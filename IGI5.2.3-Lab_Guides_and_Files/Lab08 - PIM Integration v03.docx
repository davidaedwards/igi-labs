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20440" w14:textId="77777777" w:rsidR="00C165FE" w:rsidRDefault="00C165FE" w:rsidP="004F2622"/>
    <w:p w14:paraId="7189EF5A" w14:textId="77777777" w:rsidR="00A13FB2" w:rsidRDefault="00A13FB2" w:rsidP="004F2622"/>
    <w:p w14:paraId="53B0434F" w14:textId="77777777" w:rsidR="00A13FB2" w:rsidRDefault="00A13FB2" w:rsidP="004F2622"/>
    <w:p w14:paraId="2C131208" w14:textId="77777777" w:rsidR="00A13FB2" w:rsidRDefault="00A13FB2" w:rsidP="004F2622"/>
    <w:p w14:paraId="72A778B2" w14:textId="77777777" w:rsidR="00A13FB2" w:rsidRDefault="00A13FB2" w:rsidP="004F2622"/>
    <w:p w14:paraId="1DCE42EC" w14:textId="77777777" w:rsidR="00812B9B" w:rsidRDefault="00812B9B" w:rsidP="004F2622"/>
    <w:p w14:paraId="0CEA0DC3" w14:textId="77777777" w:rsidR="00812B9B" w:rsidRDefault="00812B9B" w:rsidP="004F2622"/>
    <w:p w14:paraId="0A1EA3E5" w14:textId="77777777" w:rsidR="00812B9B" w:rsidRDefault="00812B9B" w:rsidP="004F2622"/>
    <w:p w14:paraId="5482488E" w14:textId="77777777" w:rsidR="004851CD" w:rsidRDefault="004851CD" w:rsidP="004F2622"/>
    <w:p w14:paraId="25264A8D" w14:textId="5FB9E83E" w:rsidR="00FB32A7" w:rsidRDefault="007D38F0" w:rsidP="004F2622">
      <w:pPr>
        <w:pStyle w:val="DocTitle"/>
        <w:ind w:left="-900"/>
        <w:jc w:val="right"/>
        <w:rPr>
          <w:b/>
          <w:smallCaps/>
          <w:sz w:val="56"/>
          <w:szCs w:val="56"/>
        </w:rPr>
      </w:pPr>
      <w:r w:rsidRPr="00257214">
        <w:rPr>
          <w:b/>
          <w:smallCaps/>
          <w:sz w:val="56"/>
          <w:szCs w:val="56"/>
        </w:rPr>
        <w:t xml:space="preserve">IBM </w:t>
      </w:r>
      <w:r w:rsidR="000E39B4" w:rsidRPr="00257214">
        <w:rPr>
          <w:b/>
          <w:smallCaps/>
          <w:sz w:val="56"/>
          <w:szCs w:val="56"/>
        </w:rPr>
        <w:t xml:space="preserve">Security </w:t>
      </w:r>
      <w:r w:rsidR="00D45773">
        <w:rPr>
          <w:b/>
          <w:smallCaps/>
          <w:sz w:val="56"/>
          <w:szCs w:val="56"/>
        </w:rPr>
        <w:t>Identity Governance</w:t>
      </w:r>
    </w:p>
    <w:p w14:paraId="12FF1AF5" w14:textId="7A0F780C" w:rsidR="00D45773" w:rsidRPr="00257214" w:rsidRDefault="00D45773" w:rsidP="004F2622">
      <w:pPr>
        <w:pStyle w:val="DocTitle"/>
        <w:ind w:left="-900"/>
        <w:jc w:val="right"/>
        <w:rPr>
          <w:b/>
          <w:smallCaps/>
          <w:sz w:val="56"/>
          <w:szCs w:val="56"/>
        </w:rPr>
      </w:pPr>
      <w:r>
        <w:rPr>
          <w:b/>
          <w:smallCaps/>
          <w:sz w:val="56"/>
          <w:szCs w:val="56"/>
        </w:rPr>
        <w:t>And Intelligence</w:t>
      </w:r>
    </w:p>
    <w:p w14:paraId="4906CA54" w14:textId="77777777" w:rsidR="000E39B4" w:rsidRDefault="000E39B4" w:rsidP="004F2622">
      <w:pPr>
        <w:pStyle w:val="DocTitle"/>
        <w:ind w:left="-900"/>
        <w:jc w:val="right"/>
        <w:rPr>
          <w:b/>
          <w:smallCaps/>
          <w:sz w:val="40"/>
        </w:rPr>
      </w:pPr>
    </w:p>
    <w:p w14:paraId="248CE0D1" w14:textId="77777777" w:rsidR="007D38F0" w:rsidRPr="00A13FB2" w:rsidRDefault="007D38F0" w:rsidP="004F2622">
      <w:pPr>
        <w:pStyle w:val="DocTitle"/>
        <w:ind w:left="-900"/>
        <w:jc w:val="right"/>
        <w:rPr>
          <w:b/>
          <w:smallCaps/>
          <w:sz w:val="40"/>
        </w:rPr>
      </w:pPr>
    </w:p>
    <w:p w14:paraId="64843587" w14:textId="15154C30" w:rsidR="00190C83" w:rsidRDefault="009439A1" w:rsidP="004F2622">
      <w:pPr>
        <w:pStyle w:val="DocTitle"/>
        <w:jc w:val="right"/>
        <w:rPr>
          <w:b/>
          <w:sz w:val="44"/>
          <w:szCs w:val="48"/>
        </w:rPr>
      </w:pPr>
      <w:r>
        <w:rPr>
          <w:b/>
          <w:sz w:val="44"/>
          <w:szCs w:val="48"/>
        </w:rPr>
        <w:t>Privileged Identity Manager Integration</w:t>
      </w:r>
      <w:r w:rsidR="00A45C36">
        <w:rPr>
          <w:b/>
          <w:sz w:val="44"/>
          <w:szCs w:val="48"/>
        </w:rPr>
        <w:t xml:space="preserve"> (Lab0</w:t>
      </w:r>
      <w:r>
        <w:rPr>
          <w:b/>
          <w:sz w:val="44"/>
          <w:szCs w:val="48"/>
        </w:rPr>
        <w:t>8</w:t>
      </w:r>
      <w:r w:rsidR="00A45C36">
        <w:rPr>
          <w:b/>
          <w:sz w:val="44"/>
          <w:szCs w:val="48"/>
        </w:rPr>
        <w:t>)</w:t>
      </w:r>
    </w:p>
    <w:p w14:paraId="4B9985C5" w14:textId="735A1BF5" w:rsidR="000E39B4" w:rsidRPr="00A450CC" w:rsidRDefault="000E39B4" w:rsidP="004F2622">
      <w:pPr>
        <w:pStyle w:val="DocTitle"/>
        <w:jc w:val="right"/>
        <w:rPr>
          <w:b/>
          <w:sz w:val="28"/>
          <w:szCs w:val="48"/>
        </w:rPr>
      </w:pPr>
    </w:p>
    <w:p w14:paraId="5BADBA38" w14:textId="50135E53" w:rsidR="00F0207F" w:rsidRDefault="00D45773" w:rsidP="004F2622">
      <w:pPr>
        <w:pStyle w:val="DocTitle"/>
        <w:jc w:val="right"/>
        <w:rPr>
          <w:b/>
          <w:sz w:val="36"/>
          <w:szCs w:val="36"/>
        </w:rPr>
      </w:pPr>
      <w:r>
        <w:rPr>
          <w:b/>
          <w:sz w:val="36"/>
          <w:szCs w:val="36"/>
        </w:rPr>
        <w:t>5.2.</w:t>
      </w:r>
      <w:r w:rsidR="00AB3F01">
        <w:rPr>
          <w:b/>
          <w:sz w:val="36"/>
          <w:szCs w:val="36"/>
        </w:rPr>
        <w:t>x</w:t>
      </w:r>
    </w:p>
    <w:p w14:paraId="32CDE683" w14:textId="77777777" w:rsidR="00666E2A" w:rsidRDefault="00666E2A" w:rsidP="004F2622">
      <w:pPr>
        <w:pStyle w:val="DocTitle"/>
        <w:jc w:val="left"/>
        <w:rPr>
          <w:b/>
          <w:i/>
          <w:color w:val="0070C0"/>
          <w:sz w:val="36"/>
        </w:rPr>
      </w:pPr>
    </w:p>
    <w:p w14:paraId="20110636" w14:textId="77777777" w:rsidR="00DB34CA" w:rsidRDefault="00DB34CA" w:rsidP="004F2622">
      <w:pPr>
        <w:pStyle w:val="DocTitle"/>
        <w:jc w:val="left"/>
        <w:rPr>
          <w:b/>
          <w:i/>
          <w:color w:val="0070C0"/>
          <w:sz w:val="36"/>
        </w:rPr>
      </w:pPr>
    </w:p>
    <w:p w14:paraId="4827F832" w14:textId="77777777" w:rsidR="00DB34CA" w:rsidRDefault="00DB34CA" w:rsidP="004F2622"/>
    <w:p w14:paraId="406960F1" w14:textId="77777777" w:rsidR="00DB34CA" w:rsidRDefault="00DB34CA" w:rsidP="004F2622"/>
    <w:p w14:paraId="25B8E208" w14:textId="77777777" w:rsidR="00DB34CA" w:rsidRDefault="00DB34CA" w:rsidP="004F2622"/>
    <w:p w14:paraId="06D00D5A" w14:textId="03D4EAB4" w:rsidR="00A97B4B" w:rsidRDefault="00D45773" w:rsidP="004F2622">
      <w:pPr>
        <w:spacing w:line="276" w:lineRule="auto"/>
        <w:jc w:val="right"/>
        <w:rPr>
          <w:b/>
          <w:color w:val="0070C0"/>
          <w:sz w:val="24"/>
        </w:rPr>
      </w:pPr>
      <w:r>
        <w:rPr>
          <w:b/>
          <w:color w:val="0070C0"/>
          <w:sz w:val="24"/>
        </w:rPr>
        <w:t>David Edwards</w:t>
      </w:r>
    </w:p>
    <w:p w14:paraId="7A59E94B" w14:textId="77777777" w:rsidR="00CC7289" w:rsidRDefault="00CC7289" w:rsidP="00D45773">
      <w:pPr>
        <w:spacing w:line="276" w:lineRule="auto"/>
        <w:rPr>
          <w:b/>
          <w:color w:val="0070C0"/>
          <w:sz w:val="24"/>
        </w:rPr>
      </w:pPr>
    </w:p>
    <w:p w14:paraId="6657E6F1" w14:textId="5DDC0D8F" w:rsidR="0012652D" w:rsidRDefault="000E39B4" w:rsidP="004F2622">
      <w:pPr>
        <w:spacing w:line="276" w:lineRule="auto"/>
        <w:jc w:val="right"/>
        <w:rPr>
          <w:color w:val="0070C0"/>
          <w:sz w:val="24"/>
        </w:rPr>
      </w:pPr>
      <w:r w:rsidRPr="00DB34CA">
        <w:rPr>
          <w:color w:val="0070C0"/>
          <w:sz w:val="24"/>
        </w:rPr>
        <w:t>Version</w:t>
      </w:r>
      <w:r w:rsidR="00B132F0" w:rsidRPr="00DB34CA">
        <w:rPr>
          <w:color w:val="0070C0"/>
          <w:sz w:val="24"/>
        </w:rPr>
        <w:t xml:space="preserve"> </w:t>
      </w:r>
      <w:r w:rsidR="00893488">
        <w:rPr>
          <w:color w:val="0070C0"/>
          <w:sz w:val="24"/>
        </w:rPr>
        <w:t>0.</w:t>
      </w:r>
      <w:r w:rsidR="00D53576">
        <w:rPr>
          <w:color w:val="0070C0"/>
          <w:sz w:val="24"/>
        </w:rPr>
        <w:t>3</w:t>
      </w:r>
    </w:p>
    <w:p w14:paraId="55439FC3" w14:textId="3B91800B" w:rsidR="00940046" w:rsidRPr="00DB34CA" w:rsidRDefault="00706CDE" w:rsidP="004F2622">
      <w:pPr>
        <w:spacing w:line="276" w:lineRule="auto"/>
        <w:jc w:val="right"/>
        <w:rPr>
          <w:color w:val="0070C0"/>
          <w:sz w:val="24"/>
        </w:rPr>
      </w:pPr>
      <w:r w:rsidRPr="00DB34CA">
        <w:rPr>
          <w:color w:val="0070C0"/>
          <w:sz w:val="24"/>
        </w:rPr>
        <w:t xml:space="preserve"> </w:t>
      </w:r>
      <w:r w:rsidR="00AB3F01">
        <w:rPr>
          <w:color w:val="0070C0"/>
          <w:sz w:val="24"/>
        </w:rPr>
        <w:t>August</w:t>
      </w:r>
      <w:r w:rsidR="0035628B">
        <w:rPr>
          <w:color w:val="0070C0"/>
          <w:sz w:val="24"/>
        </w:rPr>
        <w:t xml:space="preserve"> </w:t>
      </w:r>
      <w:r w:rsidR="00B132F0" w:rsidRPr="00DB34CA">
        <w:rPr>
          <w:color w:val="0070C0"/>
          <w:sz w:val="24"/>
        </w:rPr>
        <w:t>201</w:t>
      </w:r>
      <w:r w:rsidR="0035628B">
        <w:rPr>
          <w:color w:val="0070C0"/>
          <w:sz w:val="24"/>
        </w:rPr>
        <w:t>7</w:t>
      </w:r>
    </w:p>
    <w:p w14:paraId="1E54F17B" w14:textId="7E004AAC" w:rsidR="00940046" w:rsidRPr="00DB34CA" w:rsidRDefault="00D45773" w:rsidP="004F2622">
      <w:pPr>
        <w:pageBreakBefore/>
        <w:rPr>
          <w:b/>
          <w:bCs/>
          <w:sz w:val="32"/>
          <w:szCs w:val="32"/>
        </w:rPr>
      </w:pPr>
      <w:r>
        <w:rPr>
          <w:b/>
          <w:bCs/>
          <w:sz w:val="32"/>
          <w:szCs w:val="32"/>
        </w:rPr>
        <w:lastRenderedPageBreak/>
        <w:t>Document Purpose</w:t>
      </w:r>
    </w:p>
    <w:p w14:paraId="3BC0B5E7" w14:textId="77777777" w:rsidR="00940046" w:rsidRDefault="00940046" w:rsidP="004F2622"/>
    <w:p w14:paraId="6FE5618A" w14:textId="04CCF232" w:rsidR="00D45773" w:rsidRDefault="00D45773" w:rsidP="00D45773">
      <w:r>
        <w:t>Th</w:t>
      </w:r>
      <w:r w:rsidR="00A45C36">
        <w:t xml:space="preserve">is document provides the instructions for running the </w:t>
      </w:r>
      <w:r w:rsidR="009439A1">
        <w:t xml:space="preserve">PIM Integration </w:t>
      </w:r>
      <w:r w:rsidR="00A45C36">
        <w:t>lab.</w:t>
      </w:r>
    </w:p>
    <w:p w14:paraId="4DDBD023" w14:textId="77777777" w:rsidR="00D45773" w:rsidRDefault="00D45773" w:rsidP="00D45773"/>
    <w:p w14:paraId="04CCA2DD" w14:textId="77777777" w:rsidR="00D45773" w:rsidRDefault="00D45773" w:rsidP="00D45773">
      <w:r>
        <w:t>For any comments/corrections, please contact David Edwards (</w:t>
      </w:r>
      <w:hyperlink r:id="rId9" w:history="1">
        <w:r w:rsidRPr="00C92177">
          <w:rPr>
            <w:rStyle w:val="Hyperlink"/>
          </w:rPr>
          <w:t>davidedw@au1.ibm.com)</w:t>
        </w:r>
      </w:hyperlink>
      <w:r>
        <w:t>.</w:t>
      </w:r>
    </w:p>
    <w:p w14:paraId="6CE4944D" w14:textId="77777777" w:rsidR="00D45773" w:rsidRDefault="00D45773" w:rsidP="004F2622"/>
    <w:p w14:paraId="27F1A223" w14:textId="3E43D285" w:rsidR="002C713A" w:rsidRDefault="002C713A" w:rsidP="004F2622">
      <w:pPr>
        <w:rPr>
          <w:b/>
          <w:sz w:val="32"/>
        </w:rPr>
      </w:pPr>
      <w:r>
        <w:rPr>
          <w:b/>
          <w:sz w:val="32"/>
        </w:rPr>
        <w:t>Document Conventions</w:t>
      </w:r>
    </w:p>
    <w:p w14:paraId="7BE5E9B6" w14:textId="0A9365C3" w:rsidR="002C713A" w:rsidRDefault="002C713A" w:rsidP="002C713A">
      <w:r>
        <w:t>The following conventions are used in this document:</w:t>
      </w:r>
    </w:p>
    <w:p w14:paraId="4F8D1C88" w14:textId="77777777" w:rsidR="001E375E" w:rsidRDefault="001E375E" w:rsidP="002C713A"/>
    <w:p w14:paraId="182C0875" w14:textId="371F7778" w:rsidR="001E375E" w:rsidRDefault="001E375E" w:rsidP="000E7438">
      <w:pPr>
        <w:pStyle w:val="ListParagraph"/>
        <w:numPr>
          <w:ilvl w:val="0"/>
          <w:numId w:val="4"/>
        </w:numPr>
        <w:spacing w:after="160" w:line="259" w:lineRule="auto"/>
      </w:pPr>
      <w:r>
        <w:t>A step to be performed by the student.</w:t>
      </w:r>
    </w:p>
    <w:p w14:paraId="7ABEF394" w14:textId="499A14DE" w:rsidR="002C713A" w:rsidRDefault="001E375E" w:rsidP="001E375E">
      <w:pPr>
        <w:pStyle w:val="Note"/>
      </w:pPr>
      <w:r>
        <w:t>A note, some special information or warning.</w:t>
      </w:r>
    </w:p>
    <w:p w14:paraId="479F9111" w14:textId="77777777" w:rsidR="001E375E" w:rsidRDefault="001E375E" w:rsidP="001E375E"/>
    <w:p w14:paraId="26433117" w14:textId="133A88D2" w:rsidR="002C713A" w:rsidRDefault="001E375E" w:rsidP="001E375E">
      <w:pPr>
        <w:pStyle w:val="Code"/>
        <w:ind w:left="284"/>
      </w:pPr>
      <w:r>
        <w:t>A piece of code</w:t>
      </w:r>
    </w:p>
    <w:p w14:paraId="4D3702DF" w14:textId="77777777" w:rsidR="001E375E" w:rsidRDefault="001E375E" w:rsidP="001E375E"/>
    <w:p w14:paraId="02F0FE3C" w14:textId="7255E6C9" w:rsidR="00254153" w:rsidRDefault="001E375E" w:rsidP="001E375E">
      <w:r>
        <w:t>Normal paragraph font is used for general information.</w:t>
      </w:r>
    </w:p>
    <w:p w14:paraId="6483A68E" w14:textId="77777777" w:rsidR="00254153" w:rsidRDefault="00254153" w:rsidP="001E375E"/>
    <w:p w14:paraId="299977F8" w14:textId="1891A0BC" w:rsidR="00254153" w:rsidRDefault="00254153" w:rsidP="001E375E">
      <w:r>
        <w:t>The term “IGI” is used to refer to IBM Security Identity Governance and Intelligence.</w:t>
      </w:r>
    </w:p>
    <w:p w14:paraId="6B8CF720" w14:textId="77777777" w:rsidR="001E375E" w:rsidRDefault="001E375E" w:rsidP="001E375E"/>
    <w:p w14:paraId="181A3826" w14:textId="40E8CC1E" w:rsidR="00D45773" w:rsidRPr="00D45773" w:rsidRDefault="00D45773" w:rsidP="004F2622">
      <w:pPr>
        <w:rPr>
          <w:b/>
          <w:sz w:val="32"/>
        </w:rPr>
      </w:pPr>
      <w:r w:rsidRPr="00D45773">
        <w:rPr>
          <w:b/>
          <w:sz w:val="32"/>
        </w:rPr>
        <w:t>Document Control</w:t>
      </w:r>
    </w:p>
    <w:p w14:paraId="6B0F3DED" w14:textId="77777777" w:rsidR="00940046" w:rsidRDefault="00940046" w:rsidP="004F262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992"/>
        <w:gridCol w:w="1701"/>
        <w:gridCol w:w="5386"/>
      </w:tblGrid>
      <w:tr w:rsidR="00940046" w:rsidRPr="00777A19" w14:paraId="04E01119" w14:textId="77777777" w:rsidTr="00CC7289">
        <w:tc>
          <w:tcPr>
            <w:tcW w:w="1560" w:type="dxa"/>
            <w:shd w:val="clear" w:color="auto" w:fill="F3F3F3"/>
          </w:tcPr>
          <w:p w14:paraId="42C7933A" w14:textId="77777777" w:rsidR="00940046" w:rsidRPr="00777A19" w:rsidRDefault="00A13FB2" w:rsidP="004F2622">
            <w:pPr>
              <w:jc w:val="center"/>
              <w:rPr>
                <w:b/>
              </w:rPr>
            </w:pPr>
            <w:r>
              <w:rPr>
                <w:b/>
              </w:rPr>
              <w:t xml:space="preserve">Release </w:t>
            </w:r>
            <w:r w:rsidR="00940046" w:rsidRPr="00777A19">
              <w:rPr>
                <w:b/>
              </w:rPr>
              <w:t>Date</w:t>
            </w:r>
          </w:p>
        </w:tc>
        <w:tc>
          <w:tcPr>
            <w:tcW w:w="992" w:type="dxa"/>
            <w:shd w:val="clear" w:color="auto" w:fill="F3F3F3"/>
          </w:tcPr>
          <w:p w14:paraId="7D67E1B9" w14:textId="77777777" w:rsidR="00940046" w:rsidRPr="00777A19" w:rsidRDefault="00940046" w:rsidP="004F2622">
            <w:pPr>
              <w:jc w:val="center"/>
              <w:rPr>
                <w:b/>
              </w:rPr>
            </w:pPr>
            <w:r w:rsidRPr="00777A19">
              <w:rPr>
                <w:b/>
              </w:rPr>
              <w:t>Version</w:t>
            </w:r>
          </w:p>
        </w:tc>
        <w:tc>
          <w:tcPr>
            <w:tcW w:w="1701" w:type="dxa"/>
            <w:shd w:val="clear" w:color="auto" w:fill="F3F3F3"/>
          </w:tcPr>
          <w:p w14:paraId="154B6541" w14:textId="77777777" w:rsidR="00940046" w:rsidRPr="00777A19" w:rsidRDefault="00A13FB2" w:rsidP="004F2622">
            <w:pPr>
              <w:jc w:val="center"/>
              <w:rPr>
                <w:b/>
              </w:rPr>
            </w:pPr>
            <w:r>
              <w:rPr>
                <w:b/>
              </w:rPr>
              <w:t>Authors</w:t>
            </w:r>
          </w:p>
        </w:tc>
        <w:tc>
          <w:tcPr>
            <w:tcW w:w="5386" w:type="dxa"/>
            <w:shd w:val="clear" w:color="auto" w:fill="F3F3F3"/>
          </w:tcPr>
          <w:p w14:paraId="08782996" w14:textId="77777777" w:rsidR="00940046" w:rsidRPr="00777A19" w:rsidRDefault="00940046" w:rsidP="004F2622">
            <w:pPr>
              <w:jc w:val="center"/>
              <w:rPr>
                <w:b/>
              </w:rPr>
            </w:pPr>
            <w:r w:rsidRPr="00777A19">
              <w:rPr>
                <w:b/>
              </w:rPr>
              <w:t>Comments</w:t>
            </w:r>
          </w:p>
        </w:tc>
      </w:tr>
      <w:tr w:rsidR="008C06B6" w14:paraId="56954F37" w14:textId="77777777" w:rsidTr="00A637DA">
        <w:trPr>
          <w:trHeight w:val="70"/>
        </w:trPr>
        <w:tc>
          <w:tcPr>
            <w:tcW w:w="1560" w:type="dxa"/>
            <w:shd w:val="clear" w:color="auto" w:fill="auto"/>
          </w:tcPr>
          <w:p w14:paraId="2AF55E59" w14:textId="68217675" w:rsidR="008C06B6" w:rsidRDefault="009439A1" w:rsidP="009439A1">
            <w:r>
              <w:t>03</w:t>
            </w:r>
            <w:r w:rsidR="00893488">
              <w:t xml:space="preserve"> </w:t>
            </w:r>
            <w:r>
              <w:t>Jul</w:t>
            </w:r>
            <w:r w:rsidR="00893488">
              <w:t xml:space="preserve"> 2017</w:t>
            </w:r>
          </w:p>
        </w:tc>
        <w:tc>
          <w:tcPr>
            <w:tcW w:w="992" w:type="dxa"/>
            <w:shd w:val="clear" w:color="auto" w:fill="auto"/>
          </w:tcPr>
          <w:p w14:paraId="22313475" w14:textId="1E9913E6" w:rsidR="008C06B6" w:rsidRDefault="00893488" w:rsidP="004F2622">
            <w:r>
              <w:t>0.</w:t>
            </w:r>
            <w:r w:rsidR="00A45C36">
              <w:t>1</w:t>
            </w:r>
          </w:p>
        </w:tc>
        <w:tc>
          <w:tcPr>
            <w:tcW w:w="1701" w:type="dxa"/>
            <w:shd w:val="clear" w:color="auto" w:fill="auto"/>
          </w:tcPr>
          <w:p w14:paraId="54B621DA" w14:textId="1E5707BA" w:rsidR="008C06B6" w:rsidRDefault="00893488" w:rsidP="004F2622">
            <w:r>
              <w:t>David Edwards</w:t>
            </w:r>
          </w:p>
        </w:tc>
        <w:tc>
          <w:tcPr>
            <w:tcW w:w="5386" w:type="dxa"/>
            <w:shd w:val="clear" w:color="auto" w:fill="auto"/>
          </w:tcPr>
          <w:p w14:paraId="6A3D8E9F" w14:textId="34561139" w:rsidR="008C06B6" w:rsidRDefault="00A45C36" w:rsidP="004F2622">
            <w:r>
              <w:t>Initial version</w:t>
            </w:r>
          </w:p>
        </w:tc>
      </w:tr>
      <w:tr w:rsidR="00AB3F01" w14:paraId="7290F937" w14:textId="77777777" w:rsidTr="00A637DA">
        <w:trPr>
          <w:trHeight w:val="70"/>
        </w:trPr>
        <w:tc>
          <w:tcPr>
            <w:tcW w:w="1560" w:type="dxa"/>
            <w:shd w:val="clear" w:color="auto" w:fill="auto"/>
          </w:tcPr>
          <w:p w14:paraId="7D7C7307" w14:textId="3EB595E3" w:rsidR="00AB3F01" w:rsidRDefault="00AB3F01" w:rsidP="009439A1">
            <w:r>
              <w:t>9 Aug 2017</w:t>
            </w:r>
          </w:p>
        </w:tc>
        <w:tc>
          <w:tcPr>
            <w:tcW w:w="992" w:type="dxa"/>
            <w:shd w:val="clear" w:color="auto" w:fill="auto"/>
          </w:tcPr>
          <w:p w14:paraId="2A55BBFF" w14:textId="5743F650" w:rsidR="00AB3F01" w:rsidRDefault="00AB3F01" w:rsidP="004F2622">
            <w:r>
              <w:t>0.2</w:t>
            </w:r>
          </w:p>
        </w:tc>
        <w:tc>
          <w:tcPr>
            <w:tcW w:w="1701" w:type="dxa"/>
            <w:shd w:val="clear" w:color="auto" w:fill="auto"/>
          </w:tcPr>
          <w:p w14:paraId="3619EC98" w14:textId="654D3486" w:rsidR="00AB3F01" w:rsidRDefault="00AB3F01" w:rsidP="004F2622">
            <w:r>
              <w:t>David Edwards</w:t>
            </w:r>
          </w:p>
        </w:tc>
        <w:tc>
          <w:tcPr>
            <w:tcW w:w="5386" w:type="dxa"/>
            <w:shd w:val="clear" w:color="auto" w:fill="auto"/>
          </w:tcPr>
          <w:p w14:paraId="1B965D96" w14:textId="5DE4F43C" w:rsidR="00AB3F01" w:rsidRDefault="00AB3F01" w:rsidP="004F2622">
            <w:r>
              <w:t xml:space="preserve">Updates for 5.2.3 and </w:t>
            </w:r>
            <w:proofErr w:type="spellStart"/>
            <w:r>
              <w:t>Trg</w:t>
            </w:r>
            <w:proofErr w:type="spellEnd"/>
            <w:r>
              <w:t xml:space="preserve"> </w:t>
            </w:r>
            <w:proofErr w:type="spellStart"/>
            <w:r>
              <w:t>Env</w:t>
            </w:r>
            <w:proofErr w:type="spellEnd"/>
            <w:r>
              <w:t xml:space="preserve"> v4</w:t>
            </w:r>
          </w:p>
        </w:tc>
      </w:tr>
      <w:tr w:rsidR="00D53576" w14:paraId="2F9968C6" w14:textId="77777777" w:rsidTr="00A637DA">
        <w:trPr>
          <w:trHeight w:val="70"/>
        </w:trPr>
        <w:tc>
          <w:tcPr>
            <w:tcW w:w="1560" w:type="dxa"/>
            <w:shd w:val="clear" w:color="auto" w:fill="auto"/>
          </w:tcPr>
          <w:p w14:paraId="03F47BA9" w14:textId="2B5546F4" w:rsidR="00D53576" w:rsidRDefault="00D53576" w:rsidP="009439A1">
            <w:r>
              <w:t>30 Aug 2017</w:t>
            </w:r>
          </w:p>
        </w:tc>
        <w:tc>
          <w:tcPr>
            <w:tcW w:w="992" w:type="dxa"/>
            <w:shd w:val="clear" w:color="auto" w:fill="auto"/>
          </w:tcPr>
          <w:p w14:paraId="5538C48E" w14:textId="018FBC03" w:rsidR="00D53576" w:rsidRDefault="00D53576" w:rsidP="004F2622">
            <w:r>
              <w:t>0.3</w:t>
            </w:r>
          </w:p>
        </w:tc>
        <w:tc>
          <w:tcPr>
            <w:tcW w:w="1701" w:type="dxa"/>
            <w:shd w:val="clear" w:color="auto" w:fill="auto"/>
          </w:tcPr>
          <w:p w14:paraId="7DD96455" w14:textId="022C6981" w:rsidR="00D53576" w:rsidRDefault="00D53576" w:rsidP="004F2622">
            <w:r>
              <w:t>David Edwards</w:t>
            </w:r>
          </w:p>
        </w:tc>
        <w:tc>
          <w:tcPr>
            <w:tcW w:w="5386" w:type="dxa"/>
            <w:shd w:val="clear" w:color="auto" w:fill="auto"/>
          </w:tcPr>
          <w:p w14:paraId="17EB0E89" w14:textId="46B6FD28" w:rsidR="00D53576" w:rsidRDefault="00D53576" w:rsidP="00D53576">
            <w:r>
              <w:t>Included Skytap/SCS-Portal instructions</w:t>
            </w:r>
          </w:p>
        </w:tc>
      </w:tr>
    </w:tbl>
    <w:p w14:paraId="390CC893" w14:textId="77777777" w:rsidR="00940046" w:rsidRDefault="00940046" w:rsidP="004F2622"/>
    <w:p w14:paraId="3A776FD7" w14:textId="77777777" w:rsidR="00940046" w:rsidRDefault="00940046" w:rsidP="004F2622"/>
    <w:p w14:paraId="130A6D0A" w14:textId="77777777" w:rsidR="00FD71B0" w:rsidRPr="00DB34CA" w:rsidRDefault="00DB34CA" w:rsidP="004F2622">
      <w:pPr>
        <w:rPr>
          <w:b/>
          <w:bCs/>
          <w:sz w:val="32"/>
          <w:szCs w:val="32"/>
        </w:rPr>
      </w:pPr>
      <w:r>
        <w:br w:type="page"/>
      </w:r>
      <w:r w:rsidR="0087558C" w:rsidRPr="00DB34CA">
        <w:rPr>
          <w:b/>
          <w:bCs/>
          <w:sz w:val="32"/>
          <w:szCs w:val="32"/>
        </w:rPr>
        <w:lastRenderedPageBreak/>
        <w:t>Table of C</w:t>
      </w:r>
      <w:r w:rsidR="00FD71B0" w:rsidRPr="00DB34CA">
        <w:rPr>
          <w:b/>
          <w:bCs/>
          <w:sz w:val="32"/>
          <w:szCs w:val="32"/>
        </w:rPr>
        <w:t>ontents</w:t>
      </w:r>
    </w:p>
    <w:p w14:paraId="0870FF6F" w14:textId="030DAC2F" w:rsidR="00FD71B0" w:rsidRDefault="00FD71B0" w:rsidP="004F2622"/>
    <w:p w14:paraId="6424F382" w14:textId="77777777" w:rsidR="003D4EC7" w:rsidRDefault="000B7324">
      <w:pPr>
        <w:pStyle w:val="TOC1"/>
        <w:rPr>
          <w:rFonts w:asciiTheme="minorHAnsi" w:eastAsiaTheme="minorEastAsia" w:hAnsiTheme="minorHAnsi" w:cstheme="minorBidi"/>
          <w:b w:val="0"/>
          <w:noProof/>
          <w:sz w:val="24"/>
          <w:lang w:val="en-GB" w:eastAsia="en-GB"/>
        </w:rPr>
      </w:pPr>
      <w:r>
        <w:fldChar w:fldCharType="begin"/>
      </w:r>
      <w:r>
        <w:instrText xml:space="preserve"> TOC \o "2-3" \h \z \u \t "Heading 1,1" </w:instrText>
      </w:r>
      <w:r>
        <w:fldChar w:fldCharType="separate"/>
      </w:r>
      <w:hyperlink w:anchor="_Toc491868027" w:history="1">
        <w:r w:rsidR="003D4EC7" w:rsidRPr="00D32452">
          <w:rPr>
            <w:rStyle w:val="Hyperlink"/>
            <w:noProof/>
          </w:rPr>
          <w:t>1 Introduction to the Lab</w:t>
        </w:r>
        <w:r w:rsidR="003D4EC7">
          <w:rPr>
            <w:noProof/>
            <w:webHidden/>
          </w:rPr>
          <w:tab/>
        </w:r>
        <w:r w:rsidR="003D4EC7">
          <w:rPr>
            <w:noProof/>
            <w:webHidden/>
          </w:rPr>
          <w:fldChar w:fldCharType="begin"/>
        </w:r>
        <w:r w:rsidR="003D4EC7">
          <w:rPr>
            <w:noProof/>
            <w:webHidden/>
          </w:rPr>
          <w:instrText xml:space="preserve"> PAGEREF _Toc491868027 \h </w:instrText>
        </w:r>
        <w:r w:rsidR="003D4EC7">
          <w:rPr>
            <w:noProof/>
            <w:webHidden/>
          </w:rPr>
        </w:r>
        <w:r w:rsidR="003D4EC7">
          <w:rPr>
            <w:noProof/>
            <w:webHidden/>
          </w:rPr>
          <w:fldChar w:fldCharType="separate"/>
        </w:r>
        <w:r w:rsidR="003D4EC7">
          <w:rPr>
            <w:noProof/>
            <w:webHidden/>
          </w:rPr>
          <w:t>5</w:t>
        </w:r>
        <w:r w:rsidR="003D4EC7">
          <w:rPr>
            <w:noProof/>
            <w:webHidden/>
          </w:rPr>
          <w:fldChar w:fldCharType="end"/>
        </w:r>
      </w:hyperlink>
    </w:p>
    <w:p w14:paraId="789EA26E" w14:textId="77777777" w:rsidR="003D4EC7" w:rsidRDefault="003D4EC7">
      <w:pPr>
        <w:pStyle w:val="TOC2"/>
        <w:rPr>
          <w:rFonts w:asciiTheme="minorHAnsi" w:eastAsiaTheme="minorEastAsia" w:hAnsiTheme="minorHAnsi" w:cstheme="minorBidi"/>
          <w:noProof/>
          <w:sz w:val="24"/>
          <w:lang w:val="en-GB" w:eastAsia="en-GB"/>
        </w:rPr>
      </w:pPr>
      <w:hyperlink w:anchor="_Toc491868028" w:history="1">
        <w:r w:rsidRPr="00D32452">
          <w:rPr>
            <w:rStyle w:val="Hyperlink"/>
            <w:noProof/>
          </w:rPr>
          <w:t>1.1 High Level Architecture</w:t>
        </w:r>
        <w:r>
          <w:rPr>
            <w:noProof/>
            <w:webHidden/>
          </w:rPr>
          <w:tab/>
        </w:r>
        <w:r>
          <w:rPr>
            <w:noProof/>
            <w:webHidden/>
          </w:rPr>
          <w:fldChar w:fldCharType="begin"/>
        </w:r>
        <w:r>
          <w:rPr>
            <w:noProof/>
            <w:webHidden/>
          </w:rPr>
          <w:instrText xml:space="preserve"> PAGEREF _Toc491868028 \h </w:instrText>
        </w:r>
        <w:r>
          <w:rPr>
            <w:noProof/>
            <w:webHidden/>
          </w:rPr>
        </w:r>
        <w:r>
          <w:rPr>
            <w:noProof/>
            <w:webHidden/>
          </w:rPr>
          <w:fldChar w:fldCharType="separate"/>
        </w:r>
        <w:r>
          <w:rPr>
            <w:noProof/>
            <w:webHidden/>
          </w:rPr>
          <w:t>5</w:t>
        </w:r>
        <w:r>
          <w:rPr>
            <w:noProof/>
            <w:webHidden/>
          </w:rPr>
          <w:fldChar w:fldCharType="end"/>
        </w:r>
      </w:hyperlink>
    </w:p>
    <w:p w14:paraId="78CA5EDA" w14:textId="77777777" w:rsidR="003D4EC7" w:rsidRDefault="003D4EC7">
      <w:pPr>
        <w:pStyle w:val="TOC2"/>
        <w:rPr>
          <w:rFonts w:asciiTheme="minorHAnsi" w:eastAsiaTheme="minorEastAsia" w:hAnsiTheme="minorHAnsi" w:cstheme="minorBidi"/>
          <w:noProof/>
          <w:sz w:val="24"/>
          <w:lang w:val="en-GB" w:eastAsia="en-GB"/>
        </w:rPr>
      </w:pPr>
      <w:hyperlink w:anchor="_Toc491868029" w:history="1">
        <w:r w:rsidRPr="00D32452">
          <w:rPr>
            <w:rStyle w:val="Hyperlink"/>
            <w:noProof/>
          </w:rPr>
          <w:t>1.2 Virtual Machines</w:t>
        </w:r>
        <w:r>
          <w:rPr>
            <w:noProof/>
            <w:webHidden/>
          </w:rPr>
          <w:tab/>
        </w:r>
        <w:r>
          <w:rPr>
            <w:noProof/>
            <w:webHidden/>
          </w:rPr>
          <w:fldChar w:fldCharType="begin"/>
        </w:r>
        <w:r>
          <w:rPr>
            <w:noProof/>
            <w:webHidden/>
          </w:rPr>
          <w:instrText xml:space="preserve"> PAGEREF _Toc491868029 \h </w:instrText>
        </w:r>
        <w:r>
          <w:rPr>
            <w:noProof/>
            <w:webHidden/>
          </w:rPr>
        </w:r>
        <w:r>
          <w:rPr>
            <w:noProof/>
            <w:webHidden/>
          </w:rPr>
          <w:fldChar w:fldCharType="separate"/>
        </w:r>
        <w:r>
          <w:rPr>
            <w:noProof/>
            <w:webHidden/>
          </w:rPr>
          <w:t>5</w:t>
        </w:r>
        <w:r>
          <w:rPr>
            <w:noProof/>
            <w:webHidden/>
          </w:rPr>
          <w:fldChar w:fldCharType="end"/>
        </w:r>
      </w:hyperlink>
    </w:p>
    <w:p w14:paraId="06A5CC02" w14:textId="77777777" w:rsidR="003D4EC7" w:rsidRDefault="003D4EC7">
      <w:pPr>
        <w:pStyle w:val="TOC3"/>
        <w:rPr>
          <w:rFonts w:asciiTheme="minorHAnsi" w:eastAsiaTheme="minorEastAsia" w:hAnsiTheme="minorHAnsi" w:cstheme="minorBidi"/>
          <w:noProof/>
          <w:sz w:val="24"/>
          <w:lang w:val="en-GB" w:eastAsia="en-GB"/>
        </w:rPr>
      </w:pPr>
      <w:hyperlink w:anchor="_Toc491868030" w:history="1">
        <w:r w:rsidRPr="00D32452">
          <w:rPr>
            <w:rStyle w:val="Hyperlink"/>
            <w:noProof/>
          </w:rPr>
          <w:t>1.2.1 Windows Server VM</w:t>
        </w:r>
        <w:r>
          <w:rPr>
            <w:noProof/>
            <w:webHidden/>
          </w:rPr>
          <w:tab/>
        </w:r>
        <w:r>
          <w:rPr>
            <w:noProof/>
            <w:webHidden/>
          </w:rPr>
          <w:fldChar w:fldCharType="begin"/>
        </w:r>
        <w:r>
          <w:rPr>
            <w:noProof/>
            <w:webHidden/>
          </w:rPr>
          <w:instrText xml:space="preserve"> PAGEREF _Toc491868030 \h </w:instrText>
        </w:r>
        <w:r>
          <w:rPr>
            <w:noProof/>
            <w:webHidden/>
          </w:rPr>
        </w:r>
        <w:r>
          <w:rPr>
            <w:noProof/>
            <w:webHidden/>
          </w:rPr>
          <w:fldChar w:fldCharType="separate"/>
        </w:r>
        <w:r>
          <w:rPr>
            <w:noProof/>
            <w:webHidden/>
          </w:rPr>
          <w:t>6</w:t>
        </w:r>
        <w:r>
          <w:rPr>
            <w:noProof/>
            <w:webHidden/>
          </w:rPr>
          <w:fldChar w:fldCharType="end"/>
        </w:r>
      </w:hyperlink>
    </w:p>
    <w:p w14:paraId="2190111D" w14:textId="77777777" w:rsidR="003D4EC7" w:rsidRDefault="003D4EC7">
      <w:pPr>
        <w:pStyle w:val="TOC3"/>
        <w:rPr>
          <w:rFonts w:asciiTheme="minorHAnsi" w:eastAsiaTheme="minorEastAsia" w:hAnsiTheme="minorHAnsi" w:cstheme="minorBidi"/>
          <w:noProof/>
          <w:sz w:val="24"/>
          <w:lang w:val="en-GB" w:eastAsia="en-GB"/>
        </w:rPr>
      </w:pPr>
      <w:hyperlink w:anchor="_Toc491868031" w:history="1">
        <w:r w:rsidRPr="00D32452">
          <w:rPr>
            <w:rStyle w:val="Hyperlink"/>
            <w:noProof/>
          </w:rPr>
          <w:t>1.2.2 PIM Virtual Appliance</w:t>
        </w:r>
        <w:r>
          <w:rPr>
            <w:noProof/>
            <w:webHidden/>
          </w:rPr>
          <w:tab/>
        </w:r>
        <w:r>
          <w:rPr>
            <w:noProof/>
            <w:webHidden/>
          </w:rPr>
          <w:fldChar w:fldCharType="begin"/>
        </w:r>
        <w:r>
          <w:rPr>
            <w:noProof/>
            <w:webHidden/>
          </w:rPr>
          <w:instrText xml:space="preserve"> PAGEREF _Toc491868031 \h </w:instrText>
        </w:r>
        <w:r>
          <w:rPr>
            <w:noProof/>
            <w:webHidden/>
          </w:rPr>
        </w:r>
        <w:r>
          <w:rPr>
            <w:noProof/>
            <w:webHidden/>
          </w:rPr>
          <w:fldChar w:fldCharType="separate"/>
        </w:r>
        <w:r>
          <w:rPr>
            <w:noProof/>
            <w:webHidden/>
          </w:rPr>
          <w:t>6</w:t>
        </w:r>
        <w:r>
          <w:rPr>
            <w:noProof/>
            <w:webHidden/>
          </w:rPr>
          <w:fldChar w:fldCharType="end"/>
        </w:r>
      </w:hyperlink>
    </w:p>
    <w:p w14:paraId="2EED5BB4" w14:textId="77777777" w:rsidR="003D4EC7" w:rsidRDefault="003D4EC7">
      <w:pPr>
        <w:pStyle w:val="TOC3"/>
        <w:rPr>
          <w:rFonts w:asciiTheme="minorHAnsi" w:eastAsiaTheme="minorEastAsia" w:hAnsiTheme="minorHAnsi" w:cstheme="minorBidi"/>
          <w:noProof/>
          <w:sz w:val="24"/>
          <w:lang w:val="en-GB" w:eastAsia="en-GB"/>
        </w:rPr>
      </w:pPr>
      <w:hyperlink w:anchor="_Toc491868032" w:history="1">
        <w:r w:rsidRPr="00D32452">
          <w:rPr>
            <w:rStyle w:val="Hyperlink"/>
            <w:noProof/>
          </w:rPr>
          <w:t>1.2.3 IGI Data Server</w:t>
        </w:r>
        <w:r>
          <w:rPr>
            <w:noProof/>
            <w:webHidden/>
          </w:rPr>
          <w:tab/>
        </w:r>
        <w:r>
          <w:rPr>
            <w:noProof/>
            <w:webHidden/>
          </w:rPr>
          <w:fldChar w:fldCharType="begin"/>
        </w:r>
        <w:r>
          <w:rPr>
            <w:noProof/>
            <w:webHidden/>
          </w:rPr>
          <w:instrText xml:space="preserve"> PAGEREF _Toc491868032 \h </w:instrText>
        </w:r>
        <w:r>
          <w:rPr>
            <w:noProof/>
            <w:webHidden/>
          </w:rPr>
        </w:r>
        <w:r>
          <w:rPr>
            <w:noProof/>
            <w:webHidden/>
          </w:rPr>
          <w:fldChar w:fldCharType="separate"/>
        </w:r>
        <w:r>
          <w:rPr>
            <w:noProof/>
            <w:webHidden/>
          </w:rPr>
          <w:t>6</w:t>
        </w:r>
        <w:r>
          <w:rPr>
            <w:noProof/>
            <w:webHidden/>
          </w:rPr>
          <w:fldChar w:fldCharType="end"/>
        </w:r>
      </w:hyperlink>
    </w:p>
    <w:p w14:paraId="62E3DDE2" w14:textId="77777777" w:rsidR="003D4EC7" w:rsidRDefault="003D4EC7">
      <w:pPr>
        <w:pStyle w:val="TOC3"/>
        <w:rPr>
          <w:rFonts w:asciiTheme="minorHAnsi" w:eastAsiaTheme="minorEastAsia" w:hAnsiTheme="minorHAnsi" w:cstheme="minorBidi"/>
          <w:noProof/>
          <w:sz w:val="24"/>
          <w:lang w:val="en-GB" w:eastAsia="en-GB"/>
        </w:rPr>
      </w:pPr>
      <w:hyperlink w:anchor="_Toc491868033" w:history="1">
        <w:r w:rsidRPr="00D32452">
          <w:rPr>
            <w:rStyle w:val="Hyperlink"/>
            <w:noProof/>
          </w:rPr>
          <w:t>1.2.4 IGI Virtual Appliance</w:t>
        </w:r>
        <w:r>
          <w:rPr>
            <w:noProof/>
            <w:webHidden/>
          </w:rPr>
          <w:tab/>
        </w:r>
        <w:r>
          <w:rPr>
            <w:noProof/>
            <w:webHidden/>
          </w:rPr>
          <w:fldChar w:fldCharType="begin"/>
        </w:r>
        <w:r>
          <w:rPr>
            <w:noProof/>
            <w:webHidden/>
          </w:rPr>
          <w:instrText xml:space="preserve"> PAGEREF _Toc491868033 \h </w:instrText>
        </w:r>
        <w:r>
          <w:rPr>
            <w:noProof/>
            <w:webHidden/>
          </w:rPr>
        </w:r>
        <w:r>
          <w:rPr>
            <w:noProof/>
            <w:webHidden/>
          </w:rPr>
          <w:fldChar w:fldCharType="separate"/>
        </w:r>
        <w:r>
          <w:rPr>
            <w:noProof/>
            <w:webHidden/>
          </w:rPr>
          <w:t>6</w:t>
        </w:r>
        <w:r>
          <w:rPr>
            <w:noProof/>
            <w:webHidden/>
          </w:rPr>
          <w:fldChar w:fldCharType="end"/>
        </w:r>
      </w:hyperlink>
    </w:p>
    <w:p w14:paraId="5AC40A9B" w14:textId="77777777" w:rsidR="003D4EC7" w:rsidRDefault="003D4EC7">
      <w:pPr>
        <w:pStyle w:val="TOC2"/>
        <w:rPr>
          <w:rFonts w:asciiTheme="minorHAnsi" w:eastAsiaTheme="minorEastAsia" w:hAnsiTheme="minorHAnsi" w:cstheme="minorBidi"/>
          <w:noProof/>
          <w:sz w:val="24"/>
          <w:lang w:val="en-GB" w:eastAsia="en-GB"/>
        </w:rPr>
      </w:pPr>
      <w:hyperlink w:anchor="_Toc491868034" w:history="1">
        <w:r w:rsidRPr="00D32452">
          <w:rPr>
            <w:rStyle w:val="Hyperlink"/>
            <w:noProof/>
          </w:rPr>
          <w:t>1.3 Memory Recommendations</w:t>
        </w:r>
        <w:r>
          <w:rPr>
            <w:noProof/>
            <w:webHidden/>
          </w:rPr>
          <w:tab/>
        </w:r>
        <w:r>
          <w:rPr>
            <w:noProof/>
            <w:webHidden/>
          </w:rPr>
          <w:fldChar w:fldCharType="begin"/>
        </w:r>
        <w:r>
          <w:rPr>
            <w:noProof/>
            <w:webHidden/>
          </w:rPr>
          <w:instrText xml:space="preserve"> PAGEREF _Toc491868034 \h </w:instrText>
        </w:r>
        <w:r>
          <w:rPr>
            <w:noProof/>
            <w:webHidden/>
          </w:rPr>
        </w:r>
        <w:r>
          <w:rPr>
            <w:noProof/>
            <w:webHidden/>
          </w:rPr>
          <w:fldChar w:fldCharType="separate"/>
        </w:r>
        <w:r>
          <w:rPr>
            <w:noProof/>
            <w:webHidden/>
          </w:rPr>
          <w:t>6</w:t>
        </w:r>
        <w:r>
          <w:rPr>
            <w:noProof/>
            <w:webHidden/>
          </w:rPr>
          <w:fldChar w:fldCharType="end"/>
        </w:r>
      </w:hyperlink>
    </w:p>
    <w:p w14:paraId="2DD7BE8B" w14:textId="77777777" w:rsidR="003D4EC7" w:rsidRDefault="003D4EC7">
      <w:pPr>
        <w:pStyle w:val="TOC2"/>
        <w:rPr>
          <w:rFonts w:asciiTheme="minorHAnsi" w:eastAsiaTheme="minorEastAsia" w:hAnsiTheme="minorHAnsi" w:cstheme="minorBidi"/>
          <w:noProof/>
          <w:sz w:val="24"/>
          <w:lang w:val="en-GB" w:eastAsia="en-GB"/>
        </w:rPr>
      </w:pPr>
      <w:hyperlink w:anchor="_Toc491868035" w:history="1">
        <w:r w:rsidRPr="00D32452">
          <w:rPr>
            <w:rStyle w:val="Hyperlink"/>
            <w:noProof/>
          </w:rPr>
          <w:t>1.4 VMWare and Networking</w:t>
        </w:r>
        <w:r>
          <w:rPr>
            <w:noProof/>
            <w:webHidden/>
          </w:rPr>
          <w:tab/>
        </w:r>
        <w:r>
          <w:rPr>
            <w:noProof/>
            <w:webHidden/>
          </w:rPr>
          <w:fldChar w:fldCharType="begin"/>
        </w:r>
        <w:r>
          <w:rPr>
            <w:noProof/>
            <w:webHidden/>
          </w:rPr>
          <w:instrText xml:space="preserve"> PAGEREF _Toc491868035 \h </w:instrText>
        </w:r>
        <w:r>
          <w:rPr>
            <w:noProof/>
            <w:webHidden/>
          </w:rPr>
        </w:r>
        <w:r>
          <w:rPr>
            <w:noProof/>
            <w:webHidden/>
          </w:rPr>
          <w:fldChar w:fldCharType="separate"/>
        </w:r>
        <w:r>
          <w:rPr>
            <w:noProof/>
            <w:webHidden/>
          </w:rPr>
          <w:t>7</w:t>
        </w:r>
        <w:r>
          <w:rPr>
            <w:noProof/>
            <w:webHidden/>
          </w:rPr>
          <w:fldChar w:fldCharType="end"/>
        </w:r>
      </w:hyperlink>
    </w:p>
    <w:p w14:paraId="48B592FE" w14:textId="77777777" w:rsidR="003D4EC7" w:rsidRDefault="003D4EC7">
      <w:pPr>
        <w:pStyle w:val="TOC3"/>
        <w:rPr>
          <w:rFonts w:asciiTheme="minorHAnsi" w:eastAsiaTheme="minorEastAsia" w:hAnsiTheme="minorHAnsi" w:cstheme="minorBidi"/>
          <w:noProof/>
          <w:sz w:val="24"/>
          <w:lang w:val="en-GB" w:eastAsia="en-GB"/>
        </w:rPr>
      </w:pPr>
      <w:hyperlink w:anchor="_Toc491868036" w:history="1">
        <w:r w:rsidRPr="00D32452">
          <w:rPr>
            <w:rStyle w:val="Hyperlink"/>
            <w:noProof/>
          </w:rPr>
          <w:t>1.4.1 IP Addresses and Hostnames</w:t>
        </w:r>
        <w:r>
          <w:rPr>
            <w:noProof/>
            <w:webHidden/>
          </w:rPr>
          <w:tab/>
        </w:r>
        <w:r>
          <w:rPr>
            <w:noProof/>
            <w:webHidden/>
          </w:rPr>
          <w:fldChar w:fldCharType="begin"/>
        </w:r>
        <w:r>
          <w:rPr>
            <w:noProof/>
            <w:webHidden/>
          </w:rPr>
          <w:instrText xml:space="preserve"> PAGEREF _Toc491868036 \h </w:instrText>
        </w:r>
        <w:r>
          <w:rPr>
            <w:noProof/>
            <w:webHidden/>
          </w:rPr>
        </w:r>
        <w:r>
          <w:rPr>
            <w:noProof/>
            <w:webHidden/>
          </w:rPr>
          <w:fldChar w:fldCharType="separate"/>
        </w:r>
        <w:r>
          <w:rPr>
            <w:noProof/>
            <w:webHidden/>
          </w:rPr>
          <w:t>7</w:t>
        </w:r>
        <w:r>
          <w:rPr>
            <w:noProof/>
            <w:webHidden/>
          </w:rPr>
          <w:fldChar w:fldCharType="end"/>
        </w:r>
      </w:hyperlink>
    </w:p>
    <w:p w14:paraId="78D4F276" w14:textId="77777777" w:rsidR="003D4EC7" w:rsidRDefault="003D4EC7">
      <w:pPr>
        <w:pStyle w:val="TOC2"/>
        <w:rPr>
          <w:rFonts w:asciiTheme="minorHAnsi" w:eastAsiaTheme="minorEastAsia" w:hAnsiTheme="minorHAnsi" w:cstheme="minorBidi"/>
          <w:noProof/>
          <w:sz w:val="24"/>
          <w:lang w:val="en-GB" w:eastAsia="en-GB"/>
        </w:rPr>
      </w:pPr>
      <w:hyperlink w:anchor="_Toc491868037" w:history="1">
        <w:r w:rsidRPr="00D32452">
          <w:rPr>
            <w:rStyle w:val="Hyperlink"/>
            <w:noProof/>
          </w:rPr>
          <w:t>1.5 Student Files</w:t>
        </w:r>
        <w:r>
          <w:rPr>
            <w:noProof/>
            <w:webHidden/>
          </w:rPr>
          <w:tab/>
        </w:r>
        <w:r>
          <w:rPr>
            <w:noProof/>
            <w:webHidden/>
          </w:rPr>
          <w:fldChar w:fldCharType="begin"/>
        </w:r>
        <w:r>
          <w:rPr>
            <w:noProof/>
            <w:webHidden/>
          </w:rPr>
          <w:instrText xml:space="preserve"> PAGEREF _Toc491868037 \h </w:instrText>
        </w:r>
        <w:r>
          <w:rPr>
            <w:noProof/>
            <w:webHidden/>
          </w:rPr>
        </w:r>
        <w:r>
          <w:rPr>
            <w:noProof/>
            <w:webHidden/>
          </w:rPr>
          <w:fldChar w:fldCharType="separate"/>
        </w:r>
        <w:r>
          <w:rPr>
            <w:noProof/>
            <w:webHidden/>
          </w:rPr>
          <w:t>7</w:t>
        </w:r>
        <w:r>
          <w:rPr>
            <w:noProof/>
            <w:webHidden/>
          </w:rPr>
          <w:fldChar w:fldCharType="end"/>
        </w:r>
      </w:hyperlink>
    </w:p>
    <w:p w14:paraId="1C66910E" w14:textId="77777777" w:rsidR="003D4EC7" w:rsidRDefault="003D4EC7">
      <w:pPr>
        <w:pStyle w:val="TOC2"/>
        <w:rPr>
          <w:rFonts w:asciiTheme="minorHAnsi" w:eastAsiaTheme="minorEastAsia" w:hAnsiTheme="minorHAnsi" w:cstheme="minorBidi"/>
          <w:noProof/>
          <w:sz w:val="24"/>
          <w:lang w:val="en-GB" w:eastAsia="en-GB"/>
        </w:rPr>
      </w:pPr>
      <w:hyperlink w:anchor="_Toc491868038" w:history="1">
        <w:r w:rsidRPr="00D32452">
          <w:rPr>
            <w:rStyle w:val="Hyperlink"/>
            <w:noProof/>
          </w:rPr>
          <w:t>1.6 Pre-Configuration</w:t>
        </w:r>
        <w:r>
          <w:rPr>
            <w:noProof/>
            <w:webHidden/>
          </w:rPr>
          <w:tab/>
        </w:r>
        <w:r>
          <w:rPr>
            <w:noProof/>
            <w:webHidden/>
          </w:rPr>
          <w:fldChar w:fldCharType="begin"/>
        </w:r>
        <w:r>
          <w:rPr>
            <w:noProof/>
            <w:webHidden/>
          </w:rPr>
          <w:instrText xml:space="preserve"> PAGEREF _Toc491868038 \h </w:instrText>
        </w:r>
        <w:r>
          <w:rPr>
            <w:noProof/>
            <w:webHidden/>
          </w:rPr>
        </w:r>
        <w:r>
          <w:rPr>
            <w:noProof/>
            <w:webHidden/>
          </w:rPr>
          <w:fldChar w:fldCharType="separate"/>
        </w:r>
        <w:r>
          <w:rPr>
            <w:noProof/>
            <w:webHidden/>
          </w:rPr>
          <w:t>7</w:t>
        </w:r>
        <w:r>
          <w:rPr>
            <w:noProof/>
            <w:webHidden/>
          </w:rPr>
          <w:fldChar w:fldCharType="end"/>
        </w:r>
      </w:hyperlink>
    </w:p>
    <w:p w14:paraId="25D7870D" w14:textId="77777777" w:rsidR="003D4EC7" w:rsidRDefault="003D4EC7">
      <w:pPr>
        <w:pStyle w:val="TOC1"/>
        <w:rPr>
          <w:rFonts w:asciiTheme="minorHAnsi" w:eastAsiaTheme="minorEastAsia" w:hAnsiTheme="minorHAnsi" w:cstheme="minorBidi"/>
          <w:b w:val="0"/>
          <w:noProof/>
          <w:sz w:val="24"/>
          <w:lang w:val="en-GB" w:eastAsia="en-GB"/>
        </w:rPr>
      </w:pPr>
      <w:hyperlink w:anchor="_Toc491868039" w:history="1">
        <w:r w:rsidRPr="00D32452">
          <w:rPr>
            <w:rStyle w:val="Hyperlink"/>
            <w:noProof/>
          </w:rPr>
          <w:t>2 Preparation for the Labs</w:t>
        </w:r>
        <w:r>
          <w:rPr>
            <w:noProof/>
            <w:webHidden/>
          </w:rPr>
          <w:tab/>
        </w:r>
        <w:r>
          <w:rPr>
            <w:noProof/>
            <w:webHidden/>
          </w:rPr>
          <w:fldChar w:fldCharType="begin"/>
        </w:r>
        <w:r>
          <w:rPr>
            <w:noProof/>
            <w:webHidden/>
          </w:rPr>
          <w:instrText xml:space="preserve"> PAGEREF _Toc491868039 \h </w:instrText>
        </w:r>
        <w:r>
          <w:rPr>
            <w:noProof/>
            <w:webHidden/>
          </w:rPr>
        </w:r>
        <w:r>
          <w:rPr>
            <w:noProof/>
            <w:webHidden/>
          </w:rPr>
          <w:fldChar w:fldCharType="separate"/>
        </w:r>
        <w:r>
          <w:rPr>
            <w:noProof/>
            <w:webHidden/>
          </w:rPr>
          <w:t>8</w:t>
        </w:r>
        <w:r>
          <w:rPr>
            <w:noProof/>
            <w:webHidden/>
          </w:rPr>
          <w:fldChar w:fldCharType="end"/>
        </w:r>
      </w:hyperlink>
    </w:p>
    <w:p w14:paraId="5864C3B4" w14:textId="77777777" w:rsidR="003D4EC7" w:rsidRDefault="003D4EC7">
      <w:pPr>
        <w:pStyle w:val="TOC2"/>
        <w:rPr>
          <w:rFonts w:asciiTheme="minorHAnsi" w:eastAsiaTheme="minorEastAsia" w:hAnsiTheme="minorHAnsi" w:cstheme="minorBidi"/>
          <w:noProof/>
          <w:sz w:val="24"/>
          <w:lang w:val="en-GB" w:eastAsia="en-GB"/>
        </w:rPr>
      </w:pPr>
      <w:hyperlink w:anchor="_Toc491868040" w:history="1">
        <w:r w:rsidRPr="00D32452">
          <w:rPr>
            <w:rStyle w:val="Hyperlink"/>
            <w:noProof/>
          </w:rPr>
          <w:t>2.1 Preparing the Local VMs</w:t>
        </w:r>
        <w:r>
          <w:rPr>
            <w:noProof/>
            <w:webHidden/>
          </w:rPr>
          <w:tab/>
        </w:r>
        <w:r>
          <w:rPr>
            <w:noProof/>
            <w:webHidden/>
          </w:rPr>
          <w:fldChar w:fldCharType="begin"/>
        </w:r>
        <w:r>
          <w:rPr>
            <w:noProof/>
            <w:webHidden/>
          </w:rPr>
          <w:instrText xml:space="preserve"> PAGEREF _Toc491868040 \h </w:instrText>
        </w:r>
        <w:r>
          <w:rPr>
            <w:noProof/>
            <w:webHidden/>
          </w:rPr>
        </w:r>
        <w:r>
          <w:rPr>
            <w:noProof/>
            <w:webHidden/>
          </w:rPr>
          <w:fldChar w:fldCharType="separate"/>
        </w:r>
        <w:r>
          <w:rPr>
            <w:noProof/>
            <w:webHidden/>
          </w:rPr>
          <w:t>8</w:t>
        </w:r>
        <w:r>
          <w:rPr>
            <w:noProof/>
            <w:webHidden/>
          </w:rPr>
          <w:fldChar w:fldCharType="end"/>
        </w:r>
      </w:hyperlink>
    </w:p>
    <w:p w14:paraId="2CB4C342" w14:textId="77777777" w:rsidR="003D4EC7" w:rsidRDefault="003D4EC7">
      <w:pPr>
        <w:pStyle w:val="TOC3"/>
        <w:rPr>
          <w:rFonts w:asciiTheme="minorHAnsi" w:eastAsiaTheme="minorEastAsia" w:hAnsiTheme="minorHAnsi" w:cstheme="minorBidi"/>
          <w:noProof/>
          <w:sz w:val="24"/>
          <w:lang w:val="en-GB" w:eastAsia="en-GB"/>
        </w:rPr>
      </w:pPr>
      <w:hyperlink w:anchor="_Toc491868041" w:history="1">
        <w:r w:rsidRPr="00D32452">
          <w:rPr>
            <w:rStyle w:val="Hyperlink"/>
            <w:noProof/>
          </w:rPr>
          <w:t>2.1.1 Checks Prior to Starting VMs</w:t>
        </w:r>
        <w:r>
          <w:rPr>
            <w:noProof/>
            <w:webHidden/>
          </w:rPr>
          <w:tab/>
        </w:r>
        <w:r>
          <w:rPr>
            <w:noProof/>
            <w:webHidden/>
          </w:rPr>
          <w:fldChar w:fldCharType="begin"/>
        </w:r>
        <w:r>
          <w:rPr>
            <w:noProof/>
            <w:webHidden/>
          </w:rPr>
          <w:instrText xml:space="preserve"> PAGEREF _Toc491868041 \h </w:instrText>
        </w:r>
        <w:r>
          <w:rPr>
            <w:noProof/>
            <w:webHidden/>
          </w:rPr>
        </w:r>
        <w:r>
          <w:rPr>
            <w:noProof/>
            <w:webHidden/>
          </w:rPr>
          <w:fldChar w:fldCharType="separate"/>
        </w:r>
        <w:r>
          <w:rPr>
            <w:noProof/>
            <w:webHidden/>
          </w:rPr>
          <w:t>8</w:t>
        </w:r>
        <w:r>
          <w:rPr>
            <w:noProof/>
            <w:webHidden/>
          </w:rPr>
          <w:fldChar w:fldCharType="end"/>
        </w:r>
      </w:hyperlink>
    </w:p>
    <w:p w14:paraId="2DB37FE9" w14:textId="77777777" w:rsidR="003D4EC7" w:rsidRDefault="003D4EC7">
      <w:pPr>
        <w:pStyle w:val="TOC3"/>
        <w:rPr>
          <w:rFonts w:asciiTheme="minorHAnsi" w:eastAsiaTheme="minorEastAsia" w:hAnsiTheme="minorHAnsi" w:cstheme="minorBidi"/>
          <w:noProof/>
          <w:sz w:val="24"/>
          <w:lang w:val="en-GB" w:eastAsia="en-GB"/>
        </w:rPr>
      </w:pPr>
      <w:hyperlink w:anchor="_Toc491868042" w:history="1">
        <w:r w:rsidRPr="00D32452">
          <w:rPr>
            <w:rStyle w:val="Hyperlink"/>
            <w:noProof/>
          </w:rPr>
          <w:t>2.1.2 Start the Windows Server VM</w:t>
        </w:r>
        <w:r>
          <w:rPr>
            <w:noProof/>
            <w:webHidden/>
          </w:rPr>
          <w:tab/>
        </w:r>
        <w:r>
          <w:rPr>
            <w:noProof/>
            <w:webHidden/>
          </w:rPr>
          <w:fldChar w:fldCharType="begin"/>
        </w:r>
        <w:r>
          <w:rPr>
            <w:noProof/>
            <w:webHidden/>
          </w:rPr>
          <w:instrText xml:space="preserve"> PAGEREF _Toc491868042 \h </w:instrText>
        </w:r>
        <w:r>
          <w:rPr>
            <w:noProof/>
            <w:webHidden/>
          </w:rPr>
        </w:r>
        <w:r>
          <w:rPr>
            <w:noProof/>
            <w:webHidden/>
          </w:rPr>
          <w:fldChar w:fldCharType="separate"/>
        </w:r>
        <w:r>
          <w:rPr>
            <w:noProof/>
            <w:webHidden/>
          </w:rPr>
          <w:t>8</w:t>
        </w:r>
        <w:r>
          <w:rPr>
            <w:noProof/>
            <w:webHidden/>
          </w:rPr>
          <w:fldChar w:fldCharType="end"/>
        </w:r>
      </w:hyperlink>
    </w:p>
    <w:p w14:paraId="5A3EEBAE" w14:textId="77777777" w:rsidR="003D4EC7" w:rsidRDefault="003D4EC7">
      <w:pPr>
        <w:pStyle w:val="TOC3"/>
        <w:rPr>
          <w:rFonts w:asciiTheme="minorHAnsi" w:eastAsiaTheme="minorEastAsia" w:hAnsiTheme="minorHAnsi" w:cstheme="minorBidi"/>
          <w:noProof/>
          <w:sz w:val="24"/>
          <w:lang w:val="en-GB" w:eastAsia="en-GB"/>
        </w:rPr>
      </w:pPr>
      <w:hyperlink w:anchor="_Toc491868043" w:history="1">
        <w:r w:rsidRPr="00D32452">
          <w:rPr>
            <w:rStyle w:val="Hyperlink"/>
            <w:noProof/>
          </w:rPr>
          <w:t>2.1.3 Starting server components for the lab</w:t>
        </w:r>
        <w:r>
          <w:rPr>
            <w:noProof/>
            <w:webHidden/>
          </w:rPr>
          <w:tab/>
        </w:r>
        <w:r>
          <w:rPr>
            <w:noProof/>
            <w:webHidden/>
          </w:rPr>
          <w:fldChar w:fldCharType="begin"/>
        </w:r>
        <w:r>
          <w:rPr>
            <w:noProof/>
            <w:webHidden/>
          </w:rPr>
          <w:instrText xml:space="preserve"> PAGEREF _Toc491868043 \h </w:instrText>
        </w:r>
        <w:r>
          <w:rPr>
            <w:noProof/>
            <w:webHidden/>
          </w:rPr>
        </w:r>
        <w:r>
          <w:rPr>
            <w:noProof/>
            <w:webHidden/>
          </w:rPr>
          <w:fldChar w:fldCharType="separate"/>
        </w:r>
        <w:r>
          <w:rPr>
            <w:noProof/>
            <w:webHidden/>
          </w:rPr>
          <w:t>9</w:t>
        </w:r>
        <w:r>
          <w:rPr>
            <w:noProof/>
            <w:webHidden/>
          </w:rPr>
          <w:fldChar w:fldCharType="end"/>
        </w:r>
      </w:hyperlink>
    </w:p>
    <w:p w14:paraId="3AE44A7A" w14:textId="77777777" w:rsidR="003D4EC7" w:rsidRDefault="003D4EC7">
      <w:pPr>
        <w:pStyle w:val="TOC3"/>
        <w:rPr>
          <w:rFonts w:asciiTheme="minorHAnsi" w:eastAsiaTheme="minorEastAsia" w:hAnsiTheme="minorHAnsi" w:cstheme="minorBidi"/>
          <w:noProof/>
          <w:sz w:val="24"/>
          <w:lang w:val="en-GB" w:eastAsia="en-GB"/>
        </w:rPr>
      </w:pPr>
      <w:hyperlink w:anchor="_Toc491868044" w:history="1">
        <w:r w:rsidRPr="00D32452">
          <w:rPr>
            <w:rStyle w:val="Hyperlink"/>
            <w:noProof/>
          </w:rPr>
          <w:t>2.1.4 Start PIM Virtual Appliance</w:t>
        </w:r>
        <w:r>
          <w:rPr>
            <w:noProof/>
            <w:webHidden/>
          </w:rPr>
          <w:tab/>
        </w:r>
        <w:r>
          <w:rPr>
            <w:noProof/>
            <w:webHidden/>
          </w:rPr>
          <w:fldChar w:fldCharType="begin"/>
        </w:r>
        <w:r>
          <w:rPr>
            <w:noProof/>
            <w:webHidden/>
          </w:rPr>
          <w:instrText xml:space="preserve"> PAGEREF _Toc491868044 \h </w:instrText>
        </w:r>
        <w:r>
          <w:rPr>
            <w:noProof/>
            <w:webHidden/>
          </w:rPr>
        </w:r>
        <w:r>
          <w:rPr>
            <w:noProof/>
            <w:webHidden/>
          </w:rPr>
          <w:fldChar w:fldCharType="separate"/>
        </w:r>
        <w:r>
          <w:rPr>
            <w:noProof/>
            <w:webHidden/>
          </w:rPr>
          <w:t>9</w:t>
        </w:r>
        <w:r>
          <w:rPr>
            <w:noProof/>
            <w:webHidden/>
          </w:rPr>
          <w:fldChar w:fldCharType="end"/>
        </w:r>
      </w:hyperlink>
    </w:p>
    <w:p w14:paraId="630A031C" w14:textId="77777777" w:rsidR="003D4EC7" w:rsidRDefault="003D4EC7">
      <w:pPr>
        <w:pStyle w:val="TOC3"/>
        <w:rPr>
          <w:rFonts w:asciiTheme="minorHAnsi" w:eastAsiaTheme="minorEastAsia" w:hAnsiTheme="minorHAnsi" w:cstheme="minorBidi"/>
          <w:noProof/>
          <w:sz w:val="24"/>
          <w:lang w:val="en-GB" w:eastAsia="en-GB"/>
        </w:rPr>
      </w:pPr>
      <w:hyperlink w:anchor="_Toc491868045" w:history="1">
        <w:r w:rsidRPr="00D32452">
          <w:rPr>
            <w:rStyle w:val="Hyperlink"/>
            <w:noProof/>
          </w:rPr>
          <w:t>2.1.5 Start IGI Data Server</w:t>
        </w:r>
        <w:r>
          <w:rPr>
            <w:noProof/>
            <w:webHidden/>
          </w:rPr>
          <w:tab/>
        </w:r>
        <w:r>
          <w:rPr>
            <w:noProof/>
            <w:webHidden/>
          </w:rPr>
          <w:fldChar w:fldCharType="begin"/>
        </w:r>
        <w:r>
          <w:rPr>
            <w:noProof/>
            <w:webHidden/>
          </w:rPr>
          <w:instrText xml:space="preserve"> PAGEREF _Toc491868045 \h </w:instrText>
        </w:r>
        <w:r>
          <w:rPr>
            <w:noProof/>
            <w:webHidden/>
          </w:rPr>
        </w:r>
        <w:r>
          <w:rPr>
            <w:noProof/>
            <w:webHidden/>
          </w:rPr>
          <w:fldChar w:fldCharType="separate"/>
        </w:r>
        <w:r>
          <w:rPr>
            <w:noProof/>
            <w:webHidden/>
          </w:rPr>
          <w:t>10</w:t>
        </w:r>
        <w:r>
          <w:rPr>
            <w:noProof/>
            <w:webHidden/>
          </w:rPr>
          <w:fldChar w:fldCharType="end"/>
        </w:r>
      </w:hyperlink>
    </w:p>
    <w:p w14:paraId="12262C61" w14:textId="77777777" w:rsidR="003D4EC7" w:rsidRDefault="003D4EC7">
      <w:pPr>
        <w:pStyle w:val="TOC3"/>
        <w:rPr>
          <w:rFonts w:asciiTheme="minorHAnsi" w:eastAsiaTheme="minorEastAsia" w:hAnsiTheme="minorHAnsi" w:cstheme="minorBidi"/>
          <w:noProof/>
          <w:sz w:val="24"/>
          <w:lang w:val="en-GB" w:eastAsia="en-GB"/>
        </w:rPr>
      </w:pPr>
      <w:hyperlink w:anchor="_Toc491868046" w:history="1">
        <w:r w:rsidRPr="00D32452">
          <w:rPr>
            <w:rStyle w:val="Hyperlink"/>
            <w:noProof/>
          </w:rPr>
          <w:t>2.1.6 Start IGI Virtual Appliance</w:t>
        </w:r>
        <w:r>
          <w:rPr>
            <w:noProof/>
            <w:webHidden/>
          </w:rPr>
          <w:tab/>
        </w:r>
        <w:r>
          <w:rPr>
            <w:noProof/>
            <w:webHidden/>
          </w:rPr>
          <w:fldChar w:fldCharType="begin"/>
        </w:r>
        <w:r>
          <w:rPr>
            <w:noProof/>
            <w:webHidden/>
          </w:rPr>
          <w:instrText xml:space="preserve"> PAGEREF _Toc491868046 \h </w:instrText>
        </w:r>
        <w:r>
          <w:rPr>
            <w:noProof/>
            <w:webHidden/>
          </w:rPr>
        </w:r>
        <w:r>
          <w:rPr>
            <w:noProof/>
            <w:webHidden/>
          </w:rPr>
          <w:fldChar w:fldCharType="separate"/>
        </w:r>
        <w:r>
          <w:rPr>
            <w:noProof/>
            <w:webHidden/>
          </w:rPr>
          <w:t>10</w:t>
        </w:r>
        <w:r>
          <w:rPr>
            <w:noProof/>
            <w:webHidden/>
          </w:rPr>
          <w:fldChar w:fldCharType="end"/>
        </w:r>
      </w:hyperlink>
    </w:p>
    <w:p w14:paraId="5D814B98" w14:textId="77777777" w:rsidR="003D4EC7" w:rsidRDefault="003D4EC7">
      <w:pPr>
        <w:pStyle w:val="TOC3"/>
        <w:rPr>
          <w:rFonts w:asciiTheme="minorHAnsi" w:eastAsiaTheme="minorEastAsia" w:hAnsiTheme="minorHAnsi" w:cstheme="minorBidi"/>
          <w:noProof/>
          <w:sz w:val="24"/>
          <w:lang w:val="en-GB" w:eastAsia="en-GB"/>
        </w:rPr>
      </w:pPr>
      <w:hyperlink w:anchor="_Toc491868047" w:history="1">
        <w:r w:rsidRPr="00D32452">
          <w:rPr>
            <w:rStyle w:val="Hyperlink"/>
            <w:noProof/>
          </w:rPr>
          <w:t>2.1.7 Check Networking</w:t>
        </w:r>
        <w:r>
          <w:rPr>
            <w:noProof/>
            <w:webHidden/>
          </w:rPr>
          <w:tab/>
        </w:r>
        <w:r>
          <w:rPr>
            <w:noProof/>
            <w:webHidden/>
          </w:rPr>
          <w:fldChar w:fldCharType="begin"/>
        </w:r>
        <w:r>
          <w:rPr>
            <w:noProof/>
            <w:webHidden/>
          </w:rPr>
          <w:instrText xml:space="preserve"> PAGEREF _Toc491868047 \h </w:instrText>
        </w:r>
        <w:r>
          <w:rPr>
            <w:noProof/>
            <w:webHidden/>
          </w:rPr>
        </w:r>
        <w:r>
          <w:rPr>
            <w:noProof/>
            <w:webHidden/>
          </w:rPr>
          <w:fldChar w:fldCharType="separate"/>
        </w:r>
        <w:r>
          <w:rPr>
            <w:noProof/>
            <w:webHidden/>
          </w:rPr>
          <w:t>11</w:t>
        </w:r>
        <w:r>
          <w:rPr>
            <w:noProof/>
            <w:webHidden/>
          </w:rPr>
          <w:fldChar w:fldCharType="end"/>
        </w:r>
      </w:hyperlink>
    </w:p>
    <w:p w14:paraId="443DF590" w14:textId="77777777" w:rsidR="003D4EC7" w:rsidRDefault="003D4EC7">
      <w:pPr>
        <w:pStyle w:val="TOC2"/>
        <w:rPr>
          <w:rFonts w:asciiTheme="minorHAnsi" w:eastAsiaTheme="minorEastAsia" w:hAnsiTheme="minorHAnsi" w:cstheme="minorBidi"/>
          <w:noProof/>
          <w:sz w:val="24"/>
          <w:lang w:val="en-GB" w:eastAsia="en-GB"/>
        </w:rPr>
      </w:pPr>
      <w:hyperlink w:anchor="_Toc491868048" w:history="1">
        <w:r w:rsidRPr="00D32452">
          <w:rPr>
            <w:rStyle w:val="Hyperlink"/>
            <w:noProof/>
          </w:rPr>
          <w:t>2.2 Preparing the Skytap/SCS-Portal Environments</w:t>
        </w:r>
        <w:r>
          <w:rPr>
            <w:noProof/>
            <w:webHidden/>
          </w:rPr>
          <w:tab/>
        </w:r>
        <w:r>
          <w:rPr>
            <w:noProof/>
            <w:webHidden/>
          </w:rPr>
          <w:fldChar w:fldCharType="begin"/>
        </w:r>
        <w:r>
          <w:rPr>
            <w:noProof/>
            <w:webHidden/>
          </w:rPr>
          <w:instrText xml:space="preserve"> PAGEREF _Toc491868048 \h </w:instrText>
        </w:r>
        <w:r>
          <w:rPr>
            <w:noProof/>
            <w:webHidden/>
          </w:rPr>
        </w:r>
        <w:r>
          <w:rPr>
            <w:noProof/>
            <w:webHidden/>
          </w:rPr>
          <w:fldChar w:fldCharType="separate"/>
        </w:r>
        <w:r>
          <w:rPr>
            <w:noProof/>
            <w:webHidden/>
          </w:rPr>
          <w:t>11</w:t>
        </w:r>
        <w:r>
          <w:rPr>
            <w:noProof/>
            <w:webHidden/>
          </w:rPr>
          <w:fldChar w:fldCharType="end"/>
        </w:r>
      </w:hyperlink>
    </w:p>
    <w:p w14:paraId="18026C02" w14:textId="77777777" w:rsidR="003D4EC7" w:rsidRDefault="003D4EC7">
      <w:pPr>
        <w:pStyle w:val="TOC3"/>
        <w:rPr>
          <w:rFonts w:asciiTheme="minorHAnsi" w:eastAsiaTheme="minorEastAsia" w:hAnsiTheme="minorHAnsi" w:cstheme="minorBidi"/>
          <w:noProof/>
          <w:sz w:val="24"/>
          <w:lang w:val="en-GB" w:eastAsia="en-GB"/>
        </w:rPr>
      </w:pPr>
      <w:hyperlink w:anchor="_Toc491868049" w:history="1">
        <w:r w:rsidRPr="00D32452">
          <w:rPr>
            <w:rStyle w:val="Hyperlink"/>
            <w:noProof/>
          </w:rPr>
          <w:t>2.2.1 Start the Windows Server VM</w:t>
        </w:r>
        <w:r>
          <w:rPr>
            <w:noProof/>
            <w:webHidden/>
          </w:rPr>
          <w:tab/>
        </w:r>
        <w:r>
          <w:rPr>
            <w:noProof/>
            <w:webHidden/>
          </w:rPr>
          <w:fldChar w:fldCharType="begin"/>
        </w:r>
        <w:r>
          <w:rPr>
            <w:noProof/>
            <w:webHidden/>
          </w:rPr>
          <w:instrText xml:space="preserve"> PAGEREF _Toc491868049 \h </w:instrText>
        </w:r>
        <w:r>
          <w:rPr>
            <w:noProof/>
            <w:webHidden/>
          </w:rPr>
        </w:r>
        <w:r>
          <w:rPr>
            <w:noProof/>
            <w:webHidden/>
          </w:rPr>
          <w:fldChar w:fldCharType="separate"/>
        </w:r>
        <w:r>
          <w:rPr>
            <w:noProof/>
            <w:webHidden/>
          </w:rPr>
          <w:t>11</w:t>
        </w:r>
        <w:r>
          <w:rPr>
            <w:noProof/>
            <w:webHidden/>
          </w:rPr>
          <w:fldChar w:fldCharType="end"/>
        </w:r>
      </w:hyperlink>
    </w:p>
    <w:p w14:paraId="2FF64246" w14:textId="77777777" w:rsidR="003D4EC7" w:rsidRDefault="003D4EC7">
      <w:pPr>
        <w:pStyle w:val="TOC3"/>
        <w:rPr>
          <w:rFonts w:asciiTheme="minorHAnsi" w:eastAsiaTheme="minorEastAsia" w:hAnsiTheme="minorHAnsi" w:cstheme="minorBidi"/>
          <w:noProof/>
          <w:sz w:val="24"/>
          <w:lang w:val="en-GB" w:eastAsia="en-GB"/>
        </w:rPr>
      </w:pPr>
      <w:hyperlink w:anchor="_Toc491868050" w:history="1">
        <w:r w:rsidRPr="00D32452">
          <w:rPr>
            <w:rStyle w:val="Hyperlink"/>
            <w:noProof/>
          </w:rPr>
          <w:t>2.2.2 Start the PIM Virtual Appliance VM</w:t>
        </w:r>
        <w:r>
          <w:rPr>
            <w:noProof/>
            <w:webHidden/>
          </w:rPr>
          <w:tab/>
        </w:r>
        <w:r>
          <w:rPr>
            <w:noProof/>
            <w:webHidden/>
          </w:rPr>
          <w:fldChar w:fldCharType="begin"/>
        </w:r>
        <w:r>
          <w:rPr>
            <w:noProof/>
            <w:webHidden/>
          </w:rPr>
          <w:instrText xml:space="preserve"> PAGEREF _Toc491868050 \h </w:instrText>
        </w:r>
        <w:r>
          <w:rPr>
            <w:noProof/>
            <w:webHidden/>
          </w:rPr>
        </w:r>
        <w:r>
          <w:rPr>
            <w:noProof/>
            <w:webHidden/>
          </w:rPr>
          <w:fldChar w:fldCharType="separate"/>
        </w:r>
        <w:r>
          <w:rPr>
            <w:noProof/>
            <w:webHidden/>
          </w:rPr>
          <w:t>13</w:t>
        </w:r>
        <w:r>
          <w:rPr>
            <w:noProof/>
            <w:webHidden/>
          </w:rPr>
          <w:fldChar w:fldCharType="end"/>
        </w:r>
      </w:hyperlink>
    </w:p>
    <w:p w14:paraId="15593E17" w14:textId="77777777" w:rsidR="003D4EC7" w:rsidRDefault="003D4EC7">
      <w:pPr>
        <w:pStyle w:val="TOC3"/>
        <w:rPr>
          <w:rFonts w:asciiTheme="minorHAnsi" w:eastAsiaTheme="minorEastAsia" w:hAnsiTheme="minorHAnsi" w:cstheme="minorBidi"/>
          <w:noProof/>
          <w:sz w:val="24"/>
          <w:lang w:val="en-GB" w:eastAsia="en-GB"/>
        </w:rPr>
      </w:pPr>
      <w:hyperlink w:anchor="_Toc491868051" w:history="1">
        <w:r w:rsidRPr="00D32452">
          <w:rPr>
            <w:rStyle w:val="Hyperlink"/>
            <w:noProof/>
          </w:rPr>
          <w:t>2.2.3 Start the IGI Data Server VM</w:t>
        </w:r>
        <w:r>
          <w:rPr>
            <w:noProof/>
            <w:webHidden/>
          </w:rPr>
          <w:tab/>
        </w:r>
        <w:r>
          <w:rPr>
            <w:noProof/>
            <w:webHidden/>
          </w:rPr>
          <w:fldChar w:fldCharType="begin"/>
        </w:r>
        <w:r>
          <w:rPr>
            <w:noProof/>
            <w:webHidden/>
          </w:rPr>
          <w:instrText xml:space="preserve"> PAGEREF _Toc491868051 \h </w:instrText>
        </w:r>
        <w:r>
          <w:rPr>
            <w:noProof/>
            <w:webHidden/>
          </w:rPr>
        </w:r>
        <w:r>
          <w:rPr>
            <w:noProof/>
            <w:webHidden/>
          </w:rPr>
          <w:fldChar w:fldCharType="separate"/>
        </w:r>
        <w:r>
          <w:rPr>
            <w:noProof/>
            <w:webHidden/>
          </w:rPr>
          <w:t>13</w:t>
        </w:r>
        <w:r>
          <w:rPr>
            <w:noProof/>
            <w:webHidden/>
          </w:rPr>
          <w:fldChar w:fldCharType="end"/>
        </w:r>
      </w:hyperlink>
    </w:p>
    <w:p w14:paraId="1BAFB6D9" w14:textId="77777777" w:rsidR="003D4EC7" w:rsidRDefault="003D4EC7">
      <w:pPr>
        <w:pStyle w:val="TOC3"/>
        <w:rPr>
          <w:rFonts w:asciiTheme="minorHAnsi" w:eastAsiaTheme="minorEastAsia" w:hAnsiTheme="minorHAnsi" w:cstheme="minorBidi"/>
          <w:noProof/>
          <w:sz w:val="24"/>
          <w:lang w:val="en-GB" w:eastAsia="en-GB"/>
        </w:rPr>
      </w:pPr>
      <w:hyperlink w:anchor="_Toc491868052" w:history="1">
        <w:r w:rsidRPr="00D32452">
          <w:rPr>
            <w:rStyle w:val="Hyperlink"/>
            <w:noProof/>
          </w:rPr>
          <w:t>2.2.4 Start the IGI Virtual Appliance VM</w:t>
        </w:r>
        <w:r>
          <w:rPr>
            <w:noProof/>
            <w:webHidden/>
          </w:rPr>
          <w:tab/>
        </w:r>
        <w:r>
          <w:rPr>
            <w:noProof/>
            <w:webHidden/>
          </w:rPr>
          <w:fldChar w:fldCharType="begin"/>
        </w:r>
        <w:r>
          <w:rPr>
            <w:noProof/>
            <w:webHidden/>
          </w:rPr>
          <w:instrText xml:space="preserve"> PAGEREF _Toc491868052 \h </w:instrText>
        </w:r>
        <w:r>
          <w:rPr>
            <w:noProof/>
            <w:webHidden/>
          </w:rPr>
        </w:r>
        <w:r>
          <w:rPr>
            <w:noProof/>
            <w:webHidden/>
          </w:rPr>
          <w:fldChar w:fldCharType="separate"/>
        </w:r>
        <w:r>
          <w:rPr>
            <w:noProof/>
            <w:webHidden/>
          </w:rPr>
          <w:t>14</w:t>
        </w:r>
        <w:r>
          <w:rPr>
            <w:noProof/>
            <w:webHidden/>
          </w:rPr>
          <w:fldChar w:fldCharType="end"/>
        </w:r>
      </w:hyperlink>
    </w:p>
    <w:p w14:paraId="3F06690A" w14:textId="77777777" w:rsidR="003D4EC7" w:rsidRDefault="003D4EC7">
      <w:pPr>
        <w:pStyle w:val="TOC1"/>
        <w:rPr>
          <w:rFonts w:asciiTheme="minorHAnsi" w:eastAsiaTheme="minorEastAsia" w:hAnsiTheme="minorHAnsi" w:cstheme="minorBidi"/>
          <w:b w:val="0"/>
          <w:noProof/>
          <w:sz w:val="24"/>
          <w:lang w:val="en-GB" w:eastAsia="en-GB"/>
        </w:rPr>
      </w:pPr>
      <w:hyperlink w:anchor="_Toc491868053" w:history="1">
        <w:r w:rsidRPr="00D32452">
          <w:rPr>
            <w:rStyle w:val="Hyperlink"/>
            <w:noProof/>
          </w:rPr>
          <w:t>3 Lab Part 1 – Create Objects in PIM</w:t>
        </w:r>
        <w:r>
          <w:rPr>
            <w:noProof/>
            <w:webHidden/>
          </w:rPr>
          <w:tab/>
        </w:r>
        <w:r>
          <w:rPr>
            <w:noProof/>
            <w:webHidden/>
          </w:rPr>
          <w:fldChar w:fldCharType="begin"/>
        </w:r>
        <w:r>
          <w:rPr>
            <w:noProof/>
            <w:webHidden/>
          </w:rPr>
          <w:instrText xml:space="preserve"> PAGEREF _Toc491868053 \h </w:instrText>
        </w:r>
        <w:r>
          <w:rPr>
            <w:noProof/>
            <w:webHidden/>
          </w:rPr>
        </w:r>
        <w:r>
          <w:rPr>
            <w:noProof/>
            <w:webHidden/>
          </w:rPr>
          <w:fldChar w:fldCharType="separate"/>
        </w:r>
        <w:r>
          <w:rPr>
            <w:noProof/>
            <w:webHidden/>
          </w:rPr>
          <w:t>15</w:t>
        </w:r>
        <w:r>
          <w:rPr>
            <w:noProof/>
            <w:webHidden/>
          </w:rPr>
          <w:fldChar w:fldCharType="end"/>
        </w:r>
      </w:hyperlink>
    </w:p>
    <w:p w14:paraId="73F88609" w14:textId="77777777" w:rsidR="003D4EC7" w:rsidRDefault="003D4EC7">
      <w:pPr>
        <w:pStyle w:val="TOC2"/>
        <w:rPr>
          <w:rFonts w:asciiTheme="minorHAnsi" w:eastAsiaTheme="minorEastAsia" w:hAnsiTheme="minorHAnsi" w:cstheme="minorBidi"/>
          <w:noProof/>
          <w:sz w:val="24"/>
          <w:lang w:val="en-GB" w:eastAsia="en-GB"/>
        </w:rPr>
      </w:pPr>
      <w:hyperlink w:anchor="_Toc491868054" w:history="1">
        <w:r w:rsidRPr="00D32452">
          <w:rPr>
            <w:rStyle w:val="Hyperlink"/>
            <w:noProof/>
          </w:rPr>
          <w:t>3.1 Open PIM VA LMI and Admin Console</w:t>
        </w:r>
        <w:r>
          <w:rPr>
            <w:noProof/>
            <w:webHidden/>
          </w:rPr>
          <w:tab/>
        </w:r>
        <w:r>
          <w:rPr>
            <w:noProof/>
            <w:webHidden/>
          </w:rPr>
          <w:fldChar w:fldCharType="begin"/>
        </w:r>
        <w:r>
          <w:rPr>
            <w:noProof/>
            <w:webHidden/>
          </w:rPr>
          <w:instrText xml:space="preserve"> PAGEREF _Toc491868054 \h </w:instrText>
        </w:r>
        <w:r>
          <w:rPr>
            <w:noProof/>
            <w:webHidden/>
          </w:rPr>
        </w:r>
        <w:r>
          <w:rPr>
            <w:noProof/>
            <w:webHidden/>
          </w:rPr>
          <w:fldChar w:fldCharType="separate"/>
        </w:r>
        <w:r>
          <w:rPr>
            <w:noProof/>
            <w:webHidden/>
          </w:rPr>
          <w:t>15</w:t>
        </w:r>
        <w:r>
          <w:rPr>
            <w:noProof/>
            <w:webHidden/>
          </w:rPr>
          <w:fldChar w:fldCharType="end"/>
        </w:r>
      </w:hyperlink>
    </w:p>
    <w:p w14:paraId="203B0C92" w14:textId="77777777" w:rsidR="003D4EC7" w:rsidRDefault="003D4EC7">
      <w:pPr>
        <w:pStyle w:val="TOC2"/>
        <w:rPr>
          <w:rFonts w:asciiTheme="minorHAnsi" w:eastAsiaTheme="minorEastAsia" w:hAnsiTheme="minorHAnsi" w:cstheme="minorBidi"/>
          <w:noProof/>
          <w:sz w:val="24"/>
          <w:lang w:val="en-GB" w:eastAsia="en-GB"/>
        </w:rPr>
      </w:pPr>
      <w:hyperlink w:anchor="_Toc491868055" w:history="1">
        <w:r w:rsidRPr="00D32452">
          <w:rPr>
            <w:rStyle w:val="Hyperlink"/>
            <w:noProof/>
          </w:rPr>
          <w:t>3.2 Create PIM Users</w:t>
        </w:r>
        <w:r>
          <w:rPr>
            <w:noProof/>
            <w:webHidden/>
          </w:rPr>
          <w:tab/>
        </w:r>
        <w:r>
          <w:rPr>
            <w:noProof/>
            <w:webHidden/>
          </w:rPr>
          <w:fldChar w:fldCharType="begin"/>
        </w:r>
        <w:r>
          <w:rPr>
            <w:noProof/>
            <w:webHidden/>
          </w:rPr>
          <w:instrText xml:space="preserve"> PAGEREF _Toc491868055 \h </w:instrText>
        </w:r>
        <w:r>
          <w:rPr>
            <w:noProof/>
            <w:webHidden/>
          </w:rPr>
        </w:r>
        <w:r>
          <w:rPr>
            <w:noProof/>
            <w:webHidden/>
          </w:rPr>
          <w:fldChar w:fldCharType="separate"/>
        </w:r>
        <w:r>
          <w:rPr>
            <w:noProof/>
            <w:webHidden/>
          </w:rPr>
          <w:t>16</w:t>
        </w:r>
        <w:r>
          <w:rPr>
            <w:noProof/>
            <w:webHidden/>
          </w:rPr>
          <w:fldChar w:fldCharType="end"/>
        </w:r>
      </w:hyperlink>
    </w:p>
    <w:p w14:paraId="145DF5EA" w14:textId="77777777" w:rsidR="003D4EC7" w:rsidRDefault="003D4EC7">
      <w:pPr>
        <w:pStyle w:val="TOC2"/>
        <w:rPr>
          <w:rFonts w:asciiTheme="minorHAnsi" w:eastAsiaTheme="minorEastAsia" w:hAnsiTheme="minorHAnsi" w:cstheme="minorBidi"/>
          <w:noProof/>
          <w:sz w:val="24"/>
          <w:lang w:val="en-GB" w:eastAsia="en-GB"/>
        </w:rPr>
      </w:pPr>
      <w:hyperlink w:anchor="_Toc491868056" w:history="1">
        <w:r w:rsidRPr="00D32452">
          <w:rPr>
            <w:rStyle w:val="Hyperlink"/>
            <w:noProof/>
          </w:rPr>
          <w:t>3.3 Create PIM Credentials</w:t>
        </w:r>
        <w:r>
          <w:rPr>
            <w:noProof/>
            <w:webHidden/>
          </w:rPr>
          <w:tab/>
        </w:r>
        <w:r>
          <w:rPr>
            <w:noProof/>
            <w:webHidden/>
          </w:rPr>
          <w:fldChar w:fldCharType="begin"/>
        </w:r>
        <w:r>
          <w:rPr>
            <w:noProof/>
            <w:webHidden/>
          </w:rPr>
          <w:instrText xml:space="preserve"> PAGEREF _Toc491868056 \h </w:instrText>
        </w:r>
        <w:r>
          <w:rPr>
            <w:noProof/>
            <w:webHidden/>
          </w:rPr>
        </w:r>
        <w:r>
          <w:rPr>
            <w:noProof/>
            <w:webHidden/>
          </w:rPr>
          <w:fldChar w:fldCharType="separate"/>
        </w:r>
        <w:r>
          <w:rPr>
            <w:noProof/>
            <w:webHidden/>
          </w:rPr>
          <w:t>19</w:t>
        </w:r>
        <w:r>
          <w:rPr>
            <w:noProof/>
            <w:webHidden/>
          </w:rPr>
          <w:fldChar w:fldCharType="end"/>
        </w:r>
      </w:hyperlink>
    </w:p>
    <w:p w14:paraId="73AFC050" w14:textId="77777777" w:rsidR="003D4EC7" w:rsidRDefault="003D4EC7">
      <w:pPr>
        <w:pStyle w:val="TOC3"/>
        <w:rPr>
          <w:rFonts w:asciiTheme="minorHAnsi" w:eastAsiaTheme="minorEastAsia" w:hAnsiTheme="minorHAnsi" w:cstheme="minorBidi"/>
          <w:noProof/>
          <w:sz w:val="24"/>
          <w:lang w:val="en-GB" w:eastAsia="en-GB"/>
        </w:rPr>
      </w:pPr>
      <w:hyperlink w:anchor="_Toc491868057" w:history="1">
        <w:r w:rsidRPr="00D32452">
          <w:rPr>
            <w:rStyle w:val="Hyperlink"/>
            <w:noProof/>
          </w:rPr>
          <w:t>3.3.1 Identify Privileged Credentials</w:t>
        </w:r>
        <w:r>
          <w:rPr>
            <w:noProof/>
            <w:webHidden/>
          </w:rPr>
          <w:tab/>
        </w:r>
        <w:r>
          <w:rPr>
            <w:noProof/>
            <w:webHidden/>
          </w:rPr>
          <w:fldChar w:fldCharType="begin"/>
        </w:r>
        <w:r>
          <w:rPr>
            <w:noProof/>
            <w:webHidden/>
          </w:rPr>
          <w:instrText xml:space="preserve"> PAGEREF _Toc491868057 \h </w:instrText>
        </w:r>
        <w:r>
          <w:rPr>
            <w:noProof/>
            <w:webHidden/>
          </w:rPr>
        </w:r>
        <w:r>
          <w:rPr>
            <w:noProof/>
            <w:webHidden/>
          </w:rPr>
          <w:fldChar w:fldCharType="separate"/>
        </w:r>
        <w:r>
          <w:rPr>
            <w:noProof/>
            <w:webHidden/>
          </w:rPr>
          <w:t>19</w:t>
        </w:r>
        <w:r>
          <w:rPr>
            <w:noProof/>
            <w:webHidden/>
          </w:rPr>
          <w:fldChar w:fldCharType="end"/>
        </w:r>
      </w:hyperlink>
    </w:p>
    <w:p w14:paraId="3871A0A5" w14:textId="77777777" w:rsidR="003D4EC7" w:rsidRDefault="003D4EC7">
      <w:pPr>
        <w:pStyle w:val="TOC3"/>
        <w:rPr>
          <w:rFonts w:asciiTheme="minorHAnsi" w:eastAsiaTheme="minorEastAsia" w:hAnsiTheme="minorHAnsi" w:cstheme="minorBidi"/>
          <w:noProof/>
          <w:sz w:val="24"/>
          <w:lang w:val="en-GB" w:eastAsia="en-GB"/>
        </w:rPr>
      </w:pPr>
      <w:hyperlink w:anchor="_Toc491868058" w:history="1">
        <w:r w:rsidRPr="00D32452">
          <w:rPr>
            <w:rStyle w:val="Hyperlink"/>
            <w:noProof/>
          </w:rPr>
          <w:t>3.3.2 Create Credentials</w:t>
        </w:r>
        <w:r>
          <w:rPr>
            <w:noProof/>
            <w:webHidden/>
          </w:rPr>
          <w:tab/>
        </w:r>
        <w:r>
          <w:rPr>
            <w:noProof/>
            <w:webHidden/>
          </w:rPr>
          <w:fldChar w:fldCharType="begin"/>
        </w:r>
        <w:r>
          <w:rPr>
            <w:noProof/>
            <w:webHidden/>
          </w:rPr>
          <w:instrText xml:space="preserve"> PAGEREF _Toc491868058 \h </w:instrText>
        </w:r>
        <w:r>
          <w:rPr>
            <w:noProof/>
            <w:webHidden/>
          </w:rPr>
        </w:r>
        <w:r>
          <w:rPr>
            <w:noProof/>
            <w:webHidden/>
          </w:rPr>
          <w:fldChar w:fldCharType="separate"/>
        </w:r>
        <w:r>
          <w:rPr>
            <w:noProof/>
            <w:webHidden/>
          </w:rPr>
          <w:t>21</w:t>
        </w:r>
        <w:r>
          <w:rPr>
            <w:noProof/>
            <w:webHidden/>
          </w:rPr>
          <w:fldChar w:fldCharType="end"/>
        </w:r>
      </w:hyperlink>
    </w:p>
    <w:p w14:paraId="7A2C9CD9" w14:textId="77777777" w:rsidR="003D4EC7" w:rsidRDefault="003D4EC7">
      <w:pPr>
        <w:pStyle w:val="TOC2"/>
        <w:rPr>
          <w:rFonts w:asciiTheme="minorHAnsi" w:eastAsiaTheme="minorEastAsia" w:hAnsiTheme="minorHAnsi" w:cstheme="minorBidi"/>
          <w:noProof/>
          <w:sz w:val="24"/>
          <w:lang w:val="en-GB" w:eastAsia="en-GB"/>
        </w:rPr>
      </w:pPr>
      <w:hyperlink w:anchor="_Toc491868059" w:history="1">
        <w:r w:rsidRPr="00D32452">
          <w:rPr>
            <w:rStyle w:val="Hyperlink"/>
            <w:noProof/>
          </w:rPr>
          <w:t>3.4 Create PIM Accesses</w:t>
        </w:r>
        <w:r>
          <w:rPr>
            <w:noProof/>
            <w:webHidden/>
          </w:rPr>
          <w:tab/>
        </w:r>
        <w:r>
          <w:rPr>
            <w:noProof/>
            <w:webHidden/>
          </w:rPr>
          <w:fldChar w:fldCharType="begin"/>
        </w:r>
        <w:r>
          <w:rPr>
            <w:noProof/>
            <w:webHidden/>
          </w:rPr>
          <w:instrText xml:space="preserve"> PAGEREF _Toc491868059 \h </w:instrText>
        </w:r>
        <w:r>
          <w:rPr>
            <w:noProof/>
            <w:webHidden/>
          </w:rPr>
        </w:r>
        <w:r>
          <w:rPr>
            <w:noProof/>
            <w:webHidden/>
          </w:rPr>
          <w:fldChar w:fldCharType="separate"/>
        </w:r>
        <w:r>
          <w:rPr>
            <w:noProof/>
            <w:webHidden/>
          </w:rPr>
          <w:t>25</w:t>
        </w:r>
        <w:r>
          <w:rPr>
            <w:noProof/>
            <w:webHidden/>
          </w:rPr>
          <w:fldChar w:fldCharType="end"/>
        </w:r>
      </w:hyperlink>
    </w:p>
    <w:p w14:paraId="1C8A38E7" w14:textId="77777777" w:rsidR="003D4EC7" w:rsidRDefault="003D4EC7">
      <w:pPr>
        <w:pStyle w:val="TOC2"/>
        <w:rPr>
          <w:rFonts w:asciiTheme="minorHAnsi" w:eastAsiaTheme="minorEastAsia" w:hAnsiTheme="minorHAnsi" w:cstheme="minorBidi"/>
          <w:noProof/>
          <w:sz w:val="24"/>
          <w:lang w:val="en-GB" w:eastAsia="en-GB"/>
        </w:rPr>
      </w:pPr>
      <w:hyperlink w:anchor="_Toc491868060" w:history="1">
        <w:r w:rsidRPr="00D32452">
          <w:rPr>
            <w:rStyle w:val="Hyperlink"/>
            <w:noProof/>
          </w:rPr>
          <w:t>3.5 Summary of PIM Objects Created</w:t>
        </w:r>
        <w:r>
          <w:rPr>
            <w:noProof/>
            <w:webHidden/>
          </w:rPr>
          <w:tab/>
        </w:r>
        <w:r>
          <w:rPr>
            <w:noProof/>
            <w:webHidden/>
          </w:rPr>
          <w:fldChar w:fldCharType="begin"/>
        </w:r>
        <w:r>
          <w:rPr>
            <w:noProof/>
            <w:webHidden/>
          </w:rPr>
          <w:instrText xml:space="preserve"> PAGEREF _Toc491868060 \h </w:instrText>
        </w:r>
        <w:r>
          <w:rPr>
            <w:noProof/>
            <w:webHidden/>
          </w:rPr>
        </w:r>
        <w:r>
          <w:rPr>
            <w:noProof/>
            <w:webHidden/>
          </w:rPr>
          <w:fldChar w:fldCharType="separate"/>
        </w:r>
        <w:r>
          <w:rPr>
            <w:noProof/>
            <w:webHidden/>
          </w:rPr>
          <w:t>27</w:t>
        </w:r>
        <w:r>
          <w:rPr>
            <w:noProof/>
            <w:webHidden/>
          </w:rPr>
          <w:fldChar w:fldCharType="end"/>
        </w:r>
      </w:hyperlink>
    </w:p>
    <w:p w14:paraId="7DB5CA5C" w14:textId="77777777" w:rsidR="003D4EC7" w:rsidRDefault="003D4EC7">
      <w:pPr>
        <w:pStyle w:val="TOC2"/>
        <w:rPr>
          <w:rFonts w:asciiTheme="minorHAnsi" w:eastAsiaTheme="minorEastAsia" w:hAnsiTheme="minorHAnsi" w:cstheme="minorBidi"/>
          <w:noProof/>
          <w:sz w:val="24"/>
          <w:lang w:val="en-GB" w:eastAsia="en-GB"/>
        </w:rPr>
      </w:pPr>
      <w:hyperlink w:anchor="_Toc491868061" w:history="1">
        <w:r w:rsidRPr="00D32452">
          <w:rPr>
            <w:rStyle w:val="Hyperlink"/>
            <w:noProof/>
          </w:rPr>
          <w:t>3.6 Optional – Exploring the New Objects in the PIM Admin Console</w:t>
        </w:r>
        <w:r>
          <w:rPr>
            <w:noProof/>
            <w:webHidden/>
          </w:rPr>
          <w:tab/>
        </w:r>
        <w:r>
          <w:rPr>
            <w:noProof/>
            <w:webHidden/>
          </w:rPr>
          <w:fldChar w:fldCharType="begin"/>
        </w:r>
        <w:r>
          <w:rPr>
            <w:noProof/>
            <w:webHidden/>
          </w:rPr>
          <w:instrText xml:space="preserve"> PAGEREF _Toc491868061 \h </w:instrText>
        </w:r>
        <w:r>
          <w:rPr>
            <w:noProof/>
            <w:webHidden/>
          </w:rPr>
        </w:r>
        <w:r>
          <w:rPr>
            <w:noProof/>
            <w:webHidden/>
          </w:rPr>
          <w:fldChar w:fldCharType="separate"/>
        </w:r>
        <w:r>
          <w:rPr>
            <w:noProof/>
            <w:webHidden/>
          </w:rPr>
          <w:t>28</w:t>
        </w:r>
        <w:r>
          <w:rPr>
            <w:noProof/>
            <w:webHidden/>
          </w:rPr>
          <w:fldChar w:fldCharType="end"/>
        </w:r>
      </w:hyperlink>
    </w:p>
    <w:p w14:paraId="42212076" w14:textId="77777777" w:rsidR="003D4EC7" w:rsidRDefault="003D4EC7">
      <w:pPr>
        <w:pStyle w:val="TOC3"/>
        <w:rPr>
          <w:rFonts w:asciiTheme="minorHAnsi" w:eastAsiaTheme="minorEastAsia" w:hAnsiTheme="minorHAnsi" w:cstheme="minorBidi"/>
          <w:noProof/>
          <w:sz w:val="24"/>
          <w:lang w:val="en-GB" w:eastAsia="en-GB"/>
        </w:rPr>
      </w:pPr>
      <w:hyperlink w:anchor="_Toc491868062" w:history="1">
        <w:r w:rsidRPr="00D32452">
          <w:rPr>
            <w:rStyle w:val="Hyperlink"/>
            <w:noProof/>
          </w:rPr>
          <w:t>3.6.1 How are Credentials Defined?</w:t>
        </w:r>
        <w:r>
          <w:rPr>
            <w:noProof/>
            <w:webHidden/>
          </w:rPr>
          <w:tab/>
        </w:r>
        <w:r>
          <w:rPr>
            <w:noProof/>
            <w:webHidden/>
          </w:rPr>
          <w:fldChar w:fldCharType="begin"/>
        </w:r>
        <w:r>
          <w:rPr>
            <w:noProof/>
            <w:webHidden/>
          </w:rPr>
          <w:instrText xml:space="preserve"> PAGEREF _Toc491868062 \h </w:instrText>
        </w:r>
        <w:r>
          <w:rPr>
            <w:noProof/>
            <w:webHidden/>
          </w:rPr>
        </w:r>
        <w:r>
          <w:rPr>
            <w:noProof/>
            <w:webHidden/>
          </w:rPr>
          <w:fldChar w:fldCharType="separate"/>
        </w:r>
        <w:r>
          <w:rPr>
            <w:noProof/>
            <w:webHidden/>
          </w:rPr>
          <w:t>28</w:t>
        </w:r>
        <w:r>
          <w:rPr>
            <w:noProof/>
            <w:webHidden/>
          </w:rPr>
          <w:fldChar w:fldCharType="end"/>
        </w:r>
      </w:hyperlink>
    </w:p>
    <w:p w14:paraId="0BE71E38" w14:textId="77777777" w:rsidR="003D4EC7" w:rsidRDefault="003D4EC7">
      <w:pPr>
        <w:pStyle w:val="TOC3"/>
        <w:rPr>
          <w:rFonts w:asciiTheme="minorHAnsi" w:eastAsiaTheme="minorEastAsia" w:hAnsiTheme="minorHAnsi" w:cstheme="minorBidi"/>
          <w:noProof/>
          <w:sz w:val="24"/>
          <w:lang w:val="en-GB" w:eastAsia="en-GB"/>
        </w:rPr>
      </w:pPr>
      <w:hyperlink w:anchor="_Toc491868063" w:history="1">
        <w:r w:rsidRPr="00D32452">
          <w:rPr>
            <w:rStyle w:val="Hyperlink"/>
            <w:noProof/>
          </w:rPr>
          <w:t>3.6.2 How are Accesses Defined?</w:t>
        </w:r>
        <w:r>
          <w:rPr>
            <w:noProof/>
            <w:webHidden/>
          </w:rPr>
          <w:tab/>
        </w:r>
        <w:r>
          <w:rPr>
            <w:noProof/>
            <w:webHidden/>
          </w:rPr>
          <w:fldChar w:fldCharType="begin"/>
        </w:r>
        <w:r>
          <w:rPr>
            <w:noProof/>
            <w:webHidden/>
          </w:rPr>
          <w:instrText xml:space="preserve"> PAGEREF _Toc491868063 \h </w:instrText>
        </w:r>
        <w:r>
          <w:rPr>
            <w:noProof/>
            <w:webHidden/>
          </w:rPr>
        </w:r>
        <w:r>
          <w:rPr>
            <w:noProof/>
            <w:webHidden/>
          </w:rPr>
          <w:fldChar w:fldCharType="separate"/>
        </w:r>
        <w:r>
          <w:rPr>
            <w:noProof/>
            <w:webHidden/>
          </w:rPr>
          <w:t>29</w:t>
        </w:r>
        <w:r>
          <w:rPr>
            <w:noProof/>
            <w:webHidden/>
          </w:rPr>
          <w:fldChar w:fldCharType="end"/>
        </w:r>
      </w:hyperlink>
    </w:p>
    <w:p w14:paraId="3C7F0B88" w14:textId="77777777" w:rsidR="003D4EC7" w:rsidRDefault="003D4EC7">
      <w:pPr>
        <w:pStyle w:val="TOC1"/>
        <w:rPr>
          <w:rFonts w:asciiTheme="minorHAnsi" w:eastAsiaTheme="minorEastAsia" w:hAnsiTheme="minorHAnsi" w:cstheme="minorBidi"/>
          <w:b w:val="0"/>
          <w:noProof/>
          <w:sz w:val="24"/>
          <w:lang w:val="en-GB" w:eastAsia="en-GB"/>
        </w:rPr>
      </w:pPr>
      <w:hyperlink w:anchor="_Toc491868064" w:history="1">
        <w:r w:rsidRPr="00D32452">
          <w:rPr>
            <w:rStyle w:val="Hyperlink"/>
            <w:noProof/>
          </w:rPr>
          <w:t>4 Lab Part 2 – Install and Configure PIM Adapter in IGI</w:t>
        </w:r>
        <w:r>
          <w:rPr>
            <w:noProof/>
            <w:webHidden/>
          </w:rPr>
          <w:tab/>
        </w:r>
        <w:r>
          <w:rPr>
            <w:noProof/>
            <w:webHidden/>
          </w:rPr>
          <w:fldChar w:fldCharType="begin"/>
        </w:r>
        <w:r>
          <w:rPr>
            <w:noProof/>
            <w:webHidden/>
          </w:rPr>
          <w:instrText xml:space="preserve"> PAGEREF _Toc491868064 \h </w:instrText>
        </w:r>
        <w:r>
          <w:rPr>
            <w:noProof/>
            <w:webHidden/>
          </w:rPr>
        </w:r>
        <w:r>
          <w:rPr>
            <w:noProof/>
            <w:webHidden/>
          </w:rPr>
          <w:fldChar w:fldCharType="separate"/>
        </w:r>
        <w:r>
          <w:rPr>
            <w:noProof/>
            <w:webHidden/>
          </w:rPr>
          <w:t>31</w:t>
        </w:r>
        <w:r>
          <w:rPr>
            <w:noProof/>
            <w:webHidden/>
          </w:rPr>
          <w:fldChar w:fldCharType="end"/>
        </w:r>
      </w:hyperlink>
    </w:p>
    <w:p w14:paraId="70EA3B4B" w14:textId="77777777" w:rsidR="003D4EC7" w:rsidRDefault="003D4EC7">
      <w:pPr>
        <w:pStyle w:val="TOC2"/>
        <w:rPr>
          <w:rFonts w:asciiTheme="minorHAnsi" w:eastAsiaTheme="minorEastAsia" w:hAnsiTheme="minorHAnsi" w:cstheme="minorBidi"/>
          <w:noProof/>
          <w:sz w:val="24"/>
          <w:lang w:val="en-GB" w:eastAsia="en-GB"/>
        </w:rPr>
      </w:pPr>
      <w:hyperlink w:anchor="_Toc491868065" w:history="1">
        <w:r w:rsidRPr="00D32452">
          <w:rPr>
            <w:rStyle w:val="Hyperlink"/>
            <w:noProof/>
          </w:rPr>
          <w:t>4.1 Check VMs</w:t>
        </w:r>
        <w:r>
          <w:rPr>
            <w:noProof/>
            <w:webHidden/>
          </w:rPr>
          <w:tab/>
        </w:r>
        <w:r>
          <w:rPr>
            <w:noProof/>
            <w:webHidden/>
          </w:rPr>
          <w:fldChar w:fldCharType="begin"/>
        </w:r>
        <w:r>
          <w:rPr>
            <w:noProof/>
            <w:webHidden/>
          </w:rPr>
          <w:instrText xml:space="preserve"> PAGEREF _Toc491868065 \h </w:instrText>
        </w:r>
        <w:r>
          <w:rPr>
            <w:noProof/>
            <w:webHidden/>
          </w:rPr>
        </w:r>
        <w:r>
          <w:rPr>
            <w:noProof/>
            <w:webHidden/>
          </w:rPr>
          <w:fldChar w:fldCharType="separate"/>
        </w:r>
        <w:r>
          <w:rPr>
            <w:noProof/>
            <w:webHidden/>
          </w:rPr>
          <w:t>31</w:t>
        </w:r>
        <w:r>
          <w:rPr>
            <w:noProof/>
            <w:webHidden/>
          </w:rPr>
          <w:fldChar w:fldCharType="end"/>
        </w:r>
      </w:hyperlink>
    </w:p>
    <w:p w14:paraId="64F192BF" w14:textId="77777777" w:rsidR="003D4EC7" w:rsidRDefault="003D4EC7">
      <w:pPr>
        <w:pStyle w:val="TOC2"/>
        <w:rPr>
          <w:rFonts w:asciiTheme="minorHAnsi" w:eastAsiaTheme="minorEastAsia" w:hAnsiTheme="minorHAnsi" w:cstheme="minorBidi"/>
          <w:noProof/>
          <w:sz w:val="24"/>
          <w:lang w:val="en-GB" w:eastAsia="en-GB"/>
        </w:rPr>
      </w:pPr>
      <w:hyperlink w:anchor="_Toc491868066" w:history="1">
        <w:r w:rsidRPr="00D32452">
          <w:rPr>
            <w:rStyle w:val="Hyperlink"/>
            <w:noProof/>
          </w:rPr>
          <w:t>4.2 Pre-Installation Tasks</w:t>
        </w:r>
        <w:r>
          <w:rPr>
            <w:noProof/>
            <w:webHidden/>
          </w:rPr>
          <w:tab/>
        </w:r>
        <w:r>
          <w:rPr>
            <w:noProof/>
            <w:webHidden/>
          </w:rPr>
          <w:fldChar w:fldCharType="begin"/>
        </w:r>
        <w:r>
          <w:rPr>
            <w:noProof/>
            <w:webHidden/>
          </w:rPr>
          <w:instrText xml:space="preserve"> PAGEREF _Toc491868066 \h </w:instrText>
        </w:r>
        <w:r>
          <w:rPr>
            <w:noProof/>
            <w:webHidden/>
          </w:rPr>
        </w:r>
        <w:r>
          <w:rPr>
            <w:noProof/>
            <w:webHidden/>
          </w:rPr>
          <w:fldChar w:fldCharType="separate"/>
        </w:r>
        <w:r>
          <w:rPr>
            <w:noProof/>
            <w:webHidden/>
          </w:rPr>
          <w:t>32</w:t>
        </w:r>
        <w:r>
          <w:rPr>
            <w:noProof/>
            <w:webHidden/>
          </w:rPr>
          <w:fldChar w:fldCharType="end"/>
        </w:r>
      </w:hyperlink>
    </w:p>
    <w:p w14:paraId="229795CF" w14:textId="77777777" w:rsidR="003D4EC7" w:rsidRDefault="003D4EC7">
      <w:pPr>
        <w:pStyle w:val="TOC2"/>
        <w:rPr>
          <w:rFonts w:asciiTheme="minorHAnsi" w:eastAsiaTheme="minorEastAsia" w:hAnsiTheme="minorHAnsi" w:cstheme="minorBidi"/>
          <w:noProof/>
          <w:sz w:val="24"/>
          <w:lang w:val="en-GB" w:eastAsia="en-GB"/>
        </w:rPr>
      </w:pPr>
      <w:hyperlink w:anchor="_Toc491868067" w:history="1">
        <w:r w:rsidRPr="00D32452">
          <w:rPr>
            <w:rStyle w:val="Hyperlink"/>
            <w:noProof/>
          </w:rPr>
          <w:t>4.3 Installation of the Adapter Components into Directory Integrator</w:t>
        </w:r>
        <w:r>
          <w:rPr>
            <w:noProof/>
            <w:webHidden/>
          </w:rPr>
          <w:tab/>
        </w:r>
        <w:r>
          <w:rPr>
            <w:noProof/>
            <w:webHidden/>
          </w:rPr>
          <w:fldChar w:fldCharType="begin"/>
        </w:r>
        <w:r>
          <w:rPr>
            <w:noProof/>
            <w:webHidden/>
          </w:rPr>
          <w:instrText xml:space="preserve"> PAGEREF _Toc491868067 \h </w:instrText>
        </w:r>
        <w:r>
          <w:rPr>
            <w:noProof/>
            <w:webHidden/>
          </w:rPr>
        </w:r>
        <w:r>
          <w:rPr>
            <w:noProof/>
            <w:webHidden/>
          </w:rPr>
          <w:fldChar w:fldCharType="separate"/>
        </w:r>
        <w:r>
          <w:rPr>
            <w:noProof/>
            <w:webHidden/>
          </w:rPr>
          <w:t>32</w:t>
        </w:r>
        <w:r>
          <w:rPr>
            <w:noProof/>
            <w:webHidden/>
          </w:rPr>
          <w:fldChar w:fldCharType="end"/>
        </w:r>
      </w:hyperlink>
    </w:p>
    <w:p w14:paraId="2C5AF9AC" w14:textId="77777777" w:rsidR="003D4EC7" w:rsidRDefault="003D4EC7">
      <w:pPr>
        <w:pStyle w:val="TOC3"/>
        <w:rPr>
          <w:rFonts w:asciiTheme="minorHAnsi" w:eastAsiaTheme="minorEastAsia" w:hAnsiTheme="minorHAnsi" w:cstheme="minorBidi"/>
          <w:noProof/>
          <w:sz w:val="24"/>
          <w:lang w:val="en-GB" w:eastAsia="en-GB"/>
        </w:rPr>
      </w:pPr>
      <w:hyperlink w:anchor="_Toc491868068" w:history="1">
        <w:r w:rsidRPr="00D32452">
          <w:rPr>
            <w:rStyle w:val="Hyperlink"/>
            <w:noProof/>
          </w:rPr>
          <w:t>4.3.1 Set the Hosts Entry</w:t>
        </w:r>
        <w:r>
          <w:rPr>
            <w:noProof/>
            <w:webHidden/>
          </w:rPr>
          <w:tab/>
        </w:r>
        <w:r>
          <w:rPr>
            <w:noProof/>
            <w:webHidden/>
          </w:rPr>
          <w:fldChar w:fldCharType="begin"/>
        </w:r>
        <w:r>
          <w:rPr>
            <w:noProof/>
            <w:webHidden/>
          </w:rPr>
          <w:instrText xml:space="preserve"> PAGEREF _Toc491868068 \h </w:instrText>
        </w:r>
        <w:r>
          <w:rPr>
            <w:noProof/>
            <w:webHidden/>
          </w:rPr>
        </w:r>
        <w:r>
          <w:rPr>
            <w:noProof/>
            <w:webHidden/>
          </w:rPr>
          <w:fldChar w:fldCharType="separate"/>
        </w:r>
        <w:r>
          <w:rPr>
            <w:noProof/>
            <w:webHidden/>
          </w:rPr>
          <w:t>33</w:t>
        </w:r>
        <w:r>
          <w:rPr>
            <w:noProof/>
            <w:webHidden/>
          </w:rPr>
          <w:fldChar w:fldCharType="end"/>
        </w:r>
      </w:hyperlink>
    </w:p>
    <w:p w14:paraId="3928FC4C" w14:textId="77777777" w:rsidR="003D4EC7" w:rsidRDefault="003D4EC7">
      <w:pPr>
        <w:pStyle w:val="TOC3"/>
        <w:rPr>
          <w:rFonts w:asciiTheme="minorHAnsi" w:eastAsiaTheme="minorEastAsia" w:hAnsiTheme="minorHAnsi" w:cstheme="minorBidi"/>
          <w:noProof/>
          <w:sz w:val="24"/>
          <w:lang w:val="en-GB" w:eastAsia="en-GB"/>
        </w:rPr>
      </w:pPr>
      <w:hyperlink w:anchor="_Toc491868069" w:history="1">
        <w:r w:rsidRPr="00D32452">
          <w:rPr>
            <w:rStyle w:val="Hyperlink"/>
            <w:noProof/>
          </w:rPr>
          <w:t>4.3.2 Install the Adapter files into SDI</w:t>
        </w:r>
        <w:r>
          <w:rPr>
            <w:noProof/>
            <w:webHidden/>
          </w:rPr>
          <w:tab/>
        </w:r>
        <w:r>
          <w:rPr>
            <w:noProof/>
            <w:webHidden/>
          </w:rPr>
          <w:fldChar w:fldCharType="begin"/>
        </w:r>
        <w:r>
          <w:rPr>
            <w:noProof/>
            <w:webHidden/>
          </w:rPr>
          <w:instrText xml:space="preserve"> PAGEREF _Toc491868069 \h </w:instrText>
        </w:r>
        <w:r>
          <w:rPr>
            <w:noProof/>
            <w:webHidden/>
          </w:rPr>
        </w:r>
        <w:r>
          <w:rPr>
            <w:noProof/>
            <w:webHidden/>
          </w:rPr>
          <w:fldChar w:fldCharType="separate"/>
        </w:r>
        <w:r>
          <w:rPr>
            <w:noProof/>
            <w:webHidden/>
          </w:rPr>
          <w:t>33</w:t>
        </w:r>
        <w:r>
          <w:rPr>
            <w:noProof/>
            <w:webHidden/>
          </w:rPr>
          <w:fldChar w:fldCharType="end"/>
        </w:r>
      </w:hyperlink>
    </w:p>
    <w:p w14:paraId="7463CE04" w14:textId="77777777" w:rsidR="003D4EC7" w:rsidRDefault="003D4EC7">
      <w:pPr>
        <w:pStyle w:val="TOC3"/>
        <w:rPr>
          <w:rFonts w:asciiTheme="minorHAnsi" w:eastAsiaTheme="minorEastAsia" w:hAnsiTheme="minorHAnsi" w:cstheme="minorBidi"/>
          <w:noProof/>
          <w:sz w:val="24"/>
          <w:lang w:val="en-GB" w:eastAsia="en-GB"/>
        </w:rPr>
      </w:pPr>
      <w:hyperlink w:anchor="_Toc491868070" w:history="1">
        <w:r w:rsidRPr="00D32452">
          <w:rPr>
            <w:rStyle w:val="Hyperlink"/>
            <w:noProof/>
          </w:rPr>
          <w:t>4.3.3 Enable SSL for the SDI instance and Install Certificate</w:t>
        </w:r>
        <w:r>
          <w:rPr>
            <w:noProof/>
            <w:webHidden/>
          </w:rPr>
          <w:tab/>
        </w:r>
        <w:r>
          <w:rPr>
            <w:noProof/>
            <w:webHidden/>
          </w:rPr>
          <w:fldChar w:fldCharType="begin"/>
        </w:r>
        <w:r>
          <w:rPr>
            <w:noProof/>
            <w:webHidden/>
          </w:rPr>
          <w:instrText xml:space="preserve"> PAGEREF _Toc491868070 \h </w:instrText>
        </w:r>
        <w:r>
          <w:rPr>
            <w:noProof/>
            <w:webHidden/>
          </w:rPr>
        </w:r>
        <w:r>
          <w:rPr>
            <w:noProof/>
            <w:webHidden/>
          </w:rPr>
          <w:fldChar w:fldCharType="separate"/>
        </w:r>
        <w:r>
          <w:rPr>
            <w:noProof/>
            <w:webHidden/>
          </w:rPr>
          <w:t>36</w:t>
        </w:r>
        <w:r>
          <w:rPr>
            <w:noProof/>
            <w:webHidden/>
          </w:rPr>
          <w:fldChar w:fldCharType="end"/>
        </w:r>
      </w:hyperlink>
    </w:p>
    <w:p w14:paraId="33E36A90" w14:textId="77777777" w:rsidR="003D4EC7" w:rsidRDefault="003D4EC7">
      <w:pPr>
        <w:pStyle w:val="TOC2"/>
        <w:rPr>
          <w:rFonts w:asciiTheme="minorHAnsi" w:eastAsiaTheme="minorEastAsia" w:hAnsiTheme="minorHAnsi" w:cstheme="minorBidi"/>
          <w:noProof/>
          <w:sz w:val="24"/>
          <w:lang w:val="en-GB" w:eastAsia="en-GB"/>
        </w:rPr>
      </w:pPr>
      <w:hyperlink w:anchor="_Toc491868071" w:history="1">
        <w:r w:rsidRPr="00D32452">
          <w:rPr>
            <w:rStyle w:val="Hyperlink"/>
            <w:noProof/>
          </w:rPr>
          <w:t>4.4 Installation of the Adapter Profile into IGI</w:t>
        </w:r>
        <w:r>
          <w:rPr>
            <w:noProof/>
            <w:webHidden/>
          </w:rPr>
          <w:tab/>
        </w:r>
        <w:r>
          <w:rPr>
            <w:noProof/>
            <w:webHidden/>
          </w:rPr>
          <w:fldChar w:fldCharType="begin"/>
        </w:r>
        <w:r>
          <w:rPr>
            <w:noProof/>
            <w:webHidden/>
          </w:rPr>
          <w:instrText xml:space="preserve"> PAGEREF _Toc491868071 \h </w:instrText>
        </w:r>
        <w:r>
          <w:rPr>
            <w:noProof/>
            <w:webHidden/>
          </w:rPr>
        </w:r>
        <w:r>
          <w:rPr>
            <w:noProof/>
            <w:webHidden/>
          </w:rPr>
          <w:fldChar w:fldCharType="separate"/>
        </w:r>
        <w:r>
          <w:rPr>
            <w:noProof/>
            <w:webHidden/>
          </w:rPr>
          <w:t>38</w:t>
        </w:r>
        <w:r>
          <w:rPr>
            <w:noProof/>
            <w:webHidden/>
          </w:rPr>
          <w:fldChar w:fldCharType="end"/>
        </w:r>
      </w:hyperlink>
    </w:p>
    <w:p w14:paraId="367BDA93" w14:textId="77777777" w:rsidR="003D4EC7" w:rsidRDefault="003D4EC7">
      <w:pPr>
        <w:pStyle w:val="TOC3"/>
        <w:rPr>
          <w:rFonts w:asciiTheme="minorHAnsi" w:eastAsiaTheme="minorEastAsia" w:hAnsiTheme="minorHAnsi" w:cstheme="minorBidi"/>
          <w:noProof/>
          <w:sz w:val="24"/>
          <w:lang w:val="en-GB" w:eastAsia="en-GB"/>
        </w:rPr>
      </w:pPr>
      <w:hyperlink w:anchor="_Toc491868072" w:history="1">
        <w:r w:rsidRPr="00D32452">
          <w:rPr>
            <w:rStyle w:val="Hyperlink"/>
            <w:noProof/>
          </w:rPr>
          <w:t>4.4.1 Import the Adapter Profile</w:t>
        </w:r>
        <w:r>
          <w:rPr>
            <w:noProof/>
            <w:webHidden/>
          </w:rPr>
          <w:tab/>
        </w:r>
        <w:r>
          <w:rPr>
            <w:noProof/>
            <w:webHidden/>
          </w:rPr>
          <w:fldChar w:fldCharType="begin"/>
        </w:r>
        <w:r>
          <w:rPr>
            <w:noProof/>
            <w:webHidden/>
          </w:rPr>
          <w:instrText xml:space="preserve"> PAGEREF _Toc491868072 \h </w:instrText>
        </w:r>
        <w:r>
          <w:rPr>
            <w:noProof/>
            <w:webHidden/>
          </w:rPr>
        </w:r>
        <w:r>
          <w:rPr>
            <w:noProof/>
            <w:webHidden/>
          </w:rPr>
          <w:fldChar w:fldCharType="separate"/>
        </w:r>
        <w:r>
          <w:rPr>
            <w:noProof/>
            <w:webHidden/>
          </w:rPr>
          <w:t>38</w:t>
        </w:r>
        <w:r>
          <w:rPr>
            <w:noProof/>
            <w:webHidden/>
          </w:rPr>
          <w:fldChar w:fldCharType="end"/>
        </w:r>
      </w:hyperlink>
    </w:p>
    <w:p w14:paraId="487CFF16" w14:textId="77777777" w:rsidR="003D4EC7" w:rsidRDefault="003D4EC7">
      <w:pPr>
        <w:pStyle w:val="TOC3"/>
        <w:rPr>
          <w:rFonts w:asciiTheme="minorHAnsi" w:eastAsiaTheme="minorEastAsia" w:hAnsiTheme="minorHAnsi" w:cstheme="minorBidi"/>
          <w:noProof/>
          <w:sz w:val="24"/>
          <w:lang w:val="en-GB" w:eastAsia="en-GB"/>
        </w:rPr>
      </w:pPr>
      <w:hyperlink w:anchor="_Toc491868073" w:history="1">
        <w:r w:rsidRPr="00D32452">
          <w:rPr>
            <w:rStyle w:val="Hyperlink"/>
            <w:noProof/>
          </w:rPr>
          <w:t>4.4.2 Import the PIM Adapter Mapping File</w:t>
        </w:r>
        <w:r>
          <w:rPr>
            <w:noProof/>
            <w:webHidden/>
          </w:rPr>
          <w:tab/>
        </w:r>
        <w:r>
          <w:rPr>
            <w:noProof/>
            <w:webHidden/>
          </w:rPr>
          <w:fldChar w:fldCharType="begin"/>
        </w:r>
        <w:r>
          <w:rPr>
            <w:noProof/>
            <w:webHidden/>
          </w:rPr>
          <w:instrText xml:space="preserve"> PAGEREF _Toc491868073 \h </w:instrText>
        </w:r>
        <w:r>
          <w:rPr>
            <w:noProof/>
            <w:webHidden/>
          </w:rPr>
        </w:r>
        <w:r>
          <w:rPr>
            <w:noProof/>
            <w:webHidden/>
          </w:rPr>
          <w:fldChar w:fldCharType="separate"/>
        </w:r>
        <w:r>
          <w:rPr>
            <w:noProof/>
            <w:webHidden/>
          </w:rPr>
          <w:t>40</w:t>
        </w:r>
        <w:r>
          <w:rPr>
            <w:noProof/>
            <w:webHidden/>
          </w:rPr>
          <w:fldChar w:fldCharType="end"/>
        </w:r>
      </w:hyperlink>
    </w:p>
    <w:p w14:paraId="7E52C5FB" w14:textId="77777777" w:rsidR="003D4EC7" w:rsidRDefault="003D4EC7">
      <w:pPr>
        <w:pStyle w:val="TOC2"/>
        <w:rPr>
          <w:rFonts w:asciiTheme="minorHAnsi" w:eastAsiaTheme="minorEastAsia" w:hAnsiTheme="minorHAnsi" w:cstheme="minorBidi"/>
          <w:noProof/>
          <w:sz w:val="24"/>
          <w:lang w:val="en-GB" w:eastAsia="en-GB"/>
        </w:rPr>
      </w:pPr>
      <w:hyperlink w:anchor="_Toc491868074" w:history="1">
        <w:r w:rsidRPr="00D32452">
          <w:rPr>
            <w:rStyle w:val="Hyperlink"/>
            <w:noProof/>
          </w:rPr>
          <w:t>4.5 Create and Test a PIM Connector</w:t>
        </w:r>
        <w:r>
          <w:rPr>
            <w:noProof/>
            <w:webHidden/>
          </w:rPr>
          <w:tab/>
        </w:r>
        <w:r>
          <w:rPr>
            <w:noProof/>
            <w:webHidden/>
          </w:rPr>
          <w:fldChar w:fldCharType="begin"/>
        </w:r>
        <w:r>
          <w:rPr>
            <w:noProof/>
            <w:webHidden/>
          </w:rPr>
          <w:instrText xml:space="preserve"> PAGEREF _Toc491868074 \h </w:instrText>
        </w:r>
        <w:r>
          <w:rPr>
            <w:noProof/>
            <w:webHidden/>
          </w:rPr>
        </w:r>
        <w:r>
          <w:rPr>
            <w:noProof/>
            <w:webHidden/>
          </w:rPr>
          <w:fldChar w:fldCharType="separate"/>
        </w:r>
        <w:r>
          <w:rPr>
            <w:noProof/>
            <w:webHidden/>
          </w:rPr>
          <w:t>40</w:t>
        </w:r>
        <w:r>
          <w:rPr>
            <w:noProof/>
            <w:webHidden/>
          </w:rPr>
          <w:fldChar w:fldCharType="end"/>
        </w:r>
      </w:hyperlink>
    </w:p>
    <w:p w14:paraId="488229F7" w14:textId="77777777" w:rsidR="003D4EC7" w:rsidRDefault="003D4EC7">
      <w:pPr>
        <w:pStyle w:val="TOC3"/>
        <w:rPr>
          <w:rFonts w:asciiTheme="minorHAnsi" w:eastAsiaTheme="minorEastAsia" w:hAnsiTheme="minorHAnsi" w:cstheme="minorBidi"/>
          <w:noProof/>
          <w:sz w:val="24"/>
          <w:lang w:val="en-GB" w:eastAsia="en-GB"/>
        </w:rPr>
      </w:pPr>
      <w:hyperlink w:anchor="_Toc491868075" w:history="1">
        <w:r w:rsidRPr="00D32452">
          <w:rPr>
            <w:rStyle w:val="Hyperlink"/>
            <w:noProof/>
          </w:rPr>
          <w:t>4.5.1 Create a Connector for ISPIM1</w:t>
        </w:r>
        <w:r>
          <w:rPr>
            <w:noProof/>
            <w:webHidden/>
          </w:rPr>
          <w:tab/>
        </w:r>
        <w:r>
          <w:rPr>
            <w:noProof/>
            <w:webHidden/>
          </w:rPr>
          <w:fldChar w:fldCharType="begin"/>
        </w:r>
        <w:r>
          <w:rPr>
            <w:noProof/>
            <w:webHidden/>
          </w:rPr>
          <w:instrText xml:space="preserve"> PAGEREF _Toc491868075 \h </w:instrText>
        </w:r>
        <w:r>
          <w:rPr>
            <w:noProof/>
            <w:webHidden/>
          </w:rPr>
        </w:r>
        <w:r>
          <w:rPr>
            <w:noProof/>
            <w:webHidden/>
          </w:rPr>
          <w:fldChar w:fldCharType="separate"/>
        </w:r>
        <w:r>
          <w:rPr>
            <w:noProof/>
            <w:webHidden/>
          </w:rPr>
          <w:t>40</w:t>
        </w:r>
        <w:r>
          <w:rPr>
            <w:noProof/>
            <w:webHidden/>
          </w:rPr>
          <w:fldChar w:fldCharType="end"/>
        </w:r>
      </w:hyperlink>
    </w:p>
    <w:p w14:paraId="4490C544" w14:textId="77777777" w:rsidR="003D4EC7" w:rsidRDefault="003D4EC7">
      <w:pPr>
        <w:pStyle w:val="TOC3"/>
        <w:rPr>
          <w:rFonts w:asciiTheme="minorHAnsi" w:eastAsiaTheme="minorEastAsia" w:hAnsiTheme="minorHAnsi" w:cstheme="minorBidi"/>
          <w:noProof/>
          <w:sz w:val="24"/>
          <w:lang w:val="en-GB" w:eastAsia="en-GB"/>
        </w:rPr>
      </w:pPr>
      <w:hyperlink w:anchor="_Toc491868076" w:history="1">
        <w:r w:rsidRPr="00D32452">
          <w:rPr>
            <w:rStyle w:val="Hyperlink"/>
            <w:noProof/>
          </w:rPr>
          <w:t>4.5.2 Test the PIM Connector</w:t>
        </w:r>
        <w:r>
          <w:rPr>
            <w:noProof/>
            <w:webHidden/>
          </w:rPr>
          <w:tab/>
        </w:r>
        <w:r>
          <w:rPr>
            <w:noProof/>
            <w:webHidden/>
          </w:rPr>
          <w:fldChar w:fldCharType="begin"/>
        </w:r>
        <w:r>
          <w:rPr>
            <w:noProof/>
            <w:webHidden/>
          </w:rPr>
          <w:instrText xml:space="preserve"> PAGEREF _Toc491868076 \h </w:instrText>
        </w:r>
        <w:r>
          <w:rPr>
            <w:noProof/>
            <w:webHidden/>
          </w:rPr>
        </w:r>
        <w:r>
          <w:rPr>
            <w:noProof/>
            <w:webHidden/>
          </w:rPr>
          <w:fldChar w:fldCharType="separate"/>
        </w:r>
        <w:r>
          <w:rPr>
            <w:noProof/>
            <w:webHidden/>
          </w:rPr>
          <w:t>46</w:t>
        </w:r>
        <w:r>
          <w:rPr>
            <w:noProof/>
            <w:webHidden/>
          </w:rPr>
          <w:fldChar w:fldCharType="end"/>
        </w:r>
      </w:hyperlink>
    </w:p>
    <w:p w14:paraId="00ECA80F" w14:textId="77777777" w:rsidR="003D4EC7" w:rsidRDefault="003D4EC7">
      <w:pPr>
        <w:pStyle w:val="TOC1"/>
        <w:rPr>
          <w:rFonts w:asciiTheme="minorHAnsi" w:eastAsiaTheme="minorEastAsia" w:hAnsiTheme="minorHAnsi" w:cstheme="minorBidi"/>
          <w:b w:val="0"/>
          <w:noProof/>
          <w:sz w:val="24"/>
          <w:lang w:val="en-GB" w:eastAsia="en-GB"/>
        </w:rPr>
      </w:pPr>
      <w:hyperlink w:anchor="_Toc491868077" w:history="1">
        <w:r w:rsidRPr="00D32452">
          <w:rPr>
            <w:rStyle w:val="Hyperlink"/>
            <w:noProof/>
          </w:rPr>
          <w:t>5 Lab Part 3 – Governance Use Cases</w:t>
        </w:r>
        <w:r>
          <w:rPr>
            <w:noProof/>
            <w:webHidden/>
          </w:rPr>
          <w:tab/>
        </w:r>
        <w:r>
          <w:rPr>
            <w:noProof/>
            <w:webHidden/>
          </w:rPr>
          <w:fldChar w:fldCharType="begin"/>
        </w:r>
        <w:r>
          <w:rPr>
            <w:noProof/>
            <w:webHidden/>
          </w:rPr>
          <w:instrText xml:space="preserve"> PAGEREF _Toc491868077 \h </w:instrText>
        </w:r>
        <w:r>
          <w:rPr>
            <w:noProof/>
            <w:webHidden/>
          </w:rPr>
        </w:r>
        <w:r>
          <w:rPr>
            <w:noProof/>
            <w:webHidden/>
          </w:rPr>
          <w:fldChar w:fldCharType="separate"/>
        </w:r>
        <w:r>
          <w:rPr>
            <w:noProof/>
            <w:webHidden/>
          </w:rPr>
          <w:t>52</w:t>
        </w:r>
        <w:r>
          <w:rPr>
            <w:noProof/>
            <w:webHidden/>
          </w:rPr>
          <w:fldChar w:fldCharType="end"/>
        </w:r>
      </w:hyperlink>
    </w:p>
    <w:p w14:paraId="11F7FF93" w14:textId="77777777" w:rsidR="003D4EC7" w:rsidRDefault="003D4EC7">
      <w:pPr>
        <w:pStyle w:val="TOC2"/>
        <w:rPr>
          <w:rFonts w:asciiTheme="minorHAnsi" w:eastAsiaTheme="minorEastAsia" w:hAnsiTheme="minorHAnsi" w:cstheme="minorBidi"/>
          <w:noProof/>
          <w:sz w:val="24"/>
          <w:lang w:val="en-GB" w:eastAsia="en-GB"/>
        </w:rPr>
      </w:pPr>
      <w:hyperlink w:anchor="_Toc491868078" w:history="1">
        <w:r w:rsidRPr="00D32452">
          <w:rPr>
            <w:rStyle w:val="Hyperlink"/>
            <w:noProof/>
          </w:rPr>
          <w:t>5.1 Identification of Risk Due to Privileged Access</w:t>
        </w:r>
        <w:r>
          <w:rPr>
            <w:noProof/>
            <w:webHidden/>
          </w:rPr>
          <w:tab/>
        </w:r>
        <w:r>
          <w:rPr>
            <w:noProof/>
            <w:webHidden/>
          </w:rPr>
          <w:fldChar w:fldCharType="begin"/>
        </w:r>
        <w:r>
          <w:rPr>
            <w:noProof/>
            <w:webHidden/>
          </w:rPr>
          <w:instrText xml:space="preserve"> PAGEREF _Toc491868078 \h </w:instrText>
        </w:r>
        <w:r>
          <w:rPr>
            <w:noProof/>
            <w:webHidden/>
          </w:rPr>
        </w:r>
        <w:r>
          <w:rPr>
            <w:noProof/>
            <w:webHidden/>
          </w:rPr>
          <w:fldChar w:fldCharType="separate"/>
        </w:r>
        <w:r>
          <w:rPr>
            <w:noProof/>
            <w:webHidden/>
          </w:rPr>
          <w:t>52</w:t>
        </w:r>
        <w:r>
          <w:rPr>
            <w:noProof/>
            <w:webHidden/>
          </w:rPr>
          <w:fldChar w:fldCharType="end"/>
        </w:r>
      </w:hyperlink>
    </w:p>
    <w:p w14:paraId="72145FC0" w14:textId="77777777" w:rsidR="003D4EC7" w:rsidRDefault="003D4EC7">
      <w:pPr>
        <w:pStyle w:val="TOC3"/>
        <w:rPr>
          <w:rFonts w:asciiTheme="minorHAnsi" w:eastAsiaTheme="minorEastAsia" w:hAnsiTheme="minorHAnsi" w:cstheme="minorBidi"/>
          <w:noProof/>
          <w:sz w:val="24"/>
          <w:lang w:val="en-GB" w:eastAsia="en-GB"/>
        </w:rPr>
      </w:pPr>
      <w:hyperlink w:anchor="_Toc491868079" w:history="1">
        <w:r w:rsidRPr="00D32452">
          <w:rPr>
            <w:rStyle w:val="Hyperlink"/>
            <w:noProof/>
          </w:rPr>
          <w:t>5.1.1 Define Risks for Privileged Access</w:t>
        </w:r>
        <w:r>
          <w:rPr>
            <w:noProof/>
            <w:webHidden/>
          </w:rPr>
          <w:tab/>
        </w:r>
        <w:r>
          <w:rPr>
            <w:noProof/>
            <w:webHidden/>
          </w:rPr>
          <w:fldChar w:fldCharType="begin"/>
        </w:r>
        <w:r>
          <w:rPr>
            <w:noProof/>
            <w:webHidden/>
          </w:rPr>
          <w:instrText xml:space="preserve"> PAGEREF _Toc491868079 \h </w:instrText>
        </w:r>
        <w:r>
          <w:rPr>
            <w:noProof/>
            <w:webHidden/>
          </w:rPr>
        </w:r>
        <w:r>
          <w:rPr>
            <w:noProof/>
            <w:webHidden/>
          </w:rPr>
          <w:fldChar w:fldCharType="separate"/>
        </w:r>
        <w:r>
          <w:rPr>
            <w:noProof/>
            <w:webHidden/>
          </w:rPr>
          <w:t>52</w:t>
        </w:r>
        <w:r>
          <w:rPr>
            <w:noProof/>
            <w:webHidden/>
          </w:rPr>
          <w:fldChar w:fldCharType="end"/>
        </w:r>
      </w:hyperlink>
    </w:p>
    <w:p w14:paraId="12AA3AAE" w14:textId="77777777" w:rsidR="003D4EC7" w:rsidRDefault="003D4EC7">
      <w:pPr>
        <w:pStyle w:val="TOC3"/>
        <w:rPr>
          <w:rFonts w:asciiTheme="minorHAnsi" w:eastAsiaTheme="minorEastAsia" w:hAnsiTheme="minorHAnsi" w:cstheme="minorBidi"/>
          <w:noProof/>
          <w:sz w:val="24"/>
          <w:lang w:val="en-GB" w:eastAsia="en-GB"/>
        </w:rPr>
      </w:pPr>
      <w:hyperlink w:anchor="_Toc491868080" w:history="1">
        <w:r w:rsidRPr="00D32452">
          <w:rPr>
            <w:rStyle w:val="Hyperlink"/>
            <w:noProof/>
          </w:rPr>
          <w:t>5.1.2 Analyze and View Risks for Privileged Access</w:t>
        </w:r>
        <w:r>
          <w:rPr>
            <w:noProof/>
            <w:webHidden/>
          </w:rPr>
          <w:tab/>
        </w:r>
        <w:r>
          <w:rPr>
            <w:noProof/>
            <w:webHidden/>
          </w:rPr>
          <w:fldChar w:fldCharType="begin"/>
        </w:r>
        <w:r>
          <w:rPr>
            <w:noProof/>
            <w:webHidden/>
          </w:rPr>
          <w:instrText xml:space="preserve"> PAGEREF _Toc491868080 \h </w:instrText>
        </w:r>
        <w:r>
          <w:rPr>
            <w:noProof/>
            <w:webHidden/>
          </w:rPr>
        </w:r>
        <w:r>
          <w:rPr>
            <w:noProof/>
            <w:webHidden/>
          </w:rPr>
          <w:fldChar w:fldCharType="separate"/>
        </w:r>
        <w:r>
          <w:rPr>
            <w:noProof/>
            <w:webHidden/>
          </w:rPr>
          <w:t>54</w:t>
        </w:r>
        <w:r>
          <w:rPr>
            <w:noProof/>
            <w:webHidden/>
          </w:rPr>
          <w:fldChar w:fldCharType="end"/>
        </w:r>
      </w:hyperlink>
    </w:p>
    <w:p w14:paraId="2799F310" w14:textId="77777777" w:rsidR="003D4EC7" w:rsidRDefault="003D4EC7">
      <w:pPr>
        <w:pStyle w:val="TOC2"/>
        <w:rPr>
          <w:rFonts w:asciiTheme="minorHAnsi" w:eastAsiaTheme="minorEastAsia" w:hAnsiTheme="minorHAnsi" w:cstheme="minorBidi"/>
          <w:noProof/>
          <w:sz w:val="24"/>
          <w:lang w:val="en-GB" w:eastAsia="en-GB"/>
        </w:rPr>
      </w:pPr>
      <w:hyperlink w:anchor="_Toc491868081" w:history="1">
        <w:r w:rsidRPr="00D32452">
          <w:rPr>
            <w:rStyle w:val="Hyperlink"/>
            <w:noProof/>
          </w:rPr>
          <w:t>5.2 Recertification of Risk Due to Privileged Access</w:t>
        </w:r>
        <w:r>
          <w:rPr>
            <w:noProof/>
            <w:webHidden/>
          </w:rPr>
          <w:tab/>
        </w:r>
        <w:r>
          <w:rPr>
            <w:noProof/>
            <w:webHidden/>
          </w:rPr>
          <w:fldChar w:fldCharType="begin"/>
        </w:r>
        <w:r>
          <w:rPr>
            <w:noProof/>
            <w:webHidden/>
          </w:rPr>
          <w:instrText xml:space="preserve"> PAGEREF _Toc491868081 \h </w:instrText>
        </w:r>
        <w:r>
          <w:rPr>
            <w:noProof/>
            <w:webHidden/>
          </w:rPr>
        </w:r>
        <w:r>
          <w:rPr>
            <w:noProof/>
            <w:webHidden/>
          </w:rPr>
          <w:fldChar w:fldCharType="separate"/>
        </w:r>
        <w:r>
          <w:rPr>
            <w:noProof/>
            <w:webHidden/>
          </w:rPr>
          <w:t>56</w:t>
        </w:r>
        <w:r>
          <w:rPr>
            <w:noProof/>
            <w:webHidden/>
          </w:rPr>
          <w:fldChar w:fldCharType="end"/>
        </w:r>
      </w:hyperlink>
    </w:p>
    <w:p w14:paraId="580E7C16" w14:textId="77777777" w:rsidR="003D4EC7" w:rsidRDefault="003D4EC7">
      <w:pPr>
        <w:pStyle w:val="TOC3"/>
        <w:rPr>
          <w:rFonts w:asciiTheme="minorHAnsi" w:eastAsiaTheme="minorEastAsia" w:hAnsiTheme="minorHAnsi" w:cstheme="minorBidi"/>
          <w:noProof/>
          <w:sz w:val="24"/>
          <w:lang w:val="en-GB" w:eastAsia="en-GB"/>
        </w:rPr>
      </w:pPr>
      <w:hyperlink w:anchor="_Toc491868082" w:history="1">
        <w:r w:rsidRPr="00D32452">
          <w:rPr>
            <w:rStyle w:val="Hyperlink"/>
            <w:noProof/>
          </w:rPr>
          <w:t>5.2.1 Setup and Launch a Campaign for Privileged Access</w:t>
        </w:r>
        <w:r>
          <w:rPr>
            <w:noProof/>
            <w:webHidden/>
          </w:rPr>
          <w:tab/>
        </w:r>
        <w:r>
          <w:rPr>
            <w:noProof/>
            <w:webHidden/>
          </w:rPr>
          <w:fldChar w:fldCharType="begin"/>
        </w:r>
        <w:r>
          <w:rPr>
            <w:noProof/>
            <w:webHidden/>
          </w:rPr>
          <w:instrText xml:space="preserve"> PAGEREF _Toc491868082 \h </w:instrText>
        </w:r>
        <w:r>
          <w:rPr>
            <w:noProof/>
            <w:webHidden/>
          </w:rPr>
        </w:r>
        <w:r>
          <w:rPr>
            <w:noProof/>
            <w:webHidden/>
          </w:rPr>
          <w:fldChar w:fldCharType="separate"/>
        </w:r>
        <w:r>
          <w:rPr>
            <w:noProof/>
            <w:webHidden/>
          </w:rPr>
          <w:t>56</w:t>
        </w:r>
        <w:r>
          <w:rPr>
            <w:noProof/>
            <w:webHidden/>
          </w:rPr>
          <w:fldChar w:fldCharType="end"/>
        </w:r>
      </w:hyperlink>
    </w:p>
    <w:p w14:paraId="3EBB3893" w14:textId="77777777" w:rsidR="003D4EC7" w:rsidRDefault="003D4EC7">
      <w:pPr>
        <w:pStyle w:val="TOC3"/>
        <w:rPr>
          <w:rFonts w:asciiTheme="minorHAnsi" w:eastAsiaTheme="minorEastAsia" w:hAnsiTheme="minorHAnsi" w:cstheme="minorBidi"/>
          <w:noProof/>
          <w:sz w:val="24"/>
          <w:lang w:val="en-GB" w:eastAsia="en-GB"/>
        </w:rPr>
      </w:pPr>
      <w:hyperlink w:anchor="_Toc491868083" w:history="1">
        <w:r w:rsidRPr="00D32452">
          <w:rPr>
            <w:rStyle w:val="Hyperlink"/>
            <w:noProof/>
          </w:rPr>
          <w:t>5.2.2 Review Access in a Campaign for Privileged Access</w:t>
        </w:r>
        <w:r>
          <w:rPr>
            <w:noProof/>
            <w:webHidden/>
          </w:rPr>
          <w:tab/>
        </w:r>
        <w:r>
          <w:rPr>
            <w:noProof/>
            <w:webHidden/>
          </w:rPr>
          <w:fldChar w:fldCharType="begin"/>
        </w:r>
        <w:r>
          <w:rPr>
            <w:noProof/>
            <w:webHidden/>
          </w:rPr>
          <w:instrText xml:space="preserve"> PAGEREF _Toc491868083 \h </w:instrText>
        </w:r>
        <w:r>
          <w:rPr>
            <w:noProof/>
            <w:webHidden/>
          </w:rPr>
        </w:r>
        <w:r>
          <w:rPr>
            <w:noProof/>
            <w:webHidden/>
          </w:rPr>
          <w:fldChar w:fldCharType="separate"/>
        </w:r>
        <w:r>
          <w:rPr>
            <w:noProof/>
            <w:webHidden/>
          </w:rPr>
          <w:t>57</w:t>
        </w:r>
        <w:r>
          <w:rPr>
            <w:noProof/>
            <w:webHidden/>
          </w:rPr>
          <w:fldChar w:fldCharType="end"/>
        </w:r>
      </w:hyperlink>
    </w:p>
    <w:p w14:paraId="2F763E6A" w14:textId="77777777" w:rsidR="003D4EC7" w:rsidRDefault="003D4EC7">
      <w:pPr>
        <w:pStyle w:val="TOC2"/>
        <w:rPr>
          <w:rFonts w:asciiTheme="minorHAnsi" w:eastAsiaTheme="minorEastAsia" w:hAnsiTheme="minorHAnsi" w:cstheme="minorBidi"/>
          <w:noProof/>
          <w:sz w:val="24"/>
          <w:lang w:val="en-GB" w:eastAsia="en-GB"/>
        </w:rPr>
      </w:pPr>
      <w:hyperlink w:anchor="_Toc491868084" w:history="1">
        <w:r w:rsidRPr="00D32452">
          <w:rPr>
            <w:rStyle w:val="Hyperlink"/>
            <w:noProof/>
          </w:rPr>
          <w:t>5.3 Access Request for Privileged Access with SoD/SA Checks</w:t>
        </w:r>
        <w:r>
          <w:rPr>
            <w:noProof/>
            <w:webHidden/>
          </w:rPr>
          <w:tab/>
        </w:r>
        <w:r>
          <w:rPr>
            <w:noProof/>
            <w:webHidden/>
          </w:rPr>
          <w:fldChar w:fldCharType="begin"/>
        </w:r>
        <w:r>
          <w:rPr>
            <w:noProof/>
            <w:webHidden/>
          </w:rPr>
          <w:instrText xml:space="preserve"> PAGEREF _Toc491868084 \h </w:instrText>
        </w:r>
        <w:r>
          <w:rPr>
            <w:noProof/>
            <w:webHidden/>
          </w:rPr>
        </w:r>
        <w:r>
          <w:rPr>
            <w:noProof/>
            <w:webHidden/>
          </w:rPr>
          <w:fldChar w:fldCharType="separate"/>
        </w:r>
        <w:r>
          <w:rPr>
            <w:noProof/>
            <w:webHidden/>
          </w:rPr>
          <w:t>61</w:t>
        </w:r>
        <w:r>
          <w:rPr>
            <w:noProof/>
            <w:webHidden/>
          </w:rPr>
          <w:fldChar w:fldCharType="end"/>
        </w:r>
      </w:hyperlink>
    </w:p>
    <w:p w14:paraId="66452845" w14:textId="77777777" w:rsidR="003D4EC7" w:rsidRDefault="003D4EC7">
      <w:pPr>
        <w:pStyle w:val="TOC1"/>
        <w:rPr>
          <w:rFonts w:asciiTheme="minorHAnsi" w:eastAsiaTheme="minorEastAsia" w:hAnsiTheme="minorHAnsi" w:cstheme="minorBidi"/>
          <w:b w:val="0"/>
          <w:noProof/>
          <w:sz w:val="24"/>
          <w:lang w:val="en-GB" w:eastAsia="en-GB"/>
        </w:rPr>
      </w:pPr>
      <w:hyperlink w:anchor="_Toc491868085" w:history="1">
        <w:r w:rsidRPr="00D32452">
          <w:rPr>
            <w:rStyle w:val="Hyperlink"/>
            <w:noProof/>
          </w:rPr>
          <w:t>Appendices</w:t>
        </w:r>
        <w:r>
          <w:rPr>
            <w:noProof/>
            <w:webHidden/>
          </w:rPr>
          <w:tab/>
        </w:r>
        <w:r>
          <w:rPr>
            <w:noProof/>
            <w:webHidden/>
          </w:rPr>
          <w:fldChar w:fldCharType="begin"/>
        </w:r>
        <w:r>
          <w:rPr>
            <w:noProof/>
            <w:webHidden/>
          </w:rPr>
          <w:instrText xml:space="preserve"> PAGEREF _Toc491868085 \h </w:instrText>
        </w:r>
        <w:r>
          <w:rPr>
            <w:noProof/>
            <w:webHidden/>
          </w:rPr>
        </w:r>
        <w:r>
          <w:rPr>
            <w:noProof/>
            <w:webHidden/>
          </w:rPr>
          <w:fldChar w:fldCharType="separate"/>
        </w:r>
        <w:r>
          <w:rPr>
            <w:noProof/>
            <w:webHidden/>
          </w:rPr>
          <w:t>65</w:t>
        </w:r>
        <w:r>
          <w:rPr>
            <w:noProof/>
            <w:webHidden/>
          </w:rPr>
          <w:fldChar w:fldCharType="end"/>
        </w:r>
      </w:hyperlink>
    </w:p>
    <w:p w14:paraId="0626CF03" w14:textId="77777777" w:rsidR="003D4EC7" w:rsidRDefault="003D4EC7">
      <w:pPr>
        <w:pStyle w:val="TOC1"/>
        <w:rPr>
          <w:rFonts w:asciiTheme="minorHAnsi" w:eastAsiaTheme="minorEastAsia" w:hAnsiTheme="minorHAnsi" w:cstheme="minorBidi"/>
          <w:b w:val="0"/>
          <w:noProof/>
          <w:sz w:val="24"/>
          <w:lang w:val="en-GB" w:eastAsia="en-GB"/>
        </w:rPr>
      </w:pPr>
      <w:hyperlink w:anchor="_Toc491868086" w:history="1">
        <w:r w:rsidRPr="00D32452">
          <w:rPr>
            <w:rStyle w:val="Hyperlink"/>
            <w:noProof/>
          </w:rPr>
          <w:t>Appendix A – Configuring Networking for VMWare</w:t>
        </w:r>
        <w:r>
          <w:rPr>
            <w:noProof/>
            <w:webHidden/>
          </w:rPr>
          <w:tab/>
        </w:r>
        <w:r>
          <w:rPr>
            <w:noProof/>
            <w:webHidden/>
          </w:rPr>
          <w:fldChar w:fldCharType="begin"/>
        </w:r>
        <w:r>
          <w:rPr>
            <w:noProof/>
            <w:webHidden/>
          </w:rPr>
          <w:instrText xml:space="preserve"> PAGEREF _Toc491868086 \h </w:instrText>
        </w:r>
        <w:r>
          <w:rPr>
            <w:noProof/>
            <w:webHidden/>
          </w:rPr>
        </w:r>
        <w:r>
          <w:rPr>
            <w:noProof/>
            <w:webHidden/>
          </w:rPr>
          <w:fldChar w:fldCharType="separate"/>
        </w:r>
        <w:r>
          <w:rPr>
            <w:noProof/>
            <w:webHidden/>
          </w:rPr>
          <w:t>66</w:t>
        </w:r>
        <w:r>
          <w:rPr>
            <w:noProof/>
            <w:webHidden/>
          </w:rPr>
          <w:fldChar w:fldCharType="end"/>
        </w:r>
      </w:hyperlink>
    </w:p>
    <w:p w14:paraId="19E067CE" w14:textId="77777777" w:rsidR="003D4EC7" w:rsidRDefault="003D4EC7">
      <w:pPr>
        <w:pStyle w:val="TOC2"/>
        <w:rPr>
          <w:rFonts w:asciiTheme="minorHAnsi" w:eastAsiaTheme="minorEastAsia" w:hAnsiTheme="minorHAnsi" w:cstheme="minorBidi"/>
          <w:noProof/>
          <w:sz w:val="24"/>
          <w:lang w:val="en-GB" w:eastAsia="en-GB"/>
        </w:rPr>
      </w:pPr>
      <w:hyperlink w:anchor="_Toc491868087" w:history="1">
        <w:r w:rsidRPr="00D32452">
          <w:rPr>
            <w:rStyle w:val="Hyperlink"/>
            <w:noProof/>
          </w:rPr>
          <w:t>A.1 Change Default NAT (VMnet8) configuration</w:t>
        </w:r>
        <w:r>
          <w:rPr>
            <w:noProof/>
            <w:webHidden/>
          </w:rPr>
          <w:tab/>
        </w:r>
        <w:r>
          <w:rPr>
            <w:noProof/>
            <w:webHidden/>
          </w:rPr>
          <w:fldChar w:fldCharType="begin"/>
        </w:r>
        <w:r>
          <w:rPr>
            <w:noProof/>
            <w:webHidden/>
          </w:rPr>
          <w:instrText xml:space="preserve"> PAGEREF _Toc491868087 \h </w:instrText>
        </w:r>
        <w:r>
          <w:rPr>
            <w:noProof/>
            <w:webHidden/>
          </w:rPr>
        </w:r>
        <w:r>
          <w:rPr>
            <w:noProof/>
            <w:webHidden/>
          </w:rPr>
          <w:fldChar w:fldCharType="separate"/>
        </w:r>
        <w:r>
          <w:rPr>
            <w:noProof/>
            <w:webHidden/>
          </w:rPr>
          <w:t>66</w:t>
        </w:r>
        <w:r>
          <w:rPr>
            <w:noProof/>
            <w:webHidden/>
          </w:rPr>
          <w:fldChar w:fldCharType="end"/>
        </w:r>
      </w:hyperlink>
    </w:p>
    <w:p w14:paraId="50FB08C6" w14:textId="77777777" w:rsidR="003D4EC7" w:rsidRDefault="003D4EC7">
      <w:pPr>
        <w:pStyle w:val="TOC3"/>
        <w:rPr>
          <w:rFonts w:asciiTheme="minorHAnsi" w:eastAsiaTheme="minorEastAsia" w:hAnsiTheme="minorHAnsi" w:cstheme="minorBidi"/>
          <w:noProof/>
          <w:sz w:val="24"/>
          <w:lang w:val="en-GB" w:eastAsia="en-GB"/>
        </w:rPr>
      </w:pPr>
      <w:hyperlink w:anchor="_Toc491868088" w:history="1">
        <w:r w:rsidRPr="00D32452">
          <w:rPr>
            <w:rStyle w:val="Hyperlink"/>
            <w:noProof/>
          </w:rPr>
          <w:t>A.1.1 Change Default NAT on VMWare Workstation (Windows/Linux)</w:t>
        </w:r>
        <w:r>
          <w:rPr>
            <w:noProof/>
            <w:webHidden/>
          </w:rPr>
          <w:tab/>
        </w:r>
        <w:r>
          <w:rPr>
            <w:noProof/>
            <w:webHidden/>
          </w:rPr>
          <w:fldChar w:fldCharType="begin"/>
        </w:r>
        <w:r>
          <w:rPr>
            <w:noProof/>
            <w:webHidden/>
          </w:rPr>
          <w:instrText xml:space="preserve"> PAGEREF _Toc491868088 \h </w:instrText>
        </w:r>
        <w:r>
          <w:rPr>
            <w:noProof/>
            <w:webHidden/>
          </w:rPr>
        </w:r>
        <w:r>
          <w:rPr>
            <w:noProof/>
            <w:webHidden/>
          </w:rPr>
          <w:fldChar w:fldCharType="separate"/>
        </w:r>
        <w:r>
          <w:rPr>
            <w:noProof/>
            <w:webHidden/>
          </w:rPr>
          <w:t>66</w:t>
        </w:r>
        <w:r>
          <w:rPr>
            <w:noProof/>
            <w:webHidden/>
          </w:rPr>
          <w:fldChar w:fldCharType="end"/>
        </w:r>
      </w:hyperlink>
    </w:p>
    <w:p w14:paraId="498C83F2" w14:textId="77777777" w:rsidR="003D4EC7" w:rsidRDefault="003D4EC7">
      <w:pPr>
        <w:pStyle w:val="TOC3"/>
        <w:rPr>
          <w:rFonts w:asciiTheme="minorHAnsi" w:eastAsiaTheme="minorEastAsia" w:hAnsiTheme="minorHAnsi" w:cstheme="minorBidi"/>
          <w:noProof/>
          <w:sz w:val="24"/>
          <w:lang w:val="en-GB" w:eastAsia="en-GB"/>
        </w:rPr>
      </w:pPr>
      <w:hyperlink w:anchor="_Toc491868089" w:history="1">
        <w:r w:rsidRPr="00D32452">
          <w:rPr>
            <w:rStyle w:val="Hyperlink"/>
            <w:noProof/>
          </w:rPr>
          <w:t>A.1.2 Change Default NAT on VMWare Fusion (Mac)</w:t>
        </w:r>
        <w:r>
          <w:rPr>
            <w:noProof/>
            <w:webHidden/>
          </w:rPr>
          <w:tab/>
        </w:r>
        <w:r>
          <w:rPr>
            <w:noProof/>
            <w:webHidden/>
          </w:rPr>
          <w:fldChar w:fldCharType="begin"/>
        </w:r>
        <w:r>
          <w:rPr>
            <w:noProof/>
            <w:webHidden/>
          </w:rPr>
          <w:instrText xml:space="preserve"> PAGEREF _Toc491868089 \h </w:instrText>
        </w:r>
        <w:r>
          <w:rPr>
            <w:noProof/>
            <w:webHidden/>
          </w:rPr>
        </w:r>
        <w:r>
          <w:rPr>
            <w:noProof/>
            <w:webHidden/>
          </w:rPr>
          <w:fldChar w:fldCharType="separate"/>
        </w:r>
        <w:r>
          <w:rPr>
            <w:noProof/>
            <w:webHidden/>
          </w:rPr>
          <w:t>67</w:t>
        </w:r>
        <w:r>
          <w:rPr>
            <w:noProof/>
            <w:webHidden/>
          </w:rPr>
          <w:fldChar w:fldCharType="end"/>
        </w:r>
      </w:hyperlink>
    </w:p>
    <w:p w14:paraId="2EAEC9F6" w14:textId="77777777" w:rsidR="003D4EC7" w:rsidRDefault="003D4EC7">
      <w:pPr>
        <w:pStyle w:val="TOC2"/>
        <w:rPr>
          <w:rFonts w:asciiTheme="minorHAnsi" w:eastAsiaTheme="minorEastAsia" w:hAnsiTheme="minorHAnsi" w:cstheme="minorBidi"/>
          <w:noProof/>
          <w:sz w:val="24"/>
          <w:lang w:val="en-GB" w:eastAsia="en-GB"/>
        </w:rPr>
      </w:pPr>
      <w:hyperlink w:anchor="_Toc491868090" w:history="1">
        <w:r w:rsidRPr="00D32452">
          <w:rPr>
            <w:rStyle w:val="Hyperlink"/>
            <w:noProof/>
          </w:rPr>
          <w:t>A.2 Create Custom Network and Set VM Network Interfaces</w:t>
        </w:r>
        <w:r>
          <w:rPr>
            <w:noProof/>
            <w:webHidden/>
          </w:rPr>
          <w:tab/>
        </w:r>
        <w:r>
          <w:rPr>
            <w:noProof/>
            <w:webHidden/>
          </w:rPr>
          <w:fldChar w:fldCharType="begin"/>
        </w:r>
        <w:r>
          <w:rPr>
            <w:noProof/>
            <w:webHidden/>
          </w:rPr>
          <w:instrText xml:space="preserve"> PAGEREF _Toc491868090 \h </w:instrText>
        </w:r>
        <w:r>
          <w:rPr>
            <w:noProof/>
            <w:webHidden/>
          </w:rPr>
        </w:r>
        <w:r>
          <w:rPr>
            <w:noProof/>
            <w:webHidden/>
          </w:rPr>
          <w:fldChar w:fldCharType="separate"/>
        </w:r>
        <w:r>
          <w:rPr>
            <w:noProof/>
            <w:webHidden/>
          </w:rPr>
          <w:t>68</w:t>
        </w:r>
        <w:r>
          <w:rPr>
            <w:noProof/>
            <w:webHidden/>
          </w:rPr>
          <w:fldChar w:fldCharType="end"/>
        </w:r>
      </w:hyperlink>
    </w:p>
    <w:p w14:paraId="02869D31" w14:textId="77777777" w:rsidR="003D4EC7" w:rsidRDefault="003D4EC7">
      <w:pPr>
        <w:pStyle w:val="TOC3"/>
        <w:rPr>
          <w:rFonts w:asciiTheme="minorHAnsi" w:eastAsiaTheme="minorEastAsia" w:hAnsiTheme="minorHAnsi" w:cstheme="minorBidi"/>
          <w:noProof/>
          <w:sz w:val="24"/>
          <w:lang w:val="en-GB" w:eastAsia="en-GB"/>
        </w:rPr>
      </w:pPr>
      <w:hyperlink w:anchor="_Toc491868091" w:history="1">
        <w:r w:rsidRPr="00D32452">
          <w:rPr>
            <w:rStyle w:val="Hyperlink"/>
            <w:noProof/>
          </w:rPr>
          <w:t>A.2.1 Create a Custom Network and Set Interfaces on VMWare Workstation</w:t>
        </w:r>
        <w:r>
          <w:rPr>
            <w:noProof/>
            <w:webHidden/>
          </w:rPr>
          <w:tab/>
        </w:r>
        <w:r>
          <w:rPr>
            <w:noProof/>
            <w:webHidden/>
          </w:rPr>
          <w:fldChar w:fldCharType="begin"/>
        </w:r>
        <w:r>
          <w:rPr>
            <w:noProof/>
            <w:webHidden/>
          </w:rPr>
          <w:instrText xml:space="preserve"> PAGEREF _Toc491868091 \h </w:instrText>
        </w:r>
        <w:r>
          <w:rPr>
            <w:noProof/>
            <w:webHidden/>
          </w:rPr>
        </w:r>
        <w:r>
          <w:rPr>
            <w:noProof/>
            <w:webHidden/>
          </w:rPr>
          <w:fldChar w:fldCharType="separate"/>
        </w:r>
        <w:r>
          <w:rPr>
            <w:noProof/>
            <w:webHidden/>
          </w:rPr>
          <w:t>68</w:t>
        </w:r>
        <w:r>
          <w:rPr>
            <w:noProof/>
            <w:webHidden/>
          </w:rPr>
          <w:fldChar w:fldCharType="end"/>
        </w:r>
      </w:hyperlink>
    </w:p>
    <w:p w14:paraId="01490479" w14:textId="77777777" w:rsidR="003D4EC7" w:rsidRDefault="003D4EC7">
      <w:pPr>
        <w:pStyle w:val="TOC3"/>
        <w:rPr>
          <w:rFonts w:asciiTheme="minorHAnsi" w:eastAsiaTheme="minorEastAsia" w:hAnsiTheme="minorHAnsi" w:cstheme="minorBidi"/>
          <w:noProof/>
          <w:sz w:val="24"/>
          <w:lang w:val="en-GB" w:eastAsia="en-GB"/>
        </w:rPr>
      </w:pPr>
      <w:hyperlink w:anchor="_Toc491868092" w:history="1">
        <w:r w:rsidRPr="00D32452">
          <w:rPr>
            <w:rStyle w:val="Hyperlink"/>
            <w:noProof/>
          </w:rPr>
          <w:t>A.2.2 Create a Custom Network and Set Interfaces on VMWare Fusion</w:t>
        </w:r>
        <w:r>
          <w:rPr>
            <w:noProof/>
            <w:webHidden/>
          </w:rPr>
          <w:tab/>
        </w:r>
        <w:r>
          <w:rPr>
            <w:noProof/>
            <w:webHidden/>
          </w:rPr>
          <w:fldChar w:fldCharType="begin"/>
        </w:r>
        <w:r>
          <w:rPr>
            <w:noProof/>
            <w:webHidden/>
          </w:rPr>
          <w:instrText xml:space="preserve"> PAGEREF _Toc491868092 \h </w:instrText>
        </w:r>
        <w:r>
          <w:rPr>
            <w:noProof/>
            <w:webHidden/>
          </w:rPr>
        </w:r>
        <w:r>
          <w:rPr>
            <w:noProof/>
            <w:webHidden/>
          </w:rPr>
          <w:fldChar w:fldCharType="separate"/>
        </w:r>
        <w:r>
          <w:rPr>
            <w:noProof/>
            <w:webHidden/>
          </w:rPr>
          <w:t>70</w:t>
        </w:r>
        <w:r>
          <w:rPr>
            <w:noProof/>
            <w:webHidden/>
          </w:rPr>
          <w:fldChar w:fldCharType="end"/>
        </w:r>
      </w:hyperlink>
    </w:p>
    <w:p w14:paraId="693D34C1" w14:textId="77777777" w:rsidR="003D4EC7" w:rsidRDefault="003D4EC7">
      <w:pPr>
        <w:pStyle w:val="TOC2"/>
        <w:rPr>
          <w:rFonts w:asciiTheme="minorHAnsi" w:eastAsiaTheme="minorEastAsia" w:hAnsiTheme="minorHAnsi" w:cstheme="minorBidi"/>
          <w:noProof/>
          <w:sz w:val="24"/>
          <w:lang w:val="en-GB" w:eastAsia="en-GB"/>
        </w:rPr>
      </w:pPr>
      <w:hyperlink w:anchor="_Toc491868093" w:history="1">
        <w:r w:rsidRPr="00D32452">
          <w:rPr>
            <w:rStyle w:val="Hyperlink"/>
            <w:noProof/>
          </w:rPr>
          <w:t>A.3 Networking Issues</w:t>
        </w:r>
        <w:r>
          <w:rPr>
            <w:noProof/>
            <w:webHidden/>
          </w:rPr>
          <w:tab/>
        </w:r>
        <w:r>
          <w:rPr>
            <w:noProof/>
            <w:webHidden/>
          </w:rPr>
          <w:fldChar w:fldCharType="begin"/>
        </w:r>
        <w:r>
          <w:rPr>
            <w:noProof/>
            <w:webHidden/>
          </w:rPr>
          <w:instrText xml:space="preserve"> PAGEREF _Toc491868093 \h </w:instrText>
        </w:r>
        <w:r>
          <w:rPr>
            <w:noProof/>
            <w:webHidden/>
          </w:rPr>
        </w:r>
        <w:r>
          <w:rPr>
            <w:noProof/>
            <w:webHidden/>
          </w:rPr>
          <w:fldChar w:fldCharType="separate"/>
        </w:r>
        <w:r>
          <w:rPr>
            <w:noProof/>
            <w:webHidden/>
          </w:rPr>
          <w:t>73</w:t>
        </w:r>
        <w:r>
          <w:rPr>
            <w:noProof/>
            <w:webHidden/>
          </w:rPr>
          <w:fldChar w:fldCharType="end"/>
        </w:r>
      </w:hyperlink>
    </w:p>
    <w:p w14:paraId="6C1DB3AF" w14:textId="77777777" w:rsidR="003D4EC7" w:rsidRDefault="003D4EC7">
      <w:pPr>
        <w:pStyle w:val="TOC1"/>
        <w:rPr>
          <w:rFonts w:asciiTheme="minorHAnsi" w:eastAsiaTheme="minorEastAsia" w:hAnsiTheme="minorHAnsi" w:cstheme="minorBidi"/>
          <w:b w:val="0"/>
          <w:noProof/>
          <w:sz w:val="24"/>
          <w:lang w:val="en-GB" w:eastAsia="en-GB"/>
        </w:rPr>
      </w:pPr>
      <w:hyperlink w:anchor="_Toc491868094" w:history="1">
        <w:r w:rsidRPr="00D32452">
          <w:rPr>
            <w:rStyle w:val="Hyperlink"/>
            <w:noProof/>
          </w:rPr>
          <w:t>Appendix B – Common Issues with Images</w:t>
        </w:r>
        <w:r>
          <w:rPr>
            <w:noProof/>
            <w:webHidden/>
          </w:rPr>
          <w:tab/>
        </w:r>
        <w:r>
          <w:rPr>
            <w:noProof/>
            <w:webHidden/>
          </w:rPr>
          <w:fldChar w:fldCharType="begin"/>
        </w:r>
        <w:r>
          <w:rPr>
            <w:noProof/>
            <w:webHidden/>
          </w:rPr>
          <w:instrText xml:space="preserve"> PAGEREF _Toc491868094 \h </w:instrText>
        </w:r>
        <w:r>
          <w:rPr>
            <w:noProof/>
            <w:webHidden/>
          </w:rPr>
        </w:r>
        <w:r>
          <w:rPr>
            <w:noProof/>
            <w:webHidden/>
          </w:rPr>
          <w:fldChar w:fldCharType="separate"/>
        </w:r>
        <w:r>
          <w:rPr>
            <w:noProof/>
            <w:webHidden/>
          </w:rPr>
          <w:t>74</w:t>
        </w:r>
        <w:r>
          <w:rPr>
            <w:noProof/>
            <w:webHidden/>
          </w:rPr>
          <w:fldChar w:fldCharType="end"/>
        </w:r>
      </w:hyperlink>
    </w:p>
    <w:p w14:paraId="4A833D08" w14:textId="77777777" w:rsidR="003D4EC7" w:rsidRDefault="003D4EC7">
      <w:pPr>
        <w:pStyle w:val="TOC2"/>
        <w:rPr>
          <w:rFonts w:asciiTheme="minorHAnsi" w:eastAsiaTheme="minorEastAsia" w:hAnsiTheme="minorHAnsi" w:cstheme="minorBidi"/>
          <w:noProof/>
          <w:sz w:val="24"/>
          <w:lang w:val="en-GB" w:eastAsia="en-GB"/>
        </w:rPr>
      </w:pPr>
      <w:hyperlink w:anchor="_Toc491868095" w:history="1">
        <w:r w:rsidRPr="00D32452">
          <w:rPr>
            <w:rStyle w:val="Hyperlink"/>
            <w:noProof/>
          </w:rPr>
          <w:t>B.1 “Time Drift” Problem</w:t>
        </w:r>
        <w:r>
          <w:rPr>
            <w:noProof/>
            <w:webHidden/>
          </w:rPr>
          <w:tab/>
        </w:r>
        <w:r>
          <w:rPr>
            <w:noProof/>
            <w:webHidden/>
          </w:rPr>
          <w:fldChar w:fldCharType="begin"/>
        </w:r>
        <w:r>
          <w:rPr>
            <w:noProof/>
            <w:webHidden/>
          </w:rPr>
          <w:instrText xml:space="preserve"> PAGEREF _Toc491868095 \h </w:instrText>
        </w:r>
        <w:r>
          <w:rPr>
            <w:noProof/>
            <w:webHidden/>
          </w:rPr>
        </w:r>
        <w:r>
          <w:rPr>
            <w:noProof/>
            <w:webHidden/>
          </w:rPr>
          <w:fldChar w:fldCharType="separate"/>
        </w:r>
        <w:r>
          <w:rPr>
            <w:noProof/>
            <w:webHidden/>
          </w:rPr>
          <w:t>74</w:t>
        </w:r>
        <w:r>
          <w:rPr>
            <w:noProof/>
            <w:webHidden/>
          </w:rPr>
          <w:fldChar w:fldCharType="end"/>
        </w:r>
      </w:hyperlink>
    </w:p>
    <w:p w14:paraId="27C92A82" w14:textId="77777777" w:rsidR="003D4EC7" w:rsidRDefault="003D4EC7">
      <w:pPr>
        <w:pStyle w:val="TOC2"/>
        <w:rPr>
          <w:rFonts w:asciiTheme="minorHAnsi" w:eastAsiaTheme="minorEastAsia" w:hAnsiTheme="minorHAnsi" w:cstheme="minorBidi"/>
          <w:noProof/>
          <w:sz w:val="24"/>
          <w:lang w:val="en-GB" w:eastAsia="en-GB"/>
        </w:rPr>
      </w:pPr>
      <w:hyperlink w:anchor="_Toc491868096" w:history="1">
        <w:r w:rsidRPr="00D32452">
          <w:rPr>
            <w:rStyle w:val="Hyperlink"/>
            <w:noProof/>
          </w:rPr>
          <w:t>B.2 Suspended VA Lost Connection to Data Servers</w:t>
        </w:r>
        <w:r>
          <w:rPr>
            <w:noProof/>
            <w:webHidden/>
          </w:rPr>
          <w:tab/>
        </w:r>
        <w:r>
          <w:rPr>
            <w:noProof/>
            <w:webHidden/>
          </w:rPr>
          <w:fldChar w:fldCharType="begin"/>
        </w:r>
        <w:r>
          <w:rPr>
            <w:noProof/>
            <w:webHidden/>
          </w:rPr>
          <w:instrText xml:space="preserve"> PAGEREF _Toc491868096 \h </w:instrText>
        </w:r>
        <w:r>
          <w:rPr>
            <w:noProof/>
            <w:webHidden/>
          </w:rPr>
        </w:r>
        <w:r>
          <w:rPr>
            <w:noProof/>
            <w:webHidden/>
          </w:rPr>
          <w:fldChar w:fldCharType="separate"/>
        </w:r>
        <w:r>
          <w:rPr>
            <w:noProof/>
            <w:webHidden/>
          </w:rPr>
          <w:t>75</w:t>
        </w:r>
        <w:r>
          <w:rPr>
            <w:noProof/>
            <w:webHidden/>
          </w:rPr>
          <w:fldChar w:fldCharType="end"/>
        </w:r>
      </w:hyperlink>
    </w:p>
    <w:p w14:paraId="6B708575" w14:textId="77777777" w:rsidR="003D4EC7" w:rsidRDefault="003D4EC7">
      <w:pPr>
        <w:pStyle w:val="TOC1"/>
        <w:rPr>
          <w:rFonts w:asciiTheme="minorHAnsi" w:eastAsiaTheme="minorEastAsia" w:hAnsiTheme="minorHAnsi" w:cstheme="minorBidi"/>
          <w:b w:val="0"/>
          <w:noProof/>
          <w:sz w:val="24"/>
          <w:lang w:val="en-GB" w:eastAsia="en-GB"/>
        </w:rPr>
      </w:pPr>
      <w:hyperlink w:anchor="_Toc491868097" w:history="1">
        <w:r w:rsidRPr="00D32452">
          <w:rPr>
            <w:rStyle w:val="Hyperlink"/>
            <w:noProof/>
          </w:rPr>
          <w:t>Notices</w:t>
        </w:r>
        <w:r>
          <w:rPr>
            <w:noProof/>
            <w:webHidden/>
          </w:rPr>
          <w:tab/>
        </w:r>
        <w:r>
          <w:rPr>
            <w:noProof/>
            <w:webHidden/>
          </w:rPr>
          <w:fldChar w:fldCharType="begin"/>
        </w:r>
        <w:r>
          <w:rPr>
            <w:noProof/>
            <w:webHidden/>
          </w:rPr>
          <w:instrText xml:space="preserve"> PAGEREF _Toc491868097 \h </w:instrText>
        </w:r>
        <w:r>
          <w:rPr>
            <w:noProof/>
            <w:webHidden/>
          </w:rPr>
        </w:r>
        <w:r>
          <w:rPr>
            <w:noProof/>
            <w:webHidden/>
          </w:rPr>
          <w:fldChar w:fldCharType="separate"/>
        </w:r>
        <w:r>
          <w:rPr>
            <w:noProof/>
            <w:webHidden/>
          </w:rPr>
          <w:t>76</w:t>
        </w:r>
        <w:r>
          <w:rPr>
            <w:noProof/>
            <w:webHidden/>
          </w:rPr>
          <w:fldChar w:fldCharType="end"/>
        </w:r>
      </w:hyperlink>
    </w:p>
    <w:p w14:paraId="3E934AA9" w14:textId="506DA435" w:rsidR="000B7324" w:rsidRDefault="000B7324" w:rsidP="004F2622">
      <w:r>
        <w:fldChar w:fldCharType="end"/>
      </w:r>
    </w:p>
    <w:p w14:paraId="457E8A4C" w14:textId="6D9AD3A7" w:rsidR="00D45773" w:rsidRDefault="00D45773" w:rsidP="00D45773">
      <w:pPr>
        <w:pStyle w:val="Heading1"/>
        <w:ind w:left="360" w:hanging="360"/>
      </w:pPr>
      <w:bookmarkStart w:id="0" w:name="_Toc474954051"/>
      <w:bookmarkStart w:id="1" w:name="_Ref475021429"/>
      <w:bookmarkStart w:id="2" w:name="_Toc491868027"/>
      <w:r>
        <w:lastRenderedPageBreak/>
        <w:t xml:space="preserve">Introduction to the </w:t>
      </w:r>
      <w:bookmarkEnd w:id="0"/>
      <w:bookmarkEnd w:id="1"/>
      <w:r w:rsidR="00A45C36">
        <w:t>Lab</w:t>
      </w:r>
      <w:bookmarkEnd w:id="2"/>
    </w:p>
    <w:p w14:paraId="2A5F1288" w14:textId="147B0415" w:rsidR="0012473A" w:rsidRDefault="00C60B8F" w:rsidP="00C60B8F">
      <w:r>
        <w:t>This document is</w:t>
      </w:r>
      <w:r w:rsidR="009439A1">
        <w:t xml:space="preserve"> a lab guide for training on IBM Security Privileged Identity Manager (PIM)</w:t>
      </w:r>
      <w:r w:rsidR="0012473A">
        <w:t xml:space="preserve"> integration</w:t>
      </w:r>
      <w:r w:rsidR="009439A1">
        <w:t xml:space="preserve"> with IBM Security Identity Governance and Intelligence (IGI)</w:t>
      </w:r>
      <w:r w:rsidR="0012473A">
        <w:t>.</w:t>
      </w:r>
      <w:r>
        <w:t xml:space="preserve"> It </w:t>
      </w:r>
      <w:r w:rsidR="009439A1">
        <w:t>has three parts</w:t>
      </w:r>
      <w:r>
        <w:t>;</w:t>
      </w:r>
      <w:r w:rsidR="0012473A">
        <w:t xml:space="preserve"> </w:t>
      </w:r>
    </w:p>
    <w:p w14:paraId="447B7A5B" w14:textId="2458085E" w:rsidR="0012473A" w:rsidRDefault="009439A1" w:rsidP="00C44189">
      <w:pPr>
        <w:pStyle w:val="ListParagraph"/>
        <w:numPr>
          <w:ilvl w:val="0"/>
          <w:numId w:val="5"/>
        </w:numPr>
      </w:pPr>
      <w:r>
        <w:t>Viewing and creating objects in PIM</w:t>
      </w:r>
      <w:r w:rsidR="0012473A">
        <w:t>,</w:t>
      </w:r>
      <w:r w:rsidR="00C60B8F">
        <w:t xml:space="preserve"> </w:t>
      </w:r>
    </w:p>
    <w:p w14:paraId="57775100" w14:textId="2C08DCB1" w:rsidR="0012473A" w:rsidRDefault="009439A1" w:rsidP="00C44189">
      <w:pPr>
        <w:pStyle w:val="ListParagraph"/>
        <w:numPr>
          <w:ilvl w:val="0"/>
          <w:numId w:val="5"/>
        </w:numPr>
      </w:pPr>
      <w:r>
        <w:t>Installing and configuring the PIM adapter in IGI</w:t>
      </w:r>
      <w:r w:rsidR="0012473A">
        <w:t>, and</w:t>
      </w:r>
    </w:p>
    <w:p w14:paraId="071B3691" w14:textId="0D15CB66" w:rsidR="00C60B8F" w:rsidRDefault="009439A1" w:rsidP="00C44189">
      <w:pPr>
        <w:pStyle w:val="ListParagraph"/>
        <w:numPr>
          <w:ilvl w:val="0"/>
          <w:numId w:val="5"/>
        </w:numPr>
      </w:pPr>
      <w:r>
        <w:t>Governance use cases on PIM objects in IGI</w:t>
      </w:r>
      <w:r w:rsidR="00C60B8F">
        <w:t>.</w:t>
      </w:r>
    </w:p>
    <w:p w14:paraId="1193295A" w14:textId="77777777" w:rsidR="00C60B8F" w:rsidRDefault="00C60B8F" w:rsidP="00C60B8F"/>
    <w:p w14:paraId="3A091C90" w14:textId="369CD3FB" w:rsidR="00C60B8F" w:rsidRDefault="00C60B8F" w:rsidP="00C60B8F">
      <w:r>
        <w:t xml:space="preserve">It is assumed students have done the basic IGI training and have some prior knowledge of </w:t>
      </w:r>
      <w:r w:rsidR="009439A1">
        <w:t>PIM. The labs will not explore all the PIM functionality, just that related to what is visible in IGI. It is recommended that you run through one of the available PIM labs for a broader understanding of PIM.</w:t>
      </w:r>
      <w:r>
        <w:t xml:space="preserve"> </w:t>
      </w:r>
    </w:p>
    <w:p w14:paraId="5A03E6AD" w14:textId="77777777" w:rsidR="00C60B8F" w:rsidRDefault="00C60B8F" w:rsidP="00C60B8F"/>
    <w:p w14:paraId="23D055A5" w14:textId="20997F29" w:rsidR="00C60B8F" w:rsidRDefault="00C60B8F" w:rsidP="00C60B8F">
      <w:r>
        <w:t>This guide is deliberately brief. It’s designed for technical people with a familiarity with IGI and its user interfaces. It contains a mix of information and steps/instructions. The steps/instructions are shown by the square (□) beside them.</w:t>
      </w:r>
    </w:p>
    <w:p w14:paraId="18149B61" w14:textId="0407B69C" w:rsidR="002C713A" w:rsidRDefault="00A60FDD" w:rsidP="001E6DEE">
      <w:pPr>
        <w:pStyle w:val="Heading2"/>
      </w:pPr>
      <w:bookmarkStart w:id="3" w:name="_Toc491868028"/>
      <w:r>
        <w:t>High Level Architecture</w:t>
      </w:r>
      <w:bookmarkEnd w:id="3"/>
    </w:p>
    <w:p w14:paraId="7BE13B70" w14:textId="545A2064" w:rsidR="007A7FEA" w:rsidRDefault="007A7FEA" w:rsidP="007A7FEA">
      <w:r>
        <w:t>The lab environment is based on the standard IGI training image (currently v4 for IGI 5.2.3), with the standard Windows Server VM (used by many of the IAM labs) and a PIM 2.1 Virtual Appliance.</w:t>
      </w:r>
    </w:p>
    <w:p w14:paraId="73F9E1D8" w14:textId="77777777" w:rsidR="007A7FEA" w:rsidRDefault="007A7FEA" w:rsidP="007A7FEA"/>
    <w:p w14:paraId="45D91447" w14:textId="77777777" w:rsidR="00B764BA" w:rsidRDefault="00B764BA" w:rsidP="00D45773">
      <w:r>
        <w:t>The following figure is a high-level architecture of the major components and data flows for the lab:</w:t>
      </w:r>
    </w:p>
    <w:p w14:paraId="75BB1DAB" w14:textId="77777777" w:rsidR="00B764BA" w:rsidRDefault="00B764BA" w:rsidP="00D45773"/>
    <w:p w14:paraId="266E1FF6" w14:textId="1DC97BCB" w:rsidR="00B764BA" w:rsidRDefault="00FF3DE3" w:rsidP="00D45773">
      <w:r>
        <w:rPr>
          <w:noProof/>
          <w:lang w:val="en-GB" w:eastAsia="en-GB"/>
        </w:rPr>
        <w:drawing>
          <wp:inline distT="0" distB="0" distL="0" distR="0" wp14:anchorId="559ED62A" wp14:editId="6096387E">
            <wp:extent cx="6188710" cy="365737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GI-PIM.png"/>
                    <pic:cNvPicPr/>
                  </pic:nvPicPr>
                  <pic:blipFill>
                    <a:blip r:embed="rId10">
                      <a:extLst>
                        <a:ext uri="{28A0092B-C50C-407E-A947-70E740481C1C}">
                          <a14:useLocalDpi xmlns:a14="http://schemas.microsoft.com/office/drawing/2010/main" val="0"/>
                        </a:ext>
                      </a:extLst>
                    </a:blip>
                    <a:stretch>
                      <a:fillRect/>
                    </a:stretch>
                  </pic:blipFill>
                  <pic:spPr>
                    <a:xfrm>
                      <a:off x="0" y="0"/>
                      <a:ext cx="6188710" cy="3657374"/>
                    </a:xfrm>
                    <a:prstGeom prst="rect">
                      <a:avLst/>
                    </a:prstGeom>
                  </pic:spPr>
                </pic:pic>
              </a:graphicData>
            </a:graphic>
          </wp:inline>
        </w:drawing>
      </w:r>
    </w:p>
    <w:p w14:paraId="69CCD723" w14:textId="77777777" w:rsidR="00B764BA" w:rsidRDefault="00B764BA" w:rsidP="00D45773"/>
    <w:p w14:paraId="3E8EB6CD" w14:textId="5287FC79" w:rsidR="00A60FDD" w:rsidRDefault="00200AD1" w:rsidP="00D45773">
      <w:r>
        <w:t>The four VMs used in this lab are described in the following sections.</w:t>
      </w:r>
    </w:p>
    <w:p w14:paraId="36F533DF" w14:textId="61521B01" w:rsidR="00A60FDD" w:rsidRDefault="00A60FDD" w:rsidP="001E6DEE">
      <w:pPr>
        <w:pStyle w:val="Heading2"/>
      </w:pPr>
      <w:bookmarkStart w:id="4" w:name="_Toc491868029"/>
      <w:r>
        <w:t>Virtual Machines</w:t>
      </w:r>
      <w:bookmarkEnd w:id="4"/>
    </w:p>
    <w:p w14:paraId="7E021721" w14:textId="77777777" w:rsidR="00C87B2E" w:rsidRDefault="00C87B2E" w:rsidP="00D45773">
      <w:r>
        <w:t>There are four VMs used in this lab. All are required to complete the lab.</w:t>
      </w:r>
    </w:p>
    <w:p w14:paraId="40014D14" w14:textId="77777777" w:rsidR="00C87B2E" w:rsidRDefault="00C87B2E" w:rsidP="00D45773"/>
    <w:p w14:paraId="130C7E33" w14:textId="64E39521" w:rsidR="00A60FDD" w:rsidRDefault="00C87B2E" w:rsidP="00D45773">
      <w:r>
        <w:t xml:space="preserve">These may be run locally on VMWare (Workstation on Windows/Linux or Fusion on Mac) if available, or via one of the cloud offerings, such as Skytap or the SCS-Portal (aka the IBM Remote Lab </w:t>
      </w:r>
      <w:r w:rsidR="007A7FEA">
        <w:t>P</w:t>
      </w:r>
      <w:r>
        <w:t>ortal).</w:t>
      </w:r>
      <w:r w:rsidR="007A7FEA">
        <w:t xml:space="preserve"> The local VM and Skytap options are only available to IBM employees. SCS-Portal is open to all.</w:t>
      </w:r>
    </w:p>
    <w:p w14:paraId="2B45C6BF" w14:textId="77777777" w:rsidR="00C87B2E" w:rsidRDefault="00C87B2E" w:rsidP="00D45773"/>
    <w:p w14:paraId="2EE64968" w14:textId="714B04A2" w:rsidR="00C87B2E" w:rsidRDefault="00C87B2E" w:rsidP="00D45773">
      <w:r>
        <w:lastRenderedPageBreak/>
        <w:t xml:space="preserve">Note that if using the local VM option, it is possible to use the browser running locally on your personal machine. In this </w:t>
      </w:r>
      <w:r w:rsidR="002A1767">
        <w:t>case,</w:t>
      </w:r>
      <w:r>
        <w:t xml:space="preserve"> you will need to manually enter </w:t>
      </w:r>
      <w:r w:rsidR="002A1767">
        <w:t>URLs based on IP address. This document will assume you are using the Firefox Browser in the Windows Server image.</w:t>
      </w:r>
      <w:r>
        <w:t xml:space="preserve"> </w:t>
      </w:r>
    </w:p>
    <w:p w14:paraId="25E2E336" w14:textId="0C7FC051" w:rsidR="00A60FDD" w:rsidRDefault="001E6DEE" w:rsidP="001E6DEE">
      <w:pPr>
        <w:pStyle w:val="Heading3"/>
      </w:pPr>
      <w:bookmarkStart w:id="5" w:name="_Toc491868030"/>
      <w:r>
        <w:t>Windows Server VM</w:t>
      </w:r>
      <w:bookmarkEnd w:id="5"/>
    </w:p>
    <w:p w14:paraId="134AF7F1" w14:textId="77777777" w:rsidR="00C87B2E" w:rsidRDefault="00C87B2E" w:rsidP="00C87B2E">
      <w:r>
        <w:t>The lab uses a Microsoft Windows Server 2008 R2 Virtual Machine to provide a platform for the directory and database servers required by Privileged Identity Manager and Identity Manager. The components running on the Windows Server VM are as follows:</w:t>
      </w:r>
    </w:p>
    <w:p w14:paraId="3E168E6D" w14:textId="412EAB57" w:rsidR="00C87B2E" w:rsidRDefault="00C87B2E" w:rsidP="00C44189">
      <w:pPr>
        <w:pStyle w:val="ListParagraph"/>
        <w:numPr>
          <w:ilvl w:val="0"/>
          <w:numId w:val="6"/>
        </w:numPr>
      </w:pPr>
      <w:r>
        <w:t>Browser (Firefox)</w:t>
      </w:r>
    </w:p>
    <w:p w14:paraId="0262B615" w14:textId="497BC7F9" w:rsidR="00C87B2E" w:rsidRDefault="00C87B2E" w:rsidP="00C44189">
      <w:pPr>
        <w:pStyle w:val="ListParagraph"/>
        <w:numPr>
          <w:ilvl w:val="0"/>
          <w:numId w:val="6"/>
        </w:numPr>
      </w:pPr>
      <w:r>
        <w:t>SSH Client (</w:t>
      </w:r>
      <w:proofErr w:type="spellStart"/>
      <w:r>
        <w:t>PuTTY</w:t>
      </w:r>
      <w:proofErr w:type="spellEnd"/>
      <w:r>
        <w:t>)</w:t>
      </w:r>
    </w:p>
    <w:p w14:paraId="1FEFE5E0" w14:textId="5E2ABC47" w:rsidR="00C87B2E" w:rsidRDefault="00C87B2E" w:rsidP="00C44189">
      <w:pPr>
        <w:pStyle w:val="ListParagraph"/>
        <w:numPr>
          <w:ilvl w:val="0"/>
          <w:numId w:val="6"/>
        </w:numPr>
      </w:pPr>
      <w:r>
        <w:t>Database (IBM DB2)</w:t>
      </w:r>
    </w:p>
    <w:p w14:paraId="5152763A" w14:textId="549ADAA3" w:rsidR="00C87B2E" w:rsidRDefault="00C87B2E" w:rsidP="00C44189">
      <w:pPr>
        <w:pStyle w:val="ListParagraph"/>
        <w:numPr>
          <w:ilvl w:val="0"/>
          <w:numId w:val="6"/>
        </w:numPr>
      </w:pPr>
      <w:r>
        <w:t>LDAP server (IBM Security Directory Server)</w:t>
      </w:r>
    </w:p>
    <w:p w14:paraId="638E7439" w14:textId="3AA553F6" w:rsidR="00C87B2E" w:rsidRDefault="00C87B2E" w:rsidP="00C44189">
      <w:pPr>
        <w:pStyle w:val="ListParagraph"/>
        <w:numPr>
          <w:ilvl w:val="0"/>
          <w:numId w:val="6"/>
        </w:numPr>
      </w:pPr>
      <w:r>
        <w:t>Microsoft Active Directory Domain Controller and DNS</w:t>
      </w:r>
    </w:p>
    <w:p w14:paraId="6B0D90C9" w14:textId="1CA9D4E0" w:rsidR="00C87B2E" w:rsidRDefault="00C87B2E" w:rsidP="00C44189">
      <w:pPr>
        <w:pStyle w:val="ListParagraph"/>
        <w:numPr>
          <w:ilvl w:val="0"/>
          <w:numId w:val="6"/>
        </w:numPr>
      </w:pPr>
      <w:r>
        <w:t>Mail Server (</w:t>
      </w:r>
      <w:proofErr w:type="spellStart"/>
      <w:r>
        <w:t>hMailServer</w:t>
      </w:r>
      <w:proofErr w:type="spellEnd"/>
      <w:r>
        <w:t>)</w:t>
      </w:r>
    </w:p>
    <w:p w14:paraId="182998D2" w14:textId="553804E1" w:rsidR="00C87B2E" w:rsidRDefault="00C87B2E" w:rsidP="00C44189">
      <w:pPr>
        <w:pStyle w:val="ListParagraph"/>
        <w:numPr>
          <w:ilvl w:val="0"/>
          <w:numId w:val="6"/>
        </w:numPr>
      </w:pPr>
      <w:r>
        <w:t>SSH Server (</w:t>
      </w:r>
      <w:proofErr w:type="spellStart"/>
      <w:r>
        <w:t>cygwin</w:t>
      </w:r>
      <w:proofErr w:type="spellEnd"/>
      <w:r>
        <w:t xml:space="preserve"> </w:t>
      </w:r>
      <w:proofErr w:type="spellStart"/>
      <w:r>
        <w:t>sshd</w:t>
      </w:r>
      <w:proofErr w:type="spellEnd"/>
      <w:r>
        <w:t>)</w:t>
      </w:r>
    </w:p>
    <w:p w14:paraId="0ED881BD" w14:textId="77777777" w:rsidR="00C87B2E" w:rsidRDefault="00C87B2E" w:rsidP="00D45773"/>
    <w:p w14:paraId="462CF954" w14:textId="32C141DF" w:rsidR="001E6DEE" w:rsidRDefault="00C87B2E" w:rsidP="00D45773">
      <w:r>
        <w:t xml:space="preserve">This is a common Windows Server image that is used by many IAM labs. Not all these components will be used in this lab (as shown in the </w:t>
      </w:r>
      <w:r w:rsidR="00CB74CD">
        <w:t>High-Level</w:t>
      </w:r>
      <w:r>
        <w:t xml:space="preserve"> Architecture).</w:t>
      </w:r>
    </w:p>
    <w:p w14:paraId="43C5CEFB" w14:textId="77777777" w:rsidR="00191F09" w:rsidRDefault="00191F09" w:rsidP="00D45773"/>
    <w:p w14:paraId="16A2586A" w14:textId="2890B83B" w:rsidR="00191F09" w:rsidRDefault="00191F09" w:rsidP="00D45773">
      <w:r>
        <w:t>The Windows Server has two annoying challenges; it will ask for activation and it will ask for a Firefox update. You get reminders from time to time. This is a limitation of the way we’ve built the VM and how it’s shared with many environments. Just ignore the reminders.</w:t>
      </w:r>
    </w:p>
    <w:p w14:paraId="1A1E03AD" w14:textId="5792FD9E" w:rsidR="001E6DEE" w:rsidRDefault="001E6DEE" w:rsidP="001E6DEE">
      <w:pPr>
        <w:pStyle w:val="Heading3"/>
      </w:pPr>
      <w:bookmarkStart w:id="6" w:name="_Toc491868031"/>
      <w:r>
        <w:t>PIM Virtual Appliance</w:t>
      </w:r>
      <w:bookmarkEnd w:id="6"/>
    </w:p>
    <w:p w14:paraId="450DE916" w14:textId="6F14F47A" w:rsidR="001E6DEE" w:rsidRDefault="00C87B2E" w:rsidP="00D45773">
      <w:r>
        <w:t xml:space="preserve">The PIM application and application server run on a PIM 2.1 Virtual Appliance (VA). </w:t>
      </w:r>
    </w:p>
    <w:p w14:paraId="587F6E2C" w14:textId="77777777" w:rsidR="00C87B2E" w:rsidRDefault="00C87B2E" w:rsidP="00D45773"/>
    <w:p w14:paraId="3A16E87A" w14:textId="688E043F" w:rsidR="00C87B2E" w:rsidRDefault="00C87B2E" w:rsidP="00D45773">
      <w:r>
        <w:t>The PIM application has multiple user interfaces, but we will only be using the PIM Identity and Credential Vault Admin (PIM Admin Console) and PIM Service Center UIs. There is also the VA Local Management Interface that we will use.</w:t>
      </w:r>
    </w:p>
    <w:p w14:paraId="2EA052BE" w14:textId="6DD5E2FC" w:rsidR="001E6DEE" w:rsidRDefault="001E6DEE" w:rsidP="001E6DEE">
      <w:pPr>
        <w:pStyle w:val="Heading3"/>
      </w:pPr>
      <w:bookmarkStart w:id="7" w:name="_Toc491868032"/>
      <w:r>
        <w:t>IGI Data Server</w:t>
      </w:r>
      <w:bookmarkEnd w:id="7"/>
    </w:p>
    <w:p w14:paraId="2B08B88A" w14:textId="45A08665" w:rsidR="001E6DEE" w:rsidRDefault="00237A42" w:rsidP="00D45773">
      <w:r>
        <w:t>The IGI Data Server is based of the old “DISTRO” image from the Rome Labs. It contains all IGI components in a single CentOS image. This training image only has the data stores and TDI enabled and started by default.</w:t>
      </w:r>
    </w:p>
    <w:p w14:paraId="3D1871E3" w14:textId="4171CF5D" w:rsidR="001E6DEE" w:rsidRDefault="001E6DEE" w:rsidP="001E6DEE">
      <w:pPr>
        <w:pStyle w:val="Heading3"/>
      </w:pPr>
      <w:bookmarkStart w:id="8" w:name="_Toc491868033"/>
      <w:r>
        <w:t>IGI Virtual Appliance</w:t>
      </w:r>
      <w:bookmarkEnd w:id="8"/>
    </w:p>
    <w:p w14:paraId="4FF3D9B2" w14:textId="31343F42" w:rsidR="00237A42" w:rsidRDefault="00237A42" w:rsidP="00D45773">
      <w:r>
        <w:t>The IGI Application (including Identity Broker) and application servers run on an IGI 5.2.x (5.2.</w:t>
      </w:r>
      <w:r w:rsidR="00660EF7">
        <w:t>3</w:t>
      </w:r>
      <w:r>
        <w:t xml:space="preserve"> at the time of writing) Virtual Appliance (VA). The VA also contains an onboard Security Directory Integrator installation that we will use for the PIM adapter.</w:t>
      </w:r>
    </w:p>
    <w:p w14:paraId="0E6E4E7B" w14:textId="77777777" w:rsidR="00237A42" w:rsidRDefault="00237A42" w:rsidP="00D45773"/>
    <w:p w14:paraId="713A6F37" w14:textId="227A459B" w:rsidR="001E6DEE" w:rsidRDefault="00237A42" w:rsidP="00D45773">
      <w:r>
        <w:t>The IGI VA has multiple interfaces; the IGI Administration Console (aka Admin Console) and IGI Service Center, and the VA Local Management Interface.</w:t>
      </w:r>
    </w:p>
    <w:p w14:paraId="69C978E7" w14:textId="7FF7B1DC" w:rsidR="001E6DEE" w:rsidRDefault="001E6DEE" w:rsidP="001E6DEE">
      <w:pPr>
        <w:pStyle w:val="Heading2"/>
      </w:pPr>
      <w:bookmarkStart w:id="9" w:name="_Toc491868034"/>
      <w:r>
        <w:t>Memory Recommendations</w:t>
      </w:r>
      <w:bookmarkEnd w:id="9"/>
    </w:p>
    <w:p w14:paraId="04A9A9EB" w14:textId="1802BA2A" w:rsidR="00092C6B" w:rsidRDefault="00092C6B" w:rsidP="00BA4BAD">
      <w:r>
        <w:t xml:space="preserve">If running this lab with local VMs, you may need to check/change the memory allocated to the VMs. </w:t>
      </w:r>
      <w:r w:rsidRPr="009B2246">
        <w:rPr>
          <w:u w:val="single"/>
        </w:rPr>
        <w:t>If you are running on one of the cloud training instances, you don’t need change anything.</w:t>
      </w:r>
    </w:p>
    <w:p w14:paraId="450CD2E0" w14:textId="77777777" w:rsidR="00092C6B" w:rsidRDefault="00092C6B" w:rsidP="00BA4BAD"/>
    <w:p w14:paraId="6AA3E067" w14:textId="742D212D" w:rsidR="00BA4BAD" w:rsidRDefault="00BA4BAD" w:rsidP="00BA4BAD">
      <w:r>
        <w:t xml:space="preserve">This lab uses VMware virtual machines and was designed for host machines with at least 12 Gb of memory. For this </w:t>
      </w:r>
      <w:r w:rsidR="00092C6B">
        <w:t>lab,</w:t>
      </w:r>
      <w:r>
        <w:t xml:space="preserve"> we will use the following virtual machine memory allocations:</w:t>
      </w:r>
    </w:p>
    <w:p w14:paraId="2BE4BB04" w14:textId="374D8801" w:rsidR="00BA4BAD" w:rsidRDefault="00BA4BAD" w:rsidP="00C44189">
      <w:pPr>
        <w:pStyle w:val="ListParagraph"/>
        <w:numPr>
          <w:ilvl w:val="0"/>
          <w:numId w:val="7"/>
        </w:numPr>
      </w:pPr>
      <w:r>
        <w:t xml:space="preserve">Windows Server VM – </w:t>
      </w:r>
      <w:r w:rsidR="00092C6B">
        <w:t>3</w:t>
      </w:r>
      <w:r>
        <w:t xml:space="preserve"> Gb</w:t>
      </w:r>
    </w:p>
    <w:p w14:paraId="46C133C8" w14:textId="6A594CE7" w:rsidR="00BA4BAD" w:rsidRDefault="00BA4BAD" w:rsidP="00C44189">
      <w:pPr>
        <w:pStyle w:val="ListParagraph"/>
        <w:numPr>
          <w:ilvl w:val="0"/>
          <w:numId w:val="7"/>
        </w:numPr>
      </w:pPr>
      <w:r>
        <w:t xml:space="preserve">PIM Virtual Machine - </w:t>
      </w:r>
      <w:r w:rsidR="00092C6B">
        <w:t>3</w:t>
      </w:r>
      <w:r>
        <w:t xml:space="preserve"> Gb</w:t>
      </w:r>
    </w:p>
    <w:p w14:paraId="613D1912" w14:textId="5E67895F" w:rsidR="001E6DEE" w:rsidRDefault="00092C6B" w:rsidP="00C44189">
      <w:pPr>
        <w:pStyle w:val="ListParagraph"/>
        <w:numPr>
          <w:ilvl w:val="0"/>
          <w:numId w:val="7"/>
        </w:numPr>
      </w:pPr>
      <w:r>
        <w:t>IGI Data Server VM – 3 Gb</w:t>
      </w:r>
    </w:p>
    <w:p w14:paraId="3381F9DA" w14:textId="3BAF8BA8" w:rsidR="00092C6B" w:rsidRDefault="00092C6B" w:rsidP="00C44189">
      <w:pPr>
        <w:pStyle w:val="ListParagraph"/>
        <w:numPr>
          <w:ilvl w:val="0"/>
          <w:numId w:val="7"/>
        </w:numPr>
      </w:pPr>
      <w:r>
        <w:t>IGI Virtual Appliance VM – 3 Gb</w:t>
      </w:r>
    </w:p>
    <w:p w14:paraId="30DD7A74" w14:textId="77777777" w:rsidR="00092C6B" w:rsidRDefault="00092C6B" w:rsidP="00BA4BAD"/>
    <w:p w14:paraId="588D8BDD" w14:textId="3BAC9395" w:rsidR="00092C6B" w:rsidRDefault="00092C6B" w:rsidP="00BA4BAD">
      <w:r>
        <w:t>If you have more memory available, you can increase the memory allocated to each, but the labs will run ok with the allocations as shown.</w:t>
      </w:r>
    </w:p>
    <w:p w14:paraId="0114ECDE" w14:textId="77777777" w:rsidR="009B2246" w:rsidRDefault="009B2246" w:rsidP="00BA4BAD"/>
    <w:p w14:paraId="5C6F3B75" w14:textId="3ED2FEDA" w:rsidR="001E6DEE" w:rsidRDefault="001E6DEE" w:rsidP="00092C6B">
      <w:pPr>
        <w:pStyle w:val="Heading2"/>
      </w:pPr>
      <w:bookmarkStart w:id="10" w:name="_Toc491868035"/>
      <w:r>
        <w:t>VMWare and Networking</w:t>
      </w:r>
      <w:bookmarkEnd w:id="10"/>
    </w:p>
    <w:p w14:paraId="14A944C2" w14:textId="1ACFB8B3" w:rsidR="00B65D59" w:rsidRDefault="00B65D59" w:rsidP="00B65D59">
      <w:r>
        <w:t xml:space="preserve">To run these labs locally (on your own machine) you will need VMware Workstation or VMware Fusion. </w:t>
      </w:r>
      <w:r w:rsidRPr="009B2246">
        <w:rPr>
          <w:u w:val="single"/>
        </w:rPr>
        <w:t>If you a</w:t>
      </w:r>
      <w:r w:rsidR="009B2246" w:rsidRPr="009B2246">
        <w:rPr>
          <w:u w:val="single"/>
        </w:rPr>
        <w:t>r</w:t>
      </w:r>
      <w:r w:rsidRPr="009B2246">
        <w:rPr>
          <w:u w:val="single"/>
        </w:rPr>
        <w:t>e running on one of the cloud training instances, you don’t need to worry about VMWare or networking.</w:t>
      </w:r>
    </w:p>
    <w:p w14:paraId="191AF2CA" w14:textId="77777777" w:rsidR="00B65D59" w:rsidRDefault="00B65D59" w:rsidP="00B65D59"/>
    <w:p w14:paraId="38D41735" w14:textId="2E293593" w:rsidR="00B65D59" w:rsidRDefault="00B65D59" w:rsidP="00B65D59">
      <w:r>
        <w:t>The Virtual Machines (VMs), and the lab guide, assume all virtual machines share a common virtual network. All IP addresses are hardcoded to be in the “</w:t>
      </w:r>
      <w:r w:rsidRPr="00B65D59">
        <w:rPr>
          <w:rStyle w:val="CodeChar"/>
        </w:rPr>
        <w:t>192.168.42.0</w:t>
      </w:r>
      <w:r>
        <w:t xml:space="preserve">” subnet. This is the same subnet used for </w:t>
      </w:r>
      <w:r w:rsidR="006C53F4">
        <w:t>all</w:t>
      </w:r>
      <w:r>
        <w:t xml:space="preserve"> the IAM labs from the tech sales enablement team (Jon Harry, David Edwards).</w:t>
      </w:r>
    </w:p>
    <w:p w14:paraId="6098228D" w14:textId="77777777" w:rsidR="00B65D59" w:rsidRDefault="00B65D59" w:rsidP="00B65D59"/>
    <w:p w14:paraId="0C3F4AC4" w14:textId="68C0374B" w:rsidR="00B65D59" w:rsidRDefault="00B65D59" w:rsidP="00B65D59">
      <w:r>
        <w:t>All VMs are configured to use the default NAT network (vmnet8). If your default NAT network (vmnet8) does not use the 192.168.42.0 subnet you have two options:</w:t>
      </w:r>
    </w:p>
    <w:p w14:paraId="7B258084" w14:textId="4C6FC497" w:rsidR="00B65D59" w:rsidRDefault="00B65D59" w:rsidP="00C44189">
      <w:pPr>
        <w:pStyle w:val="ListParagraph"/>
        <w:numPr>
          <w:ilvl w:val="0"/>
          <w:numId w:val="8"/>
        </w:numPr>
      </w:pPr>
      <w:r>
        <w:t>Check the default NAT/vmnet8 to use this subnet. You do not need to change the networking for each VM.</w:t>
      </w:r>
    </w:p>
    <w:p w14:paraId="7A593C6B" w14:textId="4B54E30D" w:rsidR="00B65D59" w:rsidRDefault="00B65D59" w:rsidP="00C44189">
      <w:pPr>
        <w:pStyle w:val="ListParagraph"/>
        <w:numPr>
          <w:ilvl w:val="0"/>
          <w:numId w:val="8"/>
        </w:numPr>
      </w:pPr>
      <w:r>
        <w:t xml:space="preserve">Create a new </w:t>
      </w:r>
      <w:proofErr w:type="spellStart"/>
      <w:r>
        <w:t>vm</w:t>
      </w:r>
      <w:proofErr w:type="spellEnd"/>
      <w:r>
        <w:t xml:space="preserve"> network with 192.168.42.0/24 AND change the networking for each VM.</w:t>
      </w:r>
    </w:p>
    <w:p w14:paraId="4D36767B" w14:textId="77777777" w:rsidR="00B65D59" w:rsidRDefault="00B65D59" w:rsidP="00B65D59"/>
    <w:p w14:paraId="3D6C1EBB" w14:textId="4E2D7253" w:rsidR="00B65D59" w:rsidRDefault="00B65D59" w:rsidP="00B65D59">
      <w:r>
        <w:t xml:space="preserve">Appendix A describes how to change the default NAT to this subnet for both VMWare Workstation (Windows) and VMWare Fusion (Mac). </w:t>
      </w:r>
    </w:p>
    <w:p w14:paraId="12973734" w14:textId="77777777" w:rsidR="00B65D59" w:rsidRDefault="00B65D59" w:rsidP="00B65D59"/>
    <w:p w14:paraId="2DED5969" w14:textId="2B8270D5" w:rsidR="009B2246" w:rsidRPr="001A430D" w:rsidRDefault="00B65D59" w:rsidP="00D45773">
      <w:r>
        <w:t>The labs in this guide do not require internet connectivity or connectivity with the host machine.</w:t>
      </w:r>
    </w:p>
    <w:p w14:paraId="3BCBB373" w14:textId="50B3BAA5" w:rsidR="00B3463A" w:rsidRDefault="00B3463A" w:rsidP="00935684">
      <w:pPr>
        <w:pStyle w:val="Heading3"/>
      </w:pPr>
      <w:bookmarkStart w:id="11" w:name="_Toc491868036"/>
      <w:r>
        <w:t>IP Addresses and Hostnames</w:t>
      </w:r>
      <w:bookmarkEnd w:id="11"/>
    </w:p>
    <w:p w14:paraId="10B02623" w14:textId="5371D833" w:rsidR="00B3463A" w:rsidRDefault="00B3463A" w:rsidP="00D45773">
      <w:r>
        <w:t xml:space="preserve">The VMs are configured </w:t>
      </w:r>
      <w:r w:rsidR="00935684">
        <w:t>with hosts files and DNS to allow the use of the following</w:t>
      </w:r>
      <w:r>
        <w:t xml:space="preserve"> hostnames:</w:t>
      </w:r>
    </w:p>
    <w:p w14:paraId="39A7874B" w14:textId="05E752BA" w:rsidR="00B3463A" w:rsidRDefault="00935684" w:rsidP="00C44189">
      <w:pPr>
        <w:pStyle w:val="ListParagraph"/>
        <w:numPr>
          <w:ilvl w:val="0"/>
          <w:numId w:val="11"/>
        </w:numPr>
      </w:pPr>
      <w:r>
        <w:t>w</w:t>
      </w:r>
      <w:r w:rsidR="00B3463A">
        <w:t>in2008.demo.com = 192.168.42.20</w:t>
      </w:r>
    </w:p>
    <w:p w14:paraId="4257E92A" w14:textId="180C386C" w:rsidR="00B3463A" w:rsidRDefault="00935684" w:rsidP="00C44189">
      <w:pPr>
        <w:pStyle w:val="ListParagraph"/>
        <w:numPr>
          <w:ilvl w:val="0"/>
          <w:numId w:val="11"/>
        </w:numPr>
      </w:pPr>
      <w:r>
        <w:t>i</w:t>
      </w:r>
      <w:r w:rsidR="00B3463A">
        <w:t>spim1.demo.com = 192.168.42.18</w:t>
      </w:r>
    </w:p>
    <w:p w14:paraId="1A0C330C" w14:textId="37518C58" w:rsidR="00B3463A" w:rsidRDefault="00935684" w:rsidP="00C44189">
      <w:pPr>
        <w:pStyle w:val="ListParagraph"/>
        <w:numPr>
          <w:ilvl w:val="0"/>
          <w:numId w:val="11"/>
        </w:numPr>
      </w:pPr>
      <w:r>
        <w:t>igi.iamlab.ibm.com = 192.168.42.60</w:t>
      </w:r>
    </w:p>
    <w:p w14:paraId="51800520" w14:textId="675A3361" w:rsidR="00935684" w:rsidRDefault="00935684" w:rsidP="00C44189">
      <w:pPr>
        <w:pStyle w:val="ListParagraph"/>
        <w:numPr>
          <w:ilvl w:val="0"/>
          <w:numId w:val="11"/>
        </w:numPr>
      </w:pPr>
      <w:r>
        <w:t>igiva.iamlab.ibm.com = 192.168.42.61</w:t>
      </w:r>
    </w:p>
    <w:p w14:paraId="4E81DF23" w14:textId="52558E99" w:rsidR="00935684" w:rsidRDefault="00935684" w:rsidP="00C44189">
      <w:pPr>
        <w:pStyle w:val="ListParagraph"/>
        <w:numPr>
          <w:ilvl w:val="0"/>
          <w:numId w:val="11"/>
        </w:numPr>
      </w:pPr>
      <w:r>
        <w:t>igidb.iamlab.ibm.com = 192.168.42.65</w:t>
      </w:r>
    </w:p>
    <w:p w14:paraId="0A71FF23" w14:textId="77777777" w:rsidR="00935684" w:rsidRDefault="00935684" w:rsidP="00D45773"/>
    <w:p w14:paraId="182A158E" w14:textId="568FCA3B" w:rsidR="00B3463A" w:rsidRDefault="00935684" w:rsidP="00D45773">
      <w:r>
        <w:t>If you want to access the web UIs from a browser running on your local machine, you will need to either use the IP addresses or setup your local hosts file.</w:t>
      </w:r>
    </w:p>
    <w:p w14:paraId="3F87B7A1" w14:textId="18A91643" w:rsidR="001E6DEE" w:rsidRDefault="001E6DEE" w:rsidP="00092C6B">
      <w:pPr>
        <w:pStyle w:val="Heading2"/>
      </w:pPr>
      <w:bookmarkStart w:id="12" w:name="_Toc491868037"/>
      <w:r>
        <w:t>Student Files</w:t>
      </w:r>
      <w:bookmarkEnd w:id="12"/>
    </w:p>
    <w:p w14:paraId="0FD27A43" w14:textId="74E1AFB3" w:rsidR="001E6DEE" w:rsidRDefault="00B65D59" w:rsidP="00D45773">
      <w:r w:rsidRPr="00B65D59">
        <w:t xml:space="preserve">Files required during the lab are installed on the Windows Server 2008 VM in the </w:t>
      </w:r>
      <w:r w:rsidRPr="00B65D59">
        <w:rPr>
          <w:i/>
        </w:rPr>
        <w:t>c:\studentfiles</w:t>
      </w:r>
      <w:r w:rsidRPr="00B65D59">
        <w:t xml:space="preserve"> directory.</w:t>
      </w:r>
    </w:p>
    <w:p w14:paraId="29C7CB7A" w14:textId="7C5FA935" w:rsidR="001E6DEE" w:rsidRDefault="001E6DEE" w:rsidP="00092C6B">
      <w:pPr>
        <w:pStyle w:val="Heading2"/>
      </w:pPr>
      <w:bookmarkStart w:id="13" w:name="_Toc491868038"/>
      <w:r>
        <w:t>Pre-Configuration</w:t>
      </w:r>
      <w:bookmarkEnd w:id="13"/>
    </w:p>
    <w:p w14:paraId="56BBC41E" w14:textId="7FF62BE6" w:rsidR="001E6DEE" w:rsidRDefault="00B65D59" w:rsidP="00D45773">
      <w:r>
        <w:t>This lab is about integration between IGI and PIM. As such it uses pre-installed/configured PIM and IGI instances. These images are the same as used in other PIM and IGI labs, and may also be used in customer demonstrations (note that there are two other PIM VMs (not included) that show the session gateway and desktop SSO functions).</w:t>
      </w:r>
    </w:p>
    <w:p w14:paraId="0CFEA70F" w14:textId="77777777" w:rsidR="006C53F4" w:rsidRDefault="006C53F4" w:rsidP="00D45773"/>
    <w:p w14:paraId="205BA1AC" w14:textId="5FEF337D" w:rsidR="006C53F4" w:rsidRDefault="006C53F4" w:rsidP="00D45773">
      <w:r>
        <w:t>There is also data configured in both PIM and IGI. As the datasets are incongruous, we will create new objects in PIM that match the data in IGI.</w:t>
      </w:r>
    </w:p>
    <w:p w14:paraId="7656184D" w14:textId="77777777" w:rsidR="006C53F4" w:rsidRDefault="006C53F4" w:rsidP="00D45773"/>
    <w:p w14:paraId="76972370" w14:textId="69D2880F" w:rsidR="006C53F4" w:rsidRDefault="006C53F4" w:rsidP="00D45773">
      <w:r>
        <w:t>There are many other components configured on the Windows Server image that are used by other labs. We will only use the components needed for this lab.</w:t>
      </w:r>
    </w:p>
    <w:p w14:paraId="7CEB4F2F" w14:textId="3F4C66B9" w:rsidR="001E6DEE" w:rsidRDefault="001E6DEE" w:rsidP="001E6DEE">
      <w:pPr>
        <w:pStyle w:val="Heading1"/>
      </w:pPr>
      <w:bookmarkStart w:id="14" w:name="_Toc491868039"/>
      <w:r>
        <w:lastRenderedPageBreak/>
        <w:t>Preparation for the Labs</w:t>
      </w:r>
      <w:bookmarkEnd w:id="14"/>
    </w:p>
    <w:p w14:paraId="3B5596B6" w14:textId="77777777" w:rsidR="00AE13D0" w:rsidRDefault="00B970E1" w:rsidP="00D45773">
      <w:r w:rsidRPr="00B970E1">
        <w:t xml:space="preserve">It is important to start the Virtual Machines for this lab in the correct order and to have the directory and database components running on the </w:t>
      </w:r>
      <w:r w:rsidR="00AE13D0">
        <w:t>data servers</w:t>
      </w:r>
      <w:r w:rsidRPr="00B970E1">
        <w:t xml:space="preserve"> before starting the </w:t>
      </w:r>
      <w:r w:rsidR="00AE13D0">
        <w:t>matching virtual appliances</w:t>
      </w:r>
      <w:r w:rsidRPr="00B970E1">
        <w:t>.</w:t>
      </w:r>
      <w:r w:rsidR="00AE13D0">
        <w:t xml:space="preserve"> </w:t>
      </w:r>
    </w:p>
    <w:p w14:paraId="1B4A28F5" w14:textId="77777777" w:rsidR="00AE13D0" w:rsidRDefault="00AE13D0" w:rsidP="00D45773"/>
    <w:p w14:paraId="710D9069" w14:textId="41D411A9" w:rsidR="001E6DEE" w:rsidRDefault="00AE13D0" w:rsidP="00D45773">
      <w:r>
        <w:t>Note that you don’t need the IGI data server and VA until the second part of the lab, but we will assume you want to start all four images at the same time.</w:t>
      </w:r>
    </w:p>
    <w:p w14:paraId="6AD9F08A" w14:textId="4C62A6DA" w:rsidR="006522C7" w:rsidRDefault="00D53576" w:rsidP="00C24425">
      <w:pPr>
        <w:pStyle w:val="Heading2"/>
      </w:pPr>
      <w:bookmarkStart w:id="15" w:name="_Toc491868040"/>
      <w:r>
        <w:t xml:space="preserve">Preparing the </w:t>
      </w:r>
      <w:r w:rsidR="006522C7">
        <w:t>Local VMs</w:t>
      </w:r>
      <w:bookmarkEnd w:id="15"/>
    </w:p>
    <w:p w14:paraId="004ECA43" w14:textId="66909EE5" w:rsidR="00C24425" w:rsidRDefault="00C24425" w:rsidP="00D45773">
      <w:r>
        <w:t>This section looks at starting the image with local VMs. The next section looks at starting the image in Skytap or SCS-Portal.</w:t>
      </w:r>
    </w:p>
    <w:p w14:paraId="3069F7BE" w14:textId="7045D9BA" w:rsidR="001E6DEE" w:rsidRDefault="001E6DEE" w:rsidP="00D53576">
      <w:pPr>
        <w:pStyle w:val="Heading3"/>
      </w:pPr>
      <w:bookmarkStart w:id="16" w:name="_Toc491868041"/>
      <w:r>
        <w:t>Checks Prior to Starting VMs</w:t>
      </w:r>
      <w:bookmarkEnd w:id="16"/>
    </w:p>
    <w:p w14:paraId="7FB66984" w14:textId="2EAA0EF9" w:rsidR="00AE13D0" w:rsidRDefault="00AE13D0" w:rsidP="00D45773">
      <w:r>
        <w:t>The following sections describe starting the four VMs needed for this lab, if running local VMs. If you are using the cloud instances, you can move to the next step.</w:t>
      </w:r>
    </w:p>
    <w:p w14:paraId="6CBA90BC" w14:textId="77777777" w:rsidR="00AE13D0" w:rsidRDefault="00AE13D0" w:rsidP="00D45773"/>
    <w:p w14:paraId="62964ECD" w14:textId="4D0D380E" w:rsidR="00AE13D0" w:rsidRDefault="00AE13D0" w:rsidP="00D45773">
      <w:r>
        <w:t>If you are running local VMs you should do the following:</w:t>
      </w:r>
    </w:p>
    <w:p w14:paraId="5844EC8E" w14:textId="77777777" w:rsidR="00AE13D0" w:rsidRDefault="00AE13D0" w:rsidP="00D45773"/>
    <w:p w14:paraId="05E3F7B3" w14:textId="558466C7" w:rsidR="00AE13D0" w:rsidRDefault="00AE13D0" w:rsidP="00C44189">
      <w:pPr>
        <w:pStyle w:val="ListParagraph"/>
        <w:numPr>
          <w:ilvl w:val="0"/>
          <w:numId w:val="9"/>
        </w:numPr>
      </w:pPr>
      <w:r>
        <w:t>Check that your VMWare installation (Workstation or Fusion) is using the correct subnet (192.168.42.0/24) for the default NAT network. Details can be found in Appendix A. If not, you should decide whether you want to change the default subnet or create a new custom subnet.  See Appendix A for details.</w:t>
      </w:r>
    </w:p>
    <w:p w14:paraId="1F10F115" w14:textId="77777777" w:rsidR="00AE13D0" w:rsidRDefault="00AE13D0" w:rsidP="00AE13D0">
      <w:pPr>
        <w:pStyle w:val="ListParagraph"/>
        <w:ind w:left="360"/>
      </w:pPr>
    </w:p>
    <w:p w14:paraId="0C5B2116" w14:textId="00487FB7" w:rsidR="00AE13D0" w:rsidRDefault="00AE13D0" w:rsidP="00C44189">
      <w:pPr>
        <w:pStyle w:val="ListParagraph"/>
        <w:numPr>
          <w:ilvl w:val="0"/>
          <w:numId w:val="9"/>
        </w:numPr>
      </w:pPr>
      <w:r>
        <w:t>Open, but do not start, all four VMs.</w:t>
      </w:r>
    </w:p>
    <w:p w14:paraId="39B8653B" w14:textId="77777777" w:rsidR="00076855" w:rsidRDefault="00076855" w:rsidP="00076855"/>
    <w:p w14:paraId="1B9B8E8D" w14:textId="7BAD98DD" w:rsidR="00076855" w:rsidRDefault="00076855" w:rsidP="00C44189">
      <w:pPr>
        <w:pStyle w:val="ListParagraph"/>
        <w:numPr>
          <w:ilvl w:val="0"/>
          <w:numId w:val="9"/>
        </w:numPr>
      </w:pPr>
      <w:r>
        <w:t>If you decided to create a new custom subnet you will need to go to the network configuration for each VM and change it to use the new custom network.</w:t>
      </w:r>
    </w:p>
    <w:p w14:paraId="6CE2FA53" w14:textId="77777777" w:rsidR="00076855" w:rsidRDefault="00076855" w:rsidP="00076855"/>
    <w:p w14:paraId="6178A872" w14:textId="2E8E13D5" w:rsidR="00076855" w:rsidRDefault="00076855" w:rsidP="00C44189">
      <w:pPr>
        <w:pStyle w:val="ListParagraph"/>
        <w:numPr>
          <w:ilvl w:val="0"/>
          <w:numId w:val="9"/>
        </w:numPr>
      </w:pPr>
      <w:r>
        <w:t>Check, and if necessary, change the amount of memory allocated to the VMs.</w:t>
      </w:r>
    </w:p>
    <w:p w14:paraId="5367D628" w14:textId="77777777" w:rsidR="00AE13D0" w:rsidRDefault="00AE13D0" w:rsidP="00AE13D0"/>
    <w:p w14:paraId="342A8F55" w14:textId="624ED5A6" w:rsidR="00AE13D0" w:rsidRDefault="00076855" w:rsidP="00AE13D0">
      <w:r>
        <w:t>You are now ready to start the VMs.</w:t>
      </w:r>
    </w:p>
    <w:p w14:paraId="42BE97A0" w14:textId="41EA685F" w:rsidR="001E6DEE" w:rsidRDefault="001E6DEE" w:rsidP="00D53576">
      <w:pPr>
        <w:pStyle w:val="Heading3"/>
      </w:pPr>
      <w:bookmarkStart w:id="17" w:name="_Toc491868042"/>
      <w:r>
        <w:t>Start the Windows Server VM</w:t>
      </w:r>
      <w:bookmarkEnd w:id="17"/>
    </w:p>
    <w:p w14:paraId="635A8024" w14:textId="3B6FDE3E" w:rsidR="00076855" w:rsidRDefault="00076855" w:rsidP="00D45773">
      <w:r>
        <w:t>How you start the VM will depend on whether you are running it locally (VMWare Workstation or Fusion) or from the cloud. Steps to perform:</w:t>
      </w:r>
    </w:p>
    <w:p w14:paraId="5C420501" w14:textId="48AC6F8E" w:rsidR="00076855" w:rsidRDefault="00076855" w:rsidP="00076855">
      <w:pPr>
        <w:pStyle w:val="ListParagraph"/>
        <w:numPr>
          <w:ilvl w:val="0"/>
          <w:numId w:val="4"/>
        </w:numPr>
        <w:spacing w:after="160" w:line="259" w:lineRule="auto"/>
      </w:pPr>
      <w:r>
        <w:t xml:space="preserve">Start the </w:t>
      </w:r>
      <w:r w:rsidRPr="00004658">
        <w:rPr>
          <w:b/>
        </w:rPr>
        <w:t>Windows Server</w:t>
      </w:r>
      <w:r>
        <w:t xml:space="preserve"> VM</w:t>
      </w:r>
    </w:p>
    <w:p w14:paraId="1A407673" w14:textId="2CE1EDA7" w:rsidR="00076855" w:rsidRDefault="00076855" w:rsidP="00076855">
      <w:pPr>
        <w:pStyle w:val="ListParagraph"/>
        <w:numPr>
          <w:ilvl w:val="0"/>
          <w:numId w:val="4"/>
        </w:numPr>
        <w:spacing w:after="160" w:line="259" w:lineRule="auto"/>
      </w:pPr>
      <w:r>
        <w:t xml:space="preserve">Login with user </w:t>
      </w:r>
      <w:r w:rsidRPr="00076855">
        <w:rPr>
          <w:rStyle w:val="CodeChar"/>
        </w:rPr>
        <w:t>Administrator</w:t>
      </w:r>
      <w:r>
        <w:t xml:space="preserve"> and password </w:t>
      </w:r>
      <w:r w:rsidRPr="00076855">
        <w:rPr>
          <w:rStyle w:val="CodeChar"/>
        </w:rPr>
        <w:t>Passw0rd</w:t>
      </w:r>
    </w:p>
    <w:p w14:paraId="7266D863" w14:textId="7B4E9A45" w:rsidR="00076855" w:rsidRDefault="00076855" w:rsidP="00076855">
      <w:pPr>
        <w:pStyle w:val="ListParagraph"/>
        <w:numPr>
          <w:ilvl w:val="0"/>
          <w:numId w:val="4"/>
        </w:numPr>
        <w:spacing w:after="160" w:line="259" w:lineRule="auto"/>
      </w:pPr>
      <w:r>
        <w:t>Ignore any activation messages and go to the Windows desktop</w:t>
      </w:r>
    </w:p>
    <w:p w14:paraId="6E883B0F" w14:textId="073E5AB5" w:rsidR="00076855" w:rsidRDefault="00076855" w:rsidP="00076855">
      <w:pPr>
        <w:pStyle w:val="ListParagraph"/>
        <w:numPr>
          <w:ilvl w:val="0"/>
          <w:numId w:val="4"/>
        </w:numPr>
        <w:spacing w:after="160" w:line="259" w:lineRule="auto"/>
      </w:pPr>
      <w:r>
        <w:t>Open a command window (there’s a shortcut on the desktop)</w:t>
      </w:r>
    </w:p>
    <w:p w14:paraId="291FD4DD" w14:textId="2E1E4804" w:rsidR="0056516B" w:rsidRDefault="0056516B" w:rsidP="0056516B">
      <w:pPr>
        <w:spacing w:after="160" w:line="259" w:lineRule="auto"/>
      </w:pPr>
      <w:r>
        <w:rPr>
          <w:noProof/>
          <w:lang w:val="en-GB" w:eastAsia="en-GB"/>
        </w:rPr>
        <w:drawing>
          <wp:inline distT="0" distB="0" distL="0" distR="0" wp14:anchorId="5ABD9CA4" wp14:editId="43224AA3">
            <wp:extent cx="706971" cy="806672"/>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7-03 at 12.04.18.png"/>
                    <pic:cNvPicPr/>
                  </pic:nvPicPr>
                  <pic:blipFill>
                    <a:blip r:embed="rId11">
                      <a:extLst>
                        <a:ext uri="{28A0092B-C50C-407E-A947-70E740481C1C}">
                          <a14:useLocalDpi xmlns:a14="http://schemas.microsoft.com/office/drawing/2010/main" val="0"/>
                        </a:ext>
                      </a:extLst>
                    </a:blip>
                    <a:stretch>
                      <a:fillRect/>
                    </a:stretch>
                  </pic:blipFill>
                  <pic:spPr>
                    <a:xfrm>
                      <a:off x="0" y="0"/>
                      <a:ext cx="706971" cy="806672"/>
                    </a:xfrm>
                    <a:prstGeom prst="rect">
                      <a:avLst/>
                    </a:prstGeom>
                  </pic:spPr>
                </pic:pic>
              </a:graphicData>
            </a:graphic>
          </wp:inline>
        </w:drawing>
      </w:r>
    </w:p>
    <w:p w14:paraId="6BC6EEDF" w14:textId="42E3BBF9" w:rsidR="00076855" w:rsidRDefault="00076855" w:rsidP="00076855">
      <w:pPr>
        <w:pStyle w:val="ListParagraph"/>
        <w:numPr>
          <w:ilvl w:val="0"/>
          <w:numId w:val="4"/>
        </w:numPr>
        <w:spacing w:after="160" w:line="259" w:lineRule="auto"/>
      </w:pPr>
      <w:r>
        <w:t>Ping the local interface</w:t>
      </w:r>
    </w:p>
    <w:p w14:paraId="1DEA53A8" w14:textId="77777777" w:rsidR="0056516B" w:rsidRDefault="0056516B" w:rsidP="0056516B">
      <w:pPr>
        <w:pStyle w:val="Code"/>
      </w:pPr>
      <w:r>
        <w:t>C:\Program Files\IBM\SQLLIB\BIN&gt;</w:t>
      </w:r>
      <w:r w:rsidRPr="0056516B">
        <w:rPr>
          <w:b/>
          <w:color w:val="FF0000"/>
        </w:rPr>
        <w:t>ping 192.168.42.20</w:t>
      </w:r>
    </w:p>
    <w:p w14:paraId="41981166" w14:textId="77777777" w:rsidR="0056516B" w:rsidRDefault="0056516B" w:rsidP="0056516B">
      <w:pPr>
        <w:pStyle w:val="Code"/>
      </w:pPr>
    </w:p>
    <w:p w14:paraId="01E046D5" w14:textId="77777777" w:rsidR="0056516B" w:rsidRDefault="0056516B" w:rsidP="0056516B">
      <w:pPr>
        <w:pStyle w:val="Code"/>
      </w:pPr>
      <w:r>
        <w:t>Pinging 192.168.42.20 with 32 bytes of data:</w:t>
      </w:r>
    </w:p>
    <w:p w14:paraId="140A0584" w14:textId="77777777" w:rsidR="0056516B" w:rsidRDefault="0056516B" w:rsidP="0056516B">
      <w:pPr>
        <w:pStyle w:val="Code"/>
      </w:pPr>
      <w:r>
        <w:t>Reply from 192.168.42.20: bytes=32 time&lt;1ms TTL=128</w:t>
      </w:r>
    </w:p>
    <w:p w14:paraId="5F824BE8" w14:textId="77777777" w:rsidR="0056516B" w:rsidRDefault="0056516B" w:rsidP="0056516B">
      <w:pPr>
        <w:pStyle w:val="Code"/>
      </w:pPr>
      <w:r>
        <w:t>Reply from 192.168.42.20: bytes=32 time&lt;1ms TTL=128</w:t>
      </w:r>
    </w:p>
    <w:p w14:paraId="24A6E18B" w14:textId="77777777" w:rsidR="0056516B" w:rsidRDefault="0056516B" w:rsidP="0056516B">
      <w:pPr>
        <w:pStyle w:val="Code"/>
      </w:pPr>
      <w:r>
        <w:t>Reply from 192.168.42.20: bytes=32 time&lt;1ms TTL=128</w:t>
      </w:r>
    </w:p>
    <w:p w14:paraId="3127584E" w14:textId="77777777" w:rsidR="0056516B" w:rsidRDefault="0056516B" w:rsidP="0056516B">
      <w:pPr>
        <w:pStyle w:val="Code"/>
      </w:pPr>
      <w:r>
        <w:t>Reply from 192.168.42.20: bytes=32 time&lt;1ms TTL=128</w:t>
      </w:r>
    </w:p>
    <w:p w14:paraId="4D7374C3" w14:textId="77777777" w:rsidR="0056516B" w:rsidRDefault="0056516B" w:rsidP="0056516B">
      <w:pPr>
        <w:pStyle w:val="Code"/>
      </w:pPr>
    </w:p>
    <w:p w14:paraId="6153412B" w14:textId="77777777" w:rsidR="0056516B" w:rsidRDefault="0056516B" w:rsidP="0056516B">
      <w:pPr>
        <w:pStyle w:val="Code"/>
      </w:pPr>
      <w:r>
        <w:t>Ping statistics for 192.168.42.20:</w:t>
      </w:r>
    </w:p>
    <w:p w14:paraId="51F7F0C7" w14:textId="77777777" w:rsidR="0056516B" w:rsidRDefault="0056516B" w:rsidP="0056516B">
      <w:pPr>
        <w:pStyle w:val="Code"/>
      </w:pPr>
      <w:r>
        <w:t xml:space="preserve">    Packets: Sent = 4, Received = 4, Lost = 0 (0% loss),</w:t>
      </w:r>
    </w:p>
    <w:p w14:paraId="2FDCDA2F" w14:textId="77777777" w:rsidR="0056516B" w:rsidRDefault="0056516B" w:rsidP="0056516B">
      <w:pPr>
        <w:pStyle w:val="Code"/>
      </w:pPr>
      <w:r>
        <w:lastRenderedPageBreak/>
        <w:t>Approximate round trip times in milli-seconds:</w:t>
      </w:r>
    </w:p>
    <w:p w14:paraId="46AB1963" w14:textId="77777777" w:rsidR="0056516B" w:rsidRDefault="0056516B" w:rsidP="0056516B">
      <w:pPr>
        <w:pStyle w:val="Code"/>
      </w:pPr>
      <w:r>
        <w:t xml:space="preserve">    Minimum = 0ms, Maximum = 0ms, Average = 0ms</w:t>
      </w:r>
    </w:p>
    <w:p w14:paraId="2CF9BC6A" w14:textId="77777777" w:rsidR="0056516B" w:rsidRDefault="0056516B" w:rsidP="0056516B">
      <w:pPr>
        <w:pStyle w:val="Code"/>
      </w:pPr>
    </w:p>
    <w:p w14:paraId="7B3F3043" w14:textId="03BDF2FF" w:rsidR="00076855" w:rsidRDefault="0056516B" w:rsidP="0056516B">
      <w:pPr>
        <w:pStyle w:val="Code"/>
      </w:pPr>
      <w:r>
        <w:t>C:\Program Files\IBM\SQLLIB\BIN&gt;</w:t>
      </w:r>
    </w:p>
    <w:p w14:paraId="631CBC71" w14:textId="671B0A00" w:rsidR="001E6DEE" w:rsidRDefault="001E6DEE" w:rsidP="00D45773"/>
    <w:p w14:paraId="35C7829C" w14:textId="58B2EC36" w:rsidR="001E6DEE" w:rsidRDefault="001E6DEE" w:rsidP="00D53576">
      <w:pPr>
        <w:pStyle w:val="Heading3"/>
      </w:pPr>
      <w:bookmarkStart w:id="18" w:name="_Toc491868043"/>
      <w:r>
        <w:t>Starting server components for the lab</w:t>
      </w:r>
      <w:bookmarkEnd w:id="18"/>
    </w:p>
    <w:p w14:paraId="76EFA493" w14:textId="77777777" w:rsidR="0056516B" w:rsidRDefault="0056516B" w:rsidP="00D45773">
      <w:r w:rsidRPr="0056516B">
        <w:t xml:space="preserve">To start the </w:t>
      </w:r>
      <w:r>
        <w:t>PIM datastore</w:t>
      </w:r>
      <w:r w:rsidRPr="0056516B">
        <w:t xml:space="preserve"> components</w:t>
      </w:r>
      <w:r>
        <w:t xml:space="preserve"> (database and directory):</w:t>
      </w:r>
    </w:p>
    <w:p w14:paraId="6623AF8D" w14:textId="5F0DF4AC" w:rsidR="0056516B" w:rsidRDefault="0056516B" w:rsidP="0056516B">
      <w:pPr>
        <w:pStyle w:val="ListParagraph"/>
        <w:numPr>
          <w:ilvl w:val="0"/>
          <w:numId w:val="4"/>
        </w:numPr>
      </w:pPr>
      <w:r>
        <w:t>R</w:t>
      </w:r>
      <w:r w:rsidRPr="0056516B">
        <w:t xml:space="preserve">un the </w:t>
      </w:r>
      <w:r w:rsidRPr="0056516B">
        <w:rPr>
          <w:b/>
        </w:rPr>
        <w:t>startmeup.bat</w:t>
      </w:r>
      <w:r w:rsidRPr="0056516B">
        <w:t xml:space="preserve"> batch script using the short-cut on the desktop:</w:t>
      </w:r>
    </w:p>
    <w:p w14:paraId="1DCC82E2" w14:textId="77777777" w:rsidR="0056516B" w:rsidRDefault="0056516B" w:rsidP="00D45773"/>
    <w:p w14:paraId="49C5D279" w14:textId="285ACE35" w:rsidR="0056516B" w:rsidRDefault="0056516B" w:rsidP="00D45773">
      <w:r>
        <w:rPr>
          <w:noProof/>
          <w:lang w:val="en-GB" w:eastAsia="en-GB"/>
        </w:rPr>
        <w:drawing>
          <wp:inline distT="0" distB="0" distL="0" distR="0" wp14:anchorId="3EA58119" wp14:editId="3E471E8A">
            <wp:extent cx="762067" cy="7234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7-03 at 12.08.54.png"/>
                    <pic:cNvPicPr/>
                  </pic:nvPicPr>
                  <pic:blipFill>
                    <a:blip r:embed="rId12">
                      <a:extLst>
                        <a:ext uri="{28A0092B-C50C-407E-A947-70E740481C1C}">
                          <a14:useLocalDpi xmlns:a14="http://schemas.microsoft.com/office/drawing/2010/main" val="0"/>
                        </a:ext>
                      </a:extLst>
                    </a:blip>
                    <a:stretch>
                      <a:fillRect/>
                    </a:stretch>
                  </pic:blipFill>
                  <pic:spPr>
                    <a:xfrm>
                      <a:off x="0" y="0"/>
                      <a:ext cx="772426" cy="733316"/>
                    </a:xfrm>
                    <a:prstGeom prst="rect">
                      <a:avLst/>
                    </a:prstGeom>
                  </pic:spPr>
                </pic:pic>
              </a:graphicData>
            </a:graphic>
          </wp:inline>
        </w:drawing>
      </w:r>
    </w:p>
    <w:p w14:paraId="4528498B" w14:textId="77777777" w:rsidR="0056516B" w:rsidRDefault="0056516B" w:rsidP="00D45773"/>
    <w:p w14:paraId="2DB5D8DF" w14:textId="118AEF8D" w:rsidR="001E6DEE" w:rsidRDefault="0056516B" w:rsidP="00D45773">
      <w:pPr>
        <w:rPr>
          <w:u w:val="single"/>
        </w:rPr>
      </w:pPr>
      <w:r w:rsidRPr="0056516B">
        <w:rPr>
          <w:u w:val="single"/>
        </w:rPr>
        <w:t>Wait for the script to finish execution and then press a key to close the command window.</w:t>
      </w:r>
    </w:p>
    <w:p w14:paraId="6F009907" w14:textId="77777777" w:rsidR="00004658" w:rsidRPr="00004658" w:rsidRDefault="00004658" w:rsidP="00004658">
      <w:pPr>
        <w:rPr>
          <w:u w:val="single"/>
        </w:rPr>
      </w:pPr>
    </w:p>
    <w:p w14:paraId="04FB9589" w14:textId="77777777" w:rsidR="00004658" w:rsidRPr="00004658" w:rsidRDefault="00004658" w:rsidP="00004658">
      <w:pPr>
        <w:pStyle w:val="Code"/>
      </w:pPr>
      <w:r w:rsidRPr="00004658">
        <w:t>C:\Users\Administrator\Desktop&gt;net start PIMINST</w:t>
      </w:r>
    </w:p>
    <w:p w14:paraId="42A46324" w14:textId="77777777" w:rsidR="00004658" w:rsidRPr="00004658" w:rsidRDefault="00004658" w:rsidP="00004658">
      <w:pPr>
        <w:pStyle w:val="Code"/>
      </w:pPr>
      <w:r w:rsidRPr="00004658">
        <w:t>The DB2 - DB2COPY1 - PIMINST service is starting..</w:t>
      </w:r>
    </w:p>
    <w:p w14:paraId="377C22A9" w14:textId="77777777" w:rsidR="00004658" w:rsidRPr="00004658" w:rsidRDefault="00004658" w:rsidP="00004658">
      <w:pPr>
        <w:pStyle w:val="Code"/>
      </w:pPr>
      <w:r w:rsidRPr="00004658">
        <w:t>The DB2 - DB2COPY1 - PIMINST service was started successfully.</w:t>
      </w:r>
    </w:p>
    <w:p w14:paraId="304A8B48" w14:textId="77777777" w:rsidR="00004658" w:rsidRPr="00004658" w:rsidRDefault="00004658" w:rsidP="00004658">
      <w:pPr>
        <w:pStyle w:val="Code"/>
      </w:pPr>
    </w:p>
    <w:p w14:paraId="36CE137C" w14:textId="77777777" w:rsidR="00004658" w:rsidRPr="00004658" w:rsidRDefault="00004658" w:rsidP="00004658">
      <w:pPr>
        <w:pStyle w:val="Code"/>
      </w:pPr>
    </w:p>
    <w:p w14:paraId="1ACE5D15" w14:textId="77777777" w:rsidR="00004658" w:rsidRPr="00004658" w:rsidRDefault="00004658" w:rsidP="00004658">
      <w:pPr>
        <w:pStyle w:val="Code"/>
      </w:pPr>
      <w:r w:rsidRPr="00004658">
        <w:t>C:\Users\Administrator\Desktop&gt;net start LDAPINST</w:t>
      </w:r>
    </w:p>
    <w:p w14:paraId="79D5AAB8" w14:textId="77777777" w:rsidR="00004658" w:rsidRPr="00004658" w:rsidRDefault="00004658" w:rsidP="00004658">
      <w:pPr>
        <w:pStyle w:val="Code"/>
      </w:pPr>
      <w:r w:rsidRPr="00004658">
        <w:t>The DB2 - DB2COPY1 - LDAPINST service is starting..</w:t>
      </w:r>
    </w:p>
    <w:p w14:paraId="1503489C" w14:textId="77777777" w:rsidR="00004658" w:rsidRPr="00004658" w:rsidRDefault="00004658" w:rsidP="00004658">
      <w:pPr>
        <w:pStyle w:val="Code"/>
      </w:pPr>
      <w:r w:rsidRPr="00004658">
        <w:t>The DB2 - DB2COPY1 - LDAPINST service was started successfully.</w:t>
      </w:r>
    </w:p>
    <w:p w14:paraId="3A055493" w14:textId="77777777" w:rsidR="00004658" w:rsidRPr="00004658" w:rsidRDefault="00004658" w:rsidP="00004658">
      <w:pPr>
        <w:pStyle w:val="Code"/>
      </w:pPr>
    </w:p>
    <w:p w14:paraId="798A6550" w14:textId="77777777" w:rsidR="00004658" w:rsidRPr="00004658" w:rsidRDefault="00004658" w:rsidP="00004658">
      <w:pPr>
        <w:pStyle w:val="Code"/>
      </w:pPr>
    </w:p>
    <w:p w14:paraId="4D5DAD11" w14:textId="77777777" w:rsidR="00004658" w:rsidRPr="00004658" w:rsidRDefault="00004658" w:rsidP="00004658">
      <w:pPr>
        <w:pStyle w:val="Code"/>
      </w:pPr>
      <w:r w:rsidRPr="00004658">
        <w:t>C:\Users\Administrator\Desktop&gt;net start idsslapd-ldapinst</w:t>
      </w:r>
    </w:p>
    <w:p w14:paraId="1DC53A86" w14:textId="77777777" w:rsidR="00004658" w:rsidRPr="00004658" w:rsidRDefault="00004658" w:rsidP="00004658">
      <w:pPr>
        <w:pStyle w:val="Code"/>
      </w:pPr>
      <w:r w:rsidRPr="00004658">
        <w:t>The IBM Tivoli Directory Server Instance V6.3 - ldapinst service is starting.</w:t>
      </w:r>
    </w:p>
    <w:p w14:paraId="3262D5E3" w14:textId="77777777" w:rsidR="00004658" w:rsidRPr="00004658" w:rsidRDefault="00004658" w:rsidP="00004658">
      <w:pPr>
        <w:pStyle w:val="Code"/>
      </w:pPr>
      <w:r w:rsidRPr="00004658">
        <w:t>The IBM Tivoli Directory Server Instance V6.3 - ldapinst service was started suc</w:t>
      </w:r>
    </w:p>
    <w:p w14:paraId="14B42994" w14:textId="77777777" w:rsidR="00004658" w:rsidRPr="00004658" w:rsidRDefault="00004658" w:rsidP="00004658">
      <w:pPr>
        <w:pStyle w:val="Code"/>
      </w:pPr>
      <w:r w:rsidRPr="00004658">
        <w:t>cessfully.</w:t>
      </w:r>
    </w:p>
    <w:p w14:paraId="5EABCA83" w14:textId="77777777" w:rsidR="00004658" w:rsidRPr="00004658" w:rsidRDefault="00004658" w:rsidP="00004658">
      <w:pPr>
        <w:pStyle w:val="Code"/>
      </w:pPr>
    </w:p>
    <w:p w14:paraId="7F84E2D2" w14:textId="77777777" w:rsidR="00004658" w:rsidRPr="00004658" w:rsidRDefault="00004658" w:rsidP="00004658">
      <w:pPr>
        <w:pStyle w:val="Code"/>
      </w:pPr>
    </w:p>
    <w:p w14:paraId="27FE8D53" w14:textId="77777777" w:rsidR="00004658" w:rsidRPr="00004658" w:rsidRDefault="00004658" w:rsidP="00004658">
      <w:pPr>
        <w:pStyle w:val="Code"/>
      </w:pPr>
      <w:r w:rsidRPr="00004658">
        <w:t>C:\Users\Administrator\Desktop&gt;pause</w:t>
      </w:r>
    </w:p>
    <w:p w14:paraId="367DB7E5" w14:textId="6B806684" w:rsidR="00004658" w:rsidRPr="0056516B" w:rsidRDefault="00004658" w:rsidP="00004658">
      <w:pPr>
        <w:pStyle w:val="Code"/>
      </w:pPr>
      <w:r w:rsidRPr="00004658">
        <w:t>Press any key to continue . . .</w:t>
      </w:r>
    </w:p>
    <w:p w14:paraId="344DAF71" w14:textId="288E2791" w:rsidR="001E6DEE" w:rsidRDefault="001E6DEE" w:rsidP="00D53576">
      <w:pPr>
        <w:pStyle w:val="Heading3"/>
      </w:pPr>
      <w:bookmarkStart w:id="19" w:name="_Toc491868044"/>
      <w:r>
        <w:t>Start PIM Virtual Appliance</w:t>
      </w:r>
      <w:bookmarkEnd w:id="19"/>
    </w:p>
    <w:p w14:paraId="58F9121C" w14:textId="1F55E22B" w:rsidR="00004658" w:rsidRDefault="00004658" w:rsidP="00004658">
      <w:r>
        <w:t>How you start the VM will depend on whether you are running it locally (VMWare Workstation or Fusion) or from the cloud. Steps to perform:</w:t>
      </w:r>
    </w:p>
    <w:p w14:paraId="6638A718" w14:textId="134641C2" w:rsidR="00004658" w:rsidRDefault="00004658" w:rsidP="00004658">
      <w:pPr>
        <w:pStyle w:val="ListParagraph"/>
        <w:numPr>
          <w:ilvl w:val="0"/>
          <w:numId w:val="4"/>
        </w:numPr>
        <w:spacing w:after="160" w:line="259" w:lineRule="auto"/>
      </w:pPr>
      <w:r>
        <w:t xml:space="preserve">Start the </w:t>
      </w:r>
      <w:r w:rsidRPr="002A68A4">
        <w:rPr>
          <w:b/>
        </w:rPr>
        <w:t>PIM21Appliance</w:t>
      </w:r>
      <w:r>
        <w:t xml:space="preserve"> VM</w:t>
      </w:r>
    </w:p>
    <w:p w14:paraId="501EED40" w14:textId="2E5B8FF9" w:rsidR="00004658" w:rsidRDefault="00004658" w:rsidP="00D45773">
      <w:r>
        <w:t>The terminal window will show the Linux image starting</w:t>
      </w:r>
      <w:r w:rsidR="002A68A4">
        <w:t xml:space="preserve">. You will see various messages such as “VMware detected”, “Checking filesystems… Done”, and “Starting services…” followed by the various services starting. </w:t>
      </w:r>
    </w:p>
    <w:p w14:paraId="4D8095A1" w14:textId="77777777" w:rsidR="00004658" w:rsidRDefault="00004658" w:rsidP="00D45773"/>
    <w:p w14:paraId="4CD4E94F" w14:textId="1864C3F0" w:rsidR="002A68A4" w:rsidRDefault="002A68A4" w:rsidP="00D45773">
      <w:r>
        <w:rPr>
          <w:noProof/>
          <w:lang w:val="en-GB" w:eastAsia="en-GB"/>
        </w:rPr>
        <w:drawing>
          <wp:inline distT="0" distB="0" distL="0" distR="0" wp14:anchorId="6CBD8A81" wp14:editId="2E99D608">
            <wp:extent cx="6188710" cy="196469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7-03 at 12.18.28.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1964690"/>
                    </a:xfrm>
                    <a:prstGeom prst="rect">
                      <a:avLst/>
                    </a:prstGeom>
                  </pic:spPr>
                </pic:pic>
              </a:graphicData>
            </a:graphic>
          </wp:inline>
        </w:drawing>
      </w:r>
    </w:p>
    <w:p w14:paraId="3CD23BCD" w14:textId="77777777" w:rsidR="002A68A4" w:rsidRDefault="002A68A4" w:rsidP="00D45773"/>
    <w:p w14:paraId="58B4BB9C" w14:textId="3FA39E2A" w:rsidR="001E6DEE" w:rsidRDefault="002A68A4" w:rsidP="002A68A4">
      <w:pPr>
        <w:pStyle w:val="Note"/>
      </w:pPr>
      <w:r>
        <w:t xml:space="preserve">Notice that it starts several services that comprise PIM; Identity (the Identity Management aspect of PIM), Single Sign-On (for the automated checkout/login functionality), Session Recording (for session recording </w:t>
      </w:r>
      <w:r>
        <w:lastRenderedPageBreak/>
        <w:t>storage and playback) and Directory (for remove directory management, like AD authentication). These are all hidden in the VA and you don’t need to worry about them.</w:t>
      </w:r>
    </w:p>
    <w:p w14:paraId="02F782EF" w14:textId="77777777" w:rsidR="002A68A4" w:rsidRDefault="002A68A4" w:rsidP="00D45773"/>
    <w:p w14:paraId="6C66BDD9" w14:textId="0D81CA7E" w:rsidR="002A68A4" w:rsidRDefault="002A68A4" w:rsidP="00D45773">
      <w:r>
        <w:t xml:space="preserve">You don’t need to login to the PIM VA for this lab. If you do want to have a look the </w:t>
      </w:r>
      <w:proofErr w:type="spellStart"/>
      <w:r>
        <w:t>userid</w:t>
      </w:r>
      <w:proofErr w:type="spellEnd"/>
      <w:r>
        <w:t xml:space="preserve"> is </w:t>
      </w:r>
      <w:r w:rsidRPr="002A68A4">
        <w:rPr>
          <w:rStyle w:val="CodeChar"/>
        </w:rPr>
        <w:t>admin</w:t>
      </w:r>
      <w:r>
        <w:t xml:space="preserve"> and password </w:t>
      </w:r>
      <w:r w:rsidRPr="002A68A4">
        <w:rPr>
          <w:rStyle w:val="CodeChar"/>
        </w:rPr>
        <w:t>Passw0rd</w:t>
      </w:r>
      <w:r>
        <w:t>.</w:t>
      </w:r>
    </w:p>
    <w:p w14:paraId="70909B9F" w14:textId="7CA4E7FF" w:rsidR="001E6DEE" w:rsidRDefault="001E6DEE" w:rsidP="00D53576">
      <w:pPr>
        <w:pStyle w:val="Heading3"/>
      </w:pPr>
      <w:bookmarkStart w:id="20" w:name="_Ref490126289"/>
      <w:bookmarkStart w:id="21" w:name="_Ref490126292"/>
      <w:bookmarkStart w:id="22" w:name="_Toc491868045"/>
      <w:r>
        <w:t>Start IGI Data Server</w:t>
      </w:r>
      <w:bookmarkEnd w:id="20"/>
      <w:bookmarkEnd w:id="21"/>
      <w:bookmarkEnd w:id="22"/>
    </w:p>
    <w:p w14:paraId="51FA0ED8" w14:textId="77777777" w:rsidR="00777A7C" w:rsidRDefault="00777A7C" w:rsidP="00777A7C">
      <w:r>
        <w:t>How you start the VM will depend on whether you are running it locally (VMWare Workstation or Fusion) or from the cloud. Steps to perform:</w:t>
      </w:r>
    </w:p>
    <w:p w14:paraId="01186012" w14:textId="3C518A4E" w:rsidR="00777A7C" w:rsidRDefault="00777A7C" w:rsidP="00777A7C">
      <w:pPr>
        <w:pStyle w:val="ListParagraph"/>
        <w:numPr>
          <w:ilvl w:val="0"/>
          <w:numId w:val="4"/>
        </w:numPr>
        <w:spacing w:after="160" w:line="259" w:lineRule="auto"/>
      </w:pPr>
      <w:r>
        <w:t xml:space="preserve">Start the </w:t>
      </w:r>
      <w:r w:rsidR="00E676D3">
        <w:rPr>
          <w:b/>
        </w:rPr>
        <w:t xml:space="preserve">IGI52x </w:t>
      </w:r>
      <w:proofErr w:type="spellStart"/>
      <w:r w:rsidR="00E676D3">
        <w:rPr>
          <w:b/>
        </w:rPr>
        <w:t>DataServer</w:t>
      </w:r>
      <w:proofErr w:type="spellEnd"/>
      <w:r>
        <w:t xml:space="preserve"> VM</w:t>
      </w:r>
    </w:p>
    <w:p w14:paraId="7201BA55" w14:textId="4135ED1A" w:rsidR="00777A7C" w:rsidRDefault="00454E57" w:rsidP="00D45773">
      <w:r>
        <w:t>The Linux image will start. When you see the login prompt, the image has started.</w:t>
      </w:r>
    </w:p>
    <w:p w14:paraId="704925A4" w14:textId="77777777" w:rsidR="00454E57" w:rsidRDefault="00454E57" w:rsidP="00D45773"/>
    <w:p w14:paraId="4CD5E745" w14:textId="2B1D2595" w:rsidR="00454E57" w:rsidRDefault="00454E57" w:rsidP="00D45773">
      <w:r>
        <w:rPr>
          <w:noProof/>
          <w:lang w:val="en-GB" w:eastAsia="en-GB"/>
        </w:rPr>
        <w:drawing>
          <wp:inline distT="0" distB="0" distL="0" distR="0" wp14:anchorId="18378319" wp14:editId="3FF9E9E7">
            <wp:extent cx="6188710" cy="2309495"/>
            <wp:effectExtent l="0" t="0" r="889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7-03 at 12.59.45.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309495"/>
                    </a:xfrm>
                    <a:prstGeom prst="rect">
                      <a:avLst/>
                    </a:prstGeom>
                  </pic:spPr>
                </pic:pic>
              </a:graphicData>
            </a:graphic>
          </wp:inline>
        </w:drawing>
      </w:r>
    </w:p>
    <w:p w14:paraId="45162054" w14:textId="77777777" w:rsidR="00454E57" w:rsidRDefault="00454E57" w:rsidP="00D45773"/>
    <w:p w14:paraId="369B3DF6" w14:textId="2FE47471" w:rsidR="001E6DEE" w:rsidRDefault="00454E57" w:rsidP="00D45773">
      <w:r>
        <w:t xml:space="preserve">You don’t need to login to the IGI Data Server for this lab. If you do want to have a look the </w:t>
      </w:r>
      <w:proofErr w:type="spellStart"/>
      <w:r>
        <w:t>userid</w:t>
      </w:r>
      <w:proofErr w:type="spellEnd"/>
      <w:r>
        <w:t xml:space="preserve"> is </w:t>
      </w:r>
      <w:r>
        <w:rPr>
          <w:rStyle w:val="CodeChar"/>
        </w:rPr>
        <w:t>igi</w:t>
      </w:r>
      <w:r>
        <w:t xml:space="preserve"> and password </w:t>
      </w:r>
      <w:r>
        <w:rPr>
          <w:rStyle w:val="CodeChar"/>
        </w:rPr>
        <w:t>igi</w:t>
      </w:r>
      <w:r>
        <w:t>.</w:t>
      </w:r>
    </w:p>
    <w:p w14:paraId="5D651579" w14:textId="6028FF1F" w:rsidR="001E6DEE" w:rsidRDefault="001E6DEE" w:rsidP="00D53576">
      <w:pPr>
        <w:pStyle w:val="Heading3"/>
      </w:pPr>
      <w:bookmarkStart w:id="23" w:name="_Ref490126298"/>
      <w:bookmarkStart w:id="24" w:name="_Ref490126304"/>
      <w:bookmarkStart w:id="25" w:name="_Toc491868046"/>
      <w:r>
        <w:t>Start IGI Virtual Appliance</w:t>
      </w:r>
      <w:bookmarkEnd w:id="23"/>
      <w:bookmarkEnd w:id="24"/>
      <w:bookmarkEnd w:id="25"/>
    </w:p>
    <w:p w14:paraId="0981EDE3" w14:textId="77777777" w:rsidR="00454E57" w:rsidRDefault="00454E57" w:rsidP="00454E57">
      <w:r>
        <w:t>How you start the VM will depend on whether you are running it locally (VMWare Workstation or Fusion) or from the cloud. Steps to perform:</w:t>
      </w:r>
    </w:p>
    <w:p w14:paraId="588FD775" w14:textId="15571E35" w:rsidR="00454E57" w:rsidRDefault="00454E57" w:rsidP="00454E57">
      <w:pPr>
        <w:pStyle w:val="ListParagraph"/>
        <w:numPr>
          <w:ilvl w:val="0"/>
          <w:numId w:val="4"/>
        </w:numPr>
        <w:spacing w:after="160" w:line="259" w:lineRule="auto"/>
      </w:pPr>
      <w:r>
        <w:t xml:space="preserve">Start the </w:t>
      </w:r>
      <w:r>
        <w:rPr>
          <w:b/>
        </w:rPr>
        <w:t xml:space="preserve">IGI52x </w:t>
      </w:r>
      <w:r w:rsidR="00767BE0">
        <w:rPr>
          <w:b/>
        </w:rPr>
        <w:t>Appliance</w:t>
      </w:r>
      <w:r>
        <w:t xml:space="preserve"> VM</w:t>
      </w:r>
    </w:p>
    <w:p w14:paraId="76679B49" w14:textId="3305A055" w:rsidR="00767BE0" w:rsidRDefault="00767BE0" w:rsidP="00767BE0">
      <w:r>
        <w:t xml:space="preserve">The terminal window will show the Linux image starting. You will see various </w:t>
      </w:r>
      <w:r w:rsidR="00D90090">
        <w:t xml:space="preserve">messages and </w:t>
      </w:r>
      <w:r>
        <w:t>services starting. When the login prompt appears, the image has started.</w:t>
      </w:r>
    </w:p>
    <w:p w14:paraId="60BD144C" w14:textId="77777777" w:rsidR="00767BE0" w:rsidRDefault="00767BE0" w:rsidP="00767BE0"/>
    <w:p w14:paraId="50C08C50" w14:textId="728D3F16" w:rsidR="00767BE0" w:rsidRDefault="00767BE0" w:rsidP="00767BE0">
      <w:r>
        <w:rPr>
          <w:noProof/>
          <w:lang w:val="en-GB" w:eastAsia="en-GB"/>
        </w:rPr>
        <w:drawing>
          <wp:inline distT="0" distB="0" distL="0" distR="0" wp14:anchorId="2FBA25E8" wp14:editId="44171464">
            <wp:extent cx="6188710" cy="1643975"/>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7-03 at 13.04.09.png"/>
                    <pic:cNvPicPr/>
                  </pic:nvPicPr>
                  <pic:blipFill rotWithShape="1">
                    <a:blip r:embed="rId15">
                      <a:extLst>
                        <a:ext uri="{28A0092B-C50C-407E-A947-70E740481C1C}">
                          <a14:useLocalDpi xmlns:a14="http://schemas.microsoft.com/office/drawing/2010/main" val="0"/>
                        </a:ext>
                      </a:extLst>
                    </a:blip>
                    <a:srcRect b="13616"/>
                    <a:stretch/>
                  </pic:blipFill>
                  <pic:spPr bwMode="auto">
                    <a:xfrm>
                      <a:off x="0" y="0"/>
                      <a:ext cx="6188710" cy="1643975"/>
                    </a:xfrm>
                    <a:prstGeom prst="rect">
                      <a:avLst/>
                    </a:prstGeom>
                    <a:ln>
                      <a:noFill/>
                    </a:ln>
                    <a:extLst>
                      <a:ext uri="{53640926-AAD7-44D8-BBD7-CCE9431645EC}">
                        <a14:shadowObscured xmlns:a14="http://schemas.microsoft.com/office/drawing/2010/main"/>
                      </a:ext>
                    </a:extLst>
                  </pic:spPr>
                </pic:pic>
              </a:graphicData>
            </a:graphic>
          </wp:inline>
        </w:drawing>
      </w:r>
    </w:p>
    <w:p w14:paraId="263B1151" w14:textId="77777777" w:rsidR="00767BE0" w:rsidRDefault="00767BE0" w:rsidP="00767BE0"/>
    <w:p w14:paraId="725C89D8" w14:textId="77543722" w:rsidR="00454E57" w:rsidRDefault="00767BE0" w:rsidP="00D45773">
      <w:r>
        <w:t>You don’t need to login to the IGI VA for this lab</w:t>
      </w:r>
      <w:r w:rsidR="007876C2">
        <w:t xml:space="preserve"> (if you do </w:t>
      </w:r>
      <w:r w:rsidR="00F80E58">
        <w:t>it is</w:t>
      </w:r>
      <w:r w:rsidR="007876C2">
        <w:t xml:space="preserve"> </w:t>
      </w:r>
      <w:r>
        <w:rPr>
          <w:rStyle w:val="CodeChar"/>
        </w:rPr>
        <w:t>admin</w:t>
      </w:r>
      <w:r>
        <w:t xml:space="preserve"> </w:t>
      </w:r>
      <w:r w:rsidR="007876C2">
        <w:t>/</w:t>
      </w:r>
      <w:r>
        <w:t xml:space="preserve"> </w:t>
      </w:r>
      <w:r>
        <w:rPr>
          <w:rStyle w:val="CodeChar"/>
        </w:rPr>
        <w:t>Passw0rd!</w:t>
      </w:r>
      <w:r>
        <w:t>).</w:t>
      </w:r>
      <w:r w:rsidR="00F065B8">
        <w:t xml:space="preserve"> You may also want to </w:t>
      </w:r>
      <w:r w:rsidR="00F80E58">
        <w:t>check/</w:t>
      </w:r>
      <w:r w:rsidR="00F065B8">
        <w:t>sync the time</w:t>
      </w:r>
      <w:r w:rsidR="00F80E58">
        <w:t xml:space="preserve"> (see the Appendix </w:t>
      </w:r>
      <w:r w:rsidR="00F80E58">
        <w:fldChar w:fldCharType="begin"/>
      </w:r>
      <w:r w:rsidR="00F80E58">
        <w:instrText xml:space="preserve"> REF _Ref490127132 \h </w:instrText>
      </w:r>
      <w:r w:rsidR="00F80E58">
        <w:fldChar w:fldCharType="separate"/>
      </w:r>
      <w:r w:rsidR="00F80E58">
        <w:t>“Time Drift” Problem</w:t>
      </w:r>
      <w:r w:rsidR="00F80E58">
        <w:fldChar w:fldCharType="end"/>
      </w:r>
      <w:r w:rsidR="00F80E58">
        <w:t xml:space="preserve"> on page </w:t>
      </w:r>
      <w:r w:rsidR="00F80E58">
        <w:fldChar w:fldCharType="begin"/>
      </w:r>
      <w:r w:rsidR="00F80E58">
        <w:instrText xml:space="preserve"> PAGEREF _Ref490127096 \h </w:instrText>
      </w:r>
      <w:r w:rsidR="00F80E58">
        <w:fldChar w:fldCharType="separate"/>
      </w:r>
      <w:r w:rsidR="00F80E58">
        <w:rPr>
          <w:noProof/>
        </w:rPr>
        <w:t>69</w:t>
      </w:r>
      <w:r w:rsidR="00F80E58">
        <w:fldChar w:fldCharType="end"/>
      </w:r>
      <w:r w:rsidR="00F80E58">
        <w:t>)</w:t>
      </w:r>
      <w:r w:rsidR="00F065B8">
        <w:t xml:space="preserve">. </w:t>
      </w:r>
    </w:p>
    <w:p w14:paraId="3B5F4853" w14:textId="2152776C" w:rsidR="00767BE0" w:rsidRDefault="00767BE0" w:rsidP="00D53576">
      <w:pPr>
        <w:pStyle w:val="Heading3"/>
      </w:pPr>
      <w:bookmarkStart w:id="26" w:name="_Ref490126311"/>
      <w:bookmarkStart w:id="27" w:name="_Ref490126324"/>
      <w:bookmarkStart w:id="28" w:name="_Toc491868047"/>
      <w:r>
        <w:lastRenderedPageBreak/>
        <w:t>Check Networking</w:t>
      </w:r>
      <w:bookmarkEnd w:id="26"/>
      <w:bookmarkEnd w:id="27"/>
      <w:bookmarkEnd w:id="28"/>
    </w:p>
    <w:p w14:paraId="6321247E" w14:textId="7BD0A0F7" w:rsidR="00454E57" w:rsidRDefault="00767BE0" w:rsidP="00D45773">
      <w:r>
        <w:t>If you’ve made changes to the networking, you should check that you can ping each of the components from the command window on the Windows Server image:</w:t>
      </w:r>
    </w:p>
    <w:p w14:paraId="44762435" w14:textId="57536E4C" w:rsidR="00767BE0" w:rsidRDefault="00767BE0" w:rsidP="00C44189">
      <w:pPr>
        <w:pStyle w:val="ListParagraph"/>
        <w:numPr>
          <w:ilvl w:val="0"/>
          <w:numId w:val="10"/>
        </w:numPr>
      </w:pPr>
      <w:r>
        <w:t>Ping the PIM VA – ispim1.demo.com and 192.168.42.20</w:t>
      </w:r>
    </w:p>
    <w:p w14:paraId="5378AB60" w14:textId="5D551238" w:rsidR="00767BE0" w:rsidRDefault="00767BE0" w:rsidP="00C44189">
      <w:pPr>
        <w:pStyle w:val="ListParagraph"/>
        <w:numPr>
          <w:ilvl w:val="0"/>
          <w:numId w:val="10"/>
        </w:numPr>
      </w:pPr>
      <w:r>
        <w:t>Ping the IGI VA – igi.iamlab.ibm.com and 192.168.42.60</w:t>
      </w:r>
    </w:p>
    <w:p w14:paraId="5B79739C" w14:textId="0D48D76C" w:rsidR="00767BE0" w:rsidRDefault="00767BE0" w:rsidP="00C44189">
      <w:pPr>
        <w:pStyle w:val="ListParagraph"/>
        <w:numPr>
          <w:ilvl w:val="0"/>
          <w:numId w:val="10"/>
        </w:numPr>
      </w:pPr>
      <w:r>
        <w:t>Ping the IGI Data Server – igidb.iamlab.ibm.com and 192.168.42.65</w:t>
      </w:r>
    </w:p>
    <w:p w14:paraId="5C885C01" w14:textId="77777777" w:rsidR="00767BE0" w:rsidRDefault="00767BE0" w:rsidP="00D45773"/>
    <w:p w14:paraId="0DBC2C07" w14:textId="637AC572" w:rsidR="00767BE0" w:rsidRDefault="00767BE0" w:rsidP="00D45773">
      <w:pPr>
        <w:rPr>
          <w:i/>
        </w:rPr>
      </w:pPr>
      <w:r w:rsidRPr="00767BE0">
        <w:rPr>
          <w:i/>
        </w:rPr>
        <w:t>You are now ready to start the lab exercises.</w:t>
      </w:r>
    </w:p>
    <w:p w14:paraId="5129A68E" w14:textId="2E478F6E" w:rsidR="00D53576" w:rsidRDefault="00D53576" w:rsidP="00D53576">
      <w:pPr>
        <w:pStyle w:val="Heading2"/>
      </w:pPr>
      <w:bookmarkStart w:id="29" w:name="_Toc491868048"/>
      <w:r>
        <w:t>Preparing the Skytap/SCS-Portal Environments</w:t>
      </w:r>
      <w:bookmarkEnd w:id="29"/>
    </w:p>
    <w:p w14:paraId="45E77FE9" w14:textId="2B9B2D7E" w:rsidR="00D53576" w:rsidRDefault="00D53576" w:rsidP="00D53576">
      <w:r>
        <w:t>This section looks at starting the image within Skytap or SCS-Portal. You will have:</w:t>
      </w:r>
    </w:p>
    <w:p w14:paraId="0A564B80" w14:textId="7CBD49AE" w:rsidR="00D53576" w:rsidRDefault="00D53576" w:rsidP="00D53576">
      <w:pPr>
        <w:pStyle w:val="ListParagraph"/>
        <w:numPr>
          <w:ilvl w:val="0"/>
          <w:numId w:val="99"/>
        </w:numPr>
      </w:pPr>
      <w:r>
        <w:t xml:space="preserve">Created a new environment in Skytap based off the </w:t>
      </w:r>
      <w:r w:rsidRPr="00D53576">
        <w:t>IAM: IGI 52x - PIM 21 Integration Lab | 040 | INSTANCE</w:t>
      </w:r>
    </w:p>
    <w:p w14:paraId="04C08B4E" w14:textId="4BBB62A1" w:rsidR="00D53576" w:rsidRDefault="00D53576" w:rsidP="00D53576">
      <w:pPr>
        <w:pStyle w:val="ListParagraph"/>
        <w:numPr>
          <w:ilvl w:val="0"/>
          <w:numId w:val="99"/>
        </w:numPr>
      </w:pPr>
      <w:r>
        <w:t>Scheduled a training image on the SCS-Portal (IBM Remote Labs Reservation Portal) and have the URL link to access the Skytap environment created</w:t>
      </w:r>
    </w:p>
    <w:p w14:paraId="2B57C227" w14:textId="77777777" w:rsidR="00D53576" w:rsidRDefault="00D53576" w:rsidP="00D53576">
      <w:pPr>
        <w:pStyle w:val="ListParagraph"/>
        <w:numPr>
          <w:ilvl w:val="0"/>
          <w:numId w:val="99"/>
        </w:numPr>
      </w:pPr>
      <w:r>
        <w:t>Someone else has scheduled a training image on the SCS-Portal and given you the URL link to access the Skytap environment created.</w:t>
      </w:r>
    </w:p>
    <w:p w14:paraId="13207141" w14:textId="77777777" w:rsidR="00D53576" w:rsidRDefault="00D53576" w:rsidP="00D53576"/>
    <w:p w14:paraId="69ACE2CF" w14:textId="693ECA48" w:rsidR="00D53576" w:rsidRDefault="00D53576" w:rsidP="00D53576">
      <w:r>
        <w:t xml:space="preserve">The following steps assume you have done this. If you are not sure of the steps to get to this point, refer to the document </w:t>
      </w:r>
      <w:r w:rsidRPr="00D53576">
        <w:rPr>
          <w:b/>
          <w:i/>
        </w:rPr>
        <w:t>Lab00 - IGI Lab Environment Setup Guide</w:t>
      </w:r>
      <w:r>
        <w:t xml:space="preserve"> at </w:t>
      </w:r>
      <w:r w:rsidRPr="00D53576">
        <w:t>https://ibm.box.com/v/IGI-Lab-Guides-Public</w:t>
      </w:r>
      <w:r>
        <w:t>. It covers creating environments in Skytap and scheduling profile instances in SCS-Portal.</w:t>
      </w:r>
    </w:p>
    <w:p w14:paraId="5D22DDD1" w14:textId="32F363AC" w:rsidR="00D53576" w:rsidRDefault="00D53576" w:rsidP="00D53576">
      <w:pPr>
        <w:pStyle w:val="Heading3"/>
      </w:pPr>
      <w:bookmarkStart w:id="30" w:name="_Toc491868049"/>
      <w:r>
        <w:t xml:space="preserve">Start the </w:t>
      </w:r>
      <w:r w:rsidR="007E0384">
        <w:t>Windows Server VM</w:t>
      </w:r>
      <w:bookmarkEnd w:id="30"/>
    </w:p>
    <w:p w14:paraId="42A464B5" w14:textId="72881F24" w:rsidR="00BF11D0" w:rsidRDefault="00BF11D0" w:rsidP="00D45773">
      <w:r>
        <w:t>You should be at the Skytap environment page.</w:t>
      </w:r>
    </w:p>
    <w:p w14:paraId="1EF33014" w14:textId="77777777" w:rsidR="00BF11D0" w:rsidRDefault="00BF11D0" w:rsidP="00D45773"/>
    <w:p w14:paraId="6B1FAAE7" w14:textId="5A4B0F65" w:rsidR="00BF11D0" w:rsidRDefault="00BF11D0" w:rsidP="00D45773">
      <w:r>
        <w:rPr>
          <w:noProof/>
          <w:lang w:val="en-GB" w:eastAsia="en-GB"/>
        </w:rPr>
        <w:drawing>
          <wp:inline distT="0" distB="0" distL="0" distR="0" wp14:anchorId="0C9A6FC2" wp14:editId="110317AB">
            <wp:extent cx="6188710" cy="3151505"/>
            <wp:effectExtent l="76200" t="76200" r="85090" b="742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8-30 at 14.13.25.png"/>
                    <pic:cNvPicPr/>
                  </pic:nvPicPr>
                  <pic:blipFill>
                    <a:blip r:embed="rId16">
                      <a:extLst>
                        <a:ext uri="{28A0092B-C50C-407E-A947-70E740481C1C}">
                          <a14:useLocalDpi xmlns:a14="http://schemas.microsoft.com/office/drawing/2010/main" val="0"/>
                        </a:ext>
                      </a:extLst>
                    </a:blip>
                    <a:stretch>
                      <a:fillRect/>
                    </a:stretch>
                  </pic:blipFill>
                  <pic:spPr>
                    <a:xfrm>
                      <a:off x="0" y="0"/>
                      <a:ext cx="6188710" cy="3151505"/>
                    </a:xfrm>
                    <a:prstGeom prst="rect">
                      <a:avLst/>
                    </a:prstGeom>
                    <a:effectLst>
                      <a:glow rad="63500">
                        <a:schemeClr val="accent3">
                          <a:satMod val="175000"/>
                          <a:alpha val="40000"/>
                        </a:schemeClr>
                      </a:glow>
                    </a:effectLst>
                  </pic:spPr>
                </pic:pic>
              </a:graphicData>
            </a:graphic>
          </wp:inline>
        </w:drawing>
      </w:r>
    </w:p>
    <w:p w14:paraId="21DFDEA2" w14:textId="77777777" w:rsidR="00BF11D0" w:rsidRDefault="00BF11D0" w:rsidP="00D45773"/>
    <w:p w14:paraId="0638EC62" w14:textId="3A40CF0E" w:rsidR="00BF11D0" w:rsidRDefault="00BF11D0" w:rsidP="00BF11D0">
      <w:pPr>
        <w:pStyle w:val="ListParagraph"/>
        <w:numPr>
          <w:ilvl w:val="0"/>
          <w:numId w:val="4"/>
        </w:numPr>
      </w:pPr>
      <w:r>
        <w:t xml:space="preserve">Click the start button (right arrow icon) </w:t>
      </w:r>
      <w:r w:rsidR="007E0384">
        <w:t xml:space="preserve">above the </w:t>
      </w:r>
      <w:r w:rsidR="00A96599">
        <w:rPr>
          <w:b/>
          <w:i/>
        </w:rPr>
        <w:t>Windows Server …</w:t>
      </w:r>
      <w:r w:rsidR="007E0384">
        <w:t xml:space="preserve"> </w:t>
      </w:r>
      <w:r w:rsidR="00A96599">
        <w:t xml:space="preserve">VM </w:t>
      </w:r>
      <w:r w:rsidR="007E0384">
        <w:t>(NOT the one at the top right of the page)</w:t>
      </w:r>
    </w:p>
    <w:p w14:paraId="33D114C9" w14:textId="77777777" w:rsidR="00BF11D0" w:rsidRDefault="00BF11D0" w:rsidP="00BF11D0"/>
    <w:p w14:paraId="4FBC2F7E" w14:textId="78E92E1B" w:rsidR="00BF11D0" w:rsidRDefault="007E0384" w:rsidP="00BF11D0">
      <w:r>
        <w:t xml:space="preserve">Unlike some Skytap environments that can be </w:t>
      </w:r>
      <w:r w:rsidR="00F433A5">
        <w:t>auto started</w:t>
      </w:r>
      <w:r>
        <w:t>, we need to start the VMs individually and run some steps in-between so datastores are running before associated VAs are started.</w:t>
      </w:r>
    </w:p>
    <w:p w14:paraId="0AA21A68" w14:textId="77777777" w:rsidR="007E0384" w:rsidRDefault="007E0384" w:rsidP="00BF11D0"/>
    <w:p w14:paraId="07DBC5AD" w14:textId="1B13CC80" w:rsidR="007E0384" w:rsidRDefault="007E0384" w:rsidP="00BF11D0">
      <w:r>
        <w:t>The background of the VM will change to light blue indicating it is starting.</w:t>
      </w:r>
    </w:p>
    <w:p w14:paraId="153B32AD" w14:textId="77777777" w:rsidR="007E0384" w:rsidRDefault="007E0384" w:rsidP="00BF11D0"/>
    <w:p w14:paraId="61990012" w14:textId="59AF1D1A" w:rsidR="007E0384" w:rsidRDefault="007E0384" w:rsidP="00BF11D0">
      <w:r>
        <w:rPr>
          <w:noProof/>
          <w:lang w:val="en-GB" w:eastAsia="en-GB"/>
        </w:rPr>
        <w:lastRenderedPageBreak/>
        <w:drawing>
          <wp:inline distT="0" distB="0" distL="0" distR="0" wp14:anchorId="2DFC4729" wp14:editId="77F1B0E9">
            <wp:extent cx="6188710" cy="1502410"/>
            <wp:effectExtent l="76200" t="76200" r="85090" b="723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8-30 at 14.31.03.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1502410"/>
                    </a:xfrm>
                    <a:prstGeom prst="rect">
                      <a:avLst/>
                    </a:prstGeom>
                    <a:effectLst>
                      <a:glow rad="63500">
                        <a:schemeClr val="accent3">
                          <a:satMod val="175000"/>
                          <a:alpha val="40000"/>
                        </a:schemeClr>
                      </a:glow>
                    </a:effectLst>
                  </pic:spPr>
                </pic:pic>
              </a:graphicData>
            </a:graphic>
          </wp:inline>
        </w:drawing>
      </w:r>
    </w:p>
    <w:p w14:paraId="72A813E4" w14:textId="77777777" w:rsidR="00F433A5" w:rsidRDefault="00F433A5" w:rsidP="00BF11D0"/>
    <w:p w14:paraId="3D80B7BB" w14:textId="6D4C6FD5" w:rsidR="00F433A5" w:rsidRDefault="00F433A5" w:rsidP="00F433A5">
      <w:pPr>
        <w:pStyle w:val="ListParagraph"/>
        <w:numPr>
          <w:ilvl w:val="0"/>
          <w:numId w:val="4"/>
        </w:numPr>
      </w:pPr>
      <w:r>
        <w:t>Wait for it to change to a green background and then click on the monitor icon</w:t>
      </w:r>
      <w:r w:rsidR="00A96599">
        <w:t xml:space="preserve"> (“Access this VM”)</w:t>
      </w:r>
      <w:r>
        <w:t>.</w:t>
      </w:r>
    </w:p>
    <w:p w14:paraId="7EC51758" w14:textId="77777777" w:rsidR="00F433A5" w:rsidRDefault="00F433A5" w:rsidP="00BF11D0"/>
    <w:p w14:paraId="0B905BCD" w14:textId="5F6516C0" w:rsidR="00F433A5" w:rsidRDefault="00F433A5" w:rsidP="00BF11D0">
      <w:r>
        <w:rPr>
          <w:noProof/>
          <w:lang w:val="en-GB" w:eastAsia="en-GB"/>
        </w:rPr>
        <w:drawing>
          <wp:inline distT="0" distB="0" distL="0" distR="0" wp14:anchorId="4426B1E5" wp14:editId="02E235B8">
            <wp:extent cx="6188710" cy="1512570"/>
            <wp:effectExtent l="76200" t="76200" r="85090" b="876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 Shot 2017-08-30 at 14.32.07.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1512570"/>
                    </a:xfrm>
                    <a:prstGeom prst="rect">
                      <a:avLst/>
                    </a:prstGeom>
                    <a:effectLst>
                      <a:glow rad="63500">
                        <a:schemeClr val="accent3">
                          <a:satMod val="175000"/>
                          <a:alpha val="40000"/>
                        </a:schemeClr>
                      </a:glow>
                    </a:effectLst>
                  </pic:spPr>
                </pic:pic>
              </a:graphicData>
            </a:graphic>
          </wp:inline>
        </w:drawing>
      </w:r>
    </w:p>
    <w:p w14:paraId="3C1E8B5C" w14:textId="77777777" w:rsidR="00F433A5" w:rsidRDefault="00F433A5" w:rsidP="00BF11D0"/>
    <w:p w14:paraId="7AD511A0" w14:textId="7C13F842" w:rsidR="00F433A5" w:rsidRDefault="00F433A5" w:rsidP="00F433A5">
      <w:pPr>
        <w:pStyle w:val="ListParagraph"/>
        <w:numPr>
          <w:ilvl w:val="0"/>
          <w:numId w:val="4"/>
        </w:numPr>
      </w:pPr>
      <w:r>
        <w:t xml:space="preserve">Click the </w:t>
      </w:r>
      <w:r w:rsidRPr="00F433A5">
        <w:rPr>
          <w:b/>
        </w:rPr>
        <w:t>Ctrl-Alt-Del</w:t>
      </w:r>
      <w:r>
        <w:t xml:space="preserve"> button and login with </w:t>
      </w:r>
      <w:r w:rsidRPr="00F433A5">
        <w:rPr>
          <w:rStyle w:val="CodeChar"/>
        </w:rPr>
        <w:t>Administrator/Passw0rd</w:t>
      </w:r>
    </w:p>
    <w:p w14:paraId="252807A5" w14:textId="7AF71025" w:rsidR="00F433A5" w:rsidRDefault="00F433A5" w:rsidP="00F433A5">
      <w:pPr>
        <w:pStyle w:val="ListParagraph"/>
        <w:numPr>
          <w:ilvl w:val="0"/>
          <w:numId w:val="4"/>
        </w:numPr>
      </w:pPr>
      <w:r>
        <w:t>On the first Windows Activation dialogs, click Ask me later</w:t>
      </w:r>
    </w:p>
    <w:p w14:paraId="6F5069C8" w14:textId="73334A42" w:rsidR="00F433A5" w:rsidRDefault="00F433A5" w:rsidP="00F433A5">
      <w:pPr>
        <w:pStyle w:val="ListParagraph"/>
        <w:numPr>
          <w:ilvl w:val="0"/>
          <w:numId w:val="4"/>
        </w:numPr>
      </w:pPr>
      <w:r>
        <w:t>On the second Windows Activation dialogs, click OK</w:t>
      </w:r>
    </w:p>
    <w:p w14:paraId="7FEDB68E" w14:textId="77777777" w:rsidR="00F433A5" w:rsidRDefault="00F433A5" w:rsidP="00F433A5"/>
    <w:p w14:paraId="4764C776" w14:textId="77777777" w:rsidR="00F433A5" w:rsidRDefault="00F433A5" w:rsidP="00F433A5">
      <w:r w:rsidRPr="0056516B">
        <w:t xml:space="preserve">To start the </w:t>
      </w:r>
      <w:r>
        <w:t>PIM datastore</w:t>
      </w:r>
      <w:r w:rsidRPr="0056516B">
        <w:t xml:space="preserve"> components</w:t>
      </w:r>
      <w:r>
        <w:t xml:space="preserve"> (database and directory):</w:t>
      </w:r>
    </w:p>
    <w:p w14:paraId="0044CBEB" w14:textId="77777777" w:rsidR="00F433A5" w:rsidRDefault="00F433A5" w:rsidP="00F433A5">
      <w:pPr>
        <w:pStyle w:val="ListParagraph"/>
        <w:numPr>
          <w:ilvl w:val="0"/>
          <w:numId w:val="4"/>
        </w:numPr>
      </w:pPr>
      <w:r>
        <w:t>R</w:t>
      </w:r>
      <w:r w:rsidRPr="0056516B">
        <w:t xml:space="preserve">un the </w:t>
      </w:r>
      <w:r w:rsidRPr="0056516B">
        <w:rPr>
          <w:b/>
        </w:rPr>
        <w:t>startmeup.bat</w:t>
      </w:r>
      <w:r w:rsidRPr="0056516B">
        <w:t xml:space="preserve"> batch script using the short-cut on the desktop:</w:t>
      </w:r>
    </w:p>
    <w:p w14:paraId="6A4FA5E0" w14:textId="77777777" w:rsidR="00F433A5" w:rsidRDefault="00F433A5" w:rsidP="00F433A5"/>
    <w:p w14:paraId="0C9B625D" w14:textId="77777777" w:rsidR="00F433A5" w:rsidRDefault="00F433A5" w:rsidP="00F433A5">
      <w:r>
        <w:rPr>
          <w:noProof/>
          <w:lang w:val="en-GB" w:eastAsia="en-GB"/>
        </w:rPr>
        <w:drawing>
          <wp:inline distT="0" distB="0" distL="0" distR="0" wp14:anchorId="79DE539E" wp14:editId="613ABCEC">
            <wp:extent cx="762067" cy="723481"/>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7-03 at 12.08.54.png"/>
                    <pic:cNvPicPr/>
                  </pic:nvPicPr>
                  <pic:blipFill>
                    <a:blip r:embed="rId12">
                      <a:extLst>
                        <a:ext uri="{28A0092B-C50C-407E-A947-70E740481C1C}">
                          <a14:useLocalDpi xmlns:a14="http://schemas.microsoft.com/office/drawing/2010/main" val="0"/>
                        </a:ext>
                      </a:extLst>
                    </a:blip>
                    <a:stretch>
                      <a:fillRect/>
                    </a:stretch>
                  </pic:blipFill>
                  <pic:spPr>
                    <a:xfrm>
                      <a:off x="0" y="0"/>
                      <a:ext cx="772426" cy="733316"/>
                    </a:xfrm>
                    <a:prstGeom prst="rect">
                      <a:avLst/>
                    </a:prstGeom>
                  </pic:spPr>
                </pic:pic>
              </a:graphicData>
            </a:graphic>
          </wp:inline>
        </w:drawing>
      </w:r>
    </w:p>
    <w:p w14:paraId="40193F6F" w14:textId="77777777" w:rsidR="00F433A5" w:rsidRDefault="00F433A5" w:rsidP="00F433A5"/>
    <w:p w14:paraId="23A36143" w14:textId="77777777" w:rsidR="00F433A5" w:rsidRDefault="00F433A5" w:rsidP="00F433A5">
      <w:pPr>
        <w:rPr>
          <w:u w:val="single"/>
        </w:rPr>
      </w:pPr>
      <w:r w:rsidRPr="0056516B">
        <w:rPr>
          <w:u w:val="single"/>
        </w:rPr>
        <w:t>Wait for the script to finish execution and then press a key to close the command window.</w:t>
      </w:r>
    </w:p>
    <w:p w14:paraId="4DD71C4F" w14:textId="77777777" w:rsidR="00F433A5" w:rsidRPr="00004658" w:rsidRDefault="00F433A5" w:rsidP="00F433A5">
      <w:pPr>
        <w:rPr>
          <w:u w:val="single"/>
        </w:rPr>
      </w:pPr>
    </w:p>
    <w:p w14:paraId="5065DBCA" w14:textId="77777777" w:rsidR="00F433A5" w:rsidRPr="00004658" w:rsidRDefault="00F433A5" w:rsidP="00F433A5">
      <w:pPr>
        <w:pStyle w:val="Code"/>
      </w:pPr>
      <w:r w:rsidRPr="00004658">
        <w:t>C:\Users\Administrator\Desktop&gt;net start PIMINST</w:t>
      </w:r>
    </w:p>
    <w:p w14:paraId="6EADAD18" w14:textId="77777777" w:rsidR="00F433A5" w:rsidRPr="00004658" w:rsidRDefault="00F433A5" w:rsidP="00F433A5">
      <w:pPr>
        <w:pStyle w:val="Code"/>
      </w:pPr>
      <w:r w:rsidRPr="00004658">
        <w:t>The DB2 - DB2COPY1 - PIMINST service is starting..</w:t>
      </w:r>
    </w:p>
    <w:p w14:paraId="17D67452" w14:textId="77777777" w:rsidR="00F433A5" w:rsidRPr="00004658" w:rsidRDefault="00F433A5" w:rsidP="00F433A5">
      <w:pPr>
        <w:pStyle w:val="Code"/>
      </w:pPr>
      <w:r w:rsidRPr="00004658">
        <w:t>The DB2 - DB2COPY1 - PIMINST service was started successfully.</w:t>
      </w:r>
    </w:p>
    <w:p w14:paraId="19393858" w14:textId="77777777" w:rsidR="00F433A5" w:rsidRPr="00004658" w:rsidRDefault="00F433A5" w:rsidP="00F433A5">
      <w:pPr>
        <w:pStyle w:val="Code"/>
      </w:pPr>
    </w:p>
    <w:p w14:paraId="4333578B" w14:textId="77777777" w:rsidR="00F433A5" w:rsidRPr="00004658" w:rsidRDefault="00F433A5" w:rsidP="00F433A5">
      <w:pPr>
        <w:pStyle w:val="Code"/>
      </w:pPr>
    </w:p>
    <w:p w14:paraId="23B24597" w14:textId="77777777" w:rsidR="00F433A5" w:rsidRPr="00004658" w:rsidRDefault="00F433A5" w:rsidP="00F433A5">
      <w:pPr>
        <w:pStyle w:val="Code"/>
      </w:pPr>
      <w:r w:rsidRPr="00004658">
        <w:t>C:\Users\Administrator\Desktop&gt;net start LDAPINST</w:t>
      </w:r>
    </w:p>
    <w:p w14:paraId="09248062" w14:textId="77777777" w:rsidR="00F433A5" w:rsidRPr="00004658" w:rsidRDefault="00F433A5" w:rsidP="00F433A5">
      <w:pPr>
        <w:pStyle w:val="Code"/>
      </w:pPr>
      <w:r w:rsidRPr="00004658">
        <w:t>The DB2 - DB2COPY1 - LDAPINST service is starting..</w:t>
      </w:r>
    </w:p>
    <w:p w14:paraId="585DF0DD" w14:textId="77777777" w:rsidR="00F433A5" w:rsidRPr="00004658" w:rsidRDefault="00F433A5" w:rsidP="00F433A5">
      <w:pPr>
        <w:pStyle w:val="Code"/>
      </w:pPr>
      <w:r w:rsidRPr="00004658">
        <w:t>The DB2 - DB2COPY1 - LDAPINST service was started successfully.</w:t>
      </w:r>
    </w:p>
    <w:p w14:paraId="26EE3025" w14:textId="77777777" w:rsidR="00F433A5" w:rsidRPr="00004658" w:rsidRDefault="00F433A5" w:rsidP="00F433A5">
      <w:pPr>
        <w:pStyle w:val="Code"/>
      </w:pPr>
    </w:p>
    <w:p w14:paraId="1AB9B776" w14:textId="77777777" w:rsidR="00F433A5" w:rsidRPr="00004658" w:rsidRDefault="00F433A5" w:rsidP="00F433A5">
      <w:pPr>
        <w:pStyle w:val="Code"/>
      </w:pPr>
    </w:p>
    <w:p w14:paraId="61BFF04C" w14:textId="77777777" w:rsidR="00F433A5" w:rsidRPr="00004658" w:rsidRDefault="00F433A5" w:rsidP="00F433A5">
      <w:pPr>
        <w:pStyle w:val="Code"/>
      </w:pPr>
      <w:r w:rsidRPr="00004658">
        <w:t>C:\Users\Administrator\Desktop&gt;net start idsslapd-ldapinst</w:t>
      </w:r>
    </w:p>
    <w:p w14:paraId="1B7289EC" w14:textId="77777777" w:rsidR="00F433A5" w:rsidRPr="00004658" w:rsidRDefault="00F433A5" w:rsidP="00F433A5">
      <w:pPr>
        <w:pStyle w:val="Code"/>
      </w:pPr>
      <w:r w:rsidRPr="00004658">
        <w:t>The IBM Tivoli Directory Server Instance V6.3 - ldapinst service is starting.</w:t>
      </w:r>
    </w:p>
    <w:p w14:paraId="1421F54F" w14:textId="77777777" w:rsidR="00F433A5" w:rsidRPr="00004658" w:rsidRDefault="00F433A5" w:rsidP="00F433A5">
      <w:pPr>
        <w:pStyle w:val="Code"/>
      </w:pPr>
      <w:r w:rsidRPr="00004658">
        <w:t>The IBM Tivoli Directory Server Instance V6.3 - ldapinst service was started suc</w:t>
      </w:r>
    </w:p>
    <w:p w14:paraId="75CC919E" w14:textId="77777777" w:rsidR="00F433A5" w:rsidRPr="00004658" w:rsidRDefault="00F433A5" w:rsidP="00F433A5">
      <w:pPr>
        <w:pStyle w:val="Code"/>
      </w:pPr>
      <w:r w:rsidRPr="00004658">
        <w:t>cessfully.</w:t>
      </w:r>
    </w:p>
    <w:p w14:paraId="43FB43E6" w14:textId="77777777" w:rsidR="00F433A5" w:rsidRPr="00004658" w:rsidRDefault="00F433A5" w:rsidP="00F433A5">
      <w:pPr>
        <w:pStyle w:val="Code"/>
      </w:pPr>
    </w:p>
    <w:p w14:paraId="19689ECE" w14:textId="77777777" w:rsidR="00F433A5" w:rsidRPr="00004658" w:rsidRDefault="00F433A5" w:rsidP="00F433A5">
      <w:pPr>
        <w:pStyle w:val="Code"/>
      </w:pPr>
    </w:p>
    <w:p w14:paraId="5DA10CEA" w14:textId="77777777" w:rsidR="00F433A5" w:rsidRPr="00004658" w:rsidRDefault="00F433A5" w:rsidP="00F433A5">
      <w:pPr>
        <w:pStyle w:val="Code"/>
      </w:pPr>
      <w:r w:rsidRPr="00004658">
        <w:t>C:\Users\Administrator\Desktop&gt;pause</w:t>
      </w:r>
    </w:p>
    <w:p w14:paraId="0679632C" w14:textId="77777777" w:rsidR="00F433A5" w:rsidRPr="0056516B" w:rsidRDefault="00F433A5" w:rsidP="00F433A5">
      <w:pPr>
        <w:pStyle w:val="Code"/>
      </w:pPr>
      <w:r w:rsidRPr="00004658">
        <w:t>Press any key to continue . . .</w:t>
      </w:r>
    </w:p>
    <w:p w14:paraId="324ED6AB" w14:textId="77777777" w:rsidR="00F433A5" w:rsidRDefault="00F433A5" w:rsidP="00F433A5"/>
    <w:p w14:paraId="43DFC234" w14:textId="36857351" w:rsidR="00F433A5" w:rsidRDefault="00F433A5" w:rsidP="00F433A5">
      <w:pPr>
        <w:pStyle w:val="ListParagraph"/>
        <w:numPr>
          <w:ilvl w:val="0"/>
          <w:numId w:val="4"/>
        </w:numPr>
      </w:pPr>
      <w:r>
        <w:t>Go back to the Skytap environment page (you can leave the Widows VM tab open a you will use it later)</w:t>
      </w:r>
    </w:p>
    <w:p w14:paraId="5E90902A" w14:textId="371DACE0" w:rsidR="00F433A5" w:rsidRDefault="00F433A5" w:rsidP="00F433A5">
      <w:pPr>
        <w:pStyle w:val="Heading3"/>
      </w:pPr>
      <w:bookmarkStart w:id="31" w:name="_Toc491868050"/>
      <w:r>
        <w:lastRenderedPageBreak/>
        <w:t>Start the PIM Virtual Appliance VM</w:t>
      </w:r>
      <w:bookmarkEnd w:id="31"/>
    </w:p>
    <w:p w14:paraId="5F756DA9" w14:textId="3B338F0A" w:rsidR="00F433A5" w:rsidRDefault="00F433A5" w:rsidP="00F433A5">
      <w:r>
        <w:t>To start the PIM VA:</w:t>
      </w:r>
    </w:p>
    <w:p w14:paraId="371DD239" w14:textId="1A8BE128" w:rsidR="00F433A5" w:rsidRDefault="00F433A5" w:rsidP="00F433A5">
      <w:pPr>
        <w:pStyle w:val="ListParagraph"/>
        <w:numPr>
          <w:ilvl w:val="0"/>
          <w:numId w:val="4"/>
        </w:numPr>
      </w:pPr>
      <w:r>
        <w:t xml:space="preserve">Click the start icon above the </w:t>
      </w:r>
      <w:r w:rsidRPr="00A96599">
        <w:rPr>
          <w:b/>
          <w:i/>
        </w:rPr>
        <w:t>PIM 21 Appliance</w:t>
      </w:r>
      <w:r w:rsidR="00A96599">
        <w:rPr>
          <w:b/>
          <w:i/>
        </w:rPr>
        <w:t xml:space="preserve"> …</w:t>
      </w:r>
      <w:r>
        <w:t xml:space="preserve"> icon</w:t>
      </w:r>
    </w:p>
    <w:p w14:paraId="154778A6" w14:textId="77777777" w:rsidR="00F433A5" w:rsidRDefault="00F433A5" w:rsidP="00F433A5"/>
    <w:p w14:paraId="256E9290" w14:textId="0E6671AA" w:rsidR="00F433A5" w:rsidRDefault="00F433A5" w:rsidP="00F433A5">
      <w:r>
        <w:rPr>
          <w:noProof/>
          <w:lang w:val="en-GB" w:eastAsia="en-GB"/>
        </w:rPr>
        <w:drawing>
          <wp:inline distT="0" distB="0" distL="0" distR="0" wp14:anchorId="0B2346FA" wp14:editId="0902BEDA">
            <wp:extent cx="6188710" cy="1496695"/>
            <wp:effectExtent l="76200" t="76200" r="85090" b="7810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 Shot 2017-08-30 at 14.37.46.png"/>
                    <pic:cNvPicPr/>
                  </pic:nvPicPr>
                  <pic:blipFill>
                    <a:blip r:embed="rId19">
                      <a:extLst>
                        <a:ext uri="{28A0092B-C50C-407E-A947-70E740481C1C}">
                          <a14:useLocalDpi xmlns:a14="http://schemas.microsoft.com/office/drawing/2010/main" val="0"/>
                        </a:ext>
                      </a:extLst>
                    </a:blip>
                    <a:stretch>
                      <a:fillRect/>
                    </a:stretch>
                  </pic:blipFill>
                  <pic:spPr>
                    <a:xfrm>
                      <a:off x="0" y="0"/>
                      <a:ext cx="6188710" cy="1496695"/>
                    </a:xfrm>
                    <a:prstGeom prst="rect">
                      <a:avLst/>
                    </a:prstGeom>
                    <a:effectLst>
                      <a:glow rad="63500">
                        <a:schemeClr val="accent3">
                          <a:satMod val="175000"/>
                          <a:alpha val="40000"/>
                        </a:schemeClr>
                      </a:glow>
                    </a:effectLst>
                  </pic:spPr>
                </pic:pic>
              </a:graphicData>
            </a:graphic>
          </wp:inline>
        </w:drawing>
      </w:r>
      <w:r>
        <w:t xml:space="preserve"> </w:t>
      </w:r>
    </w:p>
    <w:p w14:paraId="38A5B1D5" w14:textId="7783A471" w:rsidR="00F433A5" w:rsidRDefault="00F433A5" w:rsidP="00F433A5">
      <w:pPr>
        <w:pStyle w:val="ListParagraph"/>
        <w:numPr>
          <w:ilvl w:val="0"/>
          <w:numId w:val="4"/>
        </w:numPr>
      </w:pPr>
      <w:r>
        <w:t xml:space="preserve">When it’s started, click the </w:t>
      </w:r>
      <w:r w:rsidR="00A96599">
        <w:t>monitor</w:t>
      </w:r>
      <w:r>
        <w:t xml:space="preserve"> icon </w:t>
      </w:r>
      <w:r w:rsidR="00A96599">
        <w:t xml:space="preserve">(“Access this VM”) </w:t>
      </w:r>
      <w:r>
        <w:t>for the PIM21 Appliance</w:t>
      </w:r>
    </w:p>
    <w:p w14:paraId="12A2B84F" w14:textId="77777777" w:rsidR="00F433A5" w:rsidRDefault="00F433A5" w:rsidP="00F433A5"/>
    <w:p w14:paraId="177FE599" w14:textId="77777777" w:rsidR="00A96599" w:rsidRDefault="00F433A5" w:rsidP="00A96599">
      <w:r>
        <w:t>You should see a series of startup messages</w:t>
      </w:r>
      <w:r w:rsidR="00A96599">
        <w:t xml:space="preserve">. The terminal window will show the Linux image starting. You will see various messages such as “VMware detected”, “Checking filesystems… Done”, and “Starting services…” followed by the various services starting. </w:t>
      </w:r>
    </w:p>
    <w:p w14:paraId="2097D5A8" w14:textId="77777777" w:rsidR="00A96599" w:rsidRDefault="00A96599" w:rsidP="00A96599"/>
    <w:p w14:paraId="7BEC54E9" w14:textId="77777777" w:rsidR="00A96599" w:rsidRDefault="00A96599" w:rsidP="00A96599">
      <w:r>
        <w:rPr>
          <w:noProof/>
          <w:lang w:val="en-GB" w:eastAsia="en-GB"/>
        </w:rPr>
        <w:drawing>
          <wp:inline distT="0" distB="0" distL="0" distR="0" wp14:anchorId="624E1353" wp14:editId="6DE50D34">
            <wp:extent cx="6188710" cy="1342120"/>
            <wp:effectExtent l="0" t="0" r="889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7-03 at 12.18.28.png"/>
                    <pic:cNvPicPr/>
                  </pic:nvPicPr>
                  <pic:blipFill rotWithShape="1">
                    <a:blip r:embed="rId13">
                      <a:extLst>
                        <a:ext uri="{28A0092B-C50C-407E-A947-70E740481C1C}">
                          <a14:useLocalDpi xmlns:a14="http://schemas.microsoft.com/office/drawing/2010/main" val="0"/>
                        </a:ext>
                      </a:extLst>
                    </a:blip>
                    <a:srcRect t="31688"/>
                    <a:stretch/>
                  </pic:blipFill>
                  <pic:spPr bwMode="auto">
                    <a:xfrm>
                      <a:off x="0" y="0"/>
                      <a:ext cx="6188710" cy="1342120"/>
                    </a:xfrm>
                    <a:prstGeom prst="rect">
                      <a:avLst/>
                    </a:prstGeom>
                    <a:ln>
                      <a:noFill/>
                    </a:ln>
                    <a:extLst>
                      <a:ext uri="{53640926-AAD7-44D8-BBD7-CCE9431645EC}">
                        <a14:shadowObscured xmlns:a14="http://schemas.microsoft.com/office/drawing/2010/main"/>
                      </a:ext>
                    </a:extLst>
                  </pic:spPr>
                </pic:pic>
              </a:graphicData>
            </a:graphic>
          </wp:inline>
        </w:drawing>
      </w:r>
    </w:p>
    <w:p w14:paraId="34826867" w14:textId="77777777" w:rsidR="00A96599" w:rsidRDefault="00A96599" w:rsidP="00A96599"/>
    <w:p w14:paraId="09EC17B4" w14:textId="77777777" w:rsidR="00A96599" w:rsidRDefault="00A96599" w:rsidP="00A96599">
      <w:pPr>
        <w:pStyle w:val="Note"/>
      </w:pPr>
      <w:r>
        <w:t>Notice that it starts several services that comprise PIM; Identity (the Identity Management aspect of PIM), Single Sign-On (for the automated checkout/login functionality), Session Recording (for session recording storage and playback) and Directory (for remove directory management, like AD authentication). These are all hidden in the VA and you don’t need to worry about them.</w:t>
      </w:r>
    </w:p>
    <w:p w14:paraId="41561787" w14:textId="77777777" w:rsidR="00A96599" w:rsidRDefault="00A96599" w:rsidP="00A96599"/>
    <w:p w14:paraId="22EE0CB7" w14:textId="1ED1664B" w:rsidR="00F433A5" w:rsidRDefault="00A96599" w:rsidP="00A96599">
      <w:r>
        <w:t xml:space="preserve">You don’t need to login to the PIM VA for this lab. If you do want to have a look the </w:t>
      </w:r>
      <w:proofErr w:type="spellStart"/>
      <w:r>
        <w:t>userid</w:t>
      </w:r>
      <w:proofErr w:type="spellEnd"/>
      <w:r>
        <w:t xml:space="preserve"> is </w:t>
      </w:r>
      <w:r w:rsidRPr="002A68A4">
        <w:rPr>
          <w:rStyle w:val="CodeChar"/>
        </w:rPr>
        <w:t>admin</w:t>
      </w:r>
      <w:r>
        <w:t xml:space="preserve"> and password </w:t>
      </w:r>
      <w:r w:rsidRPr="002A68A4">
        <w:rPr>
          <w:rStyle w:val="CodeChar"/>
        </w:rPr>
        <w:t>Passw0rd</w:t>
      </w:r>
      <w:r>
        <w:t>.</w:t>
      </w:r>
    </w:p>
    <w:p w14:paraId="0738818D" w14:textId="77777777" w:rsidR="00A96599" w:rsidRDefault="00A96599" w:rsidP="00A96599"/>
    <w:p w14:paraId="338D83F3" w14:textId="570BD3C6" w:rsidR="00A96599" w:rsidRDefault="00A96599" w:rsidP="00A96599">
      <w:r>
        <w:t>We will assume the VA has started ok (we will confirm as soon as we start the lab).</w:t>
      </w:r>
    </w:p>
    <w:p w14:paraId="71F48F3D" w14:textId="0C490661" w:rsidR="00A96599" w:rsidRDefault="00A96599" w:rsidP="00A96599">
      <w:pPr>
        <w:pStyle w:val="Heading3"/>
      </w:pPr>
      <w:bookmarkStart w:id="32" w:name="_Toc491868051"/>
      <w:r>
        <w:t>Start the IGI Data Server VM</w:t>
      </w:r>
      <w:bookmarkEnd w:id="32"/>
    </w:p>
    <w:p w14:paraId="4E280DC5" w14:textId="0A50C248" w:rsidR="00A96599" w:rsidRDefault="00A96599" w:rsidP="00A96599">
      <w:r>
        <w:t>To start the IGI Data Server VM:</w:t>
      </w:r>
    </w:p>
    <w:p w14:paraId="71A52D15" w14:textId="27236B33" w:rsidR="00A96599" w:rsidRDefault="00A96599" w:rsidP="00A96599">
      <w:pPr>
        <w:pStyle w:val="ListParagraph"/>
        <w:numPr>
          <w:ilvl w:val="0"/>
          <w:numId w:val="4"/>
        </w:numPr>
      </w:pPr>
      <w:r>
        <w:t xml:space="preserve">Click the start icon above the </w:t>
      </w:r>
      <w:r w:rsidRPr="00A96599">
        <w:rPr>
          <w:b/>
        </w:rPr>
        <w:t>IGI52x Data Server …</w:t>
      </w:r>
      <w:r>
        <w:t xml:space="preserve"> icon</w:t>
      </w:r>
    </w:p>
    <w:p w14:paraId="6BC4A4D6" w14:textId="77777777" w:rsidR="00A96599" w:rsidRDefault="00A96599" w:rsidP="00A96599"/>
    <w:p w14:paraId="6354143D" w14:textId="36CFAEC3" w:rsidR="00A96599" w:rsidRDefault="00A96599" w:rsidP="00A96599">
      <w:r>
        <w:rPr>
          <w:noProof/>
          <w:lang w:val="en-GB" w:eastAsia="en-GB"/>
        </w:rPr>
        <w:drawing>
          <wp:inline distT="0" distB="0" distL="0" distR="0" wp14:anchorId="58703160" wp14:editId="6E081133">
            <wp:extent cx="6188710" cy="1486535"/>
            <wp:effectExtent l="76200" t="76200" r="85090" b="8826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 Shot 2017-08-30 at 14.45.15.png"/>
                    <pic:cNvPicPr/>
                  </pic:nvPicPr>
                  <pic:blipFill>
                    <a:blip r:embed="rId20">
                      <a:extLst>
                        <a:ext uri="{28A0092B-C50C-407E-A947-70E740481C1C}">
                          <a14:useLocalDpi xmlns:a14="http://schemas.microsoft.com/office/drawing/2010/main" val="0"/>
                        </a:ext>
                      </a:extLst>
                    </a:blip>
                    <a:stretch>
                      <a:fillRect/>
                    </a:stretch>
                  </pic:blipFill>
                  <pic:spPr>
                    <a:xfrm>
                      <a:off x="0" y="0"/>
                      <a:ext cx="6188710" cy="1486535"/>
                    </a:xfrm>
                    <a:prstGeom prst="rect">
                      <a:avLst/>
                    </a:prstGeom>
                    <a:effectLst>
                      <a:glow rad="63500">
                        <a:schemeClr val="accent3">
                          <a:satMod val="175000"/>
                          <a:alpha val="40000"/>
                        </a:schemeClr>
                      </a:glow>
                    </a:effectLst>
                  </pic:spPr>
                </pic:pic>
              </a:graphicData>
            </a:graphic>
          </wp:inline>
        </w:drawing>
      </w:r>
    </w:p>
    <w:p w14:paraId="6579BC06" w14:textId="77777777" w:rsidR="00A96599" w:rsidRDefault="00A96599" w:rsidP="00A96599"/>
    <w:p w14:paraId="4688C298" w14:textId="11C59F37" w:rsidR="00A96599" w:rsidRDefault="00A96599" w:rsidP="00A96599">
      <w:pPr>
        <w:pStyle w:val="ListParagraph"/>
        <w:numPr>
          <w:ilvl w:val="0"/>
          <w:numId w:val="4"/>
        </w:numPr>
      </w:pPr>
      <w:r>
        <w:lastRenderedPageBreak/>
        <w:t>When it has started, click the monitor icon (“Access this VM”) to open the terminal window</w:t>
      </w:r>
    </w:p>
    <w:p w14:paraId="0A2F111E" w14:textId="77777777" w:rsidR="00A96599" w:rsidRDefault="00A96599" w:rsidP="00A96599"/>
    <w:p w14:paraId="4505F3E4" w14:textId="77777777" w:rsidR="00A96599" w:rsidRDefault="00A96599" w:rsidP="00A96599">
      <w:r>
        <w:t>The Linux image will start. When you see the login prompt, the image has started.</w:t>
      </w:r>
    </w:p>
    <w:p w14:paraId="106A587C" w14:textId="77777777" w:rsidR="00A96599" w:rsidRDefault="00A96599" w:rsidP="00A96599"/>
    <w:p w14:paraId="5AD13AAD" w14:textId="77777777" w:rsidR="00A96599" w:rsidRDefault="00A96599" w:rsidP="00A96599">
      <w:r>
        <w:rPr>
          <w:noProof/>
          <w:lang w:val="en-GB" w:eastAsia="en-GB"/>
        </w:rPr>
        <w:drawing>
          <wp:inline distT="0" distB="0" distL="0" distR="0" wp14:anchorId="0BDDBE68" wp14:editId="3724E37E">
            <wp:extent cx="6188710" cy="1570193"/>
            <wp:effectExtent l="0" t="0" r="889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7-03 at 12.59.45.png"/>
                    <pic:cNvPicPr/>
                  </pic:nvPicPr>
                  <pic:blipFill rotWithShape="1">
                    <a:blip r:embed="rId14">
                      <a:extLst>
                        <a:ext uri="{28A0092B-C50C-407E-A947-70E740481C1C}">
                          <a14:useLocalDpi xmlns:a14="http://schemas.microsoft.com/office/drawing/2010/main" val="0"/>
                        </a:ext>
                      </a:extLst>
                    </a:blip>
                    <a:srcRect t="32012"/>
                    <a:stretch/>
                  </pic:blipFill>
                  <pic:spPr bwMode="auto">
                    <a:xfrm>
                      <a:off x="0" y="0"/>
                      <a:ext cx="6188710" cy="1570193"/>
                    </a:xfrm>
                    <a:prstGeom prst="rect">
                      <a:avLst/>
                    </a:prstGeom>
                    <a:ln>
                      <a:noFill/>
                    </a:ln>
                    <a:extLst>
                      <a:ext uri="{53640926-AAD7-44D8-BBD7-CCE9431645EC}">
                        <a14:shadowObscured xmlns:a14="http://schemas.microsoft.com/office/drawing/2010/main"/>
                      </a:ext>
                    </a:extLst>
                  </pic:spPr>
                </pic:pic>
              </a:graphicData>
            </a:graphic>
          </wp:inline>
        </w:drawing>
      </w:r>
    </w:p>
    <w:p w14:paraId="27C4F071" w14:textId="77777777" w:rsidR="00A96599" w:rsidRDefault="00A96599" w:rsidP="00A96599"/>
    <w:p w14:paraId="4948E09D" w14:textId="77777777" w:rsidR="00A96599" w:rsidRDefault="00A96599" w:rsidP="00A96599">
      <w:r>
        <w:t xml:space="preserve">You don’t need to login to the IGI Data Server for this lab. If you do want to have a look the </w:t>
      </w:r>
      <w:proofErr w:type="spellStart"/>
      <w:r>
        <w:t>userid</w:t>
      </w:r>
      <w:proofErr w:type="spellEnd"/>
      <w:r>
        <w:t xml:space="preserve"> is </w:t>
      </w:r>
      <w:r>
        <w:rPr>
          <w:rStyle w:val="CodeChar"/>
        </w:rPr>
        <w:t>igi</w:t>
      </w:r>
      <w:r>
        <w:t xml:space="preserve"> and password </w:t>
      </w:r>
      <w:r>
        <w:rPr>
          <w:rStyle w:val="CodeChar"/>
        </w:rPr>
        <w:t>igi</w:t>
      </w:r>
      <w:r>
        <w:t>.</w:t>
      </w:r>
    </w:p>
    <w:p w14:paraId="6B0CC80E" w14:textId="0174AB79" w:rsidR="00A96599" w:rsidRDefault="00A96599" w:rsidP="00A96599">
      <w:pPr>
        <w:pStyle w:val="Heading3"/>
      </w:pPr>
      <w:bookmarkStart w:id="33" w:name="_Toc491868052"/>
      <w:r>
        <w:t>Start the IGI Virtual Appliance VM</w:t>
      </w:r>
      <w:bookmarkEnd w:id="33"/>
    </w:p>
    <w:p w14:paraId="6463B2E6" w14:textId="62E52DB9" w:rsidR="00A96599" w:rsidRDefault="00A96599" w:rsidP="00A96599">
      <w:r>
        <w:t>To start the IGI Virtual Appliance VM:</w:t>
      </w:r>
    </w:p>
    <w:p w14:paraId="5FD31E75" w14:textId="0C686BD6" w:rsidR="00A96599" w:rsidRDefault="00A96599" w:rsidP="00A96599">
      <w:pPr>
        <w:pStyle w:val="ListParagraph"/>
        <w:numPr>
          <w:ilvl w:val="0"/>
          <w:numId w:val="4"/>
        </w:numPr>
      </w:pPr>
      <w:r>
        <w:t xml:space="preserve">Click the start icon above the </w:t>
      </w:r>
      <w:r w:rsidRPr="00A96599">
        <w:rPr>
          <w:b/>
        </w:rPr>
        <w:t xml:space="preserve">IGI52x </w:t>
      </w:r>
      <w:r>
        <w:rPr>
          <w:b/>
        </w:rPr>
        <w:t>Appliance</w:t>
      </w:r>
      <w:r w:rsidRPr="00A96599">
        <w:rPr>
          <w:b/>
        </w:rPr>
        <w:t xml:space="preserve"> …</w:t>
      </w:r>
      <w:r>
        <w:t xml:space="preserve"> icon</w:t>
      </w:r>
    </w:p>
    <w:p w14:paraId="4AB064B2" w14:textId="77777777" w:rsidR="00A96599" w:rsidRDefault="00A96599" w:rsidP="00A96599"/>
    <w:p w14:paraId="74229F79" w14:textId="7A6B7B6C" w:rsidR="003D4EC7" w:rsidRDefault="003D4EC7" w:rsidP="00A96599">
      <w:r>
        <w:rPr>
          <w:noProof/>
          <w:lang w:val="en-GB" w:eastAsia="en-GB"/>
        </w:rPr>
        <w:drawing>
          <wp:inline distT="0" distB="0" distL="0" distR="0" wp14:anchorId="086AC62A" wp14:editId="63C1CE7A">
            <wp:extent cx="6188710" cy="1502410"/>
            <wp:effectExtent l="76200" t="76200" r="85090" b="723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 Shot 2017-08-30 at 14.49.44.png"/>
                    <pic:cNvPicPr/>
                  </pic:nvPicPr>
                  <pic:blipFill>
                    <a:blip r:embed="rId21">
                      <a:extLst>
                        <a:ext uri="{28A0092B-C50C-407E-A947-70E740481C1C}">
                          <a14:useLocalDpi xmlns:a14="http://schemas.microsoft.com/office/drawing/2010/main" val="0"/>
                        </a:ext>
                      </a:extLst>
                    </a:blip>
                    <a:stretch>
                      <a:fillRect/>
                    </a:stretch>
                  </pic:blipFill>
                  <pic:spPr>
                    <a:xfrm>
                      <a:off x="0" y="0"/>
                      <a:ext cx="6188710" cy="1502410"/>
                    </a:xfrm>
                    <a:prstGeom prst="rect">
                      <a:avLst/>
                    </a:prstGeom>
                    <a:effectLst>
                      <a:glow rad="63500">
                        <a:schemeClr val="accent3">
                          <a:satMod val="175000"/>
                          <a:alpha val="40000"/>
                        </a:schemeClr>
                      </a:glow>
                    </a:effectLst>
                  </pic:spPr>
                </pic:pic>
              </a:graphicData>
            </a:graphic>
          </wp:inline>
        </w:drawing>
      </w:r>
    </w:p>
    <w:p w14:paraId="19FFC968" w14:textId="77777777" w:rsidR="003D4EC7" w:rsidRDefault="003D4EC7" w:rsidP="003D4EC7">
      <w:pPr>
        <w:pStyle w:val="ListParagraph"/>
        <w:numPr>
          <w:ilvl w:val="0"/>
          <w:numId w:val="4"/>
        </w:numPr>
      </w:pPr>
      <w:r>
        <w:t>When it has started, click the monitor icon (“Access this VM”) to open the terminal window</w:t>
      </w:r>
    </w:p>
    <w:p w14:paraId="04DE6CAF" w14:textId="77777777" w:rsidR="003D4EC7" w:rsidRDefault="003D4EC7" w:rsidP="003D4EC7"/>
    <w:p w14:paraId="69746E0D" w14:textId="77777777" w:rsidR="003D4EC7" w:rsidRDefault="003D4EC7" w:rsidP="003D4EC7">
      <w:r>
        <w:t>The terminal window will show the Linux image starting. You will see various messages and services starting. When the login prompt appears, the image has started.</w:t>
      </w:r>
    </w:p>
    <w:p w14:paraId="32AEDB4A" w14:textId="77777777" w:rsidR="003D4EC7" w:rsidRDefault="003D4EC7" w:rsidP="003D4EC7"/>
    <w:p w14:paraId="791F754E" w14:textId="77777777" w:rsidR="003D4EC7" w:rsidRDefault="003D4EC7" w:rsidP="003D4EC7">
      <w:r>
        <w:rPr>
          <w:noProof/>
          <w:lang w:val="en-GB" w:eastAsia="en-GB"/>
        </w:rPr>
        <w:drawing>
          <wp:inline distT="0" distB="0" distL="0" distR="0" wp14:anchorId="76A195E6" wp14:editId="28512A73">
            <wp:extent cx="6186470" cy="1215363"/>
            <wp:effectExtent l="0" t="0" r="0" b="44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7-03 at 13.04.09.png"/>
                    <pic:cNvPicPr/>
                  </pic:nvPicPr>
                  <pic:blipFill rotWithShape="1">
                    <a:blip r:embed="rId15">
                      <a:extLst>
                        <a:ext uri="{28A0092B-C50C-407E-A947-70E740481C1C}">
                          <a14:useLocalDpi xmlns:a14="http://schemas.microsoft.com/office/drawing/2010/main" val="0"/>
                        </a:ext>
                      </a:extLst>
                    </a:blip>
                    <a:srcRect t="22499" b="13616"/>
                    <a:stretch/>
                  </pic:blipFill>
                  <pic:spPr bwMode="auto">
                    <a:xfrm>
                      <a:off x="0" y="0"/>
                      <a:ext cx="6188710" cy="1215803"/>
                    </a:xfrm>
                    <a:prstGeom prst="rect">
                      <a:avLst/>
                    </a:prstGeom>
                    <a:ln>
                      <a:noFill/>
                    </a:ln>
                    <a:extLst>
                      <a:ext uri="{53640926-AAD7-44D8-BBD7-CCE9431645EC}">
                        <a14:shadowObscured xmlns:a14="http://schemas.microsoft.com/office/drawing/2010/main"/>
                      </a:ext>
                    </a:extLst>
                  </pic:spPr>
                </pic:pic>
              </a:graphicData>
            </a:graphic>
          </wp:inline>
        </w:drawing>
      </w:r>
    </w:p>
    <w:p w14:paraId="46E41FDB" w14:textId="77777777" w:rsidR="003D4EC7" w:rsidRDefault="003D4EC7" w:rsidP="003D4EC7"/>
    <w:p w14:paraId="38A6EB67" w14:textId="77777777" w:rsidR="003D4EC7" w:rsidRDefault="003D4EC7" w:rsidP="003D4EC7">
      <w:r>
        <w:t xml:space="preserve">You don’t need to login to the IGI VA for this lab (if you do it is </w:t>
      </w:r>
      <w:r>
        <w:rPr>
          <w:rStyle w:val="CodeChar"/>
        </w:rPr>
        <w:t>admin</w:t>
      </w:r>
      <w:r>
        <w:t xml:space="preserve"> / </w:t>
      </w:r>
      <w:r>
        <w:rPr>
          <w:rStyle w:val="CodeChar"/>
        </w:rPr>
        <w:t>Passw0rd!</w:t>
      </w:r>
      <w:r>
        <w:t xml:space="preserve">). You may also want to check/sync the time (see the Appendix </w:t>
      </w:r>
      <w:r>
        <w:fldChar w:fldCharType="begin"/>
      </w:r>
      <w:r>
        <w:instrText xml:space="preserve"> REF _Ref490127132 \h </w:instrText>
      </w:r>
      <w:r>
        <w:fldChar w:fldCharType="separate"/>
      </w:r>
      <w:r>
        <w:t>B.1 “Time Drift” Problem</w:t>
      </w:r>
      <w:r>
        <w:fldChar w:fldCharType="end"/>
      </w:r>
      <w:r>
        <w:t xml:space="preserve"> on page </w:t>
      </w:r>
      <w:r>
        <w:fldChar w:fldCharType="begin"/>
      </w:r>
      <w:r>
        <w:instrText xml:space="preserve"> PAGEREF _Ref490127096 \h </w:instrText>
      </w:r>
      <w:r>
        <w:fldChar w:fldCharType="separate"/>
      </w:r>
      <w:r>
        <w:rPr>
          <w:noProof/>
        </w:rPr>
        <w:t>69</w:t>
      </w:r>
      <w:r>
        <w:fldChar w:fldCharType="end"/>
      </w:r>
      <w:r>
        <w:t xml:space="preserve">). </w:t>
      </w:r>
    </w:p>
    <w:p w14:paraId="6F4CDB31" w14:textId="77777777" w:rsidR="003D4EC7" w:rsidRDefault="003D4EC7" w:rsidP="00A96599"/>
    <w:p w14:paraId="7358ED66" w14:textId="77777777" w:rsidR="003D4EC7" w:rsidRDefault="003D4EC7" w:rsidP="003D4EC7">
      <w:pPr>
        <w:rPr>
          <w:i/>
        </w:rPr>
      </w:pPr>
      <w:r w:rsidRPr="00767BE0">
        <w:rPr>
          <w:i/>
        </w:rPr>
        <w:t>You are now ready to start the lab exercises.</w:t>
      </w:r>
    </w:p>
    <w:p w14:paraId="11293316" w14:textId="77777777" w:rsidR="003D4EC7" w:rsidRPr="00BF11D0" w:rsidRDefault="003D4EC7" w:rsidP="00A96599"/>
    <w:p w14:paraId="53944516" w14:textId="77777777" w:rsidR="001E6DEE" w:rsidRDefault="001E6DEE" w:rsidP="001E6DEE">
      <w:pPr>
        <w:pStyle w:val="Heading1"/>
      </w:pPr>
      <w:bookmarkStart w:id="34" w:name="_Toc491868053"/>
      <w:r>
        <w:lastRenderedPageBreak/>
        <w:t>Lab Part 1 – Create Objects in PIM</w:t>
      </w:r>
      <w:bookmarkEnd w:id="34"/>
    </w:p>
    <w:p w14:paraId="2E7C311B" w14:textId="77777777" w:rsidR="005F2D89" w:rsidRDefault="005F2D89" w:rsidP="00D45773">
      <w:r>
        <w:t>In this first part of the lab, we will explore PIM and create some PIM users and accesses.</w:t>
      </w:r>
    </w:p>
    <w:p w14:paraId="5A4FE0CD" w14:textId="77777777" w:rsidR="00B3463A" w:rsidRDefault="00B3463A" w:rsidP="00D45773"/>
    <w:p w14:paraId="69C8F9AF" w14:textId="4180E8BC" w:rsidR="001E6DEE" w:rsidRDefault="00B3463A" w:rsidP="00D45773">
      <w:r>
        <w:t>As this lab is concerned with PIM integration with IGI, we are only concerned with the data objects and related use cases that relate to identity governance. Thus, we will only look at Users, Credentials and Accesses. We will define these in disconnected mode so we can represent real privileged accesses, but not risk damaging the core systems we’re using for the lab. If you want to explore the full end-to-end PIM uses cases, there is a separate PIM 2.1 Lab.</w:t>
      </w:r>
    </w:p>
    <w:p w14:paraId="5874703C" w14:textId="6E0F417A" w:rsidR="00B3463A" w:rsidRDefault="00B3463A" w:rsidP="00B3463A">
      <w:pPr>
        <w:pStyle w:val="Heading2"/>
      </w:pPr>
      <w:bookmarkStart w:id="35" w:name="_Toc491868054"/>
      <w:r>
        <w:t>Open PIM VA LMI and Admin Console</w:t>
      </w:r>
      <w:bookmarkEnd w:id="35"/>
    </w:p>
    <w:p w14:paraId="33990E3A" w14:textId="77777777" w:rsidR="00B3463A" w:rsidRDefault="00B3463A" w:rsidP="00D45773">
      <w:r>
        <w:t xml:space="preserve">In this section, we will start both the PIM Virtual Appliance and Administration Console (Identity and Credential Management Admin). </w:t>
      </w:r>
    </w:p>
    <w:p w14:paraId="16F893BA" w14:textId="77777777" w:rsidR="00B3463A" w:rsidRDefault="00B3463A" w:rsidP="00D45773"/>
    <w:p w14:paraId="76548C86" w14:textId="0065DB8B" w:rsidR="00B3463A" w:rsidRDefault="00B3463A" w:rsidP="00D45773">
      <w:r>
        <w:t>We will do this from within the Windows Server VM, but you could access the web UIs from a local browser if you’</w:t>
      </w:r>
      <w:r w:rsidR="00AC56F5">
        <w:t>re running local VMs (see the notes on IP Addresses and Hostnames earlier). The steps below will assume you are running the browser in the Windows Server image.</w:t>
      </w:r>
    </w:p>
    <w:p w14:paraId="232E8AC9" w14:textId="77777777" w:rsidR="00B3463A" w:rsidRDefault="00B3463A" w:rsidP="00D45773"/>
    <w:p w14:paraId="77F200A9" w14:textId="7C252BC7" w:rsidR="00B3463A" w:rsidRDefault="00B3463A" w:rsidP="00D45773">
      <w:r>
        <w:t>To do this:</w:t>
      </w:r>
    </w:p>
    <w:p w14:paraId="1B4C383B" w14:textId="20D154C4" w:rsidR="00B3463A" w:rsidRDefault="00B3463A" w:rsidP="00B3463A">
      <w:pPr>
        <w:pStyle w:val="ListParagraph"/>
        <w:numPr>
          <w:ilvl w:val="0"/>
          <w:numId w:val="4"/>
        </w:numPr>
        <w:spacing w:after="160" w:line="259" w:lineRule="auto"/>
      </w:pPr>
      <w:r>
        <w:t>If not already there, log into the Windows Server machine (</w:t>
      </w:r>
      <w:r w:rsidRPr="00B3463A">
        <w:rPr>
          <w:rStyle w:val="CodeChar"/>
        </w:rPr>
        <w:t>Administrator</w:t>
      </w:r>
      <w:r>
        <w:t>/</w:t>
      </w:r>
      <w:r w:rsidRPr="00B3463A">
        <w:rPr>
          <w:rStyle w:val="CodeChar"/>
        </w:rPr>
        <w:t>Passw0rd</w:t>
      </w:r>
      <w:r>
        <w:t>) and go to the desktop</w:t>
      </w:r>
    </w:p>
    <w:p w14:paraId="19ADB181" w14:textId="3A3C5785" w:rsidR="00B3463A" w:rsidRDefault="00AC56F5" w:rsidP="00B3463A">
      <w:pPr>
        <w:pStyle w:val="ListParagraph"/>
        <w:numPr>
          <w:ilvl w:val="0"/>
          <w:numId w:val="4"/>
        </w:numPr>
        <w:spacing w:after="160" w:line="259" w:lineRule="auto"/>
      </w:pPr>
      <w:r>
        <w:t>Open the Firefox Browser</w:t>
      </w:r>
    </w:p>
    <w:p w14:paraId="2A0009A1" w14:textId="60EC5A9B" w:rsidR="008D4E9D" w:rsidRDefault="008D4E9D" w:rsidP="00B3463A">
      <w:pPr>
        <w:pStyle w:val="ListParagraph"/>
        <w:numPr>
          <w:ilvl w:val="0"/>
          <w:numId w:val="4"/>
        </w:numPr>
        <w:spacing w:after="160" w:line="259" w:lineRule="auto"/>
      </w:pPr>
      <w:r>
        <w:t xml:space="preserve">Click the PIM bookmark folder and select </w:t>
      </w:r>
      <w:r w:rsidRPr="00FE260B">
        <w:rPr>
          <w:b/>
        </w:rPr>
        <w:t>ISPIM Appliance Console</w:t>
      </w:r>
      <w:r>
        <w:t xml:space="preserve"> (or enter </w:t>
      </w:r>
      <w:hyperlink r:id="rId22" w:history="1">
        <w:r w:rsidRPr="00FE260B">
          <w:rPr>
            <w:rStyle w:val="CodeChar"/>
          </w:rPr>
          <w:t>https://ispim1.demo.com:9443/</w:t>
        </w:r>
        <w:r w:rsidR="00FE260B" w:rsidRPr="00FE260B">
          <w:rPr>
            <w:rStyle w:val="CodeChar"/>
          </w:rPr>
          <w:t xml:space="preserve"> </w:t>
        </w:r>
      </w:hyperlink>
      <w:r w:rsidR="00FE260B" w:rsidRPr="00FE260B">
        <w:t>)</w:t>
      </w:r>
    </w:p>
    <w:p w14:paraId="00769462" w14:textId="6B367E7C" w:rsidR="008D4E9D" w:rsidRDefault="008D4E9D" w:rsidP="00B3463A">
      <w:pPr>
        <w:pStyle w:val="ListParagraph"/>
        <w:numPr>
          <w:ilvl w:val="0"/>
          <w:numId w:val="4"/>
        </w:numPr>
        <w:spacing w:after="160" w:line="259" w:lineRule="auto"/>
      </w:pPr>
      <w:r>
        <w:t xml:space="preserve">At the login prompt enter User name: </w:t>
      </w:r>
      <w:r w:rsidRPr="00FE260B">
        <w:rPr>
          <w:rStyle w:val="CodeChar"/>
        </w:rPr>
        <w:t>admin</w:t>
      </w:r>
      <w:r>
        <w:t xml:space="preserve">, Password: </w:t>
      </w:r>
      <w:r w:rsidRPr="00FE260B">
        <w:rPr>
          <w:rStyle w:val="CodeChar"/>
        </w:rPr>
        <w:t>Passw0rd</w:t>
      </w:r>
    </w:p>
    <w:p w14:paraId="1F8C7A24" w14:textId="49C26794" w:rsidR="008D4E9D" w:rsidRDefault="008D4E9D" w:rsidP="00B3463A">
      <w:pPr>
        <w:pStyle w:val="ListParagraph"/>
        <w:numPr>
          <w:ilvl w:val="0"/>
          <w:numId w:val="4"/>
        </w:numPr>
        <w:spacing w:after="160" w:line="259" w:lineRule="auto"/>
      </w:pPr>
      <w:r>
        <w:t>Wait until the ISPIM VA Home page has finished displaying all the widgets</w:t>
      </w:r>
    </w:p>
    <w:p w14:paraId="588036C7" w14:textId="68E68A3E" w:rsidR="008D4E9D" w:rsidRDefault="008D4E9D" w:rsidP="008D4E9D">
      <w:pPr>
        <w:spacing w:after="160" w:line="259" w:lineRule="auto"/>
      </w:pPr>
      <w:r>
        <w:rPr>
          <w:noProof/>
          <w:lang w:val="en-GB" w:eastAsia="en-GB"/>
        </w:rPr>
        <w:drawing>
          <wp:inline distT="0" distB="0" distL="0" distR="0" wp14:anchorId="6F525160" wp14:editId="0B9140C3">
            <wp:extent cx="6188710" cy="4129405"/>
            <wp:effectExtent l="0" t="0" r="889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03 at 13.31.21.png"/>
                    <pic:cNvPicPr/>
                  </pic:nvPicPr>
                  <pic:blipFill>
                    <a:blip r:embed="rId23">
                      <a:extLst>
                        <a:ext uri="{28A0092B-C50C-407E-A947-70E740481C1C}">
                          <a14:useLocalDpi xmlns:a14="http://schemas.microsoft.com/office/drawing/2010/main" val="0"/>
                        </a:ext>
                      </a:extLst>
                    </a:blip>
                    <a:stretch>
                      <a:fillRect/>
                    </a:stretch>
                  </pic:blipFill>
                  <pic:spPr>
                    <a:xfrm>
                      <a:off x="0" y="0"/>
                      <a:ext cx="6188710" cy="4129405"/>
                    </a:xfrm>
                    <a:prstGeom prst="rect">
                      <a:avLst/>
                    </a:prstGeom>
                  </pic:spPr>
                </pic:pic>
              </a:graphicData>
            </a:graphic>
          </wp:inline>
        </w:drawing>
      </w:r>
    </w:p>
    <w:p w14:paraId="63AB8975" w14:textId="77777777" w:rsidR="008D4E9D" w:rsidRDefault="008D4E9D" w:rsidP="008D4E9D">
      <w:pPr>
        <w:spacing w:after="160" w:line="259" w:lineRule="auto"/>
      </w:pPr>
      <w:r>
        <w:t xml:space="preserve">You should see that the </w:t>
      </w:r>
      <w:r w:rsidRPr="008D4E9D">
        <w:rPr>
          <w:b/>
        </w:rPr>
        <w:t>PIM server</w:t>
      </w:r>
      <w:r>
        <w:t xml:space="preserve"> is started and the </w:t>
      </w:r>
      <w:r w:rsidRPr="008D4E9D">
        <w:rPr>
          <w:b/>
        </w:rPr>
        <w:t>Directory Server</w:t>
      </w:r>
      <w:r>
        <w:t xml:space="preserve"> and </w:t>
      </w:r>
      <w:r w:rsidRPr="008D4E9D">
        <w:rPr>
          <w:b/>
        </w:rPr>
        <w:t>Identity data store</w:t>
      </w:r>
      <w:r>
        <w:t xml:space="preserve"> are started. All other services should be started, but these are the ones we need for this lab. </w:t>
      </w:r>
    </w:p>
    <w:p w14:paraId="1D1D8741" w14:textId="665CDEDF" w:rsidR="008D4E9D" w:rsidRDefault="008D4E9D" w:rsidP="008D4E9D">
      <w:pPr>
        <w:spacing w:after="160" w:line="259" w:lineRule="auto"/>
      </w:pPr>
      <w:r>
        <w:lastRenderedPageBreak/>
        <w:t xml:space="preserve">We will not explore the PIM VA LMI in this lab, but notice that it looks the same as the ISAM, ISIM and IGI </w:t>
      </w:r>
      <w:r w:rsidR="00FE260B">
        <w:t xml:space="preserve">Virtual Appliance </w:t>
      </w:r>
      <w:r>
        <w:t>LMIs.</w:t>
      </w:r>
    </w:p>
    <w:p w14:paraId="3C94C360" w14:textId="25EE6056" w:rsidR="008D4E9D" w:rsidRDefault="008D4E9D" w:rsidP="008D4E9D">
      <w:pPr>
        <w:pStyle w:val="ListParagraph"/>
        <w:numPr>
          <w:ilvl w:val="0"/>
          <w:numId w:val="4"/>
        </w:numPr>
        <w:spacing w:after="160" w:line="259" w:lineRule="auto"/>
      </w:pPr>
      <w:r>
        <w:t xml:space="preserve">In the </w:t>
      </w:r>
      <w:r w:rsidR="00FE260B" w:rsidRPr="00FE260B">
        <w:rPr>
          <w:b/>
        </w:rPr>
        <w:t>Quick</w:t>
      </w:r>
      <w:r w:rsidRPr="00FE260B">
        <w:rPr>
          <w:b/>
        </w:rPr>
        <w:t xml:space="preserve"> Links</w:t>
      </w:r>
      <w:r>
        <w:t xml:space="preserve"> section, click on the </w:t>
      </w:r>
      <w:r w:rsidRPr="00FE260B">
        <w:rPr>
          <w:u w:val="single"/>
        </w:rPr>
        <w:t>Identity and Credential Vault Administration</w:t>
      </w:r>
      <w:r>
        <w:t xml:space="preserve"> link to open the PIM Admin Console (you could also open a new browser tab and enter </w:t>
      </w:r>
      <w:r w:rsidRPr="00FE260B">
        <w:rPr>
          <w:rStyle w:val="CodeChar"/>
        </w:rPr>
        <w:t>https://ispim1.demo.com/i</w:t>
      </w:r>
      <w:r w:rsidR="00FE260B" w:rsidRPr="00FE260B">
        <w:rPr>
          <w:rStyle w:val="CodeChar"/>
        </w:rPr>
        <w:t>tim/console/jsp/logon/Login.jsp</w:t>
      </w:r>
      <w:r w:rsidR="00FE260B">
        <w:t>).</w:t>
      </w:r>
    </w:p>
    <w:p w14:paraId="3872FB5E" w14:textId="06CF2593" w:rsidR="008D4E9D" w:rsidRDefault="008D4E9D" w:rsidP="008D4E9D">
      <w:pPr>
        <w:pStyle w:val="ListParagraph"/>
        <w:numPr>
          <w:ilvl w:val="0"/>
          <w:numId w:val="4"/>
        </w:numPr>
        <w:spacing w:after="160" w:line="259" w:lineRule="auto"/>
      </w:pPr>
      <w:r>
        <w:t xml:space="preserve">At the login prompt enter User ID </w:t>
      </w:r>
      <w:r w:rsidRPr="008D4E9D">
        <w:rPr>
          <w:rStyle w:val="CodeChar"/>
        </w:rPr>
        <w:t>pim manager</w:t>
      </w:r>
      <w:r>
        <w:t xml:space="preserve"> and Password </w:t>
      </w:r>
      <w:r w:rsidRPr="008D4E9D">
        <w:rPr>
          <w:rStyle w:val="CodeChar"/>
        </w:rPr>
        <w:t>Passw0rd</w:t>
      </w:r>
    </w:p>
    <w:p w14:paraId="776299D0" w14:textId="0DBCD619" w:rsidR="008D4E9D" w:rsidRDefault="008D4E9D" w:rsidP="008D4E9D">
      <w:pPr>
        <w:spacing w:after="160" w:line="259" w:lineRule="auto"/>
      </w:pPr>
      <w:r>
        <w:t>You are presented with the PIM Admin Console.</w:t>
      </w:r>
    </w:p>
    <w:p w14:paraId="10DA9199" w14:textId="1E6D6B91" w:rsidR="008D4E9D" w:rsidRDefault="0073525C" w:rsidP="008D4E9D">
      <w:pPr>
        <w:spacing w:after="160" w:line="259" w:lineRule="auto"/>
      </w:pPr>
      <w:r>
        <w:rPr>
          <w:noProof/>
          <w:lang w:val="en-GB" w:eastAsia="en-GB"/>
        </w:rPr>
        <w:drawing>
          <wp:inline distT="0" distB="0" distL="0" distR="0" wp14:anchorId="66C44F66" wp14:editId="282B1B34">
            <wp:extent cx="6188710" cy="2550795"/>
            <wp:effectExtent l="76200" t="76200" r="85090" b="654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03 at 13.38.42.png"/>
                    <pic:cNvPicPr/>
                  </pic:nvPicPr>
                  <pic:blipFill>
                    <a:blip r:embed="rId24">
                      <a:extLst>
                        <a:ext uri="{28A0092B-C50C-407E-A947-70E740481C1C}">
                          <a14:useLocalDpi xmlns:a14="http://schemas.microsoft.com/office/drawing/2010/main" val="0"/>
                        </a:ext>
                      </a:extLst>
                    </a:blip>
                    <a:stretch>
                      <a:fillRect/>
                    </a:stretch>
                  </pic:blipFill>
                  <pic:spPr>
                    <a:xfrm>
                      <a:off x="0" y="0"/>
                      <a:ext cx="6188710" cy="2550795"/>
                    </a:xfrm>
                    <a:prstGeom prst="rect">
                      <a:avLst/>
                    </a:prstGeom>
                    <a:effectLst>
                      <a:glow rad="63500">
                        <a:schemeClr val="accent3">
                          <a:satMod val="175000"/>
                          <a:alpha val="40000"/>
                        </a:schemeClr>
                      </a:glow>
                    </a:effectLst>
                  </pic:spPr>
                </pic:pic>
              </a:graphicData>
            </a:graphic>
          </wp:inline>
        </w:drawing>
      </w:r>
    </w:p>
    <w:p w14:paraId="7142B64D" w14:textId="395A7504" w:rsidR="0073525C" w:rsidRDefault="0073525C" w:rsidP="008D4E9D">
      <w:pPr>
        <w:spacing w:after="160" w:line="259" w:lineRule="auto"/>
      </w:pPr>
      <w:r>
        <w:t xml:space="preserve">If you are familiar with ISIM, you will be used to this UI. The left panel represents </w:t>
      </w:r>
      <w:r w:rsidR="00FE260B">
        <w:t>tasks</w:t>
      </w:r>
      <w:r>
        <w:t xml:space="preserve"> that can be performed by the administrator based on the access control definitions applied. As we have logged in as the super admin</w:t>
      </w:r>
      <w:r w:rsidR="00FE260B">
        <w:t>istrator, “</w:t>
      </w:r>
      <w:proofErr w:type="spellStart"/>
      <w:r w:rsidR="00FE260B">
        <w:t>pim</w:t>
      </w:r>
      <w:proofErr w:type="spellEnd"/>
      <w:r w:rsidR="00FE260B">
        <w:t xml:space="preserve"> manager”, we see</w:t>
      </w:r>
      <w:r>
        <w:t xml:space="preserve"> all </w:t>
      </w:r>
      <w:r w:rsidR="00FE260B">
        <w:t>tasks</w:t>
      </w:r>
      <w:r>
        <w:t xml:space="preserve">. </w:t>
      </w:r>
    </w:p>
    <w:p w14:paraId="2C104AEA" w14:textId="0F0197E7" w:rsidR="008D4E9D" w:rsidRDefault="0073525C" w:rsidP="008D4E9D">
      <w:pPr>
        <w:spacing w:after="160" w:line="259" w:lineRule="auto"/>
      </w:pPr>
      <w:r>
        <w:t>In early iterations of PIM, this UI was used for all administrative tasks, but as PIM develops many of the tasks have been moved to the Service Center. This UI may be used to configure workflow and targets (services) and to manually create users. But most administration is performed in the Service Center.</w:t>
      </w:r>
    </w:p>
    <w:p w14:paraId="504FAEEB" w14:textId="17A4A192" w:rsidR="00B3463A" w:rsidRPr="003E7C2D" w:rsidRDefault="0073525C" w:rsidP="003E7C2D">
      <w:pPr>
        <w:spacing w:after="160" w:line="259" w:lineRule="auto"/>
      </w:pPr>
      <w:r>
        <w:t>We will use this UI to create some users.</w:t>
      </w:r>
    </w:p>
    <w:p w14:paraId="096D38A3" w14:textId="76F40123" w:rsidR="00B3463A" w:rsidRDefault="00B3463A" w:rsidP="00B3463A">
      <w:pPr>
        <w:pStyle w:val="Heading2"/>
      </w:pPr>
      <w:bookmarkStart w:id="36" w:name="_Toc491868055"/>
      <w:r>
        <w:t>Create PIM Users</w:t>
      </w:r>
      <w:bookmarkEnd w:id="36"/>
    </w:p>
    <w:p w14:paraId="2231CC27" w14:textId="77777777" w:rsidR="0073525C" w:rsidRDefault="0073525C" w:rsidP="00D45773">
      <w:r>
        <w:t>To create users:</w:t>
      </w:r>
    </w:p>
    <w:p w14:paraId="22A13F57" w14:textId="77777777" w:rsidR="0073525C" w:rsidRDefault="0073525C" w:rsidP="0073525C">
      <w:pPr>
        <w:pStyle w:val="ListParagraph"/>
        <w:numPr>
          <w:ilvl w:val="0"/>
          <w:numId w:val="4"/>
        </w:numPr>
        <w:spacing w:after="160" w:line="259" w:lineRule="auto"/>
      </w:pPr>
      <w:r>
        <w:t xml:space="preserve">In the </w:t>
      </w:r>
      <w:r w:rsidRPr="00FE260B">
        <w:rPr>
          <w:b/>
        </w:rPr>
        <w:t>PIM Admin Console</w:t>
      </w:r>
      <w:r>
        <w:t xml:space="preserve">, click on the </w:t>
      </w:r>
      <w:r w:rsidRPr="00FE260B">
        <w:rPr>
          <w:u w:val="single"/>
        </w:rPr>
        <w:t>Manage Users</w:t>
      </w:r>
      <w:r>
        <w:t xml:space="preserve"> task</w:t>
      </w:r>
    </w:p>
    <w:p w14:paraId="72E7B05B" w14:textId="77777777" w:rsidR="0073525C" w:rsidRDefault="0073525C" w:rsidP="0073525C">
      <w:pPr>
        <w:pStyle w:val="ListParagraph"/>
        <w:numPr>
          <w:ilvl w:val="0"/>
          <w:numId w:val="4"/>
        </w:numPr>
        <w:spacing w:after="160" w:line="259" w:lineRule="auto"/>
      </w:pPr>
      <w:r>
        <w:t xml:space="preserve">Click the </w:t>
      </w:r>
      <w:r w:rsidRPr="00FE260B">
        <w:rPr>
          <w:b/>
        </w:rPr>
        <w:t>Refresh</w:t>
      </w:r>
      <w:r>
        <w:t xml:space="preserve"> button at the top of the (empty) table in the main pane</w:t>
      </w:r>
    </w:p>
    <w:p w14:paraId="4EF37534" w14:textId="0A6B075F" w:rsidR="00B306C8" w:rsidRDefault="00B306C8" w:rsidP="00B306C8">
      <w:pPr>
        <w:spacing w:after="160" w:line="259" w:lineRule="auto"/>
      </w:pPr>
      <w:r>
        <w:rPr>
          <w:noProof/>
          <w:lang w:val="en-GB" w:eastAsia="en-GB"/>
        </w:rPr>
        <w:drawing>
          <wp:inline distT="0" distB="0" distL="0" distR="0" wp14:anchorId="470689AC" wp14:editId="4A77677C">
            <wp:extent cx="6186722" cy="1566301"/>
            <wp:effectExtent l="76200" t="76200" r="87630" b="850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03 at 13.44.58.png"/>
                    <pic:cNvPicPr/>
                  </pic:nvPicPr>
                  <pic:blipFill rotWithShape="1">
                    <a:blip r:embed="rId25">
                      <a:extLst>
                        <a:ext uri="{28A0092B-C50C-407E-A947-70E740481C1C}">
                          <a14:useLocalDpi xmlns:a14="http://schemas.microsoft.com/office/drawing/2010/main" val="0"/>
                        </a:ext>
                      </a:extLst>
                    </a:blip>
                    <a:srcRect t="45962"/>
                    <a:stretch/>
                  </pic:blipFill>
                  <pic:spPr bwMode="auto">
                    <a:xfrm>
                      <a:off x="0" y="0"/>
                      <a:ext cx="6188710" cy="1566804"/>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663BE670" w14:textId="56802350" w:rsidR="00B306C8" w:rsidRDefault="00B306C8" w:rsidP="00B306C8">
      <w:pPr>
        <w:spacing w:after="160" w:line="259" w:lineRule="auto"/>
      </w:pPr>
      <w:r>
        <w:t>There are four users already defined. None of these users are defined in IGI, so we will create some new users that map to users defined in IGI.</w:t>
      </w:r>
    </w:p>
    <w:p w14:paraId="4409ECFD" w14:textId="2B20EDB9" w:rsidR="00B306C8" w:rsidRDefault="00B306C8" w:rsidP="00B306C8">
      <w:pPr>
        <w:pStyle w:val="ListParagraph"/>
        <w:numPr>
          <w:ilvl w:val="0"/>
          <w:numId w:val="4"/>
        </w:numPr>
        <w:spacing w:after="160" w:line="259" w:lineRule="auto"/>
      </w:pPr>
      <w:r>
        <w:lastRenderedPageBreak/>
        <w:t xml:space="preserve">Click the </w:t>
      </w:r>
      <w:r w:rsidRPr="00FE260B">
        <w:rPr>
          <w:b/>
        </w:rPr>
        <w:t>Create</w:t>
      </w:r>
      <w:r>
        <w:t xml:space="preserve"> button at the top of t</w:t>
      </w:r>
      <w:r w:rsidR="00B663EB">
        <w:t>he</w:t>
      </w:r>
      <w:r>
        <w:t xml:space="preserve"> table in the main pane</w:t>
      </w:r>
    </w:p>
    <w:p w14:paraId="734E6593" w14:textId="0A1517BA" w:rsidR="00B306C8" w:rsidRDefault="00B306C8" w:rsidP="00B306C8">
      <w:pPr>
        <w:pStyle w:val="ListParagraph"/>
        <w:numPr>
          <w:ilvl w:val="0"/>
          <w:numId w:val="4"/>
        </w:numPr>
        <w:spacing w:after="160" w:line="259" w:lineRule="auto"/>
      </w:pPr>
      <w:r>
        <w:t>On the next page (</w:t>
      </w:r>
      <w:r w:rsidRPr="00FE260B">
        <w:rPr>
          <w:b/>
        </w:rPr>
        <w:t>Manage Users &gt; Create User &gt; Select a Business Unit</w:t>
      </w:r>
      <w:r>
        <w:t xml:space="preserve">) leave Demo selected and click </w:t>
      </w:r>
      <w:r w:rsidRPr="00FE260B">
        <w:rPr>
          <w:b/>
        </w:rPr>
        <w:t>Continue</w:t>
      </w:r>
    </w:p>
    <w:p w14:paraId="5D0CB00F" w14:textId="562BABCE" w:rsidR="00CA5883" w:rsidRDefault="00CA5883" w:rsidP="00B306C8">
      <w:pPr>
        <w:pStyle w:val="ListParagraph"/>
        <w:numPr>
          <w:ilvl w:val="0"/>
          <w:numId w:val="4"/>
        </w:numPr>
        <w:spacing w:after="160" w:line="259" w:lineRule="auto"/>
      </w:pPr>
      <w:r>
        <w:t>On the next page (</w:t>
      </w:r>
      <w:r w:rsidRPr="00FE260B">
        <w:rPr>
          <w:b/>
        </w:rPr>
        <w:t>Manage Users &gt; Create User &gt; Personal Information</w:t>
      </w:r>
      <w:r>
        <w:t xml:space="preserve">) enter; Last name = </w:t>
      </w:r>
      <w:r w:rsidRPr="00FE260B">
        <w:rPr>
          <w:rStyle w:val="CodeChar"/>
        </w:rPr>
        <w:t>Whiteman</w:t>
      </w:r>
      <w:r>
        <w:t xml:space="preserve">, Full name = </w:t>
      </w:r>
      <w:r w:rsidRPr="00FE260B">
        <w:rPr>
          <w:rStyle w:val="CodeChar"/>
        </w:rPr>
        <w:t>Patricia Whiteman</w:t>
      </w:r>
      <w:r>
        <w:t xml:space="preserve">, Preferred user ID = </w:t>
      </w:r>
      <w:r w:rsidR="00694EBE" w:rsidRPr="00FE260B">
        <w:rPr>
          <w:rStyle w:val="CodeChar"/>
        </w:rPr>
        <w:t>PW</w:t>
      </w:r>
      <w:r w:rsidRPr="00FE260B">
        <w:rPr>
          <w:rStyle w:val="CodeChar"/>
        </w:rPr>
        <w:t>hiteman</w:t>
      </w:r>
      <w:r>
        <w:t xml:space="preserve">, First name = </w:t>
      </w:r>
      <w:r w:rsidRPr="00FE260B">
        <w:rPr>
          <w:rStyle w:val="CodeChar"/>
        </w:rPr>
        <w:t>Patricia</w:t>
      </w:r>
    </w:p>
    <w:p w14:paraId="3CF9DE66" w14:textId="360727CB" w:rsidR="00CA5883" w:rsidRDefault="00CA5883" w:rsidP="00CA5883">
      <w:pPr>
        <w:spacing w:after="160" w:line="259" w:lineRule="auto"/>
      </w:pPr>
      <w:r>
        <w:rPr>
          <w:noProof/>
          <w:lang w:val="en-GB" w:eastAsia="en-GB"/>
        </w:rPr>
        <w:drawing>
          <wp:inline distT="0" distB="0" distL="0" distR="0" wp14:anchorId="4B8E5A8E" wp14:editId="744F397B">
            <wp:extent cx="6188710" cy="1856740"/>
            <wp:effectExtent l="76200" t="76200" r="85090" b="736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03 at 13.50.04.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1856740"/>
                    </a:xfrm>
                    <a:prstGeom prst="rect">
                      <a:avLst/>
                    </a:prstGeom>
                    <a:effectLst>
                      <a:glow rad="63500">
                        <a:schemeClr val="accent3">
                          <a:satMod val="175000"/>
                          <a:alpha val="40000"/>
                        </a:schemeClr>
                      </a:glow>
                    </a:effectLst>
                  </pic:spPr>
                </pic:pic>
              </a:graphicData>
            </a:graphic>
          </wp:inline>
        </w:drawing>
      </w:r>
    </w:p>
    <w:p w14:paraId="496DBD68" w14:textId="56F73197" w:rsidR="00B306C8" w:rsidRDefault="00CA5883" w:rsidP="00B306C8">
      <w:pPr>
        <w:spacing w:after="160" w:line="259" w:lineRule="auto"/>
      </w:pPr>
      <w:r>
        <w:t xml:space="preserve">We could enter a lot more information that could be used for granting access, such as Organizational Roles and field like Title, but we won’t do it for this lab. </w:t>
      </w:r>
    </w:p>
    <w:p w14:paraId="02D857E8" w14:textId="77777777" w:rsidR="00CA5883" w:rsidRDefault="00CA5883" w:rsidP="0073525C">
      <w:pPr>
        <w:pStyle w:val="ListParagraph"/>
        <w:numPr>
          <w:ilvl w:val="0"/>
          <w:numId w:val="4"/>
        </w:numPr>
        <w:spacing w:after="160" w:line="259" w:lineRule="auto"/>
      </w:pPr>
      <w:r>
        <w:t xml:space="preserve">Click </w:t>
      </w:r>
      <w:r w:rsidRPr="00FE260B">
        <w:rPr>
          <w:b/>
        </w:rPr>
        <w:t>Continue</w:t>
      </w:r>
    </w:p>
    <w:p w14:paraId="1BC6ED94" w14:textId="5E47E0E2" w:rsidR="00CA5883" w:rsidRDefault="00CA5883" w:rsidP="0073525C">
      <w:pPr>
        <w:pStyle w:val="ListParagraph"/>
        <w:numPr>
          <w:ilvl w:val="0"/>
          <w:numId w:val="4"/>
        </w:numPr>
        <w:spacing w:after="160" w:line="259" w:lineRule="auto"/>
      </w:pPr>
      <w:r>
        <w:t>On the next page (</w:t>
      </w:r>
      <w:r w:rsidRPr="00FE260B">
        <w:rPr>
          <w:b/>
        </w:rPr>
        <w:t>Manage Users &gt; Create User &gt; Create a New Password</w:t>
      </w:r>
      <w:r w:rsidR="00FE260B">
        <w:t>)</w:t>
      </w:r>
      <w:r>
        <w:t xml:space="preserve"> leave the settings as they are and click </w:t>
      </w:r>
      <w:r w:rsidRPr="00FE260B">
        <w:rPr>
          <w:b/>
        </w:rPr>
        <w:t>Submit</w:t>
      </w:r>
    </w:p>
    <w:p w14:paraId="64364C6A" w14:textId="18D5C64F" w:rsidR="00CA5883" w:rsidRDefault="00CA5883" w:rsidP="00CA5883">
      <w:pPr>
        <w:spacing w:after="160" w:line="259" w:lineRule="auto"/>
      </w:pPr>
      <w:r>
        <w:t xml:space="preserve">As we’re not going to log into the PIM UIs as Patricia we don’t need to worry about the password assigned to the PIM account created for Patricia. The </w:t>
      </w:r>
      <w:r w:rsidRPr="00FE260B">
        <w:rPr>
          <w:b/>
        </w:rPr>
        <w:t>Success</w:t>
      </w:r>
      <w:r>
        <w:t xml:space="preserve"> page shows the generated password.</w:t>
      </w:r>
    </w:p>
    <w:p w14:paraId="362732D4" w14:textId="37A398FC" w:rsidR="00CA5883" w:rsidRDefault="00CA5883" w:rsidP="00CA5883">
      <w:pPr>
        <w:spacing w:after="160" w:line="259" w:lineRule="auto"/>
      </w:pPr>
      <w:r>
        <w:rPr>
          <w:noProof/>
          <w:lang w:val="en-GB" w:eastAsia="en-GB"/>
        </w:rPr>
        <w:drawing>
          <wp:inline distT="0" distB="0" distL="0" distR="0" wp14:anchorId="1A30CBF3" wp14:editId="1430BB74">
            <wp:extent cx="6188710" cy="1689735"/>
            <wp:effectExtent l="76200" t="76200" r="85090" b="882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03 at 13.56.10.png"/>
                    <pic:cNvPicPr/>
                  </pic:nvPicPr>
                  <pic:blipFill>
                    <a:blip r:embed="rId27">
                      <a:extLst>
                        <a:ext uri="{28A0092B-C50C-407E-A947-70E740481C1C}">
                          <a14:useLocalDpi xmlns:a14="http://schemas.microsoft.com/office/drawing/2010/main" val="0"/>
                        </a:ext>
                      </a:extLst>
                    </a:blip>
                    <a:stretch>
                      <a:fillRect/>
                    </a:stretch>
                  </pic:blipFill>
                  <pic:spPr>
                    <a:xfrm>
                      <a:off x="0" y="0"/>
                      <a:ext cx="6188710" cy="1689735"/>
                    </a:xfrm>
                    <a:prstGeom prst="rect">
                      <a:avLst/>
                    </a:prstGeom>
                    <a:effectLst>
                      <a:glow rad="63500">
                        <a:schemeClr val="accent3">
                          <a:satMod val="175000"/>
                          <a:alpha val="40000"/>
                        </a:schemeClr>
                      </a:glow>
                    </a:effectLst>
                  </pic:spPr>
                </pic:pic>
              </a:graphicData>
            </a:graphic>
          </wp:inline>
        </w:drawing>
      </w:r>
    </w:p>
    <w:p w14:paraId="6FDD5158" w14:textId="77777777" w:rsidR="00CA5883" w:rsidRDefault="00CA5883" w:rsidP="00CA5883">
      <w:pPr>
        <w:pStyle w:val="ListParagraph"/>
        <w:numPr>
          <w:ilvl w:val="0"/>
          <w:numId w:val="4"/>
        </w:numPr>
        <w:spacing w:after="160" w:line="259" w:lineRule="auto"/>
      </w:pPr>
      <w:r>
        <w:t xml:space="preserve">Click the </w:t>
      </w:r>
      <w:r w:rsidRPr="00A11C81">
        <w:rPr>
          <w:u w:val="single"/>
        </w:rPr>
        <w:t>Create another user</w:t>
      </w:r>
      <w:r>
        <w:t xml:space="preserve"> link</w:t>
      </w:r>
    </w:p>
    <w:p w14:paraId="7D208B8F" w14:textId="761C88C3" w:rsidR="00CA5883" w:rsidRDefault="00CA5883" w:rsidP="00CA5883">
      <w:pPr>
        <w:pStyle w:val="ListParagraph"/>
        <w:numPr>
          <w:ilvl w:val="0"/>
          <w:numId w:val="4"/>
        </w:numPr>
        <w:spacing w:after="160" w:line="259" w:lineRule="auto"/>
      </w:pPr>
      <w:r>
        <w:t xml:space="preserve">Create a second user (as above) for </w:t>
      </w:r>
      <w:r w:rsidRPr="00FE260B">
        <w:rPr>
          <w:rStyle w:val="CodeChar"/>
        </w:rPr>
        <w:t>David Fox</w:t>
      </w:r>
      <w:r>
        <w:t xml:space="preserve"> (preferred </w:t>
      </w:r>
      <w:proofErr w:type="spellStart"/>
      <w:r>
        <w:t>userid</w:t>
      </w:r>
      <w:proofErr w:type="spellEnd"/>
      <w:r>
        <w:t xml:space="preserve"> </w:t>
      </w:r>
      <w:r w:rsidR="00694EBE" w:rsidRPr="00FE260B">
        <w:rPr>
          <w:rStyle w:val="CodeChar"/>
        </w:rPr>
        <w:t>DF</w:t>
      </w:r>
      <w:r w:rsidRPr="00FE260B">
        <w:rPr>
          <w:rStyle w:val="CodeChar"/>
        </w:rPr>
        <w:t>ox</w:t>
      </w:r>
      <w:r>
        <w:t>)</w:t>
      </w:r>
    </w:p>
    <w:p w14:paraId="497E7C2A" w14:textId="7A8D0284" w:rsidR="00CA5883" w:rsidRDefault="00CA5883" w:rsidP="00CA5883">
      <w:pPr>
        <w:pStyle w:val="ListParagraph"/>
        <w:numPr>
          <w:ilvl w:val="0"/>
          <w:numId w:val="4"/>
        </w:numPr>
        <w:spacing w:after="160" w:line="259" w:lineRule="auto"/>
      </w:pPr>
      <w:r>
        <w:t>Repeat an</w:t>
      </w:r>
      <w:r w:rsidR="00694EBE">
        <w:t>d</w:t>
      </w:r>
      <w:r>
        <w:t xml:space="preserve"> create a third user for </w:t>
      </w:r>
      <w:r w:rsidR="00694EBE" w:rsidRPr="00FE260B">
        <w:rPr>
          <w:rStyle w:val="CodeChar"/>
        </w:rPr>
        <w:t>Helen Fang</w:t>
      </w:r>
      <w:r w:rsidR="00694EBE">
        <w:t xml:space="preserve"> (preferred </w:t>
      </w:r>
      <w:proofErr w:type="spellStart"/>
      <w:r w:rsidR="00694EBE">
        <w:t>userid</w:t>
      </w:r>
      <w:proofErr w:type="spellEnd"/>
      <w:r w:rsidR="00694EBE">
        <w:t xml:space="preserve"> </w:t>
      </w:r>
      <w:r w:rsidR="00694EBE" w:rsidRPr="00FE260B">
        <w:rPr>
          <w:rStyle w:val="CodeChar"/>
        </w:rPr>
        <w:t>HFang</w:t>
      </w:r>
      <w:r w:rsidR="00694EBE">
        <w:t>)</w:t>
      </w:r>
    </w:p>
    <w:p w14:paraId="5F57E7CA" w14:textId="218EF04D" w:rsidR="00694EBE" w:rsidRDefault="00694EBE" w:rsidP="00CA5883">
      <w:pPr>
        <w:pStyle w:val="ListParagraph"/>
        <w:numPr>
          <w:ilvl w:val="0"/>
          <w:numId w:val="4"/>
        </w:numPr>
        <w:spacing w:after="160" w:line="259" w:lineRule="auto"/>
      </w:pPr>
      <w:r>
        <w:t xml:space="preserve">Repeat and create a fourth user for </w:t>
      </w:r>
      <w:r w:rsidRPr="00FE260B">
        <w:rPr>
          <w:rStyle w:val="CodeChar"/>
        </w:rPr>
        <w:t>Susie Bowen</w:t>
      </w:r>
      <w:r>
        <w:t xml:space="preserve"> (preferred </w:t>
      </w:r>
      <w:proofErr w:type="spellStart"/>
      <w:r>
        <w:t>userid</w:t>
      </w:r>
      <w:proofErr w:type="spellEnd"/>
      <w:r>
        <w:t xml:space="preserve"> </w:t>
      </w:r>
      <w:r w:rsidRPr="00FE260B">
        <w:rPr>
          <w:rStyle w:val="CodeChar"/>
        </w:rPr>
        <w:t>SBowen</w:t>
      </w:r>
      <w:r>
        <w:t>)</w:t>
      </w:r>
    </w:p>
    <w:p w14:paraId="329FF9E1" w14:textId="3E41F7AB" w:rsidR="00A11C81" w:rsidRDefault="00A11C81" w:rsidP="00CA5883">
      <w:pPr>
        <w:pStyle w:val="ListParagraph"/>
        <w:numPr>
          <w:ilvl w:val="0"/>
          <w:numId w:val="4"/>
        </w:numPr>
        <w:spacing w:after="160" w:line="259" w:lineRule="auto"/>
      </w:pPr>
      <w:r>
        <w:t xml:space="preserve">On the Success page for Susie Bowen, click the </w:t>
      </w:r>
      <w:r w:rsidRPr="00A11C81">
        <w:rPr>
          <w:u w:val="single"/>
        </w:rPr>
        <w:t>View my request</w:t>
      </w:r>
      <w:r>
        <w:t xml:space="preserve"> link to see the changes</w:t>
      </w:r>
    </w:p>
    <w:p w14:paraId="5C258FA0" w14:textId="0E83085D" w:rsidR="00CA5883" w:rsidRDefault="0037064A" w:rsidP="00CA5883">
      <w:pPr>
        <w:spacing w:after="160" w:line="259" w:lineRule="auto"/>
      </w:pPr>
      <w:r>
        <w:t>You should see four requests of type New User that completed successfully.</w:t>
      </w:r>
      <w:r w:rsidR="00FE260B">
        <w:t xml:space="preserve"> If you’ve worked with the IGI images before, you will know these are existing demo users.</w:t>
      </w:r>
    </w:p>
    <w:p w14:paraId="121E6131" w14:textId="20083896" w:rsidR="00CA5883" w:rsidRDefault="0037064A" w:rsidP="00CA5883">
      <w:pPr>
        <w:spacing w:after="160" w:line="259" w:lineRule="auto"/>
      </w:pPr>
      <w:r>
        <w:rPr>
          <w:noProof/>
          <w:lang w:val="en-GB" w:eastAsia="en-GB"/>
        </w:rPr>
        <w:lastRenderedPageBreak/>
        <w:drawing>
          <wp:inline distT="0" distB="0" distL="0" distR="0" wp14:anchorId="766F897D" wp14:editId="380F3888">
            <wp:extent cx="6334928" cy="2405029"/>
            <wp:effectExtent l="76200" t="76200" r="66040" b="844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03 at 14.04.05.png"/>
                    <pic:cNvPicPr/>
                  </pic:nvPicPr>
                  <pic:blipFill rotWithShape="1">
                    <a:blip r:embed="rId28">
                      <a:extLst>
                        <a:ext uri="{28A0092B-C50C-407E-A947-70E740481C1C}">
                          <a14:useLocalDpi xmlns:a14="http://schemas.microsoft.com/office/drawing/2010/main" val="0"/>
                        </a:ext>
                      </a:extLst>
                    </a:blip>
                    <a:srcRect l="4244"/>
                    <a:stretch/>
                  </pic:blipFill>
                  <pic:spPr bwMode="auto">
                    <a:xfrm>
                      <a:off x="0" y="0"/>
                      <a:ext cx="6354783" cy="2412567"/>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737CB2E9" w14:textId="3CAA6665" w:rsidR="0037064A" w:rsidRDefault="0037064A" w:rsidP="00CA5883">
      <w:pPr>
        <w:spacing w:after="160" w:line="259" w:lineRule="auto"/>
      </w:pPr>
      <w:r>
        <w:t>This means the four users have been created in PIM and their PIM accounts have been created.</w:t>
      </w:r>
    </w:p>
    <w:p w14:paraId="6DFD1F28" w14:textId="0E3952BD" w:rsidR="0073525C" w:rsidRDefault="0037064A" w:rsidP="0073525C">
      <w:pPr>
        <w:pStyle w:val="ListParagraph"/>
        <w:numPr>
          <w:ilvl w:val="0"/>
          <w:numId w:val="4"/>
        </w:numPr>
        <w:spacing w:after="160" w:line="259" w:lineRule="auto"/>
      </w:pPr>
      <w:r>
        <w:t xml:space="preserve">Close both the </w:t>
      </w:r>
      <w:r w:rsidRPr="00FE260B">
        <w:rPr>
          <w:b/>
        </w:rPr>
        <w:t>View All Requests by User</w:t>
      </w:r>
      <w:r>
        <w:t xml:space="preserve"> and </w:t>
      </w:r>
      <w:r w:rsidRPr="00FE260B">
        <w:rPr>
          <w:b/>
        </w:rPr>
        <w:t>Create User</w:t>
      </w:r>
      <w:r>
        <w:t xml:space="preserve"> tabs (click x on tab)</w:t>
      </w:r>
    </w:p>
    <w:p w14:paraId="7026F360" w14:textId="21539D0B" w:rsidR="0037064A" w:rsidRDefault="0037064A" w:rsidP="0073525C">
      <w:pPr>
        <w:pStyle w:val="ListParagraph"/>
        <w:numPr>
          <w:ilvl w:val="0"/>
          <w:numId w:val="4"/>
        </w:numPr>
        <w:spacing w:after="160" w:line="259" w:lineRule="auto"/>
      </w:pPr>
      <w:r>
        <w:t xml:space="preserve">On the </w:t>
      </w:r>
      <w:r w:rsidRPr="00FE260B">
        <w:rPr>
          <w:b/>
        </w:rPr>
        <w:t>Manage Users</w:t>
      </w:r>
      <w:r>
        <w:t xml:space="preserve"> tab, click </w:t>
      </w:r>
      <w:r w:rsidRPr="00FE260B">
        <w:rPr>
          <w:b/>
        </w:rPr>
        <w:t>Refresh</w:t>
      </w:r>
      <w:r>
        <w:t xml:space="preserve"> at the top of the table in the main pane</w:t>
      </w:r>
    </w:p>
    <w:p w14:paraId="0774BA5A" w14:textId="28904B0B" w:rsidR="0073525C" w:rsidRDefault="00084440" w:rsidP="00D45773">
      <w:r>
        <w:rPr>
          <w:noProof/>
          <w:lang w:val="en-GB" w:eastAsia="en-GB"/>
        </w:rPr>
        <w:drawing>
          <wp:inline distT="0" distB="0" distL="0" distR="0" wp14:anchorId="429B9AB8" wp14:editId="18D18D26">
            <wp:extent cx="5994157" cy="2395855"/>
            <wp:effectExtent l="76200" t="76200" r="76835" b="679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03 at 14.07.58.png"/>
                    <pic:cNvPicPr/>
                  </pic:nvPicPr>
                  <pic:blipFill rotWithShape="1">
                    <a:blip r:embed="rId29">
                      <a:extLst>
                        <a:ext uri="{28A0092B-C50C-407E-A947-70E740481C1C}">
                          <a14:useLocalDpi xmlns:a14="http://schemas.microsoft.com/office/drawing/2010/main" val="0"/>
                        </a:ext>
                      </a:extLst>
                    </a:blip>
                    <a:srcRect l="3144"/>
                    <a:stretch/>
                  </pic:blipFill>
                  <pic:spPr bwMode="auto">
                    <a:xfrm>
                      <a:off x="0" y="0"/>
                      <a:ext cx="5994157" cy="2395855"/>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241DBF7A" w14:textId="77777777" w:rsidR="0073525C" w:rsidRDefault="0073525C" w:rsidP="00D45773"/>
    <w:p w14:paraId="6B909596" w14:textId="77777777" w:rsidR="00084440" w:rsidRDefault="00084440" w:rsidP="00D45773">
      <w:r>
        <w:t>The four new users are shown.</w:t>
      </w:r>
    </w:p>
    <w:p w14:paraId="12D1E5E6" w14:textId="24C78631" w:rsidR="00084440" w:rsidRDefault="00084440" w:rsidP="00D45773">
      <w:r>
        <w:t xml:space="preserve"> </w:t>
      </w:r>
    </w:p>
    <w:p w14:paraId="229AD04B" w14:textId="30B50872" w:rsidR="00084440" w:rsidRDefault="00084440" w:rsidP="00C44189">
      <w:pPr>
        <w:pStyle w:val="ListParagraph"/>
        <w:numPr>
          <w:ilvl w:val="0"/>
          <w:numId w:val="12"/>
        </w:numPr>
      </w:pPr>
      <w:r>
        <w:t xml:space="preserve">Click on the </w:t>
      </w:r>
      <w:r w:rsidRPr="00084440">
        <w:rPr>
          <w:u w:val="single"/>
        </w:rPr>
        <w:t>David Fox</w:t>
      </w:r>
      <w:r>
        <w:t xml:space="preserve"> link to see David’s details</w:t>
      </w:r>
    </w:p>
    <w:p w14:paraId="4E871ECA" w14:textId="77777777" w:rsidR="00084440" w:rsidRDefault="00084440" w:rsidP="00D45773"/>
    <w:p w14:paraId="50D82187" w14:textId="50066227" w:rsidR="00084440" w:rsidRDefault="00084440" w:rsidP="00D45773">
      <w:r>
        <w:rPr>
          <w:noProof/>
          <w:lang w:val="en-GB" w:eastAsia="en-GB"/>
        </w:rPr>
        <w:drawing>
          <wp:inline distT="0" distB="0" distL="0" distR="0" wp14:anchorId="1FF054DA" wp14:editId="58A98689">
            <wp:extent cx="6188710" cy="1705610"/>
            <wp:effectExtent l="76200" t="76200" r="85090" b="723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03 at 14.10.26.png"/>
                    <pic:cNvPicPr/>
                  </pic:nvPicPr>
                  <pic:blipFill>
                    <a:blip r:embed="rId30">
                      <a:extLst>
                        <a:ext uri="{28A0092B-C50C-407E-A947-70E740481C1C}">
                          <a14:useLocalDpi xmlns:a14="http://schemas.microsoft.com/office/drawing/2010/main" val="0"/>
                        </a:ext>
                      </a:extLst>
                    </a:blip>
                    <a:stretch>
                      <a:fillRect/>
                    </a:stretch>
                  </pic:blipFill>
                  <pic:spPr>
                    <a:xfrm>
                      <a:off x="0" y="0"/>
                      <a:ext cx="6188710" cy="1705610"/>
                    </a:xfrm>
                    <a:prstGeom prst="rect">
                      <a:avLst/>
                    </a:prstGeom>
                    <a:effectLst>
                      <a:glow rad="63500">
                        <a:schemeClr val="accent3">
                          <a:satMod val="175000"/>
                          <a:alpha val="40000"/>
                        </a:schemeClr>
                      </a:glow>
                    </a:effectLst>
                  </pic:spPr>
                </pic:pic>
              </a:graphicData>
            </a:graphic>
          </wp:inline>
        </w:drawing>
      </w:r>
    </w:p>
    <w:p w14:paraId="0E8B1DA6" w14:textId="77777777" w:rsidR="00084440" w:rsidRDefault="00084440" w:rsidP="00D45773"/>
    <w:p w14:paraId="2C11C7D2" w14:textId="71DBAE19" w:rsidR="00084440" w:rsidRDefault="00084440" w:rsidP="00D45773">
      <w:r>
        <w:t>The view is basically the same as when we created David.</w:t>
      </w:r>
    </w:p>
    <w:p w14:paraId="1573D275" w14:textId="78DE6BE1" w:rsidR="00084440" w:rsidRDefault="00084440" w:rsidP="00C44189">
      <w:pPr>
        <w:pStyle w:val="ListParagraph"/>
        <w:numPr>
          <w:ilvl w:val="0"/>
          <w:numId w:val="13"/>
        </w:numPr>
      </w:pPr>
      <w:r>
        <w:lastRenderedPageBreak/>
        <w:t xml:space="preserve">Click </w:t>
      </w:r>
      <w:r w:rsidRPr="00FE260B">
        <w:rPr>
          <w:b/>
        </w:rPr>
        <w:t>Cancel</w:t>
      </w:r>
    </w:p>
    <w:p w14:paraId="175D7F04" w14:textId="712CCDDF" w:rsidR="00084440" w:rsidRDefault="00084440" w:rsidP="00C44189">
      <w:pPr>
        <w:pStyle w:val="ListParagraph"/>
        <w:numPr>
          <w:ilvl w:val="0"/>
          <w:numId w:val="13"/>
        </w:numPr>
      </w:pPr>
      <w:r>
        <w:t xml:space="preserve">Hover your mouse over the right arrow icon just to the right of the David Fox link. A </w:t>
      </w:r>
      <w:r w:rsidR="00153D33">
        <w:t>pop-up</w:t>
      </w:r>
      <w:r>
        <w:t xml:space="preserve"> menu will show.</w:t>
      </w:r>
    </w:p>
    <w:p w14:paraId="07DD961F" w14:textId="0CC2CE27" w:rsidR="00084440" w:rsidRDefault="00084440" w:rsidP="00C44189">
      <w:pPr>
        <w:pStyle w:val="ListParagraph"/>
        <w:numPr>
          <w:ilvl w:val="0"/>
          <w:numId w:val="13"/>
        </w:numPr>
      </w:pPr>
      <w:r>
        <w:t xml:space="preserve">Click </w:t>
      </w:r>
      <w:r w:rsidRPr="00FE260B">
        <w:rPr>
          <w:b/>
        </w:rPr>
        <w:t>Accounts…</w:t>
      </w:r>
    </w:p>
    <w:p w14:paraId="286B5415" w14:textId="77777777" w:rsidR="00084440" w:rsidRDefault="00084440" w:rsidP="00D45773"/>
    <w:p w14:paraId="15131C2F" w14:textId="502FF051" w:rsidR="00084440" w:rsidRDefault="00084440" w:rsidP="00D45773">
      <w:r>
        <w:rPr>
          <w:noProof/>
          <w:lang w:val="en-GB" w:eastAsia="en-GB"/>
        </w:rPr>
        <w:drawing>
          <wp:inline distT="0" distB="0" distL="0" distR="0" wp14:anchorId="5A233043" wp14:editId="11E445FA">
            <wp:extent cx="6188710" cy="16833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03 at 14.13.29.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1683385"/>
                    </a:xfrm>
                    <a:prstGeom prst="rect">
                      <a:avLst/>
                    </a:prstGeom>
                  </pic:spPr>
                </pic:pic>
              </a:graphicData>
            </a:graphic>
          </wp:inline>
        </w:drawing>
      </w:r>
    </w:p>
    <w:p w14:paraId="192CED7A" w14:textId="77777777" w:rsidR="00084440" w:rsidRDefault="00084440" w:rsidP="00D45773"/>
    <w:p w14:paraId="38858006" w14:textId="5A3DE4FB" w:rsidR="00084440" w:rsidRDefault="00084440" w:rsidP="00D45773">
      <w:r>
        <w:t>This view shows the two accounts automatically created in PIM for David:</w:t>
      </w:r>
    </w:p>
    <w:p w14:paraId="7D9BBA10" w14:textId="1C6D5AFD" w:rsidR="00084440" w:rsidRDefault="00084440" w:rsidP="00C44189">
      <w:pPr>
        <w:pStyle w:val="ListParagraph"/>
        <w:numPr>
          <w:ilvl w:val="0"/>
          <w:numId w:val="14"/>
        </w:numPr>
      </w:pPr>
      <w:r>
        <w:t xml:space="preserve">The </w:t>
      </w:r>
      <w:r w:rsidRPr="00084440">
        <w:rPr>
          <w:u w:val="single"/>
        </w:rPr>
        <w:t>Enterprise Single Sign-On</w:t>
      </w:r>
      <w:r>
        <w:t xml:space="preserve"> account is the account used for use cases involved in automated </w:t>
      </w:r>
      <w:proofErr w:type="spellStart"/>
      <w:r>
        <w:t>signon</w:t>
      </w:r>
      <w:proofErr w:type="spellEnd"/>
      <w:r>
        <w:t xml:space="preserve"> for privileged credentials</w:t>
      </w:r>
    </w:p>
    <w:p w14:paraId="03883BDE" w14:textId="1C5B160C" w:rsidR="00084440" w:rsidRDefault="00084440" w:rsidP="00C44189">
      <w:pPr>
        <w:pStyle w:val="ListParagraph"/>
        <w:numPr>
          <w:ilvl w:val="0"/>
          <w:numId w:val="14"/>
        </w:numPr>
      </w:pPr>
      <w:r>
        <w:t xml:space="preserve">The </w:t>
      </w:r>
      <w:r w:rsidRPr="00084440">
        <w:rPr>
          <w:u w:val="single"/>
        </w:rPr>
        <w:t>ISPIM Service</w:t>
      </w:r>
      <w:r>
        <w:t xml:space="preserve"> account is used for self-service and service center UI access</w:t>
      </w:r>
    </w:p>
    <w:p w14:paraId="748D2A36" w14:textId="77777777" w:rsidR="00084440" w:rsidRDefault="00084440" w:rsidP="00D45773"/>
    <w:p w14:paraId="23B023B2" w14:textId="6D6996C9" w:rsidR="00084440" w:rsidRDefault="00084440" w:rsidP="00D45773">
      <w:r>
        <w:t>We have now created four users; Patricia Whiteman, David Fox, Helen Fang and Susie Bowen. Each of those users has two accounts, one for SSO and one for PIM UI access. These are objects stored in the PIM LDAP.</w:t>
      </w:r>
    </w:p>
    <w:p w14:paraId="3D97566F" w14:textId="77777777" w:rsidR="00084440" w:rsidRDefault="00084440" w:rsidP="00D45773"/>
    <w:p w14:paraId="2B95DFCF" w14:textId="55232431" w:rsidR="00616847" w:rsidRDefault="00616847" w:rsidP="00C44189">
      <w:pPr>
        <w:pStyle w:val="ListParagraph"/>
        <w:numPr>
          <w:ilvl w:val="0"/>
          <w:numId w:val="13"/>
        </w:numPr>
      </w:pPr>
      <w:r>
        <w:t xml:space="preserve">Log out of the </w:t>
      </w:r>
      <w:r w:rsidRPr="00FE260B">
        <w:rPr>
          <w:b/>
        </w:rPr>
        <w:t>PIM Admin Console</w:t>
      </w:r>
      <w:r>
        <w:t xml:space="preserve"> (</w:t>
      </w:r>
      <w:r w:rsidR="004E5091">
        <w:t>arrow and door icon on the right of the banner) and close the browser tab.</w:t>
      </w:r>
    </w:p>
    <w:p w14:paraId="403051C7" w14:textId="77777777" w:rsidR="004E5091" w:rsidRDefault="004E5091" w:rsidP="00D45773"/>
    <w:p w14:paraId="498D030A" w14:textId="511050ED" w:rsidR="00616847" w:rsidRDefault="00084440" w:rsidP="00D45773">
      <w:r>
        <w:t>In the next step</w:t>
      </w:r>
      <w:r w:rsidR="004E5091">
        <w:t>,</w:t>
      </w:r>
      <w:r>
        <w:t xml:space="preserve"> we will create some privileged credentials.</w:t>
      </w:r>
    </w:p>
    <w:p w14:paraId="7C8FBB5E" w14:textId="60F46637" w:rsidR="00B3463A" w:rsidRDefault="00B3463A" w:rsidP="00B3463A">
      <w:pPr>
        <w:pStyle w:val="Heading2"/>
      </w:pPr>
      <w:bookmarkStart w:id="37" w:name="_Toc491868056"/>
      <w:r>
        <w:t>Create PIM Credentials</w:t>
      </w:r>
      <w:bookmarkEnd w:id="37"/>
    </w:p>
    <w:p w14:paraId="7D1CF9C2" w14:textId="77777777" w:rsidR="001A0A29" w:rsidRDefault="001A0A29" w:rsidP="00D45773">
      <w:r>
        <w:t xml:space="preserve">Credentials are PIMs representation of the target system privileged credentials like a Windows Administrator account, a Unix/Linux root account etc. PIM manages individual credentials or pools of credentials. PIM controls access to see the credential password, checkout a credential login and password, or automatically inject credential login and password into target systems. </w:t>
      </w:r>
    </w:p>
    <w:p w14:paraId="1D963CA2" w14:textId="77777777" w:rsidR="001A0A29" w:rsidRDefault="001A0A29" w:rsidP="00D45773"/>
    <w:p w14:paraId="27A0E114" w14:textId="1A3ED514" w:rsidR="001A0A29" w:rsidRDefault="001A0A29" w:rsidP="00D45773">
      <w:r>
        <w:t xml:space="preserve">In PIM deployments, there would be either a process or automated mechanism (like an adapter) to synchronize credential passwords managed by PIM with the corresponding accounts on the target systems. </w:t>
      </w:r>
    </w:p>
    <w:p w14:paraId="0A59F3CC" w14:textId="77777777" w:rsidR="001A0A29" w:rsidRDefault="001A0A29" w:rsidP="00D45773"/>
    <w:p w14:paraId="17A53390" w14:textId="53E481AB" w:rsidR="009A1047" w:rsidRDefault="001A0A29" w:rsidP="00D45773">
      <w:r>
        <w:t xml:space="preserve">In this lab, we will create some credentials to represent privileged accounts on the Windows Server; the Administrator account and some of the database administrator accounts for the PIM </w:t>
      </w:r>
      <w:proofErr w:type="spellStart"/>
      <w:r>
        <w:t>DBs.</w:t>
      </w:r>
      <w:proofErr w:type="spellEnd"/>
      <w:r>
        <w:t xml:space="preserve"> We will not connect them to the actual accounts as that could cause problems with the live databases we’re using for PIM. We are just trying to show the objects and how we could tie governance to them.</w:t>
      </w:r>
    </w:p>
    <w:p w14:paraId="14C920A6" w14:textId="02F62F10" w:rsidR="00434764" w:rsidRDefault="00434764" w:rsidP="00434764">
      <w:pPr>
        <w:pStyle w:val="Heading3"/>
      </w:pPr>
      <w:bookmarkStart w:id="38" w:name="_Toc491868057"/>
      <w:r>
        <w:t>Identify Privileged Credentials</w:t>
      </w:r>
      <w:bookmarkEnd w:id="38"/>
    </w:p>
    <w:p w14:paraId="37B7D90E" w14:textId="7D59F581" w:rsidR="009A1047" w:rsidRDefault="00434764" w:rsidP="00D45773">
      <w:r>
        <w:t xml:space="preserve">Prior to adding credentials to PIM, we will look </w:t>
      </w:r>
      <w:r w:rsidR="009A1047">
        <w:t>at the accounts on the Windows Server.</w:t>
      </w:r>
    </w:p>
    <w:p w14:paraId="230EBB57" w14:textId="77777777" w:rsidR="009A1047" w:rsidRDefault="009A1047" w:rsidP="00D45773"/>
    <w:p w14:paraId="39D72F22" w14:textId="77777777" w:rsidR="009A1047" w:rsidRDefault="009A1047" w:rsidP="009A1047">
      <w:pPr>
        <w:pStyle w:val="ListParagraph"/>
        <w:numPr>
          <w:ilvl w:val="0"/>
          <w:numId w:val="4"/>
        </w:numPr>
        <w:spacing w:after="160" w:line="259" w:lineRule="auto"/>
      </w:pPr>
      <w:r>
        <w:t>If not already there, log into the Windows Server machine (</w:t>
      </w:r>
      <w:r w:rsidRPr="00B3463A">
        <w:rPr>
          <w:rStyle w:val="CodeChar"/>
        </w:rPr>
        <w:t>Administrator</w:t>
      </w:r>
      <w:r>
        <w:t>/</w:t>
      </w:r>
      <w:r w:rsidRPr="00B3463A">
        <w:rPr>
          <w:rStyle w:val="CodeChar"/>
        </w:rPr>
        <w:t>Passw0rd</w:t>
      </w:r>
      <w:r>
        <w:t>) and go to the desktop</w:t>
      </w:r>
    </w:p>
    <w:p w14:paraId="2B81B8E2" w14:textId="2A9E8C32" w:rsidR="009A1047" w:rsidRDefault="009A1047" w:rsidP="009A1047">
      <w:pPr>
        <w:pStyle w:val="ListParagraph"/>
        <w:numPr>
          <w:ilvl w:val="0"/>
          <w:numId w:val="4"/>
        </w:numPr>
        <w:spacing w:after="160" w:line="259" w:lineRule="auto"/>
      </w:pPr>
      <w:r>
        <w:t xml:space="preserve">Click the </w:t>
      </w:r>
      <w:r w:rsidRPr="00D35E8C">
        <w:rPr>
          <w:b/>
        </w:rPr>
        <w:t>Start</w:t>
      </w:r>
      <w:r>
        <w:t xml:space="preserve"> button and select </w:t>
      </w:r>
      <w:r w:rsidRPr="00D35E8C">
        <w:rPr>
          <w:b/>
        </w:rPr>
        <w:t>Active Directory Users and Computers</w:t>
      </w:r>
    </w:p>
    <w:p w14:paraId="04688C33" w14:textId="7CB85024" w:rsidR="009A1047" w:rsidRDefault="00434764" w:rsidP="00D45773">
      <w:r>
        <w:rPr>
          <w:noProof/>
          <w:lang w:val="en-GB" w:eastAsia="en-GB"/>
        </w:rPr>
        <w:lastRenderedPageBreak/>
        <w:drawing>
          <wp:inline distT="0" distB="0" distL="0" distR="0" wp14:anchorId="45E77BB9" wp14:editId="1CCFB06B">
            <wp:extent cx="6188710" cy="445198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7-03 at 14.57.30.png"/>
                    <pic:cNvPicPr/>
                  </pic:nvPicPr>
                  <pic:blipFill>
                    <a:blip r:embed="rId32">
                      <a:extLst>
                        <a:ext uri="{28A0092B-C50C-407E-A947-70E740481C1C}">
                          <a14:useLocalDpi xmlns:a14="http://schemas.microsoft.com/office/drawing/2010/main" val="0"/>
                        </a:ext>
                      </a:extLst>
                    </a:blip>
                    <a:stretch>
                      <a:fillRect/>
                    </a:stretch>
                  </pic:blipFill>
                  <pic:spPr>
                    <a:xfrm>
                      <a:off x="0" y="0"/>
                      <a:ext cx="6188710" cy="4451985"/>
                    </a:xfrm>
                    <a:prstGeom prst="rect">
                      <a:avLst/>
                    </a:prstGeom>
                  </pic:spPr>
                </pic:pic>
              </a:graphicData>
            </a:graphic>
          </wp:inline>
        </w:drawing>
      </w:r>
    </w:p>
    <w:p w14:paraId="32A70153" w14:textId="77777777" w:rsidR="009A1047" w:rsidRDefault="009A1047" w:rsidP="00D45773"/>
    <w:p w14:paraId="03A63AD1" w14:textId="13F306FE" w:rsidR="001A0A29" w:rsidRDefault="00434764" w:rsidP="00D45773">
      <w:r>
        <w:t xml:space="preserve">As expected there is an </w:t>
      </w:r>
      <w:r w:rsidRPr="00124266">
        <w:rPr>
          <w:i/>
        </w:rPr>
        <w:t>Administrator</w:t>
      </w:r>
      <w:r>
        <w:t xml:space="preserve"> user. There is also a </w:t>
      </w:r>
      <w:r w:rsidRPr="00124266">
        <w:rPr>
          <w:i/>
        </w:rPr>
        <w:t>db2admin</w:t>
      </w:r>
      <w:r>
        <w:t xml:space="preserve"> user. Notice also the </w:t>
      </w:r>
      <w:proofErr w:type="spellStart"/>
      <w:r w:rsidRPr="00124266">
        <w:rPr>
          <w:i/>
        </w:rPr>
        <w:t>ldapinst</w:t>
      </w:r>
      <w:proofErr w:type="spellEnd"/>
      <w:r>
        <w:t xml:space="preserve"> and </w:t>
      </w:r>
      <w:proofErr w:type="spellStart"/>
      <w:r w:rsidRPr="00124266">
        <w:rPr>
          <w:i/>
        </w:rPr>
        <w:t>piminst</w:t>
      </w:r>
      <w:proofErr w:type="spellEnd"/>
      <w:r>
        <w:t xml:space="preserve"> users.</w:t>
      </w:r>
    </w:p>
    <w:p w14:paraId="6A13CF62" w14:textId="77777777" w:rsidR="00434764" w:rsidRDefault="00434764" w:rsidP="00D45773"/>
    <w:p w14:paraId="1507DA44" w14:textId="4DCE8F14" w:rsidR="00434764" w:rsidRDefault="00434764" w:rsidP="00C44189">
      <w:pPr>
        <w:pStyle w:val="ListParagraph"/>
        <w:numPr>
          <w:ilvl w:val="0"/>
          <w:numId w:val="15"/>
        </w:numPr>
      </w:pPr>
      <w:r>
        <w:t>Open (double-click) the DB2ADMNS security group and click on the Members tab</w:t>
      </w:r>
    </w:p>
    <w:p w14:paraId="66AFB9FB" w14:textId="77777777" w:rsidR="00434764" w:rsidRDefault="00434764" w:rsidP="00D45773"/>
    <w:p w14:paraId="0853E283" w14:textId="58B26A61" w:rsidR="00434764" w:rsidRDefault="00434764" w:rsidP="00D45773">
      <w:r>
        <w:rPr>
          <w:noProof/>
          <w:lang w:val="en-GB" w:eastAsia="en-GB"/>
        </w:rPr>
        <w:drawing>
          <wp:inline distT="0" distB="0" distL="0" distR="0" wp14:anchorId="4FA7FCC1" wp14:editId="51DC0A43">
            <wp:extent cx="3152140" cy="15758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7-03 at 14.59.59.png"/>
                    <pic:cNvPicPr/>
                  </pic:nvPicPr>
                  <pic:blipFill rotWithShape="1">
                    <a:blip r:embed="rId33">
                      <a:extLst>
                        <a:ext uri="{28A0092B-C50C-407E-A947-70E740481C1C}">
                          <a14:useLocalDpi xmlns:a14="http://schemas.microsoft.com/office/drawing/2010/main" val="0"/>
                        </a:ext>
                      </a:extLst>
                    </a:blip>
                    <a:srcRect b="55622"/>
                    <a:stretch/>
                  </pic:blipFill>
                  <pic:spPr bwMode="auto">
                    <a:xfrm>
                      <a:off x="0" y="0"/>
                      <a:ext cx="3165325" cy="1582473"/>
                    </a:xfrm>
                    <a:prstGeom prst="rect">
                      <a:avLst/>
                    </a:prstGeom>
                    <a:ln>
                      <a:noFill/>
                    </a:ln>
                    <a:extLst>
                      <a:ext uri="{53640926-AAD7-44D8-BBD7-CCE9431645EC}">
                        <a14:shadowObscured xmlns:a14="http://schemas.microsoft.com/office/drawing/2010/main"/>
                      </a:ext>
                    </a:extLst>
                  </pic:spPr>
                </pic:pic>
              </a:graphicData>
            </a:graphic>
          </wp:inline>
        </w:drawing>
      </w:r>
    </w:p>
    <w:p w14:paraId="6176DBDA" w14:textId="77777777" w:rsidR="00434764" w:rsidRDefault="00434764" w:rsidP="00D45773"/>
    <w:p w14:paraId="7F2C3F5C" w14:textId="6D5FF365" w:rsidR="00434764" w:rsidRDefault="00434764" w:rsidP="00D45773">
      <w:r>
        <w:t>You can see that these two users are also database administration accounts, the accounts the DB2 instances run under. There are other administrative users and groups, but we will limit the lab to these four.</w:t>
      </w:r>
    </w:p>
    <w:p w14:paraId="7186586C" w14:textId="77777777" w:rsidR="00434764" w:rsidRDefault="00434764" w:rsidP="00D45773"/>
    <w:p w14:paraId="53795DBD" w14:textId="77777777" w:rsidR="00434764" w:rsidRDefault="00434764" w:rsidP="00C44189">
      <w:pPr>
        <w:pStyle w:val="ListParagraph"/>
        <w:numPr>
          <w:ilvl w:val="0"/>
          <w:numId w:val="15"/>
        </w:numPr>
      </w:pPr>
      <w:r>
        <w:t xml:space="preserve">Click </w:t>
      </w:r>
      <w:r w:rsidRPr="00124266">
        <w:rPr>
          <w:b/>
        </w:rPr>
        <w:t>Cancel</w:t>
      </w:r>
      <w:r>
        <w:t xml:space="preserve"> on the </w:t>
      </w:r>
      <w:r w:rsidRPr="00124266">
        <w:rPr>
          <w:b/>
        </w:rPr>
        <w:t>DB2ADMNS Properties</w:t>
      </w:r>
      <w:r>
        <w:t xml:space="preserve"> window</w:t>
      </w:r>
    </w:p>
    <w:p w14:paraId="4B72FE09" w14:textId="1C48A934" w:rsidR="00434764" w:rsidRDefault="00434764" w:rsidP="00C44189">
      <w:pPr>
        <w:pStyle w:val="ListParagraph"/>
        <w:numPr>
          <w:ilvl w:val="0"/>
          <w:numId w:val="15"/>
        </w:numPr>
      </w:pPr>
      <w:r>
        <w:t xml:space="preserve">Close the </w:t>
      </w:r>
      <w:r w:rsidRPr="00124266">
        <w:rPr>
          <w:b/>
        </w:rPr>
        <w:t>Active Directory Users and Computers</w:t>
      </w:r>
      <w:r>
        <w:t xml:space="preserve"> window</w:t>
      </w:r>
    </w:p>
    <w:p w14:paraId="0EFDB4AF" w14:textId="77777777" w:rsidR="00D755B7" w:rsidRDefault="00D755B7">
      <w:pPr>
        <w:rPr>
          <w:rFonts w:cs="Arial"/>
          <w:b/>
          <w:bCs/>
          <w:sz w:val="26"/>
          <w:szCs w:val="26"/>
        </w:rPr>
      </w:pPr>
      <w:r>
        <w:br w:type="page"/>
      </w:r>
    </w:p>
    <w:p w14:paraId="42AEEAD0" w14:textId="49990911" w:rsidR="00434764" w:rsidRDefault="00434764" w:rsidP="00434764">
      <w:pPr>
        <w:pStyle w:val="Heading3"/>
      </w:pPr>
      <w:bookmarkStart w:id="39" w:name="_Toc491868058"/>
      <w:r>
        <w:lastRenderedPageBreak/>
        <w:t>Create Credentials</w:t>
      </w:r>
      <w:bookmarkEnd w:id="39"/>
    </w:p>
    <w:p w14:paraId="5DDD8BAA" w14:textId="5F87A308" w:rsidR="00434764" w:rsidRDefault="00434764" w:rsidP="00D45773">
      <w:r>
        <w:t>We will create these four users (accounts) as Credential in PIM.</w:t>
      </w:r>
    </w:p>
    <w:p w14:paraId="229C4A9B" w14:textId="77777777" w:rsidR="00434764" w:rsidRDefault="00434764" w:rsidP="00D45773"/>
    <w:p w14:paraId="2A8FE564" w14:textId="77777777" w:rsidR="00434764" w:rsidRDefault="00434764" w:rsidP="00C44189">
      <w:pPr>
        <w:pStyle w:val="ListParagraph"/>
        <w:numPr>
          <w:ilvl w:val="0"/>
          <w:numId w:val="16"/>
        </w:numPr>
      </w:pPr>
      <w:r>
        <w:t xml:space="preserve">In Firefox open the </w:t>
      </w:r>
      <w:r w:rsidRPr="00124266">
        <w:rPr>
          <w:b/>
        </w:rPr>
        <w:t>PIM Service Center</w:t>
      </w:r>
      <w:r>
        <w:t xml:space="preserve"> (either use the link in the PIM VA Home page or the bookmark).</w:t>
      </w:r>
    </w:p>
    <w:p w14:paraId="7A378980" w14:textId="77777777" w:rsidR="00434764" w:rsidRDefault="00434764" w:rsidP="00C44189">
      <w:pPr>
        <w:pStyle w:val="ListParagraph"/>
        <w:numPr>
          <w:ilvl w:val="0"/>
          <w:numId w:val="16"/>
        </w:numPr>
      </w:pPr>
      <w:r>
        <w:t xml:space="preserve">At the login prompt, login with User ID = </w:t>
      </w:r>
      <w:r w:rsidRPr="00124266">
        <w:rPr>
          <w:rStyle w:val="CodeChar"/>
        </w:rPr>
        <w:t>bob</w:t>
      </w:r>
      <w:r>
        <w:t xml:space="preserve"> and Password = </w:t>
      </w:r>
      <w:r w:rsidRPr="00124266">
        <w:rPr>
          <w:rStyle w:val="CodeChar"/>
        </w:rPr>
        <w:t>Passw0rd</w:t>
      </w:r>
    </w:p>
    <w:p w14:paraId="6711D6A6" w14:textId="496260A4" w:rsidR="008E19DA" w:rsidRDefault="008E19DA" w:rsidP="00D45773">
      <w:r>
        <w:t xml:space="preserve">Bob is a PIM administrator already defined in PIM. </w:t>
      </w:r>
      <w:r w:rsidR="0073113A">
        <w:t>Bob will see all functions on the PIM Service Center home page.</w:t>
      </w:r>
    </w:p>
    <w:p w14:paraId="1743E45C" w14:textId="10EE1504" w:rsidR="00434764" w:rsidRDefault="00434764" w:rsidP="00D45773"/>
    <w:p w14:paraId="06A3A9E4" w14:textId="286E60F2" w:rsidR="008D15C3" w:rsidRDefault="0073113A" w:rsidP="00D45773">
      <w:r>
        <w:rPr>
          <w:noProof/>
          <w:lang w:val="en-GB" w:eastAsia="en-GB"/>
        </w:rPr>
        <w:drawing>
          <wp:inline distT="0" distB="0" distL="0" distR="0" wp14:anchorId="2D89DB24" wp14:editId="01F4A20B">
            <wp:extent cx="6188710" cy="371030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7-03 at 15.17.59.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3710305"/>
                    </a:xfrm>
                    <a:prstGeom prst="rect">
                      <a:avLst/>
                    </a:prstGeom>
                  </pic:spPr>
                </pic:pic>
              </a:graphicData>
            </a:graphic>
          </wp:inline>
        </w:drawing>
      </w:r>
    </w:p>
    <w:p w14:paraId="4FB94554" w14:textId="77777777" w:rsidR="008D15C3" w:rsidRDefault="008D15C3" w:rsidP="00D45773"/>
    <w:p w14:paraId="18A90130" w14:textId="06BFE1DC" w:rsidR="0073113A" w:rsidRDefault="0073113A" w:rsidP="00C44189">
      <w:pPr>
        <w:pStyle w:val="ListParagraph"/>
        <w:numPr>
          <w:ilvl w:val="0"/>
          <w:numId w:val="17"/>
        </w:numPr>
      </w:pPr>
      <w:r>
        <w:t xml:space="preserve">On the </w:t>
      </w:r>
      <w:r w:rsidRPr="00124266">
        <w:rPr>
          <w:b/>
        </w:rPr>
        <w:t>PIM Service Center</w:t>
      </w:r>
      <w:r>
        <w:t xml:space="preserve"> home page, click the </w:t>
      </w:r>
      <w:r w:rsidRPr="002C31C8">
        <w:rPr>
          <w:b/>
        </w:rPr>
        <w:t>Manage Credentials</w:t>
      </w:r>
      <w:r>
        <w:t xml:space="preserve"> </w:t>
      </w:r>
      <w:r w:rsidR="002C31C8">
        <w:t>tile</w:t>
      </w:r>
    </w:p>
    <w:p w14:paraId="11A57585" w14:textId="77777777" w:rsidR="008D15C3" w:rsidRDefault="008D15C3" w:rsidP="00D45773"/>
    <w:p w14:paraId="5E22555C" w14:textId="2A1E8C2F" w:rsidR="0073113A" w:rsidRDefault="0073113A" w:rsidP="00D45773">
      <w:r>
        <w:rPr>
          <w:noProof/>
          <w:lang w:val="en-GB" w:eastAsia="en-GB"/>
        </w:rPr>
        <w:drawing>
          <wp:inline distT="0" distB="0" distL="0" distR="0" wp14:anchorId="70F4BD2A" wp14:editId="5AF16D2C">
            <wp:extent cx="6188710" cy="2104390"/>
            <wp:effectExtent l="76200" t="76200" r="85090" b="800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07-03 at 15.19.42.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2104390"/>
                    </a:xfrm>
                    <a:prstGeom prst="rect">
                      <a:avLst/>
                    </a:prstGeom>
                    <a:effectLst>
                      <a:glow rad="63500">
                        <a:schemeClr val="accent3">
                          <a:satMod val="175000"/>
                          <a:alpha val="40000"/>
                        </a:schemeClr>
                      </a:glow>
                    </a:effectLst>
                  </pic:spPr>
                </pic:pic>
              </a:graphicData>
            </a:graphic>
          </wp:inline>
        </w:drawing>
      </w:r>
    </w:p>
    <w:p w14:paraId="663185D5" w14:textId="77777777" w:rsidR="0073113A" w:rsidRDefault="0073113A" w:rsidP="00D45773"/>
    <w:p w14:paraId="00F7BE36" w14:textId="77777777" w:rsidR="0073113A" w:rsidRDefault="0073113A" w:rsidP="00D45773">
      <w:r>
        <w:t>There are no credentials defined. We will create them.</w:t>
      </w:r>
    </w:p>
    <w:p w14:paraId="721D47D0" w14:textId="77777777" w:rsidR="0073113A" w:rsidRDefault="0073113A" w:rsidP="00D45773"/>
    <w:p w14:paraId="0135CC22" w14:textId="4A18BFB9" w:rsidR="001211AF" w:rsidRDefault="0073113A" w:rsidP="00C44189">
      <w:pPr>
        <w:pStyle w:val="ListParagraph"/>
        <w:numPr>
          <w:ilvl w:val="0"/>
          <w:numId w:val="17"/>
        </w:numPr>
      </w:pPr>
      <w:r>
        <w:t xml:space="preserve">Click </w:t>
      </w:r>
      <w:r w:rsidRPr="00124266">
        <w:rPr>
          <w:b/>
        </w:rPr>
        <w:t>+Add</w:t>
      </w:r>
      <w:r>
        <w:t xml:space="preserve"> to add a new credentia</w:t>
      </w:r>
      <w:r w:rsidR="001211AF">
        <w:t>l</w:t>
      </w:r>
    </w:p>
    <w:p w14:paraId="5E1AED91" w14:textId="77777777" w:rsidR="001211AF" w:rsidRDefault="001211AF" w:rsidP="001211AF"/>
    <w:p w14:paraId="0DC40990" w14:textId="50E6C88F" w:rsidR="001211AF" w:rsidRDefault="001211AF" w:rsidP="001211AF">
      <w:r>
        <w:rPr>
          <w:noProof/>
          <w:lang w:val="en-GB" w:eastAsia="en-GB"/>
        </w:rPr>
        <w:lastRenderedPageBreak/>
        <w:drawing>
          <wp:inline distT="0" distB="0" distL="0" distR="0" wp14:anchorId="40A8FEA0" wp14:editId="59B20556">
            <wp:extent cx="6188710" cy="1262380"/>
            <wp:effectExtent l="76200" t="76200" r="85090" b="838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07-03 at 15.28.13.png"/>
                    <pic:cNvPicPr/>
                  </pic:nvPicPr>
                  <pic:blipFill>
                    <a:blip r:embed="rId36">
                      <a:extLst>
                        <a:ext uri="{28A0092B-C50C-407E-A947-70E740481C1C}">
                          <a14:useLocalDpi xmlns:a14="http://schemas.microsoft.com/office/drawing/2010/main" val="0"/>
                        </a:ext>
                      </a:extLst>
                    </a:blip>
                    <a:stretch>
                      <a:fillRect/>
                    </a:stretch>
                  </pic:blipFill>
                  <pic:spPr>
                    <a:xfrm>
                      <a:off x="0" y="0"/>
                      <a:ext cx="6188710" cy="1262380"/>
                    </a:xfrm>
                    <a:prstGeom prst="rect">
                      <a:avLst/>
                    </a:prstGeom>
                    <a:effectLst>
                      <a:glow rad="63500">
                        <a:schemeClr val="accent3">
                          <a:satMod val="175000"/>
                          <a:alpha val="40000"/>
                        </a:schemeClr>
                      </a:glow>
                    </a:effectLst>
                  </pic:spPr>
                </pic:pic>
              </a:graphicData>
            </a:graphic>
          </wp:inline>
        </w:drawing>
      </w:r>
    </w:p>
    <w:p w14:paraId="34AF99C0" w14:textId="77777777" w:rsidR="001211AF" w:rsidRDefault="001211AF" w:rsidP="001211AF"/>
    <w:p w14:paraId="65E6A633" w14:textId="38E68A86" w:rsidR="001211AF" w:rsidRDefault="0063592B" w:rsidP="00C44189">
      <w:pPr>
        <w:pStyle w:val="ListParagraph"/>
        <w:numPr>
          <w:ilvl w:val="0"/>
          <w:numId w:val="17"/>
        </w:numPr>
      </w:pPr>
      <w:r>
        <w:t xml:space="preserve">Enter </w:t>
      </w:r>
      <w:r w:rsidR="001211AF">
        <w:t xml:space="preserve">a </w:t>
      </w:r>
      <w:r w:rsidR="001211AF" w:rsidRPr="001211AF">
        <w:rPr>
          <w:b/>
        </w:rPr>
        <w:t>Login ID</w:t>
      </w:r>
      <w:r w:rsidR="001211AF">
        <w:t xml:space="preserve"> of </w:t>
      </w:r>
      <w:r w:rsidR="001211AF" w:rsidRPr="00124266">
        <w:rPr>
          <w:rStyle w:val="CodeChar"/>
        </w:rPr>
        <w:t>Administrator</w:t>
      </w:r>
      <w:r w:rsidR="001211AF">
        <w:t xml:space="preserve"> and leave the </w:t>
      </w:r>
      <w:r w:rsidR="001211AF" w:rsidRPr="001211AF">
        <w:rPr>
          <w:b/>
        </w:rPr>
        <w:t>Password</w:t>
      </w:r>
      <w:r w:rsidR="001211AF">
        <w:t xml:space="preserve"> blank</w:t>
      </w:r>
    </w:p>
    <w:p w14:paraId="30F9285C" w14:textId="77777777" w:rsidR="001211AF" w:rsidRDefault="001211AF" w:rsidP="001211AF"/>
    <w:p w14:paraId="292EB0B0" w14:textId="73A7B9B2" w:rsidR="001211AF" w:rsidRDefault="001211AF" w:rsidP="001211AF">
      <w:r>
        <w:t>This would be used when the credential is connected to a target system. As we’re not connecting to the Windows Server we can leave this blank.</w:t>
      </w:r>
    </w:p>
    <w:p w14:paraId="7F3D164B" w14:textId="77777777" w:rsidR="001211AF" w:rsidRDefault="001211AF" w:rsidP="001211AF"/>
    <w:p w14:paraId="6BCA5004" w14:textId="12C070A0" w:rsidR="0073113A" w:rsidRDefault="001211AF" w:rsidP="00C44189">
      <w:pPr>
        <w:pStyle w:val="ListParagraph"/>
        <w:numPr>
          <w:ilvl w:val="0"/>
          <w:numId w:val="17"/>
        </w:numPr>
      </w:pPr>
      <w:r>
        <w:t xml:space="preserve">Click the green plus (+) icon beside the </w:t>
      </w:r>
      <w:r w:rsidRPr="001211AF">
        <w:rPr>
          <w:b/>
        </w:rPr>
        <w:t>Resource</w:t>
      </w:r>
      <w:r>
        <w:t xml:space="preserve"> field</w:t>
      </w:r>
    </w:p>
    <w:p w14:paraId="5F5824AD" w14:textId="7F70603F" w:rsidR="00D7292A" w:rsidRDefault="00D7292A" w:rsidP="00C44189">
      <w:pPr>
        <w:pStyle w:val="ListParagraph"/>
        <w:numPr>
          <w:ilvl w:val="0"/>
          <w:numId w:val="17"/>
        </w:numPr>
      </w:pPr>
      <w:r>
        <w:t xml:space="preserve">On the </w:t>
      </w:r>
      <w:r w:rsidRPr="00124266">
        <w:rPr>
          <w:b/>
        </w:rPr>
        <w:t>Add new resource</w:t>
      </w:r>
      <w:r>
        <w:t xml:space="preserve"> dialog, select </w:t>
      </w:r>
      <w:r w:rsidRPr="00124266">
        <w:rPr>
          <w:rStyle w:val="CodeChar"/>
        </w:rPr>
        <w:t>Active Directory</w:t>
      </w:r>
      <w:r>
        <w:t xml:space="preserve"> as the Resource </w:t>
      </w:r>
      <w:r w:rsidR="001B5CFB">
        <w:t>Name</w:t>
      </w:r>
      <w:r>
        <w:t>, “</w:t>
      </w:r>
      <w:r w:rsidRPr="00124266">
        <w:rPr>
          <w:rStyle w:val="CodeChar"/>
        </w:rPr>
        <w:t>DEMO.COM Active Directory</w:t>
      </w:r>
      <w:r>
        <w:t xml:space="preserve">” as the Resource name, </w:t>
      </w:r>
      <w:r w:rsidRPr="00124266">
        <w:rPr>
          <w:rStyle w:val="CodeChar"/>
        </w:rPr>
        <w:t>demo.com</w:t>
      </w:r>
      <w:r>
        <w:t xml:space="preserve"> as the Domain DNS name and </w:t>
      </w:r>
      <w:r w:rsidRPr="00124266">
        <w:rPr>
          <w:rStyle w:val="CodeChar"/>
        </w:rPr>
        <w:t>DEMO</w:t>
      </w:r>
      <w:r>
        <w:t xml:space="preserve"> as the Domain NetBIOS name.</w:t>
      </w:r>
    </w:p>
    <w:p w14:paraId="12BBB852" w14:textId="77777777" w:rsidR="00D7292A" w:rsidRDefault="00D7292A" w:rsidP="00D7292A"/>
    <w:p w14:paraId="10DFE239" w14:textId="15789660" w:rsidR="00D7292A" w:rsidRDefault="00D7292A" w:rsidP="00D7292A">
      <w:r>
        <w:rPr>
          <w:noProof/>
          <w:lang w:val="en-GB" w:eastAsia="en-GB"/>
        </w:rPr>
        <w:drawing>
          <wp:inline distT="0" distB="0" distL="0" distR="0" wp14:anchorId="4E2D90FA" wp14:editId="43D28340">
            <wp:extent cx="2335397" cy="2634480"/>
            <wp:effectExtent l="0" t="0" r="190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07-03 at 15.31.36.png"/>
                    <pic:cNvPicPr/>
                  </pic:nvPicPr>
                  <pic:blipFill>
                    <a:blip r:embed="rId37">
                      <a:extLst>
                        <a:ext uri="{28A0092B-C50C-407E-A947-70E740481C1C}">
                          <a14:useLocalDpi xmlns:a14="http://schemas.microsoft.com/office/drawing/2010/main" val="0"/>
                        </a:ext>
                      </a:extLst>
                    </a:blip>
                    <a:stretch>
                      <a:fillRect/>
                    </a:stretch>
                  </pic:blipFill>
                  <pic:spPr>
                    <a:xfrm>
                      <a:off x="0" y="0"/>
                      <a:ext cx="2339857" cy="2639511"/>
                    </a:xfrm>
                    <a:prstGeom prst="rect">
                      <a:avLst/>
                    </a:prstGeom>
                  </pic:spPr>
                </pic:pic>
              </a:graphicData>
            </a:graphic>
          </wp:inline>
        </w:drawing>
      </w:r>
    </w:p>
    <w:p w14:paraId="77F659D4" w14:textId="77777777" w:rsidR="00D7292A" w:rsidRDefault="00D7292A" w:rsidP="00D7292A"/>
    <w:p w14:paraId="40E9538D" w14:textId="67747871" w:rsidR="0063592B" w:rsidRDefault="00D7292A" w:rsidP="00D45773">
      <w:r>
        <w:t>These values correspond with how Active Directory on the Windows Server has been configured.</w:t>
      </w:r>
    </w:p>
    <w:p w14:paraId="7E02120D" w14:textId="77777777" w:rsidR="00D7292A" w:rsidRDefault="00D7292A" w:rsidP="00D45773"/>
    <w:p w14:paraId="0C23E578" w14:textId="7A3D690E" w:rsidR="00D7292A" w:rsidRDefault="00D7292A" w:rsidP="00C44189">
      <w:pPr>
        <w:pStyle w:val="ListParagraph"/>
        <w:numPr>
          <w:ilvl w:val="0"/>
          <w:numId w:val="19"/>
        </w:numPr>
      </w:pPr>
      <w:r>
        <w:t xml:space="preserve">Click </w:t>
      </w:r>
      <w:r w:rsidRPr="00124266">
        <w:rPr>
          <w:b/>
        </w:rPr>
        <w:t>OK</w:t>
      </w:r>
      <w:r>
        <w:t xml:space="preserve"> to close the dialog</w:t>
      </w:r>
    </w:p>
    <w:p w14:paraId="20F42E68" w14:textId="4DCFCCD7" w:rsidR="00D7292A" w:rsidRDefault="00D7292A" w:rsidP="00C44189">
      <w:pPr>
        <w:pStyle w:val="ListParagraph"/>
        <w:numPr>
          <w:ilvl w:val="0"/>
          <w:numId w:val="19"/>
        </w:numPr>
      </w:pPr>
      <w:r>
        <w:t xml:space="preserve">Enter a </w:t>
      </w:r>
      <w:r w:rsidRPr="00116A97">
        <w:rPr>
          <w:b/>
        </w:rPr>
        <w:t>Description</w:t>
      </w:r>
      <w:r>
        <w:t xml:space="preserve"> like “Built-in domain admin account”</w:t>
      </w:r>
    </w:p>
    <w:p w14:paraId="3E4BAC15" w14:textId="649CD966" w:rsidR="00D7292A" w:rsidRDefault="00D7292A" w:rsidP="00C44189">
      <w:pPr>
        <w:pStyle w:val="ListParagraph"/>
        <w:numPr>
          <w:ilvl w:val="0"/>
          <w:numId w:val="19"/>
        </w:numPr>
      </w:pPr>
      <w:r>
        <w:t xml:space="preserve">Click in the </w:t>
      </w:r>
      <w:r w:rsidRPr="00116A97">
        <w:rPr>
          <w:b/>
        </w:rPr>
        <w:t>Credential Tag</w:t>
      </w:r>
      <w:r>
        <w:t xml:space="preserve"> field</w:t>
      </w:r>
      <w:r w:rsidR="000713C2">
        <w:t xml:space="preserve"> to show the Specify the tags pop</w:t>
      </w:r>
      <w:r w:rsidR="00116A97">
        <w:t>-</w:t>
      </w:r>
      <w:r w:rsidR="000713C2">
        <w:t>up</w:t>
      </w:r>
      <w:r w:rsidR="00116A97">
        <w:t xml:space="preserve"> dialog</w:t>
      </w:r>
    </w:p>
    <w:p w14:paraId="37F2427A" w14:textId="77777777" w:rsidR="00D7292A" w:rsidRDefault="00D7292A" w:rsidP="00D45773"/>
    <w:p w14:paraId="63ED0B26" w14:textId="376B4996" w:rsidR="00D7292A" w:rsidRDefault="000713C2" w:rsidP="00D45773">
      <w:r>
        <w:rPr>
          <w:noProof/>
          <w:lang w:val="en-GB" w:eastAsia="en-GB"/>
        </w:rPr>
        <w:drawing>
          <wp:inline distT="0" distB="0" distL="0" distR="0" wp14:anchorId="29F2CBD9" wp14:editId="1B2FB1AB">
            <wp:extent cx="2738971" cy="1844137"/>
            <wp:effectExtent l="76200" t="76200" r="80645" b="863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03 at 15.36.42.png"/>
                    <pic:cNvPicPr/>
                  </pic:nvPicPr>
                  <pic:blipFill>
                    <a:blip r:embed="rId38">
                      <a:extLst>
                        <a:ext uri="{28A0092B-C50C-407E-A947-70E740481C1C}">
                          <a14:useLocalDpi xmlns:a14="http://schemas.microsoft.com/office/drawing/2010/main" val="0"/>
                        </a:ext>
                      </a:extLst>
                    </a:blip>
                    <a:stretch>
                      <a:fillRect/>
                    </a:stretch>
                  </pic:blipFill>
                  <pic:spPr>
                    <a:xfrm>
                      <a:off x="0" y="0"/>
                      <a:ext cx="2743511" cy="1847194"/>
                    </a:xfrm>
                    <a:prstGeom prst="rect">
                      <a:avLst/>
                    </a:prstGeom>
                    <a:effectLst>
                      <a:glow rad="63500">
                        <a:schemeClr val="accent3">
                          <a:satMod val="175000"/>
                          <a:alpha val="40000"/>
                        </a:schemeClr>
                      </a:glow>
                    </a:effectLst>
                  </pic:spPr>
                </pic:pic>
              </a:graphicData>
            </a:graphic>
          </wp:inline>
        </w:drawing>
      </w:r>
    </w:p>
    <w:p w14:paraId="3F1DEE10" w14:textId="77777777" w:rsidR="000713C2" w:rsidRDefault="000713C2" w:rsidP="00D45773"/>
    <w:p w14:paraId="7A42BA25" w14:textId="3980770A" w:rsidR="000713C2" w:rsidRDefault="000713C2" w:rsidP="00C44189">
      <w:pPr>
        <w:pStyle w:val="ListParagraph"/>
        <w:numPr>
          <w:ilvl w:val="0"/>
          <w:numId w:val="18"/>
        </w:numPr>
      </w:pPr>
      <w:r>
        <w:t xml:space="preserve">Enter </w:t>
      </w:r>
      <w:r w:rsidRPr="00124266">
        <w:rPr>
          <w:rStyle w:val="CodeChar"/>
        </w:rPr>
        <w:t>Administrator</w:t>
      </w:r>
      <w:r>
        <w:t xml:space="preserve"> and click the plus sign to add that as a tag.</w:t>
      </w:r>
    </w:p>
    <w:p w14:paraId="5E7E9755" w14:textId="57207347" w:rsidR="000713C2" w:rsidRDefault="000713C2" w:rsidP="00C44189">
      <w:pPr>
        <w:pStyle w:val="ListParagraph"/>
        <w:numPr>
          <w:ilvl w:val="0"/>
          <w:numId w:val="18"/>
        </w:numPr>
      </w:pPr>
      <w:r>
        <w:t xml:space="preserve">Repeat to add </w:t>
      </w:r>
      <w:r w:rsidRPr="00124266">
        <w:rPr>
          <w:rStyle w:val="CodeChar"/>
        </w:rPr>
        <w:t>bui</w:t>
      </w:r>
      <w:r w:rsidR="00116A97" w:rsidRPr="00124266">
        <w:rPr>
          <w:rStyle w:val="CodeChar"/>
        </w:rPr>
        <w:t>l</w:t>
      </w:r>
      <w:r w:rsidRPr="00124266">
        <w:rPr>
          <w:rStyle w:val="CodeChar"/>
        </w:rPr>
        <w:t>t-in</w:t>
      </w:r>
      <w:r>
        <w:t xml:space="preserve"> and </w:t>
      </w:r>
      <w:r w:rsidR="00116A97" w:rsidRPr="00124266">
        <w:rPr>
          <w:rStyle w:val="CodeChar"/>
        </w:rPr>
        <w:t>DEMO.COM</w:t>
      </w:r>
    </w:p>
    <w:p w14:paraId="7484952B" w14:textId="77777777" w:rsidR="00116A97" w:rsidRDefault="00116A97" w:rsidP="00D45773"/>
    <w:p w14:paraId="5CE2FCFC" w14:textId="19D08A33" w:rsidR="00116A97" w:rsidRDefault="00116A97" w:rsidP="00D45773">
      <w:r>
        <w:rPr>
          <w:noProof/>
          <w:lang w:val="en-GB" w:eastAsia="en-GB"/>
        </w:rPr>
        <w:drawing>
          <wp:inline distT="0" distB="0" distL="0" distR="0" wp14:anchorId="70527C19" wp14:editId="44DA26C1">
            <wp:extent cx="2675471" cy="2362550"/>
            <wp:effectExtent l="76200" t="76200" r="67945" b="762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7-03 at 15.38.22.png"/>
                    <pic:cNvPicPr/>
                  </pic:nvPicPr>
                  <pic:blipFill>
                    <a:blip r:embed="rId39">
                      <a:extLst>
                        <a:ext uri="{28A0092B-C50C-407E-A947-70E740481C1C}">
                          <a14:useLocalDpi xmlns:a14="http://schemas.microsoft.com/office/drawing/2010/main" val="0"/>
                        </a:ext>
                      </a:extLst>
                    </a:blip>
                    <a:stretch>
                      <a:fillRect/>
                    </a:stretch>
                  </pic:blipFill>
                  <pic:spPr>
                    <a:xfrm>
                      <a:off x="0" y="0"/>
                      <a:ext cx="2684978" cy="2370945"/>
                    </a:xfrm>
                    <a:prstGeom prst="rect">
                      <a:avLst/>
                    </a:prstGeom>
                    <a:effectLst>
                      <a:glow rad="63500">
                        <a:schemeClr val="accent3">
                          <a:satMod val="175000"/>
                          <a:alpha val="40000"/>
                        </a:schemeClr>
                      </a:glow>
                    </a:effectLst>
                  </pic:spPr>
                </pic:pic>
              </a:graphicData>
            </a:graphic>
          </wp:inline>
        </w:drawing>
      </w:r>
    </w:p>
    <w:p w14:paraId="0B10359A" w14:textId="77777777" w:rsidR="00116A97" w:rsidRDefault="00116A97" w:rsidP="00D45773"/>
    <w:p w14:paraId="03AAC4FB" w14:textId="502B36F5" w:rsidR="00B22414" w:rsidRDefault="00B22414" w:rsidP="00B22414">
      <w:r>
        <w:t xml:space="preserve">We don’t need these tags as they are </w:t>
      </w:r>
      <w:r w:rsidR="00124266">
        <w:t>used to create cred</w:t>
      </w:r>
      <w:r w:rsidR="00933A62">
        <w:t>ential pools, which we won’t do, but we’ll do it for completeness.</w:t>
      </w:r>
    </w:p>
    <w:p w14:paraId="0332C18A" w14:textId="77777777" w:rsidR="00B22414" w:rsidRDefault="00B22414" w:rsidP="00B22414"/>
    <w:p w14:paraId="07E5178F" w14:textId="420C1BB6" w:rsidR="00116A97" w:rsidRDefault="00116A97" w:rsidP="00C44189">
      <w:pPr>
        <w:pStyle w:val="ListParagraph"/>
        <w:numPr>
          <w:ilvl w:val="0"/>
          <w:numId w:val="20"/>
        </w:numPr>
      </w:pPr>
      <w:r>
        <w:t xml:space="preserve">Click </w:t>
      </w:r>
      <w:r w:rsidRPr="00124266">
        <w:rPr>
          <w:b/>
        </w:rPr>
        <w:t>OK</w:t>
      </w:r>
      <w:r>
        <w:t xml:space="preserve"> to close the </w:t>
      </w:r>
      <w:r w:rsidR="00153D33">
        <w:t>pop-up</w:t>
      </w:r>
    </w:p>
    <w:p w14:paraId="31722DB2" w14:textId="57163819" w:rsidR="00116A97" w:rsidRDefault="00116A97" w:rsidP="00C44189">
      <w:pPr>
        <w:pStyle w:val="ListParagraph"/>
        <w:numPr>
          <w:ilvl w:val="0"/>
          <w:numId w:val="20"/>
        </w:numPr>
      </w:pPr>
      <w:r>
        <w:t xml:space="preserve">Click in the </w:t>
      </w:r>
      <w:r w:rsidRPr="00124266">
        <w:rPr>
          <w:b/>
        </w:rPr>
        <w:t>Credential Settings</w:t>
      </w:r>
      <w:r>
        <w:t xml:space="preserve"> field to show the </w:t>
      </w:r>
      <w:r w:rsidRPr="00124266">
        <w:rPr>
          <w:b/>
        </w:rPr>
        <w:t>Credential Settings</w:t>
      </w:r>
      <w:r>
        <w:t xml:space="preserve"> pop-up dialog</w:t>
      </w:r>
    </w:p>
    <w:p w14:paraId="704D0DC5" w14:textId="77E5354E" w:rsidR="00116A97" w:rsidRDefault="00116A97" w:rsidP="00C44189">
      <w:pPr>
        <w:pStyle w:val="ListParagraph"/>
        <w:numPr>
          <w:ilvl w:val="0"/>
          <w:numId w:val="20"/>
        </w:numPr>
      </w:pPr>
      <w:r>
        <w:t xml:space="preserve">Select </w:t>
      </w:r>
      <w:r w:rsidR="005A6B46">
        <w:t>“Share a credential that does not require check-out”</w:t>
      </w:r>
    </w:p>
    <w:p w14:paraId="7AC58EC7" w14:textId="77777777" w:rsidR="00116A97" w:rsidRDefault="00116A97" w:rsidP="00D45773"/>
    <w:p w14:paraId="338AB25C" w14:textId="50200F6F" w:rsidR="005A6B46" w:rsidRDefault="005A6B46" w:rsidP="00D45773">
      <w:r>
        <w:rPr>
          <w:noProof/>
          <w:lang w:val="en-GB" w:eastAsia="en-GB"/>
        </w:rPr>
        <w:drawing>
          <wp:inline distT="0" distB="0" distL="0" distR="0" wp14:anchorId="78FCE5CB" wp14:editId="2C4017A6">
            <wp:extent cx="5786971" cy="3286567"/>
            <wp:effectExtent l="76200" t="76200" r="80645" b="666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07-03 at 15.41.33.png"/>
                    <pic:cNvPicPr/>
                  </pic:nvPicPr>
                  <pic:blipFill>
                    <a:blip r:embed="rId40">
                      <a:extLst>
                        <a:ext uri="{28A0092B-C50C-407E-A947-70E740481C1C}">
                          <a14:useLocalDpi xmlns:a14="http://schemas.microsoft.com/office/drawing/2010/main" val="0"/>
                        </a:ext>
                      </a:extLst>
                    </a:blip>
                    <a:stretch>
                      <a:fillRect/>
                    </a:stretch>
                  </pic:blipFill>
                  <pic:spPr>
                    <a:xfrm>
                      <a:off x="0" y="0"/>
                      <a:ext cx="5792471" cy="3289690"/>
                    </a:xfrm>
                    <a:prstGeom prst="rect">
                      <a:avLst/>
                    </a:prstGeom>
                    <a:effectLst>
                      <a:glow rad="63500">
                        <a:schemeClr val="accent3">
                          <a:satMod val="175000"/>
                          <a:alpha val="40000"/>
                        </a:schemeClr>
                      </a:glow>
                    </a:effectLst>
                  </pic:spPr>
                </pic:pic>
              </a:graphicData>
            </a:graphic>
          </wp:inline>
        </w:drawing>
      </w:r>
    </w:p>
    <w:p w14:paraId="6AE93B93" w14:textId="77777777" w:rsidR="005A6B46" w:rsidRDefault="005A6B46" w:rsidP="00D45773"/>
    <w:p w14:paraId="07760EBF" w14:textId="0B1F77DB" w:rsidR="00116A97" w:rsidRDefault="005A6B46" w:rsidP="00D45773">
      <w:r>
        <w:t>These settings would be significant if we were setting up PIM to manage the credentials. As we’re just setting them up to show the integration, the choice of option here isn’t important.</w:t>
      </w:r>
    </w:p>
    <w:p w14:paraId="7DC50A0C" w14:textId="77777777" w:rsidR="005A6B46" w:rsidRDefault="005A6B46" w:rsidP="00D45773"/>
    <w:p w14:paraId="5145CC06" w14:textId="04182773" w:rsidR="005A6B46" w:rsidRDefault="005A6B46" w:rsidP="00C44189">
      <w:pPr>
        <w:pStyle w:val="ListParagraph"/>
        <w:numPr>
          <w:ilvl w:val="0"/>
          <w:numId w:val="21"/>
        </w:numPr>
      </w:pPr>
      <w:r>
        <w:t xml:space="preserve">Click </w:t>
      </w:r>
      <w:r w:rsidRPr="00124266">
        <w:rPr>
          <w:b/>
        </w:rPr>
        <w:t>OK</w:t>
      </w:r>
      <w:r>
        <w:t xml:space="preserve"> to close the pop-up dialog</w:t>
      </w:r>
    </w:p>
    <w:p w14:paraId="7DB0D63F" w14:textId="6F0787A0" w:rsidR="005A6B46" w:rsidRDefault="00B22414" w:rsidP="00C44189">
      <w:pPr>
        <w:pStyle w:val="ListParagraph"/>
        <w:numPr>
          <w:ilvl w:val="0"/>
          <w:numId w:val="21"/>
        </w:numPr>
      </w:pPr>
      <w:r>
        <w:t xml:space="preserve">Click the </w:t>
      </w:r>
      <w:r w:rsidRPr="00124266">
        <w:rPr>
          <w:b/>
        </w:rPr>
        <w:t>Save</w:t>
      </w:r>
      <w:r>
        <w:t xml:space="preserve"> button to add the new credential</w:t>
      </w:r>
    </w:p>
    <w:p w14:paraId="5D82691E" w14:textId="77777777" w:rsidR="00B22414" w:rsidRDefault="00B22414" w:rsidP="00D45773"/>
    <w:p w14:paraId="0EEAFC44" w14:textId="0DB472CD" w:rsidR="00B22414" w:rsidRDefault="00B22414" w:rsidP="00D45773">
      <w:r>
        <w:lastRenderedPageBreak/>
        <w:t>You may need to refresh the URL to see the new credential.</w:t>
      </w:r>
    </w:p>
    <w:p w14:paraId="67DC68FC" w14:textId="77777777" w:rsidR="00B22414" w:rsidRDefault="00B22414" w:rsidP="00D45773"/>
    <w:p w14:paraId="0B82203F" w14:textId="273D005A" w:rsidR="0063592B" w:rsidRDefault="00B22414" w:rsidP="00D45773">
      <w:r>
        <w:rPr>
          <w:noProof/>
          <w:lang w:val="en-GB" w:eastAsia="en-GB"/>
        </w:rPr>
        <w:drawing>
          <wp:inline distT="0" distB="0" distL="0" distR="0" wp14:anchorId="6A433DE1" wp14:editId="5D1FBA40">
            <wp:extent cx="6188710" cy="1743075"/>
            <wp:effectExtent l="76200" t="76200" r="85090" b="857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7-03 at 15.45.52.png"/>
                    <pic:cNvPicPr/>
                  </pic:nvPicPr>
                  <pic:blipFill>
                    <a:blip r:embed="rId41">
                      <a:extLst>
                        <a:ext uri="{28A0092B-C50C-407E-A947-70E740481C1C}">
                          <a14:useLocalDpi xmlns:a14="http://schemas.microsoft.com/office/drawing/2010/main" val="0"/>
                        </a:ext>
                      </a:extLst>
                    </a:blip>
                    <a:stretch>
                      <a:fillRect/>
                    </a:stretch>
                  </pic:blipFill>
                  <pic:spPr>
                    <a:xfrm>
                      <a:off x="0" y="0"/>
                      <a:ext cx="6188710" cy="1743075"/>
                    </a:xfrm>
                    <a:prstGeom prst="rect">
                      <a:avLst/>
                    </a:prstGeom>
                    <a:effectLst>
                      <a:glow rad="63500">
                        <a:schemeClr val="accent3">
                          <a:satMod val="175000"/>
                          <a:alpha val="40000"/>
                        </a:schemeClr>
                      </a:glow>
                    </a:effectLst>
                  </pic:spPr>
                </pic:pic>
              </a:graphicData>
            </a:graphic>
          </wp:inline>
        </w:drawing>
      </w:r>
    </w:p>
    <w:p w14:paraId="1A1BD081" w14:textId="77777777" w:rsidR="0063592B" w:rsidRDefault="0063592B" w:rsidP="00D45773"/>
    <w:p w14:paraId="3FF1BFFF" w14:textId="3D1AF303" w:rsidR="00B22414" w:rsidRDefault="00B22414" w:rsidP="00C44189">
      <w:pPr>
        <w:pStyle w:val="ListParagraph"/>
        <w:numPr>
          <w:ilvl w:val="0"/>
          <w:numId w:val="23"/>
        </w:numPr>
      </w:pPr>
      <w:r>
        <w:t>Repeat these steps to add three other credentials as per the following table:</w:t>
      </w:r>
    </w:p>
    <w:p w14:paraId="701DAA4B" w14:textId="77777777" w:rsidR="00B22414" w:rsidRDefault="00B22414" w:rsidP="00D45773"/>
    <w:tbl>
      <w:tblPr>
        <w:tblStyle w:val="GridTable4-Accent51"/>
        <w:tblW w:w="0" w:type="auto"/>
        <w:tblLook w:val="06A0" w:firstRow="1" w:lastRow="0" w:firstColumn="1" w:lastColumn="0" w:noHBand="1" w:noVBand="1"/>
      </w:tblPr>
      <w:tblGrid>
        <w:gridCol w:w="1269"/>
        <w:gridCol w:w="1950"/>
        <w:gridCol w:w="2757"/>
        <w:gridCol w:w="1993"/>
        <w:gridCol w:w="1993"/>
      </w:tblGrid>
      <w:tr w:rsidR="00B22414" w14:paraId="357969BD" w14:textId="77777777" w:rsidTr="00B224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9" w:type="dxa"/>
          </w:tcPr>
          <w:p w14:paraId="25663DC3" w14:textId="4BA94E8D" w:rsidR="00B22414" w:rsidRDefault="00B22414" w:rsidP="00D45773">
            <w:r>
              <w:t>Login ID</w:t>
            </w:r>
          </w:p>
        </w:tc>
        <w:tc>
          <w:tcPr>
            <w:tcW w:w="1950" w:type="dxa"/>
          </w:tcPr>
          <w:p w14:paraId="5E5C1E3B" w14:textId="39374FB7" w:rsidR="00B22414" w:rsidRDefault="00B22414" w:rsidP="00D45773">
            <w:pPr>
              <w:cnfStyle w:val="100000000000" w:firstRow="1" w:lastRow="0" w:firstColumn="0" w:lastColumn="0" w:oddVBand="0" w:evenVBand="0" w:oddHBand="0" w:evenHBand="0" w:firstRowFirstColumn="0" w:firstRowLastColumn="0" w:lastRowFirstColumn="0" w:lastRowLastColumn="0"/>
            </w:pPr>
            <w:r>
              <w:t>Resource</w:t>
            </w:r>
          </w:p>
        </w:tc>
        <w:tc>
          <w:tcPr>
            <w:tcW w:w="2757" w:type="dxa"/>
          </w:tcPr>
          <w:p w14:paraId="0F00A6B6" w14:textId="19F9E6D1" w:rsidR="00B22414" w:rsidRDefault="00B22414" w:rsidP="00D45773">
            <w:pPr>
              <w:cnfStyle w:val="100000000000" w:firstRow="1" w:lastRow="0" w:firstColumn="0" w:lastColumn="0" w:oddVBand="0" w:evenVBand="0" w:oddHBand="0" w:evenHBand="0" w:firstRowFirstColumn="0" w:firstRowLastColumn="0" w:lastRowFirstColumn="0" w:lastRowLastColumn="0"/>
            </w:pPr>
            <w:r>
              <w:t>Description</w:t>
            </w:r>
          </w:p>
        </w:tc>
        <w:tc>
          <w:tcPr>
            <w:tcW w:w="1993" w:type="dxa"/>
          </w:tcPr>
          <w:p w14:paraId="27084F76" w14:textId="23189068" w:rsidR="00B22414" w:rsidRDefault="00B22414" w:rsidP="00D45773">
            <w:pPr>
              <w:cnfStyle w:val="100000000000" w:firstRow="1" w:lastRow="0" w:firstColumn="0" w:lastColumn="0" w:oddVBand="0" w:evenVBand="0" w:oddHBand="0" w:evenHBand="0" w:firstRowFirstColumn="0" w:firstRowLastColumn="0" w:lastRowFirstColumn="0" w:lastRowLastColumn="0"/>
            </w:pPr>
            <w:r>
              <w:t>Credential Tag</w:t>
            </w:r>
          </w:p>
        </w:tc>
        <w:tc>
          <w:tcPr>
            <w:tcW w:w="1993" w:type="dxa"/>
          </w:tcPr>
          <w:p w14:paraId="04DD3651" w14:textId="06C90C82" w:rsidR="00B22414" w:rsidRDefault="00B22414" w:rsidP="00D45773">
            <w:pPr>
              <w:cnfStyle w:val="100000000000" w:firstRow="1" w:lastRow="0" w:firstColumn="0" w:lastColumn="0" w:oddVBand="0" w:evenVBand="0" w:oddHBand="0" w:evenHBand="0" w:firstRowFirstColumn="0" w:firstRowLastColumn="0" w:lastRowFirstColumn="0" w:lastRowLastColumn="0"/>
            </w:pPr>
            <w:r>
              <w:t>Credential Settings</w:t>
            </w:r>
          </w:p>
        </w:tc>
      </w:tr>
      <w:tr w:rsidR="00B22414" w14:paraId="409A4BCB" w14:textId="77777777" w:rsidTr="00B22414">
        <w:trPr>
          <w:trHeight w:val="255"/>
        </w:trPr>
        <w:tc>
          <w:tcPr>
            <w:cnfStyle w:val="001000000000" w:firstRow="0" w:lastRow="0" w:firstColumn="1" w:lastColumn="0" w:oddVBand="0" w:evenVBand="0" w:oddHBand="0" w:evenHBand="0" w:firstRowFirstColumn="0" w:firstRowLastColumn="0" w:lastRowFirstColumn="0" w:lastRowLastColumn="0"/>
            <w:tcW w:w="1269" w:type="dxa"/>
          </w:tcPr>
          <w:p w14:paraId="0DDA46DD" w14:textId="5AF11AE1" w:rsidR="00B22414" w:rsidRDefault="00B22414" w:rsidP="00D45773">
            <w:r>
              <w:t>db2admin</w:t>
            </w:r>
          </w:p>
        </w:tc>
        <w:tc>
          <w:tcPr>
            <w:tcW w:w="1950" w:type="dxa"/>
          </w:tcPr>
          <w:p w14:paraId="09DD3F8A" w14:textId="26AA7C20" w:rsidR="00B22414" w:rsidRDefault="00B22414" w:rsidP="00D45773">
            <w:pPr>
              <w:cnfStyle w:val="000000000000" w:firstRow="0" w:lastRow="0" w:firstColumn="0" w:lastColumn="0" w:oddVBand="0" w:evenVBand="0" w:oddHBand="0" w:evenHBand="0" w:firstRowFirstColumn="0" w:firstRowLastColumn="0" w:lastRowFirstColumn="0" w:lastRowLastColumn="0"/>
            </w:pPr>
            <w:r>
              <w:t>As before (select from list)</w:t>
            </w:r>
          </w:p>
        </w:tc>
        <w:tc>
          <w:tcPr>
            <w:tcW w:w="2757" w:type="dxa"/>
          </w:tcPr>
          <w:p w14:paraId="07DB4DE7" w14:textId="24CACF57" w:rsidR="00B22414" w:rsidRDefault="00B22414" w:rsidP="00B22414">
            <w:pPr>
              <w:cnfStyle w:val="000000000000" w:firstRow="0" w:lastRow="0" w:firstColumn="0" w:lastColumn="0" w:oddVBand="0" w:evenVBand="0" w:oddHBand="0" w:evenHBand="0" w:firstRowFirstColumn="0" w:firstRowLastColumn="0" w:lastRowFirstColumn="0" w:lastRowLastColumn="0"/>
            </w:pPr>
            <w:r>
              <w:t>Default DB2 admin account</w:t>
            </w:r>
          </w:p>
        </w:tc>
        <w:tc>
          <w:tcPr>
            <w:tcW w:w="1993" w:type="dxa"/>
          </w:tcPr>
          <w:p w14:paraId="03485650" w14:textId="3BEDA695" w:rsidR="00B22414" w:rsidRDefault="00B22414" w:rsidP="00B22414">
            <w:pPr>
              <w:cnfStyle w:val="000000000000" w:firstRow="0" w:lastRow="0" w:firstColumn="0" w:lastColumn="0" w:oddVBand="0" w:evenVBand="0" w:oddHBand="0" w:evenHBand="0" w:firstRowFirstColumn="0" w:firstRowLastColumn="0" w:lastRowFirstColumn="0" w:lastRowLastColumn="0"/>
            </w:pPr>
            <w:r>
              <w:t>DBA, DEMO.COM, built-in</w:t>
            </w:r>
          </w:p>
        </w:tc>
        <w:tc>
          <w:tcPr>
            <w:tcW w:w="1993" w:type="dxa"/>
          </w:tcPr>
          <w:p w14:paraId="0923E1CE" w14:textId="45C50D1F" w:rsidR="00B22414" w:rsidRDefault="00B22414" w:rsidP="00D45773">
            <w:pPr>
              <w:cnfStyle w:val="000000000000" w:firstRow="0" w:lastRow="0" w:firstColumn="0" w:lastColumn="0" w:oddVBand="0" w:evenVBand="0" w:oddHBand="0" w:evenHBand="0" w:firstRowFirstColumn="0" w:firstRowLastColumn="0" w:lastRowFirstColumn="0" w:lastRowLastColumn="0"/>
            </w:pPr>
            <w:r>
              <w:t>As before</w:t>
            </w:r>
          </w:p>
        </w:tc>
      </w:tr>
      <w:tr w:rsidR="00B22414" w14:paraId="2FC25D0B" w14:textId="77777777" w:rsidTr="00B22414">
        <w:tc>
          <w:tcPr>
            <w:cnfStyle w:val="001000000000" w:firstRow="0" w:lastRow="0" w:firstColumn="1" w:lastColumn="0" w:oddVBand="0" w:evenVBand="0" w:oddHBand="0" w:evenHBand="0" w:firstRowFirstColumn="0" w:firstRowLastColumn="0" w:lastRowFirstColumn="0" w:lastRowLastColumn="0"/>
            <w:tcW w:w="1269" w:type="dxa"/>
          </w:tcPr>
          <w:p w14:paraId="7A5A7ECE" w14:textId="1F1FEBEC" w:rsidR="00B22414" w:rsidRDefault="00B22414" w:rsidP="00D45773">
            <w:proofErr w:type="spellStart"/>
            <w:r>
              <w:t>ldapinst</w:t>
            </w:r>
            <w:proofErr w:type="spellEnd"/>
          </w:p>
        </w:tc>
        <w:tc>
          <w:tcPr>
            <w:tcW w:w="1950" w:type="dxa"/>
          </w:tcPr>
          <w:p w14:paraId="7CBF8E1B" w14:textId="50136CE5" w:rsidR="00B22414" w:rsidRDefault="00B22414" w:rsidP="00D45773">
            <w:pPr>
              <w:cnfStyle w:val="000000000000" w:firstRow="0" w:lastRow="0" w:firstColumn="0" w:lastColumn="0" w:oddVBand="0" w:evenVBand="0" w:oddHBand="0" w:evenHBand="0" w:firstRowFirstColumn="0" w:firstRowLastColumn="0" w:lastRowFirstColumn="0" w:lastRowLastColumn="0"/>
            </w:pPr>
            <w:r>
              <w:t>As before (select from list)</w:t>
            </w:r>
          </w:p>
        </w:tc>
        <w:tc>
          <w:tcPr>
            <w:tcW w:w="2757" w:type="dxa"/>
          </w:tcPr>
          <w:p w14:paraId="5BBBA9F4" w14:textId="2A9091D2" w:rsidR="00B22414" w:rsidRDefault="00B22414" w:rsidP="00B22414">
            <w:pPr>
              <w:cnfStyle w:val="000000000000" w:firstRow="0" w:lastRow="0" w:firstColumn="0" w:lastColumn="0" w:oddVBand="0" w:evenVBand="0" w:oddHBand="0" w:evenHBand="0" w:firstRowFirstColumn="0" w:firstRowLastColumn="0" w:lastRowFirstColumn="0" w:lastRowLastColumn="0"/>
            </w:pPr>
            <w:r>
              <w:t>DB2 service account for PIM LDAP DB</w:t>
            </w:r>
          </w:p>
        </w:tc>
        <w:tc>
          <w:tcPr>
            <w:tcW w:w="1993" w:type="dxa"/>
          </w:tcPr>
          <w:p w14:paraId="4973D121" w14:textId="6D48715C" w:rsidR="00B22414" w:rsidRDefault="00B22414" w:rsidP="00D45773">
            <w:pPr>
              <w:cnfStyle w:val="000000000000" w:firstRow="0" w:lastRow="0" w:firstColumn="0" w:lastColumn="0" w:oddVBand="0" w:evenVBand="0" w:oddHBand="0" w:evenHBand="0" w:firstRowFirstColumn="0" w:firstRowLastColumn="0" w:lastRowFirstColumn="0" w:lastRowLastColumn="0"/>
            </w:pPr>
            <w:r>
              <w:t>DBA, DEMO.COM, built-in</w:t>
            </w:r>
          </w:p>
        </w:tc>
        <w:tc>
          <w:tcPr>
            <w:tcW w:w="1993" w:type="dxa"/>
          </w:tcPr>
          <w:p w14:paraId="7B2AB082" w14:textId="3C61A03E" w:rsidR="00B22414" w:rsidRDefault="00B22414" w:rsidP="00D45773">
            <w:pPr>
              <w:cnfStyle w:val="000000000000" w:firstRow="0" w:lastRow="0" w:firstColumn="0" w:lastColumn="0" w:oddVBand="0" w:evenVBand="0" w:oddHBand="0" w:evenHBand="0" w:firstRowFirstColumn="0" w:firstRowLastColumn="0" w:lastRowFirstColumn="0" w:lastRowLastColumn="0"/>
            </w:pPr>
            <w:r>
              <w:t>As before</w:t>
            </w:r>
          </w:p>
        </w:tc>
      </w:tr>
      <w:tr w:rsidR="00B22414" w14:paraId="2C5B7521" w14:textId="77777777" w:rsidTr="00B22414">
        <w:tc>
          <w:tcPr>
            <w:cnfStyle w:val="001000000000" w:firstRow="0" w:lastRow="0" w:firstColumn="1" w:lastColumn="0" w:oddVBand="0" w:evenVBand="0" w:oddHBand="0" w:evenHBand="0" w:firstRowFirstColumn="0" w:firstRowLastColumn="0" w:lastRowFirstColumn="0" w:lastRowLastColumn="0"/>
            <w:tcW w:w="1269" w:type="dxa"/>
          </w:tcPr>
          <w:p w14:paraId="4E78458A" w14:textId="3E779339" w:rsidR="00B22414" w:rsidRDefault="00B22414" w:rsidP="00D45773">
            <w:proofErr w:type="spellStart"/>
            <w:r>
              <w:t>piminst</w:t>
            </w:r>
            <w:proofErr w:type="spellEnd"/>
          </w:p>
        </w:tc>
        <w:tc>
          <w:tcPr>
            <w:tcW w:w="1950" w:type="dxa"/>
          </w:tcPr>
          <w:p w14:paraId="7710911A" w14:textId="14456875" w:rsidR="00B22414" w:rsidRDefault="00B22414" w:rsidP="00D45773">
            <w:pPr>
              <w:cnfStyle w:val="000000000000" w:firstRow="0" w:lastRow="0" w:firstColumn="0" w:lastColumn="0" w:oddVBand="0" w:evenVBand="0" w:oddHBand="0" w:evenHBand="0" w:firstRowFirstColumn="0" w:firstRowLastColumn="0" w:lastRowFirstColumn="0" w:lastRowLastColumn="0"/>
            </w:pPr>
            <w:r>
              <w:t>As before (select from list)</w:t>
            </w:r>
          </w:p>
        </w:tc>
        <w:tc>
          <w:tcPr>
            <w:tcW w:w="2757" w:type="dxa"/>
          </w:tcPr>
          <w:p w14:paraId="519B87B5" w14:textId="63E0A6EB" w:rsidR="00B22414" w:rsidRDefault="00B22414" w:rsidP="00B22414">
            <w:pPr>
              <w:cnfStyle w:val="000000000000" w:firstRow="0" w:lastRow="0" w:firstColumn="0" w:lastColumn="0" w:oddVBand="0" w:evenVBand="0" w:oddHBand="0" w:evenHBand="0" w:firstRowFirstColumn="0" w:firstRowLastColumn="0" w:lastRowFirstColumn="0" w:lastRowLastColumn="0"/>
            </w:pPr>
            <w:r>
              <w:t>DB2 service account for PIM DB</w:t>
            </w:r>
          </w:p>
        </w:tc>
        <w:tc>
          <w:tcPr>
            <w:tcW w:w="1993" w:type="dxa"/>
          </w:tcPr>
          <w:p w14:paraId="56B20EEF" w14:textId="0F31C6F8" w:rsidR="00B22414" w:rsidRDefault="00B22414" w:rsidP="00D45773">
            <w:pPr>
              <w:cnfStyle w:val="000000000000" w:firstRow="0" w:lastRow="0" w:firstColumn="0" w:lastColumn="0" w:oddVBand="0" w:evenVBand="0" w:oddHBand="0" w:evenHBand="0" w:firstRowFirstColumn="0" w:firstRowLastColumn="0" w:lastRowFirstColumn="0" w:lastRowLastColumn="0"/>
            </w:pPr>
            <w:r>
              <w:t>DBA, DEMO.COM, built-in</w:t>
            </w:r>
          </w:p>
        </w:tc>
        <w:tc>
          <w:tcPr>
            <w:tcW w:w="1993" w:type="dxa"/>
          </w:tcPr>
          <w:p w14:paraId="07F3BB0C" w14:textId="084D2EC9" w:rsidR="00B22414" w:rsidRDefault="00B22414" w:rsidP="00D45773">
            <w:pPr>
              <w:cnfStyle w:val="000000000000" w:firstRow="0" w:lastRow="0" w:firstColumn="0" w:lastColumn="0" w:oddVBand="0" w:evenVBand="0" w:oddHBand="0" w:evenHBand="0" w:firstRowFirstColumn="0" w:firstRowLastColumn="0" w:lastRowFirstColumn="0" w:lastRowLastColumn="0"/>
            </w:pPr>
            <w:r>
              <w:t>As before</w:t>
            </w:r>
          </w:p>
        </w:tc>
      </w:tr>
    </w:tbl>
    <w:p w14:paraId="4DE985FE" w14:textId="77777777" w:rsidR="00B22414" w:rsidRDefault="00B22414" w:rsidP="00D45773"/>
    <w:p w14:paraId="385F63F7" w14:textId="0EB99B61" w:rsidR="00B22414" w:rsidRDefault="00BE776B" w:rsidP="00D45773">
      <w:r>
        <w:t>You should see all four credentials defined.</w:t>
      </w:r>
    </w:p>
    <w:p w14:paraId="574BB708" w14:textId="77777777" w:rsidR="00BE776B" w:rsidRDefault="00BE776B" w:rsidP="00D45773"/>
    <w:p w14:paraId="018A9A2E" w14:textId="48612F75" w:rsidR="00BE776B" w:rsidRDefault="00BE776B" w:rsidP="00D45773">
      <w:r>
        <w:rPr>
          <w:noProof/>
          <w:lang w:val="en-GB" w:eastAsia="en-GB"/>
        </w:rPr>
        <w:drawing>
          <wp:inline distT="0" distB="0" distL="0" distR="0" wp14:anchorId="536670C5" wp14:editId="41389E75">
            <wp:extent cx="6188710" cy="2362200"/>
            <wp:effectExtent l="76200" t="76200" r="85090" b="762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7-03 at 15.54.33.png"/>
                    <pic:cNvPicPr/>
                  </pic:nvPicPr>
                  <pic:blipFill>
                    <a:blip r:embed="rId42">
                      <a:extLst>
                        <a:ext uri="{28A0092B-C50C-407E-A947-70E740481C1C}">
                          <a14:useLocalDpi xmlns:a14="http://schemas.microsoft.com/office/drawing/2010/main" val="0"/>
                        </a:ext>
                      </a:extLst>
                    </a:blip>
                    <a:stretch>
                      <a:fillRect/>
                    </a:stretch>
                  </pic:blipFill>
                  <pic:spPr>
                    <a:xfrm>
                      <a:off x="0" y="0"/>
                      <a:ext cx="6188710" cy="2362200"/>
                    </a:xfrm>
                    <a:prstGeom prst="rect">
                      <a:avLst/>
                    </a:prstGeom>
                    <a:effectLst>
                      <a:glow rad="63500">
                        <a:schemeClr val="accent3">
                          <a:satMod val="175000"/>
                          <a:alpha val="40000"/>
                        </a:schemeClr>
                      </a:glow>
                    </a:effectLst>
                  </pic:spPr>
                </pic:pic>
              </a:graphicData>
            </a:graphic>
          </wp:inline>
        </w:drawing>
      </w:r>
    </w:p>
    <w:p w14:paraId="26693A81" w14:textId="77777777" w:rsidR="00BE776B" w:rsidRDefault="00BE776B" w:rsidP="00D45773"/>
    <w:p w14:paraId="2DF6273A" w14:textId="037F7439" w:rsidR="00BE776B" w:rsidRDefault="00BE776B" w:rsidP="00D45773">
      <w:r>
        <w:t>The next logical step would be to install and configure an adapter to the Active Directory on that server and synchronize the accounts and passwords. We don’t need to do that to show how the IGI integration works, so we will skip that step.</w:t>
      </w:r>
    </w:p>
    <w:p w14:paraId="6657BFD9" w14:textId="77777777" w:rsidR="00C9307A" w:rsidRDefault="00C9307A" w:rsidP="00D45773"/>
    <w:p w14:paraId="0B5CD5B7" w14:textId="654A5BCE" w:rsidR="00BE776B" w:rsidRDefault="00C9307A" w:rsidP="00C44189">
      <w:pPr>
        <w:pStyle w:val="ListParagraph"/>
        <w:numPr>
          <w:ilvl w:val="0"/>
          <w:numId w:val="22"/>
        </w:numPr>
      </w:pPr>
      <w:r>
        <w:t xml:space="preserve">Click the </w:t>
      </w:r>
      <w:r w:rsidRPr="00124266">
        <w:rPr>
          <w:b/>
        </w:rPr>
        <w:t>Home</w:t>
      </w:r>
      <w:r>
        <w:t xml:space="preserve"> icon in the banner to return to the Service Center home page</w:t>
      </w:r>
    </w:p>
    <w:p w14:paraId="11E642B0" w14:textId="77777777" w:rsidR="00D755B7" w:rsidRDefault="00D755B7">
      <w:pPr>
        <w:rPr>
          <w:rFonts w:cs="Arial"/>
          <w:b/>
          <w:bCs/>
          <w:iCs/>
          <w:sz w:val="28"/>
          <w:szCs w:val="28"/>
        </w:rPr>
      </w:pPr>
      <w:r>
        <w:br w:type="page"/>
      </w:r>
    </w:p>
    <w:p w14:paraId="1B023A5A" w14:textId="1CC6CE55" w:rsidR="00B3463A" w:rsidRDefault="00B3463A" w:rsidP="00B3463A">
      <w:pPr>
        <w:pStyle w:val="Heading2"/>
      </w:pPr>
      <w:bookmarkStart w:id="40" w:name="_Toc491868059"/>
      <w:r>
        <w:lastRenderedPageBreak/>
        <w:t>Create PIM Accesses</w:t>
      </w:r>
      <w:bookmarkEnd w:id="40"/>
    </w:p>
    <w:p w14:paraId="70B0EB90" w14:textId="101420BF" w:rsidR="00E970AC" w:rsidRDefault="00E970AC" w:rsidP="00E970AC">
      <w:r>
        <w:t>The next step is to create access definitions to allow users to be able to see or request these credentials.</w:t>
      </w:r>
      <w:r w:rsidR="002C31C8">
        <w:t xml:space="preserve"> An Access in PIM is the policy that defines a mapping between a user and credentials (</w:t>
      </w:r>
      <w:r w:rsidR="00124266">
        <w:t>like</w:t>
      </w:r>
      <w:r w:rsidR="002C31C8">
        <w:t xml:space="preserve"> Roles and Provisioning Policies in ISIM).</w:t>
      </w:r>
    </w:p>
    <w:p w14:paraId="0A485EA9" w14:textId="77777777" w:rsidR="002C31C8" w:rsidRDefault="002C31C8" w:rsidP="00D45773"/>
    <w:p w14:paraId="1564338B" w14:textId="6F38F4A8" w:rsidR="002C31C8" w:rsidRDefault="002C31C8" w:rsidP="00C44189">
      <w:pPr>
        <w:pStyle w:val="ListParagraph"/>
        <w:numPr>
          <w:ilvl w:val="0"/>
          <w:numId w:val="22"/>
        </w:numPr>
      </w:pPr>
      <w:r>
        <w:t xml:space="preserve">On the </w:t>
      </w:r>
      <w:r w:rsidR="00124266" w:rsidRPr="00124266">
        <w:rPr>
          <w:b/>
        </w:rPr>
        <w:t xml:space="preserve">PIM </w:t>
      </w:r>
      <w:r w:rsidRPr="00124266">
        <w:rPr>
          <w:b/>
        </w:rPr>
        <w:t>Service Center</w:t>
      </w:r>
      <w:r>
        <w:t xml:space="preserve"> home page (logged in a bob) click the </w:t>
      </w:r>
      <w:r w:rsidRPr="002C31C8">
        <w:rPr>
          <w:b/>
        </w:rPr>
        <w:t>Manage Access</w:t>
      </w:r>
      <w:r>
        <w:t xml:space="preserve"> tile</w:t>
      </w:r>
    </w:p>
    <w:p w14:paraId="43F3CADB" w14:textId="77777777" w:rsidR="002C31C8" w:rsidRDefault="002C31C8" w:rsidP="00D45773"/>
    <w:p w14:paraId="7ABA08C0" w14:textId="55D9BABD" w:rsidR="002C31C8" w:rsidRDefault="002C31C8" w:rsidP="00D45773">
      <w:r>
        <w:rPr>
          <w:noProof/>
          <w:lang w:val="en-GB" w:eastAsia="en-GB"/>
        </w:rPr>
        <w:drawing>
          <wp:inline distT="0" distB="0" distL="0" distR="0" wp14:anchorId="1CDDC206" wp14:editId="5C7E1970">
            <wp:extent cx="6188710" cy="2269490"/>
            <wp:effectExtent l="76200" t="76200" r="85090" b="673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7-03 at 16.07.34.png"/>
                    <pic:cNvPicPr/>
                  </pic:nvPicPr>
                  <pic:blipFill>
                    <a:blip r:embed="rId43">
                      <a:extLst>
                        <a:ext uri="{28A0092B-C50C-407E-A947-70E740481C1C}">
                          <a14:useLocalDpi xmlns:a14="http://schemas.microsoft.com/office/drawing/2010/main" val="0"/>
                        </a:ext>
                      </a:extLst>
                    </a:blip>
                    <a:stretch>
                      <a:fillRect/>
                    </a:stretch>
                  </pic:blipFill>
                  <pic:spPr>
                    <a:xfrm>
                      <a:off x="0" y="0"/>
                      <a:ext cx="6188710" cy="2269490"/>
                    </a:xfrm>
                    <a:prstGeom prst="rect">
                      <a:avLst/>
                    </a:prstGeom>
                    <a:effectLst>
                      <a:glow rad="63500">
                        <a:schemeClr val="accent3">
                          <a:satMod val="175000"/>
                          <a:alpha val="40000"/>
                        </a:schemeClr>
                      </a:glow>
                    </a:effectLst>
                  </pic:spPr>
                </pic:pic>
              </a:graphicData>
            </a:graphic>
          </wp:inline>
        </w:drawing>
      </w:r>
    </w:p>
    <w:p w14:paraId="42783B3C" w14:textId="77777777" w:rsidR="002C31C8" w:rsidRDefault="002C31C8" w:rsidP="00D45773"/>
    <w:p w14:paraId="2B0B1FF9" w14:textId="77777777" w:rsidR="002C31C8" w:rsidRDefault="002C31C8" w:rsidP="00D45773">
      <w:r>
        <w:t>There are no accesses defined. We will define some.</w:t>
      </w:r>
    </w:p>
    <w:p w14:paraId="0D129D7D" w14:textId="77777777" w:rsidR="002C31C8" w:rsidRDefault="002C31C8" w:rsidP="00D45773"/>
    <w:p w14:paraId="358A0C10" w14:textId="19777C4B" w:rsidR="002C31C8" w:rsidRDefault="002C31C8" w:rsidP="00C44189">
      <w:pPr>
        <w:pStyle w:val="ListParagraph"/>
        <w:numPr>
          <w:ilvl w:val="0"/>
          <w:numId w:val="17"/>
        </w:numPr>
      </w:pPr>
      <w:r>
        <w:t xml:space="preserve">Click </w:t>
      </w:r>
      <w:r w:rsidRPr="00124266">
        <w:rPr>
          <w:b/>
        </w:rPr>
        <w:t>+Add</w:t>
      </w:r>
      <w:r>
        <w:t xml:space="preserve"> to add a new access</w:t>
      </w:r>
    </w:p>
    <w:p w14:paraId="17E80BB6" w14:textId="51A9C0CE" w:rsidR="002C31C8" w:rsidRDefault="002C31C8" w:rsidP="00C44189">
      <w:pPr>
        <w:pStyle w:val="ListParagraph"/>
        <w:numPr>
          <w:ilvl w:val="0"/>
          <w:numId w:val="17"/>
        </w:numPr>
      </w:pPr>
      <w:r>
        <w:t>One the first page (</w:t>
      </w:r>
      <w:r w:rsidRPr="00124266">
        <w:rPr>
          <w:b/>
        </w:rPr>
        <w:t>1 Access Information</w:t>
      </w:r>
      <w:r>
        <w:t>) specify an Access Name (“</w:t>
      </w:r>
      <w:r w:rsidRPr="00124266">
        <w:rPr>
          <w:rStyle w:val="CodeChar"/>
        </w:rPr>
        <w:t>Access to Administrator</w:t>
      </w:r>
      <w:r>
        <w:t>”), a Description, and select “By access owner” as Assignment Type</w:t>
      </w:r>
    </w:p>
    <w:p w14:paraId="19043674" w14:textId="77777777" w:rsidR="002C31C8" w:rsidRDefault="002C31C8" w:rsidP="002C31C8"/>
    <w:p w14:paraId="61FC5E10" w14:textId="3C2AA7E7" w:rsidR="002C31C8" w:rsidRDefault="004E5E48" w:rsidP="002C31C8">
      <w:r>
        <w:rPr>
          <w:noProof/>
          <w:lang w:val="en-GB" w:eastAsia="en-GB"/>
        </w:rPr>
        <w:drawing>
          <wp:inline distT="0" distB="0" distL="0" distR="0" wp14:anchorId="4B7811F9" wp14:editId="6B58E6E7">
            <wp:extent cx="6188710" cy="2129790"/>
            <wp:effectExtent l="76200" t="76200" r="85090" b="800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7-03 at 16.11.13.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2129790"/>
                    </a:xfrm>
                    <a:prstGeom prst="rect">
                      <a:avLst/>
                    </a:prstGeom>
                    <a:effectLst>
                      <a:glow rad="63500">
                        <a:schemeClr val="accent3">
                          <a:satMod val="175000"/>
                          <a:alpha val="40000"/>
                        </a:schemeClr>
                      </a:glow>
                    </a:effectLst>
                  </pic:spPr>
                </pic:pic>
              </a:graphicData>
            </a:graphic>
          </wp:inline>
        </w:drawing>
      </w:r>
    </w:p>
    <w:p w14:paraId="4C9F0C5A" w14:textId="77777777" w:rsidR="004E5E48" w:rsidRDefault="004E5E48" w:rsidP="002C31C8"/>
    <w:p w14:paraId="29B1655A" w14:textId="792FE41F" w:rsidR="002C31C8" w:rsidRDefault="004E5E48" w:rsidP="002C31C8">
      <w:r>
        <w:t>We are creating a simple access where the owner (bob) will assign users.</w:t>
      </w:r>
    </w:p>
    <w:p w14:paraId="568B52FA" w14:textId="77777777" w:rsidR="004E5E48" w:rsidRDefault="004E5E48" w:rsidP="002C31C8"/>
    <w:p w14:paraId="7D7C0F8F" w14:textId="62CD969E" w:rsidR="004E5E48" w:rsidRDefault="004E5E48" w:rsidP="004E5E48">
      <w:pPr>
        <w:pStyle w:val="Note"/>
      </w:pPr>
      <w:r>
        <w:t>For those familiar with ISIM, the three assignment types are equivalent to:</w:t>
      </w:r>
    </w:p>
    <w:p w14:paraId="1B6DEA98" w14:textId="543F48C8" w:rsidR="004E5E48" w:rsidRDefault="004E5E48" w:rsidP="00C44189">
      <w:pPr>
        <w:pStyle w:val="Note"/>
        <w:numPr>
          <w:ilvl w:val="0"/>
          <w:numId w:val="24"/>
        </w:numPr>
      </w:pPr>
      <w:r>
        <w:t>“By request” is implementing a request-based model, where a role (or ‘Any(*)’) is assigned to a provisioning policy and a workflow to support the request is attached</w:t>
      </w:r>
    </w:p>
    <w:p w14:paraId="690867E5" w14:textId="40951F0C" w:rsidR="004E5E48" w:rsidRDefault="004E5E48" w:rsidP="00C44189">
      <w:pPr>
        <w:pStyle w:val="Note"/>
        <w:numPr>
          <w:ilvl w:val="0"/>
          <w:numId w:val="24"/>
        </w:numPr>
      </w:pPr>
      <w:r>
        <w:t>“By access owner” is implementing a role-based model where a static role is created and assigned to a provisioning policy (the membership is managed by the access owner)</w:t>
      </w:r>
    </w:p>
    <w:p w14:paraId="0663E25F" w14:textId="08510EBB" w:rsidR="004E5E48" w:rsidRDefault="004E5E48" w:rsidP="00C44189">
      <w:pPr>
        <w:pStyle w:val="Note"/>
        <w:numPr>
          <w:ilvl w:val="0"/>
          <w:numId w:val="24"/>
        </w:numPr>
      </w:pPr>
      <w:r>
        <w:t>“By rule” is implementing a role-based model where a dynamic role is created and associated with a LDAP search argument, and assigned to a provisioning policy</w:t>
      </w:r>
    </w:p>
    <w:p w14:paraId="158A09DC" w14:textId="77777777" w:rsidR="002C31C8" w:rsidRDefault="002C31C8" w:rsidP="002C31C8"/>
    <w:p w14:paraId="6CF88BA0" w14:textId="77777777" w:rsidR="008E0D25" w:rsidRDefault="008E0D25" w:rsidP="002C31C8"/>
    <w:p w14:paraId="78BF046D" w14:textId="77777777" w:rsidR="008E0D25" w:rsidRDefault="008E0D25" w:rsidP="002C31C8"/>
    <w:p w14:paraId="45966413" w14:textId="4D1EE0AF" w:rsidR="002C31C8" w:rsidRDefault="004E5E48" w:rsidP="00C44189">
      <w:pPr>
        <w:pStyle w:val="ListParagraph"/>
        <w:numPr>
          <w:ilvl w:val="0"/>
          <w:numId w:val="25"/>
        </w:numPr>
      </w:pPr>
      <w:r>
        <w:lastRenderedPageBreak/>
        <w:t xml:space="preserve">Click </w:t>
      </w:r>
      <w:r w:rsidRPr="00124266">
        <w:rPr>
          <w:b/>
        </w:rPr>
        <w:t>Next</w:t>
      </w:r>
      <w:r>
        <w:t xml:space="preserve"> to move to the second page (</w:t>
      </w:r>
      <w:r w:rsidRPr="00124266">
        <w:rPr>
          <w:b/>
        </w:rPr>
        <w:t>2 Members</w:t>
      </w:r>
      <w:r>
        <w:t>)</w:t>
      </w:r>
    </w:p>
    <w:p w14:paraId="2A7298BE" w14:textId="6CE6A67A" w:rsidR="004E5E48" w:rsidRDefault="004E5E48" w:rsidP="00C44189">
      <w:pPr>
        <w:pStyle w:val="ListParagraph"/>
        <w:numPr>
          <w:ilvl w:val="0"/>
          <w:numId w:val="25"/>
        </w:numPr>
      </w:pPr>
      <w:r>
        <w:t xml:space="preserve">Select </w:t>
      </w:r>
      <w:r w:rsidRPr="00124266">
        <w:rPr>
          <w:rStyle w:val="CodeChar"/>
        </w:rPr>
        <w:t>David Fox</w:t>
      </w:r>
      <w:r>
        <w:t xml:space="preserve"> and click </w:t>
      </w:r>
      <w:r w:rsidRPr="00124266">
        <w:rPr>
          <w:b/>
        </w:rPr>
        <w:t>Add&gt;</w:t>
      </w:r>
      <w:r>
        <w:t xml:space="preserve"> to assign him to the Access</w:t>
      </w:r>
    </w:p>
    <w:p w14:paraId="7306327F" w14:textId="3B9B3E09" w:rsidR="004E5E48" w:rsidRDefault="004E5E48" w:rsidP="00C44189">
      <w:pPr>
        <w:pStyle w:val="ListParagraph"/>
        <w:numPr>
          <w:ilvl w:val="0"/>
          <w:numId w:val="25"/>
        </w:numPr>
      </w:pPr>
      <w:r>
        <w:t xml:space="preserve">Select </w:t>
      </w:r>
      <w:r w:rsidRPr="00124266">
        <w:rPr>
          <w:rStyle w:val="CodeChar"/>
        </w:rPr>
        <w:t>Helen Fang</w:t>
      </w:r>
      <w:r>
        <w:t xml:space="preserve"> and click </w:t>
      </w:r>
      <w:r w:rsidRPr="00124266">
        <w:rPr>
          <w:b/>
        </w:rPr>
        <w:t>Add&gt;</w:t>
      </w:r>
      <w:r>
        <w:t xml:space="preserve"> to assign her to the Access</w:t>
      </w:r>
    </w:p>
    <w:p w14:paraId="643BCD63" w14:textId="333C3DF6" w:rsidR="004E5E48" w:rsidRDefault="004E5E48" w:rsidP="00C44189">
      <w:pPr>
        <w:pStyle w:val="ListParagraph"/>
        <w:numPr>
          <w:ilvl w:val="0"/>
          <w:numId w:val="25"/>
        </w:numPr>
      </w:pPr>
      <w:r>
        <w:t xml:space="preserve">Select </w:t>
      </w:r>
      <w:r w:rsidRPr="00124266">
        <w:rPr>
          <w:rStyle w:val="CodeChar"/>
        </w:rPr>
        <w:t>Patricia Whiteman</w:t>
      </w:r>
      <w:r>
        <w:t xml:space="preserve"> and click </w:t>
      </w:r>
      <w:r w:rsidRPr="00124266">
        <w:rPr>
          <w:b/>
        </w:rPr>
        <w:t>Add&gt;</w:t>
      </w:r>
      <w:r>
        <w:t xml:space="preserve"> to assign her to the Access</w:t>
      </w:r>
    </w:p>
    <w:p w14:paraId="5FA3346D" w14:textId="77777777" w:rsidR="004E5E48" w:rsidRDefault="004E5E48" w:rsidP="00D45773"/>
    <w:p w14:paraId="2A536032" w14:textId="1F2CCF75" w:rsidR="004E5E48" w:rsidRDefault="004E5E48" w:rsidP="00D45773">
      <w:r>
        <w:rPr>
          <w:noProof/>
          <w:lang w:val="en-GB" w:eastAsia="en-GB"/>
        </w:rPr>
        <w:drawing>
          <wp:inline distT="0" distB="0" distL="0" distR="0" wp14:anchorId="151F8DDA" wp14:editId="0B295E9A">
            <wp:extent cx="6188710" cy="2583815"/>
            <wp:effectExtent l="76200" t="76200" r="85090" b="831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7-03 at 16.17.30.png"/>
                    <pic:cNvPicPr/>
                  </pic:nvPicPr>
                  <pic:blipFill>
                    <a:blip r:embed="rId45">
                      <a:extLst>
                        <a:ext uri="{28A0092B-C50C-407E-A947-70E740481C1C}">
                          <a14:useLocalDpi xmlns:a14="http://schemas.microsoft.com/office/drawing/2010/main" val="0"/>
                        </a:ext>
                      </a:extLst>
                    </a:blip>
                    <a:stretch>
                      <a:fillRect/>
                    </a:stretch>
                  </pic:blipFill>
                  <pic:spPr>
                    <a:xfrm>
                      <a:off x="0" y="0"/>
                      <a:ext cx="6188710" cy="2583815"/>
                    </a:xfrm>
                    <a:prstGeom prst="rect">
                      <a:avLst/>
                    </a:prstGeom>
                    <a:effectLst>
                      <a:glow rad="63500">
                        <a:schemeClr val="accent3">
                          <a:satMod val="175000"/>
                          <a:alpha val="40000"/>
                        </a:schemeClr>
                      </a:glow>
                    </a:effectLst>
                  </pic:spPr>
                </pic:pic>
              </a:graphicData>
            </a:graphic>
          </wp:inline>
        </w:drawing>
      </w:r>
    </w:p>
    <w:p w14:paraId="5B9E38D3" w14:textId="77777777" w:rsidR="004E5E48" w:rsidRDefault="004E5E48" w:rsidP="00D45773"/>
    <w:p w14:paraId="5A68D81E" w14:textId="1297CEF5" w:rsidR="004E5E48" w:rsidRDefault="004E5E48" w:rsidP="00D45773">
      <w:r>
        <w:t>These users have been manually assigned to the Access.</w:t>
      </w:r>
    </w:p>
    <w:p w14:paraId="10D6A2BF" w14:textId="77777777" w:rsidR="004E5E48" w:rsidRDefault="004E5E48" w:rsidP="00D45773"/>
    <w:p w14:paraId="64EB3FA7" w14:textId="2FF5E1C8" w:rsidR="004E5E48" w:rsidRDefault="004E5E48" w:rsidP="00C44189">
      <w:pPr>
        <w:pStyle w:val="ListParagraph"/>
        <w:numPr>
          <w:ilvl w:val="0"/>
          <w:numId w:val="26"/>
        </w:numPr>
      </w:pPr>
      <w:r>
        <w:t xml:space="preserve">Click </w:t>
      </w:r>
      <w:r w:rsidRPr="00124266">
        <w:rPr>
          <w:b/>
        </w:rPr>
        <w:t>Next</w:t>
      </w:r>
      <w:r>
        <w:t xml:space="preserve"> to move to the third page (</w:t>
      </w:r>
      <w:r w:rsidRPr="00124266">
        <w:rPr>
          <w:b/>
        </w:rPr>
        <w:t>3 Entitlements</w:t>
      </w:r>
      <w:r>
        <w:t>)</w:t>
      </w:r>
    </w:p>
    <w:p w14:paraId="06E36FA8" w14:textId="5E3F23C5" w:rsidR="004E5E48" w:rsidRDefault="004E5E48" w:rsidP="00C44189">
      <w:pPr>
        <w:pStyle w:val="ListParagraph"/>
        <w:numPr>
          <w:ilvl w:val="0"/>
          <w:numId w:val="26"/>
        </w:numPr>
      </w:pPr>
      <w:r>
        <w:t>From the table on the left, select the checkbox beside Administrator and click the Add button</w:t>
      </w:r>
    </w:p>
    <w:p w14:paraId="0337DAEF" w14:textId="77777777" w:rsidR="004E5E48" w:rsidRDefault="004E5E48" w:rsidP="00D45773"/>
    <w:p w14:paraId="374C2F0F" w14:textId="70F5FE57" w:rsidR="004E5E48" w:rsidRDefault="004E5E48" w:rsidP="00D45773">
      <w:r>
        <w:rPr>
          <w:noProof/>
          <w:lang w:val="en-GB" w:eastAsia="en-GB"/>
        </w:rPr>
        <w:drawing>
          <wp:inline distT="0" distB="0" distL="0" distR="0" wp14:anchorId="282B4578" wp14:editId="10EE1AF2">
            <wp:extent cx="6188710" cy="2217420"/>
            <wp:effectExtent l="76200" t="76200" r="85090" b="685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7-03 at 16.20.33.png"/>
                    <pic:cNvPicPr/>
                  </pic:nvPicPr>
                  <pic:blipFill>
                    <a:blip r:embed="rId46">
                      <a:extLst>
                        <a:ext uri="{28A0092B-C50C-407E-A947-70E740481C1C}">
                          <a14:useLocalDpi xmlns:a14="http://schemas.microsoft.com/office/drawing/2010/main" val="0"/>
                        </a:ext>
                      </a:extLst>
                    </a:blip>
                    <a:stretch>
                      <a:fillRect/>
                    </a:stretch>
                  </pic:blipFill>
                  <pic:spPr>
                    <a:xfrm>
                      <a:off x="0" y="0"/>
                      <a:ext cx="6188710" cy="2217420"/>
                    </a:xfrm>
                    <a:prstGeom prst="rect">
                      <a:avLst/>
                    </a:prstGeom>
                    <a:effectLst>
                      <a:glow rad="63500">
                        <a:schemeClr val="accent3">
                          <a:satMod val="175000"/>
                          <a:alpha val="40000"/>
                        </a:schemeClr>
                      </a:glow>
                    </a:effectLst>
                  </pic:spPr>
                </pic:pic>
              </a:graphicData>
            </a:graphic>
          </wp:inline>
        </w:drawing>
      </w:r>
    </w:p>
    <w:p w14:paraId="00B61AE9" w14:textId="77777777" w:rsidR="004E5E48" w:rsidRDefault="004E5E48" w:rsidP="00D45773"/>
    <w:p w14:paraId="503A323B" w14:textId="3D0014E1" w:rsidR="004E5E48" w:rsidRDefault="005C19AA" w:rsidP="00D45773">
      <w:r>
        <w:rPr>
          <w:noProof/>
          <w:lang w:val="en-GB" w:eastAsia="en-GB"/>
        </w:rPr>
        <w:drawing>
          <wp:inline distT="0" distB="0" distL="0" distR="0" wp14:anchorId="472DC1CC" wp14:editId="5552FAEC">
            <wp:extent cx="6188710" cy="1459230"/>
            <wp:effectExtent l="76200" t="76200" r="85090" b="647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7-07-03 at 16.21.20.png"/>
                    <pic:cNvPicPr/>
                  </pic:nvPicPr>
                  <pic:blipFill>
                    <a:blip r:embed="rId47">
                      <a:extLst>
                        <a:ext uri="{28A0092B-C50C-407E-A947-70E740481C1C}">
                          <a14:useLocalDpi xmlns:a14="http://schemas.microsoft.com/office/drawing/2010/main" val="0"/>
                        </a:ext>
                      </a:extLst>
                    </a:blip>
                    <a:stretch>
                      <a:fillRect/>
                    </a:stretch>
                  </pic:blipFill>
                  <pic:spPr>
                    <a:xfrm>
                      <a:off x="0" y="0"/>
                      <a:ext cx="6188710" cy="1459230"/>
                    </a:xfrm>
                    <a:prstGeom prst="rect">
                      <a:avLst/>
                    </a:prstGeom>
                    <a:effectLst>
                      <a:glow rad="63500">
                        <a:schemeClr val="accent3">
                          <a:satMod val="175000"/>
                          <a:alpha val="40000"/>
                        </a:schemeClr>
                      </a:glow>
                    </a:effectLst>
                  </pic:spPr>
                </pic:pic>
              </a:graphicData>
            </a:graphic>
          </wp:inline>
        </w:drawing>
      </w:r>
    </w:p>
    <w:p w14:paraId="63A5D13B" w14:textId="77777777" w:rsidR="004E5E48" w:rsidRDefault="004E5E48" w:rsidP="00D45773"/>
    <w:p w14:paraId="6B710AD9" w14:textId="272CE031" w:rsidR="005C19AA" w:rsidRDefault="005C19AA" w:rsidP="00C44189">
      <w:pPr>
        <w:pStyle w:val="ListParagraph"/>
        <w:numPr>
          <w:ilvl w:val="0"/>
          <w:numId w:val="27"/>
        </w:numPr>
      </w:pPr>
      <w:r>
        <w:t xml:space="preserve">Click </w:t>
      </w:r>
      <w:r w:rsidRPr="00124266">
        <w:rPr>
          <w:b/>
        </w:rPr>
        <w:t>Next</w:t>
      </w:r>
      <w:r>
        <w:t xml:space="preserve"> to complete the definition</w:t>
      </w:r>
    </w:p>
    <w:p w14:paraId="74562C29" w14:textId="77777777" w:rsidR="005C19AA" w:rsidRDefault="005C19AA" w:rsidP="005C19AA"/>
    <w:p w14:paraId="2D0EDBAB" w14:textId="694170A5" w:rsidR="005C19AA" w:rsidRDefault="005C19AA" w:rsidP="005C19AA">
      <w:r>
        <w:t>We need to create three more accesses for the three DBA accounts.</w:t>
      </w:r>
    </w:p>
    <w:p w14:paraId="2E0DFA20" w14:textId="77777777" w:rsidR="005C19AA" w:rsidRDefault="005C19AA" w:rsidP="005C19AA"/>
    <w:p w14:paraId="7FA18127" w14:textId="6D0EFAD7" w:rsidR="005C19AA" w:rsidRDefault="005C19AA" w:rsidP="00C44189">
      <w:pPr>
        <w:pStyle w:val="ListParagraph"/>
        <w:numPr>
          <w:ilvl w:val="0"/>
          <w:numId w:val="27"/>
        </w:numPr>
      </w:pPr>
      <w:r>
        <w:t>Repeat the steps to add three more Accesses with the following values:</w:t>
      </w:r>
    </w:p>
    <w:p w14:paraId="71E4AEB3" w14:textId="77777777" w:rsidR="005C19AA" w:rsidRDefault="005C19AA" w:rsidP="00D45773"/>
    <w:tbl>
      <w:tblPr>
        <w:tblStyle w:val="GridTable4-Accent51"/>
        <w:tblW w:w="0" w:type="auto"/>
        <w:tblLook w:val="06A0" w:firstRow="1" w:lastRow="0" w:firstColumn="1" w:lastColumn="0" w:noHBand="1" w:noVBand="1"/>
      </w:tblPr>
      <w:tblGrid>
        <w:gridCol w:w="1992"/>
        <w:gridCol w:w="1992"/>
        <w:gridCol w:w="1992"/>
        <w:gridCol w:w="1993"/>
        <w:gridCol w:w="1993"/>
      </w:tblGrid>
      <w:tr w:rsidR="005C19AA" w14:paraId="4B36820F" w14:textId="77777777" w:rsidTr="005C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555222" w14:textId="065F8CC9" w:rsidR="005C19AA" w:rsidRDefault="005C19AA" w:rsidP="00D45773">
            <w:r>
              <w:t>Access Name</w:t>
            </w:r>
          </w:p>
        </w:tc>
        <w:tc>
          <w:tcPr>
            <w:tcW w:w="1992" w:type="dxa"/>
          </w:tcPr>
          <w:p w14:paraId="663CCF25" w14:textId="15CDEDF7" w:rsidR="005C19AA" w:rsidRDefault="005C19AA" w:rsidP="00D45773">
            <w:pPr>
              <w:cnfStyle w:val="100000000000" w:firstRow="1" w:lastRow="0" w:firstColumn="0" w:lastColumn="0" w:oddVBand="0" w:evenVBand="0" w:oddHBand="0" w:evenHBand="0" w:firstRowFirstColumn="0" w:firstRowLastColumn="0" w:lastRowFirstColumn="0" w:lastRowLastColumn="0"/>
            </w:pPr>
            <w:r>
              <w:t>Description</w:t>
            </w:r>
          </w:p>
        </w:tc>
        <w:tc>
          <w:tcPr>
            <w:tcW w:w="1992" w:type="dxa"/>
          </w:tcPr>
          <w:p w14:paraId="45E3B4C1" w14:textId="5746CF4E" w:rsidR="005C19AA" w:rsidRDefault="005C19AA" w:rsidP="00D45773">
            <w:pPr>
              <w:cnfStyle w:val="100000000000" w:firstRow="1" w:lastRow="0" w:firstColumn="0" w:lastColumn="0" w:oddVBand="0" w:evenVBand="0" w:oddHBand="0" w:evenHBand="0" w:firstRowFirstColumn="0" w:firstRowLastColumn="0" w:lastRowFirstColumn="0" w:lastRowLastColumn="0"/>
            </w:pPr>
            <w:r>
              <w:t>Access Type</w:t>
            </w:r>
          </w:p>
        </w:tc>
        <w:tc>
          <w:tcPr>
            <w:tcW w:w="1993" w:type="dxa"/>
          </w:tcPr>
          <w:p w14:paraId="4B9A22AF" w14:textId="528BBC6D" w:rsidR="005C19AA" w:rsidRDefault="005C19AA" w:rsidP="00D45773">
            <w:pPr>
              <w:cnfStyle w:val="100000000000" w:firstRow="1" w:lastRow="0" w:firstColumn="0" w:lastColumn="0" w:oddVBand="0" w:evenVBand="0" w:oddHBand="0" w:evenHBand="0" w:firstRowFirstColumn="0" w:firstRowLastColumn="0" w:lastRowFirstColumn="0" w:lastRowLastColumn="0"/>
            </w:pPr>
            <w:r>
              <w:t>Members</w:t>
            </w:r>
          </w:p>
        </w:tc>
        <w:tc>
          <w:tcPr>
            <w:tcW w:w="1993" w:type="dxa"/>
          </w:tcPr>
          <w:p w14:paraId="733173DB" w14:textId="55C87A50" w:rsidR="005C19AA" w:rsidRDefault="005C19AA" w:rsidP="00D45773">
            <w:pPr>
              <w:cnfStyle w:val="100000000000" w:firstRow="1" w:lastRow="0" w:firstColumn="0" w:lastColumn="0" w:oddVBand="0" w:evenVBand="0" w:oddHBand="0" w:evenHBand="0" w:firstRowFirstColumn="0" w:firstRowLastColumn="0" w:lastRowFirstColumn="0" w:lastRowLastColumn="0"/>
            </w:pPr>
            <w:r>
              <w:t>Entitlements</w:t>
            </w:r>
          </w:p>
        </w:tc>
      </w:tr>
      <w:tr w:rsidR="005C19AA" w14:paraId="624C5E60" w14:textId="77777777" w:rsidTr="005C19AA">
        <w:tc>
          <w:tcPr>
            <w:cnfStyle w:val="001000000000" w:firstRow="0" w:lastRow="0" w:firstColumn="1" w:lastColumn="0" w:oddVBand="0" w:evenVBand="0" w:oddHBand="0" w:evenHBand="0" w:firstRowFirstColumn="0" w:firstRowLastColumn="0" w:lastRowFirstColumn="0" w:lastRowLastColumn="0"/>
            <w:tcW w:w="1992" w:type="dxa"/>
          </w:tcPr>
          <w:p w14:paraId="052849B4" w14:textId="07092B4E" w:rsidR="005C19AA" w:rsidRDefault="005C19AA" w:rsidP="00D45773">
            <w:r>
              <w:t>Access to db2admin</w:t>
            </w:r>
          </w:p>
        </w:tc>
        <w:tc>
          <w:tcPr>
            <w:tcW w:w="1992" w:type="dxa"/>
          </w:tcPr>
          <w:p w14:paraId="75A0201B" w14:textId="3AA14D60" w:rsidR="005C19AA" w:rsidRDefault="005C19AA" w:rsidP="00D45773">
            <w:pPr>
              <w:cnfStyle w:val="000000000000" w:firstRow="0" w:lastRow="0" w:firstColumn="0" w:lastColumn="0" w:oddVBand="0" w:evenVBand="0" w:oddHBand="0" w:evenHBand="0" w:firstRowFirstColumn="0" w:firstRowLastColumn="0" w:lastRowFirstColumn="0" w:lastRowLastColumn="0"/>
            </w:pPr>
            <w:r>
              <w:t>db2admin account on demo.com</w:t>
            </w:r>
          </w:p>
        </w:tc>
        <w:tc>
          <w:tcPr>
            <w:tcW w:w="1992" w:type="dxa"/>
          </w:tcPr>
          <w:p w14:paraId="1AFCA1F9" w14:textId="1BAAD3DE" w:rsidR="005C19AA" w:rsidRDefault="005C19AA" w:rsidP="00D45773">
            <w:pPr>
              <w:cnfStyle w:val="000000000000" w:firstRow="0" w:lastRow="0" w:firstColumn="0" w:lastColumn="0" w:oddVBand="0" w:evenVBand="0" w:oddHBand="0" w:evenHBand="0" w:firstRowFirstColumn="0" w:firstRowLastColumn="0" w:lastRowFirstColumn="0" w:lastRowLastColumn="0"/>
            </w:pPr>
            <w:r>
              <w:t>By access owner</w:t>
            </w:r>
          </w:p>
        </w:tc>
        <w:tc>
          <w:tcPr>
            <w:tcW w:w="1993" w:type="dxa"/>
          </w:tcPr>
          <w:p w14:paraId="68DE922A" w14:textId="038EBBC0" w:rsidR="005C19AA" w:rsidRDefault="005C19AA" w:rsidP="00D45773">
            <w:pPr>
              <w:cnfStyle w:val="000000000000" w:firstRow="0" w:lastRow="0" w:firstColumn="0" w:lastColumn="0" w:oddVBand="0" w:evenVBand="0" w:oddHBand="0" w:evenHBand="0" w:firstRowFirstColumn="0" w:firstRowLastColumn="0" w:lastRowFirstColumn="0" w:lastRowLastColumn="0"/>
            </w:pPr>
            <w:r>
              <w:t>Helen Fang, Susie Bowen</w:t>
            </w:r>
          </w:p>
        </w:tc>
        <w:tc>
          <w:tcPr>
            <w:tcW w:w="1993" w:type="dxa"/>
          </w:tcPr>
          <w:p w14:paraId="3D9A44C0" w14:textId="0DBEBE53" w:rsidR="005C19AA" w:rsidRDefault="005C19AA" w:rsidP="00D45773">
            <w:pPr>
              <w:cnfStyle w:val="000000000000" w:firstRow="0" w:lastRow="0" w:firstColumn="0" w:lastColumn="0" w:oddVBand="0" w:evenVBand="0" w:oddHBand="0" w:evenHBand="0" w:firstRowFirstColumn="0" w:firstRowLastColumn="0" w:lastRowFirstColumn="0" w:lastRowLastColumn="0"/>
            </w:pPr>
            <w:r>
              <w:t>db2admin</w:t>
            </w:r>
          </w:p>
        </w:tc>
      </w:tr>
      <w:tr w:rsidR="005C19AA" w14:paraId="4650F83C" w14:textId="77777777" w:rsidTr="005C19AA">
        <w:tc>
          <w:tcPr>
            <w:cnfStyle w:val="001000000000" w:firstRow="0" w:lastRow="0" w:firstColumn="1" w:lastColumn="0" w:oddVBand="0" w:evenVBand="0" w:oddHBand="0" w:evenHBand="0" w:firstRowFirstColumn="0" w:firstRowLastColumn="0" w:lastRowFirstColumn="0" w:lastRowLastColumn="0"/>
            <w:tcW w:w="1992" w:type="dxa"/>
          </w:tcPr>
          <w:p w14:paraId="26CD86E8" w14:textId="699824E8" w:rsidR="005C19AA" w:rsidRDefault="005C19AA" w:rsidP="00D45773">
            <w:r>
              <w:t xml:space="preserve">Access to </w:t>
            </w:r>
            <w:proofErr w:type="spellStart"/>
            <w:r>
              <w:t>ldapinst</w:t>
            </w:r>
            <w:proofErr w:type="spellEnd"/>
          </w:p>
        </w:tc>
        <w:tc>
          <w:tcPr>
            <w:tcW w:w="1992" w:type="dxa"/>
          </w:tcPr>
          <w:p w14:paraId="35BD39B0" w14:textId="3AE5D079" w:rsidR="005C19AA" w:rsidRDefault="005C19AA" w:rsidP="00D45773">
            <w:pPr>
              <w:cnfStyle w:val="000000000000" w:firstRow="0" w:lastRow="0" w:firstColumn="0" w:lastColumn="0" w:oddVBand="0" w:evenVBand="0" w:oddHBand="0" w:evenHBand="0" w:firstRowFirstColumn="0" w:firstRowLastColumn="0" w:lastRowFirstColumn="0" w:lastRowLastColumn="0"/>
            </w:pPr>
            <w:proofErr w:type="spellStart"/>
            <w:r>
              <w:t>ldapinst</w:t>
            </w:r>
            <w:proofErr w:type="spellEnd"/>
            <w:r>
              <w:t xml:space="preserve"> account on demo.com</w:t>
            </w:r>
          </w:p>
        </w:tc>
        <w:tc>
          <w:tcPr>
            <w:tcW w:w="1992" w:type="dxa"/>
          </w:tcPr>
          <w:p w14:paraId="375AF2C0" w14:textId="32F93D6B" w:rsidR="005C19AA" w:rsidRDefault="005C19AA" w:rsidP="00D45773">
            <w:pPr>
              <w:cnfStyle w:val="000000000000" w:firstRow="0" w:lastRow="0" w:firstColumn="0" w:lastColumn="0" w:oddVBand="0" w:evenVBand="0" w:oddHBand="0" w:evenHBand="0" w:firstRowFirstColumn="0" w:firstRowLastColumn="0" w:lastRowFirstColumn="0" w:lastRowLastColumn="0"/>
            </w:pPr>
            <w:r>
              <w:t>By access owner</w:t>
            </w:r>
          </w:p>
        </w:tc>
        <w:tc>
          <w:tcPr>
            <w:tcW w:w="1993" w:type="dxa"/>
          </w:tcPr>
          <w:p w14:paraId="371F731D" w14:textId="4485497C" w:rsidR="005C19AA" w:rsidRDefault="005C19AA" w:rsidP="00D45773">
            <w:pPr>
              <w:cnfStyle w:val="000000000000" w:firstRow="0" w:lastRow="0" w:firstColumn="0" w:lastColumn="0" w:oddVBand="0" w:evenVBand="0" w:oddHBand="0" w:evenHBand="0" w:firstRowFirstColumn="0" w:firstRowLastColumn="0" w:lastRowFirstColumn="0" w:lastRowLastColumn="0"/>
            </w:pPr>
            <w:r>
              <w:t>Helen Fang, Susie Bowen</w:t>
            </w:r>
          </w:p>
        </w:tc>
        <w:tc>
          <w:tcPr>
            <w:tcW w:w="1993" w:type="dxa"/>
          </w:tcPr>
          <w:p w14:paraId="4C8FDE53" w14:textId="266FD123" w:rsidR="005C19AA" w:rsidRDefault="005C19AA" w:rsidP="00D45773">
            <w:pPr>
              <w:cnfStyle w:val="000000000000" w:firstRow="0" w:lastRow="0" w:firstColumn="0" w:lastColumn="0" w:oddVBand="0" w:evenVBand="0" w:oddHBand="0" w:evenHBand="0" w:firstRowFirstColumn="0" w:firstRowLastColumn="0" w:lastRowFirstColumn="0" w:lastRowLastColumn="0"/>
            </w:pPr>
            <w:proofErr w:type="spellStart"/>
            <w:r>
              <w:t>ldapinst</w:t>
            </w:r>
            <w:proofErr w:type="spellEnd"/>
          </w:p>
        </w:tc>
      </w:tr>
      <w:tr w:rsidR="005C19AA" w14:paraId="4699690A" w14:textId="77777777" w:rsidTr="005C19AA">
        <w:tc>
          <w:tcPr>
            <w:cnfStyle w:val="001000000000" w:firstRow="0" w:lastRow="0" w:firstColumn="1" w:lastColumn="0" w:oddVBand="0" w:evenVBand="0" w:oddHBand="0" w:evenHBand="0" w:firstRowFirstColumn="0" w:firstRowLastColumn="0" w:lastRowFirstColumn="0" w:lastRowLastColumn="0"/>
            <w:tcW w:w="1992" w:type="dxa"/>
          </w:tcPr>
          <w:p w14:paraId="2B4FE6B9" w14:textId="2AB7022F" w:rsidR="005C19AA" w:rsidRDefault="005C19AA" w:rsidP="00D45773">
            <w:r>
              <w:t xml:space="preserve">Access to </w:t>
            </w:r>
            <w:proofErr w:type="spellStart"/>
            <w:r>
              <w:t>piminst</w:t>
            </w:r>
            <w:proofErr w:type="spellEnd"/>
          </w:p>
        </w:tc>
        <w:tc>
          <w:tcPr>
            <w:tcW w:w="1992" w:type="dxa"/>
          </w:tcPr>
          <w:p w14:paraId="33530147" w14:textId="5D0B2945" w:rsidR="005C19AA" w:rsidRDefault="005C19AA" w:rsidP="00D45773">
            <w:pPr>
              <w:cnfStyle w:val="000000000000" w:firstRow="0" w:lastRow="0" w:firstColumn="0" w:lastColumn="0" w:oddVBand="0" w:evenVBand="0" w:oddHBand="0" w:evenHBand="0" w:firstRowFirstColumn="0" w:firstRowLastColumn="0" w:lastRowFirstColumn="0" w:lastRowLastColumn="0"/>
            </w:pPr>
            <w:proofErr w:type="spellStart"/>
            <w:r>
              <w:t>piminst</w:t>
            </w:r>
            <w:proofErr w:type="spellEnd"/>
            <w:r>
              <w:t xml:space="preserve"> account on demo.com</w:t>
            </w:r>
          </w:p>
        </w:tc>
        <w:tc>
          <w:tcPr>
            <w:tcW w:w="1992" w:type="dxa"/>
          </w:tcPr>
          <w:p w14:paraId="1264D1DE" w14:textId="6B6A9EAC" w:rsidR="005C19AA" w:rsidRDefault="005C19AA" w:rsidP="00D45773">
            <w:pPr>
              <w:cnfStyle w:val="000000000000" w:firstRow="0" w:lastRow="0" w:firstColumn="0" w:lastColumn="0" w:oddVBand="0" w:evenVBand="0" w:oddHBand="0" w:evenHBand="0" w:firstRowFirstColumn="0" w:firstRowLastColumn="0" w:lastRowFirstColumn="0" w:lastRowLastColumn="0"/>
            </w:pPr>
            <w:r>
              <w:t>By access owner</w:t>
            </w:r>
          </w:p>
        </w:tc>
        <w:tc>
          <w:tcPr>
            <w:tcW w:w="1993" w:type="dxa"/>
          </w:tcPr>
          <w:p w14:paraId="40D3F9A8" w14:textId="0E8B4DAD" w:rsidR="005C19AA" w:rsidRDefault="005C19AA" w:rsidP="00D45773">
            <w:pPr>
              <w:cnfStyle w:val="000000000000" w:firstRow="0" w:lastRow="0" w:firstColumn="0" w:lastColumn="0" w:oddVBand="0" w:evenVBand="0" w:oddHBand="0" w:evenHBand="0" w:firstRowFirstColumn="0" w:firstRowLastColumn="0" w:lastRowFirstColumn="0" w:lastRowLastColumn="0"/>
            </w:pPr>
            <w:r>
              <w:t>Helen Fang, Susie Bowen</w:t>
            </w:r>
          </w:p>
        </w:tc>
        <w:tc>
          <w:tcPr>
            <w:tcW w:w="1993" w:type="dxa"/>
          </w:tcPr>
          <w:p w14:paraId="1F1D6ADD" w14:textId="112F9043" w:rsidR="005C19AA" w:rsidRDefault="005C19AA" w:rsidP="00D45773">
            <w:pPr>
              <w:cnfStyle w:val="000000000000" w:firstRow="0" w:lastRow="0" w:firstColumn="0" w:lastColumn="0" w:oddVBand="0" w:evenVBand="0" w:oddHBand="0" w:evenHBand="0" w:firstRowFirstColumn="0" w:firstRowLastColumn="0" w:lastRowFirstColumn="0" w:lastRowLastColumn="0"/>
            </w:pPr>
            <w:proofErr w:type="spellStart"/>
            <w:r>
              <w:t>piminst</w:t>
            </w:r>
            <w:proofErr w:type="spellEnd"/>
          </w:p>
        </w:tc>
      </w:tr>
    </w:tbl>
    <w:p w14:paraId="65ABD022" w14:textId="77777777" w:rsidR="005C19AA" w:rsidRDefault="005C19AA" w:rsidP="00D45773"/>
    <w:p w14:paraId="103B29B1" w14:textId="51DC5B82" w:rsidR="005C19AA" w:rsidRDefault="002A6276" w:rsidP="00D45773">
      <w:r>
        <w:t>You should now see four accesses defined.</w:t>
      </w:r>
    </w:p>
    <w:p w14:paraId="05561125" w14:textId="77777777" w:rsidR="002A6276" w:rsidRDefault="002A6276" w:rsidP="00D45773"/>
    <w:p w14:paraId="0DAF645E" w14:textId="483352C9" w:rsidR="002A6276" w:rsidRDefault="002A6276" w:rsidP="00D45773">
      <w:r>
        <w:rPr>
          <w:noProof/>
          <w:lang w:val="en-GB" w:eastAsia="en-GB"/>
        </w:rPr>
        <w:drawing>
          <wp:inline distT="0" distB="0" distL="0" distR="0" wp14:anchorId="73FBB8BE" wp14:editId="38BA3232">
            <wp:extent cx="6188710" cy="1892935"/>
            <wp:effectExtent l="76200" t="76200" r="85090" b="882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07-03 at 16.29.28.png"/>
                    <pic:cNvPicPr/>
                  </pic:nvPicPr>
                  <pic:blipFill>
                    <a:blip r:embed="rId48">
                      <a:extLst>
                        <a:ext uri="{28A0092B-C50C-407E-A947-70E740481C1C}">
                          <a14:useLocalDpi xmlns:a14="http://schemas.microsoft.com/office/drawing/2010/main" val="0"/>
                        </a:ext>
                      </a:extLst>
                    </a:blip>
                    <a:stretch>
                      <a:fillRect/>
                    </a:stretch>
                  </pic:blipFill>
                  <pic:spPr>
                    <a:xfrm>
                      <a:off x="0" y="0"/>
                      <a:ext cx="6188710" cy="1892935"/>
                    </a:xfrm>
                    <a:prstGeom prst="rect">
                      <a:avLst/>
                    </a:prstGeom>
                    <a:effectLst>
                      <a:glow rad="63500">
                        <a:schemeClr val="accent3">
                          <a:satMod val="175000"/>
                          <a:alpha val="40000"/>
                        </a:schemeClr>
                      </a:glow>
                    </a:effectLst>
                  </pic:spPr>
                </pic:pic>
              </a:graphicData>
            </a:graphic>
          </wp:inline>
        </w:drawing>
      </w:r>
    </w:p>
    <w:p w14:paraId="72BA0702" w14:textId="77777777" w:rsidR="005C19AA" w:rsidRDefault="005C19AA" w:rsidP="00D45773"/>
    <w:p w14:paraId="29A2D448" w14:textId="77777777" w:rsidR="009D1C70" w:rsidRDefault="002A6276" w:rsidP="00D45773">
      <w:r>
        <w:t>Note, there is no need to call an Access “</w:t>
      </w:r>
      <w:proofErr w:type="spellStart"/>
      <w:r>
        <w:t>Access</w:t>
      </w:r>
      <w:proofErr w:type="spellEnd"/>
      <w:r>
        <w:t xml:space="preserve"> to &lt;whatever&gt;”. That’s just what we’ve decided for this lab. That name will show up in the PIM access request and it will also be replicated to IGI as the permission name.</w:t>
      </w:r>
    </w:p>
    <w:p w14:paraId="055555F9" w14:textId="77777777" w:rsidR="009D1C70" w:rsidRDefault="009D1C70" w:rsidP="00D45773"/>
    <w:p w14:paraId="151A67A8" w14:textId="77777777" w:rsidR="00124266" w:rsidRDefault="009D1C70" w:rsidP="00C44189">
      <w:pPr>
        <w:pStyle w:val="ListParagraph"/>
        <w:numPr>
          <w:ilvl w:val="0"/>
          <w:numId w:val="27"/>
        </w:numPr>
      </w:pPr>
      <w:r>
        <w:t xml:space="preserve">Click </w:t>
      </w:r>
      <w:r w:rsidRPr="00124266">
        <w:rPr>
          <w:b/>
        </w:rPr>
        <w:t>Log out</w:t>
      </w:r>
      <w:r>
        <w:t xml:space="preserve"> to exit the </w:t>
      </w:r>
      <w:r w:rsidRPr="00124266">
        <w:rPr>
          <w:b/>
        </w:rPr>
        <w:t>PIM Service Center</w:t>
      </w:r>
    </w:p>
    <w:p w14:paraId="3D66E7B6" w14:textId="3107527A" w:rsidR="002A6276" w:rsidRDefault="00124266" w:rsidP="00C44189">
      <w:pPr>
        <w:pStyle w:val="ListParagraph"/>
        <w:numPr>
          <w:ilvl w:val="0"/>
          <w:numId w:val="27"/>
        </w:numPr>
      </w:pPr>
      <w:r>
        <w:t>C</w:t>
      </w:r>
      <w:r w:rsidR="009D1C70">
        <w:t>lose the browser tab</w:t>
      </w:r>
    </w:p>
    <w:p w14:paraId="79296BB4" w14:textId="702DCAB5" w:rsidR="002A6276" w:rsidRDefault="002A6276" w:rsidP="002A6276">
      <w:pPr>
        <w:pStyle w:val="Heading2"/>
      </w:pPr>
      <w:bookmarkStart w:id="41" w:name="_Toc491868060"/>
      <w:r>
        <w:t>Summary of PIM Objects Created</w:t>
      </w:r>
      <w:bookmarkEnd w:id="41"/>
    </w:p>
    <w:p w14:paraId="409A07E6" w14:textId="7044BF02" w:rsidR="002A6276" w:rsidRDefault="002A6276" w:rsidP="00D45773">
      <w:r>
        <w:t xml:space="preserve">In the first section, we created four </w:t>
      </w:r>
      <w:r w:rsidR="009D1C70">
        <w:t>U</w:t>
      </w:r>
      <w:r>
        <w:t>sers; David Fox, Helen Fang, Patricia Whiteman and Susie Bowen. We created them manually in the PIM Identity and Credential Vault Admin UI (or PIM Admin Console). In a production system, we would probably have had an automated mechanism, like a HR Feed, to define these users to PIM.</w:t>
      </w:r>
    </w:p>
    <w:p w14:paraId="7B228EF3" w14:textId="77777777" w:rsidR="002A6276" w:rsidRDefault="002A6276" w:rsidP="00D45773"/>
    <w:p w14:paraId="7589B7A2" w14:textId="45B47AD7" w:rsidR="002A6276" w:rsidRDefault="002A6276" w:rsidP="00D45773">
      <w:r>
        <w:t>In the second section</w:t>
      </w:r>
      <w:r w:rsidR="009D1C70">
        <w:t>,</w:t>
      </w:r>
      <w:r>
        <w:t xml:space="preserve"> we defined a set of Credentials that represent privileged accounts in the demo.com Active Directory domain (on our Windows Server</w:t>
      </w:r>
      <w:r w:rsidR="00667495">
        <w:t xml:space="preserve"> box).</w:t>
      </w:r>
      <w:r w:rsidR="009D1C70">
        <w:t xml:space="preserve"> We created them as disconnected credentials; they were not tied to the AD accounts by an automated system (i.e. an adapter).</w:t>
      </w:r>
    </w:p>
    <w:p w14:paraId="0C9EDDED" w14:textId="77777777" w:rsidR="009D1C70" w:rsidRDefault="009D1C70" w:rsidP="00D45773"/>
    <w:p w14:paraId="37D972F8" w14:textId="1AF22EF8" w:rsidR="009D1C70" w:rsidRDefault="009D1C70" w:rsidP="00D45773">
      <w:r>
        <w:t>In the third section, we created a set of Accesses; one for each Credential we defined. We mapped these Accesses to a static list of users.</w:t>
      </w:r>
    </w:p>
    <w:p w14:paraId="4FD43496" w14:textId="77777777" w:rsidR="009D1C70" w:rsidRDefault="009D1C70" w:rsidP="00D45773"/>
    <w:p w14:paraId="0534CA53" w14:textId="05D7DFC8" w:rsidR="000901BD" w:rsidRDefault="000901BD" w:rsidP="000901BD">
      <w:r>
        <w:t xml:space="preserve">We have chosen a set of Users, Accesses and Credentials that results in a simple </w:t>
      </w:r>
      <w:r w:rsidR="00BD49B4">
        <w:t>1:1</w:t>
      </w:r>
      <w:r>
        <w:t xml:space="preserve"> mapping between Accesses and Credentials. There could be Credential Pools and there could also be multiple credentials mapped to the same Access. For example, all three DBA accounts could have been mapped to a single DBA Access.</w:t>
      </w:r>
    </w:p>
    <w:p w14:paraId="6A6A25B0" w14:textId="77777777" w:rsidR="000901BD" w:rsidRDefault="000901BD" w:rsidP="00D45773"/>
    <w:p w14:paraId="7183BB21" w14:textId="65AECA30" w:rsidR="000901BD" w:rsidRDefault="000901BD" w:rsidP="00D45773">
      <w:r>
        <w:t>This results in an object mapping as shown in the following figure.</w:t>
      </w:r>
    </w:p>
    <w:p w14:paraId="580096B7" w14:textId="063E7FAF" w:rsidR="009D1C70" w:rsidRDefault="002A6A7F" w:rsidP="00D45773">
      <w:r>
        <w:rPr>
          <w:noProof/>
          <w:lang w:val="en-GB" w:eastAsia="en-GB"/>
        </w:rPr>
        <w:lastRenderedPageBreak/>
        <w:drawing>
          <wp:inline distT="0" distB="0" distL="0" distR="0" wp14:anchorId="26B4FE98" wp14:editId="4B579F56">
            <wp:extent cx="6188710" cy="2781300"/>
            <wp:effectExtent l="0" t="0" r="889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M-object-mapping.png"/>
                    <pic:cNvPicPr/>
                  </pic:nvPicPr>
                  <pic:blipFill>
                    <a:blip r:embed="rId49">
                      <a:extLst>
                        <a:ext uri="{28A0092B-C50C-407E-A947-70E740481C1C}">
                          <a14:useLocalDpi xmlns:a14="http://schemas.microsoft.com/office/drawing/2010/main" val="0"/>
                        </a:ext>
                      </a:extLst>
                    </a:blip>
                    <a:stretch>
                      <a:fillRect/>
                    </a:stretch>
                  </pic:blipFill>
                  <pic:spPr>
                    <a:xfrm>
                      <a:off x="0" y="0"/>
                      <a:ext cx="6188710" cy="2781300"/>
                    </a:xfrm>
                    <a:prstGeom prst="rect">
                      <a:avLst/>
                    </a:prstGeom>
                  </pic:spPr>
                </pic:pic>
              </a:graphicData>
            </a:graphic>
          </wp:inline>
        </w:drawing>
      </w:r>
    </w:p>
    <w:p w14:paraId="4515D080" w14:textId="77777777" w:rsidR="002A6276" w:rsidRDefault="002A6276" w:rsidP="00D45773"/>
    <w:p w14:paraId="55A7DF1C" w14:textId="0838A61F" w:rsidR="000901BD" w:rsidRDefault="000901BD" w:rsidP="00D45773">
      <w:r>
        <w:t>The diagram also shows how an adapter (AD Adapter) would be used to connect these Credentials to the live Active Directory (but this is not enabled in this lab).</w:t>
      </w:r>
    </w:p>
    <w:p w14:paraId="242706B2" w14:textId="77777777" w:rsidR="000901BD" w:rsidRDefault="000901BD" w:rsidP="00D45773"/>
    <w:p w14:paraId="70EC9EEE" w14:textId="583B6360" w:rsidR="002A6276" w:rsidRDefault="000901BD" w:rsidP="00D45773">
      <w:r>
        <w:t xml:space="preserve">PIM Users and Accesses will be reconciled up to IGI when we install the IGI PIM adapter and define our PIM system to IGI. We will do that in the next part of the lab. </w:t>
      </w:r>
    </w:p>
    <w:p w14:paraId="0049A35F" w14:textId="1D4540B0" w:rsidR="000901BD" w:rsidRDefault="000901BD" w:rsidP="000901BD">
      <w:pPr>
        <w:pStyle w:val="Heading2"/>
      </w:pPr>
      <w:bookmarkStart w:id="42" w:name="_Toc491868061"/>
      <w:r>
        <w:t>Optional – Exploring the New Objects in the PIM Admin Console</w:t>
      </w:r>
      <w:bookmarkEnd w:id="42"/>
    </w:p>
    <w:p w14:paraId="0449C633" w14:textId="2000181A" w:rsidR="000901BD" w:rsidRDefault="000901BD" w:rsidP="00D45773">
      <w:r>
        <w:t>As an optional step, we will explore the PIM Admin Console to see how these objects are implemented. This is only for interest, particularly for those familiar with ISIM and does not affect the overall lab. You can skip this and proceed to the next part if you wish.</w:t>
      </w:r>
    </w:p>
    <w:p w14:paraId="7A40B8D7" w14:textId="77777777" w:rsidR="000901BD" w:rsidRDefault="000901BD" w:rsidP="00D45773"/>
    <w:p w14:paraId="3EA96AFF" w14:textId="6E2C4D21" w:rsidR="000901BD" w:rsidRDefault="00752295" w:rsidP="00C44189">
      <w:pPr>
        <w:pStyle w:val="ListParagraph"/>
        <w:numPr>
          <w:ilvl w:val="0"/>
          <w:numId w:val="27"/>
        </w:numPr>
      </w:pPr>
      <w:r>
        <w:t xml:space="preserve">On the Windows Server, open the </w:t>
      </w:r>
      <w:r w:rsidRPr="00BD49B4">
        <w:rPr>
          <w:b/>
        </w:rPr>
        <w:t>PIM Admin Console</w:t>
      </w:r>
      <w:r>
        <w:t xml:space="preserve"> (PIM Identity and Credential Vault Admin from the PIM VA LMI, or the PIM -&gt; Identity and Credential Vault Admin bookmark)</w:t>
      </w:r>
    </w:p>
    <w:p w14:paraId="0506BA78" w14:textId="4354867A" w:rsidR="00752295" w:rsidRDefault="00752295" w:rsidP="00C44189">
      <w:pPr>
        <w:pStyle w:val="ListParagraph"/>
        <w:numPr>
          <w:ilvl w:val="0"/>
          <w:numId w:val="27"/>
        </w:numPr>
      </w:pPr>
      <w:r>
        <w:t xml:space="preserve">Login with </w:t>
      </w:r>
      <w:r w:rsidRPr="00752295">
        <w:rPr>
          <w:rStyle w:val="CodeChar"/>
        </w:rPr>
        <w:t>pim manager</w:t>
      </w:r>
      <w:r>
        <w:t xml:space="preserve">, password </w:t>
      </w:r>
      <w:r w:rsidRPr="00752295">
        <w:rPr>
          <w:rStyle w:val="CodeChar"/>
        </w:rPr>
        <w:t>Passw0rd</w:t>
      </w:r>
    </w:p>
    <w:p w14:paraId="3497EC64" w14:textId="77777777" w:rsidR="00752295" w:rsidRDefault="00752295" w:rsidP="00D45773"/>
    <w:p w14:paraId="1CB7E178" w14:textId="670AE210" w:rsidR="00752295" w:rsidRDefault="00752295" w:rsidP="00D45773">
      <w:r>
        <w:t>We have already explored the Users. We will explore the Credentials and Accesses.</w:t>
      </w:r>
    </w:p>
    <w:p w14:paraId="6A234B41" w14:textId="1A774D73" w:rsidR="00752295" w:rsidRDefault="00752295" w:rsidP="00752295">
      <w:pPr>
        <w:pStyle w:val="Heading3"/>
      </w:pPr>
      <w:bookmarkStart w:id="43" w:name="_Toc491868062"/>
      <w:r>
        <w:t>How are Credentials Defined?</w:t>
      </w:r>
      <w:bookmarkEnd w:id="43"/>
    </w:p>
    <w:p w14:paraId="678FFC2E" w14:textId="77777777" w:rsidR="00560978" w:rsidRDefault="00752295" w:rsidP="00D45773">
      <w:r>
        <w:t>To find the Credentials we need to look at the Shared Access module (this is the component added to ITIM for PIM 1.x)</w:t>
      </w:r>
      <w:r w:rsidR="00560978">
        <w:t>. They are not managed in the same way as ordinary target system accounts.</w:t>
      </w:r>
    </w:p>
    <w:p w14:paraId="03E50F02" w14:textId="77777777" w:rsidR="00560978" w:rsidRDefault="00560978" w:rsidP="00D45773"/>
    <w:p w14:paraId="076DCDA8" w14:textId="057D608D" w:rsidR="00752295" w:rsidRDefault="00560978" w:rsidP="00D45773">
      <w:r>
        <w:t>To do this</w:t>
      </w:r>
      <w:r w:rsidR="00752295">
        <w:t>:</w:t>
      </w:r>
    </w:p>
    <w:p w14:paraId="46D8AF01" w14:textId="44A430E5" w:rsidR="00752295" w:rsidRDefault="00752295" w:rsidP="00C44189">
      <w:pPr>
        <w:pStyle w:val="ListParagraph"/>
        <w:numPr>
          <w:ilvl w:val="0"/>
          <w:numId w:val="28"/>
        </w:numPr>
      </w:pPr>
      <w:r>
        <w:t xml:space="preserve">In the left pane, expand the </w:t>
      </w:r>
      <w:r w:rsidRPr="00BD49B4">
        <w:rPr>
          <w:b/>
        </w:rPr>
        <w:t>Manage Shared Access</w:t>
      </w:r>
      <w:r>
        <w:t xml:space="preserve"> task (click arrow beside it)</w:t>
      </w:r>
    </w:p>
    <w:p w14:paraId="69F4A882" w14:textId="6C07C149" w:rsidR="00752295" w:rsidRDefault="00752295" w:rsidP="00C44189">
      <w:pPr>
        <w:pStyle w:val="ListParagraph"/>
        <w:numPr>
          <w:ilvl w:val="0"/>
          <w:numId w:val="28"/>
        </w:numPr>
      </w:pPr>
      <w:r>
        <w:t xml:space="preserve">Click the </w:t>
      </w:r>
      <w:r w:rsidRPr="00560978">
        <w:rPr>
          <w:u w:val="single"/>
        </w:rPr>
        <w:t>Manage Credential Vault</w:t>
      </w:r>
      <w:r>
        <w:t xml:space="preserve"> link</w:t>
      </w:r>
    </w:p>
    <w:p w14:paraId="340D71B2" w14:textId="7123C47B" w:rsidR="00752295" w:rsidRDefault="00752295" w:rsidP="00C44189">
      <w:pPr>
        <w:pStyle w:val="ListParagraph"/>
        <w:numPr>
          <w:ilvl w:val="0"/>
          <w:numId w:val="28"/>
        </w:numPr>
      </w:pPr>
      <w:r>
        <w:t xml:space="preserve">In the main pane, click the </w:t>
      </w:r>
      <w:r w:rsidRPr="00BD49B4">
        <w:rPr>
          <w:b/>
        </w:rPr>
        <w:t>Refresh</w:t>
      </w:r>
      <w:r>
        <w:t xml:space="preserve"> button</w:t>
      </w:r>
    </w:p>
    <w:p w14:paraId="02CF98C1" w14:textId="77777777" w:rsidR="00752295" w:rsidRDefault="00752295" w:rsidP="00D45773"/>
    <w:p w14:paraId="04358E83" w14:textId="613953BF" w:rsidR="00752295" w:rsidRDefault="008E2DDE" w:rsidP="00D45773">
      <w:r>
        <w:rPr>
          <w:noProof/>
          <w:lang w:val="en-GB" w:eastAsia="en-GB"/>
        </w:rPr>
        <w:lastRenderedPageBreak/>
        <w:drawing>
          <wp:inline distT="0" distB="0" distL="0" distR="0" wp14:anchorId="6F4EB2A8" wp14:editId="054F47B1">
            <wp:extent cx="6188710" cy="2094865"/>
            <wp:effectExtent l="76200" t="76200" r="85090" b="641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7-03 at 17.11.24.png"/>
                    <pic:cNvPicPr/>
                  </pic:nvPicPr>
                  <pic:blipFill>
                    <a:blip r:embed="rId50">
                      <a:extLst>
                        <a:ext uri="{28A0092B-C50C-407E-A947-70E740481C1C}">
                          <a14:useLocalDpi xmlns:a14="http://schemas.microsoft.com/office/drawing/2010/main" val="0"/>
                        </a:ext>
                      </a:extLst>
                    </a:blip>
                    <a:stretch>
                      <a:fillRect/>
                    </a:stretch>
                  </pic:blipFill>
                  <pic:spPr>
                    <a:xfrm>
                      <a:off x="0" y="0"/>
                      <a:ext cx="6188710" cy="2094865"/>
                    </a:xfrm>
                    <a:prstGeom prst="rect">
                      <a:avLst/>
                    </a:prstGeom>
                    <a:effectLst>
                      <a:glow rad="63500">
                        <a:schemeClr val="accent3">
                          <a:satMod val="175000"/>
                          <a:alpha val="40000"/>
                        </a:schemeClr>
                      </a:glow>
                    </a:effectLst>
                  </pic:spPr>
                </pic:pic>
              </a:graphicData>
            </a:graphic>
          </wp:inline>
        </w:drawing>
      </w:r>
    </w:p>
    <w:p w14:paraId="69F16049" w14:textId="77777777" w:rsidR="00752295" w:rsidRDefault="00752295" w:rsidP="00D45773"/>
    <w:p w14:paraId="008EF586" w14:textId="4D7E03A7" w:rsidR="00752295" w:rsidRDefault="008E2DDE" w:rsidP="00D45773">
      <w:r>
        <w:t>The four credentials we defined above are shown.</w:t>
      </w:r>
    </w:p>
    <w:p w14:paraId="08587599" w14:textId="77777777" w:rsidR="00752295" w:rsidRDefault="00752295" w:rsidP="00D45773"/>
    <w:p w14:paraId="278F7DC5" w14:textId="28FD9850" w:rsidR="00752295" w:rsidRDefault="00560978" w:rsidP="00D45773">
      <w:r>
        <w:t>This page is designed for managing the Credentials and their passwords. It provides a view of who has the credential checked out and has a pop-up menu to manage password and check in.</w:t>
      </w:r>
    </w:p>
    <w:p w14:paraId="0327CD5A" w14:textId="77777777" w:rsidR="00560978" w:rsidRDefault="00560978" w:rsidP="00D45773"/>
    <w:p w14:paraId="23C90BC2" w14:textId="6D0FD22D" w:rsidR="00560978" w:rsidRDefault="00560978" w:rsidP="00D45773">
      <w:r>
        <w:t>You can click on one of the credentials to see the values we set when we defined the Credential in the PIM Service Center.</w:t>
      </w:r>
    </w:p>
    <w:p w14:paraId="6EB0CCC2" w14:textId="77777777" w:rsidR="00560978" w:rsidRDefault="00560978" w:rsidP="00D45773"/>
    <w:p w14:paraId="31C768C2" w14:textId="1FFAC1F7" w:rsidR="00560978" w:rsidRDefault="00560978" w:rsidP="00D45773">
      <w:r>
        <w:t>So, Credentials are special objects. They are stored in an encrypted part of the PIM database, not the LDAP directory as normal ISIM accounts are.</w:t>
      </w:r>
    </w:p>
    <w:p w14:paraId="6BEFE422" w14:textId="5C1D64CC" w:rsidR="00560978" w:rsidRDefault="00560978" w:rsidP="00560978">
      <w:pPr>
        <w:pStyle w:val="Heading3"/>
      </w:pPr>
      <w:bookmarkStart w:id="44" w:name="_Toc491868063"/>
      <w:r>
        <w:t>How are Accesses Defined?</w:t>
      </w:r>
      <w:bookmarkEnd w:id="44"/>
    </w:p>
    <w:p w14:paraId="12FF02DC" w14:textId="6C96AEC2" w:rsidR="00560978" w:rsidRDefault="00560978" w:rsidP="00D45773">
      <w:r>
        <w:t>Let’s look at how the Access are defined.</w:t>
      </w:r>
    </w:p>
    <w:p w14:paraId="16C5C3D6" w14:textId="71EFE06B" w:rsidR="00560978" w:rsidRDefault="00560978" w:rsidP="00C44189">
      <w:pPr>
        <w:pStyle w:val="ListParagraph"/>
        <w:numPr>
          <w:ilvl w:val="0"/>
          <w:numId w:val="29"/>
        </w:numPr>
      </w:pPr>
      <w:r>
        <w:t xml:space="preserve">Still within the </w:t>
      </w:r>
      <w:r w:rsidRPr="00BD49B4">
        <w:rPr>
          <w:b/>
        </w:rPr>
        <w:t>Manage Shared Access</w:t>
      </w:r>
      <w:r>
        <w:t xml:space="preserve"> task, select </w:t>
      </w:r>
      <w:r w:rsidRPr="00560978">
        <w:rPr>
          <w:u w:val="single"/>
        </w:rPr>
        <w:t>Manage Shared Access Policies</w:t>
      </w:r>
      <w:r>
        <w:t xml:space="preserve"> link</w:t>
      </w:r>
    </w:p>
    <w:p w14:paraId="1A8151D9" w14:textId="6AEEB98E" w:rsidR="00560978" w:rsidRDefault="00560978" w:rsidP="00C44189">
      <w:pPr>
        <w:pStyle w:val="ListParagraph"/>
        <w:numPr>
          <w:ilvl w:val="0"/>
          <w:numId w:val="29"/>
        </w:numPr>
      </w:pPr>
      <w:r>
        <w:t xml:space="preserve">Click </w:t>
      </w:r>
      <w:r w:rsidRPr="00BD49B4">
        <w:rPr>
          <w:b/>
        </w:rPr>
        <w:t>Refresh</w:t>
      </w:r>
    </w:p>
    <w:p w14:paraId="6E2DB7BD" w14:textId="77777777" w:rsidR="00560978" w:rsidRDefault="00560978" w:rsidP="00D45773"/>
    <w:p w14:paraId="63516C01" w14:textId="31659BE3" w:rsidR="00560978" w:rsidRPr="00560978" w:rsidRDefault="00560978" w:rsidP="00D45773">
      <w:r>
        <w:rPr>
          <w:noProof/>
          <w:lang w:val="en-GB" w:eastAsia="en-GB"/>
        </w:rPr>
        <w:drawing>
          <wp:inline distT="0" distB="0" distL="0" distR="0" wp14:anchorId="221A2CA2" wp14:editId="3B83E27F">
            <wp:extent cx="6188710" cy="2169795"/>
            <wp:effectExtent l="76200" t="76200" r="85090" b="654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7-03 at 17.18.25.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2169795"/>
                    </a:xfrm>
                    <a:prstGeom prst="rect">
                      <a:avLst/>
                    </a:prstGeom>
                    <a:effectLst>
                      <a:glow rad="63500">
                        <a:schemeClr val="accent3">
                          <a:satMod val="175000"/>
                          <a:alpha val="40000"/>
                        </a:schemeClr>
                      </a:glow>
                    </a:effectLst>
                  </pic:spPr>
                </pic:pic>
              </a:graphicData>
            </a:graphic>
          </wp:inline>
        </w:drawing>
      </w:r>
    </w:p>
    <w:p w14:paraId="6BBB2755" w14:textId="77777777" w:rsidR="00560978" w:rsidRDefault="00560978" w:rsidP="00D45773"/>
    <w:p w14:paraId="04CF4F39" w14:textId="3648D40F" w:rsidR="000901BD" w:rsidRDefault="00560978" w:rsidP="00D45773">
      <w:r>
        <w:t>We can see the four Accesses we defined earlier.</w:t>
      </w:r>
    </w:p>
    <w:p w14:paraId="79E2C8C5" w14:textId="77777777" w:rsidR="00560978" w:rsidRDefault="00560978" w:rsidP="00D45773"/>
    <w:p w14:paraId="4D94FE4C" w14:textId="67EC937B" w:rsidR="00560978" w:rsidRDefault="00560978" w:rsidP="00C44189">
      <w:pPr>
        <w:pStyle w:val="ListParagraph"/>
        <w:numPr>
          <w:ilvl w:val="0"/>
          <w:numId w:val="30"/>
        </w:numPr>
      </w:pPr>
      <w:r>
        <w:t xml:space="preserve">Click on the </w:t>
      </w:r>
      <w:r w:rsidRPr="00560978">
        <w:rPr>
          <w:u w:val="single"/>
        </w:rPr>
        <w:t>Access to Administrator</w:t>
      </w:r>
      <w:r>
        <w:t xml:space="preserve"> link</w:t>
      </w:r>
    </w:p>
    <w:p w14:paraId="0C3D2DC6" w14:textId="77777777" w:rsidR="00560978" w:rsidRDefault="00560978" w:rsidP="00D45773"/>
    <w:p w14:paraId="2211B051" w14:textId="460AB767" w:rsidR="00560978" w:rsidRDefault="00560978" w:rsidP="00D45773">
      <w:r>
        <w:t xml:space="preserve">You will notice that this is the </w:t>
      </w:r>
      <w:r w:rsidR="00BD49B4">
        <w:t>similar to</w:t>
      </w:r>
      <w:r>
        <w:t xml:space="preserve"> a normal ISIM Provisioning Policy. It has a General tab with name, description, status and org tree mapping.</w:t>
      </w:r>
    </w:p>
    <w:p w14:paraId="740918D4" w14:textId="77777777" w:rsidR="00560978" w:rsidRDefault="00560978" w:rsidP="00D45773"/>
    <w:p w14:paraId="55AFAA57" w14:textId="188079C5" w:rsidR="00560978" w:rsidRDefault="00560978" w:rsidP="00C44189">
      <w:pPr>
        <w:pStyle w:val="ListParagraph"/>
        <w:numPr>
          <w:ilvl w:val="0"/>
          <w:numId w:val="30"/>
        </w:numPr>
      </w:pPr>
      <w:r>
        <w:t xml:space="preserve">Click on the </w:t>
      </w:r>
      <w:r w:rsidRPr="00560978">
        <w:rPr>
          <w:u w:val="single"/>
        </w:rPr>
        <w:t>Members</w:t>
      </w:r>
      <w:r>
        <w:t xml:space="preserve"> link</w:t>
      </w:r>
    </w:p>
    <w:p w14:paraId="4F26A478" w14:textId="77777777" w:rsidR="00560978" w:rsidRDefault="00560978" w:rsidP="00D45773"/>
    <w:p w14:paraId="13CC3CCE" w14:textId="7E91857B" w:rsidR="00560978" w:rsidRDefault="00560978" w:rsidP="00D45773">
      <w:r>
        <w:rPr>
          <w:noProof/>
          <w:lang w:val="en-GB" w:eastAsia="en-GB"/>
        </w:rPr>
        <w:lastRenderedPageBreak/>
        <w:drawing>
          <wp:inline distT="0" distB="0" distL="0" distR="0" wp14:anchorId="2FBABCF7" wp14:editId="17913858">
            <wp:extent cx="6188710" cy="1854835"/>
            <wp:effectExtent l="76200" t="76200" r="85090" b="755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7-07-03 at 17.21.16.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1854835"/>
                    </a:xfrm>
                    <a:prstGeom prst="rect">
                      <a:avLst/>
                    </a:prstGeom>
                    <a:effectLst>
                      <a:glow rad="63500">
                        <a:schemeClr val="accent3">
                          <a:satMod val="175000"/>
                          <a:alpha val="40000"/>
                        </a:schemeClr>
                      </a:glow>
                    </a:effectLst>
                  </pic:spPr>
                </pic:pic>
              </a:graphicData>
            </a:graphic>
          </wp:inline>
        </w:drawing>
      </w:r>
    </w:p>
    <w:p w14:paraId="39E2FCC1" w14:textId="77777777" w:rsidR="00560978" w:rsidRDefault="00560978" w:rsidP="00D45773"/>
    <w:p w14:paraId="5407393A" w14:textId="49BE4EEB" w:rsidR="00560978" w:rsidRDefault="00560978" w:rsidP="00D45773">
      <w:r>
        <w:t>This policy has a single member – the Role “Access to Administrator”. Notice that you cannot modify this relationship, even though you are the super admin.</w:t>
      </w:r>
    </w:p>
    <w:p w14:paraId="11AD8B1B" w14:textId="77777777" w:rsidR="00560978" w:rsidRDefault="00560978" w:rsidP="00D45773"/>
    <w:p w14:paraId="24E66B7C" w14:textId="1C84BD91" w:rsidR="00560978" w:rsidRDefault="002A4C8A" w:rsidP="00C44189">
      <w:pPr>
        <w:pStyle w:val="ListParagraph"/>
        <w:numPr>
          <w:ilvl w:val="0"/>
          <w:numId w:val="30"/>
        </w:numPr>
      </w:pPr>
      <w:r>
        <w:t xml:space="preserve">Click on the </w:t>
      </w:r>
      <w:r w:rsidRPr="002A4C8A">
        <w:rPr>
          <w:u w:val="single"/>
        </w:rPr>
        <w:t>Entitlements</w:t>
      </w:r>
      <w:r>
        <w:t xml:space="preserve"> link</w:t>
      </w:r>
    </w:p>
    <w:p w14:paraId="02233A6B" w14:textId="77777777" w:rsidR="002A4C8A" w:rsidRDefault="002A4C8A" w:rsidP="00D45773"/>
    <w:p w14:paraId="2B691AFA" w14:textId="06021638" w:rsidR="002A4C8A" w:rsidRDefault="002A4C8A" w:rsidP="00D45773">
      <w:r>
        <w:rPr>
          <w:noProof/>
          <w:lang w:val="en-GB" w:eastAsia="en-GB"/>
        </w:rPr>
        <w:drawing>
          <wp:inline distT="0" distB="0" distL="0" distR="0" wp14:anchorId="191B1E37" wp14:editId="2860DB0E">
            <wp:extent cx="6188710" cy="2961640"/>
            <wp:effectExtent l="76200" t="76200" r="85090" b="863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7-07-03 at 17.23.37.png"/>
                    <pic:cNvPicPr/>
                  </pic:nvPicPr>
                  <pic:blipFill>
                    <a:blip r:embed="rId53">
                      <a:extLst>
                        <a:ext uri="{28A0092B-C50C-407E-A947-70E740481C1C}">
                          <a14:useLocalDpi xmlns:a14="http://schemas.microsoft.com/office/drawing/2010/main" val="0"/>
                        </a:ext>
                      </a:extLst>
                    </a:blip>
                    <a:stretch>
                      <a:fillRect/>
                    </a:stretch>
                  </pic:blipFill>
                  <pic:spPr>
                    <a:xfrm>
                      <a:off x="0" y="0"/>
                      <a:ext cx="6188710" cy="2961640"/>
                    </a:xfrm>
                    <a:prstGeom prst="rect">
                      <a:avLst/>
                    </a:prstGeom>
                    <a:effectLst>
                      <a:glow rad="63500">
                        <a:schemeClr val="accent3">
                          <a:satMod val="175000"/>
                          <a:alpha val="40000"/>
                        </a:schemeClr>
                      </a:glow>
                    </a:effectLst>
                  </pic:spPr>
                </pic:pic>
              </a:graphicData>
            </a:graphic>
          </wp:inline>
        </w:drawing>
      </w:r>
    </w:p>
    <w:p w14:paraId="1B930270" w14:textId="77777777" w:rsidR="002A4C8A" w:rsidRDefault="002A4C8A" w:rsidP="00D45773"/>
    <w:p w14:paraId="71D13676" w14:textId="0ACAFB2F" w:rsidR="002A4C8A" w:rsidRDefault="002A4C8A" w:rsidP="00D45773">
      <w:r>
        <w:t xml:space="preserve">There is a single entitlement mapped to this policy – a Credential “Administrator”. This is different to a traditional ISIM Provisioning Policy where you would map a service with attribute parameters. </w:t>
      </w:r>
    </w:p>
    <w:p w14:paraId="06912F29" w14:textId="77777777" w:rsidR="002A4C8A" w:rsidRDefault="002A4C8A" w:rsidP="00D45773"/>
    <w:p w14:paraId="2812F1E6" w14:textId="25EFA516" w:rsidR="002A4C8A" w:rsidRDefault="002A4C8A" w:rsidP="00D45773">
      <w:r>
        <w:t>So, we can see that a policy is mapping one or more roles to one or more Credentials. Let’s have a look at the roles.</w:t>
      </w:r>
    </w:p>
    <w:p w14:paraId="759CFF00" w14:textId="77777777" w:rsidR="002A4C8A" w:rsidRDefault="002A4C8A" w:rsidP="00D45773"/>
    <w:p w14:paraId="22EFA42E" w14:textId="06FA3F10" w:rsidR="002A4C8A" w:rsidRDefault="002A4C8A" w:rsidP="00C44189">
      <w:pPr>
        <w:pStyle w:val="ListParagraph"/>
        <w:numPr>
          <w:ilvl w:val="0"/>
          <w:numId w:val="30"/>
        </w:numPr>
      </w:pPr>
      <w:r>
        <w:t xml:space="preserve">Click on the </w:t>
      </w:r>
      <w:r w:rsidRPr="002A4C8A">
        <w:rPr>
          <w:u w:val="single"/>
        </w:rPr>
        <w:t>Manage Roles</w:t>
      </w:r>
      <w:r>
        <w:t xml:space="preserve"> task</w:t>
      </w:r>
      <w:r w:rsidR="00BD6A78">
        <w:t xml:space="preserve"> </w:t>
      </w:r>
      <w:r w:rsidR="00ED75F7">
        <w:t xml:space="preserve">in the left pane </w:t>
      </w:r>
      <w:r w:rsidR="00BD6A78">
        <w:t xml:space="preserve">and click </w:t>
      </w:r>
      <w:r w:rsidR="00BD6A78" w:rsidRPr="00BD6A78">
        <w:rPr>
          <w:b/>
        </w:rPr>
        <w:t>Refresh</w:t>
      </w:r>
      <w:r w:rsidR="00ED75F7">
        <w:t xml:space="preserve"> in the right pane</w:t>
      </w:r>
    </w:p>
    <w:p w14:paraId="51B115BA" w14:textId="132CBA30" w:rsidR="002A4C8A" w:rsidRDefault="002A4C8A" w:rsidP="00C44189">
      <w:pPr>
        <w:pStyle w:val="ListParagraph"/>
        <w:numPr>
          <w:ilvl w:val="0"/>
          <w:numId w:val="30"/>
        </w:numPr>
      </w:pPr>
      <w:r>
        <w:t>This shows the four roles tied to the Shared Access Policies (and named the same as the Shared Access Policies)</w:t>
      </w:r>
    </w:p>
    <w:p w14:paraId="119B7037" w14:textId="0AC4904C" w:rsidR="002A4C8A" w:rsidRDefault="002A4C8A" w:rsidP="00C44189">
      <w:pPr>
        <w:pStyle w:val="ListParagraph"/>
        <w:numPr>
          <w:ilvl w:val="0"/>
          <w:numId w:val="30"/>
        </w:numPr>
      </w:pPr>
      <w:r>
        <w:t xml:space="preserve">Hover your mouse over the arrow to the right of the </w:t>
      </w:r>
      <w:r w:rsidRPr="002A4C8A">
        <w:rPr>
          <w:u w:val="single"/>
        </w:rPr>
        <w:t>Access to Administrator</w:t>
      </w:r>
      <w:r>
        <w:t xml:space="preserve"> link to see the pop-up menu</w:t>
      </w:r>
    </w:p>
    <w:p w14:paraId="31E064FD" w14:textId="42E1A95A" w:rsidR="002A4C8A" w:rsidRDefault="002A4C8A" w:rsidP="00C44189">
      <w:pPr>
        <w:pStyle w:val="ListParagraph"/>
        <w:numPr>
          <w:ilvl w:val="0"/>
          <w:numId w:val="30"/>
        </w:numPr>
      </w:pPr>
      <w:r>
        <w:t xml:space="preserve">Click the </w:t>
      </w:r>
      <w:r w:rsidRPr="00BD49B4">
        <w:rPr>
          <w:b/>
        </w:rPr>
        <w:t>Manage User Members</w:t>
      </w:r>
      <w:r>
        <w:t xml:space="preserve"> option</w:t>
      </w:r>
    </w:p>
    <w:p w14:paraId="72D72635" w14:textId="11943AFF" w:rsidR="002A4C8A" w:rsidRDefault="002A4C8A" w:rsidP="00C44189">
      <w:pPr>
        <w:pStyle w:val="ListParagraph"/>
        <w:numPr>
          <w:ilvl w:val="0"/>
          <w:numId w:val="30"/>
        </w:numPr>
      </w:pPr>
      <w:r>
        <w:t xml:space="preserve">Click the </w:t>
      </w:r>
      <w:r w:rsidRPr="00BD49B4">
        <w:rPr>
          <w:b/>
        </w:rPr>
        <w:t>Search</w:t>
      </w:r>
      <w:r>
        <w:t xml:space="preserve"> button</w:t>
      </w:r>
    </w:p>
    <w:p w14:paraId="5E7A31E1" w14:textId="77777777" w:rsidR="002A4C8A" w:rsidRDefault="002A4C8A" w:rsidP="00D45773"/>
    <w:p w14:paraId="7EA7F511" w14:textId="0C71825E" w:rsidR="002A4C8A" w:rsidRDefault="002A4C8A" w:rsidP="00D45773">
      <w:r>
        <w:t>You should see the three users; David Fox, Helen Fang and Patricia Whiteman.</w:t>
      </w:r>
    </w:p>
    <w:p w14:paraId="5B181E40" w14:textId="77777777" w:rsidR="002A4C8A" w:rsidRDefault="002A4C8A" w:rsidP="00D45773"/>
    <w:p w14:paraId="06028E75" w14:textId="49145C49" w:rsidR="00B3463A" w:rsidRDefault="002A4C8A" w:rsidP="00C44189">
      <w:pPr>
        <w:pStyle w:val="ListParagraph"/>
        <w:numPr>
          <w:ilvl w:val="0"/>
          <w:numId w:val="31"/>
        </w:numPr>
      </w:pPr>
      <w:r>
        <w:t xml:space="preserve">Log out of the </w:t>
      </w:r>
      <w:r w:rsidRPr="00BD49B4">
        <w:rPr>
          <w:b/>
        </w:rPr>
        <w:t>PIM Admin Console</w:t>
      </w:r>
      <w:r>
        <w:t xml:space="preserve"> and close the browser tab or window.</w:t>
      </w:r>
    </w:p>
    <w:p w14:paraId="2D253A2E" w14:textId="77777777" w:rsidR="002A4C8A" w:rsidRDefault="002A4C8A" w:rsidP="00D45773"/>
    <w:p w14:paraId="0835D280" w14:textId="3C4949F0" w:rsidR="002A4C8A" w:rsidRDefault="002A4C8A" w:rsidP="00D45773">
      <w:r>
        <w:t>This concludes this part of the lab. The next part will install the integration between IGI and PIM.</w:t>
      </w:r>
    </w:p>
    <w:p w14:paraId="7A2DFAC4" w14:textId="77777777" w:rsidR="001E6DEE" w:rsidRDefault="001E6DEE" w:rsidP="001E6DEE">
      <w:pPr>
        <w:pStyle w:val="Heading1"/>
      </w:pPr>
      <w:bookmarkStart w:id="45" w:name="_Toc491868064"/>
      <w:r>
        <w:lastRenderedPageBreak/>
        <w:t>Lab Part 2 – Install and Configure PIM Adapter in IGI</w:t>
      </w:r>
      <w:bookmarkEnd w:id="45"/>
    </w:p>
    <w:p w14:paraId="161A922D" w14:textId="77777777" w:rsidR="00684A1D" w:rsidRDefault="00684A1D" w:rsidP="00684A1D">
      <w:r>
        <w:t xml:space="preserve">In this part of the lab we install and configure the PIM adapter into IGI. </w:t>
      </w:r>
    </w:p>
    <w:p w14:paraId="3C7ACA60" w14:textId="77777777" w:rsidR="00684A1D" w:rsidRDefault="00684A1D" w:rsidP="00684A1D"/>
    <w:p w14:paraId="521299D8" w14:textId="4A3128DF" w:rsidR="00684A1D" w:rsidRDefault="00684A1D" w:rsidP="00684A1D">
      <w:r>
        <w:t>The adapter installation is described in the “</w:t>
      </w:r>
      <w:r w:rsidRPr="00684A1D">
        <w:rPr>
          <w:b/>
          <w:i/>
        </w:rPr>
        <w:t>SDI-based IBM Security Privileged Identity Manager Adapter Installation and Configuration Guide</w:t>
      </w:r>
      <w:r>
        <w:t>”. However, the current version of the guide is confusing, and contains a lot of generic information, so this part of the lab will walk through the steps in detail.</w:t>
      </w:r>
    </w:p>
    <w:p w14:paraId="104BE231" w14:textId="77777777" w:rsidR="00684A1D" w:rsidRDefault="00684A1D" w:rsidP="00684A1D"/>
    <w:p w14:paraId="2FE9918A" w14:textId="2DF6AA41" w:rsidR="00684A1D" w:rsidRDefault="00684A1D" w:rsidP="00684A1D">
      <w:r>
        <w:t>The adapter can be installed onto the onboard (internal) Directory Integrator or an external Directory Integrator instance. Note the terms Directory Integrator, SDI (Security Directory Integrator) and TDI (Tivoli Directory Integrator) are used interchangeably.</w:t>
      </w:r>
    </w:p>
    <w:p w14:paraId="2DC3072A" w14:textId="77777777" w:rsidR="00684A1D" w:rsidRDefault="00684A1D" w:rsidP="00684A1D"/>
    <w:p w14:paraId="5AF9E041" w14:textId="2E813460" w:rsidR="00684A1D" w:rsidRDefault="00684A1D" w:rsidP="00684A1D">
      <w:r>
        <w:t>The steps are the same, but the instructions are slightly different. The steps are:</w:t>
      </w:r>
    </w:p>
    <w:p w14:paraId="3F1D175F" w14:textId="13A6AAB9" w:rsidR="00684A1D" w:rsidRDefault="00684A1D" w:rsidP="00C44189">
      <w:pPr>
        <w:pStyle w:val="ListParagraph"/>
        <w:numPr>
          <w:ilvl w:val="0"/>
          <w:numId w:val="33"/>
        </w:numPr>
      </w:pPr>
      <w:r>
        <w:t>Pre-Installation</w:t>
      </w:r>
    </w:p>
    <w:p w14:paraId="7BF0259D" w14:textId="46DFF0E5" w:rsidR="00684A1D" w:rsidRDefault="00684A1D" w:rsidP="00C44189">
      <w:pPr>
        <w:pStyle w:val="ListParagraph"/>
        <w:numPr>
          <w:ilvl w:val="1"/>
          <w:numId w:val="33"/>
        </w:numPr>
      </w:pPr>
      <w:r>
        <w:t>Ensure the environment meets the software and hardware requirements</w:t>
      </w:r>
    </w:p>
    <w:p w14:paraId="2AFBB060" w14:textId="52BA0208" w:rsidR="00684A1D" w:rsidRDefault="00684A1D" w:rsidP="00C44189">
      <w:pPr>
        <w:pStyle w:val="ListParagraph"/>
        <w:numPr>
          <w:ilvl w:val="1"/>
          <w:numId w:val="33"/>
        </w:numPr>
      </w:pPr>
      <w:r>
        <w:t>Decide where the adapter is to be installed, internal or external SDI</w:t>
      </w:r>
    </w:p>
    <w:p w14:paraId="44ECC459" w14:textId="7D2B5F56" w:rsidR="00684A1D" w:rsidRDefault="00684A1D" w:rsidP="00C44189">
      <w:pPr>
        <w:pStyle w:val="ListParagraph"/>
        <w:numPr>
          <w:ilvl w:val="1"/>
          <w:numId w:val="33"/>
        </w:numPr>
      </w:pPr>
      <w:r>
        <w:t>Download the adapter package</w:t>
      </w:r>
    </w:p>
    <w:p w14:paraId="0616152C" w14:textId="1287FA2C" w:rsidR="00BE1783" w:rsidRDefault="00BE1783" w:rsidP="00C44189">
      <w:pPr>
        <w:pStyle w:val="ListParagraph"/>
        <w:numPr>
          <w:ilvl w:val="1"/>
          <w:numId w:val="33"/>
        </w:numPr>
      </w:pPr>
      <w:r>
        <w:t>Download any 3</w:t>
      </w:r>
      <w:r w:rsidRPr="00BE1783">
        <w:rPr>
          <w:vertAlign w:val="superscript"/>
        </w:rPr>
        <w:t>rd</w:t>
      </w:r>
      <w:r>
        <w:t xml:space="preserve"> party files required of the adapter</w:t>
      </w:r>
    </w:p>
    <w:p w14:paraId="4A356332" w14:textId="0584D45C" w:rsidR="00684A1D" w:rsidRDefault="00684A1D" w:rsidP="00C44189">
      <w:pPr>
        <w:pStyle w:val="ListParagraph"/>
        <w:numPr>
          <w:ilvl w:val="1"/>
          <w:numId w:val="33"/>
        </w:numPr>
      </w:pPr>
      <w:r>
        <w:t>Extract the root CA for the PIM application and save it to a file</w:t>
      </w:r>
    </w:p>
    <w:p w14:paraId="09D568B0" w14:textId="5B1DE873" w:rsidR="00BE1783" w:rsidRDefault="00BE1783" w:rsidP="00C44189">
      <w:pPr>
        <w:pStyle w:val="ListParagraph"/>
        <w:numPr>
          <w:ilvl w:val="1"/>
          <w:numId w:val="33"/>
        </w:numPr>
      </w:pPr>
      <w:r>
        <w:t>Identify (or create) a PIM administrative account for the adapter</w:t>
      </w:r>
    </w:p>
    <w:p w14:paraId="18295A95" w14:textId="634D59B2" w:rsidR="00684A1D" w:rsidRDefault="00684A1D" w:rsidP="00C44189">
      <w:pPr>
        <w:pStyle w:val="ListParagraph"/>
        <w:numPr>
          <w:ilvl w:val="0"/>
          <w:numId w:val="33"/>
        </w:numPr>
      </w:pPr>
      <w:r>
        <w:t>Installation</w:t>
      </w:r>
      <w:r w:rsidR="00C44189">
        <w:t xml:space="preserve"> of the adapter</w:t>
      </w:r>
      <w:r>
        <w:t xml:space="preserve"> into Directory Integrator</w:t>
      </w:r>
    </w:p>
    <w:p w14:paraId="53D372CF" w14:textId="4F898A0C" w:rsidR="00684A1D" w:rsidRDefault="00684A1D" w:rsidP="00C44189">
      <w:pPr>
        <w:pStyle w:val="ListParagraph"/>
        <w:numPr>
          <w:ilvl w:val="1"/>
          <w:numId w:val="33"/>
        </w:numPr>
      </w:pPr>
      <w:r>
        <w:t>Install the dispatcher (if needed)</w:t>
      </w:r>
    </w:p>
    <w:p w14:paraId="2753A7ED" w14:textId="14643520" w:rsidR="004F7AA1" w:rsidRDefault="004F7AA1" w:rsidP="00C44189">
      <w:pPr>
        <w:pStyle w:val="ListParagraph"/>
        <w:numPr>
          <w:ilvl w:val="1"/>
          <w:numId w:val="33"/>
        </w:numPr>
      </w:pPr>
      <w:r>
        <w:t>Set a hosts file entry for the PIM server CA cert (if needed)</w:t>
      </w:r>
    </w:p>
    <w:p w14:paraId="6A81CB0B" w14:textId="724ACF74" w:rsidR="00684A1D" w:rsidRDefault="00684A1D" w:rsidP="007D4B2C">
      <w:pPr>
        <w:pStyle w:val="ListParagraph"/>
        <w:numPr>
          <w:ilvl w:val="1"/>
          <w:numId w:val="33"/>
        </w:numPr>
      </w:pPr>
      <w:r>
        <w:t>Install the adapter binaries</w:t>
      </w:r>
      <w:r w:rsidR="004F7AA1">
        <w:t xml:space="preserve"> and </w:t>
      </w:r>
      <w:r>
        <w:t>the 3</w:t>
      </w:r>
      <w:r w:rsidRPr="004F7AA1">
        <w:rPr>
          <w:vertAlign w:val="superscript"/>
        </w:rPr>
        <w:t>rd</w:t>
      </w:r>
      <w:r>
        <w:t xml:space="preserve"> party client libraries</w:t>
      </w:r>
    </w:p>
    <w:p w14:paraId="5F730BD2" w14:textId="5EF840FB" w:rsidR="004F7AA1" w:rsidRDefault="004F7AA1" w:rsidP="007D4B2C">
      <w:pPr>
        <w:pStyle w:val="ListParagraph"/>
        <w:numPr>
          <w:ilvl w:val="1"/>
          <w:numId w:val="33"/>
        </w:numPr>
      </w:pPr>
      <w:r>
        <w:t>Enable SSL for the SDI instance</w:t>
      </w:r>
    </w:p>
    <w:p w14:paraId="0B5FC5AC" w14:textId="125111B1" w:rsidR="00684A1D" w:rsidRDefault="00684A1D" w:rsidP="00C44189">
      <w:pPr>
        <w:pStyle w:val="ListParagraph"/>
        <w:numPr>
          <w:ilvl w:val="1"/>
          <w:numId w:val="33"/>
        </w:numPr>
      </w:pPr>
      <w:r>
        <w:t xml:space="preserve">Restart the </w:t>
      </w:r>
      <w:r w:rsidR="004F7AA1">
        <w:t>SDI instance</w:t>
      </w:r>
    </w:p>
    <w:p w14:paraId="4AA1FE1A" w14:textId="22B6AD28" w:rsidR="00684A1D" w:rsidRDefault="00684A1D" w:rsidP="00C44189">
      <w:pPr>
        <w:pStyle w:val="ListParagraph"/>
        <w:numPr>
          <w:ilvl w:val="0"/>
          <w:numId w:val="33"/>
        </w:numPr>
      </w:pPr>
      <w:r>
        <w:t>Installation into IGI</w:t>
      </w:r>
    </w:p>
    <w:p w14:paraId="551DAD66" w14:textId="1F0627DA" w:rsidR="00684A1D" w:rsidRDefault="00C44189" w:rsidP="00C44189">
      <w:pPr>
        <w:pStyle w:val="ListParagraph"/>
        <w:numPr>
          <w:ilvl w:val="1"/>
          <w:numId w:val="33"/>
        </w:numPr>
      </w:pPr>
      <w:r>
        <w:t>Import the adapter profile</w:t>
      </w:r>
    </w:p>
    <w:p w14:paraId="70C05EEA" w14:textId="3965B86E" w:rsidR="00C44189" w:rsidRDefault="00C44189" w:rsidP="00C44189">
      <w:pPr>
        <w:pStyle w:val="ListParagraph"/>
        <w:numPr>
          <w:ilvl w:val="1"/>
          <w:numId w:val="33"/>
        </w:numPr>
      </w:pPr>
      <w:r>
        <w:t>Load attribute mapping</w:t>
      </w:r>
    </w:p>
    <w:p w14:paraId="4A339EF3" w14:textId="4B2067AD" w:rsidR="00C44189" w:rsidRDefault="00C44189" w:rsidP="00C44189">
      <w:pPr>
        <w:pStyle w:val="ListParagraph"/>
        <w:numPr>
          <w:ilvl w:val="1"/>
          <w:numId w:val="33"/>
        </w:numPr>
      </w:pPr>
      <w:r>
        <w:t>Set account defaults</w:t>
      </w:r>
      <w:r w:rsidR="004F7AA1">
        <w:t xml:space="preserve"> (if needed)</w:t>
      </w:r>
    </w:p>
    <w:p w14:paraId="0E6119DF" w14:textId="7886F2AA" w:rsidR="00C44189" w:rsidRDefault="00C44189" w:rsidP="00C44189">
      <w:pPr>
        <w:pStyle w:val="ListParagraph"/>
        <w:numPr>
          <w:ilvl w:val="1"/>
          <w:numId w:val="33"/>
        </w:numPr>
      </w:pPr>
      <w:r>
        <w:t>Install the adapter language pack (if needed)</w:t>
      </w:r>
    </w:p>
    <w:p w14:paraId="76BAD4E9" w14:textId="7F10227D" w:rsidR="00C44189" w:rsidRDefault="00C44189" w:rsidP="00C44189">
      <w:pPr>
        <w:pStyle w:val="ListParagraph"/>
        <w:numPr>
          <w:ilvl w:val="0"/>
          <w:numId w:val="33"/>
        </w:numPr>
      </w:pPr>
      <w:r>
        <w:t>Create a Target in IGI</w:t>
      </w:r>
    </w:p>
    <w:p w14:paraId="6C18660E" w14:textId="37236EEB" w:rsidR="00C44189" w:rsidRDefault="00C44189" w:rsidP="00C44189">
      <w:pPr>
        <w:pStyle w:val="ListParagraph"/>
        <w:numPr>
          <w:ilvl w:val="1"/>
          <w:numId w:val="33"/>
        </w:numPr>
      </w:pPr>
      <w:r>
        <w:t>Create the PIM target</w:t>
      </w:r>
    </w:p>
    <w:p w14:paraId="29081BE8" w14:textId="23F00A97" w:rsidR="00C44189" w:rsidRDefault="00C44189" w:rsidP="00C44189">
      <w:pPr>
        <w:pStyle w:val="ListParagraph"/>
        <w:numPr>
          <w:ilvl w:val="1"/>
          <w:numId w:val="33"/>
        </w:numPr>
      </w:pPr>
      <w:r>
        <w:t>Test</w:t>
      </w:r>
    </w:p>
    <w:p w14:paraId="65630CD4" w14:textId="4AD31A12" w:rsidR="00C44189" w:rsidRDefault="00C44189" w:rsidP="00C44189">
      <w:pPr>
        <w:pStyle w:val="ListParagraph"/>
        <w:numPr>
          <w:ilvl w:val="1"/>
          <w:numId w:val="33"/>
        </w:numPr>
      </w:pPr>
      <w:r>
        <w:t>Run a reconciliation</w:t>
      </w:r>
    </w:p>
    <w:p w14:paraId="74DE7DD2" w14:textId="77777777" w:rsidR="00684A1D" w:rsidRDefault="00684A1D" w:rsidP="00684A1D"/>
    <w:p w14:paraId="00BB4A68" w14:textId="5943D074" w:rsidR="0076505E" w:rsidRDefault="0076505E" w:rsidP="00D45773">
      <w:r>
        <w:t>For this lab, we will install the adapter onto the internal (onboard) SDI. For installation onto an external SDI, see the Installation and Configuration Guide.</w:t>
      </w:r>
    </w:p>
    <w:p w14:paraId="3E51C96E" w14:textId="77777777" w:rsidR="003772AA" w:rsidRDefault="003772AA" w:rsidP="00D45773"/>
    <w:p w14:paraId="62A945F8" w14:textId="5452333A" w:rsidR="003772AA" w:rsidRDefault="003772AA" w:rsidP="00D45773">
      <w:r>
        <w:t>The latest (IGI 5.2.3) PIM Adapter documentation can be found at:</w:t>
      </w:r>
    </w:p>
    <w:p w14:paraId="12EE201A" w14:textId="32A44F4A" w:rsidR="003772AA" w:rsidRDefault="003772AA" w:rsidP="003F34E6">
      <w:pPr>
        <w:pStyle w:val="ListParagraph"/>
        <w:numPr>
          <w:ilvl w:val="0"/>
          <w:numId w:val="82"/>
        </w:numPr>
      </w:pPr>
      <w:r>
        <w:t xml:space="preserve">PDF - </w:t>
      </w:r>
      <w:hyperlink r:id="rId54" w:history="1">
        <w:r w:rsidRPr="00B25494">
          <w:rPr>
            <w:rStyle w:val="Hyperlink"/>
          </w:rPr>
          <w:t>http://public.dhe.ibm.com/software/security/products/isim/adapters/igi523/igi_pim_sdi_book.pdf</w:t>
        </w:r>
      </w:hyperlink>
    </w:p>
    <w:p w14:paraId="2655E817" w14:textId="5B425E31" w:rsidR="003772AA" w:rsidRDefault="003772AA" w:rsidP="003F34E6">
      <w:pPr>
        <w:pStyle w:val="ListParagraph"/>
        <w:numPr>
          <w:ilvl w:val="0"/>
          <w:numId w:val="82"/>
        </w:numPr>
      </w:pPr>
      <w:r>
        <w:t xml:space="preserve">Knowledge Center – </w:t>
      </w:r>
      <w:hyperlink r:id="rId55" w:history="1">
        <w:r w:rsidRPr="00B25494">
          <w:rPr>
            <w:rStyle w:val="Hyperlink"/>
          </w:rPr>
          <w:t>https://www.ibm.com/support/knowledgecenter/en/SSIGMP_1.0.0/com.ibm.itim_pim.doc/pim_sdi/install_config/adapter_html_mstr.htm</w:t>
        </w:r>
      </w:hyperlink>
    </w:p>
    <w:p w14:paraId="24AEA556" w14:textId="77777777" w:rsidR="003772AA" w:rsidRDefault="003772AA" w:rsidP="00D45773"/>
    <w:p w14:paraId="648288AC" w14:textId="77777777" w:rsidR="003772AA" w:rsidRDefault="003772AA" w:rsidP="00D45773"/>
    <w:p w14:paraId="62A63D99" w14:textId="77777777" w:rsidR="00ED75F7" w:rsidRDefault="00ED75F7" w:rsidP="0076505E">
      <w:pPr>
        <w:pStyle w:val="Heading2"/>
      </w:pPr>
      <w:bookmarkStart w:id="46" w:name="_Toc491868065"/>
      <w:r>
        <w:t>Check VMs</w:t>
      </w:r>
      <w:bookmarkEnd w:id="46"/>
    </w:p>
    <w:p w14:paraId="2339FD29" w14:textId="77777777" w:rsidR="00F80E58" w:rsidRDefault="00ED75F7" w:rsidP="00ED75F7">
      <w:r>
        <w:t xml:space="preserve">On the previous parts of the lab you have been using the PIM VA and Windows Server VMs. </w:t>
      </w:r>
    </w:p>
    <w:p w14:paraId="7A3FB511" w14:textId="77777777" w:rsidR="00F80E58" w:rsidRDefault="00F80E58" w:rsidP="00ED75F7"/>
    <w:p w14:paraId="79123EC4" w14:textId="77777777" w:rsidR="00F80E58" w:rsidRDefault="00ED75F7" w:rsidP="00ED75F7">
      <w:r>
        <w:t xml:space="preserve">If you </w:t>
      </w:r>
      <w:r w:rsidRPr="00F80E58">
        <w:rPr>
          <w:u w:val="single"/>
        </w:rPr>
        <w:t>did not start</w:t>
      </w:r>
      <w:r>
        <w:t xml:space="preserve"> the IGI VA and IGI Data Server earlier, you should do it now. </w:t>
      </w:r>
    </w:p>
    <w:p w14:paraId="0C859A9A" w14:textId="77777777" w:rsidR="00F80E58" w:rsidRDefault="00F80E58" w:rsidP="00ED75F7"/>
    <w:p w14:paraId="661549BA" w14:textId="4BFEE435" w:rsidR="00ED75F7" w:rsidRPr="00ED75F7" w:rsidRDefault="00ED75F7" w:rsidP="00ED75F7">
      <w:r>
        <w:t xml:space="preserve">You must start the IGI Data Server first and when it’s started, start the IGI VA. Details can be found in the sections: </w:t>
      </w:r>
      <w:r>
        <w:fldChar w:fldCharType="begin"/>
      </w:r>
      <w:r>
        <w:instrText xml:space="preserve"> REF _Ref490126289 \h </w:instrText>
      </w:r>
      <w:r>
        <w:fldChar w:fldCharType="separate"/>
      </w:r>
      <w:r>
        <w:t>Start IGI Data Server</w:t>
      </w:r>
      <w:r>
        <w:fldChar w:fldCharType="end"/>
      </w:r>
      <w:r>
        <w:t xml:space="preserve"> (page </w:t>
      </w:r>
      <w:r>
        <w:fldChar w:fldCharType="begin"/>
      </w:r>
      <w:r>
        <w:instrText xml:space="preserve"> PAGEREF _Ref490126292 \h </w:instrText>
      </w:r>
      <w:r>
        <w:fldChar w:fldCharType="separate"/>
      </w:r>
      <w:r>
        <w:rPr>
          <w:noProof/>
        </w:rPr>
        <w:t>10</w:t>
      </w:r>
      <w:r>
        <w:fldChar w:fldCharType="end"/>
      </w:r>
      <w:r>
        <w:t xml:space="preserve">), </w:t>
      </w:r>
      <w:r>
        <w:fldChar w:fldCharType="begin"/>
      </w:r>
      <w:r>
        <w:instrText xml:space="preserve"> REF _Ref490126298 \h </w:instrText>
      </w:r>
      <w:r>
        <w:fldChar w:fldCharType="separate"/>
      </w:r>
      <w:r>
        <w:t>Start IGI Virtual Appliance</w:t>
      </w:r>
      <w:r>
        <w:fldChar w:fldCharType="end"/>
      </w:r>
      <w:r>
        <w:t xml:space="preserve"> (page </w:t>
      </w:r>
      <w:r>
        <w:fldChar w:fldCharType="begin"/>
      </w:r>
      <w:r>
        <w:instrText xml:space="preserve"> PAGEREF _Ref490126304 \h </w:instrText>
      </w:r>
      <w:r>
        <w:fldChar w:fldCharType="separate"/>
      </w:r>
      <w:r>
        <w:rPr>
          <w:noProof/>
        </w:rPr>
        <w:t>10</w:t>
      </w:r>
      <w:r>
        <w:fldChar w:fldCharType="end"/>
      </w:r>
      <w:r>
        <w:t xml:space="preserve">), and </w:t>
      </w:r>
      <w:r>
        <w:fldChar w:fldCharType="begin"/>
      </w:r>
      <w:r>
        <w:instrText xml:space="preserve"> REF _Ref490126311 \h </w:instrText>
      </w:r>
      <w:r>
        <w:fldChar w:fldCharType="separate"/>
      </w:r>
      <w:r>
        <w:t>Check Networking</w:t>
      </w:r>
      <w:r>
        <w:fldChar w:fldCharType="end"/>
      </w:r>
      <w:r>
        <w:t xml:space="preserve"> (page </w:t>
      </w:r>
      <w:r>
        <w:fldChar w:fldCharType="begin"/>
      </w:r>
      <w:r>
        <w:instrText xml:space="preserve"> PAGEREF _Ref490126324 \h </w:instrText>
      </w:r>
      <w:r>
        <w:fldChar w:fldCharType="separate"/>
      </w:r>
      <w:r>
        <w:rPr>
          <w:noProof/>
        </w:rPr>
        <w:t>10</w:t>
      </w:r>
      <w:r>
        <w:fldChar w:fldCharType="end"/>
      </w:r>
      <w:r>
        <w:t>).</w:t>
      </w:r>
      <w:r w:rsidR="00F80E58">
        <w:t xml:space="preserve"> </w:t>
      </w:r>
    </w:p>
    <w:p w14:paraId="7E076329" w14:textId="77777777" w:rsidR="00F376D0" w:rsidRDefault="00F376D0">
      <w:pPr>
        <w:rPr>
          <w:rFonts w:cs="Arial"/>
          <w:b/>
          <w:bCs/>
          <w:iCs/>
          <w:sz w:val="28"/>
          <w:szCs w:val="28"/>
        </w:rPr>
      </w:pPr>
      <w:r>
        <w:br w:type="page"/>
      </w:r>
    </w:p>
    <w:p w14:paraId="093F3930" w14:textId="5CBA9C34" w:rsidR="0076505E" w:rsidRDefault="0076505E" w:rsidP="0076505E">
      <w:pPr>
        <w:pStyle w:val="Heading2"/>
      </w:pPr>
      <w:bookmarkStart w:id="47" w:name="_Toc491868066"/>
      <w:r>
        <w:lastRenderedPageBreak/>
        <w:t>Pre-Installation Tasks</w:t>
      </w:r>
      <w:bookmarkEnd w:id="47"/>
    </w:p>
    <w:p w14:paraId="411E7D6F" w14:textId="7BEB27DE" w:rsidR="0076505E" w:rsidRDefault="0076505E" w:rsidP="00D45773">
      <w:r>
        <w:t>Prior to installing the adapter components, you need to:</w:t>
      </w:r>
    </w:p>
    <w:p w14:paraId="51D9605D" w14:textId="77777777" w:rsidR="0076505E" w:rsidRDefault="0076505E" w:rsidP="00D45773"/>
    <w:p w14:paraId="3CF41C36" w14:textId="08F6DEF2" w:rsidR="0076505E" w:rsidRDefault="0076505E" w:rsidP="0076505E">
      <w:pPr>
        <w:pStyle w:val="ListParagraph"/>
        <w:numPr>
          <w:ilvl w:val="0"/>
          <w:numId w:val="34"/>
        </w:numPr>
      </w:pPr>
      <w:r>
        <w:t>Check that your environment meets the software and hardware requirements as per the documentation. For this adapter, this means the version of PIM you’re integrating with and the version/</w:t>
      </w:r>
      <w:proofErr w:type="spellStart"/>
      <w:r>
        <w:t>fixpacks</w:t>
      </w:r>
      <w:proofErr w:type="spellEnd"/>
      <w:r>
        <w:t xml:space="preserve"> for Directory Integrator if using the external SDI. </w:t>
      </w:r>
      <w:r>
        <w:br/>
      </w:r>
      <w:r>
        <w:br/>
      </w:r>
      <w:r w:rsidRPr="0076505E">
        <w:rPr>
          <w:i/>
        </w:rPr>
        <w:t>This has been done for this lab.</w:t>
      </w:r>
      <w:r w:rsidRPr="0076505E">
        <w:rPr>
          <w:i/>
        </w:rPr>
        <w:br/>
      </w:r>
    </w:p>
    <w:p w14:paraId="17486B8F" w14:textId="688330DB" w:rsidR="0076505E" w:rsidRPr="0076505E" w:rsidRDefault="0076505E" w:rsidP="0076505E">
      <w:pPr>
        <w:pStyle w:val="ListParagraph"/>
        <w:numPr>
          <w:ilvl w:val="0"/>
          <w:numId w:val="34"/>
        </w:numPr>
        <w:rPr>
          <w:i/>
        </w:rPr>
      </w:pPr>
      <w:r>
        <w:t>Decide where the adapter is to be installed – one of the onboard (internal) SDI instances or an external SDI instance.</w:t>
      </w:r>
      <w:r>
        <w:br/>
      </w:r>
      <w:r>
        <w:br/>
      </w:r>
      <w:r w:rsidRPr="0076505E">
        <w:rPr>
          <w:i/>
        </w:rPr>
        <w:t>For this lab we will use the onboard SDI instance (SDI1, created by default)</w:t>
      </w:r>
    </w:p>
    <w:p w14:paraId="029FE0F5" w14:textId="77777777" w:rsidR="0076505E" w:rsidRDefault="0076505E" w:rsidP="0076505E"/>
    <w:p w14:paraId="4D085B1C" w14:textId="17C928E0" w:rsidR="0076505E" w:rsidRDefault="0076505E" w:rsidP="0076505E">
      <w:pPr>
        <w:pStyle w:val="ListParagraph"/>
        <w:numPr>
          <w:ilvl w:val="0"/>
          <w:numId w:val="34"/>
        </w:numPr>
      </w:pPr>
      <w:r>
        <w:t>Download the adapter package. This is done through normal means, such as using Passport Advantage. For the internal SDI installation, you need both compressed (.zip) format and expanded format.</w:t>
      </w:r>
      <w:r>
        <w:br/>
      </w:r>
      <w:r>
        <w:br/>
      </w:r>
      <w:r w:rsidRPr="00BE1783">
        <w:rPr>
          <w:i/>
        </w:rPr>
        <w:t xml:space="preserve">For this lab, the files have been downloaded and </w:t>
      </w:r>
      <w:r w:rsidR="00BD49B4">
        <w:rPr>
          <w:i/>
        </w:rPr>
        <w:t>unzipped</w:t>
      </w:r>
      <w:r w:rsidRPr="00BE1783">
        <w:rPr>
          <w:i/>
        </w:rPr>
        <w:t>. They can be found on the Windows Server under</w:t>
      </w:r>
      <w:r>
        <w:t xml:space="preserve"> </w:t>
      </w:r>
      <w:r w:rsidRPr="0076505E">
        <w:rPr>
          <w:rStyle w:val="CodeChar"/>
        </w:rPr>
        <w:t>c:\studentfiles\install\IGI</w:t>
      </w:r>
      <w:r w:rsidRPr="00BE1783">
        <w:t>.</w:t>
      </w:r>
      <w:r w:rsidR="00BE1783" w:rsidRPr="00BE1783">
        <w:t xml:space="preserve"> </w:t>
      </w:r>
      <w:r w:rsidR="00BE1783" w:rsidRPr="00BE1783">
        <w:rPr>
          <w:i/>
        </w:rPr>
        <w:t>The file is</w:t>
      </w:r>
      <w:r w:rsidR="00BE1783" w:rsidRPr="00BE1783">
        <w:t xml:space="preserve"> </w:t>
      </w:r>
      <w:r w:rsidR="00BE1783" w:rsidRPr="00BE1783">
        <w:rPr>
          <w:rStyle w:val="CodeChar"/>
        </w:rPr>
        <w:t>SIG___INTE_AG_V7.1.1_FOR_PIM_2.1_</w:t>
      </w:r>
      <w:r w:rsidR="00BE1783">
        <w:rPr>
          <w:rStyle w:val="CodeChar"/>
        </w:rPr>
        <w:t>.zip.</w:t>
      </w:r>
    </w:p>
    <w:p w14:paraId="7A10D931" w14:textId="77777777" w:rsidR="0076505E" w:rsidRDefault="0076505E" w:rsidP="0076505E"/>
    <w:p w14:paraId="0BF63CD2" w14:textId="21A0D239" w:rsidR="0076505E" w:rsidRDefault="00BE1783" w:rsidP="0076505E">
      <w:pPr>
        <w:pStyle w:val="ListParagraph"/>
        <w:numPr>
          <w:ilvl w:val="0"/>
          <w:numId w:val="34"/>
        </w:numPr>
      </w:pPr>
      <w:r>
        <w:t xml:space="preserve">The PIM adapter needs an old </w:t>
      </w:r>
      <w:proofErr w:type="spellStart"/>
      <w:r>
        <w:t>httpclient</w:t>
      </w:r>
      <w:proofErr w:type="spellEnd"/>
      <w:r>
        <w:t xml:space="preserve"> library; httpclient-4.0.1.jar. The adapter Installation and Configuration Guide says to download it from the Apache website, but as it is old it’s not found there. It’s not clear if a later version of the file will do. The older version can be found in various archive sites.</w:t>
      </w:r>
      <w:r>
        <w:br/>
      </w:r>
      <w:r>
        <w:br/>
      </w:r>
      <w:r w:rsidRPr="00BE1783">
        <w:rPr>
          <w:i/>
        </w:rPr>
        <w:t>This file has been downloaded and installed in</w:t>
      </w:r>
      <w:r>
        <w:t xml:space="preserve"> </w:t>
      </w:r>
      <w:r w:rsidRPr="0076505E">
        <w:rPr>
          <w:rStyle w:val="CodeChar"/>
        </w:rPr>
        <w:t>c:\studentfiles\install\IGI</w:t>
      </w:r>
      <w:r>
        <w:t>.</w:t>
      </w:r>
    </w:p>
    <w:p w14:paraId="1916706B" w14:textId="77777777" w:rsidR="00BE1783" w:rsidRDefault="00BE1783" w:rsidP="00BE1783"/>
    <w:p w14:paraId="56731C6D" w14:textId="7594E098" w:rsidR="00BE1783" w:rsidRDefault="00BE1783" w:rsidP="00BE1783">
      <w:pPr>
        <w:pStyle w:val="ListParagraph"/>
        <w:numPr>
          <w:ilvl w:val="0"/>
          <w:numId w:val="34"/>
        </w:numPr>
      </w:pPr>
      <w:r>
        <w:t>Extract the CA certificate for the PIM application. The adapter uses SSL to connect to PIM, so Directory Integrator needs the CA cert to verify the cert presented by PIM back to the adapter. Instructions on extracting the CA cert can be found in Chapter 4 of the adapter Installation and Configuration Guide “Exporting and importing the SSL certificate” (steps will vary for different browsers). At this stage, we’re only concerned with the steps to export the CA cert to a .</w:t>
      </w:r>
      <w:proofErr w:type="spellStart"/>
      <w:r>
        <w:t>cer</w:t>
      </w:r>
      <w:proofErr w:type="spellEnd"/>
      <w:r>
        <w:t xml:space="preserve"> file.</w:t>
      </w:r>
      <w:r>
        <w:br/>
      </w:r>
      <w:r>
        <w:br/>
      </w:r>
      <w:r w:rsidRPr="00BE1783">
        <w:rPr>
          <w:i/>
        </w:rPr>
        <w:t>This file has been downloaded and installed in</w:t>
      </w:r>
      <w:r>
        <w:t xml:space="preserve"> </w:t>
      </w:r>
      <w:r w:rsidRPr="0076505E">
        <w:rPr>
          <w:rStyle w:val="CodeChar"/>
        </w:rPr>
        <w:t>c:\studentfiles\install\IGI</w:t>
      </w:r>
      <w:r>
        <w:t>.</w:t>
      </w:r>
    </w:p>
    <w:p w14:paraId="7F69D7F3" w14:textId="77777777" w:rsidR="00BE1783" w:rsidRDefault="00BE1783" w:rsidP="00BE1783"/>
    <w:p w14:paraId="256B6CAE" w14:textId="3CC8B310" w:rsidR="00BE1783" w:rsidRPr="007E6272" w:rsidRDefault="00BE1783" w:rsidP="0076505E">
      <w:pPr>
        <w:pStyle w:val="ListParagraph"/>
        <w:numPr>
          <w:ilvl w:val="0"/>
          <w:numId w:val="34"/>
        </w:numPr>
        <w:rPr>
          <w:i/>
        </w:rPr>
      </w:pPr>
      <w:r>
        <w:t>Identify, or create, a PIM administrator account for the adapter to use.</w:t>
      </w:r>
      <w:r w:rsidR="007E6272">
        <w:t xml:space="preserve"> The Installation and Configuration guide is not clear on exactly what privileges are required, saying “Must have administrator privileges”. It is assumed that it needs to be able to read all PIM objects and update the PIM user to access memberships. A safe assumption is that the account must be a member of the “PIM Administrators” group.</w:t>
      </w:r>
      <w:r w:rsidR="007E6272">
        <w:br/>
      </w:r>
      <w:r w:rsidR="007E6272">
        <w:br/>
      </w:r>
      <w:r w:rsidR="007E6272" w:rsidRPr="007E6272">
        <w:rPr>
          <w:i/>
        </w:rPr>
        <w:t>For this lab we will use the “</w:t>
      </w:r>
      <w:r w:rsidR="007E6272" w:rsidRPr="007E6272">
        <w:rPr>
          <w:rStyle w:val="CodeChar"/>
        </w:rPr>
        <w:t>pim manager</w:t>
      </w:r>
      <w:r w:rsidR="007E6272" w:rsidRPr="007E6272">
        <w:rPr>
          <w:i/>
        </w:rPr>
        <w:t>” account.</w:t>
      </w:r>
    </w:p>
    <w:p w14:paraId="31AD9945" w14:textId="77777777" w:rsidR="00BE1783" w:rsidRDefault="00BE1783" w:rsidP="00D45773"/>
    <w:p w14:paraId="6BDDA742" w14:textId="77777777" w:rsidR="00BE1783" w:rsidRDefault="00BE1783" w:rsidP="00D45773"/>
    <w:p w14:paraId="5981903F" w14:textId="6205BC52" w:rsidR="0076505E" w:rsidRDefault="007E6272" w:rsidP="00D45773">
      <w:r>
        <w:t>Thus,</w:t>
      </w:r>
      <w:r w:rsidR="00BE1783">
        <w:t xml:space="preserve"> for this lab, </w:t>
      </w:r>
      <w:r>
        <w:t>all</w:t>
      </w:r>
      <w:r w:rsidR="00BE1783">
        <w:t xml:space="preserve"> the pre-installation work has been done and you are ready to install the adapter.</w:t>
      </w:r>
    </w:p>
    <w:p w14:paraId="2152CBB5" w14:textId="72E393B5" w:rsidR="0076505E" w:rsidRDefault="0076505E" w:rsidP="0076505E">
      <w:pPr>
        <w:pStyle w:val="Heading2"/>
      </w:pPr>
      <w:bookmarkStart w:id="48" w:name="_Toc491868067"/>
      <w:r>
        <w:t>Installation of the Adapter Components into Directory Integrator</w:t>
      </w:r>
      <w:bookmarkEnd w:id="48"/>
    </w:p>
    <w:p w14:paraId="326F9472" w14:textId="6954158B" w:rsidR="007E6272" w:rsidRDefault="007E6272" w:rsidP="00D45773">
      <w:r>
        <w:t>The following steps are for installing the adapter into the onboard SDI instance.</w:t>
      </w:r>
      <w:r w:rsidR="00434ED9">
        <w:t xml:space="preserve"> </w:t>
      </w:r>
      <w:r w:rsidR="005D78B7">
        <w:t>There are three things to be done:</w:t>
      </w:r>
    </w:p>
    <w:p w14:paraId="4ABECD89" w14:textId="5D3A22CB" w:rsidR="005D78B7" w:rsidRDefault="005D78B7" w:rsidP="002777AE">
      <w:pPr>
        <w:pStyle w:val="ListParagraph"/>
        <w:numPr>
          <w:ilvl w:val="0"/>
          <w:numId w:val="39"/>
        </w:numPr>
      </w:pPr>
      <w:r>
        <w:t>Create a hosts file entry to match the hostname in the PIM CA cert (</w:t>
      </w:r>
      <w:r w:rsidR="00BD49B4">
        <w:t xml:space="preserve">this </w:t>
      </w:r>
      <w:r>
        <w:t xml:space="preserve">would not be required if the IGI VA was using </w:t>
      </w:r>
      <w:r w:rsidR="00BD49B4">
        <w:t>a common</w:t>
      </w:r>
      <w:r>
        <w:t xml:space="preserve"> DNS but the training one isn’t)</w:t>
      </w:r>
    </w:p>
    <w:p w14:paraId="60461D61" w14:textId="05F0617D" w:rsidR="005D78B7" w:rsidRDefault="005D78B7" w:rsidP="002777AE">
      <w:pPr>
        <w:pStyle w:val="ListParagraph"/>
        <w:numPr>
          <w:ilvl w:val="0"/>
          <w:numId w:val="39"/>
        </w:numPr>
      </w:pPr>
      <w:r>
        <w:t>Install the adapter files into SDI</w:t>
      </w:r>
    </w:p>
    <w:p w14:paraId="7CE20540" w14:textId="217C28D5" w:rsidR="005D78B7" w:rsidRDefault="005D78B7" w:rsidP="002777AE">
      <w:pPr>
        <w:pStyle w:val="ListParagraph"/>
        <w:numPr>
          <w:ilvl w:val="0"/>
          <w:numId w:val="39"/>
        </w:numPr>
      </w:pPr>
      <w:r>
        <w:t xml:space="preserve">Install the </w:t>
      </w:r>
      <w:r w:rsidR="002777AE">
        <w:t xml:space="preserve">CA cert into the </w:t>
      </w:r>
      <w:proofErr w:type="spellStart"/>
      <w:r w:rsidR="002777AE">
        <w:t>keystore</w:t>
      </w:r>
      <w:proofErr w:type="spellEnd"/>
      <w:r w:rsidR="002777AE">
        <w:t xml:space="preserve"> for SDI</w:t>
      </w:r>
    </w:p>
    <w:p w14:paraId="1E960144" w14:textId="77777777" w:rsidR="00B92845" w:rsidRDefault="00B92845" w:rsidP="00D45773"/>
    <w:p w14:paraId="1491C210" w14:textId="70504709" w:rsidR="00E457CD" w:rsidRDefault="00E457CD" w:rsidP="00FA0E47">
      <w:pPr>
        <w:pStyle w:val="Note"/>
      </w:pPr>
      <w:r>
        <w:t xml:space="preserve">The following steps are a combination of the steps defined in Chapter 3 and Chapter 4 of the adapter Installation and Configuration Guide. The </w:t>
      </w:r>
      <w:r w:rsidR="00FA0E47">
        <w:t>steps in the guide can be misleading (and are missing a key step).</w:t>
      </w:r>
    </w:p>
    <w:p w14:paraId="7A3BE6C3" w14:textId="33373671" w:rsidR="00B92845" w:rsidRDefault="002777AE" w:rsidP="002777AE">
      <w:pPr>
        <w:pStyle w:val="Heading3"/>
      </w:pPr>
      <w:bookmarkStart w:id="49" w:name="_Toc491868068"/>
      <w:r>
        <w:lastRenderedPageBreak/>
        <w:t>Set the Hosts Entry</w:t>
      </w:r>
      <w:bookmarkEnd w:id="49"/>
    </w:p>
    <w:p w14:paraId="344C42C5" w14:textId="4C391C0D" w:rsidR="00B92845" w:rsidRDefault="00B92845" w:rsidP="00B92845">
      <w:pPr>
        <w:pStyle w:val="ListParagraph"/>
        <w:numPr>
          <w:ilvl w:val="0"/>
          <w:numId w:val="31"/>
        </w:numPr>
      </w:pPr>
      <w:r>
        <w:t xml:space="preserve">Open the IGI Virtual </w:t>
      </w:r>
      <w:r w:rsidR="00BE782D">
        <w:t xml:space="preserve">Appliance LMI (can use the IGI </w:t>
      </w:r>
      <w:r>
        <w:t xml:space="preserve">&gt; </w:t>
      </w:r>
      <w:proofErr w:type="spellStart"/>
      <w:r>
        <w:t>IGI</w:t>
      </w:r>
      <w:proofErr w:type="spellEnd"/>
      <w:r>
        <w:t xml:space="preserve"> Appliance Console bookmark or the URL </w:t>
      </w:r>
      <w:hyperlink r:id="rId56" w:history="1">
        <w:r w:rsidR="00BA39B1" w:rsidRPr="00B25494">
          <w:rPr>
            <w:rStyle w:val="Hyperlink"/>
          </w:rPr>
          <w:t>https://igiva.iamlab.ibm.com:9443/</w:t>
        </w:r>
      </w:hyperlink>
      <w:r w:rsidR="00BA39B1">
        <w:t xml:space="preserve"> ). You may need to confirm the certificate in the browser.</w:t>
      </w:r>
    </w:p>
    <w:p w14:paraId="6CAA4BD7" w14:textId="77777777" w:rsidR="00B92845" w:rsidRDefault="00B92845" w:rsidP="00B92845">
      <w:pPr>
        <w:pStyle w:val="ListParagraph"/>
        <w:numPr>
          <w:ilvl w:val="0"/>
          <w:numId w:val="31"/>
        </w:numPr>
      </w:pPr>
      <w:r>
        <w:t xml:space="preserve">Log in with User name: </w:t>
      </w:r>
      <w:r w:rsidRPr="007E6272">
        <w:rPr>
          <w:rStyle w:val="CodeChar"/>
        </w:rPr>
        <w:t>admin</w:t>
      </w:r>
      <w:r>
        <w:t xml:space="preserve"> and Password: </w:t>
      </w:r>
      <w:r w:rsidRPr="007E6272">
        <w:rPr>
          <w:rStyle w:val="CodeChar"/>
        </w:rPr>
        <w:t>Passw0rd!</w:t>
      </w:r>
      <w:r>
        <w:t xml:space="preserve"> (notice the exclamation mark)</w:t>
      </w:r>
    </w:p>
    <w:p w14:paraId="10681C6D" w14:textId="66F7035A" w:rsidR="00B92845" w:rsidRDefault="00BE782D" w:rsidP="00B92845">
      <w:pPr>
        <w:pStyle w:val="ListParagraph"/>
        <w:numPr>
          <w:ilvl w:val="0"/>
          <w:numId w:val="31"/>
        </w:numPr>
      </w:pPr>
      <w:r>
        <w:t xml:space="preserve">Go to </w:t>
      </w:r>
      <w:r w:rsidRPr="00BE782D">
        <w:rPr>
          <w:b/>
        </w:rPr>
        <w:t>Manage</w:t>
      </w:r>
      <w:r>
        <w:t xml:space="preserve"> </w:t>
      </w:r>
      <w:r w:rsidR="00B92845">
        <w:t xml:space="preserve">&gt; </w:t>
      </w:r>
      <w:r w:rsidR="00B92845" w:rsidRPr="00BE782D">
        <w:rPr>
          <w:b/>
        </w:rPr>
        <w:t>Network Settings</w:t>
      </w:r>
      <w:r>
        <w:t xml:space="preserve"> </w:t>
      </w:r>
      <w:r w:rsidR="00B92845">
        <w:t xml:space="preserve">&gt; </w:t>
      </w:r>
      <w:r w:rsidR="00B92845" w:rsidRPr="00BE782D">
        <w:rPr>
          <w:b/>
        </w:rPr>
        <w:t>Hosts File</w:t>
      </w:r>
    </w:p>
    <w:p w14:paraId="08C50D5A" w14:textId="77777777" w:rsidR="00B92845" w:rsidRDefault="00B92845" w:rsidP="00D45773"/>
    <w:p w14:paraId="0A9DE85A" w14:textId="5FB895B3" w:rsidR="00B92845" w:rsidRDefault="00820192" w:rsidP="00D45773">
      <w:r>
        <w:rPr>
          <w:noProof/>
          <w:lang w:val="en-GB" w:eastAsia="en-GB"/>
        </w:rPr>
        <w:drawing>
          <wp:inline distT="0" distB="0" distL="0" distR="0" wp14:anchorId="4753D6EF" wp14:editId="2A6EB080">
            <wp:extent cx="6167971" cy="1749308"/>
            <wp:effectExtent l="0" t="0" r="4445"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creen Shot 2017-07-04 at 12.13.21.png"/>
                    <pic:cNvPicPr/>
                  </pic:nvPicPr>
                  <pic:blipFill rotWithShape="1">
                    <a:blip r:embed="rId57">
                      <a:extLst>
                        <a:ext uri="{28A0092B-C50C-407E-A947-70E740481C1C}">
                          <a14:useLocalDpi xmlns:a14="http://schemas.microsoft.com/office/drawing/2010/main" val="0"/>
                        </a:ext>
                      </a:extLst>
                    </a:blip>
                    <a:srcRect r="21565"/>
                    <a:stretch/>
                  </pic:blipFill>
                  <pic:spPr bwMode="auto">
                    <a:xfrm>
                      <a:off x="0" y="0"/>
                      <a:ext cx="6217829" cy="1763448"/>
                    </a:xfrm>
                    <a:prstGeom prst="rect">
                      <a:avLst/>
                    </a:prstGeom>
                    <a:ln>
                      <a:noFill/>
                    </a:ln>
                    <a:extLst>
                      <a:ext uri="{53640926-AAD7-44D8-BBD7-CCE9431645EC}">
                        <a14:shadowObscured xmlns:a14="http://schemas.microsoft.com/office/drawing/2010/main"/>
                      </a:ext>
                    </a:extLst>
                  </pic:spPr>
                </pic:pic>
              </a:graphicData>
            </a:graphic>
          </wp:inline>
        </w:drawing>
      </w:r>
    </w:p>
    <w:p w14:paraId="67D19AC2" w14:textId="77777777" w:rsidR="00B92845" w:rsidRDefault="00B92845" w:rsidP="00D45773"/>
    <w:p w14:paraId="6F2B0593" w14:textId="0BD5A282" w:rsidR="00B92845" w:rsidRDefault="00820192" w:rsidP="00434ED9">
      <w:pPr>
        <w:pStyle w:val="ListParagraph"/>
        <w:numPr>
          <w:ilvl w:val="0"/>
          <w:numId w:val="35"/>
        </w:numPr>
      </w:pPr>
      <w:r>
        <w:t xml:space="preserve">Click the </w:t>
      </w:r>
      <w:r w:rsidRPr="00BD49B4">
        <w:rPr>
          <w:b/>
        </w:rPr>
        <w:t>+New</w:t>
      </w:r>
      <w:r>
        <w:t xml:space="preserve"> button to add a new Hosts entry</w:t>
      </w:r>
    </w:p>
    <w:p w14:paraId="58C1548E" w14:textId="503CFCC8" w:rsidR="00820192" w:rsidRDefault="00434ED9" w:rsidP="00434ED9">
      <w:pPr>
        <w:pStyle w:val="ListParagraph"/>
        <w:numPr>
          <w:ilvl w:val="0"/>
          <w:numId w:val="35"/>
        </w:numPr>
      </w:pPr>
      <w:r>
        <w:t xml:space="preserve">In the Crete Host Record dialog enter </w:t>
      </w:r>
      <w:r w:rsidRPr="00434ED9">
        <w:rPr>
          <w:b/>
        </w:rPr>
        <w:t>Address</w:t>
      </w:r>
      <w:r>
        <w:t xml:space="preserve"> = 192.168.42.18 and </w:t>
      </w:r>
      <w:r w:rsidRPr="00434ED9">
        <w:rPr>
          <w:b/>
        </w:rPr>
        <w:t>Host Name</w:t>
      </w:r>
      <w:r>
        <w:t xml:space="preserve"> = ispim1.demo.com</w:t>
      </w:r>
    </w:p>
    <w:p w14:paraId="1DBCBC4B" w14:textId="77777777" w:rsidR="00434ED9" w:rsidRDefault="00434ED9" w:rsidP="00D45773"/>
    <w:p w14:paraId="7955DEC0" w14:textId="7449EB49" w:rsidR="00434ED9" w:rsidRDefault="00434ED9" w:rsidP="00D45773">
      <w:r>
        <w:rPr>
          <w:noProof/>
          <w:lang w:val="en-GB" w:eastAsia="en-GB"/>
        </w:rPr>
        <w:drawing>
          <wp:inline distT="0" distB="0" distL="0" distR="0" wp14:anchorId="52D44ED2" wp14:editId="3E514E7E">
            <wp:extent cx="2068095" cy="1295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reen Shot 2017-07-04 at 12.15.00.png"/>
                    <pic:cNvPicPr/>
                  </pic:nvPicPr>
                  <pic:blipFill>
                    <a:blip r:embed="rId58">
                      <a:extLst>
                        <a:ext uri="{28A0092B-C50C-407E-A947-70E740481C1C}">
                          <a14:useLocalDpi xmlns:a14="http://schemas.microsoft.com/office/drawing/2010/main" val="0"/>
                        </a:ext>
                      </a:extLst>
                    </a:blip>
                    <a:stretch>
                      <a:fillRect/>
                    </a:stretch>
                  </pic:blipFill>
                  <pic:spPr>
                    <a:xfrm>
                      <a:off x="0" y="0"/>
                      <a:ext cx="2076102" cy="1300415"/>
                    </a:xfrm>
                    <a:prstGeom prst="rect">
                      <a:avLst/>
                    </a:prstGeom>
                  </pic:spPr>
                </pic:pic>
              </a:graphicData>
            </a:graphic>
          </wp:inline>
        </w:drawing>
      </w:r>
    </w:p>
    <w:p w14:paraId="4BE81AF1" w14:textId="77777777" w:rsidR="007E6272" w:rsidRDefault="007E6272" w:rsidP="00D45773"/>
    <w:p w14:paraId="6AFAC7B7" w14:textId="741A5CCD" w:rsidR="00434ED9" w:rsidRDefault="00434ED9" w:rsidP="00434ED9">
      <w:pPr>
        <w:pStyle w:val="ListParagraph"/>
        <w:numPr>
          <w:ilvl w:val="0"/>
          <w:numId w:val="36"/>
        </w:numPr>
      </w:pPr>
      <w:r>
        <w:t xml:space="preserve">Click </w:t>
      </w:r>
      <w:r w:rsidRPr="00BD49B4">
        <w:rPr>
          <w:b/>
        </w:rPr>
        <w:t>Save</w:t>
      </w:r>
      <w:r>
        <w:t xml:space="preserve"> to close the dialog</w:t>
      </w:r>
    </w:p>
    <w:p w14:paraId="159E471A" w14:textId="77777777" w:rsidR="00434ED9" w:rsidRDefault="00434ED9" w:rsidP="00D45773"/>
    <w:p w14:paraId="326712B1" w14:textId="36ED42A8" w:rsidR="00434ED9" w:rsidRDefault="00434ED9" w:rsidP="00D45773">
      <w:r>
        <w:t>The new Hosts entry is shown</w:t>
      </w:r>
    </w:p>
    <w:p w14:paraId="142A5435" w14:textId="77777777" w:rsidR="00434ED9" w:rsidRDefault="00434ED9" w:rsidP="00D45773"/>
    <w:p w14:paraId="4722F2DC" w14:textId="7BE68568" w:rsidR="00434ED9" w:rsidRDefault="00434ED9" w:rsidP="00D45773">
      <w:r>
        <w:rPr>
          <w:noProof/>
          <w:lang w:val="en-GB" w:eastAsia="en-GB"/>
        </w:rPr>
        <w:drawing>
          <wp:inline distT="0" distB="0" distL="0" distR="0" wp14:anchorId="5598E20A" wp14:editId="66DA67C9">
            <wp:extent cx="2548471" cy="1662046"/>
            <wp:effectExtent l="76200" t="76200" r="67945" b="654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creen Shot 2017-07-04 at 12.16.41.png"/>
                    <pic:cNvPicPr/>
                  </pic:nvPicPr>
                  <pic:blipFill>
                    <a:blip r:embed="rId59">
                      <a:extLst>
                        <a:ext uri="{28A0092B-C50C-407E-A947-70E740481C1C}">
                          <a14:useLocalDpi xmlns:a14="http://schemas.microsoft.com/office/drawing/2010/main" val="0"/>
                        </a:ext>
                      </a:extLst>
                    </a:blip>
                    <a:stretch>
                      <a:fillRect/>
                    </a:stretch>
                  </pic:blipFill>
                  <pic:spPr>
                    <a:xfrm>
                      <a:off x="0" y="0"/>
                      <a:ext cx="2556795" cy="1667475"/>
                    </a:xfrm>
                    <a:prstGeom prst="rect">
                      <a:avLst/>
                    </a:prstGeom>
                    <a:effectLst>
                      <a:glow rad="63500">
                        <a:schemeClr val="accent3">
                          <a:satMod val="175000"/>
                          <a:alpha val="40000"/>
                        </a:schemeClr>
                      </a:glow>
                    </a:effectLst>
                  </pic:spPr>
                </pic:pic>
              </a:graphicData>
            </a:graphic>
          </wp:inline>
        </w:drawing>
      </w:r>
    </w:p>
    <w:p w14:paraId="3744F1A2" w14:textId="77777777" w:rsidR="00434ED9" w:rsidRDefault="00434ED9" w:rsidP="00D45773"/>
    <w:p w14:paraId="6AF6ABD1" w14:textId="1614B331" w:rsidR="00434ED9" w:rsidRDefault="002777AE" w:rsidP="002777AE">
      <w:pPr>
        <w:pStyle w:val="Heading3"/>
      </w:pPr>
      <w:bookmarkStart w:id="50" w:name="_Toc491868069"/>
      <w:r>
        <w:t>Install the Adapter files into SDI</w:t>
      </w:r>
      <w:bookmarkEnd w:id="50"/>
    </w:p>
    <w:p w14:paraId="31CCB73C" w14:textId="63CC81D4" w:rsidR="00434ED9" w:rsidRDefault="00434ED9" w:rsidP="00D45773">
      <w:r>
        <w:t>We can now install the adapter:</w:t>
      </w:r>
    </w:p>
    <w:p w14:paraId="17925844" w14:textId="643C539E" w:rsidR="007E6272" w:rsidRDefault="00BE782D" w:rsidP="007E6272">
      <w:pPr>
        <w:pStyle w:val="ListParagraph"/>
        <w:numPr>
          <w:ilvl w:val="0"/>
          <w:numId w:val="31"/>
        </w:numPr>
      </w:pPr>
      <w:r>
        <w:t xml:space="preserve">Still within the </w:t>
      </w:r>
      <w:r w:rsidR="007E6272">
        <w:t xml:space="preserve">IGI Virtual Appliance LMI (can use the IGI -&gt; IGI Appliance Console bookmark or the URL </w:t>
      </w:r>
      <w:hyperlink r:id="rId60" w:history="1">
        <w:r w:rsidR="007E6272" w:rsidRPr="00BD49B4">
          <w:rPr>
            <w:rStyle w:val="CodeChar"/>
          </w:rPr>
          <w:t>https://igiva.iamlab.ibm.com:9443/</w:t>
        </w:r>
      </w:hyperlink>
      <w:r w:rsidR="00BD49B4">
        <w:t>)</w:t>
      </w:r>
    </w:p>
    <w:p w14:paraId="4B6892AE" w14:textId="385948EB" w:rsidR="007E6272" w:rsidRDefault="00BE782D" w:rsidP="007E6272">
      <w:pPr>
        <w:pStyle w:val="ListParagraph"/>
        <w:numPr>
          <w:ilvl w:val="0"/>
          <w:numId w:val="31"/>
        </w:numPr>
      </w:pPr>
      <w:r>
        <w:t xml:space="preserve">Go to </w:t>
      </w:r>
      <w:r w:rsidRPr="00BE782D">
        <w:rPr>
          <w:b/>
        </w:rPr>
        <w:t>Configure</w:t>
      </w:r>
      <w:r>
        <w:t xml:space="preserve"> </w:t>
      </w:r>
      <w:r w:rsidRPr="00504722">
        <w:rPr>
          <w:b/>
        </w:rPr>
        <w:t xml:space="preserve">&gt; </w:t>
      </w:r>
      <w:r w:rsidR="00504722" w:rsidRPr="00504722">
        <w:rPr>
          <w:b/>
        </w:rPr>
        <w:t>Manage Server Settings &gt;</w:t>
      </w:r>
      <w:r w:rsidR="00504722">
        <w:t xml:space="preserve"> </w:t>
      </w:r>
      <w:r w:rsidRPr="00BE782D">
        <w:rPr>
          <w:b/>
        </w:rPr>
        <w:t>SDI Management</w:t>
      </w:r>
    </w:p>
    <w:p w14:paraId="6450DBF4" w14:textId="77777777" w:rsidR="007E6272" w:rsidRDefault="007E6272" w:rsidP="00D45773"/>
    <w:p w14:paraId="44CBB353" w14:textId="09396ABB" w:rsidR="004509C7" w:rsidRDefault="004509C7" w:rsidP="00D45773">
      <w:r>
        <w:rPr>
          <w:noProof/>
          <w:lang w:val="en-GB" w:eastAsia="en-GB"/>
        </w:rPr>
        <w:lastRenderedPageBreak/>
        <w:drawing>
          <wp:inline distT="0" distB="0" distL="0" distR="0" wp14:anchorId="7AC03B68" wp14:editId="0558E235">
            <wp:extent cx="6188710" cy="2052320"/>
            <wp:effectExtent l="0" t="0" r="889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creen Shot 2017-07-04 at 12.22.44.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2052320"/>
                    </a:xfrm>
                    <a:prstGeom prst="rect">
                      <a:avLst/>
                    </a:prstGeom>
                  </pic:spPr>
                </pic:pic>
              </a:graphicData>
            </a:graphic>
          </wp:inline>
        </w:drawing>
      </w:r>
    </w:p>
    <w:p w14:paraId="55AB472D" w14:textId="77777777" w:rsidR="004509C7" w:rsidRDefault="004509C7" w:rsidP="00D45773"/>
    <w:p w14:paraId="26D662E4" w14:textId="07DDFD1A" w:rsidR="004509C7" w:rsidRDefault="004509C7" w:rsidP="004509C7">
      <w:pPr>
        <w:pStyle w:val="ListParagraph"/>
        <w:numPr>
          <w:ilvl w:val="0"/>
          <w:numId w:val="37"/>
        </w:numPr>
      </w:pPr>
      <w:r>
        <w:t xml:space="preserve">Select SDI1 and click </w:t>
      </w:r>
      <w:r w:rsidRPr="00BD49B4">
        <w:rPr>
          <w:b/>
        </w:rPr>
        <w:t>Manage &gt; SDI Adapters</w:t>
      </w:r>
    </w:p>
    <w:p w14:paraId="74DAC5AA" w14:textId="77777777" w:rsidR="004509C7" w:rsidRDefault="004509C7" w:rsidP="00D45773"/>
    <w:p w14:paraId="6A43891D" w14:textId="013C80AE" w:rsidR="004509C7" w:rsidRDefault="004509C7" w:rsidP="00D45773">
      <w:r>
        <w:rPr>
          <w:noProof/>
          <w:lang w:val="en-GB" w:eastAsia="en-GB"/>
        </w:rPr>
        <w:drawing>
          <wp:inline distT="0" distB="0" distL="0" distR="0" wp14:anchorId="092138AE" wp14:editId="780E6B6A">
            <wp:extent cx="6188710" cy="1311167"/>
            <wp:effectExtent l="0" t="0" r="8890" b="1016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creen Shot 2017-07-04 at 12.24.17.png"/>
                    <pic:cNvPicPr/>
                  </pic:nvPicPr>
                  <pic:blipFill rotWithShape="1">
                    <a:blip r:embed="rId62">
                      <a:extLst>
                        <a:ext uri="{28A0092B-C50C-407E-A947-70E740481C1C}">
                          <a14:useLocalDpi xmlns:a14="http://schemas.microsoft.com/office/drawing/2010/main" val="0"/>
                        </a:ext>
                      </a:extLst>
                    </a:blip>
                    <a:srcRect t="37825"/>
                    <a:stretch/>
                  </pic:blipFill>
                  <pic:spPr bwMode="auto">
                    <a:xfrm>
                      <a:off x="0" y="0"/>
                      <a:ext cx="6188710" cy="1311167"/>
                    </a:xfrm>
                    <a:prstGeom prst="rect">
                      <a:avLst/>
                    </a:prstGeom>
                    <a:ln>
                      <a:noFill/>
                    </a:ln>
                    <a:extLst>
                      <a:ext uri="{53640926-AAD7-44D8-BBD7-CCE9431645EC}">
                        <a14:shadowObscured xmlns:a14="http://schemas.microsoft.com/office/drawing/2010/main"/>
                      </a:ext>
                    </a:extLst>
                  </pic:spPr>
                </pic:pic>
              </a:graphicData>
            </a:graphic>
          </wp:inline>
        </w:drawing>
      </w:r>
    </w:p>
    <w:p w14:paraId="099C7AA1" w14:textId="77777777" w:rsidR="004509C7" w:rsidRDefault="004509C7" w:rsidP="00D45773"/>
    <w:p w14:paraId="06228111" w14:textId="77777777" w:rsidR="00583EB4" w:rsidRDefault="00583EB4" w:rsidP="00583EB4">
      <w:pPr>
        <w:pStyle w:val="ListParagraph"/>
        <w:numPr>
          <w:ilvl w:val="0"/>
          <w:numId w:val="37"/>
        </w:numPr>
      </w:pPr>
      <w:r>
        <w:t xml:space="preserve">On the SDI Adapters dialog, click </w:t>
      </w:r>
      <w:r w:rsidRPr="00583EB4">
        <w:rPr>
          <w:b/>
        </w:rPr>
        <w:t>+Install</w:t>
      </w:r>
    </w:p>
    <w:p w14:paraId="3C5284DC" w14:textId="77777777" w:rsidR="00583EB4" w:rsidRDefault="00583EB4" w:rsidP="00D45773"/>
    <w:p w14:paraId="789DD067" w14:textId="6949AD2D" w:rsidR="00401908" w:rsidRDefault="00401908" w:rsidP="00D45773">
      <w:r>
        <w:rPr>
          <w:noProof/>
          <w:lang w:val="en-GB" w:eastAsia="en-GB"/>
        </w:rPr>
        <w:drawing>
          <wp:inline distT="0" distB="0" distL="0" distR="0" wp14:anchorId="4A857755" wp14:editId="0557E304">
            <wp:extent cx="6188710" cy="2668270"/>
            <wp:effectExtent l="0" t="0" r="889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reen Shot 2017-07-04 at 12.27.44.png"/>
                    <pic:cNvPicPr/>
                  </pic:nvPicPr>
                  <pic:blipFill>
                    <a:blip r:embed="rId63">
                      <a:extLst>
                        <a:ext uri="{28A0092B-C50C-407E-A947-70E740481C1C}">
                          <a14:useLocalDpi xmlns:a14="http://schemas.microsoft.com/office/drawing/2010/main" val="0"/>
                        </a:ext>
                      </a:extLst>
                    </a:blip>
                    <a:stretch>
                      <a:fillRect/>
                    </a:stretch>
                  </pic:blipFill>
                  <pic:spPr>
                    <a:xfrm>
                      <a:off x="0" y="0"/>
                      <a:ext cx="6188710" cy="2668270"/>
                    </a:xfrm>
                    <a:prstGeom prst="rect">
                      <a:avLst/>
                    </a:prstGeom>
                  </pic:spPr>
                </pic:pic>
              </a:graphicData>
            </a:graphic>
          </wp:inline>
        </w:drawing>
      </w:r>
      <w:r w:rsidR="00583EB4">
        <w:t xml:space="preserve"> </w:t>
      </w:r>
    </w:p>
    <w:p w14:paraId="1805C190" w14:textId="77777777" w:rsidR="00401908" w:rsidRDefault="00401908" w:rsidP="00401908">
      <w:pPr>
        <w:pStyle w:val="ListParagraph"/>
        <w:numPr>
          <w:ilvl w:val="0"/>
          <w:numId w:val="37"/>
        </w:numPr>
      </w:pPr>
      <w:r>
        <w:t xml:space="preserve">Click the </w:t>
      </w:r>
      <w:r w:rsidRPr="00BD49B4">
        <w:rPr>
          <w:b/>
        </w:rPr>
        <w:t>Browse</w:t>
      </w:r>
      <w:r>
        <w:t xml:space="preserve"> button</w:t>
      </w:r>
    </w:p>
    <w:p w14:paraId="10352D80" w14:textId="6C9132C3" w:rsidR="00401908" w:rsidRDefault="00401908" w:rsidP="00401908">
      <w:pPr>
        <w:pStyle w:val="ListParagraph"/>
        <w:numPr>
          <w:ilvl w:val="0"/>
          <w:numId w:val="37"/>
        </w:numPr>
      </w:pPr>
      <w:r>
        <w:t xml:space="preserve">Find and Open </w:t>
      </w:r>
      <w:r w:rsidRPr="00401908">
        <w:rPr>
          <w:rStyle w:val="CodeChar"/>
        </w:rPr>
        <w:t>c:\studentfiles\install\IGI\ SIG___INTE_AG_V7.1.1_FOR_PIM_2.1_.zip</w:t>
      </w:r>
    </w:p>
    <w:p w14:paraId="49654D80" w14:textId="034E6FCC" w:rsidR="00401908" w:rsidRDefault="00401908" w:rsidP="00401908">
      <w:pPr>
        <w:pStyle w:val="ListParagraph"/>
        <w:numPr>
          <w:ilvl w:val="0"/>
          <w:numId w:val="37"/>
        </w:numPr>
      </w:pPr>
      <w:r>
        <w:t xml:space="preserve">Click </w:t>
      </w:r>
      <w:r w:rsidRPr="00BD49B4">
        <w:rPr>
          <w:b/>
        </w:rPr>
        <w:t>OK</w:t>
      </w:r>
      <w:r>
        <w:t xml:space="preserve"> to start the install</w:t>
      </w:r>
    </w:p>
    <w:p w14:paraId="6756AD97" w14:textId="77777777" w:rsidR="00401908" w:rsidRDefault="00401908" w:rsidP="00D45773"/>
    <w:p w14:paraId="732394D6" w14:textId="69249870" w:rsidR="00401908" w:rsidRDefault="00401908" w:rsidP="00D45773">
      <w:r>
        <w:t xml:space="preserve">The File Upload dialog will highlight the missing </w:t>
      </w:r>
      <w:r w:rsidRPr="00BD49B4">
        <w:rPr>
          <w:i/>
        </w:rPr>
        <w:t>httpclient-4.0.1.jar</w:t>
      </w:r>
      <w:r>
        <w:t xml:space="preserve"> file</w:t>
      </w:r>
    </w:p>
    <w:p w14:paraId="0AEAB4BE" w14:textId="77777777" w:rsidR="00401908" w:rsidRDefault="00401908" w:rsidP="00D45773"/>
    <w:p w14:paraId="3BF90277" w14:textId="494AE85A" w:rsidR="00401908" w:rsidRDefault="00401908" w:rsidP="00D45773">
      <w:r>
        <w:rPr>
          <w:noProof/>
          <w:lang w:val="en-GB" w:eastAsia="en-GB"/>
        </w:rPr>
        <w:lastRenderedPageBreak/>
        <w:drawing>
          <wp:inline distT="0" distB="0" distL="0" distR="0" wp14:anchorId="59C0A34B" wp14:editId="49C3F4EE">
            <wp:extent cx="3657600" cy="1955165"/>
            <wp:effectExtent l="0" t="0" r="0" b="63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 Shot 2017-07-04 at 12.30.01.png"/>
                    <pic:cNvPicPr/>
                  </pic:nvPicPr>
                  <pic:blipFill rotWithShape="1">
                    <a:blip r:embed="rId64">
                      <a:extLst>
                        <a:ext uri="{28A0092B-C50C-407E-A947-70E740481C1C}">
                          <a14:useLocalDpi xmlns:a14="http://schemas.microsoft.com/office/drawing/2010/main" val="0"/>
                        </a:ext>
                      </a:extLst>
                    </a:blip>
                    <a:srcRect l="32122" t="56014" r="31979" b="1"/>
                    <a:stretch/>
                  </pic:blipFill>
                  <pic:spPr bwMode="auto">
                    <a:xfrm>
                      <a:off x="0" y="0"/>
                      <a:ext cx="3677149" cy="1965615"/>
                    </a:xfrm>
                    <a:prstGeom prst="rect">
                      <a:avLst/>
                    </a:prstGeom>
                    <a:ln>
                      <a:noFill/>
                    </a:ln>
                    <a:extLst>
                      <a:ext uri="{53640926-AAD7-44D8-BBD7-CCE9431645EC}">
                        <a14:shadowObscured xmlns:a14="http://schemas.microsoft.com/office/drawing/2010/main"/>
                      </a:ext>
                    </a:extLst>
                  </pic:spPr>
                </pic:pic>
              </a:graphicData>
            </a:graphic>
          </wp:inline>
        </w:drawing>
      </w:r>
    </w:p>
    <w:p w14:paraId="78EEEC6A" w14:textId="77777777" w:rsidR="00401908" w:rsidRDefault="00401908" w:rsidP="00D45773"/>
    <w:p w14:paraId="00F09FB0" w14:textId="3B744651" w:rsidR="00401908" w:rsidRDefault="00401908" w:rsidP="00401908">
      <w:pPr>
        <w:pStyle w:val="ListParagraph"/>
        <w:numPr>
          <w:ilvl w:val="0"/>
          <w:numId w:val="38"/>
        </w:numPr>
      </w:pPr>
      <w:r>
        <w:t xml:space="preserve">Click </w:t>
      </w:r>
      <w:r w:rsidRPr="00BD49B4">
        <w:rPr>
          <w:b/>
        </w:rPr>
        <w:t>Select Files</w:t>
      </w:r>
    </w:p>
    <w:p w14:paraId="4FF314DD" w14:textId="0ECC111D" w:rsidR="00401908" w:rsidRDefault="00401908" w:rsidP="00401908">
      <w:pPr>
        <w:pStyle w:val="ListParagraph"/>
        <w:numPr>
          <w:ilvl w:val="0"/>
          <w:numId w:val="38"/>
        </w:numPr>
      </w:pPr>
      <w:r>
        <w:t xml:space="preserve">Select and Open </w:t>
      </w:r>
      <w:r w:rsidRPr="00401908">
        <w:rPr>
          <w:rStyle w:val="CodeChar"/>
        </w:rPr>
        <w:t>c:\studentfiles\install\IGI\httpclient-4.0.1.jar</w:t>
      </w:r>
    </w:p>
    <w:p w14:paraId="65BFEBF5" w14:textId="03D518CB" w:rsidR="00401908" w:rsidRDefault="00401908" w:rsidP="00401908">
      <w:pPr>
        <w:pStyle w:val="ListParagraph"/>
        <w:numPr>
          <w:ilvl w:val="0"/>
          <w:numId w:val="38"/>
        </w:numPr>
      </w:pPr>
      <w:r>
        <w:t xml:space="preserve">With the new file shown in the </w:t>
      </w:r>
      <w:r w:rsidRPr="00BD49B4">
        <w:rPr>
          <w:b/>
        </w:rPr>
        <w:t>File Upload</w:t>
      </w:r>
      <w:r>
        <w:t xml:space="preserve"> dialog, click the </w:t>
      </w:r>
      <w:r w:rsidRPr="00BD49B4">
        <w:rPr>
          <w:b/>
        </w:rPr>
        <w:t>OK</w:t>
      </w:r>
      <w:r>
        <w:t xml:space="preserve"> button</w:t>
      </w:r>
    </w:p>
    <w:p w14:paraId="4277AA82" w14:textId="77777777" w:rsidR="00401908" w:rsidRDefault="00401908" w:rsidP="00D45773"/>
    <w:p w14:paraId="2124D5E0" w14:textId="45181C33" w:rsidR="00401908" w:rsidRDefault="00401908" w:rsidP="00D45773">
      <w:r>
        <w:t xml:space="preserve">A dialog will be shown indicating that the files are being uploaded. When completed the SDI Adapters list is updated to show the new </w:t>
      </w:r>
      <w:proofErr w:type="spellStart"/>
      <w:r>
        <w:t>ispim</w:t>
      </w:r>
      <w:proofErr w:type="spellEnd"/>
      <w:r>
        <w:t xml:space="preserve"> adapter.</w:t>
      </w:r>
    </w:p>
    <w:p w14:paraId="6650CEBD" w14:textId="77777777" w:rsidR="00401908" w:rsidRDefault="00401908" w:rsidP="00D45773"/>
    <w:p w14:paraId="48FEADD0" w14:textId="6C58BDA6" w:rsidR="00401908" w:rsidRDefault="00401908" w:rsidP="00D45773">
      <w:r>
        <w:rPr>
          <w:noProof/>
          <w:lang w:val="en-GB" w:eastAsia="en-GB"/>
        </w:rPr>
        <w:drawing>
          <wp:inline distT="0" distB="0" distL="0" distR="0" wp14:anchorId="237068D7" wp14:editId="43231581">
            <wp:extent cx="6188710" cy="1393825"/>
            <wp:effectExtent l="76200" t="76200" r="85090" b="7937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creen Shot 2017-07-04 at 12.34.02.png"/>
                    <pic:cNvPicPr/>
                  </pic:nvPicPr>
                  <pic:blipFill>
                    <a:blip r:embed="rId65">
                      <a:extLst>
                        <a:ext uri="{28A0092B-C50C-407E-A947-70E740481C1C}">
                          <a14:useLocalDpi xmlns:a14="http://schemas.microsoft.com/office/drawing/2010/main" val="0"/>
                        </a:ext>
                      </a:extLst>
                    </a:blip>
                    <a:stretch>
                      <a:fillRect/>
                    </a:stretch>
                  </pic:blipFill>
                  <pic:spPr>
                    <a:xfrm>
                      <a:off x="0" y="0"/>
                      <a:ext cx="6188710" cy="1393825"/>
                    </a:xfrm>
                    <a:prstGeom prst="rect">
                      <a:avLst/>
                    </a:prstGeom>
                    <a:effectLst>
                      <a:glow rad="63500">
                        <a:schemeClr val="accent3">
                          <a:satMod val="175000"/>
                          <a:alpha val="40000"/>
                        </a:schemeClr>
                      </a:glow>
                    </a:effectLst>
                  </pic:spPr>
                </pic:pic>
              </a:graphicData>
            </a:graphic>
          </wp:inline>
        </w:drawing>
      </w:r>
    </w:p>
    <w:p w14:paraId="631F36DA" w14:textId="77777777" w:rsidR="00401908" w:rsidRDefault="00401908" w:rsidP="00D45773"/>
    <w:p w14:paraId="189489DC" w14:textId="77777777" w:rsidR="00A610EA" w:rsidRDefault="00A610EA" w:rsidP="00D32724">
      <w:pPr>
        <w:pStyle w:val="ListParagraph"/>
        <w:numPr>
          <w:ilvl w:val="0"/>
          <w:numId w:val="40"/>
        </w:numPr>
      </w:pPr>
      <w:r>
        <w:t xml:space="preserve">Click the </w:t>
      </w:r>
      <w:r w:rsidRPr="00BD49B4">
        <w:rPr>
          <w:b/>
        </w:rPr>
        <w:t>Close</w:t>
      </w:r>
      <w:r>
        <w:t xml:space="preserve"> button to close the </w:t>
      </w:r>
      <w:r w:rsidRPr="00BD49B4">
        <w:rPr>
          <w:b/>
        </w:rPr>
        <w:t>SDI Adapters</w:t>
      </w:r>
      <w:r>
        <w:t xml:space="preserve"> dialog</w:t>
      </w:r>
    </w:p>
    <w:p w14:paraId="6FA301AC" w14:textId="77777777" w:rsidR="00A610EA" w:rsidRDefault="00A610EA" w:rsidP="00A610EA"/>
    <w:p w14:paraId="090CD3B2" w14:textId="590B4A67" w:rsidR="00A610EA" w:rsidRDefault="00A610EA" w:rsidP="00A610EA">
      <w:r>
        <w:t xml:space="preserve">You will notice a warning icon with False in the </w:t>
      </w:r>
      <w:r w:rsidRPr="00BD49B4">
        <w:rPr>
          <w:b/>
        </w:rPr>
        <w:t>Changes are Active</w:t>
      </w:r>
      <w:r>
        <w:t xml:space="preserve"> column of the SDI table.</w:t>
      </w:r>
    </w:p>
    <w:p w14:paraId="786F187C" w14:textId="77777777" w:rsidR="00A610EA" w:rsidRDefault="00A610EA" w:rsidP="00A610EA"/>
    <w:p w14:paraId="213226EA" w14:textId="0472400A" w:rsidR="00A610EA" w:rsidRDefault="00A610EA" w:rsidP="00A610EA">
      <w:r>
        <w:rPr>
          <w:noProof/>
          <w:lang w:val="en-GB" w:eastAsia="en-GB"/>
        </w:rPr>
        <w:drawing>
          <wp:inline distT="0" distB="0" distL="0" distR="0" wp14:anchorId="2E0F7821" wp14:editId="4CD36B08">
            <wp:extent cx="6188710" cy="1771015"/>
            <wp:effectExtent l="76200" t="76200" r="85090" b="8318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creen Shot 2017-07-04 at 12.44.28.png"/>
                    <pic:cNvPicPr/>
                  </pic:nvPicPr>
                  <pic:blipFill>
                    <a:blip r:embed="rId66">
                      <a:extLst>
                        <a:ext uri="{28A0092B-C50C-407E-A947-70E740481C1C}">
                          <a14:useLocalDpi xmlns:a14="http://schemas.microsoft.com/office/drawing/2010/main" val="0"/>
                        </a:ext>
                      </a:extLst>
                    </a:blip>
                    <a:stretch>
                      <a:fillRect/>
                    </a:stretch>
                  </pic:blipFill>
                  <pic:spPr>
                    <a:xfrm>
                      <a:off x="0" y="0"/>
                      <a:ext cx="6188710" cy="1771015"/>
                    </a:xfrm>
                    <a:prstGeom prst="rect">
                      <a:avLst/>
                    </a:prstGeom>
                    <a:effectLst>
                      <a:glow rad="63500">
                        <a:schemeClr val="accent3">
                          <a:satMod val="175000"/>
                          <a:alpha val="40000"/>
                        </a:schemeClr>
                      </a:glow>
                    </a:effectLst>
                  </pic:spPr>
                </pic:pic>
              </a:graphicData>
            </a:graphic>
          </wp:inline>
        </w:drawing>
      </w:r>
    </w:p>
    <w:p w14:paraId="4C21FD79" w14:textId="77777777" w:rsidR="00A610EA" w:rsidRDefault="00A610EA" w:rsidP="00A610EA"/>
    <w:p w14:paraId="4F05F26F" w14:textId="14D4848E" w:rsidR="00A610EA" w:rsidRDefault="00A610EA" w:rsidP="00A610EA">
      <w:r>
        <w:t>This means changes have been made to the SDI instance and a restart is required to apply them. We will do this after setting SSL for the SDI instance.</w:t>
      </w:r>
    </w:p>
    <w:p w14:paraId="085DA22C" w14:textId="77777777" w:rsidR="00240E9E" w:rsidRDefault="00240E9E">
      <w:pPr>
        <w:rPr>
          <w:rFonts w:cs="Arial"/>
          <w:b/>
          <w:bCs/>
          <w:sz w:val="26"/>
          <w:szCs w:val="26"/>
        </w:rPr>
      </w:pPr>
      <w:r>
        <w:br w:type="page"/>
      </w:r>
    </w:p>
    <w:p w14:paraId="3DBCAD33" w14:textId="6A1D7D52" w:rsidR="00A610EA" w:rsidRDefault="00A610EA" w:rsidP="00BD49B4">
      <w:pPr>
        <w:pStyle w:val="Heading3"/>
      </w:pPr>
      <w:bookmarkStart w:id="51" w:name="_Toc491868070"/>
      <w:r>
        <w:lastRenderedPageBreak/>
        <w:t>Enable SSL for the SDI instance and Install Certificate</w:t>
      </w:r>
      <w:bookmarkEnd w:id="51"/>
    </w:p>
    <w:p w14:paraId="0A4D60BC" w14:textId="63924002" w:rsidR="00A610EA" w:rsidRDefault="00A610EA" w:rsidP="00D32724">
      <w:pPr>
        <w:pStyle w:val="ListParagraph"/>
        <w:numPr>
          <w:ilvl w:val="0"/>
          <w:numId w:val="40"/>
        </w:numPr>
      </w:pPr>
      <w:r>
        <w:t xml:space="preserve">Select the SDI instance, SDI1, and click </w:t>
      </w:r>
      <w:r w:rsidRPr="00A610EA">
        <w:rPr>
          <w:b/>
        </w:rPr>
        <w:t>Edit</w:t>
      </w:r>
    </w:p>
    <w:p w14:paraId="5584D2A7" w14:textId="19724175" w:rsidR="00A610EA" w:rsidRDefault="00A610EA" w:rsidP="00D32724">
      <w:pPr>
        <w:pStyle w:val="ListParagraph"/>
        <w:numPr>
          <w:ilvl w:val="0"/>
          <w:numId w:val="40"/>
        </w:numPr>
      </w:pPr>
      <w:r>
        <w:t xml:space="preserve">Check the </w:t>
      </w:r>
      <w:r w:rsidRPr="00A610EA">
        <w:rPr>
          <w:b/>
        </w:rPr>
        <w:t>Enable SSL:</w:t>
      </w:r>
      <w:r>
        <w:t xml:space="preserve"> checkbox</w:t>
      </w:r>
    </w:p>
    <w:p w14:paraId="7CAE89C7" w14:textId="77777777" w:rsidR="00A610EA" w:rsidRDefault="00A610EA" w:rsidP="00A610EA"/>
    <w:p w14:paraId="362CD029" w14:textId="10E46833" w:rsidR="00A610EA" w:rsidRDefault="00A610EA" w:rsidP="00A610EA">
      <w:r>
        <w:rPr>
          <w:noProof/>
          <w:lang w:val="en-GB" w:eastAsia="en-GB"/>
        </w:rPr>
        <w:drawing>
          <wp:inline distT="0" distB="0" distL="0" distR="0" wp14:anchorId="257E246D" wp14:editId="512F56E5">
            <wp:extent cx="4897971" cy="1906721"/>
            <wp:effectExtent l="0" t="0" r="444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creen Shot 2017-07-04 at 12.46.07.png"/>
                    <pic:cNvPicPr/>
                  </pic:nvPicPr>
                  <pic:blipFill>
                    <a:blip r:embed="rId67">
                      <a:extLst>
                        <a:ext uri="{28A0092B-C50C-407E-A947-70E740481C1C}">
                          <a14:useLocalDpi xmlns:a14="http://schemas.microsoft.com/office/drawing/2010/main" val="0"/>
                        </a:ext>
                      </a:extLst>
                    </a:blip>
                    <a:stretch>
                      <a:fillRect/>
                    </a:stretch>
                  </pic:blipFill>
                  <pic:spPr>
                    <a:xfrm>
                      <a:off x="0" y="0"/>
                      <a:ext cx="4904836" cy="1909394"/>
                    </a:xfrm>
                    <a:prstGeom prst="rect">
                      <a:avLst/>
                    </a:prstGeom>
                  </pic:spPr>
                </pic:pic>
              </a:graphicData>
            </a:graphic>
          </wp:inline>
        </w:drawing>
      </w:r>
    </w:p>
    <w:p w14:paraId="703A8298" w14:textId="77777777" w:rsidR="00A610EA" w:rsidRDefault="00A610EA" w:rsidP="00A610EA"/>
    <w:p w14:paraId="20255D6B" w14:textId="77777777" w:rsidR="00A610EA" w:rsidRDefault="00A610EA" w:rsidP="00D32724">
      <w:pPr>
        <w:pStyle w:val="ListParagraph"/>
        <w:numPr>
          <w:ilvl w:val="0"/>
          <w:numId w:val="40"/>
        </w:numPr>
      </w:pPr>
      <w:r>
        <w:t xml:space="preserve">Click </w:t>
      </w:r>
      <w:r w:rsidRPr="00BD49B4">
        <w:rPr>
          <w:b/>
        </w:rPr>
        <w:t>Save Configuration</w:t>
      </w:r>
    </w:p>
    <w:p w14:paraId="7214CF19" w14:textId="77777777" w:rsidR="00A610EA" w:rsidRDefault="00A610EA" w:rsidP="00A610EA"/>
    <w:p w14:paraId="3A68D2CD" w14:textId="1A00DAA3" w:rsidR="00A610EA" w:rsidRDefault="00A610EA" w:rsidP="00A610EA">
      <w:r>
        <w:t>A Please wait dialog will display a series of messages then disappear. SSL is no</w:t>
      </w:r>
      <w:r w:rsidR="001957D2">
        <w:t xml:space="preserve">w </w:t>
      </w:r>
      <w:r>
        <w:t>enabled for the SDI instance.</w:t>
      </w:r>
    </w:p>
    <w:p w14:paraId="029EEEEA" w14:textId="77777777" w:rsidR="00A610EA" w:rsidRDefault="00A610EA" w:rsidP="00A610EA"/>
    <w:p w14:paraId="2640414E" w14:textId="0AFBBF4A" w:rsidR="00A610EA" w:rsidRDefault="00A610EA" w:rsidP="00A610EA">
      <w:r>
        <w:rPr>
          <w:noProof/>
          <w:lang w:val="en-GB" w:eastAsia="en-GB"/>
        </w:rPr>
        <w:drawing>
          <wp:inline distT="0" distB="0" distL="0" distR="0" wp14:anchorId="76E63AC5" wp14:editId="443A56D7">
            <wp:extent cx="1020694" cy="585646"/>
            <wp:effectExtent l="76200" t="76200" r="71755" b="7493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creen Shot 2017-07-04 at 12.48.02.png"/>
                    <pic:cNvPicPr/>
                  </pic:nvPicPr>
                  <pic:blipFill>
                    <a:blip r:embed="rId68">
                      <a:extLst>
                        <a:ext uri="{28A0092B-C50C-407E-A947-70E740481C1C}">
                          <a14:useLocalDpi xmlns:a14="http://schemas.microsoft.com/office/drawing/2010/main" val="0"/>
                        </a:ext>
                      </a:extLst>
                    </a:blip>
                    <a:stretch>
                      <a:fillRect/>
                    </a:stretch>
                  </pic:blipFill>
                  <pic:spPr>
                    <a:xfrm>
                      <a:off x="0" y="0"/>
                      <a:ext cx="1044566" cy="599343"/>
                    </a:xfrm>
                    <a:prstGeom prst="rect">
                      <a:avLst/>
                    </a:prstGeom>
                    <a:effectLst>
                      <a:glow rad="63500">
                        <a:schemeClr val="accent3">
                          <a:satMod val="175000"/>
                          <a:alpha val="40000"/>
                        </a:schemeClr>
                      </a:glow>
                    </a:effectLst>
                  </pic:spPr>
                </pic:pic>
              </a:graphicData>
            </a:graphic>
          </wp:inline>
        </w:drawing>
      </w:r>
    </w:p>
    <w:p w14:paraId="626BD352" w14:textId="77777777" w:rsidR="00A610EA" w:rsidRDefault="00A610EA" w:rsidP="00A610EA"/>
    <w:p w14:paraId="7CD9F4CE" w14:textId="7E72A0EF" w:rsidR="00A610EA" w:rsidRDefault="00A610EA" w:rsidP="00A610EA">
      <w:r>
        <w:t>Next, we need to import the PIM CA cert file:</w:t>
      </w:r>
    </w:p>
    <w:p w14:paraId="26CBD8EC" w14:textId="4F9F1D00" w:rsidR="00A610EA" w:rsidRDefault="00A610EA" w:rsidP="00A610EA">
      <w:pPr>
        <w:pStyle w:val="ListParagraph"/>
        <w:numPr>
          <w:ilvl w:val="0"/>
          <w:numId w:val="40"/>
        </w:numPr>
      </w:pPr>
      <w:r>
        <w:t xml:space="preserve">Select the SDI instance, SDI1, and click </w:t>
      </w:r>
      <w:r w:rsidRPr="00A610EA">
        <w:rPr>
          <w:b/>
        </w:rPr>
        <w:t>Manage</w:t>
      </w:r>
      <w:r>
        <w:t xml:space="preserve"> &gt; </w:t>
      </w:r>
      <w:r w:rsidRPr="00A610EA">
        <w:rPr>
          <w:b/>
        </w:rPr>
        <w:t>Certificates</w:t>
      </w:r>
    </w:p>
    <w:p w14:paraId="3FA8F3D6" w14:textId="791F2459" w:rsidR="00A610EA" w:rsidRDefault="00A610EA" w:rsidP="00A610EA">
      <w:pPr>
        <w:pStyle w:val="ListParagraph"/>
        <w:numPr>
          <w:ilvl w:val="0"/>
          <w:numId w:val="40"/>
        </w:numPr>
      </w:pPr>
      <w:r>
        <w:t xml:space="preserve">Click the </w:t>
      </w:r>
      <w:r w:rsidRPr="00A610EA">
        <w:rPr>
          <w:b/>
        </w:rPr>
        <w:t>Signer</w:t>
      </w:r>
      <w:r>
        <w:t xml:space="preserve"> tab</w:t>
      </w:r>
    </w:p>
    <w:p w14:paraId="0F5E5A8F" w14:textId="77777777" w:rsidR="009426C2" w:rsidRDefault="009426C2" w:rsidP="009426C2"/>
    <w:p w14:paraId="0983AEC2" w14:textId="1FB91E03" w:rsidR="009426C2" w:rsidRDefault="009426C2" w:rsidP="009426C2">
      <w:r>
        <w:rPr>
          <w:noProof/>
          <w:lang w:val="en-GB" w:eastAsia="en-GB"/>
        </w:rPr>
        <w:drawing>
          <wp:inline distT="0" distB="0" distL="0" distR="0" wp14:anchorId="0D1E66F2" wp14:editId="789E25DE">
            <wp:extent cx="4453471" cy="1730941"/>
            <wp:effectExtent l="76200" t="76200" r="67945" b="730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creen Shot 2017-07-04 at 12.50.16.png"/>
                    <pic:cNvPicPr/>
                  </pic:nvPicPr>
                  <pic:blipFill>
                    <a:blip r:embed="rId69">
                      <a:extLst>
                        <a:ext uri="{28A0092B-C50C-407E-A947-70E740481C1C}">
                          <a14:useLocalDpi xmlns:a14="http://schemas.microsoft.com/office/drawing/2010/main" val="0"/>
                        </a:ext>
                      </a:extLst>
                    </a:blip>
                    <a:stretch>
                      <a:fillRect/>
                    </a:stretch>
                  </pic:blipFill>
                  <pic:spPr>
                    <a:xfrm>
                      <a:off x="0" y="0"/>
                      <a:ext cx="4472962" cy="1738516"/>
                    </a:xfrm>
                    <a:prstGeom prst="rect">
                      <a:avLst/>
                    </a:prstGeom>
                    <a:effectLst>
                      <a:glow rad="63500">
                        <a:schemeClr val="accent3">
                          <a:satMod val="175000"/>
                          <a:alpha val="40000"/>
                        </a:schemeClr>
                      </a:glow>
                    </a:effectLst>
                  </pic:spPr>
                </pic:pic>
              </a:graphicData>
            </a:graphic>
          </wp:inline>
        </w:drawing>
      </w:r>
    </w:p>
    <w:p w14:paraId="1BD3F5E3" w14:textId="77777777" w:rsidR="009426C2" w:rsidRDefault="009426C2" w:rsidP="009426C2"/>
    <w:p w14:paraId="2628750C" w14:textId="0B7EEF90" w:rsidR="00A610EA" w:rsidRDefault="00A610EA" w:rsidP="00A610EA">
      <w:pPr>
        <w:pStyle w:val="ListParagraph"/>
        <w:numPr>
          <w:ilvl w:val="0"/>
          <w:numId w:val="40"/>
        </w:numPr>
      </w:pPr>
      <w:r>
        <w:t xml:space="preserve">Click </w:t>
      </w:r>
      <w:r w:rsidR="009426C2" w:rsidRPr="009426C2">
        <w:rPr>
          <w:b/>
        </w:rPr>
        <w:t>Upload</w:t>
      </w:r>
    </w:p>
    <w:p w14:paraId="3AC2661D" w14:textId="77777777" w:rsidR="00A610EA" w:rsidRDefault="00A610EA" w:rsidP="00A610EA"/>
    <w:p w14:paraId="13A6572F" w14:textId="3D0B4B3F" w:rsidR="00A610EA" w:rsidRDefault="00A610EA" w:rsidP="00A610EA">
      <w:r>
        <w:t xml:space="preserve">The </w:t>
      </w:r>
      <w:r w:rsidR="009825DA">
        <w:t>Upload</w:t>
      </w:r>
      <w:r>
        <w:t xml:space="preserve"> Certificate window is displayed</w:t>
      </w:r>
    </w:p>
    <w:p w14:paraId="75527DE2" w14:textId="77777777" w:rsidR="009825DA" w:rsidRDefault="009825DA" w:rsidP="00A610EA"/>
    <w:p w14:paraId="78B44AAC" w14:textId="4F97BC45" w:rsidR="009825DA" w:rsidRDefault="009825DA" w:rsidP="009825DA">
      <w:pPr>
        <w:pStyle w:val="ListParagraph"/>
        <w:numPr>
          <w:ilvl w:val="0"/>
          <w:numId w:val="40"/>
        </w:numPr>
      </w:pPr>
      <w:r>
        <w:t xml:space="preserve">Click the </w:t>
      </w:r>
      <w:r w:rsidRPr="009825DA">
        <w:rPr>
          <w:b/>
        </w:rPr>
        <w:t>Browse</w:t>
      </w:r>
      <w:r>
        <w:t xml:space="preserve"> button</w:t>
      </w:r>
    </w:p>
    <w:p w14:paraId="37A1A730" w14:textId="02E95336" w:rsidR="009825DA" w:rsidRDefault="009825DA" w:rsidP="009825DA">
      <w:pPr>
        <w:pStyle w:val="ListParagraph"/>
        <w:numPr>
          <w:ilvl w:val="0"/>
          <w:numId w:val="40"/>
        </w:numPr>
      </w:pPr>
      <w:r>
        <w:t xml:space="preserve">Find and Open the </w:t>
      </w:r>
      <w:r w:rsidRPr="009825DA">
        <w:rPr>
          <w:rStyle w:val="CodeChar"/>
        </w:rPr>
        <w:t>c:\studentfiles\install\IGI\pimva-cacert.cer</w:t>
      </w:r>
      <w:r>
        <w:t xml:space="preserve"> file</w:t>
      </w:r>
    </w:p>
    <w:p w14:paraId="2D7F2CE0" w14:textId="6D1B66B0" w:rsidR="009825DA" w:rsidRDefault="009825DA" w:rsidP="009825DA">
      <w:pPr>
        <w:pStyle w:val="ListParagraph"/>
        <w:numPr>
          <w:ilvl w:val="0"/>
          <w:numId w:val="40"/>
        </w:numPr>
      </w:pPr>
      <w:r>
        <w:t>Enter a label</w:t>
      </w:r>
      <w:r w:rsidR="00153D33">
        <w:t xml:space="preserve"> of </w:t>
      </w:r>
      <w:r w:rsidR="00153D33" w:rsidRPr="00153D33">
        <w:rPr>
          <w:rStyle w:val="CodeChar"/>
        </w:rPr>
        <w:t>PIMCA</w:t>
      </w:r>
      <w:r w:rsidR="00153D33">
        <w:t xml:space="preserve"> (as this is a CA cert, we don’t need to match it to the Label inside the cert)</w:t>
      </w:r>
    </w:p>
    <w:p w14:paraId="4C29FD2F" w14:textId="77777777" w:rsidR="009825DA" w:rsidRDefault="009825DA" w:rsidP="00A610EA"/>
    <w:p w14:paraId="731CA889" w14:textId="51683257" w:rsidR="009825DA" w:rsidRDefault="009825DA" w:rsidP="00A610EA">
      <w:r>
        <w:rPr>
          <w:noProof/>
          <w:lang w:val="en-GB" w:eastAsia="en-GB"/>
        </w:rPr>
        <w:lastRenderedPageBreak/>
        <w:drawing>
          <wp:inline distT="0" distB="0" distL="0" distR="0" wp14:anchorId="256009ED" wp14:editId="68066FBC">
            <wp:extent cx="2456969" cy="2122940"/>
            <wp:effectExtent l="76200" t="76200" r="83185" b="8699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creen Shot 2017-07-04 at 12.52.34.png"/>
                    <pic:cNvPicPr/>
                  </pic:nvPicPr>
                  <pic:blipFill>
                    <a:blip r:embed="rId70">
                      <a:extLst>
                        <a:ext uri="{28A0092B-C50C-407E-A947-70E740481C1C}">
                          <a14:useLocalDpi xmlns:a14="http://schemas.microsoft.com/office/drawing/2010/main" val="0"/>
                        </a:ext>
                      </a:extLst>
                    </a:blip>
                    <a:stretch>
                      <a:fillRect/>
                    </a:stretch>
                  </pic:blipFill>
                  <pic:spPr>
                    <a:xfrm>
                      <a:off x="0" y="0"/>
                      <a:ext cx="2462270" cy="2127520"/>
                    </a:xfrm>
                    <a:prstGeom prst="rect">
                      <a:avLst/>
                    </a:prstGeom>
                    <a:effectLst>
                      <a:glow rad="63500">
                        <a:schemeClr val="accent3">
                          <a:satMod val="175000"/>
                          <a:alpha val="40000"/>
                        </a:schemeClr>
                      </a:glow>
                    </a:effectLst>
                  </pic:spPr>
                </pic:pic>
              </a:graphicData>
            </a:graphic>
          </wp:inline>
        </w:drawing>
      </w:r>
    </w:p>
    <w:p w14:paraId="509170D4" w14:textId="77777777" w:rsidR="00A610EA" w:rsidRDefault="00A610EA" w:rsidP="00A610EA"/>
    <w:p w14:paraId="00A313B2" w14:textId="62D66011" w:rsidR="009825DA" w:rsidRDefault="009825DA" w:rsidP="009825DA">
      <w:pPr>
        <w:pStyle w:val="ListParagraph"/>
        <w:numPr>
          <w:ilvl w:val="0"/>
          <w:numId w:val="41"/>
        </w:numPr>
      </w:pPr>
      <w:r>
        <w:t xml:space="preserve">Click </w:t>
      </w:r>
      <w:r w:rsidRPr="00153D33">
        <w:rPr>
          <w:b/>
        </w:rPr>
        <w:t>Save</w:t>
      </w:r>
    </w:p>
    <w:p w14:paraId="0B37481E" w14:textId="77777777" w:rsidR="009825DA" w:rsidRDefault="009825DA" w:rsidP="00A610EA"/>
    <w:p w14:paraId="769262FD" w14:textId="53FCC536" w:rsidR="009825DA" w:rsidRDefault="009825DA" w:rsidP="00A610EA">
      <w:r>
        <w:t>The new Signer CA cert will be shown.</w:t>
      </w:r>
    </w:p>
    <w:p w14:paraId="68EC8024" w14:textId="77777777" w:rsidR="009825DA" w:rsidRDefault="009825DA" w:rsidP="00A610EA"/>
    <w:p w14:paraId="2326842F" w14:textId="68F05681" w:rsidR="009825DA" w:rsidRDefault="0043674D" w:rsidP="00A610EA">
      <w:r>
        <w:rPr>
          <w:noProof/>
          <w:lang w:val="en-GB" w:eastAsia="en-GB"/>
        </w:rPr>
        <w:drawing>
          <wp:inline distT="0" distB="0" distL="0" distR="0" wp14:anchorId="67336EF3" wp14:editId="7A17C25D">
            <wp:extent cx="6188710" cy="1433195"/>
            <wp:effectExtent l="76200" t="76200" r="85090" b="6540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creen Shot 2017-07-04 at 12.56.05.png"/>
                    <pic:cNvPicPr/>
                  </pic:nvPicPr>
                  <pic:blipFill>
                    <a:blip r:embed="rId71">
                      <a:extLst>
                        <a:ext uri="{28A0092B-C50C-407E-A947-70E740481C1C}">
                          <a14:useLocalDpi xmlns:a14="http://schemas.microsoft.com/office/drawing/2010/main" val="0"/>
                        </a:ext>
                      </a:extLst>
                    </a:blip>
                    <a:stretch>
                      <a:fillRect/>
                    </a:stretch>
                  </pic:blipFill>
                  <pic:spPr>
                    <a:xfrm>
                      <a:off x="0" y="0"/>
                      <a:ext cx="6188710" cy="1433195"/>
                    </a:xfrm>
                    <a:prstGeom prst="rect">
                      <a:avLst/>
                    </a:prstGeom>
                    <a:effectLst>
                      <a:glow rad="63500">
                        <a:schemeClr val="accent3">
                          <a:satMod val="175000"/>
                          <a:alpha val="40000"/>
                        </a:schemeClr>
                      </a:glow>
                    </a:effectLst>
                  </pic:spPr>
                </pic:pic>
              </a:graphicData>
            </a:graphic>
          </wp:inline>
        </w:drawing>
      </w:r>
    </w:p>
    <w:p w14:paraId="785A4728" w14:textId="77777777" w:rsidR="00A610EA" w:rsidRDefault="00A610EA" w:rsidP="00A610EA"/>
    <w:p w14:paraId="2DD0528B" w14:textId="65F45310" w:rsidR="001957D2" w:rsidRDefault="001957D2" w:rsidP="00D32724">
      <w:pPr>
        <w:pStyle w:val="ListParagraph"/>
        <w:numPr>
          <w:ilvl w:val="0"/>
          <w:numId w:val="40"/>
        </w:numPr>
      </w:pPr>
      <w:r>
        <w:t>Close the System Notification dialog that appears across the top of the page by clicking the X in the top right.</w:t>
      </w:r>
    </w:p>
    <w:p w14:paraId="5E204A54" w14:textId="692380A6" w:rsidR="0043674D" w:rsidRDefault="0043674D" w:rsidP="00D32724">
      <w:pPr>
        <w:pStyle w:val="ListParagraph"/>
        <w:numPr>
          <w:ilvl w:val="0"/>
          <w:numId w:val="40"/>
        </w:numPr>
      </w:pPr>
      <w:r>
        <w:t xml:space="preserve">Go back to </w:t>
      </w:r>
      <w:r w:rsidRPr="001957D2">
        <w:rPr>
          <w:b/>
        </w:rPr>
        <w:t xml:space="preserve">Configure &gt; </w:t>
      </w:r>
      <w:r w:rsidR="001957D2">
        <w:rPr>
          <w:b/>
        </w:rPr>
        <w:t xml:space="preserve">Manage Server Setting &gt; </w:t>
      </w:r>
      <w:r w:rsidRPr="001957D2">
        <w:rPr>
          <w:b/>
        </w:rPr>
        <w:t>SDI Management</w:t>
      </w:r>
    </w:p>
    <w:p w14:paraId="4507BDF9" w14:textId="5873F90E" w:rsidR="00D32724" w:rsidRDefault="00D32724" w:rsidP="00D32724">
      <w:pPr>
        <w:pStyle w:val="ListParagraph"/>
        <w:numPr>
          <w:ilvl w:val="0"/>
          <w:numId w:val="40"/>
        </w:numPr>
      </w:pPr>
      <w:r>
        <w:t xml:space="preserve">Restart SDI by selecting the SDI instance and clicking </w:t>
      </w:r>
      <w:r w:rsidR="001957D2">
        <w:rPr>
          <w:b/>
        </w:rPr>
        <w:t>Restart</w:t>
      </w:r>
    </w:p>
    <w:p w14:paraId="2DDD3FC4" w14:textId="77777777" w:rsidR="0043674D" w:rsidRDefault="0043674D" w:rsidP="00D45773"/>
    <w:p w14:paraId="1BE41633" w14:textId="63377CE3" w:rsidR="0043674D" w:rsidRDefault="0043674D" w:rsidP="00D45773">
      <w:r>
        <w:t xml:space="preserve">A Please wait message dialog will display and then the SDI Management page will be displayed. You </w:t>
      </w:r>
      <w:r w:rsidR="001957D2">
        <w:t>will</w:t>
      </w:r>
      <w:r>
        <w:t xml:space="preserve"> </w:t>
      </w:r>
      <w:r w:rsidR="001957D2">
        <w:t>see</w:t>
      </w:r>
      <w:r>
        <w:t xml:space="preserve"> a blue message bar at the top of the page indicating the changes have been applied</w:t>
      </w:r>
      <w:r w:rsidR="001957D2">
        <w:t xml:space="preserve"> which can be closed</w:t>
      </w:r>
      <w:r>
        <w:t>.</w:t>
      </w:r>
    </w:p>
    <w:p w14:paraId="18B18AFC" w14:textId="77777777" w:rsidR="0043674D" w:rsidRDefault="0043674D" w:rsidP="00D45773"/>
    <w:p w14:paraId="69062DD0" w14:textId="1C20D920" w:rsidR="0043674D" w:rsidRDefault="0043674D" w:rsidP="00D45773">
      <w:r>
        <w:rPr>
          <w:noProof/>
          <w:lang w:val="en-GB" w:eastAsia="en-GB"/>
        </w:rPr>
        <w:drawing>
          <wp:inline distT="0" distB="0" distL="0" distR="0" wp14:anchorId="333662F0" wp14:editId="17DB4625">
            <wp:extent cx="6188710" cy="1273175"/>
            <wp:effectExtent l="76200" t="76200" r="85090" b="730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 Shot 2017-07-04 at 12.57.32.png"/>
                    <pic:cNvPicPr/>
                  </pic:nvPicPr>
                  <pic:blipFill>
                    <a:blip r:embed="rId72">
                      <a:extLst>
                        <a:ext uri="{28A0092B-C50C-407E-A947-70E740481C1C}">
                          <a14:useLocalDpi xmlns:a14="http://schemas.microsoft.com/office/drawing/2010/main" val="0"/>
                        </a:ext>
                      </a:extLst>
                    </a:blip>
                    <a:stretch>
                      <a:fillRect/>
                    </a:stretch>
                  </pic:blipFill>
                  <pic:spPr>
                    <a:xfrm>
                      <a:off x="0" y="0"/>
                      <a:ext cx="6188710" cy="1273175"/>
                    </a:xfrm>
                    <a:prstGeom prst="rect">
                      <a:avLst/>
                    </a:prstGeom>
                    <a:effectLst>
                      <a:glow rad="63500">
                        <a:schemeClr val="accent3">
                          <a:satMod val="175000"/>
                          <a:alpha val="40000"/>
                        </a:schemeClr>
                      </a:glow>
                    </a:effectLst>
                  </pic:spPr>
                </pic:pic>
              </a:graphicData>
            </a:graphic>
          </wp:inline>
        </w:drawing>
      </w:r>
    </w:p>
    <w:p w14:paraId="18346DC2" w14:textId="77777777" w:rsidR="0043674D" w:rsidRDefault="0043674D" w:rsidP="00D45773"/>
    <w:p w14:paraId="6F2EA88C" w14:textId="77777777" w:rsidR="0043674D" w:rsidRDefault="0043674D" w:rsidP="00D45773">
      <w:r>
        <w:t>Notice the tick icon and True under the Changes are Active column.</w:t>
      </w:r>
    </w:p>
    <w:p w14:paraId="1678D864" w14:textId="77777777" w:rsidR="0043674D" w:rsidRDefault="0043674D" w:rsidP="00D45773"/>
    <w:p w14:paraId="23439623" w14:textId="65A57608" w:rsidR="0076505E" w:rsidRDefault="0043674D" w:rsidP="00D45773">
      <w:r>
        <w:t>This completes the installation of the adapter components onto an onboard SDI. If installing to an external SDI the steps will be slightly different.</w:t>
      </w:r>
    </w:p>
    <w:p w14:paraId="62BEE9C7" w14:textId="77777777" w:rsidR="001957D2" w:rsidRDefault="001957D2" w:rsidP="00D45773"/>
    <w:p w14:paraId="1FA66A90" w14:textId="63D18989" w:rsidR="0076505E" w:rsidRDefault="0076505E" w:rsidP="0076505E">
      <w:pPr>
        <w:pStyle w:val="Heading2"/>
      </w:pPr>
      <w:bookmarkStart w:id="52" w:name="_Toc491868071"/>
      <w:r>
        <w:lastRenderedPageBreak/>
        <w:t>Installation of the Adapter Profile into IGI</w:t>
      </w:r>
      <w:bookmarkEnd w:id="52"/>
    </w:p>
    <w:p w14:paraId="3EE9BF95" w14:textId="0750703B" w:rsidR="00FA0E47" w:rsidRDefault="00FA0E47" w:rsidP="00D45773">
      <w:r>
        <w:t>With the adapter installed in SDI, we can move to IGI and install and configure the components there.</w:t>
      </w:r>
      <w:r w:rsidR="0041532B">
        <w:t xml:space="preserve"> The steps are:</w:t>
      </w:r>
    </w:p>
    <w:p w14:paraId="5FDB9E30" w14:textId="45AF4F0B" w:rsidR="0041532B" w:rsidRDefault="0041532B" w:rsidP="004F7AA1">
      <w:pPr>
        <w:pStyle w:val="ListParagraph"/>
        <w:numPr>
          <w:ilvl w:val="0"/>
          <w:numId w:val="42"/>
        </w:numPr>
      </w:pPr>
      <w:r>
        <w:t>Import the adapter profile</w:t>
      </w:r>
    </w:p>
    <w:p w14:paraId="0E289380" w14:textId="2E22EC4F" w:rsidR="0041532B" w:rsidRDefault="0041532B" w:rsidP="004F7AA1">
      <w:pPr>
        <w:pStyle w:val="ListParagraph"/>
        <w:numPr>
          <w:ilvl w:val="0"/>
          <w:numId w:val="42"/>
        </w:numPr>
      </w:pPr>
      <w:r>
        <w:t>Import the schema mapping file</w:t>
      </w:r>
    </w:p>
    <w:p w14:paraId="273FD6A1" w14:textId="77777777" w:rsidR="00FA0E47" w:rsidRDefault="00FA0E47" w:rsidP="00D45773"/>
    <w:p w14:paraId="330C6097" w14:textId="77777777" w:rsidR="004F7AA1" w:rsidRDefault="004F7AA1" w:rsidP="00D45773">
      <w:r>
        <w:t>There are other steps that could be run, like installing language packs or setting attribute defaults. We will skip these in the lab. They are documented in the adapter Installation and Configuration Guide.</w:t>
      </w:r>
    </w:p>
    <w:p w14:paraId="13DAC389" w14:textId="0557AB71" w:rsidR="004F7AA1" w:rsidRDefault="004F7AA1" w:rsidP="004F7AA1">
      <w:pPr>
        <w:pStyle w:val="Heading3"/>
      </w:pPr>
      <w:bookmarkStart w:id="53" w:name="_Toc491868072"/>
      <w:r>
        <w:t>Import the Adapter Profile</w:t>
      </w:r>
      <w:bookmarkEnd w:id="53"/>
    </w:p>
    <w:p w14:paraId="7CAFF505" w14:textId="2208440B" w:rsidR="004F7AA1" w:rsidRDefault="004F7AA1" w:rsidP="00D45773">
      <w:r>
        <w:t>Steps:</w:t>
      </w:r>
    </w:p>
    <w:p w14:paraId="3C09FCBB" w14:textId="31D88E38" w:rsidR="004F7AA1" w:rsidRDefault="004F7AA1" w:rsidP="004F7AA1">
      <w:pPr>
        <w:pStyle w:val="ListParagraph"/>
        <w:numPr>
          <w:ilvl w:val="0"/>
          <w:numId w:val="43"/>
        </w:numPr>
      </w:pPr>
      <w:r>
        <w:t>Open a browser (such as the Firefox browser in the Windows Server image) and go to the IGI Admin Console (</w:t>
      </w:r>
      <w:r w:rsidRPr="004F7AA1">
        <w:rPr>
          <w:b/>
        </w:rPr>
        <w:t xml:space="preserve">IGI &gt; </w:t>
      </w:r>
      <w:proofErr w:type="spellStart"/>
      <w:r w:rsidRPr="004F7AA1">
        <w:rPr>
          <w:b/>
        </w:rPr>
        <w:t>IGI</w:t>
      </w:r>
      <w:proofErr w:type="spellEnd"/>
      <w:r w:rsidRPr="004F7AA1">
        <w:rPr>
          <w:b/>
        </w:rPr>
        <w:t xml:space="preserve"> Splash Page</w:t>
      </w:r>
      <w:r>
        <w:t xml:space="preserve"> bookmark or enter the URL </w:t>
      </w:r>
      <w:hyperlink r:id="rId73" w:history="1">
        <w:r w:rsidRPr="00153D33">
          <w:rPr>
            <w:rStyle w:val="CodeChar"/>
          </w:rPr>
          <w:t>https://igi.iamlab.ibm.com:9343/</w:t>
        </w:r>
      </w:hyperlink>
      <w:r w:rsidR="00153D33">
        <w:t>)</w:t>
      </w:r>
    </w:p>
    <w:p w14:paraId="1FCB1226" w14:textId="77777777" w:rsidR="00C50439" w:rsidRDefault="00C50439" w:rsidP="00C50439"/>
    <w:p w14:paraId="63E25A2A" w14:textId="4178802B" w:rsidR="00C50439" w:rsidRDefault="00C50439" w:rsidP="00C50439">
      <w:pPr>
        <w:pStyle w:val="Note"/>
      </w:pPr>
      <w:r>
        <w:t xml:space="preserve">This page is normally referred to as the “IGI Landing Page”. </w:t>
      </w:r>
    </w:p>
    <w:p w14:paraId="58DAFB2A" w14:textId="77777777" w:rsidR="00C50439" w:rsidRDefault="00C50439" w:rsidP="00C50439"/>
    <w:p w14:paraId="5511D47D" w14:textId="77777777" w:rsidR="004F7AA1" w:rsidRDefault="004F7AA1" w:rsidP="004F7AA1">
      <w:pPr>
        <w:pStyle w:val="ListParagraph"/>
        <w:numPr>
          <w:ilvl w:val="0"/>
          <w:numId w:val="43"/>
        </w:numPr>
      </w:pPr>
      <w:r>
        <w:t xml:space="preserve">Click the </w:t>
      </w:r>
      <w:r w:rsidRPr="00D844BB">
        <w:rPr>
          <w:b/>
        </w:rPr>
        <w:t>Administration Console</w:t>
      </w:r>
    </w:p>
    <w:p w14:paraId="15D5FF90" w14:textId="77777777" w:rsidR="004F7AA1" w:rsidRDefault="004F7AA1" w:rsidP="004F7AA1">
      <w:pPr>
        <w:pStyle w:val="ListParagraph"/>
        <w:numPr>
          <w:ilvl w:val="0"/>
          <w:numId w:val="43"/>
        </w:numPr>
      </w:pPr>
      <w:r>
        <w:t xml:space="preserve">Log in using </w:t>
      </w:r>
      <w:r w:rsidRPr="004F7AA1">
        <w:rPr>
          <w:b/>
        </w:rPr>
        <w:t>User ID:</w:t>
      </w:r>
      <w:r>
        <w:t xml:space="preserve"> </w:t>
      </w:r>
      <w:r w:rsidRPr="004F7AA1">
        <w:rPr>
          <w:rStyle w:val="CodeChar"/>
        </w:rPr>
        <w:t>admin</w:t>
      </w:r>
      <w:r>
        <w:t xml:space="preserve"> and </w:t>
      </w:r>
      <w:r w:rsidRPr="004F7AA1">
        <w:rPr>
          <w:b/>
        </w:rPr>
        <w:t>Password:</w:t>
      </w:r>
      <w:r>
        <w:t xml:space="preserve"> </w:t>
      </w:r>
      <w:r w:rsidRPr="004F7AA1">
        <w:rPr>
          <w:rStyle w:val="CodeChar"/>
        </w:rPr>
        <w:t>admin</w:t>
      </w:r>
    </w:p>
    <w:p w14:paraId="74330C44" w14:textId="77777777" w:rsidR="004F7AA1" w:rsidRDefault="004F7AA1" w:rsidP="00D45773"/>
    <w:p w14:paraId="4253818C" w14:textId="73243D52" w:rsidR="004F7AA1" w:rsidRDefault="00370B7B" w:rsidP="00D45773">
      <w:r>
        <w:rPr>
          <w:noProof/>
          <w:lang w:val="en-GB" w:eastAsia="en-GB"/>
        </w:rPr>
        <w:drawing>
          <wp:inline distT="0" distB="0" distL="0" distR="0" wp14:anchorId="505166B4" wp14:editId="4646CCB3">
            <wp:extent cx="6188710" cy="782955"/>
            <wp:effectExtent l="76200" t="76200" r="85090" b="806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8-10 at 11.36.37.png"/>
                    <pic:cNvPicPr/>
                  </pic:nvPicPr>
                  <pic:blipFill>
                    <a:blip r:embed="rId74">
                      <a:extLst>
                        <a:ext uri="{28A0092B-C50C-407E-A947-70E740481C1C}">
                          <a14:useLocalDpi xmlns:a14="http://schemas.microsoft.com/office/drawing/2010/main" val="0"/>
                        </a:ext>
                      </a:extLst>
                    </a:blip>
                    <a:stretch>
                      <a:fillRect/>
                    </a:stretch>
                  </pic:blipFill>
                  <pic:spPr>
                    <a:xfrm>
                      <a:off x="0" y="0"/>
                      <a:ext cx="6188710" cy="782955"/>
                    </a:xfrm>
                    <a:prstGeom prst="rect">
                      <a:avLst/>
                    </a:prstGeom>
                    <a:effectLst>
                      <a:glow rad="63500">
                        <a:schemeClr val="accent3">
                          <a:satMod val="175000"/>
                          <a:alpha val="40000"/>
                        </a:schemeClr>
                      </a:glow>
                    </a:effectLst>
                  </pic:spPr>
                </pic:pic>
              </a:graphicData>
            </a:graphic>
          </wp:inline>
        </w:drawing>
      </w:r>
    </w:p>
    <w:p w14:paraId="241BEEB5" w14:textId="77777777" w:rsidR="004F7AA1" w:rsidRDefault="004F7AA1" w:rsidP="00D45773"/>
    <w:p w14:paraId="187372D7" w14:textId="046B4624" w:rsidR="00F33A35" w:rsidRDefault="00F33A35" w:rsidP="00F33A35">
      <w:pPr>
        <w:pStyle w:val="ListParagraph"/>
        <w:numPr>
          <w:ilvl w:val="0"/>
          <w:numId w:val="43"/>
        </w:numPr>
      </w:pPr>
      <w:r>
        <w:t xml:space="preserve">Open the </w:t>
      </w:r>
      <w:r w:rsidR="00370B7B">
        <w:rPr>
          <w:b/>
        </w:rPr>
        <w:t>Enterprise Connectors</w:t>
      </w:r>
      <w:r>
        <w:t xml:space="preserve"> module by clicking on it</w:t>
      </w:r>
    </w:p>
    <w:p w14:paraId="5890D377" w14:textId="0FDABBE3" w:rsidR="00025F43" w:rsidRDefault="00025F43" w:rsidP="00F33A35">
      <w:pPr>
        <w:pStyle w:val="ListParagraph"/>
        <w:numPr>
          <w:ilvl w:val="0"/>
          <w:numId w:val="43"/>
        </w:numPr>
      </w:pPr>
      <w:r>
        <w:t xml:space="preserve">Go to the </w:t>
      </w:r>
      <w:r w:rsidRPr="00025F43">
        <w:rPr>
          <w:b/>
        </w:rPr>
        <w:t>Manage</w:t>
      </w:r>
      <w:r>
        <w:t xml:space="preserve"> tab</w:t>
      </w:r>
    </w:p>
    <w:p w14:paraId="5BEC6F37" w14:textId="77777777" w:rsidR="00F33A35" w:rsidRDefault="00F33A35" w:rsidP="00D45773"/>
    <w:p w14:paraId="65BD016F" w14:textId="5566ADE9" w:rsidR="00025F43" w:rsidRDefault="00025F43" w:rsidP="00D45773">
      <w:r>
        <w:t>The Enterprise Connectors module has Profile Types and Profiles. The PIM Adapter is of type Identity Brokerage, so no new Profile Type is required. However, we need to load the PIM Adapter Profile.</w:t>
      </w:r>
    </w:p>
    <w:p w14:paraId="5F2A9CB2" w14:textId="77777777" w:rsidR="00025F43" w:rsidRDefault="00025F43" w:rsidP="00D45773"/>
    <w:p w14:paraId="00CA411E" w14:textId="6A30D750" w:rsidR="00025F43" w:rsidRDefault="00025F43" w:rsidP="003F34E6">
      <w:pPr>
        <w:pStyle w:val="ListParagraph"/>
        <w:numPr>
          <w:ilvl w:val="0"/>
          <w:numId w:val="80"/>
        </w:numPr>
      </w:pPr>
      <w:r>
        <w:t xml:space="preserve">Select the </w:t>
      </w:r>
      <w:r w:rsidRPr="000264FC">
        <w:rPr>
          <w:b/>
        </w:rPr>
        <w:t>Profiles</w:t>
      </w:r>
      <w:r>
        <w:t xml:space="preserve"> tab</w:t>
      </w:r>
    </w:p>
    <w:p w14:paraId="70A5C292" w14:textId="77777777" w:rsidR="000264FC" w:rsidRDefault="000264FC" w:rsidP="00D45773"/>
    <w:p w14:paraId="2226576C" w14:textId="4889DE21" w:rsidR="000264FC" w:rsidRDefault="000264FC" w:rsidP="00D45773">
      <w:r>
        <w:rPr>
          <w:noProof/>
          <w:lang w:val="en-GB" w:eastAsia="en-GB"/>
        </w:rPr>
        <w:drawing>
          <wp:inline distT="0" distB="0" distL="0" distR="0" wp14:anchorId="6C1B7978" wp14:editId="15FB8FAC">
            <wp:extent cx="6188710" cy="1643380"/>
            <wp:effectExtent l="76200" t="76200" r="85090" b="838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8-10 at 11.40.53.png"/>
                    <pic:cNvPicPr/>
                  </pic:nvPicPr>
                  <pic:blipFill>
                    <a:blip r:embed="rId75">
                      <a:extLst>
                        <a:ext uri="{28A0092B-C50C-407E-A947-70E740481C1C}">
                          <a14:useLocalDpi xmlns:a14="http://schemas.microsoft.com/office/drawing/2010/main" val="0"/>
                        </a:ext>
                      </a:extLst>
                    </a:blip>
                    <a:stretch>
                      <a:fillRect/>
                    </a:stretch>
                  </pic:blipFill>
                  <pic:spPr>
                    <a:xfrm>
                      <a:off x="0" y="0"/>
                      <a:ext cx="6188710" cy="1643380"/>
                    </a:xfrm>
                    <a:prstGeom prst="rect">
                      <a:avLst/>
                    </a:prstGeom>
                    <a:effectLst>
                      <a:glow rad="63500">
                        <a:schemeClr val="accent3">
                          <a:satMod val="175000"/>
                          <a:alpha val="40000"/>
                        </a:schemeClr>
                      </a:glow>
                    </a:effectLst>
                  </pic:spPr>
                </pic:pic>
              </a:graphicData>
            </a:graphic>
          </wp:inline>
        </w:drawing>
      </w:r>
    </w:p>
    <w:p w14:paraId="1EECE65A" w14:textId="77777777" w:rsidR="00025F43" w:rsidRDefault="00025F43" w:rsidP="00D45773"/>
    <w:p w14:paraId="5EA161BB" w14:textId="695897A0" w:rsidR="004F7AA1" w:rsidRDefault="000264FC" w:rsidP="003F34E6">
      <w:pPr>
        <w:pStyle w:val="ListParagraph"/>
        <w:numPr>
          <w:ilvl w:val="0"/>
          <w:numId w:val="80"/>
        </w:numPr>
      </w:pPr>
      <w:r>
        <w:t xml:space="preserve">Select </w:t>
      </w:r>
      <w:r w:rsidRPr="000264FC">
        <w:rPr>
          <w:b/>
        </w:rPr>
        <w:t>Actions &gt; Import</w:t>
      </w:r>
    </w:p>
    <w:p w14:paraId="5EAE8CB3" w14:textId="77777777" w:rsidR="000264FC" w:rsidRDefault="000264FC" w:rsidP="00D45773"/>
    <w:p w14:paraId="06BDC4D9" w14:textId="5382B503" w:rsidR="000264FC" w:rsidRDefault="000264FC" w:rsidP="00D45773">
      <w:r>
        <w:rPr>
          <w:noProof/>
          <w:lang w:val="en-GB" w:eastAsia="en-GB"/>
        </w:rPr>
        <w:lastRenderedPageBreak/>
        <w:drawing>
          <wp:inline distT="0" distB="0" distL="0" distR="0" wp14:anchorId="58671B6A" wp14:editId="24E8D55C">
            <wp:extent cx="3183471" cy="2095420"/>
            <wp:effectExtent l="76200" t="76200" r="67945" b="641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8-10 at 11.42.15.png"/>
                    <pic:cNvPicPr/>
                  </pic:nvPicPr>
                  <pic:blipFill>
                    <a:blip r:embed="rId76">
                      <a:extLst>
                        <a:ext uri="{28A0092B-C50C-407E-A947-70E740481C1C}">
                          <a14:useLocalDpi xmlns:a14="http://schemas.microsoft.com/office/drawing/2010/main" val="0"/>
                        </a:ext>
                      </a:extLst>
                    </a:blip>
                    <a:stretch>
                      <a:fillRect/>
                    </a:stretch>
                  </pic:blipFill>
                  <pic:spPr>
                    <a:xfrm>
                      <a:off x="0" y="0"/>
                      <a:ext cx="3192639" cy="2101455"/>
                    </a:xfrm>
                    <a:prstGeom prst="rect">
                      <a:avLst/>
                    </a:prstGeom>
                    <a:effectLst>
                      <a:glow rad="63500">
                        <a:schemeClr val="accent3">
                          <a:satMod val="175000"/>
                          <a:alpha val="40000"/>
                        </a:schemeClr>
                      </a:glow>
                    </a:effectLst>
                  </pic:spPr>
                </pic:pic>
              </a:graphicData>
            </a:graphic>
          </wp:inline>
        </w:drawing>
      </w:r>
    </w:p>
    <w:p w14:paraId="393565A4" w14:textId="77777777" w:rsidR="000264FC" w:rsidRDefault="000264FC" w:rsidP="00D45773"/>
    <w:p w14:paraId="50890FE1" w14:textId="242577DF" w:rsidR="000264FC" w:rsidRDefault="000264FC" w:rsidP="003F34E6">
      <w:pPr>
        <w:pStyle w:val="ListParagraph"/>
        <w:numPr>
          <w:ilvl w:val="0"/>
          <w:numId w:val="80"/>
        </w:numPr>
      </w:pPr>
      <w:r>
        <w:t xml:space="preserve">On the Import dialog, click </w:t>
      </w:r>
      <w:r w:rsidRPr="000264FC">
        <w:rPr>
          <w:b/>
        </w:rPr>
        <w:t>Browse…</w:t>
      </w:r>
      <w:r>
        <w:t xml:space="preserve"> to find the adapter profile file</w:t>
      </w:r>
    </w:p>
    <w:p w14:paraId="345A6736" w14:textId="77777777" w:rsidR="006B03C3" w:rsidRDefault="006B03C3" w:rsidP="003F34E6">
      <w:pPr>
        <w:pStyle w:val="ListParagraph"/>
        <w:numPr>
          <w:ilvl w:val="0"/>
          <w:numId w:val="80"/>
        </w:numPr>
      </w:pPr>
      <w:r>
        <w:t xml:space="preserve">In the File Upload dialog, browse to </w:t>
      </w:r>
      <w:r w:rsidRPr="00A072A7">
        <w:rPr>
          <w:rStyle w:val="CodeChar"/>
        </w:rPr>
        <w:t>c:\studentfiles\install\IGI\SIG__INTE_AG_V7.1.1_FOR_PIM_2.1_</w:t>
      </w:r>
      <w:r>
        <w:t xml:space="preserve"> folder</w:t>
      </w:r>
    </w:p>
    <w:p w14:paraId="0B365545" w14:textId="77777777" w:rsidR="006B03C3" w:rsidRDefault="006B03C3" w:rsidP="003F34E6">
      <w:pPr>
        <w:pStyle w:val="ListParagraph"/>
        <w:numPr>
          <w:ilvl w:val="0"/>
          <w:numId w:val="80"/>
        </w:numPr>
      </w:pPr>
      <w:r>
        <w:t xml:space="preserve">Select the </w:t>
      </w:r>
      <w:r w:rsidRPr="00A072A7">
        <w:rPr>
          <w:rStyle w:val="CodeChar"/>
        </w:rPr>
        <w:t>ISPIMProfile.jar</w:t>
      </w:r>
      <w:r>
        <w:t xml:space="preserve"> file and click the </w:t>
      </w:r>
      <w:r w:rsidRPr="00A072A7">
        <w:rPr>
          <w:b/>
        </w:rPr>
        <w:t>Open</w:t>
      </w:r>
      <w:r>
        <w:t xml:space="preserve"> button</w:t>
      </w:r>
    </w:p>
    <w:p w14:paraId="00E38B0F" w14:textId="78ED013A" w:rsidR="006B03C3" w:rsidRDefault="006B03C3" w:rsidP="003F34E6">
      <w:pPr>
        <w:pStyle w:val="ListParagraph"/>
        <w:numPr>
          <w:ilvl w:val="0"/>
          <w:numId w:val="80"/>
        </w:numPr>
      </w:pPr>
      <w:r>
        <w:t xml:space="preserve">On the Import dialog, click </w:t>
      </w:r>
      <w:r w:rsidRPr="006B03C3">
        <w:rPr>
          <w:b/>
        </w:rPr>
        <w:t>Upload file</w:t>
      </w:r>
    </w:p>
    <w:p w14:paraId="0AE8DA2B" w14:textId="77777777" w:rsidR="006B03C3" w:rsidRDefault="006B03C3" w:rsidP="006B03C3"/>
    <w:p w14:paraId="22065035" w14:textId="77777777" w:rsidR="006B03C3" w:rsidRDefault="006B03C3" w:rsidP="006B03C3">
      <w:r>
        <w:t>A series of messages will be displayed along with a progress bar</w:t>
      </w:r>
    </w:p>
    <w:p w14:paraId="142E92B7" w14:textId="77777777" w:rsidR="006B03C3" w:rsidRDefault="006B03C3" w:rsidP="006B03C3"/>
    <w:p w14:paraId="3D033FD8" w14:textId="7D7587EC" w:rsidR="006B03C3" w:rsidRDefault="006B03C3" w:rsidP="006B03C3">
      <w:r>
        <w:rPr>
          <w:noProof/>
          <w:lang w:val="en-GB" w:eastAsia="en-GB"/>
        </w:rPr>
        <w:drawing>
          <wp:inline distT="0" distB="0" distL="0" distR="0" wp14:anchorId="20EC5EE6" wp14:editId="5D3C2E65">
            <wp:extent cx="3310471" cy="2166786"/>
            <wp:effectExtent l="76200" t="76200" r="67945" b="685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8-10 at 11.46.41.png"/>
                    <pic:cNvPicPr/>
                  </pic:nvPicPr>
                  <pic:blipFill>
                    <a:blip r:embed="rId77">
                      <a:extLst>
                        <a:ext uri="{28A0092B-C50C-407E-A947-70E740481C1C}">
                          <a14:useLocalDpi xmlns:a14="http://schemas.microsoft.com/office/drawing/2010/main" val="0"/>
                        </a:ext>
                      </a:extLst>
                    </a:blip>
                    <a:stretch>
                      <a:fillRect/>
                    </a:stretch>
                  </pic:blipFill>
                  <pic:spPr>
                    <a:xfrm>
                      <a:off x="0" y="0"/>
                      <a:ext cx="3317121" cy="2171138"/>
                    </a:xfrm>
                    <a:prstGeom prst="rect">
                      <a:avLst/>
                    </a:prstGeom>
                    <a:effectLst>
                      <a:glow rad="63500">
                        <a:schemeClr val="accent3">
                          <a:satMod val="175000"/>
                          <a:alpha val="40000"/>
                        </a:schemeClr>
                      </a:glow>
                    </a:effectLst>
                  </pic:spPr>
                </pic:pic>
              </a:graphicData>
            </a:graphic>
          </wp:inline>
        </w:drawing>
      </w:r>
    </w:p>
    <w:p w14:paraId="59BF22B0" w14:textId="77777777" w:rsidR="006B03C3" w:rsidRDefault="006B03C3" w:rsidP="006B03C3"/>
    <w:p w14:paraId="14A29A39" w14:textId="68CCB36D" w:rsidR="006B03C3" w:rsidRDefault="006B03C3" w:rsidP="003F34E6">
      <w:pPr>
        <w:pStyle w:val="ListParagraph"/>
        <w:numPr>
          <w:ilvl w:val="0"/>
          <w:numId w:val="81"/>
        </w:numPr>
      </w:pPr>
      <w:r>
        <w:t xml:space="preserve">When the import has completed (as per the message above), click the </w:t>
      </w:r>
      <w:r w:rsidRPr="006B03C3">
        <w:rPr>
          <w:b/>
        </w:rPr>
        <w:t>Close</w:t>
      </w:r>
      <w:r>
        <w:t xml:space="preserve"> button.</w:t>
      </w:r>
    </w:p>
    <w:p w14:paraId="05A00372" w14:textId="2FDD69A2" w:rsidR="006B03C3" w:rsidRDefault="006B03C3" w:rsidP="006B03C3"/>
    <w:p w14:paraId="5C2A301C" w14:textId="59848E38" w:rsidR="00725BBE" w:rsidRDefault="00725BBE" w:rsidP="006B03C3">
      <w:r>
        <w:t>The new ISPIM Profile should appear in the list of profiles.</w:t>
      </w:r>
    </w:p>
    <w:p w14:paraId="0CF4BDE3" w14:textId="77777777" w:rsidR="000264FC" w:rsidRDefault="000264FC" w:rsidP="00D45773"/>
    <w:p w14:paraId="353319A2" w14:textId="51C28A09" w:rsidR="000264FC" w:rsidRDefault="00725BBE" w:rsidP="00D45773">
      <w:r>
        <w:rPr>
          <w:noProof/>
          <w:lang w:val="en-GB" w:eastAsia="en-GB"/>
        </w:rPr>
        <w:drawing>
          <wp:inline distT="0" distB="0" distL="0" distR="0" wp14:anchorId="2F3662D2" wp14:editId="70A9743E">
            <wp:extent cx="6188710" cy="1691640"/>
            <wp:effectExtent l="76200" t="76200" r="85090" b="863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8-10 at 11.48.12.png"/>
                    <pic:cNvPicPr/>
                  </pic:nvPicPr>
                  <pic:blipFill>
                    <a:blip r:embed="rId78">
                      <a:extLst>
                        <a:ext uri="{28A0092B-C50C-407E-A947-70E740481C1C}">
                          <a14:useLocalDpi xmlns:a14="http://schemas.microsoft.com/office/drawing/2010/main" val="0"/>
                        </a:ext>
                      </a:extLst>
                    </a:blip>
                    <a:stretch>
                      <a:fillRect/>
                    </a:stretch>
                  </pic:blipFill>
                  <pic:spPr>
                    <a:xfrm>
                      <a:off x="0" y="0"/>
                      <a:ext cx="6188710" cy="1691640"/>
                    </a:xfrm>
                    <a:prstGeom prst="rect">
                      <a:avLst/>
                    </a:prstGeom>
                    <a:effectLst>
                      <a:glow rad="63500">
                        <a:schemeClr val="accent3">
                          <a:satMod val="175000"/>
                          <a:alpha val="40000"/>
                        </a:schemeClr>
                      </a:glow>
                    </a:effectLst>
                  </pic:spPr>
                </pic:pic>
              </a:graphicData>
            </a:graphic>
          </wp:inline>
        </w:drawing>
      </w:r>
    </w:p>
    <w:p w14:paraId="42FA9DA8" w14:textId="0D075E9E" w:rsidR="0057756A" w:rsidRDefault="0057756A" w:rsidP="00D45773"/>
    <w:p w14:paraId="37A81889" w14:textId="6EC58BAB" w:rsidR="00153D33" w:rsidRDefault="00A072A7">
      <w:pPr>
        <w:rPr>
          <w:rFonts w:cs="Arial"/>
          <w:b/>
          <w:bCs/>
          <w:sz w:val="26"/>
          <w:szCs w:val="26"/>
        </w:rPr>
      </w:pPr>
      <w:r>
        <w:t>Next, we need to import the mapping file.</w:t>
      </w:r>
      <w:r w:rsidR="00153D33">
        <w:br w:type="page"/>
      </w:r>
    </w:p>
    <w:p w14:paraId="03F6152D" w14:textId="170BB83F" w:rsidR="00A072A7" w:rsidRDefault="00A072A7" w:rsidP="00A377BE">
      <w:pPr>
        <w:pStyle w:val="Heading3"/>
      </w:pPr>
      <w:bookmarkStart w:id="54" w:name="_Toc491868073"/>
      <w:r>
        <w:lastRenderedPageBreak/>
        <w:t>Import the PIM Adapter Mapping File</w:t>
      </w:r>
      <w:bookmarkEnd w:id="54"/>
    </w:p>
    <w:p w14:paraId="48C1D486" w14:textId="3E455EA1" w:rsidR="00A377BE" w:rsidRDefault="00D844BB" w:rsidP="00A377BE">
      <w:r>
        <w:t>With some adapters, you don’t need to import the Attribute Mapping File; you do with the PIM adapter.</w:t>
      </w:r>
      <w:r w:rsidR="00A377BE">
        <w:t xml:space="preserve"> </w:t>
      </w:r>
    </w:p>
    <w:p w14:paraId="4F02F105" w14:textId="77777777" w:rsidR="00A377BE" w:rsidRDefault="00A377BE" w:rsidP="00D45773"/>
    <w:p w14:paraId="12970112" w14:textId="064C1CBC" w:rsidR="00A072A7" w:rsidRDefault="00A072A7" w:rsidP="00D45773">
      <w:r>
        <w:t>Steps</w:t>
      </w:r>
      <w:r w:rsidR="00D844BB">
        <w:t xml:space="preserve"> to import the mapping file</w:t>
      </w:r>
      <w:r>
        <w:t>:</w:t>
      </w:r>
    </w:p>
    <w:p w14:paraId="30F70E65" w14:textId="65D87382" w:rsidR="00D844BB" w:rsidRDefault="00D844BB" w:rsidP="00A377BE">
      <w:pPr>
        <w:pStyle w:val="ListParagraph"/>
        <w:numPr>
          <w:ilvl w:val="0"/>
          <w:numId w:val="44"/>
        </w:numPr>
      </w:pPr>
      <w:r>
        <w:t xml:space="preserve">Still within </w:t>
      </w:r>
      <w:r w:rsidRPr="002A57D4">
        <w:rPr>
          <w:b/>
        </w:rPr>
        <w:t>Enterprise Connectors &gt; Manage &gt; Profiles</w:t>
      </w:r>
      <w:r>
        <w:t xml:space="preserve">, select </w:t>
      </w:r>
      <w:r w:rsidRPr="002A57D4">
        <w:rPr>
          <w:b/>
        </w:rPr>
        <w:t>Actions &gt; Import</w:t>
      </w:r>
    </w:p>
    <w:p w14:paraId="794F7847" w14:textId="77777777" w:rsidR="002A57D4" w:rsidRDefault="002A57D4" w:rsidP="002A57D4">
      <w:pPr>
        <w:pStyle w:val="ListParagraph"/>
        <w:numPr>
          <w:ilvl w:val="0"/>
          <w:numId w:val="44"/>
        </w:numPr>
      </w:pPr>
      <w:r>
        <w:t>On the Import dialog, change to the Attribute Mapping radio button</w:t>
      </w:r>
    </w:p>
    <w:p w14:paraId="67FB572D" w14:textId="77777777" w:rsidR="002A57D4" w:rsidRDefault="002A57D4" w:rsidP="002A57D4"/>
    <w:p w14:paraId="2A4A58F5" w14:textId="25D853F6" w:rsidR="002A57D4" w:rsidRDefault="002A57D4" w:rsidP="002A57D4">
      <w:r>
        <w:rPr>
          <w:noProof/>
          <w:lang w:val="en-GB" w:eastAsia="en-GB"/>
        </w:rPr>
        <w:drawing>
          <wp:inline distT="0" distB="0" distL="0" distR="0" wp14:anchorId="7719C87A" wp14:editId="627D2EDA">
            <wp:extent cx="2738971" cy="1799470"/>
            <wp:effectExtent l="76200" t="76200" r="80645" b="806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8-10 at 12.07.25.png"/>
                    <pic:cNvPicPr/>
                  </pic:nvPicPr>
                  <pic:blipFill>
                    <a:blip r:embed="rId79">
                      <a:extLst>
                        <a:ext uri="{28A0092B-C50C-407E-A947-70E740481C1C}">
                          <a14:useLocalDpi xmlns:a14="http://schemas.microsoft.com/office/drawing/2010/main" val="0"/>
                        </a:ext>
                      </a:extLst>
                    </a:blip>
                    <a:stretch>
                      <a:fillRect/>
                    </a:stretch>
                  </pic:blipFill>
                  <pic:spPr>
                    <a:xfrm>
                      <a:off x="0" y="0"/>
                      <a:ext cx="2742232" cy="1801613"/>
                    </a:xfrm>
                    <a:prstGeom prst="rect">
                      <a:avLst/>
                    </a:prstGeom>
                    <a:effectLst>
                      <a:glow rad="63500">
                        <a:schemeClr val="accent3">
                          <a:satMod val="175000"/>
                          <a:alpha val="40000"/>
                        </a:schemeClr>
                      </a:glow>
                    </a:effectLst>
                  </pic:spPr>
                </pic:pic>
              </a:graphicData>
            </a:graphic>
          </wp:inline>
        </w:drawing>
      </w:r>
    </w:p>
    <w:p w14:paraId="01437537" w14:textId="77777777" w:rsidR="002A57D4" w:rsidRDefault="002A57D4" w:rsidP="002A57D4"/>
    <w:p w14:paraId="67584F03" w14:textId="7B67CFA7" w:rsidR="002A57D4" w:rsidRDefault="002A57D4" w:rsidP="002A57D4">
      <w:pPr>
        <w:pStyle w:val="ListParagraph"/>
        <w:numPr>
          <w:ilvl w:val="0"/>
          <w:numId w:val="44"/>
        </w:numPr>
      </w:pPr>
      <w:r>
        <w:t xml:space="preserve">Click </w:t>
      </w:r>
      <w:r w:rsidRPr="000264FC">
        <w:rPr>
          <w:b/>
        </w:rPr>
        <w:t>Browse…</w:t>
      </w:r>
      <w:r>
        <w:t xml:space="preserve"> to find the adapter profile file</w:t>
      </w:r>
    </w:p>
    <w:p w14:paraId="41DC167C" w14:textId="77777777" w:rsidR="002A57D4" w:rsidRDefault="002A57D4" w:rsidP="002A57D4">
      <w:pPr>
        <w:pStyle w:val="ListParagraph"/>
        <w:numPr>
          <w:ilvl w:val="0"/>
          <w:numId w:val="44"/>
        </w:numPr>
      </w:pPr>
      <w:r>
        <w:t xml:space="preserve">In the File Upload dialog, browse to </w:t>
      </w:r>
      <w:r w:rsidRPr="00A072A7">
        <w:rPr>
          <w:rStyle w:val="CodeChar"/>
        </w:rPr>
        <w:t>c:\studentfiles\install\IGI\SIG__INTE_AG_V7.1.1_FOR_PIM_2.1_</w:t>
      </w:r>
      <w:r>
        <w:t xml:space="preserve"> folder</w:t>
      </w:r>
    </w:p>
    <w:p w14:paraId="33575835" w14:textId="3D2949AD" w:rsidR="002A57D4" w:rsidRDefault="002A57D4" w:rsidP="002A57D4">
      <w:pPr>
        <w:pStyle w:val="ListParagraph"/>
        <w:numPr>
          <w:ilvl w:val="0"/>
          <w:numId w:val="44"/>
        </w:numPr>
      </w:pPr>
      <w:r>
        <w:t xml:space="preserve">Select the </w:t>
      </w:r>
      <w:r w:rsidRPr="00A072A7">
        <w:rPr>
          <w:rStyle w:val="CodeChar"/>
        </w:rPr>
        <w:t>ISPIMProfile</w:t>
      </w:r>
      <w:r>
        <w:rPr>
          <w:rStyle w:val="CodeChar"/>
        </w:rPr>
        <w:t>Mapping</w:t>
      </w:r>
      <w:r w:rsidRPr="00A072A7">
        <w:rPr>
          <w:rStyle w:val="CodeChar"/>
        </w:rPr>
        <w:t>.</w:t>
      </w:r>
      <w:r w:rsidR="00A8116B">
        <w:rPr>
          <w:rStyle w:val="CodeChar"/>
        </w:rPr>
        <w:t>def</w:t>
      </w:r>
      <w:r>
        <w:t xml:space="preserve"> file and click the </w:t>
      </w:r>
      <w:r w:rsidRPr="00A072A7">
        <w:rPr>
          <w:b/>
        </w:rPr>
        <w:t>Open</w:t>
      </w:r>
      <w:r>
        <w:t xml:space="preserve"> button</w:t>
      </w:r>
    </w:p>
    <w:p w14:paraId="38DFB5D5" w14:textId="77777777" w:rsidR="002A57D4" w:rsidRDefault="002A57D4" w:rsidP="002A57D4">
      <w:pPr>
        <w:pStyle w:val="ListParagraph"/>
        <w:numPr>
          <w:ilvl w:val="0"/>
          <w:numId w:val="44"/>
        </w:numPr>
      </w:pPr>
      <w:r>
        <w:t xml:space="preserve">On the Import dialog, click </w:t>
      </w:r>
      <w:r w:rsidRPr="006B03C3">
        <w:rPr>
          <w:b/>
        </w:rPr>
        <w:t>Upload file</w:t>
      </w:r>
    </w:p>
    <w:p w14:paraId="12425615" w14:textId="15ED22CC" w:rsidR="00357E4D" w:rsidRDefault="00357E4D" w:rsidP="002A57D4">
      <w:pPr>
        <w:pStyle w:val="ListParagraph"/>
        <w:numPr>
          <w:ilvl w:val="0"/>
          <w:numId w:val="44"/>
        </w:numPr>
      </w:pPr>
      <w:r>
        <w:t xml:space="preserve">When the upload is complete, </w:t>
      </w:r>
      <w:r w:rsidRPr="00357E4D">
        <w:rPr>
          <w:b/>
        </w:rPr>
        <w:t>Close</w:t>
      </w:r>
      <w:r>
        <w:t xml:space="preserve"> the dialog</w:t>
      </w:r>
    </w:p>
    <w:p w14:paraId="192123C7" w14:textId="77777777" w:rsidR="002A57D4" w:rsidRDefault="002A57D4" w:rsidP="002A57D4"/>
    <w:p w14:paraId="2E5E872D" w14:textId="19551D21" w:rsidR="002A57D4" w:rsidRDefault="00C96E49" w:rsidP="002A57D4">
      <w:r>
        <w:t>The mapping isn’t shown anywhere on the Profiles view. When we create and run the connector, we will see the mapping.</w:t>
      </w:r>
    </w:p>
    <w:p w14:paraId="1E810359" w14:textId="77777777" w:rsidR="00A377BE" w:rsidRDefault="00A377BE" w:rsidP="00D45773"/>
    <w:p w14:paraId="58C39FAD" w14:textId="158B3191" w:rsidR="0076505E" w:rsidRDefault="00A377BE" w:rsidP="00D45773">
      <w:r>
        <w:t>The adapter profile is now installed and we can proceed to create a target definition.</w:t>
      </w:r>
    </w:p>
    <w:p w14:paraId="324DCBB5" w14:textId="6B3708ED" w:rsidR="0076505E" w:rsidRDefault="0076505E" w:rsidP="0076505E">
      <w:pPr>
        <w:pStyle w:val="Heading2"/>
      </w:pPr>
      <w:bookmarkStart w:id="55" w:name="_Toc491868074"/>
      <w:r>
        <w:t xml:space="preserve">Create and Test a PIM </w:t>
      </w:r>
      <w:r w:rsidR="00C96E49">
        <w:t>Connector</w:t>
      </w:r>
      <w:bookmarkEnd w:id="55"/>
    </w:p>
    <w:p w14:paraId="78D0AB5C" w14:textId="278A8B7F" w:rsidR="0057756A" w:rsidRDefault="004B5D99" w:rsidP="00D45773">
      <w:r>
        <w:t>In this section</w:t>
      </w:r>
      <w:r w:rsidR="0057756A">
        <w:t>,</w:t>
      </w:r>
      <w:r>
        <w:t xml:space="preserve"> we will create a </w:t>
      </w:r>
      <w:r w:rsidR="00B73B49">
        <w:t>connector</w:t>
      </w:r>
      <w:r>
        <w:t xml:space="preserve"> for the PIM server and test it by running a reconciliation.</w:t>
      </w:r>
    </w:p>
    <w:p w14:paraId="184E3643" w14:textId="373A8F08" w:rsidR="0057756A" w:rsidRDefault="0057756A" w:rsidP="0057756A">
      <w:pPr>
        <w:pStyle w:val="Heading3"/>
      </w:pPr>
      <w:bookmarkStart w:id="56" w:name="_Toc491868075"/>
      <w:r>
        <w:t xml:space="preserve">Create a </w:t>
      </w:r>
      <w:r w:rsidR="00B73B49">
        <w:t>Connector</w:t>
      </w:r>
      <w:r>
        <w:t xml:space="preserve"> for ISPIM1</w:t>
      </w:r>
      <w:bookmarkEnd w:id="56"/>
    </w:p>
    <w:p w14:paraId="7B18564F" w14:textId="0D95423B" w:rsidR="0047451B" w:rsidRDefault="0047451B" w:rsidP="00D45773">
      <w:r>
        <w:t>As with all enterprise connectors we need to:</w:t>
      </w:r>
    </w:p>
    <w:p w14:paraId="44690FF0" w14:textId="30F4BC16" w:rsidR="0047451B" w:rsidRDefault="0047451B" w:rsidP="003F34E6">
      <w:pPr>
        <w:pStyle w:val="ListParagraph"/>
        <w:numPr>
          <w:ilvl w:val="0"/>
          <w:numId w:val="88"/>
        </w:numPr>
      </w:pPr>
      <w:r>
        <w:t>Create the connector</w:t>
      </w:r>
    </w:p>
    <w:p w14:paraId="7CAA0BBB" w14:textId="36178599" w:rsidR="0047451B" w:rsidRDefault="0047451B" w:rsidP="003F34E6">
      <w:pPr>
        <w:pStyle w:val="ListParagraph"/>
        <w:numPr>
          <w:ilvl w:val="0"/>
          <w:numId w:val="88"/>
        </w:numPr>
      </w:pPr>
      <w:r>
        <w:t>Set the channel modes</w:t>
      </w:r>
    </w:p>
    <w:p w14:paraId="37E061DF" w14:textId="568E2192" w:rsidR="0047451B" w:rsidRDefault="0047451B" w:rsidP="003F34E6">
      <w:pPr>
        <w:pStyle w:val="ListParagraph"/>
        <w:numPr>
          <w:ilvl w:val="0"/>
          <w:numId w:val="88"/>
        </w:numPr>
      </w:pPr>
      <w:r>
        <w:t>Set Driver Configuration</w:t>
      </w:r>
    </w:p>
    <w:p w14:paraId="3F6D1367" w14:textId="226E1820" w:rsidR="0047451B" w:rsidRDefault="0047451B" w:rsidP="003F34E6">
      <w:pPr>
        <w:pStyle w:val="ListParagraph"/>
        <w:numPr>
          <w:ilvl w:val="0"/>
          <w:numId w:val="88"/>
        </w:numPr>
      </w:pPr>
      <w:r>
        <w:t>Check attributes</w:t>
      </w:r>
    </w:p>
    <w:p w14:paraId="25AABF00" w14:textId="7AEAF677" w:rsidR="0047451B" w:rsidRDefault="0047451B" w:rsidP="003F34E6">
      <w:pPr>
        <w:pStyle w:val="ListParagraph"/>
        <w:numPr>
          <w:ilvl w:val="0"/>
          <w:numId w:val="88"/>
        </w:numPr>
      </w:pPr>
      <w:r>
        <w:t>Configure Write-To Channel</w:t>
      </w:r>
    </w:p>
    <w:p w14:paraId="296DF8B5" w14:textId="22FE34B5" w:rsidR="0047451B" w:rsidRDefault="0047451B" w:rsidP="003F34E6">
      <w:pPr>
        <w:pStyle w:val="ListParagraph"/>
        <w:numPr>
          <w:ilvl w:val="0"/>
          <w:numId w:val="88"/>
        </w:numPr>
      </w:pPr>
      <w:r>
        <w:t>Configure Read-From Channel</w:t>
      </w:r>
    </w:p>
    <w:p w14:paraId="45EF5E42" w14:textId="77777777" w:rsidR="0047451B" w:rsidRDefault="0047451B" w:rsidP="00D45773"/>
    <w:p w14:paraId="0D38D8CD" w14:textId="769C4297" w:rsidR="0047451B" w:rsidRDefault="0047451B" w:rsidP="00D45773">
      <w:r>
        <w:t>The following sections will detail all of these steps for our PIM connector.</w:t>
      </w:r>
    </w:p>
    <w:p w14:paraId="3EFDCACB" w14:textId="77777777" w:rsidR="008A07C4" w:rsidRDefault="008A07C4" w:rsidP="00D45773"/>
    <w:p w14:paraId="2959B693" w14:textId="705E9BD3" w:rsidR="008A07C4" w:rsidRDefault="008A07C4" w:rsidP="00D45773">
      <w:r>
        <w:t xml:space="preserve">A lot of the settings are already </w:t>
      </w:r>
      <w:proofErr w:type="gramStart"/>
      <w:r>
        <w:t>correct</w:t>
      </w:r>
      <w:proofErr w:type="gramEnd"/>
      <w:r>
        <w:t xml:space="preserve"> and don’t need to change.</w:t>
      </w:r>
    </w:p>
    <w:p w14:paraId="63B3882D" w14:textId="77777777" w:rsidR="0047451B" w:rsidRDefault="0047451B" w:rsidP="00D45773"/>
    <w:p w14:paraId="07EDBCE9" w14:textId="77777777" w:rsidR="0047451B" w:rsidRDefault="0047451B" w:rsidP="00D45773"/>
    <w:p w14:paraId="4674EE9E" w14:textId="77777777" w:rsidR="0047451B" w:rsidRDefault="0047451B" w:rsidP="00D45773"/>
    <w:p w14:paraId="191B13A8" w14:textId="77777777" w:rsidR="0047451B" w:rsidRDefault="0047451B">
      <w:pPr>
        <w:rPr>
          <w:b/>
          <w:bCs/>
          <w:sz w:val="24"/>
          <w:szCs w:val="28"/>
          <w:lang w:val="x-none" w:eastAsia="x-none"/>
        </w:rPr>
      </w:pPr>
      <w:r>
        <w:br w:type="page"/>
      </w:r>
    </w:p>
    <w:p w14:paraId="0CF31FAC" w14:textId="0EF2F12D" w:rsidR="0047451B" w:rsidRDefault="0047451B" w:rsidP="0047451B">
      <w:pPr>
        <w:pStyle w:val="Heading4"/>
      </w:pPr>
      <w:r>
        <w:lastRenderedPageBreak/>
        <w:t>Create the Connector</w:t>
      </w:r>
    </w:p>
    <w:p w14:paraId="784ADAFC" w14:textId="5FB6EA58" w:rsidR="0057756A" w:rsidRDefault="0057756A" w:rsidP="00D45773">
      <w:r>
        <w:t>Steps:</w:t>
      </w:r>
    </w:p>
    <w:p w14:paraId="61A35CD6" w14:textId="77777777" w:rsidR="00B73B49" w:rsidRPr="009B7A54" w:rsidRDefault="0057756A" w:rsidP="0057756A">
      <w:pPr>
        <w:pStyle w:val="ListParagraph"/>
        <w:numPr>
          <w:ilvl w:val="0"/>
          <w:numId w:val="43"/>
        </w:numPr>
      </w:pPr>
      <w:r>
        <w:t xml:space="preserve">Still within the </w:t>
      </w:r>
      <w:r w:rsidR="00B73B49" w:rsidRPr="00B73B49">
        <w:rPr>
          <w:b/>
        </w:rPr>
        <w:t>Enterprise Connectors</w:t>
      </w:r>
      <w:r w:rsidR="00B73B49">
        <w:t xml:space="preserve"> go to </w:t>
      </w:r>
      <w:r w:rsidR="00B73B49" w:rsidRPr="00B73B49">
        <w:rPr>
          <w:b/>
        </w:rPr>
        <w:t>Manage &gt; Connectors</w:t>
      </w:r>
    </w:p>
    <w:p w14:paraId="48C33E0E" w14:textId="77777777" w:rsidR="009B7A54" w:rsidRDefault="009B7A54" w:rsidP="009B7A54"/>
    <w:p w14:paraId="4CEB04C2" w14:textId="03D13CF2" w:rsidR="009B7A54" w:rsidRDefault="009B7A54" w:rsidP="009B7A54">
      <w:r>
        <w:rPr>
          <w:noProof/>
          <w:lang w:val="en-GB" w:eastAsia="en-GB"/>
        </w:rPr>
        <w:drawing>
          <wp:inline distT="0" distB="0" distL="0" distR="0" wp14:anchorId="0D1BD500" wp14:editId="314AC14F">
            <wp:extent cx="6188710" cy="1983740"/>
            <wp:effectExtent l="76200" t="76200" r="85090" b="736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8-10 at 12.14.56.png"/>
                    <pic:cNvPicPr/>
                  </pic:nvPicPr>
                  <pic:blipFill>
                    <a:blip r:embed="rId80">
                      <a:extLst>
                        <a:ext uri="{28A0092B-C50C-407E-A947-70E740481C1C}">
                          <a14:useLocalDpi xmlns:a14="http://schemas.microsoft.com/office/drawing/2010/main" val="0"/>
                        </a:ext>
                      </a:extLst>
                    </a:blip>
                    <a:stretch>
                      <a:fillRect/>
                    </a:stretch>
                  </pic:blipFill>
                  <pic:spPr>
                    <a:xfrm>
                      <a:off x="0" y="0"/>
                      <a:ext cx="6188710" cy="1983740"/>
                    </a:xfrm>
                    <a:prstGeom prst="rect">
                      <a:avLst/>
                    </a:prstGeom>
                    <a:effectLst>
                      <a:glow rad="63500">
                        <a:schemeClr val="accent3">
                          <a:satMod val="175000"/>
                          <a:alpha val="40000"/>
                        </a:schemeClr>
                      </a:glow>
                    </a:effectLst>
                  </pic:spPr>
                </pic:pic>
              </a:graphicData>
            </a:graphic>
          </wp:inline>
        </w:drawing>
      </w:r>
    </w:p>
    <w:p w14:paraId="6F226628" w14:textId="77777777" w:rsidR="009B7A54" w:rsidRDefault="009B7A54" w:rsidP="009B7A54"/>
    <w:p w14:paraId="1187F2A2" w14:textId="0067F8CF" w:rsidR="00B73B49" w:rsidRDefault="009B7A54" w:rsidP="0057756A">
      <w:pPr>
        <w:pStyle w:val="ListParagraph"/>
        <w:numPr>
          <w:ilvl w:val="0"/>
          <w:numId w:val="43"/>
        </w:numPr>
      </w:pPr>
      <w:r>
        <w:t xml:space="preserve">To create a new Connector, select </w:t>
      </w:r>
      <w:r w:rsidRPr="009B7A54">
        <w:rPr>
          <w:b/>
        </w:rPr>
        <w:t>Actions &gt; Add</w:t>
      </w:r>
    </w:p>
    <w:p w14:paraId="1642F28B" w14:textId="77777777" w:rsidR="00430D19" w:rsidRDefault="00430D19" w:rsidP="00430D19"/>
    <w:p w14:paraId="1BE6CD8A" w14:textId="77965539" w:rsidR="009B7A54" w:rsidRDefault="00430D19" w:rsidP="0057756A">
      <w:pPr>
        <w:pStyle w:val="ListParagraph"/>
        <w:numPr>
          <w:ilvl w:val="0"/>
          <w:numId w:val="43"/>
        </w:numPr>
      </w:pPr>
      <w:r>
        <w:t xml:space="preserve">In the </w:t>
      </w:r>
      <w:r w:rsidRPr="00430D19">
        <w:rPr>
          <w:b/>
        </w:rPr>
        <w:t>Connector Details</w:t>
      </w:r>
      <w:r>
        <w:t xml:space="preserve"> view (right pane), enter the following values:</w:t>
      </w:r>
    </w:p>
    <w:p w14:paraId="1E888D02" w14:textId="6FAD8DCF" w:rsidR="00430D19" w:rsidRDefault="00430D19" w:rsidP="003F34E6">
      <w:pPr>
        <w:pStyle w:val="ListParagraph"/>
        <w:numPr>
          <w:ilvl w:val="0"/>
          <w:numId w:val="83"/>
        </w:numPr>
      </w:pPr>
      <w:r>
        <w:t>Name = ISPIM1</w:t>
      </w:r>
    </w:p>
    <w:p w14:paraId="5D506131" w14:textId="0277924F" w:rsidR="00430D19" w:rsidRDefault="00430D19" w:rsidP="003F34E6">
      <w:pPr>
        <w:pStyle w:val="ListParagraph"/>
        <w:numPr>
          <w:ilvl w:val="0"/>
          <w:numId w:val="83"/>
        </w:numPr>
      </w:pPr>
      <w:r>
        <w:t>Description = PIM on ISPIM1</w:t>
      </w:r>
    </w:p>
    <w:p w14:paraId="70262573" w14:textId="3CDD4BBF" w:rsidR="00430D19" w:rsidRDefault="00430D19" w:rsidP="003F34E6">
      <w:pPr>
        <w:pStyle w:val="ListParagraph"/>
        <w:numPr>
          <w:ilvl w:val="0"/>
          <w:numId w:val="83"/>
        </w:numPr>
      </w:pPr>
      <w:r>
        <w:t>Profile Type = Identity Brokerage</w:t>
      </w:r>
    </w:p>
    <w:p w14:paraId="403498F8" w14:textId="3E94CDC1" w:rsidR="00430D19" w:rsidRDefault="00430D19" w:rsidP="003F34E6">
      <w:pPr>
        <w:pStyle w:val="ListParagraph"/>
        <w:numPr>
          <w:ilvl w:val="0"/>
          <w:numId w:val="83"/>
        </w:numPr>
      </w:pPr>
      <w:r>
        <w:t>Profile ISPIM Profile</w:t>
      </w:r>
    </w:p>
    <w:p w14:paraId="10AFAD37" w14:textId="1C8516EE" w:rsidR="00430D19" w:rsidRDefault="00430D19" w:rsidP="003F34E6">
      <w:pPr>
        <w:pStyle w:val="ListParagraph"/>
        <w:numPr>
          <w:ilvl w:val="0"/>
          <w:numId w:val="83"/>
        </w:numPr>
      </w:pPr>
      <w:r>
        <w:t>Entity = Account</w:t>
      </w:r>
    </w:p>
    <w:p w14:paraId="6DA6367C" w14:textId="77777777" w:rsidR="00430D19" w:rsidRDefault="00430D19" w:rsidP="00430D19"/>
    <w:p w14:paraId="5A7B9204" w14:textId="76D73491" w:rsidR="00430D19" w:rsidRDefault="00430D19" w:rsidP="00430D19">
      <w:r>
        <w:t>You can ignore Trace ON, Trace Level and History ON. These may be set in a production deployment, but we don’t need them for the lab.</w:t>
      </w:r>
    </w:p>
    <w:p w14:paraId="3506945A" w14:textId="77777777" w:rsidR="00430D19" w:rsidRDefault="00430D19" w:rsidP="00430D19"/>
    <w:p w14:paraId="37299DF9" w14:textId="1B30F021" w:rsidR="00430D19" w:rsidRDefault="00430D19" w:rsidP="00430D19">
      <w:r>
        <w:rPr>
          <w:noProof/>
          <w:lang w:val="en-GB" w:eastAsia="en-GB"/>
        </w:rPr>
        <w:drawing>
          <wp:inline distT="0" distB="0" distL="0" distR="0" wp14:anchorId="3F78D145" wp14:editId="5A598837">
            <wp:extent cx="6188710" cy="2327910"/>
            <wp:effectExtent l="76200" t="76200" r="85090" b="850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8-10 at 12.19.22.png"/>
                    <pic:cNvPicPr/>
                  </pic:nvPicPr>
                  <pic:blipFill>
                    <a:blip r:embed="rId81">
                      <a:extLst>
                        <a:ext uri="{28A0092B-C50C-407E-A947-70E740481C1C}">
                          <a14:useLocalDpi xmlns:a14="http://schemas.microsoft.com/office/drawing/2010/main" val="0"/>
                        </a:ext>
                      </a:extLst>
                    </a:blip>
                    <a:stretch>
                      <a:fillRect/>
                    </a:stretch>
                  </pic:blipFill>
                  <pic:spPr>
                    <a:xfrm>
                      <a:off x="0" y="0"/>
                      <a:ext cx="6188710" cy="2327910"/>
                    </a:xfrm>
                    <a:prstGeom prst="rect">
                      <a:avLst/>
                    </a:prstGeom>
                    <a:effectLst>
                      <a:glow rad="63500">
                        <a:schemeClr val="accent3">
                          <a:satMod val="175000"/>
                          <a:alpha val="40000"/>
                        </a:schemeClr>
                      </a:glow>
                    </a:effectLst>
                  </pic:spPr>
                </pic:pic>
              </a:graphicData>
            </a:graphic>
          </wp:inline>
        </w:drawing>
      </w:r>
    </w:p>
    <w:p w14:paraId="587603C1" w14:textId="77777777" w:rsidR="00430D19" w:rsidRDefault="00430D19" w:rsidP="00430D19"/>
    <w:p w14:paraId="427AF2C2" w14:textId="6C0D575F" w:rsidR="00430D19" w:rsidRPr="0047451B" w:rsidRDefault="00430D19" w:rsidP="003F34E6">
      <w:pPr>
        <w:pStyle w:val="ListParagraph"/>
        <w:numPr>
          <w:ilvl w:val="0"/>
          <w:numId w:val="84"/>
        </w:numPr>
      </w:pPr>
      <w:r>
        <w:t xml:space="preserve">Click </w:t>
      </w:r>
      <w:r w:rsidRPr="00430D19">
        <w:rPr>
          <w:b/>
        </w:rPr>
        <w:t>Save</w:t>
      </w:r>
    </w:p>
    <w:p w14:paraId="0AFFE086" w14:textId="77777777" w:rsidR="0047451B" w:rsidRDefault="0047451B" w:rsidP="0047451B"/>
    <w:p w14:paraId="790C6525" w14:textId="77777777" w:rsidR="0047451B" w:rsidRDefault="0047451B">
      <w:pPr>
        <w:rPr>
          <w:b/>
          <w:bCs/>
          <w:sz w:val="24"/>
          <w:szCs w:val="28"/>
          <w:lang w:val="x-none" w:eastAsia="x-none"/>
        </w:rPr>
      </w:pPr>
      <w:r>
        <w:br w:type="page"/>
      </w:r>
    </w:p>
    <w:p w14:paraId="67F0F0BA" w14:textId="3ECDD25F" w:rsidR="0047451B" w:rsidRDefault="0047451B" w:rsidP="0047451B">
      <w:pPr>
        <w:pStyle w:val="Heading4"/>
      </w:pPr>
      <w:r>
        <w:lastRenderedPageBreak/>
        <w:t>Enable Channel Modes for the New Connector</w:t>
      </w:r>
    </w:p>
    <w:p w14:paraId="21500DFA" w14:textId="65762FF5" w:rsidR="0047451B" w:rsidRDefault="0047451B" w:rsidP="0047451B">
      <w:r>
        <w:t>Next:</w:t>
      </w:r>
    </w:p>
    <w:p w14:paraId="37CB9579" w14:textId="18322797" w:rsidR="00430D19" w:rsidRDefault="00430D19" w:rsidP="003F34E6">
      <w:pPr>
        <w:pStyle w:val="ListParagraph"/>
        <w:numPr>
          <w:ilvl w:val="0"/>
          <w:numId w:val="84"/>
        </w:numPr>
      </w:pPr>
      <w:r>
        <w:t xml:space="preserve">With the new connector selected, select both the </w:t>
      </w:r>
      <w:r w:rsidRPr="0001670D">
        <w:rPr>
          <w:b/>
        </w:rPr>
        <w:t>Enable write-to channel</w:t>
      </w:r>
      <w:r>
        <w:t xml:space="preserve"> and </w:t>
      </w:r>
      <w:r w:rsidRPr="0001670D">
        <w:rPr>
          <w:b/>
        </w:rPr>
        <w:t>Enable read-from channel</w:t>
      </w:r>
      <w:r>
        <w:t xml:space="preserve"> options</w:t>
      </w:r>
    </w:p>
    <w:p w14:paraId="35828AA3" w14:textId="77777777" w:rsidR="00430D19" w:rsidRDefault="00430D19" w:rsidP="00430D19"/>
    <w:p w14:paraId="57257D28" w14:textId="0A41A786" w:rsidR="00430D19" w:rsidRDefault="0001670D" w:rsidP="00430D19">
      <w:r>
        <w:rPr>
          <w:noProof/>
          <w:lang w:val="en-GB" w:eastAsia="en-GB"/>
        </w:rPr>
        <w:drawing>
          <wp:inline distT="0" distB="0" distL="0" distR="0" wp14:anchorId="13C46FDD" wp14:editId="4716108F">
            <wp:extent cx="6188710" cy="2647315"/>
            <wp:effectExtent l="76200" t="76200" r="85090" b="704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8-10 at 12.21.44.png"/>
                    <pic:cNvPicPr/>
                  </pic:nvPicPr>
                  <pic:blipFill>
                    <a:blip r:embed="rId82">
                      <a:extLst>
                        <a:ext uri="{28A0092B-C50C-407E-A947-70E740481C1C}">
                          <a14:useLocalDpi xmlns:a14="http://schemas.microsoft.com/office/drawing/2010/main" val="0"/>
                        </a:ext>
                      </a:extLst>
                    </a:blip>
                    <a:stretch>
                      <a:fillRect/>
                    </a:stretch>
                  </pic:blipFill>
                  <pic:spPr>
                    <a:xfrm>
                      <a:off x="0" y="0"/>
                      <a:ext cx="6188710" cy="2647315"/>
                    </a:xfrm>
                    <a:prstGeom prst="rect">
                      <a:avLst/>
                    </a:prstGeom>
                    <a:effectLst>
                      <a:glow rad="63500">
                        <a:schemeClr val="accent3">
                          <a:satMod val="175000"/>
                          <a:alpha val="40000"/>
                        </a:schemeClr>
                      </a:glow>
                    </a:effectLst>
                  </pic:spPr>
                </pic:pic>
              </a:graphicData>
            </a:graphic>
          </wp:inline>
        </w:drawing>
      </w:r>
    </w:p>
    <w:p w14:paraId="036FEA73" w14:textId="77777777" w:rsidR="0001670D" w:rsidRDefault="0001670D" w:rsidP="00430D19"/>
    <w:p w14:paraId="1717B463" w14:textId="77777777" w:rsidR="0001670D" w:rsidRDefault="0001670D" w:rsidP="003F34E6">
      <w:pPr>
        <w:pStyle w:val="ListParagraph"/>
        <w:numPr>
          <w:ilvl w:val="0"/>
          <w:numId w:val="84"/>
        </w:numPr>
      </w:pPr>
      <w:r>
        <w:t xml:space="preserve">Click </w:t>
      </w:r>
      <w:r w:rsidRPr="00430D19">
        <w:rPr>
          <w:b/>
        </w:rPr>
        <w:t>Save</w:t>
      </w:r>
    </w:p>
    <w:p w14:paraId="543F554D" w14:textId="77777777" w:rsidR="00430D19" w:rsidRDefault="00430D19" w:rsidP="00430D19"/>
    <w:p w14:paraId="01BFC8AF" w14:textId="22705262" w:rsidR="00430D19" w:rsidRDefault="0001670D" w:rsidP="00430D19">
      <w:r>
        <w:t xml:space="preserve">The connector will now have </w:t>
      </w:r>
      <w:r w:rsidRPr="0001670D">
        <w:rPr>
          <w:u w:val="single"/>
        </w:rPr>
        <w:t xml:space="preserve">Channel-Write </w:t>
      </w:r>
      <w:proofErr w:type="gramStart"/>
      <w:r w:rsidRPr="0001670D">
        <w:rPr>
          <w:u w:val="single"/>
        </w:rPr>
        <w:t>To</w:t>
      </w:r>
      <w:proofErr w:type="gramEnd"/>
      <w:r>
        <w:t xml:space="preserve"> and </w:t>
      </w:r>
      <w:r w:rsidRPr="0001670D">
        <w:rPr>
          <w:u w:val="single"/>
        </w:rPr>
        <w:t>Channel-Read From</w:t>
      </w:r>
      <w:r>
        <w:t xml:space="preserve"> tabs in the right pane, in addition to the </w:t>
      </w:r>
      <w:r w:rsidRPr="0001670D">
        <w:rPr>
          <w:u w:val="single"/>
        </w:rPr>
        <w:t>Connector Details</w:t>
      </w:r>
      <w:r>
        <w:t xml:space="preserve">, </w:t>
      </w:r>
      <w:r w:rsidRPr="0001670D">
        <w:rPr>
          <w:u w:val="single"/>
        </w:rPr>
        <w:t>Driver Configuration</w:t>
      </w:r>
      <w:r>
        <w:t xml:space="preserve">, </w:t>
      </w:r>
      <w:r w:rsidRPr="0001670D">
        <w:rPr>
          <w:u w:val="single"/>
        </w:rPr>
        <w:t>Driver Attributes List</w:t>
      </w:r>
      <w:r>
        <w:t xml:space="preserve"> tabs.</w:t>
      </w:r>
    </w:p>
    <w:p w14:paraId="2773FCD5" w14:textId="77777777" w:rsidR="00B73B49" w:rsidRDefault="00B73B49" w:rsidP="00B73B49"/>
    <w:p w14:paraId="4A153911" w14:textId="7AFCDD6E" w:rsidR="0001670D" w:rsidRDefault="0001670D" w:rsidP="00B73B49">
      <w:r>
        <w:rPr>
          <w:noProof/>
          <w:lang w:val="en-GB" w:eastAsia="en-GB"/>
        </w:rPr>
        <w:drawing>
          <wp:inline distT="0" distB="0" distL="0" distR="0" wp14:anchorId="51C7C311" wp14:editId="38134856">
            <wp:extent cx="6188710" cy="1550035"/>
            <wp:effectExtent l="76200" t="76200" r="85090" b="755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8-10 at 12.24.29.png"/>
                    <pic:cNvPicPr/>
                  </pic:nvPicPr>
                  <pic:blipFill>
                    <a:blip r:embed="rId83">
                      <a:extLst>
                        <a:ext uri="{28A0092B-C50C-407E-A947-70E740481C1C}">
                          <a14:useLocalDpi xmlns:a14="http://schemas.microsoft.com/office/drawing/2010/main" val="0"/>
                        </a:ext>
                      </a:extLst>
                    </a:blip>
                    <a:stretch>
                      <a:fillRect/>
                    </a:stretch>
                  </pic:blipFill>
                  <pic:spPr>
                    <a:xfrm>
                      <a:off x="0" y="0"/>
                      <a:ext cx="6188710" cy="1550035"/>
                    </a:xfrm>
                    <a:prstGeom prst="rect">
                      <a:avLst/>
                    </a:prstGeom>
                    <a:effectLst>
                      <a:glow rad="63500">
                        <a:schemeClr val="accent3">
                          <a:satMod val="175000"/>
                          <a:alpha val="40000"/>
                        </a:schemeClr>
                      </a:glow>
                    </a:effectLst>
                  </pic:spPr>
                </pic:pic>
              </a:graphicData>
            </a:graphic>
          </wp:inline>
        </w:drawing>
      </w:r>
    </w:p>
    <w:p w14:paraId="2B3B153F" w14:textId="77777777" w:rsidR="0001670D" w:rsidRDefault="0001670D" w:rsidP="00B73B49"/>
    <w:p w14:paraId="3A6F1EB1" w14:textId="77777777" w:rsidR="0047451B" w:rsidRDefault="0047451B">
      <w:pPr>
        <w:rPr>
          <w:b/>
          <w:bCs/>
          <w:sz w:val="24"/>
          <w:szCs w:val="28"/>
          <w:lang w:val="x-none" w:eastAsia="x-none"/>
        </w:rPr>
      </w:pPr>
      <w:r>
        <w:br w:type="page"/>
      </w:r>
    </w:p>
    <w:p w14:paraId="021AB59B" w14:textId="6B912617" w:rsidR="0047451B" w:rsidRDefault="0047451B" w:rsidP="0047451B">
      <w:pPr>
        <w:pStyle w:val="Heading4"/>
      </w:pPr>
      <w:r>
        <w:lastRenderedPageBreak/>
        <w:t>Channel Driver Configuration</w:t>
      </w:r>
    </w:p>
    <w:p w14:paraId="2B7E9B32" w14:textId="39C509A2" w:rsidR="0047451B" w:rsidRDefault="0047451B" w:rsidP="0047451B">
      <w:r>
        <w:t>Next:</w:t>
      </w:r>
    </w:p>
    <w:p w14:paraId="56CAD4E5" w14:textId="0E8492FB" w:rsidR="0001670D" w:rsidRDefault="0001670D" w:rsidP="003F34E6">
      <w:pPr>
        <w:pStyle w:val="ListParagraph"/>
        <w:numPr>
          <w:ilvl w:val="0"/>
          <w:numId w:val="84"/>
        </w:numPr>
      </w:pPr>
      <w:r>
        <w:t xml:space="preserve">Select </w:t>
      </w:r>
      <w:r w:rsidRPr="0094330D">
        <w:rPr>
          <w:b/>
          <w:u w:val="single"/>
        </w:rPr>
        <w:t>Driver Configuration</w:t>
      </w:r>
    </w:p>
    <w:p w14:paraId="0F077137" w14:textId="2A6B01A8" w:rsidR="0001670D" w:rsidRDefault="0001670D" w:rsidP="003F34E6">
      <w:pPr>
        <w:pStyle w:val="ListParagraph"/>
        <w:numPr>
          <w:ilvl w:val="0"/>
          <w:numId w:val="84"/>
        </w:numPr>
      </w:pPr>
      <w:r>
        <w:t xml:space="preserve">In the </w:t>
      </w:r>
      <w:r w:rsidRPr="0094330D">
        <w:rPr>
          <w:b/>
        </w:rPr>
        <w:t>General Information</w:t>
      </w:r>
      <w:r>
        <w:t xml:space="preserve"> section enter the following information:</w:t>
      </w:r>
    </w:p>
    <w:p w14:paraId="2B8F1024" w14:textId="6C07734B" w:rsidR="0001670D" w:rsidRDefault="0001670D" w:rsidP="003F34E6">
      <w:pPr>
        <w:pStyle w:val="ListParagraph"/>
        <w:numPr>
          <w:ilvl w:val="0"/>
          <w:numId w:val="85"/>
        </w:numPr>
      </w:pPr>
      <w:r w:rsidRPr="0001670D">
        <w:rPr>
          <w:b/>
        </w:rPr>
        <w:t>Server URL</w:t>
      </w:r>
      <w:r>
        <w:t xml:space="preserve"> = </w:t>
      </w:r>
      <w:hyperlink r:id="rId84" w:history="1">
        <w:r w:rsidRPr="0001670D">
          <w:rPr>
            <w:rStyle w:val="CodeChar"/>
          </w:rPr>
          <w:t>https://ispim1.demo.com</w:t>
        </w:r>
      </w:hyperlink>
    </w:p>
    <w:p w14:paraId="278C8BBD" w14:textId="4E9D627A" w:rsidR="0001670D" w:rsidRDefault="0001670D" w:rsidP="003F34E6">
      <w:pPr>
        <w:pStyle w:val="ListParagraph"/>
        <w:numPr>
          <w:ilvl w:val="0"/>
          <w:numId w:val="85"/>
        </w:numPr>
      </w:pPr>
      <w:r w:rsidRPr="0001670D">
        <w:rPr>
          <w:b/>
        </w:rPr>
        <w:t>Tivoli Directory Integrator location</w:t>
      </w:r>
      <w:r>
        <w:t xml:space="preserve"> = </w:t>
      </w:r>
      <w:r w:rsidRPr="0001670D">
        <w:rPr>
          <w:rStyle w:val="CodeChar"/>
        </w:rPr>
        <w:t>rmi://localhost:1199/ITDIDispatcher</w:t>
      </w:r>
    </w:p>
    <w:p w14:paraId="74DEEE44" w14:textId="77777777" w:rsidR="0001670D" w:rsidRDefault="0001670D" w:rsidP="00B73B49"/>
    <w:p w14:paraId="662B55EE" w14:textId="2C6F0487" w:rsidR="0001670D" w:rsidRDefault="0094330D" w:rsidP="00B73B49">
      <w:r>
        <w:rPr>
          <w:noProof/>
          <w:lang w:val="en-GB" w:eastAsia="en-GB"/>
        </w:rPr>
        <w:drawing>
          <wp:inline distT="0" distB="0" distL="0" distR="0" wp14:anchorId="3A0D6BE3" wp14:editId="75F63E22">
            <wp:extent cx="6188710" cy="1611630"/>
            <wp:effectExtent l="76200" t="76200" r="85090" b="647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8-10 at 12.28.23.png"/>
                    <pic:cNvPicPr/>
                  </pic:nvPicPr>
                  <pic:blipFill>
                    <a:blip r:embed="rId85">
                      <a:extLst>
                        <a:ext uri="{28A0092B-C50C-407E-A947-70E740481C1C}">
                          <a14:useLocalDpi xmlns:a14="http://schemas.microsoft.com/office/drawing/2010/main" val="0"/>
                        </a:ext>
                      </a:extLst>
                    </a:blip>
                    <a:stretch>
                      <a:fillRect/>
                    </a:stretch>
                  </pic:blipFill>
                  <pic:spPr>
                    <a:xfrm>
                      <a:off x="0" y="0"/>
                      <a:ext cx="6188710" cy="1611630"/>
                    </a:xfrm>
                    <a:prstGeom prst="rect">
                      <a:avLst/>
                    </a:prstGeom>
                    <a:effectLst>
                      <a:glow rad="63500">
                        <a:schemeClr val="accent3">
                          <a:satMod val="175000"/>
                          <a:alpha val="40000"/>
                        </a:schemeClr>
                      </a:glow>
                    </a:effectLst>
                  </pic:spPr>
                </pic:pic>
              </a:graphicData>
            </a:graphic>
          </wp:inline>
        </w:drawing>
      </w:r>
    </w:p>
    <w:p w14:paraId="3E56443C" w14:textId="77777777" w:rsidR="0001670D" w:rsidRDefault="0001670D" w:rsidP="00B73B49"/>
    <w:p w14:paraId="056E8171" w14:textId="77777777" w:rsidR="0094330D" w:rsidRDefault="0094330D" w:rsidP="003F34E6">
      <w:pPr>
        <w:pStyle w:val="ListParagraph"/>
        <w:numPr>
          <w:ilvl w:val="0"/>
          <w:numId w:val="86"/>
        </w:numPr>
      </w:pPr>
      <w:r>
        <w:t xml:space="preserve">Expand the </w:t>
      </w:r>
      <w:r w:rsidRPr="0094330D">
        <w:rPr>
          <w:b/>
        </w:rPr>
        <w:t>Authentication</w:t>
      </w:r>
      <w:r>
        <w:t xml:space="preserve"> section (towards the bottom of the right pane)</w:t>
      </w:r>
    </w:p>
    <w:p w14:paraId="040513BA" w14:textId="51D26943" w:rsidR="0094330D" w:rsidRDefault="0094330D" w:rsidP="003F34E6">
      <w:pPr>
        <w:pStyle w:val="ListParagraph"/>
        <w:numPr>
          <w:ilvl w:val="0"/>
          <w:numId w:val="86"/>
        </w:numPr>
      </w:pPr>
      <w:r>
        <w:t>Enter the following information:</w:t>
      </w:r>
    </w:p>
    <w:p w14:paraId="370853D7" w14:textId="1369DAF5" w:rsidR="0094330D" w:rsidRDefault="0094330D" w:rsidP="003F34E6">
      <w:pPr>
        <w:pStyle w:val="ListParagraph"/>
        <w:numPr>
          <w:ilvl w:val="0"/>
          <w:numId w:val="86"/>
        </w:numPr>
      </w:pPr>
      <w:r>
        <w:rPr>
          <w:b/>
        </w:rPr>
        <w:t>Administrator name</w:t>
      </w:r>
      <w:r>
        <w:t xml:space="preserve"> = </w:t>
      </w:r>
      <w:hyperlink r:id="rId86" w:history="1">
        <w:r>
          <w:rPr>
            <w:rStyle w:val="CodeChar"/>
          </w:rPr>
          <w:t>pim manager</w:t>
        </w:r>
      </w:hyperlink>
    </w:p>
    <w:p w14:paraId="55853712" w14:textId="2D5ED923" w:rsidR="0094330D" w:rsidRDefault="0094330D" w:rsidP="003F34E6">
      <w:pPr>
        <w:pStyle w:val="ListParagraph"/>
        <w:numPr>
          <w:ilvl w:val="0"/>
          <w:numId w:val="86"/>
        </w:numPr>
      </w:pPr>
      <w:r>
        <w:rPr>
          <w:b/>
        </w:rPr>
        <w:t>Password</w:t>
      </w:r>
      <w:r>
        <w:t xml:space="preserve"> = </w:t>
      </w:r>
      <w:r>
        <w:rPr>
          <w:rStyle w:val="CodeChar"/>
        </w:rPr>
        <w:t>Passw0rd</w:t>
      </w:r>
    </w:p>
    <w:p w14:paraId="23C0D06B" w14:textId="77777777" w:rsidR="0094330D" w:rsidRDefault="0094330D" w:rsidP="0094330D"/>
    <w:p w14:paraId="7497BCB3" w14:textId="2BAD56A8" w:rsidR="0094330D" w:rsidRDefault="0094330D" w:rsidP="00B73B49">
      <w:r>
        <w:rPr>
          <w:noProof/>
          <w:lang w:val="en-GB" w:eastAsia="en-GB"/>
        </w:rPr>
        <w:drawing>
          <wp:inline distT="0" distB="0" distL="0" distR="0" wp14:anchorId="33E234C3" wp14:editId="324E90D1">
            <wp:extent cx="6188710" cy="1720215"/>
            <wp:effectExtent l="76200" t="76200" r="85090" b="831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8-10 at 12.30.47.png"/>
                    <pic:cNvPicPr/>
                  </pic:nvPicPr>
                  <pic:blipFill>
                    <a:blip r:embed="rId87">
                      <a:extLst>
                        <a:ext uri="{28A0092B-C50C-407E-A947-70E740481C1C}">
                          <a14:useLocalDpi xmlns:a14="http://schemas.microsoft.com/office/drawing/2010/main" val="0"/>
                        </a:ext>
                      </a:extLst>
                    </a:blip>
                    <a:stretch>
                      <a:fillRect/>
                    </a:stretch>
                  </pic:blipFill>
                  <pic:spPr>
                    <a:xfrm>
                      <a:off x="0" y="0"/>
                      <a:ext cx="6188710" cy="1720215"/>
                    </a:xfrm>
                    <a:prstGeom prst="rect">
                      <a:avLst/>
                    </a:prstGeom>
                    <a:effectLst>
                      <a:glow rad="63500">
                        <a:schemeClr val="accent3">
                          <a:satMod val="175000"/>
                          <a:alpha val="40000"/>
                        </a:schemeClr>
                      </a:glow>
                    </a:effectLst>
                  </pic:spPr>
                </pic:pic>
              </a:graphicData>
            </a:graphic>
          </wp:inline>
        </w:drawing>
      </w:r>
    </w:p>
    <w:p w14:paraId="2ABCEA55" w14:textId="77777777" w:rsidR="0094330D" w:rsidRDefault="0094330D" w:rsidP="00B73B49"/>
    <w:p w14:paraId="2C7697D2" w14:textId="69717BF9" w:rsidR="0094330D" w:rsidRDefault="0094330D" w:rsidP="003F34E6">
      <w:pPr>
        <w:pStyle w:val="ListParagraph"/>
        <w:numPr>
          <w:ilvl w:val="0"/>
          <w:numId w:val="87"/>
        </w:numPr>
      </w:pPr>
      <w:r>
        <w:t xml:space="preserve">Click the </w:t>
      </w:r>
      <w:r w:rsidRPr="004D68F9">
        <w:rPr>
          <w:b/>
        </w:rPr>
        <w:t>Test Connection</w:t>
      </w:r>
      <w:r>
        <w:t xml:space="preserve"> button to verify the values entered.</w:t>
      </w:r>
    </w:p>
    <w:p w14:paraId="2F519FF0" w14:textId="77777777" w:rsidR="0094330D" w:rsidRDefault="0094330D" w:rsidP="00B73B49"/>
    <w:p w14:paraId="41ADEBBB" w14:textId="56519FB9" w:rsidR="0094330D" w:rsidRDefault="0094330D" w:rsidP="00B73B49">
      <w:r>
        <w:t xml:space="preserve">You should see an Information dialog </w:t>
      </w:r>
      <w:proofErr w:type="gramStart"/>
      <w:r>
        <w:t>saying</w:t>
      </w:r>
      <w:proofErr w:type="gramEnd"/>
      <w:r>
        <w:t xml:space="preserve"> “The connection is successful”.</w:t>
      </w:r>
    </w:p>
    <w:p w14:paraId="02BAA35A" w14:textId="77777777" w:rsidR="0094330D" w:rsidRDefault="0094330D" w:rsidP="00B73B49"/>
    <w:p w14:paraId="4D19770E" w14:textId="21B79448" w:rsidR="0094330D" w:rsidRDefault="0094330D" w:rsidP="00B73B49">
      <w:r>
        <w:rPr>
          <w:noProof/>
          <w:lang w:val="en-GB" w:eastAsia="en-GB"/>
        </w:rPr>
        <w:drawing>
          <wp:inline distT="0" distB="0" distL="0" distR="0" wp14:anchorId="1AC05F28" wp14:editId="5D12A505">
            <wp:extent cx="2421471" cy="814701"/>
            <wp:effectExtent l="76200" t="76200" r="67945" b="749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8-10 at 12.31.28.png"/>
                    <pic:cNvPicPr/>
                  </pic:nvPicPr>
                  <pic:blipFill>
                    <a:blip r:embed="rId88">
                      <a:extLst>
                        <a:ext uri="{28A0092B-C50C-407E-A947-70E740481C1C}">
                          <a14:useLocalDpi xmlns:a14="http://schemas.microsoft.com/office/drawing/2010/main" val="0"/>
                        </a:ext>
                      </a:extLst>
                    </a:blip>
                    <a:stretch>
                      <a:fillRect/>
                    </a:stretch>
                  </pic:blipFill>
                  <pic:spPr>
                    <a:xfrm>
                      <a:off x="0" y="0"/>
                      <a:ext cx="2430160" cy="817624"/>
                    </a:xfrm>
                    <a:prstGeom prst="rect">
                      <a:avLst/>
                    </a:prstGeom>
                    <a:effectLst>
                      <a:glow rad="63500">
                        <a:schemeClr val="accent3">
                          <a:satMod val="175000"/>
                          <a:alpha val="40000"/>
                        </a:schemeClr>
                      </a:glow>
                    </a:effectLst>
                  </pic:spPr>
                </pic:pic>
              </a:graphicData>
            </a:graphic>
          </wp:inline>
        </w:drawing>
      </w:r>
    </w:p>
    <w:p w14:paraId="64F9393D" w14:textId="77777777" w:rsidR="0094330D" w:rsidRDefault="0094330D" w:rsidP="00B73B49"/>
    <w:p w14:paraId="3E571C83" w14:textId="44ED526E" w:rsidR="0094330D" w:rsidRDefault="0094330D" w:rsidP="00B73B49">
      <w:r>
        <w:t>If you get a different dialog/message indicating connection problems check; 1. The values you have set above, and 2. That the PIM VA is still running.</w:t>
      </w:r>
    </w:p>
    <w:p w14:paraId="05AFD0E3" w14:textId="77777777" w:rsidR="0094330D" w:rsidRDefault="0094330D" w:rsidP="00B73B49"/>
    <w:p w14:paraId="5F80281E" w14:textId="7462C7B1" w:rsidR="0094330D" w:rsidRDefault="0094330D" w:rsidP="003F34E6">
      <w:pPr>
        <w:pStyle w:val="ListParagraph"/>
        <w:numPr>
          <w:ilvl w:val="0"/>
          <w:numId w:val="87"/>
        </w:numPr>
      </w:pPr>
      <w:r>
        <w:t xml:space="preserve">Click </w:t>
      </w:r>
      <w:r w:rsidRPr="0094330D">
        <w:rPr>
          <w:b/>
        </w:rPr>
        <w:t>OK</w:t>
      </w:r>
      <w:r>
        <w:t xml:space="preserve"> on the Information dialog</w:t>
      </w:r>
    </w:p>
    <w:p w14:paraId="528FDECA" w14:textId="75C17B52" w:rsidR="0094330D" w:rsidRDefault="0094330D" w:rsidP="003F34E6">
      <w:pPr>
        <w:pStyle w:val="ListParagraph"/>
        <w:numPr>
          <w:ilvl w:val="0"/>
          <w:numId w:val="87"/>
        </w:numPr>
      </w:pPr>
      <w:r>
        <w:t xml:space="preserve">Click the </w:t>
      </w:r>
      <w:r w:rsidRPr="0094330D">
        <w:rPr>
          <w:b/>
        </w:rPr>
        <w:t>Save</w:t>
      </w:r>
      <w:r>
        <w:t xml:space="preserve"> button to save the changes to the Driver Configuration</w:t>
      </w:r>
    </w:p>
    <w:p w14:paraId="4815D23E" w14:textId="77777777" w:rsidR="0094330D" w:rsidRDefault="0094330D" w:rsidP="00B73B49"/>
    <w:p w14:paraId="1B38B972" w14:textId="77777777" w:rsidR="0047451B" w:rsidRDefault="0047451B">
      <w:r>
        <w:br w:type="page"/>
      </w:r>
    </w:p>
    <w:p w14:paraId="1AA50116" w14:textId="53F93A26" w:rsidR="0094330D" w:rsidRDefault="00DD5FE0" w:rsidP="00B73B49">
      <w:r>
        <w:lastRenderedPageBreak/>
        <w:t>As an aside, t</w:t>
      </w:r>
      <w:r w:rsidR="0094330D">
        <w:t xml:space="preserve">he Test Connection button will call the identity brokerage component, which will run a test assembly line in Directory Integrator. You can check the SDI log to confirm the test has been run. In the IGI Virtual Appliance Local Management Interface (IGI Appliance Console bookmark in the Firefox browser, or </w:t>
      </w:r>
      <w:hyperlink r:id="rId89" w:history="1">
        <w:r w:rsidR="0094330D" w:rsidRPr="00B25494">
          <w:rPr>
            <w:rStyle w:val="Hyperlink"/>
          </w:rPr>
          <w:t>https://igiva.iamlab.ibm.com:9443/</w:t>
        </w:r>
      </w:hyperlink>
      <w:r w:rsidR="0094330D">
        <w:t xml:space="preserve"> ) go to Manage &gt; Maintenance &gt; Log Retrieval and Configuration. Select the Identity tab, select the </w:t>
      </w:r>
      <w:r w:rsidR="0081129E">
        <w:t>Security Directory Integrator server log (SDIServer1) and click View.</w:t>
      </w:r>
      <w:r>
        <w:t xml:space="preserve"> You should see messages similar to:</w:t>
      </w:r>
    </w:p>
    <w:p w14:paraId="568EF817" w14:textId="77777777" w:rsidR="00DD5FE0" w:rsidRDefault="00DD5FE0" w:rsidP="00B73B49"/>
    <w:p w14:paraId="7E76422D" w14:textId="77777777" w:rsidR="00DD5FE0" w:rsidRDefault="00DD5FE0" w:rsidP="00DD5FE0">
      <w:pPr>
        <w:pStyle w:val="Code"/>
      </w:pPr>
      <w:r>
        <w:t>2017-08-10 04:30:55,850 INFO  [AssemblyLine.AssemblyLines/ispimTest_ISPIM1_7419362213_d145a8f4-2b7b-11b2-e2cd-0000c0a82a3d] - Performing Test operation for adapter</w:t>
      </w:r>
    </w:p>
    <w:p w14:paraId="19D5B5DB" w14:textId="77777777" w:rsidR="00DD5FE0" w:rsidRDefault="00DD5FE0" w:rsidP="00DD5FE0">
      <w:pPr>
        <w:pStyle w:val="Code"/>
      </w:pPr>
      <w:r>
        <w:t xml:space="preserve">2017-08-10 04:30:58,952 INFO  [AssemblyLine.AssemblyLines/ispimTest_ISPIM1_7419362213_d145a8f4-2b7b-11b2-e2cd-0000c0a82a3d] - </w:t>
      </w:r>
      <w:r w:rsidRPr="00DD5FE0">
        <w:rPr>
          <w:highlight w:val="yellow"/>
        </w:rPr>
        <w:t>Test Connection Successful</w:t>
      </w:r>
    </w:p>
    <w:p w14:paraId="36AE4FA0" w14:textId="77777777" w:rsidR="00DD5FE0" w:rsidRDefault="00DD5FE0" w:rsidP="00DD5FE0">
      <w:pPr>
        <w:pStyle w:val="Code"/>
      </w:pPr>
      <w:r>
        <w:t xml:space="preserve">2017-08-10 04:30:58,992 INFO  </w:t>
      </w:r>
      <w:r w:rsidRPr="00DD5FE0">
        <w:rPr>
          <w:highlight w:val="yellow"/>
        </w:rPr>
        <w:t>[ITIM_Dispatcher] - Request ID: 7419362213, status=1, reason=100, reasonMessage=PIM expandedTest SUCCESSFUL</w:t>
      </w:r>
    </w:p>
    <w:p w14:paraId="58318863" w14:textId="77777777" w:rsidR="00DD5FE0" w:rsidRDefault="00DD5FE0" w:rsidP="00DD5FE0">
      <w:pPr>
        <w:pStyle w:val="Code"/>
      </w:pPr>
      <w:r>
        <w:t>2017-08-10 04:30:58,992 INFO  [AssemblyLine.AssemblyLines/ispimTest_ISPIM1_7419362213_d145a8f4-2b7b-11b2-e2cd-0000c0a82a3d] - CTGDIS100I Printing the Connector statistics.</w:t>
      </w:r>
    </w:p>
    <w:p w14:paraId="7F4A20F1" w14:textId="77777777" w:rsidR="00DD5FE0" w:rsidRDefault="00DD5FE0" w:rsidP="00DD5FE0">
      <w:pPr>
        <w:pStyle w:val="Code"/>
      </w:pPr>
      <w:r>
        <w:t>2017-08-10 04:30:58,993 INFO  [AssemblyLine.AssemblyLines/ispimTest_ISPIM1_7419362213_d145a8f4-2b7b-11b2-e2cd-0000c0a82a3d] -  [Test] Add:1</w:t>
      </w:r>
    </w:p>
    <w:p w14:paraId="66C60227" w14:textId="59DEBBBB" w:rsidR="00DD5FE0" w:rsidRDefault="00DD5FE0" w:rsidP="00DD5FE0">
      <w:pPr>
        <w:pStyle w:val="Code"/>
      </w:pPr>
      <w:r>
        <w:t>2017-08-10 04:30:58,993 INFO  [AssemblyLine.AssemblyLines/ispimTest_ISPIM1_7419362213_d145a8f4-2b7b-11b2-e2cd-0000c0a82a3d] - CTGDIS104I Total: Add:1.</w:t>
      </w:r>
    </w:p>
    <w:p w14:paraId="554D82B6" w14:textId="77777777" w:rsidR="00DD5FE0" w:rsidRDefault="00DD5FE0" w:rsidP="00B73B49"/>
    <w:p w14:paraId="199C5337" w14:textId="549D1077" w:rsidR="00DD5FE0" w:rsidRDefault="00DD5FE0" w:rsidP="00B73B49">
      <w:r>
        <w:t>We have now configured the Driver Configuration for the connector. IGI knows how to connect to the Identity Brokerage component and what adapter (profile) to call and how to connect to PIM.</w:t>
      </w:r>
    </w:p>
    <w:p w14:paraId="52D51BEC" w14:textId="77777777" w:rsidR="00DD5FE0" w:rsidRDefault="00DD5FE0" w:rsidP="00B73B49"/>
    <w:p w14:paraId="288D7601" w14:textId="625FB6C2" w:rsidR="00DD5FE0" w:rsidRDefault="00DD5FE0" w:rsidP="00B73B49">
      <w:r>
        <w:t>Next</w:t>
      </w:r>
      <w:r w:rsidR="0047451B">
        <w:t>,</w:t>
      </w:r>
      <w:r>
        <w:t xml:space="preserve"> we need to look at the attributes and mapping.</w:t>
      </w:r>
    </w:p>
    <w:p w14:paraId="570F513C" w14:textId="49F725B2" w:rsidR="0047451B" w:rsidRDefault="0047451B" w:rsidP="0047451B">
      <w:pPr>
        <w:pStyle w:val="Heading4"/>
      </w:pPr>
      <w:r>
        <w:t>Check Connector Attributes</w:t>
      </w:r>
    </w:p>
    <w:p w14:paraId="01AC4C48" w14:textId="28D199DD" w:rsidR="0047451B" w:rsidRDefault="0047451B" w:rsidP="00B73B49">
      <w:r>
        <w:t>Steps:</w:t>
      </w:r>
    </w:p>
    <w:p w14:paraId="6A2F04A2" w14:textId="25F0C12E" w:rsidR="0047451B" w:rsidRDefault="00594306" w:rsidP="003F34E6">
      <w:pPr>
        <w:pStyle w:val="ListParagraph"/>
        <w:numPr>
          <w:ilvl w:val="0"/>
          <w:numId w:val="89"/>
        </w:numPr>
      </w:pPr>
      <w:r>
        <w:t xml:space="preserve">With the new connector selected, click on </w:t>
      </w:r>
      <w:r w:rsidRPr="00594306">
        <w:rPr>
          <w:b/>
          <w:u w:val="single"/>
        </w:rPr>
        <w:t>Driver Attributes List</w:t>
      </w:r>
      <w:r>
        <w:t xml:space="preserve"> in the right pane</w:t>
      </w:r>
    </w:p>
    <w:p w14:paraId="7C821872" w14:textId="64EFD9F2" w:rsidR="00594306" w:rsidRDefault="00594306" w:rsidP="003F34E6">
      <w:pPr>
        <w:pStyle w:val="ListParagraph"/>
        <w:numPr>
          <w:ilvl w:val="0"/>
          <w:numId w:val="89"/>
        </w:numPr>
      </w:pPr>
      <w:r>
        <w:t xml:space="preserve">Click the arrow beside the </w:t>
      </w:r>
      <w:r w:rsidRPr="00594306">
        <w:rPr>
          <w:rStyle w:val="CodeChar"/>
          <w:b/>
        </w:rPr>
        <w:t>&gt; ISPIMAccount</w:t>
      </w:r>
      <w:r>
        <w:t xml:space="preserve"> to see all attributes</w:t>
      </w:r>
    </w:p>
    <w:p w14:paraId="202FCD9E" w14:textId="77777777" w:rsidR="00594306" w:rsidRDefault="00594306" w:rsidP="00B73B49"/>
    <w:p w14:paraId="690B6873" w14:textId="6AE11D13" w:rsidR="00C36509" w:rsidRDefault="00C36509" w:rsidP="00B73B49">
      <w:r>
        <w:rPr>
          <w:noProof/>
          <w:lang w:val="en-GB" w:eastAsia="en-GB"/>
        </w:rPr>
        <w:drawing>
          <wp:inline distT="0" distB="0" distL="0" distR="0" wp14:anchorId="59255CB5" wp14:editId="66C6C4BE">
            <wp:extent cx="6188710" cy="3272790"/>
            <wp:effectExtent l="76200" t="76200" r="85090" b="800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8-10 at 13.32.29.png"/>
                    <pic:cNvPicPr/>
                  </pic:nvPicPr>
                  <pic:blipFill>
                    <a:blip r:embed="rId90">
                      <a:extLst>
                        <a:ext uri="{28A0092B-C50C-407E-A947-70E740481C1C}">
                          <a14:useLocalDpi xmlns:a14="http://schemas.microsoft.com/office/drawing/2010/main" val="0"/>
                        </a:ext>
                      </a:extLst>
                    </a:blip>
                    <a:stretch>
                      <a:fillRect/>
                    </a:stretch>
                  </pic:blipFill>
                  <pic:spPr>
                    <a:xfrm>
                      <a:off x="0" y="0"/>
                      <a:ext cx="6188710" cy="3272790"/>
                    </a:xfrm>
                    <a:prstGeom prst="rect">
                      <a:avLst/>
                    </a:prstGeom>
                    <a:effectLst>
                      <a:glow rad="63500">
                        <a:schemeClr val="accent3">
                          <a:satMod val="175000"/>
                          <a:alpha val="40000"/>
                        </a:schemeClr>
                      </a:glow>
                    </a:effectLst>
                  </pic:spPr>
                </pic:pic>
              </a:graphicData>
            </a:graphic>
          </wp:inline>
        </w:drawing>
      </w:r>
    </w:p>
    <w:p w14:paraId="47276C0E" w14:textId="77777777" w:rsidR="0094330D" w:rsidRDefault="0094330D" w:rsidP="00B73B49"/>
    <w:p w14:paraId="72768C2E" w14:textId="21965F23" w:rsidR="00C36509" w:rsidRDefault="00C36509" w:rsidP="00C36509">
      <w:r>
        <w:t>The attribute list, including their type, whether mandatory or not, and whether multivalued or not, has come from the profile definition. We don’t need to do anything with the attribute list.</w:t>
      </w:r>
    </w:p>
    <w:p w14:paraId="67A78B42" w14:textId="5E990BE5" w:rsidR="00C36509" w:rsidRDefault="00C36509" w:rsidP="00C36509">
      <w:pPr>
        <w:pStyle w:val="Heading4"/>
      </w:pPr>
      <w:r>
        <w:lastRenderedPageBreak/>
        <w:t>Configure the Write-To Channel</w:t>
      </w:r>
    </w:p>
    <w:p w14:paraId="381D71A5" w14:textId="77777777" w:rsidR="00C36509" w:rsidRDefault="00C36509" w:rsidP="00C36509">
      <w:r>
        <w:t>Steps:</w:t>
      </w:r>
    </w:p>
    <w:p w14:paraId="23930855" w14:textId="328CF077" w:rsidR="00C36509" w:rsidRDefault="00C36509" w:rsidP="003F34E6">
      <w:pPr>
        <w:pStyle w:val="ListParagraph"/>
        <w:numPr>
          <w:ilvl w:val="0"/>
          <w:numId w:val="90"/>
        </w:numPr>
      </w:pPr>
      <w:r>
        <w:t xml:space="preserve">With the new connector selected, click on </w:t>
      </w:r>
      <w:r w:rsidRPr="00C36509">
        <w:rPr>
          <w:b/>
        </w:rPr>
        <w:t>Channel-Write To</w:t>
      </w:r>
    </w:p>
    <w:p w14:paraId="5AB37B45" w14:textId="50A00BDE" w:rsidR="00C36509" w:rsidRDefault="00C36509" w:rsidP="003F34E6">
      <w:pPr>
        <w:pStyle w:val="ListParagraph"/>
        <w:numPr>
          <w:ilvl w:val="0"/>
          <w:numId w:val="90"/>
        </w:numPr>
      </w:pPr>
      <w:r>
        <w:t xml:space="preserve">Click on the </w:t>
      </w:r>
      <w:r w:rsidRPr="00C36509">
        <w:rPr>
          <w:b/>
        </w:rPr>
        <w:t>Mapping</w:t>
      </w:r>
      <w:r>
        <w:t xml:space="preserve"> icon</w:t>
      </w:r>
    </w:p>
    <w:p w14:paraId="63F1DC5F" w14:textId="77777777" w:rsidR="00C36509" w:rsidRDefault="00C36509" w:rsidP="00C36509"/>
    <w:p w14:paraId="0CB34D83" w14:textId="0F8542E9" w:rsidR="008A07C4" w:rsidRDefault="008A07C4" w:rsidP="00C36509">
      <w:r>
        <w:rPr>
          <w:noProof/>
          <w:lang w:val="en-GB" w:eastAsia="en-GB"/>
        </w:rPr>
        <w:drawing>
          <wp:inline distT="0" distB="0" distL="0" distR="0" wp14:anchorId="066494E7" wp14:editId="16DDCCA2">
            <wp:extent cx="6188710" cy="3331845"/>
            <wp:effectExtent l="76200" t="76200" r="85090" b="717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8-10 at 13.36.12.png"/>
                    <pic:cNvPicPr/>
                  </pic:nvPicPr>
                  <pic:blipFill>
                    <a:blip r:embed="rId91">
                      <a:extLst>
                        <a:ext uri="{28A0092B-C50C-407E-A947-70E740481C1C}">
                          <a14:useLocalDpi xmlns:a14="http://schemas.microsoft.com/office/drawing/2010/main" val="0"/>
                        </a:ext>
                      </a:extLst>
                    </a:blip>
                    <a:stretch>
                      <a:fillRect/>
                    </a:stretch>
                  </pic:blipFill>
                  <pic:spPr>
                    <a:xfrm>
                      <a:off x="0" y="0"/>
                      <a:ext cx="6188710" cy="3331845"/>
                    </a:xfrm>
                    <a:prstGeom prst="rect">
                      <a:avLst/>
                    </a:prstGeom>
                    <a:effectLst>
                      <a:glow rad="63500">
                        <a:schemeClr val="accent3">
                          <a:satMod val="175000"/>
                          <a:alpha val="40000"/>
                        </a:schemeClr>
                      </a:glow>
                    </a:effectLst>
                  </pic:spPr>
                </pic:pic>
              </a:graphicData>
            </a:graphic>
          </wp:inline>
        </w:drawing>
      </w:r>
    </w:p>
    <w:p w14:paraId="26F417F2" w14:textId="77777777" w:rsidR="00C36509" w:rsidRDefault="00C36509" w:rsidP="00C36509"/>
    <w:p w14:paraId="20CC745E" w14:textId="2023C431" w:rsidR="00C36509" w:rsidRDefault="008A07C4" w:rsidP="00C36509">
      <w:r>
        <w:t>This shows the default mapping of PIM attributes to the IGI ACCOUNT attributes. It includes:</w:t>
      </w:r>
    </w:p>
    <w:p w14:paraId="5E132949" w14:textId="252E5D64" w:rsidR="008A07C4" w:rsidRDefault="008A07C4" w:rsidP="003F34E6">
      <w:pPr>
        <w:pStyle w:val="ListParagraph"/>
        <w:numPr>
          <w:ilvl w:val="0"/>
          <w:numId w:val="91"/>
        </w:numPr>
      </w:pPr>
      <w:proofErr w:type="spellStart"/>
      <w:r>
        <w:t>erISPIMEmailAddress</w:t>
      </w:r>
      <w:proofErr w:type="spellEnd"/>
      <w:r>
        <w:t xml:space="preserve"> – EMAIL</w:t>
      </w:r>
    </w:p>
    <w:p w14:paraId="172A4A25" w14:textId="78940ACD" w:rsidR="008A07C4" w:rsidRDefault="008A07C4" w:rsidP="003F34E6">
      <w:pPr>
        <w:pStyle w:val="ListParagraph"/>
        <w:numPr>
          <w:ilvl w:val="0"/>
          <w:numId w:val="91"/>
        </w:numPr>
      </w:pPr>
      <w:proofErr w:type="spellStart"/>
      <w:r>
        <w:t>erISPIMFullName</w:t>
      </w:r>
      <w:proofErr w:type="spellEnd"/>
      <w:r>
        <w:t xml:space="preserve"> (mandatory) – DISPLAY_NAME</w:t>
      </w:r>
    </w:p>
    <w:p w14:paraId="505218F3" w14:textId="6E06ED4B" w:rsidR="008A07C4" w:rsidRDefault="008A07C4" w:rsidP="003F34E6">
      <w:pPr>
        <w:pStyle w:val="ListParagraph"/>
        <w:numPr>
          <w:ilvl w:val="0"/>
          <w:numId w:val="91"/>
        </w:numPr>
      </w:pPr>
      <w:proofErr w:type="spellStart"/>
      <w:r>
        <w:t>erISPIMLastName</w:t>
      </w:r>
      <w:proofErr w:type="spellEnd"/>
      <w:r>
        <w:t xml:space="preserve"> (mandatory) – SURNAME</w:t>
      </w:r>
    </w:p>
    <w:p w14:paraId="626F4338" w14:textId="058D13FB" w:rsidR="008A07C4" w:rsidRDefault="008A07C4" w:rsidP="003F34E6">
      <w:pPr>
        <w:pStyle w:val="ListParagraph"/>
        <w:numPr>
          <w:ilvl w:val="0"/>
          <w:numId w:val="91"/>
        </w:numPr>
      </w:pPr>
      <w:proofErr w:type="spellStart"/>
      <w:r>
        <w:t>erPassword</w:t>
      </w:r>
      <w:proofErr w:type="spellEnd"/>
      <w:r>
        <w:t xml:space="preserve"> – PASSWORD</w:t>
      </w:r>
    </w:p>
    <w:p w14:paraId="1ACA3ED9" w14:textId="456CFB10" w:rsidR="008A07C4" w:rsidRDefault="008A07C4" w:rsidP="003F34E6">
      <w:pPr>
        <w:pStyle w:val="ListParagraph"/>
        <w:numPr>
          <w:ilvl w:val="0"/>
          <w:numId w:val="91"/>
        </w:numPr>
      </w:pPr>
      <w:proofErr w:type="spellStart"/>
      <w:r>
        <w:t>eruid</w:t>
      </w:r>
      <w:proofErr w:type="spellEnd"/>
      <w:r>
        <w:t xml:space="preserve"> (mandatory) – CODE</w:t>
      </w:r>
    </w:p>
    <w:p w14:paraId="1044265B" w14:textId="77777777" w:rsidR="008A07C4" w:rsidRDefault="008A07C4" w:rsidP="00C36509"/>
    <w:p w14:paraId="00E86870" w14:textId="6D367370" w:rsidR="008A07C4" w:rsidRDefault="008A07C4" w:rsidP="00C36509">
      <w:r>
        <w:t>This is a fairly basic set, but is the minimum needed for the integration. You could go through and add additional mapping, but we won’t do it for the lab.</w:t>
      </w:r>
    </w:p>
    <w:p w14:paraId="1A337D22" w14:textId="77777777" w:rsidR="008A07C4" w:rsidRDefault="008A07C4" w:rsidP="00C36509"/>
    <w:p w14:paraId="445438CC" w14:textId="66A66A75" w:rsidR="008A07C4" w:rsidRDefault="008A07C4" w:rsidP="00C36509">
      <w:r>
        <w:t xml:space="preserve">There are no </w:t>
      </w:r>
      <w:proofErr w:type="gramStart"/>
      <w:r>
        <w:t>Pre Mapping</w:t>
      </w:r>
      <w:proofErr w:type="gramEnd"/>
      <w:r>
        <w:t xml:space="preserve"> Rules, Post Mapping Rule or Response Rules needed for the integration.</w:t>
      </w:r>
    </w:p>
    <w:p w14:paraId="63CBEEC2" w14:textId="73197758" w:rsidR="008A07C4" w:rsidRDefault="008A07C4" w:rsidP="008A07C4">
      <w:pPr>
        <w:pStyle w:val="Heading4"/>
      </w:pPr>
      <w:r>
        <w:t>Configure the Read-From Channel</w:t>
      </w:r>
    </w:p>
    <w:p w14:paraId="21936850" w14:textId="77777777" w:rsidR="008A07C4" w:rsidRDefault="008A07C4" w:rsidP="008A07C4">
      <w:r>
        <w:t>Steps:</w:t>
      </w:r>
    </w:p>
    <w:p w14:paraId="2F1584C1" w14:textId="72737B48" w:rsidR="008A07C4" w:rsidRDefault="008A07C4" w:rsidP="003F34E6">
      <w:pPr>
        <w:pStyle w:val="ListParagraph"/>
        <w:numPr>
          <w:ilvl w:val="0"/>
          <w:numId w:val="90"/>
        </w:numPr>
      </w:pPr>
      <w:r>
        <w:t xml:space="preserve">With the new connector selected, click on </w:t>
      </w:r>
      <w:r w:rsidRPr="00C36509">
        <w:rPr>
          <w:b/>
        </w:rPr>
        <w:t>Channel-</w:t>
      </w:r>
      <w:r>
        <w:rPr>
          <w:b/>
        </w:rPr>
        <w:t>Read</w:t>
      </w:r>
      <w:r w:rsidRPr="00C36509">
        <w:rPr>
          <w:b/>
        </w:rPr>
        <w:t xml:space="preserve"> </w:t>
      </w:r>
      <w:r>
        <w:rPr>
          <w:b/>
        </w:rPr>
        <w:t>From</w:t>
      </w:r>
    </w:p>
    <w:p w14:paraId="6792A2B9" w14:textId="77777777" w:rsidR="008A07C4" w:rsidRDefault="008A07C4" w:rsidP="003F34E6">
      <w:pPr>
        <w:pStyle w:val="ListParagraph"/>
        <w:numPr>
          <w:ilvl w:val="0"/>
          <w:numId w:val="90"/>
        </w:numPr>
      </w:pPr>
      <w:r>
        <w:t xml:space="preserve">Click on the </w:t>
      </w:r>
      <w:r w:rsidRPr="00C36509">
        <w:rPr>
          <w:b/>
        </w:rPr>
        <w:t>Mapping</w:t>
      </w:r>
      <w:r>
        <w:t xml:space="preserve"> icon</w:t>
      </w:r>
    </w:p>
    <w:p w14:paraId="534D7BD5" w14:textId="77777777" w:rsidR="008A07C4" w:rsidRDefault="008A07C4" w:rsidP="008A07C4"/>
    <w:p w14:paraId="73592C1A" w14:textId="4820BC83" w:rsidR="008A07C4" w:rsidRDefault="008A07C4" w:rsidP="008A07C4">
      <w:r>
        <w:t>As we saw with the Write-To channel, there are a minimum set of mappings defined from IGI ACCOUNT to PIM. They are the same as for the Read-From chan</w:t>
      </w:r>
      <w:r w:rsidR="003F34E6">
        <w:t xml:space="preserve">nel. </w:t>
      </w:r>
      <w:r>
        <w:t xml:space="preserve">There are no </w:t>
      </w:r>
      <w:proofErr w:type="gramStart"/>
      <w:r>
        <w:t>Pre Mapping</w:t>
      </w:r>
      <w:proofErr w:type="gramEnd"/>
      <w:r>
        <w:t xml:space="preserve"> Rules, Post Mapping Rule or Response Rules needed for the integration.</w:t>
      </w:r>
    </w:p>
    <w:p w14:paraId="2AECBCDE" w14:textId="0D4305A9" w:rsidR="003F34E6" w:rsidRDefault="003F34E6" w:rsidP="003F34E6">
      <w:pPr>
        <w:pStyle w:val="Heading4"/>
      </w:pPr>
      <w:r>
        <w:t>Enable the Connector</w:t>
      </w:r>
    </w:p>
    <w:p w14:paraId="3E09C279" w14:textId="77777777" w:rsidR="003F34E6" w:rsidRDefault="003F34E6" w:rsidP="008A07C4">
      <w:r>
        <w:t xml:space="preserve">Steps: </w:t>
      </w:r>
    </w:p>
    <w:p w14:paraId="57164ADE" w14:textId="1C4F6682" w:rsidR="003F34E6" w:rsidRDefault="003F34E6" w:rsidP="003F34E6">
      <w:pPr>
        <w:pStyle w:val="ListParagraph"/>
        <w:numPr>
          <w:ilvl w:val="0"/>
          <w:numId w:val="94"/>
        </w:numPr>
      </w:pPr>
      <w:r>
        <w:t xml:space="preserve">With the new connector selected, click on </w:t>
      </w:r>
      <w:r w:rsidRPr="003F34E6">
        <w:rPr>
          <w:b/>
          <w:u w:val="single"/>
        </w:rPr>
        <w:t>Connector Details</w:t>
      </w:r>
    </w:p>
    <w:p w14:paraId="2D1C3AE8" w14:textId="2F0C9A2B" w:rsidR="003F34E6" w:rsidRDefault="003F34E6" w:rsidP="003F34E6">
      <w:pPr>
        <w:pStyle w:val="ListParagraph"/>
        <w:numPr>
          <w:ilvl w:val="0"/>
          <w:numId w:val="94"/>
        </w:numPr>
      </w:pPr>
      <w:r>
        <w:t xml:space="preserve">Select the </w:t>
      </w:r>
      <w:r w:rsidRPr="003F34E6">
        <w:rPr>
          <w:b/>
        </w:rPr>
        <w:t>Enabled</w:t>
      </w:r>
      <w:r>
        <w:t xml:space="preserve"> checkbox and click </w:t>
      </w:r>
      <w:r w:rsidRPr="003F34E6">
        <w:rPr>
          <w:b/>
        </w:rPr>
        <w:t>Save</w:t>
      </w:r>
    </w:p>
    <w:p w14:paraId="4EF16E42" w14:textId="77777777" w:rsidR="00DD0593" w:rsidRDefault="00DD0593" w:rsidP="00D45773"/>
    <w:p w14:paraId="17EE8001" w14:textId="2BC56647" w:rsidR="00DD0593" w:rsidRDefault="00DD0593" w:rsidP="00D45773">
      <w:r>
        <w:t>That concludes the creation of the PIM target. We will now go check it was successful.</w:t>
      </w:r>
    </w:p>
    <w:p w14:paraId="388DBF39" w14:textId="757E3A3D" w:rsidR="00DD0593" w:rsidRDefault="00FD74EF" w:rsidP="00AB38D0">
      <w:pPr>
        <w:pStyle w:val="Heading3"/>
      </w:pPr>
      <w:bookmarkStart w:id="57" w:name="_Toc491868076"/>
      <w:r>
        <w:lastRenderedPageBreak/>
        <w:t xml:space="preserve">Test the PIM </w:t>
      </w:r>
      <w:r w:rsidR="003F34E6">
        <w:t>Connector</w:t>
      </w:r>
      <w:bookmarkEnd w:id="57"/>
    </w:p>
    <w:p w14:paraId="5582D3A0" w14:textId="38FFD895" w:rsidR="007D4B2C" w:rsidRDefault="00AB38D0" w:rsidP="00D45773">
      <w:r>
        <w:t xml:space="preserve">The simplest way to test that the adapter and target are installed and configured correctly is to run a reconciliation. </w:t>
      </w:r>
      <w:r w:rsidR="003F34E6">
        <w:t>With adapters being managed by the Enterprise Connectors module, an adapter reconcile has two independent steps;</w:t>
      </w:r>
    </w:p>
    <w:p w14:paraId="6E75D1D5" w14:textId="1E93A602" w:rsidR="003F34E6" w:rsidRDefault="003F34E6" w:rsidP="003F34E6">
      <w:pPr>
        <w:pStyle w:val="ListParagraph"/>
        <w:numPr>
          <w:ilvl w:val="0"/>
          <w:numId w:val="92"/>
        </w:numPr>
      </w:pPr>
      <w:r>
        <w:t>Change Log Sync – go read all account and access objects from PIM, compare them with the Identity Brokerage cache (initially empty) and write all the changes into Identity Brokerage “delta” tables</w:t>
      </w:r>
    </w:p>
    <w:p w14:paraId="6AA3878A" w14:textId="245E76DA" w:rsidR="003F34E6" w:rsidRDefault="003F34E6" w:rsidP="003F34E6">
      <w:pPr>
        <w:pStyle w:val="ListParagraph"/>
        <w:numPr>
          <w:ilvl w:val="0"/>
          <w:numId w:val="92"/>
        </w:numPr>
      </w:pPr>
      <w:r>
        <w:t xml:space="preserve">Connector Read-From </w:t>
      </w:r>
      <w:r w:rsidR="00E32DF1">
        <w:t>–</w:t>
      </w:r>
      <w:r>
        <w:t xml:space="preserve"> </w:t>
      </w:r>
      <w:r w:rsidR="00E32DF1">
        <w:t>go read all changes from the Identity Brokerage delta tables, perform mapping and write them into the Target queues for processing by IGI</w:t>
      </w:r>
    </w:p>
    <w:p w14:paraId="142135E4" w14:textId="77777777" w:rsidR="007D4B2C" w:rsidRDefault="007D4B2C" w:rsidP="00D45773"/>
    <w:p w14:paraId="57024776" w14:textId="354FE829" w:rsidR="00E32DF1" w:rsidRDefault="00E32DF1" w:rsidP="00D45773">
      <w:r>
        <w:t>We will perform these steps in the next few sections.</w:t>
      </w:r>
    </w:p>
    <w:p w14:paraId="7550BC2C" w14:textId="4D5ECB49" w:rsidR="00E32DF1" w:rsidRDefault="00E32DF1" w:rsidP="00E32DF1">
      <w:pPr>
        <w:pStyle w:val="Heading4"/>
      </w:pPr>
      <w:r>
        <w:t>Run a Change Log Sync</w:t>
      </w:r>
    </w:p>
    <w:p w14:paraId="5A4A3AAD" w14:textId="7CDE86B4" w:rsidR="00E32DF1" w:rsidRDefault="00E32DF1" w:rsidP="00D45773">
      <w:r>
        <w:t xml:space="preserve">As mentioned above, a Change Log Sync will go read all account and access objects from PIM, compare them with the Identity Brokerage cache (initially empty) and write all the changes into Identity Brokerage “delta” tables. In the PIM </w:t>
      </w:r>
      <w:proofErr w:type="gramStart"/>
      <w:r>
        <w:t>Adapter</w:t>
      </w:r>
      <w:proofErr w:type="gramEnd"/>
      <w:r>
        <w:t xml:space="preserve"> this involves running the Search assembly line in Directory Integrator.</w:t>
      </w:r>
    </w:p>
    <w:p w14:paraId="30B7C9BD" w14:textId="77777777" w:rsidR="00E32DF1" w:rsidRDefault="00E32DF1" w:rsidP="00D45773"/>
    <w:p w14:paraId="7FE298E7" w14:textId="77777777" w:rsidR="00E32DF1" w:rsidRDefault="00E32DF1" w:rsidP="00E32DF1">
      <w:pPr>
        <w:pStyle w:val="ListParagraph"/>
        <w:numPr>
          <w:ilvl w:val="0"/>
          <w:numId w:val="95"/>
        </w:numPr>
      </w:pPr>
      <w:r>
        <w:t xml:space="preserve">Still within </w:t>
      </w:r>
      <w:r w:rsidRPr="00E32DF1">
        <w:rPr>
          <w:b/>
        </w:rPr>
        <w:t>Enterprise Connectors</w:t>
      </w:r>
      <w:r>
        <w:t xml:space="preserve">, go to </w:t>
      </w:r>
      <w:r w:rsidRPr="00E32DF1">
        <w:rPr>
          <w:b/>
        </w:rPr>
        <w:t>Monitor &gt; Change Log Sync Status</w:t>
      </w:r>
    </w:p>
    <w:p w14:paraId="29072898" w14:textId="77777777" w:rsidR="00E32DF1" w:rsidRDefault="00E32DF1" w:rsidP="00D45773"/>
    <w:p w14:paraId="7EDD8518" w14:textId="173B1F91" w:rsidR="00E32DF1" w:rsidRDefault="00E32DF1" w:rsidP="00D45773">
      <w:r>
        <w:rPr>
          <w:noProof/>
          <w:lang w:val="en-GB" w:eastAsia="en-GB"/>
        </w:rPr>
        <w:drawing>
          <wp:inline distT="0" distB="0" distL="0" distR="0" wp14:anchorId="5236AAA2" wp14:editId="6C4FB79D">
            <wp:extent cx="6188710" cy="3409315"/>
            <wp:effectExtent l="76200" t="76200" r="85090" b="704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8-10 at 13.54.45.png"/>
                    <pic:cNvPicPr/>
                  </pic:nvPicPr>
                  <pic:blipFill>
                    <a:blip r:embed="rId92">
                      <a:extLst>
                        <a:ext uri="{28A0092B-C50C-407E-A947-70E740481C1C}">
                          <a14:useLocalDpi xmlns:a14="http://schemas.microsoft.com/office/drawing/2010/main" val="0"/>
                        </a:ext>
                      </a:extLst>
                    </a:blip>
                    <a:stretch>
                      <a:fillRect/>
                    </a:stretch>
                  </pic:blipFill>
                  <pic:spPr>
                    <a:xfrm>
                      <a:off x="0" y="0"/>
                      <a:ext cx="6188710" cy="3409315"/>
                    </a:xfrm>
                    <a:prstGeom prst="rect">
                      <a:avLst/>
                    </a:prstGeom>
                    <a:effectLst>
                      <a:glow rad="63500">
                        <a:schemeClr val="accent3">
                          <a:satMod val="175000"/>
                          <a:alpha val="40000"/>
                        </a:schemeClr>
                      </a:glow>
                    </a:effectLst>
                  </pic:spPr>
                </pic:pic>
              </a:graphicData>
            </a:graphic>
          </wp:inline>
        </w:drawing>
      </w:r>
      <w:r>
        <w:t xml:space="preserve"> </w:t>
      </w:r>
    </w:p>
    <w:p w14:paraId="458D3B05" w14:textId="652486F2" w:rsidR="00E32DF1" w:rsidRDefault="00E32DF1" w:rsidP="00D45773">
      <w:r>
        <w:t>It shows the new PIM connector (and an existing connector). If you don’t see the new PIM connector, go back and check that you enabled the connector.</w:t>
      </w:r>
    </w:p>
    <w:p w14:paraId="3FE8E84C" w14:textId="77777777" w:rsidR="00E32DF1" w:rsidRDefault="00E32DF1" w:rsidP="00D45773"/>
    <w:p w14:paraId="4559DBDD" w14:textId="7BE4F2E6" w:rsidR="00E32DF1" w:rsidRDefault="00E32DF1" w:rsidP="00D45773">
      <w:r>
        <w:t>The connector is in a stopped status. We could set a schedule for periodic syncs, which you would in a production deployment. We will run a one-off sync for this lab.</w:t>
      </w:r>
    </w:p>
    <w:p w14:paraId="235480FB" w14:textId="77777777" w:rsidR="00E32DF1" w:rsidRDefault="00E32DF1" w:rsidP="00D45773"/>
    <w:p w14:paraId="194759F8" w14:textId="0D387AEE" w:rsidR="00E32DF1" w:rsidRDefault="00E32DF1" w:rsidP="00CC6791">
      <w:pPr>
        <w:pStyle w:val="ListParagraph"/>
        <w:numPr>
          <w:ilvl w:val="0"/>
          <w:numId w:val="95"/>
        </w:numPr>
      </w:pPr>
      <w:r>
        <w:t>Select</w:t>
      </w:r>
      <w:r w:rsidR="00262A1E">
        <w:t xml:space="preserve"> the ISPIM1 connector and click</w:t>
      </w:r>
      <w:bookmarkStart w:id="58" w:name="_GoBack"/>
      <w:bookmarkEnd w:id="58"/>
      <w:r>
        <w:t xml:space="preserve"> </w:t>
      </w:r>
      <w:r w:rsidRPr="00CC6791">
        <w:rPr>
          <w:b/>
        </w:rPr>
        <w:t>Actions &gt; Sync Now</w:t>
      </w:r>
    </w:p>
    <w:p w14:paraId="4F32636F" w14:textId="77777777" w:rsidR="00E32DF1" w:rsidRDefault="00E32DF1" w:rsidP="00D45773"/>
    <w:p w14:paraId="6F8BD2D0" w14:textId="02A3B1D3" w:rsidR="00CC6791" w:rsidRDefault="00CC6791" w:rsidP="00D45773">
      <w:r>
        <w:t xml:space="preserve">You may not see any changes in the status. </w:t>
      </w:r>
    </w:p>
    <w:p w14:paraId="62236341" w14:textId="77777777" w:rsidR="00CC6791" w:rsidRDefault="00CC6791" w:rsidP="00D45773"/>
    <w:p w14:paraId="5CE98CC5" w14:textId="2694A8BB" w:rsidR="00CC6791" w:rsidRDefault="00CC6791" w:rsidP="00CC6791">
      <w:pPr>
        <w:pStyle w:val="ListParagraph"/>
        <w:numPr>
          <w:ilvl w:val="0"/>
          <w:numId w:val="95"/>
        </w:numPr>
      </w:pPr>
      <w:r>
        <w:t xml:space="preserve">With the connector selected, click on </w:t>
      </w:r>
      <w:r w:rsidRPr="00CC6791">
        <w:rPr>
          <w:b/>
          <w:u w:val="single"/>
        </w:rPr>
        <w:t>Sync History</w:t>
      </w:r>
      <w:r>
        <w:t xml:space="preserve"> in the right pane</w:t>
      </w:r>
    </w:p>
    <w:p w14:paraId="561E0F9F" w14:textId="77777777" w:rsidR="00E32DF1" w:rsidRDefault="00E32DF1" w:rsidP="00D45773"/>
    <w:p w14:paraId="5A2F9471" w14:textId="3C445905" w:rsidR="00CC6791" w:rsidRDefault="00CC6791" w:rsidP="00D45773">
      <w:r>
        <w:rPr>
          <w:noProof/>
          <w:lang w:val="en-GB" w:eastAsia="en-GB"/>
        </w:rPr>
        <w:lastRenderedPageBreak/>
        <w:drawing>
          <wp:inline distT="0" distB="0" distL="0" distR="0" wp14:anchorId="2517D87B" wp14:editId="4A5BA8EF">
            <wp:extent cx="6188710" cy="1090295"/>
            <wp:effectExtent l="76200" t="76200" r="85090" b="781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8-10 at 13.58.59.png"/>
                    <pic:cNvPicPr/>
                  </pic:nvPicPr>
                  <pic:blipFill>
                    <a:blip r:embed="rId93">
                      <a:extLst>
                        <a:ext uri="{28A0092B-C50C-407E-A947-70E740481C1C}">
                          <a14:useLocalDpi xmlns:a14="http://schemas.microsoft.com/office/drawing/2010/main" val="0"/>
                        </a:ext>
                      </a:extLst>
                    </a:blip>
                    <a:stretch>
                      <a:fillRect/>
                    </a:stretch>
                  </pic:blipFill>
                  <pic:spPr>
                    <a:xfrm>
                      <a:off x="0" y="0"/>
                      <a:ext cx="6188710" cy="1090295"/>
                    </a:xfrm>
                    <a:prstGeom prst="rect">
                      <a:avLst/>
                    </a:prstGeom>
                    <a:effectLst>
                      <a:glow rad="63500">
                        <a:schemeClr val="accent3">
                          <a:satMod val="175000"/>
                          <a:alpha val="40000"/>
                        </a:schemeClr>
                      </a:glow>
                    </a:effectLst>
                  </pic:spPr>
                </pic:pic>
              </a:graphicData>
            </a:graphic>
          </wp:inline>
        </w:drawing>
      </w:r>
    </w:p>
    <w:p w14:paraId="396CA806" w14:textId="77777777" w:rsidR="00CC6791" w:rsidRDefault="00CC6791" w:rsidP="00D45773"/>
    <w:p w14:paraId="3DA3B513" w14:textId="77777777" w:rsidR="00A12D8C" w:rsidRDefault="00CC6791" w:rsidP="00D45773">
      <w:r>
        <w:t xml:space="preserve">You should see a successful sync. </w:t>
      </w:r>
      <w:r w:rsidR="00A12D8C">
        <w:t>There is nowhere in the UI to see the details of what was sync’d. You could:</w:t>
      </w:r>
    </w:p>
    <w:p w14:paraId="271D2D2E" w14:textId="00B0C871" w:rsidR="00BB5379" w:rsidRDefault="00BB5379" w:rsidP="00BB5379">
      <w:pPr>
        <w:pStyle w:val="ListParagraph"/>
        <w:numPr>
          <w:ilvl w:val="0"/>
          <w:numId w:val="96"/>
        </w:numPr>
      </w:pPr>
      <w:r>
        <w:t xml:space="preserve">Go look into the Identity Broker LDAP and find the </w:t>
      </w:r>
      <w:proofErr w:type="spellStart"/>
      <w:r>
        <w:t>ou</w:t>
      </w:r>
      <w:proofErr w:type="spellEnd"/>
      <w:r>
        <w:t xml:space="preserve">=accounts container and check the PIM accounts and the </w:t>
      </w:r>
      <w:proofErr w:type="spellStart"/>
      <w:r>
        <w:t>ou</w:t>
      </w:r>
      <w:proofErr w:type="spellEnd"/>
      <w:r>
        <w:t>=services container and find the PIM service and accesses (supporting data)</w:t>
      </w:r>
    </w:p>
    <w:p w14:paraId="19064CA1" w14:textId="2BA38480" w:rsidR="00BB5379" w:rsidRDefault="00BB5379" w:rsidP="00BB5379">
      <w:pPr>
        <w:pStyle w:val="ListParagraph"/>
        <w:numPr>
          <w:ilvl w:val="0"/>
          <w:numId w:val="96"/>
        </w:numPr>
      </w:pPr>
      <w:r>
        <w:t>Go look at the SDI log in the IGI VA and search for the assembly line execution. It should contain stats from the recon.</w:t>
      </w:r>
    </w:p>
    <w:p w14:paraId="7D733EC8" w14:textId="77777777" w:rsidR="00BB5379" w:rsidRDefault="00BB5379" w:rsidP="00D45773"/>
    <w:p w14:paraId="059608DF" w14:textId="77F7EE05" w:rsidR="00CC6791" w:rsidRDefault="00CC6791" w:rsidP="00D45773">
      <w:r>
        <w:t>We will continue with the next step assuming the records have been loaded.</w:t>
      </w:r>
    </w:p>
    <w:p w14:paraId="3D4FB7A9" w14:textId="6CEBA6A8" w:rsidR="00CC6791" w:rsidRDefault="00CC6791" w:rsidP="00CC6791">
      <w:pPr>
        <w:pStyle w:val="Heading4"/>
      </w:pPr>
      <w:r>
        <w:t>Run a Connector Read-From Sync</w:t>
      </w:r>
    </w:p>
    <w:p w14:paraId="3645AD41" w14:textId="2CD9CD88" w:rsidR="00CC6791" w:rsidRDefault="00CC6791" w:rsidP="00CC6791">
      <w:r>
        <w:t>As mentioned above, the second phase it to run the connector to read from the delta tables.</w:t>
      </w:r>
    </w:p>
    <w:p w14:paraId="748C9E1C" w14:textId="77777777" w:rsidR="00CC6791" w:rsidRDefault="00CC6791" w:rsidP="00D45773"/>
    <w:p w14:paraId="5B28E7DA" w14:textId="5B59D6CD" w:rsidR="00CC6791" w:rsidRDefault="00CC6791" w:rsidP="00CC6791">
      <w:pPr>
        <w:pStyle w:val="ListParagraph"/>
        <w:numPr>
          <w:ilvl w:val="0"/>
          <w:numId w:val="95"/>
        </w:numPr>
      </w:pPr>
      <w:r>
        <w:t xml:space="preserve">Still within </w:t>
      </w:r>
      <w:r w:rsidRPr="00E32DF1">
        <w:rPr>
          <w:b/>
        </w:rPr>
        <w:t>Enterprise Connectors</w:t>
      </w:r>
      <w:r>
        <w:t xml:space="preserve">, go to </w:t>
      </w:r>
      <w:r w:rsidRPr="00E32DF1">
        <w:rPr>
          <w:b/>
        </w:rPr>
        <w:t xml:space="preserve">Monitor &gt; </w:t>
      </w:r>
      <w:r>
        <w:rPr>
          <w:b/>
        </w:rPr>
        <w:t>Connector</w:t>
      </w:r>
      <w:r w:rsidRPr="00E32DF1">
        <w:rPr>
          <w:b/>
        </w:rPr>
        <w:t xml:space="preserve"> Status</w:t>
      </w:r>
    </w:p>
    <w:p w14:paraId="4255A851" w14:textId="77777777" w:rsidR="00931091" w:rsidRDefault="00931091" w:rsidP="00D45773"/>
    <w:p w14:paraId="6B2703B0" w14:textId="031947F3" w:rsidR="00931091" w:rsidRDefault="00931091" w:rsidP="00D45773">
      <w:r>
        <w:rPr>
          <w:noProof/>
          <w:lang w:val="en-GB" w:eastAsia="en-GB"/>
        </w:rPr>
        <w:drawing>
          <wp:inline distT="0" distB="0" distL="0" distR="0" wp14:anchorId="7BE9E7DA" wp14:editId="3F96AEE4">
            <wp:extent cx="6188710" cy="4023995"/>
            <wp:effectExtent l="76200" t="76200" r="85090" b="654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8-10 at 14.18.46.png"/>
                    <pic:cNvPicPr/>
                  </pic:nvPicPr>
                  <pic:blipFill>
                    <a:blip r:embed="rId94">
                      <a:extLst>
                        <a:ext uri="{28A0092B-C50C-407E-A947-70E740481C1C}">
                          <a14:useLocalDpi xmlns:a14="http://schemas.microsoft.com/office/drawing/2010/main" val="0"/>
                        </a:ext>
                      </a:extLst>
                    </a:blip>
                    <a:stretch>
                      <a:fillRect/>
                    </a:stretch>
                  </pic:blipFill>
                  <pic:spPr>
                    <a:xfrm>
                      <a:off x="0" y="0"/>
                      <a:ext cx="6188710" cy="4023995"/>
                    </a:xfrm>
                    <a:prstGeom prst="rect">
                      <a:avLst/>
                    </a:prstGeom>
                    <a:effectLst>
                      <a:glow rad="63500">
                        <a:schemeClr val="accent3">
                          <a:satMod val="175000"/>
                          <a:alpha val="40000"/>
                        </a:schemeClr>
                      </a:glow>
                    </a:effectLst>
                  </pic:spPr>
                </pic:pic>
              </a:graphicData>
            </a:graphic>
          </wp:inline>
        </w:drawing>
      </w:r>
    </w:p>
    <w:p w14:paraId="52C57617" w14:textId="77777777" w:rsidR="00931091" w:rsidRDefault="00931091" w:rsidP="00D45773"/>
    <w:p w14:paraId="7C5033A2" w14:textId="2B8765AD" w:rsidR="00931091" w:rsidRDefault="00931091" w:rsidP="00D45773">
      <w:r>
        <w:t>The new PIM connector is shown and is in a Stopped status. There is also a schedule you can apply to the connector (which applies to the read-from channel mode). You would normally enable a schedule in production but for this lab we will just execute the connector once to read our recon results.</w:t>
      </w:r>
    </w:p>
    <w:p w14:paraId="54BE81D3" w14:textId="77777777" w:rsidR="00931091" w:rsidRDefault="00931091" w:rsidP="00D45773"/>
    <w:p w14:paraId="04547884" w14:textId="11DA02DD" w:rsidR="00931091" w:rsidRDefault="00931091" w:rsidP="00931091">
      <w:pPr>
        <w:pStyle w:val="ListParagraph"/>
        <w:numPr>
          <w:ilvl w:val="0"/>
          <w:numId w:val="97"/>
        </w:numPr>
      </w:pPr>
      <w:r>
        <w:t xml:space="preserve">With the new connector selected click </w:t>
      </w:r>
      <w:r w:rsidRPr="00931091">
        <w:rPr>
          <w:b/>
        </w:rPr>
        <w:t>Actions &gt; Start</w:t>
      </w:r>
    </w:p>
    <w:p w14:paraId="6C723ECA" w14:textId="77777777" w:rsidR="00931091" w:rsidRDefault="00931091" w:rsidP="00D45773"/>
    <w:p w14:paraId="75DFAC90" w14:textId="6E294D7C" w:rsidR="00931091" w:rsidRDefault="00931091" w:rsidP="00D45773">
      <w:r>
        <w:lastRenderedPageBreak/>
        <w:t>The connector will show a Pending status.</w:t>
      </w:r>
    </w:p>
    <w:p w14:paraId="37A00B30" w14:textId="77777777" w:rsidR="00931091" w:rsidRDefault="00931091" w:rsidP="00D45773"/>
    <w:p w14:paraId="73AC8444" w14:textId="0D78E311" w:rsidR="00931091" w:rsidRDefault="00931091" w:rsidP="00D45773">
      <w:r>
        <w:rPr>
          <w:noProof/>
          <w:lang w:val="en-GB" w:eastAsia="en-GB"/>
        </w:rPr>
        <w:drawing>
          <wp:inline distT="0" distB="0" distL="0" distR="0" wp14:anchorId="71ABB9DF" wp14:editId="147E2461">
            <wp:extent cx="6188710" cy="1224280"/>
            <wp:effectExtent l="76200" t="76200" r="85090" b="711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8-10 at 14.21.18.png"/>
                    <pic:cNvPicPr/>
                  </pic:nvPicPr>
                  <pic:blipFill>
                    <a:blip r:embed="rId95">
                      <a:extLst>
                        <a:ext uri="{28A0092B-C50C-407E-A947-70E740481C1C}">
                          <a14:useLocalDpi xmlns:a14="http://schemas.microsoft.com/office/drawing/2010/main" val="0"/>
                        </a:ext>
                      </a:extLst>
                    </a:blip>
                    <a:stretch>
                      <a:fillRect/>
                    </a:stretch>
                  </pic:blipFill>
                  <pic:spPr>
                    <a:xfrm>
                      <a:off x="0" y="0"/>
                      <a:ext cx="6188710" cy="1224280"/>
                    </a:xfrm>
                    <a:prstGeom prst="rect">
                      <a:avLst/>
                    </a:prstGeom>
                    <a:effectLst>
                      <a:glow rad="63500">
                        <a:schemeClr val="accent3">
                          <a:satMod val="175000"/>
                          <a:alpha val="40000"/>
                        </a:schemeClr>
                      </a:glow>
                    </a:effectLst>
                  </pic:spPr>
                </pic:pic>
              </a:graphicData>
            </a:graphic>
          </wp:inline>
        </w:drawing>
      </w:r>
    </w:p>
    <w:p w14:paraId="1876C7CC" w14:textId="67DF1745" w:rsidR="00CC6791" w:rsidRDefault="00CC6791" w:rsidP="00D45773">
      <w:r>
        <w:t xml:space="preserve"> </w:t>
      </w:r>
    </w:p>
    <w:p w14:paraId="2BA4AE25" w14:textId="703923FF" w:rsidR="00931091" w:rsidRDefault="00931091" w:rsidP="00931091">
      <w:pPr>
        <w:pStyle w:val="ListParagraph"/>
        <w:numPr>
          <w:ilvl w:val="0"/>
          <w:numId w:val="98"/>
        </w:numPr>
      </w:pPr>
      <w:r>
        <w:t xml:space="preserve">Click </w:t>
      </w:r>
      <w:r w:rsidRPr="00931091">
        <w:rPr>
          <w:b/>
        </w:rPr>
        <w:t>Refresh</w:t>
      </w:r>
      <w:r>
        <w:t xml:space="preserve"> until it changes back to a Stopped status</w:t>
      </w:r>
    </w:p>
    <w:p w14:paraId="51D840C2" w14:textId="77777777" w:rsidR="00931091" w:rsidRDefault="00931091" w:rsidP="00D45773"/>
    <w:p w14:paraId="5B26DF74" w14:textId="38AFB40B" w:rsidR="00931091" w:rsidRDefault="00931091" w:rsidP="00D45773">
      <w:r>
        <w:rPr>
          <w:noProof/>
          <w:lang w:val="en-GB" w:eastAsia="en-GB"/>
        </w:rPr>
        <w:drawing>
          <wp:inline distT="0" distB="0" distL="0" distR="0" wp14:anchorId="479ADDD7" wp14:editId="72C31BC9">
            <wp:extent cx="6188710" cy="2271395"/>
            <wp:effectExtent l="76200" t="76200" r="85090" b="654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8-10 at 14.22.51.png"/>
                    <pic:cNvPicPr/>
                  </pic:nvPicPr>
                  <pic:blipFill>
                    <a:blip r:embed="rId96">
                      <a:extLst>
                        <a:ext uri="{28A0092B-C50C-407E-A947-70E740481C1C}">
                          <a14:useLocalDpi xmlns:a14="http://schemas.microsoft.com/office/drawing/2010/main" val="0"/>
                        </a:ext>
                      </a:extLst>
                    </a:blip>
                    <a:stretch>
                      <a:fillRect/>
                    </a:stretch>
                  </pic:blipFill>
                  <pic:spPr>
                    <a:xfrm>
                      <a:off x="0" y="0"/>
                      <a:ext cx="6188710" cy="2271395"/>
                    </a:xfrm>
                    <a:prstGeom prst="rect">
                      <a:avLst/>
                    </a:prstGeom>
                    <a:effectLst>
                      <a:glow rad="63500">
                        <a:schemeClr val="accent3">
                          <a:satMod val="175000"/>
                          <a:alpha val="40000"/>
                        </a:schemeClr>
                      </a:glow>
                    </a:effectLst>
                  </pic:spPr>
                </pic:pic>
              </a:graphicData>
            </a:graphic>
          </wp:inline>
        </w:drawing>
      </w:r>
    </w:p>
    <w:p w14:paraId="1FDB99E1" w14:textId="77777777" w:rsidR="00CC6791" w:rsidRDefault="00CC6791" w:rsidP="00D45773"/>
    <w:p w14:paraId="34918BCE" w14:textId="3A459536" w:rsidR="00055D04" w:rsidRDefault="00931091" w:rsidP="00D45773">
      <w:r>
        <w:t xml:space="preserve">The message field in the right pane will show the results of the sync. </w:t>
      </w:r>
      <w:r w:rsidR="00055D04">
        <w:t xml:space="preserve">There were 21 objects added to IGI from the recon. </w:t>
      </w:r>
    </w:p>
    <w:p w14:paraId="4EAD22C5" w14:textId="631BBD99" w:rsidR="00055D04" w:rsidRDefault="00055D04" w:rsidP="00055D04">
      <w:pPr>
        <w:pStyle w:val="Heading4"/>
      </w:pPr>
      <w:r>
        <w:t>Check the Results in IGI</w:t>
      </w:r>
    </w:p>
    <w:p w14:paraId="4E35DF02" w14:textId="1EDD8DB1" w:rsidR="007D4B2C" w:rsidRDefault="007D4B2C" w:rsidP="00D45773">
      <w:r>
        <w:t>To see the results of the reconciliation, we need to look at IGI.</w:t>
      </w:r>
    </w:p>
    <w:p w14:paraId="7456907F" w14:textId="77777777" w:rsidR="007D4B2C" w:rsidRDefault="007D4B2C" w:rsidP="00D45773"/>
    <w:p w14:paraId="40E5DED7" w14:textId="6ED4EF4F" w:rsidR="007D4B2C" w:rsidRDefault="00055D04" w:rsidP="003F34E6">
      <w:pPr>
        <w:pStyle w:val="ListParagraph"/>
        <w:numPr>
          <w:ilvl w:val="0"/>
          <w:numId w:val="47"/>
        </w:numPr>
      </w:pPr>
      <w:r>
        <w:t xml:space="preserve">Still within the </w:t>
      </w:r>
      <w:r w:rsidRPr="00055D04">
        <w:rPr>
          <w:b/>
        </w:rPr>
        <w:t>Admin Console</w:t>
      </w:r>
      <w:r>
        <w:t xml:space="preserve"> go to</w:t>
      </w:r>
      <w:r w:rsidR="007D4B2C">
        <w:t xml:space="preserve"> </w:t>
      </w:r>
      <w:r w:rsidR="007D4B2C" w:rsidRPr="007D4B2C">
        <w:rPr>
          <w:b/>
        </w:rPr>
        <w:t>Access Governance Core</w:t>
      </w:r>
    </w:p>
    <w:p w14:paraId="3E5A5963" w14:textId="180DFC28" w:rsidR="007D4B2C" w:rsidRDefault="007D4B2C" w:rsidP="003F34E6">
      <w:pPr>
        <w:pStyle w:val="ListParagraph"/>
        <w:numPr>
          <w:ilvl w:val="0"/>
          <w:numId w:val="47"/>
        </w:numPr>
      </w:pPr>
      <w:r>
        <w:t xml:space="preserve">Go to </w:t>
      </w:r>
      <w:r w:rsidRPr="00C913B2">
        <w:rPr>
          <w:b/>
        </w:rPr>
        <w:t>Manage &gt; Applications</w:t>
      </w:r>
    </w:p>
    <w:p w14:paraId="14A84FE7" w14:textId="77777777" w:rsidR="007D4B2C" w:rsidRDefault="007D4B2C" w:rsidP="007D4B2C"/>
    <w:p w14:paraId="3BE4AF36" w14:textId="79EDAE78" w:rsidR="007D4B2C" w:rsidRDefault="007D4B2C" w:rsidP="007D4B2C">
      <w:r>
        <w:t>You should see ISPIM</w:t>
      </w:r>
      <w:r w:rsidR="00055D04">
        <w:t>1</w:t>
      </w:r>
      <w:r>
        <w:t xml:space="preserve"> appearing in the list of applications.</w:t>
      </w:r>
    </w:p>
    <w:p w14:paraId="459B25D0" w14:textId="77777777" w:rsidR="00C913B2" w:rsidRDefault="00C913B2" w:rsidP="007D4B2C"/>
    <w:p w14:paraId="6C068682" w14:textId="2E4B2CB4" w:rsidR="00C913B2" w:rsidRDefault="00C913B2" w:rsidP="003F34E6">
      <w:pPr>
        <w:pStyle w:val="ListParagraph"/>
        <w:numPr>
          <w:ilvl w:val="0"/>
          <w:numId w:val="48"/>
        </w:numPr>
      </w:pPr>
      <w:r>
        <w:t>Select the</w:t>
      </w:r>
      <w:r w:rsidR="0050197E">
        <w:t xml:space="preserve"> </w:t>
      </w:r>
      <w:r w:rsidR="0050197E" w:rsidRPr="004E7502">
        <w:rPr>
          <w:rStyle w:val="CodeChar"/>
        </w:rPr>
        <w:t>ISPIM</w:t>
      </w:r>
      <w:r w:rsidR="00055D04" w:rsidRPr="004E7502">
        <w:rPr>
          <w:rStyle w:val="CodeChar"/>
        </w:rPr>
        <w:t>1</w:t>
      </w:r>
      <w:r>
        <w:t xml:space="preserve"> application and click on the </w:t>
      </w:r>
      <w:r w:rsidRPr="00055D04">
        <w:rPr>
          <w:b/>
          <w:u w:val="single"/>
        </w:rPr>
        <w:t>Application Access</w:t>
      </w:r>
      <w:r>
        <w:t xml:space="preserve"> link in the right pane</w:t>
      </w:r>
    </w:p>
    <w:p w14:paraId="51632349" w14:textId="77777777" w:rsidR="00C913B2" w:rsidRDefault="00C913B2" w:rsidP="007D4B2C"/>
    <w:p w14:paraId="2ECD3F14" w14:textId="12F9B404" w:rsidR="00C913B2" w:rsidRDefault="00C913B2" w:rsidP="007D4B2C">
      <w:r>
        <w:t>You should see four permissions shown.</w:t>
      </w:r>
    </w:p>
    <w:p w14:paraId="2DC8BC86" w14:textId="77777777" w:rsidR="0050197E" w:rsidRDefault="0050197E" w:rsidP="007D4B2C"/>
    <w:p w14:paraId="08F524B8" w14:textId="5AEFDAAE" w:rsidR="0050197E" w:rsidRDefault="004E7502" w:rsidP="007D4B2C">
      <w:r>
        <w:rPr>
          <w:noProof/>
          <w:lang w:val="en-GB" w:eastAsia="en-GB"/>
        </w:rPr>
        <w:lastRenderedPageBreak/>
        <w:drawing>
          <wp:inline distT="0" distB="0" distL="0" distR="0" wp14:anchorId="3EA5208D" wp14:editId="71581B55">
            <wp:extent cx="6188710" cy="3197860"/>
            <wp:effectExtent l="76200" t="76200" r="85090" b="787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08-10 at 14.28.31.png"/>
                    <pic:cNvPicPr/>
                  </pic:nvPicPr>
                  <pic:blipFill>
                    <a:blip r:embed="rId97">
                      <a:extLst>
                        <a:ext uri="{28A0092B-C50C-407E-A947-70E740481C1C}">
                          <a14:useLocalDpi xmlns:a14="http://schemas.microsoft.com/office/drawing/2010/main" val="0"/>
                        </a:ext>
                      </a:extLst>
                    </a:blip>
                    <a:stretch>
                      <a:fillRect/>
                    </a:stretch>
                  </pic:blipFill>
                  <pic:spPr>
                    <a:xfrm>
                      <a:off x="0" y="0"/>
                      <a:ext cx="6188710" cy="3197860"/>
                    </a:xfrm>
                    <a:prstGeom prst="rect">
                      <a:avLst/>
                    </a:prstGeom>
                    <a:effectLst>
                      <a:glow rad="63500">
                        <a:schemeClr val="accent3">
                          <a:satMod val="175000"/>
                          <a:alpha val="40000"/>
                        </a:schemeClr>
                      </a:glow>
                    </a:effectLst>
                  </pic:spPr>
                </pic:pic>
              </a:graphicData>
            </a:graphic>
          </wp:inline>
        </w:drawing>
      </w:r>
    </w:p>
    <w:p w14:paraId="778B842B" w14:textId="77777777" w:rsidR="007D4B2C" w:rsidRDefault="007D4B2C" w:rsidP="00D45773"/>
    <w:p w14:paraId="5B5D8DFF" w14:textId="579D7E1D" w:rsidR="0050197E" w:rsidRDefault="0050197E" w:rsidP="00D45773">
      <w:r>
        <w:t>These are the PIM Accesses we defined in the first part of the lab.</w:t>
      </w:r>
    </w:p>
    <w:p w14:paraId="15DCEDDA" w14:textId="77777777" w:rsidR="0050197E" w:rsidRDefault="0050197E" w:rsidP="00D45773"/>
    <w:p w14:paraId="4FFC0809" w14:textId="40C40553" w:rsidR="0050197E" w:rsidRDefault="0050197E" w:rsidP="003F34E6">
      <w:pPr>
        <w:pStyle w:val="ListParagraph"/>
        <w:numPr>
          <w:ilvl w:val="0"/>
          <w:numId w:val="48"/>
        </w:numPr>
      </w:pPr>
      <w:r>
        <w:t xml:space="preserve">With the ISPIM application still selected, click on the </w:t>
      </w:r>
      <w:r w:rsidRPr="004E7502">
        <w:rPr>
          <w:b/>
          <w:u w:val="single"/>
        </w:rPr>
        <w:t>Users</w:t>
      </w:r>
      <w:r>
        <w:t xml:space="preserve"> link in the right pane</w:t>
      </w:r>
    </w:p>
    <w:p w14:paraId="73488931" w14:textId="77777777" w:rsidR="0050197E" w:rsidRDefault="0050197E" w:rsidP="00D45773"/>
    <w:p w14:paraId="3B0D29FA" w14:textId="77C25E1F" w:rsidR="0050197E" w:rsidRDefault="0050197E" w:rsidP="00D45773">
      <w:r>
        <w:t>You should see four users shown.</w:t>
      </w:r>
    </w:p>
    <w:p w14:paraId="6FDFCCD8" w14:textId="77777777" w:rsidR="0050197E" w:rsidRDefault="0050197E" w:rsidP="00D45773"/>
    <w:p w14:paraId="76A1BB94" w14:textId="36C7F134" w:rsidR="0050197E" w:rsidRDefault="004E7502" w:rsidP="00D45773">
      <w:r>
        <w:rPr>
          <w:noProof/>
          <w:lang w:val="en-GB" w:eastAsia="en-GB"/>
        </w:rPr>
        <w:drawing>
          <wp:inline distT="0" distB="0" distL="0" distR="0" wp14:anchorId="2F7D333B" wp14:editId="70CD90B0">
            <wp:extent cx="6188710" cy="1415415"/>
            <wp:effectExtent l="76200" t="76200" r="85090" b="831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 Shot 2017-08-10 at 14.29.45.png"/>
                    <pic:cNvPicPr/>
                  </pic:nvPicPr>
                  <pic:blipFill>
                    <a:blip r:embed="rId98">
                      <a:extLst>
                        <a:ext uri="{28A0092B-C50C-407E-A947-70E740481C1C}">
                          <a14:useLocalDpi xmlns:a14="http://schemas.microsoft.com/office/drawing/2010/main" val="0"/>
                        </a:ext>
                      </a:extLst>
                    </a:blip>
                    <a:stretch>
                      <a:fillRect/>
                    </a:stretch>
                  </pic:blipFill>
                  <pic:spPr>
                    <a:xfrm>
                      <a:off x="0" y="0"/>
                      <a:ext cx="6188710" cy="1415415"/>
                    </a:xfrm>
                    <a:prstGeom prst="rect">
                      <a:avLst/>
                    </a:prstGeom>
                    <a:effectLst>
                      <a:glow rad="63500">
                        <a:schemeClr val="accent3">
                          <a:satMod val="175000"/>
                          <a:alpha val="40000"/>
                        </a:schemeClr>
                      </a:glow>
                    </a:effectLst>
                  </pic:spPr>
                </pic:pic>
              </a:graphicData>
            </a:graphic>
          </wp:inline>
        </w:drawing>
      </w:r>
    </w:p>
    <w:p w14:paraId="03103A16" w14:textId="77777777" w:rsidR="0050197E" w:rsidRDefault="0050197E" w:rsidP="00D45773"/>
    <w:p w14:paraId="4C0D4234" w14:textId="3E7CB09E" w:rsidR="0050197E" w:rsidRDefault="0050197E" w:rsidP="00D45773">
      <w:r>
        <w:t>These are the four users we added in the first part of this lab.</w:t>
      </w:r>
    </w:p>
    <w:p w14:paraId="33B193B7" w14:textId="77777777" w:rsidR="0050197E" w:rsidRDefault="0050197E" w:rsidP="00D45773"/>
    <w:p w14:paraId="50906EC5" w14:textId="4A0564BF" w:rsidR="0050197E" w:rsidRDefault="0050197E" w:rsidP="0050197E">
      <w:pPr>
        <w:pStyle w:val="Note"/>
      </w:pPr>
      <w:r>
        <w:t>Notice that the other four users, like bob, aren’t shown. Why? Because these PIM users could not be automatically matched to existing IGI users; they are in IGI but in an unmatched state. They could be manually matched (adopted) to existing IGI users but we won’t do that in this lab.</w:t>
      </w:r>
    </w:p>
    <w:p w14:paraId="2090FE70" w14:textId="77777777" w:rsidR="0050197E" w:rsidRDefault="0050197E" w:rsidP="00D45773"/>
    <w:p w14:paraId="2F1D65F3" w14:textId="6B6B084B" w:rsidR="0050197E" w:rsidRDefault="004E7502" w:rsidP="003F34E6">
      <w:pPr>
        <w:pStyle w:val="ListParagraph"/>
        <w:numPr>
          <w:ilvl w:val="0"/>
          <w:numId w:val="48"/>
        </w:numPr>
      </w:pPr>
      <w:r>
        <w:t xml:space="preserve">Go to </w:t>
      </w:r>
      <w:r w:rsidRPr="004E7502">
        <w:rPr>
          <w:b/>
        </w:rPr>
        <w:t>Manage &gt;</w:t>
      </w:r>
      <w:r>
        <w:t xml:space="preserve"> </w:t>
      </w:r>
      <w:r w:rsidR="0050197E" w:rsidRPr="0050197E">
        <w:rPr>
          <w:b/>
        </w:rPr>
        <w:t>Accounts</w:t>
      </w:r>
      <w:r w:rsidR="0050197E">
        <w:t xml:space="preserve"> </w:t>
      </w:r>
    </w:p>
    <w:p w14:paraId="2717C029" w14:textId="77777777" w:rsidR="0050197E" w:rsidRDefault="0050197E" w:rsidP="0050197E"/>
    <w:p w14:paraId="06A80249" w14:textId="7EC2E505" w:rsidR="0050197E" w:rsidRDefault="0050197E" w:rsidP="0050197E">
      <w:r>
        <w:t>You should see the ISPIM1 acco</w:t>
      </w:r>
      <w:r w:rsidR="004E7502">
        <w:t>unt configuration</w:t>
      </w:r>
      <w:r>
        <w:t>.</w:t>
      </w:r>
    </w:p>
    <w:p w14:paraId="766C6D94" w14:textId="77777777" w:rsidR="0050197E" w:rsidRDefault="0050197E" w:rsidP="0050197E"/>
    <w:p w14:paraId="4BF6CC2D" w14:textId="443564F1" w:rsidR="0050197E" w:rsidRDefault="0050197E" w:rsidP="003F34E6">
      <w:pPr>
        <w:pStyle w:val="ListParagraph"/>
        <w:numPr>
          <w:ilvl w:val="0"/>
          <w:numId w:val="48"/>
        </w:numPr>
      </w:pPr>
      <w:r>
        <w:t xml:space="preserve">Select the </w:t>
      </w:r>
      <w:r w:rsidRPr="004E7502">
        <w:rPr>
          <w:rStyle w:val="CodeChar"/>
        </w:rPr>
        <w:t>ISPIM1</w:t>
      </w:r>
      <w:r>
        <w:t xml:space="preserve"> account configuration</w:t>
      </w:r>
      <w:r w:rsidR="00C36520">
        <w:t xml:space="preserve"> and click on the </w:t>
      </w:r>
      <w:r w:rsidR="00C36520" w:rsidRPr="00C36520">
        <w:rPr>
          <w:u w:val="single"/>
        </w:rPr>
        <w:t>Users</w:t>
      </w:r>
      <w:r w:rsidR="00C36520">
        <w:t xml:space="preserve"> link to see the PIM “accounts”</w:t>
      </w:r>
    </w:p>
    <w:p w14:paraId="48D869E2" w14:textId="77777777" w:rsidR="0050197E" w:rsidRDefault="0050197E" w:rsidP="00D45773"/>
    <w:p w14:paraId="4F6E54AE" w14:textId="31773702" w:rsidR="00C36520" w:rsidRDefault="00C36520" w:rsidP="00D45773">
      <w:r>
        <w:t>Again, we only see the four matched accounts.</w:t>
      </w:r>
    </w:p>
    <w:p w14:paraId="3ECDDCD5" w14:textId="77777777" w:rsidR="00C36520" w:rsidRDefault="00C36520" w:rsidP="00D45773"/>
    <w:p w14:paraId="0E1D6919" w14:textId="78969BAF" w:rsidR="00C36520" w:rsidRDefault="00CF4AC7" w:rsidP="00D45773">
      <w:r>
        <w:rPr>
          <w:noProof/>
          <w:lang w:val="en-GB" w:eastAsia="en-GB"/>
        </w:rPr>
        <w:lastRenderedPageBreak/>
        <w:drawing>
          <wp:inline distT="0" distB="0" distL="0" distR="0" wp14:anchorId="44DF8661" wp14:editId="0DFA51A5">
            <wp:extent cx="6188710" cy="2954655"/>
            <wp:effectExtent l="76200" t="76200" r="85090" b="679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 Shot 2017-08-10 at 14.31.58.png"/>
                    <pic:cNvPicPr/>
                  </pic:nvPicPr>
                  <pic:blipFill>
                    <a:blip r:embed="rId99">
                      <a:extLst>
                        <a:ext uri="{28A0092B-C50C-407E-A947-70E740481C1C}">
                          <a14:useLocalDpi xmlns:a14="http://schemas.microsoft.com/office/drawing/2010/main" val="0"/>
                        </a:ext>
                      </a:extLst>
                    </a:blip>
                    <a:stretch>
                      <a:fillRect/>
                    </a:stretch>
                  </pic:blipFill>
                  <pic:spPr>
                    <a:xfrm>
                      <a:off x="0" y="0"/>
                      <a:ext cx="6188710" cy="2954655"/>
                    </a:xfrm>
                    <a:prstGeom prst="rect">
                      <a:avLst/>
                    </a:prstGeom>
                    <a:effectLst>
                      <a:glow rad="63500">
                        <a:schemeClr val="accent3">
                          <a:satMod val="175000"/>
                          <a:alpha val="40000"/>
                        </a:schemeClr>
                      </a:glow>
                    </a:effectLst>
                  </pic:spPr>
                </pic:pic>
              </a:graphicData>
            </a:graphic>
          </wp:inline>
        </w:drawing>
      </w:r>
    </w:p>
    <w:p w14:paraId="56B37CF6" w14:textId="77777777" w:rsidR="00C36520" w:rsidRDefault="00C36520" w:rsidP="00D45773"/>
    <w:p w14:paraId="458625C3" w14:textId="5A11280E" w:rsidR="00C36520" w:rsidRDefault="00C36520" w:rsidP="00D45773">
      <w:r>
        <w:t>It looks like we have successfully reconciled four PIM Accesses and four PIM Users. We can also check the mapping from PIM Users to PIM Accesses.</w:t>
      </w:r>
    </w:p>
    <w:p w14:paraId="331C2701" w14:textId="77777777" w:rsidR="00C36520" w:rsidRDefault="00C36520" w:rsidP="00D45773"/>
    <w:p w14:paraId="5F3A80FE" w14:textId="039A8B1B" w:rsidR="00C36520" w:rsidRDefault="00C36520" w:rsidP="003F34E6">
      <w:pPr>
        <w:pStyle w:val="ListParagraph"/>
        <w:numPr>
          <w:ilvl w:val="0"/>
          <w:numId w:val="48"/>
        </w:numPr>
      </w:pPr>
      <w:r>
        <w:t xml:space="preserve">Go to </w:t>
      </w:r>
      <w:r w:rsidRPr="008E4684">
        <w:rPr>
          <w:b/>
        </w:rPr>
        <w:t>Manage &gt; Users</w:t>
      </w:r>
    </w:p>
    <w:p w14:paraId="62737D4B" w14:textId="22B6A4B3" w:rsidR="00C36520" w:rsidRDefault="00C36520" w:rsidP="003F34E6">
      <w:pPr>
        <w:pStyle w:val="ListParagraph"/>
        <w:numPr>
          <w:ilvl w:val="0"/>
          <w:numId w:val="48"/>
        </w:numPr>
      </w:pPr>
      <w:r>
        <w:t xml:space="preserve">Search for </w:t>
      </w:r>
      <w:r w:rsidR="008E4684" w:rsidRPr="00CF4AC7">
        <w:rPr>
          <w:rStyle w:val="CodeChar"/>
        </w:rPr>
        <w:t>Helen Fang</w:t>
      </w:r>
      <w:r w:rsidR="008E4684">
        <w:t xml:space="preserve">, select her and click on the </w:t>
      </w:r>
      <w:r w:rsidR="008E4684" w:rsidRPr="00CF4AC7">
        <w:rPr>
          <w:b/>
          <w:u w:val="single"/>
        </w:rPr>
        <w:t>Entitlements</w:t>
      </w:r>
      <w:r w:rsidR="008E4684">
        <w:t xml:space="preserve"> link</w:t>
      </w:r>
    </w:p>
    <w:p w14:paraId="2F4FC7F4" w14:textId="77777777" w:rsidR="008E4684" w:rsidRDefault="008E4684" w:rsidP="00D45773"/>
    <w:p w14:paraId="53D91E53" w14:textId="6A2A9C6D" w:rsidR="008E4684" w:rsidRDefault="00CF4AC7" w:rsidP="00D45773">
      <w:r>
        <w:rPr>
          <w:noProof/>
          <w:lang w:val="en-GB" w:eastAsia="en-GB"/>
        </w:rPr>
        <w:drawing>
          <wp:inline distT="0" distB="0" distL="0" distR="0" wp14:anchorId="7FBFF5BC" wp14:editId="4F8FC033">
            <wp:extent cx="6188710" cy="2675890"/>
            <wp:effectExtent l="76200" t="76200" r="85090" b="673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 Shot 2017-08-10 at 14.33.00.png"/>
                    <pic:cNvPicPr/>
                  </pic:nvPicPr>
                  <pic:blipFill>
                    <a:blip r:embed="rId100">
                      <a:extLst>
                        <a:ext uri="{28A0092B-C50C-407E-A947-70E740481C1C}">
                          <a14:useLocalDpi xmlns:a14="http://schemas.microsoft.com/office/drawing/2010/main" val="0"/>
                        </a:ext>
                      </a:extLst>
                    </a:blip>
                    <a:stretch>
                      <a:fillRect/>
                    </a:stretch>
                  </pic:blipFill>
                  <pic:spPr>
                    <a:xfrm>
                      <a:off x="0" y="0"/>
                      <a:ext cx="6188710" cy="2675890"/>
                    </a:xfrm>
                    <a:prstGeom prst="rect">
                      <a:avLst/>
                    </a:prstGeom>
                    <a:effectLst>
                      <a:glow rad="63500">
                        <a:schemeClr val="accent3">
                          <a:satMod val="175000"/>
                          <a:alpha val="40000"/>
                        </a:schemeClr>
                      </a:glow>
                    </a:effectLst>
                  </pic:spPr>
                </pic:pic>
              </a:graphicData>
            </a:graphic>
          </wp:inline>
        </w:drawing>
      </w:r>
    </w:p>
    <w:p w14:paraId="34F3E752" w14:textId="77777777" w:rsidR="008E4684" w:rsidRDefault="008E4684" w:rsidP="00D45773"/>
    <w:p w14:paraId="4663821B" w14:textId="36BE76DD" w:rsidR="00C36520" w:rsidRDefault="008E4684" w:rsidP="00D45773">
      <w:r>
        <w:t>We can see that Helen has the four accesses we mapped her to in PIM.</w:t>
      </w:r>
    </w:p>
    <w:p w14:paraId="3335EC7E" w14:textId="77777777" w:rsidR="008E4684" w:rsidRDefault="008E4684" w:rsidP="00D45773"/>
    <w:p w14:paraId="43E2D500" w14:textId="41452008" w:rsidR="008E4684" w:rsidRDefault="008E4684" w:rsidP="00D45773">
      <w:r>
        <w:t>You may want to check that Patricia Whiteman only has the /Demo/Shared Access/Access to Administrator permission.</w:t>
      </w:r>
    </w:p>
    <w:p w14:paraId="2BCBB756" w14:textId="77777777" w:rsidR="008E4684" w:rsidRDefault="008E4684" w:rsidP="00D45773"/>
    <w:p w14:paraId="13EA98D1" w14:textId="2FD24825" w:rsidR="008E4684" w:rsidRDefault="008E4684" w:rsidP="00D45773">
      <w:r>
        <w:t>Notice that the permission name comprises the root of the PIM org tree (“Demo”), the container for the Accesses (“Share Access”) and the Access name.</w:t>
      </w:r>
    </w:p>
    <w:p w14:paraId="5DD421EA" w14:textId="77777777" w:rsidR="00EE51BC" w:rsidRDefault="00EE51BC" w:rsidP="00D45773"/>
    <w:p w14:paraId="0E7707C2" w14:textId="07715168" w:rsidR="00EE51BC" w:rsidRDefault="00EE51BC" w:rsidP="00D45773">
      <w:r>
        <w:t>It looks like all of the PIM objects have been reconciled into IGI successfully.</w:t>
      </w:r>
    </w:p>
    <w:p w14:paraId="5AD22342" w14:textId="77777777" w:rsidR="00F051F1" w:rsidRDefault="00F051F1" w:rsidP="00D45773"/>
    <w:p w14:paraId="4A9F8A3F" w14:textId="15DEDEB4" w:rsidR="00F051F1" w:rsidRDefault="00F051F1" w:rsidP="00D45773">
      <w:r>
        <w:t>We can check the events written from the adapter into IGI as part of the reconciliation</w:t>
      </w:r>
    </w:p>
    <w:p w14:paraId="6587629C" w14:textId="77777777" w:rsidR="00F051F1" w:rsidRDefault="00F051F1" w:rsidP="00D45773"/>
    <w:p w14:paraId="221265AD" w14:textId="0A554E0C" w:rsidR="00F051F1" w:rsidRDefault="00F051F1" w:rsidP="003F34E6">
      <w:pPr>
        <w:pStyle w:val="ListParagraph"/>
        <w:numPr>
          <w:ilvl w:val="0"/>
          <w:numId w:val="49"/>
        </w:numPr>
      </w:pPr>
      <w:r>
        <w:lastRenderedPageBreak/>
        <w:t xml:space="preserve">Still within the </w:t>
      </w:r>
      <w:r w:rsidRPr="00F051F1">
        <w:rPr>
          <w:b/>
        </w:rPr>
        <w:t>Access Governance Core</w:t>
      </w:r>
      <w:r>
        <w:t xml:space="preserve">, go to </w:t>
      </w:r>
      <w:r w:rsidRPr="00F051F1">
        <w:rPr>
          <w:b/>
        </w:rPr>
        <w:t>Monitor &gt; TARGET inbound – Access events</w:t>
      </w:r>
    </w:p>
    <w:p w14:paraId="6B14718E" w14:textId="77777777" w:rsidR="00F051F1" w:rsidRDefault="00F051F1" w:rsidP="00D45773"/>
    <w:p w14:paraId="05BA32B7" w14:textId="4D784644" w:rsidR="00F051F1" w:rsidRDefault="00F051F1" w:rsidP="00D45773">
      <w:r>
        <w:t>We can see four “Create External Role” events relating to the four PIM Accesses.</w:t>
      </w:r>
    </w:p>
    <w:p w14:paraId="122ABA6F" w14:textId="77777777" w:rsidR="007B107C" w:rsidRDefault="007B107C" w:rsidP="00D45773"/>
    <w:p w14:paraId="059FE6C6" w14:textId="17374933" w:rsidR="00F051F1" w:rsidRDefault="007B107C" w:rsidP="00D45773">
      <w:r>
        <w:rPr>
          <w:noProof/>
          <w:lang w:val="en-GB" w:eastAsia="en-GB"/>
        </w:rPr>
        <w:drawing>
          <wp:inline distT="0" distB="0" distL="0" distR="0" wp14:anchorId="3EFFDAC1" wp14:editId="5F022E8B">
            <wp:extent cx="6188710" cy="1852930"/>
            <wp:effectExtent l="76200" t="76200" r="85090" b="774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 Shot 2017-08-10 at 14.36.09.png"/>
                    <pic:cNvPicPr/>
                  </pic:nvPicPr>
                  <pic:blipFill>
                    <a:blip r:embed="rId101">
                      <a:extLst>
                        <a:ext uri="{28A0092B-C50C-407E-A947-70E740481C1C}">
                          <a14:useLocalDpi xmlns:a14="http://schemas.microsoft.com/office/drawing/2010/main" val="0"/>
                        </a:ext>
                      </a:extLst>
                    </a:blip>
                    <a:stretch>
                      <a:fillRect/>
                    </a:stretch>
                  </pic:blipFill>
                  <pic:spPr>
                    <a:xfrm>
                      <a:off x="0" y="0"/>
                      <a:ext cx="6188710" cy="1852930"/>
                    </a:xfrm>
                    <a:prstGeom prst="rect">
                      <a:avLst/>
                    </a:prstGeom>
                    <a:effectLst>
                      <a:glow rad="63500">
                        <a:schemeClr val="accent3">
                          <a:satMod val="175000"/>
                          <a:alpha val="40000"/>
                        </a:schemeClr>
                      </a:glow>
                    </a:effectLst>
                  </pic:spPr>
                </pic:pic>
              </a:graphicData>
            </a:graphic>
          </wp:inline>
        </w:drawing>
      </w:r>
    </w:p>
    <w:p w14:paraId="0080DDA2" w14:textId="77777777" w:rsidR="007B107C" w:rsidRDefault="007B107C" w:rsidP="00D45773"/>
    <w:p w14:paraId="3F906461" w14:textId="23B642A1" w:rsidR="007B107C" w:rsidRDefault="007B107C" w:rsidP="00D45773">
      <w:r>
        <w:t>Ignore the JDBC batch update error. It was successful (we saw the permission on the application and Helen Fan mapped to it). You can scroll right to see further details.</w:t>
      </w:r>
    </w:p>
    <w:p w14:paraId="70123D3C" w14:textId="77777777" w:rsidR="008E4684" w:rsidRDefault="008E4684" w:rsidP="00D45773"/>
    <w:p w14:paraId="1A2C86A2" w14:textId="238FDADC" w:rsidR="00F051F1" w:rsidRDefault="00F051F1" w:rsidP="003F34E6">
      <w:pPr>
        <w:pStyle w:val="ListParagraph"/>
        <w:numPr>
          <w:ilvl w:val="0"/>
          <w:numId w:val="49"/>
        </w:numPr>
      </w:pPr>
      <w:r>
        <w:t xml:space="preserve">Click on the </w:t>
      </w:r>
      <w:r w:rsidRPr="00F051F1">
        <w:rPr>
          <w:b/>
        </w:rPr>
        <w:t>TARGET inbound – Account events</w:t>
      </w:r>
      <w:r>
        <w:t xml:space="preserve"> tab</w:t>
      </w:r>
    </w:p>
    <w:p w14:paraId="25A0C41A" w14:textId="77777777" w:rsidR="00F051F1" w:rsidRDefault="00F051F1" w:rsidP="00D45773"/>
    <w:p w14:paraId="60CBF35A" w14:textId="3A000F86" w:rsidR="00F051F1" w:rsidRDefault="00431DDE" w:rsidP="00D45773">
      <w:r>
        <w:t>This shows the events related to accounts and access membership.</w:t>
      </w:r>
    </w:p>
    <w:p w14:paraId="74E2C081" w14:textId="77777777" w:rsidR="00431DDE" w:rsidRDefault="00431DDE" w:rsidP="00D45773"/>
    <w:p w14:paraId="2F60487E" w14:textId="484BB4A3" w:rsidR="00431DDE" w:rsidRDefault="00D17A60" w:rsidP="00D45773">
      <w:r>
        <w:rPr>
          <w:noProof/>
          <w:lang w:val="en-GB" w:eastAsia="en-GB"/>
        </w:rPr>
        <w:drawing>
          <wp:inline distT="0" distB="0" distL="0" distR="0" wp14:anchorId="1B5DBF49" wp14:editId="4C691685">
            <wp:extent cx="6188710" cy="3019425"/>
            <wp:effectExtent l="76200" t="76200" r="85090" b="793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 Shot 2017-08-10 at 14.39.37.png"/>
                    <pic:cNvPicPr/>
                  </pic:nvPicPr>
                  <pic:blipFill>
                    <a:blip r:embed="rId102">
                      <a:extLst>
                        <a:ext uri="{28A0092B-C50C-407E-A947-70E740481C1C}">
                          <a14:useLocalDpi xmlns:a14="http://schemas.microsoft.com/office/drawing/2010/main" val="0"/>
                        </a:ext>
                      </a:extLst>
                    </a:blip>
                    <a:stretch>
                      <a:fillRect/>
                    </a:stretch>
                  </pic:blipFill>
                  <pic:spPr>
                    <a:xfrm>
                      <a:off x="0" y="0"/>
                      <a:ext cx="6188710" cy="3019425"/>
                    </a:xfrm>
                    <a:prstGeom prst="rect">
                      <a:avLst/>
                    </a:prstGeom>
                    <a:effectLst>
                      <a:glow rad="63500">
                        <a:schemeClr val="accent3">
                          <a:satMod val="175000"/>
                          <a:alpha val="40000"/>
                        </a:schemeClr>
                      </a:glow>
                    </a:effectLst>
                  </pic:spPr>
                </pic:pic>
              </a:graphicData>
            </a:graphic>
          </wp:inline>
        </w:drawing>
      </w:r>
    </w:p>
    <w:p w14:paraId="1BC9E830" w14:textId="77777777" w:rsidR="00431DDE" w:rsidRDefault="00431DDE" w:rsidP="00D45773"/>
    <w:p w14:paraId="49C2E51F" w14:textId="34FA09E7" w:rsidR="00431DDE" w:rsidRDefault="00431DDE" w:rsidP="00D45773">
      <w:r>
        <w:t xml:space="preserve">There are eight Create User events. Four have a trace message of “Unable to match Identity!”. When a new user/account is added to IGI, Java rules run to try to match the user. These may try matching on </w:t>
      </w:r>
      <w:proofErr w:type="spellStart"/>
      <w:r>
        <w:t>userid</w:t>
      </w:r>
      <w:proofErr w:type="spellEnd"/>
      <w:r>
        <w:t>, email, names, or other attributes with logic. If the rules cannot match a user, it will flag them as unmatched and not process them further.</w:t>
      </w:r>
      <w:r w:rsidR="00D17A60">
        <w:t xml:space="preserve"> The four users are ones that aren’t in IGI (like </w:t>
      </w:r>
      <w:proofErr w:type="spellStart"/>
      <w:r w:rsidR="00D17A60">
        <w:t>pim</w:t>
      </w:r>
      <w:proofErr w:type="spellEnd"/>
      <w:r w:rsidR="00D17A60">
        <w:t xml:space="preserve"> manager).</w:t>
      </w:r>
    </w:p>
    <w:p w14:paraId="348FE243" w14:textId="77777777" w:rsidR="00431DDE" w:rsidRDefault="00431DDE" w:rsidP="00D45773"/>
    <w:p w14:paraId="70418480" w14:textId="77777777" w:rsidR="00431DDE" w:rsidRDefault="00431DDE" w:rsidP="00D45773">
      <w:r>
        <w:t>The other nine Add Permission events are the PIM User to PIM Access mappings that need to be converted to IGI User to IGI permission mapping.</w:t>
      </w:r>
    </w:p>
    <w:p w14:paraId="3885FCAD" w14:textId="77777777" w:rsidR="00431DDE" w:rsidRDefault="00431DDE" w:rsidP="00D45773"/>
    <w:p w14:paraId="2B13D23E" w14:textId="5E5A9DA8" w:rsidR="006A043A" w:rsidRDefault="00431DDE" w:rsidP="00D45773">
      <w:r>
        <w:t>The reconcile was successful and we’ve proven that the adapter is configured and working correctly. In the next part</w:t>
      </w:r>
      <w:r w:rsidR="00153D33">
        <w:t>,</w:t>
      </w:r>
      <w:r>
        <w:t xml:space="preserve"> we will run through some governance use cases with the PIM Users and PIM Accesses.</w:t>
      </w:r>
    </w:p>
    <w:p w14:paraId="32754EBE" w14:textId="77777777" w:rsidR="006A043A" w:rsidRDefault="006A043A" w:rsidP="00D45773"/>
    <w:p w14:paraId="595AAE08" w14:textId="77777777" w:rsidR="006A043A" w:rsidRDefault="006A043A" w:rsidP="00D45773"/>
    <w:p w14:paraId="384569CB" w14:textId="77777777" w:rsidR="001E6DEE" w:rsidRDefault="001E6DEE" w:rsidP="001E6DEE">
      <w:pPr>
        <w:pStyle w:val="Heading1"/>
      </w:pPr>
      <w:bookmarkStart w:id="59" w:name="_Toc491868077"/>
      <w:r>
        <w:lastRenderedPageBreak/>
        <w:t>Lab Part 3 – Governance Use Cases</w:t>
      </w:r>
      <w:bookmarkEnd w:id="59"/>
    </w:p>
    <w:p w14:paraId="5EF549C7" w14:textId="77777777" w:rsidR="00C0747E" w:rsidRDefault="00C0747E" w:rsidP="00D45773">
      <w:r>
        <w:t>In this part of the lab we will use the PIM Users and Accesses in IGI to demonstrate various governance (and lifecycle) use cases. These are:</w:t>
      </w:r>
    </w:p>
    <w:p w14:paraId="54E07C99" w14:textId="60BAB02A" w:rsidR="00CF798D" w:rsidRDefault="00CF798D" w:rsidP="003F34E6">
      <w:pPr>
        <w:pStyle w:val="ListParagraph"/>
        <w:numPr>
          <w:ilvl w:val="0"/>
          <w:numId w:val="50"/>
        </w:numPr>
      </w:pPr>
      <w:r>
        <w:t>Identification of risk due to privileged access</w:t>
      </w:r>
    </w:p>
    <w:p w14:paraId="70BA3BCA" w14:textId="04096FB9" w:rsidR="00C0747E" w:rsidRDefault="00CF798D" w:rsidP="003F34E6">
      <w:pPr>
        <w:pStyle w:val="ListParagraph"/>
        <w:numPr>
          <w:ilvl w:val="0"/>
          <w:numId w:val="50"/>
        </w:numPr>
      </w:pPr>
      <w:r>
        <w:t>Recertification of privileged access</w:t>
      </w:r>
    </w:p>
    <w:p w14:paraId="7B338F32" w14:textId="617415D1" w:rsidR="00CF798D" w:rsidRDefault="00CF798D" w:rsidP="003F34E6">
      <w:pPr>
        <w:pStyle w:val="ListParagraph"/>
        <w:numPr>
          <w:ilvl w:val="0"/>
          <w:numId w:val="50"/>
        </w:numPr>
      </w:pPr>
      <w:r>
        <w:t>Access request with SoD/SA checks</w:t>
      </w:r>
    </w:p>
    <w:p w14:paraId="75052547" w14:textId="77777777" w:rsidR="00CF798D" w:rsidRDefault="00CF798D" w:rsidP="00D45773"/>
    <w:p w14:paraId="3D75EB09" w14:textId="2A9B7EED" w:rsidR="00CF798D" w:rsidRDefault="00CF798D" w:rsidP="00D45773">
      <w:r>
        <w:t>This part of the lab is focused on IGI, but will need all four VMs running for the end-to-end flows (</w:t>
      </w:r>
      <w:r w:rsidR="00497B57">
        <w:t>which involve removing</w:t>
      </w:r>
      <w:r>
        <w:t xml:space="preserve"> access in a certification campaign, </w:t>
      </w:r>
      <w:r w:rsidR="00497B57">
        <w:t xml:space="preserve">and </w:t>
      </w:r>
      <w:r>
        <w:t>add</w:t>
      </w:r>
      <w:r w:rsidR="00497B57">
        <w:t>ing</w:t>
      </w:r>
      <w:r>
        <w:t xml:space="preserve"> access in an access request).</w:t>
      </w:r>
    </w:p>
    <w:p w14:paraId="6FC698A0" w14:textId="77777777" w:rsidR="00CF798D" w:rsidRDefault="00CF798D" w:rsidP="00D45773"/>
    <w:p w14:paraId="3B6DED6C" w14:textId="6887A412" w:rsidR="00CF798D" w:rsidRDefault="00CF798D" w:rsidP="00D45773">
      <w:r>
        <w:t xml:space="preserve">It is assumed that you are familiar with IGI (Access Governance Core, Access Risk Controls, Access </w:t>
      </w:r>
      <w:r w:rsidR="00497B57">
        <w:t>Request</w:t>
      </w:r>
      <w:r>
        <w:t xml:space="preserve"> Management, certification datasets and campaigns, etc.) so the steps are far less detailed than in the earlier parts. If you are not familiar with these, you should revisit the basic IGI training modules.</w:t>
      </w:r>
    </w:p>
    <w:p w14:paraId="247D4D38" w14:textId="30F556F2" w:rsidR="00CF798D" w:rsidRDefault="00CF798D" w:rsidP="00CF798D">
      <w:pPr>
        <w:pStyle w:val="Heading2"/>
      </w:pPr>
      <w:bookmarkStart w:id="60" w:name="_Toc491868078"/>
      <w:r>
        <w:t>Identification of Risk Due to Privileged Access</w:t>
      </w:r>
      <w:bookmarkEnd w:id="60"/>
    </w:p>
    <w:p w14:paraId="11241990" w14:textId="77197477" w:rsidR="00CF798D" w:rsidRDefault="00CF798D" w:rsidP="00D45773">
      <w:r>
        <w:t>In this section, we will use the Access Risk Controls module to define and identify risk due to privileged access. It involves defining Business Activities, SoD and SA risks, and mapping these BAs to permissions, then analyzing and reviewing the risks identified.</w:t>
      </w:r>
    </w:p>
    <w:p w14:paraId="7A8FBB82" w14:textId="3DA03CB9" w:rsidR="00CF798D" w:rsidRDefault="00CF798D" w:rsidP="00CF798D">
      <w:pPr>
        <w:pStyle w:val="Heading3"/>
      </w:pPr>
      <w:bookmarkStart w:id="61" w:name="_Toc491868079"/>
      <w:r>
        <w:t>Define Risks</w:t>
      </w:r>
      <w:r w:rsidR="000237E6">
        <w:t xml:space="preserve"> for Privileged Access</w:t>
      </w:r>
      <w:bookmarkEnd w:id="61"/>
    </w:p>
    <w:p w14:paraId="2695FE61" w14:textId="0F47E18B" w:rsidR="00CF798D" w:rsidRDefault="00CF798D" w:rsidP="00D45773">
      <w:r>
        <w:t>First, we need to create Business Activities to represent the risks:</w:t>
      </w:r>
    </w:p>
    <w:p w14:paraId="22D17BF6" w14:textId="66B2A0B4" w:rsidR="00CF798D" w:rsidRDefault="00CF798D" w:rsidP="003F34E6">
      <w:pPr>
        <w:pStyle w:val="ListParagraph"/>
        <w:numPr>
          <w:ilvl w:val="0"/>
          <w:numId w:val="51"/>
        </w:numPr>
      </w:pPr>
      <w:r>
        <w:t xml:space="preserve">Log into the </w:t>
      </w:r>
      <w:r w:rsidRPr="003B3D16">
        <w:rPr>
          <w:b/>
        </w:rPr>
        <w:t>IGI Admin Console</w:t>
      </w:r>
      <w:r>
        <w:t xml:space="preserve"> (</w:t>
      </w:r>
      <w:r w:rsidRPr="003B3D16">
        <w:rPr>
          <w:rStyle w:val="CodeChar"/>
        </w:rPr>
        <w:t>admin</w:t>
      </w:r>
      <w:r>
        <w:t xml:space="preserve"> / </w:t>
      </w:r>
      <w:r w:rsidRPr="003B3D16">
        <w:rPr>
          <w:rStyle w:val="CodeChar"/>
        </w:rPr>
        <w:t>admin</w:t>
      </w:r>
      <w:r>
        <w:t>)</w:t>
      </w:r>
    </w:p>
    <w:p w14:paraId="1FD91977" w14:textId="448C8C9D" w:rsidR="00CF798D" w:rsidRPr="00AC11EC" w:rsidRDefault="00CF798D" w:rsidP="003F34E6">
      <w:pPr>
        <w:pStyle w:val="ListParagraph"/>
        <w:numPr>
          <w:ilvl w:val="0"/>
          <w:numId w:val="51"/>
        </w:numPr>
      </w:pPr>
      <w:r>
        <w:t xml:space="preserve">Open </w:t>
      </w:r>
      <w:r w:rsidRPr="003B3D16">
        <w:rPr>
          <w:b/>
        </w:rPr>
        <w:t>Access Risk Controls</w:t>
      </w:r>
    </w:p>
    <w:p w14:paraId="6DCBF540" w14:textId="67DF6919" w:rsidR="00CF798D" w:rsidRDefault="00CF798D" w:rsidP="003F34E6">
      <w:pPr>
        <w:pStyle w:val="ListParagraph"/>
        <w:numPr>
          <w:ilvl w:val="0"/>
          <w:numId w:val="51"/>
        </w:numPr>
      </w:pPr>
      <w:r>
        <w:t xml:space="preserve">Go to </w:t>
      </w:r>
      <w:r w:rsidRPr="003B3D16">
        <w:rPr>
          <w:b/>
        </w:rPr>
        <w:t>Manage &gt; Business Activities</w:t>
      </w:r>
    </w:p>
    <w:p w14:paraId="5EFB4052" w14:textId="60C7A6B4" w:rsidR="00CF798D" w:rsidRDefault="00CF798D" w:rsidP="003F34E6">
      <w:pPr>
        <w:pStyle w:val="ListParagraph"/>
        <w:numPr>
          <w:ilvl w:val="0"/>
          <w:numId w:val="51"/>
        </w:numPr>
      </w:pPr>
      <w:r>
        <w:t xml:space="preserve">Under the IT critical access Business Activity, add two new BAs; </w:t>
      </w:r>
      <w:r w:rsidRPr="003B3D16">
        <w:rPr>
          <w:rStyle w:val="CodeChar"/>
        </w:rPr>
        <w:t>Windows administration</w:t>
      </w:r>
      <w:r>
        <w:t xml:space="preserve"> and </w:t>
      </w:r>
      <w:r w:rsidRPr="003B3D16">
        <w:rPr>
          <w:rStyle w:val="CodeChar"/>
        </w:rPr>
        <w:t>Database administration</w:t>
      </w:r>
      <w:r>
        <w:t>. You may want to add meaningful descriptions such as “</w:t>
      </w:r>
      <w:r w:rsidRPr="00CF798D">
        <w:t>Administer production Windows system (as Domain or Local administrator)</w:t>
      </w:r>
      <w:r>
        <w:t>” and “</w:t>
      </w:r>
      <w:r w:rsidRPr="00CF798D">
        <w:t>Administer production databases (as DBA)</w:t>
      </w:r>
      <w:r>
        <w:t>”</w:t>
      </w:r>
    </w:p>
    <w:p w14:paraId="6653304A" w14:textId="77777777" w:rsidR="00CF798D" w:rsidRDefault="00CF798D" w:rsidP="00CF798D"/>
    <w:p w14:paraId="1FE3160E" w14:textId="18CE2FBD" w:rsidR="00CF798D" w:rsidRDefault="00CF798D" w:rsidP="00CF798D">
      <w:r>
        <w:rPr>
          <w:noProof/>
          <w:lang w:val="en-GB" w:eastAsia="en-GB"/>
        </w:rPr>
        <w:drawing>
          <wp:inline distT="0" distB="0" distL="0" distR="0" wp14:anchorId="390A1AB6" wp14:editId="0CB8DE7D">
            <wp:extent cx="3476023" cy="1928725"/>
            <wp:effectExtent l="76200" t="76200" r="80010" b="781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7-07-05 at 10.39.26.png"/>
                    <pic:cNvPicPr/>
                  </pic:nvPicPr>
                  <pic:blipFill>
                    <a:blip r:embed="rId103">
                      <a:extLst>
                        <a:ext uri="{28A0092B-C50C-407E-A947-70E740481C1C}">
                          <a14:useLocalDpi xmlns:a14="http://schemas.microsoft.com/office/drawing/2010/main" val="0"/>
                        </a:ext>
                      </a:extLst>
                    </a:blip>
                    <a:stretch>
                      <a:fillRect/>
                    </a:stretch>
                  </pic:blipFill>
                  <pic:spPr>
                    <a:xfrm>
                      <a:off x="0" y="0"/>
                      <a:ext cx="3482925" cy="1932554"/>
                    </a:xfrm>
                    <a:prstGeom prst="rect">
                      <a:avLst/>
                    </a:prstGeom>
                    <a:effectLst>
                      <a:glow rad="63500">
                        <a:schemeClr val="accent3">
                          <a:satMod val="175000"/>
                          <a:alpha val="40000"/>
                        </a:schemeClr>
                      </a:glow>
                    </a:effectLst>
                  </pic:spPr>
                </pic:pic>
              </a:graphicData>
            </a:graphic>
          </wp:inline>
        </w:drawing>
      </w:r>
    </w:p>
    <w:p w14:paraId="00CFBFB9" w14:textId="77777777" w:rsidR="00CF798D" w:rsidRDefault="00CF798D" w:rsidP="00D45773"/>
    <w:p w14:paraId="7DD5D48B" w14:textId="56D59F73" w:rsidR="00CF798D" w:rsidRDefault="003B3D16" w:rsidP="00D45773">
      <w:r>
        <w:t>Next, we need to define SoD/SA rules:</w:t>
      </w:r>
    </w:p>
    <w:p w14:paraId="03B52192" w14:textId="674678E4" w:rsidR="003B3D16" w:rsidRDefault="003B3D16" w:rsidP="003F34E6">
      <w:pPr>
        <w:pStyle w:val="ListParagraph"/>
        <w:numPr>
          <w:ilvl w:val="0"/>
          <w:numId w:val="52"/>
        </w:numPr>
      </w:pPr>
      <w:r>
        <w:t xml:space="preserve">Go to </w:t>
      </w:r>
      <w:r w:rsidRPr="0078125C">
        <w:rPr>
          <w:b/>
        </w:rPr>
        <w:t>Manage &gt; Risk Definitions</w:t>
      </w:r>
    </w:p>
    <w:p w14:paraId="5C52EE92" w14:textId="26878669" w:rsidR="003B3D16" w:rsidRDefault="003B3D16" w:rsidP="003F34E6">
      <w:pPr>
        <w:pStyle w:val="ListParagraph"/>
        <w:numPr>
          <w:ilvl w:val="0"/>
          <w:numId w:val="52"/>
        </w:numPr>
      </w:pPr>
      <w:r>
        <w:t xml:space="preserve">Using </w:t>
      </w:r>
      <w:r w:rsidRPr="0078125C">
        <w:rPr>
          <w:b/>
        </w:rPr>
        <w:t>Actions &gt; Add</w:t>
      </w:r>
      <w:r>
        <w:t>, add the following three definitions:</w:t>
      </w:r>
    </w:p>
    <w:p w14:paraId="1598B240" w14:textId="77777777" w:rsidR="003B3D16" w:rsidRDefault="003B3D16" w:rsidP="00D45773"/>
    <w:tbl>
      <w:tblPr>
        <w:tblStyle w:val="GridTable4-Accent51"/>
        <w:tblW w:w="0" w:type="auto"/>
        <w:tblLook w:val="0620" w:firstRow="1" w:lastRow="0" w:firstColumn="0" w:lastColumn="0" w:noHBand="1" w:noVBand="1"/>
      </w:tblPr>
      <w:tblGrid>
        <w:gridCol w:w="2085"/>
        <w:gridCol w:w="850"/>
        <w:gridCol w:w="1560"/>
        <w:gridCol w:w="2733"/>
        <w:gridCol w:w="2734"/>
      </w:tblGrid>
      <w:tr w:rsidR="003B3D16" w14:paraId="60D42E4E" w14:textId="77777777" w:rsidTr="009246D1">
        <w:trPr>
          <w:cnfStyle w:val="100000000000" w:firstRow="1" w:lastRow="0" w:firstColumn="0" w:lastColumn="0" w:oddVBand="0" w:evenVBand="0" w:oddHBand="0" w:evenHBand="0" w:firstRowFirstColumn="0" w:firstRowLastColumn="0" w:lastRowFirstColumn="0" w:lastRowLastColumn="0"/>
        </w:trPr>
        <w:tc>
          <w:tcPr>
            <w:tcW w:w="2085" w:type="dxa"/>
          </w:tcPr>
          <w:p w14:paraId="5C2B19BE" w14:textId="0ADB28E5" w:rsidR="003B3D16" w:rsidRDefault="003B3D16" w:rsidP="00D45773">
            <w:r>
              <w:t>Name</w:t>
            </w:r>
          </w:p>
        </w:tc>
        <w:tc>
          <w:tcPr>
            <w:tcW w:w="850" w:type="dxa"/>
          </w:tcPr>
          <w:p w14:paraId="7C876516" w14:textId="14BC7DD6" w:rsidR="003B3D16" w:rsidRDefault="003B3D16" w:rsidP="00D45773">
            <w:r>
              <w:t>Type</w:t>
            </w:r>
          </w:p>
        </w:tc>
        <w:tc>
          <w:tcPr>
            <w:tcW w:w="1560" w:type="dxa"/>
          </w:tcPr>
          <w:p w14:paraId="713DFFBD" w14:textId="1E342767" w:rsidR="003B3D16" w:rsidRDefault="003B3D16" w:rsidP="00D45773">
            <w:r>
              <w:t>Level</w:t>
            </w:r>
          </w:p>
        </w:tc>
        <w:tc>
          <w:tcPr>
            <w:tcW w:w="2733" w:type="dxa"/>
          </w:tcPr>
          <w:p w14:paraId="7288F483" w14:textId="51D857C9" w:rsidR="003B3D16" w:rsidRDefault="003B3D16" w:rsidP="00D45773">
            <w:r>
              <w:t>Activity1</w:t>
            </w:r>
          </w:p>
        </w:tc>
        <w:tc>
          <w:tcPr>
            <w:tcW w:w="2734" w:type="dxa"/>
          </w:tcPr>
          <w:p w14:paraId="0B19335D" w14:textId="73AC8ACA" w:rsidR="003B3D16" w:rsidRDefault="003B3D16" w:rsidP="00D45773">
            <w:r>
              <w:t>Activity2</w:t>
            </w:r>
          </w:p>
        </w:tc>
      </w:tr>
      <w:tr w:rsidR="003B3D16" w14:paraId="52112121" w14:textId="77777777" w:rsidTr="009246D1">
        <w:tc>
          <w:tcPr>
            <w:tcW w:w="2085" w:type="dxa"/>
          </w:tcPr>
          <w:p w14:paraId="47015707" w14:textId="3D55603E" w:rsidR="003B3D16" w:rsidRDefault="003B3D16" w:rsidP="00D45773">
            <w:r>
              <w:t>Production DBA</w:t>
            </w:r>
          </w:p>
        </w:tc>
        <w:tc>
          <w:tcPr>
            <w:tcW w:w="850" w:type="dxa"/>
          </w:tcPr>
          <w:p w14:paraId="19748894" w14:textId="0F5A03EB" w:rsidR="003B3D16" w:rsidRDefault="003B3D16" w:rsidP="00D45773">
            <w:r>
              <w:t>SA</w:t>
            </w:r>
          </w:p>
        </w:tc>
        <w:tc>
          <w:tcPr>
            <w:tcW w:w="1560" w:type="dxa"/>
          </w:tcPr>
          <w:p w14:paraId="26A851DC" w14:textId="0B54F63D" w:rsidR="003B3D16" w:rsidRDefault="003B3D16" w:rsidP="00D45773">
            <w:r>
              <w:t>Medium</w:t>
            </w:r>
          </w:p>
        </w:tc>
        <w:tc>
          <w:tcPr>
            <w:tcW w:w="2733" w:type="dxa"/>
          </w:tcPr>
          <w:p w14:paraId="22593253" w14:textId="5577278C" w:rsidR="003B3D16" w:rsidRDefault="003B3D16" w:rsidP="00D45773">
            <w:r>
              <w:t>Database administrator</w:t>
            </w:r>
          </w:p>
        </w:tc>
        <w:tc>
          <w:tcPr>
            <w:tcW w:w="2734" w:type="dxa"/>
          </w:tcPr>
          <w:p w14:paraId="52EC65FB" w14:textId="77777777" w:rsidR="003B3D16" w:rsidRDefault="003B3D16" w:rsidP="00D45773"/>
        </w:tc>
      </w:tr>
      <w:tr w:rsidR="003B3D16" w14:paraId="7AFA12D2" w14:textId="77777777" w:rsidTr="009246D1">
        <w:tc>
          <w:tcPr>
            <w:tcW w:w="2085" w:type="dxa"/>
          </w:tcPr>
          <w:p w14:paraId="7630CBBF" w14:textId="57351833" w:rsidR="003B3D16" w:rsidRDefault="003B3D16" w:rsidP="00D45773">
            <w:r>
              <w:t>Production Sysadmin</w:t>
            </w:r>
          </w:p>
        </w:tc>
        <w:tc>
          <w:tcPr>
            <w:tcW w:w="850" w:type="dxa"/>
          </w:tcPr>
          <w:p w14:paraId="490559A5" w14:textId="2AEE3D69" w:rsidR="003B3D16" w:rsidRDefault="003B3D16" w:rsidP="00D45773">
            <w:r>
              <w:t>SA</w:t>
            </w:r>
          </w:p>
        </w:tc>
        <w:tc>
          <w:tcPr>
            <w:tcW w:w="1560" w:type="dxa"/>
          </w:tcPr>
          <w:p w14:paraId="6D4CE123" w14:textId="10B6B9AB" w:rsidR="003B3D16" w:rsidRDefault="003B3D16" w:rsidP="00D45773">
            <w:r>
              <w:t>Medium</w:t>
            </w:r>
          </w:p>
        </w:tc>
        <w:tc>
          <w:tcPr>
            <w:tcW w:w="2733" w:type="dxa"/>
          </w:tcPr>
          <w:p w14:paraId="3965DF85" w14:textId="4CFD8466" w:rsidR="003B3D16" w:rsidRDefault="003B3D16" w:rsidP="00D45773">
            <w:r>
              <w:t>Windows administrator</w:t>
            </w:r>
          </w:p>
        </w:tc>
        <w:tc>
          <w:tcPr>
            <w:tcW w:w="2734" w:type="dxa"/>
          </w:tcPr>
          <w:p w14:paraId="143CC90F" w14:textId="77777777" w:rsidR="003B3D16" w:rsidRDefault="003B3D16" w:rsidP="00D45773"/>
        </w:tc>
      </w:tr>
      <w:tr w:rsidR="003B3D16" w14:paraId="12881D5D" w14:textId="77777777" w:rsidTr="009246D1">
        <w:tc>
          <w:tcPr>
            <w:tcW w:w="2085" w:type="dxa"/>
          </w:tcPr>
          <w:p w14:paraId="66B10257" w14:textId="34CD2E7F" w:rsidR="003B3D16" w:rsidRDefault="003B3D16" w:rsidP="00D45773">
            <w:r>
              <w:t>Production DBA and Sysadmin</w:t>
            </w:r>
          </w:p>
        </w:tc>
        <w:tc>
          <w:tcPr>
            <w:tcW w:w="850" w:type="dxa"/>
          </w:tcPr>
          <w:p w14:paraId="2FB3ADC8" w14:textId="3E7D9820" w:rsidR="003B3D16" w:rsidRDefault="003B3D16" w:rsidP="00D45773">
            <w:r>
              <w:t>SoD</w:t>
            </w:r>
          </w:p>
        </w:tc>
        <w:tc>
          <w:tcPr>
            <w:tcW w:w="1560" w:type="dxa"/>
          </w:tcPr>
          <w:p w14:paraId="1B1E93E5" w14:textId="7341E33B" w:rsidR="003B3D16" w:rsidRDefault="003B3D16" w:rsidP="00D45773">
            <w:r>
              <w:t>High</w:t>
            </w:r>
          </w:p>
        </w:tc>
        <w:tc>
          <w:tcPr>
            <w:tcW w:w="2733" w:type="dxa"/>
          </w:tcPr>
          <w:p w14:paraId="7F1C818B" w14:textId="41B745F2" w:rsidR="003B3D16" w:rsidRDefault="003B3D16" w:rsidP="00D45773">
            <w:r>
              <w:t>Database administrator</w:t>
            </w:r>
          </w:p>
        </w:tc>
        <w:tc>
          <w:tcPr>
            <w:tcW w:w="2734" w:type="dxa"/>
          </w:tcPr>
          <w:p w14:paraId="03A2AB09" w14:textId="2F0323F7" w:rsidR="003B3D16" w:rsidRDefault="003B3D16" w:rsidP="00D45773">
            <w:r>
              <w:t>Windows administrator</w:t>
            </w:r>
          </w:p>
        </w:tc>
      </w:tr>
    </w:tbl>
    <w:p w14:paraId="401DEEA6" w14:textId="77777777" w:rsidR="003B3D16" w:rsidRDefault="003B3D16" w:rsidP="00D45773"/>
    <w:p w14:paraId="4F1558A5" w14:textId="7EFAC3F4" w:rsidR="00CF798D" w:rsidRDefault="0078125C" w:rsidP="00D45773">
      <w:r>
        <w:t>The first SA risk should look like the following</w:t>
      </w:r>
    </w:p>
    <w:p w14:paraId="0BEBE9FD" w14:textId="260011D4" w:rsidR="00CF798D" w:rsidRDefault="00E35C3B" w:rsidP="00D45773">
      <w:r>
        <w:rPr>
          <w:noProof/>
          <w:lang w:val="en-GB" w:eastAsia="en-GB"/>
        </w:rPr>
        <w:lastRenderedPageBreak/>
        <w:drawing>
          <wp:inline distT="0" distB="0" distL="0" distR="0" wp14:anchorId="59A1BA6A" wp14:editId="36A7DE1A">
            <wp:extent cx="6188710" cy="2317750"/>
            <wp:effectExtent l="76200" t="76200" r="85090" b="698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7-07-05 at 10.46.32.png"/>
                    <pic:cNvPicPr/>
                  </pic:nvPicPr>
                  <pic:blipFill>
                    <a:blip r:embed="rId104">
                      <a:extLst>
                        <a:ext uri="{28A0092B-C50C-407E-A947-70E740481C1C}">
                          <a14:useLocalDpi xmlns:a14="http://schemas.microsoft.com/office/drawing/2010/main" val="0"/>
                        </a:ext>
                      </a:extLst>
                    </a:blip>
                    <a:stretch>
                      <a:fillRect/>
                    </a:stretch>
                  </pic:blipFill>
                  <pic:spPr>
                    <a:xfrm>
                      <a:off x="0" y="0"/>
                      <a:ext cx="6188710" cy="2317750"/>
                    </a:xfrm>
                    <a:prstGeom prst="rect">
                      <a:avLst/>
                    </a:prstGeom>
                    <a:effectLst>
                      <a:glow rad="63500">
                        <a:schemeClr val="accent3">
                          <a:satMod val="175000"/>
                          <a:alpha val="40000"/>
                        </a:schemeClr>
                      </a:glow>
                    </a:effectLst>
                  </pic:spPr>
                </pic:pic>
              </a:graphicData>
            </a:graphic>
          </wp:inline>
        </w:drawing>
      </w:r>
    </w:p>
    <w:p w14:paraId="304EB345" w14:textId="7F57C92E" w:rsidR="00CF798D" w:rsidRDefault="00E35C3B" w:rsidP="00D45773">
      <w:r>
        <w:rPr>
          <w:noProof/>
          <w:lang w:val="en-GB" w:eastAsia="en-GB"/>
        </w:rPr>
        <w:drawing>
          <wp:inline distT="0" distB="0" distL="0" distR="0" wp14:anchorId="65CDD8B7" wp14:editId="68822472">
            <wp:extent cx="6188710" cy="984885"/>
            <wp:effectExtent l="76200" t="76200" r="85090" b="819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7-07-05 at 10.47.35.png"/>
                    <pic:cNvPicPr/>
                  </pic:nvPicPr>
                  <pic:blipFill>
                    <a:blip r:embed="rId105">
                      <a:extLst>
                        <a:ext uri="{28A0092B-C50C-407E-A947-70E740481C1C}">
                          <a14:useLocalDpi xmlns:a14="http://schemas.microsoft.com/office/drawing/2010/main" val="0"/>
                        </a:ext>
                      </a:extLst>
                    </a:blip>
                    <a:stretch>
                      <a:fillRect/>
                    </a:stretch>
                  </pic:blipFill>
                  <pic:spPr>
                    <a:xfrm>
                      <a:off x="0" y="0"/>
                      <a:ext cx="6188710" cy="984885"/>
                    </a:xfrm>
                    <a:prstGeom prst="rect">
                      <a:avLst/>
                    </a:prstGeom>
                    <a:effectLst>
                      <a:glow rad="63500">
                        <a:schemeClr val="accent3">
                          <a:satMod val="175000"/>
                          <a:alpha val="40000"/>
                        </a:schemeClr>
                      </a:glow>
                    </a:effectLst>
                  </pic:spPr>
                </pic:pic>
              </a:graphicData>
            </a:graphic>
          </wp:inline>
        </w:drawing>
      </w:r>
    </w:p>
    <w:p w14:paraId="753C5628" w14:textId="77777777" w:rsidR="0078125C" w:rsidRDefault="0078125C" w:rsidP="00D45773"/>
    <w:p w14:paraId="26C239BD" w14:textId="77777777" w:rsidR="0078125C" w:rsidRDefault="0078125C" w:rsidP="00D45773">
      <w:r>
        <w:t>The SoD risk should look like the following</w:t>
      </w:r>
    </w:p>
    <w:p w14:paraId="6C735CBA" w14:textId="77777777" w:rsidR="0078125C" w:rsidRDefault="0078125C" w:rsidP="00D45773"/>
    <w:p w14:paraId="368B3843" w14:textId="7510F125" w:rsidR="0078125C" w:rsidRDefault="0078125C" w:rsidP="00D45773">
      <w:r>
        <w:rPr>
          <w:noProof/>
          <w:lang w:val="en-GB" w:eastAsia="en-GB"/>
        </w:rPr>
        <w:drawing>
          <wp:inline distT="0" distB="0" distL="0" distR="0" wp14:anchorId="147F4C55" wp14:editId="30FD47AE">
            <wp:extent cx="6188710" cy="2306955"/>
            <wp:effectExtent l="76200" t="76200" r="85090" b="806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17-07-05 at 10.52.01.png"/>
                    <pic:cNvPicPr/>
                  </pic:nvPicPr>
                  <pic:blipFill>
                    <a:blip r:embed="rId106">
                      <a:extLst>
                        <a:ext uri="{28A0092B-C50C-407E-A947-70E740481C1C}">
                          <a14:useLocalDpi xmlns:a14="http://schemas.microsoft.com/office/drawing/2010/main" val="0"/>
                        </a:ext>
                      </a:extLst>
                    </a:blip>
                    <a:stretch>
                      <a:fillRect/>
                    </a:stretch>
                  </pic:blipFill>
                  <pic:spPr>
                    <a:xfrm>
                      <a:off x="0" y="0"/>
                      <a:ext cx="6188710" cy="2306955"/>
                    </a:xfrm>
                    <a:prstGeom prst="rect">
                      <a:avLst/>
                    </a:prstGeom>
                    <a:effectLst>
                      <a:glow rad="63500">
                        <a:schemeClr val="accent3">
                          <a:satMod val="175000"/>
                          <a:alpha val="40000"/>
                        </a:schemeClr>
                      </a:glow>
                    </a:effectLst>
                  </pic:spPr>
                </pic:pic>
              </a:graphicData>
            </a:graphic>
          </wp:inline>
        </w:drawing>
      </w:r>
    </w:p>
    <w:p w14:paraId="20B92D0E" w14:textId="48363A39" w:rsidR="0078125C" w:rsidRDefault="0078125C" w:rsidP="00D45773">
      <w:r>
        <w:rPr>
          <w:noProof/>
          <w:lang w:val="en-GB" w:eastAsia="en-GB"/>
        </w:rPr>
        <w:drawing>
          <wp:inline distT="0" distB="0" distL="0" distR="0" wp14:anchorId="63646CA7" wp14:editId="2B94A8D0">
            <wp:extent cx="6188710" cy="1275080"/>
            <wp:effectExtent l="76200" t="76200" r="85090" b="711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7-07-05 at 10.52.16.png"/>
                    <pic:cNvPicPr/>
                  </pic:nvPicPr>
                  <pic:blipFill>
                    <a:blip r:embed="rId107">
                      <a:extLst>
                        <a:ext uri="{28A0092B-C50C-407E-A947-70E740481C1C}">
                          <a14:useLocalDpi xmlns:a14="http://schemas.microsoft.com/office/drawing/2010/main" val="0"/>
                        </a:ext>
                      </a:extLst>
                    </a:blip>
                    <a:stretch>
                      <a:fillRect/>
                    </a:stretch>
                  </pic:blipFill>
                  <pic:spPr>
                    <a:xfrm>
                      <a:off x="0" y="0"/>
                      <a:ext cx="6188710" cy="1275080"/>
                    </a:xfrm>
                    <a:prstGeom prst="rect">
                      <a:avLst/>
                    </a:prstGeom>
                    <a:effectLst>
                      <a:glow rad="63500">
                        <a:schemeClr val="accent3">
                          <a:satMod val="175000"/>
                          <a:alpha val="40000"/>
                        </a:schemeClr>
                      </a:glow>
                    </a:effectLst>
                  </pic:spPr>
                </pic:pic>
              </a:graphicData>
            </a:graphic>
          </wp:inline>
        </w:drawing>
      </w:r>
    </w:p>
    <w:p w14:paraId="011CF2BB" w14:textId="77777777" w:rsidR="0078125C" w:rsidRDefault="0078125C" w:rsidP="00D45773"/>
    <w:p w14:paraId="4E98A821" w14:textId="77777777" w:rsidR="0078125C" w:rsidRDefault="0078125C" w:rsidP="00D45773">
      <w:r>
        <w:t>Next, we need to perform the Business Activity Mapping:</w:t>
      </w:r>
    </w:p>
    <w:p w14:paraId="3CD0BF57" w14:textId="3AAE865B" w:rsidR="0078125C" w:rsidRDefault="0078125C" w:rsidP="003F34E6">
      <w:pPr>
        <w:pStyle w:val="ListParagraph"/>
        <w:numPr>
          <w:ilvl w:val="0"/>
          <w:numId w:val="52"/>
        </w:numPr>
      </w:pPr>
      <w:r>
        <w:t xml:space="preserve">Go to </w:t>
      </w:r>
      <w:r w:rsidRPr="0078125C">
        <w:rPr>
          <w:b/>
        </w:rPr>
        <w:t xml:space="preserve">Manage &gt; </w:t>
      </w:r>
      <w:r>
        <w:rPr>
          <w:b/>
        </w:rPr>
        <w:t>Business Activity Mapping</w:t>
      </w:r>
    </w:p>
    <w:p w14:paraId="0CF28575" w14:textId="0037F457" w:rsidR="009246D1" w:rsidRDefault="009246D1" w:rsidP="003F34E6">
      <w:pPr>
        <w:pStyle w:val="ListParagraph"/>
        <w:numPr>
          <w:ilvl w:val="0"/>
          <w:numId w:val="52"/>
        </w:numPr>
      </w:pPr>
      <w:r>
        <w:t xml:space="preserve">Filter on </w:t>
      </w:r>
      <w:r w:rsidRPr="00104EBD">
        <w:rPr>
          <w:b/>
        </w:rPr>
        <w:t>Application</w:t>
      </w:r>
      <w:r>
        <w:t xml:space="preserve"> = </w:t>
      </w:r>
      <w:r w:rsidRPr="00104EBD">
        <w:rPr>
          <w:rStyle w:val="CodeChar"/>
        </w:rPr>
        <w:t>ISPIM</w:t>
      </w:r>
      <w:r w:rsidR="00104EBD">
        <w:rPr>
          <w:rStyle w:val="CodeChar"/>
        </w:rPr>
        <w:t>1</w:t>
      </w:r>
    </w:p>
    <w:p w14:paraId="62CAB385" w14:textId="77777777" w:rsidR="009246D1" w:rsidRDefault="009246D1" w:rsidP="003F34E6">
      <w:pPr>
        <w:pStyle w:val="ListParagraph"/>
        <w:numPr>
          <w:ilvl w:val="0"/>
          <w:numId w:val="52"/>
        </w:numPr>
      </w:pPr>
      <w:r>
        <w:t>For each of the four Permissions, map them to BAs as follows</w:t>
      </w:r>
    </w:p>
    <w:p w14:paraId="331E06E5" w14:textId="77777777" w:rsidR="009246D1" w:rsidRDefault="009246D1" w:rsidP="00D45773"/>
    <w:tbl>
      <w:tblPr>
        <w:tblStyle w:val="GridTable4-Accent51"/>
        <w:tblW w:w="0" w:type="auto"/>
        <w:tblLook w:val="0620" w:firstRow="1" w:lastRow="0" w:firstColumn="0" w:lastColumn="0" w:noHBand="1" w:noVBand="1"/>
      </w:tblPr>
      <w:tblGrid>
        <w:gridCol w:w="4981"/>
        <w:gridCol w:w="4981"/>
      </w:tblGrid>
      <w:tr w:rsidR="009246D1" w14:paraId="62E4FD0D" w14:textId="77777777" w:rsidTr="009246D1">
        <w:trPr>
          <w:cnfStyle w:val="100000000000" w:firstRow="1" w:lastRow="0" w:firstColumn="0" w:lastColumn="0" w:oddVBand="0" w:evenVBand="0" w:oddHBand="0" w:evenHBand="0" w:firstRowFirstColumn="0" w:firstRowLastColumn="0" w:lastRowFirstColumn="0" w:lastRowLastColumn="0"/>
        </w:trPr>
        <w:tc>
          <w:tcPr>
            <w:tcW w:w="4981" w:type="dxa"/>
          </w:tcPr>
          <w:p w14:paraId="074D1C86" w14:textId="4580CCA8" w:rsidR="009246D1" w:rsidRDefault="009246D1" w:rsidP="00D45773">
            <w:r>
              <w:lastRenderedPageBreak/>
              <w:t>Permission</w:t>
            </w:r>
          </w:p>
        </w:tc>
        <w:tc>
          <w:tcPr>
            <w:tcW w:w="4981" w:type="dxa"/>
          </w:tcPr>
          <w:p w14:paraId="344C0192" w14:textId="79382677" w:rsidR="009246D1" w:rsidRDefault="009246D1" w:rsidP="00D45773">
            <w:r>
              <w:t>Business Activities</w:t>
            </w:r>
          </w:p>
        </w:tc>
      </w:tr>
      <w:tr w:rsidR="009246D1" w14:paraId="5D095267" w14:textId="77777777" w:rsidTr="009246D1">
        <w:tc>
          <w:tcPr>
            <w:tcW w:w="4981" w:type="dxa"/>
          </w:tcPr>
          <w:p w14:paraId="05CCD2B6" w14:textId="7B48951E" w:rsidR="009246D1" w:rsidRDefault="009246D1" w:rsidP="00D45773">
            <w:r>
              <w:t xml:space="preserve">/Demo/Shared Access/Access to </w:t>
            </w:r>
            <w:proofErr w:type="spellStart"/>
            <w:r>
              <w:t>piminst</w:t>
            </w:r>
            <w:proofErr w:type="spellEnd"/>
          </w:p>
        </w:tc>
        <w:tc>
          <w:tcPr>
            <w:tcW w:w="4981" w:type="dxa"/>
          </w:tcPr>
          <w:p w14:paraId="1DBC54AE" w14:textId="4D6F76FC" w:rsidR="009246D1" w:rsidRDefault="009246D1" w:rsidP="00D45773">
            <w:r>
              <w:t>Database administration</w:t>
            </w:r>
          </w:p>
        </w:tc>
      </w:tr>
      <w:tr w:rsidR="009246D1" w14:paraId="0C7975ED" w14:textId="77777777" w:rsidTr="009246D1">
        <w:tc>
          <w:tcPr>
            <w:tcW w:w="4981" w:type="dxa"/>
          </w:tcPr>
          <w:p w14:paraId="49AB264A" w14:textId="2A8DA2BA" w:rsidR="009246D1" w:rsidRDefault="009246D1" w:rsidP="00D45773">
            <w:r>
              <w:t xml:space="preserve">/Demo/Shared Access/Access to </w:t>
            </w:r>
            <w:proofErr w:type="spellStart"/>
            <w:r>
              <w:t>ldapinst</w:t>
            </w:r>
            <w:proofErr w:type="spellEnd"/>
          </w:p>
        </w:tc>
        <w:tc>
          <w:tcPr>
            <w:tcW w:w="4981" w:type="dxa"/>
          </w:tcPr>
          <w:p w14:paraId="45E8BBCD" w14:textId="4704BADC" w:rsidR="009246D1" w:rsidRDefault="000237E6" w:rsidP="00D45773">
            <w:r>
              <w:t>Database administration</w:t>
            </w:r>
          </w:p>
        </w:tc>
      </w:tr>
      <w:tr w:rsidR="009246D1" w14:paraId="6133A357" w14:textId="77777777" w:rsidTr="009246D1">
        <w:tc>
          <w:tcPr>
            <w:tcW w:w="4981" w:type="dxa"/>
          </w:tcPr>
          <w:p w14:paraId="2AADBF65" w14:textId="16A872BE" w:rsidR="009246D1" w:rsidRDefault="009246D1" w:rsidP="00D45773">
            <w:r>
              <w:t>/Demo/Shared Access/Access to db2admin</w:t>
            </w:r>
          </w:p>
        </w:tc>
        <w:tc>
          <w:tcPr>
            <w:tcW w:w="4981" w:type="dxa"/>
          </w:tcPr>
          <w:p w14:paraId="6694454E" w14:textId="1B816962" w:rsidR="009246D1" w:rsidRPr="000237E6" w:rsidRDefault="000237E6" w:rsidP="00D45773">
            <w:pPr>
              <w:rPr>
                <w:b/>
              </w:rPr>
            </w:pPr>
            <w:r>
              <w:t>Database administration</w:t>
            </w:r>
          </w:p>
        </w:tc>
      </w:tr>
      <w:tr w:rsidR="009246D1" w14:paraId="76FF9194" w14:textId="77777777" w:rsidTr="009246D1">
        <w:tc>
          <w:tcPr>
            <w:tcW w:w="4981" w:type="dxa"/>
          </w:tcPr>
          <w:p w14:paraId="150E30ED" w14:textId="5746AD34" w:rsidR="009246D1" w:rsidRDefault="009246D1" w:rsidP="00D45773">
            <w:r>
              <w:t>/Demo/Shared Access/Access to Administrator</w:t>
            </w:r>
          </w:p>
        </w:tc>
        <w:tc>
          <w:tcPr>
            <w:tcW w:w="4981" w:type="dxa"/>
          </w:tcPr>
          <w:p w14:paraId="5C77B249" w14:textId="4EB497D0" w:rsidR="009246D1" w:rsidRDefault="000237E6" w:rsidP="00D45773">
            <w:r>
              <w:t>Windows administration</w:t>
            </w:r>
          </w:p>
        </w:tc>
      </w:tr>
    </w:tbl>
    <w:p w14:paraId="21FB4AA5" w14:textId="77777777" w:rsidR="009246D1" w:rsidRDefault="009246D1" w:rsidP="00D45773"/>
    <w:p w14:paraId="406B7269" w14:textId="4AB9059E" w:rsidR="009246D1" w:rsidRDefault="000237E6" w:rsidP="00D45773">
      <w:r>
        <w:t>All four permissions should show as linked.</w:t>
      </w:r>
    </w:p>
    <w:p w14:paraId="0130DDC8" w14:textId="77777777" w:rsidR="000237E6" w:rsidRDefault="000237E6" w:rsidP="00D45773"/>
    <w:p w14:paraId="37194E93" w14:textId="4E354BEC" w:rsidR="000237E6" w:rsidRDefault="000237E6" w:rsidP="00D45773">
      <w:r>
        <w:rPr>
          <w:noProof/>
          <w:lang w:val="en-GB" w:eastAsia="en-GB"/>
        </w:rPr>
        <w:drawing>
          <wp:inline distT="0" distB="0" distL="0" distR="0" wp14:anchorId="6DAE7200" wp14:editId="0FE0C989">
            <wp:extent cx="6188710" cy="2941955"/>
            <wp:effectExtent l="76200" t="76200" r="85090" b="806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7-07-05 at 10.59.38.png"/>
                    <pic:cNvPicPr/>
                  </pic:nvPicPr>
                  <pic:blipFill>
                    <a:blip r:embed="rId108">
                      <a:extLst>
                        <a:ext uri="{28A0092B-C50C-407E-A947-70E740481C1C}">
                          <a14:useLocalDpi xmlns:a14="http://schemas.microsoft.com/office/drawing/2010/main" val="0"/>
                        </a:ext>
                      </a:extLst>
                    </a:blip>
                    <a:stretch>
                      <a:fillRect/>
                    </a:stretch>
                  </pic:blipFill>
                  <pic:spPr>
                    <a:xfrm>
                      <a:off x="0" y="0"/>
                      <a:ext cx="6188710" cy="2941955"/>
                    </a:xfrm>
                    <a:prstGeom prst="rect">
                      <a:avLst/>
                    </a:prstGeom>
                    <a:effectLst>
                      <a:glow rad="63500">
                        <a:schemeClr val="accent3">
                          <a:satMod val="175000"/>
                          <a:alpha val="40000"/>
                        </a:schemeClr>
                      </a:glow>
                    </a:effectLst>
                  </pic:spPr>
                </pic:pic>
              </a:graphicData>
            </a:graphic>
          </wp:inline>
        </w:drawing>
      </w:r>
    </w:p>
    <w:p w14:paraId="60E829FA" w14:textId="77777777" w:rsidR="000237E6" w:rsidRDefault="000237E6" w:rsidP="00D45773"/>
    <w:p w14:paraId="459F4E16" w14:textId="42C33949" w:rsidR="000237E6" w:rsidRDefault="000237E6" w:rsidP="00D45773">
      <w:r>
        <w:t>We could add mitigation controls, and apply them to the risks, but as it’s not important to the lab, we will skip it. We have completed setting up the risk definitions and now need to analyze.</w:t>
      </w:r>
    </w:p>
    <w:p w14:paraId="3128268E" w14:textId="7329107A" w:rsidR="000237E6" w:rsidRDefault="000237E6" w:rsidP="000237E6">
      <w:pPr>
        <w:pStyle w:val="Heading3"/>
      </w:pPr>
      <w:bookmarkStart w:id="62" w:name="_Toc491868080"/>
      <w:r>
        <w:t>Analyze and View Risks for Privileged Access</w:t>
      </w:r>
      <w:bookmarkEnd w:id="62"/>
    </w:p>
    <w:p w14:paraId="41DA90DD" w14:textId="50C2D0F9" w:rsidR="000237E6" w:rsidRDefault="000237E6" w:rsidP="00D45773">
      <w:r>
        <w:t xml:space="preserve">As with any changes to risk </w:t>
      </w:r>
      <w:r w:rsidR="000A488F">
        <w:t>definitions</w:t>
      </w:r>
      <w:r>
        <w:t>, the first step is to run the risk analysis:</w:t>
      </w:r>
    </w:p>
    <w:p w14:paraId="2E4E5940" w14:textId="0D4546FB" w:rsidR="00AC11EC" w:rsidRDefault="00AC11EC" w:rsidP="003F34E6">
      <w:pPr>
        <w:pStyle w:val="ListParagraph"/>
        <w:numPr>
          <w:ilvl w:val="0"/>
          <w:numId w:val="53"/>
        </w:numPr>
      </w:pPr>
      <w:r w:rsidRPr="00AC11EC">
        <w:t>Go to</w:t>
      </w:r>
      <w:r>
        <w:rPr>
          <w:b/>
        </w:rPr>
        <w:t xml:space="preserve"> Manage &gt; Domains </w:t>
      </w:r>
      <w:r w:rsidRPr="00AC11EC">
        <w:t>and add ISPIM1 to the ALL domain</w:t>
      </w:r>
    </w:p>
    <w:p w14:paraId="4DD47477" w14:textId="3AB52ABF" w:rsidR="000237E6" w:rsidRPr="000237E6" w:rsidRDefault="000237E6" w:rsidP="003F34E6">
      <w:pPr>
        <w:pStyle w:val="ListParagraph"/>
        <w:numPr>
          <w:ilvl w:val="0"/>
          <w:numId w:val="53"/>
        </w:numPr>
      </w:pPr>
      <w:r>
        <w:t xml:space="preserve">Go to </w:t>
      </w:r>
      <w:r w:rsidRPr="000237E6">
        <w:rPr>
          <w:b/>
        </w:rPr>
        <w:t>Tools &gt; Refresh Analysis</w:t>
      </w:r>
    </w:p>
    <w:p w14:paraId="4D01C7BC" w14:textId="58584AB1" w:rsidR="000237E6" w:rsidRDefault="000237E6" w:rsidP="003F34E6">
      <w:pPr>
        <w:pStyle w:val="ListParagraph"/>
        <w:numPr>
          <w:ilvl w:val="0"/>
          <w:numId w:val="53"/>
        </w:numPr>
      </w:pPr>
      <w:r>
        <w:t xml:space="preserve">For each of the four analyses, select it and click </w:t>
      </w:r>
      <w:r w:rsidRPr="000237E6">
        <w:rPr>
          <w:b/>
        </w:rPr>
        <w:t>Actions &gt; Start</w:t>
      </w:r>
    </w:p>
    <w:p w14:paraId="05CA3DE5" w14:textId="77777777" w:rsidR="000237E6" w:rsidRDefault="000237E6" w:rsidP="00D45773"/>
    <w:p w14:paraId="0969FB4E" w14:textId="40151C32" w:rsidR="000237E6" w:rsidRDefault="00720F81" w:rsidP="00D45773">
      <w:r>
        <w:t>The analyses may take some time to run, particularly given that we’ve reduced the amount of memory allocated to the IGI VA.</w:t>
      </w:r>
      <w:r w:rsidR="00F851EA">
        <w:t xml:space="preserve"> </w:t>
      </w:r>
      <w:r w:rsidR="00FC645D">
        <w:t>If it’s not progressing past the Pending state, you may want to bounce the IGI application (or go get a coffee).</w:t>
      </w:r>
    </w:p>
    <w:p w14:paraId="71BCEAEA" w14:textId="77777777" w:rsidR="00A369E0" w:rsidRDefault="00A369E0" w:rsidP="00D45773"/>
    <w:p w14:paraId="778D1262" w14:textId="3DB49B62" w:rsidR="00A369E0" w:rsidRDefault="00092E63" w:rsidP="00D45773">
      <w:r>
        <w:rPr>
          <w:noProof/>
          <w:lang w:val="en-GB" w:eastAsia="en-GB"/>
        </w:rPr>
        <w:drawing>
          <wp:inline distT="0" distB="0" distL="0" distR="0" wp14:anchorId="54B9E21B" wp14:editId="7C976F9C">
            <wp:extent cx="6188710" cy="1885315"/>
            <wp:effectExtent l="76200" t="76200" r="85090" b="704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 Shot 2017-08-10 at 14.55.56.png"/>
                    <pic:cNvPicPr/>
                  </pic:nvPicPr>
                  <pic:blipFill>
                    <a:blip r:embed="rId109">
                      <a:extLst>
                        <a:ext uri="{28A0092B-C50C-407E-A947-70E740481C1C}">
                          <a14:useLocalDpi xmlns:a14="http://schemas.microsoft.com/office/drawing/2010/main" val="0"/>
                        </a:ext>
                      </a:extLst>
                    </a:blip>
                    <a:stretch>
                      <a:fillRect/>
                    </a:stretch>
                  </pic:blipFill>
                  <pic:spPr>
                    <a:xfrm>
                      <a:off x="0" y="0"/>
                      <a:ext cx="6188710" cy="1885315"/>
                    </a:xfrm>
                    <a:prstGeom prst="rect">
                      <a:avLst/>
                    </a:prstGeom>
                    <a:effectLst>
                      <a:glow rad="63500">
                        <a:schemeClr val="accent3">
                          <a:satMod val="175000"/>
                          <a:alpha val="40000"/>
                        </a:schemeClr>
                      </a:glow>
                    </a:effectLst>
                  </pic:spPr>
                </pic:pic>
              </a:graphicData>
            </a:graphic>
          </wp:inline>
        </w:drawing>
      </w:r>
    </w:p>
    <w:p w14:paraId="7A0731B5" w14:textId="77777777" w:rsidR="00A369E0" w:rsidRDefault="00A369E0" w:rsidP="00D45773"/>
    <w:p w14:paraId="405161E6" w14:textId="3ED82A5E" w:rsidR="00A369E0" w:rsidRPr="000237E6" w:rsidRDefault="00A369E0" w:rsidP="003F34E6">
      <w:pPr>
        <w:pStyle w:val="ListParagraph"/>
        <w:numPr>
          <w:ilvl w:val="0"/>
          <w:numId w:val="53"/>
        </w:numPr>
      </w:pPr>
      <w:r>
        <w:t xml:space="preserve">Go to </w:t>
      </w:r>
      <w:r>
        <w:rPr>
          <w:b/>
        </w:rPr>
        <w:t>Monitor</w:t>
      </w:r>
      <w:r w:rsidRPr="000237E6">
        <w:rPr>
          <w:b/>
        </w:rPr>
        <w:t xml:space="preserve"> &gt; </w:t>
      </w:r>
      <w:r>
        <w:rPr>
          <w:b/>
        </w:rPr>
        <w:t>Risk Violations &gt; User Violations</w:t>
      </w:r>
    </w:p>
    <w:p w14:paraId="0D258E19" w14:textId="6F9BBAA1" w:rsidR="00A369E0" w:rsidRDefault="009878D0" w:rsidP="003F34E6">
      <w:pPr>
        <w:pStyle w:val="ListParagraph"/>
        <w:numPr>
          <w:ilvl w:val="0"/>
          <w:numId w:val="53"/>
        </w:numPr>
      </w:pPr>
      <w:r>
        <w:lastRenderedPageBreak/>
        <w:t xml:space="preserve">Find and select </w:t>
      </w:r>
      <w:r w:rsidRPr="00092E63">
        <w:rPr>
          <w:rStyle w:val="CodeChar"/>
        </w:rPr>
        <w:t>David Fox</w:t>
      </w:r>
    </w:p>
    <w:p w14:paraId="3795243B" w14:textId="59F2625C" w:rsidR="009878D0" w:rsidRDefault="009878D0" w:rsidP="003F34E6">
      <w:pPr>
        <w:pStyle w:val="ListParagraph"/>
        <w:numPr>
          <w:ilvl w:val="0"/>
          <w:numId w:val="53"/>
        </w:numPr>
      </w:pPr>
      <w:r>
        <w:t xml:space="preserve">Expand the </w:t>
      </w:r>
      <w:r w:rsidRPr="00092E63">
        <w:rPr>
          <w:b/>
          <w:u w:val="single"/>
        </w:rPr>
        <w:t>Risk info</w:t>
      </w:r>
      <w:r>
        <w:t xml:space="preserve"> and look at the risks</w:t>
      </w:r>
    </w:p>
    <w:p w14:paraId="4453B277" w14:textId="77777777" w:rsidR="009878D0" w:rsidRDefault="009878D0" w:rsidP="009878D0"/>
    <w:p w14:paraId="19436E29" w14:textId="00138D6C" w:rsidR="009878D0" w:rsidRDefault="009878D0" w:rsidP="009878D0">
      <w:r>
        <w:rPr>
          <w:noProof/>
          <w:lang w:val="en-GB" w:eastAsia="en-GB"/>
        </w:rPr>
        <w:drawing>
          <wp:inline distT="0" distB="0" distL="0" distR="0" wp14:anchorId="09250622" wp14:editId="1187A049">
            <wp:extent cx="6188710" cy="2276475"/>
            <wp:effectExtent l="76200" t="76200" r="85090" b="857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7-07-05 at 11.40.52.png"/>
                    <pic:cNvPicPr/>
                  </pic:nvPicPr>
                  <pic:blipFill>
                    <a:blip r:embed="rId110">
                      <a:extLst>
                        <a:ext uri="{28A0092B-C50C-407E-A947-70E740481C1C}">
                          <a14:useLocalDpi xmlns:a14="http://schemas.microsoft.com/office/drawing/2010/main" val="0"/>
                        </a:ext>
                      </a:extLst>
                    </a:blip>
                    <a:stretch>
                      <a:fillRect/>
                    </a:stretch>
                  </pic:blipFill>
                  <pic:spPr>
                    <a:xfrm>
                      <a:off x="0" y="0"/>
                      <a:ext cx="6188710" cy="2276475"/>
                    </a:xfrm>
                    <a:prstGeom prst="rect">
                      <a:avLst/>
                    </a:prstGeom>
                    <a:effectLst>
                      <a:glow rad="63500">
                        <a:schemeClr val="accent3">
                          <a:satMod val="175000"/>
                          <a:alpha val="40000"/>
                        </a:schemeClr>
                      </a:glow>
                    </a:effectLst>
                  </pic:spPr>
                </pic:pic>
              </a:graphicData>
            </a:graphic>
          </wp:inline>
        </w:drawing>
      </w:r>
    </w:p>
    <w:p w14:paraId="4AE5CC59" w14:textId="77777777" w:rsidR="009878D0" w:rsidRDefault="009878D0" w:rsidP="009878D0"/>
    <w:p w14:paraId="326DFB60" w14:textId="0AF34FF8" w:rsidR="00A369E0" w:rsidRDefault="009878D0" w:rsidP="00D45773">
      <w:r>
        <w:t>He has the SA || Production Sysadmin (medium-level) risk based on his membership in PIM of the Access to Administrator PIM Access, and the mapping of that through the Windows administration BA to the risk.</w:t>
      </w:r>
    </w:p>
    <w:p w14:paraId="67C851B4" w14:textId="77777777" w:rsidR="009878D0" w:rsidRDefault="009878D0" w:rsidP="00D45773"/>
    <w:p w14:paraId="334F8DF3" w14:textId="6E8C4EF5" w:rsidR="009878D0" w:rsidRDefault="00F9583B" w:rsidP="003F34E6">
      <w:pPr>
        <w:pStyle w:val="ListParagraph"/>
        <w:numPr>
          <w:ilvl w:val="0"/>
          <w:numId w:val="54"/>
        </w:numPr>
      </w:pPr>
      <w:r>
        <w:t xml:space="preserve">Find and select </w:t>
      </w:r>
      <w:r w:rsidRPr="005A1B0C">
        <w:rPr>
          <w:rStyle w:val="CodeChar"/>
        </w:rPr>
        <w:t>Helen Fang</w:t>
      </w:r>
    </w:p>
    <w:p w14:paraId="24085407" w14:textId="6D1109D6" w:rsidR="00F9583B" w:rsidRDefault="00F9583B" w:rsidP="003F34E6">
      <w:pPr>
        <w:pStyle w:val="ListParagraph"/>
        <w:numPr>
          <w:ilvl w:val="0"/>
          <w:numId w:val="54"/>
        </w:numPr>
      </w:pPr>
      <w:r>
        <w:t xml:space="preserve">Expand the </w:t>
      </w:r>
      <w:r w:rsidRPr="005A1B0C">
        <w:rPr>
          <w:b/>
          <w:u w:val="single"/>
        </w:rPr>
        <w:t>Risk info</w:t>
      </w:r>
      <w:r>
        <w:t xml:space="preserve"> and look at the risks</w:t>
      </w:r>
    </w:p>
    <w:p w14:paraId="17BDF29C" w14:textId="77777777" w:rsidR="00F9583B" w:rsidRDefault="00F9583B" w:rsidP="00D45773"/>
    <w:p w14:paraId="32EBA463" w14:textId="6D5213AD" w:rsidR="00F9583B" w:rsidRDefault="00F9583B" w:rsidP="00D45773">
      <w:r>
        <w:rPr>
          <w:noProof/>
          <w:lang w:val="en-GB" w:eastAsia="en-GB"/>
        </w:rPr>
        <w:drawing>
          <wp:inline distT="0" distB="0" distL="0" distR="0" wp14:anchorId="00C9BCC0" wp14:editId="605FD09A">
            <wp:extent cx="6186772" cy="1254868"/>
            <wp:effectExtent l="76200" t="76200" r="87630" b="660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7-07-05 at 11.43.45.png"/>
                    <pic:cNvPicPr/>
                  </pic:nvPicPr>
                  <pic:blipFill rotWithShape="1">
                    <a:blip r:embed="rId111">
                      <a:extLst>
                        <a:ext uri="{28A0092B-C50C-407E-A947-70E740481C1C}">
                          <a14:useLocalDpi xmlns:a14="http://schemas.microsoft.com/office/drawing/2010/main" val="0"/>
                        </a:ext>
                      </a:extLst>
                    </a:blip>
                    <a:srcRect t="14330" b="5281"/>
                    <a:stretch/>
                  </pic:blipFill>
                  <pic:spPr bwMode="auto">
                    <a:xfrm>
                      <a:off x="0" y="0"/>
                      <a:ext cx="6188710" cy="1255261"/>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150E320D" w14:textId="77777777" w:rsidR="00F9583B" w:rsidRDefault="00F9583B" w:rsidP="00D45773"/>
    <w:p w14:paraId="41B3354D" w14:textId="299253CE" w:rsidR="00F9583B" w:rsidRDefault="00F9583B" w:rsidP="00D45773">
      <w:r>
        <w:t>Not only does Helen have the two medium-level Sensitive Access risks for system and dba access, she also has a high-level Separation of Duties risk as she has both Windows administrator access and access to the DB admin account for one or more databases.</w:t>
      </w:r>
    </w:p>
    <w:p w14:paraId="5EFD7283" w14:textId="77777777" w:rsidR="005A1B0C" w:rsidRDefault="005A1B0C" w:rsidP="00D45773"/>
    <w:p w14:paraId="319C8E81" w14:textId="6294F98F" w:rsidR="005849CD" w:rsidRDefault="009449BE" w:rsidP="00D45773">
      <w:r>
        <w:t>We can also run a report to see the violations by application:</w:t>
      </w:r>
    </w:p>
    <w:p w14:paraId="4060F49D" w14:textId="39064B42" w:rsidR="009449BE" w:rsidRDefault="009449BE" w:rsidP="003F34E6">
      <w:pPr>
        <w:pStyle w:val="ListParagraph"/>
        <w:numPr>
          <w:ilvl w:val="0"/>
          <w:numId w:val="56"/>
        </w:numPr>
      </w:pPr>
      <w:r>
        <w:t xml:space="preserve">Go to </w:t>
      </w:r>
      <w:r w:rsidRPr="009F378E">
        <w:rPr>
          <w:b/>
        </w:rPr>
        <w:t>Monitor &gt; Reports</w:t>
      </w:r>
    </w:p>
    <w:p w14:paraId="0836CA94" w14:textId="4FF6D081" w:rsidR="009449BE" w:rsidRDefault="009449BE" w:rsidP="003F34E6">
      <w:pPr>
        <w:pStyle w:val="ListParagraph"/>
        <w:numPr>
          <w:ilvl w:val="0"/>
          <w:numId w:val="56"/>
        </w:numPr>
      </w:pPr>
      <w:r>
        <w:t xml:space="preserve">In the </w:t>
      </w:r>
      <w:r w:rsidRPr="00FF16A1">
        <w:rPr>
          <w:b/>
          <w:u w:val="single"/>
        </w:rPr>
        <w:t>Request</w:t>
      </w:r>
      <w:r>
        <w:t xml:space="preserve"> view, expand to see the reports under </w:t>
      </w:r>
      <w:r w:rsidR="00FF16A1">
        <w:t xml:space="preserve">Policies &gt; </w:t>
      </w:r>
      <w:r>
        <w:t>Violations</w:t>
      </w:r>
    </w:p>
    <w:p w14:paraId="4AA9BE7A" w14:textId="6CCF02CF" w:rsidR="00FF16A1" w:rsidRDefault="009449BE" w:rsidP="006522C7">
      <w:pPr>
        <w:pStyle w:val="ListParagraph"/>
        <w:numPr>
          <w:ilvl w:val="0"/>
          <w:numId w:val="56"/>
        </w:numPr>
      </w:pPr>
      <w:r>
        <w:t xml:space="preserve">Select the </w:t>
      </w:r>
      <w:r w:rsidRPr="00FF16A1">
        <w:rPr>
          <w:rStyle w:val="CodeChar"/>
        </w:rPr>
        <w:t>User Risks &amp; Mitigations</w:t>
      </w:r>
      <w:r>
        <w:t xml:space="preserve"> report</w:t>
      </w:r>
      <w:r w:rsidR="004A245E">
        <w:t xml:space="preserve"> and click </w:t>
      </w:r>
      <w:r w:rsidR="00FF16A1" w:rsidRPr="004A245E">
        <w:rPr>
          <w:b/>
        </w:rPr>
        <w:t>Next</w:t>
      </w:r>
    </w:p>
    <w:p w14:paraId="15E40243" w14:textId="4B21D442" w:rsidR="009449BE" w:rsidRDefault="009449BE" w:rsidP="006522C7">
      <w:pPr>
        <w:pStyle w:val="ListParagraph"/>
        <w:numPr>
          <w:ilvl w:val="0"/>
          <w:numId w:val="56"/>
        </w:numPr>
      </w:pPr>
      <w:r>
        <w:t xml:space="preserve">On the </w:t>
      </w:r>
      <w:r w:rsidRPr="004A245E">
        <w:rPr>
          <w:b/>
          <w:u w:val="single"/>
        </w:rPr>
        <w:t>Visibility – Applications</w:t>
      </w:r>
      <w:r>
        <w:t xml:space="preserve"> page, select the </w:t>
      </w:r>
      <w:r w:rsidRPr="004A245E">
        <w:rPr>
          <w:rStyle w:val="CodeChar"/>
        </w:rPr>
        <w:t>ISPIM</w:t>
      </w:r>
      <w:r w:rsidR="00FF16A1" w:rsidRPr="004A245E">
        <w:rPr>
          <w:rStyle w:val="CodeChar"/>
        </w:rPr>
        <w:t>1</w:t>
      </w:r>
      <w:r>
        <w:t xml:space="preserve"> application</w:t>
      </w:r>
      <w:r w:rsidR="004A245E">
        <w:t>, then continue</w:t>
      </w:r>
      <w:r w:rsidR="00FF16A1">
        <w:t xml:space="preserve"> through </w:t>
      </w:r>
      <w:r w:rsidR="004A245E">
        <w:t>e</w:t>
      </w:r>
      <w:r>
        <w:t>xecute the report and download it when it completes</w:t>
      </w:r>
    </w:p>
    <w:p w14:paraId="583864DC" w14:textId="77777777" w:rsidR="009449BE" w:rsidRDefault="009449BE" w:rsidP="00D45773"/>
    <w:p w14:paraId="4D733308" w14:textId="5238255A" w:rsidR="009449BE" w:rsidRDefault="00036431" w:rsidP="00D45773">
      <w:r>
        <w:rPr>
          <w:noProof/>
          <w:lang w:val="en-GB" w:eastAsia="en-GB"/>
        </w:rPr>
        <w:drawing>
          <wp:inline distT="0" distB="0" distL="0" distR="0" wp14:anchorId="4EFDC92F" wp14:editId="3EEE8736">
            <wp:extent cx="6188710" cy="1060315"/>
            <wp:effectExtent l="76200" t="76200" r="85090" b="8318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 Shot 2017-08-10 at 15.08.47.png"/>
                    <pic:cNvPicPr/>
                  </pic:nvPicPr>
                  <pic:blipFill rotWithShape="1">
                    <a:blip r:embed="rId112">
                      <a:extLst>
                        <a:ext uri="{28A0092B-C50C-407E-A947-70E740481C1C}">
                          <a14:useLocalDpi xmlns:a14="http://schemas.microsoft.com/office/drawing/2010/main" val="0"/>
                        </a:ext>
                      </a:extLst>
                    </a:blip>
                    <a:srcRect b="31928"/>
                    <a:stretch/>
                  </pic:blipFill>
                  <pic:spPr bwMode="auto">
                    <a:xfrm>
                      <a:off x="0" y="0"/>
                      <a:ext cx="6188710" cy="1060315"/>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71AAF704" w14:textId="77777777" w:rsidR="009F378E" w:rsidRDefault="009F378E" w:rsidP="00D45773"/>
    <w:p w14:paraId="3DE25424" w14:textId="4409EFDE" w:rsidR="009F378E" w:rsidRDefault="009F378E" w:rsidP="00D45773">
      <w:r>
        <w:t>This is showing not only the PIM Users associated with PIM Accesses, but also the risks that those accesses represent.</w:t>
      </w:r>
      <w:r w:rsidR="004A245E">
        <w:t xml:space="preserve"> </w:t>
      </w:r>
      <w:r>
        <w:t>This concludes the exploration of risk analysis. The next section will look at recertification of risk.</w:t>
      </w:r>
    </w:p>
    <w:p w14:paraId="6A6335EB" w14:textId="77777777" w:rsidR="009F378E" w:rsidRDefault="009F378E" w:rsidP="009F378E">
      <w:pPr>
        <w:pStyle w:val="Heading2"/>
      </w:pPr>
      <w:bookmarkStart w:id="63" w:name="_Toc491868081"/>
      <w:r>
        <w:lastRenderedPageBreak/>
        <w:t>Recertification of Risk Due to Privileged Access</w:t>
      </w:r>
      <w:bookmarkEnd w:id="63"/>
    </w:p>
    <w:p w14:paraId="71331AF9" w14:textId="77777777" w:rsidR="009F378E" w:rsidRDefault="009F378E" w:rsidP="00D45773">
      <w:r>
        <w:t>The section of the lab involves:</w:t>
      </w:r>
    </w:p>
    <w:p w14:paraId="25DDCB3E" w14:textId="77777777" w:rsidR="009F378E" w:rsidRDefault="009F378E" w:rsidP="003F34E6">
      <w:pPr>
        <w:pStyle w:val="ListParagraph"/>
        <w:numPr>
          <w:ilvl w:val="0"/>
          <w:numId w:val="57"/>
        </w:numPr>
      </w:pPr>
      <w:r>
        <w:t xml:space="preserve">Setting up and running a campaign, and </w:t>
      </w:r>
    </w:p>
    <w:p w14:paraId="25DB2E00" w14:textId="77777777" w:rsidR="009F378E" w:rsidRDefault="009F378E" w:rsidP="003F34E6">
      <w:pPr>
        <w:pStyle w:val="ListParagraph"/>
        <w:numPr>
          <w:ilvl w:val="0"/>
          <w:numId w:val="57"/>
        </w:numPr>
      </w:pPr>
      <w:r>
        <w:t>Reviewing privileged access</w:t>
      </w:r>
    </w:p>
    <w:p w14:paraId="3001A079" w14:textId="77777777" w:rsidR="009F378E" w:rsidRDefault="009F378E" w:rsidP="00D45773"/>
    <w:p w14:paraId="41EA87A2" w14:textId="5D622864" w:rsidR="009F378E" w:rsidRDefault="009F378E" w:rsidP="00D45773">
      <w:r>
        <w:t>As before the steps will be deliberately brief.</w:t>
      </w:r>
    </w:p>
    <w:p w14:paraId="6F93831C" w14:textId="14A4ED51" w:rsidR="009F378E" w:rsidRDefault="009F378E" w:rsidP="009F378E">
      <w:pPr>
        <w:pStyle w:val="Heading3"/>
      </w:pPr>
      <w:bookmarkStart w:id="64" w:name="_Toc491868082"/>
      <w:r>
        <w:t>Setup and Launch a Campaign for Privileged Access</w:t>
      </w:r>
      <w:bookmarkEnd w:id="64"/>
    </w:p>
    <w:p w14:paraId="19B47CAA" w14:textId="21D7EF88" w:rsidR="009F378E" w:rsidRDefault="009F378E" w:rsidP="00D45773">
      <w:r>
        <w:t>First, create a certification dataset:</w:t>
      </w:r>
    </w:p>
    <w:p w14:paraId="47394610" w14:textId="77777777" w:rsidR="009F378E" w:rsidRDefault="009F378E" w:rsidP="003F34E6">
      <w:pPr>
        <w:pStyle w:val="ListParagraph"/>
        <w:numPr>
          <w:ilvl w:val="0"/>
          <w:numId w:val="58"/>
        </w:numPr>
      </w:pPr>
      <w:r>
        <w:t xml:space="preserve">In the </w:t>
      </w:r>
      <w:r w:rsidRPr="00C005B3">
        <w:rPr>
          <w:b/>
        </w:rPr>
        <w:t>IGI Admin Console</w:t>
      </w:r>
      <w:r>
        <w:t xml:space="preserve">, go to </w:t>
      </w:r>
      <w:r w:rsidRPr="00C005B3">
        <w:rPr>
          <w:b/>
        </w:rPr>
        <w:t>Access Governance Core</w:t>
      </w:r>
    </w:p>
    <w:p w14:paraId="740CFA76" w14:textId="3AFD0C5B" w:rsidR="009F378E" w:rsidRDefault="009F378E" w:rsidP="003F34E6">
      <w:pPr>
        <w:pStyle w:val="ListParagraph"/>
        <w:numPr>
          <w:ilvl w:val="0"/>
          <w:numId w:val="58"/>
        </w:numPr>
      </w:pPr>
      <w:r>
        <w:t xml:space="preserve">Go to </w:t>
      </w:r>
      <w:r w:rsidRPr="00C005B3">
        <w:rPr>
          <w:b/>
        </w:rPr>
        <w:t>Configure &gt; Certification Datasets</w:t>
      </w:r>
    </w:p>
    <w:p w14:paraId="30F17AB4" w14:textId="5B89D765" w:rsidR="009F378E" w:rsidRDefault="009F378E" w:rsidP="003F34E6">
      <w:pPr>
        <w:pStyle w:val="ListParagraph"/>
        <w:numPr>
          <w:ilvl w:val="0"/>
          <w:numId w:val="58"/>
        </w:numPr>
      </w:pPr>
      <w:r>
        <w:t xml:space="preserve">Create a new dataset of type </w:t>
      </w:r>
      <w:r w:rsidRPr="00C005B3">
        <w:rPr>
          <w:rStyle w:val="CodeChar"/>
        </w:rPr>
        <w:t>User Assignment</w:t>
      </w:r>
      <w:r>
        <w:t xml:space="preserve">, named </w:t>
      </w:r>
      <w:r w:rsidRPr="00C005B3">
        <w:rPr>
          <w:rStyle w:val="CodeChar"/>
        </w:rPr>
        <w:t>Privileged Access</w:t>
      </w:r>
      <w:r>
        <w:t xml:space="preserve"> and Save</w:t>
      </w:r>
    </w:p>
    <w:p w14:paraId="1326D4B0" w14:textId="77777777" w:rsidR="00C005B3" w:rsidRDefault="00C005B3" w:rsidP="00C005B3"/>
    <w:p w14:paraId="1D0F6896" w14:textId="31790A8F" w:rsidR="00C005B3" w:rsidRDefault="00C005B3" w:rsidP="00C005B3">
      <w:r>
        <w:rPr>
          <w:noProof/>
          <w:lang w:val="en-GB" w:eastAsia="en-GB"/>
        </w:rPr>
        <w:drawing>
          <wp:inline distT="0" distB="0" distL="0" distR="0" wp14:anchorId="0B96CD52" wp14:editId="27C32C12">
            <wp:extent cx="6188710" cy="2350770"/>
            <wp:effectExtent l="76200" t="76200" r="85090" b="876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 Shot 2017-07-05 at 12.04.44.png"/>
                    <pic:cNvPicPr/>
                  </pic:nvPicPr>
                  <pic:blipFill>
                    <a:blip r:embed="rId113">
                      <a:extLst>
                        <a:ext uri="{28A0092B-C50C-407E-A947-70E740481C1C}">
                          <a14:useLocalDpi xmlns:a14="http://schemas.microsoft.com/office/drawing/2010/main" val="0"/>
                        </a:ext>
                      </a:extLst>
                    </a:blip>
                    <a:stretch>
                      <a:fillRect/>
                    </a:stretch>
                  </pic:blipFill>
                  <pic:spPr>
                    <a:xfrm>
                      <a:off x="0" y="0"/>
                      <a:ext cx="6188710" cy="2350770"/>
                    </a:xfrm>
                    <a:prstGeom prst="rect">
                      <a:avLst/>
                    </a:prstGeom>
                    <a:effectLst>
                      <a:glow rad="63500">
                        <a:schemeClr val="accent3">
                          <a:satMod val="175000"/>
                          <a:alpha val="40000"/>
                        </a:schemeClr>
                      </a:glow>
                    </a:effectLst>
                  </pic:spPr>
                </pic:pic>
              </a:graphicData>
            </a:graphic>
          </wp:inline>
        </w:drawing>
      </w:r>
    </w:p>
    <w:p w14:paraId="732BF777" w14:textId="77777777" w:rsidR="00C005B3" w:rsidRDefault="00C005B3" w:rsidP="00C005B3"/>
    <w:p w14:paraId="427D49ED" w14:textId="05991B76" w:rsidR="009F378E" w:rsidRDefault="00C005B3" w:rsidP="003F34E6">
      <w:pPr>
        <w:pStyle w:val="ListParagraph"/>
        <w:numPr>
          <w:ilvl w:val="0"/>
          <w:numId w:val="58"/>
        </w:numPr>
      </w:pPr>
      <w:r>
        <w:t xml:space="preserve">For this dataset, add an </w:t>
      </w:r>
      <w:r w:rsidRPr="00D43DD8">
        <w:rPr>
          <w:b/>
          <w:u w:val="single"/>
        </w:rPr>
        <w:t>Application</w:t>
      </w:r>
      <w:r w:rsidR="00D43DD8" w:rsidRPr="00D43DD8">
        <w:rPr>
          <w:b/>
        </w:rPr>
        <w:t xml:space="preserve"> &gt; </w:t>
      </w:r>
      <w:r w:rsidRPr="00D43DD8">
        <w:rPr>
          <w:b/>
          <w:u w:val="single"/>
        </w:rPr>
        <w:t>White List</w:t>
      </w:r>
      <w:r>
        <w:t xml:space="preserve"> for </w:t>
      </w:r>
      <w:r w:rsidRPr="00C005B3">
        <w:rPr>
          <w:rStyle w:val="CodeChar"/>
        </w:rPr>
        <w:t>ISPIM</w:t>
      </w:r>
      <w:r w:rsidR="00D43DD8">
        <w:rPr>
          <w:rStyle w:val="CodeChar"/>
        </w:rPr>
        <w:t>1</w:t>
      </w:r>
    </w:p>
    <w:p w14:paraId="54C6DD84" w14:textId="77777777" w:rsidR="00C005B3" w:rsidRDefault="00C005B3" w:rsidP="00C005B3"/>
    <w:p w14:paraId="6E739A23" w14:textId="1C13295C" w:rsidR="00F94D65" w:rsidRDefault="00F94D65" w:rsidP="00C005B3">
      <w:r>
        <w:t>Nothing else needs to be configured for the dataset.</w:t>
      </w:r>
    </w:p>
    <w:p w14:paraId="63ED278D" w14:textId="77777777" w:rsidR="00F94D65" w:rsidRDefault="00F94D65" w:rsidP="00C005B3"/>
    <w:p w14:paraId="08120DD0" w14:textId="5C478D80" w:rsidR="00C005B3" w:rsidRDefault="00C005B3" w:rsidP="00C005B3">
      <w:r>
        <w:t>Next, create a certification campaign:</w:t>
      </w:r>
    </w:p>
    <w:p w14:paraId="37A8A826" w14:textId="400C3D38" w:rsidR="00C005B3" w:rsidRDefault="00C005B3" w:rsidP="003F34E6">
      <w:pPr>
        <w:pStyle w:val="ListParagraph"/>
        <w:numPr>
          <w:ilvl w:val="0"/>
          <w:numId w:val="58"/>
        </w:numPr>
      </w:pPr>
      <w:r>
        <w:t xml:space="preserve">Go to </w:t>
      </w:r>
      <w:r w:rsidRPr="00D43DD8">
        <w:rPr>
          <w:b/>
        </w:rPr>
        <w:t>Configure &gt; Certification Campaigns</w:t>
      </w:r>
    </w:p>
    <w:p w14:paraId="30955F64" w14:textId="62C63F25" w:rsidR="00C005B3" w:rsidRDefault="00C005B3" w:rsidP="003F34E6">
      <w:pPr>
        <w:pStyle w:val="ListParagraph"/>
        <w:numPr>
          <w:ilvl w:val="0"/>
          <w:numId w:val="58"/>
        </w:numPr>
      </w:pPr>
      <w:r>
        <w:t>Add the campaign with the following details (if not stated, leave as default):</w:t>
      </w:r>
    </w:p>
    <w:p w14:paraId="6D795532" w14:textId="77777777" w:rsidR="00C005B3" w:rsidRDefault="00C005B3" w:rsidP="00C005B3"/>
    <w:tbl>
      <w:tblPr>
        <w:tblStyle w:val="GridTable4-Accent51"/>
        <w:tblW w:w="0" w:type="auto"/>
        <w:tblLook w:val="0620" w:firstRow="1" w:lastRow="0" w:firstColumn="0" w:lastColumn="0" w:noHBand="1" w:noVBand="1"/>
      </w:tblPr>
      <w:tblGrid>
        <w:gridCol w:w="2085"/>
        <w:gridCol w:w="2268"/>
        <w:gridCol w:w="5609"/>
      </w:tblGrid>
      <w:tr w:rsidR="00F94D65" w14:paraId="156A5CBC" w14:textId="77777777" w:rsidTr="00F94D65">
        <w:trPr>
          <w:cnfStyle w:val="100000000000" w:firstRow="1" w:lastRow="0" w:firstColumn="0" w:lastColumn="0" w:oddVBand="0" w:evenVBand="0" w:oddHBand="0" w:evenHBand="0" w:firstRowFirstColumn="0" w:firstRowLastColumn="0" w:lastRowFirstColumn="0" w:lastRowLastColumn="0"/>
        </w:trPr>
        <w:tc>
          <w:tcPr>
            <w:tcW w:w="2085" w:type="dxa"/>
          </w:tcPr>
          <w:p w14:paraId="7A5D5BEF" w14:textId="5F0E6A56" w:rsidR="00F94D65" w:rsidRDefault="00F94D65" w:rsidP="00C005B3">
            <w:r>
              <w:t>Section</w:t>
            </w:r>
          </w:p>
        </w:tc>
        <w:tc>
          <w:tcPr>
            <w:tcW w:w="2268" w:type="dxa"/>
          </w:tcPr>
          <w:p w14:paraId="6A9CCA72" w14:textId="47124B72" w:rsidR="00F94D65" w:rsidRDefault="00F94D65" w:rsidP="00C005B3">
            <w:r>
              <w:t>Attribute</w:t>
            </w:r>
          </w:p>
        </w:tc>
        <w:tc>
          <w:tcPr>
            <w:tcW w:w="5609" w:type="dxa"/>
          </w:tcPr>
          <w:p w14:paraId="1C0F638A" w14:textId="23E524F7" w:rsidR="00F94D65" w:rsidRDefault="00F94D65" w:rsidP="00C005B3">
            <w:r>
              <w:t>Value</w:t>
            </w:r>
          </w:p>
        </w:tc>
      </w:tr>
      <w:tr w:rsidR="00F94D65" w14:paraId="53DBAF5A" w14:textId="77777777" w:rsidTr="00F94D65">
        <w:tc>
          <w:tcPr>
            <w:tcW w:w="2085" w:type="dxa"/>
          </w:tcPr>
          <w:p w14:paraId="2C74433B" w14:textId="28C7D553" w:rsidR="00F94D65" w:rsidRDefault="00F94D65" w:rsidP="00C005B3">
            <w:r>
              <w:t>Details</w:t>
            </w:r>
          </w:p>
        </w:tc>
        <w:tc>
          <w:tcPr>
            <w:tcW w:w="2268" w:type="dxa"/>
          </w:tcPr>
          <w:p w14:paraId="03440B59" w14:textId="154F9078" w:rsidR="00F94D65" w:rsidRDefault="00F94D65" w:rsidP="00C005B3">
            <w:r>
              <w:t>Campaign name</w:t>
            </w:r>
          </w:p>
        </w:tc>
        <w:tc>
          <w:tcPr>
            <w:tcW w:w="5609" w:type="dxa"/>
          </w:tcPr>
          <w:p w14:paraId="647411CC" w14:textId="286611BA" w:rsidR="00F94D65" w:rsidRDefault="00F94D65" w:rsidP="00C005B3">
            <w:r>
              <w:t>Privileged Access Review</w:t>
            </w:r>
          </w:p>
        </w:tc>
      </w:tr>
      <w:tr w:rsidR="00F94D65" w14:paraId="0365ABD1" w14:textId="77777777" w:rsidTr="00F94D65">
        <w:tc>
          <w:tcPr>
            <w:tcW w:w="2085" w:type="dxa"/>
          </w:tcPr>
          <w:p w14:paraId="2DE30449" w14:textId="77777777" w:rsidR="00F94D65" w:rsidRDefault="00F94D65" w:rsidP="00C005B3"/>
        </w:tc>
        <w:tc>
          <w:tcPr>
            <w:tcW w:w="2268" w:type="dxa"/>
          </w:tcPr>
          <w:p w14:paraId="79283045" w14:textId="6EC2E702" w:rsidR="00F94D65" w:rsidRDefault="00F94D65" w:rsidP="00C005B3">
            <w:r>
              <w:t>Description</w:t>
            </w:r>
          </w:p>
        </w:tc>
        <w:tc>
          <w:tcPr>
            <w:tcW w:w="5609" w:type="dxa"/>
          </w:tcPr>
          <w:p w14:paraId="15D0B969" w14:textId="46251AC8" w:rsidR="00F94D65" w:rsidRDefault="00F94D65" w:rsidP="00C005B3">
            <w:r>
              <w:t>&lt;whatever&gt;</w:t>
            </w:r>
          </w:p>
        </w:tc>
      </w:tr>
      <w:tr w:rsidR="00F94D65" w14:paraId="133F50CE" w14:textId="77777777" w:rsidTr="00F94D65">
        <w:tc>
          <w:tcPr>
            <w:tcW w:w="2085" w:type="dxa"/>
          </w:tcPr>
          <w:p w14:paraId="6E7D2D04" w14:textId="77777777" w:rsidR="00F94D65" w:rsidRDefault="00F94D65" w:rsidP="00C005B3"/>
        </w:tc>
        <w:tc>
          <w:tcPr>
            <w:tcW w:w="2268" w:type="dxa"/>
          </w:tcPr>
          <w:p w14:paraId="5334E637" w14:textId="18814998" w:rsidR="00F94D65" w:rsidRDefault="00F94D65" w:rsidP="00C005B3">
            <w:r>
              <w:t>Campaign Type</w:t>
            </w:r>
          </w:p>
        </w:tc>
        <w:tc>
          <w:tcPr>
            <w:tcW w:w="5609" w:type="dxa"/>
          </w:tcPr>
          <w:p w14:paraId="2F70BE3F" w14:textId="32F10504" w:rsidR="00F94D65" w:rsidRDefault="00F94D65" w:rsidP="00C005B3">
            <w:r>
              <w:t>User Assignment</w:t>
            </w:r>
          </w:p>
        </w:tc>
      </w:tr>
      <w:tr w:rsidR="00F94D65" w14:paraId="3B66A3BC" w14:textId="77777777" w:rsidTr="00F94D65">
        <w:tc>
          <w:tcPr>
            <w:tcW w:w="2085" w:type="dxa"/>
          </w:tcPr>
          <w:p w14:paraId="7F0BA11C" w14:textId="77777777" w:rsidR="00F94D65" w:rsidRDefault="00F94D65" w:rsidP="00C005B3"/>
        </w:tc>
        <w:tc>
          <w:tcPr>
            <w:tcW w:w="2268" w:type="dxa"/>
          </w:tcPr>
          <w:p w14:paraId="7C30AACD" w14:textId="635A3827" w:rsidR="00F94D65" w:rsidRDefault="00F94D65" w:rsidP="00C005B3">
            <w:r>
              <w:t>Certification Dataset</w:t>
            </w:r>
          </w:p>
        </w:tc>
        <w:tc>
          <w:tcPr>
            <w:tcW w:w="5609" w:type="dxa"/>
          </w:tcPr>
          <w:p w14:paraId="72156F95" w14:textId="172917DF" w:rsidR="00F94D65" w:rsidRDefault="00F94D65" w:rsidP="00C005B3">
            <w:r>
              <w:t>Privileged Access</w:t>
            </w:r>
          </w:p>
        </w:tc>
      </w:tr>
      <w:tr w:rsidR="00F94D65" w14:paraId="3EBFCC53" w14:textId="77777777" w:rsidTr="00F94D65">
        <w:tc>
          <w:tcPr>
            <w:tcW w:w="2085" w:type="dxa"/>
          </w:tcPr>
          <w:p w14:paraId="6BA43FD5" w14:textId="1E85887A" w:rsidR="00F94D65" w:rsidRDefault="00F94D65" w:rsidP="00C005B3">
            <w:r>
              <w:t>Supervisors</w:t>
            </w:r>
          </w:p>
        </w:tc>
        <w:tc>
          <w:tcPr>
            <w:tcW w:w="2268" w:type="dxa"/>
          </w:tcPr>
          <w:p w14:paraId="1731B4BC" w14:textId="03D16839" w:rsidR="00F94D65" w:rsidRDefault="00F94D65" w:rsidP="00C005B3">
            <w:r>
              <w:t>Supervisor</w:t>
            </w:r>
          </w:p>
        </w:tc>
        <w:tc>
          <w:tcPr>
            <w:tcW w:w="5609" w:type="dxa"/>
          </w:tcPr>
          <w:p w14:paraId="68EF4891" w14:textId="1397F327" w:rsidR="00F94D65" w:rsidRDefault="00F94D65" w:rsidP="00C005B3">
            <w:r>
              <w:t>Myriam Brewer</w:t>
            </w:r>
          </w:p>
        </w:tc>
      </w:tr>
      <w:tr w:rsidR="00F94D65" w14:paraId="04439DDF" w14:textId="77777777" w:rsidTr="00F94D65">
        <w:tc>
          <w:tcPr>
            <w:tcW w:w="2085" w:type="dxa"/>
          </w:tcPr>
          <w:p w14:paraId="7BB89457" w14:textId="6B10F98C" w:rsidR="00F94D65" w:rsidRDefault="00F94D65" w:rsidP="00C005B3">
            <w:r>
              <w:t>Reviewers</w:t>
            </w:r>
          </w:p>
        </w:tc>
        <w:tc>
          <w:tcPr>
            <w:tcW w:w="2268" w:type="dxa"/>
          </w:tcPr>
          <w:p w14:paraId="731FD047" w14:textId="05425DA2" w:rsidR="00F94D65" w:rsidRDefault="00F94D65" w:rsidP="00C005B3">
            <w:r>
              <w:t>Scope</w:t>
            </w:r>
          </w:p>
        </w:tc>
        <w:tc>
          <w:tcPr>
            <w:tcW w:w="5609" w:type="dxa"/>
          </w:tcPr>
          <w:p w14:paraId="26862B9B" w14:textId="5E0EC75F" w:rsidR="00F94D65" w:rsidRDefault="00F94D65" w:rsidP="00C005B3">
            <w:r>
              <w:t>User Hierarchy of Managers</w:t>
            </w:r>
          </w:p>
        </w:tc>
      </w:tr>
      <w:tr w:rsidR="00F94D65" w14:paraId="195C7084" w14:textId="77777777" w:rsidTr="00F94D65">
        <w:tc>
          <w:tcPr>
            <w:tcW w:w="2085" w:type="dxa"/>
          </w:tcPr>
          <w:p w14:paraId="3568E013" w14:textId="77777777" w:rsidR="00F94D65" w:rsidRDefault="00F94D65" w:rsidP="00C005B3"/>
        </w:tc>
        <w:tc>
          <w:tcPr>
            <w:tcW w:w="2268" w:type="dxa"/>
          </w:tcPr>
          <w:p w14:paraId="1369009D" w14:textId="0A55383F" w:rsidR="00F94D65" w:rsidRDefault="00F94D65" w:rsidP="00C005B3">
            <w:r>
              <w:t>Default Reviewer</w:t>
            </w:r>
          </w:p>
        </w:tc>
        <w:tc>
          <w:tcPr>
            <w:tcW w:w="5609" w:type="dxa"/>
          </w:tcPr>
          <w:p w14:paraId="3E4933FE" w14:textId="025B7686" w:rsidR="00F94D65" w:rsidRDefault="00F94D65" w:rsidP="00C005B3">
            <w:r>
              <w:t>Shirley Chang</w:t>
            </w:r>
          </w:p>
        </w:tc>
      </w:tr>
      <w:tr w:rsidR="00F94D65" w14:paraId="1C5CF152" w14:textId="77777777" w:rsidTr="00F94D65">
        <w:tc>
          <w:tcPr>
            <w:tcW w:w="2085" w:type="dxa"/>
          </w:tcPr>
          <w:p w14:paraId="4C9EBF20" w14:textId="77777777" w:rsidR="00F94D65" w:rsidRDefault="00F94D65" w:rsidP="00C005B3"/>
        </w:tc>
        <w:tc>
          <w:tcPr>
            <w:tcW w:w="2268" w:type="dxa"/>
          </w:tcPr>
          <w:p w14:paraId="01171BA6" w14:textId="34A29D73" w:rsidR="00F94D65" w:rsidRDefault="00F94D65" w:rsidP="00C005B3">
            <w:r>
              <w:t>Allow Redirection</w:t>
            </w:r>
          </w:p>
        </w:tc>
        <w:tc>
          <w:tcPr>
            <w:tcW w:w="5609" w:type="dxa"/>
          </w:tcPr>
          <w:p w14:paraId="6E8C6DCB" w14:textId="38473251" w:rsidR="00F94D65" w:rsidRDefault="00F94D65" w:rsidP="00F94D65">
            <w:r>
              <w:t>&lt;checked&gt;</w:t>
            </w:r>
          </w:p>
        </w:tc>
      </w:tr>
      <w:tr w:rsidR="00F94D65" w14:paraId="24458E4D" w14:textId="77777777" w:rsidTr="00F94D65">
        <w:tc>
          <w:tcPr>
            <w:tcW w:w="2085" w:type="dxa"/>
          </w:tcPr>
          <w:p w14:paraId="699D6D4C" w14:textId="1B70EC67" w:rsidR="00F94D65" w:rsidRDefault="00F94D65" w:rsidP="00C005B3">
            <w:r>
              <w:t>Fulfillment</w:t>
            </w:r>
          </w:p>
        </w:tc>
        <w:tc>
          <w:tcPr>
            <w:tcW w:w="2268" w:type="dxa"/>
          </w:tcPr>
          <w:p w14:paraId="5776E56F" w14:textId="5629E962" w:rsidR="00F94D65" w:rsidRDefault="00F94D65" w:rsidP="00C005B3">
            <w:r>
              <w:t>Physical deletion</w:t>
            </w:r>
          </w:p>
        </w:tc>
        <w:tc>
          <w:tcPr>
            <w:tcW w:w="5609" w:type="dxa"/>
          </w:tcPr>
          <w:p w14:paraId="074CB196" w14:textId="71811C50" w:rsidR="00F94D65" w:rsidRDefault="00F94D65" w:rsidP="00C005B3">
            <w:r>
              <w:t>&lt;selected&gt; - we want the change to flow down to PIM</w:t>
            </w:r>
          </w:p>
        </w:tc>
      </w:tr>
      <w:tr w:rsidR="00F94D65" w14:paraId="465F08D4" w14:textId="77777777" w:rsidTr="00F94D65">
        <w:tc>
          <w:tcPr>
            <w:tcW w:w="2085" w:type="dxa"/>
          </w:tcPr>
          <w:p w14:paraId="6E9EFD8F" w14:textId="46E29697" w:rsidR="00F94D65" w:rsidRDefault="00F94D65" w:rsidP="00C005B3">
            <w:r>
              <w:t>View Configuration</w:t>
            </w:r>
          </w:p>
        </w:tc>
        <w:tc>
          <w:tcPr>
            <w:tcW w:w="2268" w:type="dxa"/>
          </w:tcPr>
          <w:p w14:paraId="647237E8" w14:textId="7DB7F612" w:rsidR="00F94D65" w:rsidRDefault="00F94D65" w:rsidP="00C005B3">
            <w:r>
              <w:t>Entitlement View</w:t>
            </w:r>
          </w:p>
        </w:tc>
        <w:tc>
          <w:tcPr>
            <w:tcW w:w="5609" w:type="dxa"/>
          </w:tcPr>
          <w:p w14:paraId="0CD79AEC" w14:textId="1567FADE" w:rsidR="00F94D65" w:rsidRDefault="00F94D65" w:rsidP="00C005B3">
            <w:r>
              <w:t>&lt;checked&gt;</w:t>
            </w:r>
          </w:p>
        </w:tc>
      </w:tr>
    </w:tbl>
    <w:p w14:paraId="6A716281" w14:textId="77777777" w:rsidR="00C005B3" w:rsidRDefault="00C005B3" w:rsidP="00C005B3"/>
    <w:p w14:paraId="310C2F35" w14:textId="16ED90BE" w:rsidR="00F94D65" w:rsidRDefault="00F94D65" w:rsidP="00F94D65">
      <w:pPr>
        <w:pStyle w:val="Note"/>
      </w:pPr>
      <w:r>
        <w:t>Don’t forget to Save on each page!</w:t>
      </w:r>
    </w:p>
    <w:p w14:paraId="18CFC50B" w14:textId="77777777" w:rsidR="009F378E" w:rsidRDefault="009F378E" w:rsidP="00D45773"/>
    <w:p w14:paraId="32D6874A" w14:textId="339D1446" w:rsidR="00F94D65" w:rsidRDefault="00F94D65" w:rsidP="003F34E6">
      <w:pPr>
        <w:pStyle w:val="ListParagraph"/>
        <w:numPr>
          <w:ilvl w:val="0"/>
          <w:numId w:val="59"/>
        </w:numPr>
      </w:pPr>
      <w:r>
        <w:t>Run through each tab to make sure all the settings are correct</w:t>
      </w:r>
    </w:p>
    <w:p w14:paraId="5CBE0036" w14:textId="77777777" w:rsidR="00F94D65" w:rsidRDefault="00F94D65" w:rsidP="00F94D65"/>
    <w:p w14:paraId="2FC9E0C1" w14:textId="575CDF5A" w:rsidR="00F94D65" w:rsidRDefault="00F94D65" w:rsidP="00F94D65">
      <w:r>
        <w:rPr>
          <w:noProof/>
          <w:lang w:val="en-GB" w:eastAsia="en-GB"/>
        </w:rPr>
        <w:lastRenderedPageBreak/>
        <w:drawing>
          <wp:inline distT="0" distB="0" distL="0" distR="0" wp14:anchorId="20F155DD" wp14:editId="1D584F0F">
            <wp:extent cx="6188710" cy="2807970"/>
            <wp:effectExtent l="76200" t="76200" r="85090" b="876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 Shot 2017-07-05 at 12.16.20.png"/>
                    <pic:cNvPicPr/>
                  </pic:nvPicPr>
                  <pic:blipFill>
                    <a:blip r:embed="rId114">
                      <a:extLst>
                        <a:ext uri="{28A0092B-C50C-407E-A947-70E740481C1C}">
                          <a14:useLocalDpi xmlns:a14="http://schemas.microsoft.com/office/drawing/2010/main" val="0"/>
                        </a:ext>
                      </a:extLst>
                    </a:blip>
                    <a:stretch>
                      <a:fillRect/>
                    </a:stretch>
                  </pic:blipFill>
                  <pic:spPr>
                    <a:xfrm>
                      <a:off x="0" y="0"/>
                      <a:ext cx="6188710" cy="2807970"/>
                    </a:xfrm>
                    <a:prstGeom prst="rect">
                      <a:avLst/>
                    </a:prstGeom>
                    <a:effectLst>
                      <a:glow rad="63500">
                        <a:schemeClr val="accent3">
                          <a:satMod val="175000"/>
                          <a:alpha val="40000"/>
                        </a:schemeClr>
                      </a:glow>
                    </a:effectLst>
                  </pic:spPr>
                </pic:pic>
              </a:graphicData>
            </a:graphic>
          </wp:inline>
        </w:drawing>
      </w:r>
    </w:p>
    <w:p w14:paraId="6EC024C0" w14:textId="77777777" w:rsidR="00F94D65" w:rsidRDefault="00F94D65" w:rsidP="00F94D65"/>
    <w:p w14:paraId="6E1EEDFE" w14:textId="0DEDE8A7" w:rsidR="00F94D65" w:rsidRDefault="00F94D65" w:rsidP="003F34E6">
      <w:pPr>
        <w:pStyle w:val="ListParagraph"/>
        <w:numPr>
          <w:ilvl w:val="0"/>
          <w:numId w:val="59"/>
        </w:numPr>
      </w:pPr>
      <w:r w:rsidRPr="000D6285">
        <w:rPr>
          <w:b/>
        </w:rPr>
        <w:t>Launch</w:t>
      </w:r>
      <w:r>
        <w:t xml:space="preserve"> the campaign</w:t>
      </w:r>
      <w:r w:rsidR="00CC57DC">
        <w:t xml:space="preserve"> and monitor for it to get to the running state</w:t>
      </w:r>
    </w:p>
    <w:p w14:paraId="2C1F8398" w14:textId="77777777" w:rsidR="00F94D65" w:rsidRDefault="00F94D65" w:rsidP="00D45773"/>
    <w:p w14:paraId="7B02F973" w14:textId="18D9968C" w:rsidR="00CC57DC" w:rsidRDefault="00CC57DC" w:rsidP="00D45773">
      <w:r>
        <w:t>There should be four users being reviewed.</w:t>
      </w:r>
    </w:p>
    <w:p w14:paraId="7E7991C1" w14:textId="77777777" w:rsidR="00CC57DC" w:rsidRDefault="00CC57DC" w:rsidP="00D45773"/>
    <w:p w14:paraId="6E712F08" w14:textId="5E7CBE9C" w:rsidR="00CC57DC" w:rsidRDefault="00CC57DC" w:rsidP="00D45773">
      <w:r>
        <w:rPr>
          <w:noProof/>
          <w:lang w:val="en-GB" w:eastAsia="en-GB"/>
        </w:rPr>
        <w:drawing>
          <wp:inline distT="0" distB="0" distL="0" distR="0" wp14:anchorId="72A95051" wp14:editId="6ED492D3">
            <wp:extent cx="6187094" cy="1449421"/>
            <wp:effectExtent l="76200" t="76200" r="86995" b="7493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 Shot 2017-07-05 at 12.19.58.png"/>
                    <pic:cNvPicPr/>
                  </pic:nvPicPr>
                  <pic:blipFill rotWithShape="1">
                    <a:blip r:embed="rId115">
                      <a:extLst>
                        <a:ext uri="{28A0092B-C50C-407E-A947-70E740481C1C}">
                          <a14:useLocalDpi xmlns:a14="http://schemas.microsoft.com/office/drawing/2010/main" val="0"/>
                        </a:ext>
                      </a:extLst>
                    </a:blip>
                    <a:srcRect b="18020"/>
                    <a:stretch/>
                  </pic:blipFill>
                  <pic:spPr bwMode="auto">
                    <a:xfrm>
                      <a:off x="0" y="0"/>
                      <a:ext cx="6188710" cy="1449799"/>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3C28A61E" w14:textId="77777777" w:rsidR="00CC57DC" w:rsidRDefault="00CC57DC" w:rsidP="00D45773"/>
    <w:p w14:paraId="397825DA" w14:textId="0CC0548C" w:rsidR="009F378E" w:rsidRDefault="00CC57DC" w:rsidP="003F34E6">
      <w:pPr>
        <w:pStyle w:val="ListParagraph"/>
        <w:numPr>
          <w:ilvl w:val="0"/>
          <w:numId w:val="59"/>
        </w:numPr>
      </w:pPr>
      <w:r>
        <w:t xml:space="preserve">Log out of the </w:t>
      </w:r>
      <w:r w:rsidRPr="000D6285">
        <w:rPr>
          <w:b/>
        </w:rPr>
        <w:t>IGI Admin Console</w:t>
      </w:r>
    </w:p>
    <w:p w14:paraId="2EC2BD73" w14:textId="7B069970" w:rsidR="009F378E" w:rsidRDefault="009F378E" w:rsidP="009F378E">
      <w:pPr>
        <w:pStyle w:val="Heading3"/>
      </w:pPr>
      <w:bookmarkStart w:id="65" w:name="_Toc491868083"/>
      <w:r>
        <w:t>Review Access in a Campaign for Privileged Access</w:t>
      </w:r>
      <w:bookmarkEnd w:id="65"/>
    </w:p>
    <w:p w14:paraId="494341B4" w14:textId="77777777" w:rsidR="00CC57DC" w:rsidRDefault="00CC57DC" w:rsidP="00D45773">
      <w:r>
        <w:t>We will review access as the manager David Fox:</w:t>
      </w:r>
    </w:p>
    <w:p w14:paraId="0DEF5601" w14:textId="286B7562" w:rsidR="00CC57DC" w:rsidRDefault="00CC57DC" w:rsidP="003F34E6">
      <w:pPr>
        <w:pStyle w:val="ListParagraph"/>
        <w:numPr>
          <w:ilvl w:val="0"/>
          <w:numId w:val="59"/>
        </w:numPr>
      </w:pPr>
      <w:r>
        <w:t xml:space="preserve">Log into the </w:t>
      </w:r>
      <w:r w:rsidRPr="00CC57DC">
        <w:rPr>
          <w:b/>
        </w:rPr>
        <w:t>IGI Service Center</w:t>
      </w:r>
      <w:r>
        <w:t xml:space="preserve"> (</w:t>
      </w:r>
      <w:r w:rsidRPr="00CC57DC">
        <w:rPr>
          <w:rStyle w:val="CodeChar"/>
        </w:rPr>
        <w:t>DFox</w:t>
      </w:r>
      <w:r>
        <w:t xml:space="preserve"> / </w:t>
      </w:r>
      <w:r w:rsidRPr="00CC57DC">
        <w:rPr>
          <w:rStyle w:val="CodeChar"/>
        </w:rPr>
        <w:t>Passw0rd</w:t>
      </w:r>
      <w:r>
        <w:t>)</w:t>
      </w:r>
    </w:p>
    <w:p w14:paraId="6533FF0D" w14:textId="42C29992" w:rsidR="00CC57DC" w:rsidRDefault="00CC57DC" w:rsidP="003F34E6">
      <w:pPr>
        <w:pStyle w:val="ListParagraph"/>
        <w:numPr>
          <w:ilvl w:val="0"/>
          <w:numId w:val="59"/>
        </w:numPr>
      </w:pPr>
      <w:r>
        <w:t xml:space="preserve">Go to </w:t>
      </w:r>
      <w:r w:rsidRPr="00CC57DC">
        <w:rPr>
          <w:b/>
        </w:rPr>
        <w:t>Access Certifier</w:t>
      </w:r>
    </w:p>
    <w:p w14:paraId="178885AB" w14:textId="77777777" w:rsidR="00CC57DC" w:rsidRDefault="00CC57DC" w:rsidP="00CC57DC"/>
    <w:p w14:paraId="3BEB4F3F" w14:textId="20311E15" w:rsidR="00CC57DC" w:rsidRDefault="00CC57DC" w:rsidP="00CC57DC">
      <w:r>
        <w:t xml:space="preserve">There should be </w:t>
      </w:r>
      <w:r w:rsidR="000B58D4">
        <w:t>at least</w:t>
      </w:r>
      <w:r>
        <w:t xml:space="preserve"> one campaign running – the Privileged Access Review campaign we just launched. It shows the % Completion of 0% and 0/3 users have been reviewed.</w:t>
      </w:r>
    </w:p>
    <w:p w14:paraId="1820ADE7" w14:textId="77777777" w:rsidR="00CC57DC" w:rsidRDefault="00CC57DC" w:rsidP="00CC57DC"/>
    <w:p w14:paraId="3083939C" w14:textId="58783B51" w:rsidR="00CC57DC" w:rsidRDefault="00CC57DC" w:rsidP="003F34E6">
      <w:pPr>
        <w:pStyle w:val="ListParagraph"/>
        <w:numPr>
          <w:ilvl w:val="0"/>
          <w:numId w:val="59"/>
        </w:numPr>
      </w:pPr>
      <w:r>
        <w:t xml:space="preserve">Select (click on) the </w:t>
      </w:r>
      <w:r w:rsidRPr="000D6285">
        <w:rPr>
          <w:rStyle w:val="CodeChar"/>
        </w:rPr>
        <w:t>Privileged Access Review</w:t>
      </w:r>
      <w:r>
        <w:t xml:space="preserve"> campaign</w:t>
      </w:r>
    </w:p>
    <w:p w14:paraId="5CAD090A" w14:textId="77777777" w:rsidR="009A2DC3" w:rsidRDefault="009A2DC3" w:rsidP="009A2DC3"/>
    <w:p w14:paraId="012994D6" w14:textId="4C17F2AF" w:rsidR="009A2DC3" w:rsidRDefault="009A2DC3" w:rsidP="009A2DC3">
      <w:r>
        <w:t>The default view, because we enabled it, is the Entitlement View.</w:t>
      </w:r>
    </w:p>
    <w:p w14:paraId="02DBFA24" w14:textId="77777777" w:rsidR="009A2DC3" w:rsidRDefault="009A2DC3" w:rsidP="009A2DC3"/>
    <w:p w14:paraId="4DC5FD3A" w14:textId="265F9B78" w:rsidR="009A2DC3" w:rsidRDefault="009A2DC3" w:rsidP="009A2DC3">
      <w:r>
        <w:rPr>
          <w:noProof/>
          <w:lang w:val="en-GB" w:eastAsia="en-GB"/>
        </w:rPr>
        <w:lastRenderedPageBreak/>
        <w:drawing>
          <wp:inline distT="0" distB="0" distL="0" distR="0" wp14:anchorId="3CDC2209" wp14:editId="79FFC224">
            <wp:extent cx="6188710" cy="2761615"/>
            <wp:effectExtent l="76200" t="76200" r="85090" b="831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 Shot 2017-07-05 at 12.26.54.png"/>
                    <pic:cNvPicPr/>
                  </pic:nvPicPr>
                  <pic:blipFill>
                    <a:blip r:embed="rId116">
                      <a:extLst>
                        <a:ext uri="{28A0092B-C50C-407E-A947-70E740481C1C}">
                          <a14:useLocalDpi xmlns:a14="http://schemas.microsoft.com/office/drawing/2010/main" val="0"/>
                        </a:ext>
                      </a:extLst>
                    </a:blip>
                    <a:stretch>
                      <a:fillRect/>
                    </a:stretch>
                  </pic:blipFill>
                  <pic:spPr>
                    <a:xfrm>
                      <a:off x="0" y="0"/>
                      <a:ext cx="6188710" cy="2761615"/>
                    </a:xfrm>
                    <a:prstGeom prst="rect">
                      <a:avLst/>
                    </a:prstGeom>
                    <a:effectLst>
                      <a:glow rad="63500">
                        <a:schemeClr val="accent3">
                          <a:satMod val="175000"/>
                          <a:alpha val="40000"/>
                        </a:schemeClr>
                      </a:glow>
                    </a:effectLst>
                  </pic:spPr>
                </pic:pic>
              </a:graphicData>
            </a:graphic>
          </wp:inline>
        </w:drawing>
      </w:r>
    </w:p>
    <w:p w14:paraId="3F908478" w14:textId="77777777" w:rsidR="009A2DC3" w:rsidRDefault="009A2DC3" w:rsidP="009A2DC3"/>
    <w:p w14:paraId="2636C6BD" w14:textId="20ADD54B" w:rsidR="009A2DC3" w:rsidRDefault="009A2DC3" w:rsidP="009A2DC3">
      <w:r>
        <w:t xml:space="preserve">You can scroll to the right to see the Entitlements or do some column resizing. This view shows all user entitlements, sorted by entitlement. We can see the two users (Helen Fang and Susie Bowen) who have the “Access to </w:t>
      </w:r>
      <w:proofErr w:type="spellStart"/>
      <w:r>
        <w:t>piminst</w:t>
      </w:r>
      <w:proofErr w:type="spellEnd"/>
      <w:r>
        <w:t>” access in PIM. We could flag these accesses as Approved or Revoked from here, but we will go to the User view.</w:t>
      </w:r>
    </w:p>
    <w:p w14:paraId="495947F0" w14:textId="77777777" w:rsidR="009A2DC3" w:rsidRDefault="009A2DC3" w:rsidP="009A2DC3"/>
    <w:p w14:paraId="3E8A3DF8" w14:textId="03359CB5" w:rsidR="00CC57DC" w:rsidRDefault="009A2DC3" w:rsidP="003F34E6">
      <w:pPr>
        <w:pStyle w:val="ListParagraph"/>
        <w:numPr>
          <w:ilvl w:val="0"/>
          <w:numId w:val="59"/>
        </w:numPr>
      </w:pPr>
      <w:r>
        <w:t xml:space="preserve">Click on the </w:t>
      </w:r>
      <w:r w:rsidRPr="000D6285">
        <w:rPr>
          <w:b/>
          <w:u w:val="single"/>
        </w:rPr>
        <w:t>User View</w:t>
      </w:r>
    </w:p>
    <w:p w14:paraId="63C7CDF8" w14:textId="353AF15A" w:rsidR="009A2DC3" w:rsidRDefault="009A2DC3" w:rsidP="003F34E6">
      <w:pPr>
        <w:pStyle w:val="ListParagraph"/>
        <w:numPr>
          <w:ilvl w:val="0"/>
          <w:numId w:val="59"/>
        </w:numPr>
      </w:pPr>
      <w:r>
        <w:t xml:space="preserve">Open the entitlement view for </w:t>
      </w:r>
      <w:r w:rsidRPr="000D6285">
        <w:rPr>
          <w:rStyle w:val="CodeChar"/>
        </w:rPr>
        <w:t>Susie Bowen</w:t>
      </w:r>
    </w:p>
    <w:p w14:paraId="3149C8DC" w14:textId="77777777" w:rsidR="009A2DC3" w:rsidRDefault="009A2DC3" w:rsidP="009A2DC3"/>
    <w:p w14:paraId="4187A9EA" w14:textId="1BEDE793" w:rsidR="009A2DC3" w:rsidRDefault="009A2DC3" w:rsidP="009A2DC3">
      <w:r>
        <w:rPr>
          <w:noProof/>
          <w:lang w:val="en-GB" w:eastAsia="en-GB"/>
        </w:rPr>
        <w:drawing>
          <wp:inline distT="0" distB="0" distL="0" distR="0" wp14:anchorId="10D9B757" wp14:editId="75A169C5">
            <wp:extent cx="6188710" cy="2233295"/>
            <wp:effectExtent l="76200" t="76200" r="85090" b="781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 Shot 2017-07-05 at 12.30.53.png"/>
                    <pic:cNvPicPr/>
                  </pic:nvPicPr>
                  <pic:blipFill>
                    <a:blip r:embed="rId117">
                      <a:extLst>
                        <a:ext uri="{28A0092B-C50C-407E-A947-70E740481C1C}">
                          <a14:useLocalDpi xmlns:a14="http://schemas.microsoft.com/office/drawing/2010/main" val="0"/>
                        </a:ext>
                      </a:extLst>
                    </a:blip>
                    <a:stretch>
                      <a:fillRect/>
                    </a:stretch>
                  </pic:blipFill>
                  <pic:spPr>
                    <a:xfrm>
                      <a:off x="0" y="0"/>
                      <a:ext cx="6188710" cy="2233295"/>
                    </a:xfrm>
                    <a:prstGeom prst="rect">
                      <a:avLst/>
                    </a:prstGeom>
                    <a:effectLst>
                      <a:glow rad="63500">
                        <a:schemeClr val="accent3">
                          <a:satMod val="175000"/>
                          <a:alpha val="40000"/>
                        </a:schemeClr>
                      </a:glow>
                    </a:effectLst>
                  </pic:spPr>
                </pic:pic>
              </a:graphicData>
            </a:graphic>
          </wp:inline>
        </w:drawing>
      </w:r>
    </w:p>
    <w:p w14:paraId="0C8E5D56" w14:textId="77777777" w:rsidR="009A2DC3" w:rsidRDefault="009A2DC3" w:rsidP="009A2DC3"/>
    <w:p w14:paraId="6AEA2FDC" w14:textId="27A2EF35" w:rsidR="009A2DC3" w:rsidRDefault="009A2DC3" w:rsidP="003F34E6">
      <w:pPr>
        <w:pStyle w:val="ListParagraph"/>
        <w:numPr>
          <w:ilvl w:val="0"/>
          <w:numId w:val="59"/>
        </w:numPr>
      </w:pPr>
      <w:r w:rsidRPr="009A2DC3">
        <w:rPr>
          <w:b/>
        </w:rPr>
        <w:t>Revoke</w:t>
      </w:r>
      <w:r>
        <w:t xml:space="preserve"> both the </w:t>
      </w:r>
      <w:r w:rsidRPr="009A2DC3">
        <w:rPr>
          <w:rStyle w:val="CodeChar"/>
        </w:rPr>
        <w:t>Access to piminst</w:t>
      </w:r>
      <w:r>
        <w:t xml:space="preserve"> and </w:t>
      </w:r>
      <w:r w:rsidRPr="009A2DC3">
        <w:rPr>
          <w:rStyle w:val="CodeChar"/>
        </w:rPr>
        <w:t>Access to ldapinst</w:t>
      </w:r>
      <w:r>
        <w:t xml:space="preserve"> and </w:t>
      </w:r>
      <w:r w:rsidRPr="00794A40">
        <w:rPr>
          <w:b/>
        </w:rPr>
        <w:t>Approve</w:t>
      </w:r>
      <w:r>
        <w:t xml:space="preserve"> </w:t>
      </w:r>
      <w:r w:rsidRPr="009A2DC3">
        <w:rPr>
          <w:rStyle w:val="CodeChar"/>
        </w:rPr>
        <w:t>Access to db2admin</w:t>
      </w:r>
    </w:p>
    <w:p w14:paraId="62C7DCB8" w14:textId="77777777" w:rsidR="00CC57DC" w:rsidRDefault="00CC57DC" w:rsidP="00D45773"/>
    <w:p w14:paraId="30BF9AF2" w14:textId="685A064F" w:rsidR="009A2DC3" w:rsidRDefault="009A2DC3" w:rsidP="00D45773">
      <w:r>
        <w:rPr>
          <w:noProof/>
          <w:lang w:val="en-GB" w:eastAsia="en-GB"/>
        </w:rPr>
        <w:drawing>
          <wp:inline distT="0" distB="0" distL="0" distR="0" wp14:anchorId="60B0E98D" wp14:editId="14853A6E">
            <wp:extent cx="6188710" cy="943610"/>
            <wp:effectExtent l="76200" t="76200" r="85090" b="723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 Shot 2017-07-05 at 12.32.29.png"/>
                    <pic:cNvPicPr/>
                  </pic:nvPicPr>
                  <pic:blipFill>
                    <a:blip r:embed="rId118">
                      <a:extLst>
                        <a:ext uri="{28A0092B-C50C-407E-A947-70E740481C1C}">
                          <a14:useLocalDpi xmlns:a14="http://schemas.microsoft.com/office/drawing/2010/main" val="0"/>
                        </a:ext>
                      </a:extLst>
                    </a:blip>
                    <a:stretch>
                      <a:fillRect/>
                    </a:stretch>
                  </pic:blipFill>
                  <pic:spPr>
                    <a:xfrm>
                      <a:off x="0" y="0"/>
                      <a:ext cx="6188710" cy="943610"/>
                    </a:xfrm>
                    <a:prstGeom prst="rect">
                      <a:avLst/>
                    </a:prstGeom>
                    <a:effectLst>
                      <a:glow rad="63500">
                        <a:schemeClr val="accent3">
                          <a:satMod val="175000"/>
                          <a:alpha val="40000"/>
                        </a:schemeClr>
                      </a:glow>
                    </a:effectLst>
                  </pic:spPr>
                </pic:pic>
              </a:graphicData>
            </a:graphic>
          </wp:inline>
        </w:drawing>
      </w:r>
    </w:p>
    <w:p w14:paraId="31C32793" w14:textId="77777777" w:rsidR="00CC57DC" w:rsidRDefault="00CC57DC" w:rsidP="00D45773"/>
    <w:p w14:paraId="27BE1E4E" w14:textId="77777777" w:rsidR="009A2DC3" w:rsidRDefault="009A2DC3" w:rsidP="00D45773">
      <w:r>
        <w:t xml:space="preserve">As the campaign was set with Sign off = Automatic, as soon as the Approve/Revoke buttons are pressed the actions are applied. There should be two changes flowing from IGI down to PIM to remove Susie’s access to the “Access to </w:t>
      </w:r>
      <w:proofErr w:type="spellStart"/>
      <w:r>
        <w:t>piminst</w:t>
      </w:r>
      <w:proofErr w:type="spellEnd"/>
      <w:r>
        <w:t xml:space="preserve">” and “Access to </w:t>
      </w:r>
      <w:proofErr w:type="spellStart"/>
      <w:r>
        <w:t>ldapinst</w:t>
      </w:r>
      <w:proofErr w:type="spellEnd"/>
      <w:r>
        <w:t>” Accesses. We will check this flow.</w:t>
      </w:r>
    </w:p>
    <w:p w14:paraId="08E56B88" w14:textId="77777777" w:rsidR="009A2DC3" w:rsidRDefault="009A2DC3" w:rsidP="00D45773"/>
    <w:p w14:paraId="148697FF" w14:textId="77777777" w:rsidR="009A2DC3" w:rsidRDefault="009A2DC3" w:rsidP="003F34E6">
      <w:pPr>
        <w:pStyle w:val="ListParagraph"/>
        <w:numPr>
          <w:ilvl w:val="0"/>
          <w:numId w:val="60"/>
        </w:numPr>
      </w:pPr>
      <w:r>
        <w:t xml:space="preserve">Log out of the </w:t>
      </w:r>
      <w:r w:rsidRPr="00EE2886">
        <w:rPr>
          <w:b/>
        </w:rPr>
        <w:t>IGI Service Center</w:t>
      </w:r>
    </w:p>
    <w:p w14:paraId="2E8525F1" w14:textId="77777777" w:rsidR="009A2DC3" w:rsidRDefault="009A2DC3" w:rsidP="003F34E6">
      <w:pPr>
        <w:pStyle w:val="ListParagraph"/>
        <w:numPr>
          <w:ilvl w:val="0"/>
          <w:numId w:val="60"/>
        </w:numPr>
      </w:pPr>
      <w:r>
        <w:t xml:space="preserve">Log into the </w:t>
      </w:r>
      <w:r w:rsidRPr="00EE2886">
        <w:rPr>
          <w:b/>
        </w:rPr>
        <w:t>IGI Admin Console</w:t>
      </w:r>
      <w:r>
        <w:t xml:space="preserve"> (</w:t>
      </w:r>
      <w:r w:rsidRPr="00EE2886">
        <w:rPr>
          <w:rStyle w:val="CodeChar"/>
        </w:rPr>
        <w:t>admin</w:t>
      </w:r>
      <w:r>
        <w:t xml:space="preserve"> / </w:t>
      </w:r>
      <w:r w:rsidRPr="00EE2886">
        <w:rPr>
          <w:rStyle w:val="CodeChar"/>
        </w:rPr>
        <w:t>admin</w:t>
      </w:r>
      <w:r>
        <w:t>)</w:t>
      </w:r>
    </w:p>
    <w:p w14:paraId="2DDDBC57" w14:textId="77777777" w:rsidR="009A2DC3" w:rsidRDefault="009A2DC3" w:rsidP="003F34E6">
      <w:pPr>
        <w:pStyle w:val="ListParagraph"/>
        <w:numPr>
          <w:ilvl w:val="0"/>
          <w:numId w:val="60"/>
        </w:numPr>
      </w:pPr>
      <w:r>
        <w:t xml:space="preserve">Go to </w:t>
      </w:r>
      <w:r w:rsidRPr="00EE2886">
        <w:rPr>
          <w:b/>
        </w:rPr>
        <w:t>Access Governance Core</w:t>
      </w:r>
    </w:p>
    <w:p w14:paraId="41CF0B9E" w14:textId="2BEEB272" w:rsidR="009A2DC3" w:rsidRDefault="009A2DC3" w:rsidP="003F34E6">
      <w:pPr>
        <w:pStyle w:val="ListParagraph"/>
        <w:numPr>
          <w:ilvl w:val="0"/>
          <w:numId w:val="60"/>
        </w:numPr>
      </w:pPr>
      <w:r>
        <w:t xml:space="preserve">Go to </w:t>
      </w:r>
      <w:r w:rsidRPr="00EE2886">
        <w:rPr>
          <w:b/>
        </w:rPr>
        <w:t>Monitor &gt; OUT events</w:t>
      </w:r>
    </w:p>
    <w:p w14:paraId="077F55FA" w14:textId="77777777" w:rsidR="00A51F82" w:rsidRDefault="00A51F82" w:rsidP="00D45773"/>
    <w:p w14:paraId="3B120E85" w14:textId="78DE50D7" w:rsidR="00A51F82" w:rsidRDefault="00A51F82" w:rsidP="00D45773">
      <w:r>
        <w:t xml:space="preserve">You should see two Remove Permission events for </w:t>
      </w:r>
      <w:proofErr w:type="spellStart"/>
      <w:r>
        <w:t>SBowen</w:t>
      </w:r>
      <w:proofErr w:type="spellEnd"/>
    </w:p>
    <w:p w14:paraId="3EC3CEB8" w14:textId="77777777" w:rsidR="00A51F82" w:rsidRDefault="00A51F82" w:rsidP="00D45773"/>
    <w:p w14:paraId="03D04CCF" w14:textId="2D222421" w:rsidR="00A51F82" w:rsidRDefault="00600E26" w:rsidP="00D45773">
      <w:r>
        <w:rPr>
          <w:noProof/>
          <w:lang w:val="en-GB" w:eastAsia="en-GB"/>
        </w:rPr>
        <w:drawing>
          <wp:inline distT="0" distB="0" distL="0" distR="0" wp14:anchorId="11D0C528" wp14:editId="2F5DECF7">
            <wp:extent cx="6188710" cy="1601470"/>
            <wp:effectExtent l="76200" t="76200" r="85090" b="7493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 Shot 2017-08-10 at 15.23.09.png"/>
                    <pic:cNvPicPr/>
                  </pic:nvPicPr>
                  <pic:blipFill>
                    <a:blip r:embed="rId119">
                      <a:extLst>
                        <a:ext uri="{28A0092B-C50C-407E-A947-70E740481C1C}">
                          <a14:useLocalDpi xmlns:a14="http://schemas.microsoft.com/office/drawing/2010/main" val="0"/>
                        </a:ext>
                      </a:extLst>
                    </a:blip>
                    <a:stretch>
                      <a:fillRect/>
                    </a:stretch>
                  </pic:blipFill>
                  <pic:spPr>
                    <a:xfrm>
                      <a:off x="0" y="0"/>
                      <a:ext cx="6188710" cy="1601470"/>
                    </a:xfrm>
                    <a:prstGeom prst="rect">
                      <a:avLst/>
                    </a:prstGeom>
                    <a:effectLst>
                      <a:glow rad="63500">
                        <a:schemeClr val="accent3">
                          <a:satMod val="175000"/>
                          <a:alpha val="40000"/>
                        </a:schemeClr>
                      </a:glow>
                    </a:effectLst>
                  </pic:spPr>
                </pic:pic>
              </a:graphicData>
            </a:graphic>
          </wp:inline>
        </w:drawing>
      </w:r>
    </w:p>
    <w:p w14:paraId="645B08EF" w14:textId="3EFD8B42" w:rsidR="009A2DC3" w:rsidRDefault="009A2DC3" w:rsidP="00D45773">
      <w:r>
        <w:t xml:space="preserve"> </w:t>
      </w:r>
    </w:p>
    <w:p w14:paraId="005639F5" w14:textId="0115280F" w:rsidR="00A2273E" w:rsidRDefault="00A2273E" w:rsidP="00D45773">
      <w:r>
        <w:t>…scroll right…</w:t>
      </w:r>
    </w:p>
    <w:p w14:paraId="23AE8198" w14:textId="77777777" w:rsidR="00A2273E" w:rsidRDefault="00A2273E" w:rsidP="00D45773"/>
    <w:p w14:paraId="78AE7C42" w14:textId="019A5DB9" w:rsidR="00A2273E" w:rsidRDefault="000F2E49" w:rsidP="00D45773">
      <w:r>
        <w:rPr>
          <w:noProof/>
          <w:lang w:val="en-GB" w:eastAsia="en-GB"/>
        </w:rPr>
        <w:drawing>
          <wp:inline distT="0" distB="0" distL="0" distR="0" wp14:anchorId="1A0A4280" wp14:editId="30157299">
            <wp:extent cx="6188710" cy="537210"/>
            <wp:effectExtent l="76200" t="76200" r="85090" b="723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 Shot 2017-08-10 at 15.23.56.png"/>
                    <pic:cNvPicPr/>
                  </pic:nvPicPr>
                  <pic:blipFill>
                    <a:blip r:embed="rId120">
                      <a:extLst>
                        <a:ext uri="{28A0092B-C50C-407E-A947-70E740481C1C}">
                          <a14:useLocalDpi xmlns:a14="http://schemas.microsoft.com/office/drawing/2010/main" val="0"/>
                        </a:ext>
                      </a:extLst>
                    </a:blip>
                    <a:stretch>
                      <a:fillRect/>
                    </a:stretch>
                  </pic:blipFill>
                  <pic:spPr>
                    <a:xfrm>
                      <a:off x="0" y="0"/>
                      <a:ext cx="6188710" cy="537210"/>
                    </a:xfrm>
                    <a:prstGeom prst="rect">
                      <a:avLst/>
                    </a:prstGeom>
                    <a:effectLst>
                      <a:glow rad="63500">
                        <a:schemeClr val="accent3">
                          <a:satMod val="175000"/>
                          <a:alpha val="40000"/>
                        </a:schemeClr>
                      </a:glow>
                    </a:effectLst>
                  </pic:spPr>
                </pic:pic>
              </a:graphicData>
            </a:graphic>
          </wp:inline>
        </w:drawing>
      </w:r>
    </w:p>
    <w:p w14:paraId="06FA13B8" w14:textId="77777777" w:rsidR="00A2273E" w:rsidRDefault="00A2273E" w:rsidP="00D45773"/>
    <w:p w14:paraId="6C6308AF" w14:textId="6D5A2304" w:rsidR="00A2273E" w:rsidRDefault="00A2273E" w:rsidP="00D45773">
      <w:r>
        <w:t xml:space="preserve">These events show the two PIM Accesses (ATTR1) being removed from Susie Bowen (linked through the Master UID of </w:t>
      </w:r>
      <w:proofErr w:type="spellStart"/>
      <w:r>
        <w:t>SBowen</w:t>
      </w:r>
      <w:proofErr w:type="spellEnd"/>
      <w:r>
        <w:t>). The Status column (result of IGI internal processing) is Success. The ERC Status column (result of the external processing, in this case the PIM adapter) is Success.</w:t>
      </w:r>
    </w:p>
    <w:p w14:paraId="2E511664" w14:textId="77777777" w:rsidR="00A2273E" w:rsidRDefault="00A2273E" w:rsidP="00D45773"/>
    <w:p w14:paraId="35FE4F9B" w14:textId="410BDC38" w:rsidR="00A2273E" w:rsidRDefault="00A2273E" w:rsidP="003F34E6">
      <w:pPr>
        <w:pStyle w:val="ListParagraph"/>
        <w:numPr>
          <w:ilvl w:val="0"/>
          <w:numId w:val="61"/>
        </w:numPr>
      </w:pPr>
      <w:r>
        <w:t xml:space="preserve">Log into the </w:t>
      </w:r>
      <w:r w:rsidRPr="00C252F4">
        <w:rPr>
          <w:b/>
        </w:rPr>
        <w:t xml:space="preserve">PIM </w:t>
      </w:r>
      <w:r w:rsidR="00531C74" w:rsidRPr="00C252F4">
        <w:rPr>
          <w:b/>
        </w:rPr>
        <w:t>Identity and Credential Vault Administration UI</w:t>
      </w:r>
      <w:r w:rsidR="00531C74">
        <w:t xml:space="preserve"> (PIM Admin Console) as </w:t>
      </w:r>
      <w:r w:rsidR="00531C74" w:rsidRPr="00531C74">
        <w:rPr>
          <w:rStyle w:val="CodeChar"/>
        </w:rPr>
        <w:t>pim manager</w:t>
      </w:r>
      <w:r w:rsidR="00531C74">
        <w:t xml:space="preserve"> / </w:t>
      </w:r>
      <w:r w:rsidR="00531C74" w:rsidRPr="00531C74">
        <w:rPr>
          <w:rStyle w:val="CodeChar"/>
        </w:rPr>
        <w:t>Passw0rd</w:t>
      </w:r>
      <w:r w:rsidR="00531C74">
        <w:t xml:space="preserve"> (you can use the bookmark in the Firefox Browser or go via the PIM VA LMI; </w:t>
      </w:r>
      <w:hyperlink r:id="rId121" w:history="1">
        <w:r w:rsidR="00531C74" w:rsidRPr="00531C74">
          <w:rPr>
            <w:rStyle w:val="CodeChar"/>
          </w:rPr>
          <w:t>https://ispim1.demo.com:9443</w:t>
        </w:r>
      </w:hyperlink>
      <w:proofErr w:type="gramStart"/>
      <w:r w:rsidR="00531C74" w:rsidRPr="00531C74">
        <w:rPr>
          <w:rStyle w:val="CodeChar"/>
        </w:rPr>
        <w:t>/</w:t>
      </w:r>
      <w:r w:rsidR="00531C74">
        <w:t xml:space="preserve"> )</w:t>
      </w:r>
      <w:proofErr w:type="gramEnd"/>
    </w:p>
    <w:p w14:paraId="18CD0563" w14:textId="5F46E532" w:rsidR="00531C74" w:rsidRDefault="00531C74" w:rsidP="003F34E6">
      <w:pPr>
        <w:pStyle w:val="ListParagraph"/>
        <w:numPr>
          <w:ilvl w:val="0"/>
          <w:numId w:val="61"/>
        </w:numPr>
      </w:pPr>
      <w:r>
        <w:t xml:space="preserve">Go to the </w:t>
      </w:r>
      <w:r w:rsidRPr="00C252F4">
        <w:rPr>
          <w:u w:val="single"/>
        </w:rPr>
        <w:t>Manage Users</w:t>
      </w:r>
      <w:r>
        <w:t xml:space="preserve"> task</w:t>
      </w:r>
    </w:p>
    <w:p w14:paraId="4C8D2EBD" w14:textId="26DAA35F" w:rsidR="00531C74" w:rsidRDefault="00531C74" w:rsidP="003F34E6">
      <w:pPr>
        <w:pStyle w:val="ListParagraph"/>
        <w:numPr>
          <w:ilvl w:val="0"/>
          <w:numId w:val="61"/>
        </w:numPr>
      </w:pPr>
      <w:r>
        <w:t xml:space="preserve">Click </w:t>
      </w:r>
      <w:r w:rsidRPr="00C252F4">
        <w:rPr>
          <w:b/>
        </w:rPr>
        <w:t>Refresh</w:t>
      </w:r>
      <w:r w:rsidR="00C252F4">
        <w:t xml:space="preserve"> to see all users</w:t>
      </w:r>
    </w:p>
    <w:p w14:paraId="22F4DD4D" w14:textId="01A3ADF8" w:rsidR="00C252F4" w:rsidRDefault="00C252F4" w:rsidP="003F34E6">
      <w:pPr>
        <w:pStyle w:val="ListParagraph"/>
        <w:numPr>
          <w:ilvl w:val="0"/>
          <w:numId w:val="61"/>
        </w:numPr>
      </w:pPr>
      <w:r>
        <w:t xml:space="preserve">Click the </w:t>
      </w:r>
      <w:r w:rsidRPr="00C252F4">
        <w:rPr>
          <w:u w:val="single"/>
        </w:rPr>
        <w:t>Susie Bowen</w:t>
      </w:r>
      <w:r>
        <w:t xml:space="preserve"> link</w:t>
      </w:r>
    </w:p>
    <w:p w14:paraId="2CBA4988" w14:textId="77777777" w:rsidR="00C252F4" w:rsidRDefault="00C252F4" w:rsidP="00D45773"/>
    <w:p w14:paraId="7F55A21C" w14:textId="208858E8" w:rsidR="00C252F4" w:rsidRDefault="00C252F4" w:rsidP="00D45773">
      <w:r>
        <w:t>On the Personal Information tab, you will see that Susie only has the Access to db2admin Organizational role.</w:t>
      </w:r>
    </w:p>
    <w:p w14:paraId="3DD39584" w14:textId="77777777" w:rsidR="00531C74" w:rsidRDefault="00531C74" w:rsidP="00D45773"/>
    <w:p w14:paraId="29C78EDB" w14:textId="50D12ED2" w:rsidR="00C252F4" w:rsidRDefault="00C252F4" w:rsidP="00D45773">
      <w:r>
        <w:rPr>
          <w:noProof/>
          <w:lang w:val="en-GB" w:eastAsia="en-GB"/>
        </w:rPr>
        <w:lastRenderedPageBreak/>
        <w:drawing>
          <wp:inline distT="0" distB="0" distL="0" distR="0" wp14:anchorId="03FDFE8B" wp14:editId="5D338F40">
            <wp:extent cx="6188710" cy="3841750"/>
            <wp:effectExtent l="76200" t="76200" r="85090" b="698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 Shot 2017-07-05 at 12.47.06.png"/>
                    <pic:cNvPicPr/>
                  </pic:nvPicPr>
                  <pic:blipFill>
                    <a:blip r:embed="rId122">
                      <a:extLst>
                        <a:ext uri="{28A0092B-C50C-407E-A947-70E740481C1C}">
                          <a14:useLocalDpi xmlns:a14="http://schemas.microsoft.com/office/drawing/2010/main" val="0"/>
                        </a:ext>
                      </a:extLst>
                    </a:blip>
                    <a:stretch>
                      <a:fillRect/>
                    </a:stretch>
                  </pic:blipFill>
                  <pic:spPr>
                    <a:xfrm>
                      <a:off x="0" y="0"/>
                      <a:ext cx="6188710" cy="3841750"/>
                    </a:xfrm>
                    <a:prstGeom prst="rect">
                      <a:avLst/>
                    </a:prstGeom>
                    <a:effectLst>
                      <a:glow rad="63500">
                        <a:schemeClr val="accent3">
                          <a:satMod val="175000"/>
                          <a:alpha val="40000"/>
                        </a:schemeClr>
                      </a:glow>
                    </a:effectLst>
                  </pic:spPr>
                </pic:pic>
              </a:graphicData>
            </a:graphic>
          </wp:inline>
        </w:drawing>
      </w:r>
    </w:p>
    <w:p w14:paraId="7F0C217D" w14:textId="77777777" w:rsidR="00531C74" w:rsidRDefault="00531C74" w:rsidP="00D45773"/>
    <w:p w14:paraId="7840D096" w14:textId="71046FA4" w:rsidR="00A2273E" w:rsidRDefault="00C252F4" w:rsidP="003F34E6">
      <w:pPr>
        <w:pStyle w:val="ListParagraph"/>
        <w:numPr>
          <w:ilvl w:val="0"/>
          <w:numId w:val="62"/>
        </w:numPr>
      </w:pPr>
      <w:r>
        <w:t xml:space="preserve">Click </w:t>
      </w:r>
      <w:r w:rsidRPr="00C252F4">
        <w:rPr>
          <w:b/>
        </w:rPr>
        <w:t>Cancel</w:t>
      </w:r>
      <w:r>
        <w:t xml:space="preserve"> to close the view</w:t>
      </w:r>
    </w:p>
    <w:p w14:paraId="51CE439B" w14:textId="172CD298" w:rsidR="00C252F4" w:rsidRDefault="00C252F4" w:rsidP="003F34E6">
      <w:pPr>
        <w:pStyle w:val="ListParagraph"/>
        <w:numPr>
          <w:ilvl w:val="0"/>
          <w:numId w:val="62"/>
        </w:numPr>
      </w:pPr>
      <w:r>
        <w:t xml:space="preserve">Click on the </w:t>
      </w:r>
      <w:r w:rsidRPr="00C252F4">
        <w:rPr>
          <w:u w:val="single"/>
        </w:rPr>
        <w:t>Helen Fang</w:t>
      </w:r>
      <w:r>
        <w:t xml:space="preserve"> link (Helen had the same DB access to Susie prior to access being revoked)</w:t>
      </w:r>
    </w:p>
    <w:p w14:paraId="1E0B60A5" w14:textId="77777777" w:rsidR="00C252F4" w:rsidRDefault="00C252F4" w:rsidP="00D45773"/>
    <w:p w14:paraId="252D16F7" w14:textId="127AF764" w:rsidR="00C252F4" w:rsidRDefault="00C252F4" w:rsidP="00D45773">
      <w:r>
        <w:rPr>
          <w:noProof/>
          <w:lang w:val="en-GB" w:eastAsia="en-GB"/>
        </w:rPr>
        <w:drawing>
          <wp:inline distT="0" distB="0" distL="0" distR="0" wp14:anchorId="127169D5" wp14:editId="412E2B2E">
            <wp:extent cx="6188439" cy="1857983"/>
            <wp:effectExtent l="76200" t="76200" r="85725" b="73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17-07-05 at 12.48.51.png"/>
                    <pic:cNvPicPr/>
                  </pic:nvPicPr>
                  <pic:blipFill rotWithShape="1">
                    <a:blip r:embed="rId123">
                      <a:extLst>
                        <a:ext uri="{28A0092B-C50C-407E-A947-70E740481C1C}">
                          <a14:useLocalDpi xmlns:a14="http://schemas.microsoft.com/office/drawing/2010/main" val="0"/>
                        </a:ext>
                      </a:extLst>
                    </a:blip>
                    <a:srcRect b="51756"/>
                    <a:stretch/>
                  </pic:blipFill>
                  <pic:spPr bwMode="auto">
                    <a:xfrm>
                      <a:off x="0" y="0"/>
                      <a:ext cx="6188710" cy="1858065"/>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19D065A4" w14:textId="74471113" w:rsidR="00C252F4" w:rsidRDefault="00C252F4" w:rsidP="00D45773">
      <w:r>
        <w:rPr>
          <w:noProof/>
          <w:lang w:val="en-GB" w:eastAsia="en-GB"/>
        </w:rPr>
        <w:drawing>
          <wp:inline distT="0" distB="0" distL="0" distR="0" wp14:anchorId="6566FE03" wp14:editId="743A8DD2">
            <wp:extent cx="6187209" cy="1195367"/>
            <wp:effectExtent l="76200" t="76200" r="86995" b="749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 Shot 2017-07-05 at 12.48.51.png"/>
                    <pic:cNvPicPr/>
                  </pic:nvPicPr>
                  <pic:blipFill rotWithShape="1">
                    <a:blip r:embed="rId123">
                      <a:extLst>
                        <a:ext uri="{28A0092B-C50C-407E-A947-70E740481C1C}">
                          <a14:useLocalDpi xmlns:a14="http://schemas.microsoft.com/office/drawing/2010/main" val="0"/>
                        </a:ext>
                      </a:extLst>
                    </a:blip>
                    <a:srcRect t="68955" b="-1"/>
                    <a:stretch/>
                  </pic:blipFill>
                  <pic:spPr bwMode="auto">
                    <a:xfrm>
                      <a:off x="0" y="0"/>
                      <a:ext cx="6188710" cy="1195657"/>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6AD7F5F4" w14:textId="77777777" w:rsidR="00C252F4" w:rsidRDefault="00C252F4" w:rsidP="00D45773"/>
    <w:p w14:paraId="055FA761" w14:textId="4BA23DED" w:rsidR="00C252F4" w:rsidRDefault="00C252F4" w:rsidP="00D45773">
      <w:r>
        <w:t>You can see that Helen has all four PIM Accesses as nothing has been revoked.</w:t>
      </w:r>
    </w:p>
    <w:p w14:paraId="41A4F1E8" w14:textId="77777777" w:rsidR="00C252F4" w:rsidRDefault="00C252F4" w:rsidP="00D45773"/>
    <w:p w14:paraId="5E13B305" w14:textId="5215A750" w:rsidR="005849CD" w:rsidRDefault="00C252F4" w:rsidP="00D45773">
      <w:r>
        <w:t>This section of the lab has shown how we can setup a certification campaign to review all privileged access, and when that access is revoked the change flows through the PIM adapter to PIM.</w:t>
      </w:r>
    </w:p>
    <w:p w14:paraId="057E6D08" w14:textId="77777777" w:rsidR="00766AD4" w:rsidRDefault="00766AD4" w:rsidP="00766AD4">
      <w:pPr>
        <w:pStyle w:val="Heading2"/>
      </w:pPr>
      <w:bookmarkStart w:id="66" w:name="_Toc491868084"/>
      <w:r>
        <w:lastRenderedPageBreak/>
        <w:t>Access Request for Privileged Access with SoD/SA Checks</w:t>
      </w:r>
      <w:bookmarkEnd w:id="66"/>
    </w:p>
    <w:p w14:paraId="7BD743F0" w14:textId="38F057E9" w:rsidR="00766AD4" w:rsidRDefault="00766AD4" w:rsidP="00D45773">
      <w:r>
        <w:t>In this last section, we r</w:t>
      </w:r>
      <w:r w:rsidR="000F2E49">
        <w:t>a</w:t>
      </w:r>
      <w:r>
        <w:t>n through the Access Request use case with an employee requesting access.</w:t>
      </w:r>
    </w:p>
    <w:p w14:paraId="66CD9B47" w14:textId="77777777" w:rsidR="00766AD4" w:rsidRDefault="00766AD4" w:rsidP="00D45773"/>
    <w:p w14:paraId="1C129B3C" w14:textId="4184F34F" w:rsidR="00766AD4" w:rsidRDefault="00766AD4" w:rsidP="00D45773">
      <w:r>
        <w:t>Note that the current iteration of the PIM adapter does not support the creation of PIM Users. We can only change the PIM Access membership of existing PIM users.</w:t>
      </w:r>
    </w:p>
    <w:p w14:paraId="4FD89F1D" w14:textId="77777777" w:rsidR="00DF6B40" w:rsidRDefault="00DF6B40" w:rsidP="00D45773"/>
    <w:p w14:paraId="445D0110" w14:textId="2FB0478F" w:rsidR="00DF6B40" w:rsidRDefault="00DF6B40" w:rsidP="00D45773">
      <w:r>
        <w:t>Prior to performing an access request, we need to publish and set the visibility scope for the new PIM permissions:</w:t>
      </w:r>
    </w:p>
    <w:p w14:paraId="3EFEA15F" w14:textId="312E6449" w:rsidR="00DF6B40" w:rsidRDefault="00DF6B40" w:rsidP="003F34E6">
      <w:pPr>
        <w:pStyle w:val="ListParagraph"/>
        <w:numPr>
          <w:ilvl w:val="0"/>
          <w:numId w:val="64"/>
        </w:numPr>
      </w:pPr>
      <w:r>
        <w:t xml:space="preserve">Log into the </w:t>
      </w:r>
      <w:r w:rsidRPr="00DF6B40">
        <w:rPr>
          <w:b/>
        </w:rPr>
        <w:t>IGI Admin Console</w:t>
      </w:r>
      <w:r>
        <w:t xml:space="preserve"> (</w:t>
      </w:r>
      <w:r w:rsidRPr="00DF6B40">
        <w:rPr>
          <w:rStyle w:val="CodeChar"/>
        </w:rPr>
        <w:t>admin</w:t>
      </w:r>
      <w:r>
        <w:t xml:space="preserve"> / </w:t>
      </w:r>
      <w:r w:rsidRPr="00DF6B40">
        <w:rPr>
          <w:rStyle w:val="CodeChar"/>
        </w:rPr>
        <w:t>admin</w:t>
      </w:r>
      <w:r>
        <w:t>)</w:t>
      </w:r>
    </w:p>
    <w:p w14:paraId="424B0F43" w14:textId="7E1C29F4" w:rsidR="00DF6B40" w:rsidRDefault="00DF6B40" w:rsidP="003F34E6">
      <w:pPr>
        <w:pStyle w:val="ListParagraph"/>
        <w:numPr>
          <w:ilvl w:val="0"/>
          <w:numId w:val="64"/>
        </w:numPr>
      </w:pPr>
      <w:r>
        <w:t xml:space="preserve">Go to </w:t>
      </w:r>
      <w:r w:rsidRPr="00DF6B40">
        <w:rPr>
          <w:b/>
        </w:rPr>
        <w:t>Access Governance Core</w:t>
      </w:r>
    </w:p>
    <w:p w14:paraId="549548F1" w14:textId="19825EC5" w:rsidR="00DF6B40" w:rsidRDefault="00DF6B40" w:rsidP="003F34E6">
      <w:pPr>
        <w:pStyle w:val="ListParagraph"/>
        <w:numPr>
          <w:ilvl w:val="0"/>
          <w:numId w:val="64"/>
        </w:numPr>
      </w:pPr>
      <w:r>
        <w:t xml:space="preserve">Go to </w:t>
      </w:r>
      <w:r w:rsidRPr="00794A40">
        <w:rPr>
          <w:b/>
        </w:rPr>
        <w:t>Manage &gt; Roles</w:t>
      </w:r>
    </w:p>
    <w:p w14:paraId="397A590C" w14:textId="30F8CC09" w:rsidR="00DF6B40" w:rsidRDefault="00DF6B40" w:rsidP="003F34E6">
      <w:pPr>
        <w:pStyle w:val="ListParagraph"/>
        <w:numPr>
          <w:ilvl w:val="0"/>
          <w:numId w:val="64"/>
        </w:numPr>
      </w:pPr>
      <w:r>
        <w:t xml:space="preserve">Filter for entitlements for the </w:t>
      </w:r>
      <w:r w:rsidRPr="00DF6B40">
        <w:rPr>
          <w:rStyle w:val="CodeChar"/>
        </w:rPr>
        <w:t>ISPIM</w:t>
      </w:r>
      <w:r w:rsidR="002D069C">
        <w:rPr>
          <w:rStyle w:val="CodeChar"/>
        </w:rPr>
        <w:t>1</w:t>
      </w:r>
      <w:r>
        <w:t xml:space="preserve"> application</w:t>
      </w:r>
    </w:p>
    <w:p w14:paraId="730F5FB1" w14:textId="77777777" w:rsidR="00794A40" w:rsidRDefault="00DF6B40" w:rsidP="003F34E6">
      <w:pPr>
        <w:pStyle w:val="ListParagraph"/>
        <w:numPr>
          <w:ilvl w:val="0"/>
          <w:numId w:val="64"/>
        </w:numPr>
      </w:pPr>
      <w:r>
        <w:t xml:space="preserve">For each of the four PIM permissions, publish them </w:t>
      </w:r>
      <w:r w:rsidR="001A0621">
        <w:t xml:space="preserve">then set the scope to be </w:t>
      </w:r>
      <w:r w:rsidR="001A0621" w:rsidRPr="00794A40">
        <w:rPr>
          <w:rStyle w:val="CodeChar"/>
        </w:rPr>
        <w:t>ACME</w:t>
      </w:r>
      <w:r w:rsidR="001A0621">
        <w:t xml:space="preserve"> (with hierarchy enabled)</w:t>
      </w:r>
      <w:r w:rsidR="00812F96">
        <w:t xml:space="preserve">. </w:t>
      </w:r>
    </w:p>
    <w:p w14:paraId="2FDDCBA9" w14:textId="77777777" w:rsidR="00794A40" w:rsidRDefault="00794A40" w:rsidP="00794A40"/>
    <w:p w14:paraId="3DF7621E" w14:textId="53B84418" w:rsidR="001A0621" w:rsidRDefault="00794A40" w:rsidP="00794A40">
      <w:r>
        <w:t>On completion</w:t>
      </w:r>
      <w:r w:rsidR="002D069C">
        <w:t>,</w:t>
      </w:r>
      <w:r>
        <w:t xml:space="preserve"> t</w:t>
      </w:r>
      <w:r w:rsidR="00812F96">
        <w:t xml:space="preserve">here </w:t>
      </w:r>
      <w:r>
        <w:t>should be</w:t>
      </w:r>
      <w:r w:rsidR="00812F96">
        <w:t xml:space="preserve"> 36 org units</w:t>
      </w:r>
      <w:r>
        <w:t xml:space="preserve"> assigned to each PIM permission</w:t>
      </w:r>
      <w:r w:rsidR="00812F96">
        <w:t>.</w:t>
      </w:r>
    </w:p>
    <w:p w14:paraId="68668EE6" w14:textId="77777777" w:rsidR="00766AD4" w:rsidRDefault="00766AD4" w:rsidP="00D45773"/>
    <w:p w14:paraId="2476EACD" w14:textId="733178CF" w:rsidR="00766AD4" w:rsidRDefault="00766AD4" w:rsidP="00D45773">
      <w:r>
        <w:t>To request access:</w:t>
      </w:r>
    </w:p>
    <w:p w14:paraId="011A90CB" w14:textId="55364FB4" w:rsidR="00766AD4" w:rsidRDefault="00766AD4" w:rsidP="003F34E6">
      <w:pPr>
        <w:pStyle w:val="ListParagraph"/>
        <w:numPr>
          <w:ilvl w:val="0"/>
          <w:numId w:val="63"/>
        </w:numPr>
      </w:pPr>
      <w:r>
        <w:t xml:space="preserve">Log into the </w:t>
      </w:r>
      <w:r w:rsidRPr="00E05228">
        <w:rPr>
          <w:b/>
        </w:rPr>
        <w:t>IGI Service Center</w:t>
      </w:r>
      <w:r>
        <w:t xml:space="preserve"> as Patricia Whiteman (</w:t>
      </w:r>
      <w:r w:rsidRPr="00766AD4">
        <w:rPr>
          <w:rStyle w:val="CodeChar"/>
        </w:rPr>
        <w:t>PWhiteman</w:t>
      </w:r>
      <w:r>
        <w:t xml:space="preserve"> / </w:t>
      </w:r>
      <w:r w:rsidRPr="00766AD4">
        <w:rPr>
          <w:rStyle w:val="CodeChar"/>
        </w:rPr>
        <w:t>Passw0rd</w:t>
      </w:r>
      <w:r>
        <w:t>)</w:t>
      </w:r>
    </w:p>
    <w:p w14:paraId="1AC4D53A" w14:textId="5EEA64C6" w:rsidR="00766AD4" w:rsidRDefault="00766AD4" w:rsidP="003F34E6">
      <w:pPr>
        <w:pStyle w:val="ListParagraph"/>
        <w:numPr>
          <w:ilvl w:val="0"/>
          <w:numId w:val="63"/>
        </w:numPr>
      </w:pPr>
      <w:r>
        <w:t xml:space="preserve">Go to </w:t>
      </w:r>
      <w:r w:rsidRPr="00E05228">
        <w:rPr>
          <w:b/>
        </w:rPr>
        <w:t>Access Requests</w:t>
      </w:r>
    </w:p>
    <w:p w14:paraId="0C34C15B" w14:textId="77777777" w:rsidR="00766AD4" w:rsidRDefault="00766AD4" w:rsidP="007911FB"/>
    <w:p w14:paraId="4D1A1082" w14:textId="752F596D" w:rsidR="00831B35" w:rsidRDefault="00831B35" w:rsidP="007911FB">
      <w:r>
        <w:t>The default view is showing the current entitlements for Patricia.</w:t>
      </w:r>
    </w:p>
    <w:p w14:paraId="7BF83493" w14:textId="77777777" w:rsidR="00831B35" w:rsidRDefault="00831B35" w:rsidP="007911FB"/>
    <w:p w14:paraId="06A5D3AB" w14:textId="304699AA" w:rsidR="00831B35" w:rsidRDefault="00812F96" w:rsidP="007911FB">
      <w:r>
        <w:rPr>
          <w:noProof/>
          <w:lang w:val="en-GB" w:eastAsia="en-GB"/>
        </w:rPr>
        <w:drawing>
          <wp:inline distT="0" distB="0" distL="0" distR="0" wp14:anchorId="1F81DB0A" wp14:editId="12252C85">
            <wp:extent cx="6188710" cy="3246755"/>
            <wp:effectExtent l="76200" t="76200" r="85090" b="806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 Shot 2017-07-05 at 15.16.12.png"/>
                    <pic:cNvPicPr/>
                  </pic:nvPicPr>
                  <pic:blipFill>
                    <a:blip r:embed="rId124">
                      <a:extLst>
                        <a:ext uri="{28A0092B-C50C-407E-A947-70E740481C1C}">
                          <a14:useLocalDpi xmlns:a14="http://schemas.microsoft.com/office/drawing/2010/main" val="0"/>
                        </a:ext>
                      </a:extLst>
                    </a:blip>
                    <a:stretch>
                      <a:fillRect/>
                    </a:stretch>
                  </pic:blipFill>
                  <pic:spPr>
                    <a:xfrm>
                      <a:off x="0" y="0"/>
                      <a:ext cx="6188710" cy="3246755"/>
                    </a:xfrm>
                    <a:prstGeom prst="rect">
                      <a:avLst/>
                    </a:prstGeom>
                    <a:effectLst>
                      <a:glow rad="63500">
                        <a:schemeClr val="accent3">
                          <a:satMod val="175000"/>
                          <a:alpha val="40000"/>
                        </a:schemeClr>
                      </a:glow>
                    </a:effectLst>
                  </pic:spPr>
                </pic:pic>
              </a:graphicData>
            </a:graphic>
          </wp:inline>
        </w:drawing>
      </w:r>
    </w:p>
    <w:p w14:paraId="5C3C6447" w14:textId="77777777" w:rsidR="007911FB" w:rsidRDefault="007911FB" w:rsidP="007911FB"/>
    <w:p w14:paraId="0CD2E9FA" w14:textId="55D072B9" w:rsidR="00831B35" w:rsidRDefault="00812F96" w:rsidP="007911FB">
      <w:r>
        <w:t>As expected Patricia has the “Access to Administrator” PIM Access permission. She also has a medium level risk due to this. We will now request she be added to one of the DBA accesses.</w:t>
      </w:r>
    </w:p>
    <w:p w14:paraId="0E75F969" w14:textId="3C19E578" w:rsidR="00831B35" w:rsidRDefault="00831B35" w:rsidP="007911FB"/>
    <w:p w14:paraId="2C86FB40" w14:textId="77777777" w:rsidR="00812F96" w:rsidRDefault="00812F96" w:rsidP="003F34E6">
      <w:pPr>
        <w:pStyle w:val="ListParagraph"/>
        <w:numPr>
          <w:ilvl w:val="0"/>
          <w:numId w:val="65"/>
        </w:numPr>
      </w:pPr>
      <w:r>
        <w:t>C</w:t>
      </w:r>
      <w:r w:rsidR="00831B35">
        <w:t xml:space="preserve">lick on </w:t>
      </w:r>
      <w:r w:rsidR="00831B35" w:rsidRPr="003117EA">
        <w:rPr>
          <w:b/>
          <w:u w:val="single"/>
        </w:rPr>
        <w:t>Permissions</w:t>
      </w:r>
    </w:p>
    <w:p w14:paraId="705EF112" w14:textId="4C32DBDE" w:rsidR="00831B35" w:rsidRDefault="00812F96" w:rsidP="003F34E6">
      <w:pPr>
        <w:pStyle w:val="ListParagraph"/>
        <w:numPr>
          <w:ilvl w:val="0"/>
          <w:numId w:val="65"/>
        </w:numPr>
      </w:pPr>
      <w:r>
        <w:t>S</w:t>
      </w:r>
      <w:r w:rsidR="00831B35">
        <w:t xml:space="preserve">elect </w:t>
      </w:r>
      <w:r w:rsidR="00831B35" w:rsidRPr="003117EA">
        <w:rPr>
          <w:rStyle w:val="CodeChar"/>
        </w:rPr>
        <w:t>ISPIM</w:t>
      </w:r>
      <w:r w:rsidR="003117EA" w:rsidRPr="003117EA">
        <w:rPr>
          <w:rStyle w:val="CodeChar"/>
        </w:rPr>
        <w:t>1</w:t>
      </w:r>
      <w:r>
        <w:t xml:space="preserve"> to see all </w:t>
      </w:r>
      <w:r w:rsidR="003117EA">
        <w:t xml:space="preserve">four </w:t>
      </w:r>
      <w:r>
        <w:t>PIM Accesses in the catalog</w:t>
      </w:r>
    </w:p>
    <w:p w14:paraId="29805ACA" w14:textId="77777777" w:rsidR="007911FB" w:rsidRDefault="007911FB" w:rsidP="007911FB"/>
    <w:p w14:paraId="14FD316A" w14:textId="289FDB3F" w:rsidR="00812F96" w:rsidRDefault="00812F96" w:rsidP="007911FB">
      <w:r>
        <w:rPr>
          <w:noProof/>
          <w:lang w:val="en-GB" w:eastAsia="en-GB"/>
        </w:rPr>
        <w:lastRenderedPageBreak/>
        <w:drawing>
          <wp:inline distT="0" distB="0" distL="0" distR="0" wp14:anchorId="17AAD8E8" wp14:editId="582729C9">
            <wp:extent cx="6188710" cy="1240155"/>
            <wp:effectExtent l="76200" t="76200" r="85090" b="806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7-07-05 at 15.18.24.png"/>
                    <pic:cNvPicPr/>
                  </pic:nvPicPr>
                  <pic:blipFill>
                    <a:blip r:embed="rId125">
                      <a:extLst>
                        <a:ext uri="{28A0092B-C50C-407E-A947-70E740481C1C}">
                          <a14:useLocalDpi xmlns:a14="http://schemas.microsoft.com/office/drawing/2010/main" val="0"/>
                        </a:ext>
                      </a:extLst>
                    </a:blip>
                    <a:stretch>
                      <a:fillRect/>
                    </a:stretch>
                  </pic:blipFill>
                  <pic:spPr>
                    <a:xfrm>
                      <a:off x="0" y="0"/>
                      <a:ext cx="6188710" cy="1240155"/>
                    </a:xfrm>
                    <a:prstGeom prst="rect">
                      <a:avLst/>
                    </a:prstGeom>
                    <a:effectLst>
                      <a:glow rad="63500">
                        <a:schemeClr val="accent3">
                          <a:satMod val="175000"/>
                          <a:alpha val="40000"/>
                        </a:schemeClr>
                      </a:glow>
                    </a:effectLst>
                  </pic:spPr>
                </pic:pic>
              </a:graphicData>
            </a:graphic>
          </wp:inline>
        </w:drawing>
      </w:r>
    </w:p>
    <w:p w14:paraId="3C27C1A3" w14:textId="77777777" w:rsidR="007911FB" w:rsidRDefault="007911FB" w:rsidP="007911FB"/>
    <w:p w14:paraId="10959308" w14:textId="3A9261A6" w:rsidR="00766AD4" w:rsidRDefault="00812F96" w:rsidP="003F34E6">
      <w:pPr>
        <w:pStyle w:val="ListParagraph"/>
        <w:numPr>
          <w:ilvl w:val="0"/>
          <w:numId w:val="66"/>
        </w:numPr>
      </w:pPr>
      <w:r>
        <w:t xml:space="preserve">Click </w:t>
      </w:r>
      <w:r w:rsidRPr="00812F96">
        <w:rPr>
          <w:b/>
        </w:rPr>
        <w:t>Add</w:t>
      </w:r>
      <w:r>
        <w:t xml:space="preserve"> for the db2admin permission</w:t>
      </w:r>
    </w:p>
    <w:p w14:paraId="0C56537D" w14:textId="77777777" w:rsidR="00766AD4" w:rsidRDefault="00766AD4" w:rsidP="00D45773"/>
    <w:p w14:paraId="6DD7BE3D" w14:textId="0FB4A1BC" w:rsidR="00812F96" w:rsidRDefault="003117EA" w:rsidP="00D45773">
      <w:r>
        <w:t>Note that th</w:t>
      </w:r>
      <w:r w:rsidR="00812F96">
        <w:t>e Risk Status changes to red (high)</w:t>
      </w:r>
      <w:r>
        <w:t>.</w:t>
      </w:r>
    </w:p>
    <w:p w14:paraId="019E3554" w14:textId="77777777" w:rsidR="00812F96" w:rsidRDefault="00812F96" w:rsidP="00D45773"/>
    <w:p w14:paraId="51F59F6B" w14:textId="2804419D" w:rsidR="00812F96" w:rsidRDefault="00812F96" w:rsidP="003F34E6">
      <w:pPr>
        <w:pStyle w:val="ListParagraph"/>
        <w:numPr>
          <w:ilvl w:val="0"/>
          <w:numId w:val="66"/>
        </w:numPr>
      </w:pPr>
      <w:r>
        <w:t xml:space="preserve">Click </w:t>
      </w:r>
      <w:r w:rsidRPr="00812F96">
        <w:rPr>
          <w:b/>
        </w:rPr>
        <w:t>Next</w:t>
      </w:r>
      <w:r w:rsidRPr="00812F96">
        <w:t xml:space="preserve"> to </w:t>
      </w:r>
      <w:r>
        <w:t>proceed to the Shopping Cart page</w:t>
      </w:r>
    </w:p>
    <w:p w14:paraId="4655ED51" w14:textId="77777777" w:rsidR="00812F96" w:rsidRDefault="00812F96" w:rsidP="00D45773"/>
    <w:p w14:paraId="697E1FA1" w14:textId="49F13903" w:rsidR="00812F96" w:rsidRDefault="007D0F3C" w:rsidP="00D45773">
      <w:r>
        <w:rPr>
          <w:noProof/>
          <w:lang w:val="en-GB" w:eastAsia="en-GB"/>
        </w:rPr>
        <w:drawing>
          <wp:inline distT="0" distB="0" distL="0" distR="0" wp14:anchorId="46250B98" wp14:editId="06AD1297">
            <wp:extent cx="6188710" cy="1424305"/>
            <wp:effectExtent l="76200" t="76200" r="85090" b="7429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7-07-05 at 15.21.01.png"/>
                    <pic:cNvPicPr/>
                  </pic:nvPicPr>
                  <pic:blipFill>
                    <a:blip r:embed="rId126">
                      <a:extLst>
                        <a:ext uri="{28A0092B-C50C-407E-A947-70E740481C1C}">
                          <a14:useLocalDpi xmlns:a14="http://schemas.microsoft.com/office/drawing/2010/main" val="0"/>
                        </a:ext>
                      </a:extLst>
                    </a:blip>
                    <a:stretch>
                      <a:fillRect/>
                    </a:stretch>
                  </pic:blipFill>
                  <pic:spPr>
                    <a:xfrm>
                      <a:off x="0" y="0"/>
                      <a:ext cx="6188710" cy="1424305"/>
                    </a:xfrm>
                    <a:prstGeom prst="rect">
                      <a:avLst/>
                    </a:prstGeom>
                    <a:effectLst>
                      <a:glow rad="63500">
                        <a:schemeClr val="accent3">
                          <a:satMod val="175000"/>
                          <a:alpha val="40000"/>
                        </a:schemeClr>
                      </a:glow>
                    </a:effectLst>
                  </pic:spPr>
                </pic:pic>
              </a:graphicData>
            </a:graphic>
          </wp:inline>
        </w:drawing>
      </w:r>
    </w:p>
    <w:p w14:paraId="26905036" w14:textId="77777777" w:rsidR="00812F96" w:rsidRDefault="00812F96" w:rsidP="00D45773"/>
    <w:p w14:paraId="0961F09A" w14:textId="5431B00D" w:rsidR="00812F96" w:rsidRDefault="007D0F3C" w:rsidP="003F34E6">
      <w:pPr>
        <w:pStyle w:val="ListParagraph"/>
        <w:numPr>
          <w:ilvl w:val="0"/>
          <w:numId w:val="66"/>
        </w:numPr>
      </w:pPr>
      <w:r>
        <w:t xml:space="preserve">Click on the flashing red </w:t>
      </w:r>
      <w:r w:rsidRPr="00794A40">
        <w:rPr>
          <w:b/>
        </w:rPr>
        <w:t>Risk Status</w:t>
      </w:r>
      <w:r>
        <w:t xml:space="preserve"> icon to see the risk information</w:t>
      </w:r>
    </w:p>
    <w:p w14:paraId="34553D46" w14:textId="77777777" w:rsidR="007D0F3C" w:rsidRDefault="007D0F3C" w:rsidP="00D45773"/>
    <w:p w14:paraId="6E77EB02" w14:textId="08FC1ED5" w:rsidR="007D0F3C" w:rsidRDefault="007D0F3C" w:rsidP="00D45773">
      <w:r>
        <w:rPr>
          <w:noProof/>
          <w:lang w:val="en-GB" w:eastAsia="en-GB"/>
        </w:rPr>
        <w:drawing>
          <wp:inline distT="0" distB="0" distL="0" distR="0" wp14:anchorId="4B3775CB" wp14:editId="2840ACCB">
            <wp:extent cx="6188710" cy="2827655"/>
            <wp:effectExtent l="76200" t="76200" r="85090" b="679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 Shot 2017-07-05 at 15.22.05.png"/>
                    <pic:cNvPicPr/>
                  </pic:nvPicPr>
                  <pic:blipFill>
                    <a:blip r:embed="rId127">
                      <a:extLst>
                        <a:ext uri="{28A0092B-C50C-407E-A947-70E740481C1C}">
                          <a14:useLocalDpi xmlns:a14="http://schemas.microsoft.com/office/drawing/2010/main" val="0"/>
                        </a:ext>
                      </a:extLst>
                    </a:blip>
                    <a:stretch>
                      <a:fillRect/>
                    </a:stretch>
                  </pic:blipFill>
                  <pic:spPr>
                    <a:xfrm>
                      <a:off x="0" y="0"/>
                      <a:ext cx="6188710" cy="2827655"/>
                    </a:xfrm>
                    <a:prstGeom prst="rect">
                      <a:avLst/>
                    </a:prstGeom>
                    <a:effectLst>
                      <a:glow rad="63500">
                        <a:schemeClr val="accent3">
                          <a:satMod val="175000"/>
                          <a:alpha val="40000"/>
                        </a:schemeClr>
                      </a:glow>
                    </a:effectLst>
                  </pic:spPr>
                </pic:pic>
              </a:graphicData>
            </a:graphic>
          </wp:inline>
        </w:drawing>
      </w:r>
    </w:p>
    <w:p w14:paraId="097F9707" w14:textId="77777777" w:rsidR="007D0F3C" w:rsidRDefault="007D0F3C" w:rsidP="00D45773"/>
    <w:p w14:paraId="6335233D" w14:textId="77777777" w:rsidR="007D0F3C" w:rsidRDefault="007D0F3C" w:rsidP="00D45773">
      <w:r>
        <w:t xml:space="preserve">As Patricia is requesting one of the DBA permissions, this change has added two risks; a high-level SoD risk for having both sysadmin (Administrator) and DBA access to the same system, and a medium-level Sensitive Access (SA) risk for having DBA access. </w:t>
      </w:r>
    </w:p>
    <w:p w14:paraId="76D6DE6C" w14:textId="77777777" w:rsidR="007D0F3C" w:rsidRDefault="007D0F3C" w:rsidP="00D45773"/>
    <w:p w14:paraId="7ED19F36" w14:textId="7436D4A4" w:rsidR="007D0F3C" w:rsidRDefault="007D0F3C" w:rsidP="00D45773">
      <w:r>
        <w:t>This also shows the use of risk levels; having one type of privileged access is a risk and should be managed as such, but having two types of privileged access that could be used together is a higher risk. The colored icons (orange = medium, red = high) support this.</w:t>
      </w:r>
    </w:p>
    <w:p w14:paraId="76888618" w14:textId="77777777" w:rsidR="007D0F3C" w:rsidRDefault="007D0F3C" w:rsidP="00D45773"/>
    <w:p w14:paraId="6E8D43EC" w14:textId="77777777" w:rsidR="007D0F3C" w:rsidRDefault="007D0F3C" w:rsidP="00D45773">
      <w:r>
        <w:lastRenderedPageBreak/>
        <w:t>We will complete the flow:</w:t>
      </w:r>
    </w:p>
    <w:p w14:paraId="3B33CC7E" w14:textId="5096A0CD" w:rsidR="007D0F3C" w:rsidRDefault="007D0F3C" w:rsidP="003F34E6">
      <w:pPr>
        <w:pStyle w:val="ListParagraph"/>
        <w:numPr>
          <w:ilvl w:val="0"/>
          <w:numId w:val="66"/>
        </w:numPr>
      </w:pPr>
      <w:r>
        <w:t xml:space="preserve">Click </w:t>
      </w:r>
      <w:r w:rsidRPr="007D0F3C">
        <w:rPr>
          <w:b/>
        </w:rPr>
        <w:t>Close</w:t>
      </w:r>
      <w:r>
        <w:t xml:space="preserve"> on the Incompatibility Info dialog</w:t>
      </w:r>
    </w:p>
    <w:p w14:paraId="33408A49" w14:textId="1FAD70DB" w:rsidR="007D0F3C" w:rsidRDefault="007D0F3C" w:rsidP="003F34E6">
      <w:pPr>
        <w:pStyle w:val="ListParagraph"/>
        <w:numPr>
          <w:ilvl w:val="0"/>
          <w:numId w:val="66"/>
        </w:numPr>
      </w:pPr>
      <w:r>
        <w:t xml:space="preserve">Optionally enter request notes and click </w:t>
      </w:r>
      <w:r w:rsidRPr="003117EA">
        <w:rPr>
          <w:b/>
        </w:rPr>
        <w:t>Submit</w:t>
      </w:r>
      <w:r w:rsidR="003117EA">
        <w:t xml:space="preserve"> and click </w:t>
      </w:r>
      <w:r w:rsidR="003117EA" w:rsidRPr="003117EA">
        <w:rPr>
          <w:b/>
        </w:rPr>
        <w:t>OK</w:t>
      </w:r>
      <w:r w:rsidR="003117EA">
        <w:t xml:space="preserve"> on the information dialog</w:t>
      </w:r>
    </w:p>
    <w:p w14:paraId="52CDE82A" w14:textId="23D43D1A" w:rsidR="007D0F3C" w:rsidRDefault="007D0F3C" w:rsidP="003F34E6">
      <w:pPr>
        <w:pStyle w:val="ListParagraph"/>
        <w:numPr>
          <w:ilvl w:val="0"/>
          <w:numId w:val="66"/>
        </w:numPr>
      </w:pPr>
      <w:r>
        <w:t xml:space="preserve">Click on the </w:t>
      </w:r>
      <w:r w:rsidRPr="007D0F3C">
        <w:rPr>
          <w:b/>
        </w:rPr>
        <w:t>My Requests</w:t>
      </w:r>
      <w:r>
        <w:t xml:space="preserve"> tab</w:t>
      </w:r>
    </w:p>
    <w:p w14:paraId="696D5EA1" w14:textId="77777777" w:rsidR="007D0F3C" w:rsidRDefault="007D0F3C" w:rsidP="007D0F3C"/>
    <w:p w14:paraId="6092ABC2" w14:textId="4E39246A" w:rsidR="007D0F3C" w:rsidRDefault="007D0F3C" w:rsidP="007D0F3C">
      <w:r>
        <w:rPr>
          <w:noProof/>
          <w:lang w:val="en-GB" w:eastAsia="en-GB"/>
        </w:rPr>
        <w:drawing>
          <wp:inline distT="0" distB="0" distL="0" distR="0" wp14:anchorId="0136D05A" wp14:editId="6F17FD01">
            <wp:extent cx="6188710" cy="1089025"/>
            <wp:effectExtent l="76200" t="76200" r="85090" b="79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 Shot 2017-07-05 at 15.30.27.png"/>
                    <pic:cNvPicPr/>
                  </pic:nvPicPr>
                  <pic:blipFill>
                    <a:blip r:embed="rId128">
                      <a:extLst>
                        <a:ext uri="{28A0092B-C50C-407E-A947-70E740481C1C}">
                          <a14:useLocalDpi xmlns:a14="http://schemas.microsoft.com/office/drawing/2010/main" val="0"/>
                        </a:ext>
                      </a:extLst>
                    </a:blip>
                    <a:stretch>
                      <a:fillRect/>
                    </a:stretch>
                  </pic:blipFill>
                  <pic:spPr>
                    <a:xfrm>
                      <a:off x="0" y="0"/>
                      <a:ext cx="6188710" cy="1089025"/>
                    </a:xfrm>
                    <a:prstGeom prst="rect">
                      <a:avLst/>
                    </a:prstGeom>
                    <a:effectLst>
                      <a:glow rad="63500">
                        <a:schemeClr val="accent3">
                          <a:satMod val="175000"/>
                          <a:alpha val="40000"/>
                        </a:schemeClr>
                      </a:glow>
                    </a:effectLst>
                  </pic:spPr>
                </pic:pic>
              </a:graphicData>
            </a:graphic>
          </wp:inline>
        </w:drawing>
      </w:r>
    </w:p>
    <w:p w14:paraId="1778D4D4" w14:textId="77777777" w:rsidR="007D0F3C" w:rsidRDefault="007D0F3C" w:rsidP="007D0F3C"/>
    <w:p w14:paraId="11897ED1" w14:textId="25F59BA5" w:rsidR="007D0F3C" w:rsidRDefault="007D0F3C" w:rsidP="007D0F3C">
      <w:r>
        <w:t xml:space="preserve">The request includes changes to the risk violations for the user, so the workflow will route off to the risk owner – </w:t>
      </w:r>
      <w:proofErr w:type="spellStart"/>
      <w:r>
        <w:t>Kyotaro</w:t>
      </w:r>
      <w:proofErr w:type="spellEnd"/>
      <w:r>
        <w:t xml:space="preserve"> Nishimura.</w:t>
      </w:r>
    </w:p>
    <w:p w14:paraId="372BCA1D" w14:textId="77777777" w:rsidR="007D0F3C" w:rsidRDefault="007D0F3C" w:rsidP="007D0F3C"/>
    <w:p w14:paraId="5A60CC00" w14:textId="2219549B" w:rsidR="007D0F3C" w:rsidRDefault="007D0F3C" w:rsidP="003F34E6">
      <w:pPr>
        <w:pStyle w:val="ListParagraph"/>
        <w:numPr>
          <w:ilvl w:val="0"/>
          <w:numId w:val="67"/>
        </w:numPr>
      </w:pPr>
      <w:r>
        <w:t xml:space="preserve">Log out and log into the </w:t>
      </w:r>
      <w:r w:rsidRPr="00B22538">
        <w:rPr>
          <w:b/>
        </w:rPr>
        <w:t>IGI Service Center</w:t>
      </w:r>
      <w:r>
        <w:t xml:space="preserve"> as </w:t>
      </w:r>
      <w:proofErr w:type="spellStart"/>
      <w:r>
        <w:t>Kyotaro</w:t>
      </w:r>
      <w:proofErr w:type="spellEnd"/>
      <w:r>
        <w:t xml:space="preserve"> (</w:t>
      </w:r>
      <w:r w:rsidRPr="007D0F3C">
        <w:rPr>
          <w:rStyle w:val="CodeChar"/>
        </w:rPr>
        <w:t>KNishmura</w:t>
      </w:r>
      <w:r>
        <w:t xml:space="preserve"> / </w:t>
      </w:r>
      <w:r w:rsidRPr="007D0F3C">
        <w:rPr>
          <w:rStyle w:val="CodeChar"/>
        </w:rPr>
        <w:t>Passw0rd</w:t>
      </w:r>
      <w:r>
        <w:t>)</w:t>
      </w:r>
    </w:p>
    <w:p w14:paraId="787E960E" w14:textId="77777777" w:rsidR="00B22538" w:rsidRDefault="00B22538" w:rsidP="003F34E6">
      <w:pPr>
        <w:pStyle w:val="ListParagraph"/>
        <w:numPr>
          <w:ilvl w:val="0"/>
          <w:numId w:val="67"/>
        </w:numPr>
      </w:pPr>
      <w:r>
        <w:t xml:space="preserve">Go to </w:t>
      </w:r>
      <w:r w:rsidRPr="00B22538">
        <w:rPr>
          <w:b/>
        </w:rPr>
        <w:t>Access Requests</w:t>
      </w:r>
      <w:r>
        <w:t xml:space="preserve">, </w:t>
      </w:r>
    </w:p>
    <w:p w14:paraId="0A9D9B11" w14:textId="6EDE6A8C" w:rsidR="007D0F3C" w:rsidRDefault="00B22538" w:rsidP="003F34E6">
      <w:pPr>
        <w:pStyle w:val="ListParagraph"/>
        <w:numPr>
          <w:ilvl w:val="0"/>
          <w:numId w:val="67"/>
        </w:numPr>
      </w:pPr>
      <w:r>
        <w:t xml:space="preserve">Select the </w:t>
      </w:r>
      <w:r w:rsidRPr="00B22538">
        <w:rPr>
          <w:b/>
        </w:rPr>
        <w:t>Risk Manager</w:t>
      </w:r>
      <w:r>
        <w:t xml:space="preserve"> top-level tab</w:t>
      </w:r>
    </w:p>
    <w:p w14:paraId="65AA8228" w14:textId="26F1E498" w:rsidR="00B22538" w:rsidRDefault="00B22538" w:rsidP="003F34E6">
      <w:pPr>
        <w:pStyle w:val="ListParagraph"/>
        <w:numPr>
          <w:ilvl w:val="0"/>
          <w:numId w:val="67"/>
        </w:numPr>
      </w:pPr>
      <w:r>
        <w:t xml:space="preserve">On the </w:t>
      </w:r>
      <w:r w:rsidRPr="00B22538">
        <w:rPr>
          <w:b/>
        </w:rPr>
        <w:t>Authorize Policy Violation</w:t>
      </w:r>
      <w:r>
        <w:t xml:space="preserve"> tab, click the Request ID for the (latest) Patricia Whiteman request</w:t>
      </w:r>
    </w:p>
    <w:p w14:paraId="28DB5E22" w14:textId="4095F61C" w:rsidR="00B22538" w:rsidRDefault="00B22538" w:rsidP="003F34E6">
      <w:pPr>
        <w:pStyle w:val="ListParagraph"/>
        <w:numPr>
          <w:ilvl w:val="0"/>
          <w:numId w:val="67"/>
        </w:numPr>
      </w:pPr>
      <w:r>
        <w:t xml:space="preserve">Review the details and click </w:t>
      </w:r>
      <w:r w:rsidRPr="00C175F3">
        <w:rPr>
          <w:b/>
        </w:rPr>
        <w:t>Approve</w:t>
      </w:r>
    </w:p>
    <w:p w14:paraId="02B6F9B3" w14:textId="77777777" w:rsidR="00B22538" w:rsidRDefault="00B22538" w:rsidP="00B22538"/>
    <w:p w14:paraId="10290CE6" w14:textId="39E16D08" w:rsidR="00B22538" w:rsidRDefault="00B22538" w:rsidP="00B22538">
      <w:r>
        <w:t xml:space="preserve">This is showing the normal escalation step in a workflow if a risk violation is detected in the access request. A dedicated owner of Privileged Identity-related risks could be defined and </w:t>
      </w:r>
      <w:r w:rsidR="003117EA">
        <w:t>assigned</w:t>
      </w:r>
      <w:r>
        <w:t xml:space="preserve"> to approve any changes.</w:t>
      </w:r>
    </w:p>
    <w:p w14:paraId="235ADABC" w14:textId="77777777" w:rsidR="00B22538" w:rsidRDefault="00B22538" w:rsidP="00B22538"/>
    <w:p w14:paraId="0A2773C5" w14:textId="69D994CF" w:rsidR="00B22538" w:rsidRDefault="00B22538" w:rsidP="00B22538">
      <w:r>
        <w:t>The request now goes to Patricia’s manager, David Fox:</w:t>
      </w:r>
    </w:p>
    <w:p w14:paraId="066CFE72" w14:textId="6AB74B7F" w:rsidR="00B22538" w:rsidRDefault="00B22538" w:rsidP="003F34E6">
      <w:pPr>
        <w:pStyle w:val="ListParagraph"/>
        <w:numPr>
          <w:ilvl w:val="0"/>
          <w:numId w:val="67"/>
        </w:numPr>
      </w:pPr>
      <w:r>
        <w:t xml:space="preserve">Log out and log into the </w:t>
      </w:r>
      <w:r w:rsidRPr="00B22538">
        <w:rPr>
          <w:b/>
        </w:rPr>
        <w:t>IGI Service Center</w:t>
      </w:r>
      <w:r>
        <w:t xml:space="preserve"> as David (</w:t>
      </w:r>
      <w:r>
        <w:rPr>
          <w:rStyle w:val="CodeChar"/>
        </w:rPr>
        <w:t>DFox</w:t>
      </w:r>
      <w:r>
        <w:t xml:space="preserve"> / </w:t>
      </w:r>
      <w:r w:rsidRPr="007D0F3C">
        <w:rPr>
          <w:rStyle w:val="CodeChar"/>
        </w:rPr>
        <w:t>Passw0rd</w:t>
      </w:r>
      <w:r>
        <w:t>)</w:t>
      </w:r>
    </w:p>
    <w:p w14:paraId="1E6A05C0" w14:textId="77777777" w:rsidR="00B22538" w:rsidRDefault="00B22538" w:rsidP="003F34E6">
      <w:pPr>
        <w:pStyle w:val="ListParagraph"/>
        <w:numPr>
          <w:ilvl w:val="0"/>
          <w:numId w:val="67"/>
        </w:numPr>
      </w:pPr>
      <w:r>
        <w:t xml:space="preserve">Go to </w:t>
      </w:r>
      <w:r w:rsidRPr="00B22538">
        <w:rPr>
          <w:b/>
        </w:rPr>
        <w:t>Access Requests</w:t>
      </w:r>
      <w:r>
        <w:t xml:space="preserve">, </w:t>
      </w:r>
    </w:p>
    <w:p w14:paraId="646B6247" w14:textId="089B61D7" w:rsidR="00B22538" w:rsidRDefault="00B22538" w:rsidP="003F34E6">
      <w:pPr>
        <w:pStyle w:val="ListParagraph"/>
        <w:numPr>
          <w:ilvl w:val="0"/>
          <w:numId w:val="67"/>
        </w:numPr>
      </w:pPr>
      <w:r>
        <w:t xml:space="preserve">Select the </w:t>
      </w:r>
      <w:r w:rsidR="00C175F3">
        <w:rPr>
          <w:b/>
        </w:rPr>
        <w:t>User</w:t>
      </w:r>
      <w:r w:rsidRPr="00B22538">
        <w:rPr>
          <w:b/>
        </w:rPr>
        <w:t xml:space="preserve"> Manager</w:t>
      </w:r>
      <w:r>
        <w:t xml:space="preserve"> top-level tab</w:t>
      </w:r>
    </w:p>
    <w:p w14:paraId="4C053698" w14:textId="29D8AD1F" w:rsidR="00C175F3" w:rsidRDefault="00C175F3" w:rsidP="003F34E6">
      <w:pPr>
        <w:pStyle w:val="ListParagraph"/>
        <w:numPr>
          <w:ilvl w:val="0"/>
          <w:numId w:val="67"/>
        </w:numPr>
      </w:pPr>
      <w:r>
        <w:t xml:space="preserve">Select the </w:t>
      </w:r>
      <w:r w:rsidRPr="003117EA">
        <w:rPr>
          <w:b/>
        </w:rPr>
        <w:t>Daily Work</w:t>
      </w:r>
      <w:r>
        <w:t xml:space="preserve"> tab and click the Sub-Request ID for the (latest) Patricia Whiteman request</w:t>
      </w:r>
    </w:p>
    <w:p w14:paraId="02AC2BCF" w14:textId="77777777" w:rsidR="007D0F3C" w:rsidRDefault="007D0F3C" w:rsidP="007D0F3C"/>
    <w:p w14:paraId="78764837" w14:textId="3853B2D7" w:rsidR="00C175F3" w:rsidRDefault="00C175F3" w:rsidP="00D45773">
      <w:r>
        <w:rPr>
          <w:noProof/>
          <w:lang w:val="en-GB" w:eastAsia="en-GB"/>
        </w:rPr>
        <w:drawing>
          <wp:inline distT="0" distB="0" distL="0" distR="0" wp14:anchorId="7E00B57F" wp14:editId="37C6A368">
            <wp:extent cx="6188710" cy="3205480"/>
            <wp:effectExtent l="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 Shot 2017-07-05 at 15.38.41.png"/>
                    <pic:cNvPicPr/>
                  </pic:nvPicPr>
                  <pic:blipFill>
                    <a:blip r:embed="rId129">
                      <a:extLst>
                        <a:ext uri="{28A0092B-C50C-407E-A947-70E740481C1C}">
                          <a14:useLocalDpi xmlns:a14="http://schemas.microsoft.com/office/drawing/2010/main" val="0"/>
                        </a:ext>
                      </a:extLst>
                    </a:blip>
                    <a:stretch>
                      <a:fillRect/>
                    </a:stretch>
                  </pic:blipFill>
                  <pic:spPr>
                    <a:xfrm>
                      <a:off x="0" y="0"/>
                      <a:ext cx="6188710" cy="3205480"/>
                    </a:xfrm>
                    <a:prstGeom prst="rect">
                      <a:avLst/>
                    </a:prstGeom>
                  </pic:spPr>
                </pic:pic>
              </a:graphicData>
            </a:graphic>
          </wp:inline>
        </w:drawing>
      </w:r>
    </w:p>
    <w:p w14:paraId="5A779BFB" w14:textId="77777777" w:rsidR="00C175F3" w:rsidRDefault="00C175F3" w:rsidP="00D45773"/>
    <w:p w14:paraId="5C985E97" w14:textId="73B920F9" w:rsidR="00C175F3" w:rsidRDefault="00C175F3" w:rsidP="003F34E6">
      <w:pPr>
        <w:pStyle w:val="ListParagraph"/>
        <w:numPr>
          <w:ilvl w:val="0"/>
          <w:numId w:val="67"/>
        </w:numPr>
      </w:pPr>
      <w:r>
        <w:t xml:space="preserve">Review the details and click </w:t>
      </w:r>
      <w:r w:rsidRPr="00C175F3">
        <w:rPr>
          <w:b/>
        </w:rPr>
        <w:t>Approve</w:t>
      </w:r>
      <w:r w:rsidR="003117EA">
        <w:t xml:space="preserve"> and click OK on the information dialog</w:t>
      </w:r>
    </w:p>
    <w:p w14:paraId="5CA56803" w14:textId="77777777" w:rsidR="0073582F" w:rsidRDefault="0073582F" w:rsidP="00C175F3">
      <w:pPr>
        <w:pStyle w:val="NoSpacing"/>
      </w:pPr>
    </w:p>
    <w:p w14:paraId="28233D2A" w14:textId="77777777" w:rsidR="00E11FD6" w:rsidRDefault="00C175F3" w:rsidP="00EC29CD">
      <w:pPr>
        <w:spacing w:after="160" w:line="259" w:lineRule="auto"/>
      </w:pPr>
      <w:r>
        <w:t>This request will now be processed by IGI and then provisioned down to PIM via the adapter.</w:t>
      </w:r>
      <w:r w:rsidR="00E11FD6">
        <w:t xml:space="preserve"> </w:t>
      </w:r>
    </w:p>
    <w:p w14:paraId="52CEF8E0" w14:textId="5ADC9CF5" w:rsidR="00CF40C4" w:rsidRDefault="00E11FD6" w:rsidP="00EC29CD">
      <w:pPr>
        <w:spacing w:after="160" w:line="259" w:lineRule="auto"/>
      </w:pPr>
      <w:r>
        <w:lastRenderedPageBreak/>
        <w:t xml:space="preserve">As before, you could go into the IGI Admin Console, Access Governance Core and look at the event in the OUT events view. </w:t>
      </w:r>
      <w:r w:rsidR="00EE2886">
        <w:t>Note, if you see the event is sitting in an Unprocessed status for some time, check that the IGI VA and IGI Data Server have the same time set (see the Time Drift issue in Appendix B).</w:t>
      </w:r>
    </w:p>
    <w:p w14:paraId="6A83AF6D" w14:textId="538B3C7B" w:rsidR="00C175F3" w:rsidRDefault="00E11FD6" w:rsidP="00EE2886">
      <w:pPr>
        <w:pStyle w:val="NoSpacing"/>
      </w:pPr>
      <w:r>
        <w:t>We will skip this and go into PIM to confirm that Patri</w:t>
      </w:r>
      <w:r w:rsidR="00EE2886">
        <w:t>cia now has the db2admin access:</w:t>
      </w:r>
    </w:p>
    <w:p w14:paraId="0EDFE44F" w14:textId="77777777" w:rsidR="00EE2886" w:rsidRDefault="00EE2886" w:rsidP="003F34E6">
      <w:pPr>
        <w:pStyle w:val="ListParagraph"/>
        <w:numPr>
          <w:ilvl w:val="0"/>
          <w:numId w:val="61"/>
        </w:numPr>
      </w:pPr>
      <w:r>
        <w:t xml:space="preserve">Log into the </w:t>
      </w:r>
      <w:r w:rsidRPr="00C252F4">
        <w:rPr>
          <w:b/>
        </w:rPr>
        <w:t>PIM Identity and Credential Vault Administration UI</w:t>
      </w:r>
      <w:r>
        <w:t xml:space="preserve"> (PIM Admin Console) as </w:t>
      </w:r>
      <w:r w:rsidRPr="00531C74">
        <w:rPr>
          <w:rStyle w:val="CodeChar"/>
        </w:rPr>
        <w:t>pim manager</w:t>
      </w:r>
      <w:r>
        <w:t xml:space="preserve"> / </w:t>
      </w:r>
      <w:r w:rsidRPr="00531C74">
        <w:rPr>
          <w:rStyle w:val="CodeChar"/>
        </w:rPr>
        <w:t>Passw0rd</w:t>
      </w:r>
      <w:r>
        <w:t xml:space="preserve"> (you can use the bookmark in the Firefox Browser or go via the PIM VA LMI; </w:t>
      </w:r>
      <w:hyperlink r:id="rId130" w:history="1">
        <w:r w:rsidRPr="00531C74">
          <w:rPr>
            <w:rStyle w:val="CodeChar"/>
          </w:rPr>
          <w:t>https://ispim1.demo.com:9443</w:t>
        </w:r>
      </w:hyperlink>
      <w:proofErr w:type="gramStart"/>
      <w:r w:rsidRPr="00531C74">
        <w:rPr>
          <w:rStyle w:val="CodeChar"/>
        </w:rPr>
        <w:t>/</w:t>
      </w:r>
      <w:r>
        <w:t xml:space="preserve"> )</w:t>
      </w:r>
      <w:proofErr w:type="gramEnd"/>
    </w:p>
    <w:p w14:paraId="3E4663DF" w14:textId="77777777" w:rsidR="00EE2886" w:rsidRDefault="00EE2886" w:rsidP="003F34E6">
      <w:pPr>
        <w:pStyle w:val="ListParagraph"/>
        <w:numPr>
          <w:ilvl w:val="0"/>
          <w:numId w:val="61"/>
        </w:numPr>
      </w:pPr>
      <w:r>
        <w:t xml:space="preserve">Go to the </w:t>
      </w:r>
      <w:r w:rsidRPr="00C252F4">
        <w:rPr>
          <w:u w:val="single"/>
        </w:rPr>
        <w:t>Manage Users</w:t>
      </w:r>
      <w:r>
        <w:t xml:space="preserve"> task</w:t>
      </w:r>
    </w:p>
    <w:p w14:paraId="2D722C31" w14:textId="77777777" w:rsidR="00EE2886" w:rsidRDefault="00EE2886" w:rsidP="003F34E6">
      <w:pPr>
        <w:pStyle w:val="ListParagraph"/>
        <w:numPr>
          <w:ilvl w:val="0"/>
          <w:numId w:val="61"/>
        </w:numPr>
      </w:pPr>
      <w:r>
        <w:t xml:space="preserve">Click </w:t>
      </w:r>
      <w:r w:rsidRPr="00C252F4">
        <w:rPr>
          <w:b/>
        </w:rPr>
        <w:t>Refresh</w:t>
      </w:r>
      <w:r>
        <w:t xml:space="preserve"> to see all users</w:t>
      </w:r>
    </w:p>
    <w:p w14:paraId="101626E6" w14:textId="1061648D" w:rsidR="00EE2886" w:rsidRDefault="00EE2886" w:rsidP="003F34E6">
      <w:pPr>
        <w:pStyle w:val="ListParagraph"/>
        <w:numPr>
          <w:ilvl w:val="0"/>
          <w:numId w:val="61"/>
        </w:numPr>
      </w:pPr>
      <w:r>
        <w:t xml:space="preserve">Click the </w:t>
      </w:r>
      <w:r>
        <w:rPr>
          <w:u w:val="single"/>
        </w:rPr>
        <w:t>Patricia Whiteman</w:t>
      </w:r>
      <w:r>
        <w:t xml:space="preserve"> link</w:t>
      </w:r>
    </w:p>
    <w:p w14:paraId="4E06E280" w14:textId="77777777" w:rsidR="00E11FD6" w:rsidRDefault="00E11FD6" w:rsidP="00EE2886">
      <w:pPr>
        <w:pStyle w:val="NoSpacing"/>
      </w:pPr>
    </w:p>
    <w:p w14:paraId="035B4181" w14:textId="370B923A" w:rsidR="00EE2886" w:rsidRDefault="00EE2886" w:rsidP="00EC29CD">
      <w:pPr>
        <w:spacing w:after="160" w:line="259" w:lineRule="auto"/>
      </w:pPr>
      <w:r>
        <w:rPr>
          <w:noProof/>
          <w:lang w:val="en-GB" w:eastAsia="en-GB"/>
        </w:rPr>
        <w:drawing>
          <wp:inline distT="0" distB="0" distL="0" distR="0" wp14:anchorId="51F59236" wp14:editId="6FF0BD4F">
            <wp:extent cx="6188710" cy="3875405"/>
            <wp:effectExtent l="76200" t="76200" r="85090" b="869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 Shot 2017-07-05 at 15.47.22.png"/>
                    <pic:cNvPicPr/>
                  </pic:nvPicPr>
                  <pic:blipFill>
                    <a:blip r:embed="rId131">
                      <a:extLst>
                        <a:ext uri="{28A0092B-C50C-407E-A947-70E740481C1C}">
                          <a14:useLocalDpi xmlns:a14="http://schemas.microsoft.com/office/drawing/2010/main" val="0"/>
                        </a:ext>
                      </a:extLst>
                    </a:blip>
                    <a:stretch>
                      <a:fillRect/>
                    </a:stretch>
                  </pic:blipFill>
                  <pic:spPr>
                    <a:xfrm>
                      <a:off x="0" y="0"/>
                      <a:ext cx="6188710" cy="3875405"/>
                    </a:xfrm>
                    <a:prstGeom prst="rect">
                      <a:avLst/>
                    </a:prstGeom>
                    <a:effectLst>
                      <a:glow rad="63500">
                        <a:schemeClr val="accent3">
                          <a:satMod val="175000"/>
                          <a:alpha val="40000"/>
                        </a:schemeClr>
                      </a:glow>
                    </a:effectLst>
                  </pic:spPr>
                </pic:pic>
              </a:graphicData>
            </a:graphic>
          </wp:inline>
        </w:drawing>
      </w:r>
    </w:p>
    <w:p w14:paraId="5C71A184" w14:textId="219074A8" w:rsidR="00C175F3" w:rsidRDefault="00EE2886" w:rsidP="00EC29CD">
      <w:pPr>
        <w:spacing w:after="160" w:line="259" w:lineRule="auto"/>
      </w:pPr>
      <w:r>
        <w:t>We can see that Patricia now has both the “Access to Administrator” and the “Access to db2admin” PIM Accesses.</w:t>
      </w:r>
    </w:p>
    <w:p w14:paraId="50941B4C" w14:textId="77777777" w:rsidR="0073582F" w:rsidRDefault="0073582F" w:rsidP="00EC29CD">
      <w:pPr>
        <w:spacing w:after="160" w:line="259" w:lineRule="auto"/>
      </w:pPr>
    </w:p>
    <w:p w14:paraId="20A4770F" w14:textId="77777777" w:rsidR="00EE2886" w:rsidRDefault="00EE2886" w:rsidP="00EC29CD">
      <w:pPr>
        <w:spacing w:after="160" w:line="259" w:lineRule="auto"/>
      </w:pPr>
    </w:p>
    <w:p w14:paraId="607837F7" w14:textId="77777777" w:rsidR="00EE2886" w:rsidRDefault="00EE2886" w:rsidP="00EC29CD">
      <w:pPr>
        <w:spacing w:after="160" w:line="259" w:lineRule="auto"/>
      </w:pPr>
    </w:p>
    <w:p w14:paraId="37E3C583" w14:textId="77777777" w:rsidR="004A5258" w:rsidRDefault="004D51D7" w:rsidP="00EC29CD">
      <w:pPr>
        <w:spacing w:after="160" w:line="259" w:lineRule="auto"/>
      </w:pPr>
      <w:r>
        <w:t xml:space="preserve">This concludes the </w:t>
      </w:r>
      <w:r w:rsidR="00EE2886">
        <w:t>PIM</w:t>
      </w:r>
      <w:r>
        <w:t xml:space="preserve"> </w:t>
      </w:r>
      <w:r w:rsidR="00EE2886">
        <w:t>I</w:t>
      </w:r>
      <w:r>
        <w:t>ntegration lab.</w:t>
      </w:r>
      <w:r w:rsidR="00EE2886">
        <w:t xml:space="preserve"> </w:t>
      </w:r>
    </w:p>
    <w:p w14:paraId="31E72589" w14:textId="381D0C0E" w:rsidR="00EE2886" w:rsidRDefault="00EE2886" w:rsidP="00EC29CD">
      <w:pPr>
        <w:spacing w:after="160" w:line="259" w:lineRule="auto"/>
      </w:pPr>
      <w:r>
        <w:t>In this lab;</w:t>
      </w:r>
    </w:p>
    <w:p w14:paraId="3FFA2B74" w14:textId="4BC0F0DD" w:rsidR="00EE2886" w:rsidRDefault="00EE2886" w:rsidP="003F34E6">
      <w:pPr>
        <w:pStyle w:val="ListParagraph"/>
        <w:numPr>
          <w:ilvl w:val="0"/>
          <w:numId w:val="68"/>
        </w:numPr>
        <w:spacing w:after="160" w:line="259" w:lineRule="auto"/>
      </w:pPr>
      <w:r>
        <w:t xml:space="preserve">We have looked at PIM objects (PIM Users, Credentials and Accesses) and how they are related, </w:t>
      </w:r>
    </w:p>
    <w:p w14:paraId="41B1BAEB" w14:textId="5310A4A2" w:rsidR="00B32991" w:rsidRDefault="00EE2886" w:rsidP="003F34E6">
      <w:pPr>
        <w:pStyle w:val="ListParagraph"/>
        <w:numPr>
          <w:ilvl w:val="0"/>
          <w:numId w:val="68"/>
        </w:numPr>
        <w:spacing w:after="160" w:line="259" w:lineRule="auto"/>
      </w:pPr>
      <w:r>
        <w:t>We have installed and configured the IGI PIM Adapter to communicate between IGI and PIM, and</w:t>
      </w:r>
    </w:p>
    <w:p w14:paraId="4BDC074B" w14:textId="4088B344" w:rsidR="00EE2886" w:rsidRDefault="00EE2886" w:rsidP="003F34E6">
      <w:pPr>
        <w:pStyle w:val="ListParagraph"/>
        <w:numPr>
          <w:ilvl w:val="0"/>
          <w:numId w:val="68"/>
        </w:numPr>
        <w:spacing w:after="160" w:line="259" w:lineRule="auto"/>
      </w:pPr>
      <w:r>
        <w:t>We have run through some governance use cases on the PIM users and accesses in IGI.</w:t>
      </w:r>
    </w:p>
    <w:p w14:paraId="731FA9E5" w14:textId="76A0D8BB" w:rsidR="00CE5992" w:rsidRDefault="00EE2886" w:rsidP="00EC29CD">
      <w:pPr>
        <w:spacing w:after="160" w:line="259" w:lineRule="auto"/>
      </w:pPr>
      <w:r>
        <w:t>Expect the functionality of this integration to grow over time</w:t>
      </w:r>
      <w:r w:rsidR="00631B82">
        <w:t xml:space="preserve"> (and this lab to be updated)</w:t>
      </w:r>
      <w:r>
        <w:t>.</w:t>
      </w:r>
    </w:p>
    <w:p w14:paraId="03579BC5" w14:textId="2F66676E" w:rsidR="00CE5992" w:rsidRDefault="00CE5992" w:rsidP="0022735B">
      <w:pPr>
        <w:pStyle w:val="Heading1"/>
        <w:numPr>
          <w:ilvl w:val="0"/>
          <w:numId w:val="0"/>
        </w:numPr>
        <w:ind w:left="432" w:hanging="432"/>
      </w:pPr>
      <w:bookmarkStart w:id="67" w:name="_Toc491868085"/>
      <w:r>
        <w:lastRenderedPageBreak/>
        <w:t>Appendices</w:t>
      </w:r>
      <w:bookmarkEnd w:id="67"/>
    </w:p>
    <w:p w14:paraId="7C85791A" w14:textId="77777777" w:rsidR="00794A40" w:rsidRDefault="00794A40" w:rsidP="00794A40">
      <w:pPr>
        <w:rPr>
          <w:lang w:val="x-none" w:eastAsia="x-none"/>
        </w:rPr>
      </w:pPr>
    </w:p>
    <w:tbl>
      <w:tblPr>
        <w:tblStyle w:val="TableGridLight"/>
        <w:tblW w:w="0" w:type="auto"/>
        <w:tblLook w:val="04A0" w:firstRow="1" w:lastRow="0" w:firstColumn="1" w:lastColumn="0" w:noHBand="0" w:noVBand="1"/>
      </w:tblPr>
      <w:tblGrid>
        <w:gridCol w:w="1844"/>
        <w:gridCol w:w="8118"/>
      </w:tblGrid>
      <w:tr w:rsidR="00794A40" w14:paraId="03E33A73" w14:textId="77777777" w:rsidTr="00794A40">
        <w:tc>
          <w:tcPr>
            <w:tcW w:w="1844" w:type="dxa"/>
          </w:tcPr>
          <w:p w14:paraId="221C2987" w14:textId="7F37CD0E" w:rsidR="00794A40" w:rsidRDefault="00794A40" w:rsidP="00794A40">
            <w:pPr>
              <w:rPr>
                <w:lang w:val="x-none" w:eastAsia="x-none"/>
              </w:rPr>
            </w:pPr>
            <w:r>
              <w:rPr>
                <w:lang w:val="x-none" w:eastAsia="x-none"/>
              </w:rPr>
              <w:t>Appendix A</w:t>
            </w:r>
          </w:p>
        </w:tc>
        <w:tc>
          <w:tcPr>
            <w:tcW w:w="8118" w:type="dxa"/>
          </w:tcPr>
          <w:p w14:paraId="2D71DACA" w14:textId="1AC28F38" w:rsidR="00794A40" w:rsidRDefault="00794A40" w:rsidP="00794A40">
            <w:pPr>
              <w:rPr>
                <w:lang w:val="x-none" w:eastAsia="x-none"/>
              </w:rPr>
            </w:pPr>
            <w:r>
              <w:rPr>
                <w:lang w:val="x-none" w:eastAsia="x-none"/>
              </w:rPr>
              <w:t>Configuring Networking for VMWare</w:t>
            </w:r>
          </w:p>
        </w:tc>
      </w:tr>
      <w:tr w:rsidR="00794A40" w14:paraId="346E1C13" w14:textId="77777777" w:rsidTr="00794A40">
        <w:tc>
          <w:tcPr>
            <w:tcW w:w="1844" w:type="dxa"/>
          </w:tcPr>
          <w:p w14:paraId="3F45F0B2" w14:textId="34FD1802" w:rsidR="00794A40" w:rsidRDefault="00794A40" w:rsidP="00794A40">
            <w:pPr>
              <w:rPr>
                <w:lang w:val="x-none" w:eastAsia="x-none"/>
              </w:rPr>
            </w:pPr>
            <w:r>
              <w:rPr>
                <w:lang w:val="x-none" w:eastAsia="x-none"/>
              </w:rPr>
              <w:t>Appendix B</w:t>
            </w:r>
          </w:p>
        </w:tc>
        <w:tc>
          <w:tcPr>
            <w:tcW w:w="8118" w:type="dxa"/>
          </w:tcPr>
          <w:p w14:paraId="792FA8DD" w14:textId="6C8ED532" w:rsidR="00794A40" w:rsidRDefault="00794A40" w:rsidP="00794A40">
            <w:pPr>
              <w:rPr>
                <w:lang w:val="x-none" w:eastAsia="x-none"/>
              </w:rPr>
            </w:pPr>
            <w:r>
              <w:rPr>
                <w:lang w:val="x-none" w:eastAsia="x-none"/>
              </w:rPr>
              <w:t>Common Issues with Images</w:t>
            </w:r>
          </w:p>
        </w:tc>
      </w:tr>
    </w:tbl>
    <w:p w14:paraId="2783D208" w14:textId="77777777" w:rsidR="00794A40" w:rsidRPr="00794A40" w:rsidRDefault="00794A40" w:rsidP="00794A40">
      <w:pPr>
        <w:rPr>
          <w:lang w:val="x-none" w:eastAsia="x-none"/>
        </w:rPr>
      </w:pPr>
    </w:p>
    <w:p w14:paraId="52FF838C" w14:textId="7E2D17EB" w:rsidR="00CE5992" w:rsidRDefault="00CE5992" w:rsidP="006E5B3D">
      <w:pPr>
        <w:pStyle w:val="Heading1"/>
        <w:numPr>
          <w:ilvl w:val="0"/>
          <w:numId w:val="0"/>
        </w:numPr>
      </w:pPr>
      <w:bookmarkStart w:id="68" w:name="_Toc491868086"/>
      <w:r>
        <w:lastRenderedPageBreak/>
        <w:t>Appendix A – Configuring Networking for VMWare</w:t>
      </w:r>
      <w:bookmarkEnd w:id="68"/>
    </w:p>
    <w:p w14:paraId="4FF7BC7C" w14:textId="77777777" w:rsidR="00DE0996" w:rsidRDefault="00DE0996" w:rsidP="00EC29CD">
      <w:pPr>
        <w:spacing w:after="160" w:line="259" w:lineRule="auto"/>
      </w:pPr>
      <w:r>
        <w:t>If you are running the training VMs locally (rather than in the cloud) you will need to make sure the networking in VMWare is configured correctly. This appendix describes how to check and set the VMWare networking for both VMWare Workstation (Windows) and VMWare Fusion (Mac).</w:t>
      </w:r>
    </w:p>
    <w:p w14:paraId="15D74A23" w14:textId="776AAF98" w:rsidR="00DE0996" w:rsidRDefault="00DE0996" w:rsidP="00EC29CD">
      <w:pPr>
        <w:spacing w:after="160" w:line="259" w:lineRule="auto"/>
      </w:pPr>
      <w:r>
        <w:t>All the VMs in this training environment are configured to use the 192.168.42.0/24 subnet. They are also configured to use the default NAT (vmnet8) network.</w:t>
      </w:r>
    </w:p>
    <w:p w14:paraId="1FD7530C" w14:textId="3B517441" w:rsidR="002A2112" w:rsidRDefault="002A2112" w:rsidP="00EC29CD">
      <w:pPr>
        <w:spacing w:after="160" w:line="259" w:lineRule="auto"/>
      </w:pPr>
      <w:r>
        <w:t>You have two options to set networking:</w:t>
      </w:r>
    </w:p>
    <w:p w14:paraId="1B3E2D02" w14:textId="79DE9759" w:rsidR="002A2112" w:rsidRDefault="002A2112" w:rsidP="003F34E6">
      <w:pPr>
        <w:pStyle w:val="ListParagraph"/>
        <w:numPr>
          <w:ilvl w:val="0"/>
          <w:numId w:val="69"/>
        </w:numPr>
        <w:spacing w:after="160" w:line="259" w:lineRule="auto"/>
      </w:pPr>
      <w:r>
        <w:t>Change the default NAT (vmnet8) network</w:t>
      </w:r>
      <w:r w:rsidR="00697C62">
        <w:t xml:space="preserve"> in VMWare (Workstation or Fusi</w:t>
      </w:r>
      <w:r>
        <w:t>on) and NOT change the networking on the VMs – this is the recommended approach</w:t>
      </w:r>
    </w:p>
    <w:p w14:paraId="6BC16F44" w14:textId="0DD8FCDE" w:rsidR="002A2112" w:rsidRDefault="002A2112" w:rsidP="003F34E6">
      <w:pPr>
        <w:pStyle w:val="ListParagraph"/>
        <w:numPr>
          <w:ilvl w:val="0"/>
          <w:numId w:val="69"/>
        </w:numPr>
        <w:spacing w:after="160" w:line="259" w:lineRule="auto"/>
      </w:pPr>
      <w:r>
        <w:t xml:space="preserve">Create a custom </w:t>
      </w:r>
      <w:r w:rsidR="00697C62">
        <w:t xml:space="preserve">network in VMWare (Workstation or Fusion) and change the network </w:t>
      </w:r>
      <w:r w:rsidR="003F7846">
        <w:t>configuration</w:t>
      </w:r>
      <w:r w:rsidR="00697C62">
        <w:t xml:space="preserve"> for every VM used in the lab</w:t>
      </w:r>
    </w:p>
    <w:p w14:paraId="53296DA2" w14:textId="3CDCAEE8" w:rsidR="00697C62" w:rsidRDefault="00697C62" w:rsidP="00EC29CD">
      <w:pPr>
        <w:spacing w:after="160" w:line="259" w:lineRule="auto"/>
      </w:pPr>
      <w:r>
        <w:t xml:space="preserve">You can do one or the other (not both). </w:t>
      </w:r>
      <w:r w:rsidR="003F7846">
        <w:t>If you do the second you won’t be able to use NAT (which is not needed for these labs, but it used for some other IAM labs on the 192.168.42.0/24 subnet).</w:t>
      </w:r>
    </w:p>
    <w:p w14:paraId="0BAD5B66" w14:textId="775FCB4C" w:rsidR="00697C62" w:rsidRDefault="00697C62" w:rsidP="00EC29CD">
      <w:pPr>
        <w:spacing w:after="160" w:line="259" w:lineRule="auto"/>
      </w:pPr>
      <w:r>
        <w:t xml:space="preserve">The following sections will describe both. </w:t>
      </w:r>
      <w:r w:rsidRPr="00697C62">
        <w:rPr>
          <w:u w:val="single"/>
        </w:rPr>
        <w:t>We recommend you do the first</w:t>
      </w:r>
      <w:r>
        <w:t>.</w:t>
      </w:r>
    </w:p>
    <w:p w14:paraId="79E372DF" w14:textId="0AEE982D" w:rsidR="003F7846" w:rsidRDefault="003F7846" w:rsidP="003F7846">
      <w:pPr>
        <w:pStyle w:val="Note"/>
      </w:pPr>
      <w:r>
        <w:t>For any changes, the VMs must be stopped. These steps are best done when the VMs are being checked in VMWare prior to starting.</w:t>
      </w:r>
    </w:p>
    <w:p w14:paraId="149808FC" w14:textId="6C769617" w:rsidR="00697C62" w:rsidRDefault="00697C62" w:rsidP="00697C62">
      <w:pPr>
        <w:pStyle w:val="Heading2"/>
        <w:numPr>
          <w:ilvl w:val="0"/>
          <w:numId w:val="0"/>
        </w:numPr>
        <w:ind w:left="432" w:hanging="432"/>
      </w:pPr>
      <w:bookmarkStart w:id="69" w:name="_Toc491868087"/>
      <w:r>
        <w:t>A.1 Change Default NAT (</w:t>
      </w:r>
      <w:r w:rsidR="003F7846">
        <w:t>VM</w:t>
      </w:r>
      <w:r>
        <w:t>net8) configuration</w:t>
      </w:r>
      <w:bookmarkEnd w:id="69"/>
    </w:p>
    <w:p w14:paraId="771D0E5C" w14:textId="42377FEF" w:rsidR="00697C62" w:rsidRDefault="00697C62" w:rsidP="00EC29CD">
      <w:pPr>
        <w:spacing w:after="160" w:line="259" w:lineRule="auto"/>
      </w:pPr>
      <w:r>
        <w:t>The steps to change the default NAT network to use the 192.168.42.0 subnet depends on which VMWare product you’re running; Workstation (on Windows or Linux) or Fusion (on Mac).</w:t>
      </w:r>
    </w:p>
    <w:p w14:paraId="57719F2A" w14:textId="6E5FADAA" w:rsidR="00697C62" w:rsidRDefault="00697C62" w:rsidP="00697C62">
      <w:pPr>
        <w:pStyle w:val="Heading3"/>
        <w:numPr>
          <w:ilvl w:val="0"/>
          <w:numId w:val="0"/>
        </w:numPr>
        <w:ind w:left="426" w:hanging="426"/>
      </w:pPr>
      <w:bookmarkStart w:id="70" w:name="_Toc491868088"/>
      <w:r>
        <w:t>A.1.1 Change Default NAT on VMWare Workstation (Windows/Linux)</w:t>
      </w:r>
      <w:bookmarkEnd w:id="70"/>
    </w:p>
    <w:p w14:paraId="23EF07DD" w14:textId="77777777" w:rsidR="00697C62" w:rsidRDefault="00697C62" w:rsidP="00697C62">
      <w:r>
        <w:t>To start the Virtual Network Editor, open VMWare Workstation and select Edit &gt; Virtual Network Editor.</w:t>
      </w:r>
    </w:p>
    <w:p w14:paraId="240D762A" w14:textId="77777777" w:rsidR="00697C62" w:rsidRDefault="00697C62" w:rsidP="00697C62"/>
    <w:p w14:paraId="0D8991EB" w14:textId="7A899B72" w:rsidR="00697C62" w:rsidRDefault="00697C62" w:rsidP="003F34E6">
      <w:pPr>
        <w:pStyle w:val="ListParagraph"/>
        <w:numPr>
          <w:ilvl w:val="0"/>
          <w:numId w:val="76"/>
        </w:numPr>
      </w:pPr>
      <w:r>
        <w:t>Find the default NAT network (VMnet8) and select it.</w:t>
      </w:r>
    </w:p>
    <w:p w14:paraId="786CB0FC" w14:textId="52D5D52A" w:rsidR="00697C62" w:rsidRDefault="00697C62" w:rsidP="003F34E6">
      <w:pPr>
        <w:pStyle w:val="ListParagraph"/>
        <w:numPr>
          <w:ilvl w:val="0"/>
          <w:numId w:val="76"/>
        </w:numPr>
      </w:pPr>
      <w:r>
        <w:t>You may need to click the “Change Settings” button to enable Administrative privileges.</w:t>
      </w:r>
    </w:p>
    <w:p w14:paraId="7CCEA2F6" w14:textId="77777777" w:rsidR="00697C62" w:rsidRDefault="00697C62" w:rsidP="003F34E6">
      <w:pPr>
        <w:pStyle w:val="ListParagraph"/>
        <w:numPr>
          <w:ilvl w:val="0"/>
          <w:numId w:val="76"/>
        </w:numPr>
      </w:pPr>
      <w:r>
        <w:t>Check/set the following settings:</w:t>
      </w:r>
    </w:p>
    <w:p w14:paraId="1E4EBB78" w14:textId="77777777" w:rsidR="00697C62" w:rsidRDefault="00697C62" w:rsidP="003F34E6">
      <w:pPr>
        <w:pStyle w:val="ListParagraph"/>
        <w:numPr>
          <w:ilvl w:val="0"/>
          <w:numId w:val="70"/>
        </w:numPr>
      </w:pPr>
      <w:r>
        <w:t>NAT (shared host’s IP address with VMs)</w:t>
      </w:r>
    </w:p>
    <w:p w14:paraId="4D7AA70F" w14:textId="77777777" w:rsidR="00697C62" w:rsidRDefault="00697C62" w:rsidP="003F34E6">
      <w:pPr>
        <w:pStyle w:val="ListParagraph"/>
        <w:numPr>
          <w:ilvl w:val="0"/>
          <w:numId w:val="70"/>
        </w:numPr>
      </w:pPr>
      <w:r>
        <w:t>Connect a host virtual adapter to this network</w:t>
      </w:r>
    </w:p>
    <w:p w14:paraId="7567DAB0" w14:textId="0730999E" w:rsidR="00697C62" w:rsidRDefault="003F7846" w:rsidP="003F34E6">
      <w:pPr>
        <w:pStyle w:val="ListParagraph"/>
        <w:numPr>
          <w:ilvl w:val="0"/>
          <w:numId w:val="70"/>
        </w:numPr>
      </w:pPr>
      <w:r>
        <w:t>You do NOT need to use DHCP, so it doesn’t matter whether “</w:t>
      </w:r>
      <w:r w:rsidR="00697C62">
        <w:t>Use local DHCP service to distribute IP address to VMs</w:t>
      </w:r>
      <w:r>
        <w:t>” is selected or not</w:t>
      </w:r>
    </w:p>
    <w:p w14:paraId="2C3D95E3" w14:textId="77777777" w:rsidR="00697C62" w:rsidRDefault="00697C62" w:rsidP="003F34E6">
      <w:pPr>
        <w:pStyle w:val="ListParagraph"/>
        <w:numPr>
          <w:ilvl w:val="0"/>
          <w:numId w:val="70"/>
        </w:numPr>
      </w:pPr>
      <w:r>
        <w:t>Subnet IP – 192.168.42.0</w:t>
      </w:r>
    </w:p>
    <w:p w14:paraId="51ABFA5C" w14:textId="77777777" w:rsidR="00697C62" w:rsidRDefault="00697C62" w:rsidP="003F34E6">
      <w:pPr>
        <w:pStyle w:val="ListParagraph"/>
        <w:numPr>
          <w:ilvl w:val="0"/>
          <w:numId w:val="70"/>
        </w:numPr>
      </w:pPr>
      <w:r>
        <w:t>Subnet Mask – 255.255.255.0</w:t>
      </w:r>
    </w:p>
    <w:p w14:paraId="4DB06D8B" w14:textId="77777777" w:rsidR="00697C62" w:rsidRDefault="00697C62" w:rsidP="00697C62"/>
    <w:p w14:paraId="04674A56" w14:textId="77777777" w:rsidR="00697C62" w:rsidRDefault="00697C62" w:rsidP="00697C62">
      <w:r>
        <w:t>This is shown below.</w:t>
      </w:r>
    </w:p>
    <w:p w14:paraId="7F438966" w14:textId="77777777" w:rsidR="00697C62" w:rsidRDefault="00697C62" w:rsidP="00EC29CD">
      <w:pPr>
        <w:spacing w:after="160" w:line="259" w:lineRule="auto"/>
      </w:pPr>
    </w:p>
    <w:p w14:paraId="753ACCAA" w14:textId="6BCA9BF4" w:rsidR="00697C62" w:rsidRDefault="00697C62" w:rsidP="00EC29CD">
      <w:pPr>
        <w:spacing w:after="160" w:line="259" w:lineRule="auto"/>
      </w:pPr>
      <w:r>
        <w:rPr>
          <w:noProof/>
          <w:lang w:val="en-GB" w:eastAsia="en-GB"/>
        </w:rPr>
        <w:lastRenderedPageBreak/>
        <w:drawing>
          <wp:inline distT="0" distB="0" distL="0" distR="0" wp14:anchorId="56CDC5C4" wp14:editId="2F28E039">
            <wp:extent cx="5753100" cy="5114925"/>
            <wp:effectExtent l="0" t="0" r="1270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t-network-42.png"/>
                    <pic:cNvPicPr/>
                  </pic:nvPicPr>
                  <pic:blipFill>
                    <a:blip r:embed="rId132">
                      <a:extLst>
                        <a:ext uri="{28A0092B-C50C-407E-A947-70E740481C1C}">
                          <a14:useLocalDpi xmlns:a14="http://schemas.microsoft.com/office/drawing/2010/main" val="0"/>
                        </a:ext>
                      </a:extLst>
                    </a:blip>
                    <a:stretch>
                      <a:fillRect/>
                    </a:stretch>
                  </pic:blipFill>
                  <pic:spPr>
                    <a:xfrm>
                      <a:off x="0" y="0"/>
                      <a:ext cx="5753100" cy="5114925"/>
                    </a:xfrm>
                    <a:prstGeom prst="rect">
                      <a:avLst/>
                    </a:prstGeom>
                  </pic:spPr>
                </pic:pic>
              </a:graphicData>
            </a:graphic>
          </wp:inline>
        </w:drawing>
      </w:r>
    </w:p>
    <w:p w14:paraId="4F889771" w14:textId="77777777" w:rsidR="00697C62" w:rsidRDefault="00697C62" w:rsidP="003F34E6">
      <w:pPr>
        <w:pStyle w:val="ListParagraph"/>
        <w:numPr>
          <w:ilvl w:val="0"/>
          <w:numId w:val="77"/>
        </w:numPr>
      </w:pPr>
      <w:r>
        <w:t xml:space="preserve">Click </w:t>
      </w:r>
      <w:r w:rsidRPr="003F7846">
        <w:rPr>
          <w:b/>
        </w:rPr>
        <w:t>OK</w:t>
      </w:r>
      <w:r>
        <w:t xml:space="preserve"> to save changes.</w:t>
      </w:r>
    </w:p>
    <w:p w14:paraId="5CFAFDFF" w14:textId="77777777" w:rsidR="00697C62" w:rsidRDefault="00697C62" w:rsidP="00697C62">
      <w:pPr>
        <w:pStyle w:val="NoSpacing"/>
      </w:pPr>
    </w:p>
    <w:p w14:paraId="78298A10" w14:textId="304A09B5" w:rsidR="00697C62" w:rsidRDefault="00697C62" w:rsidP="00EC29CD">
      <w:pPr>
        <w:spacing w:after="160" w:line="259" w:lineRule="auto"/>
      </w:pPr>
      <w:r>
        <w:t>All the VMs in this lab use the default NAT (VMnet8) so do not need changing.</w:t>
      </w:r>
    </w:p>
    <w:p w14:paraId="337C6570" w14:textId="525804BE" w:rsidR="00697C62" w:rsidRDefault="00697C62" w:rsidP="00697C62">
      <w:pPr>
        <w:pStyle w:val="Heading3"/>
        <w:numPr>
          <w:ilvl w:val="0"/>
          <w:numId w:val="0"/>
        </w:numPr>
        <w:ind w:left="426" w:hanging="426"/>
      </w:pPr>
      <w:bookmarkStart w:id="71" w:name="_Toc491868089"/>
      <w:r>
        <w:t>A.1.2 Change Default NAT on VMWare Fusion (Mac)</w:t>
      </w:r>
      <w:bookmarkEnd w:id="71"/>
    </w:p>
    <w:p w14:paraId="4F3395D6" w14:textId="77777777" w:rsidR="007024DC" w:rsidRDefault="00697C62" w:rsidP="00EC29CD">
      <w:pPr>
        <w:spacing w:after="160" w:line="259" w:lineRule="auto"/>
      </w:pPr>
      <w:r>
        <w:t>For Mac Fusion users, there is some command line work required to check/set the default NAT (</w:t>
      </w:r>
      <w:r w:rsidR="0072557A">
        <w:t>VM</w:t>
      </w:r>
      <w:r>
        <w:t>net8) network.</w:t>
      </w:r>
      <w:r w:rsidR="00524BB9">
        <w:t xml:space="preserve"> </w:t>
      </w:r>
    </w:p>
    <w:p w14:paraId="68345357" w14:textId="77777777" w:rsidR="00E52C21" w:rsidRDefault="00524BB9" w:rsidP="00EC29CD">
      <w:pPr>
        <w:spacing w:after="160" w:line="259" w:lineRule="auto"/>
      </w:pPr>
      <w:r>
        <w:t>The following steps assume you’re running Fusion 8.</w:t>
      </w:r>
      <w:r w:rsidR="007024DC">
        <w:t xml:space="preserve"> They assume you’re familiar with working in a Linux shell and using and editor (like vi). </w:t>
      </w:r>
    </w:p>
    <w:p w14:paraId="2363239F" w14:textId="3A6E0FD7" w:rsidR="00697C62" w:rsidRDefault="007024DC" w:rsidP="00EC29CD">
      <w:pPr>
        <w:spacing w:after="160" w:line="259" w:lineRule="auto"/>
      </w:pPr>
      <w:r>
        <w:t xml:space="preserve">The steps are extracted from the </w:t>
      </w:r>
      <w:proofErr w:type="spellStart"/>
      <w:r>
        <w:t>vmware</w:t>
      </w:r>
      <w:proofErr w:type="spellEnd"/>
      <w:r>
        <w:t xml:space="preserve"> Knowledge Base article: </w:t>
      </w:r>
      <w:hyperlink r:id="rId133" w:history="1">
        <w:r w:rsidRPr="00D60F9B">
          <w:rPr>
            <w:rStyle w:val="Hyperlink"/>
          </w:rPr>
          <w:t>https://kb.vmware.com/selfservice/microsites/search.do?language=en_US&amp;cmd=displayKC&amp;externalId=1026510</w:t>
        </w:r>
      </w:hyperlink>
    </w:p>
    <w:p w14:paraId="164D30FE" w14:textId="0C715DE9" w:rsidR="007024DC" w:rsidRDefault="007024DC" w:rsidP="00EC29CD">
      <w:pPr>
        <w:spacing w:after="160" w:line="259" w:lineRule="auto"/>
      </w:pPr>
      <w:r>
        <w:t>The steps are:</w:t>
      </w:r>
    </w:p>
    <w:p w14:paraId="0564F0AA" w14:textId="68E9C5FF" w:rsidR="007024DC" w:rsidRDefault="007024DC" w:rsidP="003F34E6">
      <w:pPr>
        <w:pStyle w:val="ListParagraph"/>
        <w:numPr>
          <w:ilvl w:val="0"/>
          <w:numId w:val="77"/>
        </w:numPr>
        <w:spacing w:after="160" w:line="259" w:lineRule="auto"/>
      </w:pPr>
      <w:r>
        <w:t>Open a Terminal window on your local machine</w:t>
      </w:r>
    </w:p>
    <w:p w14:paraId="25B483A5" w14:textId="6A8395F3" w:rsidR="007024DC" w:rsidRDefault="007024DC" w:rsidP="003F34E6">
      <w:pPr>
        <w:pStyle w:val="ListParagraph"/>
        <w:numPr>
          <w:ilvl w:val="0"/>
          <w:numId w:val="77"/>
        </w:numPr>
        <w:spacing w:after="160" w:line="259" w:lineRule="auto"/>
      </w:pPr>
      <w:r>
        <w:t xml:space="preserve">You might want to take a backup of the </w:t>
      </w:r>
      <w:r w:rsidRPr="007024DC">
        <w:rPr>
          <w:rStyle w:val="CodeChar"/>
        </w:rPr>
        <w:t>/Library/Preferences/VMware\ Fusion/networking</w:t>
      </w:r>
      <w:r>
        <w:rPr>
          <w:rStyle w:val="CodeChar"/>
        </w:rPr>
        <w:t xml:space="preserve"> </w:t>
      </w:r>
      <w:r>
        <w:t>file</w:t>
      </w:r>
    </w:p>
    <w:p w14:paraId="742C774D" w14:textId="0F0A05DB" w:rsidR="007024DC" w:rsidRDefault="007024DC" w:rsidP="003F34E6">
      <w:pPr>
        <w:pStyle w:val="ListParagraph"/>
        <w:numPr>
          <w:ilvl w:val="0"/>
          <w:numId w:val="77"/>
        </w:numPr>
        <w:spacing w:after="160" w:line="259" w:lineRule="auto"/>
      </w:pPr>
      <w:r>
        <w:t xml:space="preserve">Edit the </w:t>
      </w:r>
      <w:r w:rsidRPr="007024DC">
        <w:rPr>
          <w:rStyle w:val="CodeChar"/>
        </w:rPr>
        <w:t>/Library/Preferences/VMware\ Fusion/networking</w:t>
      </w:r>
      <w:r>
        <w:t xml:space="preserve"> file (e.g. </w:t>
      </w:r>
      <w:proofErr w:type="spellStart"/>
      <w:r>
        <w:t>sudo</w:t>
      </w:r>
      <w:proofErr w:type="spellEnd"/>
      <w:r>
        <w:t xml:space="preserve"> vi or </w:t>
      </w:r>
      <w:proofErr w:type="spellStart"/>
      <w:r>
        <w:t>sudo</w:t>
      </w:r>
      <w:proofErr w:type="spellEnd"/>
      <w:r>
        <w:t xml:space="preserve"> </w:t>
      </w:r>
      <w:proofErr w:type="spellStart"/>
      <w:r>
        <w:t>nano</w:t>
      </w:r>
      <w:proofErr w:type="spellEnd"/>
      <w:r>
        <w:t>)</w:t>
      </w:r>
    </w:p>
    <w:p w14:paraId="4317BA29" w14:textId="598B740F" w:rsidR="007024DC" w:rsidRDefault="007024DC" w:rsidP="003F34E6">
      <w:pPr>
        <w:pStyle w:val="ListParagraph"/>
        <w:numPr>
          <w:ilvl w:val="0"/>
          <w:numId w:val="77"/>
        </w:numPr>
        <w:spacing w:after="160" w:line="259" w:lineRule="auto"/>
      </w:pPr>
      <w:r>
        <w:t>Modify the NETMASK and SUBNET sections of the file</w:t>
      </w:r>
      <w:r w:rsidR="00E52C21">
        <w:t xml:space="preserve"> as follows</w:t>
      </w:r>
    </w:p>
    <w:p w14:paraId="2B627FC7" w14:textId="77777777" w:rsidR="00E52C21" w:rsidRDefault="00E52C21" w:rsidP="00E52C21">
      <w:pPr>
        <w:spacing w:after="160" w:line="259" w:lineRule="auto"/>
      </w:pPr>
    </w:p>
    <w:p w14:paraId="231D8448" w14:textId="77777777" w:rsidR="00E52C21" w:rsidRDefault="00E52C21" w:rsidP="00E52C21">
      <w:pPr>
        <w:pStyle w:val="Code"/>
      </w:pPr>
      <w:r>
        <w:lastRenderedPageBreak/>
        <w:t>VERSION=1,0</w:t>
      </w:r>
    </w:p>
    <w:p w14:paraId="3E688D22" w14:textId="77777777" w:rsidR="00E52C21" w:rsidRDefault="00E52C21" w:rsidP="00E52C21">
      <w:pPr>
        <w:pStyle w:val="Code"/>
      </w:pPr>
      <w:r>
        <w:t>answer VNET_1_DHCP yes</w:t>
      </w:r>
    </w:p>
    <w:p w14:paraId="4BFB160F" w14:textId="77777777" w:rsidR="00E52C21" w:rsidRDefault="00E52C21" w:rsidP="00E52C21">
      <w:pPr>
        <w:pStyle w:val="Code"/>
      </w:pPr>
      <w:r>
        <w:t>answer VNET_1_DHCP_CFG_HASH 22373E07BD84E589E40E3FA5C24A0C84689E991D</w:t>
      </w:r>
    </w:p>
    <w:p w14:paraId="7A8A2CF0" w14:textId="77777777" w:rsidR="00E52C21" w:rsidRDefault="00E52C21" w:rsidP="00E52C21">
      <w:pPr>
        <w:pStyle w:val="Code"/>
      </w:pPr>
      <w:r>
        <w:t>answer VNET_1_HOSTONLY_NETMASK 255.255.255.0</w:t>
      </w:r>
    </w:p>
    <w:p w14:paraId="21EAFE2F" w14:textId="77777777" w:rsidR="00E52C21" w:rsidRDefault="00E52C21" w:rsidP="00E52C21">
      <w:pPr>
        <w:pStyle w:val="Code"/>
      </w:pPr>
      <w:r>
        <w:t>answer VNET_1_HOSTONLY_SUBNET 172.16.111.0</w:t>
      </w:r>
    </w:p>
    <w:p w14:paraId="4F260274" w14:textId="77777777" w:rsidR="00E52C21" w:rsidRDefault="00E52C21" w:rsidP="00E52C21">
      <w:pPr>
        <w:pStyle w:val="Code"/>
      </w:pPr>
      <w:r>
        <w:t>answer VNET_1_VIRTUAL_ADAPTER yes</w:t>
      </w:r>
    </w:p>
    <w:p w14:paraId="0038EA85" w14:textId="77777777" w:rsidR="00E52C21" w:rsidRDefault="00E52C21" w:rsidP="00E52C21">
      <w:pPr>
        <w:pStyle w:val="Code"/>
      </w:pPr>
      <w:r>
        <w:t>answer VNET_2_DHCP yes</w:t>
      </w:r>
    </w:p>
    <w:p w14:paraId="2289A3A5" w14:textId="77777777" w:rsidR="00E52C21" w:rsidRDefault="00E52C21" w:rsidP="00E52C21">
      <w:pPr>
        <w:pStyle w:val="Code"/>
      </w:pPr>
      <w:r>
        <w:t>answer VNET_2_DHCP_CFG_HASH 6262BCBB6D5B148DF4763E5B6CCE89857BF36BE6</w:t>
      </w:r>
    </w:p>
    <w:p w14:paraId="1557B4AE" w14:textId="77777777" w:rsidR="00E52C21" w:rsidRDefault="00E52C21" w:rsidP="00E52C21">
      <w:pPr>
        <w:pStyle w:val="Code"/>
      </w:pPr>
      <w:r>
        <w:t>answer VNET_2_HOSTONLY_NETMASK 255.255.255.0</w:t>
      </w:r>
    </w:p>
    <w:p w14:paraId="60BB40DD" w14:textId="77777777" w:rsidR="00E52C21" w:rsidRDefault="00E52C21" w:rsidP="00E52C21">
      <w:pPr>
        <w:pStyle w:val="Code"/>
      </w:pPr>
      <w:r>
        <w:t>answer VNET_2_HOSTONLY_SUBNET 192.168.159.0</w:t>
      </w:r>
    </w:p>
    <w:p w14:paraId="0AB44D55" w14:textId="77777777" w:rsidR="00E52C21" w:rsidRDefault="00E52C21" w:rsidP="00E52C21">
      <w:pPr>
        <w:pStyle w:val="Code"/>
      </w:pPr>
      <w:r>
        <w:t>answer VNET_2_VIRTUAL_ADAPTER yes</w:t>
      </w:r>
    </w:p>
    <w:p w14:paraId="420770B3" w14:textId="77777777" w:rsidR="00E52C21" w:rsidRDefault="00E52C21" w:rsidP="00E52C21">
      <w:pPr>
        <w:pStyle w:val="Code"/>
      </w:pPr>
      <w:r>
        <w:t>answer VNET_3_DHCP no</w:t>
      </w:r>
    </w:p>
    <w:p w14:paraId="327B4D0F" w14:textId="77777777" w:rsidR="00E52C21" w:rsidRDefault="00E52C21" w:rsidP="00E52C21">
      <w:pPr>
        <w:pStyle w:val="Code"/>
      </w:pPr>
      <w:r>
        <w:t>answer VNET_3_HOSTONLY_NETMASK 255.255.255.0</w:t>
      </w:r>
    </w:p>
    <w:p w14:paraId="3F47FD9C" w14:textId="77777777" w:rsidR="00E52C21" w:rsidRDefault="00E52C21" w:rsidP="00E52C21">
      <w:pPr>
        <w:pStyle w:val="Code"/>
      </w:pPr>
      <w:r>
        <w:t>answer VNET_3_HOSTONLY_SUBNET 172.16.86.0</w:t>
      </w:r>
    </w:p>
    <w:p w14:paraId="47D91640" w14:textId="77777777" w:rsidR="00E52C21" w:rsidRDefault="00E52C21" w:rsidP="00E52C21">
      <w:pPr>
        <w:pStyle w:val="Code"/>
      </w:pPr>
      <w:r>
        <w:t>answer VNET_3_VIRTUAL_ADAPTER no</w:t>
      </w:r>
    </w:p>
    <w:p w14:paraId="6E376126" w14:textId="77777777" w:rsidR="00E52C21" w:rsidRDefault="00E52C21" w:rsidP="00E52C21">
      <w:pPr>
        <w:pStyle w:val="Code"/>
      </w:pPr>
      <w:r>
        <w:t>answer VNET_4_DHCP yes</w:t>
      </w:r>
    </w:p>
    <w:p w14:paraId="5D96EF15" w14:textId="77777777" w:rsidR="00E52C21" w:rsidRDefault="00E52C21" w:rsidP="00E52C21">
      <w:pPr>
        <w:pStyle w:val="Code"/>
      </w:pPr>
      <w:r>
        <w:t>answer VNET_4_DHCP_CFG_HASH B8BE9588239A73171914836E23689EE2470E8999</w:t>
      </w:r>
    </w:p>
    <w:p w14:paraId="025ED146" w14:textId="77777777" w:rsidR="00E52C21" w:rsidRDefault="00E52C21" w:rsidP="00E52C21">
      <w:pPr>
        <w:pStyle w:val="Code"/>
      </w:pPr>
      <w:r>
        <w:t>answer VNET_4_HOSTONLY_NETMASK 255.255.255.0</w:t>
      </w:r>
    </w:p>
    <w:p w14:paraId="0A8F1957" w14:textId="77777777" w:rsidR="00E52C21" w:rsidRDefault="00E52C21" w:rsidP="00E52C21">
      <w:pPr>
        <w:pStyle w:val="Code"/>
      </w:pPr>
      <w:r>
        <w:t>answer VNET_4_HOSTONLY_SUBNET 192.168.198.0</w:t>
      </w:r>
    </w:p>
    <w:p w14:paraId="2ECBC6D8" w14:textId="77777777" w:rsidR="00E52C21" w:rsidRDefault="00E52C21" w:rsidP="00E52C21">
      <w:pPr>
        <w:pStyle w:val="Code"/>
      </w:pPr>
      <w:r>
        <w:t>answer VNET_4_VIRTUAL_ADAPTER yes</w:t>
      </w:r>
    </w:p>
    <w:p w14:paraId="5A982BB1" w14:textId="77777777" w:rsidR="00E52C21" w:rsidRDefault="00E52C21" w:rsidP="00E52C21">
      <w:pPr>
        <w:pStyle w:val="Code"/>
      </w:pPr>
      <w:r>
        <w:t>answer VNET_5_DHCP yes</w:t>
      </w:r>
    </w:p>
    <w:p w14:paraId="1AD11116" w14:textId="77777777" w:rsidR="00E52C21" w:rsidRDefault="00E52C21" w:rsidP="00E52C21">
      <w:pPr>
        <w:pStyle w:val="Code"/>
      </w:pPr>
      <w:r>
        <w:t>answer VNET_5_DHCP_CFG_HASH D9CA32A5A09365C2C283EE662E6B24C6B5A3B43E</w:t>
      </w:r>
    </w:p>
    <w:p w14:paraId="61894AD0" w14:textId="77777777" w:rsidR="00E52C21" w:rsidRDefault="00E52C21" w:rsidP="00E52C21">
      <w:pPr>
        <w:pStyle w:val="Code"/>
      </w:pPr>
      <w:r>
        <w:t>answer VNET_5_HOSTONLY_NETMASK 255.255.255.0</w:t>
      </w:r>
    </w:p>
    <w:p w14:paraId="6B07F4E3" w14:textId="77777777" w:rsidR="00E52C21" w:rsidRDefault="00E52C21" w:rsidP="00E52C21">
      <w:pPr>
        <w:pStyle w:val="Code"/>
      </w:pPr>
      <w:r>
        <w:t>answer VNET_5_HOSTONLY_SUBNET 192.168.43.0</w:t>
      </w:r>
    </w:p>
    <w:p w14:paraId="2B4A94D0" w14:textId="77777777" w:rsidR="00E52C21" w:rsidRDefault="00E52C21" w:rsidP="00E52C21">
      <w:pPr>
        <w:pStyle w:val="Code"/>
      </w:pPr>
      <w:r>
        <w:t>answer VNET_5_NAT yes</w:t>
      </w:r>
    </w:p>
    <w:p w14:paraId="673BBC36" w14:textId="77777777" w:rsidR="00E52C21" w:rsidRDefault="00E52C21" w:rsidP="00E52C21">
      <w:pPr>
        <w:pStyle w:val="Code"/>
      </w:pPr>
      <w:r>
        <w:t>answer VNET_5_NAT_PARAM_UDP_TIMEOUT 30</w:t>
      </w:r>
    </w:p>
    <w:p w14:paraId="79B05CD9" w14:textId="77777777" w:rsidR="00E52C21" w:rsidRDefault="00E52C21" w:rsidP="00E52C21">
      <w:pPr>
        <w:pStyle w:val="Code"/>
      </w:pPr>
      <w:r>
        <w:t>answer VNET_5_VIRTUAL_ADAPTER yes</w:t>
      </w:r>
    </w:p>
    <w:p w14:paraId="7DE6ECFC" w14:textId="77777777" w:rsidR="00E52C21" w:rsidRDefault="00E52C21" w:rsidP="00E52C21">
      <w:pPr>
        <w:pStyle w:val="Code"/>
      </w:pPr>
      <w:r>
        <w:t>answer VNET_8_DHCP yes</w:t>
      </w:r>
    </w:p>
    <w:p w14:paraId="1F1E7F01" w14:textId="77777777" w:rsidR="00E52C21" w:rsidRDefault="00E52C21" w:rsidP="00E52C21">
      <w:pPr>
        <w:pStyle w:val="Code"/>
      </w:pPr>
      <w:r>
        <w:t>answer VNET_8_DHCP_CFG_HASH CF53FA19F2149A40EB27C901AC3DC2C094A61FB7</w:t>
      </w:r>
    </w:p>
    <w:p w14:paraId="6FFAFBCA" w14:textId="77777777" w:rsidR="00E52C21" w:rsidRPr="00E52C21" w:rsidRDefault="00E52C21" w:rsidP="00E52C21">
      <w:pPr>
        <w:pStyle w:val="Code"/>
        <w:rPr>
          <w:b/>
          <w:color w:val="FF0000"/>
        </w:rPr>
      </w:pPr>
      <w:r w:rsidRPr="00E52C21">
        <w:rPr>
          <w:b/>
          <w:color w:val="FF0000"/>
        </w:rPr>
        <w:t>answer VNET_8_HOSTONLY_NETMASK 255.255.255.0</w:t>
      </w:r>
    </w:p>
    <w:p w14:paraId="0A9A5797" w14:textId="77777777" w:rsidR="00E52C21" w:rsidRPr="00E52C21" w:rsidRDefault="00E52C21" w:rsidP="00E52C21">
      <w:pPr>
        <w:pStyle w:val="Code"/>
        <w:rPr>
          <w:b/>
          <w:color w:val="FF0000"/>
        </w:rPr>
      </w:pPr>
      <w:r w:rsidRPr="00E52C21">
        <w:rPr>
          <w:b/>
          <w:color w:val="FF0000"/>
        </w:rPr>
        <w:t>answer VNET_8_HOSTONLY_SUBNET 192.168.42.0</w:t>
      </w:r>
    </w:p>
    <w:p w14:paraId="5E1F0236" w14:textId="77777777" w:rsidR="00E52C21" w:rsidRDefault="00E52C21" w:rsidP="00E52C21">
      <w:pPr>
        <w:pStyle w:val="Code"/>
      </w:pPr>
      <w:r>
        <w:t>answer VNET_8_NAT yes</w:t>
      </w:r>
    </w:p>
    <w:p w14:paraId="66A4C0F5" w14:textId="77777777" w:rsidR="00E52C21" w:rsidRDefault="00E52C21" w:rsidP="00E52C21">
      <w:pPr>
        <w:pStyle w:val="Code"/>
      </w:pPr>
      <w:r>
        <w:t>answer VNET_8_VIRTUAL_ADAPTER yes</w:t>
      </w:r>
    </w:p>
    <w:p w14:paraId="0E8F4E9F" w14:textId="77777777" w:rsidR="007024DC" w:rsidRDefault="007024DC" w:rsidP="00E52C21">
      <w:pPr>
        <w:pStyle w:val="NoSpacing"/>
      </w:pPr>
    </w:p>
    <w:p w14:paraId="55F0435B" w14:textId="7D54E713" w:rsidR="00E52C21" w:rsidRDefault="00E52C21" w:rsidP="003F34E6">
      <w:pPr>
        <w:pStyle w:val="ListParagraph"/>
        <w:numPr>
          <w:ilvl w:val="0"/>
          <w:numId w:val="79"/>
        </w:numPr>
        <w:spacing w:after="160" w:line="259" w:lineRule="auto"/>
      </w:pPr>
      <w:r>
        <w:t>Save the file</w:t>
      </w:r>
    </w:p>
    <w:p w14:paraId="3198D939" w14:textId="4FD22790" w:rsidR="00E52C21" w:rsidRDefault="00E52C21" w:rsidP="003F34E6">
      <w:pPr>
        <w:pStyle w:val="ListParagraph"/>
        <w:numPr>
          <w:ilvl w:val="0"/>
          <w:numId w:val="79"/>
        </w:numPr>
        <w:spacing w:after="160" w:line="259" w:lineRule="auto"/>
      </w:pPr>
      <w:r>
        <w:t>Restart Fusion to apply the network changes</w:t>
      </w:r>
    </w:p>
    <w:p w14:paraId="470B163A" w14:textId="77777777" w:rsidR="00E52C21" w:rsidRDefault="00E52C21" w:rsidP="00E52C21">
      <w:pPr>
        <w:spacing w:after="160" w:line="259" w:lineRule="auto"/>
      </w:pPr>
      <w:r>
        <w:t>All the VMs in this lab use the default NAT (VMnet8) so do not need changing.</w:t>
      </w:r>
    </w:p>
    <w:p w14:paraId="15BAC6B7" w14:textId="4C7D3170" w:rsidR="00697C62" w:rsidRDefault="00697C62" w:rsidP="003234AA">
      <w:pPr>
        <w:pStyle w:val="Heading2"/>
        <w:numPr>
          <w:ilvl w:val="0"/>
          <w:numId w:val="0"/>
        </w:numPr>
        <w:ind w:left="432" w:hanging="432"/>
      </w:pPr>
      <w:bookmarkStart w:id="72" w:name="_Toc491868090"/>
      <w:r>
        <w:t xml:space="preserve">A.2 Create Custom Network </w:t>
      </w:r>
      <w:r w:rsidR="003234AA">
        <w:t>and Set VM Network Interfaces</w:t>
      </w:r>
      <w:bookmarkEnd w:id="72"/>
    </w:p>
    <w:p w14:paraId="59D0A41F" w14:textId="459FB84F" w:rsidR="003234AA" w:rsidRDefault="00473FB9" w:rsidP="00EC29CD">
      <w:pPr>
        <w:spacing w:after="160" w:line="259" w:lineRule="auto"/>
      </w:pPr>
      <w:r>
        <w:t>If</w:t>
      </w:r>
      <w:r w:rsidR="003234AA">
        <w:t xml:space="preserve"> you cannot change the default NAT (vmnet8) network to use 192.168.42.0/42, then the other option is to create a new custom network and set each VM to use it. The steps will depend on which VMWare product you’re running; Workstation (on Windows or Linux) or Fusion (on Mac).</w:t>
      </w:r>
    </w:p>
    <w:p w14:paraId="79DE65A2" w14:textId="5F07466D" w:rsidR="003234AA" w:rsidRDefault="003234AA" w:rsidP="003234AA">
      <w:pPr>
        <w:pStyle w:val="Heading3"/>
        <w:numPr>
          <w:ilvl w:val="0"/>
          <w:numId w:val="0"/>
        </w:numPr>
        <w:ind w:left="426" w:hanging="426"/>
      </w:pPr>
      <w:bookmarkStart w:id="73" w:name="_Toc491868091"/>
      <w:r>
        <w:t xml:space="preserve">A.2.1 Create </w:t>
      </w:r>
      <w:r w:rsidR="0072557A">
        <w:t xml:space="preserve">a </w:t>
      </w:r>
      <w:r>
        <w:t xml:space="preserve">Custom Network and Set Interfaces on </w:t>
      </w:r>
      <w:r w:rsidR="0072557A">
        <w:t xml:space="preserve">VMWare </w:t>
      </w:r>
      <w:r>
        <w:t>Workstation</w:t>
      </w:r>
      <w:bookmarkEnd w:id="73"/>
    </w:p>
    <w:p w14:paraId="491C1DC1" w14:textId="45D3C194" w:rsidR="007D3121" w:rsidRDefault="007D3121" w:rsidP="00EC29CD">
      <w:pPr>
        <w:spacing w:after="160" w:line="259" w:lineRule="auto"/>
      </w:pPr>
      <w:r>
        <w:t>You will need to create a custom network and then assign every network interface for each VM to it.</w:t>
      </w:r>
    </w:p>
    <w:p w14:paraId="024C57DF" w14:textId="2B4B3EA3" w:rsidR="007D3121" w:rsidRDefault="007D3121" w:rsidP="007D3121">
      <w:pPr>
        <w:pStyle w:val="Heading4"/>
        <w:numPr>
          <w:ilvl w:val="0"/>
          <w:numId w:val="0"/>
        </w:numPr>
        <w:ind w:left="432" w:hanging="432"/>
      </w:pPr>
      <w:r>
        <w:t>Add a New Virtual Network</w:t>
      </w:r>
    </w:p>
    <w:p w14:paraId="1B6E8FF5" w14:textId="77777777" w:rsidR="00473FB9" w:rsidRDefault="00473FB9" w:rsidP="00EC29CD">
      <w:pPr>
        <w:spacing w:after="160" w:line="259" w:lineRule="auto"/>
      </w:pPr>
      <w:r>
        <w:t>To add a new custom network on VMWare Workstation</w:t>
      </w:r>
    </w:p>
    <w:p w14:paraId="32A94C3A" w14:textId="4DD59861" w:rsidR="00990FA4" w:rsidRDefault="00473FB9" w:rsidP="003F34E6">
      <w:pPr>
        <w:pStyle w:val="ListParagraph"/>
        <w:numPr>
          <w:ilvl w:val="0"/>
          <w:numId w:val="74"/>
        </w:numPr>
        <w:spacing w:after="160" w:line="259" w:lineRule="auto"/>
      </w:pPr>
      <w:r>
        <w:t xml:space="preserve">Select </w:t>
      </w:r>
      <w:r w:rsidR="00990FA4" w:rsidRPr="007D3121">
        <w:rPr>
          <w:b/>
        </w:rPr>
        <w:t>Edit &gt; Virtual Network Editor</w:t>
      </w:r>
    </w:p>
    <w:p w14:paraId="23DE2D5B" w14:textId="6F29D72E" w:rsidR="00990FA4" w:rsidRDefault="00990FA4" w:rsidP="003F34E6">
      <w:pPr>
        <w:pStyle w:val="ListParagraph"/>
        <w:numPr>
          <w:ilvl w:val="0"/>
          <w:numId w:val="74"/>
        </w:numPr>
        <w:spacing w:after="160" w:line="259" w:lineRule="auto"/>
      </w:pPr>
      <w:r>
        <w:t xml:space="preserve">Accept the </w:t>
      </w:r>
      <w:r w:rsidR="001D017C">
        <w:t xml:space="preserve">prompt for admin privileges </w:t>
      </w:r>
    </w:p>
    <w:p w14:paraId="33A229C9" w14:textId="1643AA84" w:rsidR="001D017C" w:rsidRDefault="00473FB9" w:rsidP="003F34E6">
      <w:pPr>
        <w:pStyle w:val="ListParagraph"/>
        <w:numPr>
          <w:ilvl w:val="0"/>
          <w:numId w:val="74"/>
        </w:numPr>
        <w:spacing w:after="160" w:line="259" w:lineRule="auto"/>
      </w:pPr>
      <w:r>
        <w:t xml:space="preserve">Click the </w:t>
      </w:r>
      <w:r w:rsidR="007E388D" w:rsidRPr="007D3121">
        <w:rPr>
          <w:b/>
        </w:rPr>
        <w:t>Add Network…</w:t>
      </w:r>
      <w:r w:rsidR="007E388D">
        <w:t xml:space="preserve"> button</w:t>
      </w:r>
    </w:p>
    <w:p w14:paraId="14DDFDA0" w14:textId="6B29733B" w:rsidR="007E388D" w:rsidRDefault="007E388D" w:rsidP="003F34E6">
      <w:pPr>
        <w:pStyle w:val="ListParagraph"/>
        <w:numPr>
          <w:ilvl w:val="0"/>
          <w:numId w:val="74"/>
        </w:numPr>
        <w:spacing w:after="160" w:line="259" w:lineRule="auto"/>
      </w:pPr>
      <w:r>
        <w:t>Select a network to add (pick one available fro</w:t>
      </w:r>
      <w:r w:rsidR="00473FB9">
        <w:t>m</w:t>
      </w:r>
      <w:r>
        <w:t xml:space="preserve"> the list)</w:t>
      </w:r>
    </w:p>
    <w:p w14:paraId="3CF1454C" w14:textId="00AEBDEC" w:rsidR="00473FB9" w:rsidRDefault="00473FB9" w:rsidP="003F34E6">
      <w:pPr>
        <w:pStyle w:val="ListParagraph"/>
        <w:numPr>
          <w:ilvl w:val="0"/>
          <w:numId w:val="74"/>
        </w:numPr>
        <w:spacing w:after="160" w:line="259" w:lineRule="auto"/>
      </w:pPr>
      <w:r>
        <w:t>When the new network is added to the list (vmnet2 in this example) select it</w:t>
      </w:r>
      <w:r w:rsidR="007D3121">
        <w:t xml:space="preserve"> then set the values for that network</w:t>
      </w:r>
    </w:p>
    <w:p w14:paraId="0EFC490F" w14:textId="43B112A5" w:rsidR="00473FB9" w:rsidRDefault="003F7846" w:rsidP="00EC29CD">
      <w:pPr>
        <w:spacing w:after="160" w:line="259" w:lineRule="auto"/>
      </w:pPr>
      <w:r>
        <w:rPr>
          <w:noProof/>
          <w:lang w:val="en-GB" w:eastAsia="en-GB"/>
        </w:rPr>
        <w:lastRenderedPageBreak/>
        <w:drawing>
          <wp:inline distT="0" distB="0" distL="0" distR="0" wp14:anchorId="7B252A37" wp14:editId="4C7F122A">
            <wp:extent cx="5753100" cy="5114925"/>
            <wp:effectExtent l="0" t="0" r="1270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CustomVM1.png"/>
                    <pic:cNvPicPr/>
                  </pic:nvPicPr>
                  <pic:blipFill>
                    <a:blip r:embed="rId134">
                      <a:extLst>
                        <a:ext uri="{28A0092B-C50C-407E-A947-70E740481C1C}">
                          <a14:useLocalDpi xmlns:a14="http://schemas.microsoft.com/office/drawing/2010/main" val="0"/>
                        </a:ext>
                      </a:extLst>
                    </a:blip>
                    <a:stretch>
                      <a:fillRect/>
                    </a:stretch>
                  </pic:blipFill>
                  <pic:spPr>
                    <a:xfrm>
                      <a:off x="0" y="0"/>
                      <a:ext cx="5753100" cy="5114925"/>
                    </a:xfrm>
                    <a:prstGeom prst="rect">
                      <a:avLst/>
                    </a:prstGeom>
                  </pic:spPr>
                </pic:pic>
              </a:graphicData>
            </a:graphic>
          </wp:inline>
        </w:drawing>
      </w:r>
    </w:p>
    <w:p w14:paraId="327CD7A2" w14:textId="7A692668" w:rsidR="007D3121" w:rsidRDefault="007D3121" w:rsidP="00EC29CD">
      <w:pPr>
        <w:spacing w:after="160" w:line="259" w:lineRule="auto"/>
      </w:pPr>
      <w:r>
        <w:t>Notes:</w:t>
      </w:r>
    </w:p>
    <w:p w14:paraId="2EF36BB4" w14:textId="754986E4" w:rsidR="007D3121" w:rsidRDefault="007D3121" w:rsidP="003F34E6">
      <w:pPr>
        <w:pStyle w:val="ListParagraph"/>
        <w:numPr>
          <w:ilvl w:val="0"/>
          <w:numId w:val="73"/>
        </w:numPr>
        <w:spacing w:after="160" w:line="259" w:lineRule="auto"/>
      </w:pPr>
      <w:r>
        <w:t xml:space="preserve">The </w:t>
      </w:r>
      <w:r w:rsidR="003F7846">
        <w:t xml:space="preserve">new </w:t>
      </w:r>
      <w:r>
        <w:t xml:space="preserve">network </w:t>
      </w:r>
      <w:r w:rsidR="003F7846">
        <w:t>can only be</w:t>
      </w:r>
      <w:r>
        <w:t xml:space="preserve"> Host-only (</w:t>
      </w:r>
      <w:r w:rsidR="003F7846">
        <w:t>only one NAT network is allowed</w:t>
      </w:r>
      <w:r>
        <w:t xml:space="preserve">). </w:t>
      </w:r>
    </w:p>
    <w:p w14:paraId="737B5521" w14:textId="544C18E0" w:rsidR="007E388D" w:rsidRDefault="007D3121" w:rsidP="003F34E6">
      <w:pPr>
        <w:pStyle w:val="ListParagraph"/>
        <w:numPr>
          <w:ilvl w:val="0"/>
          <w:numId w:val="73"/>
        </w:numPr>
        <w:spacing w:after="160" w:line="259" w:lineRule="auto"/>
      </w:pPr>
      <w:r>
        <w:t xml:space="preserve">You do not need to select DHCP as </w:t>
      </w:r>
      <w:r w:rsidR="003F7846">
        <w:t>all</w:t>
      </w:r>
      <w:r>
        <w:t xml:space="preserve"> the VMs have a fixed IP</w:t>
      </w:r>
    </w:p>
    <w:p w14:paraId="471D7436" w14:textId="31129AD8" w:rsidR="007D3121" w:rsidRDefault="007D3121" w:rsidP="003F34E6">
      <w:pPr>
        <w:pStyle w:val="ListParagraph"/>
        <w:numPr>
          <w:ilvl w:val="0"/>
          <w:numId w:val="73"/>
        </w:numPr>
        <w:spacing w:after="160" w:line="259" w:lineRule="auto"/>
      </w:pPr>
      <w:r>
        <w:t>The subnet IP is 192.168.42.0 and the Subnet mask is 255.255.255.0</w:t>
      </w:r>
    </w:p>
    <w:p w14:paraId="2B0DFFAD" w14:textId="77777777" w:rsidR="003F7846" w:rsidRDefault="003F7846" w:rsidP="003F7846">
      <w:pPr>
        <w:pStyle w:val="ListParagraph"/>
        <w:spacing w:after="160" w:line="259" w:lineRule="auto"/>
      </w:pPr>
    </w:p>
    <w:p w14:paraId="41E8BE3C" w14:textId="77777777" w:rsidR="003F7846" w:rsidRDefault="003F7846" w:rsidP="003F34E6">
      <w:pPr>
        <w:pStyle w:val="ListParagraph"/>
        <w:numPr>
          <w:ilvl w:val="0"/>
          <w:numId w:val="75"/>
        </w:numPr>
        <w:spacing w:after="160" w:line="259" w:lineRule="auto"/>
      </w:pPr>
      <w:r>
        <w:t xml:space="preserve">Click </w:t>
      </w:r>
      <w:r w:rsidRPr="0072557A">
        <w:rPr>
          <w:b/>
        </w:rPr>
        <w:t>OK</w:t>
      </w:r>
      <w:r>
        <w:t xml:space="preserve"> to save the changes</w:t>
      </w:r>
    </w:p>
    <w:p w14:paraId="6AEB8379" w14:textId="246847B6" w:rsidR="003F7846" w:rsidRDefault="003F7846" w:rsidP="003F7846">
      <w:pPr>
        <w:pStyle w:val="Heading4"/>
        <w:numPr>
          <w:ilvl w:val="0"/>
          <w:numId w:val="0"/>
        </w:numPr>
        <w:ind w:left="432" w:hanging="432"/>
      </w:pPr>
      <w:r>
        <w:t>Set Network Interface for Each VM</w:t>
      </w:r>
    </w:p>
    <w:p w14:paraId="2BDD085F" w14:textId="77777777" w:rsidR="003F7846" w:rsidRDefault="003F7846" w:rsidP="00EC29CD">
      <w:pPr>
        <w:spacing w:after="160" w:line="259" w:lineRule="auto"/>
      </w:pPr>
      <w:r>
        <w:t>Once you have set virtual network to the right subnet, you will need to change the network interface(s) for the training VMs is using it.</w:t>
      </w:r>
    </w:p>
    <w:p w14:paraId="4F93C56B" w14:textId="5CEC9592" w:rsidR="003F7846" w:rsidRDefault="003F7846" w:rsidP="003F34E6">
      <w:pPr>
        <w:pStyle w:val="ListParagraph"/>
        <w:numPr>
          <w:ilvl w:val="0"/>
          <w:numId w:val="75"/>
        </w:numPr>
        <w:spacing w:after="160" w:line="259" w:lineRule="auto"/>
      </w:pPr>
      <w:r>
        <w:t xml:space="preserve">For each VM shown in VMWare Workstation, select it </w:t>
      </w:r>
      <w:r w:rsidR="0072557A">
        <w:t xml:space="preserve">in the list of VMs (left pane) </w:t>
      </w:r>
      <w:r>
        <w:t xml:space="preserve">and click </w:t>
      </w:r>
      <w:r w:rsidRPr="0072557A">
        <w:rPr>
          <w:b/>
        </w:rPr>
        <w:t xml:space="preserve">Edit </w:t>
      </w:r>
      <w:r w:rsidR="0072557A">
        <w:rPr>
          <w:b/>
        </w:rPr>
        <w:t>v</w:t>
      </w:r>
      <w:r w:rsidRPr="0072557A">
        <w:rPr>
          <w:b/>
        </w:rPr>
        <w:t xml:space="preserve">irtual </w:t>
      </w:r>
      <w:r w:rsidR="0072557A">
        <w:rPr>
          <w:b/>
        </w:rPr>
        <w:t>m</w:t>
      </w:r>
      <w:r w:rsidRPr="0072557A">
        <w:rPr>
          <w:b/>
        </w:rPr>
        <w:t xml:space="preserve">achine </w:t>
      </w:r>
      <w:r w:rsidR="0072557A">
        <w:rPr>
          <w:b/>
        </w:rPr>
        <w:t>s</w:t>
      </w:r>
      <w:r w:rsidRPr="0072557A">
        <w:rPr>
          <w:b/>
        </w:rPr>
        <w:t>ettings</w:t>
      </w:r>
    </w:p>
    <w:p w14:paraId="0E858B6B" w14:textId="69525699" w:rsidR="0072557A" w:rsidRDefault="0072557A" w:rsidP="003F34E6">
      <w:pPr>
        <w:pStyle w:val="ListParagraph"/>
        <w:numPr>
          <w:ilvl w:val="0"/>
          <w:numId w:val="75"/>
        </w:numPr>
        <w:spacing w:after="160" w:line="259" w:lineRule="auto"/>
      </w:pPr>
      <w:r>
        <w:t xml:space="preserve">On the </w:t>
      </w:r>
      <w:r w:rsidRPr="0072557A">
        <w:rPr>
          <w:b/>
        </w:rPr>
        <w:t>Virtual Machine Settings</w:t>
      </w:r>
      <w:r>
        <w:t xml:space="preserve"> dialog, select the </w:t>
      </w:r>
      <w:r w:rsidRPr="0072557A">
        <w:rPr>
          <w:b/>
        </w:rPr>
        <w:t>Network Adapter</w:t>
      </w:r>
      <w:r>
        <w:t xml:space="preserve"> and change the Network connection to be Custom: Specific virtual network and select the one you set above (e.g. VMnet2)</w:t>
      </w:r>
    </w:p>
    <w:p w14:paraId="73096B77" w14:textId="35F5ED53" w:rsidR="003F7846" w:rsidRDefault="0072557A" w:rsidP="00EC29CD">
      <w:pPr>
        <w:spacing w:after="160" w:line="259" w:lineRule="auto"/>
      </w:pPr>
      <w:r>
        <w:rPr>
          <w:noProof/>
          <w:lang w:val="en-GB" w:eastAsia="en-GB"/>
        </w:rPr>
        <w:lastRenderedPageBreak/>
        <w:drawing>
          <wp:inline distT="0" distB="0" distL="0" distR="0" wp14:anchorId="369E5428" wp14:editId="7FD39EDF">
            <wp:extent cx="6188710" cy="5541010"/>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ustomVM2.png"/>
                    <pic:cNvPicPr/>
                  </pic:nvPicPr>
                  <pic:blipFill>
                    <a:blip r:embed="rId135">
                      <a:extLst>
                        <a:ext uri="{28A0092B-C50C-407E-A947-70E740481C1C}">
                          <a14:useLocalDpi xmlns:a14="http://schemas.microsoft.com/office/drawing/2010/main" val="0"/>
                        </a:ext>
                      </a:extLst>
                    </a:blip>
                    <a:stretch>
                      <a:fillRect/>
                    </a:stretch>
                  </pic:blipFill>
                  <pic:spPr>
                    <a:xfrm>
                      <a:off x="0" y="0"/>
                      <a:ext cx="6188710" cy="5541010"/>
                    </a:xfrm>
                    <a:prstGeom prst="rect">
                      <a:avLst/>
                    </a:prstGeom>
                  </pic:spPr>
                </pic:pic>
              </a:graphicData>
            </a:graphic>
          </wp:inline>
        </w:drawing>
      </w:r>
    </w:p>
    <w:p w14:paraId="16D11802" w14:textId="77777777" w:rsidR="0072557A" w:rsidRDefault="0072557A" w:rsidP="003F34E6">
      <w:pPr>
        <w:pStyle w:val="ListParagraph"/>
        <w:numPr>
          <w:ilvl w:val="0"/>
          <w:numId w:val="78"/>
        </w:numPr>
        <w:spacing w:after="160" w:line="259" w:lineRule="auto"/>
      </w:pPr>
      <w:r>
        <w:t>Repeat for any other network adapters for this VM</w:t>
      </w:r>
    </w:p>
    <w:p w14:paraId="0CBD1F8F" w14:textId="77777777" w:rsidR="0072557A" w:rsidRDefault="0072557A" w:rsidP="003F34E6">
      <w:pPr>
        <w:pStyle w:val="ListParagraph"/>
        <w:numPr>
          <w:ilvl w:val="0"/>
          <w:numId w:val="78"/>
        </w:numPr>
        <w:spacing w:after="160" w:line="259" w:lineRule="auto"/>
      </w:pPr>
      <w:r>
        <w:t>Repeat for the other VMs</w:t>
      </w:r>
    </w:p>
    <w:p w14:paraId="7C0FE769" w14:textId="3347249F" w:rsidR="003F7846" w:rsidRDefault="0072557A" w:rsidP="0072557A">
      <w:pPr>
        <w:spacing w:after="160" w:line="259" w:lineRule="auto"/>
      </w:pPr>
      <w:r>
        <w:t>Once this is done the VMs can be started and checked.</w:t>
      </w:r>
    </w:p>
    <w:p w14:paraId="3A3B2F74" w14:textId="61448A2A" w:rsidR="003234AA" w:rsidRDefault="003234AA" w:rsidP="0021312B">
      <w:pPr>
        <w:pStyle w:val="Heading3"/>
        <w:numPr>
          <w:ilvl w:val="0"/>
          <w:numId w:val="0"/>
        </w:numPr>
        <w:ind w:left="426" w:hanging="426"/>
      </w:pPr>
      <w:bookmarkStart w:id="74" w:name="_Toc491868092"/>
      <w:r>
        <w:t xml:space="preserve">A.2.2 Create </w:t>
      </w:r>
      <w:r w:rsidR="0072557A">
        <w:t xml:space="preserve">a </w:t>
      </w:r>
      <w:r>
        <w:t xml:space="preserve">Custom Network and Set Interfaces on </w:t>
      </w:r>
      <w:r w:rsidR="0072557A">
        <w:t xml:space="preserve">VMWare </w:t>
      </w:r>
      <w:r>
        <w:t>Fusion</w:t>
      </w:r>
      <w:bookmarkEnd w:id="74"/>
    </w:p>
    <w:p w14:paraId="71F21437" w14:textId="77777777" w:rsidR="0021312B" w:rsidRDefault="0021312B" w:rsidP="0021312B">
      <w:r>
        <w:t>To start the Virtual Network Editor, open VMWare Fusion and select VMWare &gt; Preferences and select the Network tab.</w:t>
      </w:r>
    </w:p>
    <w:p w14:paraId="6EFE7F2F" w14:textId="77777777" w:rsidR="0021312B" w:rsidRDefault="0021312B" w:rsidP="0021312B"/>
    <w:p w14:paraId="34621BFF" w14:textId="77777777" w:rsidR="0021312B" w:rsidRDefault="0021312B" w:rsidP="0021312B">
      <w:r>
        <w:t>You will need to “Click the lock to make changes”.</w:t>
      </w:r>
    </w:p>
    <w:p w14:paraId="32D8CB19" w14:textId="77777777" w:rsidR="0021312B" w:rsidRDefault="0021312B" w:rsidP="0021312B"/>
    <w:p w14:paraId="1E62A4B6" w14:textId="6D40DB27" w:rsidR="0021312B" w:rsidRDefault="0021312B" w:rsidP="0021312B">
      <w:r>
        <w:t xml:space="preserve">First, check to see if you already have a virtual network setup for 192.168.42.0. Click on each of the </w:t>
      </w:r>
      <w:proofErr w:type="spellStart"/>
      <w:r>
        <w:t>vnmet</w:t>
      </w:r>
      <w:proofErr w:type="spellEnd"/>
      <w:r>
        <w:t>* networks under the Custom heading and see if they have a subnet IP of 192.168.42.0. If you find one, you will need to check it’s configured correctly. If not, you will need to create one.</w:t>
      </w:r>
    </w:p>
    <w:p w14:paraId="0E0027F1" w14:textId="4E34E1DF" w:rsidR="0021312B" w:rsidRDefault="0021312B" w:rsidP="0021312B">
      <w:pPr>
        <w:pStyle w:val="Heading4"/>
        <w:numPr>
          <w:ilvl w:val="0"/>
          <w:numId w:val="0"/>
        </w:numPr>
        <w:ind w:left="432" w:hanging="432"/>
      </w:pPr>
      <w:r>
        <w:t xml:space="preserve">Add </w:t>
      </w:r>
      <w:r w:rsidR="007D3121">
        <w:t>a N</w:t>
      </w:r>
      <w:r>
        <w:t>ew Virtual Network</w:t>
      </w:r>
    </w:p>
    <w:p w14:paraId="6FBFF40B" w14:textId="77777777" w:rsidR="0021312B" w:rsidRDefault="0021312B" w:rsidP="0021312B">
      <w:r>
        <w:t xml:space="preserve">To add a new Virtual Network, you can click the + below the list. </w:t>
      </w:r>
    </w:p>
    <w:p w14:paraId="3202475A" w14:textId="77777777" w:rsidR="0021312B" w:rsidRDefault="0021312B" w:rsidP="0021312B"/>
    <w:p w14:paraId="1C781D31" w14:textId="77777777" w:rsidR="0021312B" w:rsidRDefault="0021312B" w:rsidP="0021312B">
      <w:r>
        <w:t xml:space="preserve">Fusion will create a new </w:t>
      </w:r>
      <w:proofErr w:type="spellStart"/>
      <w:r>
        <w:t>vmnet</w:t>
      </w:r>
      <w:proofErr w:type="spellEnd"/>
      <w:r>
        <w:t>* (next available number). The example below shows vmnet5, but depending on what you have configured already it may be a different number.</w:t>
      </w:r>
    </w:p>
    <w:p w14:paraId="47049DF1" w14:textId="77777777" w:rsidR="0021312B" w:rsidRDefault="0021312B" w:rsidP="0021312B"/>
    <w:p w14:paraId="172C08C9" w14:textId="77777777" w:rsidR="0021312B" w:rsidRDefault="0021312B" w:rsidP="0021312B">
      <w:r>
        <w:t>Set the following values for the existing 192.168.42.0 network:</w:t>
      </w:r>
    </w:p>
    <w:p w14:paraId="0F59BF85" w14:textId="77777777" w:rsidR="0021312B" w:rsidRDefault="0021312B" w:rsidP="003F34E6">
      <w:pPr>
        <w:pStyle w:val="ListParagraph"/>
        <w:numPr>
          <w:ilvl w:val="0"/>
          <w:numId w:val="71"/>
        </w:numPr>
      </w:pPr>
      <w:r>
        <w:t>“Allow virtual machines on this network to connect to external networks (using NAT)”</w:t>
      </w:r>
    </w:p>
    <w:p w14:paraId="01150326" w14:textId="77777777" w:rsidR="0021312B" w:rsidRDefault="0021312B" w:rsidP="003F34E6">
      <w:pPr>
        <w:pStyle w:val="ListParagraph"/>
        <w:numPr>
          <w:ilvl w:val="0"/>
          <w:numId w:val="71"/>
        </w:numPr>
      </w:pPr>
      <w:r>
        <w:t>“Connect the host Mac to this network”</w:t>
      </w:r>
    </w:p>
    <w:p w14:paraId="1E267444" w14:textId="77777777" w:rsidR="0021312B" w:rsidRDefault="0021312B" w:rsidP="003F34E6">
      <w:pPr>
        <w:pStyle w:val="ListParagraph"/>
        <w:numPr>
          <w:ilvl w:val="0"/>
          <w:numId w:val="71"/>
        </w:numPr>
      </w:pPr>
      <w:r>
        <w:t>“Provide addresses on this network via DHCP”</w:t>
      </w:r>
    </w:p>
    <w:p w14:paraId="444715AB" w14:textId="77777777" w:rsidR="0021312B" w:rsidRDefault="0021312B" w:rsidP="003F34E6">
      <w:pPr>
        <w:pStyle w:val="ListParagraph"/>
        <w:numPr>
          <w:ilvl w:val="0"/>
          <w:numId w:val="71"/>
        </w:numPr>
      </w:pPr>
      <w:r>
        <w:t>Subnet IP – 192.168.42.0</w:t>
      </w:r>
    </w:p>
    <w:p w14:paraId="7617129A" w14:textId="77777777" w:rsidR="0021312B" w:rsidRDefault="0021312B" w:rsidP="003F34E6">
      <w:pPr>
        <w:pStyle w:val="ListParagraph"/>
        <w:numPr>
          <w:ilvl w:val="0"/>
          <w:numId w:val="71"/>
        </w:numPr>
      </w:pPr>
      <w:r>
        <w:t>Subnet Mask – 255.255.255.0</w:t>
      </w:r>
    </w:p>
    <w:p w14:paraId="2B79B1D5" w14:textId="77777777" w:rsidR="0021312B" w:rsidRDefault="0021312B" w:rsidP="00EC29CD">
      <w:pPr>
        <w:spacing w:after="160" w:line="259" w:lineRule="auto"/>
      </w:pPr>
    </w:p>
    <w:p w14:paraId="03227222" w14:textId="77777777" w:rsidR="0021312B" w:rsidRDefault="0021312B" w:rsidP="0021312B">
      <w:r>
        <w:rPr>
          <w:noProof/>
          <w:lang w:val="en-GB" w:eastAsia="en-GB"/>
        </w:rPr>
        <w:drawing>
          <wp:inline distT="0" distB="0" distL="0" distR="0" wp14:anchorId="24B46B47" wp14:editId="38844DA6">
            <wp:extent cx="5151971" cy="4796060"/>
            <wp:effectExtent l="0" t="0" r="4445"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09 at 18.17.46.png"/>
                    <pic:cNvPicPr/>
                  </pic:nvPicPr>
                  <pic:blipFill rotWithShape="1">
                    <a:blip r:embed="rId136">
                      <a:extLst>
                        <a:ext uri="{28A0092B-C50C-407E-A947-70E740481C1C}">
                          <a14:useLocalDpi xmlns:a14="http://schemas.microsoft.com/office/drawing/2010/main" val="0"/>
                        </a:ext>
                      </a:extLst>
                    </a:blip>
                    <a:srcRect t="671"/>
                    <a:stretch/>
                  </pic:blipFill>
                  <pic:spPr bwMode="auto">
                    <a:xfrm>
                      <a:off x="0" y="0"/>
                      <a:ext cx="5154114" cy="4798055"/>
                    </a:xfrm>
                    <a:prstGeom prst="rect">
                      <a:avLst/>
                    </a:prstGeom>
                    <a:ln>
                      <a:noFill/>
                    </a:ln>
                    <a:extLst>
                      <a:ext uri="{53640926-AAD7-44D8-BBD7-CCE9431645EC}">
                        <a14:shadowObscured xmlns:a14="http://schemas.microsoft.com/office/drawing/2010/main"/>
                      </a:ext>
                    </a:extLst>
                  </pic:spPr>
                </pic:pic>
              </a:graphicData>
            </a:graphic>
          </wp:inline>
        </w:drawing>
      </w:r>
    </w:p>
    <w:p w14:paraId="5B81464F" w14:textId="77777777" w:rsidR="0021312B" w:rsidRDefault="0021312B" w:rsidP="0021312B"/>
    <w:p w14:paraId="491343F2" w14:textId="46A39E63" w:rsidR="0021312B" w:rsidRDefault="0021312B" w:rsidP="0021312B">
      <w:r>
        <w:t>If you have made changes you will need to click Apply and “Click the lock to make changes”.</w:t>
      </w:r>
    </w:p>
    <w:p w14:paraId="45F3C22F" w14:textId="1D294EB2" w:rsidR="0021312B" w:rsidRDefault="0021312B" w:rsidP="0021312B">
      <w:pPr>
        <w:pStyle w:val="Heading4"/>
        <w:numPr>
          <w:ilvl w:val="0"/>
          <w:numId w:val="0"/>
        </w:numPr>
        <w:ind w:left="432" w:hanging="432"/>
      </w:pPr>
      <w:bookmarkStart w:id="75" w:name="_Toc479104195"/>
      <w:r>
        <w:t>Set Network Interface for Each VM</w:t>
      </w:r>
      <w:bookmarkEnd w:id="75"/>
    </w:p>
    <w:p w14:paraId="336D6523" w14:textId="03E3C2FA" w:rsidR="0021312B" w:rsidRDefault="0021312B" w:rsidP="0021312B">
      <w:r>
        <w:t>Once you have set virtual network to the right subnet, you will need to change the network interface(s) for the training VMs is using it.</w:t>
      </w:r>
    </w:p>
    <w:p w14:paraId="06CDB4F4" w14:textId="77777777" w:rsidR="0021312B" w:rsidRDefault="0021312B" w:rsidP="0021312B"/>
    <w:p w14:paraId="1CA3A1D3" w14:textId="77777777" w:rsidR="0021312B" w:rsidRDefault="0021312B" w:rsidP="0021312B">
      <w:r>
        <w:t>To do this:</w:t>
      </w:r>
    </w:p>
    <w:p w14:paraId="4C83E36F" w14:textId="60F10566" w:rsidR="0021312B" w:rsidRDefault="0021312B" w:rsidP="003F34E6">
      <w:pPr>
        <w:pStyle w:val="ListParagraph"/>
        <w:numPr>
          <w:ilvl w:val="0"/>
          <w:numId w:val="72"/>
        </w:numPr>
      </w:pPr>
      <w:r>
        <w:t>In VMWare Fusion, open the virtual machine.</w:t>
      </w:r>
    </w:p>
    <w:p w14:paraId="7AB8F39C" w14:textId="77777777" w:rsidR="0021312B" w:rsidRDefault="0021312B" w:rsidP="003F34E6">
      <w:pPr>
        <w:pStyle w:val="ListParagraph"/>
        <w:numPr>
          <w:ilvl w:val="0"/>
          <w:numId w:val="72"/>
        </w:numPr>
      </w:pPr>
      <w:r>
        <w:t>Click Settings (wrench icon) or Virtual Machine &gt; Settings in the menu.</w:t>
      </w:r>
    </w:p>
    <w:p w14:paraId="2466A328" w14:textId="77777777" w:rsidR="0021312B" w:rsidRDefault="0021312B" w:rsidP="003F34E6">
      <w:pPr>
        <w:pStyle w:val="ListParagraph"/>
        <w:numPr>
          <w:ilvl w:val="0"/>
          <w:numId w:val="72"/>
        </w:numPr>
      </w:pPr>
      <w:r>
        <w:t>Under the Removable Devices title, click on the network adapter(s) you need to modify.</w:t>
      </w:r>
    </w:p>
    <w:p w14:paraId="108DF633" w14:textId="77777777" w:rsidR="0021312B" w:rsidRDefault="0021312B" w:rsidP="0021312B"/>
    <w:p w14:paraId="312AACA3" w14:textId="77777777" w:rsidR="0021312B" w:rsidRDefault="0021312B" w:rsidP="0021312B">
      <w:r>
        <w:rPr>
          <w:noProof/>
          <w:lang w:val="en-GB" w:eastAsia="en-GB"/>
        </w:rPr>
        <w:lastRenderedPageBreak/>
        <w:drawing>
          <wp:inline distT="0" distB="0" distL="0" distR="0" wp14:anchorId="6A15B5B1" wp14:editId="5DE836A5">
            <wp:extent cx="4886762" cy="2957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2-16 at 14.06.30.png"/>
                    <pic:cNvPicPr/>
                  </pic:nvPicPr>
                  <pic:blipFill>
                    <a:blip r:embed="rId137">
                      <a:extLst>
                        <a:ext uri="{28A0092B-C50C-407E-A947-70E740481C1C}">
                          <a14:useLocalDpi xmlns:a14="http://schemas.microsoft.com/office/drawing/2010/main" val="0"/>
                        </a:ext>
                      </a:extLst>
                    </a:blip>
                    <a:stretch>
                      <a:fillRect/>
                    </a:stretch>
                  </pic:blipFill>
                  <pic:spPr>
                    <a:xfrm>
                      <a:off x="0" y="0"/>
                      <a:ext cx="4898137" cy="2964715"/>
                    </a:xfrm>
                    <a:prstGeom prst="rect">
                      <a:avLst/>
                    </a:prstGeom>
                  </pic:spPr>
                </pic:pic>
              </a:graphicData>
            </a:graphic>
          </wp:inline>
        </w:drawing>
      </w:r>
    </w:p>
    <w:p w14:paraId="4D2DC633" w14:textId="77777777" w:rsidR="0021312B" w:rsidRDefault="0021312B" w:rsidP="0021312B"/>
    <w:p w14:paraId="70197C53" w14:textId="77777777" w:rsidR="0021312B" w:rsidRDefault="0021312B" w:rsidP="003F34E6">
      <w:pPr>
        <w:pStyle w:val="ListParagraph"/>
        <w:numPr>
          <w:ilvl w:val="0"/>
          <w:numId w:val="72"/>
        </w:numPr>
      </w:pPr>
      <w:r>
        <w:t>Ensure the network adapter is the one you set/created in the previous section</w:t>
      </w:r>
    </w:p>
    <w:p w14:paraId="1CC36847" w14:textId="77777777" w:rsidR="0021312B" w:rsidRDefault="0021312B" w:rsidP="0021312B"/>
    <w:p w14:paraId="0F842378" w14:textId="77777777" w:rsidR="0021312B" w:rsidRDefault="0021312B" w:rsidP="0021312B">
      <w:r>
        <w:rPr>
          <w:noProof/>
          <w:lang w:val="en-GB" w:eastAsia="en-GB"/>
        </w:rPr>
        <w:drawing>
          <wp:inline distT="0" distB="0" distL="0" distR="0" wp14:anchorId="30852EA2" wp14:editId="005ADCC4">
            <wp:extent cx="4834471" cy="3220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16 at 14.06.46.png"/>
                    <pic:cNvPicPr/>
                  </pic:nvPicPr>
                  <pic:blipFill>
                    <a:blip r:embed="rId138">
                      <a:extLst>
                        <a:ext uri="{28A0092B-C50C-407E-A947-70E740481C1C}">
                          <a14:useLocalDpi xmlns:a14="http://schemas.microsoft.com/office/drawing/2010/main" val="0"/>
                        </a:ext>
                      </a:extLst>
                    </a:blip>
                    <a:stretch>
                      <a:fillRect/>
                    </a:stretch>
                  </pic:blipFill>
                  <pic:spPr>
                    <a:xfrm>
                      <a:off x="0" y="0"/>
                      <a:ext cx="4840131" cy="3224105"/>
                    </a:xfrm>
                    <a:prstGeom prst="rect">
                      <a:avLst/>
                    </a:prstGeom>
                  </pic:spPr>
                </pic:pic>
              </a:graphicData>
            </a:graphic>
          </wp:inline>
        </w:drawing>
      </w:r>
    </w:p>
    <w:p w14:paraId="5B51647F" w14:textId="77777777" w:rsidR="0021312B" w:rsidRDefault="0021312B" w:rsidP="0021312B"/>
    <w:p w14:paraId="5C8934ED" w14:textId="77777777" w:rsidR="0021312B" w:rsidRDefault="0021312B" w:rsidP="003F34E6">
      <w:pPr>
        <w:pStyle w:val="ListParagraph"/>
        <w:numPr>
          <w:ilvl w:val="0"/>
          <w:numId w:val="72"/>
        </w:numPr>
      </w:pPr>
      <w:r>
        <w:t>Close the Settings dialog</w:t>
      </w:r>
    </w:p>
    <w:p w14:paraId="16C04B4E" w14:textId="77777777" w:rsidR="0021312B" w:rsidRDefault="0021312B" w:rsidP="0021312B"/>
    <w:p w14:paraId="43788A43" w14:textId="19691145" w:rsidR="0021312B" w:rsidRDefault="0021312B" w:rsidP="00EC29CD">
      <w:pPr>
        <w:spacing w:after="160" w:line="259" w:lineRule="auto"/>
      </w:pPr>
      <w:r>
        <w:t>All VMs should be able to communicate, as per the checks in the lab guide. If you have problems check the next section.</w:t>
      </w:r>
    </w:p>
    <w:p w14:paraId="615365EE" w14:textId="77777777" w:rsidR="00E52C21" w:rsidRDefault="00E52C21">
      <w:pPr>
        <w:rPr>
          <w:rFonts w:cs="Arial"/>
          <w:b/>
          <w:bCs/>
          <w:iCs/>
          <w:sz w:val="28"/>
          <w:szCs w:val="28"/>
        </w:rPr>
      </w:pPr>
      <w:bookmarkStart w:id="76" w:name="_Toc479104196"/>
      <w:r>
        <w:br w:type="page"/>
      </w:r>
    </w:p>
    <w:p w14:paraId="7CE3472E" w14:textId="2F04AC51" w:rsidR="0021312B" w:rsidRDefault="0021312B" w:rsidP="0072557A">
      <w:pPr>
        <w:pStyle w:val="Heading2"/>
        <w:numPr>
          <w:ilvl w:val="0"/>
          <w:numId w:val="0"/>
        </w:numPr>
        <w:ind w:left="432" w:hanging="432"/>
      </w:pPr>
      <w:bookmarkStart w:id="77" w:name="_Toc491868093"/>
      <w:r>
        <w:lastRenderedPageBreak/>
        <w:t>A.3 Networking Issues</w:t>
      </w:r>
      <w:bookmarkEnd w:id="76"/>
      <w:bookmarkEnd w:id="77"/>
    </w:p>
    <w:p w14:paraId="362E9CBC" w14:textId="2001C23C" w:rsidR="0021312B" w:rsidRDefault="0021312B" w:rsidP="0021312B">
      <w:r>
        <w:t>If you get issues connecting to the VM(s) you should check your network configuration (previous sections) is correct. The following covers other networking issues encountered.</w:t>
      </w:r>
    </w:p>
    <w:p w14:paraId="353F96DD" w14:textId="666EF46D" w:rsidR="0021312B" w:rsidRDefault="0021312B" w:rsidP="0021312B">
      <w:pPr>
        <w:pStyle w:val="Heading4"/>
        <w:numPr>
          <w:ilvl w:val="0"/>
          <w:numId w:val="0"/>
        </w:numPr>
        <w:ind w:left="432" w:hanging="432"/>
      </w:pPr>
      <w:r>
        <w:t>A.3.1 Network eth0 Gone or Corrupted on IGI DISTRO</w:t>
      </w:r>
    </w:p>
    <w:p w14:paraId="638B6976" w14:textId="6DC79473" w:rsidR="0021312B" w:rsidRDefault="0021312B" w:rsidP="0021312B">
      <w:r>
        <w:t xml:space="preserve">The most common issue on the IGI DISTRO seems to be something related to the Linux distribution used in the VM where the eth0 interface disappears or is corrupted in some way. </w:t>
      </w:r>
    </w:p>
    <w:p w14:paraId="7659B126" w14:textId="77777777" w:rsidR="0021312B" w:rsidRDefault="0021312B" w:rsidP="0021312B"/>
    <w:p w14:paraId="69EE0479" w14:textId="77777777" w:rsidR="0021312B" w:rsidRDefault="0021312B" w:rsidP="0021312B">
      <w:r>
        <w:t xml:space="preserve">If you go to the command line and run an </w:t>
      </w:r>
      <w:proofErr w:type="spellStart"/>
      <w:r>
        <w:t>ifconfig</w:t>
      </w:r>
      <w:proofErr w:type="spellEnd"/>
      <w:r>
        <w:t xml:space="preserve"> command, you should see two interfaces.</w:t>
      </w:r>
    </w:p>
    <w:p w14:paraId="6B2E97F5" w14:textId="77777777" w:rsidR="0021312B" w:rsidRDefault="0021312B" w:rsidP="0021312B"/>
    <w:p w14:paraId="75887176" w14:textId="77777777" w:rsidR="0021312B" w:rsidRDefault="0021312B" w:rsidP="0021312B">
      <w:pPr>
        <w:pStyle w:val="Code"/>
      </w:pPr>
      <w:r>
        <w:t>[igi@igi tools]$ ifconfig</w:t>
      </w:r>
    </w:p>
    <w:p w14:paraId="0E75A598" w14:textId="77777777" w:rsidR="0021312B" w:rsidRDefault="0021312B" w:rsidP="0021312B">
      <w:pPr>
        <w:pStyle w:val="Code"/>
      </w:pPr>
      <w:r w:rsidRPr="007345F6">
        <w:rPr>
          <w:highlight w:val="yellow"/>
        </w:rPr>
        <w:t>eth0</w:t>
      </w:r>
      <w:r>
        <w:t xml:space="preserve">      Link encap:Ethernet  HWaddr 00:0C:29:F3:86:94  </w:t>
      </w:r>
    </w:p>
    <w:p w14:paraId="525E7715" w14:textId="77777777" w:rsidR="0021312B" w:rsidRDefault="0021312B" w:rsidP="0021312B">
      <w:pPr>
        <w:pStyle w:val="Code"/>
      </w:pPr>
      <w:r>
        <w:t xml:space="preserve">          </w:t>
      </w:r>
      <w:r w:rsidRPr="007345F6">
        <w:rPr>
          <w:highlight w:val="yellow"/>
        </w:rPr>
        <w:t>inet addr:192.168.42.60  Bcast:192.168.42.255  Mask:255.255.255.0</w:t>
      </w:r>
    </w:p>
    <w:p w14:paraId="0D0B49AF" w14:textId="77777777" w:rsidR="0021312B" w:rsidRDefault="0021312B" w:rsidP="0021312B">
      <w:pPr>
        <w:pStyle w:val="Code"/>
      </w:pPr>
      <w:r>
        <w:t xml:space="preserve">          inet6 addr: fe80::20c:29ff:fef3:8694/64 Scope:Link</w:t>
      </w:r>
    </w:p>
    <w:p w14:paraId="05166504" w14:textId="77777777" w:rsidR="0021312B" w:rsidRDefault="0021312B" w:rsidP="0021312B">
      <w:pPr>
        <w:pStyle w:val="Code"/>
      </w:pPr>
      <w:r>
        <w:t xml:space="preserve">          UP BROADCAST RUNNING MULTICAST  MTU:1500  Metric:1</w:t>
      </w:r>
    </w:p>
    <w:p w14:paraId="472E04E6" w14:textId="77777777" w:rsidR="0021312B" w:rsidRDefault="0021312B" w:rsidP="0021312B">
      <w:pPr>
        <w:pStyle w:val="Code"/>
      </w:pPr>
      <w:r>
        <w:t xml:space="preserve">          RX packets:28018 errors:24448 dropped:0 overruns:0 frame:0</w:t>
      </w:r>
    </w:p>
    <w:p w14:paraId="4B7EB91B" w14:textId="77777777" w:rsidR="0021312B" w:rsidRDefault="0021312B" w:rsidP="0021312B">
      <w:pPr>
        <w:pStyle w:val="Code"/>
      </w:pPr>
      <w:r>
        <w:t xml:space="preserve">          TX packets:26630 errors:0 dropped:0 overruns:0 carrier:0</w:t>
      </w:r>
    </w:p>
    <w:p w14:paraId="57901A92" w14:textId="77777777" w:rsidR="0021312B" w:rsidRDefault="0021312B" w:rsidP="0021312B">
      <w:pPr>
        <w:pStyle w:val="Code"/>
      </w:pPr>
      <w:r>
        <w:t xml:space="preserve">          collisions:0 txqueuelen:1000 </w:t>
      </w:r>
    </w:p>
    <w:p w14:paraId="4E58441B" w14:textId="77777777" w:rsidR="0021312B" w:rsidRDefault="0021312B" w:rsidP="0021312B">
      <w:pPr>
        <w:pStyle w:val="Code"/>
      </w:pPr>
      <w:r>
        <w:t xml:space="preserve">          RX bytes:4695230 (4.4 MiB)  TX bytes:22882814 (21.8 MiB)</w:t>
      </w:r>
    </w:p>
    <w:p w14:paraId="2B399D52" w14:textId="77777777" w:rsidR="0021312B" w:rsidRDefault="0021312B" w:rsidP="0021312B">
      <w:pPr>
        <w:pStyle w:val="Code"/>
      </w:pPr>
      <w:r>
        <w:t xml:space="preserve">          Interrupt:18 Base address:0x2024 </w:t>
      </w:r>
    </w:p>
    <w:p w14:paraId="5C5520A3" w14:textId="77777777" w:rsidR="0021312B" w:rsidRDefault="0021312B" w:rsidP="0021312B">
      <w:pPr>
        <w:pStyle w:val="Code"/>
      </w:pPr>
    </w:p>
    <w:p w14:paraId="48D202DA" w14:textId="77777777" w:rsidR="0021312B" w:rsidRDefault="0021312B" w:rsidP="0021312B">
      <w:pPr>
        <w:pStyle w:val="Code"/>
      </w:pPr>
      <w:r>
        <w:t xml:space="preserve">lo        Link encap:Local Loopback  </w:t>
      </w:r>
    </w:p>
    <w:p w14:paraId="3BC445C7" w14:textId="77777777" w:rsidR="0021312B" w:rsidRDefault="0021312B" w:rsidP="0021312B">
      <w:pPr>
        <w:pStyle w:val="Code"/>
      </w:pPr>
      <w:r>
        <w:t xml:space="preserve">          inet addr:127.0.0.1  Mask:255.0.0.0</w:t>
      </w:r>
    </w:p>
    <w:p w14:paraId="73B5C24D" w14:textId="77777777" w:rsidR="0021312B" w:rsidRDefault="0021312B" w:rsidP="0021312B">
      <w:pPr>
        <w:pStyle w:val="Code"/>
      </w:pPr>
      <w:r>
        <w:t xml:space="preserve">          inet6 addr: ::1/128 Scope:Host</w:t>
      </w:r>
    </w:p>
    <w:p w14:paraId="1EEBEA1A" w14:textId="77777777" w:rsidR="0021312B" w:rsidRDefault="0021312B" w:rsidP="0021312B">
      <w:pPr>
        <w:pStyle w:val="Code"/>
      </w:pPr>
      <w:r>
        <w:t xml:space="preserve">          UP LOOPBACK RUNNING  MTU:65536  Metric:1</w:t>
      </w:r>
    </w:p>
    <w:p w14:paraId="5B80B119" w14:textId="77777777" w:rsidR="0021312B" w:rsidRDefault="0021312B" w:rsidP="0021312B">
      <w:pPr>
        <w:pStyle w:val="Code"/>
      </w:pPr>
      <w:r>
        <w:t xml:space="preserve">          RX packets:62335703 errors:0 dropped:0 overruns:0 frame:0</w:t>
      </w:r>
    </w:p>
    <w:p w14:paraId="7316FB1F" w14:textId="77777777" w:rsidR="0021312B" w:rsidRDefault="0021312B" w:rsidP="0021312B">
      <w:pPr>
        <w:pStyle w:val="Code"/>
      </w:pPr>
      <w:r>
        <w:t xml:space="preserve">          TX packets:62335703 errors:0 dropped:0 overruns:0 carrier:0</w:t>
      </w:r>
    </w:p>
    <w:p w14:paraId="53ACDBCE" w14:textId="77777777" w:rsidR="0021312B" w:rsidRDefault="0021312B" w:rsidP="0021312B">
      <w:pPr>
        <w:pStyle w:val="Code"/>
      </w:pPr>
      <w:r>
        <w:t xml:space="preserve">          collisions:0 txqueuelen:0 </w:t>
      </w:r>
    </w:p>
    <w:p w14:paraId="29795E4E" w14:textId="77777777" w:rsidR="0021312B" w:rsidRDefault="0021312B" w:rsidP="0021312B">
      <w:pPr>
        <w:pStyle w:val="Code"/>
      </w:pPr>
      <w:r>
        <w:t xml:space="preserve">          RX bytes:60474509950 (56.3 GiB)  TX bytes:60474509950 (56.3 GiB)</w:t>
      </w:r>
    </w:p>
    <w:p w14:paraId="3023A277" w14:textId="77777777" w:rsidR="0021312B" w:rsidRDefault="0021312B" w:rsidP="0021312B"/>
    <w:p w14:paraId="621C77AF" w14:textId="77777777" w:rsidR="0021312B" w:rsidRDefault="0021312B" w:rsidP="0021312B">
      <w:r>
        <w:t>If there is no eth0, then you have the issue. If you have an eth0 but you can’t connect to the VM, you should follow the following steps:</w:t>
      </w:r>
    </w:p>
    <w:p w14:paraId="79286736" w14:textId="77777777" w:rsidR="0021312B" w:rsidRDefault="0021312B" w:rsidP="0021312B"/>
    <w:p w14:paraId="1E0C7F60" w14:textId="77777777" w:rsidR="0021312B" w:rsidRDefault="0021312B" w:rsidP="0021312B">
      <w:pPr>
        <w:pStyle w:val="Code"/>
      </w:pPr>
      <w:r>
        <w:t>[igi@igi tools]$ cd /etc/udev/rules.d/</w:t>
      </w:r>
    </w:p>
    <w:p w14:paraId="607F49FC" w14:textId="77777777" w:rsidR="0021312B" w:rsidRDefault="0021312B" w:rsidP="0021312B">
      <w:pPr>
        <w:pStyle w:val="Code"/>
      </w:pPr>
      <w:r>
        <w:t>[igi@igi rules.d]$ sudo rm 70-persistent-net.rules</w:t>
      </w:r>
    </w:p>
    <w:p w14:paraId="0E4626A9" w14:textId="77777777" w:rsidR="0021312B" w:rsidRDefault="0021312B" w:rsidP="0021312B">
      <w:pPr>
        <w:pStyle w:val="Code"/>
      </w:pPr>
      <w:r>
        <w:t xml:space="preserve">[sudo] password for igi: </w:t>
      </w:r>
    </w:p>
    <w:p w14:paraId="3445DA44" w14:textId="77777777" w:rsidR="0021312B" w:rsidRDefault="0021312B" w:rsidP="0021312B">
      <w:pPr>
        <w:pStyle w:val="Code"/>
      </w:pPr>
      <w:r>
        <w:t>[igi@igi rules.d]$ sudo reboot</w:t>
      </w:r>
    </w:p>
    <w:p w14:paraId="76D3375E" w14:textId="77777777" w:rsidR="0021312B" w:rsidRDefault="0021312B" w:rsidP="0021312B"/>
    <w:p w14:paraId="20001B18" w14:textId="77777777" w:rsidR="0021312B" w:rsidRDefault="0021312B" w:rsidP="0021312B">
      <w:r>
        <w:t>This should resolve issues.</w:t>
      </w:r>
    </w:p>
    <w:p w14:paraId="22FB9DD1" w14:textId="24DFDA01" w:rsidR="00CE5992" w:rsidRDefault="00CE5992" w:rsidP="006E5B3D">
      <w:pPr>
        <w:pStyle w:val="Heading1"/>
        <w:numPr>
          <w:ilvl w:val="0"/>
          <w:numId w:val="0"/>
        </w:numPr>
        <w:ind w:left="432" w:hanging="432"/>
      </w:pPr>
      <w:bookmarkStart w:id="78" w:name="_Toc491868094"/>
      <w:r>
        <w:lastRenderedPageBreak/>
        <w:t xml:space="preserve">Appendix B </w:t>
      </w:r>
      <w:r w:rsidR="006E5B3D">
        <w:t>–</w:t>
      </w:r>
      <w:r>
        <w:t xml:space="preserve"> </w:t>
      </w:r>
      <w:r w:rsidR="006E5B3D">
        <w:t>Common Issues with Images</w:t>
      </w:r>
      <w:bookmarkEnd w:id="78"/>
    </w:p>
    <w:p w14:paraId="149B4CD9" w14:textId="50DB28E4" w:rsidR="006E5B3D" w:rsidRDefault="00A67464" w:rsidP="00EC29CD">
      <w:pPr>
        <w:spacing w:after="160" w:line="259" w:lineRule="auto"/>
      </w:pPr>
      <w:r>
        <w:t>This appendix lists some common issues found with the images and how to resolve them.</w:t>
      </w:r>
    </w:p>
    <w:p w14:paraId="3ABB228B" w14:textId="74D40D8F" w:rsidR="006E5B3D" w:rsidRDefault="00F80E58" w:rsidP="006E5B3D">
      <w:pPr>
        <w:pStyle w:val="Heading2"/>
        <w:numPr>
          <w:ilvl w:val="0"/>
          <w:numId w:val="0"/>
        </w:numPr>
        <w:ind w:left="432" w:hanging="432"/>
      </w:pPr>
      <w:bookmarkStart w:id="79" w:name="_Ref490127086"/>
      <w:bookmarkStart w:id="80" w:name="_Ref490127096"/>
      <w:bookmarkStart w:id="81" w:name="_Ref490127132"/>
      <w:bookmarkStart w:id="82" w:name="_Toc491868095"/>
      <w:r>
        <w:t xml:space="preserve">B.1 </w:t>
      </w:r>
      <w:r w:rsidR="006E5B3D">
        <w:t>“Time Drift” Problem</w:t>
      </w:r>
      <w:bookmarkEnd w:id="79"/>
      <w:bookmarkEnd w:id="80"/>
      <w:bookmarkEnd w:id="81"/>
      <w:bookmarkEnd w:id="82"/>
    </w:p>
    <w:p w14:paraId="4B4CF343" w14:textId="77777777" w:rsidR="00F874FF" w:rsidRDefault="00F874FF" w:rsidP="00EC29CD">
      <w:pPr>
        <w:spacing w:after="160" w:line="259" w:lineRule="auto"/>
      </w:pPr>
      <w:r>
        <w:t xml:space="preserve">The Virtual Appliances (PIM and IGI) don’t have VMWare tools installed or any other external time synchronization mechanisms. There is a way to configure NNTP, but it has proven problematic and is not configured in any of the training VMs. </w:t>
      </w:r>
    </w:p>
    <w:p w14:paraId="13509DEC" w14:textId="2C72AA01" w:rsidR="00F874FF" w:rsidRDefault="00F874FF" w:rsidP="00EC29CD">
      <w:pPr>
        <w:spacing w:after="160" w:line="259" w:lineRule="auto"/>
      </w:pPr>
      <w:r>
        <w:t>This can be a problem with time-based transactions. They are stored in the database (on the data server) but accessed via the application (on the virtual appliance). If the images are shut down for some time and restarted, the data server will set it’s time to the current host time but the VA will still be at the earlier time. The application will not process events as the time on the events in the database are later than the time in the application. This is most apparent in IGI where you will see events sitting in an Unprocessed state.</w:t>
      </w:r>
    </w:p>
    <w:p w14:paraId="5DC1DF8E" w14:textId="77777777" w:rsidR="00F874FF" w:rsidRDefault="00F874FF" w:rsidP="00EC29CD">
      <w:pPr>
        <w:spacing w:after="160" w:line="259" w:lineRule="auto"/>
      </w:pPr>
      <w:r>
        <w:t xml:space="preserve">To correct this time drift, you need to find out the time on the data server and set the VA to match. </w:t>
      </w:r>
    </w:p>
    <w:p w14:paraId="2C2F42A0" w14:textId="612AEA8A" w:rsidR="00F874FF" w:rsidRDefault="00F874FF" w:rsidP="00EC29CD">
      <w:pPr>
        <w:spacing w:after="160" w:line="259" w:lineRule="auto"/>
      </w:pPr>
      <w:r>
        <w:t>To find the time on the data servers:</w:t>
      </w:r>
    </w:p>
    <w:p w14:paraId="58AC32EF" w14:textId="1991FB3C" w:rsidR="00F874FF" w:rsidRDefault="00F874FF" w:rsidP="00C44189">
      <w:pPr>
        <w:pStyle w:val="ListParagraph"/>
        <w:numPr>
          <w:ilvl w:val="0"/>
          <w:numId w:val="32"/>
        </w:numPr>
        <w:spacing w:after="160" w:line="259" w:lineRule="auto"/>
      </w:pPr>
      <w:r>
        <w:t>The PIM data server is the Windows Server, so just check the date/time shown on the desktop.</w:t>
      </w:r>
    </w:p>
    <w:p w14:paraId="3551AE21" w14:textId="6F92DD6B" w:rsidR="00F874FF" w:rsidRDefault="00F874FF" w:rsidP="00C44189">
      <w:pPr>
        <w:pStyle w:val="ListParagraph"/>
        <w:numPr>
          <w:ilvl w:val="0"/>
          <w:numId w:val="32"/>
        </w:numPr>
        <w:spacing w:after="160" w:line="259" w:lineRule="auto"/>
      </w:pPr>
      <w:r>
        <w:t>The IGI data server is a Linux system, so run the date command (as shown below):</w:t>
      </w:r>
    </w:p>
    <w:p w14:paraId="22F0C166" w14:textId="77777777" w:rsidR="00F874FF" w:rsidRDefault="00F874FF" w:rsidP="00F874FF">
      <w:pPr>
        <w:pStyle w:val="Code"/>
      </w:pPr>
      <w:r>
        <w:t>[igi@igidb ~]$ date</w:t>
      </w:r>
    </w:p>
    <w:p w14:paraId="415D528A" w14:textId="09381E68" w:rsidR="00F874FF" w:rsidRDefault="00F874FF" w:rsidP="00F874FF">
      <w:pPr>
        <w:pStyle w:val="Code"/>
      </w:pPr>
      <w:r>
        <w:t>Tue Jul  4 01:55:30 CEST 2017</w:t>
      </w:r>
    </w:p>
    <w:p w14:paraId="3434624F" w14:textId="77777777" w:rsidR="00F874FF" w:rsidRDefault="00F874FF" w:rsidP="00EC29CD">
      <w:pPr>
        <w:spacing w:after="160" w:line="259" w:lineRule="auto"/>
      </w:pPr>
    </w:p>
    <w:p w14:paraId="48F31FAC" w14:textId="6EA56EB4" w:rsidR="00F874FF" w:rsidRDefault="00ED5C85" w:rsidP="00EC29CD">
      <w:pPr>
        <w:spacing w:after="160" w:line="259" w:lineRule="auto"/>
      </w:pPr>
      <w:r>
        <w:t xml:space="preserve">To set the time on the VA you need to access either the VA Local Management Interface (Web UI) or command line. </w:t>
      </w:r>
    </w:p>
    <w:p w14:paraId="5B94D3CB" w14:textId="4DF46E7E" w:rsidR="00ED5C85" w:rsidRDefault="00ED5C85" w:rsidP="00EC29CD">
      <w:pPr>
        <w:spacing w:after="160" w:line="259" w:lineRule="auto"/>
      </w:pPr>
      <w:r>
        <w:t>On the Local Management Interface go to Manage -&gt; System Settings -&gt; Date/Time</w:t>
      </w:r>
    </w:p>
    <w:p w14:paraId="1D046DC9" w14:textId="145DB70C" w:rsidR="00ED5C85" w:rsidRDefault="00ED5C85" w:rsidP="00EC29CD">
      <w:pPr>
        <w:spacing w:after="160" w:line="259" w:lineRule="auto"/>
      </w:pPr>
      <w:r>
        <w:rPr>
          <w:noProof/>
          <w:lang w:val="en-GB" w:eastAsia="en-GB"/>
        </w:rPr>
        <w:drawing>
          <wp:inline distT="0" distB="0" distL="0" distR="0" wp14:anchorId="6A43F86F" wp14:editId="21F62D2D">
            <wp:extent cx="6188710" cy="2978785"/>
            <wp:effectExtent l="76200" t="76200" r="85090" b="692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 Shot 2017-07-04 at 10.02.22.png"/>
                    <pic:cNvPicPr/>
                  </pic:nvPicPr>
                  <pic:blipFill>
                    <a:blip r:embed="rId139">
                      <a:extLst>
                        <a:ext uri="{28A0092B-C50C-407E-A947-70E740481C1C}">
                          <a14:useLocalDpi xmlns:a14="http://schemas.microsoft.com/office/drawing/2010/main" val="0"/>
                        </a:ext>
                      </a:extLst>
                    </a:blip>
                    <a:stretch>
                      <a:fillRect/>
                    </a:stretch>
                  </pic:blipFill>
                  <pic:spPr>
                    <a:xfrm>
                      <a:off x="0" y="0"/>
                      <a:ext cx="6188710" cy="2978785"/>
                    </a:xfrm>
                    <a:prstGeom prst="rect">
                      <a:avLst/>
                    </a:prstGeom>
                    <a:effectLst>
                      <a:glow rad="63500">
                        <a:schemeClr val="accent3">
                          <a:satMod val="175000"/>
                          <a:alpha val="40000"/>
                        </a:schemeClr>
                      </a:glow>
                    </a:effectLst>
                  </pic:spPr>
                </pic:pic>
              </a:graphicData>
            </a:graphic>
          </wp:inline>
        </w:drawing>
      </w:r>
    </w:p>
    <w:p w14:paraId="2C1BCB91" w14:textId="02963361" w:rsidR="00F874FF" w:rsidRDefault="00A67464" w:rsidP="00EC29CD">
      <w:pPr>
        <w:spacing w:after="160" w:line="259" w:lineRule="auto"/>
      </w:pPr>
      <w:r>
        <w:t xml:space="preserve">Check the </w:t>
      </w:r>
      <w:r w:rsidRPr="00A67464">
        <w:rPr>
          <w:b/>
        </w:rPr>
        <w:t>Time Zone</w:t>
      </w:r>
      <w:r>
        <w:t xml:space="preserve"> (and correct if necessary) then set the </w:t>
      </w:r>
      <w:r w:rsidRPr="00A67464">
        <w:rPr>
          <w:b/>
        </w:rPr>
        <w:t>Date</w:t>
      </w:r>
      <w:r>
        <w:t xml:space="preserve"> and </w:t>
      </w:r>
      <w:r w:rsidRPr="00A67464">
        <w:rPr>
          <w:b/>
        </w:rPr>
        <w:t>Time</w:t>
      </w:r>
      <w:r>
        <w:t xml:space="preserve"> to match the data server, then click Save Configuration.</w:t>
      </w:r>
    </w:p>
    <w:p w14:paraId="7C2FE8CB" w14:textId="765906E0" w:rsidR="00A67464" w:rsidRDefault="00A67464" w:rsidP="00EC29CD">
      <w:pPr>
        <w:spacing w:after="160" w:line="259" w:lineRule="auto"/>
      </w:pPr>
      <w:r>
        <w:t>If you change the time, you may want to restart the application from the VA LMI Home page.</w:t>
      </w:r>
    </w:p>
    <w:p w14:paraId="0268F33B" w14:textId="305700F7" w:rsidR="006E5B3D" w:rsidRDefault="00F874FF" w:rsidP="00EC29CD">
      <w:pPr>
        <w:spacing w:after="160" w:line="259" w:lineRule="auto"/>
      </w:pPr>
      <w:r>
        <w:t>Note, the PIM VMs are set to UTC (London time) whereas the IGI VMs are set to CET (Rome time, UTC+1). This is not an issue, just keep the pairs sync’d.</w:t>
      </w:r>
    </w:p>
    <w:p w14:paraId="50CE2F02" w14:textId="06190AAF" w:rsidR="006E5B3D" w:rsidRDefault="00F80E58" w:rsidP="006E5B3D">
      <w:pPr>
        <w:pStyle w:val="Heading2"/>
        <w:numPr>
          <w:ilvl w:val="0"/>
          <w:numId w:val="0"/>
        </w:numPr>
        <w:ind w:left="432" w:hanging="432"/>
      </w:pPr>
      <w:bookmarkStart w:id="83" w:name="_Toc491868096"/>
      <w:r>
        <w:lastRenderedPageBreak/>
        <w:t xml:space="preserve">B.2 </w:t>
      </w:r>
      <w:r w:rsidR="006E5B3D">
        <w:t>Suspended VA Lost Connection to Data Servers</w:t>
      </w:r>
      <w:bookmarkEnd w:id="83"/>
    </w:p>
    <w:p w14:paraId="6343BA7F" w14:textId="77777777" w:rsidR="006E5B3D" w:rsidRDefault="006E5B3D" w:rsidP="00EC29CD">
      <w:pPr>
        <w:spacing w:after="160" w:line="259" w:lineRule="auto"/>
      </w:pPr>
      <w:r>
        <w:t xml:space="preserve">If you suspend and later restore the Virtual Appliances (PIM or IGI), you may find that you cannot log into the application UIs (for example the PIM Admin Console). This may indicate a problem with the applications running on the VA having lost </w:t>
      </w:r>
      <w:proofErr w:type="spellStart"/>
      <w:proofErr w:type="gramStart"/>
      <w:r>
        <w:t>it’s</w:t>
      </w:r>
      <w:proofErr w:type="spellEnd"/>
      <w:proofErr w:type="gramEnd"/>
      <w:r>
        <w:t xml:space="preserve"> connections to the data servers (databases or directories).</w:t>
      </w:r>
    </w:p>
    <w:p w14:paraId="6C63592C" w14:textId="1D35C774" w:rsidR="006E5B3D" w:rsidRDefault="006E5B3D" w:rsidP="00EC29CD">
      <w:pPr>
        <w:spacing w:after="160" w:line="259" w:lineRule="auto"/>
      </w:pPr>
      <w:r>
        <w:t xml:space="preserve">The simplest remedy to this is to go into the VA Command Line Interface and use the reboot command to restart the VA and all </w:t>
      </w:r>
      <w:proofErr w:type="spellStart"/>
      <w:r>
        <w:t>it’s</w:t>
      </w:r>
      <w:proofErr w:type="spellEnd"/>
      <w:r>
        <w:t xml:space="preserve"> components.</w:t>
      </w:r>
    </w:p>
    <w:p w14:paraId="3725D50E" w14:textId="77777777" w:rsidR="009339E8" w:rsidRDefault="009339E8" w:rsidP="009339E8">
      <w:pPr>
        <w:pStyle w:val="Code"/>
      </w:pPr>
      <w:r>
        <w:t>ispim1.demo.com&gt; help</w:t>
      </w:r>
    </w:p>
    <w:p w14:paraId="416B3B33" w14:textId="77777777" w:rsidR="009339E8" w:rsidRDefault="009339E8" w:rsidP="009339E8">
      <w:pPr>
        <w:pStyle w:val="Code"/>
      </w:pPr>
      <w:r>
        <w:t>Current mode commands:</w:t>
      </w:r>
    </w:p>
    <w:p w14:paraId="49CAE772" w14:textId="77777777" w:rsidR="009339E8" w:rsidRDefault="009339E8" w:rsidP="009339E8">
      <w:pPr>
        <w:pStyle w:val="Code"/>
      </w:pPr>
      <w:r>
        <w:t>firmware            Work with firmware images.</w:t>
      </w:r>
    </w:p>
    <w:p w14:paraId="081DEB0A" w14:textId="77777777" w:rsidR="009339E8" w:rsidRDefault="009339E8" w:rsidP="009339E8">
      <w:pPr>
        <w:pStyle w:val="Code"/>
      </w:pPr>
      <w:r>
        <w:t>fixpacks            Work with fix packs.</w:t>
      </w:r>
    </w:p>
    <w:p w14:paraId="7ECEA450" w14:textId="77777777" w:rsidR="009339E8" w:rsidRDefault="009339E8" w:rsidP="009339E8">
      <w:pPr>
        <w:pStyle w:val="Code"/>
      </w:pPr>
      <w:r>
        <w:t>ispim               Work with the IBM Security Privileged Identity Manager</w:t>
      </w:r>
    </w:p>
    <w:p w14:paraId="58828E6B" w14:textId="77777777" w:rsidR="009339E8" w:rsidRDefault="009339E8" w:rsidP="009339E8">
      <w:pPr>
        <w:pStyle w:val="Code"/>
      </w:pPr>
      <w:r>
        <w:t xml:space="preserve">                    settings.</w:t>
      </w:r>
    </w:p>
    <w:p w14:paraId="239E745E" w14:textId="77777777" w:rsidR="009339E8" w:rsidRDefault="009339E8" w:rsidP="009339E8">
      <w:pPr>
        <w:pStyle w:val="Code"/>
      </w:pPr>
      <w:r>
        <w:t>license             Work with licenses.</w:t>
      </w:r>
    </w:p>
    <w:p w14:paraId="10E2F74B" w14:textId="77777777" w:rsidR="009339E8" w:rsidRDefault="009339E8" w:rsidP="009339E8">
      <w:pPr>
        <w:pStyle w:val="Code"/>
      </w:pPr>
      <w:r>
        <w:t>lmi                 Work with the local management interface.</w:t>
      </w:r>
    </w:p>
    <w:p w14:paraId="6E35B41C" w14:textId="77777777" w:rsidR="009339E8" w:rsidRDefault="009339E8" w:rsidP="009339E8">
      <w:pPr>
        <w:pStyle w:val="Code"/>
      </w:pPr>
      <w:r>
        <w:t>management          Work with management settings.</w:t>
      </w:r>
    </w:p>
    <w:p w14:paraId="1D4B9B66" w14:textId="77777777" w:rsidR="009339E8" w:rsidRDefault="009339E8" w:rsidP="009339E8">
      <w:pPr>
        <w:pStyle w:val="Code"/>
      </w:pPr>
      <w:r>
        <w:t>snapshots           Work with policy snapshot files.</w:t>
      </w:r>
    </w:p>
    <w:p w14:paraId="78954A07" w14:textId="77777777" w:rsidR="009339E8" w:rsidRDefault="009339E8" w:rsidP="009339E8">
      <w:pPr>
        <w:pStyle w:val="Code"/>
      </w:pPr>
      <w:r>
        <w:t>support             Work with support information files.</w:t>
      </w:r>
    </w:p>
    <w:p w14:paraId="1245F4AB" w14:textId="77777777" w:rsidR="009339E8" w:rsidRDefault="009339E8" w:rsidP="009339E8">
      <w:pPr>
        <w:pStyle w:val="Code"/>
      </w:pPr>
      <w:r>
        <w:t>tools               Work with network diagnostic tools.</w:t>
      </w:r>
    </w:p>
    <w:p w14:paraId="20C7FCFE" w14:textId="77777777" w:rsidR="009339E8" w:rsidRDefault="009339E8" w:rsidP="009339E8">
      <w:pPr>
        <w:pStyle w:val="Code"/>
      </w:pPr>
      <w:r>
        <w:t>Global commands:</w:t>
      </w:r>
    </w:p>
    <w:p w14:paraId="334170F2" w14:textId="77777777" w:rsidR="009339E8" w:rsidRDefault="009339E8" w:rsidP="009339E8">
      <w:pPr>
        <w:pStyle w:val="Code"/>
      </w:pPr>
      <w:r>
        <w:t>back                Return to the previous command mode.</w:t>
      </w:r>
    </w:p>
    <w:p w14:paraId="7096B121" w14:textId="77777777" w:rsidR="009339E8" w:rsidRDefault="009339E8" w:rsidP="009339E8">
      <w:pPr>
        <w:pStyle w:val="Code"/>
      </w:pPr>
      <w:r>
        <w:t>exit                Log off from the appliance.</w:t>
      </w:r>
    </w:p>
    <w:p w14:paraId="60162830" w14:textId="77777777" w:rsidR="009339E8" w:rsidRDefault="009339E8" w:rsidP="009339E8">
      <w:pPr>
        <w:pStyle w:val="Code"/>
      </w:pPr>
      <w:r>
        <w:t>help                Display information for using the specified command.</w:t>
      </w:r>
    </w:p>
    <w:p w14:paraId="4D10942D" w14:textId="77777777" w:rsidR="009339E8" w:rsidRPr="009339E8" w:rsidRDefault="009339E8" w:rsidP="009339E8">
      <w:pPr>
        <w:pStyle w:val="Code"/>
        <w:rPr>
          <w:b/>
        </w:rPr>
      </w:pPr>
      <w:r w:rsidRPr="009339E8">
        <w:rPr>
          <w:b/>
          <w:color w:val="FF0000"/>
        </w:rPr>
        <w:t>reboot              Reboot the appliance.</w:t>
      </w:r>
    </w:p>
    <w:p w14:paraId="10115AEB" w14:textId="77777777" w:rsidR="009339E8" w:rsidRDefault="009339E8" w:rsidP="009339E8">
      <w:pPr>
        <w:pStyle w:val="Code"/>
      </w:pPr>
      <w:r>
        <w:t>shutdown            End system operation and turn off the power.</w:t>
      </w:r>
    </w:p>
    <w:p w14:paraId="04D99150" w14:textId="77777777" w:rsidR="009339E8" w:rsidRDefault="009339E8" w:rsidP="009339E8">
      <w:pPr>
        <w:pStyle w:val="Code"/>
      </w:pPr>
      <w:r>
        <w:t>top                 Return to the top level.</w:t>
      </w:r>
    </w:p>
    <w:p w14:paraId="29A8566C" w14:textId="77777777" w:rsidR="009339E8" w:rsidRDefault="009339E8" w:rsidP="009339E8">
      <w:pPr>
        <w:pStyle w:val="Code"/>
      </w:pPr>
      <w:r>
        <w:t>ispim1.demo.com&gt; reboot</w:t>
      </w:r>
    </w:p>
    <w:p w14:paraId="54B90CBC" w14:textId="77777777" w:rsidR="006E5B3D" w:rsidRDefault="006E5B3D" w:rsidP="00EC29CD">
      <w:pPr>
        <w:spacing w:after="160" w:line="259" w:lineRule="auto"/>
      </w:pPr>
    </w:p>
    <w:p w14:paraId="26FDEAA6" w14:textId="77777777" w:rsidR="006E5B3D" w:rsidRDefault="006E5B3D" w:rsidP="00EC29CD">
      <w:pPr>
        <w:spacing w:after="160" w:line="259" w:lineRule="auto"/>
      </w:pPr>
    </w:p>
    <w:p w14:paraId="761F9D92" w14:textId="77777777" w:rsidR="006E5B3D" w:rsidRDefault="006E5B3D" w:rsidP="00EC29CD">
      <w:pPr>
        <w:spacing w:after="160" w:line="259" w:lineRule="auto"/>
      </w:pPr>
    </w:p>
    <w:p w14:paraId="35ECDDE1" w14:textId="77777777" w:rsidR="006E5B3D" w:rsidRDefault="006E5B3D" w:rsidP="00EC29CD">
      <w:pPr>
        <w:spacing w:after="160" w:line="259" w:lineRule="auto"/>
      </w:pPr>
    </w:p>
    <w:p w14:paraId="2DBAF5DC" w14:textId="77777777" w:rsidR="007557AA" w:rsidRDefault="007557AA" w:rsidP="003B690F">
      <w:pPr>
        <w:spacing w:after="160" w:line="259" w:lineRule="auto"/>
      </w:pPr>
    </w:p>
    <w:p w14:paraId="2D3137E0" w14:textId="77777777" w:rsidR="005415D3" w:rsidRDefault="005415D3" w:rsidP="00616E72">
      <w:pPr>
        <w:spacing w:after="160" w:line="259" w:lineRule="auto"/>
      </w:pPr>
    </w:p>
    <w:p w14:paraId="0571FED7" w14:textId="085A6BDB" w:rsidR="002C713A" w:rsidRDefault="000D398A" w:rsidP="00770C53">
      <w:pPr>
        <w:spacing w:after="160" w:line="259" w:lineRule="auto"/>
        <w:jc w:val="center"/>
      </w:pPr>
      <w:r w:rsidRPr="000D398A">
        <w:rPr>
          <w:u w:val="single"/>
        </w:rPr>
        <w:t>End of Document</w:t>
      </w:r>
    </w:p>
    <w:p w14:paraId="6E190209" w14:textId="77777777" w:rsidR="00D45773" w:rsidRDefault="00D45773" w:rsidP="00AB6940">
      <w:pPr>
        <w:pStyle w:val="Heading1"/>
        <w:numPr>
          <w:ilvl w:val="0"/>
          <w:numId w:val="0"/>
        </w:numPr>
        <w:ind w:left="432" w:hanging="432"/>
      </w:pPr>
      <w:bookmarkStart w:id="84" w:name="_Toc475004523"/>
      <w:bookmarkStart w:id="85" w:name="_Toc491868097"/>
      <w:r>
        <w:lastRenderedPageBreak/>
        <w:t>Notices</w:t>
      </w:r>
      <w:bookmarkEnd w:id="84"/>
      <w:bookmarkEnd w:id="85"/>
    </w:p>
    <w:p w14:paraId="50701040" w14:textId="77777777" w:rsidR="00D45773" w:rsidRPr="00DA22DF" w:rsidRDefault="00D45773" w:rsidP="00D45773">
      <w:pPr>
        <w:spacing w:before="200"/>
        <w:rPr>
          <w:sz w:val="18"/>
          <w:szCs w:val="18"/>
        </w:rPr>
      </w:pPr>
      <w:r w:rsidRPr="00DA22DF">
        <w:rPr>
          <w:sz w:val="18"/>
          <w:szCs w:val="18"/>
        </w:rPr>
        <w:t>This information was developed for products and services offered in the U.S.A. 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762C4030" w14:textId="77777777" w:rsidR="00D45773" w:rsidRPr="00DA22DF" w:rsidRDefault="00D45773" w:rsidP="00D45773">
      <w:pPr>
        <w:spacing w:before="200"/>
        <w:rPr>
          <w:sz w:val="18"/>
          <w:szCs w:val="18"/>
        </w:rPr>
      </w:pPr>
      <w:r w:rsidRPr="00DA22DF">
        <w:rPr>
          <w:sz w:val="18"/>
          <w:szCs w:val="18"/>
        </w:rPr>
        <w:t>IBM may have patents or pending patent applications covering subject matter described in this document. The furnishing of this document does not give you any license to these patents. You can send license inquiries, in writing, to:</w:t>
      </w:r>
    </w:p>
    <w:p w14:paraId="1AA76295" w14:textId="77777777" w:rsidR="00D45773" w:rsidRPr="00DA22DF" w:rsidRDefault="00D45773" w:rsidP="00D45773">
      <w:pPr>
        <w:spacing w:before="200"/>
        <w:rPr>
          <w:sz w:val="18"/>
          <w:szCs w:val="18"/>
        </w:rPr>
      </w:pPr>
      <w:r w:rsidRPr="00DA22DF">
        <w:rPr>
          <w:sz w:val="18"/>
          <w:szCs w:val="18"/>
        </w:rPr>
        <w:t>IBM Director of Licensing</w:t>
      </w:r>
      <w:r w:rsidRPr="00DA22DF">
        <w:rPr>
          <w:sz w:val="18"/>
          <w:szCs w:val="18"/>
        </w:rPr>
        <w:br/>
        <w:t>IBM Corporation</w:t>
      </w:r>
      <w:r w:rsidRPr="00DA22DF">
        <w:rPr>
          <w:sz w:val="18"/>
          <w:szCs w:val="18"/>
        </w:rPr>
        <w:br/>
        <w:t>North Castle Drive</w:t>
      </w:r>
      <w:r w:rsidRPr="00DA22DF">
        <w:rPr>
          <w:sz w:val="18"/>
          <w:szCs w:val="18"/>
        </w:rPr>
        <w:br/>
        <w:t>Armonk, NY 10504-1785 U.S.A.</w:t>
      </w:r>
    </w:p>
    <w:p w14:paraId="227DAC65" w14:textId="77777777" w:rsidR="00D45773" w:rsidRPr="00DA22DF" w:rsidRDefault="00D45773" w:rsidP="00D45773">
      <w:pPr>
        <w:spacing w:before="200"/>
        <w:rPr>
          <w:sz w:val="18"/>
          <w:szCs w:val="18"/>
        </w:rPr>
      </w:pPr>
      <w:r w:rsidRPr="00DA22DF">
        <w:rPr>
          <w:sz w:val="18"/>
          <w:szCs w:val="18"/>
        </w:rPr>
        <w:t xml:space="preserve">For license inquiries regarding double-byte character set (DBCS) information, contact the IBM Intellectual Property Department in your country or send inquiries, in writing, to: </w:t>
      </w:r>
    </w:p>
    <w:p w14:paraId="4A4B765B" w14:textId="77777777" w:rsidR="00D45773" w:rsidRPr="00DA22DF" w:rsidRDefault="00D45773" w:rsidP="00D45773">
      <w:pPr>
        <w:spacing w:before="200"/>
        <w:rPr>
          <w:sz w:val="18"/>
          <w:szCs w:val="18"/>
        </w:rPr>
      </w:pPr>
      <w:r w:rsidRPr="00DA22DF">
        <w:rPr>
          <w:sz w:val="18"/>
          <w:szCs w:val="18"/>
        </w:rPr>
        <w:t>Intellectual Property Licensing</w:t>
      </w:r>
      <w:r w:rsidRPr="00DA22DF">
        <w:rPr>
          <w:sz w:val="18"/>
          <w:szCs w:val="18"/>
        </w:rPr>
        <w:br/>
        <w:t>Legal and Intellectual Property Law</w:t>
      </w:r>
      <w:r w:rsidRPr="00DA22DF">
        <w:rPr>
          <w:sz w:val="18"/>
          <w:szCs w:val="18"/>
        </w:rPr>
        <w:br/>
        <w:t>IBM Japan, Ltd.</w:t>
      </w:r>
      <w:r w:rsidRPr="00DA22DF">
        <w:rPr>
          <w:sz w:val="18"/>
          <w:szCs w:val="18"/>
        </w:rPr>
        <w:br/>
        <w:t xml:space="preserve">19-21, </w:t>
      </w:r>
      <w:proofErr w:type="spellStart"/>
      <w:r w:rsidRPr="00DA22DF">
        <w:rPr>
          <w:sz w:val="18"/>
          <w:szCs w:val="18"/>
        </w:rPr>
        <w:t>Nihonbashi-Hakozakicho</w:t>
      </w:r>
      <w:proofErr w:type="spellEnd"/>
      <w:r w:rsidRPr="00DA22DF">
        <w:rPr>
          <w:sz w:val="18"/>
          <w:szCs w:val="18"/>
        </w:rPr>
        <w:t>, Chuo-</w:t>
      </w:r>
      <w:proofErr w:type="spellStart"/>
      <w:r w:rsidRPr="00DA22DF">
        <w:rPr>
          <w:sz w:val="18"/>
          <w:szCs w:val="18"/>
        </w:rPr>
        <w:t>ku</w:t>
      </w:r>
      <w:proofErr w:type="spellEnd"/>
      <w:r w:rsidRPr="00DA22DF">
        <w:rPr>
          <w:sz w:val="18"/>
          <w:szCs w:val="18"/>
        </w:rPr>
        <w:br/>
        <w:t>Tokyo 103-8510, Japan</w:t>
      </w:r>
    </w:p>
    <w:p w14:paraId="4C086ED4" w14:textId="77777777" w:rsidR="00D45773" w:rsidRPr="00DA22DF" w:rsidRDefault="00D45773" w:rsidP="00D45773">
      <w:pPr>
        <w:spacing w:before="200"/>
        <w:rPr>
          <w:sz w:val="18"/>
          <w:szCs w:val="18"/>
        </w:rPr>
      </w:pPr>
      <w:r w:rsidRPr="00DA22DF">
        <w:rPr>
          <w:rStyle w:val="Strong"/>
          <w:sz w:val="18"/>
          <w:szCs w:val="18"/>
        </w:rPr>
        <w:t xml:space="preserve">The following paragraph does not apply to the United Kingdom or any other country where such provisions are inconsistent with local </w:t>
      </w:r>
      <w:proofErr w:type="gramStart"/>
      <w:r w:rsidRPr="00DA22DF">
        <w:rPr>
          <w:rStyle w:val="Strong"/>
          <w:sz w:val="18"/>
          <w:szCs w:val="18"/>
        </w:rPr>
        <w:t>law :</w:t>
      </w:r>
      <w:proofErr w:type="gramEnd"/>
      <w:r w:rsidRPr="00DA22DF">
        <w:rPr>
          <w:rStyle w:val="Strong"/>
          <w:sz w:val="18"/>
          <w:szCs w:val="18"/>
        </w:rPr>
        <w:t xml:space="preserve"> </w:t>
      </w:r>
    </w:p>
    <w:p w14:paraId="7A9098D3" w14:textId="77777777" w:rsidR="00D45773" w:rsidRPr="00DA22DF" w:rsidRDefault="00D45773" w:rsidP="00D45773">
      <w:pPr>
        <w:spacing w:before="200"/>
        <w:rPr>
          <w:sz w:val="18"/>
          <w:szCs w:val="18"/>
        </w:rPr>
      </w:pPr>
      <w:r w:rsidRPr="00DA22DF">
        <w:rPr>
          <w:sz w:val="18"/>
          <w:szCs w:val="18"/>
        </w:rPr>
        <w:t>INTERNATIONAL BUSINESS MACHINES CORPORATION PROVIDES THIS PUBLICATION "AS IS" WITHOUT WARRANTY OF ANY KIND, EITHER EXPRESS OR IMPLIED, INCLUDING, BUT NOT LIMITED TO, THE IMPLIED WARRANTIES OF NON-INFRINGEMENT, MERCHANTABILITY OR FITNESS FOR A PARTICULAR PURPOSE.</w:t>
      </w:r>
    </w:p>
    <w:p w14:paraId="1843C061" w14:textId="77777777" w:rsidR="00D45773" w:rsidRPr="00DA22DF" w:rsidRDefault="00D45773" w:rsidP="00D45773">
      <w:pPr>
        <w:spacing w:before="200"/>
        <w:rPr>
          <w:sz w:val="18"/>
          <w:szCs w:val="18"/>
        </w:rPr>
      </w:pPr>
      <w:r w:rsidRPr="00DA22DF">
        <w:rPr>
          <w:sz w:val="18"/>
          <w:szCs w:val="18"/>
        </w:rPr>
        <w:t>Some states do not allow disclaimer of express or implied warranties in certain transactions, therefore, this statement might not apply to you.</w:t>
      </w:r>
    </w:p>
    <w:p w14:paraId="7A38081A" w14:textId="77777777" w:rsidR="00D45773" w:rsidRPr="00DA22DF" w:rsidRDefault="00D45773" w:rsidP="00D45773">
      <w:pPr>
        <w:spacing w:before="200"/>
        <w:rPr>
          <w:sz w:val="18"/>
          <w:szCs w:val="18"/>
        </w:rPr>
      </w:pPr>
      <w:r w:rsidRPr="00DA22DF">
        <w:rPr>
          <w:sz w:val="18"/>
          <w:szCs w:val="18"/>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w:t>
      </w:r>
      <w:proofErr w:type="spellStart"/>
      <w:r w:rsidRPr="00DA22DF">
        <w:rPr>
          <w:sz w:val="18"/>
          <w:szCs w:val="18"/>
        </w:rPr>
        <w:t>s</w:t>
      </w:r>
      <w:proofErr w:type="spellEnd"/>
      <w:r w:rsidRPr="00DA22DF">
        <w:rPr>
          <w:sz w:val="18"/>
          <w:szCs w:val="18"/>
        </w:rPr>
        <w:t>) described in this publication at any time without notice.</w:t>
      </w:r>
    </w:p>
    <w:p w14:paraId="529BB67E" w14:textId="77777777" w:rsidR="00D45773" w:rsidRPr="00DA22DF" w:rsidRDefault="00D45773" w:rsidP="00D45773">
      <w:pPr>
        <w:spacing w:before="200"/>
        <w:rPr>
          <w:sz w:val="18"/>
          <w:szCs w:val="18"/>
        </w:rPr>
      </w:pPr>
      <w:r w:rsidRPr="00DA22DF">
        <w:rPr>
          <w:sz w:val="18"/>
          <w:szCs w:val="18"/>
        </w:rPr>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AB4F317" w14:textId="77777777" w:rsidR="00D45773" w:rsidRPr="00DA22DF" w:rsidRDefault="00D45773" w:rsidP="00D45773">
      <w:pPr>
        <w:spacing w:before="200"/>
        <w:rPr>
          <w:sz w:val="18"/>
          <w:szCs w:val="18"/>
        </w:rPr>
      </w:pPr>
      <w:r w:rsidRPr="00DA22DF">
        <w:rPr>
          <w:sz w:val="18"/>
          <w:szCs w:val="18"/>
        </w:rPr>
        <w:t>IBM may use or distribute any of the information you supply in any way it believes appropriate without incurring any obligation to you.</w:t>
      </w:r>
    </w:p>
    <w:p w14:paraId="4ADE81BC" w14:textId="77777777" w:rsidR="00D45773" w:rsidRPr="00DA22DF" w:rsidRDefault="00D45773" w:rsidP="00D45773">
      <w:pPr>
        <w:spacing w:before="200"/>
        <w:rPr>
          <w:sz w:val="18"/>
          <w:szCs w:val="18"/>
        </w:rPr>
      </w:pPr>
      <w:r w:rsidRPr="00DA22DF">
        <w:rPr>
          <w:sz w:val="18"/>
          <w:szCs w:val="18"/>
        </w:rPr>
        <w:t>Licensees of this program who wish to have information about it for the purpose of enabling: (</w:t>
      </w:r>
      <w:proofErr w:type="spellStart"/>
      <w:r w:rsidRPr="00DA22DF">
        <w:rPr>
          <w:sz w:val="18"/>
          <w:szCs w:val="18"/>
        </w:rPr>
        <w:t>i</w:t>
      </w:r>
      <w:proofErr w:type="spellEnd"/>
      <w:r w:rsidRPr="00DA22DF">
        <w:rPr>
          <w:sz w:val="18"/>
          <w:szCs w:val="18"/>
        </w:rPr>
        <w:t>) the exchange of information between independently created programs and other programs (including this one) and (ii) the mutual use of the information which has been exchanged, should contact:</w:t>
      </w:r>
    </w:p>
    <w:p w14:paraId="5523F4F8" w14:textId="77777777" w:rsidR="00D45773" w:rsidRPr="00DA22DF" w:rsidRDefault="00D45773" w:rsidP="00D45773">
      <w:pPr>
        <w:spacing w:before="200"/>
        <w:rPr>
          <w:sz w:val="18"/>
          <w:szCs w:val="18"/>
        </w:rPr>
      </w:pPr>
      <w:r w:rsidRPr="00DA22DF">
        <w:rPr>
          <w:sz w:val="18"/>
          <w:szCs w:val="18"/>
        </w:rPr>
        <w:t>IBM Corporation</w:t>
      </w:r>
      <w:r w:rsidRPr="00DA22DF">
        <w:rPr>
          <w:sz w:val="18"/>
          <w:szCs w:val="18"/>
        </w:rPr>
        <w:br/>
        <w:t>2Z4A/101</w:t>
      </w:r>
      <w:r w:rsidRPr="00DA22DF">
        <w:rPr>
          <w:sz w:val="18"/>
          <w:szCs w:val="18"/>
        </w:rPr>
        <w:br/>
        <w:t>11400 Burnet Road</w:t>
      </w:r>
      <w:r w:rsidRPr="00DA22DF">
        <w:rPr>
          <w:sz w:val="18"/>
          <w:szCs w:val="18"/>
        </w:rPr>
        <w:br/>
        <w:t>Austin, TX</w:t>
      </w:r>
      <w:r>
        <w:rPr>
          <w:sz w:val="18"/>
          <w:szCs w:val="18"/>
        </w:rPr>
        <w:t xml:space="preserve"> </w:t>
      </w:r>
      <w:r w:rsidRPr="00DA22DF">
        <w:rPr>
          <w:sz w:val="18"/>
          <w:szCs w:val="18"/>
        </w:rPr>
        <w:t>78758 U.S.A.</w:t>
      </w:r>
    </w:p>
    <w:p w14:paraId="5F79A89B" w14:textId="77777777" w:rsidR="00D45773" w:rsidRPr="00DA22DF" w:rsidRDefault="00D45773" w:rsidP="00D45773">
      <w:pPr>
        <w:spacing w:before="200"/>
        <w:rPr>
          <w:sz w:val="18"/>
          <w:szCs w:val="18"/>
        </w:rPr>
      </w:pPr>
      <w:r w:rsidRPr="00DA22DF">
        <w:rPr>
          <w:sz w:val="18"/>
          <w:szCs w:val="18"/>
        </w:rPr>
        <w:t>Such information may be available, subject to appropriate terms and conditions, including in some cases payment of a fee.</w:t>
      </w:r>
    </w:p>
    <w:p w14:paraId="59462C55" w14:textId="77777777" w:rsidR="00D45773" w:rsidRPr="00DA22DF" w:rsidRDefault="00D45773" w:rsidP="00D45773">
      <w:pPr>
        <w:spacing w:before="200"/>
        <w:rPr>
          <w:sz w:val="18"/>
          <w:szCs w:val="18"/>
        </w:rPr>
      </w:pPr>
      <w:r w:rsidRPr="00DA22DF">
        <w:rPr>
          <w:sz w:val="18"/>
          <w:szCs w:val="18"/>
        </w:rPr>
        <w:t>The licensed program described in this document and all licensed material available for it are provided by IBM under terms of the IBM Customer Agreement, IBM International Program License Agreement or any equivalent agreement between us.</w:t>
      </w:r>
    </w:p>
    <w:p w14:paraId="741F938A" w14:textId="77777777" w:rsidR="00D45773" w:rsidRPr="00DA22DF" w:rsidRDefault="00D45773" w:rsidP="00D45773">
      <w:pPr>
        <w:spacing w:before="200"/>
        <w:rPr>
          <w:sz w:val="18"/>
          <w:szCs w:val="18"/>
        </w:rPr>
      </w:pPr>
      <w:r w:rsidRPr="00DA22DF">
        <w:rPr>
          <w:sz w:val="18"/>
          <w:szCs w:val="18"/>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 may have been estimated through extrapolation. Actual results may vary. Users of this document should verify the applicable data for their specific environment.</w:t>
      </w:r>
    </w:p>
    <w:p w14:paraId="7A6C0D17" w14:textId="77777777" w:rsidR="00D45773" w:rsidRPr="00DA22DF" w:rsidRDefault="00D45773" w:rsidP="00D45773">
      <w:pPr>
        <w:spacing w:before="200"/>
        <w:rPr>
          <w:sz w:val="18"/>
          <w:szCs w:val="18"/>
        </w:rPr>
      </w:pPr>
      <w:r w:rsidRPr="00DA22DF">
        <w:rPr>
          <w:sz w:val="18"/>
          <w:szCs w:val="18"/>
        </w:rPr>
        <w:lastRenderedPageBreak/>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E3F2438" w14:textId="77777777" w:rsidR="00D45773" w:rsidRPr="00DA22DF" w:rsidRDefault="00D45773" w:rsidP="00D45773">
      <w:pPr>
        <w:spacing w:before="200"/>
        <w:rPr>
          <w:sz w:val="18"/>
          <w:szCs w:val="18"/>
        </w:rPr>
      </w:pPr>
      <w:r w:rsidRPr="00DA22DF">
        <w:rPr>
          <w:sz w:val="18"/>
          <w:szCs w:val="18"/>
        </w:rPr>
        <w:t xml:space="preserve">All statements regarding IBM's future direction or intent are subject to change or withdrawal without notice, and represent goals and objectives only. </w:t>
      </w:r>
    </w:p>
    <w:p w14:paraId="775D2B5E" w14:textId="77777777" w:rsidR="00D45773" w:rsidRPr="00DA22DF" w:rsidRDefault="00D45773" w:rsidP="00D45773">
      <w:pPr>
        <w:spacing w:before="200"/>
        <w:rPr>
          <w:sz w:val="18"/>
          <w:szCs w:val="18"/>
        </w:rPr>
      </w:pPr>
      <w:r w:rsidRPr="00DA22DF">
        <w:rPr>
          <w:sz w:val="18"/>
          <w:szCs w:val="18"/>
        </w:rPr>
        <w:t xml:space="preserve">All IBM prices shown are IBM's suggested retail prices, are current and are subject to change without notice. Dealer prices may vary. </w:t>
      </w:r>
    </w:p>
    <w:p w14:paraId="4C55A9BD" w14:textId="77777777" w:rsidR="00D45773" w:rsidRPr="00DA22DF" w:rsidRDefault="00D45773" w:rsidP="00D45773">
      <w:pPr>
        <w:spacing w:before="200"/>
        <w:rPr>
          <w:sz w:val="18"/>
          <w:szCs w:val="18"/>
        </w:rPr>
      </w:pPr>
      <w:r w:rsidRPr="00DA22DF">
        <w:rPr>
          <w:sz w:val="18"/>
          <w:szCs w:val="18"/>
        </w:rPr>
        <w:t xml:space="preserve">This information is for planning purposes only. The information herein is subject to change before the products described become available. </w:t>
      </w:r>
    </w:p>
    <w:p w14:paraId="0D5D836B" w14:textId="77777777" w:rsidR="00D45773" w:rsidRPr="00DA22DF" w:rsidRDefault="00D45773" w:rsidP="00D45773">
      <w:pPr>
        <w:spacing w:before="200"/>
        <w:rPr>
          <w:sz w:val="18"/>
          <w:szCs w:val="18"/>
        </w:rPr>
      </w:pPr>
      <w:r w:rsidRPr="00DA22DF">
        <w:rPr>
          <w:sz w:val="18"/>
          <w:szCs w:val="18"/>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5787457C" w14:textId="77777777" w:rsidR="00D45773" w:rsidRPr="00201358" w:rsidRDefault="00D45773" w:rsidP="00D45773">
      <w:pPr>
        <w:spacing w:before="200"/>
        <w:rPr>
          <w:b/>
          <w:sz w:val="24"/>
        </w:rPr>
      </w:pPr>
      <w:r w:rsidRPr="00201358">
        <w:rPr>
          <w:b/>
          <w:sz w:val="24"/>
        </w:rPr>
        <w:t>COPYRIGHT LICENSE:</w:t>
      </w:r>
    </w:p>
    <w:p w14:paraId="7B8186ED" w14:textId="77777777" w:rsidR="00D45773" w:rsidRPr="00DA22DF" w:rsidRDefault="00D45773" w:rsidP="00D45773">
      <w:pPr>
        <w:spacing w:before="200"/>
        <w:rPr>
          <w:sz w:val="18"/>
          <w:szCs w:val="18"/>
        </w:rPr>
      </w:pPr>
      <w:r w:rsidRPr="00DA22DF">
        <w:rPr>
          <w:sz w:val="18"/>
          <w:szCs w:val="18"/>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You may copy, modify, and distribute these sample programs in any form without payment to IBM for the purposes of developing, using, marketing, or distributing application programs conforming to IBM's application programming interfaces.</w:t>
      </w:r>
    </w:p>
    <w:p w14:paraId="33222CFB" w14:textId="77777777" w:rsidR="00D45773" w:rsidRPr="00DA22DF" w:rsidRDefault="00D45773" w:rsidP="00D45773">
      <w:pPr>
        <w:spacing w:before="200"/>
        <w:rPr>
          <w:sz w:val="18"/>
          <w:szCs w:val="18"/>
        </w:rPr>
      </w:pPr>
      <w:r w:rsidRPr="00DA22DF">
        <w:rPr>
          <w:sz w:val="18"/>
          <w:szCs w:val="18"/>
        </w:rPr>
        <w:t>Each copy or any portion of these sample programs or any derivative work, must include a copyright notice as follows:</w:t>
      </w:r>
    </w:p>
    <w:p w14:paraId="41246ED4" w14:textId="77777777" w:rsidR="00D45773" w:rsidRPr="00DA22DF" w:rsidRDefault="00D45773" w:rsidP="00D45773">
      <w:pPr>
        <w:spacing w:before="200"/>
        <w:rPr>
          <w:sz w:val="18"/>
          <w:szCs w:val="18"/>
        </w:rPr>
      </w:pPr>
      <w:r w:rsidRPr="00DA22DF">
        <w:rPr>
          <w:sz w:val="18"/>
          <w:szCs w:val="18"/>
        </w:rPr>
        <w:t xml:space="preserve">© </w:t>
      </w:r>
      <w:r>
        <w:rPr>
          <w:sz w:val="18"/>
          <w:szCs w:val="18"/>
        </w:rPr>
        <w:t>IBM 2017</w:t>
      </w:r>
      <w:r w:rsidRPr="00DA22DF">
        <w:rPr>
          <w:sz w:val="18"/>
          <w:szCs w:val="18"/>
        </w:rPr>
        <w:t>. Portions of this code are derived from IBM Corp. Sample Programs. © Copyright IBM Corp</w:t>
      </w:r>
      <w:r>
        <w:rPr>
          <w:sz w:val="18"/>
          <w:szCs w:val="18"/>
        </w:rPr>
        <w:t xml:space="preserve"> 2017.</w:t>
      </w:r>
      <w:r w:rsidRPr="00DA22DF">
        <w:rPr>
          <w:sz w:val="18"/>
          <w:szCs w:val="18"/>
        </w:rPr>
        <w:t xml:space="preserve"> All rights reserved.</w:t>
      </w:r>
    </w:p>
    <w:p w14:paraId="2DBC8618" w14:textId="77777777" w:rsidR="00D45773" w:rsidRPr="00DA22DF" w:rsidRDefault="00D45773" w:rsidP="00D45773">
      <w:pPr>
        <w:spacing w:before="200"/>
        <w:rPr>
          <w:sz w:val="18"/>
          <w:szCs w:val="18"/>
        </w:rPr>
      </w:pPr>
      <w:r w:rsidRPr="00DA22DF">
        <w:rPr>
          <w:sz w:val="18"/>
          <w:szCs w:val="18"/>
        </w:rPr>
        <w:t>If you are viewing this information in softcopy form, the photographs and color illustrations might not be displayed.</w:t>
      </w:r>
    </w:p>
    <w:p w14:paraId="347120B5" w14:textId="77777777" w:rsidR="00D45773" w:rsidRPr="00201358" w:rsidRDefault="00D45773" w:rsidP="00D45773">
      <w:pPr>
        <w:spacing w:before="200"/>
        <w:rPr>
          <w:b/>
          <w:sz w:val="24"/>
        </w:rPr>
      </w:pPr>
      <w:r w:rsidRPr="00201358">
        <w:rPr>
          <w:b/>
          <w:sz w:val="24"/>
        </w:rPr>
        <w:t>Trademarks</w:t>
      </w:r>
    </w:p>
    <w:p w14:paraId="73009F5C" w14:textId="77777777" w:rsidR="00D45773" w:rsidRPr="00DA22DF" w:rsidRDefault="00D45773" w:rsidP="00D45773">
      <w:pPr>
        <w:spacing w:before="200"/>
        <w:rPr>
          <w:sz w:val="18"/>
          <w:szCs w:val="18"/>
        </w:rPr>
      </w:pPr>
      <w:r w:rsidRPr="00DA22DF">
        <w:rPr>
          <w:sz w:val="18"/>
          <w:szCs w:val="18"/>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140" w:history="1">
        <w:r w:rsidRPr="00DA22DF">
          <w:rPr>
            <w:rStyle w:val="Hyperlink"/>
            <w:sz w:val="18"/>
            <w:szCs w:val="18"/>
          </w:rPr>
          <w:t>ibm.com/legal/copytrade.shtml.</w:t>
        </w:r>
      </w:hyperlink>
    </w:p>
    <w:p w14:paraId="79EE83EE" w14:textId="77777777" w:rsidR="00D45773" w:rsidRDefault="00D45773" w:rsidP="00D45773">
      <w:pPr>
        <w:spacing w:before="200"/>
        <w:rPr>
          <w:b/>
          <w:sz w:val="24"/>
        </w:rPr>
      </w:pPr>
      <w:r w:rsidRPr="00DA22DF">
        <w:rPr>
          <w:b/>
          <w:sz w:val="24"/>
        </w:rPr>
        <w:t>Statement of Good Security Practices</w:t>
      </w:r>
    </w:p>
    <w:p w14:paraId="4E4836DF" w14:textId="77777777" w:rsidR="00D45773" w:rsidRDefault="00D45773" w:rsidP="00D45773">
      <w:pPr>
        <w:spacing w:before="200"/>
      </w:pPr>
      <w:r w:rsidRPr="00DA22DF">
        <w:rPr>
          <w:sz w:val="18"/>
          <w:szCs w:val="18"/>
        </w:rPr>
        <w:t>IT system security involves protecting systems and information through prevention, detection and response to improper access from within and outside your enterprise.</w:t>
      </w:r>
      <w:r>
        <w:rPr>
          <w:sz w:val="18"/>
          <w:szCs w:val="18"/>
        </w:rPr>
        <w:t xml:space="preserve"> </w:t>
      </w:r>
      <w:r w:rsidRPr="00DA22DF">
        <w:rPr>
          <w:sz w:val="18"/>
          <w:szCs w:val="18"/>
        </w:rPr>
        <w:t>Improper access can result in information being altered, destroyed, misappropriated or misused or can result in damage to or misuse of your systems, including for use in attacks on others.</w:t>
      </w:r>
      <w:r>
        <w:rPr>
          <w:sz w:val="18"/>
          <w:szCs w:val="18"/>
        </w:rPr>
        <w:t xml:space="preserve"> </w:t>
      </w:r>
      <w:r w:rsidRPr="00DA22DF">
        <w:rPr>
          <w:sz w:val="18"/>
          <w:szCs w:val="18"/>
        </w:rPr>
        <w:t>No IT system or product should be considered completely secure and no single product, service or security measure can be completely effective in preventing improper use or access.</w:t>
      </w:r>
      <w:r>
        <w:rPr>
          <w:sz w:val="18"/>
          <w:szCs w:val="18"/>
        </w:rPr>
        <w:t xml:space="preserve"> </w:t>
      </w:r>
      <w:r w:rsidRPr="00DA22DF">
        <w:rPr>
          <w:sz w:val="18"/>
          <w:szCs w:val="18"/>
        </w:rPr>
        <w:t>IBM systems, products and services are designed to be part of a comprehensive security approach, which will necessarily involve additional operational procedures, and may require other systems, products or services to be most effective.</w:t>
      </w:r>
      <w:r>
        <w:rPr>
          <w:sz w:val="18"/>
          <w:szCs w:val="18"/>
        </w:rPr>
        <w:t xml:space="preserve"> </w:t>
      </w:r>
      <w:r w:rsidRPr="00DA22DF">
        <w:rPr>
          <w:sz w:val="18"/>
          <w:szCs w:val="18"/>
        </w:rPr>
        <w:t>IBM DOES NOT WARRANT THAT ANY SYSTEMS, PRODUCTS OR SERVICES ARE IMMUNE FROM, OR WILL MAKE YOUR ENTERPRISE IMMUNE FROM, THE MALICIOUS OR ILLEGAL CONDUCT OF ANY PARTY.</w:t>
      </w:r>
      <w:r>
        <w:br w:type="page"/>
      </w:r>
      <w:r>
        <w:rPr>
          <w:noProof/>
          <w:lang w:val="en-GB" w:eastAsia="en-GB"/>
        </w:rPr>
        <w:lastRenderedPageBreak/>
        <w:drawing>
          <wp:inline distT="0" distB="0" distL="0" distR="0" wp14:anchorId="581A9799" wp14:editId="0F36A92B">
            <wp:extent cx="914400"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14:paraId="436DFB21" w14:textId="77777777" w:rsidR="00D45773" w:rsidRDefault="00D45773" w:rsidP="00D45773"/>
    <w:p w14:paraId="6D47ECF7" w14:textId="77777777" w:rsidR="00D45773" w:rsidRDefault="00D45773" w:rsidP="00D45773"/>
    <w:p w14:paraId="7B5AA09C" w14:textId="77777777" w:rsidR="00D45773" w:rsidRDefault="00D45773" w:rsidP="00D45773"/>
    <w:p w14:paraId="5ED07BA1" w14:textId="77777777" w:rsidR="00D45773" w:rsidRDefault="00D45773" w:rsidP="00D45773"/>
    <w:p w14:paraId="7F23AC2C" w14:textId="77777777" w:rsidR="00D45773" w:rsidRDefault="00D45773" w:rsidP="00D45773"/>
    <w:p w14:paraId="16910847" w14:textId="77777777" w:rsidR="00D45773" w:rsidRDefault="00D45773" w:rsidP="00D45773"/>
    <w:p w14:paraId="54F73BAC" w14:textId="77777777" w:rsidR="00D45773" w:rsidRDefault="00D45773" w:rsidP="00D45773"/>
    <w:p w14:paraId="2BB911F3" w14:textId="77777777" w:rsidR="00D45773" w:rsidRDefault="00D45773" w:rsidP="00D45773"/>
    <w:p w14:paraId="75F2504B" w14:textId="77777777" w:rsidR="00D45773" w:rsidRDefault="00D45773" w:rsidP="00D45773"/>
    <w:p w14:paraId="6BFF5636" w14:textId="77777777" w:rsidR="00D45773" w:rsidRDefault="00D45773" w:rsidP="00D45773"/>
    <w:p w14:paraId="3D9B5752" w14:textId="77777777" w:rsidR="00D45773" w:rsidRDefault="00D45773" w:rsidP="00D45773"/>
    <w:p w14:paraId="0B71A874" w14:textId="77777777" w:rsidR="00D45773" w:rsidRDefault="00D45773" w:rsidP="00D45773"/>
    <w:p w14:paraId="22581E71" w14:textId="77777777" w:rsidR="00D45773" w:rsidRDefault="00D45773" w:rsidP="00D45773"/>
    <w:p w14:paraId="2994A6A6" w14:textId="77777777" w:rsidR="00D45773" w:rsidRDefault="00D45773" w:rsidP="00D45773"/>
    <w:p w14:paraId="46CA00BA" w14:textId="77777777" w:rsidR="00D45773" w:rsidRDefault="00D45773" w:rsidP="00D45773"/>
    <w:p w14:paraId="4E8AB1EA" w14:textId="77777777" w:rsidR="00D45773" w:rsidRDefault="00D45773" w:rsidP="00D45773"/>
    <w:p w14:paraId="39D84FC0" w14:textId="77777777" w:rsidR="00D45773" w:rsidRDefault="00D45773" w:rsidP="00D45773"/>
    <w:p w14:paraId="3A784840" w14:textId="77777777" w:rsidR="00D45773" w:rsidRDefault="00D45773" w:rsidP="00D45773"/>
    <w:p w14:paraId="33788E60" w14:textId="77777777" w:rsidR="00D45773" w:rsidRDefault="00D45773" w:rsidP="00D45773"/>
    <w:p w14:paraId="32FACB86" w14:textId="77777777" w:rsidR="00D45773" w:rsidRDefault="00D45773" w:rsidP="00D45773"/>
    <w:p w14:paraId="5A5E9491" w14:textId="77777777" w:rsidR="00D45773" w:rsidRDefault="00D45773" w:rsidP="00D45773"/>
    <w:p w14:paraId="7976640D" w14:textId="77777777" w:rsidR="00D45773" w:rsidRDefault="00D45773" w:rsidP="00D45773"/>
    <w:p w14:paraId="4DE93DB5" w14:textId="77777777" w:rsidR="00D45773" w:rsidRDefault="00D45773" w:rsidP="00D45773"/>
    <w:p w14:paraId="07F133AE" w14:textId="77777777" w:rsidR="00D45773" w:rsidRDefault="00D45773" w:rsidP="00D45773"/>
    <w:p w14:paraId="4B585567" w14:textId="77777777" w:rsidR="00D45773" w:rsidRDefault="00D45773" w:rsidP="00D45773"/>
    <w:p w14:paraId="16D13D4B" w14:textId="77777777" w:rsidR="00D45773" w:rsidRDefault="00D45773" w:rsidP="00D45773"/>
    <w:p w14:paraId="742916CC" w14:textId="77777777" w:rsidR="00D45773" w:rsidRPr="00844835" w:rsidRDefault="00D45773" w:rsidP="00D45773">
      <w:pPr>
        <w:autoSpaceDE w:val="0"/>
        <w:autoSpaceDN w:val="0"/>
        <w:adjustRightInd w:val="0"/>
        <w:rPr>
          <w:rFonts w:cs="Arial"/>
          <w:sz w:val="16"/>
          <w:szCs w:val="16"/>
        </w:rPr>
      </w:pPr>
      <w:r w:rsidRPr="00844835">
        <w:rPr>
          <w:rFonts w:cs="Arial"/>
          <w:sz w:val="16"/>
          <w:szCs w:val="16"/>
        </w:rPr>
        <w:t>© International Business Machines Corporati</w:t>
      </w:r>
      <w:r>
        <w:rPr>
          <w:rFonts w:cs="Arial"/>
          <w:sz w:val="16"/>
          <w:szCs w:val="16"/>
        </w:rPr>
        <w:t>on 2017</w:t>
      </w:r>
    </w:p>
    <w:p w14:paraId="675C84EC" w14:textId="77777777" w:rsidR="00D45773" w:rsidRPr="00844835" w:rsidRDefault="00D45773" w:rsidP="00D45773">
      <w:pPr>
        <w:rPr>
          <w:rFonts w:cs="HelveticaNeueLT Com 45 Lt"/>
          <w:color w:val="221E1F"/>
          <w:sz w:val="16"/>
          <w:szCs w:val="16"/>
        </w:rPr>
      </w:pPr>
      <w:r w:rsidRPr="00844835">
        <w:rPr>
          <w:rFonts w:cs="HelveticaNeueLT Com 45 Lt"/>
          <w:color w:val="221E1F"/>
          <w:sz w:val="16"/>
          <w:szCs w:val="16"/>
        </w:rPr>
        <w:t>International Business Machines Corporation</w:t>
      </w:r>
      <w:r w:rsidRPr="00844835">
        <w:rPr>
          <w:rFonts w:cs="HelveticaNeueLT Com 45 Lt"/>
          <w:color w:val="221E1F"/>
          <w:sz w:val="16"/>
          <w:szCs w:val="16"/>
        </w:rPr>
        <w:br/>
        <w:t xml:space="preserve">New Orchard Road Armonk, NY 10504 </w:t>
      </w:r>
    </w:p>
    <w:p w14:paraId="63643277" w14:textId="77777777" w:rsidR="00D45773" w:rsidRPr="00844835" w:rsidRDefault="00D45773" w:rsidP="00D45773">
      <w:pPr>
        <w:rPr>
          <w:sz w:val="16"/>
          <w:szCs w:val="16"/>
        </w:rPr>
      </w:pPr>
      <w:r w:rsidRPr="00844835">
        <w:rPr>
          <w:sz w:val="16"/>
          <w:szCs w:val="16"/>
        </w:rPr>
        <w:t xml:space="preserve">Produced in </w:t>
      </w:r>
      <w:r>
        <w:rPr>
          <w:sz w:val="16"/>
          <w:szCs w:val="16"/>
        </w:rPr>
        <w:t xml:space="preserve">the United States of America </w:t>
      </w:r>
      <w:r w:rsidRPr="00844835">
        <w:rPr>
          <w:sz w:val="16"/>
          <w:szCs w:val="16"/>
        </w:rPr>
        <w:t>0</w:t>
      </w:r>
      <w:r>
        <w:rPr>
          <w:sz w:val="16"/>
          <w:szCs w:val="16"/>
        </w:rPr>
        <w:t>1</w:t>
      </w:r>
      <w:r w:rsidRPr="00844835">
        <w:rPr>
          <w:sz w:val="16"/>
          <w:szCs w:val="16"/>
        </w:rPr>
        <w:t>-</w:t>
      </w:r>
      <w:r>
        <w:rPr>
          <w:sz w:val="16"/>
          <w:szCs w:val="16"/>
        </w:rPr>
        <w:t>2016</w:t>
      </w:r>
    </w:p>
    <w:p w14:paraId="15F0EC2E" w14:textId="77777777" w:rsidR="00D45773" w:rsidRPr="00844835" w:rsidRDefault="00D45773" w:rsidP="00D45773">
      <w:pPr>
        <w:rPr>
          <w:sz w:val="16"/>
          <w:szCs w:val="16"/>
        </w:rPr>
      </w:pPr>
      <w:r w:rsidRPr="00844835">
        <w:rPr>
          <w:sz w:val="16"/>
          <w:szCs w:val="16"/>
        </w:rPr>
        <w:t>All Rights Reserved</w:t>
      </w:r>
    </w:p>
    <w:p w14:paraId="56A1583B" w14:textId="77777777" w:rsidR="00D45773" w:rsidRPr="00844835" w:rsidRDefault="00D45773" w:rsidP="00D45773">
      <w:pPr>
        <w:rPr>
          <w:sz w:val="16"/>
          <w:szCs w:val="16"/>
        </w:rPr>
      </w:pPr>
      <w:r w:rsidRPr="00844835">
        <w:rPr>
          <w:sz w:val="16"/>
          <w:szCs w:val="16"/>
        </w:rPr>
        <w:t>References in this publication to IBM products and services do not imply that IBM intends to make them available in all countries in which IBM operates</w:t>
      </w:r>
      <w:r>
        <w:rPr>
          <w:sz w:val="16"/>
          <w:szCs w:val="16"/>
        </w:rPr>
        <w:t>.</w:t>
      </w:r>
    </w:p>
    <w:p w14:paraId="091D8942" w14:textId="77777777" w:rsidR="00D45773" w:rsidRDefault="00D45773" w:rsidP="00D45773">
      <w:pPr>
        <w:spacing w:after="160" w:line="259" w:lineRule="auto"/>
      </w:pPr>
    </w:p>
    <w:p w14:paraId="6D6B2D82" w14:textId="77777777" w:rsidR="00D45773" w:rsidRDefault="00D45773" w:rsidP="004F2622"/>
    <w:p w14:paraId="43BDBEA0" w14:textId="77777777" w:rsidR="00D45773" w:rsidRDefault="00D45773" w:rsidP="004F2622"/>
    <w:p w14:paraId="3FC4FD5A" w14:textId="77777777" w:rsidR="002B29F5" w:rsidRDefault="002B29F5" w:rsidP="004F2622">
      <w:pPr>
        <w:rPr>
          <w:lang w:val="en-GB" w:eastAsia="x-none"/>
        </w:rPr>
      </w:pPr>
      <w:bookmarkStart w:id="86" w:name="_Toc472700733"/>
      <w:bookmarkStart w:id="87" w:name="_Toc472701884"/>
      <w:bookmarkStart w:id="88" w:name="_Toc472705595"/>
      <w:bookmarkStart w:id="89" w:name="_Toc472705838"/>
      <w:bookmarkStart w:id="90" w:name="_Toc472706086"/>
      <w:bookmarkStart w:id="91" w:name="_Toc472706564"/>
      <w:bookmarkStart w:id="92" w:name="_Toc472867175"/>
      <w:bookmarkStart w:id="93" w:name="_Toc432531945"/>
      <w:bookmarkStart w:id="94" w:name="_Toc432531946"/>
      <w:bookmarkStart w:id="95" w:name="_Toc432531947"/>
      <w:bookmarkStart w:id="96" w:name="_Toc472700734"/>
      <w:bookmarkStart w:id="97" w:name="_Toc472701885"/>
      <w:bookmarkStart w:id="98" w:name="_Toc472705596"/>
      <w:bookmarkStart w:id="99" w:name="_Toc472705839"/>
      <w:bookmarkStart w:id="100" w:name="_Toc472706087"/>
      <w:bookmarkStart w:id="101" w:name="_Toc472706565"/>
      <w:bookmarkStart w:id="102" w:name="_Toc472867176"/>
      <w:bookmarkStart w:id="103" w:name="_Toc472700735"/>
      <w:bookmarkStart w:id="104" w:name="_Toc472701886"/>
      <w:bookmarkStart w:id="105" w:name="_Toc472705597"/>
      <w:bookmarkStart w:id="106" w:name="_Toc472705840"/>
      <w:bookmarkStart w:id="107" w:name="_Toc472706088"/>
      <w:bookmarkStart w:id="108" w:name="_Toc472706566"/>
      <w:bookmarkStart w:id="109" w:name="_Toc472867177"/>
      <w:bookmarkStart w:id="110" w:name="_Toc472700736"/>
      <w:bookmarkStart w:id="111" w:name="_Toc472701887"/>
      <w:bookmarkStart w:id="112" w:name="_Toc472705598"/>
      <w:bookmarkStart w:id="113" w:name="_Toc472705841"/>
      <w:bookmarkStart w:id="114" w:name="_Toc472706089"/>
      <w:bookmarkStart w:id="115" w:name="_Toc472706567"/>
      <w:bookmarkStart w:id="116" w:name="_Toc472867178"/>
      <w:bookmarkStart w:id="117" w:name="_Toc472700737"/>
      <w:bookmarkStart w:id="118" w:name="_Toc472701888"/>
      <w:bookmarkStart w:id="119" w:name="_Toc472705599"/>
      <w:bookmarkStart w:id="120" w:name="_Toc472705842"/>
      <w:bookmarkStart w:id="121" w:name="_Toc472706090"/>
      <w:bookmarkStart w:id="122" w:name="_Toc472706568"/>
      <w:bookmarkStart w:id="123" w:name="_Toc472867179"/>
      <w:bookmarkStart w:id="124" w:name="_Toc472700738"/>
      <w:bookmarkStart w:id="125" w:name="_Toc472701889"/>
      <w:bookmarkStart w:id="126" w:name="_Toc472705600"/>
      <w:bookmarkStart w:id="127" w:name="_Toc472705843"/>
      <w:bookmarkStart w:id="128" w:name="_Toc472706091"/>
      <w:bookmarkStart w:id="129" w:name="_Toc472706569"/>
      <w:bookmarkStart w:id="130" w:name="_Toc472867180"/>
      <w:bookmarkStart w:id="131" w:name="_Toc472700739"/>
      <w:bookmarkStart w:id="132" w:name="_Toc472701890"/>
      <w:bookmarkStart w:id="133" w:name="_Toc472705601"/>
      <w:bookmarkStart w:id="134" w:name="_Toc472705844"/>
      <w:bookmarkStart w:id="135" w:name="_Toc472706092"/>
      <w:bookmarkStart w:id="136" w:name="_Toc472706570"/>
      <w:bookmarkStart w:id="137" w:name="_Toc472867181"/>
      <w:bookmarkStart w:id="138" w:name="_Toc472700740"/>
      <w:bookmarkStart w:id="139" w:name="_Toc472701891"/>
      <w:bookmarkStart w:id="140" w:name="_Toc472705602"/>
      <w:bookmarkStart w:id="141" w:name="_Toc472705845"/>
      <w:bookmarkStart w:id="142" w:name="_Toc472706093"/>
      <w:bookmarkStart w:id="143" w:name="_Toc472706571"/>
      <w:bookmarkStart w:id="144" w:name="_Toc472867182"/>
      <w:bookmarkStart w:id="145" w:name="_Toc472700741"/>
      <w:bookmarkStart w:id="146" w:name="_Toc472701892"/>
      <w:bookmarkStart w:id="147" w:name="_Toc472705603"/>
      <w:bookmarkStart w:id="148" w:name="_Toc472705846"/>
      <w:bookmarkStart w:id="149" w:name="_Toc472706094"/>
      <w:bookmarkStart w:id="150" w:name="_Toc472706572"/>
      <w:bookmarkStart w:id="151" w:name="_Toc472867183"/>
      <w:bookmarkStart w:id="152" w:name="_Toc472700742"/>
      <w:bookmarkStart w:id="153" w:name="_Toc472701893"/>
      <w:bookmarkStart w:id="154" w:name="_Toc472705604"/>
      <w:bookmarkStart w:id="155" w:name="_Toc472705847"/>
      <w:bookmarkStart w:id="156" w:name="_Toc472706095"/>
      <w:bookmarkStart w:id="157" w:name="_Toc472706573"/>
      <w:bookmarkStart w:id="158" w:name="_Toc472867184"/>
      <w:bookmarkStart w:id="159" w:name="_Toc472700743"/>
      <w:bookmarkStart w:id="160" w:name="_Toc472701894"/>
      <w:bookmarkStart w:id="161" w:name="_Toc472705605"/>
      <w:bookmarkStart w:id="162" w:name="_Toc472705848"/>
      <w:bookmarkStart w:id="163" w:name="_Toc472706096"/>
      <w:bookmarkStart w:id="164" w:name="_Toc472706574"/>
      <w:bookmarkStart w:id="165" w:name="_Toc472867185"/>
      <w:bookmarkStart w:id="166" w:name="_Toc472700744"/>
      <w:bookmarkStart w:id="167" w:name="_Toc472701895"/>
      <w:bookmarkStart w:id="168" w:name="_Toc472705606"/>
      <w:bookmarkStart w:id="169" w:name="_Toc472705849"/>
      <w:bookmarkStart w:id="170" w:name="_Toc472706097"/>
      <w:bookmarkStart w:id="171" w:name="_Toc472706575"/>
      <w:bookmarkStart w:id="172" w:name="_Toc472867186"/>
      <w:bookmarkStart w:id="173" w:name="_Toc472700745"/>
      <w:bookmarkStart w:id="174" w:name="_Toc472701896"/>
      <w:bookmarkStart w:id="175" w:name="_Toc472705607"/>
      <w:bookmarkStart w:id="176" w:name="_Toc472705850"/>
      <w:bookmarkStart w:id="177" w:name="_Toc472706098"/>
      <w:bookmarkStart w:id="178" w:name="_Toc472706576"/>
      <w:bookmarkStart w:id="179" w:name="_Toc472867187"/>
      <w:bookmarkStart w:id="180" w:name="_Toc472700746"/>
      <w:bookmarkStart w:id="181" w:name="_Toc472701897"/>
      <w:bookmarkStart w:id="182" w:name="_Toc472705608"/>
      <w:bookmarkStart w:id="183" w:name="_Toc472705851"/>
      <w:bookmarkStart w:id="184" w:name="_Toc472706099"/>
      <w:bookmarkStart w:id="185" w:name="_Toc472706577"/>
      <w:bookmarkStart w:id="186" w:name="_Toc472867188"/>
      <w:bookmarkStart w:id="187" w:name="_Toc472700747"/>
      <w:bookmarkStart w:id="188" w:name="_Toc472701898"/>
      <w:bookmarkStart w:id="189" w:name="_Toc472705609"/>
      <w:bookmarkStart w:id="190" w:name="_Toc472705852"/>
      <w:bookmarkStart w:id="191" w:name="_Toc472706100"/>
      <w:bookmarkStart w:id="192" w:name="_Toc472706578"/>
      <w:bookmarkStart w:id="193" w:name="_Toc472867189"/>
      <w:bookmarkStart w:id="194" w:name="_Toc472700748"/>
      <w:bookmarkStart w:id="195" w:name="_Toc472701899"/>
      <w:bookmarkStart w:id="196" w:name="_Toc472705610"/>
      <w:bookmarkStart w:id="197" w:name="_Toc472705853"/>
      <w:bookmarkStart w:id="198" w:name="_Toc472706101"/>
      <w:bookmarkStart w:id="199" w:name="_Toc472706579"/>
      <w:bookmarkStart w:id="200" w:name="_Toc472867190"/>
      <w:bookmarkStart w:id="201" w:name="_Toc472700749"/>
      <w:bookmarkStart w:id="202" w:name="_Toc472701900"/>
      <w:bookmarkStart w:id="203" w:name="_Toc472705611"/>
      <w:bookmarkStart w:id="204" w:name="_Toc472705854"/>
      <w:bookmarkStart w:id="205" w:name="_Toc472706102"/>
      <w:bookmarkStart w:id="206" w:name="_Toc472706580"/>
      <w:bookmarkStart w:id="207" w:name="_Toc472867191"/>
      <w:bookmarkStart w:id="208" w:name="_Toc472700750"/>
      <w:bookmarkStart w:id="209" w:name="_Toc472701901"/>
      <w:bookmarkStart w:id="210" w:name="_Toc472705612"/>
      <w:bookmarkStart w:id="211" w:name="_Toc472705855"/>
      <w:bookmarkStart w:id="212" w:name="_Toc472706103"/>
      <w:bookmarkStart w:id="213" w:name="_Toc472706581"/>
      <w:bookmarkStart w:id="214" w:name="_Toc472867192"/>
      <w:bookmarkStart w:id="215" w:name="_Toc472700751"/>
      <w:bookmarkStart w:id="216" w:name="_Toc472701902"/>
      <w:bookmarkStart w:id="217" w:name="_Toc472705613"/>
      <w:bookmarkStart w:id="218" w:name="_Toc472705856"/>
      <w:bookmarkStart w:id="219" w:name="_Toc472706104"/>
      <w:bookmarkStart w:id="220" w:name="_Toc472706582"/>
      <w:bookmarkStart w:id="221" w:name="_Toc472867193"/>
      <w:bookmarkStart w:id="222" w:name="_Toc472700752"/>
      <w:bookmarkStart w:id="223" w:name="_Toc472701903"/>
      <w:bookmarkStart w:id="224" w:name="_Toc472705614"/>
      <w:bookmarkStart w:id="225" w:name="_Toc472705857"/>
      <w:bookmarkStart w:id="226" w:name="_Toc472706105"/>
      <w:bookmarkStart w:id="227" w:name="_Toc472706583"/>
      <w:bookmarkStart w:id="228" w:name="_Toc472867194"/>
      <w:bookmarkStart w:id="229" w:name="_Toc472700753"/>
      <w:bookmarkStart w:id="230" w:name="_Toc472701904"/>
      <w:bookmarkStart w:id="231" w:name="_Toc472705615"/>
      <w:bookmarkStart w:id="232" w:name="_Toc472705858"/>
      <w:bookmarkStart w:id="233" w:name="_Toc472706106"/>
      <w:bookmarkStart w:id="234" w:name="_Toc472706584"/>
      <w:bookmarkStart w:id="235" w:name="_Toc472867195"/>
      <w:bookmarkStart w:id="236" w:name="_Toc472700754"/>
      <w:bookmarkStart w:id="237" w:name="_Toc472701905"/>
      <w:bookmarkStart w:id="238" w:name="_Toc472705616"/>
      <w:bookmarkStart w:id="239" w:name="_Toc472705859"/>
      <w:bookmarkStart w:id="240" w:name="_Toc472706107"/>
      <w:bookmarkStart w:id="241" w:name="_Toc472706585"/>
      <w:bookmarkStart w:id="242" w:name="_Toc472867196"/>
      <w:bookmarkStart w:id="243" w:name="_Toc472700755"/>
      <w:bookmarkStart w:id="244" w:name="_Toc472701906"/>
      <w:bookmarkStart w:id="245" w:name="_Toc472705617"/>
      <w:bookmarkStart w:id="246" w:name="_Toc472705860"/>
      <w:bookmarkStart w:id="247" w:name="_Toc472706108"/>
      <w:bookmarkStart w:id="248" w:name="_Toc472706586"/>
      <w:bookmarkStart w:id="249" w:name="_Toc472867197"/>
      <w:bookmarkStart w:id="250" w:name="_Toc472700756"/>
      <w:bookmarkStart w:id="251" w:name="_Toc472701907"/>
      <w:bookmarkStart w:id="252" w:name="_Toc472705618"/>
      <w:bookmarkStart w:id="253" w:name="_Toc472705861"/>
      <w:bookmarkStart w:id="254" w:name="_Toc472706109"/>
      <w:bookmarkStart w:id="255" w:name="_Toc472706587"/>
      <w:bookmarkStart w:id="256" w:name="_Toc472867198"/>
      <w:bookmarkStart w:id="257" w:name="_Toc472700757"/>
      <w:bookmarkStart w:id="258" w:name="_Toc472701908"/>
      <w:bookmarkStart w:id="259" w:name="_Toc472705619"/>
      <w:bookmarkStart w:id="260" w:name="_Toc472705862"/>
      <w:bookmarkStart w:id="261" w:name="_Toc472706110"/>
      <w:bookmarkStart w:id="262" w:name="_Toc472706588"/>
      <w:bookmarkStart w:id="263" w:name="_Toc472867199"/>
      <w:bookmarkStart w:id="264" w:name="_Toc472700758"/>
      <w:bookmarkStart w:id="265" w:name="_Toc472701909"/>
      <w:bookmarkStart w:id="266" w:name="_Toc472705620"/>
      <w:bookmarkStart w:id="267" w:name="_Toc472705863"/>
      <w:bookmarkStart w:id="268" w:name="_Toc472706111"/>
      <w:bookmarkStart w:id="269" w:name="_Toc472706589"/>
      <w:bookmarkStart w:id="270" w:name="_Toc472867200"/>
      <w:bookmarkStart w:id="271" w:name="_Toc472700759"/>
      <w:bookmarkStart w:id="272" w:name="_Toc472701910"/>
      <w:bookmarkStart w:id="273" w:name="_Toc472705621"/>
      <w:bookmarkStart w:id="274" w:name="_Toc472705864"/>
      <w:bookmarkStart w:id="275" w:name="_Toc472706112"/>
      <w:bookmarkStart w:id="276" w:name="_Toc472706590"/>
      <w:bookmarkStart w:id="277" w:name="_Toc472867201"/>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sectPr w:rsidR="002B29F5" w:rsidSect="00DC706B">
      <w:headerReference w:type="default" r:id="rId142"/>
      <w:footerReference w:type="default" r:id="rId143"/>
      <w:headerReference w:type="first" r:id="rId144"/>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64917F" w14:textId="77777777" w:rsidR="001743D3" w:rsidRDefault="001743D3">
      <w:r>
        <w:separator/>
      </w:r>
    </w:p>
    <w:p w14:paraId="6A2E99C3" w14:textId="77777777" w:rsidR="001743D3" w:rsidRDefault="001743D3"/>
  </w:endnote>
  <w:endnote w:type="continuationSeparator" w:id="0">
    <w:p w14:paraId="2A12F16C" w14:textId="77777777" w:rsidR="001743D3" w:rsidRDefault="001743D3">
      <w:r>
        <w:continuationSeparator/>
      </w:r>
    </w:p>
    <w:p w14:paraId="33C473AF" w14:textId="77777777" w:rsidR="001743D3" w:rsidRDefault="001743D3"/>
  </w:endnote>
  <w:endnote w:type="continuationNotice" w:id="1">
    <w:p w14:paraId="3CE78CFA" w14:textId="77777777" w:rsidR="001743D3" w:rsidRDefault="001743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游明朝">
    <w:charset w:val="80"/>
    <w:family w:val="roman"/>
    <w:pitch w:val="variable"/>
    <w:sig w:usb0="800002E7" w:usb1="2AC7FCFF" w:usb2="00000012" w:usb3="00000000" w:csb0="0002009F" w:csb1="00000000"/>
  </w:font>
  <w:font w:name="Menlo">
    <w:panose1 w:val="020B0609030804020204"/>
    <w:charset w:val="00"/>
    <w:family w:val="swiss"/>
    <w:pitch w:val="fixed"/>
    <w:sig w:usb0="E60022FF" w:usb1="D200F9FB" w:usb2="02000028" w:usb3="00000000" w:csb0="000001DF" w:csb1="00000000"/>
  </w:font>
  <w:font w:name="HelveticaNeueLT Com 45 Lt">
    <w:altName w:val="HelveticaNeueLT Com 45 Lt"/>
    <w:panose1 w:val="00000000000000000000"/>
    <w:charset w:val="00"/>
    <w:family w:val="swiss"/>
    <w:notTrueType/>
    <w:pitch w:val="default"/>
    <w:sig w:usb0="00000003" w:usb1="00000000" w:usb2="00000000" w:usb3="00000000" w:csb0="00000001"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B868" w14:textId="1F0CBD54" w:rsidR="003D4EC7" w:rsidRPr="00644985" w:rsidRDefault="003D4EC7" w:rsidP="00DB34CA">
    <w:pPr>
      <w:pStyle w:val="Footer"/>
      <w:pBdr>
        <w:top w:val="single" w:sz="4" w:space="1" w:color="auto"/>
      </w:pBdr>
      <w:tabs>
        <w:tab w:val="clear" w:pos="8640"/>
        <w:tab w:val="right" w:pos="9360"/>
      </w:tabs>
      <w:jc w:val="center"/>
      <w:rPr>
        <w:color w:val="0070C0"/>
        <w:sz w:val="16"/>
        <w:szCs w:val="16"/>
      </w:rPr>
    </w:pPr>
    <w:r w:rsidRPr="00FD71B0">
      <w:rPr>
        <w:sz w:val="16"/>
        <w:szCs w:val="16"/>
      </w:rPr>
      <w:t xml:space="preserve">Page </w:t>
    </w:r>
    <w:r w:rsidRPr="00FD71B0">
      <w:rPr>
        <w:sz w:val="16"/>
        <w:szCs w:val="16"/>
      </w:rPr>
      <w:fldChar w:fldCharType="begin"/>
    </w:r>
    <w:r w:rsidRPr="00FD71B0">
      <w:rPr>
        <w:sz w:val="16"/>
        <w:szCs w:val="16"/>
      </w:rPr>
      <w:instrText xml:space="preserve"> PAGE </w:instrText>
    </w:r>
    <w:r w:rsidRPr="00FD71B0">
      <w:rPr>
        <w:sz w:val="16"/>
        <w:szCs w:val="16"/>
      </w:rPr>
      <w:fldChar w:fldCharType="separate"/>
    </w:r>
    <w:r w:rsidR="006C22D6">
      <w:rPr>
        <w:noProof/>
        <w:sz w:val="16"/>
        <w:szCs w:val="16"/>
      </w:rPr>
      <w:t>53</w:t>
    </w:r>
    <w:r w:rsidRPr="00FD71B0">
      <w:rPr>
        <w:sz w:val="16"/>
        <w:szCs w:val="16"/>
      </w:rPr>
      <w:fldChar w:fldCharType="end"/>
    </w:r>
    <w:r w:rsidRPr="00FD71B0">
      <w:rPr>
        <w:sz w:val="16"/>
        <w:szCs w:val="16"/>
      </w:rPr>
      <w:t xml:space="preserve"> of </w:t>
    </w:r>
    <w:r w:rsidRPr="00FD71B0">
      <w:rPr>
        <w:sz w:val="16"/>
        <w:szCs w:val="16"/>
      </w:rPr>
      <w:fldChar w:fldCharType="begin"/>
    </w:r>
    <w:r w:rsidRPr="00FD71B0">
      <w:rPr>
        <w:sz w:val="16"/>
        <w:szCs w:val="16"/>
      </w:rPr>
      <w:instrText xml:space="preserve"> NUMPAGES </w:instrText>
    </w:r>
    <w:r w:rsidRPr="00FD71B0">
      <w:rPr>
        <w:sz w:val="16"/>
        <w:szCs w:val="16"/>
      </w:rPr>
      <w:fldChar w:fldCharType="separate"/>
    </w:r>
    <w:r w:rsidR="006C22D6">
      <w:rPr>
        <w:noProof/>
        <w:sz w:val="16"/>
        <w:szCs w:val="16"/>
      </w:rPr>
      <w:t>78</w:t>
    </w:r>
    <w:r w:rsidRPr="00FD71B0">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0B066" w14:textId="77777777" w:rsidR="001743D3" w:rsidRDefault="001743D3">
      <w:r>
        <w:separator/>
      </w:r>
    </w:p>
    <w:p w14:paraId="5A5C0EB2" w14:textId="77777777" w:rsidR="001743D3" w:rsidRDefault="001743D3"/>
  </w:footnote>
  <w:footnote w:type="continuationSeparator" w:id="0">
    <w:p w14:paraId="348649CC" w14:textId="77777777" w:rsidR="001743D3" w:rsidRDefault="001743D3">
      <w:r>
        <w:continuationSeparator/>
      </w:r>
    </w:p>
    <w:p w14:paraId="1EC9F6B8" w14:textId="77777777" w:rsidR="001743D3" w:rsidRDefault="001743D3"/>
  </w:footnote>
  <w:footnote w:type="continuationNotice" w:id="1">
    <w:p w14:paraId="48C0FC3F" w14:textId="77777777" w:rsidR="001743D3" w:rsidRDefault="001743D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2D436" w14:textId="77777777" w:rsidR="003D4EC7" w:rsidRDefault="003D4EC7" w:rsidP="00DB34CA">
    <w:pPr>
      <w:jc w:val="center"/>
    </w:pPr>
    <w:r>
      <w:rPr>
        <w:noProof/>
        <w:lang w:val="en-GB" w:eastAsia="en-GB"/>
      </w:rPr>
      <w:drawing>
        <wp:inline distT="0" distB="0" distL="0" distR="0" wp14:anchorId="414C6DC4" wp14:editId="2C1BC262">
          <wp:extent cx="6381750" cy="228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0" cy="228600"/>
                  </a:xfrm>
                  <a:prstGeom prst="rect">
                    <a:avLst/>
                  </a:prstGeom>
                  <a:noFill/>
                  <a:ln>
                    <a:noFill/>
                  </a:ln>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4A110" w14:textId="77777777" w:rsidR="003D4EC7" w:rsidRDefault="003D4EC7" w:rsidP="00DB34CA">
    <w:pPr>
      <w:pStyle w:val="Header"/>
      <w:jc w:val="center"/>
    </w:pPr>
    <w:r>
      <w:rPr>
        <w:noProof/>
        <w:lang w:val="en-GB" w:eastAsia="en-GB"/>
      </w:rPr>
      <w:drawing>
        <wp:inline distT="0" distB="0" distL="0" distR="0" wp14:anchorId="3FFCFCB3" wp14:editId="6777235C">
          <wp:extent cx="6362700" cy="1162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62700" cy="1162050"/>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D2533"/>
    <w:multiLevelType w:val="hybridMultilevel"/>
    <w:tmpl w:val="99248B0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nsid w:val="01820887"/>
    <w:multiLevelType w:val="hybridMultilevel"/>
    <w:tmpl w:val="A97ECDB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3020056"/>
    <w:multiLevelType w:val="hybridMultilevel"/>
    <w:tmpl w:val="C70CAA3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07C53230"/>
    <w:multiLevelType w:val="hybridMultilevel"/>
    <w:tmpl w:val="92EE432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0B5C7C24"/>
    <w:multiLevelType w:val="hybridMultilevel"/>
    <w:tmpl w:val="67EAF01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nsid w:val="0F585DC1"/>
    <w:multiLevelType w:val="hybridMultilevel"/>
    <w:tmpl w:val="1676EA36"/>
    <w:lvl w:ilvl="0" w:tplc="2F1CC2DE">
      <w:start w:val="1"/>
      <w:numFmt w:val="decimal"/>
      <w:lvlText w:val="%1."/>
      <w:lvlJc w:val="left"/>
      <w:pPr>
        <w:ind w:left="360" w:hanging="360"/>
      </w:pPr>
      <w:rPr>
        <w:rFonts w:hint="default"/>
      </w:rPr>
    </w:lvl>
    <w:lvl w:ilvl="1" w:tplc="08090019" w:tentative="1">
      <w:start w:val="1"/>
      <w:numFmt w:val="lowerLetter"/>
      <w:lvlText w:val="%2."/>
      <w:lvlJc w:val="left"/>
      <w:pPr>
        <w:ind w:left="1156" w:hanging="360"/>
      </w:pPr>
    </w:lvl>
    <w:lvl w:ilvl="2" w:tplc="0809001B" w:tentative="1">
      <w:start w:val="1"/>
      <w:numFmt w:val="lowerRoman"/>
      <w:lvlText w:val="%3."/>
      <w:lvlJc w:val="right"/>
      <w:pPr>
        <w:ind w:left="1876" w:hanging="180"/>
      </w:pPr>
    </w:lvl>
    <w:lvl w:ilvl="3" w:tplc="0809000F" w:tentative="1">
      <w:start w:val="1"/>
      <w:numFmt w:val="decimal"/>
      <w:lvlText w:val="%4."/>
      <w:lvlJc w:val="left"/>
      <w:pPr>
        <w:ind w:left="2596" w:hanging="360"/>
      </w:pPr>
    </w:lvl>
    <w:lvl w:ilvl="4" w:tplc="08090019" w:tentative="1">
      <w:start w:val="1"/>
      <w:numFmt w:val="lowerLetter"/>
      <w:lvlText w:val="%5."/>
      <w:lvlJc w:val="left"/>
      <w:pPr>
        <w:ind w:left="3316" w:hanging="360"/>
      </w:pPr>
    </w:lvl>
    <w:lvl w:ilvl="5" w:tplc="0809001B" w:tentative="1">
      <w:start w:val="1"/>
      <w:numFmt w:val="lowerRoman"/>
      <w:lvlText w:val="%6."/>
      <w:lvlJc w:val="right"/>
      <w:pPr>
        <w:ind w:left="4036" w:hanging="180"/>
      </w:pPr>
    </w:lvl>
    <w:lvl w:ilvl="6" w:tplc="0809000F" w:tentative="1">
      <w:start w:val="1"/>
      <w:numFmt w:val="decimal"/>
      <w:lvlText w:val="%7."/>
      <w:lvlJc w:val="left"/>
      <w:pPr>
        <w:ind w:left="4756" w:hanging="360"/>
      </w:pPr>
    </w:lvl>
    <w:lvl w:ilvl="7" w:tplc="08090019" w:tentative="1">
      <w:start w:val="1"/>
      <w:numFmt w:val="lowerLetter"/>
      <w:lvlText w:val="%8."/>
      <w:lvlJc w:val="left"/>
      <w:pPr>
        <w:ind w:left="5476" w:hanging="360"/>
      </w:pPr>
    </w:lvl>
    <w:lvl w:ilvl="8" w:tplc="0809001B" w:tentative="1">
      <w:start w:val="1"/>
      <w:numFmt w:val="lowerRoman"/>
      <w:lvlText w:val="%9."/>
      <w:lvlJc w:val="right"/>
      <w:pPr>
        <w:ind w:left="6196" w:hanging="180"/>
      </w:pPr>
    </w:lvl>
  </w:abstractNum>
  <w:abstractNum w:abstractNumId="7">
    <w:nsid w:val="100C451F"/>
    <w:multiLevelType w:val="hybridMultilevel"/>
    <w:tmpl w:val="F6A25FA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1067601E"/>
    <w:multiLevelType w:val="hybridMultilevel"/>
    <w:tmpl w:val="384876C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107B7538"/>
    <w:multiLevelType w:val="hybridMultilevel"/>
    <w:tmpl w:val="96D86E4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nsid w:val="10874ECB"/>
    <w:multiLevelType w:val="hybridMultilevel"/>
    <w:tmpl w:val="1D861BB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nsid w:val="131001E8"/>
    <w:multiLevelType w:val="hybridMultilevel"/>
    <w:tmpl w:val="9F88B2E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nsid w:val="14692980"/>
    <w:multiLevelType w:val="hybridMultilevel"/>
    <w:tmpl w:val="392CDA0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15093719"/>
    <w:multiLevelType w:val="hybridMultilevel"/>
    <w:tmpl w:val="0ADCF70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15A80C31"/>
    <w:multiLevelType w:val="hybridMultilevel"/>
    <w:tmpl w:val="E9DC484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198C3C31"/>
    <w:multiLevelType w:val="hybridMultilevel"/>
    <w:tmpl w:val="DE2498A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1AD76CB9"/>
    <w:multiLevelType w:val="hybridMultilevel"/>
    <w:tmpl w:val="5560D396"/>
    <w:lvl w:ilvl="0" w:tplc="2F1CC2D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7">
    <w:nsid w:val="1B524CAE"/>
    <w:multiLevelType w:val="hybridMultilevel"/>
    <w:tmpl w:val="0E9E33F6"/>
    <w:lvl w:ilvl="0" w:tplc="2F1CC2DE">
      <w:start w:val="1"/>
      <w:numFmt w:val="decimal"/>
      <w:lvlText w:val="%1."/>
      <w:lvlJc w:val="left"/>
      <w:pPr>
        <w:ind w:left="360" w:hanging="360"/>
      </w:pPr>
      <w:rPr>
        <w:rFonts w:hint="default"/>
      </w:rPr>
    </w:lvl>
    <w:lvl w:ilvl="1" w:tplc="08090019" w:tentative="1">
      <w:start w:val="1"/>
      <w:numFmt w:val="lowerLetter"/>
      <w:lvlText w:val="%2."/>
      <w:lvlJc w:val="left"/>
      <w:pPr>
        <w:ind w:left="1156" w:hanging="360"/>
      </w:pPr>
    </w:lvl>
    <w:lvl w:ilvl="2" w:tplc="0809001B" w:tentative="1">
      <w:start w:val="1"/>
      <w:numFmt w:val="lowerRoman"/>
      <w:lvlText w:val="%3."/>
      <w:lvlJc w:val="right"/>
      <w:pPr>
        <w:ind w:left="1876" w:hanging="180"/>
      </w:pPr>
    </w:lvl>
    <w:lvl w:ilvl="3" w:tplc="0809000F" w:tentative="1">
      <w:start w:val="1"/>
      <w:numFmt w:val="decimal"/>
      <w:lvlText w:val="%4."/>
      <w:lvlJc w:val="left"/>
      <w:pPr>
        <w:ind w:left="2596" w:hanging="360"/>
      </w:pPr>
    </w:lvl>
    <w:lvl w:ilvl="4" w:tplc="08090019" w:tentative="1">
      <w:start w:val="1"/>
      <w:numFmt w:val="lowerLetter"/>
      <w:lvlText w:val="%5."/>
      <w:lvlJc w:val="left"/>
      <w:pPr>
        <w:ind w:left="3316" w:hanging="360"/>
      </w:pPr>
    </w:lvl>
    <w:lvl w:ilvl="5" w:tplc="0809001B" w:tentative="1">
      <w:start w:val="1"/>
      <w:numFmt w:val="lowerRoman"/>
      <w:lvlText w:val="%6."/>
      <w:lvlJc w:val="right"/>
      <w:pPr>
        <w:ind w:left="4036" w:hanging="180"/>
      </w:pPr>
    </w:lvl>
    <w:lvl w:ilvl="6" w:tplc="0809000F" w:tentative="1">
      <w:start w:val="1"/>
      <w:numFmt w:val="decimal"/>
      <w:lvlText w:val="%7."/>
      <w:lvlJc w:val="left"/>
      <w:pPr>
        <w:ind w:left="4756" w:hanging="360"/>
      </w:pPr>
    </w:lvl>
    <w:lvl w:ilvl="7" w:tplc="08090019" w:tentative="1">
      <w:start w:val="1"/>
      <w:numFmt w:val="lowerLetter"/>
      <w:lvlText w:val="%8."/>
      <w:lvlJc w:val="left"/>
      <w:pPr>
        <w:ind w:left="5476" w:hanging="360"/>
      </w:pPr>
    </w:lvl>
    <w:lvl w:ilvl="8" w:tplc="0809001B" w:tentative="1">
      <w:start w:val="1"/>
      <w:numFmt w:val="lowerRoman"/>
      <w:lvlText w:val="%9."/>
      <w:lvlJc w:val="right"/>
      <w:pPr>
        <w:ind w:left="6196" w:hanging="180"/>
      </w:pPr>
    </w:lvl>
  </w:abstractNum>
  <w:abstractNum w:abstractNumId="18">
    <w:nsid w:val="1BA542C5"/>
    <w:multiLevelType w:val="hybridMultilevel"/>
    <w:tmpl w:val="8E98FF3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1CB87DBC"/>
    <w:multiLevelType w:val="hybridMultilevel"/>
    <w:tmpl w:val="7B469EE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1D3C3352"/>
    <w:multiLevelType w:val="hybridMultilevel"/>
    <w:tmpl w:val="FD72BB9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nsid w:val="1DC24930"/>
    <w:multiLevelType w:val="hybridMultilevel"/>
    <w:tmpl w:val="13F2AD1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1F1F219D"/>
    <w:multiLevelType w:val="hybridMultilevel"/>
    <w:tmpl w:val="966E622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1F9C553C"/>
    <w:multiLevelType w:val="hybridMultilevel"/>
    <w:tmpl w:val="6568CB0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226B2E0F"/>
    <w:multiLevelType w:val="hybridMultilevel"/>
    <w:tmpl w:val="57BC3C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nsid w:val="22AE2D0B"/>
    <w:multiLevelType w:val="hybridMultilevel"/>
    <w:tmpl w:val="5A9EE412"/>
    <w:lvl w:ilvl="0" w:tplc="057E2758">
      <w:start w:val="1"/>
      <w:numFmt w:val="decimal"/>
      <w:lvlText w:val="%1."/>
      <w:lvlJc w:val="left"/>
      <w:pPr>
        <w:ind w:left="36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40640B7"/>
    <w:multiLevelType w:val="hybridMultilevel"/>
    <w:tmpl w:val="CEEA68C8"/>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252C33A3"/>
    <w:multiLevelType w:val="hybridMultilevel"/>
    <w:tmpl w:val="69020C7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28ED41F1"/>
    <w:multiLevelType w:val="hybridMultilevel"/>
    <w:tmpl w:val="327C132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29461EA5"/>
    <w:multiLevelType w:val="hybridMultilevel"/>
    <w:tmpl w:val="98E6517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9FC6C70"/>
    <w:multiLevelType w:val="hybridMultilevel"/>
    <w:tmpl w:val="D1043D7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nsid w:val="2A357FEA"/>
    <w:multiLevelType w:val="hybridMultilevel"/>
    <w:tmpl w:val="1FA6976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nsid w:val="2D211583"/>
    <w:multiLevelType w:val="hybridMultilevel"/>
    <w:tmpl w:val="CB364E9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2EC20596"/>
    <w:multiLevelType w:val="hybridMultilevel"/>
    <w:tmpl w:val="AA5E7A3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31CA5AE5"/>
    <w:multiLevelType w:val="hybridMultilevel"/>
    <w:tmpl w:val="A672F7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2645413"/>
    <w:multiLevelType w:val="hybridMultilevel"/>
    <w:tmpl w:val="A46C502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349E3D36"/>
    <w:multiLevelType w:val="hybridMultilevel"/>
    <w:tmpl w:val="2134499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352B76A7"/>
    <w:multiLevelType w:val="hybridMultilevel"/>
    <w:tmpl w:val="90B053A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nsid w:val="37557CF8"/>
    <w:multiLevelType w:val="hybridMultilevel"/>
    <w:tmpl w:val="FD2E5C8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nsid w:val="383B77E8"/>
    <w:multiLevelType w:val="hybridMultilevel"/>
    <w:tmpl w:val="BFC6909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nsid w:val="390816A7"/>
    <w:multiLevelType w:val="hybridMultilevel"/>
    <w:tmpl w:val="8236CC2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3B1E2CFA"/>
    <w:multiLevelType w:val="hybridMultilevel"/>
    <w:tmpl w:val="37426C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3C7876D1"/>
    <w:multiLevelType w:val="hybridMultilevel"/>
    <w:tmpl w:val="0E04021A"/>
    <w:lvl w:ilvl="0" w:tplc="2F1CC2DE">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nsid w:val="3E1F59A9"/>
    <w:multiLevelType w:val="hybridMultilevel"/>
    <w:tmpl w:val="C35088A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0CE7340"/>
    <w:multiLevelType w:val="hybridMultilevel"/>
    <w:tmpl w:val="51F6B83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40EF49BB"/>
    <w:multiLevelType w:val="hybridMultilevel"/>
    <w:tmpl w:val="ABD0C796"/>
    <w:lvl w:ilvl="0" w:tplc="2F1CC2DE">
      <w:start w:val="1"/>
      <w:numFmt w:val="decimal"/>
      <w:lvlText w:val="%1."/>
      <w:lvlJc w:val="left"/>
      <w:pPr>
        <w:ind w:left="360" w:hanging="360"/>
      </w:pPr>
      <w:rPr>
        <w:rFonts w:hint="default"/>
      </w:rPr>
    </w:lvl>
    <w:lvl w:ilvl="1" w:tplc="08090019">
      <w:start w:val="1"/>
      <w:numFmt w:val="lowerLetter"/>
      <w:lvlText w:val="%2."/>
      <w:lvlJc w:val="left"/>
      <w:pPr>
        <w:ind w:left="1156" w:hanging="360"/>
      </w:pPr>
    </w:lvl>
    <w:lvl w:ilvl="2" w:tplc="0809001B" w:tentative="1">
      <w:start w:val="1"/>
      <w:numFmt w:val="lowerRoman"/>
      <w:lvlText w:val="%3."/>
      <w:lvlJc w:val="right"/>
      <w:pPr>
        <w:ind w:left="1876" w:hanging="180"/>
      </w:pPr>
    </w:lvl>
    <w:lvl w:ilvl="3" w:tplc="0809000F" w:tentative="1">
      <w:start w:val="1"/>
      <w:numFmt w:val="decimal"/>
      <w:lvlText w:val="%4."/>
      <w:lvlJc w:val="left"/>
      <w:pPr>
        <w:ind w:left="2596" w:hanging="360"/>
      </w:pPr>
    </w:lvl>
    <w:lvl w:ilvl="4" w:tplc="08090019" w:tentative="1">
      <w:start w:val="1"/>
      <w:numFmt w:val="lowerLetter"/>
      <w:lvlText w:val="%5."/>
      <w:lvlJc w:val="left"/>
      <w:pPr>
        <w:ind w:left="3316" w:hanging="360"/>
      </w:pPr>
    </w:lvl>
    <w:lvl w:ilvl="5" w:tplc="0809001B" w:tentative="1">
      <w:start w:val="1"/>
      <w:numFmt w:val="lowerRoman"/>
      <w:lvlText w:val="%6."/>
      <w:lvlJc w:val="right"/>
      <w:pPr>
        <w:ind w:left="4036" w:hanging="180"/>
      </w:pPr>
    </w:lvl>
    <w:lvl w:ilvl="6" w:tplc="0809000F" w:tentative="1">
      <w:start w:val="1"/>
      <w:numFmt w:val="decimal"/>
      <w:lvlText w:val="%7."/>
      <w:lvlJc w:val="left"/>
      <w:pPr>
        <w:ind w:left="4756" w:hanging="360"/>
      </w:pPr>
    </w:lvl>
    <w:lvl w:ilvl="7" w:tplc="08090019" w:tentative="1">
      <w:start w:val="1"/>
      <w:numFmt w:val="lowerLetter"/>
      <w:lvlText w:val="%8."/>
      <w:lvlJc w:val="left"/>
      <w:pPr>
        <w:ind w:left="5476" w:hanging="360"/>
      </w:pPr>
    </w:lvl>
    <w:lvl w:ilvl="8" w:tplc="0809001B" w:tentative="1">
      <w:start w:val="1"/>
      <w:numFmt w:val="lowerRoman"/>
      <w:lvlText w:val="%9."/>
      <w:lvlJc w:val="right"/>
      <w:pPr>
        <w:ind w:left="6196" w:hanging="180"/>
      </w:pPr>
    </w:lvl>
  </w:abstractNum>
  <w:abstractNum w:abstractNumId="47">
    <w:nsid w:val="417571C3"/>
    <w:multiLevelType w:val="hybridMultilevel"/>
    <w:tmpl w:val="41469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44E43230"/>
    <w:multiLevelType w:val="hybridMultilevel"/>
    <w:tmpl w:val="3A5AED0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45A8090C"/>
    <w:multiLevelType w:val="hybridMultilevel"/>
    <w:tmpl w:val="9C8047C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nsid w:val="4645112B"/>
    <w:multiLevelType w:val="hybridMultilevel"/>
    <w:tmpl w:val="F8520F5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47000DEB"/>
    <w:multiLevelType w:val="hybridMultilevel"/>
    <w:tmpl w:val="102A991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nsid w:val="497550FD"/>
    <w:multiLevelType w:val="hybridMultilevel"/>
    <w:tmpl w:val="A0403DC8"/>
    <w:lvl w:ilvl="0" w:tplc="2F1CC2DE">
      <w:start w:val="1"/>
      <w:numFmt w:val="decimal"/>
      <w:lvlText w:val="%1."/>
      <w:lvlJc w:val="left"/>
      <w:pPr>
        <w:ind w:left="360" w:hanging="360"/>
      </w:pPr>
      <w:rPr>
        <w:rFonts w:hint="default"/>
      </w:rPr>
    </w:lvl>
    <w:lvl w:ilvl="1" w:tplc="08090019" w:tentative="1">
      <w:start w:val="1"/>
      <w:numFmt w:val="lowerLetter"/>
      <w:lvlText w:val="%2."/>
      <w:lvlJc w:val="left"/>
      <w:pPr>
        <w:ind w:left="1156" w:hanging="360"/>
      </w:pPr>
    </w:lvl>
    <w:lvl w:ilvl="2" w:tplc="0809001B" w:tentative="1">
      <w:start w:val="1"/>
      <w:numFmt w:val="lowerRoman"/>
      <w:lvlText w:val="%3."/>
      <w:lvlJc w:val="right"/>
      <w:pPr>
        <w:ind w:left="1876" w:hanging="180"/>
      </w:pPr>
    </w:lvl>
    <w:lvl w:ilvl="3" w:tplc="0809000F" w:tentative="1">
      <w:start w:val="1"/>
      <w:numFmt w:val="decimal"/>
      <w:lvlText w:val="%4."/>
      <w:lvlJc w:val="left"/>
      <w:pPr>
        <w:ind w:left="2596" w:hanging="360"/>
      </w:pPr>
    </w:lvl>
    <w:lvl w:ilvl="4" w:tplc="08090019" w:tentative="1">
      <w:start w:val="1"/>
      <w:numFmt w:val="lowerLetter"/>
      <w:lvlText w:val="%5."/>
      <w:lvlJc w:val="left"/>
      <w:pPr>
        <w:ind w:left="3316" w:hanging="360"/>
      </w:pPr>
    </w:lvl>
    <w:lvl w:ilvl="5" w:tplc="0809001B" w:tentative="1">
      <w:start w:val="1"/>
      <w:numFmt w:val="lowerRoman"/>
      <w:lvlText w:val="%6."/>
      <w:lvlJc w:val="right"/>
      <w:pPr>
        <w:ind w:left="4036" w:hanging="180"/>
      </w:pPr>
    </w:lvl>
    <w:lvl w:ilvl="6" w:tplc="0809000F" w:tentative="1">
      <w:start w:val="1"/>
      <w:numFmt w:val="decimal"/>
      <w:lvlText w:val="%7."/>
      <w:lvlJc w:val="left"/>
      <w:pPr>
        <w:ind w:left="4756" w:hanging="360"/>
      </w:pPr>
    </w:lvl>
    <w:lvl w:ilvl="7" w:tplc="08090019" w:tentative="1">
      <w:start w:val="1"/>
      <w:numFmt w:val="lowerLetter"/>
      <w:lvlText w:val="%8."/>
      <w:lvlJc w:val="left"/>
      <w:pPr>
        <w:ind w:left="5476" w:hanging="360"/>
      </w:pPr>
    </w:lvl>
    <w:lvl w:ilvl="8" w:tplc="0809001B" w:tentative="1">
      <w:start w:val="1"/>
      <w:numFmt w:val="lowerRoman"/>
      <w:lvlText w:val="%9."/>
      <w:lvlJc w:val="right"/>
      <w:pPr>
        <w:ind w:left="6196" w:hanging="180"/>
      </w:pPr>
    </w:lvl>
  </w:abstractNum>
  <w:abstractNum w:abstractNumId="53">
    <w:nsid w:val="497B2998"/>
    <w:multiLevelType w:val="hybridMultilevel"/>
    <w:tmpl w:val="B64CF32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nsid w:val="4BE6763D"/>
    <w:multiLevelType w:val="hybridMultilevel"/>
    <w:tmpl w:val="B248EF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nsid w:val="4C447FCF"/>
    <w:multiLevelType w:val="hybridMultilevel"/>
    <w:tmpl w:val="122C81A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nsid w:val="4DD952DA"/>
    <w:multiLevelType w:val="hybridMultilevel"/>
    <w:tmpl w:val="4068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4EB96073"/>
    <w:multiLevelType w:val="hybridMultilevel"/>
    <w:tmpl w:val="D150777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nsid w:val="4FE5453E"/>
    <w:multiLevelType w:val="hybridMultilevel"/>
    <w:tmpl w:val="1F78954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nsid w:val="53354DA6"/>
    <w:multiLevelType w:val="hybridMultilevel"/>
    <w:tmpl w:val="5D6A07F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nsid w:val="53A3613D"/>
    <w:multiLevelType w:val="hybridMultilevel"/>
    <w:tmpl w:val="6DB896F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nsid w:val="56DD14E6"/>
    <w:multiLevelType w:val="hybridMultilevel"/>
    <w:tmpl w:val="0DAE395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57510466"/>
    <w:multiLevelType w:val="hybridMultilevel"/>
    <w:tmpl w:val="C276B2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nsid w:val="5778703E"/>
    <w:multiLevelType w:val="hybridMultilevel"/>
    <w:tmpl w:val="949A544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nsid w:val="5AF943C1"/>
    <w:multiLevelType w:val="hybridMultilevel"/>
    <w:tmpl w:val="164810F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nsid w:val="5BC972D5"/>
    <w:multiLevelType w:val="hybridMultilevel"/>
    <w:tmpl w:val="450A1C8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nsid w:val="5C3B7C4B"/>
    <w:multiLevelType w:val="hybridMultilevel"/>
    <w:tmpl w:val="B5BED7C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nsid w:val="5CF61E01"/>
    <w:multiLevelType w:val="hybridMultilevel"/>
    <w:tmpl w:val="9EB031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nsid w:val="5EA4766A"/>
    <w:multiLevelType w:val="hybridMultilevel"/>
    <w:tmpl w:val="19BA5B7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nsid w:val="5F047441"/>
    <w:multiLevelType w:val="hybridMultilevel"/>
    <w:tmpl w:val="487652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nsid w:val="60880667"/>
    <w:multiLevelType w:val="hybridMultilevel"/>
    <w:tmpl w:val="8FFE76D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nsid w:val="62645405"/>
    <w:multiLevelType w:val="hybridMultilevel"/>
    <w:tmpl w:val="AC7EE9F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nsid w:val="635B7508"/>
    <w:multiLevelType w:val="hybridMultilevel"/>
    <w:tmpl w:val="BFE2E43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nsid w:val="654D7EBB"/>
    <w:multiLevelType w:val="hybridMultilevel"/>
    <w:tmpl w:val="2CC4B8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nsid w:val="682F216C"/>
    <w:multiLevelType w:val="hybridMultilevel"/>
    <w:tmpl w:val="CA3AA916"/>
    <w:lvl w:ilvl="0" w:tplc="2F1CC2DE">
      <w:start w:val="1"/>
      <w:numFmt w:val="decimal"/>
      <w:lvlText w:val="%1."/>
      <w:lvlJc w:val="left"/>
      <w:pPr>
        <w:ind w:left="360" w:hanging="360"/>
      </w:pPr>
      <w:rPr>
        <w:rFonts w:hint="default"/>
      </w:rPr>
    </w:lvl>
    <w:lvl w:ilvl="1" w:tplc="08090019" w:tentative="1">
      <w:start w:val="1"/>
      <w:numFmt w:val="lowerLetter"/>
      <w:lvlText w:val="%2."/>
      <w:lvlJc w:val="left"/>
      <w:pPr>
        <w:ind w:left="1156" w:hanging="360"/>
      </w:pPr>
    </w:lvl>
    <w:lvl w:ilvl="2" w:tplc="0809001B" w:tentative="1">
      <w:start w:val="1"/>
      <w:numFmt w:val="lowerRoman"/>
      <w:lvlText w:val="%3."/>
      <w:lvlJc w:val="right"/>
      <w:pPr>
        <w:ind w:left="1876" w:hanging="180"/>
      </w:pPr>
    </w:lvl>
    <w:lvl w:ilvl="3" w:tplc="0809000F" w:tentative="1">
      <w:start w:val="1"/>
      <w:numFmt w:val="decimal"/>
      <w:lvlText w:val="%4."/>
      <w:lvlJc w:val="left"/>
      <w:pPr>
        <w:ind w:left="2596" w:hanging="360"/>
      </w:pPr>
    </w:lvl>
    <w:lvl w:ilvl="4" w:tplc="08090019" w:tentative="1">
      <w:start w:val="1"/>
      <w:numFmt w:val="lowerLetter"/>
      <w:lvlText w:val="%5."/>
      <w:lvlJc w:val="left"/>
      <w:pPr>
        <w:ind w:left="3316" w:hanging="360"/>
      </w:pPr>
    </w:lvl>
    <w:lvl w:ilvl="5" w:tplc="0809001B" w:tentative="1">
      <w:start w:val="1"/>
      <w:numFmt w:val="lowerRoman"/>
      <w:lvlText w:val="%6."/>
      <w:lvlJc w:val="right"/>
      <w:pPr>
        <w:ind w:left="4036" w:hanging="180"/>
      </w:pPr>
    </w:lvl>
    <w:lvl w:ilvl="6" w:tplc="0809000F" w:tentative="1">
      <w:start w:val="1"/>
      <w:numFmt w:val="decimal"/>
      <w:lvlText w:val="%7."/>
      <w:lvlJc w:val="left"/>
      <w:pPr>
        <w:ind w:left="4756" w:hanging="360"/>
      </w:pPr>
    </w:lvl>
    <w:lvl w:ilvl="7" w:tplc="08090019" w:tentative="1">
      <w:start w:val="1"/>
      <w:numFmt w:val="lowerLetter"/>
      <w:lvlText w:val="%8."/>
      <w:lvlJc w:val="left"/>
      <w:pPr>
        <w:ind w:left="5476" w:hanging="360"/>
      </w:pPr>
    </w:lvl>
    <w:lvl w:ilvl="8" w:tplc="0809001B" w:tentative="1">
      <w:start w:val="1"/>
      <w:numFmt w:val="lowerRoman"/>
      <w:lvlText w:val="%9."/>
      <w:lvlJc w:val="right"/>
      <w:pPr>
        <w:ind w:left="6196" w:hanging="180"/>
      </w:pPr>
    </w:lvl>
  </w:abstractNum>
  <w:abstractNum w:abstractNumId="75">
    <w:nsid w:val="69077541"/>
    <w:multiLevelType w:val="hybridMultilevel"/>
    <w:tmpl w:val="DCC2B7F2"/>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nsid w:val="691E7033"/>
    <w:multiLevelType w:val="hybridMultilevel"/>
    <w:tmpl w:val="460469A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nsid w:val="69BF0E92"/>
    <w:multiLevelType w:val="hybridMultilevel"/>
    <w:tmpl w:val="82B84C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6E810A29"/>
    <w:multiLevelType w:val="hybridMultilevel"/>
    <w:tmpl w:val="0A54BA6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nsid w:val="6ECD036B"/>
    <w:multiLevelType w:val="hybridMultilevel"/>
    <w:tmpl w:val="4F3ACD1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0">
    <w:nsid w:val="6EDD5742"/>
    <w:multiLevelType w:val="hybridMultilevel"/>
    <w:tmpl w:val="4C4C5C0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2">
    <w:nsid w:val="6FEF7558"/>
    <w:multiLevelType w:val="hybridMultilevel"/>
    <w:tmpl w:val="EB6E8F5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716B5F58"/>
    <w:multiLevelType w:val="hybridMultilevel"/>
    <w:tmpl w:val="F210FEB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4">
    <w:nsid w:val="72661062"/>
    <w:multiLevelType w:val="hybridMultilevel"/>
    <w:tmpl w:val="8832888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nsid w:val="73740B1B"/>
    <w:multiLevelType w:val="hybridMultilevel"/>
    <w:tmpl w:val="9B1E590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nsid w:val="74163B4C"/>
    <w:multiLevelType w:val="hybridMultilevel"/>
    <w:tmpl w:val="0882CB06"/>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7">
    <w:nsid w:val="747B56CA"/>
    <w:multiLevelType w:val="hybridMultilevel"/>
    <w:tmpl w:val="894214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763D53DD"/>
    <w:multiLevelType w:val="hybridMultilevel"/>
    <w:tmpl w:val="0AE43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nsid w:val="7A1969AF"/>
    <w:multiLevelType w:val="hybridMultilevel"/>
    <w:tmpl w:val="654207B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7A9A2D1C"/>
    <w:multiLevelType w:val="hybridMultilevel"/>
    <w:tmpl w:val="7236EF3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nsid w:val="7ABA02D6"/>
    <w:multiLevelType w:val="hybridMultilevel"/>
    <w:tmpl w:val="D994991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93">
    <w:nsid w:val="7B7F7EED"/>
    <w:multiLevelType w:val="hybridMultilevel"/>
    <w:tmpl w:val="6F86F00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nsid w:val="7C2E37F2"/>
    <w:multiLevelType w:val="hybridMultilevel"/>
    <w:tmpl w:val="BEE632A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7D46362C"/>
    <w:multiLevelType w:val="hybridMultilevel"/>
    <w:tmpl w:val="0BE6C24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nsid w:val="7D561699"/>
    <w:multiLevelType w:val="hybridMultilevel"/>
    <w:tmpl w:val="31FC1BB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7">
    <w:nsid w:val="7D975359"/>
    <w:multiLevelType w:val="hybridMultilevel"/>
    <w:tmpl w:val="811CAAB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nsid w:val="7E4F7A49"/>
    <w:multiLevelType w:val="hybridMultilevel"/>
    <w:tmpl w:val="183AB79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9">
    <w:nsid w:val="7EDB7CB4"/>
    <w:multiLevelType w:val="hybridMultilevel"/>
    <w:tmpl w:val="C34A70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92"/>
  </w:num>
  <w:num w:numId="2">
    <w:abstractNumId w:val="81"/>
  </w:num>
  <w:num w:numId="3">
    <w:abstractNumId w:val="44"/>
  </w:num>
  <w:num w:numId="4">
    <w:abstractNumId w:val="75"/>
  </w:num>
  <w:num w:numId="5">
    <w:abstractNumId w:val="25"/>
  </w:num>
  <w:num w:numId="6">
    <w:abstractNumId w:val="99"/>
  </w:num>
  <w:num w:numId="7">
    <w:abstractNumId w:val="69"/>
  </w:num>
  <w:num w:numId="8">
    <w:abstractNumId w:val="77"/>
  </w:num>
  <w:num w:numId="9">
    <w:abstractNumId w:val="30"/>
  </w:num>
  <w:num w:numId="10">
    <w:abstractNumId w:val="88"/>
  </w:num>
  <w:num w:numId="11">
    <w:abstractNumId w:val="73"/>
  </w:num>
  <w:num w:numId="12">
    <w:abstractNumId w:val="90"/>
  </w:num>
  <w:num w:numId="13">
    <w:abstractNumId w:val="38"/>
  </w:num>
  <w:num w:numId="14">
    <w:abstractNumId w:val="51"/>
  </w:num>
  <w:num w:numId="15">
    <w:abstractNumId w:val="2"/>
  </w:num>
  <w:num w:numId="16">
    <w:abstractNumId w:val="48"/>
  </w:num>
  <w:num w:numId="17">
    <w:abstractNumId w:val="35"/>
  </w:num>
  <w:num w:numId="18">
    <w:abstractNumId w:val="1"/>
  </w:num>
  <w:num w:numId="19">
    <w:abstractNumId w:val="20"/>
  </w:num>
  <w:num w:numId="20">
    <w:abstractNumId w:val="13"/>
  </w:num>
  <w:num w:numId="21">
    <w:abstractNumId w:val="68"/>
  </w:num>
  <w:num w:numId="22">
    <w:abstractNumId w:val="93"/>
  </w:num>
  <w:num w:numId="23">
    <w:abstractNumId w:val="83"/>
  </w:num>
  <w:num w:numId="24">
    <w:abstractNumId w:val="16"/>
  </w:num>
  <w:num w:numId="25">
    <w:abstractNumId w:val="36"/>
  </w:num>
  <w:num w:numId="26">
    <w:abstractNumId w:val="15"/>
  </w:num>
  <w:num w:numId="27">
    <w:abstractNumId w:val="5"/>
  </w:num>
  <w:num w:numId="28">
    <w:abstractNumId w:val="14"/>
  </w:num>
  <w:num w:numId="29">
    <w:abstractNumId w:val="49"/>
  </w:num>
  <w:num w:numId="30">
    <w:abstractNumId w:val="18"/>
  </w:num>
  <w:num w:numId="31">
    <w:abstractNumId w:val="8"/>
  </w:num>
  <w:num w:numId="32">
    <w:abstractNumId w:val="24"/>
  </w:num>
  <w:num w:numId="33">
    <w:abstractNumId w:val="46"/>
  </w:num>
  <w:num w:numId="34">
    <w:abstractNumId w:val="17"/>
  </w:num>
  <w:num w:numId="35">
    <w:abstractNumId w:val="57"/>
  </w:num>
  <w:num w:numId="36">
    <w:abstractNumId w:val="85"/>
  </w:num>
  <w:num w:numId="37">
    <w:abstractNumId w:val="66"/>
  </w:num>
  <w:num w:numId="38">
    <w:abstractNumId w:val="97"/>
  </w:num>
  <w:num w:numId="39">
    <w:abstractNumId w:val="74"/>
  </w:num>
  <w:num w:numId="40">
    <w:abstractNumId w:val="33"/>
  </w:num>
  <w:num w:numId="41">
    <w:abstractNumId w:val="64"/>
  </w:num>
  <w:num w:numId="42">
    <w:abstractNumId w:val="6"/>
  </w:num>
  <w:num w:numId="43">
    <w:abstractNumId w:val="10"/>
  </w:num>
  <w:num w:numId="44">
    <w:abstractNumId w:val="72"/>
  </w:num>
  <w:num w:numId="45">
    <w:abstractNumId w:val="22"/>
  </w:num>
  <w:num w:numId="46">
    <w:abstractNumId w:val="31"/>
  </w:num>
  <w:num w:numId="47">
    <w:abstractNumId w:val="21"/>
  </w:num>
  <w:num w:numId="48">
    <w:abstractNumId w:val="9"/>
  </w:num>
  <w:num w:numId="49">
    <w:abstractNumId w:val="71"/>
  </w:num>
  <w:num w:numId="50">
    <w:abstractNumId w:val="42"/>
  </w:num>
  <w:num w:numId="51">
    <w:abstractNumId w:val="60"/>
  </w:num>
  <w:num w:numId="52">
    <w:abstractNumId w:val="39"/>
  </w:num>
  <w:num w:numId="53">
    <w:abstractNumId w:val="59"/>
  </w:num>
  <w:num w:numId="54">
    <w:abstractNumId w:val="11"/>
  </w:num>
  <w:num w:numId="55">
    <w:abstractNumId w:val="91"/>
  </w:num>
  <w:num w:numId="56">
    <w:abstractNumId w:val="63"/>
  </w:num>
  <w:num w:numId="57">
    <w:abstractNumId w:val="52"/>
  </w:num>
  <w:num w:numId="58">
    <w:abstractNumId w:val="80"/>
  </w:num>
  <w:num w:numId="59">
    <w:abstractNumId w:val="4"/>
  </w:num>
  <w:num w:numId="60">
    <w:abstractNumId w:val="76"/>
  </w:num>
  <w:num w:numId="61">
    <w:abstractNumId w:val="27"/>
  </w:num>
  <w:num w:numId="62">
    <w:abstractNumId w:val="84"/>
  </w:num>
  <w:num w:numId="63">
    <w:abstractNumId w:val="23"/>
  </w:num>
  <w:num w:numId="64">
    <w:abstractNumId w:val="65"/>
  </w:num>
  <w:num w:numId="65">
    <w:abstractNumId w:val="43"/>
  </w:num>
  <w:num w:numId="66">
    <w:abstractNumId w:val="19"/>
  </w:num>
  <w:num w:numId="67">
    <w:abstractNumId w:val="45"/>
  </w:num>
  <w:num w:numId="68">
    <w:abstractNumId w:val="62"/>
  </w:num>
  <w:num w:numId="69">
    <w:abstractNumId w:val="28"/>
  </w:num>
  <w:num w:numId="70">
    <w:abstractNumId w:val="89"/>
  </w:num>
  <w:num w:numId="71">
    <w:abstractNumId w:val="26"/>
  </w:num>
  <w:num w:numId="72">
    <w:abstractNumId w:val="86"/>
  </w:num>
  <w:num w:numId="73">
    <w:abstractNumId w:val="34"/>
  </w:num>
  <w:num w:numId="74">
    <w:abstractNumId w:val="32"/>
  </w:num>
  <w:num w:numId="75">
    <w:abstractNumId w:val="3"/>
  </w:num>
  <w:num w:numId="76">
    <w:abstractNumId w:val="98"/>
  </w:num>
  <w:num w:numId="77">
    <w:abstractNumId w:val="78"/>
  </w:num>
  <w:num w:numId="78">
    <w:abstractNumId w:val="53"/>
  </w:num>
  <w:num w:numId="79">
    <w:abstractNumId w:val="55"/>
  </w:num>
  <w:num w:numId="80">
    <w:abstractNumId w:val="29"/>
  </w:num>
  <w:num w:numId="81">
    <w:abstractNumId w:val="7"/>
  </w:num>
  <w:num w:numId="82">
    <w:abstractNumId w:val="54"/>
  </w:num>
  <w:num w:numId="83">
    <w:abstractNumId w:val="40"/>
  </w:num>
  <w:num w:numId="84">
    <w:abstractNumId w:val="61"/>
  </w:num>
  <w:num w:numId="85">
    <w:abstractNumId w:val="37"/>
  </w:num>
  <w:num w:numId="86">
    <w:abstractNumId w:val="94"/>
  </w:num>
  <w:num w:numId="87">
    <w:abstractNumId w:val="12"/>
  </w:num>
  <w:num w:numId="88">
    <w:abstractNumId w:val="56"/>
  </w:num>
  <w:num w:numId="89">
    <w:abstractNumId w:val="70"/>
  </w:num>
  <w:num w:numId="90">
    <w:abstractNumId w:val="95"/>
  </w:num>
  <w:num w:numId="91">
    <w:abstractNumId w:val="67"/>
  </w:num>
  <w:num w:numId="92">
    <w:abstractNumId w:val="47"/>
  </w:num>
  <w:num w:numId="93">
    <w:abstractNumId w:val="87"/>
  </w:num>
  <w:num w:numId="94">
    <w:abstractNumId w:val="82"/>
  </w:num>
  <w:num w:numId="95">
    <w:abstractNumId w:val="58"/>
  </w:num>
  <w:num w:numId="96">
    <w:abstractNumId w:val="41"/>
  </w:num>
  <w:num w:numId="97">
    <w:abstractNumId w:val="50"/>
  </w:num>
  <w:num w:numId="98">
    <w:abstractNumId w:val="96"/>
  </w:num>
  <w:num w:numId="99">
    <w:abstractNumId w:val="7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20000emu"/>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C94"/>
    <w:rsid w:val="0000048D"/>
    <w:rsid w:val="00000862"/>
    <w:rsid w:val="000010D3"/>
    <w:rsid w:val="0000124A"/>
    <w:rsid w:val="000017A8"/>
    <w:rsid w:val="000017F3"/>
    <w:rsid w:val="00001E35"/>
    <w:rsid w:val="00004658"/>
    <w:rsid w:val="00004DD0"/>
    <w:rsid w:val="00005847"/>
    <w:rsid w:val="0000645F"/>
    <w:rsid w:val="00006601"/>
    <w:rsid w:val="00006F7B"/>
    <w:rsid w:val="00007235"/>
    <w:rsid w:val="000106CD"/>
    <w:rsid w:val="00010C25"/>
    <w:rsid w:val="0001104C"/>
    <w:rsid w:val="000112B6"/>
    <w:rsid w:val="0001133E"/>
    <w:rsid w:val="00011498"/>
    <w:rsid w:val="00011538"/>
    <w:rsid w:val="0001199F"/>
    <w:rsid w:val="0001275B"/>
    <w:rsid w:val="0001275F"/>
    <w:rsid w:val="00012B70"/>
    <w:rsid w:val="00012DE5"/>
    <w:rsid w:val="0001307C"/>
    <w:rsid w:val="0001389A"/>
    <w:rsid w:val="00013D60"/>
    <w:rsid w:val="00013D82"/>
    <w:rsid w:val="00013EBA"/>
    <w:rsid w:val="00013EC7"/>
    <w:rsid w:val="0001403B"/>
    <w:rsid w:val="00014253"/>
    <w:rsid w:val="00014510"/>
    <w:rsid w:val="000145DA"/>
    <w:rsid w:val="00015FF4"/>
    <w:rsid w:val="000165B0"/>
    <w:rsid w:val="0001664D"/>
    <w:rsid w:val="0001670D"/>
    <w:rsid w:val="0001703B"/>
    <w:rsid w:val="000177F5"/>
    <w:rsid w:val="00017B9D"/>
    <w:rsid w:val="00017F2A"/>
    <w:rsid w:val="00021A0D"/>
    <w:rsid w:val="00021BB3"/>
    <w:rsid w:val="00023095"/>
    <w:rsid w:val="0002371E"/>
    <w:rsid w:val="000237E6"/>
    <w:rsid w:val="00023B83"/>
    <w:rsid w:val="00023C31"/>
    <w:rsid w:val="00024C34"/>
    <w:rsid w:val="00025586"/>
    <w:rsid w:val="00025927"/>
    <w:rsid w:val="00025EE1"/>
    <w:rsid w:val="00025F43"/>
    <w:rsid w:val="00026017"/>
    <w:rsid w:val="000264FC"/>
    <w:rsid w:val="000266B0"/>
    <w:rsid w:val="00026E69"/>
    <w:rsid w:val="00026F6D"/>
    <w:rsid w:val="00027008"/>
    <w:rsid w:val="0002712A"/>
    <w:rsid w:val="00027452"/>
    <w:rsid w:val="000279F8"/>
    <w:rsid w:val="00027AE1"/>
    <w:rsid w:val="00027BB1"/>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47E8"/>
    <w:rsid w:val="00034B0E"/>
    <w:rsid w:val="00034BB3"/>
    <w:rsid w:val="0003635E"/>
    <w:rsid w:val="00036431"/>
    <w:rsid w:val="00036701"/>
    <w:rsid w:val="0003734A"/>
    <w:rsid w:val="00037D26"/>
    <w:rsid w:val="00037FC7"/>
    <w:rsid w:val="00040041"/>
    <w:rsid w:val="00040D54"/>
    <w:rsid w:val="000412C1"/>
    <w:rsid w:val="000413FF"/>
    <w:rsid w:val="000415EB"/>
    <w:rsid w:val="000418CB"/>
    <w:rsid w:val="00041F5C"/>
    <w:rsid w:val="0004255A"/>
    <w:rsid w:val="0004286F"/>
    <w:rsid w:val="00042AF1"/>
    <w:rsid w:val="00043855"/>
    <w:rsid w:val="00043CDD"/>
    <w:rsid w:val="00043EA2"/>
    <w:rsid w:val="00044096"/>
    <w:rsid w:val="0004464C"/>
    <w:rsid w:val="00044819"/>
    <w:rsid w:val="00044C43"/>
    <w:rsid w:val="00044C78"/>
    <w:rsid w:val="0004564D"/>
    <w:rsid w:val="00045B43"/>
    <w:rsid w:val="00045BCE"/>
    <w:rsid w:val="000461D5"/>
    <w:rsid w:val="0004649C"/>
    <w:rsid w:val="000466CD"/>
    <w:rsid w:val="000467A2"/>
    <w:rsid w:val="00046E48"/>
    <w:rsid w:val="0004706A"/>
    <w:rsid w:val="00047230"/>
    <w:rsid w:val="00050B36"/>
    <w:rsid w:val="00050D67"/>
    <w:rsid w:val="00051358"/>
    <w:rsid w:val="00051AEC"/>
    <w:rsid w:val="000521BF"/>
    <w:rsid w:val="00053974"/>
    <w:rsid w:val="00053987"/>
    <w:rsid w:val="00053A32"/>
    <w:rsid w:val="00054346"/>
    <w:rsid w:val="000548B6"/>
    <w:rsid w:val="00054F45"/>
    <w:rsid w:val="0005543E"/>
    <w:rsid w:val="00055490"/>
    <w:rsid w:val="000554B9"/>
    <w:rsid w:val="00055D04"/>
    <w:rsid w:val="00056AB5"/>
    <w:rsid w:val="00057181"/>
    <w:rsid w:val="000578B0"/>
    <w:rsid w:val="00060016"/>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544"/>
    <w:rsid w:val="00063F3B"/>
    <w:rsid w:val="0006402D"/>
    <w:rsid w:val="00064AED"/>
    <w:rsid w:val="0006566D"/>
    <w:rsid w:val="00065C1B"/>
    <w:rsid w:val="00066571"/>
    <w:rsid w:val="0006673D"/>
    <w:rsid w:val="00066764"/>
    <w:rsid w:val="0006676A"/>
    <w:rsid w:val="00066F05"/>
    <w:rsid w:val="000672B4"/>
    <w:rsid w:val="0007034A"/>
    <w:rsid w:val="000713C2"/>
    <w:rsid w:val="000715EC"/>
    <w:rsid w:val="0007185A"/>
    <w:rsid w:val="00071FC4"/>
    <w:rsid w:val="00072486"/>
    <w:rsid w:val="000727DC"/>
    <w:rsid w:val="00073382"/>
    <w:rsid w:val="0007399F"/>
    <w:rsid w:val="00073AF4"/>
    <w:rsid w:val="00073CE7"/>
    <w:rsid w:val="00073DFF"/>
    <w:rsid w:val="0007437F"/>
    <w:rsid w:val="0007438A"/>
    <w:rsid w:val="00074B62"/>
    <w:rsid w:val="00074CA6"/>
    <w:rsid w:val="000753DC"/>
    <w:rsid w:val="00075724"/>
    <w:rsid w:val="0007606F"/>
    <w:rsid w:val="000760A5"/>
    <w:rsid w:val="00076855"/>
    <w:rsid w:val="00076BD5"/>
    <w:rsid w:val="00077C5E"/>
    <w:rsid w:val="00080221"/>
    <w:rsid w:val="0008058D"/>
    <w:rsid w:val="00080601"/>
    <w:rsid w:val="0008085D"/>
    <w:rsid w:val="000809BC"/>
    <w:rsid w:val="00080ECC"/>
    <w:rsid w:val="000812DF"/>
    <w:rsid w:val="000812EE"/>
    <w:rsid w:val="0008138F"/>
    <w:rsid w:val="00081792"/>
    <w:rsid w:val="00081B22"/>
    <w:rsid w:val="00081CC2"/>
    <w:rsid w:val="000828B5"/>
    <w:rsid w:val="000828C8"/>
    <w:rsid w:val="000833C0"/>
    <w:rsid w:val="0008367F"/>
    <w:rsid w:val="00084078"/>
    <w:rsid w:val="00084440"/>
    <w:rsid w:val="00084551"/>
    <w:rsid w:val="0008461E"/>
    <w:rsid w:val="000847C8"/>
    <w:rsid w:val="00084DC2"/>
    <w:rsid w:val="00085436"/>
    <w:rsid w:val="000859E1"/>
    <w:rsid w:val="00086812"/>
    <w:rsid w:val="00086BA2"/>
    <w:rsid w:val="000876EC"/>
    <w:rsid w:val="0009016F"/>
    <w:rsid w:val="000901BD"/>
    <w:rsid w:val="00090209"/>
    <w:rsid w:val="00090609"/>
    <w:rsid w:val="000906BF"/>
    <w:rsid w:val="0009156D"/>
    <w:rsid w:val="0009255A"/>
    <w:rsid w:val="00092978"/>
    <w:rsid w:val="00092C6B"/>
    <w:rsid w:val="00092E63"/>
    <w:rsid w:val="00092E84"/>
    <w:rsid w:val="00092FF8"/>
    <w:rsid w:val="000931BE"/>
    <w:rsid w:val="00093462"/>
    <w:rsid w:val="000939A4"/>
    <w:rsid w:val="00093E94"/>
    <w:rsid w:val="00094289"/>
    <w:rsid w:val="0009440E"/>
    <w:rsid w:val="00094798"/>
    <w:rsid w:val="00094DB3"/>
    <w:rsid w:val="0009598B"/>
    <w:rsid w:val="000959B9"/>
    <w:rsid w:val="00095E70"/>
    <w:rsid w:val="0009639D"/>
    <w:rsid w:val="0009702E"/>
    <w:rsid w:val="000970E0"/>
    <w:rsid w:val="0009799A"/>
    <w:rsid w:val="000A020C"/>
    <w:rsid w:val="000A17B7"/>
    <w:rsid w:val="000A1C05"/>
    <w:rsid w:val="000A24EB"/>
    <w:rsid w:val="000A316A"/>
    <w:rsid w:val="000A37DF"/>
    <w:rsid w:val="000A3985"/>
    <w:rsid w:val="000A488F"/>
    <w:rsid w:val="000A53CA"/>
    <w:rsid w:val="000A5531"/>
    <w:rsid w:val="000A56E9"/>
    <w:rsid w:val="000A5890"/>
    <w:rsid w:val="000A5B0E"/>
    <w:rsid w:val="000A5B62"/>
    <w:rsid w:val="000A5D0D"/>
    <w:rsid w:val="000A5F2B"/>
    <w:rsid w:val="000A651D"/>
    <w:rsid w:val="000A6807"/>
    <w:rsid w:val="000A6D23"/>
    <w:rsid w:val="000A72B2"/>
    <w:rsid w:val="000A7492"/>
    <w:rsid w:val="000A7956"/>
    <w:rsid w:val="000A7C7A"/>
    <w:rsid w:val="000A7F51"/>
    <w:rsid w:val="000B0019"/>
    <w:rsid w:val="000B007C"/>
    <w:rsid w:val="000B0B66"/>
    <w:rsid w:val="000B0F03"/>
    <w:rsid w:val="000B1162"/>
    <w:rsid w:val="000B149C"/>
    <w:rsid w:val="000B1917"/>
    <w:rsid w:val="000B19DF"/>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4A8"/>
    <w:rsid w:val="000B3D94"/>
    <w:rsid w:val="000B3DB5"/>
    <w:rsid w:val="000B4CC4"/>
    <w:rsid w:val="000B4E1A"/>
    <w:rsid w:val="000B55C6"/>
    <w:rsid w:val="000B58D4"/>
    <w:rsid w:val="000B5C7D"/>
    <w:rsid w:val="000B6CFE"/>
    <w:rsid w:val="000B72AE"/>
    <w:rsid w:val="000B7324"/>
    <w:rsid w:val="000C000F"/>
    <w:rsid w:val="000C0D86"/>
    <w:rsid w:val="000C0F3A"/>
    <w:rsid w:val="000C1222"/>
    <w:rsid w:val="000C19A5"/>
    <w:rsid w:val="000C1AE9"/>
    <w:rsid w:val="000C2047"/>
    <w:rsid w:val="000C27F0"/>
    <w:rsid w:val="000C3BFB"/>
    <w:rsid w:val="000C3F31"/>
    <w:rsid w:val="000C410A"/>
    <w:rsid w:val="000C44B5"/>
    <w:rsid w:val="000C4E47"/>
    <w:rsid w:val="000C4F69"/>
    <w:rsid w:val="000C53D6"/>
    <w:rsid w:val="000C57CB"/>
    <w:rsid w:val="000C5884"/>
    <w:rsid w:val="000C5D8B"/>
    <w:rsid w:val="000C6326"/>
    <w:rsid w:val="000C6A14"/>
    <w:rsid w:val="000C7A50"/>
    <w:rsid w:val="000C7C36"/>
    <w:rsid w:val="000C7F29"/>
    <w:rsid w:val="000D0354"/>
    <w:rsid w:val="000D0D09"/>
    <w:rsid w:val="000D1263"/>
    <w:rsid w:val="000D1386"/>
    <w:rsid w:val="000D1815"/>
    <w:rsid w:val="000D1D26"/>
    <w:rsid w:val="000D28D1"/>
    <w:rsid w:val="000D2A3F"/>
    <w:rsid w:val="000D2C34"/>
    <w:rsid w:val="000D2C7C"/>
    <w:rsid w:val="000D398A"/>
    <w:rsid w:val="000D3A25"/>
    <w:rsid w:val="000D40D6"/>
    <w:rsid w:val="000D4BA3"/>
    <w:rsid w:val="000D5CA2"/>
    <w:rsid w:val="000D6285"/>
    <w:rsid w:val="000D64A1"/>
    <w:rsid w:val="000D6A34"/>
    <w:rsid w:val="000D6B3D"/>
    <w:rsid w:val="000D7068"/>
    <w:rsid w:val="000D709F"/>
    <w:rsid w:val="000D7630"/>
    <w:rsid w:val="000D783A"/>
    <w:rsid w:val="000E017B"/>
    <w:rsid w:val="000E0263"/>
    <w:rsid w:val="000E036B"/>
    <w:rsid w:val="000E037B"/>
    <w:rsid w:val="000E048F"/>
    <w:rsid w:val="000E08DE"/>
    <w:rsid w:val="000E09DC"/>
    <w:rsid w:val="000E0D71"/>
    <w:rsid w:val="000E0ED5"/>
    <w:rsid w:val="000E12A8"/>
    <w:rsid w:val="000E1431"/>
    <w:rsid w:val="000E1D89"/>
    <w:rsid w:val="000E1E57"/>
    <w:rsid w:val="000E2309"/>
    <w:rsid w:val="000E285E"/>
    <w:rsid w:val="000E2BA2"/>
    <w:rsid w:val="000E31A3"/>
    <w:rsid w:val="000E327B"/>
    <w:rsid w:val="000E39B4"/>
    <w:rsid w:val="000E4A4C"/>
    <w:rsid w:val="000E516F"/>
    <w:rsid w:val="000E552B"/>
    <w:rsid w:val="000E589F"/>
    <w:rsid w:val="000E5B64"/>
    <w:rsid w:val="000E5DFA"/>
    <w:rsid w:val="000E677C"/>
    <w:rsid w:val="000E7438"/>
    <w:rsid w:val="000E775F"/>
    <w:rsid w:val="000F11AB"/>
    <w:rsid w:val="000F11BF"/>
    <w:rsid w:val="000F1C49"/>
    <w:rsid w:val="000F2876"/>
    <w:rsid w:val="000F2984"/>
    <w:rsid w:val="000F2A1D"/>
    <w:rsid w:val="000F2C67"/>
    <w:rsid w:val="000F2E49"/>
    <w:rsid w:val="000F2FCB"/>
    <w:rsid w:val="000F4A3F"/>
    <w:rsid w:val="000F547C"/>
    <w:rsid w:val="000F56A1"/>
    <w:rsid w:val="000F59A4"/>
    <w:rsid w:val="000F5F17"/>
    <w:rsid w:val="000F6C82"/>
    <w:rsid w:val="000F7231"/>
    <w:rsid w:val="000F73DE"/>
    <w:rsid w:val="000F776A"/>
    <w:rsid w:val="000F77E4"/>
    <w:rsid w:val="00100090"/>
    <w:rsid w:val="00100A01"/>
    <w:rsid w:val="001010F7"/>
    <w:rsid w:val="00101342"/>
    <w:rsid w:val="001015A4"/>
    <w:rsid w:val="001018FE"/>
    <w:rsid w:val="001021E2"/>
    <w:rsid w:val="00102294"/>
    <w:rsid w:val="001022A6"/>
    <w:rsid w:val="001023B0"/>
    <w:rsid w:val="00102510"/>
    <w:rsid w:val="001025D6"/>
    <w:rsid w:val="001029C0"/>
    <w:rsid w:val="00102B24"/>
    <w:rsid w:val="001032D5"/>
    <w:rsid w:val="001043FD"/>
    <w:rsid w:val="0010445A"/>
    <w:rsid w:val="00104B5C"/>
    <w:rsid w:val="00104EBD"/>
    <w:rsid w:val="00105062"/>
    <w:rsid w:val="00106398"/>
    <w:rsid w:val="00106C62"/>
    <w:rsid w:val="00106EF0"/>
    <w:rsid w:val="001077AD"/>
    <w:rsid w:val="00107835"/>
    <w:rsid w:val="00110534"/>
    <w:rsid w:val="0011066F"/>
    <w:rsid w:val="00110AD5"/>
    <w:rsid w:val="0011151F"/>
    <w:rsid w:val="001116C1"/>
    <w:rsid w:val="00111CA9"/>
    <w:rsid w:val="00112034"/>
    <w:rsid w:val="0011259D"/>
    <w:rsid w:val="00112830"/>
    <w:rsid w:val="001128D6"/>
    <w:rsid w:val="00113722"/>
    <w:rsid w:val="0011373F"/>
    <w:rsid w:val="00113F7C"/>
    <w:rsid w:val="00114591"/>
    <w:rsid w:val="001148C6"/>
    <w:rsid w:val="00114DDD"/>
    <w:rsid w:val="00114DF8"/>
    <w:rsid w:val="00114E41"/>
    <w:rsid w:val="0011613C"/>
    <w:rsid w:val="0011637B"/>
    <w:rsid w:val="00116A97"/>
    <w:rsid w:val="00117081"/>
    <w:rsid w:val="00117581"/>
    <w:rsid w:val="00117A35"/>
    <w:rsid w:val="00117B19"/>
    <w:rsid w:val="00120162"/>
    <w:rsid w:val="00120F44"/>
    <w:rsid w:val="001210A5"/>
    <w:rsid w:val="001211AF"/>
    <w:rsid w:val="0012141D"/>
    <w:rsid w:val="001214EE"/>
    <w:rsid w:val="00121D57"/>
    <w:rsid w:val="00122AF3"/>
    <w:rsid w:val="00122BBA"/>
    <w:rsid w:val="00122FF0"/>
    <w:rsid w:val="00123038"/>
    <w:rsid w:val="001235EA"/>
    <w:rsid w:val="0012377E"/>
    <w:rsid w:val="00124266"/>
    <w:rsid w:val="0012435B"/>
    <w:rsid w:val="00124454"/>
    <w:rsid w:val="0012454E"/>
    <w:rsid w:val="0012473A"/>
    <w:rsid w:val="00124F72"/>
    <w:rsid w:val="001253FB"/>
    <w:rsid w:val="00125BF2"/>
    <w:rsid w:val="0012612E"/>
    <w:rsid w:val="00126467"/>
    <w:rsid w:val="0012652D"/>
    <w:rsid w:val="00127274"/>
    <w:rsid w:val="001275C3"/>
    <w:rsid w:val="0013119E"/>
    <w:rsid w:val="0013175F"/>
    <w:rsid w:val="00131ABE"/>
    <w:rsid w:val="0013219C"/>
    <w:rsid w:val="00132237"/>
    <w:rsid w:val="00132B40"/>
    <w:rsid w:val="00132E02"/>
    <w:rsid w:val="00133685"/>
    <w:rsid w:val="0013380B"/>
    <w:rsid w:val="00133886"/>
    <w:rsid w:val="001338C4"/>
    <w:rsid w:val="00133982"/>
    <w:rsid w:val="0013419B"/>
    <w:rsid w:val="001342D3"/>
    <w:rsid w:val="00134C13"/>
    <w:rsid w:val="00134EFD"/>
    <w:rsid w:val="00134F7F"/>
    <w:rsid w:val="00135585"/>
    <w:rsid w:val="001355B3"/>
    <w:rsid w:val="001355EF"/>
    <w:rsid w:val="0013590F"/>
    <w:rsid w:val="001359C8"/>
    <w:rsid w:val="00136195"/>
    <w:rsid w:val="001365FA"/>
    <w:rsid w:val="00136681"/>
    <w:rsid w:val="00136CA0"/>
    <w:rsid w:val="00137C34"/>
    <w:rsid w:val="001411B4"/>
    <w:rsid w:val="001412B6"/>
    <w:rsid w:val="001417F9"/>
    <w:rsid w:val="0014198F"/>
    <w:rsid w:val="00141B07"/>
    <w:rsid w:val="00141EEC"/>
    <w:rsid w:val="00142F4F"/>
    <w:rsid w:val="0014313D"/>
    <w:rsid w:val="00143565"/>
    <w:rsid w:val="00143670"/>
    <w:rsid w:val="00144006"/>
    <w:rsid w:val="00144BCB"/>
    <w:rsid w:val="00144E9F"/>
    <w:rsid w:val="001451D5"/>
    <w:rsid w:val="0014545F"/>
    <w:rsid w:val="00145C81"/>
    <w:rsid w:val="00145E2A"/>
    <w:rsid w:val="0014604D"/>
    <w:rsid w:val="00146CDF"/>
    <w:rsid w:val="00146D7F"/>
    <w:rsid w:val="001472D1"/>
    <w:rsid w:val="0014747E"/>
    <w:rsid w:val="001501DA"/>
    <w:rsid w:val="00150585"/>
    <w:rsid w:val="00150D05"/>
    <w:rsid w:val="00150D69"/>
    <w:rsid w:val="00150EE2"/>
    <w:rsid w:val="0015103A"/>
    <w:rsid w:val="00151160"/>
    <w:rsid w:val="00151D78"/>
    <w:rsid w:val="00152BD4"/>
    <w:rsid w:val="0015307B"/>
    <w:rsid w:val="00153473"/>
    <w:rsid w:val="00153615"/>
    <w:rsid w:val="00153737"/>
    <w:rsid w:val="00153A49"/>
    <w:rsid w:val="00153D33"/>
    <w:rsid w:val="001540ED"/>
    <w:rsid w:val="00154F7C"/>
    <w:rsid w:val="00155D33"/>
    <w:rsid w:val="00155F32"/>
    <w:rsid w:val="0015604B"/>
    <w:rsid w:val="00156DF7"/>
    <w:rsid w:val="00157444"/>
    <w:rsid w:val="00157754"/>
    <w:rsid w:val="001578FC"/>
    <w:rsid w:val="00157921"/>
    <w:rsid w:val="001579F7"/>
    <w:rsid w:val="0016022B"/>
    <w:rsid w:val="001604D6"/>
    <w:rsid w:val="00160915"/>
    <w:rsid w:val="00160B1F"/>
    <w:rsid w:val="00161049"/>
    <w:rsid w:val="001613C7"/>
    <w:rsid w:val="001618D0"/>
    <w:rsid w:val="00161B80"/>
    <w:rsid w:val="00161DDA"/>
    <w:rsid w:val="00161FF9"/>
    <w:rsid w:val="001637DD"/>
    <w:rsid w:val="00163879"/>
    <w:rsid w:val="00163D31"/>
    <w:rsid w:val="0016408B"/>
    <w:rsid w:val="0016459B"/>
    <w:rsid w:val="00164B1D"/>
    <w:rsid w:val="00164C39"/>
    <w:rsid w:val="00164EDE"/>
    <w:rsid w:val="00164EF6"/>
    <w:rsid w:val="001657F6"/>
    <w:rsid w:val="001673F4"/>
    <w:rsid w:val="00167718"/>
    <w:rsid w:val="00167B99"/>
    <w:rsid w:val="001705CD"/>
    <w:rsid w:val="00170FB9"/>
    <w:rsid w:val="001720EB"/>
    <w:rsid w:val="001721F9"/>
    <w:rsid w:val="00172695"/>
    <w:rsid w:val="001727EE"/>
    <w:rsid w:val="00172BF7"/>
    <w:rsid w:val="00172C33"/>
    <w:rsid w:val="00172C57"/>
    <w:rsid w:val="001730E2"/>
    <w:rsid w:val="00173295"/>
    <w:rsid w:val="00173F41"/>
    <w:rsid w:val="0017424F"/>
    <w:rsid w:val="001743A1"/>
    <w:rsid w:val="001743D3"/>
    <w:rsid w:val="00174573"/>
    <w:rsid w:val="001749F5"/>
    <w:rsid w:val="00174A86"/>
    <w:rsid w:val="00174B32"/>
    <w:rsid w:val="00174BF6"/>
    <w:rsid w:val="00174DEB"/>
    <w:rsid w:val="00175227"/>
    <w:rsid w:val="00175B2B"/>
    <w:rsid w:val="00175D1A"/>
    <w:rsid w:val="00176272"/>
    <w:rsid w:val="001767B6"/>
    <w:rsid w:val="00176A8C"/>
    <w:rsid w:val="00176B03"/>
    <w:rsid w:val="00176C04"/>
    <w:rsid w:val="0017773A"/>
    <w:rsid w:val="001777F5"/>
    <w:rsid w:val="00177924"/>
    <w:rsid w:val="00177A63"/>
    <w:rsid w:val="00177B6A"/>
    <w:rsid w:val="00177DD3"/>
    <w:rsid w:val="00177DDE"/>
    <w:rsid w:val="00180133"/>
    <w:rsid w:val="00180314"/>
    <w:rsid w:val="00180357"/>
    <w:rsid w:val="001803A0"/>
    <w:rsid w:val="00180921"/>
    <w:rsid w:val="001809F2"/>
    <w:rsid w:val="00180E69"/>
    <w:rsid w:val="00180FED"/>
    <w:rsid w:val="001816FC"/>
    <w:rsid w:val="00181E7C"/>
    <w:rsid w:val="00182C5E"/>
    <w:rsid w:val="00182DBA"/>
    <w:rsid w:val="00182F2E"/>
    <w:rsid w:val="00182F9D"/>
    <w:rsid w:val="00182FF1"/>
    <w:rsid w:val="00183941"/>
    <w:rsid w:val="00183C6D"/>
    <w:rsid w:val="0018415F"/>
    <w:rsid w:val="00184DA2"/>
    <w:rsid w:val="001850C2"/>
    <w:rsid w:val="001853C4"/>
    <w:rsid w:val="00185950"/>
    <w:rsid w:val="001859DB"/>
    <w:rsid w:val="001861F1"/>
    <w:rsid w:val="0018637F"/>
    <w:rsid w:val="001865FB"/>
    <w:rsid w:val="00186E89"/>
    <w:rsid w:val="00186EAB"/>
    <w:rsid w:val="00186F7B"/>
    <w:rsid w:val="001872C9"/>
    <w:rsid w:val="00187562"/>
    <w:rsid w:val="00190198"/>
    <w:rsid w:val="001904C8"/>
    <w:rsid w:val="00190768"/>
    <w:rsid w:val="00190913"/>
    <w:rsid w:val="00190C83"/>
    <w:rsid w:val="00190DFB"/>
    <w:rsid w:val="00191328"/>
    <w:rsid w:val="00191C6C"/>
    <w:rsid w:val="00191F09"/>
    <w:rsid w:val="00192182"/>
    <w:rsid w:val="0019250E"/>
    <w:rsid w:val="0019267F"/>
    <w:rsid w:val="00192CA3"/>
    <w:rsid w:val="001940A2"/>
    <w:rsid w:val="00194389"/>
    <w:rsid w:val="00194D46"/>
    <w:rsid w:val="00194ED9"/>
    <w:rsid w:val="001957D2"/>
    <w:rsid w:val="00195C79"/>
    <w:rsid w:val="00195F6C"/>
    <w:rsid w:val="001962D0"/>
    <w:rsid w:val="00196320"/>
    <w:rsid w:val="001972CB"/>
    <w:rsid w:val="001A0208"/>
    <w:rsid w:val="001A0348"/>
    <w:rsid w:val="001A0621"/>
    <w:rsid w:val="001A0737"/>
    <w:rsid w:val="001A0A29"/>
    <w:rsid w:val="001A0B5A"/>
    <w:rsid w:val="001A0D25"/>
    <w:rsid w:val="001A0F8B"/>
    <w:rsid w:val="001A10DB"/>
    <w:rsid w:val="001A18FC"/>
    <w:rsid w:val="001A1A70"/>
    <w:rsid w:val="001A1E58"/>
    <w:rsid w:val="001A2951"/>
    <w:rsid w:val="001A29C2"/>
    <w:rsid w:val="001A2C4B"/>
    <w:rsid w:val="001A2D0B"/>
    <w:rsid w:val="001A3B5C"/>
    <w:rsid w:val="001A3C53"/>
    <w:rsid w:val="001A430D"/>
    <w:rsid w:val="001A4584"/>
    <w:rsid w:val="001A45BC"/>
    <w:rsid w:val="001A4BF6"/>
    <w:rsid w:val="001A4D26"/>
    <w:rsid w:val="001A504F"/>
    <w:rsid w:val="001A5A5F"/>
    <w:rsid w:val="001A6C20"/>
    <w:rsid w:val="001A7492"/>
    <w:rsid w:val="001A770F"/>
    <w:rsid w:val="001A79C6"/>
    <w:rsid w:val="001B01F7"/>
    <w:rsid w:val="001B05C8"/>
    <w:rsid w:val="001B0B39"/>
    <w:rsid w:val="001B12F4"/>
    <w:rsid w:val="001B134D"/>
    <w:rsid w:val="001B231C"/>
    <w:rsid w:val="001B247D"/>
    <w:rsid w:val="001B2649"/>
    <w:rsid w:val="001B2783"/>
    <w:rsid w:val="001B4B05"/>
    <w:rsid w:val="001B5CFB"/>
    <w:rsid w:val="001B6351"/>
    <w:rsid w:val="001B6AB6"/>
    <w:rsid w:val="001B707F"/>
    <w:rsid w:val="001C02EC"/>
    <w:rsid w:val="001C1338"/>
    <w:rsid w:val="001C176D"/>
    <w:rsid w:val="001C1AD9"/>
    <w:rsid w:val="001C1CBB"/>
    <w:rsid w:val="001C2019"/>
    <w:rsid w:val="001C2069"/>
    <w:rsid w:val="001C232A"/>
    <w:rsid w:val="001C273B"/>
    <w:rsid w:val="001C29EE"/>
    <w:rsid w:val="001C2A45"/>
    <w:rsid w:val="001C2C2B"/>
    <w:rsid w:val="001C2CAE"/>
    <w:rsid w:val="001C2D84"/>
    <w:rsid w:val="001C3551"/>
    <w:rsid w:val="001C4292"/>
    <w:rsid w:val="001C4506"/>
    <w:rsid w:val="001C48A0"/>
    <w:rsid w:val="001C4EAC"/>
    <w:rsid w:val="001C50A2"/>
    <w:rsid w:val="001C57DA"/>
    <w:rsid w:val="001C6207"/>
    <w:rsid w:val="001C6309"/>
    <w:rsid w:val="001C6F26"/>
    <w:rsid w:val="001C7451"/>
    <w:rsid w:val="001D00FF"/>
    <w:rsid w:val="001D017C"/>
    <w:rsid w:val="001D0595"/>
    <w:rsid w:val="001D0D79"/>
    <w:rsid w:val="001D1269"/>
    <w:rsid w:val="001D15B4"/>
    <w:rsid w:val="001D17E5"/>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168"/>
    <w:rsid w:val="001D64F1"/>
    <w:rsid w:val="001D662A"/>
    <w:rsid w:val="001D74AB"/>
    <w:rsid w:val="001D770D"/>
    <w:rsid w:val="001D79F9"/>
    <w:rsid w:val="001E0344"/>
    <w:rsid w:val="001E05EB"/>
    <w:rsid w:val="001E0B63"/>
    <w:rsid w:val="001E0F4B"/>
    <w:rsid w:val="001E12CA"/>
    <w:rsid w:val="001E146E"/>
    <w:rsid w:val="001E16E1"/>
    <w:rsid w:val="001E1A2D"/>
    <w:rsid w:val="001E1B11"/>
    <w:rsid w:val="001E1E3B"/>
    <w:rsid w:val="001E20BC"/>
    <w:rsid w:val="001E2EA2"/>
    <w:rsid w:val="001E2FB2"/>
    <w:rsid w:val="001E375E"/>
    <w:rsid w:val="001E3798"/>
    <w:rsid w:val="001E395B"/>
    <w:rsid w:val="001E3BBB"/>
    <w:rsid w:val="001E3EAF"/>
    <w:rsid w:val="001E409B"/>
    <w:rsid w:val="001E4136"/>
    <w:rsid w:val="001E433F"/>
    <w:rsid w:val="001E4D71"/>
    <w:rsid w:val="001E50CF"/>
    <w:rsid w:val="001E5809"/>
    <w:rsid w:val="001E5993"/>
    <w:rsid w:val="001E5A43"/>
    <w:rsid w:val="001E5B73"/>
    <w:rsid w:val="001E66BD"/>
    <w:rsid w:val="001E6B8C"/>
    <w:rsid w:val="001E6DEE"/>
    <w:rsid w:val="001E73C6"/>
    <w:rsid w:val="001E75A5"/>
    <w:rsid w:val="001E7945"/>
    <w:rsid w:val="001E7E3B"/>
    <w:rsid w:val="001F0484"/>
    <w:rsid w:val="001F074A"/>
    <w:rsid w:val="001F123C"/>
    <w:rsid w:val="001F149E"/>
    <w:rsid w:val="001F152F"/>
    <w:rsid w:val="001F191A"/>
    <w:rsid w:val="001F1F4B"/>
    <w:rsid w:val="001F26A2"/>
    <w:rsid w:val="001F2DD0"/>
    <w:rsid w:val="001F2FE5"/>
    <w:rsid w:val="001F3083"/>
    <w:rsid w:val="001F346E"/>
    <w:rsid w:val="001F452C"/>
    <w:rsid w:val="001F4BDA"/>
    <w:rsid w:val="001F5DA2"/>
    <w:rsid w:val="001F67D3"/>
    <w:rsid w:val="001F6F46"/>
    <w:rsid w:val="001F74A7"/>
    <w:rsid w:val="002000F3"/>
    <w:rsid w:val="002007BB"/>
    <w:rsid w:val="00200AD1"/>
    <w:rsid w:val="00200EE6"/>
    <w:rsid w:val="00200F50"/>
    <w:rsid w:val="00201197"/>
    <w:rsid w:val="00202312"/>
    <w:rsid w:val="00202713"/>
    <w:rsid w:val="00202A0D"/>
    <w:rsid w:val="00202EFB"/>
    <w:rsid w:val="002030C7"/>
    <w:rsid w:val="002038B0"/>
    <w:rsid w:val="00203B78"/>
    <w:rsid w:val="002058AB"/>
    <w:rsid w:val="00205BD8"/>
    <w:rsid w:val="00206495"/>
    <w:rsid w:val="00206CFB"/>
    <w:rsid w:val="00207048"/>
    <w:rsid w:val="00207090"/>
    <w:rsid w:val="00207503"/>
    <w:rsid w:val="002078DE"/>
    <w:rsid w:val="00207FEA"/>
    <w:rsid w:val="00210171"/>
    <w:rsid w:val="00210AC1"/>
    <w:rsid w:val="00210B93"/>
    <w:rsid w:val="002112E7"/>
    <w:rsid w:val="0021133E"/>
    <w:rsid w:val="00211342"/>
    <w:rsid w:val="00211907"/>
    <w:rsid w:val="00211BB8"/>
    <w:rsid w:val="002122C6"/>
    <w:rsid w:val="002123D9"/>
    <w:rsid w:val="0021312B"/>
    <w:rsid w:val="00213BF0"/>
    <w:rsid w:val="00213C1A"/>
    <w:rsid w:val="00214114"/>
    <w:rsid w:val="00214EC7"/>
    <w:rsid w:val="002150A5"/>
    <w:rsid w:val="00215A94"/>
    <w:rsid w:val="002169C0"/>
    <w:rsid w:val="00216F5A"/>
    <w:rsid w:val="00217534"/>
    <w:rsid w:val="0021796B"/>
    <w:rsid w:val="002179CA"/>
    <w:rsid w:val="00217A48"/>
    <w:rsid w:val="00217B84"/>
    <w:rsid w:val="00217C71"/>
    <w:rsid w:val="00217CC0"/>
    <w:rsid w:val="00220ADA"/>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735B"/>
    <w:rsid w:val="002276DC"/>
    <w:rsid w:val="00227D7B"/>
    <w:rsid w:val="00227F9F"/>
    <w:rsid w:val="00230DF2"/>
    <w:rsid w:val="002314A6"/>
    <w:rsid w:val="002319DA"/>
    <w:rsid w:val="00231B09"/>
    <w:rsid w:val="00232717"/>
    <w:rsid w:val="00232756"/>
    <w:rsid w:val="00232BBD"/>
    <w:rsid w:val="00232C59"/>
    <w:rsid w:val="00232F58"/>
    <w:rsid w:val="002331C7"/>
    <w:rsid w:val="002345B5"/>
    <w:rsid w:val="002347F1"/>
    <w:rsid w:val="00234FFC"/>
    <w:rsid w:val="0023509B"/>
    <w:rsid w:val="00235543"/>
    <w:rsid w:val="002356E8"/>
    <w:rsid w:val="0023578A"/>
    <w:rsid w:val="0023596C"/>
    <w:rsid w:val="00236708"/>
    <w:rsid w:val="00236BE2"/>
    <w:rsid w:val="00236EDD"/>
    <w:rsid w:val="0023712C"/>
    <w:rsid w:val="002371A6"/>
    <w:rsid w:val="002375CA"/>
    <w:rsid w:val="00237A42"/>
    <w:rsid w:val="0024084F"/>
    <w:rsid w:val="00240B2B"/>
    <w:rsid w:val="00240E9E"/>
    <w:rsid w:val="00241B6B"/>
    <w:rsid w:val="00241E58"/>
    <w:rsid w:val="00242132"/>
    <w:rsid w:val="00242284"/>
    <w:rsid w:val="0024228D"/>
    <w:rsid w:val="00242686"/>
    <w:rsid w:val="00242764"/>
    <w:rsid w:val="0024295D"/>
    <w:rsid w:val="0024383D"/>
    <w:rsid w:val="00243AB3"/>
    <w:rsid w:val="00243E4D"/>
    <w:rsid w:val="00243FD8"/>
    <w:rsid w:val="0024480B"/>
    <w:rsid w:val="002448BD"/>
    <w:rsid w:val="002450ED"/>
    <w:rsid w:val="00245D64"/>
    <w:rsid w:val="00245D86"/>
    <w:rsid w:val="002461B1"/>
    <w:rsid w:val="00246516"/>
    <w:rsid w:val="00246A51"/>
    <w:rsid w:val="00247111"/>
    <w:rsid w:val="00247291"/>
    <w:rsid w:val="0024740F"/>
    <w:rsid w:val="002475E8"/>
    <w:rsid w:val="002476B3"/>
    <w:rsid w:val="00247780"/>
    <w:rsid w:val="0024787F"/>
    <w:rsid w:val="002478CA"/>
    <w:rsid w:val="0024793F"/>
    <w:rsid w:val="0025008F"/>
    <w:rsid w:val="0025013B"/>
    <w:rsid w:val="00251306"/>
    <w:rsid w:val="002519F1"/>
    <w:rsid w:val="00251EC6"/>
    <w:rsid w:val="00251FE6"/>
    <w:rsid w:val="00252073"/>
    <w:rsid w:val="00252216"/>
    <w:rsid w:val="00252A10"/>
    <w:rsid w:val="00252C90"/>
    <w:rsid w:val="002532ED"/>
    <w:rsid w:val="002537FF"/>
    <w:rsid w:val="00253A6C"/>
    <w:rsid w:val="00254153"/>
    <w:rsid w:val="0025434A"/>
    <w:rsid w:val="002554E8"/>
    <w:rsid w:val="002557F2"/>
    <w:rsid w:val="00255879"/>
    <w:rsid w:val="002558C6"/>
    <w:rsid w:val="00255984"/>
    <w:rsid w:val="00255AE5"/>
    <w:rsid w:val="00255D89"/>
    <w:rsid w:val="00256388"/>
    <w:rsid w:val="00256633"/>
    <w:rsid w:val="00256A88"/>
    <w:rsid w:val="0025703A"/>
    <w:rsid w:val="00257214"/>
    <w:rsid w:val="00257DE2"/>
    <w:rsid w:val="00260264"/>
    <w:rsid w:val="002609C1"/>
    <w:rsid w:val="00260FD7"/>
    <w:rsid w:val="002610B1"/>
    <w:rsid w:val="002611A7"/>
    <w:rsid w:val="00261F58"/>
    <w:rsid w:val="002625E8"/>
    <w:rsid w:val="00262617"/>
    <w:rsid w:val="00262A1E"/>
    <w:rsid w:val="00263FDF"/>
    <w:rsid w:val="0026426C"/>
    <w:rsid w:val="0026441B"/>
    <w:rsid w:val="00264740"/>
    <w:rsid w:val="00264845"/>
    <w:rsid w:val="00264A98"/>
    <w:rsid w:val="00264BBF"/>
    <w:rsid w:val="002650E8"/>
    <w:rsid w:val="00265943"/>
    <w:rsid w:val="002661C6"/>
    <w:rsid w:val="0026635D"/>
    <w:rsid w:val="00267493"/>
    <w:rsid w:val="00267623"/>
    <w:rsid w:val="00267693"/>
    <w:rsid w:val="00267A5D"/>
    <w:rsid w:val="00267F47"/>
    <w:rsid w:val="002700FA"/>
    <w:rsid w:val="00270F5C"/>
    <w:rsid w:val="00271698"/>
    <w:rsid w:val="00271D72"/>
    <w:rsid w:val="00271DCD"/>
    <w:rsid w:val="0027232A"/>
    <w:rsid w:val="00272444"/>
    <w:rsid w:val="00272843"/>
    <w:rsid w:val="002729B3"/>
    <w:rsid w:val="00272E7D"/>
    <w:rsid w:val="00273640"/>
    <w:rsid w:val="00273CBB"/>
    <w:rsid w:val="0027415E"/>
    <w:rsid w:val="0027416A"/>
    <w:rsid w:val="002743B1"/>
    <w:rsid w:val="002748D5"/>
    <w:rsid w:val="00274A9F"/>
    <w:rsid w:val="00275014"/>
    <w:rsid w:val="0027596A"/>
    <w:rsid w:val="00275C89"/>
    <w:rsid w:val="002760EF"/>
    <w:rsid w:val="002763BB"/>
    <w:rsid w:val="00276935"/>
    <w:rsid w:val="002777AE"/>
    <w:rsid w:val="00277C45"/>
    <w:rsid w:val="00280123"/>
    <w:rsid w:val="00280412"/>
    <w:rsid w:val="0028084F"/>
    <w:rsid w:val="00280980"/>
    <w:rsid w:val="00281035"/>
    <w:rsid w:val="00281464"/>
    <w:rsid w:val="00281528"/>
    <w:rsid w:val="00281969"/>
    <w:rsid w:val="00281EC4"/>
    <w:rsid w:val="00282A3C"/>
    <w:rsid w:val="00282C7D"/>
    <w:rsid w:val="00283337"/>
    <w:rsid w:val="002833B3"/>
    <w:rsid w:val="00283DB9"/>
    <w:rsid w:val="00285875"/>
    <w:rsid w:val="00285DCE"/>
    <w:rsid w:val="00285FC5"/>
    <w:rsid w:val="0028648B"/>
    <w:rsid w:val="002865C2"/>
    <w:rsid w:val="00287068"/>
    <w:rsid w:val="002872D9"/>
    <w:rsid w:val="00287703"/>
    <w:rsid w:val="002878D1"/>
    <w:rsid w:val="00287B44"/>
    <w:rsid w:val="00287B96"/>
    <w:rsid w:val="00290B98"/>
    <w:rsid w:val="00290E24"/>
    <w:rsid w:val="00290F9A"/>
    <w:rsid w:val="00292D63"/>
    <w:rsid w:val="00292F40"/>
    <w:rsid w:val="002933BD"/>
    <w:rsid w:val="0029352F"/>
    <w:rsid w:val="0029379E"/>
    <w:rsid w:val="00293AFE"/>
    <w:rsid w:val="002945C8"/>
    <w:rsid w:val="00294F1C"/>
    <w:rsid w:val="00295496"/>
    <w:rsid w:val="00295CB9"/>
    <w:rsid w:val="00295D07"/>
    <w:rsid w:val="0029663C"/>
    <w:rsid w:val="00296821"/>
    <w:rsid w:val="002974B3"/>
    <w:rsid w:val="002A04B4"/>
    <w:rsid w:val="002A0F8F"/>
    <w:rsid w:val="002A1083"/>
    <w:rsid w:val="002A1767"/>
    <w:rsid w:val="002A1A8F"/>
    <w:rsid w:val="002A1DB5"/>
    <w:rsid w:val="002A204B"/>
    <w:rsid w:val="002A2112"/>
    <w:rsid w:val="002A2209"/>
    <w:rsid w:val="002A2736"/>
    <w:rsid w:val="002A2EFE"/>
    <w:rsid w:val="002A342D"/>
    <w:rsid w:val="002A3798"/>
    <w:rsid w:val="002A3881"/>
    <w:rsid w:val="002A3946"/>
    <w:rsid w:val="002A3BC5"/>
    <w:rsid w:val="002A3D7E"/>
    <w:rsid w:val="002A3FA8"/>
    <w:rsid w:val="002A46F5"/>
    <w:rsid w:val="002A4742"/>
    <w:rsid w:val="002A482B"/>
    <w:rsid w:val="002A487E"/>
    <w:rsid w:val="002A4A86"/>
    <w:rsid w:val="002A4C8A"/>
    <w:rsid w:val="002A4E00"/>
    <w:rsid w:val="002A4FD5"/>
    <w:rsid w:val="002A5024"/>
    <w:rsid w:val="002A57D4"/>
    <w:rsid w:val="002A58A8"/>
    <w:rsid w:val="002A5F07"/>
    <w:rsid w:val="002A6276"/>
    <w:rsid w:val="002A667A"/>
    <w:rsid w:val="002A6703"/>
    <w:rsid w:val="002A679A"/>
    <w:rsid w:val="002A68A4"/>
    <w:rsid w:val="002A6A7F"/>
    <w:rsid w:val="002A6ECB"/>
    <w:rsid w:val="002A734F"/>
    <w:rsid w:val="002A760D"/>
    <w:rsid w:val="002B031C"/>
    <w:rsid w:val="002B0712"/>
    <w:rsid w:val="002B08E7"/>
    <w:rsid w:val="002B08F9"/>
    <w:rsid w:val="002B09BA"/>
    <w:rsid w:val="002B0A2B"/>
    <w:rsid w:val="002B0B15"/>
    <w:rsid w:val="002B0F60"/>
    <w:rsid w:val="002B102D"/>
    <w:rsid w:val="002B127B"/>
    <w:rsid w:val="002B1461"/>
    <w:rsid w:val="002B1A0F"/>
    <w:rsid w:val="002B1A93"/>
    <w:rsid w:val="002B21FE"/>
    <w:rsid w:val="002B29F5"/>
    <w:rsid w:val="002B3095"/>
    <w:rsid w:val="002B35E8"/>
    <w:rsid w:val="002B3638"/>
    <w:rsid w:val="002B3973"/>
    <w:rsid w:val="002B3D81"/>
    <w:rsid w:val="002B3EC3"/>
    <w:rsid w:val="002B4308"/>
    <w:rsid w:val="002B54C0"/>
    <w:rsid w:val="002B5D6B"/>
    <w:rsid w:val="002B6034"/>
    <w:rsid w:val="002B63E2"/>
    <w:rsid w:val="002B641C"/>
    <w:rsid w:val="002B6569"/>
    <w:rsid w:val="002B6889"/>
    <w:rsid w:val="002B6BC5"/>
    <w:rsid w:val="002B7197"/>
    <w:rsid w:val="002B7372"/>
    <w:rsid w:val="002B7860"/>
    <w:rsid w:val="002B7D01"/>
    <w:rsid w:val="002B7D32"/>
    <w:rsid w:val="002B7D43"/>
    <w:rsid w:val="002B7E2F"/>
    <w:rsid w:val="002B7F9F"/>
    <w:rsid w:val="002C0805"/>
    <w:rsid w:val="002C0AE5"/>
    <w:rsid w:val="002C0FF5"/>
    <w:rsid w:val="002C10F7"/>
    <w:rsid w:val="002C14F9"/>
    <w:rsid w:val="002C16A2"/>
    <w:rsid w:val="002C1D10"/>
    <w:rsid w:val="002C271E"/>
    <w:rsid w:val="002C2908"/>
    <w:rsid w:val="002C29C0"/>
    <w:rsid w:val="002C2A60"/>
    <w:rsid w:val="002C2AFA"/>
    <w:rsid w:val="002C31C8"/>
    <w:rsid w:val="002C32F8"/>
    <w:rsid w:val="002C45E5"/>
    <w:rsid w:val="002C4E4D"/>
    <w:rsid w:val="002C5151"/>
    <w:rsid w:val="002C59C0"/>
    <w:rsid w:val="002C66BB"/>
    <w:rsid w:val="002C692A"/>
    <w:rsid w:val="002C6CD0"/>
    <w:rsid w:val="002C6FF1"/>
    <w:rsid w:val="002C713A"/>
    <w:rsid w:val="002C732D"/>
    <w:rsid w:val="002C7DE0"/>
    <w:rsid w:val="002D03A9"/>
    <w:rsid w:val="002D069C"/>
    <w:rsid w:val="002D0EA2"/>
    <w:rsid w:val="002D0FA2"/>
    <w:rsid w:val="002D16DE"/>
    <w:rsid w:val="002D1834"/>
    <w:rsid w:val="002D18A4"/>
    <w:rsid w:val="002D1D04"/>
    <w:rsid w:val="002D217A"/>
    <w:rsid w:val="002D3ED7"/>
    <w:rsid w:val="002D3F45"/>
    <w:rsid w:val="002D4108"/>
    <w:rsid w:val="002D489E"/>
    <w:rsid w:val="002D4EF3"/>
    <w:rsid w:val="002D5F46"/>
    <w:rsid w:val="002D6AC2"/>
    <w:rsid w:val="002D738B"/>
    <w:rsid w:val="002D7D2F"/>
    <w:rsid w:val="002E0779"/>
    <w:rsid w:val="002E0D1F"/>
    <w:rsid w:val="002E11D5"/>
    <w:rsid w:val="002E163D"/>
    <w:rsid w:val="002E219A"/>
    <w:rsid w:val="002E2646"/>
    <w:rsid w:val="002E2AC1"/>
    <w:rsid w:val="002E314B"/>
    <w:rsid w:val="002E38C6"/>
    <w:rsid w:val="002E3F19"/>
    <w:rsid w:val="002E3F72"/>
    <w:rsid w:val="002E49A6"/>
    <w:rsid w:val="002E4A4E"/>
    <w:rsid w:val="002E4D90"/>
    <w:rsid w:val="002E518C"/>
    <w:rsid w:val="002E5338"/>
    <w:rsid w:val="002E58B4"/>
    <w:rsid w:val="002E59E9"/>
    <w:rsid w:val="002E71E1"/>
    <w:rsid w:val="002E7484"/>
    <w:rsid w:val="002E7B31"/>
    <w:rsid w:val="002E7D6D"/>
    <w:rsid w:val="002F0151"/>
    <w:rsid w:val="002F06A2"/>
    <w:rsid w:val="002F074E"/>
    <w:rsid w:val="002F0F92"/>
    <w:rsid w:val="002F108B"/>
    <w:rsid w:val="002F155A"/>
    <w:rsid w:val="002F15EE"/>
    <w:rsid w:val="002F15F9"/>
    <w:rsid w:val="002F1F5A"/>
    <w:rsid w:val="002F23E7"/>
    <w:rsid w:val="002F2745"/>
    <w:rsid w:val="002F27B5"/>
    <w:rsid w:val="002F2D4F"/>
    <w:rsid w:val="002F3764"/>
    <w:rsid w:val="002F47D3"/>
    <w:rsid w:val="002F4E28"/>
    <w:rsid w:val="002F4EB8"/>
    <w:rsid w:val="002F4F2D"/>
    <w:rsid w:val="002F512A"/>
    <w:rsid w:val="002F5666"/>
    <w:rsid w:val="002F6121"/>
    <w:rsid w:val="002F6169"/>
    <w:rsid w:val="002F7B93"/>
    <w:rsid w:val="002F7CB9"/>
    <w:rsid w:val="00300ADD"/>
    <w:rsid w:val="00300B8C"/>
    <w:rsid w:val="00301033"/>
    <w:rsid w:val="0030118B"/>
    <w:rsid w:val="00301A71"/>
    <w:rsid w:val="00301B35"/>
    <w:rsid w:val="00301FEF"/>
    <w:rsid w:val="0030203C"/>
    <w:rsid w:val="00302A62"/>
    <w:rsid w:val="00302AA1"/>
    <w:rsid w:val="00303067"/>
    <w:rsid w:val="0030408A"/>
    <w:rsid w:val="00304438"/>
    <w:rsid w:val="003045FC"/>
    <w:rsid w:val="00304653"/>
    <w:rsid w:val="00304861"/>
    <w:rsid w:val="00304917"/>
    <w:rsid w:val="00304B3E"/>
    <w:rsid w:val="003056C4"/>
    <w:rsid w:val="00307099"/>
    <w:rsid w:val="0030754D"/>
    <w:rsid w:val="003076CD"/>
    <w:rsid w:val="00307A99"/>
    <w:rsid w:val="0031113C"/>
    <w:rsid w:val="00311185"/>
    <w:rsid w:val="003117EA"/>
    <w:rsid w:val="0031203D"/>
    <w:rsid w:val="00312075"/>
    <w:rsid w:val="00312C3B"/>
    <w:rsid w:val="00312CE0"/>
    <w:rsid w:val="00313B49"/>
    <w:rsid w:val="00315E3A"/>
    <w:rsid w:val="0031620E"/>
    <w:rsid w:val="00316B05"/>
    <w:rsid w:val="00317559"/>
    <w:rsid w:val="003176A6"/>
    <w:rsid w:val="00317C9D"/>
    <w:rsid w:val="00317DD3"/>
    <w:rsid w:val="00320207"/>
    <w:rsid w:val="0032027F"/>
    <w:rsid w:val="0032057C"/>
    <w:rsid w:val="0032063B"/>
    <w:rsid w:val="0032100F"/>
    <w:rsid w:val="003210F3"/>
    <w:rsid w:val="00322B08"/>
    <w:rsid w:val="00323255"/>
    <w:rsid w:val="003232E5"/>
    <w:rsid w:val="003234AA"/>
    <w:rsid w:val="003246C7"/>
    <w:rsid w:val="00324971"/>
    <w:rsid w:val="0032544E"/>
    <w:rsid w:val="00325585"/>
    <w:rsid w:val="00325856"/>
    <w:rsid w:val="00325B1E"/>
    <w:rsid w:val="003262AA"/>
    <w:rsid w:val="0032660B"/>
    <w:rsid w:val="003267BA"/>
    <w:rsid w:val="00327995"/>
    <w:rsid w:val="00330326"/>
    <w:rsid w:val="0033043C"/>
    <w:rsid w:val="003306D3"/>
    <w:rsid w:val="00330B4B"/>
    <w:rsid w:val="003312E2"/>
    <w:rsid w:val="00331371"/>
    <w:rsid w:val="003316A3"/>
    <w:rsid w:val="0033184E"/>
    <w:rsid w:val="00331997"/>
    <w:rsid w:val="00331B36"/>
    <w:rsid w:val="00332332"/>
    <w:rsid w:val="00332F49"/>
    <w:rsid w:val="00333420"/>
    <w:rsid w:val="00333665"/>
    <w:rsid w:val="003349B7"/>
    <w:rsid w:val="00334BF4"/>
    <w:rsid w:val="00334E8A"/>
    <w:rsid w:val="003353C3"/>
    <w:rsid w:val="00335877"/>
    <w:rsid w:val="00336F12"/>
    <w:rsid w:val="00337248"/>
    <w:rsid w:val="00337268"/>
    <w:rsid w:val="003373DD"/>
    <w:rsid w:val="0033774F"/>
    <w:rsid w:val="0033786E"/>
    <w:rsid w:val="00337D6B"/>
    <w:rsid w:val="00337D7D"/>
    <w:rsid w:val="003402A0"/>
    <w:rsid w:val="003408B8"/>
    <w:rsid w:val="00340F56"/>
    <w:rsid w:val="0034116A"/>
    <w:rsid w:val="00341880"/>
    <w:rsid w:val="003426C8"/>
    <w:rsid w:val="00342D9E"/>
    <w:rsid w:val="00342E35"/>
    <w:rsid w:val="003433F1"/>
    <w:rsid w:val="00343627"/>
    <w:rsid w:val="003436D2"/>
    <w:rsid w:val="003438AE"/>
    <w:rsid w:val="00343C4C"/>
    <w:rsid w:val="00344B83"/>
    <w:rsid w:val="00345129"/>
    <w:rsid w:val="00345A59"/>
    <w:rsid w:val="00346AD7"/>
    <w:rsid w:val="00347890"/>
    <w:rsid w:val="00347975"/>
    <w:rsid w:val="00347B5B"/>
    <w:rsid w:val="00347F94"/>
    <w:rsid w:val="003505E7"/>
    <w:rsid w:val="00350695"/>
    <w:rsid w:val="00350FB5"/>
    <w:rsid w:val="00351A1E"/>
    <w:rsid w:val="00352B9E"/>
    <w:rsid w:val="00352F70"/>
    <w:rsid w:val="00353090"/>
    <w:rsid w:val="003530F3"/>
    <w:rsid w:val="0035342F"/>
    <w:rsid w:val="00353B41"/>
    <w:rsid w:val="00353E87"/>
    <w:rsid w:val="00354206"/>
    <w:rsid w:val="0035456D"/>
    <w:rsid w:val="00354994"/>
    <w:rsid w:val="003558F2"/>
    <w:rsid w:val="00355ACC"/>
    <w:rsid w:val="00355EBC"/>
    <w:rsid w:val="00355EFF"/>
    <w:rsid w:val="0035628B"/>
    <w:rsid w:val="00356304"/>
    <w:rsid w:val="00356494"/>
    <w:rsid w:val="00356538"/>
    <w:rsid w:val="003572E9"/>
    <w:rsid w:val="00357C06"/>
    <w:rsid w:val="00357D1C"/>
    <w:rsid w:val="00357E4D"/>
    <w:rsid w:val="0036004A"/>
    <w:rsid w:val="003600AF"/>
    <w:rsid w:val="00360995"/>
    <w:rsid w:val="00360E21"/>
    <w:rsid w:val="00361615"/>
    <w:rsid w:val="0036168C"/>
    <w:rsid w:val="003618C9"/>
    <w:rsid w:val="00361F14"/>
    <w:rsid w:val="003627E7"/>
    <w:rsid w:val="003627EF"/>
    <w:rsid w:val="00362826"/>
    <w:rsid w:val="00362996"/>
    <w:rsid w:val="00362A1D"/>
    <w:rsid w:val="00362EE1"/>
    <w:rsid w:val="003630B5"/>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3"/>
    <w:rsid w:val="00367EAB"/>
    <w:rsid w:val="0037033C"/>
    <w:rsid w:val="00370412"/>
    <w:rsid w:val="003704AC"/>
    <w:rsid w:val="0037064A"/>
    <w:rsid w:val="00370991"/>
    <w:rsid w:val="00370B7B"/>
    <w:rsid w:val="00370EC5"/>
    <w:rsid w:val="00371238"/>
    <w:rsid w:val="003713AF"/>
    <w:rsid w:val="00371B36"/>
    <w:rsid w:val="00371C1D"/>
    <w:rsid w:val="0037237F"/>
    <w:rsid w:val="00372573"/>
    <w:rsid w:val="003728BE"/>
    <w:rsid w:val="003729D9"/>
    <w:rsid w:val="00372CE1"/>
    <w:rsid w:val="003731C0"/>
    <w:rsid w:val="003734A2"/>
    <w:rsid w:val="00373664"/>
    <w:rsid w:val="003738B7"/>
    <w:rsid w:val="00373B64"/>
    <w:rsid w:val="00373E0A"/>
    <w:rsid w:val="00374F03"/>
    <w:rsid w:val="0037563B"/>
    <w:rsid w:val="00375AB8"/>
    <w:rsid w:val="00375ADE"/>
    <w:rsid w:val="00375C1A"/>
    <w:rsid w:val="00375FA2"/>
    <w:rsid w:val="0037659E"/>
    <w:rsid w:val="00376F5C"/>
    <w:rsid w:val="003772AA"/>
    <w:rsid w:val="003779B5"/>
    <w:rsid w:val="0038016F"/>
    <w:rsid w:val="00380CBF"/>
    <w:rsid w:val="003815C9"/>
    <w:rsid w:val="00381B67"/>
    <w:rsid w:val="003820BD"/>
    <w:rsid w:val="003830CB"/>
    <w:rsid w:val="00383168"/>
    <w:rsid w:val="00384021"/>
    <w:rsid w:val="00384260"/>
    <w:rsid w:val="00384860"/>
    <w:rsid w:val="00384A09"/>
    <w:rsid w:val="00384DD7"/>
    <w:rsid w:val="00385850"/>
    <w:rsid w:val="00385E5E"/>
    <w:rsid w:val="00385E6E"/>
    <w:rsid w:val="00385FC0"/>
    <w:rsid w:val="003860C1"/>
    <w:rsid w:val="003869B0"/>
    <w:rsid w:val="00387346"/>
    <w:rsid w:val="00387603"/>
    <w:rsid w:val="00387875"/>
    <w:rsid w:val="00387CD1"/>
    <w:rsid w:val="0039004E"/>
    <w:rsid w:val="0039026A"/>
    <w:rsid w:val="0039142C"/>
    <w:rsid w:val="00391913"/>
    <w:rsid w:val="00391D2D"/>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97F47"/>
    <w:rsid w:val="00397FC3"/>
    <w:rsid w:val="003A1415"/>
    <w:rsid w:val="003A16C2"/>
    <w:rsid w:val="003A22F7"/>
    <w:rsid w:val="003A27FE"/>
    <w:rsid w:val="003A2ADD"/>
    <w:rsid w:val="003A2FEE"/>
    <w:rsid w:val="003A43D3"/>
    <w:rsid w:val="003A466F"/>
    <w:rsid w:val="003A5276"/>
    <w:rsid w:val="003A54B6"/>
    <w:rsid w:val="003A5A4D"/>
    <w:rsid w:val="003A5A5A"/>
    <w:rsid w:val="003A60BE"/>
    <w:rsid w:val="003A6CEA"/>
    <w:rsid w:val="003A6E08"/>
    <w:rsid w:val="003A6F25"/>
    <w:rsid w:val="003A7B62"/>
    <w:rsid w:val="003A7F8C"/>
    <w:rsid w:val="003B08DD"/>
    <w:rsid w:val="003B0ACA"/>
    <w:rsid w:val="003B0B54"/>
    <w:rsid w:val="003B14B3"/>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D16"/>
    <w:rsid w:val="003B3E8E"/>
    <w:rsid w:val="003B3EFE"/>
    <w:rsid w:val="003B493F"/>
    <w:rsid w:val="003B535D"/>
    <w:rsid w:val="003B54CB"/>
    <w:rsid w:val="003B57A7"/>
    <w:rsid w:val="003B586A"/>
    <w:rsid w:val="003B604B"/>
    <w:rsid w:val="003B6680"/>
    <w:rsid w:val="003B690F"/>
    <w:rsid w:val="003B69F5"/>
    <w:rsid w:val="003B6B1A"/>
    <w:rsid w:val="003B6D7F"/>
    <w:rsid w:val="003B702F"/>
    <w:rsid w:val="003B719B"/>
    <w:rsid w:val="003B72B5"/>
    <w:rsid w:val="003B7319"/>
    <w:rsid w:val="003B77A7"/>
    <w:rsid w:val="003B7B9B"/>
    <w:rsid w:val="003C0AA6"/>
    <w:rsid w:val="003C1C4C"/>
    <w:rsid w:val="003C1CAB"/>
    <w:rsid w:val="003C2E08"/>
    <w:rsid w:val="003C2ED2"/>
    <w:rsid w:val="003C3AB5"/>
    <w:rsid w:val="003C3AEA"/>
    <w:rsid w:val="003C3B8A"/>
    <w:rsid w:val="003C3D87"/>
    <w:rsid w:val="003C3DD8"/>
    <w:rsid w:val="003C457A"/>
    <w:rsid w:val="003C4E35"/>
    <w:rsid w:val="003C54C3"/>
    <w:rsid w:val="003C5862"/>
    <w:rsid w:val="003C5AFF"/>
    <w:rsid w:val="003C5E8D"/>
    <w:rsid w:val="003C636D"/>
    <w:rsid w:val="003C67FB"/>
    <w:rsid w:val="003C6B4D"/>
    <w:rsid w:val="003C6C01"/>
    <w:rsid w:val="003C6F4D"/>
    <w:rsid w:val="003C7813"/>
    <w:rsid w:val="003C78B2"/>
    <w:rsid w:val="003C7978"/>
    <w:rsid w:val="003C7A94"/>
    <w:rsid w:val="003D00CC"/>
    <w:rsid w:val="003D080C"/>
    <w:rsid w:val="003D1333"/>
    <w:rsid w:val="003D1CAF"/>
    <w:rsid w:val="003D1E72"/>
    <w:rsid w:val="003D1EDA"/>
    <w:rsid w:val="003D2603"/>
    <w:rsid w:val="003D2879"/>
    <w:rsid w:val="003D2958"/>
    <w:rsid w:val="003D2BAA"/>
    <w:rsid w:val="003D2DF0"/>
    <w:rsid w:val="003D3073"/>
    <w:rsid w:val="003D3409"/>
    <w:rsid w:val="003D39B2"/>
    <w:rsid w:val="003D49B7"/>
    <w:rsid w:val="003D4C94"/>
    <w:rsid w:val="003D4EC7"/>
    <w:rsid w:val="003D4F8D"/>
    <w:rsid w:val="003D57B6"/>
    <w:rsid w:val="003D5873"/>
    <w:rsid w:val="003D6385"/>
    <w:rsid w:val="003D738E"/>
    <w:rsid w:val="003D7410"/>
    <w:rsid w:val="003D7605"/>
    <w:rsid w:val="003D773A"/>
    <w:rsid w:val="003D790E"/>
    <w:rsid w:val="003E057D"/>
    <w:rsid w:val="003E0A95"/>
    <w:rsid w:val="003E1CD0"/>
    <w:rsid w:val="003E2815"/>
    <w:rsid w:val="003E2923"/>
    <w:rsid w:val="003E2A4B"/>
    <w:rsid w:val="003E2D33"/>
    <w:rsid w:val="003E2FA5"/>
    <w:rsid w:val="003E36D8"/>
    <w:rsid w:val="003E3C8A"/>
    <w:rsid w:val="003E3FC9"/>
    <w:rsid w:val="003E494C"/>
    <w:rsid w:val="003E4A49"/>
    <w:rsid w:val="003E4E9E"/>
    <w:rsid w:val="003E5449"/>
    <w:rsid w:val="003E6319"/>
    <w:rsid w:val="003E66A2"/>
    <w:rsid w:val="003E6B20"/>
    <w:rsid w:val="003E7480"/>
    <w:rsid w:val="003E749C"/>
    <w:rsid w:val="003E7537"/>
    <w:rsid w:val="003E75F5"/>
    <w:rsid w:val="003E7C2D"/>
    <w:rsid w:val="003E7F68"/>
    <w:rsid w:val="003F0133"/>
    <w:rsid w:val="003F042D"/>
    <w:rsid w:val="003F0457"/>
    <w:rsid w:val="003F0DF7"/>
    <w:rsid w:val="003F0E22"/>
    <w:rsid w:val="003F11F2"/>
    <w:rsid w:val="003F19C0"/>
    <w:rsid w:val="003F21D7"/>
    <w:rsid w:val="003F2211"/>
    <w:rsid w:val="003F2612"/>
    <w:rsid w:val="003F2621"/>
    <w:rsid w:val="003F30BE"/>
    <w:rsid w:val="003F31DC"/>
    <w:rsid w:val="003F3277"/>
    <w:rsid w:val="003F34E6"/>
    <w:rsid w:val="003F3B54"/>
    <w:rsid w:val="003F3BC3"/>
    <w:rsid w:val="003F3DBE"/>
    <w:rsid w:val="003F4A9E"/>
    <w:rsid w:val="003F4C03"/>
    <w:rsid w:val="003F5186"/>
    <w:rsid w:val="003F555C"/>
    <w:rsid w:val="003F5A9A"/>
    <w:rsid w:val="003F5BC3"/>
    <w:rsid w:val="003F66EE"/>
    <w:rsid w:val="003F6CF5"/>
    <w:rsid w:val="003F7846"/>
    <w:rsid w:val="004001FE"/>
    <w:rsid w:val="004008B7"/>
    <w:rsid w:val="00400BDE"/>
    <w:rsid w:val="00400CD0"/>
    <w:rsid w:val="00401108"/>
    <w:rsid w:val="0040112B"/>
    <w:rsid w:val="00401224"/>
    <w:rsid w:val="00401229"/>
    <w:rsid w:val="004015B1"/>
    <w:rsid w:val="004017FC"/>
    <w:rsid w:val="00401908"/>
    <w:rsid w:val="00401C16"/>
    <w:rsid w:val="00401C76"/>
    <w:rsid w:val="00401ECD"/>
    <w:rsid w:val="00402340"/>
    <w:rsid w:val="0040236F"/>
    <w:rsid w:val="004024F5"/>
    <w:rsid w:val="0040298B"/>
    <w:rsid w:val="00402999"/>
    <w:rsid w:val="00402DA0"/>
    <w:rsid w:val="00402E19"/>
    <w:rsid w:val="00403A7E"/>
    <w:rsid w:val="00404277"/>
    <w:rsid w:val="004042F5"/>
    <w:rsid w:val="00404453"/>
    <w:rsid w:val="00404C26"/>
    <w:rsid w:val="00405F4A"/>
    <w:rsid w:val="004063F7"/>
    <w:rsid w:val="004067CB"/>
    <w:rsid w:val="00406AF2"/>
    <w:rsid w:val="00406D31"/>
    <w:rsid w:val="00407496"/>
    <w:rsid w:val="004074F2"/>
    <w:rsid w:val="00407732"/>
    <w:rsid w:val="004077DC"/>
    <w:rsid w:val="00407BD8"/>
    <w:rsid w:val="00407C4B"/>
    <w:rsid w:val="00410571"/>
    <w:rsid w:val="00410E57"/>
    <w:rsid w:val="00411335"/>
    <w:rsid w:val="0041296F"/>
    <w:rsid w:val="00412E2F"/>
    <w:rsid w:val="00412E5F"/>
    <w:rsid w:val="00412F5E"/>
    <w:rsid w:val="004139AB"/>
    <w:rsid w:val="00413BB6"/>
    <w:rsid w:val="00413BD9"/>
    <w:rsid w:val="00413F82"/>
    <w:rsid w:val="004149BE"/>
    <w:rsid w:val="004150EF"/>
    <w:rsid w:val="0041532B"/>
    <w:rsid w:val="004154D9"/>
    <w:rsid w:val="004158C7"/>
    <w:rsid w:val="00416024"/>
    <w:rsid w:val="00416602"/>
    <w:rsid w:val="00416C49"/>
    <w:rsid w:val="00417578"/>
    <w:rsid w:val="004175C6"/>
    <w:rsid w:val="004177B7"/>
    <w:rsid w:val="004179B5"/>
    <w:rsid w:val="00420B40"/>
    <w:rsid w:val="00420EEE"/>
    <w:rsid w:val="004213BE"/>
    <w:rsid w:val="0042144B"/>
    <w:rsid w:val="00421FF7"/>
    <w:rsid w:val="0042208B"/>
    <w:rsid w:val="00422F6A"/>
    <w:rsid w:val="0042327E"/>
    <w:rsid w:val="00423D76"/>
    <w:rsid w:val="004242E5"/>
    <w:rsid w:val="0042434D"/>
    <w:rsid w:val="00424920"/>
    <w:rsid w:val="00424C97"/>
    <w:rsid w:val="00424E8F"/>
    <w:rsid w:val="00425272"/>
    <w:rsid w:val="004254A0"/>
    <w:rsid w:val="004255E2"/>
    <w:rsid w:val="004256D5"/>
    <w:rsid w:val="00425D88"/>
    <w:rsid w:val="00426399"/>
    <w:rsid w:val="00426986"/>
    <w:rsid w:val="004272C8"/>
    <w:rsid w:val="004301F2"/>
    <w:rsid w:val="004302FE"/>
    <w:rsid w:val="004305B9"/>
    <w:rsid w:val="004305D5"/>
    <w:rsid w:val="00430D19"/>
    <w:rsid w:val="00430D4B"/>
    <w:rsid w:val="0043123F"/>
    <w:rsid w:val="00431952"/>
    <w:rsid w:val="00431DDE"/>
    <w:rsid w:val="00431EF7"/>
    <w:rsid w:val="0043230C"/>
    <w:rsid w:val="00432360"/>
    <w:rsid w:val="00432436"/>
    <w:rsid w:val="00432D06"/>
    <w:rsid w:val="004332F6"/>
    <w:rsid w:val="0043375A"/>
    <w:rsid w:val="00433B73"/>
    <w:rsid w:val="0043412C"/>
    <w:rsid w:val="0043413B"/>
    <w:rsid w:val="0043457F"/>
    <w:rsid w:val="0043474E"/>
    <w:rsid w:val="00434764"/>
    <w:rsid w:val="004349C9"/>
    <w:rsid w:val="00434B5B"/>
    <w:rsid w:val="00434ED9"/>
    <w:rsid w:val="00434F5C"/>
    <w:rsid w:val="004350D1"/>
    <w:rsid w:val="00435141"/>
    <w:rsid w:val="0043558C"/>
    <w:rsid w:val="004355B1"/>
    <w:rsid w:val="00436155"/>
    <w:rsid w:val="0043674D"/>
    <w:rsid w:val="004376B7"/>
    <w:rsid w:val="0043795B"/>
    <w:rsid w:val="00437DCD"/>
    <w:rsid w:val="00437EE0"/>
    <w:rsid w:val="004402A1"/>
    <w:rsid w:val="004403A1"/>
    <w:rsid w:val="00440BA3"/>
    <w:rsid w:val="00440F05"/>
    <w:rsid w:val="00441775"/>
    <w:rsid w:val="00441B29"/>
    <w:rsid w:val="00441D14"/>
    <w:rsid w:val="00441EE7"/>
    <w:rsid w:val="004421F2"/>
    <w:rsid w:val="004425DA"/>
    <w:rsid w:val="00442A2A"/>
    <w:rsid w:val="0044309A"/>
    <w:rsid w:val="00443459"/>
    <w:rsid w:val="0044376A"/>
    <w:rsid w:val="004441F0"/>
    <w:rsid w:val="00444B3F"/>
    <w:rsid w:val="004450BD"/>
    <w:rsid w:val="0044525E"/>
    <w:rsid w:val="004456BD"/>
    <w:rsid w:val="00446348"/>
    <w:rsid w:val="0044673F"/>
    <w:rsid w:val="0044728D"/>
    <w:rsid w:val="00447468"/>
    <w:rsid w:val="0044799D"/>
    <w:rsid w:val="00447A70"/>
    <w:rsid w:val="00447B87"/>
    <w:rsid w:val="004509C7"/>
    <w:rsid w:val="004509DF"/>
    <w:rsid w:val="00451282"/>
    <w:rsid w:val="0045140D"/>
    <w:rsid w:val="00451DF7"/>
    <w:rsid w:val="004520E7"/>
    <w:rsid w:val="00453684"/>
    <w:rsid w:val="0045407D"/>
    <w:rsid w:val="00454840"/>
    <w:rsid w:val="00454E57"/>
    <w:rsid w:val="004551D1"/>
    <w:rsid w:val="00455200"/>
    <w:rsid w:val="00455388"/>
    <w:rsid w:val="00455CDB"/>
    <w:rsid w:val="00455F1F"/>
    <w:rsid w:val="0045643D"/>
    <w:rsid w:val="004566BF"/>
    <w:rsid w:val="00456A03"/>
    <w:rsid w:val="00456CFC"/>
    <w:rsid w:val="00456E84"/>
    <w:rsid w:val="0046023A"/>
    <w:rsid w:val="004615F4"/>
    <w:rsid w:val="004624E0"/>
    <w:rsid w:val="004626DB"/>
    <w:rsid w:val="0046290C"/>
    <w:rsid w:val="00462937"/>
    <w:rsid w:val="00463261"/>
    <w:rsid w:val="00463E35"/>
    <w:rsid w:val="004644E2"/>
    <w:rsid w:val="00464600"/>
    <w:rsid w:val="00464ED3"/>
    <w:rsid w:val="00465543"/>
    <w:rsid w:val="00465CD7"/>
    <w:rsid w:val="00465CEA"/>
    <w:rsid w:val="00465E4B"/>
    <w:rsid w:val="00466C9D"/>
    <w:rsid w:val="00466F9A"/>
    <w:rsid w:val="00466FBA"/>
    <w:rsid w:val="00467444"/>
    <w:rsid w:val="00467591"/>
    <w:rsid w:val="00467C75"/>
    <w:rsid w:val="00471AFB"/>
    <w:rsid w:val="00471F51"/>
    <w:rsid w:val="00472432"/>
    <w:rsid w:val="00472787"/>
    <w:rsid w:val="00472B03"/>
    <w:rsid w:val="00473335"/>
    <w:rsid w:val="004735CD"/>
    <w:rsid w:val="0047397F"/>
    <w:rsid w:val="00473BB6"/>
    <w:rsid w:val="00473FB9"/>
    <w:rsid w:val="0047451B"/>
    <w:rsid w:val="00474A74"/>
    <w:rsid w:val="00474DC6"/>
    <w:rsid w:val="004754A3"/>
    <w:rsid w:val="00475A3D"/>
    <w:rsid w:val="00475FFC"/>
    <w:rsid w:val="004760AA"/>
    <w:rsid w:val="00476527"/>
    <w:rsid w:val="00476AC1"/>
    <w:rsid w:val="00476ADA"/>
    <w:rsid w:val="004773F0"/>
    <w:rsid w:val="0048005D"/>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6104"/>
    <w:rsid w:val="00486199"/>
    <w:rsid w:val="0048667F"/>
    <w:rsid w:val="004869C1"/>
    <w:rsid w:val="00486D83"/>
    <w:rsid w:val="004875F7"/>
    <w:rsid w:val="00487B34"/>
    <w:rsid w:val="004910A2"/>
    <w:rsid w:val="004916FE"/>
    <w:rsid w:val="0049205A"/>
    <w:rsid w:val="0049251E"/>
    <w:rsid w:val="00494A0E"/>
    <w:rsid w:val="00494BF7"/>
    <w:rsid w:val="004950B9"/>
    <w:rsid w:val="00495F2E"/>
    <w:rsid w:val="004962BF"/>
    <w:rsid w:val="00496424"/>
    <w:rsid w:val="004970B7"/>
    <w:rsid w:val="00497151"/>
    <w:rsid w:val="004971BF"/>
    <w:rsid w:val="0049746D"/>
    <w:rsid w:val="00497B57"/>
    <w:rsid w:val="004A0680"/>
    <w:rsid w:val="004A0848"/>
    <w:rsid w:val="004A1290"/>
    <w:rsid w:val="004A1AE7"/>
    <w:rsid w:val="004A2302"/>
    <w:rsid w:val="004A245E"/>
    <w:rsid w:val="004A2BE3"/>
    <w:rsid w:val="004A3398"/>
    <w:rsid w:val="004A3A36"/>
    <w:rsid w:val="004A492C"/>
    <w:rsid w:val="004A5258"/>
    <w:rsid w:val="004A5492"/>
    <w:rsid w:val="004A5621"/>
    <w:rsid w:val="004A56F7"/>
    <w:rsid w:val="004A58F6"/>
    <w:rsid w:val="004A5961"/>
    <w:rsid w:val="004A5DE6"/>
    <w:rsid w:val="004A6023"/>
    <w:rsid w:val="004A620A"/>
    <w:rsid w:val="004A69F4"/>
    <w:rsid w:val="004A6A92"/>
    <w:rsid w:val="004A6C89"/>
    <w:rsid w:val="004A6EE1"/>
    <w:rsid w:val="004A7909"/>
    <w:rsid w:val="004A7CCB"/>
    <w:rsid w:val="004B0690"/>
    <w:rsid w:val="004B17EF"/>
    <w:rsid w:val="004B2003"/>
    <w:rsid w:val="004B29AE"/>
    <w:rsid w:val="004B2D91"/>
    <w:rsid w:val="004B2FC6"/>
    <w:rsid w:val="004B3101"/>
    <w:rsid w:val="004B3484"/>
    <w:rsid w:val="004B372A"/>
    <w:rsid w:val="004B3E4A"/>
    <w:rsid w:val="004B4153"/>
    <w:rsid w:val="004B46FE"/>
    <w:rsid w:val="004B48C5"/>
    <w:rsid w:val="004B4A04"/>
    <w:rsid w:val="004B4CFD"/>
    <w:rsid w:val="004B4D24"/>
    <w:rsid w:val="004B536F"/>
    <w:rsid w:val="004B58E0"/>
    <w:rsid w:val="004B5D99"/>
    <w:rsid w:val="004B5F0D"/>
    <w:rsid w:val="004B75BE"/>
    <w:rsid w:val="004B77D2"/>
    <w:rsid w:val="004B7E57"/>
    <w:rsid w:val="004B7F01"/>
    <w:rsid w:val="004B7F61"/>
    <w:rsid w:val="004C0639"/>
    <w:rsid w:val="004C0EE2"/>
    <w:rsid w:val="004C10ED"/>
    <w:rsid w:val="004C1177"/>
    <w:rsid w:val="004C1B57"/>
    <w:rsid w:val="004C2826"/>
    <w:rsid w:val="004C36DF"/>
    <w:rsid w:val="004C37A5"/>
    <w:rsid w:val="004C3C80"/>
    <w:rsid w:val="004C4A28"/>
    <w:rsid w:val="004C4E2C"/>
    <w:rsid w:val="004C4F86"/>
    <w:rsid w:val="004C508C"/>
    <w:rsid w:val="004C51CE"/>
    <w:rsid w:val="004C53D7"/>
    <w:rsid w:val="004C5CB3"/>
    <w:rsid w:val="004C6307"/>
    <w:rsid w:val="004C678C"/>
    <w:rsid w:val="004C6892"/>
    <w:rsid w:val="004C69B8"/>
    <w:rsid w:val="004C6A92"/>
    <w:rsid w:val="004C7094"/>
    <w:rsid w:val="004C71E9"/>
    <w:rsid w:val="004C73AF"/>
    <w:rsid w:val="004C7E76"/>
    <w:rsid w:val="004D0237"/>
    <w:rsid w:val="004D0263"/>
    <w:rsid w:val="004D24BD"/>
    <w:rsid w:val="004D289B"/>
    <w:rsid w:val="004D2DDB"/>
    <w:rsid w:val="004D300E"/>
    <w:rsid w:val="004D37CA"/>
    <w:rsid w:val="004D3AF1"/>
    <w:rsid w:val="004D4009"/>
    <w:rsid w:val="004D41AC"/>
    <w:rsid w:val="004D455F"/>
    <w:rsid w:val="004D51D7"/>
    <w:rsid w:val="004D532A"/>
    <w:rsid w:val="004D5554"/>
    <w:rsid w:val="004D56F9"/>
    <w:rsid w:val="004D577E"/>
    <w:rsid w:val="004D5807"/>
    <w:rsid w:val="004D58A7"/>
    <w:rsid w:val="004D68F9"/>
    <w:rsid w:val="004D782F"/>
    <w:rsid w:val="004D7B2E"/>
    <w:rsid w:val="004E014F"/>
    <w:rsid w:val="004E0354"/>
    <w:rsid w:val="004E036C"/>
    <w:rsid w:val="004E05BB"/>
    <w:rsid w:val="004E0725"/>
    <w:rsid w:val="004E09BC"/>
    <w:rsid w:val="004E0E86"/>
    <w:rsid w:val="004E107D"/>
    <w:rsid w:val="004E1587"/>
    <w:rsid w:val="004E1DB4"/>
    <w:rsid w:val="004E2A37"/>
    <w:rsid w:val="004E2A6B"/>
    <w:rsid w:val="004E2E26"/>
    <w:rsid w:val="004E346B"/>
    <w:rsid w:val="004E3526"/>
    <w:rsid w:val="004E3596"/>
    <w:rsid w:val="004E3E76"/>
    <w:rsid w:val="004E3EEE"/>
    <w:rsid w:val="004E4C4E"/>
    <w:rsid w:val="004E4FC5"/>
    <w:rsid w:val="004E5091"/>
    <w:rsid w:val="004E57B9"/>
    <w:rsid w:val="004E581D"/>
    <w:rsid w:val="004E5ADA"/>
    <w:rsid w:val="004E5D58"/>
    <w:rsid w:val="004E5E48"/>
    <w:rsid w:val="004E6007"/>
    <w:rsid w:val="004E6195"/>
    <w:rsid w:val="004E61AE"/>
    <w:rsid w:val="004E63C3"/>
    <w:rsid w:val="004E6618"/>
    <w:rsid w:val="004E66DF"/>
    <w:rsid w:val="004E67AA"/>
    <w:rsid w:val="004E680C"/>
    <w:rsid w:val="004E6B64"/>
    <w:rsid w:val="004E6D59"/>
    <w:rsid w:val="004E6F89"/>
    <w:rsid w:val="004E718D"/>
    <w:rsid w:val="004E7502"/>
    <w:rsid w:val="004E79DE"/>
    <w:rsid w:val="004F04D0"/>
    <w:rsid w:val="004F0807"/>
    <w:rsid w:val="004F13BE"/>
    <w:rsid w:val="004F1BF7"/>
    <w:rsid w:val="004F1C35"/>
    <w:rsid w:val="004F1CB1"/>
    <w:rsid w:val="004F1EBF"/>
    <w:rsid w:val="004F23F2"/>
    <w:rsid w:val="004F2461"/>
    <w:rsid w:val="004F2622"/>
    <w:rsid w:val="004F2DD7"/>
    <w:rsid w:val="004F2E4F"/>
    <w:rsid w:val="004F3315"/>
    <w:rsid w:val="004F34EC"/>
    <w:rsid w:val="004F3762"/>
    <w:rsid w:val="004F3BC6"/>
    <w:rsid w:val="004F3C91"/>
    <w:rsid w:val="004F3F1B"/>
    <w:rsid w:val="004F4133"/>
    <w:rsid w:val="004F4499"/>
    <w:rsid w:val="004F5D18"/>
    <w:rsid w:val="004F60D0"/>
    <w:rsid w:val="004F629D"/>
    <w:rsid w:val="004F6353"/>
    <w:rsid w:val="004F6997"/>
    <w:rsid w:val="004F7AA1"/>
    <w:rsid w:val="004F7B49"/>
    <w:rsid w:val="004F7BAE"/>
    <w:rsid w:val="0050027F"/>
    <w:rsid w:val="00500535"/>
    <w:rsid w:val="0050080E"/>
    <w:rsid w:val="005010CA"/>
    <w:rsid w:val="0050197E"/>
    <w:rsid w:val="00502358"/>
    <w:rsid w:val="00502866"/>
    <w:rsid w:val="00502B47"/>
    <w:rsid w:val="00503048"/>
    <w:rsid w:val="005031B7"/>
    <w:rsid w:val="005035BB"/>
    <w:rsid w:val="00504722"/>
    <w:rsid w:val="00504F74"/>
    <w:rsid w:val="005053E8"/>
    <w:rsid w:val="0050590C"/>
    <w:rsid w:val="0050598D"/>
    <w:rsid w:val="00505BAA"/>
    <w:rsid w:val="00505C81"/>
    <w:rsid w:val="00506498"/>
    <w:rsid w:val="00506729"/>
    <w:rsid w:val="00506AE0"/>
    <w:rsid w:val="00507082"/>
    <w:rsid w:val="005079B4"/>
    <w:rsid w:val="00510A62"/>
    <w:rsid w:val="00510B28"/>
    <w:rsid w:val="00510F57"/>
    <w:rsid w:val="00511296"/>
    <w:rsid w:val="00511CAE"/>
    <w:rsid w:val="00511ECE"/>
    <w:rsid w:val="00511F17"/>
    <w:rsid w:val="005130FF"/>
    <w:rsid w:val="0051409E"/>
    <w:rsid w:val="00514293"/>
    <w:rsid w:val="005152FD"/>
    <w:rsid w:val="005154DA"/>
    <w:rsid w:val="0051562C"/>
    <w:rsid w:val="005162F1"/>
    <w:rsid w:val="00516392"/>
    <w:rsid w:val="00516487"/>
    <w:rsid w:val="00517A17"/>
    <w:rsid w:val="00517F43"/>
    <w:rsid w:val="005204B7"/>
    <w:rsid w:val="005204D0"/>
    <w:rsid w:val="005205D2"/>
    <w:rsid w:val="0052084D"/>
    <w:rsid w:val="00520905"/>
    <w:rsid w:val="00520AA3"/>
    <w:rsid w:val="00520B71"/>
    <w:rsid w:val="005212FC"/>
    <w:rsid w:val="00521C27"/>
    <w:rsid w:val="00521D6B"/>
    <w:rsid w:val="00522529"/>
    <w:rsid w:val="00522CDF"/>
    <w:rsid w:val="005232F8"/>
    <w:rsid w:val="00523304"/>
    <w:rsid w:val="00524773"/>
    <w:rsid w:val="00524BB9"/>
    <w:rsid w:val="00525279"/>
    <w:rsid w:val="005254BE"/>
    <w:rsid w:val="00525BCF"/>
    <w:rsid w:val="00525C9D"/>
    <w:rsid w:val="00526303"/>
    <w:rsid w:val="005267E2"/>
    <w:rsid w:val="00526851"/>
    <w:rsid w:val="00526BCA"/>
    <w:rsid w:val="005270A9"/>
    <w:rsid w:val="00527B05"/>
    <w:rsid w:val="00527D82"/>
    <w:rsid w:val="00527FCE"/>
    <w:rsid w:val="0053000B"/>
    <w:rsid w:val="00530132"/>
    <w:rsid w:val="00530191"/>
    <w:rsid w:val="00530465"/>
    <w:rsid w:val="005306EE"/>
    <w:rsid w:val="00530C8A"/>
    <w:rsid w:val="0053112D"/>
    <w:rsid w:val="005318B2"/>
    <w:rsid w:val="0053196C"/>
    <w:rsid w:val="00531C74"/>
    <w:rsid w:val="0053284D"/>
    <w:rsid w:val="00533187"/>
    <w:rsid w:val="00533454"/>
    <w:rsid w:val="0053433B"/>
    <w:rsid w:val="0053447F"/>
    <w:rsid w:val="00535362"/>
    <w:rsid w:val="00535927"/>
    <w:rsid w:val="00535B94"/>
    <w:rsid w:val="00536532"/>
    <w:rsid w:val="005367B3"/>
    <w:rsid w:val="00537518"/>
    <w:rsid w:val="005376B0"/>
    <w:rsid w:val="00537906"/>
    <w:rsid w:val="00540116"/>
    <w:rsid w:val="005409B3"/>
    <w:rsid w:val="00540E61"/>
    <w:rsid w:val="005415D3"/>
    <w:rsid w:val="005419DC"/>
    <w:rsid w:val="00541A9C"/>
    <w:rsid w:val="00542138"/>
    <w:rsid w:val="00542358"/>
    <w:rsid w:val="00542FB3"/>
    <w:rsid w:val="00543033"/>
    <w:rsid w:val="00543096"/>
    <w:rsid w:val="00543435"/>
    <w:rsid w:val="00543584"/>
    <w:rsid w:val="00543603"/>
    <w:rsid w:val="00543803"/>
    <w:rsid w:val="00544246"/>
    <w:rsid w:val="00544A3C"/>
    <w:rsid w:val="00544A7E"/>
    <w:rsid w:val="00544D35"/>
    <w:rsid w:val="00544DA7"/>
    <w:rsid w:val="00544F1F"/>
    <w:rsid w:val="005455A6"/>
    <w:rsid w:val="00545E74"/>
    <w:rsid w:val="00546591"/>
    <w:rsid w:val="0054670C"/>
    <w:rsid w:val="00547CAC"/>
    <w:rsid w:val="005504E6"/>
    <w:rsid w:val="00551658"/>
    <w:rsid w:val="005517DB"/>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60863"/>
    <w:rsid w:val="00560978"/>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16B"/>
    <w:rsid w:val="00565258"/>
    <w:rsid w:val="005653DC"/>
    <w:rsid w:val="0056580F"/>
    <w:rsid w:val="00565BC3"/>
    <w:rsid w:val="00566644"/>
    <w:rsid w:val="00566806"/>
    <w:rsid w:val="00567C64"/>
    <w:rsid w:val="00567CCA"/>
    <w:rsid w:val="00567FFD"/>
    <w:rsid w:val="00570A09"/>
    <w:rsid w:val="0057198E"/>
    <w:rsid w:val="00571B7B"/>
    <w:rsid w:val="00571C72"/>
    <w:rsid w:val="0057208E"/>
    <w:rsid w:val="005722EA"/>
    <w:rsid w:val="00572503"/>
    <w:rsid w:val="005726E2"/>
    <w:rsid w:val="005728B9"/>
    <w:rsid w:val="00572903"/>
    <w:rsid w:val="00572999"/>
    <w:rsid w:val="00573301"/>
    <w:rsid w:val="00573747"/>
    <w:rsid w:val="00573BB9"/>
    <w:rsid w:val="00573E05"/>
    <w:rsid w:val="00573E57"/>
    <w:rsid w:val="00574E48"/>
    <w:rsid w:val="00574E56"/>
    <w:rsid w:val="00574E97"/>
    <w:rsid w:val="005752BF"/>
    <w:rsid w:val="005758F6"/>
    <w:rsid w:val="00575A08"/>
    <w:rsid w:val="00576308"/>
    <w:rsid w:val="005764C2"/>
    <w:rsid w:val="0057756A"/>
    <w:rsid w:val="005802A8"/>
    <w:rsid w:val="005805D1"/>
    <w:rsid w:val="00580BC7"/>
    <w:rsid w:val="005810F6"/>
    <w:rsid w:val="0058206F"/>
    <w:rsid w:val="00582491"/>
    <w:rsid w:val="0058263E"/>
    <w:rsid w:val="00582BEE"/>
    <w:rsid w:val="00582FC4"/>
    <w:rsid w:val="005838EE"/>
    <w:rsid w:val="00583EB4"/>
    <w:rsid w:val="00583EBA"/>
    <w:rsid w:val="0058468E"/>
    <w:rsid w:val="005849CD"/>
    <w:rsid w:val="00585587"/>
    <w:rsid w:val="00586196"/>
    <w:rsid w:val="00586535"/>
    <w:rsid w:val="0058662F"/>
    <w:rsid w:val="005866B4"/>
    <w:rsid w:val="00586A4E"/>
    <w:rsid w:val="00586E91"/>
    <w:rsid w:val="005877E2"/>
    <w:rsid w:val="00587DBE"/>
    <w:rsid w:val="00590333"/>
    <w:rsid w:val="005907D6"/>
    <w:rsid w:val="00590DF1"/>
    <w:rsid w:val="00591220"/>
    <w:rsid w:val="0059127F"/>
    <w:rsid w:val="00591299"/>
    <w:rsid w:val="00591C9C"/>
    <w:rsid w:val="0059221F"/>
    <w:rsid w:val="00592459"/>
    <w:rsid w:val="00593759"/>
    <w:rsid w:val="00594132"/>
    <w:rsid w:val="00594306"/>
    <w:rsid w:val="0059519F"/>
    <w:rsid w:val="005951C7"/>
    <w:rsid w:val="00595232"/>
    <w:rsid w:val="005953B0"/>
    <w:rsid w:val="00595477"/>
    <w:rsid w:val="00595848"/>
    <w:rsid w:val="0059587C"/>
    <w:rsid w:val="00595939"/>
    <w:rsid w:val="00595CCA"/>
    <w:rsid w:val="00595DD4"/>
    <w:rsid w:val="00596907"/>
    <w:rsid w:val="00596B22"/>
    <w:rsid w:val="00596FFA"/>
    <w:rsid w:val="005974C4"/>
    <w:rsid w:val="005976A6"/>
    <w:rsid w:val="00597D7B"/>
    <w:rsid w:val="005A001B"/>
    <w:rsid w:val="005A01B9"/>
    <w:rsid w:val="005A06BE"/>
    <w:rsid w:val="005A08CD"/>
    <w:rsid w:val="005A0CCC"/>
    <w:rsid w:val="005A12BA"/>
    <w:rsid w:val="005A1B0C"/>
    <w:rsid w:val="005A1D5D"/>
    <w:rsid w:val="005A2217"/>
    <w:rsid w:val="005A2787"/>
    <w:rsid w:val="005A288B"/>
    <w:rsid w:val="005A2DB3"/>
    <w:rsid w:val="005A316D"/>
    <w:rsid w:val="005A343C"/>
    <w:rsid w:val="005A35C7"/>
    <w:rsid w:val="005A3C59"/>
    <w:rsid w:val="005A3EEC"/>
    <w:rsid w:val="005A424C"/>
    <w:rsid w:val="005A45C7"/>
    <w:rsid w:val="005A465E"/>
    <w:rsid w:val="005A5085"/>
    <w:rsid w:val="005A5109"/>
    <w:rsid w:val="005A5540"/>
    <w:rsid w:val="005A55F9"/>
    <w:rsid w:val="005A56D7"/>
    <w:rsid w:val="005A585C"/>
    <w:rsid w:val="005A5BDD"/>
    <w:rsid w:val="005A6055"/>
    <w:rsid w:val="005A6238"/>
    <w:rsid w:val="005A62B6"/>
    <w:rsid w:val="005A6B46"/>
    <w:rsid w:val="005A6EB5"/>
    <w:rsid w:val="005A7231"/>
    <w:rsid w:val="005A7490"/>
    <w:rsid w:val="005A7B7B"/>
    <w:rsid w:val="005B02C9"/>
    <w:rsid w:val="005B0FFF"/>
    <w:rsid w:val="005B1069"/>
    <w:rsid w:val="005B11B4"/>
    <w:rsid w:val="005B136D"/>
    <w:rsid w:val="005B1472"/>
    <w:rsid w:val="005B17B4"/>
    <w:rsid w:val="005B19B5"/>
    <w:rsid w:val="005B19C7"/>
    <w:rsid w:val="005B1BAC"/>
    <w:rsid w:val="005B20BB"/>
    <w:rsid w:val="005B211D"/>
    <w:rsid w:val="005B2305"/>
    <w:rsid w:val="005B2613"/>
    <w:rsid w:val="005B39A2"/>
    <w:rsid w:val="005B39E6"/>
    <w:rsid w:val="005B3E02"/>
    <w:rsid w:val="005B3F39"/>
    <w:rsid w:val="005B4707"/>
    <w:rsid w:val="005B4CF2"/>
    <w:rsid w:val="005B4F0F"/>
    <w:rsid w:val="005B52A2"/>
    <w:rsid w:val="005B5474"/>
    <w:rsid w:val="005B58BF"/>
    <w:rsid w:val="005B6080"/>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49E"/>
    <w:rsid w:val="005C19AA"/>
    <w:rsid w:val="005C1EAB"/>
    <w:rsid w:val="005C249B"/>
    <w:rsid w:val="005C2507"/>
    <w:rsid w:val="005C2C87"/>
    <w:rsid w:val="005C3027"/>
    <w:rsid w:val="005C36E5"/>
    <w:rsid w:val="005C3702"/>
    <w:rsid w:val="005C3A43"/>
    <w:rsid w:val="005C431D"/>
    <w:rsid w:val="005C4780"/>
    <w:rsid w:val="005C4CE6"/>
    <w:rsid w:val="005C4E24"/>
    <w:rsid w:val="005C5025"/>
    <w:rsid w:val="005C50A2"/>
    <w:rsid w:val="005C51BF"/>
    <w:rsid w:val="005C562E"/>
    <w:rsid w:val="005C56AF"/>
    <w:rsid w:val="005C5A85"/>
    <w:rsid w:val="005C5DAD"/>
    <w:rsid w:val="005C5F3C"/>
    <w:rsid w:val="005C6744"/>
    <w:rsid w:val="005C67B3"/>
    <w:rsid w:val="005C6DCB"/>
    <w:rsid w:val="005C6E2D"/>
    <w:rsid w:val="005C72FB"/>
    <w:rsid w:val="005C7AE6"/>
    <w:rsid w:val="005D0A4F"/>
    <w:rsid w:val="005D0A77"/>
    <w:rsid w:val="005D0CED"/>
    <w:rsid w:val="005D104E"/>
    <w:rsid w:val="005D1496"/>
    <w:rsid w:val="005D16A2"/>
    <w:rsid w:val="005D1C00"/>
    <w:rsid w:val="005D2459"/>
    <w:rsid w:val="005D2647"/>
    <w:rsid w:val="005D2773"/>
    <w:rsid w:val="005D2B4B"/>
    <w:rsid w:val="005D2B68"/>
    <w:rsid w:val="005D33E3"/>
    <w:rsid w:val="005D34B1"/>
    <w:rsid w:val="005D3B58"/>
    <w:rsid w:val="005D3D31"/>
    <w:rsid w:val="005D4009"/>
    <w:rsid w:val="005D4164"/>
    <w:rsid w:val="005D453B"/>
    <w:rsid w:val="005D4B94"/>
    <w:rsid w:val="005D55A6"/>
    <w:rsid w:val="005D781E"/>
    <w:rsid w:val="005D78B7"/>
    <w:rsid w:val="005D7ECF"/>
    <w:rsid w:val="005E07BF"/>
    <w:rsid w:val="005E1AD5"/>
    <w:rsid w:val="005E3F17"/>
    <w:rsid w:val="005E41DD"/>
    <w:rsid w:val="005E476B"/>
    <w:rsid w:val="005E481C"/>
    <w:rsid w:val="005E4AA2"/>
    <w:rsid w:val="005E5C53"/>
    <w:rsid w:val="005E5D7C"/>
    <w:rsid w:val="005E644F"/>
    <w:rsid w:val="005E64F2"/>
    <w:rsid w:val="005E6598"/>
    <w:rsid w:val="005E6C94"/>
    <w:rsid w:val="005E700F"/>
    <w:rsid w:val="005E70A0"/>
    <w:rsid w:val="005E78D7"/>
    <w:rsid w:val="005E7A09"/>
    <w:rsid w:val="005E7B09"/>
    <w:rsid w:val="005F0024"/>
    <w:rsid w:val="005F0054"/>
    <w:rsid w:val="005F008B"/>
    <w:rsid w:val="005F027A"/>
    <w:rsid w:val="005F02C5"/>
    <w:rsid w:val="005F03DC"/>
    <w:rsid w:val="005F063E"/>
    <w:rsid w:val="005F0C14"/>
    <w:rsid w:val="005F1816"/>
    <w:rsid w:val="005F1C21"/>
    <w:rsid w:val="005F1C65"/>
    <w:rsid w:val="005F258C"/>
    <w:rsid w:val="005F26FA"/>
    <w:rsid w:val="005F2D89"/>
    <w:rsid w:val="005F3741"/>
    <w:rsid w:val="005F3BE0"/>
    <w:rsid w:val="005F3F02"/>
    <w:rsid w:val="005F5209"/>
    <w:rsid w:val="005F52D7"/>
    <w:rsid w:val="005F55BD"/>
    <w:rsid w:val="005F56B1"/>
    <w:rsid w:val="005F5860"/>
    <w:rsid w:val="005F5953"/>
    <w:rsid w:val="005F5D35"/>
    <w:rsid w:val="005F5FC0"/>
    <w:rsid w:val="005F7A88"/>
    <w:rsid w:val="00600044"/>
    <w:rsid w:val="00600340"/>
    <w:rsid w:val="006003AD"/>
    <w:rsid w:val="006004F7"/>
    <w:rsid w:val="006008E4"/>
    <w:rsid w:val="00600E26"/>
    <w:rsid w:val="006017EF"/>
    <w:rsid w:val="0060197C"/>
    <w:rsid w:val="00601D48"/>
    <w:rsid w:val="006025AA"/>
    <w:rsid w:val="00603064"/>
    <w:rsid w:val="006038AC"/>
    <w:rsid w:val="00603F8F"/>
    <w:rsid w:val="00604DD8"/>
    <w:rsid w:val="006056BB"/>
    <w:rsid w:val="0060576F"/>
    <w:rsid w:val="00605B26"/>
    <w:rsid w:val="00605E57"/>
    <w:rsid w:val="00605ECB"/>
    <w:rsid w:val="006061CB"/>
    <w:rsid w:val="00606A06"/>
    <w:rsid w:val="006072B7"/>
    <w:rsid w:val="006075AA"/>
    <w:rsid w:val="006076C7"/>
    <w:rsid w:val="0060786B"/>
    <w:rsid w:val="00607A62"/>
    <w:rsid w:val="00607A64"/>
    <w:rsid w:val="0061018C"/>
    <w:rsid w:val="00611196"/>
    <w:rsid w:val="006111EE"/>
    <w:rsid w:val="0061192B"/>
    <w:rsid w:val="00612052"/>
    <w:rsid w:val="00612493"/>
    <w:rsid w:val="00612AFB"/>
    <w:rsid w:val="00612C15"/>
    <w:rsid w:val="006131B1"/>
    <w:rsid w:val="00613672"/>
    <w:rsid w:val="006137A0"/>
    <w:rsid w:val="00613F0C"/>
    <w:rsid w:val="0061457E"/>
    <w:rsid w:val="00614A20"/>
    <w:rsid w:val="00614AC1"/>
    <w:rsid w:val="00614E42"/>
    <w:rsid w:val="00614F8B"/>
    <w:rsid w:val="006152FF"/>
    <w:rsid w:val="0061575E"/>
    <w:rsid w:val="00616847"/>
    <w:rsid w:val="0061695F"/>
    <w:rsid w:val="00616D11"/>
    <w:rsid w:val="00616DDA"/>
    <w:rsid w:val="00616E72"/>
    <w:rsid w:val="00617B8A"/>
    <w:rsid w:val="00617CF5"/>
    <w:rsid w:val="00617F4E"/>
    <w:rsid w:val="006201E6"/>
    <w:rsid w:val="00620E3A"/>
    <w:rsid w:val="00620ED3"/>
    <w:rsid w:val="00621575"/>
    <w:rsid w:val="006217F0"/>
    <w:rsid w:val="0062187F"/>
    <w:rsid w:val="00621AD2"/>
    <w:rsid w:val="00621BE7"/>
    <w:rsid w:val="00621CBD"/>
    <w:rsid w:val="00621FBD"/>
    <w:rsid w:val="00621FF3"/>
    <w:rsid w:val="00622407"/>
    <w:rsid w:val="00622445"/>
    <w:rsid w:val="00622961"/>
    <w:rsid w:val="00622AFD"/>
    <w:rsid w:val="00622CDC"/>
    <w:rsid w:val="0062322B"/>
    <w:rsid w:val="0062359E"/>
    <w:rsid w:val="00623FAC"/>
    <w:rsid w:val="00624265"/>
    <w:rsid w:val="006244B1"/>
    <w:rsid w:val="006248E0"/>
    <w:rsid w:val="00624A0E"/>
    <w:rsid w:val="00624AC1"/>
    <w:rsid w:val="006256B0"/>
    <w:rsid w:val="00626470"/>
    <w:rsid w:val="0062690A"/>
    <w:rsid w:val="00626D5E"/>
    <w:rsid w:val="006276F1"/>
    <w:rsid w:val="00627ABC"/>
    <w:rsid w:val="00627DB0"/>
    <w:rsid w:val="00627F28"/>
    <w:rsid w:val="00631425"/>
    <w:rsid w:val="006315CA"/>
    <w:rsid w:val="0063177F"/>
    <w:rsid w:val="0063180C"/>
    <w:rsid w:val="00631B82"/>
    <w:rsid w:val="00631BFD"/>
    <w:rsid w:val="00631F87"/>
    <w:rsid w:val="00632542"/>
    <w:rsid w:val="00632711"/>
    <w:rsid w:val="006329F1"/>
    <w:rsid w:val="006331B3"/>
    <w:rsid w:val="0063401A"/>
    <w:rsid w:val="006346BF"/>
    <w:rsid w:val="00634B3A"/>
    <w:rsid w:val="0063516A"/>
    <w:rsid w:val="006355E2"/>
    <w:rsid w:val="0063592B"/>
    <w:rsid w:val="00635D1A"/>
    <w:rsid w:val="00636427"/>
    <w:rsid w:val="00636EEE"/>
    <w:rsid w:val="0063725D"/>
    <w:rsid w:val="00637429"/>
    <w:rsid w:val="006375BC"/>
    <w:rsid w:val="00637879"/>
    <w:rsid w:val="00637DD4"/>
    <w:rsid w:val="0064063D"/>
    <w:rsid w:val="00640647"/>
    <w:rsid w:val="00640A84"/>
    <w:rsid w:val="00640B94"/>
    <w:rsid w:val="00640C36"/>
    <w:rsid w:val="00640F1E"/>
    <w:rsid w:val="0064100D"/>
    <w:rsid w:val="006418BC"/>
    <w:rsid w:val="00642206"/>
    <w:rsid w:val="006424FD"/>
    <w:rsid w:val="00642F76"/>
    <w:rsid w:val="006430AE"/>
    <w:rsid w:val="00643B0B"/>
    <w:rsid w:val="006447E4"/>
    <w:rsid w:val="00644985"/>
    <w:rsid w:val="00645017"/>
    <w:rsid w:val="006454CF"/>
    <w:rsid w:val="00645545"/>
    <w:rsid w:val="00645879"/>
    <w:rsid w:val="00645BD4"/>
    <w:rsid w:val="00645E0F"/>
    <w:rsid w:val="00645EE0"/>
    <w:rsid w:val="006464AA"/>
    <w:rsid w:val="00647114"/>
    <w:rsid w:val="00647469"/>
    <w:rsid w:val="0064771E"/>
    <w:rsid w:val="00647BB5"/>
    <w:rsid w:val="00647CBE"/>
    <w:rsid w:val="00650A30"/>
    <w:rsid w:val="00650E7A"/>
    <w:rsid w:val="00651430"/>
    <w:rsid w:val="00651AB3"/>
    <w:rsid w:val="006522C7"/>
    <w:rsid w:val="00652DBE"/>
    <w:rsid w:val="006534DD"/>
    <w:rsid w:val="0065365B"/>
    <w:rsid w:val="006551E2"/>
    <w:rsid w:val="0065552F"/>
    <w:rsid w:val="00655545"/>
    <w:rsid w:val="00656C3E"/>
    <w:rsid w:val="00656C7E"/>
    <w:rsid w:val="0065751C"/>
    <w:rsid w:val="00660238"/>
    <w:rsid w:val="00660EF7"/>
    <w:rsid w:val="00660F58"/>
    <w:rsid w:val="0066113A"/>
    <w:rsid w:val="006617BE"/>
    <w:rsid w:val="006619D7"/>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6ED2"/>
    <w:rsid w:val="00667006"/>
    <w:rsid w:val="0066733F"/>
    <w:rsid w:val="00667495"/>
    <w:rsid w:val="00667597"/>
    <w:rsid w:val="00667754"/>
    <w:rsid w:val="006679C8"/>
    <w:rsid w:val="00670213"/>
    <w:rsid w:val="00670319"/>
    <w:rsid w:val="00670BFE"/>
    <w:rsid w:val="00671052"/>
    <w:rsid w:val="006721A1"/>
    <w:rsid w:val="006724F7"/>
    <w:rsid w:val="00672E95"/>
    <w:rsid w:val="00673210"/>
    <w:rsid w:val="006735BD"/>
    <w:rsid w:val="00673872"/>
    <w:rsid w:val="00673D43"/>
    <w:rsid w:val="006743DF"/>
    <w:rsid w:val="00674958"/>
    <w:rsid w:val="00674BFD"/>
    <w:rsid w:val="00674CFB"/>
    <w:rsid w:val="00675055"/>
    <w:rsid w:val="00675705"/>
    <w:rsid w:val="00675FA1"/>
    <w:rsid w:val="0067635A"/>
    <w:rsid w:val="006764A3"/>
    <w:rsid w:val="006764F5"/>
    <w:rsid w:val="00676FB6"/>
    <w:rsid w:val="00677222"/>
    <w:rsid w:val="0067780D"/>
    <w:rsid w:val="00677BEE"/>
    <w:rsid w:val="00677C46"/>
    <w:rsid w:val="006808A2"/>
    <w:rsid w:val="0068150F"/>
    <w:rsid w:val="00681D08"/>
    <w:rsid w:val="00681D20"/>
    <w:rsid w:val="0068295E"/>
    <w:rsid w:val="00683164"/>
    <w:rsid w:val="00683269"/>
    <w:rsid w:val="00683B39"/>
    <w:rsid w:val="00683C3E"/>
    <w:rsid w:val="00684068"/>
    <w:rsid w:val="006848BF"/>
    <w:rsid w:val="00684A1D"/>
    <w:rsid w:val="00684C7F"/>
    <w:rsid w:val="00684EC8"/>
    <w:rsid w:val="006851A9"/>
    <w:rsid w:val="00685AFA"/>
    <w:rsid w:val="00686550"/>
    <w:rsid w:val="00686B24"/>
    <w:rsid w:val="00687B45"/>
    <w:rsid w:val="00687FE5"/>
    <w:rsid w:val="00690D04"/>
    <w:rsid w:val="00691900"/>
    <w:rsid w:val="00692367"/>
    <w:rsid w:val="00692514"/>
    <w:rsid w:val="00692A13"/>
    <w:rsid w:val="00692B4F"/>
    <w:rsid w:val="00692BBA"/>
    <w:rsid w:val="00693383"/>
    <w:rsid w:val="00694E62"/>
    <w:rsid w:val="00694EBE"/>
    <w:rsid w:val="00694FC8"/>
    <w:rsid w:val="00695C9A"/>
    <w:rsid w:val="00695F2F"/>
    <w:rsid w:val="0069636C"/>
    <w:rsid w:val="00696DA7"/>
    <w:rsid w:val="00697129"/>
    <w:rsid w:val="00697252"/>
    <w:rsid w:val="00697956"/>
    <w:rsid w:val="00697B9E"/>
    <w:rsid w:val="00697C62"/>
    <w:rsid w:val="006A0010"/>
    <w:rsid w:val="006A0270"/>
    <w:rsid w:val="006A043A"/>
    <w:rsid w:val="006A0626"/>
    <w:rsid w:val="006A0999"/>
    <w:rsid w:val="006A0CC9"/>
    <w:rsid w:val="006A0E37"/>
    <w:rsid w:val="006A0E57"/>
    <w:rsid w:val="006A0E7C"/>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B03C3"/>
    <w:rsid w:val="006B0596"/>
    <w:rsid w:val="006B0C56"/>
    <w:rsid w:val="006B0F91"/>
    <w:rsid w:val="006B16CF"/>
    <w:rsid w:val="006B1A02"/>
    <w:rsid w:val="006B1C46"/>
    <w:rsid w:val="006B2589"/>
    <w:rsid w:val="006B2AF1"/>
    <w:rsid w:val="006B2CD5"/>
    <w:rsid w:val="006B2F89"/>
    <w:rsid w:val="006B37AA"/>
    <w:rsid w:val="006B392F"/>
    <w:rsid w:val="006B3A20"/>
    <w:rsid w:val="006B4135"/>
    <w:rsid w:val="006B433B"/>
    <w:rsid w:val="006B4541"/>
    <w:rsid w:val="006B483B"/>
    <w:rsid w:val="006B4FC2"/>
    <w:rsid w:val="006B50BA"/>
    <w:rsid w:val="006B626A"/>
    <w:rsid w:val="006B6A40"/>
    <w:rsid w:val="006B6E14"/>
    <w:rsid w:val="006C0260"/>
    <w:rsid w:val="006C0405"/>
    <w:rsid w:val="006C0680"/>
    <w:rsid w:val="006C0E64"/>
    <w:rsid w:val="006C0EFA"/>
    <w:rsid w:val="006C1047"/>
    <w:rsid w:val="006C10C9"/>
    <w:rsid w:val="006C17D5"/>
    <w:rsid w:val="006C22D6"/>
    <w:rsid w:val="006C23FE"/>
    <w:rsid w:val="006C2784"/>
    <w:rsid w:val="006C2AD0"/>
    <w:rsid w:val="006C30D6"/>
    <w:rsid w:val="006C359B"/>
    <w:rsid w:val="006C3A47"/>
    <w:rsid w:val="006C3A48"/>
    <w:rsid w:val="006C3CD6"/>
    <w:rsid w:val="006C45F8"/>
    <w:rsid w:val="006C4A17"/>
    <w:rsid w:val="006C53F4"/>
    <w:rsid w:val="006C543B"/>
    <w:rsid w:val="006C57CF"/>
    <w:rsid w:val="006C5828"/>
    <w:rsid w:val="006C5D1E"/>
    <w:rsid w:val="006C69B0"/>
    <w:rsid w:val="006C6A50"/>
    <w:rsid w:val="006C71AE"/>
    <w:rsid w:val="006C7348"/>
    <w:rsid w:val="006C7A9F"/>
    <w:rsid w:val="006D0007"/>
    <w:rsid w:val="006D0290"/>
    <w:rsid w:val="006D0561"/>
    <w:rsid w:val="006D07BA"/>
    <w:rsid w:val="006D092D"/>
    <w:rsid w:val="006D0A82"/>
    <w:rsid w:val="006D129A"/>
    <w:rsid w:val="006D1D1C"/>
    <w:rsid w:val="006D2257"/>
    <w:rsid w:val="006D273D"/>
    <w:rsid w:val="006D282E"/>
    <w:rsid w:val="006D2D26"/>
    <w:rsid w:val="006D2E0B"/>
    <w:rsid w:val="006D2E8B"/>
    <w:rsid w:val="006D30FE"/>
    <w:rsid w:val="006D315C"/>
    <w:rsid w:val="006D3B1E"/>
    <w:rsid w:val="006D3FE5"/>
    <w:rsid w:val="006D408A"/>
    <w:rsid w:val="006D4B4E"/>
    <w:rsid w:val="006D4F22"/>
    <w:rsid w:val="006D5AD3"/>
    <w:rsid w:val="006D5BE2"/>
    <w:rsid w:val="006D5CC2"/>
    <w:rsid w:val="006D6DCD"/>
    <w:rsid w:val="006D6DF4"/>
    <w:rsid w:val="006D7364"/>
    <w:rsid w:val="006D78D8"/>
    <w:rsid w:val="006D791B"/>
    <w:rsid w:val="006D7B76"/>
    <w:rsid w:val="006D7EC6"/>
    <w:rsid w:val="006E0583"/>
    <w:rsid w:val="006E18D7"/>
    <w:rsid w:val="006E1B47"/>
    <w:rsid w:val="006E25FB"/>
    <w:rsid w:val="006E2BD9"/>
    <w:rsid w:val="006E2D5B"/>
    <w:rsid w:val="006E33BB"/>
    <w:rsid w:val="006E3B4D"/>
    <w:rsid w:val="006E3B61"/>
    <w:rsid w:val="006E3B8E"/>
    <w:rsid w:val="006E42B1"/>
    <w:rsid w:val="006E446A"/>
    <w:rsid w:val="006E4D7D"/>
    <w:rsid w:val="006E4E39"/>
    <w:rsid w:val="006E4EF2"/>
    <w:rsid w:val="006E57ED"/>
    <w:rsid w:val="006E5B3D"/>
    <w:rsid w:val="006E5D9B"/>
    <w:rsid w:val="006E6261"/>
    <w:rsid w:val="006E6F8A"/>
    <w:rsid w:val="006E7055"/>
    <w:rsid w:val="006E714B"/>
    <w:rsid w:val="006E7B59"/>
    <w:rsid w:val="006F0746"/>
    <w:rsid w:val="006F16C1"/>
    <w:rsid w:val="006F190C"/>
    <w:rsid w:val="006F1C27"/>
    <w:rsid w:val="006F1C43"/>
    <w:rsid w:val="006F2308"/>
    <w:rsid w:val="006F2D26"/>
    <w:rsid w:val="006F3197"/>
    <w:rsid w:val="006F397C"/>
    <w:rsid w:val="006F3B0E"/>
    <w:rsid w:val="006F4394"/>
    <w:rsid w:val="006F4AAF"/>
    <w:rsid w:val="006F4F43"/>
    <w:rsid w:val="006F55D9"/>
    <w:rsid w:val="006F5C77"/>
    <w:rsid w:val="006F67A6"/>
    <w:rsid w:val="006F6ADA"/>
    <w:rsid w:val="006F6E08"/>
    <w:rsid w:val="006F7C09"/>
    <w:rsid w:val="006F7E5F"/>
    <w:rsid w:val="007004B2"/>
    <w:rsid w:val="007005CA"/>
    <w:rsid w:val="007009F0"/>
    <w:rsid w:val="00700FA9"/>
    <w:rsid w:val="00701664"/>
    <w:rsid w:val="007024B4"/>
    <w:rsid w:val="007024DC"/>
    <w:rsid w:val="00702DCA"/>
    <w:rsid w:val="00704809"/>
    <w:rsid w:val="00704829"/>
    <w:rsid w:val="00704A08"/>
    <w:rsid w:val="007050E2"/>
    <w:rsid w:val="00705164"/>
    <w:rsid w:val="007051B8"/>
    <w:rsid w:val="007051CD"/>
    <w:rsid w:val="00706037"/>
    <w:rsid w:val="00706CDE"/>
    <w:rsid w:val="007076BA"/>
    <w:rsid w:val="00707AA8"/>
    <w:rsid w:val="007102B9"/>
    <w:rsid w:val="00710A09"/>
    <w:rsid w:val="00710EC3"/>
    <w:rsid w:val="007113B2"/>
    <w:rsid w:val="00711602"/>
    <w:rsid w:val="00711933"/>
    <w:rsid w:val="00711ACB"/>
    <w:rsid w:val="0071211F"/>
    <w:rsid w:val="007123F8"/>
    <w:rsid w:val="00712AB0"/>
    <w:rsid w:val="00712B2C"/>
    <w:rsid w:val="00713293"/>
    <w:rsid w:val="007138E2"/>
    <w:rsid w:val="00713A1F"/>
    <w:rsid w:val="00713EB4"/>
    <w:rsid w:val="00713FE8"/>
    <w:rsid w:val="00714ADF"/>
    <w:rsid w:val="00714B5B"/>
    <w:rsid w:val="0071588D"/>
    <w:rsid w:val="00715EE8"/>
    <w:rsid w:val="00716E3F"/>
    <w:rsid w:val="007170E3"/>
    <w:rsid w:val="007173A2"/>
    <w:rsid w:val="00717710"/>
    <w:rsid w:val="00717B97"/>
    <w:rsid w:val="007202AC"/>
    <w:rsid w:val="00720369"/>
    <w:rsid w:val="0072040C"/>
    <w:rsid w:val="00720455"/>
    <w:rsid w:val="00720AF2"/>
    <w:rsid w:val="00720F81"/>
    <w:rsid w:val="00721135"/>
    <w:rsid w:val="00721170"/>
    <w:rsid w:val="0072153E"/>
    <w:rsid w:val="00721C44"/>
    <w:rsid w:val="00721E18"/>
    <w:rsid w:val="007227AC"/>
    <w:rsid w:val="00722B51"/>
    <w:rsid w:val="00723918"/>
    <w:rsid w:val="00723EA0"/>
    <w:rsid w:val="00724D0E"/>
    <w:rsid w:val="00724FB4"/>
    <w:rsid w:val="00725060"/>
    <w:rsid w:val="007254CD"/>
    <w:rsid w:val="0072557A"/>
    <w:rsid w:val="00725BBE"/>
    <w:rsid w:val="00726509"/>
    <w:rsid w:val="00726A2A"/>
    <w:rsid w:val="00726B86"/>
    <w:rsid w:val="00726CB6"/>
    <w:rsid w:val="00727A8A"/>
    <w:rsid w:val="00727D8D"/>
    <w:rsid w:val="007305C6"/>
    <w:rsid w:val="0073106B"/>
    <w:rsid w:val="0073113A"/>
    <w:rsid w:val="0073187C"/>
    <w:rsid w:val="00731976"/>
    <w:rsid w:val="00731C30"/>
    <w:rsid w:val="00731E3B"/>
    <w:rsid w:val="007325D4"/>
    <w:rsid w:val="0073264B"/>
    <w:rsid w:val="00732B5C"/>
    <w:rsid w:val="00733FE1"/>
    <w:rsid w:val="007341CE"/>
    <w:rsid w:val="00734A25"/>
    <w:rsid w:val="00734CF5"/>
    <w:rsid w:val="00735241"/>
    <w:rsid w:val="0073525C"/>
    <w:rsid w:val="0073582F"/>
    <w:rsid w:val="007358EC"/>
    <w:rsid w:val="00735A13"/>
    <w:rsid w:val="00735B23"/>
    <w:rsid w:val="007363B5"/>
    <w:rsid w:val="007366F6"/>
    <w:rsid w:val="00736AFB"/>
    <w:rsid w:val="00737B27"/>
    <w:rsid w:val="00737BCC"/>
    <w:rsid w:val="00737F15"/>
    <w:rsid w:val="00740AEC"/>
    <w:rsid w:val="00740BDC"/>
    <w:rsid w:val="00741780"/>
    <w:rsid w:val="00742AA3"/>
    <w:rsid w:val="007438EF"/>
    <w:rsid w:val="00744C0A"/>
    <w:rsid w:val="00745341"/>
    <w:rsid w:val="00745F88"/>
    <w:rsid w:val="00746371"/>
    <w:rsid w:val="00746399"/>
    <w:rsid w:val="0074724D"/>
    <w:rsid w:val="007475FF"/>
    <w:rsid w:val="00747CF4"/>
    <w:rsid w:val="00747DC5"/>
    <w:rsid w:val="0075019E"/>
    <w:rsid w:val="0075024D"/>
    <w:rsid w:val="007505B6"/>
    <w:rsid w:val="00750ED7"/>
    <w:rsid w:val="00752295"/>
    <w:rsid w:val="00752325"/>
    <w:rsid w:val="00753011"/>
    <w:rsid w:val="00755144"/>
    <w:rsid w:val="0075560C"/>
    <w:rsid w:val="007557AA"/>
    <w:rsid w:val="00756499"/>
    <w:rsid w:val="00756B16"/>
    <w:rsid w:val="00756EF5"/>
    <w:rsid w:val="0075732B"/>
    <w:rsid w:val="0075745C"/>
    <w:rsid w:val="00757970"/>
    <w:rsid w:val="007603BF"/>
    <w:rsid w:val="0076049E"/>
    <w:rsid w:val="00760838"/>
    <w:rsid w:val="007608D9"/>
    <w:rsid w:val="00760EAA"/>
    <w:rsid w:val="00761691"/>
    <w:rsid w:val="00761906"/>
    <w:rsid w:val="007619D3"/>
    <w:rsid w:val="00762126"/>
    <w:rsid w:val="007626DF"/>
    <w:rsid w:val="00762F97"/>
    <w:rsid w:val="00762FF4"/>
    <w:rsid w:val="0076331E"/>
    <w:rsid w:val="007635E5"/>
    <w:rsid w:val="007635EA"/>
    <w:rsid w:val="00763763"/>
    <w:rsid w:val="00763AB6"/>
    <w:rsid w:val="0076407E"/>
    <w:rsid w:val="00764845"/>
    <w:rsid w:val="00764893"/>
    <w:rsid w:val="00764920"/>
    <w:rsid w:val="00764C03"/>
    <w:rsid w:val="00764E3F"/>
    <w:rsid w:val="00764F88"/>
    <w:rsid w:val="0076505E"/>
    <w:rsid w:val="00765136"/>
    <w:rsid w:val="00765288"/>
    <w:rsid w:val="007658F2"/>
    <w:rsid w:val="00765947"/>
    <w:rsid w:val="00765AC9"/>
    <w:rsid w:val="00765B2F"/>
    <w:rsid w:val="00766159"/>
    <w:rsid w:val="007665AD"/>
    <w:rsid w:val="00766AD4"/>
    <w:rsid w:val="00766B89"/>
    <w:rsid w:val="00767233"/>
    <w:rsid w:val="0076763E"/>
    <w:rsid w:val="007677F9"/>
    <w:rsid w:val="00767BE0"/>
    <w:rsid w:val="00767C61"/>
    <w:rsid w:val="00770384"/>
    <w:rsid w:val="007707D8"/>
    <w:rsid w:val="00770C3E"/>
    <w:rsid w:val="00770C53"/>
    <w:rsid w:val="00770D31"/>
    <w:rsid w:val="00770E9B"/>
    <w:rsid w:val="007712E3"/>
    <w:rsid w:val="007720E3"/>
    <w:rsid w:val="00772333"/>
    <w:rsid w:val="007727FB"/>
    <w:rsid w:val="00772962"/>
    <w:rsid w:val="00772F65"/>
    <w:rsid w:val="0077382B"/>
    <w:rsid w:val="00773C8B"/>
    <w:rsid w:val="00774020"/>
    <w:rsid w:val="0077525A"/>
    <w:rsid w:val="00775CF4"/>
    <w:rsid w:val="007764F1"/>
    <w:rsid w:val="00776A09"/>
    <w:rsid w:val="007779E5"/>
    <w:rsid w:val="00777A19"/>
    <w:rsid w:val="00777A7C"/>
    <w:rsid w:val="00777C27"/>
    <w:rsid w:val="00777CFB"/>
    <w:rsid w:val="00777F74"/>
    <w:rsid w:val="0078030A"/>
    <w:rsid w:val="00780458"/>
    <w:rsid w:val="00780D92"/>
    <w:rsid w:val="0078125C"/>
    <w:rsid w:val="00781978"/>
    <w:rsid w:val="00782397"/>
    <w:rsid w:val="0078243B"/>
    <w:rsid w:val="00782A1F"/>
    <w:rsid w:val="0078304A"/>
    <w:rsid w:val="0078305E"/>
    <w:rsid w:val="00783F81"/>
    <w:rsid w:val="00784385"/>
    <w:rsid w:val="007845C9"/>
    <w:rsid w:val="0078469E"/>
    <w:rsid w:val="007848A7"/>
    <w:rsid w:val="00784ED6"/>
    <w:rsid w:val="0078509B"/>
    <w:rsid w:val="00785218"/>
    <w:rsid w:val="007854C5"/>
    <w:rsid w:val="00785760"/>
    <w:rsid w:val="00786955"/>
    <w:rsid w:val="007875BE"/>
    <w:rsid w:val="007876C2"/>
    <w:rsid w:val="007876CB"/>
    <w:rsid w:val="007878BE"/>
    <w:rsid w:val="00787B2E"/>
    <w:rsid w:val="00787E99"/>
    <w:rsid w:val="00790035"/>
    <w:rsid w:val="00790093"/>
    <w:rsid w:val="00790221"/>
    <w:rsid w:val="007907EF"/>
    <w:rsid w:val="00790AC0"/>
    <w:rsid w:val="007911FB"/>
    <w:rsid w:val="007917A6"/>
    <w:rsid w:val="00791A6C"/>
    <w:rsid w:val="00791B08"/>
    <w:rsid w:val="007920D6"/>
    <w:rsid w:val="00792617"/>
    <w:rsid w:val="0079294F"/>
    <w:rsid w:val="00793137"/>
    <w:rsid w:val="007933DA"/>
    <w:rsid w:val="00793A80"/>
    <w:rsid w:val="0079402A"/>
    <w:rsid w:val="0079416D"/>
    <w:rsid w:val="0079431C"/>
    <w:rsid w:val="0079432F"/>
    <w:rsid w:val="007944BE"/>
    <w:rsid w:val="00794A40"/>
    <w:rsid w:val="00794C6F"/>
    <w:rsid w:val="007950E1"/>
    <w:rsid w:val="007954A7"/>
    <w:rsid w:val="007954BE"/>
    <w:rsid w:val="00795E8A"/>
    <w:rsid w:val="00795F3A"/>
    <w:rsid w:val="00797076"/>
    <w:rsid w:val="00797597"/>
    <w:rsid w:val="007A01BA"/>
    <w:rsid w:val="007A03CC"/>
    <w:rsid w:val="007A09F8"/>
    <w:rsid w:val="007A111D"/>
    <w:rsid w:val="007A14DF"/>
    <w:rsid w:val="007A1817"/>
    <w:rsid w:val="007A2537"/>
    <w:rsid w:val="007A2AF8"/>
    <w:rsid w:val="007A2E0A"/>
    <w:rsid w:val="007A3185"/>
    <w:rsid w:val="007A3E9C"/>
    <w:rsid w:val="007A3F29"/>
    <w:rsid w:val="007A3F8C"/>
    <w:rsid w:val="007A44D7"/>
    <w:rsid w:val="007A46B7"/>
    <w:rsid w:val="007A5097"/>
    <w:rsid w:val="007A5571"/>
    <w:rsid w:val="007A5F9B"/>
    <w:rsid w:val="007A6064"/>
    <w:rsid w:val="007A7864"/>
    <w:rsid w:val="007A7B60"/>
    <w:rsid w:val="007A7FEA"/>
    <w:rsid w:val="007B02B6"/>
    <w:rsid w:val="007B107C"/>
    <w:rsid w:val="007B2124"/>
    <w:rsid w:val="007B3421"/>
    <w:rsid w:val="007B363C"/>
    <w:rsid w:val="007B3A5B"/>
    <w:rsid w:val="007B3C20"/>
    <w:rsid w:val="007B3EFC"/>
    <w:rsid w:val="007B3FE4"/>
    <w:rsid w:val="007B4141"/>
    <w:rsid w:val="007B4E07"/>
    <w:rsid w:val="007B52EB"/>
    <w:rsid w:val="007B575F"/>
    <w:rsid w:val="007B5886"/>
    <w:rsid w:val="007B58E0"/>
    <w:rsid w:val="007B60D7"/>
    <w:rsid w:val="007B6100"/>
    <w:rsid w:val="007B6298"/>
    <w:rsid w:val="007B70C2"/>
    <w:rsid w:val="007B75B2"/>
    <w:rsid w:val="007B75C3"/>
    <w:rsid w:val="007B777F"/>
    <w:rsid w:val="007B7921"/>
    <w:rsid w:val="007C0D29"/>
    <w:rsid w:val="007C1428"/>
    <w:rsid w:val="007C14C2"/>
    <w:rsid w:val="007C14ED"/>
    <w:rsid w:val="007C175A"/>
    <w:rsid w:val="007C1A81"/>
    <w:rsid w:val="007C1F3A"/>
    <w:rsid w:val="007C1F3D"/>
    <w:rsid w:val="007C2860"/>
    <w:rsid w:val="007C2A2E"/>
    <w:rsid w:val="007C3894"/>
    <w:rsid w:val="007C3BC5"/>
    <w:rsid w:val="007C3F87"/>
    <w:rsid w:val="007C4770"/>
    <w:rsid w:val="007C4A60"/>
    <w:rsid w:val="007C4CA1"/>
    <w:rsid w:val="007C4D3F"/>
    <w:rsid w:val="007C561C"/>
    <w:rsid w:val="007C581F"/>
    <w:rsid w:val="007C586A"/>
    <w:rsid w:val="007C5C48"/>
    <w:rsid w:val="007C5F84"/>
    <w:rsid w:val="007C77E9"/>
    <w:rsid w:val="007C7EBB"/>
    <w:rsid w:val="007D03A4"/>
    <w:rsid w:val="007D0F3C"/>
    <w:rsid w:val="007D11CD"/>
    <w:rsid w:val="007D13B6"/>
    <w:rsid w:val="007D16EB"/>
    <w:rsid w:val="007D2222"/>
    <w:rsid w:val="007D2AA0"/>
    <w:rsid w:val="007D2D6C"/>
    <w:rsid w:val="007D2DE5"/>
    <w:rsid w:val="007D2E00"/>
    <w:rsid w:val="007D2F97"/>
    <w:rsid w:val="007D3121"/>
    <w:rsid w:val="007D37A4"/>
    <w:rsid w:val="007D38F0"/>
    <w:rsid w:val="007D4293"/>
    <w:rsid w:val="007D4B2C"/>
    <w:rsid w:val="007D511D"/>
    <w:rsid w:val="007D5C52"/>
    <w:rsid w:val="007D6DAF"/>
    <w:rsid w:val="007D799E"/>
    <w:rsid w:val="007D79F0"/>
    <w:rsid w:val="007E0278"/>
    <w:rsid w:val="007E0384"/>
    <w:rsid w:val="007E0D12"/>
    <w:rsid w:val="007E0DAB"/>
    <w:rsid w:val="007E0F5A"/>
    <w:rsid w:val="007E118C"/>
    <w:rsid w:val="007E1FB0"/>
    <w:rsid w:val="007E2566"/>
    <w:rsid w:val="007E3047"/>
    <w:rsid w:val="007E37E4"/>
    <w:rsid w:val="007E388D"/>
    <w:rsid w:val="007E3F4F"/>
    <w:rsid w:val="007E4723"/>
    <w:rsid w:val="007E48B9"/>
    <w:rsid w:val="007E5847"/>
    <w:rsid w:val="007E6272"/>
    <w:rsid w:val="007E62E2"/>
    <w:rsid w:val="007E63B0"/>
    <w:rsid w:val="007E6564"/>
    <w:rsid w:val="007E65A1"/>
    <w:rsid w:val="007E6823"/>
    <w:rsid w:val="007E6A5A"/>
    <w:rsid w:val="007E7781"/>
    <w:rsid w:val="007F08E9"/>
    <w:rsid w:val="007F0C84"/>
    <w:rsid w:val="007F1438"/>
    <w:rsid w:val="007F16E1"/>
    <w:rsid w:val="007F1FEF"/>
    <w:rsid w:val="007F2681"/>
    <w:rsid w:val="007F268B"/>
    <w:rsid w:val="007F276E"/>
    <w:rsid w:val="007F3567"/>
    <w:rsid w:val="007F4678"/>
    <w:rsid w:val="007F47EC"/>
    <w:rsid w:val="007F4E12"/>
    <w:rsid w:val="007F5636"/>
    <w:rsid w:val="007F5822"/>
    <w:rsid w:val="007F5C84"/>
    <w:rsid w:val="007F5C8A"/>
    <w:rsid w:val="007F5DAB"/>
    <w:rsid w:val="007F5DCB"/>
    <w:rsid w:val="007F5EF9"/>
    <w:rsid w:val="007F62E2"/>
    <w:rsid w:val="007F659F"/>
    <w:rsid w:val="007F6BA4"/>
    <w:rsid w:val="007F6DC5"/>
    <w:rsid w:val="007F7419"/>
    <w:rsid w:val="00800185"/>
    <w:rsid w:val="00800CCC"/>
    <w:rsid w:val="00801308"/>
    <w:rsid w:val="0080143E"/>
    <w:rsid w:val="0080162A"/>
    <w:rsid w:val="00801AFE"/>
    <w:rsid w:val="00801BAE"/>
    <w:rsid w:val="00801E07"/>
    <w:rsid w:val="00801E68"/>
    <w:rsid w:val="00802199"/>
    <w:rsid w:val="00802491"/>
    <w:rsid w:val="00802A2B"/>
    <w:rsid w:val="00803CD5"/>
    <w:rsid w:val="00803FEB"/>
    <w:rsid w:val="0080418C"/>
    <w:rsid w:val="008044E5"/>
    <w:rsid w:val="008056A6"/>
    <w:rsid w:val="00805702"/>
    <w:rsid w:val="008061BC"/>
    <w:rsid w:val="008061E2"/>
    <w:rsid w:val="00806388"/>
    <w:rsid w:val="00806BC1"/>
    <w:rsid w:val="008072D1"/>
    <w:rsid w:val="00807718"/>
    <w:rsid w:val="008078CB"/>
    <w:rsid w:val="00807C66"/>
    <w:rsid w:val="00807E3E"/>
    <w:rsid w:val="0081055B"/>
    <w:rsid w:val="00811177"/>
    <w:rsid w:val="0081129E"/>
    <w:rsid w:val="00811553"/>
    <w:rsid w:val="0081169E"/>
    <w:rsid w:val="0081245F"/>
    <w:rsid w:val="00812B9B"/>
    <w:rsid w:val="00812DBF"/>
    <w:rsid w:val="00812F96"/>
    <w:rsid w:val="00813127"/>
    <w:rsid w:val="00813329"/>
    <w:rsid w:val="0081387E"/>
    <w:rsid w:val="00814BEE"/>
    <w:rsid w:val="008152DC"/>
    <w:rsid w:val="008153D4"/>
    <w:rsid w:val="00815DED"/>
    <w:rsid w:val="0081622A"/>
    <w:rsid w:val="00816EE5"/>
    <w:rsid w:val="008172FE"/>
    <w:rsid w:val="00817312"/>
    <w:rsid w:val="00817471"/>
    <w:rsid w:val="00820192"/>
    <w:rsid w:val="008204C9"/>
    <w:rsid w:val="008210BC"/>
    <w:rsid w:val="008210CD"/>
    <w:rsid w:val="00821736"/>
    <w:rsid w:val="00821975"/>
    <w:rsid w:val="00821AFF"/>
    <w:rsid w:val="00822088"/>
    <w:rsid w:val="008220DF"/>
    <w:rsid w:val="0082235B"/>
    <w:rsid w:val="008224A9"/>
    <w:rsid w:val="0082268A"/>
    <w:rsid w:val="008227A1"/>
    <w:rsid w:val="00822CD7"/>
    <w:rsid w:val="0082304F"/>
    <w:rsid w:val="008231E5"/>
    <w:rsid w:val="00823503"/>
    <w:rsid w:val="0082361A"/>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57F"/>
    <w:rsid w:val="00826913"/>
    <w:rsid w:val="00826AAE"/>
    <w:rsid w:val="00827689"/>
    <w:rsid w:val="008279E4"/>
    <w:rsid w:val="00827A0A"/>
    <w:rsid w:val="00830720"/>
    <w:rsid w:val="00830B41"/>
    <w:rsid w:val="00831B35"/>
    <w:rsid w:val="00831BBD"/>
    <w:rsid w:val="008321A9"/>
    <w:rsid w:val="008321E0"/>
    <w:rsid w:val="008322EE"/>
    <w:rsid w:val="008327F2"/>
    <w:rsid w:val="00832C98"/>
    <w:rsid w:val="00833500"/>
    <w:rsid w:val="00834165"/>
    <w:rsid w:val="008348F5"/>
    <w:rsid w:val="0083498D"/>
    <w:rsid w:val="00834FED"/>
    <w:rsid w:val="00835833"/>
    <w:rsid w:val="008364D5"/>
    <w:rsid w:val="008369D3"/>
    <w:rsid w:val="00836E9F"/>
    <w:rsid w:val="00836ED3"/>
    <w:rsid w:val="008370A6"/>
    <w:rsid w:val="008371EA"/>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BEF"/>
    <w:rsid w:val="00843CB7"/>
    <w:rsid w:val="00844ED0"/>
    <w:rsid w:val="00844FE4"/>
    <w:rsid w:val="00845399"/>
    <w:rsid w:val="00845733"/>
    <w:rsid w:val="0084585E"/>
    <w:rsid w:val="0084613E"/>
    <w:rsid w:val="008465CE"/>
    <w:rsid w:val="00846CB4"/>
    <w:rsid w:val="00846CFB"/>
    <w:rsid w:val="008475DF"/>
    <w:rsid w:val="0084778F"/>
    <w:rsid w:val="00847B4D"/>
    <w:rsid w:val="00847ECC"/>
    <w:rsid w:val="008502C4"/>
    <w:rsid w:val="0085100C"/>
    <w:rsid w:val="0085124F"/>
    <w:rsid w:val="008513FB"/>
    <w:rsid w:val="0085154B"/>
    <w:rsid w:val="00851BFE"/>
    <w:rsid w:val="00852C42"/>
    <w:rsid w:val="00852F45"/>
    <w:rsid w:val="008537B9"/>
    <w:rsid w:val="008537CB"/>
    <w:rsid w:val="00853845"/>
    <w:rsid w:val="00854416"/>
    <w:rsid w:val="00854BEC"/>
    <w:rsid w:val="00854FD9"/>
    <w:rsid w:val="0085580C"/>
    <w:rsid w:val="00855CFF"/>
    <w:rsid w:val="00855E85"/>
    <w:rsid w:val="008566D3"/>
    <w:rsid w:val="0085710F"/>
    <w:rsid w:val="0086020E"/>
    <w:rsid w:val="00860A0B"/>
    <w:rsid w:val="00860B8F"/>
    <w:rsid w:val="0086113D"/>
    <w:rsid w:val="00861394"/>
    <w:rsid w:val="008613B9"/>
    <w:rsid w:val="00861439"/>
    <w:rsid w:val="00862013"/>
    <w:rsid w:val="00862E39"/>
    <w:rsid w:val="008635E7"/>
    <w:rsid w:val="00863766"/>
    <w:rsid w:val="00863943"/>
    <w:rsid w:val="0086660D"/>
    <w:rsid w:val="008669C2"/>
    <w:rsid w:val="00866D32"/>
    <w:rsid w:val="00866EA6"/>
    <w:rsid w:val="008671B7"/>
    <w:rsid w:val="00867AA3"/>
    <w:rsid w:val="00867E7F"/>
    <w:rsid w:val="008706CC"/>
    <w:rsid w:val="008708B0"/>
    <w:rsid w:val="00871607"/>
    <w:rsid w:val="0087177D"/>
    <w:rsid w:val="00871A31"/>
    <w:rsid w:val="00871E01"/>
    <w:rsid w:val="00872738"/>
    <w:rsid w:val="00872A95"/>
    <w:rsid w:val="00873193"/>
    <w:rsid w:val="008734CF"/>
    <w:rsid w:val="00873934"/>
    <w:rsid w:val="00873D32"/>
    <w:rsid w:val="00874913"/>
    <w:rsid w:val="00874998"/>
    <w:rsid w:val="00874FCC"/>
    <w:rsid w:val="0087557A"/>
    <w:rsid w:val="0087558C"/>
    <w:rsid w:val="0087588F"/>
    <w:rsid w:val="0087639B"/>
    <w:rsid w:val="00876714"/>
    <w:rsid w:val="00877024"/>
    <w:rsid w:val="0087703F"/>
    <w:rsid w:val="00877CE0"/>
    <w:rsid w:val="008807D6"/>
    <w:rsid w:val="00880919"/>
    <w:rsid w:val="00880D15"/>
    <w:rsid w:val="008810B3"/>
    <w:rsid w:val="00881F5E"/>
    <w:rsid w:val="00882214"/>
    <w:rsid w:val="0088226A"/>
    <w:rsid w:val="00882B1C"/>
    <w:rsid w:val="0088300F"/>
    <w:rsid w:val="00883198"/>
    <w:rsid w:val="008832C0"/>
    <w:rsid w:val="008836D1"/>
    <w:rsid w:val="008839ED"/>
    <w:rsid w:val="008844F8"/>
    <w:rsid w:val="00884E04"/>
    <w:rsid w:val="008851E1"/>
    <w:rsid w:val="008859E8"/>
    <w:rsid w:val="00885E03"/>
    <w:rsid w:val="00885EC6"/>
    <w:rsid w:val="00885F59"/>
    <w:rsid w:val="00886349"/>
    <w:rsid w:val="00886890"/>
    <w:rsid w:val="008868BF"/>
    <w:rsid w:val="00886FE3"/>
    <w:rsid w:val="00887BDF"/>
    <w:rsid w:val="00887F6D"/>
    <w:rsid w:val="008904C9"/>
    <w:rsid w:val="00890989"/>
    <w:rsid w:val="00890A48"/>
    <w:rsid w:val="008915D0"/>
    <w:rsid w:val="00891775"/>
    <w:rsid w:val="00892903"/>
    <w:rsid w:val="0089294F"/>
    <w:rsid w:val="00892C82"/>
    <w:rsid w:val="00892D2A"/>
    <w:rsid w:val="00893331"/>
    <w:rsid w:val="00893488"/>
    <w:rsid w:val="00893657"/>
    <w:rsid w:val="008936DC"/>
    <w:rsid w:val="00893741"/>
    <w:rsid w:val="00893914"/>
    <w:rsid w:val="00893BC5"/>
    <w:rsid w:val="00894147"/>
    <w:rsid w:val="008950A2"/>
    <w:rsid w:val="00895EF8"/>
    <w:rsid w:val="00895F73"/>
    <w:rsid w:val="0089630D"/>
    <w:rsid w:val="00896759"/>
    <w:rsid w:val="00896A90"/>
    <w:rsid w:val="008977D3"/>
    <w:rsid w:val="008977FD"/>
    <w:rsid w:val="008A0686"/>
    <w:rsid w:val="008A07C4"/>
    <w:rsid w:val="008A0AD1"/>
    <w:rsid w:val="008A1758"/>
    <w:rsid w:val="008A1EF5"/>
    <w:rsid w:val="008A2194"/>
    <w:rsid w:val="008A2644"/>
    <w:rsid w:val="008A267C"/>
    <w:rsid w:val="008A29BA"/>
    <w:rsid w:val="008A2A9B"/>
    <w:rsid w:val="008A2FFD"/>
    <w:rsid w:val="008A312D"/>
    <w:rsid w:val="008A31BD"/>
    <w:rsid w:val="008A328B"/>
    <w:rsid w:val="008A3535"/>
    <w:rsid w:val="008A36A6"/>
    <w:rsid w:val="008A45F4"/>
    <w:rsid w:val="008A4962"/>
    <w:rsid w:val="008A4B22"/>
    <w:rsid w:val="008A52AF"/>
    <w:rsid w:val="008A5F27"/>
    <w:rsid w:val="008A6A2A"/>
    <w:rsid w:val="008A6A4F"/>
    <w:rsid w:val="008A6C38"/>
    <w:rsid w:val="008A6FC1"/>
    <w:rsid w:val="008A7BE1"/>
    <w:rsid w:val="008A7EBF"/>
    <w:rsid w:val="008B035D"/>
    <w:rsid w:val="008B05A8"/>
    <w:rsid w:val="008B13B0"/>
    <w:rsid w:val="008B1E62"/>
    <w:rsid w:val="008B1F45"/>
    <w:rsid w:val="008B34E8"/>
    <w:rsid w:val="008B4133"/>
    <w:rsid w:val="008B443E"/>
    <w:rsid w:val="008B4986"/>
    <w:rsid w:val="008B4B41"/>
    <w:rsid w:val="008B514B"/>
    <w:rsid w:val="008B5307"/>
    <w:rsid w:val="008B5449"/>
    <w:rsid w:val="008B5779"/>
    <w:rsid w:val="008B5EB7"/>
    <w:rsid w:val="008B6011"/>
    <w:rsid w:val="008B6B5F"/>
    <w:rsid w:val="008B6BE9"/>
    <w:rsid w:val="008B6F25"/>
    <w:rsid w:val="008B72CD"/>
    <w:rsid w:val="008B7AAC"/>
    <w:rsid w:val="008B7B9F"/>
    <w:rsid w:val="008B7CD5"/>
    <w:rsid w:val="008B7F95"/>
    <w:rsid w:val="008C0040"/>
    <w:rsid w:val="008C045D"/>
    <w:rsid w:val="008C06B6"/>
    <w:rsid w:val="008C0C55"/>
    <w:rsid w:val="008C14DE"/>
    <w:rsid w:val="008C1537"/>
    <w:rsid w:val="008C1881"/>
    <w:rsid w:val="008C23AF"/>
    <w:rsid w:val="008C2726"/>
    <w:rsid w:val="008C2D10"/>
    <w:rsid w:val="008C3082"/>
    <w:rsid w:val="008C348D"/>
    <w:rsid w:val="008C3512"/>
    <w:rsid w:val="008C37B2"/>
    <w:rsid w:val="008C4903"/>
    <w:rsid w:val="008C54CF"/>
    <w:rsid w:val="008C5848"/>
    <w:rsid w:val="008C59D3"/>
    <w:rsid w:val="008C5A70"/>
    <w:rsid w:val="008C5DF8"/>
    <w:rsid w:val="008C67CD"/>
    <w:rsid w:val="008C68CA"/>
    <w:rsid w:val="008C7445"/>
    <w:rsid w:val="008D0304"/>
    <w:rsid w:val="008D04DD"/>
    <w:rsid w:val="008D05A9"/>
    <w:rsid w:val="008D0A8D"/>
    <w:rsid w:val="008D15C3"/>
    <w:rsid w:val="008D1605"/>
    <w:rsid w:val="008D232C"/>
    <w:rsid w:val="008D24CC"/>
    <w:rsid w:val="008D266E"/>
    <w:rsid w:val="008D27D7"/>
    <w:rsid w:val="008D29DF"/>
    <w:rsid w:val="008D2D72"/>
    <w:rsid w:val="008D2F0C"/>
    <w:rsid w:val="008D2F90"/>
    <w:rsid w:val="008D337F"/>
    <w:rsid w:val="008D3DC9"/>
    <w:rsid w:val="008D447A"/>
    <w:rsid w:val="008D4E9D"/>
    <w:rsid w:val="008D570D"/>
    <w:rsid w:val="008D5C77"/>
    <w:rsid w:val="008D5C7D"/>
    <w:rsid w:val="008D6028"/>
    <w:rsid w:val="008D69C5"/>
    <w:rsid w:val="008D6EC8"/>
    <w:rsid w:val="008D6F23"/>
    <w:rsid w:val="008D7936"/>
    <w:rsid w:val="008D7BB0"/>
    <w:rsid w:val="008D7C09"/>
    <w:rsid w:val="008E0BEE"/>
    <w:rsid w:val="008E0CDB"/>
    <w:rsid w:val="008E0D25"/>
    <w:rsid w:val="008E14EE"/>
    <w:rsid w:val="008E19DA"/>
    <w:rsid w:val="008E1E5D"/>
    <w:rsid w:val="008E2587"/>
    <w:rsid w:val="008E2DDE"/>
    <w:rsid w:val="008E3615"/>
    <w:rsid w:val="008E396F"/>
    <w:rsid w:val="008E3A13"/>
    <w:rsid w:val="008E3C5C"/>
    <w:rsid w:val="008E3CC8"/>
    <w:rsid w:val="008E4258"/>
    <w:rsid w:val="008E4684"/>
    <w:rsid w:val="008E477E"/>
    <w:rsid w:val="008E4AE1"/>
    <w:rsid w:val="008E4EB8"/>
    <w:rsid w:val="008E5601"/>
    <w:rsid w:val="008E5638"/>
    <w:rsid w:val="008E5A7A"/>
    <w:rsid w:val="008E63D1"/>
    <w:rsid w:val="008E6595"/>
    <w:rsid w:val="008E6BD4"/>
    <w:rsid w:val="008E6C6E"/>
    <w:rsid w:val="008E74DC"/>
    <w:rsid w:val="008E7602"/>
    <w:rsid w:val="008E7CC3"/>
    <w:rsid w:val="008F0793"/>
    <w:rsid w:val="008F0872"/>
    <w:rsid w:val="008F0A2F"/>
    <w:rsid w:val="008F1461"/>
    <w:rsid w:val="008F15E5"/>
    <w:rsid w:val="008F19FC"/>
    <w:rsid w:val="008F1E26"/>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7CB"/>
    <w:rsid w:val="00903D0B"/>
    <w:rsid w:val="00904341"/>
    <w:rsid w:val="009045F5"/>
    <w:rsid w:val="00904A05"/>
    <w:rsid w:val="00905601"/>
    <w:rsid w:val="00906B64"/>
    <w:rsid w:val="00906E83"/>
    <w:rsid w:val="00907069"/>
    <w:rsid w:val="00907FF1"/>
    <w:rsid w:val="00910147"/>
    <w:rsid w:val="00910356"/>
    <w:rsid w:val="0091072E"/>
    <w:rsid w:val="00910BE1"/>
    <w:rsid w:val="009118AA"/>
    <w:rsid w:val="00912074"/>
    <w:rsid w:val="009125A5"/>
    <w:rsid w:val="009126B7"/>
    <w:rsid w:val="00912931"/>
    <w:rsid w:val="00913058"/>
    <w:rsid w:val="0091312A"/>
    <w:rsid w:val="0091348E"/>
    <w:rsid w:val="0091377F"/>
    <w:rsid w:val="009137FE"/>
    <w:rsid w:val="00913FD1"/>
    <w:rsid w:val="00915807"/>
    <w:rsid w:val="00915A21"/>
    <w:rsid w:val="00915BEF"/>
    <w:rsid w:val="00915D7F"/>
    <w:rsid w:val="00915E57"/>
    <w:rsid w:val="00916139"/>
    <w:rsid w:val="00917B47"/>
    <w:rsid w:val="00917C4A"/>
    <w:rsid w:val="009203B6"/>
    <w:rsid w:val="00920671"/>
    <w:rsid w:val="00920784"/>
    <w:rsid w:val="00920D46"/>
    <w:rsid w:val="00921D5E"/>
    <w:rsid w:val="00921F1E"/>
    <w:rsid w:val="00921F3B"/>
    <w:rsid w:val="00922C86"/>
    <w:rsid w:val="0092403A"/>
    <w:rsid w:val="0092420B"/>
    <w:rsid w:val="00924255"/>
    <w:rsid w:val="009246D1"/>
    <w:rsid w:val="00924D67"/>
    <w:rsid w:val="00924FDF"/>
    <w:rsid w:val="00925064"/>
    <w:rsid w:val="00925110"/>
    <w:rsid w:val="00925534"/>
    <w:rsid w:val="00925756"/>
    <w:rsid w:val="00925B5B"/>
    <w:rsid w:val="009261DD"/>
    <w:rsid w:val="0092675B"/>
    <w:rsid w:val="009268F3"/>
    <w:rsid w:val="00926B5E"/>
    <w:rsid w:val="00926E90"/>
    <w:rsid w:val="00927EFE"/>
    <w:rsid w:val="00930671"/>
    <w:rsid w:val="00930676"/>
    <w:rsid w:val="009307B6"/>
    <w:rsid w:val="0093094A"/>
    <w:rsid w:val="00930BA7"/>
    <w:rsid w:val="00930BD7"/>
    <w:rsid w:val="00931091"/>
    <w:rsid w:val="0093129F"/>
    <w:rsid w:val="00931CE4"/>
    <w:rsid w:val="0093242E"/>
    <w:rsid w:val="00933984"/>
    <w:rsid w:val="009339E8"/>
    <w:rsid w:val="00933A62"/>
    <w:rsid w:val="00933C79"/>
    <w:rsid w:val="00933C9B"/>
    <w:rsid w:val="00933FA3"/>
    <w:rsid w:val="00934FD4"/>
    <w:rsid w:val="00934FF7"/>
    <w:rsid w:val="00935089"/>
    <w:rsid w:val="0093514E"/>
    <w:rsid w:val="009351C3"/>
    <w:rsid w:val="00935260"/>
    <w:rsid w:val="00935684"/>
    <w:rsid w:val="009356F7"/>
    <w:rsid w:val="00935703"/>
    <w:rsid w:val="009359D7"/>
    <w:rsid w:val="00935B0A"/>
    <w:rsid w:val="00935B81"/>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3CC"/>
    <w:rsid w:val="009426C2"/>
    <w:rsid w:val="0094287F"/>
    <w:rsid w:val="0094330D"/>
    <w:rsid w:val="0094334E"/>
    <w:rsid w:val="009439A1"/>
    <w:rsid w:val="0094450A"/>
    <w:rsid w:val="009446B4"/>
    <w:rsid w:val="009449BE"/>
    <w:rsid w:val="0094527D"/>
    <w:rsid w:val="0094578F"/>
    <w:rsid w:val="00945E5F"/>
    <w:rsid w:val="0094614F"/>
    <w:rsid w:val="009464FE"/>
    <w:rsid w:val="00946A5B"/>
    <w:rsid w:val="00946BD2"/>
    <w:rsid w:val="0094755C"/>
    <w:rsid w:val="009475C9"/>
    <w:rsid w:val="00947FFB"/>
    <w:rsid w:val="00950CEB"/>
    <w:rsid w:val="009510AF"/>
    <w:rsid w:val="009511FD"/>
    <w:rsid w:val="00952006"/>
    <w:rsid w:val="00954075"/>
    <w:rsid w:val="0095416B"/>
    <w:rsid w:val="0095422D"/>
    <w:rsid w:val="009547DD"/>
    <w:rsid w:val="009548FF"/>
    <w:rsid w:val="00954990"/>
    <w:rsid w:val="00954D7D"/>
    <w:rsid w:val="00954D95"/>
    <w:rsid w:val="00954DC2"/>
    <w:rsid w:val="009555CD"/>
    <w:rsid w:val="00955AD7"/>
    <w:rsid w:val="00956007"/>
    <w:rsid w:val="009562FC"/>
    <w:rsid w:val="00956875"/>
    <w:rsid w:val="00956B2B"/>
    <w:rsid w:val="00957021"/>
    <w:rsid w:val="009572D7"/>
    <w:rsid w:val="00957349"/>
    <w:rsid w:val="00957A2B"/>
    <w:rsid w:val="009602DE"/>
    <w:rsid w:val="00961860"/>
    <w:rsid w:val="009619A4"/>
    <w:rsid w:val="00961BC9"/>
    <w:rsid w:val="009620DD"/>
    <w:rsid w:val="00962189"/>
    <w:rsid w:val="009626AC"/>
    <w:rsid w:val="009628A9"/>
    <w:rsid w:val="00962A2C"/>
    <w:rsid w:val="00962DC7"/>
    <w:rsid w:val="00962E31"/>
    <w:rsid w:val="00963035"/>
    <w:rsid w:val="00963094"/>
    <w:rsid w:val="0096362C"/>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702"/>
    <w:rsid w:val="009709E1"/>
    <w:rsid w:val="00970EBC"/>
    <w:rsid w:val="00971D28"/>
    <w:rsid w:val="00971F78"/>
    <w:rsid w:val="0097220F"/>
    <w:rsid w:val="009722F4"/>
    <w:rsid w:val="0097246D"/>
    <w:rsid w:val="00972697"/>
    <w:rsid w:val="00972850"/>
    <w:rsid w:val="00972B8F"/>
    <w:rsid w:val="00973954"/>
    <w:rsid w:val="00973A88"/>
    <w:rsid w:val="009740AF"/>
    <w:rsid w:val="0097418F"/>
    <w:rsid w:val="00974274"/>
    <w:rsid w:val="009743EB"/>
    <w:rsid w:val="0097492F"/>
    <w:rsid w:val="009749AE"/>
    <w:rsid w:val="00974DD3"/>
    <w:rsid w:val="00974E5A"/>
    <w:rsid w:val="00975349"/>
    <w:rsid w:val="009759D0"/>
    <w:rsid w:val="00975FF3"/>
    <w:rsid w:val="0097610C"/>
    <w:rsid w:val="0097650E"/>
    <w:rsid w:val="00976C02"/>
    <w:rsid w:val="00976DDF"/>
    <w:rsid w:val="00977069"/>
    <w:rsid w:val="009773D4"/>
    <w:rsid w:val="009777E8"/>
    <w:rsid w:val="00977AB2"/>
    <w:rsid w:val="009803D4"/>
    <w:rsid w:val="00980993"/>
    <w:rsid w:val="00980F5C"/>
    <w:rsid w:val="0098101F"/>
    <w:rsid w:val="0098161B"/>
    <w:rsid w:val="00981712"/>
    <w:rsid w:val="009819F4"/>
    <w:rsid w:val="00981B40"/>
    <w:rsid w:val="00981E42"/>
    <w:rsid w:val="0098240F"/>
    <w:rsid w:val="009825DA"/>
    <w:rsid w:val="00982AE0"/>
    <w:rsid w:val="00982D1F"/>
    <w:rsid w:val="00982D2E"/>
    <w:rsid w:val="009832E2"/>
    <w:rsid w:val="00983D83"/>
    <w:rsid w:val="009843D1"/>
    <w:rsid w:val="00984429"/>
    <w:rsid w:val="009844B9"/>
    <w:rsid w:val="00984EC0"/>
    <w:rsid w:val="00984F1F"/>
    <w:rsid w:val="00985021"/>
    <w:rsid w:val="00985509"/>
    <w:rsid w:val="00986C1F"/>
    <w:rsid w:val="00987506"/>
    <w:rsid w:val="009878D0"/>
    <w:rsid w:val="00987F3F"/>
    <w:rsid w:val="00987F80"/>
    <w:rsid w:val="0099022A"/>
    <w:rsid w:val="00990382"/>
    <w:rsid w:val="0099041A"/>
    <w:rsid w:val="00990AFA"/>
    <w:rsid w:val="00990FA4"/>
    <w:rsid w:val="0099108B"/>
    <w:rsid w:val="009913F6"/>
    <w:rsid w:val="00991A7B"/>
    <w:rsid w:val="00991EE1"/>
    <w:rsid w:val="0099237B"/>
    <w:rsid w:val="00992B9A"/>
    <w:rsid w:val="00992CB9"/>
    <w:rsid w:val="00992D74"/>
    <w:rsid w:val="00993CD1"/>
    <w:rsid w:val="00993EBA"/>
    <w:rsid w:val="00993FC5"/>
    <w:rsid w:val="00994395"/>
    <w:rsid w:val="009946D8"/>
    <w:rsid w:val="009947ED"/>
    <w:rsid w:val="009954D9"/>
    <w:rsid w:val="00995674"/>
    <w:rsid w:val="009956D0"/>
    <w:rsid w:val="00995F28"/>
    <w:rsid w:val="00996248"/>
    <w:rsid w:val="00996311"/>
    <w:rsid w:val="0099711E"/>
    <w:rsid w:val="009972C0"/>
    <w:rsid w:val="00997DF1"/>
    <w:rsid w:val="00997FD2"/>
    <w:rsid w:val="009A01DD"/>
    <w:rsid w:val="009A0F35"/>
    <w:rsid w:val="009A1047"/>
    <w:rsid w:val="009A14DA"/>
    <w:rsid w:val="009A15E9"/>
    <w:rsid w:val="009A18FB"/>
    <w:rsid w:val="009A1AFD"/>
    <w:rsid w:val="009A299E"/>
    <w:rsid w:val="009A2AB8"/>
    <w:rsid w:val="009A2DC3"/>
    <w:rsid w:val="009A2E1A"/>
    <w:rsid w:val="009A2F0E"/>
    <w:rsid w:val="009A2F48"/>
    <w:rsid w:val="009A3498"/>
    <w:rsid w:val="009A3568"/>
    <w:rsid w:val="009A3B82"/>
    <w:rsid w:val="009A3D7B"/>
    <w:rsid w:val="009A3E87"/>
    <w:rsid w:val="009A3F5D"/>
    <w:rsid w:val="009A42C0"/>
    <w:rsid w:val="009A4503"/>
    <w:rsid w:val="009A495C"/>
    <w:rsid w:val="009A49EF"/>
    <w:rsid w:val="009A52B0"/>
    <w:rsid w:val="009A57AD"/>
    <w:rsid w:val="009A590A"/>
    <w:rsid w:val="009A67F2"/>
    <w:rsid w:val="009A68A9"/>
    <w:rsid w:val="009A7349"/>
    <w:rsid w:val="009A79E0"/>
    <w:rsid w:val="009A7A3E"/>
    <w:rsid w:val="009A7C1B"/>
    <w:rsid w:val="009A7E27"/>
    <w:rsid w:val="009B11FE"/>
    <w:rsid w:val="009B145F"/>
    <w:rsid w:val="009B1759"/>
    <w:rsid w:val="009B18B3"/>
    <w:rsid w:val="009B1CD6"/>
    <w:rsid w:val="009B1CE5"/>
    <w:rsid w:val="009B1CF9"/>
    <w:rsid w:val="009B206B"/>
    <w:rsid w:val="009B2246"/>
    <w:rsid w:val="009B27D7"/>
    <w:rsid w:val="009B2B52"/>
    <w:rsid w:val="009B3103"/>
    <w:rsid w:val="009B3109"/>
    <w:rsid w:val="009B331F"/>
    <w:rsid w:val="009B3CF7"/>
    <w:rsid w:val="009B49F3"/>
    <w:rsid w:val="009B4F0E"/>
    <w:rsid w:val="009B5122"/>
    <w:rsid w:val="009B52F3"/>
    <w:rsid w:val="009B5499"/>
    <w:rsid w:val="009B5520"/>
    <w:rsid w:val="009B5680"/>
    <w:rsid w:val="009B5A31"/>
    <w:rsid w:val="009B5F10"/>
    <w:rsid w:val="009B5F1F"/>
    <w:rsid w:val="009B69C6"/>
    <w:rsid w:val="009B69C8"/>
    <w:rsid w:val="009B6A92"/>
    <w:rsid w:val="009B6EC4"/>
    <w:rsid w:val="009B6EDB"/>
    <w:rsid w:val="009B701E"/>
    <w:rsid w:val="009B7636"/>
    <w:rsid w:val="009B7A54"/>
    <w:rsid w:val="009C018F"/>
    <w:rsid w:val="009C0B9B"/>
    <w:rsid w:val="009C0FAA"/>
    <w:rsid w:val="009C1113"/>
    <w:rsid w:val="009C114D"/>
    <w:rsid w:val="009C1154"/>
    <w:rsid w:val="009C11BD"/>
    <w:rsid w:val="009C190F"/>
    <w:rsid w:val="009C1A52"/>
    <w:rsid w:val="009C1BC3"/>
    <w:rsid w:val="009C1F3A"/>
    <w:rsid w:val="009C2769"/>
    <w:rsid w:val="009C3C4A"/>
    <w:rsid w:val="009C43A2"/>
    <w:rsid w:val="009C454C"/>
    <w:rsid w:val="009C4FAE"/>
    <w:rsid w:val="009C5103"/>
    <w:rsid w:val="009C526C"/>
    <w:rsid w:val="009C5315"/>
    <w:rsid w:val="009C5A94"/>
    <w:rsid w:val="009C6741"/>
    <w:rsid w:val="009C7015"/>
    <w:rsid w:val="009C7DD3"/>
    <w:rsid w:val="009D0712"/>
    <w:rsid w:val="009D093C"/>
    <w:rsid w:val="009D13D1"/>
    <w:rsid w:val="009D13D7"/>
    <w:rsid w:val="009D1428"/>
    <w:rsid w:val="009D1B34"/>
    <w:rsid w:val="009D1C70"/>
    <w:rsid w:val="009D1DF3"/>
    <w:rsid w:val="009D24C4"/>
    <w:rsid w:val="009D2DAC"/>
    <w:rsid w:val="009D2E1A"/>
    <w:rsid w:val="009D2F60"/>
    <w:rsid w:val="009D3966"/>
    <w:rsid w:val="009D442B"/>
    <w:rsid w:val="009D4C07"/>
    <w:rsid w:val="009D50E3"/>
    <w:rsid w:val="009D5F0B"/>
    <w:rsid w:val="009D6097"/>
    <w:rsid w:val="009D625B"/>
    <w:rsid w:val="009D6EBD"/>
    <w:rsid w:val="009D798D"/>
    <w:rsid w:val="009D7A3E"/>
    <w:rsid w:val="009D7C45"/>
    <w:rsid w:val="009E006F"/>
    <w:rsid w:val="009E021D"/>
    <w:rsid w:val="009E05A9"/>
    <w:rsid w:val="009E073D"/>
    <w:rsid w:val="009E1091"/>
    <w:rsid w:val="009E128A"/>
    <w:rsid w:val="009E1E54"/>
    <w:rsid w:val="009E2BB9"/>
    <w:rsid w:val="009E2C0D"/>
    <w:rsid w:val="009E3812"/>
    <w:rsid w:val="009E3C4D"/>
    <w:rsid w:val="009E4283"/>
    <w:rsid w:val="009E4929"/>
    <w:rsid w:val="009E4C06"/>
    <w:rsid w:val="009E504D"/>
    <w:rsid w:val="009E5170"/>
    <w:rsid w:val="009E5219"/>
    <w:rsid w:val="009E5793"/>
    <w:rsid w:val="009E608B"/>
    <w:rsid w:val="009E617D"/>
    <w:rsid w:val="009E6275"/>
    <w:rsid w:val="009E6845"/>
    <w:rsid w:val="009E6C39"/>
    <w:rsid w:val="009E718D"/>
    <w:rsid w:val="009E769F"/>
    <w:rsid w:val="009E7BEE"/>
    <w:rsid w:val="009E7C4A"/>
    <w:rsid w:val="009E7CA8"/>
    <w:rsid w:val="009F119C"/>
    <w:rsid w:val="009F12B1"/>
    <w:rsid w:val="009F15CE"/>
    <w:rsid w:val="009F1CC0"/>
    <w:rsid w:val="009F1D5A"/>
    <w:rsid w:val="009F2305"/>
    <w:rsid w:val="009F25AA"/>
    <w:rsid w:val="009F30AB"/>
    <w:rsid w:val="009F367B"/>
    <w:rsid w:val="009F378E"/>
    <w:rsid w:val="009F3B01"/>
    <w:rsid w:val="009F3FAF"/>
    <w:rsid w:val="009F491D"/>
    <w:rsid w:val="009F49D3"/>
    <w:rsid w:val="009F4DF6"/>
    <w:rsid w:val="009F5731"/>
    <w:rsid w:val="009F574C"/>
    <w:rsid w:val="009F60D6"/>
    <w:rsid w:val="009F6454"/>
    <w:rsid w:val="009F6C6B"/>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072A7"/>
    <w:rsid w:val="00A10113"/>
    <w:rsid w:val="00A10410"/>
    <w:rsid w:val="00A107CF"/>
    <w:rsid w:val="00A11C43"/>
    <w:rsid w:val="00A11C81"/>
    <w:rsid w:val="00A11F5B"/>
    <w:rsid w:val="00A120A9"/>
    <w:rsid w:val="00A126A1"/>
    <w:rsid w:val="00A12B4C"/>
    <w:rsid w:val="00A12D8C"/>
    <w:rsid w:val="00A13E51"/>
    <w:rsid w:val="00A13F37"/>
    <w:rsid w:val="00A13FB2"/>
    <w:rsid w:val="00A15343"/>
    <w:rsid w:val="00A153E3"/>
    <w:rsid w:val="00A15643"/>
    <w:rsid w:val="00A158EF"/>
    <w:rsid w:val="00A15A7C"/>
    <w:rsid w:val="00A15E52"/>
    <w:rsid w:val="00A16A76"/>
    <w:rsid w:val="00A17032"/>
    <w:rsid w:val="00A17328"/>
    <w:rsid w:val="00A17558"/>
    <w:rsid w:val="00A17B5A"/>
    <w:rsid w:val="00A17C65"/>
    <w:rsid w:val="00A2009B"/>
    <w:rsid w:val="00A20178"/>
    <w:rsid w:val="00A2019D"/>
    <w:rsid w:val="00A201B1"/>
    <w:rsid w:val="00A2047C"/>
    <w:rsid w:val="00A20500"/>
    <w:rsid w:val="00A20BCF"/>
    <w:rsid w:val="00A21584"/>
    <w:rsid w:val="00A21671"/>
    <w:rsid w:val="00A221E4"/>
    <w:rsid w:val="00A222A5"/>
    <w:rsid w:val="00A223D7"/>
    <w:rsid w:val="00A2248F"/>
    <w:rsid w:val="00A2273E"/>
    <w:rsid w:val="00A2293C"/>
    <w:rsid w:val="00A22B46"/>
    <w:rsid w:val="00A22E75"/>
    <w:rsid w:val="00A230A6"/>
    <w:rsid w:val="00A2360A"/>
    <w:rsid w:val="00A23711"/>
    <w:rsid w:val="00A23768"/>
    <w:rsid w:val="00A238A8"/>
    <w:rsid w:val="00A2417B"/>
    <w:rsid w:val="00A24A08"/>
    <w:rsid w:val="00A24DCC"/>
    <w:rsid w:val="00A250BE"/>
    <w:rsid w:val="00A25383"/>
    <w:rsid w:val="00A259BC"/>
    <w:rsid w:val="00A265D8"/>
    <w:rsid w:val="00A26FF3"/>
    <w:rsid w:val="00A273B9"/>
    <w:rsid w:val="00A2748F"/>
    <w:rsid w:val="00A27BDA"/>
    <w:rsid w:val="00A303C5"/>
    <w:rsid w:val="00A30B6A"/>
    <w:rsid w:val="00A318F4"/>
    <w:rsid w:val="00A31EF4"/>
    <w:rsid w:val="00A32E4E"/>
    <w:rsid w:val="00A33A70"/>
    <w:rsid w:val="00A33F9D"/>
    <w:rsid w:val="00A34087"/>
    <w:rsid w:val="00A3414B"/>
    <w:rsid w:val="00A342C0"/>
    <w:rsid w:val="00A34364"/>
    <w:rsid w:val="00A34DCC"/>
    <w:rsid w:val="00A34FA2"/>
    <w:rsid w:val="00A35747"/>
    <w:rsid w:val="00A3578C"/>
    <w:rsid w:val="00A359D7"/>
    <w:rsid w:val="00A35B70"/>
    <w:rsid w:val="00A35DAE"/>
    <w:rsid w:val="00A3655D"/>
    <w:rsid w:val="00A369E0"/>
    <w:rsid w:val="00A36A48"/>
    <w:rsid w:val="00A371F2"/>
    <w:rsid w:val="00A3730A"/>
    <w:rsid w:val="00A377BE"/>
    <w:rsid w:val="00A379C3"/>
    <w:rsid w:val="00A37B27"/>
    <w:rsid w:val="00A406C1"/>
    <w:rsid w:val="00A418DE"/>
    <w:rsid w:val="00A4202E"/>
    <w:rsid w:val="00A42323"/>
    <w:rsid w:val="00A42CF1"/>
    <w:rsid w:val="00A43118"/>
    <w:rsid w:val="00A439EF"/>
    <w:rsid w:val="00A43DA2"/>
    <w:rsid w:val="00A440A8"/>
    <w:rsid w:val="00A44B89"/>
    <w:rsid w:val="00A44DBF"/>
    <w:rsid w:val="00A450CC"/>
    <w:rsid w:val="00A451FB"/>
    <w:rsid w:val="00A45C36"/>
    <w:rsid w:val="00A461CE"/>
    <w:rsid w:val="00A4771B"/>
    <w:rsid w:val="00A47DF2"/>
    <w:rsid w:val="00A47EEC"/>
    <w:rsid w:val="00A50288"/>
    <w:rsid w:val="00A5067B"/>
    <w:rsid w:val="00A50D73"/>
    <w:rsid w:val="00A512E4"/>
    <w:rsid w:val="00A51AAD"/>
    <w:rsid w:val="00A51E84"/>
    <w:rsid w:val="00A51F82"/>
    <w:rsid w:val="00A5214A"/>
    <w:rsid w:val="00A521DD"/>
    <w:rsid w:val="00A5226F"/>
    <w:rsid w:val="00A52415"/>
    <w:rsid w:val="00A52648"/>
    <w:rsid w:val="00A526B5"/>
    <w:rsid w:val="00A52AF6"/>
    <w:rsid w:val="00A52DBF"/>
    <w:rsid w:val="00A52E4B"/>
    <w:rsid w:val="00A53883"/>
    <w:rsid w:val="00A5417F"/>
    <w:rsid w:val="00A54729"/>
    <w:rsid w:val="00A54B45"/>
    <w:rsid w:val="00A54DF5"/>
    <w:rsid w:val="00A5512F"/>
    <w:rsid w:val="00A5528B"/>
    <w:rsid w:val="00A55630"/>
    <w:rsid w:val="00A55717"/>
    <w:rsid w:val="00A56600"/>
    <w:rsid w:val="00A56B8C"/>
    <w:rsid w:val="00A579A6"/>
    <w:rsid w:val="00A602B5"/>
    <w:rsid w:val="00A60994"/>
    <w:rsid w:val="00A60FDD"/>
    <w:rsid w:val="00A610EA"/>
    <w:rsid w:val="00A6127D"/>
    <w:rsid w:val="00A612B3"/>
    <w:rsid w:val="00A6189C"/>
    <w:rsid w:val="00A619F2"/>
    <w:rsid w:val="00A61D86"/>
    <w:rsid w:val="00A61F6D"/>
    <w:rsid w:val="00A61FF1"/>
    <w:rsid w:val="00A621FB"/>
    <w:rsid w:val="00A62D9F"/>
    <w:rsid w:val="00A63582"/>
    <w:rsid w:val="00A637DA"/>
    <w:rsid w:val="00A63D32"/>
    <w:rsid w:val="00A63F83"/>
    <w:rsid w:val="00A64140"/>
    <w:rsid w:val="00A6492A"/>
    <w:rsid w:val="00A64CCF"/>
    <w:rsid w:val="00A65071"/>
    <w:rsid w:val="00A6515D"/>
    <w:rsid w:val="00A651DD"/>
    <w:rsid w:val="00A6576C"/>
    <w:rsid w:val="00A6626D"/>
    <w:rsid w:val="00A67464"/>
    <w:rsid w:val="00A678BA"/>
    <w:rsid w:val="00A67997"/>
    <w:rsid w:val="00A67F08"/>
    <w:rsid w:val="00A706DA"/>
    <w:rsid w:val="00A710A3"/>
    <w:rsid w:val="00A71710"/>
    <w:rsid w:val="00A71B03"/>
    <w:rsid w:val="00A71D95"/>
    <w:rsid w:val="00A72494"/>
    <w:rsid w:val="00A724D4"/>
    <w:rsid w:val="00A72518"/>
    <w:rsid w:val="00A72BE0"/>
    <w:rsid w:val="00A73AD3"/>
    <w:rsid w:val="00A73AF8"/>
    <w:rsid w:val="00A740BA"/>
    <w:rsid w:val="00A74FF9"/>
    <w:rsid w:val="00A75503"/>
    <w:rsid w:val="00A75B68"/>
    <w:rsid w:val="00A75DCE"/>
    <w:rsid w:val="00A761A3"/>
    <w:rsid w:val="00A76ACD"/>
    <w:rsid w:val="00A76D53"/>
    <w:rsid w:val="00A76E62"/>
    <w:rsid w:val="00A775A4"/>
    <w:rsid w:val="00A805AF"/>
    <w:rsid w:val="00A8060F"/>
    <w:rsid w:val="00A80F16"/>
    <w:rsid w:val="00A810AF"/>
    <w:rsid w:val="00A8116B"/>
    <w:rsid w:val="00A81201"/>
    <w:rsid w:val="00A82FA5"/>
    <w:rsid w:val="00A83C9E"/>
    <w:rsid w:val="00A83DD1"/>
    <w:rsid w:val="00A846D9"/>
    <w:rsid w:val="00A84BC7"/>
    <w:rsid w:val="00A8523C"/>
    <w:rsid w:val="00A8573F"/>
    <w:rsid w:val="00A85E29"/>
    <w:rsid w:val="00A8618B"/>
    <w:rsid w:val="00A862F7"/>
    <w:rsid w:val="00A86906"/>
    <w:rsid w:val="00A877BF"/>
    <w:rsid w:val="00A9044F"/>
    <w:rsid w:val="00A9077D"/>
    <w:rsid w:val="00A90B4A"/>
    <w:rsid w:val="00A90DF5"/>
    <w:rsid w:val="00A911FB"/>
    <w:rsid w:val="00A91BAB"/>
    <w:rsid w:val="00A928D3"/>
    <w:rsid w:val="00A92AD0"/>
    <w:rsid w:val="00A92BEC"/>
    <w:rsid w:val="00A93317"/>
    <w:rsid w:val="00A93EA8"/>
    <w:rsid w:val="00A93EFB"/>
    <w:rsid w:val="00A944C9"/>
    <w:rsid w:val="00A9480D"/>
    <w:rsid w:val="00A94898"/>
    <w:rsid w:val="00A9543C"/>
    <w:rsid w:val="00A9599A"/>
    <w:rsid w:val="00A96599"/>
    <w:rsid w:val="00A96724"/>
    <w:rsid w:val="00A96BC4"/>
    <w:rsid w:val="00A96F25"/>
    <w:rsid w:val="00A97B4B"/>
    <w:rsid w:val="00AA018C"/>
    <w:rsid w:val="00AA10D2"/>
    <w:rsid w:val="00AA1C8B"/>
    <w:rsid w:val="00AA20AA"/>
    <w:rsid w:val="00AA2792"/>
    <w:rsid w:val="00AA2A60"/>
    <w:rsid w:val="00AA3F02"/>
    <w:rsid w:val="00AA4969"/>
    <w:rsid w:val="00AA4B23"/>
    <w:rsid w:val="00AA4D57"/>
    <w:rsid w:val="00AA5322"/>
    <w:rsid w:val="00AA536B"/>
    <w:rsid w:val="00AA53C9"/>
    <w:rsid w:val="00AA5508"/>
    <w:rsid w:val="00AA5613"/>
    <w:rsid w:val="00AA66FE"/>
    <w:rsid w:val="00AA7254"/>
    <w:rsid w:val="00AA7371"/>
    <w:rsid w:val="00AA7DFB"/>
    <w:rsid w:val="00AA7FAF"/>
    <w:rsid w:val="00AB0332"/>
    <w:rsid w:val="00AB05A0"/>
    <w:rsid w:val="00AB05BA"/>
    <w:rsid w:val="00AB0931"/>
    <w:rsid w:val="00AB0AA4"/>
    <w:rsid w:val="00AB0F49"/>
    <w:rsid w:val="00AB112F"/>
    <w:rsid w:val="00AB18F8"/>
    <w:rsid w:val="00AB1AD1"/>
    <w:rsid w:val="00AB2056"/>
    <w:rsid w:val="00AB23BB"/>
    <w:rsid w:val="00AB314C"/>
    <w:rsid w:val="00AB348F"/>
    <w:rsid w:val="00AB38D0"/>
    <w:rsid w:val="00AB3DDF"/>
    <w:rsid w:val="00AB3F01"/>
    <w:rsid w:val="00AB4035"/>
    <w:rsid w:val="00AB4230"/>
    <w:rsid w:val="00AB434E"/>
    <w:rsid w:val="00AB4A61"/>
    <w:rsid w:val="00AB4AB8"/>
    <w:rsid w:val="00AB4F6F"/>
    <w:rsid w:val="00AB527F"/>
    <w:rsid w:val="00AB60F9"/>
    <w:rsid w:val="00AB6269"/>
    <w:rsid w:val="00AB67E0"/>
    <w:rsid w:val="00AB6940"/>
    <w:rsid w:val="00AB69D4"/>
    <w:rsid w:val="00AB76AA"/>
    <w:rsid w:val="00AB78B1"/>
    <w:rsid w:val="00AB7BC3"/>
    <w:rsid w:val="00AC0047"/>
    <w:rsid w:val="00AC02C7"/>
    <w:rsid w:val="00AC086F"/>
    <w:rsid w:val="00AC0A22"/>
    <w:rsid w:val="00AC0D53"/>
    <w:rsid w:val="00AC1017"/>
    <w:rsid w:val="00AC11EC"/>
    <w:rsid w:val="00AC168D"/>
    <w:rsid w:val="00AC1917"/>
    <w:rsid w:val="00AC22A2"/>
    <w:rsid w:val="00AC269D"/>
    <w:rsid w:val="00AC2722"/>
    <w:rsid w:val="00AC2AC4"/>
    <w:rsid w:val="00AC3DDE"/>
    <w:rsid w:val="00AC41AB"/>
    <w:rsid w:val="00AC41AC"/>
    <w:rsid w:val="00AC4466"/>
    <w:rsid w:val="00AC5124"/>
    <w:rsid w:val="00AC5410"/>
    <w:rsid w:val="00AC56F5"/>
    <w:rsid w:val="00AC5A8D"/>
    <w:rsid w:val="00AC5FDB"/>
    <w:rsid w:val="00AC643B"/>
    <w:rsid w:val="00AC6EC5"/>
    <w:rsid w:val="00AC7482"/>
    <w:rsid w:val="00AC753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A29"/>
    <w:rsid w:val="00AD2BCD"/>
    <w:rsid w:val="00AD303E"/>
    <w:rsid w:val="00AD3426"/>
    <w:rsid w:val="00AD37A7"/>
    <w:rsid w:val="00AD39CA"/>
    <w:rsid w:val="00AD3DD9"/>
    <w:rsid w:val="00AD42F6"/>
    <w:rsid w:val="00AD4C9D"/>
    <w:rsid w:val="00AD4D81"/>
    <w:rsid w:val="00AD5536"/>
    <w:rsid w:val="00AD592D"/>
    <w:rsid w:val="00AD5CAC"/>
    <w:rsid w:val="00AD5CCB"/>
    <w:rsid w:val="00AD5E9A"/>
    <w:rsid w:val="00AD67B3"/>
    <w:rsid w:val="00AD6B25"/>
    <w:rsid w:val="00AD737C"/>
    <w:rsid w:val="00AD73C4"/>
    <w:rsid w:val="00AD7487"/>
    <w:rsid w:val="00AD7601"/>
    <w:rsid w:val="00AD766E"/>
    <w:rsid w:val="00AE0CDA"/>
    <w:rsid w:val="00AE0D1D"/>
    <w:rsid w:val="00AE13D0"/>
    <w:rsid w:val="00AE1E66"/>
    <w:rsid w:val="00AE2C45"/>
    <w:rsid w:val="00AE2D2E"/>
    <w:rsid w:val="00AE357E"/>
    <w:rsid w:val="00AE37AB"/>
    <w:rsid w:val="00AE37C4"/>
    <w:rsid w:val="00AE3C5B"/>
    <w:rsid w:val="00AE487F"/>
    <w:rsid w:val="00AE4D1F"/>
    <w:rsid w:val="00AE520A"/>
    <w:rsid w:val="00AE5334"/>
    <w:rsid w:val="00AE5986"/>
    <w:rsid w:val="00AE6004"/>
    <w:rsid w:val="00AE60AA"/>
    <w:rsid w:val="00AE68B6"/>
    <w:rsid w:val="00AE6CB1"/>
    <w:rsid w:val="00AE71C8"/>
    <w:rsid w:val="00AE7418"/>
    <w:rsid w:val="00AE748A"/>
    <w:rsid w:val="00AE7DAB"/>
    <w:rsid w:val="00AF03CF"/>
    <w:rsid w:val="00AF0D73"/>
    <w:rsid w:val="00AF0DCE"/>
    <w:rsid w:val="00AF17FA"/>
    <w:rsid w:val="00AF1DCE"/>
    <w:rsid w:val="00AF236F"/>
    <w:rsid w:val="00AF25C2"/>
    <w:rsid w:val="00AF45EF"/>
    <w:rsid w:val="00AF46E8"/>
    <w:rsid w:val="00AF4D4E"/>
    <w:rsid w:val="00AF597F"/>
    <w:rsid w:val="00AF5DB0"/>
    <w:rsid w:val="00AF6A42"/>
    <w:rsid w:val="00AF736F"/>
    <w:rsid w:val="00AF7E19"/>
    <w:rsid w:val="00B00296"/>
    <w:rsid w:val="00B01C3A"/>
    <w:rsid w:val="00B022AA"/>
    <w:rsid w:val="00B02464"/>
    <w:rsid w:val="00B02840"/>
    <w:rsid w:val="00B02C81"/>
    <w:rsid w:val="00B03265"/>
    <w:rsid w:val="00B033EF"/>
    <w:rsid w:val="00B03E68"/>
    <w:rsid w:val="00B04067"/>
    <w:rsid w:val="00B041A0"/>
    <w:rsid w:val="00B041AB"/>
    <w:rsid w:val="00B048B6"/>
    <w:rsid w:val="00B05642"/>
    <w:rsid w:val="00B067C8"/>
    <w:rsid w:val="00B0706D"/>
    <w:rsid w:val="00B07186"/>
    <w:rsid w:val="00B07632"/>
    <w:rsid w:val="00B07F99"/>
    <w:rsid w:val="00B10A59"/>
    <w:rsid w:val="00B10B2B"/>
    <w:rsid w:val="00B10B86"/>
    <w:rsid w:val="00B10FFD"/>
    <w:rsid w:val="00B11469"/>
    <w:rsid w:val="00B115ED"/>
    <w:rsid w:val="00B11885"/>
    <w:rsid w:val="00B11C30"/>
    <w:rsid w:val="00B11E99"/>
    <w:rsid w:val="00B12669"/>
    <w:rsid w:val="00B12C35"/>
    <w:rsid w:val="00B12CB6"/>
    <w:rsid w:val="00B131D5"/>
    <w:rsid w:val="00B131DF"/>
    <w:rsid w:val="00B132F0"/>
    <w:rsid w:val="00B136A5"/>
    <w:rsid w:val="00B13756"/>
    <w:rsid w:val="00B13886"/>
    <w:rsid w:val="00B13BEE"/>
    <w:rsid w:val="00B13FCE"/>
    <w:rsid w:val="00B1422E"/>
    <w:rsid w:val="00B145F1"/>
    <w:rsid w:val="00B146FA"/>
    <w:rsid w:val="00B148D9"/>
    <w:rsid w:val="00B14973"/>
    <w:rsid w:val="00B15160"/>
    <w:rsid w:val="00B1564E"/>
    <w:rsid w:val="00B158E3"/>
    <w:rsid w:val="00B15C5D"/>
    <w:rsid w:val="00B15CA4"/>
    <w:rsid w:val="00B15D49"/>
    <w:rsid w:val="00B16522"/>
    <w:rsid w:val="00B16947"/>
    <w:rsid w:val="00B16984"/>
    <w:rsid w:val="00B16EA4"/>
    <w:rsid w:val="00B16F19"/>
    <w:rsid w:val="00B17629"/>
    <w:rsid w:val="00B17AB6"/>
    <w:rsid w:val="00B204F0"/>
    <w:rsid w:val="00B206D1"/>
    <w:rsid w:val="00B2149C"/>
    <w:rsid w:val="00B214BE"/>
    <w:rsid w:val="00B215A4"/>
    <w:rsid w:val="00B21811"/>
    <w:rsid w:val="00B22191"/>
    <w:rsid w:val="00B2234F"/>
    <w:rsid w:val="00B22414"/>
    <w:rsid w:val="00B22538"/>
    <w:rsid w:val="00B22748"/>
    <w:rsid w:val="00B22787"/>
    <w:rsid w:val="00B22AC5"/>
    <w:rsid w:val="00B22B88"/>
    <w:rsid w:val="00B22DFA"/>
    <w:rsid w:val="00B22ED0"/>
    <w:rsid w:val="00B22EEE"/>
    <w:rsid w:val="00B230FD"/>
    <w:rsid w:val="00B23124"/>
    <w:rsid w:val="00B238AB"/>
    <w:rsid w:val="00B23A44"/>
    <w:rsid w:val="00B24242"/>
    <w:rsid w:val="00B242C2"/>
    <w:rsid w:val="00B24355"/>
    <w:rsid w:val="00B247BE"/>
    <w:rsid w:val="00B24907"/>
    <w:rsid w:val="00B24B65"/>
    <w:rsid w:val="00B24C20"/>
    <w:rsid w:val="00B256E9"/>
    <w:rsid w:val="00B25732"/>
    <w:rsid w:val="00B25D19"/>
    <w:rsid w:val="00B261A4"/>
    <w:rsid w:val="00B263E1"/>
    <w:rsid w:val="00B267C0"/>
    <w:rsid w:val="00B26A94"/>
    <w:rsid w:val="00B26B01"/>
    <w:rsid w:val="00B27D96"/>
    <w:rsid w:val="00B3013D"/>
    <w:rsid w:val="00B3042E"/>
    <w:rsid w:val="00B3061F"/>
    <w:rsid w:val="00B306C8"/>
    <w:rsid w:val="00B30A3C"/>
    <w:rsid w:val="00B30CD9"/>
    <w:rsid w:val="00B31ECB"/>
    <w:rsid w:val="00B321B5"/>
    <w:rsid w:val="00B3269E"/>
    <w:rsid w:val="00B32836"/>
    <w:rsid w:val="00B32991"/>
    <w:rsid w:val="00B3315F"/>
    <w:rsid w:val="00B33AD0"/>
    <w:rsid w:val="00B33C1F"/>
    <w:rsid w:val="00B3427C"/>
    <w:rsid w:val="00B3463A"/>
    <w:rsid w:val="00B3463F"/>
    <w:rsid w:val="00B351C7"/>
    <w:rsid w:val="00B35611"/>
    <w:rsid w:val="00B36367"/>
    <w:rsid w:val="00B367B2"/>
    <w:rsid w:val="00B36810"/>
    <w:rsid w:val="00B37305"/>
    <w:rsid w:val="00B374C8"/>
    <w:rsid w:val="00B37549"/>
    <w:rsid w:val="00B375E5"/>
    <w:rsid w:val="00B376B9"/>
    <w:rsid w:val="00B37EB5"/>
    <w:rsid w:val="00B40DE8"/>
    <w:rsid w:val="00B40EEE"/>
    <w:rsid w:val="00B41083"/>
    <w:rsid w:val="00B41186"/>
    <w:rsid w:val="00B413CF"/>
    <w:rsid w:val="00B41626"/>
    <w:rsid w:val="00B41C71"/>
    <w:rsid w:val="00B41E95"/>
    <w:rsid w:val="00B426D0"/>
    <w:rsid w:val="00B428A6"/>
    <w:rsid w:val="00B42A14"/>
    <w:rsid w:val="00B42B01"/>
    <w:rsid w:val="00B42C2C"/>
    <w:rsid w:val="00B42D78"/>
    <w:rsid w:val="00B4350E"/>
    <w:rsid w:val="00B4369E"/>
    <w:rsid w:val="00B4474D"/>
    <w:rsid w:val="00B44855"/>
    <w:rsid w:val="00B44F7B"/>
    <w:rsid w:val="00B45282"/>
    <w:rsid w:val="00B454F5"/>
    <w:rsid w:val="00B45609"/>
    <w:rsid w:val="00B45E16"/>
    <w:rsid w:val="00B46109"/>
    <w:rsid w:val="00B46157"/>
    <w:rsid w:val="00B46C01"/>
    <w:rsid w:val="00B46ED1"/>
    <w:rsid w:val="00B47006"/>
    <w:rsid w:val="00B47BB9"/>
    <w:rsid w:val="00B47BBC"/>
    <w:rsid w:val="00B500DC"/>
    <w:rsid w:val="00B501B7"/>
    <w:rsid w:val="00B509A0"/>
    <w:rsid w:val="00B510FC"/>
    <w:rsid w:val="00B51415"/>
    <w:rsid w:val="00B51663"/>
    <w:rsid w:val="00B5220B"/>
    <w:rsid w:val="00B524E0"/>
    <w:rsid w:val="00B5296B"/>
    <w:rsid w:val="00B52B67"/>
    <w:rsid w:val="00B539FC"/>
    <w:rsid w:val="00B53A18"/>
    <w:rsid w:val="00B547ED"/>
    <w:rsid w:val="00B54FE3"/>
    <w:rsid w:val="00B5597D"/>
    <w:rsid w:val="00B55BB6"/>
    <w:rsid w:val="00B55ECC"/>
    <w:rsid w:val="00B56162"/>
    <w:rsid w:val="00B5631B"/>
    <w:rsid w:val="00B56467"/>
    <w:rsid w:val="00B56734"/>
    <w:rsid w:val="00B56D6E"/>
    <w:rsid w:val="00B56EA3"/>
    <w:rsid w:val="00B56F5E"/>
    <w:rsid w:val="00B57239"/>
    <w:rsid w:val="00B57290"/>
    <w:rsid w:val="00B578B1"/>
    <w:rsid w:val="00B607DC"/>
    <w:rsid w:val="00B60806"/>
    <w:rsid w:val="00B60FF4"/>
    <w:rsid w:val="00B610C6"/>
    <w:rsid w:val="00B612A3"/>
    <w:rsid w:val="00B615E6"/>
    <w:rsid w:val="00B61AA1"/>
    <w:rsid w:val="00B62822"/>
    <w:rsid w:val="00B62D4C"/>
    <w:rsid w:val="00B62F0C"/>
    <w:rsid w:val="00B62F12"/>
    <w:rsid w:val="00B633EA"/>
    <w:rsid w:val="00B6387F"/>
    <w:rsid w:val="00B63A70"/>
    <w:rsid w:val="00B64076"/>
    <w:rsid w:val="00B64B16"/>
    <w:rsid w:val="00B64BE3"/>
    <w:rsid w:val="00B64E53"/>
    <w:rsid w:val="00B65D59"/>
    <w:rsid w:val="00B663EB"/>
    <w:rsid w:val="00B66858"/>
    <w:rsid w:val="00B66EC2"/>
    <w:rsid w:val="00B67209"/>
    <w:rsid w:val="00B67670"/>
    <w:rsid w:val="00B67C45"/>
    <w:rsid w:val="00B7059A"/>
    <w:rsid w:val="00B70DE6"/>
    <w:rsid w:val="00B7144B"/>
    <w:rsid w:val="00B71B26"/>
    <w:rsid w:val="00B71C94"/>
    <w:rsid w:val="00B7207B"/>
    <w:rsid w:val="00B7272B"/>
    <w:rsid w:val="00B727F4"/>
    <w:rsid w:val="00B72992"/>
    <w:rsid w:val="00B72DD9"/>
    <w:rsid w:val="00B731B5"/>
    <w:rsid w:val="00B73924"/>
    <w:rsid w:val="00B73B49"/>
    <w:rsid w:val="00B7421A"/>
    <w:rsid w:val="00B743F2"/>
    <w:rsid w:val="00B747C7"/>
    <w:rsid w:val="00B74CB5"/>
    <w:rsid w:val="00B74DA7"/>
    <w:rsid w:val="00B74DDE"/>
    <w:rsid w:val="00B756C6"/>
    <w:rsid w:val="00B75E15"/>
    <w:rsid w:val="00B75EFB"/>
    <w:rsid w:val="00B76027"/>
    <w:rsid w:val="00B764BA"/>
    <w:rsid w:val="00B76B6C"/>
    <w:rsid w:val="00B76EA0"/>
    <w:rsid w:val="00B77205"/>
    <w:rsid w:val="00B77501"/>
    <w:rsid w:val="00B80A6B"/>
    <w:rsid w:val="00B80DD4"/>
    <w:rsid w:val="00B80E4A"/>
    <w:rsid w:val="00B82115"/>
    <w:rsid w:val="00B823C5"/>
    <w:rsid w:val="00B82656"/>
    <w:rsid w:val="00B82941"/>
    <w:rsid w:val="00B82B5E"/>
    <w:rsid w:val="00B82BCF"/>
    <w:rsid w:val="00B82EF7"/>
    <w:rsid w:val="00B8322A"/>
    <w:rsid w:val="00B8350D"/>
    <w:rsid w:val="00B84CBA"/>
    <w:rsid w:val="00B84D81"/>
    <w:rsid w:val="00B85A1C"/>
    <w:rsid w:val="00B86969"/>
    <w:rsid w:val="00B86EC9"/>
    <w:rsid w:val="00B86EF4"/>
    <w:rsid w:val="00B87685"/>
    <w:rsid w:val="00B90346"/>
    <w:rsid w:val="00B903BE"/>
    <w:rsid w:val="00B90461"/>
    <w:rsid w:val="00B90CA4"/>
    <w:rsid w:val="00B910BA"/>
    <w:rsid w:val="00B9186B"/>
    <w:rsid w:val="00B9190E"/>
    <w:rsid w:val="00B91E17"/>
    <w:rsid w:val="00B92058"/>
    <w:rsid w:val="00B92172"/>
    <w:rsid w:val="00B924EC"/>
    <w:rsid w:val="00B92845"/>
    <w:rsid w:val="00B92F09"/>
    <w:rsid w:val="00B9322B"/>
    <w:rsid w:val="00B9331D"/>
    <w:rsid w:val="00B935BB"/>
    <w:rsid w:val="00B944D5"/>
    <w:rsid w:val="00B94866"/>
    <w:rsid w:val="00B94D1A"/>
    <w:rsid w:val="00B9568A"/>
    <w:rsid w:val="00B97009"/>
    <w:rsid w:val="00B970E1"/>
    <w:rsid w:val="00B974C8"/>
    <w:rsid w:val="00B974DB"/>
    <w:rsid w:val="00B97776"/>
    <w:rsid w:val="00B97861"/>
    <w:rsid w:val="00BA0264"/>
    <w:rsid w:val="00BA0378"/>
    <w:rsid w:val="00BA07C6"/>
    <w:rsid w:val="00BA0C0F"/>
    <w:rsid w:val="00BA1445"/>
    <w:rsid w:val="00BA1A6C"/>
    <w:rsid w:val="00BA1E6E"/>
    <w:rsid w:val="00BA241F"/>
    <w:rsid w:val="00BA257F"/>
    <w:rsid w:val="00BA2711"/>
    <w:rsid w:val="00BA2C83"/>
    <w:rsid w:val="00BA39B1"/>
    <w:rsid w:val="00BA4586"/>
    <w:rsid w:val="00BA48C9"/>
    <w:rsid w:val="00BA4BAD"/>
    <w:rsid w:val="00BA4E1F"/>
    <w:rsid w:val="00BA51ED"/>
    <w:rsid w:val="00BA56A8"/>
    <w:rsid w:val="00BA5714"/>
    <w:rsid w:val="00BA59DD"/>
    <w:rsid w:val="00BA6417"/>
    <w:rsid w:val="00BA6FA9"/>
    <w:rsid w:val="00BA6FBB"/>
    <w:rsid w:val="00BA74BF"/>
    <w:rsid w:val="00BA775D"/>
    <w:rsid w:val="00BA7D0F"/>
    <w:rsid w:val="00BA7E30"/>
    <w:rsid w:val="00BB0399"/>
    <w:rsid w:val="00BB0EBF"/>
    <w:rsid w:val="00BB1DC7"/>
    <w:rsid w:val="00BB1E0D"/>
    <w:rsid w:val="00BB21C2"/>
    <w:rsid w:val="00BB274C"/>
    <w:rsid w:val="00BB3121"/>
    <w:rsid w:val="00BB344D"/>
    <w:rsid w:val="00BB35BD"/>
    <w:rsid w:val="00BB40BA"/>
    <w:rsid w:val="00BB4666"/>
    <w:rsid w:val="00BB467B"/>
    <w:rsid w:val="00BB4708"/>
    <w:rsid w:val="00BB4B22"/>
    <w:rsid w:val="00BB4B74"/>
    <w:rsid w:val="00BB5379"/>
    <w:rsid w:val="00BB584E"/>
    <w:rsid w:val="00BB5A56"/>
    <w:rsid w:val="00BB5AF2"/>
    <w:rsid w:val="00BB60ED"/>
    <w:rsid w:val="00BB6155"/>
    <w:rsid w:val="00BB6EAA"/>
    <w:rsid w:val="00BB7058"/>
    <w:rsid w:val="00BB70F7"/>
    <w:rsid w:val="00BB7596"/>
    <w:rsid w:val="00BB7AE1"/>
    <w:rsid w:val="00BC01E5"/>
    <w:rsid w:val="00BC02F1"/>
    <w:rsid w:val="00BC0726"/>
    <w:rsid w:val="00BC07CF"/>
    <w:rsid w:val="00BC09E2"/>
    <w:rsid w:val="00BC16F6"/>
    <w:rsid w:val="00BC174D"/>
    <w:rsid w:val="00BC1E55"/>
    <w:rsid w:val="00BC20CE"/>
    <w:rsid w:val="00BC2130"/>
    <w:rsid w:val="00BC217B"/>
    <w:rsid w:val="00BC290C"/>
    <w:rsid w:val="00BC31E3"/>
    <w:rsid w:val="00BC4065"/>
    <w:rsid w:val="00BC433C"/>
    <w:rsid w:val="00BC4858"/>
    <w:rsid w:val="00BC48CF"/>
    <w:rsid w:val="00BC4FA1"/>
    <w:rsid w:val="00BC6986"/>
    <w:rsid w:val="00BC6BB2"/>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B07"/>
    <w:rsid w:val="00BD2B52"/>
    <w:rsid w:val="00BD2FF6"/>
    <w:rsid w:val="00BD316C"/>
    <w:rsid w:val="00BD338C"/>
    <w:rsid w:val="00BD3A78"/>
    <w:rsid w:val="00BD3E58"/>
    <w:rsid w:val="00BD3FAF"/>
    <w:rsid w:val="00BD4146"/>
    <w:rsid w:val="00BD4930"/>
    <w:rsid w:val="00BD494B"/>
    <w:rsid w:val="00BD49B4"/>
    <w:rsid w:val="00BD4E28"/>
    <w:rsid w:val="00BD5135"/>
    <w:rsid w:val="00BD5176"/>
    <w:rsid w:val="00BD5A5B"/>
    <w:rsid w:val="00BD5DFC"/>
    <w:rsid w:val="00BD5E97"/>
    <w:rsid w:val="00BD60C0"/>
    <w:rsid w:val="00BD6243"/>
    <w:rsid w:val="00BD66BE"/>
    <w:rsid w:val="00BD679A"/>
    <w:rsid w:val="00BD6A31"/>
    <w:rsid w:val="00BD6A78"/>
    <w:rsid w:val="00BD6BE6"/>
    <w:rsid w:val="00BD70C8"/>
    <w:rsid w:val="00BD7668"/>
    <w:rsid w:val="00BE00CD"/>
    <w:rsid w:val="00BE0172"/>
    <w:rsid w:val="00BE02FB"/>
    <w:rsid w:val="00BE045E"/>
    <w:rsid w:val="00BE09E5"/>
    <w:rsid w:val="00BE0A80"/>
    <w:rsid w:val="00BE1783"/>
    <w:rsid w:val="00BE18CF"/>
    <w:rsid w:val="00BE1C50"/>
    <w:rsid w:val="00BE218C"/>
    <w:rsid w:val="00BE26A5"/>
    <w:rsid w:val="00BE2CE1"/>
    <w:rsid w:val="00BE2EC9"/>
    <w:rsid w:val="00BE2EF9"/>
    <w:rsid w:val="00BE3337"/>
    <w:rsid w:val="00BE33CA"/>
    <w:rsid w:val="00BE3BD3"/>
    <w:rsid w:val="00BE3BE9"/>
    <w:rsid w:val="00BE3F11"/>
    <w:rsid w:val="00BE4411"/>
    <w:rsid w:val="00BE4F89"/>
    <w:rsid w:val="00BE57D0"/>
    <w:rsid w:val="00BE6E2C"/>
    <w:rsid w:val="00BE71A3"/>
    <w:rsid w:val="00BE731D"/>
    <w:rsid w:val="00BE75F2"/>
    <w:rsid w:val="00BE776B"/>
    <w:rsid w:val="00BE782D"/>
    <w:rsid w:val="00BF0995"/>
    <w:rsid w:val="00BF0A81"/>
    <w:rsid w:val="00BF0D61"/>
    <w:rsid w:val="00BF11D0"/>
    <w:rsid w:val="00BF144A"/>
    <w:rsid w:val="00BF1725"/>
    <w:rsid w:val="00BF17BF"/>
    <w:rsid w:val="00BF1EB8"/>
    <w:rsid w:val="00BF1F98"/>
    <w:rsid w:val="00BF29E9"/>
    <w:rsid w:val="00BF2EC1"/>
    <w:rsid w:val="00BF30DC"/>
    <w:rsid w:val="00BF36F2"/>
    <w:rsid w:val="00BF3B3B"/>
    <w:rsid w:val="00BF3DAA"/>
    <w:rsid w:val="00BF4514"/>
    <w:rsid w:val="00BF4929"/>
    <w:rsid w:val="00BF553F"/>
    <w:rsid w:val="00BF5BEA"/>
    <w:rsid w:val="00BF62DB"/>
    <w:rsid w:val="00BF633C"/>
    <w:rsid w:val="00BF64C0"/>
    <w:rsid w:val="00BF7A60"/>
    <w:rsid w:val="00C005B3"/>
    <w:rsid w:val="00C00A98"/>
    <w:rsid w:val="00C01120"/>
    <w:rsid w:val="00C018BF"/>
    <w:rsid w:val="00C018F7"/>
    <w:rsid w:val="00C0192E"/>
    <w:rsid w:val="00C01CC6"/>
    <w:rsid w:val="00C01F8C"/>
    <w:rsid w:val="00C032C9"/>
    <w:rsid w:val="00C03852"/>
    <w:rsid w:val="00C03BE7"/>
    <w:rsid w:val="00C04AF8"/>
    <w:rsid w:val="00C04BB9"/>
    <w:rsid w:val="00C052DF"/>
    <w:rsid w:val="00C05585"/>
    <w:rsid w:val="00C05E28"/>
    <w:rsid w:val="00C06080"/>
    <w:rsid w:val="00C06271"/>
    <w:rsid w:val="00C063A4"/>
    <w:rsid w:val="00C069B4"/>
    <w:rsid w:val="00C0747E"/>
    <w:rsid w:val="00C07E1A"/>
    <w:rsid w:val="00C10449"/>
    <w:rsid w:val="00C10533"/>
    <w:rsid w:val="00C108FE"/>
    <w:rsid w:val="00C10C29"/>
    <w:rsid w:val="00C10E92"/>
    <w:rsid w:val="00C11326"/>
    <w:rsid w:val="00C116DE"/>
    <w:rsid w:val="00C128F6"/>
    <w:rsid w:val="00C12E06"/>
    <w:rsid w:val="00C1308D"/>
    <w:rsid w:val="00C13A50"/>
    <w:rsid w:val="00C13B32"/>
    <w:rsid w:val="00C13CD6"/>
    <w:rsid w:val="00C13F0E"/>
    <w:rsid w:val="00C141C7"/>
    <w:rsid w:val="00C143E6"/>
    <w:rsid w:val="00C14543"/>
    <w:rsid w:val="00C14691"/>
    <w:rsid w:val="00C147C3"/>
    <w:rsid w:val="00C14BC5"/>
    <w:rsid w:val="00C14DC7"/>
    <w:rsid w:val="00C150D4"/>
    <w:rsid w:val="00C15122"/>
    <w:rsid w:val="00C15813"/>
    <w:rsid w:val="00C16366"/>
    <w:rsid w:val="00C165FE"/>
    <w:rsid w:val="00C16C26"/>
    <w:rsid w:val="00C16F8B"/>
    <w:rsid w:val="00C1725B"/>
    <w:rsid w:val="00C17285"/>
    <w:rsid w:val="00C17344"/>
    <w:rsid w:val="00C1744B"/>
    <w:rsid w:val="00C175C9"/>
    <w:rsid w:val="00C175F3"/>
    <w:rsid w:val="00C20571"/>
    <w:rsid w:val="00C20602"/>
    <w:rsid w:val="00C208CE"/>
    <w:rsid w:val="00C20BC0"/>
    <w:rsid w:val="00C20D95"/>
    <w:rsid w:val="00C21170"/>
    <w:rsid w:val="00C21707"/>
    <w:rsid w:val="00C21CA3"/>
    <w:rsid w:val="00C2251A"/>
    <w:rsid w:val="00C22ABF"/>
    <w:rsid w:val="00C22BF3"/>
    <w:rsid w:val="00C2307F"/>
    <w:rsid w:val="00C23772"/>
    <w:rsid w:val="00C23A4C"/>
    <w:rsid w:val="00C2406B"/>
    <w:rsid w:val="00C24425"/>
    <w:rsid w:val="00C24C48"/>
    <w:rsid w:val="00C252F4"/>
    <w:rsid w:val="00C25D46"/>
    <w:rsid w:val="00C266AA"/>
    <w:rsid w:val="00C26EBE"/>
    <w:rsid w:val="00C27D59"/>
    <w:rsid w:val="00C3052A"/>
    <w:rsid w:val="00C30A90"/>
    <w:rsid w:val="00C31050"/>
    <w:rsid w:val="00C31361"/>
    <w:rsid w:val="00C31B95"/>
    <w:rsid w:val="00C32386"/>
    <w:rsid w:val="00C328FB"/>
    <w:rsid w:val="00C32A3B"/>
    <w:rsid w:val="00C32BD8"/>
    <w:rsid w:val="00C32F9C"/>
    <w:rsid w:val="00C33F71"/>
    <w:rsid w:val="00C3529D"/>
    <w:rsid w:val="00C354DE"/>
    <w:rsid w:val="00C35746"/>
    <w:rsid w:val="00C35832"/>
    <w:rsid w:val="00C35A2B"/>
    <w:rsid w:val="00C36509"/>
    <w:rsid w:val="00C36520"/>
    <w:rsid w:val="00C368FE"/>
    <w:rsid w:val="00C37995"/>
    <w:rsid w:val="00C37FFE"/>
    <w:rsid w:val="00C4036F"/>
    <w:rsid w:val="00C404FC"/>
    <w:rsid w:val="00C40547"/>
    <w:rsid w:val="00C40D17"/>
    <w:rsid w:val="00C410C6"/>
    <w:rsid w:val="00C410FB"/>
    <w:rsid w:val="00C41950"/>
    <w:rsid w:val="00C41DD8"/>
    <w:rsid w:val="00C41E60"/>
    <w:rsid w:val="00C41F5A"/>
    <w:rsid w:val="00C4242C"/>
    <w:rsid w:val="00C42737"/>
    <w:rsid w:val="00C427E9"/>
    <w:rsid w:val="00C437B9"/>
    <w:rsid w:val="00C43EB8"/>
    <w:rsid w:val="00C44189"/>
    <w:rsid w:val="00C44A9B"/>
    <w:rsid w:val="00C4503F"/>
    <w:rsid w:val="00C45307"/>
    <w:rsid w:val="00C45BD1"/>
    <w:rsid w:val="00C45E79"/>
    <w:rsid w:val="00C45EB0"/>
    <w:rsid w:val="00C45FD2"/>
    <w:rsid w:val="00C4671E"/>
    <w:rsid w:val="00C4694E"/>
    <w:rsid w:val="00C46E90"/>
    <w:rsid w:val="00C46F21"/>
    <w:rsid w:val="00C4723B"/>
    <w:rsid w:val="00C475F8"/>
    <w:rsid w:val="00C47EAE"/>
    <w:rsid w:val="00C50439"/>
    <w:rsid w:val="00C51499"/>
    <w:rsid w:val="00C51C2A"/>
    <w:rsid w:val="00C522D5"/>
    <w:rsid w:val="00C5329F"/>
    <w:rsid w:val="00C53A1C"/>
    <w:rsid w:val="00C53F85"/>
    <w:rsid w:val="00C542F3"/>
    <w:rsid w:val="00C54570"/>
    <w:rsid w:val="00C5468D"/>
    <w:rsid w:val="00C54B7B"/>
    <w:rsid w:val="00C54E74"/>
    <w:rsid w:val="00C555F2"/>
    <w:rsid w:val="00C559E5"/>
    <w:rsid w:val="00C568C9"/>
    <w:rsid w:val="00C574D1"/>
    <w:rsid w:val="00C57995"/>
    <w:rsid w:val="00C57D38"/>
    <w:rsid w:val="00C60010"/>
    <w:rsid w:val="00C60102"/>
    <w:rsid w:val="00C6070F"/>
    <w:rsid w:val="00C60940"/>
    <w:rsid w:val="00C60B8F"/>
    <w:rsid w:val="00C60E1B"/>
    <w:rsid w:val="00C61E76"/>
    <w:rsid w:val="00C62F21"/>
    <w:rsid w:val="00C63645"/>
    <w:rsid w:val="00C640FB"/>
    <w:rsid w:val="00C64384"/>
    <w:rsid w:val="00C645B1"/>
    <w:rsid w:val="00C64B70"/>
    <w:rsid w:val="00C65473"/>
    <w:rsid w:val="00C65515"/>
    <w:rsid w:val="00C65E10"/>
    <w:rsid w:val="00C668E6"/>
    <w:rsid w:val="00C67269"/>
    <w:rsid w:val="00C70250"/>
    <w:rsid w:val="00C704A5"/>
    <w:rsid w:val="00C70590"/>
    <w:rsid w:val="00C70948"/>
    <w:rsid w:val="00C70E65"/>
    <w:rsid w:val="00C71BC0"/>
    <w:rsid w:val="00C72557"/>
    <w:rsid w:val="00C72D4B"/>
    <w:rsid w:val="00C73465"/>
    <w:rsid w:val="00C73E14"/>
    <w:rsid w:val="00C74449"/>
    <w:rsid w:val="00C74457"/>
    <w:rsid w:val="00C75179"/>
    <w:rsid w:val="00C754F8"/>
    <w:rsid w:val="00C75EAD"/>
    <w:rsid w:val="00C763D9"/>
    <w:rsid w:val="00C76654"/>
    <w:rsid w:val="00C77195"/>
    <w:rsid w:val="00C7727C"/>
    <w:rsid w:val="00C7727E"/>
    <w:rsid w:val="00C778F9"/>
    <w:rsid w:val="00C7790F"/>
    <w:rsid w:val="00C804DB"/>
    <w:rsid w:val="00C80781"/>
    <w:rsid w:val="00C812B2"/>
    <w:rsid w:val="00C8144B"/>
    <w:rsid w:val="00C81C12"/>
    <w:rsid w:val="00C82525"/>
    <w:rsid w:val="00C82632"/>
    <w:rsid w:val="00C82F6B"/>
    <w:rsid w:val="00C834F1"/>
    <w:rsid w:val="00C83748"/>
    <w:rsid w:val="00C83FE0"/>
    <w:rsid w:val="00C843DF"/>
    <w:rsid w:val="00C84CB8"/>
    <w:rsid w:val="00C8516C"/>
    <w:rsid w:val="00C854E7"/>
    <w:rsid w:val="00C86018"/>
    <w:rsid w:val="00C867DE"/>
    <w:rsid w:val="00C8724B"/>
    <w:rsid w:val="00C8754C"/>
    <w:rsid w:val="00C87B2E"/>
    <w:rsid w:val="00C87D2D"/>
    <w:rsid w:val="00C907CA"/>
    <w:rsid w:val="00C909BC"/>
    <w:rsid w:val="00C90DB3"/>
    <w:rsid w:val="00C90E7F"/>
    <w:rsid w:val="00C9135B"/>
    <w:rsid w:val="00C913B2"/>
    <w:rsid w:val="00C916D3"/>
    <w:rsid w:val="00C91FF3"/>
    <w:rsid w:val="00C920D5"/>
    <w:rsid w:val="00C92290"/>
    <w:rsid w:val="00C9270A"/>
    <w:rsid w:val="00C92C58"/>
    <w:rsid w:val="00C92EF4"/>
    <w:rsid w:val="00C92F1E"/>
    <w:rsid w:val="00C9307A"/>
    <w:rsid w:val="00C934B3"/>
    <w:rsid w:val="00C93605"/>
    <w:rsid w:val="00C9364B"/>
    <w:rsid w:val="00C93728"/>
    <w:rsid w:val="00C93BB8"/>
    <w:rsid w:val="00C93E4D"/>
    <w:rsid w:val="00C93FED"/>
    <w:rsid w:val="00C949B1"/>
    <w:rsid w:val="00C94D6F"/>
    <w:rsid w:val="00C9518F"/>
    <w:rsid w:val="00C95255"/>
    <w:rsid w:val="00C95358"/>
    <w:rsid w:val="00C95376"/>
    <w:rsid w:val="00C96439"/>
    <w:rsid w:val="00C9684F"/>
    <w:rsid w:val="00C96E49"/>
    <w:rsid w:val="00C9716F"/>
    <w:rsid w:val="00C971A9"/>
    <w:rsid w:val="00C97DB8"/>
    <w:rsid w:val="00C97E26"/>
    <w:rsid w:val="00CA0395"/>
    <w:rsid w:val="00CA0D46"/>
    <w:rsid w:val="00CA1FEC"/>
    <w:rsid w:val="00CA2B88"/>
    <w:rsid w:val="00CA31B9"/>
    <w:rsid w:val="00CA3433"/>
    <w:rsid w:val="00CA37CC"/>
    <w:rsid w:val="00CA38A0"/>
    <w:rsid w:val="00CA3AC8"/>
    <w:rsid w:val="00CA43A9"/>
    <w:rsid w:val="00CA4503"/>
    <w:rsid w:val="00CA496F"/>
    <w:rsid w:val="00CA4C40"/>
    <w:rsid w:val="00CA4CEA"/>
    <w:rsid w:val="00CA5883"/>
    <w:rsid w:val="00CA6D20"/>
    <w:rsid w:val="00CA6E55"/>
    <w:rsid w:val="00CA6E74"/>
    <w:rsid w:val="00CA700B"/>
    <w:rsid w:val="00CA7943"/>
    <w:rsid w:val="00CB03F3"/>
    <w:rsid w:val="00CB0839"/>
    <w:rsid w:val="00CB0B3A"/>
    <w:rsid w:val="00CB10BA"/>
    <w:rsid w:val="00CB10FD"/>
    <w:rsid w:val="00CB299B"/>
    <w:rsid w:val="00CB2CBC"/>
    <w:rsid w:val="00CB3A37"/>
    <w:rsid w:val="00CB3F97"/>
    <w:rsid w:val="00CB469D"/>
    <w:rsid w:val="00CB55B5"/>
    <w:rsid w:val="00CB614E"/>
    <w:rsid w:val="00CB6349"/>
    <w:rsid w:val="00CB6B08"/>
    <w:rsid w:val="00CB6D73"/>
    <w:rsid w:val="00CB7170"/>
    <w:rsid w:val="00CB71A2"/>
    <w:rsid w:val="00CB74CD"/>
    <w:rsid w:val="00CB767F"/>
    <w:rsid w:val="00CB7BBE"/>
    <w:rsid w:val="00CB7CC7"/>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57DC"/>
    <w:rsid w:val="00CC606B"/>
    <w:rsid w:val="00CC6226"/>
    <w:rsid w:val="00CC6580"/>
    <w:rsid w:val="00CC6791"/>
    <w:rsid w:val="00CC6C1F"/>
    <w:rsid w:val="00CC70CF"/>
    <w:rsid w:val="00CC719B"/>
    <w:rsid w:val="00CC71B3"/>
    <w:rsid w:val="00CC7289"/>
    <w:rsid w:val="00CD04CB"/>
    <w:rsid w:val="00CD0585"/>
    <w:rsid w:val="00CD0B92"/>
    <w:rsid w:val="00CD0E3A"/>
    <w:rsid w:val="00CD1166"/>
    <w:rsid w:val="00CD1204"/>
    <w:rsid w:val="00CD1748"/>
    <w:rsid w:val="00CD2072"/>
    <w:rsid w:val="00CD231E"/>
    <w:rsid w:val="00CD23FF"/>
    <w:rsid w:val="00CD245F"/>
    <w:rsid w:val="00CD2532"/>
    <w:rsid w:val="00CD2631"/>
    <w:rsid w:val="00CD2980"/>
    <w:rsid w:val="00CD2EAA"/>
    <w:rsid w:val="00CD31A4"/>
    <w:rsid w:val="00CD32ED"/>
    <w:rsid w:val="00CD4367"/>
    <w:rsid w:val="00CD4773"/>
    <w:rsid w:val="00CD4BE8"/>
    <w:rsid w:val="00CD4C83"/>
    <w:rsid w:val="00CD4EC1"/>
    <w:rsid w:val="00CD507D"/>
    <w:rsid w:val="00CD52AB"/>
    <w:rsid w:val="00CD67B0"/>
    <w:rsid w:val="00CD6C13"/>
    <w:rsid w:val="00CD70B0"/>
    <w:rsid w:val="00CD7466"/>
    <w:rsid w:val="00CE1043"/>
    <w:rsid w:val="00CE1313"/>
    <w:rsid w:val="00CE1835"/>
    <w:rsid w:val="00CE19B3"/>
    <w:rsid w:val="00CE1BFC"/>
    <w:rsid w:val="00CE225C"/>
    <w:rsid w:val="00CE23F5"/>
    <w:rsid w:val="00CE2D28"/>
    <w:rsid w:val="00CE3213"/>
    <w:rsid w:val="00CE3267"/>
    <w:rsid w:val="00CE3545"/>
    <w:rsid w:val="00CE35F7"/>
    <w:rsid w:val="00CE3713"/>
    <w:rsid w:val="00CE390C"/>
    <w:rsid w:val="00CE3C11"/>
    <w:rsid w:val="00CE3D99"/>
    <w:rsid w:val="00CE3F29"/>
    <w:rsid w:val="00CE4011"/>
    <w:rsid w:val="00CE4A08"/>
    <w:rsid w:val="00CE550B"/>
    <w:rsid w:val="00CE5533"/>
    <w:rsid w:val="00CE57C0"/>
    <w:rsid w:val="00CE57DF"/>
    <w:rsid w:val="00CE5992"/>
    <w:rsid w:val="00CE5B60"/>
    <w:rsid w:val="00CE5E06"/>
    <w:rsid w:val="00CE6090"/>
    <w:rsid w:val="00CE6458"/>
    <w:rsid w:val="00CE649D"/>
    <w:rsid w:val="00CE6723"/>
    <w:rsid w:val="00CE6FA3"/>
    <w:rsid w:val="00CE721C"/>
    <w:rsid w:val="00CE72AF"/>
    <w:rsid w:val="00CE7575"/>
    <w:rsid w:val="00CE7780"/>
    <w:rsid w:val="00CE7C77"/>
    <w:rsid w:val="00CE7F37"/>
    <w:rsid w:val="00CE7FD0"/>
    <w:rsid w:val="00CF05C3"/>
    <w:rsid w:val="00CF0C00"/>
    <w:rsid w:val="00CF0E59"/>
    <w:rsid w:val="00CF154A"/>
    <w:rsid w:val="00CF174F"/>
    <w:rsid w:val="00CF217F"/>
    <w:rsid w:val="00CF2612"/>
    <w:rsid w:val="00CF268B"/>
    <w:rsid w:val="00CF270A"/>
    <w:rsid w:val="00CF2E9A"/>
    <w:rsid w:val="00CF30E9"/>
    <w:rsid w:val="00CF33F2"/>
    <w:rsid w:val="00CF40C4"/>
    <w:rsid w:val="00CF4334"/>
    <w:rsid w:val="00CF49BD"/>
    <w:rsid w:val="00CF4AC7"/>
    <w:rsid w:val="00CF5103"/>
    <w:rsid w:val="00CF5673"/>
    <w:rsid w:val="00CF6D63"/>
    <w:rsid w:val="00CF6E0B"/>
    <w:rsid w:val="00CF70E6"/>
    <w:rsid w:val="00CF7810"/>
    <w:rsid w:val="00CF798D"/>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AFD"/>
    <w:rsid w:val="00D04049"/>
    <w:rsid w:val="00D04733"/>
    <w:rsid w:val="00D04ECF"/>
    <w:rsid w:val="00D058BE"/>
    <w:rsid w:val="00D05944"/>
    <w:rsid w:val="00D05AF6"/>
    <w:rsid w:val="00D05CBC"/>
    <w:rsid w:val="00D0644B"/>
    <w:rsid w:val="00D06671"/>
    <w:rsid w:val="00D068D4"/>
    <w:rsid w:val="00D07096"/>
    <w:rsid w:val="00D073F7"/>
    <w:rsid w:val="00D074C6"/>
    <w:rsid w:val="00D100EC"/>
    <w:rsid w:val="00D10299"/>
    <w:rsid w:val="00D1029C"/>
    <w:rsid w:val="00D107F7"/>
    <w:rsid w:val="00D10A2C"/>
    <w:rsid w:val="00D10DB8"/>
    <w:rsid w:val="00D12558"/>
    <w:rsid w:val="00D12677"/>
    <w:rsid w:val="00D1300D"/>
    <w:rsid w:val="00D132DE"/>
    <w:rsid w:val="00D13328"/>
    <w:rsid w:val="00D14A26"/>
    <w:rsid w:val="00D150A3"/>
    <w:rsid w:val="00D154CB"/>
    <w:rsid w:val="00D1563E"/>
    <w:rsid w:val="00D15686"/>
    <w:rsid w:val="00D162EE"/>
    <w:rsid w:val="00D1644B"/>
    <w:rsid w:val="00D16510"/>
    <w:rsid w:val="00D16910"/>
    <w:rsid w:val="00D16EF5"/>
    <w:rsid w:val="00D17012"/>
    <w:rsid w:val="00D17682"/>
    <w:rsid w:val="00D17755"/>
    <w:rsid w:val="00D178AF"/>
    <w:rsid w:val="00D17980"/>
    <w:rsid w:val="00D179B4"/>
    <w:rsid w:val="00D17A60"/>
    <w:rsid w:val="00D20450"/>
    <w:rsid w:val="00D2073D"/>
    <w:rsid w:val="00D20ABD"/>
    <w:rsid w:val="00D20CB6"/>
    <w:rsid w:val="00D214E7"/>
    <w:rsid w:val="00D21CD4"/>
    <w:rsid w:val="00D220D9"/>
    <w:rsid w:val="00D22156"/>
    <w:rsid w:val="00D22FC4"/>
    <w:rsid w:val="00D23186"/>
    <w:rsid w:val="00D247FA"/>
    <w:rsid w:val="00D2500C"/>
    <w:rsid w:val="00D25A22"/>
    <w:rsid w:val="00D26021"/>
    <w:rsid w:val="00D260D1"/>
    <w:rsid w:val="00D260F3"/>
    <w:rsid w:val="00D26335"/>
    <w:rsid w:val="00D2678E"/>
    <w:rsid w:val="00D2689D"/>
    <w:rsid w:val="00D27620"/>
    <w:rsid w:val="00D27C23"/>
    <w:rsid w:val="00D27E8F"/>
    <w:rsid w:val="00D30660"/>
    <w:rsid w:val="00D30E7F"/>
    <w:rsid w:val="00D30FF8"/>
    <w:rsid w:val="00D312EA"/>
    <w:rsid w:val="00D318A6"/>
    <w:rsid w:val="00D31AFE"/>
    <w:rsid w:val="00D31C81"/>
    <w:rsid w:val="00D32724"/>
    <w:rsid w:val="00D32A3F"/>
    <w:rsid w:val="00D32CD6"/>
    <w:rsid w:val="00D32D6B"/>
    <w:rsid w:val="00D32E2B"/>
    <w:rsid w:val="00D336FE"/>
    <w:rsid w:val="00D3393A"/>
    <w:rsid w:val="00D33CCF"/>
    <w:rsid w:val="00D34089"/>
    <w:rsid w:val="00D34743"/>
    <w:rsid w:val="00D34914"/>
    <w:rsid w:val="00D34B1A"/>
    <w:rsid w:val="00D34BD4"/>
    <w:rsid w:val="00D34F82"/>
    <w:rsid w:val="00D35A87"/>
    <w:rsid w:val="00D35B15"/>
    <w:rsid w:val="00D35E8C"/>
    <w:rsid w:val="00D360DB"/>
    <w:rsid w:val="00D3645E"/>
    <w:rsid w:val="00D36E2A"/>
    <w:rsid w:val="00D3759D"/>
    <w:rsid w:val="00D37D04"/>
    <w:rsid w:val="00D4027D"/>
    <w:rsid w:val="00D412BA"/>
    <w:rsid w:val="00D41484"/>
    <w:rsid w:val="00D42285"/>
    <w:rsid w:val="00D430E2"/>
    <w:rsid w:val="00D4356A"/>
    <w:rsid w:val="00D43926"/>
    <w:rsid w:val="00D43DD8"/>
    <w:rsid w:val="00D4427E"/>
    <w:rsid w:val="00D44D50"/>
    <w:rsid w:val="00D45580"/>
    <w:rsid w:val="00D45773"/>
    <w:rsid w:val="00D45778"/>
    <w:rsid w:val="00D464F8"/>
    <w:rsid w:val="00D465AC"/>
    <w:rsid w:val="00D466A1"/>
    <w:rsid w:val="00D46D37"/>
    <w:rsid w:val="00D46F96"/>
    <w:rsid w:val="00D478DA"/>
    <w:rsid w:val="00D47D4C"/>
    <w:rsid w:val="00D47E83"/>
    <w:rsid w:val="00D501E2"/>
    <w:rsid w:val="00D506B4"/>
    <w:rsid w:val="00D50C4F"/>
    <w:rsid w:val="00D510C4"/>
    <w:rsid w:val="00D51796"/>
    <w:rsid w:val="00D51AAF"/>
    <w:rsid w:val="00D51CF1"/>
    <w:rsid w:val="00D524D5"/>
    <w:rsid w:val="00D53036"/>
    <w:rsid w:val="00D53576"/>
    <w:rsid w:val="00D536B8"/>
    <w:rsid w:val="00D5394E"/>
    <w:rsid w:val="00D53E68"/>
    <w:rsid w:val="00D5427C"/>
    <w:rsid w:val="00D549E6"/>
    <w:rsid w:val="00D54B1C"/>
    <w:rsid w:val="00D54BD0"/>
    <w:rsid w:val="00D553EE"/>
    <w:rsid w:val="00D5599F"/>
    <w:rsid w:val="00D55D5F"/>
    <w:rsid w:val="00D56518"/>
    <w:rsid w:val="00D567D7"/>
    <w:rsid w:val="00D56938"/>
    <w:rsid w:val="00D5697C"/>
    <w:rsid w:val="00D5700B"/>
    <w:rsid w:val="00D57404"/>
    <w:rsid w:val="00D5745F"/>
    <w:rsid w:val="00D57988"/>
    <w:rsid w:val="00D57AB6"/>
    <w:rsid w:val="00D602A9"/>
    <w:rsid w:val="00D60741"/>
    <w:rsid w:val="00D60BF5"/>
    <w:rsid w:val="00D60E35"/>
    <w:rsid w:val="00D60FE7"/>
    <w:rsid w:val="00D6164D"/>
    <w:rsid w:val="00D617E1"/>
    <w:rsid w:val="00D6262B"/>
    <w:rsid w:val="00D62E39"/>
    <w:rsid w:val="00D62E52"/>
    <w:rsid w:val="00D6339D"/>
    <w:rsid w:val="00D63429"/>
    <w:rsid w:val="00D635B2"/>
    <w:rsid w:val="00D6383F"/>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29F"/>
    <w:rsid w:val="00D718E7"/>
    <w:rsid w:val="00D721DA"/>
    <w:rsid w:val="00D7270D"/>
    <w:rsid w:val="00D7292A"/>
    <w:rsid w:val="00D72A86"/>
    <w:rsid w:val="00D72CB1"/>
    <w:rsid w:val="00D738B9"/>
    <w:rsid w:val="00D73DED"/>
    <w:rsid w:val="00D73F30"/>
    <w:rsid w:val="00D7495B"/>
    <w:rsid w:val="00D74EED"/>
    <w:rsid w:val="00D752CC"/>
    <w:rsid w:val="00D755A2"/>
    <w:rsid w:val="00D755B7"/>
    <w:rsid w:val="00D7588A"/>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44BB"/>
    <w:rsid w:val="00D851F9"/>
    <w:rsid w:val="00D85935"/>
    <w:rsid w:val="00D86D93"/>
    <w:rsid w:val="00D87250"/>
    <w:rsid w:val="00D87892"/>
    <w:rsid w:val="00D87AD8"/>
    <w:rsid w:val="00D90090"/>
    <w:rsid w:val="00D90385"/>
    <w:rsid w:val="00D90807"/>
    <w:rsid w:val="00D908C7"/>
    <w:rsid w:val="00D90B77"/>
    <w:rsid w:val="00D90D69"/>
    <w:rsid w:val="00D912DA"/>
    <w:rsid w:val="00D91ABC"/>
    <w:rsid w:val="00D92187"/>
    <w:rsid w:val="00D92A3E"/>
    <w:rsid w:val="00D92F2F"/>
    <w:rsid w:val="00D934C2"/>
    <w:rsid w:val="00D935E6"/>
    <w:rsid w:val="00D94494"/>
    <w:rsid w:val="00D947CA"/>
    <w:rsid w:val="00D9513B"/>
    <w:rsid w:val="00D95396"/>
    <w:rsid w:val="00D9555D"/>
    <w:rsid w:val="00D95820"/>
    <w:rsid w:val="00D95AEB"/>
    <w:rsid w:val="00D96534"/>
    <w:rsid w:val="00D96ADC"/>
    <w:rsid w:val="00D96FF1"/>
    <w:rsid w:val="00D972AC"/>
    <w:rsid w:val="00D97634"/>
    <w:rsid w:val="00D9782F"/>
    <w:rsid w:val="00D97AE0"/>
    <w:rsid w:val="00DA0002"/>
    <w:rsid w:val="00DA0740"/>
    <w:rsid w:val="00DA0A22"/>
    <w:rsid w:val="00DA0D1C"/>
    <w:rsid w:val="00DA11BE"/>
    <w:rsid w:val="00DA13AE"/>
    <w:rsid w:val="00DA1820"/>
    <w:rsid w:val="00DA22A9"/>
    <w:rsid w:val="00DA2716"/>
    <w:rsid w:val="00DA30E3"/>
    <w:rsid w:val="00DA3397"/>
    <w:rsid w:val="00DA35A5"/>
    <w:rsid w:val="00DA368A"/>
    <w:rsid w:val="00DA3824"/>
    <w:rsid w:val="00DA3B68"/>
    <w:rsid w:val="00DA41CB"/>
    <w:rsid w:val="00DA442E"/>
    <w:rsid w:val="00DA44D2"/>
    <w:rsid w:val="00DA46C3"/>
    <w:rsid w:val="00DA53EA"/>
    <w:rsid w:val="00DA560D"/>
    <w:rsid w:val="00DA5C74"/>
    <w:rsid w:val="00DA5E12"/>
    <w:rsid w:val="00DA68ED"/>
    <w:rsid w:val="00DA68F3"/>
    <w:rsid w:val="00DA6DC6"/>
    <w:rsid w:val="00DA70E1"/>
    <w:rsid w:val="00DA7449"/>
    <w:rsid w:val="00DA7542"/>
    <w:rsid w:val="00DA7690"/>
    <w:rsid w:val="00DB0133"/>
    <w:rsid w:val="00DB04A6"/>
    <w:rsid w:val="00DB0560"/>
    <w:rsid w:val="00DB0C34"/>
    <w:rsid w:val="00DB0FE8"/>
    <w:rsid w:val="00DB1F89"/>
    <w:rsid w:val="00DB20FA"/>
    <w:rsid w:val="00DB271E"/>
    <w:rsid w:val="00DB2916"/>
    <w:rsid w:val="00DB2BB8"/>
    <w:rsid w:val="00DB31B6"/>
    <w:rsid w:val="00DB34CA"/>
    <w:rsid w:val="00DB37D8"/>
    <w:rsid w:val="00DB4118"/>
    <w:rsid w:val="00DB620A"/>
    <w:rsid w:val="00DB636C"/>
    <w:rsid w:val="00DB6639"/>
    <w:rsid w:val="00DB6842"/>
    <w:rsid w:val="00DB6CF0"/>
    <w:rsid w:val="00DB75B6"/>
    <w:rsid w:val="00DB7902"/>
    <w:rsid w:val="00DC015E"/>
    <w:rsid w:val="00DC05A2"/>
    <w:rsid w:val="00DC0D6A"/>
    <w:rsid w:val="00DC151C"/>
    <w:rsid w:val="00DC163B"/>
    <w:rsid w:val="00DC1F81"/>
    <w:rsid w:val="00DC21A9"/>
    <w:rsid w:val="00DC2595"/>
    <w:rsid w:val="00DC3752"/>
    <w:rsid w:val="00DC3AD3"/>
    <w:rsid w:val="00DC3C3A"/>
    <w:rsid w:val="00DC4901"/>
    <w:rsid w:val="00DC50F8"/>
    <w:rsid w:val="00DC51BD"/>
    <w:rsid w:val="00DC57FC"/>
    <w:rsid w:val="00DC5BF2"/>
    <w:rsid w:val="00DC6257"/>
    <w:rsid w:val="00DC6798"/>
    <w:rsid w:val="00DC6DB2"/>
    <w:rsid w:val="00DC706B"/>
    <w:rsid w:val="00DC76A1"/>
    <w:rsid w:val="00DD0312"/>
    <w:rsid w:val="00DD0593"/>
    <w:rsid w:val="00DD066F"/>
    <w:rsid w:val="00DD078D"/>
    <w:rsid w:val="00DD0E15"/>
    <w:rsid w:val="00DD0F55"/>
    <w:rsid w:val="00DD0FB8"/>
    <w:rsid w:val="00DD16C4"/>
    <w:rsid w:val="00DD1E0C"/>
    <w:rsid w:val="00DD2684"/>
    <w:rsid w:val="00DD30B0"/>
    <w:rsid w:val="00DD34C4"/>
    <w:rsid w:val="00DD3D3C"/>
    <w:rsid w:val="00DD3F8E"/>
    <w:rsid w:val="00DD4372"/>
    <w:rsid w:val="00DD4B51"/>
    <w:rsid w:val="00DD5382"/>
    <w:rsid w:val="00DD551A"/>
    <w:rsid w:val="00DD556C"/>
    <w:rsid w:val="00DD5926"/>
    <w:rsid w:val="00DD5E22"/>
    <w:rsid w:val="00DD5FE0"/>
    <w:rsid w:val="00DD62C5"/>
    <w:rsid w:val="00DD7067"/>
    <w:rsid w:val="00DD7305"/>
    <w:rsid w:val="00DD7977"/>
    <w:rsid w:val="00DE0996"/>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45B"/>
    <w:rsid w:val="00DE480E"/>
    <w:rsid w:val="00DE4F7A"/>
    <w:rsid w:val="00DE522E"/>
    <w:rsid w:val="00DE59FF"/>
    <w:rsid w:val="00DE5EC6"/>
    <w:rsid w:val="00DE60DE"/>
    <w:rsid w:val="00DE6191"/>
    <w:rsid w:val="00DE6199"/>
    <w:rsid w:val="00DE66BF"/>
    <w:rsid w:val="00DF004E"/>
    <w:rsid w:val="00DF035A"/>
    <w:rsid w:val="00DF03F1"/>
    <w:rsid w:val="00DF0A0C"/>
    <w:rsid w:val="00DF0F59"/>
    <w:rsid w:val="00DF113D"/>
    <w:rsid w:val="00DF134E"/>
    <w:rsid w:val="00DF1C22"/>
    <w:rsid w:val="00DF21C7"/>
    <w:rsid w:val="00DF2292"/>
    <w:rsid w:val="00DF2E79"/>
    <w:rsid w:val="00DF3303"/>
    <w:rsid w:val="00DF3361"/>
    <w:rsid w:val="00DF3AF2"/>
    <w:rsid w:val="00DF3B13"/>
    <w:rsid w:val="00DF3C80"/>
    <w:rsid w:val="00DF3D63"/>
    <w:rsid w:val="00DF4084"/>
    <w:rsid w:val="00DF4725"/>
    <w:rsid w:val="00DF4B66"/>
    <w:rsid w:val="00DF4B8C"/>
    <w:rsid w:val="00DF5B29"/>
    <w:rsid w:val="00DF5E87"/>
    <w:rsid w:val="00DF5FE8"/>
    <w:rsid w:val="00DF63D6"/>
    <w:rsid w:val="00DF6793"/>
    <w:rsid w:val="00DF6A42"/>
    <w:rsid w:val="00DF6B40"/>
    <w:rsid w:val="00DF6D5E"/>
    <w:rsid w:val="00DF775E"/>
    <w:rsid w:val="00DF794D"/>
    <w:rsid w:val="00DF7C81"/>
    <w:rsid w:val="00DF7FB8"/>
    <w:rsid w:val="00E00004"/>
    <w:rsid w:val="00E001C2"/>
    <w:rsid w:val="00E002E2"/>
    <w:rsid w:val="00E00441"/>
    <w:rsid w:val="00E011F2"/>
    <w:rsid w:val="00E019C8"/>
    <w:rsid w:val="00E027BF"/>
    <w:rsid w:val="00E02D4B"/>
    <w:rsid w:val="00E02F8B"/>
    <w:rsid w:val="00E0330F"/>
    <w:rsid w:val="00E03A7E"/>
    <w:rsid w:val="00E044DE"/>
    <w:rsid w:val="00E0464E"/>
    <w:rsid w:val="00E04847"/>
    <w:rsid w:val="00E04E70"/>
    <w:rsid w:val="00E04EBC"/>
    <w:rsid w:val="00E04EDF"/>
    <w:rsid w:val="00E04FAC"/>
    <w:rsid w:val="00E050AA"/>
    <w:rsid w:val="00E05228"/>
    <w:rsid w:val="00E05689"/>
    <w:rsid w:val="00E056E3"/>
    <w:rsid w:val="00E057F7"/>
    <w:rsid w:val="00E05AB2"/>
    <w:rsid w:val="00E05BF8"/>
    <w:rsid w:val="00E0633C"/>
    <w:rsid w:val="00E06678"/>
    <w:rsid w:val="00E06D2E"/>
    <w:rsid w:val="00E06DD9"/>
    <w:rsid w:val="00E07417"/>
    <w:rsid w:val="00E075D2"/>
    <w:rsid w:val="00E07D8B"/>
    <w:rsid w:val="00E07D8E"/>
    <w:rsid w:val="00E1005B"/>
    <w:rsid w:val="00E104CB"/>
    <w:rsid w:val="00E10546"/>
    <w:rsid w:val="00E106C5"/>
    <w:rsid w:val="00E10E62"/>
    <w:rsid w:val="00E11557"/>
    <w:rsid w:val="00E11720"/>
    <w:rsid w:val="00E11729"/>
    <w:rsid w:val="00E11FD6"/>
    <w:rsid w:val="00E122D3"/>
    <w:rsid w:val="00E126F4"/>
    <w:rsid w:val="00E1351B"/>
    <w:rsid w:val="00E13905"/>
    <w:rsid w:val="00E1399D"/>
    <w:rsid w:val="00E13F66"/>
    <w:rsid w:val="00E14058"/>
    <w:rsid w:val="00E14916"/>
    <w:rsid w:val="00E149AA"/>
    <w:rsid w:val="00E14D55"/>
    <w:rsid w:val="00E14F88"/>
    <w:rsid w:val="00E150A6"/>
    <w:rsid w:val="00E15AA1"/>
    <w:rsid w:val="00E15B53"/>
    <w:rsid w:val="00E15B71"/>
    <w:rsid w:val="00E1665B"/>
    <w:rsid w:val="00E16E0D"/>
    <w:rsid w:val="00E16EBA"/>
    <w:rsid w:val="00E17A75"/>
    <w:rsid w:val="00E17B8B"/>
    <w:rsid w:val="00E17C86"/>
    <w:rsid w:val="00E17D0E"/>
    <w:rsid w:val="00E17FC9"/>
    <w:rsid w:val="00E20908"/>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3DB"/>
    <w:rsid w:val="00E30632"/>
    <w:rsid w:val="00E30A35"/>
    <w:rsid w:val="00E30BE8"/>
    <w:rsid w:val="00E3137D"/>
    <w:rsid w:val="00E3153A"/>
    <w:rsid w:val="00E31733"/>
    <w:rsid w:val="00E317F1"/>
    <w:rsid w:val="00E31AE5"/>
    <w:rsid w:val="00E31B3B"/>
    <w:rsid w:val="00E31B7C"/>
    <w:rsid w:val="00E32037"/>
    <w:rsid w:val="00E32125"/>
    <w:rsid w:val="00E32637"/>
    <w:rsid w:val="00E32DF1"/>
    <w:rsid w:val="00E3348D"/>
    <w:rsid w:val="00E3353F"/>
    <w:rsid w:val="00E34542"/>
    <w:rsid w:val="00E345BE"/>
    <w:rsid w:val="00E3472F"/>
    <w:rsid w:val="00E35C3B"/>
    <w:rsid w:val="00E365D6"/>
    <w:rsid w:val="00E368E0"/>
    <w:rsid w:val="00E36FB8"/>
    <w:rsid w:val="00E373E8"/>
    <w:rsid w:val="00E37B14"/>
    <w:rsid w:val="00E40010"/>
    <w:rsid w:val="00E40133"/>
    <w:rsid w:val="00E403EB"/>
    <w:rsid w:val="00E40D08"/>
    <w:rsid w:val="00E40F5A"/>
    <w:rsid w:val="00E41594"/>
    <w:rsid w:val="00E42488"/>
    <w:rsid w:val="00E42A3D"/>
    <w:rsid w:val="00E43769"/>
    <w:rsid w:val="00E43803"/>
    <w:rsid w:val="00E43BCE"/>
    <w:rsid w:val="00E43DA8"/>
    <w:rsid w:val="00E44109"/>
    <w:rsid w:val="00E449FB"/>
    <w:rsid w:val="00E44C15"/>
    <w:rsid w:val="00E4542D"/>
    <w:rsid w:val="00E45749"/>
    <w:rsid w:val="00E4579A"/>
    <w:rsid w:val="00E457CD"/>
    <w:rsid w:val="00E45AC8"/>
    <w:rsid w:val="00E45F3A"/>
    <w:rsid w:val="00E4620D"/>
    <w:rsid w:val="00E469E9"/>
    <w:rsid w:val="00E47AC4"/>
    <w:rsid w:val="00E50B68"/>
    <w:rsid w:val="00E50CC2"/>
    <w:rsid w:val="00E50CCD"/>
    <w:rsid w:val="00E529AE"/>
    <w:rsid w:val="00E52C21"/>
    <w:rsid w:val="00E52E4B"/>
    <w:rsid w:val="00E53127"/>
    <w:rsid w:val="00E5331D"/>
    <w:rsid w:val="00E53923"/>
    <w:rsid w:val="00E53D9E"/>
    <w:rsid w:val="00E541C1"/>
    <w:rsid w:val="00E5421D"/>
    <w:rsid w:val="00E54790"/>
    <w:rsid w:val="00E552BD"/>
    <w:rsid w:val="00E5558B"/>
    <w:rsid w:val="00E55E2D"/>
    <w:rsid w:val="00E55F14"/>
    <w:rsid w:val="00E55FAF"/>
    <w:rsid w:val="00E56120"/>
    <w:rsid w:val="00E56830"/>
    <w:rsid w:val="00E56CB7"/>
    <w:rsid w:val="00E56E17"/>
    <w:rsid w:val="00E57A8D"/>
    <w:rsid w:val="00E60145"/>
    <w:rsid w:val="00E606D9"/>
    <w:rsid w:val="00E60B65"/>
    <w:rsid w:val="00E60F6C"/>
    <w:rsid w:val="00E6188E"/>
    <w:rsid w:val="00E61948"/>
    <w:rsid w:val="00E62D11"/>
    <w:rsid w:val="00E62D9D"/>
    <w:rsid w:val="00E630CF"/>
    <w:rsid w:val="00E63ACF"/>
    <w:rsid w:val="00E63DDA"/>
    <w:rsid w:val="00E64941"/>
    <w:rsid w:val="00E64E87"/>
    <w:rsid w:val="00E64EDE"/>
    <w:rsid w:val="00E64FDF"/>
    <w:rsid w:val="00E651C9"/>
    <w:rsid w:val="00E65D5F"/>
    <w:rsid w:val="00E666F9"/>
    <w:rsid w:val="00E66790"/>
    <w:rsid w:val="00E670BB"/>
    <w:rsid w:val="00E676D3"/>
    <w:rsid w:val="00E67959"/>
    <w:rsid w:val="00E6796A"/>
    <w:rsid w:val="00E67B44"/>
    <w:rsid w:val="00E67CDD"/>
    <w:rsid w:val="00E67D2C"/>
    <w:rsid w:val="00E67E36"/>
    <w:rsid w:val="00E67E57"/>
    <w:rsid w:val="00E67F1C"/>
    <w:rsid w:val="00E701A3"/>
    <w:rsid w:val="00E70457"/>
    <w:rsid w:val="00E70A38"/>
    <w:rsid w:val="00E70A7F"/>
    <w:rsid w:val="00E70AB9"/>
    <w:rsid w:val="00E71603"/>
    <w:rsid w:val="00E7163C"/>
    <w:rsid w:val="00E72079"/>
    <w:rsid w:val="00E7263C"/>
    <w:rsid w:val="00E73634"/>
    <w:rsid w:val="00E73EA1"/>
    <w:rsid w:val="00E7450D"/>
    <w:rsid w:val="00E749B2"/>
    <w:rsid w:val="00E74AF9"/>
    <w:rsid w:val="00E74FA7"/>
    <w:rsid w:val="00E751B4"/>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B65"/>
    <w:rsid w:val="00E84C52"/>
    <w:rsid w:val="00E84DED"/>
    <w:rsid w:val="00E85D1D"/>
    <w:rsid w:val="00E8646C"/>
    <w:rsid w:val="00E868C4"/>
    <w:rsid w:val="00E86DDE"/>
    <w:rsid w:val="00E87167"/>
    <w:rsid w:val="00E872AD"/>
    <w:rsid w:val="00E874AD"/>
    <w:rsid w:val="00E87F4E"/>
    <w:rsid w:val="00E9012E"/>
    <w:rsid w:val="00E90428"/>
    <w:rsid w:val="00E90640"/>
    <w:rsid w:val="00E90A34"/>
    <w:rsid w:val="00E90D5C"/>
    <w:rsid w:val="00E910D7"/>
    <w:rsid w:val="00E914AB"/>
    <w:rsid w:val="00E91917"/>
    <w:rsid w:val="00E91BA6"/>
    <w:rsid w:val="00E91C9E"/>
    <w:rsid w:val="00E921C9"/>
    <w:rsid w:val="00E92519"/>
    <w:rsid w:val="00E9256C"/>
    <w:rsid w:val="00E927AC"/>
    <w:rsid w:val="00E929FB"/>
    <w:rsid w:val="00E930D7"/>
    <w:rsid w:val="00E93151"/>
    <w:rsid w:val="00E9353A"/>
    <w:rsid w:val="00E93E03"/>
    <w:rsid w:val="00E93ED5"/>
    <w:rsid w:val="00E940CC"/>
    <w:rsid w:val="00E9418D"/>
    <w:rsid w:val="00E94639"/>
    <w:rsid w:val="00E94857"/>
    <w:rsid w:val="00E94A1F"/>
    <w:rsid w:val="00E94BB0"/>
    <w:rsid w:val="00E94D3C"/>
    <w:rsid w:val="00E95F9E"/>
    <w:rsid w:val="00E965BB"/>
    <w:rsid w:val="00E96728"/>
    <w:rsid w:val="00E96C19"/>
    <w:rsid w:val="00E96EE1"/>
    <w:rsid w:val="00E96F67"/>
    <w:rsid w:val="00E970AC"/>
    <w:rsid w:val="00E9783E"/>
    <w:rsid w:val="00E978B1"/>
    <w:rsid w:val="00E97BF9"/>
    <w:rsid w:val="00E97ED2"/>
    <w:rsid w:val="00EA030B"/>
    <w:rsid w:val="00EA0496"/>
    <w:rsid w:val="00EA0525"/>
    <w:rsid w:val="00EA08AB"/>
    <w:rsid w:val="00EA0C2A"/>
    <w:rsid w:val="00EA0D36"/>
    <w:rsid w:val="00EA1158"/>
    <w:rsid w:val="00EA1C1D"/>
    <w:rsid w:val="00EA1E6E"/>
    <w:rsid w:val="00EA228B"/>
    <w:rsid w:val="00EA250F"/>
    <w:rsid w:val="00EA2ACB"/>
    <w:rsid w:val="00EA2BC9"/>
    <w:rsid w:val="00EA3505"/>
    <w:rsid w:val="00EA3793"/>
    <w:rsid w:val="00EA3A9F"/>
    <w:rsid w:val="00EA3E60"/>
    <w:rsid w:val="00EA458D"/>
    <w:rsid w:val="00EA4DC5"/>
    <w:rsid w:val="00EA6E52"/>
    <w:rsid w:val="00EA762E"/>
    <w:rsid w:val="00EA793B"/>
    <w:rsid w:val="00EB0E05"/>
    <w:rsid w:val="00EB0E6A"/>
    <w:rsid w:val="00EB10FD"/>
    <w:rsid w:val="00EB14B4"/>
    <w:rsid w:val="00EB1F9A"/>
    <w:rsid w:val="00EB23D3"/>
    <w:rsid w:val="00EB2706"/>
    <w:rsid w:val="00EB407B"/>
    <w:rsid w:val="00EB4293"/>
    <w:rsid w:val="00EB5040"/>
    <w:rsid w:val="00EB5220"/>
    <w:rsid w:val="00EB5672"/>
    <w:rsid w:val="00EB5A18"/>
    <w:rsid w:val="00EB5C33"/>
    <w:rsid w:val="00EB6203"/>
    <w:rsid w:val="00EB620B"/>
    <w:rsid w:val="00EB653F"/>
    <w:rsid w:val="00EB6831"/>
    <w:rsid w:val="00EB6DD7"/>
    <w:rsid w:val="00EB7D39"/>
    <w:rsid w:val="00EC0061"/>
    <w:rsid w:val="00EC044E"/>
    <w:rsid w:val="00EC0559"/>
    <w:rsid w:val="00EC0968"/>
    <w:rsid w:val="00EC09A6"/>
    <w:rsid w:val="00EC13F2"/>
    <w:rsid w:val="00EC1601"/>
    <w:rsid w:val="00EC16ED"/>
    <w:rsid w:val="00EC1B34"/>
    <w:rsid w:val="00EC1D58"/>
    <w:rsid w:val="00EC1FA6"/>
    <w:rsid w:val="00EC205F"/>
    <w:rsid w:val="00EC29CD"/>
    <w:rsid w:val="00EC2BBA"/>
    <w:rsid w:val="00EC2FF4"/>
    <w:rsid w:val="00EC31E7"/>
    <w:rsid w:val="00EC3560"/>
    <w:rsid w:val="00EC3FC2"/>
    <w:rsid w:val="00EC48BB"/>
    <w:rsid w:val="00EC4B7A"/>
    <w:rsid w:val="00EC5610"/>
    <w:rsid w:val="00EC6A7D"/>
    <w:rsid w:val="00EC6B3E"/>
    <w:rsid w:val="00EC6EAB"/>
    <w:rsid w:val="00EC6EF4"/>
    <w:rsid w:val="00EC739F"/>
    <w:rsid w:val="00EC73CC"/>
    <w:rsid w:val="00EC7C1D"/>
    <w:rsid w:val="00EC7E85"/>
    <w:rsid w:val="00ED03B8"/>
    <w:rsid w:val="00ED072C"/>
    <w:rsid w:val="00ED1083"/>
    <w:rsid w:val="00ED13D6"/>
    <w:rsid w:val="00ED1E8B"/>
    <w:rsid w:val="00ED21E0"/>
    <w:rsid w:val="00ED2F75"/>
    <w:rsid w:val="00ED352C"/>
    <w:rsid w:val="00ED373E"/>
    <w:rsid w:val="00ED3854"/>
    <w:rsid w:val="00ED479E"/>
    <w:rsid w:val="00ED495D"/>
    <w:rsid w:val="00ED4B7A"/>
    <w:rsid w:val="00ED4E41"/>
    <w:rsid w:val="00ED4ECF"/>
    <w:rsid w:val="00ED4FBC"/>
    <w:rsid w:val="00ED56DA"/>
    <w:rsid w:val="00ED5C85"/>
    <w:rsid w:val="00ED6037"/>
    <w:rsid w:val="00ED62B8"/>
    <w:rsid w:val="00ED6E7B"/>
    <w:rsid w:val="00ED75F7"/>
    <w:rsid w:val="00ED7606"/>
    <w:rsid w:val="00ED785C"/>
    <w:rsid w:val="00ED7EE0"/>
    <w:rsid w:val="00EE00A7"/>
    <w:rsid w:val="00EE046A"/>
    <w:rsid w:val="00EE0A00"/>
    <w:rsid w:val="00EE0C9B"/>
    <w:rsid w:val="00EE106A"/>
    <w:rsid w:val="00EE10D0"/>
    <w:rsid w:val="00EE12D8"/>
    <w:rsid w:val="00EE19AD"/>
    <w:rsid w:val="00EE1BC6"/>
    <w:rsid w:val="00EE20C5"/>
    <w:rsid w:val="00EE2624"/>
    <w:rsid w:val="00EE2761"/>
    <w:rsid w:val="00EE2886"/>
    <w:rsid w:val="00EE2BCC"/>
    <w:rsid w:val="00EE3544"/>
    <w:rsid w:val="00EE3912"/>
    <w:rsid w:val="00EE3B61"/>
    <w:rsid w:val="00EE3DA4"/>
    <w:rsid w:val="00EE42AD"/>
    <w:rsid w:val="00EE441F"/>
    <w:rsid w:val="00EE4551"/>
    <w:rsid w:val="00EE4AC9"/>
    <w:rsid w:val="00EE511A"/>
    <w:rsid w:val="00EE51BC"/>
    <w:rsid w:val="00EE5251"/>
    <w:rsid w:val="00EE5280"/>
    <w:rsid w:val="00EE6E4E"/>
    <w:rsid w:val="00EE7BD0"/>
    <w:rsid w:val="00EF0109"/>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36A3"/>
    <w:rsid w:val="00EF4744"/>
    <w:rsid w:val="00EF4A9F"/>
    <w:rsid w:val="00EF4AD1"/>
    <w:rsid w:val="00EF4D90"/>
    <w:rsid w:val="00EF5470"/>
    <w:rsid w:val="00EF565C"/>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6CF"/>
    <w:rsid w:val="00F01EAB"/>
    <w:rsid w:val="00F0207F"/>
    <w:rsid w:val="00F02F72"/>
    <w:rsid w:val="00F030EE"/>
    <w:rsid w:val="00F037F3"/>
    <w:rsid w:val="00F03BB7"/>
    <w:rsid w:val="00F04174"/>
    <w:rsid w:val="00F041CC"/>
    <w:rsid w:val="00F0426D"/>
    <w:rsid w:val="00F051F1"/>
    <w:rsid w:val="00F05A38"/>
    <w:rsid w:val="00F05C1B"/>
    <w:rsid w:val="00F0602B"/>
    <w:rsid w:val="00F0619C"/>
    <w:rsid w:val="00F0657D"/>
    <w:rsid w:val="00F065B8"/>
    <w:rsid w:val="00F0676E"/>
    <w:rsid w:val="00F06F18"/>
    <w:rsid w:val="00F0711A"/>
    <w:rsid w:val="00F07929"/>
    <w:rsid w:val="00F07A72"/>
    <w:rsid w:val="00F1092A"/>
    <w:rsid w:val="00F10BDC"/>
    <w:rsid w:val="00F11613"/>
    <w:rsid w:val="00F118F4"/>
    <w:rsid w:val="00F11AA6"/>
    <w:rsid w:val="00F11D7C"/>
    <w:rsid w:val="00F12642"/>
    <w:rsid w:val="00F1266A"/>
    <w:rsid w:val="00F128AB"/>
    <w:rsid w:val="00F1319E"/>
    <w:rsid w:val="00F13610"/>
    <w:rsid w:val="00F1367B"/>
    <w:rsid w:val="00F13E3A"/>
    <w:rsid w:val="00F14630"/>
    <w:rsid w:val="00F147DB"/>
    <w:rsid w:val="00F15BD6"/>
    <w:rsid w:val="00F15F75"/>
    <w:rsid w:val="00F15F76"/>
    <w:rsid w:val="00F16D2E"/>
    <w:rsid w:val="00F179FB"/>
    <w:rsid w:val="00F17AD5"/>
    <w:rsid w:val="00F17C64"/>
    <w:rsid w:val="00F20311"/>
    <w:rsid w:val="00F20F85"/>
    <w:rsid w:val="00F21262"/>
    <w:rsid w:val="00F21AFC"/>
    <w:rsid w:val="00F22B1B"/>
    <w:rsid w:val="00F22F4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99"/>
    <w:rsid w:val="00F317E8"/>
    <w:rsid w:val="00F3214F"/>
    <w:rsid w:val="00F3251C"/>
    <w:rsid w:val="00F326E4"/>
    <w:rsid w:val="00F32819"/>
    <w:rsid w:val="00F32C22"/>
    <w:rsid w:val="00F33184"/>
    <w:rsid w:val="00F334EC"/>
    <w:rsid w:val="00F33A35"/>
    <w:rsid w:val="00F33B09"/>
    <w:rsid w:val="00F33C01"/>
    <w:rsid w:val="00F3401F"/>
    <w:rsid w:val="00F3413E"/>
    <w:rsid w:val="00F34A05"/>
    <w:rsid w:val="00F34A42"/>
    <w:rsid w:val="00F34CD9"/>
    <w:rsid w:val="00F34E9A"/>
    <w:rsid w:val="00F3507D"/>
    <w:rsid w:val="00F35899"/>
    <w:rsid w:val="00F358FD"/>
    <w:rsid w:val="00F35E79"/>
    <w:rsid w:val="00F3605D"/>
    <w:rsid w:val="00F363EC"/>
    <w:rsid w:val="00F3651C"/>
    <w:rsid w:val="00F36544"/>
    <w:rsid w:val="00F365F3"/>
    <w:rsid w:val="00F376D0"/>
    <w:rsid w:val="00F3778E"/>
    <w:rsid w:val="00F37A2C"/>
    <w:rsid w:val="00F37C83"/>
    <w:rsid w:val="00F37CA5"/>
    <w:rsid w:val="00F40AC1"/>
    <w:rsid w:val="00F41A63"/>
    <w:rsid w:val="00F420FD"/>
    <w:rsid w:val="00F4231A"/>
    <w:rsid w:val="00F42746"/>
    <w:rsid w:val="00F4313C"/>
    <w:rsid w:val="00F433A5"/>
    <w:rsid w:val="00F43C6D"/>
    <w:rsid w:val="00F44094"/>
    <w:rsid w:val="00F45BC7"/>
    <w:rsid w:val="00F45C44"/>
    <w:rsid w:val="00F461DC"/>
    <w:rsid w:val="00F46C37"/>
    <w:rsid w:val="00F47A33"/>
    <w:rsid w:val="00F47E5D"/>
    <w:rsid w:val="00F507DF"/>
    <w:rsid w:val="00F50D86"/>
    <w:rsid w:val="00F5168C"/>
    <w:rsid w:val="00F51A35"/>
    <w:rsid w:val="00F523B1"/>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958"/>
    <w:rsid w:val="00F55A2B"/>
    <w:rsid w:val="00F55F1D"/>
    <w:rsid w:val="00F56061"/>
    <w:rsid w:val="00F562C0"/>
    <w:rsid w:val="00F5661B"/>
    <w:rsid w:val="00F56C11"/>
    <w:rsid w:val="00F56C2A"/>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4361"/>
    <w:rsid w:val="00F644E1"/>
    <w:rsid w:val="00F645A9"/>
    <w:rsid w:val="00F64B38"/>
    <w:rsid w:val="00F65850"/>
    <w:rsid w:val="00F65C75"/>
    <w:rsid w:val="00F65F05"/>
    <w:rsid w:val="00F667EA"/>
    <w:rsid w:val="00F6688F"/>
    <w:rsid w:val="00F6760F"/>
    <w:rsid w:val="00F702F2"/>
    <w:rsid w:val="00F70AF7"/>
    <w:rsid w:val="00F70C2E"/>
    <w:rsid w:val="00F70D02"/>
    <w:rsid w:val="00F71250"/>
    <w:rsid w:val="00F7164C"/>
    <w:rsid w:val="00F71EAB"/>
    <w:rsid w:val="00F723DE"/>
    <w:rsid w:val="00F726E1"/>
    <w:rsid w:val="00F72828"/>
    <w:rsid w:val="00F72A4F"/>
    <w:rsid w:val="00F72AC4"/>
    <w:rsid w:val="00F72B12"/>
    <w:rsid w:val="00F72D10"/>
    <w:rsid w:val="00F73AE8"/>
    <w:rsid w:val="00F73C53"/>
    <w:rsid w:val="00F74F8E"/>
    <w:rsid w:val="00F75B54"/>
    <w:rsid w:val="00F75DB6"/>
    <w:rsid w:val="00F7612B"/>
    <w:rsid w:val="00F76209"/>
    <w:rsid w:val="00F7641C"/>
    <w:rsid w:val="00F76770"/>
    <w:rsid w:val="00F768EB"/>
    <w:rsid w:val="00F76A60"/>
    <w:rsid w:val="00F7752A"/>
    <w:rsid w:val="00F77A19"/>
    <w:rsid w:val="00F77D45"/>
    <w:rsid w:val="00F802C4"/>
    <w:rsid w:val="00F80AE8"/>
    <w:rsid w:val="00F80E58"/>
    <w:rsid w:val="00F81028"/>
    <w:rsid w:val="00F813B8"/>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1EA"/>
    <w:rsid w:val="00F8618F"/>
    <w:rsid w:val="00F86239"/>
    <w:rsid w:val="00F874F4"/>
    <w:rsid w:val="00F874FF"/>
    <w:rsid w:val="00F876F0"/>
    <w:rsid w:val="00F8779D"/>
    <w:rsid w:val="00F87999"/>
    <w:rsid w:val="00F900FF"/>
    <w:rsid w:val="00F90BAF"/>
    <w:rsid w:val="00F90D6A"/>
    <w:rsid w:val="00F91039"/>
    <w:rsid w:val="00F91993"/>
    <w:rsid w:val="00F91B86"/>
    <w:rsid w:val="00F91ED4"/>
    <w:rsid w:val="00F91EDB"/>
    <w:rsid w:val="00F92102"/>
    <w:rsid w:val="00F92958"/>
    <w:rsid w:val="00F92D4C"/>
    <w:rsid w:val="00F92E5B"/>
    <w:rsid w:val="00F930D4"/>
    <w:rsid w:val="00F9421C"/>
    <w:rsid w:val="00F947DB"/>
    <w:rsid w:val="00F949D9"/>
    <w:rsid w:val="00F94D65"/>
    <w:rsid w:val="00F9583B"/>
    <w:rsid w:val="00F9652F"/>
    <w:rsid w:val="00F968BE"/>
    <w:rsid w:val="00F96A3E"/>
    <w:rsid w:val="00F96A41"/>
    <w:rsid w:val="00F970DF"/>
    <w:rsid w:val="00F9712D"/>
    <w:rsid w:val="00F97918"/>
    <w:rsid w:val="00FA0E47"/>
    <w:rsid w:val="00FA1E38"/>
    <w:rsid w:val="00FA1F14"/>
    <w:rsid w:val="00FA2355"/>
    <w:rsid w:val="00FA28E1"/>
    <w:rsid w:val="00FA2AEC"/>
    <w:rsid w:val="00FA3257"/>
    <w:rsid w:val="00FA3644"/>
    <w:rsid w:val="00FA36D1"/>
    <w:rsid w:val="00FA3823"/>
    <w:rsid w:val="00FA39BF"/>
    <w:rsid w:val="00FA4476"/>
    <w:rsid w:val="00FA4A6E"/>
    <w:rsid w:val="00FA4BEC"/>
    <w:rsid w:val="00FA4F4B"/>
    <w:rsid w:val="00FA5601"/>
    <w:rsid w:val="00FA5F93"/>
    <w:rsid w:val="00FA6137"/>
    <w:rsid w:val="00FA642E"/>
    <w:rsid w:val="00FA6AD2"/>
    <w:rsid w:val="00FA729A"/>
    <w:rsid w:val="00FA78C0"/>
    <w:rsid w:val="00FA7F17"/>
    <w:rsid w:val="00FB05F7"/>
    <w:rsid w:val="00FB0D10"/>
    <w:rsid w:val="00FB1396"/>
    <w:rsid w:val="00FB1871"/>
    <w:rsid w:val="00FB1D49"/>
    <w:rsid w:val="00FB22E8"/>
    <w:rsid w:val="00FB2427"/>
    <w:rsid w:val="00FB3288"/>
    <w:rsid w:val="00FB32A7"/>
    <w:rsid w:val="00FB336E"/>
    <w:rsid w:val="00FB3884"/>
    <w:rsid w:val="00FB3A30"/>
    <w:rsid w:val="00FB5F4A"/>
    <w:rsid w:val="00FB67D3"/>
    <w:rsid w:val="00FB6C7F"/>
    <w:rsid w:val="00FB7865"/>
    <w:rsid w:val="00FC0214"/>
    <w:rsid w:val="00FC05DE"/>
    <w:rsid w:val="00FC083C"/>
    <w:rsid w:val="00FC0987"/>
    <w:rsid w:val="00FC0BB2"/>
    <w:rsid w:val="00FC0D95"/>
    <w:rsid w:val="00FC0F01"/>
    <w:rsid w:val="00FC100F"/>
    <w:rsid w:val="00FC11CE"/>
    <w:rsid w:val="00FC182C"/>
    <w:rsid w:val="00FC1B94"/>
    <w:rsid w:val="00FC1D4D"/>
    <w:rsid w:val="00FC27EA"/>
    <w:rsid w:val="00FC28A0"/>
    <w:rsid w:val="00FC2A4B"/>
    <w:rsid w:val="00FC2A88"/>
    <w:rsid w:val="00FC2D16"/>
    <w:rsid w:val="00FC3190"/>
    <w:rsid w:val="00FC31B2"/>
    <w:rsid w:val="00FC4423"/>
    <w:rsid w:val="00FC45D7"/>
    <w:rsid w:val="00FC4FA4"/>
    <w:rsid w:val="00FC56C5"/>
    <w:rsid w:val="00FC6132"/>
    <w:rsid w:val="00FC63B3"/>
    <w:rsid w:val="00FC645D"/>
    <w:rsid w:val="00FC6B02"/>
    <w:rsid w:val="00FC6CB5"/>
    <w:rsid w:val="00FC6D1B"/>
    <w:rsid w:val="00FC7A1C"/>
    <w:rsid w:val="00FD0280"/>
    <w:rsid w:val="00FD0AA5"/>
    <w:rsid w:val="00FD0AF7"/>
    <w:rsid w:val="00FD1665"/>
    <w:rsid w:val="00FD1B00"/>
    <w:rsid w:val="00FD2BB3"/>
    <w:rsid w:val="00FD2D50"/>
    <w:rsid w:val="00FD34A6"/>
    <w:rsid w:val="00FD34AE"/>
    <w:rsid w:val="00FD3642"/>
    <w:rsid w:val="00FD36BA"/>
    <w:rsid w:val="00FD396E"/>
    <w:rsid w:val="00FD4994"/>
    <w:rsid w:val="00FD5B90"/>
    <w:rsid w:val="00FD5BBC"/>
    <w:rsid w:val="00FD6283"/>
    <w:rsid w:val="00FD6C60"/>
    <w:rsid w:val="00FD6DF2"/>
    <w:rsid w:val="00FD71B0"/>
    <w:rsid w:val="00FD74EF"/>
    <w:rsid w:val="00FD7634"/>
    <w:rsid w:val="00FD79E5"/>
    <w:rsid w:val="00FE0ADD"/>
    <w:rsid w:val="00FE13DE"/>
    <w:rsid w:val="00FE1E49"/>
    <w:rsid w:val="00FE260B"/>
    <w:rsid w:val="00FE2C9D"/>
    <w:rsid w:val="00FE364D"/>
    <w:rsid w:val="00FE3AB3"/>
    <w:rsid w:val="00FE3D9B"/>
    <w:rsid w:val="00FE400C"/>
    <w:rsid w:val="00FE4B0D"/>
    <w:rsid w:val="00FE4C94"/>
    <w:rsid w:val="00FE576B"/>
    <w:rsid w:val="00FE6852"/>
    <w:rsid w:val="00FE6C38"/>
    <w:rsid w:val="00FE7D96"/>
    <w:rsid w:val="00FF07CD"/>
    <w:rsid w:val="00FF0C2B"/>
    <w:rsid w:val="00FF1688"/>
    <w:rsid w:val="00FF16A1"/>
    <w:rsid w:val="00FF2014"/>
    <w:rsid w:val="00FF3AA6"/>
    <w:rsid w:val="00FF3DE3"/>
    <w:rsid w:val="00FF3FD9"/>
    <w:rsid w:val="00FF4234"/>
    <w:rsid w:val="00FF4652"/>
    <w:rsid w:val="00FF4667"/>
    <w:rsid w:val="00FF4672"/>
    <w:rsid w:val="00FF4B32"/>
    <w:rsid w:val="00FF4DC3"/>
    <w:rsid w:val="00FF4F78"/>
    <w:rsid w:val="00FF5021"/>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20000emu"/>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27D8D"/>
    <w:rPr>
      <w:rFonts w:ascii="Arial" w:hAnsi="Arial"/>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paragraph" w:styleId="NoSpacing">
    <w:name w:val="No Spacing"/>
    <w:uiPriority w:val="1"/>
    <w:qFormat/>
    <w:rsid w:val="00D45773"/>
    <w:rPr>
      <w:rFonts w:asciiTheme="minorHAnsi" w:eastAsiaTheme="minorEastAsia" w:hAnsiTheme="minorHAnsi" w:cstheme="minorBidi"/>
      <w:sz w:val="22"/>
      <w:szCs w:val="22"/>
      <w:lang w:val="en-AU" w:eastAsia="en-AU"/>
    </w:rPr>
  </w:style>
  <w:style w:type="paragraph" w:customStyle="1" w:styleId="p1">
    <w:name w:val="p1"/>
    <w:basedOn w:val="Normal"/>
    <w:rsid w:val="00716E3F"/>
    <w:pPr>
      <w:shd w:val="clear" w:color="auto" w:fill="FFFFFF"/>
    </w:pPr>
    <w:rPr>
      <w:rFonts w:ascii="Menlo" w:hAnsi="Menlo" w:cs="Menlo"/>
      <w:color w:val="000000"/>
      <w:sz w:val="17"/>
      <w:szCs w:val="17"/>
      <w:lang w:val="en-GB" w:eastAsia="en-GB"/>
    </w:rPr>
  </w:style>
  <w:style w:type="paragraph" w:customStyle="1" w:styleId="p2">
    <w:name w:val="p2"/>
    <w:basedOn w:val="Normal"/>
    <w:rsid w:val="00716E3F"/>
    <w:pPr>
      <w:shd w:val="clear" w:color="auto" w:fill="FFFFFF"/>
    </w:pPr>
    <w:rPr>
      <w:rFonts w:ascii="Menlo" w:hAnsi="Menlo" w:cs="Menlo"/>
      <w:color w:val="FF3B1E"/>
      <w:sz w:val="17"/>
      <w:szCs w:val="17"/>
      <w:lang w:val="en-GB" w:eastAsia="en-GB"/>
    </w:rPr>
  </w:style>
  <w:style w:type="character" w:customStyle="1" w:styleId="s1">
    <w:name w:val="s1"/>
    <w:basedOn w:val="DefaultParagraphFont"/>
    <w:rsid w:val="00716E3F"/>
  </w:style>
  <w:style w:type="paragraph" w:customStyle="1" w:styleId="p3">
    <w:name w:val="p3"/>
    <w:basedOn w:val="Normal"/>
    <w:rsid w:val="00716E3F"/>
    <w:pPr>
      <w:shd w:val="clear" w:color="auto" w:fill="FFFFFF"/>
    </w:pPr>
    <w:rPr>
      <w:rFonts w:ascii="Menlo" w:hAnsi="Menlo" w:cs="Menlo"/>
      <w:color w:val="000000"/>
      <w:sz w:val="17"/>
      <w:szCs w:val="17"/>
      <w:lang w:val="en-GB" w:eastAsia="en-GB"/>
    </w:rPr>
  </w:style>
  <w:style w:type="character" w:customStyle="1" w:styleId="s2">
    <w:name w:val="s2"/>
    <w:basedOn w:val="DefaultParagraphFont"/>
    <w:rsid w:val="00716E3F"/>
    <w:rPr>
      <w:color w:val="000000"/>
    </w:rPr>
  </w:style>
  <w:style w:type="character" w:styleId="SubtleEmphasis">
    <w:name w:val="Subtle Emphasis"/>
    <w:basedOn w:val="DefaultParagraphFont"/>
    <w:uiPriority w:val="43"/>
    <w:qFormat/>
    <w:rsid w:val="00287703"/>
    <w:rPr>
      <w:i/>
      <w:iCs/>
      <w:color w:val="404040" w:themeColor="text1" w:themeTint="BF"/>
    </w:rPr>
  </w:style>
  <w:style w:type="table" w:styleId="TableGridLight">
    <w:name w:val="Grid Table Light"/>
    <w:basedOn w:val="TableNormal"/>
    <w:uiPriority w:val="40"/>
    <w:rsid w:val="00051358"/>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5Dark">
    <w:name w:val="Grid Table 5 Dark"/>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3">
    <w:name w:val="List Table 3 Accent 3"/>
    <w:basedOn w:val="TableNormal"/>
    <w:uiPriority w:val="48"/>
    <w:rsid w:val="002D1834"/>
    <w:rPr>
      <w:rFonts w:asciiTheme="minorHAnsi" w:eastAsiaTheme="minorEastAsia" w:hAnsiTheme="minorHAnsi" w:cstheme="minorBidi"/>
      <w:sz w:val="22"/>
      <w:szCs w:val="22"/>
      <w:lang w:val="en-AU" w:eastAsia="en-AU"/>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2D1834"/>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GridTable4-Accent5">
    <w:name w:val="Grid Table 4 Accent 5"/>
    <w:basedOn w:val="TableNormal"/>
    <w:uiPriority w:val="49"/>
    <w:rsid w:val="00412E5F"/>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ocumentMap">
    <w:name w:val="Document Map"/>
    <w:basedOn w:val="Normal"/>
    <w:link w:val="DocumentMapChar"/>
    <w:semiHidden/>
    <w:unhideWhenUsed/>
    <w:rsid w:val="00153D33"/>
    <w:rPr>
      <w:rFonts w:ascii="Times New Roman" w:hAnsi="Times New Roman"/>
      <w:sz w:val="24"/>
    </w:rPr>
  </w:style>
  <w:style w:type="character" w:customStyle="1" w:styleId="DocumentMapChar">
    <w:name w:val="Document Map Char"/>
    <w:basedOn w:val="DefaultParagraphFont"/>
    <w:link w:val="DocumentMap"/>
    <w:semiHidden/>
    <w:rsid w:val="00153D33"/>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26371620">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36808008">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47057324">
      <w:bodyDiv w:val="1"/>
      <w:marLeft w:val="0"/>
      <w:marRight w:val="0"/>
      <w:marTop w:val="0"/>
      <w:marBottom w:val="0"/>
      <w:divBdr>
        <w:top w:val="none" w:sz="0" w:space="0" w:color="auto"/>
        <w:left w:val="none" w:sz="0" w:space="0" w:color="auto"/>
        <w:bottom w:val="none" w:sz="0" w:space="0" w:color="auto"/>
        <w:right w:val="none" w:sz="0" w:space="0" w:color="auto"/>
      </w:divBdr>
    </w:div>
    <w:div w:id="701636664">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0728838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09671669">
      <w:bodyDiv w:val="1"/>
      <w:marLeft w:val="0"/>
      <w:marRight w:val="0"/>
      <w:marTop w:val="0"/>
      <w:marBottom w:val="0"/>
      <w:divBdr>
        <w:top w:val="none" w:sz="0" w:space="0" w:color="auto"/>
        <w:left w:val="none" w:sz="0" w:space="0" w:color="auto"/>
        <w:bottom w:val="none" w:sz="0" w:space="0" w:color="auto"/>
        <w:right w:val="none" w:sz="0" w:space="0" w:color="auto"/>
      </w:divBdr>
      <w:divsChild>
        <w:div w:id="1660956710">
          <w:marLeft w:val="331"/>
          <w:marRight w:val="0"/>
          <w:marTop w:val="288"/>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91651862">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03147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hyperlink" Target="https://igiva.iamlab.ibm.com:9443/)" TargetMode="External"/><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2.png"/><Relationship Id="rId121" Type="http://schemas.openxmlformats.org/officeDocument/2006/relationships/hyperlink" Target="https://ispim1.demo.com:9443" TargetMode="External"/><Relationship Id="rId122" Type="http://schemas.openxmlformats.org/officeDocument/2006/relationships/image" Target="media/image103.png"/><Relationship Id="rId123" Type="http://schemas.openxmlformats.org/officeDocument/2006/relationships/image" Target="media/image104.png"/><Relationship Id="rId124" Type="http://schemas.openxmlformats.org/officeDocument/2006/relationships/image" Target="media/image105.png"/><Relationship Id="rId125" Type="http://schemas.openxmlformats.org/officeDocument/2006/relationships/image" Target="media/image106.png"/><Relationship Id="rId126" Type="http://schemas.openxmlformats.org/officeDocument/2006/relationships/image" Target="media/image107.png"/><Relationship Id="rId127" Type="http://schemas.openxmlformats.org/officeDocument/2006/relationships/image" Target="media/image108.png"/><Relationship Id="rId128" Type="http://schemas.openxmlformats.org/officeDocument/2006/relationships/image" Target="media/image109.png"/><Relationship Id="rId129" Type="http://schemas.openxmlformats.org/officeDocument/2006/relationships/image" Target="media/image11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101" Type="http://schemas.openxmlformats.org/officeDocument/2006/relationships/image" Target="media/image83.png"/><Relationship Id="rId102" Type="http://schemas.openxmlformats.org/officeDocument/2006/relationships/image" Target="media/image84.pn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image" Target="media/image91.png"/><Relationship Id="rId97" Type="http://schemas.openxmlformats.org/officeDocument/2006/relationships/image" Target="media/image79.png"/><Relationship Id="rId98" Type="http://schemas.openxmlformats.org/officeDocument/2006/relationships/image" Target="media/image80.png"/><Relationship Id="rId99" Type="http://schemas.openxmlformats.org/officeDocument/2006/relationships/image" Target="media/image81.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82.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s://ispim1.demo.com:9443/)"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hyperlink" Target="https://igi.iamlab.ibm.com:9343/)" TargetMode="External"/><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hyperlink" Target="https://ispim1.demo.com:9443" TargetMode="External"/><Relationship Id="rId131" Type="http://schemas.openxmlformats.org/officeDocument/2006/relationships/image" Target="media/image111.png"/><Relationship Id="rId132" Type="http://schemas.openxmlformats.org/officeDocument/2006/relationships/image" Target="media/image112.png"/><Relationship Id="rId133" Type="http://schemas.openxmlformats.org/officeDocument/2006/relationships/hyperlink" Target="https://kb.vmware.com/selfservice/microsites/search.do?language=en_US&amp;cmd=displayKC&amp;externalId=1026510" TargetMode="External"/><Relationship Id="rId134" Type="http://schemas.openxmlformats.org/officeDocument/2006/relationships/image" Target="media/image113.png"/><Relationship Id="rId135" Type="http://schemas.openxmlformats.org/officeDocument/2006/relationships/image" Target="media/image114.png"/><Relationship Id="rId136" Type="http://schemas.openxmlformats.org/officeDocument/2006/relationships/image" Target="media/image115.png"/><Relationship Id="rId137" Type="http://schemas.openxmlformats.org/officeDocument/2006/relationships/image" Target="media/image116.png"/><Relationship Id="rId138" Type="http://schemas.openxmlformats.org/officeDocument/2006/relationships/image" Target="media/image117.png"/><Relationship Id="rId139" Type="http://schemas.openxmlformats.org/officeDocument/2006/relationships/image" Target="media/image11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davidedw@au1.ibm.com)"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hyperlink" Target="http://public.dhe.ibm.com/software/security/products/isim/adapters/igi523/igi_pim_sdi_book.pdf" TargetMode="External"/><Relationship Id="rId55" Type="http://schemas.openxmlformats.org/officeDocument/2006/relationships/hyperlink" Target="https://www.ibm.com/support/knowledgecenter/en/SSIGMP_1.0.0/com.ibm.itim_pim.doc/pim_sdi/install_config/adapter_html_mstr.htm" TargetMode="External"/><Relationship Id="rId56" Type="http://schemas.openxmlformats.org/officeDocument/2006/relationships/hyperlink" Target="https://igiva.iamlab.ibm.com:9443/" TargetMode="External"/><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110" Type="http://schemas.openxmlformats.org/officeDocument/2006/relationships/image" Target="media/image92.png"/><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hyperlink" Target="https://ispim1.demo.com" TargetMode="External"/><Relationship Id="rId85" Type="http://schemas.openxmlformats.org/officeDocument/2006/relationships/image" Target="media/image69.png"/><Relationship Id="rId86" Type="http://schemas.openxmlformats.org/officeDocument/2006/relationships/hyperlink" Target="https://ispim1.demo.com" TargetMode="External"/><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hyperlink" Target="https://igiva.iamlab.ibm.com:9443/" TargetMode="External"/><Relationship Id="rId140" Type="http://schemas.openxmlformats.org/officeDocument/2006/relationships/hyperlink" Target="file:///D:\ISAM\templates\white%20paper\www.ibm.com\legal\copytrade.shtml" TargetMode="External"/><Relationship Id="rId141" Type="http://schemas.openxmlformats.org/officeDocument/2006/relationships/image" Target="media/image119.png"/><Relationship Id="rId142" Type="http://schemas.openxmlformats.org/officeDocument/2006/relationships/header" Target="header1.xml"/><Relationship Id="rId143" Type="http://schemas.openxmlformats.org/officeDocument/2006/relationships/footer" Target="footer1.xml"/><Relationship Id="rId144" Type="http://schemas.openxmlformats.org/officeDocument/2006/relationships/header" Target="header2.xml"/><Relationship Id="rId145" Type="http://schemas.openxmlformats.org/officeDocument/2006/relationships/fontTable" Target="fontTable.xml"/><Relationship Id="rId14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_rels/header2.xml.rels><?xml version="1.0" encoding="UTF-8" standalone="yes"?>
<Relationships xmlns="http://schemas.openxmlformats.org/package/2006/relationships"><Relationship Id="rId1" Type="http://schemas.openxmlformats.org/officeDocument/2006/relationships/image" Target="media/image1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636EA-FAC1-9944-B524-01E09675D1B9}">
  <ds:schemaRefs>
    <ds:schemaRef ds:uri="http://schemas.openxmlformats.org/officeDocument/2006/bibliography"/>
  </ds:schemaRefs>
</ds:datastoreItem>
</file>

<file path=customXml/itemProps2.xml><?xml version="1.0" encoding="utf-8"?>
<ds:datastoreItem xmlns:ds="http://schemas.openxmlformats.org/officeDocument/2006/customXml" ds:itemID="{54E0DE28-4057-774A-A049-C5DBAE85F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75</TotalTime>
  <Pages>78</Pages>
  <Words>15079</Words>
  <Characters>85955</Characters>
  <Application>Microsoft Macintosh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100833</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David Edwards</cp:lastModifiedBy>
  <cp:revision>5</cp:revision>
  <cp:lastPrinted>2017-02-02T09:54:00Z</cp:lastPrinted>
  <dcterms:created xsi:type="dcterms:W3CDTF">2017-08-30T04:01:00Z</dcterms:created>
  <dcterms:modified xsi:type="dcterms:W3CDTF">2017-08-30T23:48:00Z</dcterms:modified>
</cp:coreProperties>
</file>