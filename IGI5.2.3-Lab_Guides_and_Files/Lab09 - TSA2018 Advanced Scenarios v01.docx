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37148E0B" w14:textId="77777777" w:rsidR="004D4B7D" w:rsidRDefault="004D4B7D" w:rsidP="004F2622">
      <w:pPr>
        <w:pStyle w:val="DocTitle"/>
        <w:jc w:val="right"/>
        <w:rPr>
          <w:b/>
          <w:sz w:val="44"/>
          <w:szCs w:val="48"/>
        </w:rPr>
      </w:pPr>
      <w:r>
        <w:rPr>
          <w:b/>
          <w:sz w:val="44"/>
          <w:szCs w:val="48"/>
        </w:rPr>
        <w:t xml:space="preserve">Tech Sales Academy 2018 </w:t>
      </w:r>
    </w:p>
    <w:p w14:paraId="64843587" w14:textId="4845C147" w:rsidR="00190C83" w:rsidRDefault="004D4B7D" w:rsidP="004F2622">
      <w:pPr>
        <w:pStyle w:val="DocTitle"/>
        <w:jc w:val="right"/>
        <w:rPr>
          <w:b/>
          <w:sz w:val="44"/>
          <w:szCs w:val="48"/>
        </w:rPr>
      </w:pPr>
      <w:r>
        <w:rPr>
          <w:b/>
          <w:sz w:val="44"/>
          <w:szCs w:val="48"/>
        </w:rPr>
        <w:t>Advanced Scenario Labs</w:t>
      </w:r>
      <w:r w:rsidR="00A45C36">
        <w:rPr>
          <w:b/>
          <w:sz w:val="44"/>
          <w:szCs w:val="48"/>
        </w:rPr>
        <w:t xml:space="preserve"> (Lab0</w:t>
      </w:r>
      <w:r>
        <w:rPr>
          <w:b/>
          <w:sz w:val="44"/>
          <w:szCs w:val="48"/>
        </w:rPr>
        <w:t>9</w:t>
      </w:r>
      <w:r w:rsidR="00A45C36">
        <w:rPr>
          <w:b/>
          <w:sz w:val="44"/>
          <w:szCs w:val="48"/>
        </w:rPr>
        <w:t>)</w:t>
      </w:r>
    </w:p>
    <w:p w14:paraId="4B9985C5" w14:textId="735A1BF5" w:rsidR="000E39B4" w:rsidRPr="00A450CC" w:rsidRDefault="000E39B4" w:rsidP="004F2622">
      <w:pPr>
        <w:pStyle w:val="DocTitle"/>
        <w:jc w:val="right"/>
        <w:rPr>
          <w:b/>
          <w:sz w:val="28"/>
          <w:szCs w:val="48"/>
        </w:rPr>
      </w:pPr>
    </w:p>
    <w:p w14:paraId="5BADBA38" w14:textId="011523DB" w:rsidR="00F0207F" w:rsidRDefault="00D45773" w:rsidP="004F2622">
      <w:pPr>
        <w:pStyle w:val="DocTitle"/>
        <w:jc w:val="right"/>
        <w:rPr>
          <w:b/>
          <w:sz w:val="36"/>
          <w:szCs w:val="36"/>
        </w:rPr>
      </w:pPr>
      <w:r>
        <w:rPr>
          <w:b/>
          <w:sz w:val="36"/>
          <w:szCs w:val="36"/>
        </w:rPr>
        <w:t>5.2.</w:t>
      </w:r>
      <w:r w:rsidR="00AB41D1">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75D4126F"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4D4B7D">
        <w:rPr>
          <w:color w:val="0070C0"/>
          <w:sz w:val="24"/>
        </w:rPr>
        <w:t>1</w:t>
      </w:r>
    </w:p>
    <w:p w14:paraId="55439FC3" w14:textId="551E4440" w:rsidR="00940046" w:rsidRPr="00DB34CA" w:rsidRDefault="00706CDE" w:rsidP="004F2622">
      <w:pPr>
        <w:spacing w:line="276" w:lineRule="auto"/>
        <w:jc w:val="right"/>
        <w:rPr>
          <w:color w:val="0070C0"/>
          <w:sz w:val="24"/>
        </w:rPr>
      </w:pPr>
      <w:r w:rsidRPr="00DB34CA">
        <w:rPr>
          <w:color w:val="0070C0"/>
          <w:sz w:val="24"/>
        </w:rPr>
        <w:t xml:space="preserve"> </w:t>
      </w:r>
      <w:r w:rsidR="004D4B7D">
        <w:rPr>
          <w:color w:val="0070C0"/>
          <w:sz w:val="24"/>
        </w:rPr>
        <w:t>January</w:t>
      </w:r>
      <w:r w:rsidR="0035628B">
        <w:rPr>
          <w:color w:val="0070C0"/>
          <w:sz w:val="24"/>
        </w:rPr>
        <w:t xml:space="preserve"> </w:t>
      </w:r>
      <w:r w:rsidR="00B132F0" w:rsidRPr="00DB34CA">
        <w:rPr>
          <w:color w:val="0070C0"/>
          <w:sz w:val="24"/>
        </w:rPr>
        <w:t>201</w:t>
      </w:r>
      <w:r w:rsidR="004D4B7D">
        <w:rPr>
          <w:color w:val="0070C0"/>
          <w:sz w:val="24"/>
        </w:rPr>
        <w:t>8</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6B677217" w:rsidR="00D45773" w:rsidRDefault="00D45773" w:rsidP="00D45773">
      <w:r>
        <w:t>Th</w:t>
      </w:r>
      <w:r w:rsidR="00A45C36">
        <w:t>is document provides the instructions for running the labs</w:t>
      </w:r>
      <w:r w:rsidR="003C2E08">
        <w:t xml:space="preserve"> </w:t>
      </w:r>
      <w:r w:rsidR="004D4B7D">
        <w:t>for the advanced scenarios for the 2018 Tech Sales Academy</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4D4B7D">
        <w:tc>
          <w:tcPr>
            <w:tcW w:w="1558"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0" w:type="dxa"/>
            <w:shd w:val="clear" w:color="auto" w:fill="F3F3F3"/>
          </w:tcPr>
          <w:p w14:paraId="154B6541" w14:textId="77777777" w:rsidR="00940046" w:rsidRPr="00777A19" w:rsidRDefault="00A13FB2" w:rsidP="004F2622">
            <w:pPr>
              <w:jc w:val="center"/>
              <w:rPr>
                <w:b/>
              </w:rPr>
            </w:pPr>
            <w:r>
              <w:rPr>
                <w:b/>
              </w:rPr>
              <w:t>Authors</w:t>
            </w:r>
          </w:p>
        </w:tc>
        <w:tc>
          <w:tcPr>
            <w:tcW w:w="5378"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4D4B7D">
        <w:trPr>
          <w:trHeight w:val="70"/>
        </w:trPr>
        <w:tc>
          <w:tcPr>
            <w:tcW w:w="1558" w:type="dxa"/>
            <w:shd w:val="clear" w:color="auto" w:fill="auto"/>
          </w:tcPr>
          <w:p w14:paraId="2AF55E59" w14:textId="0AEDEA86" w:rsidR="008C06B6" w:rsidRDefault="004D4B7D" w:rsidP="003C2E08">
            <w:r>
              <w:t>29</w:t>
            </w:r>
            <w:r w:rsidR="00893488">
              <w:t xml:space="preserve"> </w:t>
            </w:r>
            <w:r>
              <w:t>Jan</w:t>
            </w:r>
            <w:r w:rsidR="00893488">
              <w:t xml:space="preserve"> 201</w:t>
            </w:r>
            <w:r>
              <w:t>8</w:t>
            </w:r>
          </w:p>
        </w:tc>
        <w:tc>
          <w:tcPr>
            <w:tcW w:w="992" w:type="dxa"/>
            <w:shd w:val="clear" w:color="auto" w:fill="auto"/>
          </w:tcPr>
          <w:p w14:paraId="22313475" w14:textId="1E9913E6" w:rsidR="008C06B6" w:rsidRDefault="00893488" w:rsidP="004F2622">
            <w:r>
              <w:t>0.</w:t>
            </w:r>
            <w:r w:rsidR="00A45C36">
              <w:t>1</w:t>
            </w:r>
          </w:p>
        </w:tc>
        <w:tc>
          <w:tcPr>
            <w:tcW w:w="1700" w:type="dxa"/>
            <w:shd w:val="clear" w:color="auto" w:fill="auto"/>
          </w:tcPr>
          <w:p w14:paraId="54B621DA" w14:textId="1E5707BA" w:rsidR="008C06B6" w:rsidRDefault="00893488" w:rsidP="004F2622">
            <w:r>
              <w:t>David Edwards</w:t>
            </w:r>
          </w:p>
        </w:tc>
        <w:tc>
          <w:tcPr>
            <w:tcW w:w="5378" w:type="dxa"/>
            <w:shd w:val="clear" w:color="auto" w:fill="auto"/>
          </w:tcPr>
          <w:p w14:paraId="6A3D8E9F" w14:textId="34561139" w:rsidR="008C06B6" w:rsidRDefault="00A45C36" w:rsidP="004F2622">
            <w:r>
              <w:t>Initial version</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2FA332D7" w14:textId="4673F878" w:rsidR="00773715" w:rsidRDefault="000B7324">
      <w:pPr>
        <w:pStyle w:val="TOC1"/>
        <w:rPr>
          <w:rFonts w:asciiTheme="minorHAnsi" w:eastAsiaTheme="minorEastAsia" w:hAnsiTheme="minorHAnsi" w:cstheme="minorBidi"/>
          <w:b w:val="0"/>
          <w:noProof/>
          <w:sz w:val="24"/>
          <w:lang w:val="en-AU" w:eastAsia="en-AU"/>
        </w:rPr>
      </w:pPr>
      <w:r>
        <w:fldChar w:fldCharType="begin"/>
      </w:r>
      <w:r>
        <w:instrText xml:space="preserve"> TOC \o "2-3" \h \z \u \t "Heading 1,1" </w:instrText>
      </w:r>
      <w:r>
        <w:fldChar w:fldCharType="separate"/>
      </w:r>
      <w:hyperlink w:anchor="_Toc506465427" w:history="1">
        <w:r w:rsidR="00773715" w:rsidRPr="002E5A26">
          <w:rPr>
            <w:rStyle w:val="Hyperlink"/>
            <w:noProof/>
          </w:rPr>
          <w:t>1 Introduction to the Lab</w:t>
        </w:r>
        <w:r w:rsidR="00773715">
          <w:rPr>
            <w:noProof/>
            <w:webHidden/>
          </w:rPr>
          <w:tab/>
        </w:r>
        <w:r w:rsidR="00773715">
          <w:rPr>
            <w:noProof/>
            <w:webHidden/>
          </w:rPr>
          <w:fldChar w:fldCharType="begin"/>
        </w:r>
        <w:r w:rsidR="00773715">
          <w:rPr>
            <w:noProof/>
            <w:webHidden/>
          </w:rPr>
          <w:instrText xml:space="preserve"> PAGEREF _Toc506465427 \h </w:instrText>
        </w:r>
        <w:r w:rsidR="00773715">
          <w:rPr>
            <w:noProof/>
            <w:webHidden/>
          </w:rPr>
        </w:r>
        <w:r w:rsidR="00773715">
          <w:rPr>
            <w:noProof/>
            <w:webHidden/>
          </w:rPr>
          <w:fldChar w:fldCharType="separate"/>
        </w:r>
        <w:r w:rsidR="00773715">
          <w:rPr>
            <w:noProof/>
            <w:webHidden/>
          </w:rPr>
          <w:t>4</w:t>
        </w:r>
        <w:r w:rsidR="00773715">
          <w:rPr>
            <w:noProof/>
            <w:webHidden/>
          </w:rPr>
          <w:fldChar w:fldCharType="end"/>
        </w:r>
      </w:hyperlink>
    </w:p>
    <w:p w14:paraId="22E23E58" w14:textId="27B60B76" w:rsidR="00773715" w:rsidRDefault="00C05B2B">
      <w:pPr>
        <w:pStyle w:val="TOC1"/>
        <w:rPr>
          <w:rFonts w:asciiTheme="minorHAnsi" w:eastAsiaTheme="minorEastAsia" w:hAnsiTheme="minorHAnsi" w:cstheme="minorBidi"/>
          <w:b w:val="0"/>
          <w:noProof/>
          <w:sz w:val="24"/>
          <w:lang w:val="en-AU" w:eastAsia="en-AU"/>
        </w:rPr>
      </w:pPr>
      <w:hyperlink w:anchor="_Toc506465428" w:history="1">
        <w:r w:rsidR="00773715" w:rsidRPr="002E5A26">
          <w:rPr>
            <w:rStyle w:val="Hyperlink"/>
            <w:noProof/>
          </w:rPr>
          <w:t>2 Lab Pre-Requisites</w:t>
        </w:r>
        <w:r w:rsidR="00773715">
          <w:rPr>
            <w:noProof/>
            <w:webHidden/>
          </w:rPr>
          <w:tab/>
        </w:r>
        <w:r w:rsidR="00773715">
          <w:rPr>
            <w:noProof/>
            <w:webHidden/>
          </w:rPr>
          <w:fldChar w:fldCharType="begin"/>
        </w:r>
        <w:r w:rsidR="00773715">
          <w:rPr>
            <w:noProof/>
            <w:webHidden/>
          </w:rPr>
          <w:instrText xml:space="preserve"> PAGEREF _Toc506465428 \h </w:instrText>
        </w:r>
        <w:r w:rsidR="00773715">
          <w:rPr>
            <w:noProof/>
            <w:webHidden/>
          </w:rPr>
        </w:r>
        <w:r w:rsidR="00773715">
          <w:rPr>
            <w:noProof/>
            <w:webHidden/>
          </w:rPr>
          <w:fldChar w:fldCharType="separate"/>
        </w:r>
        <w:r w:rsidR="00773715">
          <w:rPr>
            <w:noProof/>
            <w:webHidden/>
          </w:rPr>
          <w:t>5</w:t>
        </w:r>
        <w:r w:rsidR="00773715">
          <w:rPr>
            <w:noProof/>
            <w:webHidden/>
          </w:rPr>
          <w:fldChar w:fldCharType="end"/>
        </w:r>
      </w:hyperlink>
    </w:p>
    <w:p w14:paraId="5C7E8072" w14:textId="69296C9C" w:rsidR="00773715" w:rsidRDefault="00C05B2B">
      <w:pPr>
        <w:pStyle w:val="TOC2"/>
        <w:rPr>
          <w:rFonts w:asciiTheme="minorHAnsi" w:eastAsiaTheme="minorEastAsia" w:hAnsiTheme="minorHAnsi" w:cstheme="minorBidi"/>
          <w:noProof/>
          <w:sz w:val="24"/>
          <w:lang w:val="en-AU" w:eastAsia="en-AU"/>
        </w:rPr>
      </w:pPr>
      <w:hyperlink w:anchor="_Toc506465429" w:history="1">
        <w:r w:rsidR="00773715" w:rsidRPr="002E5A26">
          <w:rPr>
            <w:rStyle w:val="Hyperlink"/>
            <w:noProof/>
          </w:rPr>
          <w:t>2.1 Expected Knowledge</w:t>
        </w:r>
        <w:r w:rsidR="00773715">
          <w:rPr>
            <w:noProof/>
            <w:webHidden/>
          </w:rPr>
          <w:tab/>
        </w:r>
        <w:r w:rsidR="00773715">
          <w:rPr>
            <w:noProof/>
            <w:webHidden/>
          </w:rPr>
          <w:fldChar w:fldCharType="begin"/>
        </w:r>
        <w:r w:rsidR="00773715">
          <w:rPr>
            <w:noProof/>
            <w:webHidden/>
          </w:rPr>
          <w:instrText xml:space="preserve"> PAGEREF _Toc506465429 \h </w:instrText>
        </w:r>
        <w:r w:rsidR="00773715">
          <w:rPr>
            <w:noProof/>
            <w:webHidden/>
          </w:rPr>
        </w:r>
        <w:r w:rsidR="00773715">
          <w:rPr>
            <w:noProof/>
            <w:webHidden/>
          </w:rPr>
          <w:fldChar w:fldCharType="separate"/>
        </w:r>
        <w:r w:rsidR="00773715">
          <w:rPr>
            <w:noProof/>
            <w:webHidden/>
          </w:rPr>
          <w:t>5</w:t>
        </w:r>
        <w:r w:rsidR="00773715">
          <w:rPr>
            <w:noProof/>
            <w:webHidden/>
          </w:rPr>
          <w:fldChar w:fldCharType="end"/>
        </w:r>
      </w:hyperlink>
    </w:p>
    <w:p w14:paraId="7C128461" w14:textId="4A447CCC" w:rsidR="00773715" w:rsidRDefault="00C05B2B">
      <w:pPr>
        <w:pStyle w:val="TOC2"/>
        <w:rPr>
          <w:rFonts w:asciiTheme="minorHAnsi" w:eastAsiaTheme="minorEastAsia" w:hAnsiTheme="minorHAnsi" w:cstheme="minorBidi"/>
          <w:noProof/>
          <w:sz w:val="24"/>
          <w:lang w:val="en-AU" w:eastAsia="en-AU"/>
        </w:rPr>
      </w:pPr>
      <w:hyperlink w:anchor="_Toc506465430" w:history="1">
        <w:r w:rsidR="00773715" w:rsidRPr="002E5A26">
          <w:rPr>
            <w:rStyle w:val="Hyperlink"/>
            <w:noProof/>
          </w:rPr>
          <w:t>2.2 Standard Lab Setup</w:t>
        </w:r>
        <w:r w:rsidR="00773715">
          <w:rPr>
            <w:noProof/>
            <w:webHidden/>
          </w:rPr>
          <w:tab/>
        </w:r>
        <w:r w:rsidR="00773715">
          <w:rPr>
            <w:noProof/>
            <w:webHidden/>
          </w:rPr>
          <w:fldChar w:fldCharType="begin"/>
        </w:r>
        <w:r w:rsidR="00773715">
          <w:rPr>
            <w:noProof/>
            <w:webHidden/>
          </w:rPr>
          <w:instrText xml:space="preserve"> PAGEREF _Toc506465430 \h </w:instrText>
        </w:r>
        <w:r w:rsidR="00773715">
          <w:rPr>
            <w:noProof/>
            <w:webHidden/>
          </w:rPr>
        </w:r>
        <w:r w:rsidR="00773715">
          <w:rPr>
            <w:noProof/>
            <w:webHidden/>
          </w:rPr>
          <w:fldChar w:fldCharType="separate"/>
        </w:r>
        <w:r w:rsidR="00773715">
          <w:rPr>
            <w:noProof/>
            <w:webHidden/>
          </w:rPr>
          <w:t>5</w:t>
        </w:r>
        <w:r w:rsidR="00773715">
          <w:rPr>
            <w:noProof/>
            <w:webHidden/>
          </w:rPr>
          <w:fldChar w:fldCharType="end"/>
        </w:r>
      </w:hyperlink>
    </w:p>
    <w:p w14:paraId="6D6D7DD0" w14:textId="0EF48374" w:rsidR="00773715" w:rsidRDefault="00C05B2B">
      <w:pPr>
        <w:pStyle w:val="TOC2"/>
        <w:rPr>
          <w:rFonts w:asciiTheme="minorHAnsi" w:eastAsiaTheme="minorEastAsia" w:hAnsiTheme="minorHAnsi" w:cstheme="minorBidi"/>
          <w:noProof/>
          <w:sz w:val="24"/>
          <w:lang w:val="en-AU" w:eastAsia="en-AU"/>
        </w:rPr>
      </w:pPr>
      <w:hyperlink w:anchor="_Toc506465431" w:history="1">
        <w:r w:rsidR="00773715" w:rsidRPr="002E5A26">
          <w:rPr>
            <w:rStyle w:val="Hyperlink"/>
            <w:noProof/>
          </w:rPr>
          <w:t>2.3 Additional Lab Setup</w:t>
        </w:r>
        <w:r w:rsidR="00773715">
          <w:rPr>
            <w:noProof/>
            <w:webHidden/>
          </w:rPr>
          <w:tab/>
        </w:r>
        <w:r w:rsidR="00773715">
          <w:rPr>
            <w:noProof/>
            <w:webHidden/>
          </w:rPr>
          <w:fldChar w:fldCharType="begin"/>
        </w:r>
        <w:r w:rsidR="00773715">
          <w:rPr>
            <w:noProof/>
            <w:webHidden/>
          </w:rPr>
          <w:instrText xml:space="preserve"> PAGEREF _Toc506465431 \h </w:instrText>
        </w:r>
        <w:r w:rsidR="00773715">
          <w:rPr>
            <w:noProof/>
            <w:webHidden/>
          </w:rPr>
        </w:r>
        <w:r w:rsidR="00773715">
          <w:rPr>
            <w:noProof/>
            <w:webHidden/>
          </w:rPr>
          <w:fldChar w:fldCharType="separate"/>
        </w:r>
        <w:r w:rsidR="00773715">
          <w:rPr>
            <w:noProof/>
            <w:webHidden/>
          </w:rPr>
          <w:t>5</w:t>
        </w:r>
        <w:r w:rsidR="00773715">
          <w:rPr>
            <w:noProof/>
            <w:webHidden/>
          </w:rPr>
          <w:fldChar w:fldCharType="end"/>
        </w:r>
      </w:hyperlink>
    </w:p>
    <w:p w14:paraId="1C808914" w14:textId="6EE3F29B" w:rsidR="00773715" w:rsidRDefault="00C05B2B">
      <w:pPr>
        <w:pStyle w:val="TOC1"/>
        <w:rPr>
          <w:rFonts w:asciiTheme="minorHAnsi" w:eastAsiaTheme="minorEastAsia" w:hAnsiTheme="minorHAnsi" w:cstheme="minorBidi"/>
          <w:b w:val="0"/>
          <w:noProof/>
          <w:sz w:val="24"/>
          <w:lang w:val="en-AU" w:eastAsia="en-AU"/>
        </w:rPr>
      </w:pPr>
      <w:hyperlink w:anchor="_Toc506465432" w:history="1">
        <w:r w:rsidR="00773715" w:rsidRPr="002E5A26">
          <w:rPr>
            <w:rStyle w:val="Hyperlink"/>
            <w:noProof/>
          </w:rPr>
          <w:t>3 Lab 1 – A User Dept. Move Triggers a Continuous Campaign</w:t>
        </w:r>
        <w:r w:rsidR="00773715">
          <w:rPr>
            <w:noProof/>
            <w:webHidden/>
          </w:rPr>
          <w:tab/>
        </w:r>
        <w:r w:rsidR="00773715">
          <w:rPr>
            <w:noProof/>
            <w:webHidden/>
          </w:rPr>
          <w:fldChar w:fldCharType="begin"/>
        </w:r>
        <w:r w:rsidR="00773715">
          <w:rPr>
            <w:noProof/>
            <w:webHidden/>
          </w:rPr>
          <w:instrText xml:space="preserve"> PAGEREF _Toc506465432 \h </w:instrText>
        </w:r>
        <w:r w:rsidR="00773715">
          <w:rPr>
            <w:noProof/>
            <w:webHidden/>
          </w:rPr>
        </w:r>
        <w:r w:rsidR="00773715">
          <w:rPr>
            <w:noProof/>
            <w:webHidden/>
          </w:rPr>
          <w:fldChar w:fldCharType="separate"/>
        </w:r>
        <w:r w:rsidR="00773715">
          <w:rPr>
            <w:noProof/>
            <w:webHidden/>
          </w:rPr>
          <w:t>6</w:t>
        </w:r>
        <w:r w:rsidR="00773715">
          <w:rPr>
            <w:noProof/>
            <w:webHidden/>
          </w:rPr>
          <w:fldChar w:fldCharType="end"/>
        </w:r>
      </w:hyperlink>
    </w:p>
    <w:p w14:paraId="0A178921" w14:textId="7D141A60" w:rsidR="00773715" w:rsidRDefault="00C05B2B">
      <w:pPr>
        <w:pStyle w:val="TOC2"/>
        <w:rPr>
          <w:rFonts w:asciiTheme="minorHAnsi" w:eastAsiaTheme="minorEastAsia" w:hAnsiTheme="minorHAnsi" w:cstheme="minorBidi"/>
          <w:noProof/>
          <w:sz w:val="24"/>
          <w:lang w:val="en-AU" w:eastAsia="en-AU"/>
        </w:rPr>
      </w:pPr>
      <w:hyperlink w:anchor="_Toc506465433" w:history="1">
        <w:r w:rsidR="00773715" w:rsidRPr="002E5A26">
          <w:rPr>
            <w:rStyle w:val="Hyperlink"/>
            <w:noProof/>
          </w:rPr>
          <w:t>3.1 Level 0 – Build/Run the Lab Based on the Requirements Only</w:t>
        </w:r>
        <w:r w:rsidR="00773715">
          <w:rPr>
            <w:noProof/>
            <w:webHidden/>
          </w:rPr>
          <w:tab/>
        </w:r>
        <w:r w:rsidR="00773715">
          <w:rPr>
            <w:noProof/>
            <w:webHidden/>
          </w:rPr>
          <w:fldChar w:fldCharType="begin"/>
        </w:r>
        <w:r w:rsidR="00773715">
          <w:rPr>
            <w:noProof/>
            <w:webHidden/>
          </w:rPr>
          <w:instrText xml:space="preserve"> PAGEREF _Toc506465433 \h </w:instrText>
        </w:r>
        <w:r w:rsidR="00773715">
          <w:rPr>
            <w:noProof/>
            <w:webHidden/>
          </w:rPr>
        </w:r>
        <w:r w:rsidR="00773715">
          <w:rPr>
            <w:noProof/>
            <w:webHidden/>
          </w:rPr>
          <w:fldChar w:fldCharType="separate"/>
        </w:r>
        <w:r w:rsidR="00773715">
          <w:rPr>
            <w:noProof/>
            <w:webHidden/>
          </w:rPr>
          <w:t>6</w:t>
        </w:r>
        <w:r w:rsidR="00773715">
          <w:rPr>
            <w:noProof/>
            <w:webHidden/>
          </w:rPr>
          <w:fldChar w:fldCharType="end"/>
        </w:r>
      </w:hyperlink>
    </w:p>
    <w:p w14:paraId="43F467B1" w14:textId="54C29C8C" w:rsidR="00773715" w:rsidRDefault="00C05B2B">
      <w:pPr>
        <w:pStyle w:val="TOC2"/>
        <w:rPr>
          <w:rFonts w:asciiTheme="minorHAnsi" w:eastAsiaTheme="minorEastAsia" w:hAnsiTheme="minorHAnsi" w:cstheme="minorBidi"/>
          <w:noProof/>
          <w:sz w:val="24"/>
          <w:lang w:val="en-AU" w:eastAsia="en-AU"/>
        </w:rPr>
      </w:pPr>
      <w:hyperlink w:anchor="_Toc506465434" w:history="1">
        <w:r w:rsidR="00773715" w:rsidRPr="002E5A26">
          <w:rPr>
            <w:rStyle w:val="Hyperlink"/>
            <w:noProof/>
          </w:rPr>
          <w:t>3.2 Level 1 – Build/Run the Lab Based on Requirements and Some Hints</w:t>
        </w:r>
        <w:r w:rsidR="00773715">
          <w:rPr>
            <w:noProof/>
            <w:webHidden/>
          </w:rPr>
          <w:tab/>
        </w:r>
        <w:r w:rsidR="00773715">
          <w:rPr>
            <w:noProof/>
            <w:webHidden/>
          </w:rPr>
          <w:fldChar w:fldCharType="begin"/>
        </w:r>
        <w:r w:rsidR="00773715">
          <w:rPr>
            <w:noProof/>
            <w:webHidden/>
          </w:rPr>
          <w:instrText xml:space="preserve"> PAGEREF _Toc506465434 \h </w:instrText>
        </w:r>
        <w:r w:rsidR="00773715">
          <w:rPr>
            <w:noProof/>
            <w:webHidden/>
          </w:rPr>
        </w:r>
        <w:r w:rsidR="00773715">
          <w:rPr>
            <w:noProof/>
            <w:webHidden/>
          </w:rPr>
          <w:fldChar w:fldCharType="separate"/>
        </w:r>
        <w:r w:rsidR="00773715">
          <w:rPr>
            <w:noProof/>
            <w:webHidden/>
          </w:rPr>
          <w:t>6</w:t>
        </w:r>
        <w:r w:rsidR="00773715">
          <w:rPr>
            <w:noProof/>
            <w:webHidden/>
          </w:rPr>
          <w:fldChar w:fldCharType="end"/>
        </w:r>
      </w:hyperlink>
    </w:p>
    <w:p w14:paraId="123ACDB1" w14:textId="14B82629" w:rsidR="00773715" w:rsidRDefault="00C05B2B">
      <w:pPr>
        <w:pStyle w:val="TOC3"/>
        <w:rPr>
          <w:rFonts w:asciiTheme="minorHAnsi" w:eastAsiaTheme="minorEastAsia" w:hAnsiTheme="minorHAnsi" w:cstheme="minorBidi"/>
          <w:noProof/>
          <w:sz w:val="24"/>
          <w:lang w:val="en-AU" w:eastAsia="en-AU"/>
        </w:rPr>
      </w:pPr>
      <w:hyperlink w:anchor="_Toc506465435" w:history="1">
        <w:r w:rsidR="00773715" w:rsidRPr="002E5A26">
          <w:rPr>
            <w:rStyle w:val="Hyperlink"/>
            <w:noProof/>
          </w:rPr>
          <w:t>3.2.1 Hints for the Certification Dataset and Campaign</w:t>
        </w:r>
        <w:r w:rsidR="00773715">
          <w:rPr>
            <w:noProof/>
            <w:webHidden/>
          </w:rPr>
          <w:tab/>
        </w:r>
        <w:r w:rsidR="00773715">
          <w:rPr>
            <w:noProof/>
            <w:webHidden/>
          </w:rPr>
          <w:fldChar w:fldCharType="begin"/>
        </w:r>
        <w:r w:rsidR="00773715">
          <w:rPr>
            <w:noProof/>
            <w:webHidden/>
          </w:rPr>
          <w:instrText xml:space="preserve"> PAGEREF _Toc506465435 \h </w:instrText>
        </w:r>
        <w:r w:rsidR="00773715">
          <w:rPr>
            <w:noProof/>
            <w:webHidden/>
          </w:rPr>
        </w:r>
        <w:r w:rsidR="00773715">
          <w:rPr>
            <w:noProof/>
            <w:webHidden/>
          </w:rPr>
          <w:fldChar w:fldCharType="separate"/>
        </w:r>
        <w:r w:rsidR="00773715">
          <w:rPr>
            <w:noProof/>
            <w:webHidden/>
          </w:rPr>
          <w:t>7</w:t>
        </w:r>
        <w:r w:rsidR="00773715">
          <w:rPr>
            <w:noProof/>
            <w:webHidden/>
          </w:rPr>
          <w:fldChar w:fldCharType="end"/>
        </w:r>
      </w:hyperlink>
    </w:p>
    <w:p w14:paraId="74F1B15A" w14:textId="2A5BBA1F" w:rsidR="00773715" w:rsidRDefault="00C05B2B">
      <w:pPr>
        <w:pStyle w:val="TOC3"/>
        <w:rPr>
          <w:rFonts w:asciiTheme="minorHAnsi" w:eastAsiaTheme="minorEastAsia" w:hAnsiTheme="minorHAnsi" w:cstheme="minorBidi"/>
          <w:noProof/>
          <w:sz w:val="24"/>
          <w:lang w:val="en-AU" w:eastAsia="en-AU"/>
        </w:rPr>
      </w:pPr>
      <w:hyperlink w:anchor="_Toc506465436" w:history="1">
        <w:r w:rsidR="00773715" w:rsidRPr="002E5A26">
          <w:rPr>
            <w:rStyle w:val="Hyperlink"/>
            <w:noProof/>
          </w:rPr>
          <w:t>3.2.2 Hints for the User Virtual View and User Modify Workflow</w:t>
        </w:r>
        <w:r w:rsidR="00773715">
          <w:rPr>
            <w:noProof/>
            <w:webHidden/>
          </w:rPr>
          <w:tab/>
        </w:r>
        <w:r w:rsidR="00773715">
          <w:rPr>
            <w:noProof/>
            <w:webHidden/>
          </w:rPr>
          <w:fldChar w:fldCharType="begin"/>
        </w:r>
        <w:r w:rsidR="00773715">
          <w:rPr>
            <w:noProof/>
            <w:webHidden/>
          </w:rPr>
          <w:instrText xml:space="preserve"> PAGEREF _Toc506465436 \h </w:instrText>
        </w:r>
        <w:r w:rsidR="00773715">
          <w:rPr>
            <w:noProof/>
            <w:webHidden/>
          </w:rPr>
        </w:r>
        <w:r w:rsidR="00773715">
          <w:rPr>
            <w:noProof/>
            <w:webHidden/>
          </w:rPr>
          <w:fldChar w:fldCharType="separate"/>
        </w:r>
        <w:r w:rsidR="00773715">
          <w:rPr>
            <w:noProof/>
            <w:webHidden/>
          </w:rPr>
          <w:t>7</w:t>
        </w:r>
        <w:r w:rsidR="00773715">
          <w:rPr>
            <w:noProof/>
            <w:webHidden/>
          </w:rPr>
          <w:fldChar w:fldCharType="end"/>
        </w:r>
      </w:hyperlink>
    </w:p>
    <w:p w14:paraId="772DB06B" w14:textId="5178D31B" w:rsidR="00773715" w:rsidRDefault="00C05B2B">
      <w:pPr>
        <w:pStyle w:val="TOC3"/>
        <w:rPr>
          <w:rFonts w:asciiTheme="minorHAnsi" w:eastAsiaTheme="minorEastAsia" w:hAnsiTheme="minorHAnsi" w:cstheme="minorBidi"/>
          <w:noProof/>
          <w:sz w:val="24"/>
          <w:lang w:val="en-AU" w:eastAsia="en-AU"/>
        </w:rPr>
      </w:pPr>
      <w:hyperlink w:anchor="_Toc506465437" w:history="1">
        <w:r w:rsidR="00773715" w:rsidRPr="002E5A26">
          <w:rPr>
            <w:rStyle w:val="Hyperlink"/>
            <w:noProof/>
          </w:rPr>
          <w:t>3.2.3 Hints for the Move User Rule</w:t>
        </w:r>
        <w:r w:rsidR="00773715">
          <w:rPr>
            <w:noProof/>
            <w:webHidden/>
          </w:rPr>
          <w:tab/>
        </w:r>
        <w:r w:rsidR="00773715">
          <w:rPr>
            <w:noProof/>
            <w:webHidden/>
          </w:rPr>
          <w:fldChar w:fldCharType="begin"/>
        </w:r>
        <w:r w:rsidR="00773715">
          <w:rPr>
            <w:noProof/>
            <w:webHidden/>
          </w:rPr>
          <w:instrText xml:space="preserve"> PAGEREF _Toc506465437 \h </w:instrText>
        </w:r>
        <w:r w:rsidR="00773715">
          <w:rPr>
            <w:noProof/>
            <w:webHidden/>
          </w:rPr>
        </w:r>
        <w:r w:rsidR="00773715">
          <w:rPr>
            <w:noProof/>
            <w:webHidden/>
          </w:rPr>
          <w:fldChar w:fldCharType="separate"/>
        </w:r>
        <w:r w:rsidR="00773715">
          <w:rPr>
            <w:noProof/>
            <w:webHidden/>
          </w:rPr>
          <w:t>7</w:t>
        </w:r>
        <w:r w:rsidR="00773715">
          <w:rPr>
            <w:noProof/>
            <w:webHidden/>
          </w:rPr>
          <w:fldChar w:fldCharType="end"/>
        </w:r>
      </w:hyperlink>
    </w:p>
    <w:p w14:paraId="2ED5FA46" w14:textId="19226221" w:rsidR="00773715" w:rsidRDefault="00C05B2B">
      <w:pPr>
        <w:pStyle w:val="TOC3"/>
        <w:rPr>
          <w:rFonts w:asciiTheme="minorHAnsi" w:eastAsiaTheme="minorEastAsia" w:hAnsiTheme="minorHAnsi" w:cstheme="minorBidi"/>
          <w:noProof/>
          <w:sz w:val="24"/>
          <w:lang w:val="en-AU" w:eastAsia="en-AU"/>
        </w:rPr>
      </w:pPr>
      <w:hyperlink w:anchor="_Toc506465438" w:history="1">
        <w:r w:rsidR="00773715" w:rsidRPr="002E5A26">
          <w:rPr>
            <w:rStyle w:val="Hyperlink"/>
            <w:noProof/>
          </w:rPr>
          <w:t>3.2.4 Testing</w:t>
        </w:r>
        <w:r w:rsidR="00773715">
          <w:rPr>
            <w:noProof/>
            <w:webHidden/>
          </w:rPr>
          <w:tab/>
        </w:r>
        <w:r w:rsidR="00773715">
          <w:rPr>
            <w:noProof/>
            <w:webHidden/>
          </w:rPr>
          <w:fldChar w:fldCharType="begin"/>
        </w:r>
        <w:r w:rsidR="00773715">
          <w:rPr>
            <w:noProof/>
            <w:webHidden/>
          </w:rPr>
          <w:instrText xml:space="preserve"> PAGEREF _Toc506465438 \h </w:instrText>
        </w:r>
        <w:r w:rsidR="00773715">
          <w:rPr>
            <w:noProof/>
            <w:webHidden/>
          </w:rPr>
        </w:r>
        <w:r w:rsidR="00773715">
          <w:rPr>
            <w:noProof/>
            <w:webHidden/>
          </w:rPr>
          <w:fldChar w:fldCharType="separate"/>
        </w:r>
        <w:r w:rsidR="00773715">
          <w:rPr>
            <w:noProof/>
            <w:webHidden/>
          </w:rPr>
          <w:t>7</w:t>
        </w:r>
        <w:r w:rsidR="00773715">
          <w:rPr>
            <w:noProof/>
            <w:webHidden/>
          </w:rPr>
          <w:fldChar w:fldCharType="end"/>
        </w:r>
      </w:hyperlink>
    </w:p>
    <w:p w14:paraId="61EF1D94" w14:textId="1EEF596A" w:rsidR="00773715" w:rsidRDefault="00C05B2B">
      <w:pPr>
        <w:pStyle w:val="TOC2"/>
        <w:rPr>
          <w:rFonts w:asciiTheme="minorHAnsi" w:eastAsiaTheme="minorEastAsia" w:hAnsiTheme="minorHAnsi" w:cstheme="minorBidi"/>
          <w:noProof/>
          <w:sz w:val="24"/>
          <w:lang w:val="en-AU" w:eastAsia="en-AU"/>
        </w:rPr>
      </w:pPr>
      <w:hyperlink w:anchor="_Toc506465439" w:history="1">
        <w:r w:rsidR="00773715" w:rsidRPr="002E5A26">
          <w:rPr>
            <w:rStyle w:val="Hyperlink"/>
            <w:noProof/>
          </w:rPr>
          <w:t>3.3 Level 2 – Detailed Lab Instructions</w:t>
        </w:r>
        <w:r w:rsidR="00773715">
          <w:rPr>
            <w:noProof/>
            <w:webHidden/>
          </w:rPr>
          <w:tab/>
        </w:r>
        <w:r w:rsidR="00773715">
          <w:rPr>
            <w:noProof/>
            <w:webHidden/>
          </w:rPr>
          <w:fldChar w:fldCharType="begin"/>
        </w:r>
        <w:r w:rsidR="00773715">
          <w:rPr>
            <w:noProof/>
            <w:webHidden/>
          </w:rPr>
          <w:instrText xml:space="preserve"> PAGEREF _Toc506465439 \h </w:instrText>
        </w:r>
        <w:r w:rsidR="00773715">
          <w:rPr>
            <w:noProof/>
            <w:webHidden/>
          </w:rPr>
        </w:r>
        <w:r w:rsidR="00773715">
          <w:rPr>
            <w:noProof/>
            <w:webHidden/>
          </w:rPr>
          <w:fldChar w:fldCharType="separate"/>
        </w:r>
        <w:r w:rsidR="00773715">
          <w:rPr>
            <w:noProof/>
            <w:webHidden/>
          </w:rPr>
          <w:t>7</w:t>
        </w:r>
        <w:r w:rsidR="00773715">
          <w:rPr>
            <w:noProof/>
            <w:webHidden/>
          </w:rPr>
          <w:fldChar w:fldCharType="end"/>
        </w:r>
      </w:hyperlink>
    </w:p>
    <w:p w14:paraId="2D4EA1EA" w14:textId="2C21CA06" w:rsidR="00773715" w:rsidRDefault="00C05B2B">
      <w:pPr>
        <w:pStyle w:val="TOC3"/>
        <w:rPr>
          <w:rFonts w:asciiTheme="minorHAnsi" w:eastAsiaTheme="minorEastAsia" w:hAnsiTheme="minorHAnsi" w:cstheme="minorBidi"/>
          <w:noProof/>
          <w:sz w:val="24"/>
          <w:lang w:val="en-AU" w:eastAsia="en-AU"/>
        </w:rPr>
      </w:pPr>
      <w:hyperlink w:anchor="_Toc506465440" w:history="1">
        <w:r w:rsidR="00773715" w:rsidRPr="002E5A26">
          <w:rPr>
            <w:rStyle w:val="Hyperlink"/>
            <w:noProof/>
          </w:rPr>
          <w:t>3.3.1 Configuring the Certification Dataset and Campaign</w:t>
        </w:r>
        <w:r w:rsidR="00773715">
          <w:rPr>
            <w:noProof/>
            <w:webHidden/>
          </w:rPr>
          <w:tab/>
        </w:r>
        <w:r w:rsidR="00773715">
          <w:rPr>
            <w:noProof/>
            <w:webHidden/>
          </w:rPr>
          <w:fldChar w:fldCharType="begin"/>
        </w:r>
        <w:r w:rsidR="00773715">
          <w:rPr>
            <w:noProof/>
            <w:webHidden/>
          </w:rPr>
          <w:instrText xml:space="preserve"> PAGEREF _Toc506465440 \h </w:instrText>
        </w:r>
        <w:r w:rsidR="00773715">
          <w:rPr>
            <w:noProof/>
            <w:webHidden/>
          </w:rPr>
        </w:r>
        <w:r w:rsidR="00773715">
          <w:rPr>
            <w:noProof/>
            <w:webHidden/>
          </w:rPr>
          <w:fldChar w:fldCharType="separate"/>
        </w:r>
        <w:r w:rsidR="00773715">
          <w:rPr>
            <w:noProof/>
            <w:webHidden/>
          </w:rPr>
          <w:t>8</w:t>
        </w:r>
        <w:r w:rsidR="00773715">
          <w:rPr>
            <w:noProof/>
            <w:webHidden/>
          </w:rPr>
          <w:fldChar w:fldCharType="end"/>
        </w:r>
      </w:hyperlink>
    </w:p>
    <w:p w14:paraId="3CA65E1B" w14:textId="6B03B117" w:rsidR="00773715" w:rsidRDefault="00C05B2B">
      <w:pPr>
        <w:pStyle w:val="TOC3"/>
        <w:rPr>
          <w:rFonts w:asciiTheme="minorHAnsi" w:eastAsiaTheme="minorEastAsia" w:hAnsiTheme="minorHAnsi" w:cstheme="minorBidi"/>
          <w:noProof/>
          <w:sz w:val="24"/>
          <w:lang w:val="en-AU" w:eastAsia="en-AU"/>
        </w:rPr>
      </w:pPr>
      <w:hyperlink w:anchor="_Toc506465441" w:history="1">
        <w:r w:rsidR="00773715" w:rsidRPr="002E5A26">
          <w:rPr>
            <w:rStyle w:val="Hyperlink"/>
            <w:noProof/>
          </w:rPr>
          <w:t>3.3.2 Configuring the User Virtual View and User Modify Workflow</w:t>
        </w:r>
        <w:r w:rsidR="00773715">
          <w:rPr>
            <w:noProof/>
            <w:webHidden/>
          </w:rPr>
          <w:tab/>
        </w:r>
        <w:r w:rsidR="00773715">
          <w:rPr>
            <w:noProof/>
            <w:webHidden/>
          </w:rPr>
          <w:fldChar w:fldCharType="begin"/>
        </w:r>
        <w:r w:rsidR="00773715">
          <w:rPr>
            <w:noProof/>
            <w:webHidden/>
          </w:rPr>
          <w:instrText xml:space="preserve"> PAGEREF _Toc506465441 \h </w:instrText>
        </w:r>
        <w:r w:rsidR="00773715">
          <w:rPr>
            <w:noProof/>
            <w:webHidden/>
          </w:rPr>
        </w:r>
        <w:r w:rsidR="00773715">
          <w:rPr>
            <w:noProof/>
            <w:webHidden/>
          </w:rPr>
          <w:fldChar w:fldCharType="separate"/>
        </w:r>
        <w:r w:rsidR="00773715">
          <w:rPr>
            <w:noProof/>
            <w:webHidden/>
          </w:rPr>
          <w:t>9</w:t>
        </w:r>
        <w:r w:rsidR="00773715">
          <w:rPr>
            <w:noProof/>
            <w:webHidden/>
          </w:rPr>
          <w:fldChar w:fldCharType="end"/>
        </w:r>
      </w:hyperlink>
    </w:p>
    <w:p w14:paraId="55751251" w14:textId="3271C7BB" w:rsidR="00773715" w:rsidRDefault="00C05B2B">
      <w:pPr>
        <w:pStyle w:val="TOC3"/>
        <w:rPr>
          <w:rFonts w:asciiTheme="minorHAnsi" w:eastAsiaTheme="minorEastAsia" w:hAnsiTheme="minorHAnsi" w:cstheme="minorBidi"/>
          <w:noProof/>
          <w:sz w:val="24"/>
          <w:lang w:val="en-AU" w:eastAsia="en-AU"/>
        </w:rPr>
      </w:pPr>
      <w:hyperlink w:anchor="_Toc506465442" w:history="1">
        <w:r w:rsidR="00773715" w:rsidRPr="002E5A26">
          <w:rPr>
            <w:rStyle w:val="Hyperlink"/>
            <w:noProof/>
          </w:rPr>
          <w:t>3.3.3 Configuring the Move User Rule</w:t>
        </w:r>
        <w:r w:rsidR="00773715">
          <w:rPr>
            <w:noProof/>
            <w:webHidden/>
          </w:rPr>
          <w:tab/>
        </w:r>
        <w:r w:rsidR="00773715">
          <w:rPr>
            <w:noProof/>
            <w:webHidden/>
          </w:rPr>
          <w:fldChar w:fldCharType="begin"/>
        </w:r>
        <w:r w:rsidR="00773715">
          <w:rPr>
            <w:noProof/>
            <w:webHidden/>
          </w:rPr>
          <w:instrText xml:space="preserve"> PAGEREF _Toc506465442 \h </w:instrText>
        </w:r>
        <w:r w:rsidR="00773715">
          <w:rPr>
            <w:noProof/>
            <w:webHidden/>
          </w:rPr>
        </w:r>
        <w:r w:rsidR="00773715">
          <w:rPr>
            <w:noProof/>
            <w:webHidden/>
          </w:rPr>
          <w:fldChar w:fldCharType="separate"/>
        </w:r>
        <w:r w:rsidR="00773715">
          <w:rPr>
            <w:noProof/>
            <w:webHidden/>
          </w:rPr>
          <w:t>14</w:t>
        </w:r>
        <w:r w:rsidR="00773715">
          <w:rPr>
            <w:noProof/>
            <w:webHidden/>
          </w:rPr>
          <w:fldChar w:fldCharType="end"/>
        </w:r>
      </w:hyperlink>
    </w:p>
    <w:p w14:paraId="074C8578" w14:textId="54D859C1" w:rsidR="00773715" w:rsidRDefault="00C05B2B">
      <w:pPr>
        <w:pStyle w:val="TOC3"/>
        <w:rPr>
          <w:rFonts w:asciiTheme="minorHAnsi" w:eastAsiaTheme="minorEastAsia" w:hAnsiTheme="minorHAnsi" w:cstheme="minorBidi"/>
          <w:noProof/>
          <w:sz w:val="24"/>
          <w:lang w:val="en-AU" w:eastAsia="en-AU"/>
        </w:rPr>
      </w:pPr>
      <w:hyperlink w:anchor="_Toc506465443" w:history="1">
        <w:r w:rsidR="00773715" w:rsidRPr="002E5A26">
          <w:rPr>
            <w:rStyle w:val="Hyperlink"/>
            <w:noProof/>
          </w:rPr>
          <w:t>3.3.4 Testing</w:t>
        </w:r>
        <w:r w:rsidR="00773715">
          <w:rPr>
            <w:noProof/>
            <w:webHidden/>
          </w:rPr>
          <w:tab/>
        </w:r>
        <w:r w:rsidR="00773715">
          <w:rPr>
            <w:noProof/>
            <w:webHidden/>
          </w:rPr>
          <w:fldChar w:fldCharType="begin"/>
        </w:r>
        <w:r w:rsidR="00773715">
          <w:rPr>
            <w:noProof/>
            <w:webHidden/>
          </w:rPr>
          <w:instrText xml:space="preserve"> PAGEREF _Toc506465443 \h </w:instrText>
        </w:r>
        <w:r w:rsidR="00773715">
          <w:rPr>
            <w:noProof/>
            <w:webHidden/>
          </w:rPr>
        </w:r>
        <w:r w:rsidR="00773715">
          <w:rPr>
            <w:noProof/>
            <w:webHidden/>
          </w:rPr>
          <w:fldChar w:fldCharType="separate"/>
        </w:r>
        <w:r w:rsidR="00773715">
          <w:rPr>
            <w:noProof/>
            <w:webHidden/>
          </w:rPr>
          <w:t>17</w:t>
        </w:r>
        <w:r w:rsidR="00773715">
          <w:rPr>
            <w:noProof/>
            <w:webHidden/>
          </w:rPr>
          <w:fldChar w:fldCharType="end"/>
        </w:r>
      </w:hyperlink>
    </w:p>
    <w:p w14:paraId="1DA9107B" w14:textId="34B4A24D" w:rsidR="00773715" w:rsidRDefault="00C05B2B">
      <w:pPr>
        <w:pStyle w:val="TOC1"/>
        <w:rPr>
          <w:rFonts w:asciiTheme="minorHAnsi" w:eastAsiaTheme="minorEastAsia" w:hAnsiTheme="minorHAnsi" w:cstheme="minorBidi"/>
          <w:b w:val="0"/>
          <w:noProof/>
          <w:sz w:val="24"/>
          <w:lang w:val="en-AU" w:eastAsia="en-AU"/>
        </w:rPr>
      </w:pPr>
      <w:hyperlink w:anchor="_Toc506465444" w:history="1">
        <w:r w:rsidR="00773715" w:rsidRPr="002E5A26">
          <w:rPr>
            <w:rStyle w:val="Hyperlink"/>
            <w:noProof/>
          </w:rPr>
          <w:t>4 Lab 2 – AD Integration with Reconciliation and Provisioning</w:t>
        </w:r>
        <w:r w:rsidR="00773715">
          <w:rPr>
            <w:noProof/>
            <w:webHidden/>
          </w:rPr>
          <w:tab/>
        </w:r>
        <w:r w:rsidR="00773715">
          <w:rPr>
            <w:noProof/>
            <w:webHidden/>
          </w:rPr>
          <w:fldChar w:fldCharType="begin"/>
        </w:r>
        <w:r w:rsidR="00773715">
          <w:rPr>
            <w:noProof/>
            <w:webHidden/>
          </w:rPr>
          <w:instrText xml:space="preserve"> PAGEREF _Toc506465444 \h </w:instrText>
        </w:r>
        <w:r w:rsidR="00773715">
          <w:rPr>
            <w:noProof/>
            <w:webHidden/>
          </w:rPr>
        </w:r>
        <w:r w:rsidR="00773715">
          <w:rPr>
            <w:noProof/>
            <w:webHidden/>
          </w:rPr>
          <w:fldChar w:fldCharType="separate"/>
        </w:r>
        <w:r w:rsidR="00773715">
          <w:rPr>
            <w:noProof/>
            <w:webHidden/>
          </w:rPr>
          <w:t>23</w:t>
        </w:r>
        <w:r w:rsidR="00773715">
          <w:rPr>
            <w:noProof/>
            <w:webHidden/>
          </w:rPr>
          <w:fldChar w:fldCharType="end"/>
        </w:r>
      </w:hyperlink>
    </w:p>
    <w:p w14:paraId="79EA07E3" w14:textId="5B82A5DF" w:rsidR="00773715" w:rsidRDefault="00C05B2B">
      <w:pPr>
        <w:pStyle w:val="TOC2"/>
        <w:rPr>
          <w:rFonts w:asciiTheme="minorHAnsi" w:eastAsiaTheme="minorEastAsia" w:hAnsiTheme="minorHAnsi" w:cstheme="minorBidi"/>
          <w:noProof/>
          <w:sz w:val="24"/>
          <w:lang w:val="en-AU" w:eastAsia="en-AU"/>
        </w:rPr>
      </w:pPr>
      <w:hyperlink w:anchor="_Toc506465445" w:history="1">
        <w:r w:rsidR="00773715" w:rsidRPr="002E5A26">
          <w:rPr>
            <w:rStyle w:val="Hyperlink"/>
            <w:noProof/>
          </w:rPr>
          <w:t>4.1 Level 0 – Build/Run the Lab Based on the Requirements Only</w:t>
        </w:r>
        <w:r w:rsidR="00773715">
          <w:rPr>
            <w:noProof/>
            <w:webHidden/>
          </w:rPr>
          <w:tab/>
        </w:r>
        <w:r w:rsidR="00773715">
          <w:rPr>
            <w:noProof/>
            <w:webHidden/>
          </w:rPr>
          <w:fldChar w:fldCharType="begin"/>
        </w:r>
        <w:r w:rsidR="00773715">
          <w:rPr>
            <w:noProof/>
            <w:webHidden/>
          </w:rPr>
          <w:instrText xml:space="preserve"> PAGEREF _Toc506465445 \h </w:instrText>
        </w:r>
        <w:r w:rsidR="00773715">
          <w:rPr>
            <w:noProof/>
            <w:webHidden/>
          </w:rPr>
        </w:r>
        <w:r w:rsidR="00773715">
          <w:rPr>
            <w:noProof/>
            <w:webHidden/>
          </w:rPr>
          <w:fldChar w:fldCharType="separate"/>
        </w:r>
        <w:r w:rsidR="00773715">
          <w:rPr>
            <w:noProof/>
            <w:webHidden/>
          </w:rPr>
          <w:t>23</w:t>
        </w:r>
        <w:r w:rsidR="00773715">
          <w:rPr>
            <w:noProof/>
            <w:webHidden/>
          </w:rPr>
          <w:fldChar w:fldCharType="end"/>
        </w:r>
      </w:hyperlink>
    </w:p>
    <w:p w14:paraId="223D7B10" w14:textId="54838ABF" w:rsidR="00773715" w:rsidRDefault="00C05B2B">
      <w:pPr>
        <w:pStyle w:val="TOC2"/>
        <w:rPr>
          <w:rFonts w:asciiTheme="minorHAnsi" w:eastAsiaTheme="minorEastAsia" w:hAnsiTheme="minorHAnsi" w:cstheme="minorBidi"/>
          <w:noProof/>
          <w:sz w:val="24"/>
          <w:lang w:val="en-AU" w:eastAsia="en-AU"/>
        </w:rPr>
      </w:pPr>
      <w:hyperlink w:anchor="_Toc506465446" w:history="1">
        <w:r w:rsidR="00773715" w:rsidRPr="002E5A26">
          <w:rPr>
            <w:rStyle w:val="Hyperlink"/>
            <w:noProof/>
          </w:rPr>
          <w:t>4.2 Level 1 – Build/Run the Lab Based on Requirements and Some Hints</w:t>
        </w:r>
        <w:r w:rsidR="00773715">
          <w:rPr>
            <w:noProof/>
            <w:webHidden/>
          </w:rPr>
          <w:tab/>
        </w:r>
        <w:r w:rsidR="00773715">
          <w:rPr>
            <w:noProof/>
            <w:webHidden/>
          </w:rPr>
          <w:fldChar w:fldCharType="begin"/>
        </w:r>
        <w:r w:rsidR="00773715">
          <w:rPr>
            <w:noProof/>
            <w:webHidden/>
          </w:rPr>
          <w:instrText xml:space="preserve"> PAGEREF _Toc506465446 \h </w:instrText>
        </w:r>
        <w:r w:rsidR="00773715">
          <w:rPr>
            <w:noProof/>
            <w:webHidden/>
          </w:rPr>
        </w:r>
        <w:r w:rsidR="00773715">
          <w:rPr>
            <w:noProof/>
            <w:webHidden/>
          </w:rPr>
          <w:fldChar w:fldCharType="separate"/>
        </w:r>
        <w:r w:rsidR="00773715">
          <w:rPr>
            <w:noProof/>
            <w:webHidden/>
          </w:rPr>
          <w:t>24</w:t>
        </w:r>
        <w:r w:rsidR="00773715">
          <w:rPr>
            <w:noProof/>
            <w:webHidden/>
          </w:rPr>
          <w:fldChar w:fldCharType="end"/>
        </w:r>
      </w:hyperlink>
    </w:p>
    <w:p w14:paraId="2BA6E85C" w14:textId="77FA6348" w:rsidR="00773715" w:rsidRDefault="00C05B2B">
      <w:pPr>
        <w:pStyle w:val="TOC3"/>
        <w:rPr>
          <w:rFonts w:asciiTheme="minorHAnsi" w:eastAsiaTheme="minorEastAsia" w:hAnsiTheme="minorHAnsi" w:cstheme="minorBidi"/>
          <w:noProof/>
          <w:sz w:val="24"/>
          <w:lang w:val="en-AU" w:eastAsia="en-AU"/>
        </w:rPr>
      </w:pPr>
      <w:hyperlink w:anchor="_Toc506465447" w:history="1">
        <w:r w:rsidR="00773715" w:rsidRPr="002E5A26">
          <w:rPr>
            <w:rStyle w:val="Hyperlink"/>
            <w:noProof/>
          </w:rPr>
          <w:t>4.2.1 Hints for Account Adoption Rules</w:t>
        </w:r>
        <w:r w:rsidR="00773715">
          <w:rPr>
            <w:noProof/>
            <w:webHidden/>
          </w:rPr>
          <w:tab/>
        </w:r>
        <w:r w:rsidR="00773715">
          <w:rPr>
            <w:noProof/>
            <w:webHidden/>
          </w:rPr>
          <w:fldChar w:fldCharType="begin"/>
        </w:r>
        <w:r w:rsidR="00773715">
          <w:rPr>
            <w:noProof/>
            <w:webHidden/>
          </w:rPr>
          <w:instrText xml:space="preserve"> PAGEREF _Toc506465447 \h </w:instrText>
        </w:r>
        <w:r w:rsidR="00773715">
          <w:rPr>
            <w:noProof/>
            <w:webHidden/>
          </w:rPr>
        </w:r>
        <w:r w:rsidR="00773715">
          <w:rPr>
            <w:noProof/>
            <w:webHidden/>
          </w:rPr>
          <w:fldChar w:fldCharType="separate"/>
        </w:r>
        <w:r w:rsidR="00773715">
          <w:rPr>
            <w:noProof/>
            <w:webHidden/>
          </w:rPr>
          <w:t>24</w:t>
        </w:r>
        <w:r w:rsidR="00773715">
          <w:rPr>
            <w:noProof/>
            <w:webHidden/>
          </w:rPr>
          <w:fldChar w:fldCharType="end"/>
        </w:r>
      </w:hyperlink>
    </w:p>
    <w:p w14:paraId="3D2CD934" w14:textId="42A85552" w:rsidR="00773715" w:rsidRDefault="00C05B2B">
      <w:pPr>
        <w:pStyle w:val="TOC3"/>
        <w:rPr>
          <w:rFonts w:asciiTheme="minorHAnsi" w:eastAsiaTheme="minorEastAsia" w:hAnsiTheme="minorHAnsi" w:cstheme="minorBidi"/>
          <w:noProof/>
          <w:sz w:val="24"/>
          <w:lang w:val="en-AU" w:eastAsia="en-AU"/>
        </w:rPr>
      </w:pPr>
      <w:hyperlink w:anchor="_Toc506465448" w:history="1">
        <w:r w:rsidR="00773715" w:rsidRPr="002E5A26">
          <w:rPr>
            <w:rStyle w:val="Hyperlink"/>
            <w:noProof/>
          </w:rPr>
          <w:t>4.2.2 Hints for AD Adapter and Enterprise Connector</w:t>
        </w:r>
        <w:r w:rsidR="00773715">
          <w:rPr>
            <w:noProof/>
            <w:webHidden/>
          </w:rPr>
          <w:tab/>
        </w:r>
        <w:r w:rsidR="00773715">
          <w:rPr>
            <w:noProof/>
            <w:webHidden/>
          </w:rPr>
          <w:fldChar w:fldCharType="begin"/>
        </w:r>
        <w:r w:rsidR="00773715">
          <w:rPr>
            <w:noProof/>
            <w:webHidden/>
          </w:rPr>
          <w:instrText xml:space="preserve"> PAGEREF _Toc506465448 \h </w:instrText>
        </w:r>
        <w:r w:rsidR="00773715">
          <w:rPr>
            <w:noProof/>
            <w:webHidden/>
          </w:rPr>
        </w:r>
        <w:r w:rsidR="00773715">
          <w:rPr>
            <w:noProof/>
            <w:webHidden/>
          </w:rPr>
          <w:fldChar w:fldCharType="separate"/>
        </w:r>
        <w:r w:rsidR="00773715">
          <w:rPr>
            <w:noProof/>
            <w:webHidden/>
          </w:rPr>
          <w:t>24</w:t>
        </w:r>
        <w:r w:rsidR="00773715">
          <w:rPr>
            <w:noProof/>
            <w:webHidden/>
          </w:rPr>
          <w:fldChar w:fldCharType="end"/>
        </w:r>
      </w:hyperlink>
    </w:p>
    <w:p w14:paraId="7C957A2D" w14:textId="41CF8F9F" w:rsidR="00773715" w:rsidRDefault="00C05B2B">
      <w:pPr>
        <w:pStyle w:val="TOC3"/>
        <w:rPr>
          <w:rFonts w:asciiTheme="minorHAnsi" w:eastAsiaTheme="minorEastAsia" w:hAnsiTheme="minorHAnsi" w:cstheme="minorBidi"/>
          <w:noProof/>
          <w:sz w:val="24"/>
          <w:lang w:val="en-AU" w:eastAsia="en-AU"/>
        </w:rPr>
      </w:pPr>
      <w:hyperlink w:anchor="_Toc506465449" w:history="1">
        <w:r w:rsidR="00773715" w:rsidRPr="002E5A26">
          <w:rPr>
            <w:rStyle w:val="Hyperlink"/>
            <w:noProof/>
          </w:rPr>
          <w:t>4.2.3 Hints for Account Configuration (incl. Account Attributes)</w:t>
        </w:r>
        <w:r w:rsidR="00773715">
          <w:rPr>
            <w:noProof/>
            <w:webHidden/>
          </w:rPr>
          <w:tab/>
        </w:r>
        <w:r w:rsidR="00773715">
          <w:rPr>
            <w:noProof/>
            <w:webHidden/>
          </w:rPr>
          <w:fldChar w:fldCharType="begin"/>
        </w:r>
        <w:r w:rsidR="00773715">
          <w:rPr>
            <w:noProof/>
            <w:webHidden/>
          </w:rPr>
          <w:instrText xml:space="preserve"> PAGEREF _Toc506465449 \h </w:instrText>
        </w:r>
        <w:r w:rsidR="00773715">
          <w:rPr>
            <w:noProof/>
            <w:webHidden/>
          </w:rPr>
        </w:r>
        <w:r w:rsidR="00773715">
          <w:rPr>
            <w:noProof/>
            <w:webHidden/>
          </w:rPr>
          <w:fldChar w:fldCharType="separate"/>
        </w:r>
        <w:r w:rsidR="00773715">
          <w:rPr>
            <w:noProof/>
            <w:webHidden/>
          </w:rPr>
          <w:t>26</w:t>
        </w:r>
        <w:r w:rsidR="00773715">
          <w:rPr>
            <w:noProof/>
            <w:webHidden/>
          </w:rPr>
          <w:fldChar w:fldCharType="end"/>
        </w:r>
      </w:hyperlink>
    </w:p>
    <w:p w14:paraId="0D7D0BD5" w14:textId="534154DF" w:rsidR="00773715" w:rsidRDefault="00C05B2B">
      <w:pPr>
        <w:pStyle w:val="TOC3"/>
        <w:rPr>
          <w:rFonts w:asciiTheme="minorHAnsi" w:eastAsiaTheme="minorEastAsia" w:hAnsiTheme="minorHAnsi" w:cstheme="minorBidi"/>
          <w:noProof/>
          <w:sz w:val="24"/>
          <w:lang w:val="en-AU" w:eastAsia="en-AU"/>
        </w:rPr>
      </w:pPr>
      <w:hyperlink w:anchor="_Toc506465450" w:history="1">
        <w:r w:rsidR="00773715" w:rsidRPr="002E5A26">
          <w:rPr>
            <w:rStyle w:val="Hyperlink"/>
            <w:noProof/>
          </w:rPr>
          <w:t>4.2.4 Hints for Entitlement Management and Default Entitlements</w:t>
        </w:r>
        <w:r w:rsidR="00773715">
          <w:rPr>
            <w:noProof/>
            <w:webHidden/>
          </w:rPr>
          <w:tab/>
        </w:r>
        <w:r w:rsidR="00773715">
          <w:rPr>
            <w:noProof/>
            <w:webHidden/>
          </w:rPr>
          <w:fldChar w:fldCharType="begin"/>
        </w:r>
        <w:r w:rsidR="00773715">
          <w:rPr>
            <w:noProof/>
            <w:webHidden/>
          </w:rPr>
          <w:instrText xml:space="preserve"> PAGEREF _Toc506465450 \h </w:instrText>
        </w:r>
        <w:r w:rsidR="00773715">
          <w:rPr>
            <w:noProof/>
            <w:webHidden/>
          </w:rPr>
        </w:r>
        <w:r w:rsidR="00773715">
          <w:rPr>
            <w:noProof/>
            <w:webHidden/>
          </w:rPr>
          <w:fldChar w:fldCharType="separate"/>
        </w:r>
        <w:r w:rsidR="00773715">
          <w:rPr>
            <w:noProof/>
            <w:webHidden/>
          </w:rPr>
          <w:t>27</w:t>
        </w:r>
        <w:r w:rsidR="00773715">
          <w:rPr>
            <w:noProof/>
            <w:webHidden/>
          </w:rPr>
          <w:fldChar w:fldCharType="end"/>
        </w:r>
      </w:hyperlink>
    </w:p>
    <w:p w14:paraId="113BAB0C" w14:textId="426E26D0" w:rsidR="00773715" w:rsidRDefault="00C05B2B">
      <w:pPr>
        <w:pStyle w:val="TOC3"/>
        <w:rPr>
          <w:rFonts w:asciiTheme="minorHAnsi" w:eastAsiaTheme="minorEastAsia" w:hAnsiTheme="minorHAnsi" w:cstheme="minorBidi"/>
          <w:noProof/>
          <w:sz w:val="24"/>
          <w:lang w:val="en-AU" w:eastAsia="en-AU"/>
        </w:rPr>
      </w:pPr>
      <w:hyperlink w:anchor="_Toc506465451" w:history="1">
        <w:r w:rsidR="00773715" w:rsidRPr="002E5A26">
          <w:rPr>
            <w:rStyle w:val="Hyperlink"/>
            <w:noProof/>
          </w:rPr>
          <w:t>4.2.5 Hints for Access Request Management Workflow</w:t>
        </w:r>
        <w:r w:rsidR="00773715">
          <w:rPr>
            <w:noProof/>
            <w:webHidden/>
          </w:rPr>
          <w:tab/>
        </w:r>
        <w:r w:rsidR="00773715">
          <w:rPr>
            <w:noProof/>
            <w:webHidden/>
          </w:rPr>
          <w:fldChar w:fldCharType="begin"/>
        </w:r>
        <w:r w:rsidR="00773715">
          <w:rPr>
            <w:noProof/>
            <w:webHidden/>
          </w:rPr>
          <w:instrText xml:space="preserve"> PAGEREF _Toc506465451 \h </w:instrText>
        </w:r>
        <w:r w:rsidR="00773715">
          <w:rPr>
            <w:noProof/>
            <w:webHidden/>
          </w:rPr>
        </w:r>
        <w:r w:rsidR="00773715">
          <w:rPr>
            <w:noProof/>
            <w:webHidden/>
          </w:rPr>
          <w:fldChar w:fldCharType="separate"/>
        </w:r>
        <w:r w:rsidR="00773715">
          <w:rPr>
            <w:noProof/>
            <w:webHidden/>
          </w:rPr>
          <w:t>27</w:t>
        </w:r>
        <w:r w:rsidR="00773715">
          <w:rPr>
            <w:noProof/>
            <w:webHidden/>
          </w:rPr>
          <w:fldChar w:fldCharType="end"/>
        </w:r>
      </w:hyperlink>
    </w:p>
    <w:p w14:paraId="391D9578" w14:textId="4DF266BE" w:rsidR="00773715" w:rsidRDefault="00C05B2B">
      <w:pPr>
        <w:pStyle w:val="TOC3"/>
        <w:rPr>
          <w:rFonts w:asciiTheme="minorHAnsi" w:eastAsiaTheme="minorEastAsia" w:hAnsiTheme="minorHAnsi" w:cstheme="minorBidi"/>
          <w:noProof/>
          <w:sz w:val="24"/>
          <w:lang w:val="en-AU" w:eastAsia="en-AU"/>
        </w:rPr>
      </w:pPr>
      <w:hyperlink w:anchor="_Toc506465452" w:history="1">
        <w:r w:rsidR="00773715" w:rsidRPr="002E5A26">
          <w:rPr>
            <w:rStyle w:val="Hyperlink"/>
            <w:noProof/>
          </w:rPr>
          <w:t>4.2.6 Hints for User Modify Rule (for Attribute Enforcement)</w:t>
        </w:r>
        <w:r w:rsidR="00773715">
          <w:rPr>
            <w:noProof/>
            <w:webHidden/>
          </w:rPr>
          <w:tab/>
        </w:r>
        <w:r w:rsidR="00773715">
          <w:rPr>
            <w:noProof/>
            <w:webHidden/>
          </w:rPr>
          <w:fldChar w:fldCharType="begin"/>
        </w:r>
        <w:r w:rsidR="00773715">
          <w:rPr>
            <w:noProof/>
            <w:webHidden/>
          </w:rPr>
          <w:instrText xml:space="preserve"> PAGEREF _Toc506465452 \h </w:instrText>
        </w:r>
        <w:r w:rsidR="00773715">
          <w:rPr>
            <w:noProof/>
            <w:webHidden/>
          </w:rPr>
        </w:r>
        <w:r w:rsidR="00773715">
          <w:rPr>
            <w:noProof/>
            <w:webHidden/>
          </w:rPr>
          <w:fldChar w:fldCharType="separate"/>
        </w:r>
        <w:r w:rsidR="00773715">
          <w:rPr>
            <w:noProof/>
            <w:webHidden/>
          </w:rPr>
          <w:t>27</w:t>
        </w:r>
        <w:r w:rsidR="00773715">
          <w:rPr>
            <w:noProof/>
            <w:webHidden/>
          </w:rPr>
          <w:fldChar w:fldCharType="end"/>
        </w:r>
      </w:hyperlink>
    </w:p>
    <w:p w14:paraId="3EFBF995" w14:textId="057E01D8" w:rsidR="00773715" w:rsidRDefault="00C05B2B">
      <w:pPr>
        <w:pStyle w:val="TOC3"/>
        <w:rPr>
          <w:rFonts w:asciiTheme="minorHAnsi" w:eastAsiaTheme="minorEastAsia" w:hAnsiTheme="minorHAnsi" w:cstheme="minorBidi"/>
          <w:noProof/>
          <w:sz w:val="24"/>
          <w:lang w:val="en-AU" w:eastAsia="en-AU"/>
        </w:rPr>
      </w:pPr>
      <w:hyperlink w:anchor="_Toc506465453" w:history="1">
        <w:r w:rsidR="00773715" w:rsidRPr="002E5A26">
          <w:rPr>
            <w:rStyle w:val="Hyperlink"/>
            <w:noProof/>
          </w:rPr>
          <w:t>4.2.7 Testing Hints</w:t>
        </w:r>
        <w:r w:rsidR="00773715">
          <w:rPr>
            <w:noProof/>
            <w:webHidden/>
          </w:rPr>
          <w:tab/>
        </w:r>
        <w:r w:rsidR="00773715">
          <w:rPr>
            <w:noProof/>
            <w:webHidden/>
          </w:rPr>
          <w:fldChar w:fldCharType="begin"/>
        </w:r>
        <w:r w:rsidR="00773715">
          <w:rPr>
            <w:noProof/>
            <w:webHidden/>
          </w:rPr>
          <w:instrText xml:space="preserve"> PAGEREF _Toc506465453 \h </w:instrText>
        </w:r>
        <w:r w:rsidR="00773715">
          <w:rPr>
            <w:noProof/>
            <w:webHidden/>
          </w:rPr>
        </w:r>
        <w:r w:rsidR="00773715">
          <w:rPr>
            <w:noProof/>
            <w:webHidden/>
          </w:rPr>
          <w:fldChar w:fldCharType="separate"/>
        </w:r>
        <w:r w:rsidR="00773715">
          <w:rPr>
            <w:noProof/>
            <w:webHidden/>
          </w:rPr>
          <w:t>29</w:t>
        </w:r>
        <w:r w:rsidR="00773715">
          <w:rPr>
            <w:noProof/>
            <w:webHidden/>
          </w:rPr>
          <w:fldChar w:fldCharType="end"/>
        </w:r>
      </w:hyperlink>
    </w:p>
    <w:p w14:paraId="63A28C90" w14:textId="64E143D6" w:rsidR="00773715" w:rsidRDefault="00C05B2B">
      <w:pPr>
        <w:pStyle w:val="TOC2"/>
        <w:rPr>
          <w:rFonts w:asciiTheme="minorHAnsi" w:eastAsiaTheme="minorEastAsia" w:hAnsiTheme="minorHAnsi" w:cstheme="minorBidi"/>
          <w:noProof/>
          <w:sz w:val="24"/>
          <w:lang w:val="en-AU" w:eastAsia="en-AU"/>
        </w:rPr>
      </w:pPr>
      <w:hyperlink w:anchor="_Toc506465454" w:history="1">
        <w:r w:rsidR="00773715" w:rsidRPr="002E5A26">
          <w:rPr>
            <w:rStyle w:val="Hyperlink"/>
            <w:noProof/>
          </w:rPr>
          <w:t>4.3 Level 2 – Detailed Lab Instructions</w:t>
        </w:r>
        <w:r w:rsidR="00773715">
          <w:rPr>
            <w:noProof/>
            <w:webHidden/>
          </w:rPr>
          <w:tab/>
        </w:r>
        <w:r w:rsidR="00773715">
          <w:rPr>
            <w:noProof/>
            <w:webHidden/>
          </w:rPr>
          <w:fldChar w:fldCharType="begin"/>
        </w:r>
        <w:r w:rsidR="00773715">
          <w:rPr>
            <w:noProof/>
            <w:webHidden/>
          </w:rPr>
          <w:instrText xml:space="preserve"> PAGEREF _Toc506465454 \h </w:instrText>
        </w:r>
        <w:r w:rsidR="00773715">
          <w:rPr>
            <w:noProof/>
            <w:webHidden/>
          </w:rPr>
        </w:r>
        <w:r w:rsidR="00773715">
          <w:rPr>
            <w:noProof/>
            <w:webHidden/>
          </w:rPr>
          <w:fldChar w:fldCharType="separate"/>
        </w:r>
        <w:r w:rsidR="00773715">
          <w:rPr>
            <w:noProof/>
            <w:webHidden/>
          </w:rPr>
          <w:t>31</w:t>
        </w:r>
        <w:r w:rsidR="00773715">
          <w:rPr>
            <w:noProof/>
            <w:webHidden/>
          </w:rPr>
          <w:fldChar w:fldCharType="end"/>
        </w:r>
      </w:hyperlink>
    </w:p>
    <w:p w14:paraId="6DF75C6E" w14:textId="3F36A2D0" w:rsidR="00773715" w:rsidRDefault="00C05B2B">
      <w:pPr>
        <w:pStyle w:val="TOC3"/>
        <w:rPr>
          <w:rFonts w:asciiTheme="minorHAnsi" w:eastAsiaTheme="minorEastAsia" w:hAnsiTheme="minorHAnsi" w:cstheme="minorBidi"/>
          <w:noProof/>
          <w:sz w:val="24"/>
          <w:lang w:val="en-AU" w:eastAsia="en-AU"/>
        </w:rPr>
      </w:pPr>
      <w:hyperlink w:anchor="_Toc506465455" w:history="1">
        <w:r w:rsidR="00773715" w:rsidRPr="002E5A26">
          <w:rPr>
            <w:rStyle w:val="Hyperlink"/>
            <w:noProof/>
          </w:rPr>
          <w:t>4.3.1 Summary of Lab Flow and Configuration</w:t>
        </w:r>
        <w:r w:rsidR="00773715">
          <w:rPr>
            <w:noProof/>
            <w:webHidden/>
          </w:rPr>
          <w:tab/>
        </w:r>
        <w:r w:rsidR="00773715">
          <w:rPr>
            <w:noProof/>
            <w:webHidden/>
          </w:rPr>
          <w:fldChar w:fldCharType="begin"/>
        </w:r>
        <w:r w:rsidR="00773715">
          <w:rPr>
            <w:noProof/>
            <w:webHidden/>
          </w:rPr>
          <w:instrText xml:space="preserve"> PAGEREF _Toc506465455 \h </w:instrText>
        </w:r>
        <w:r w:rsidR="00773715">
          <w:rPr>
            <w:noProof/>
            <w:webHidden/>
          </w:rPr>
        </w:r>
        <w:r w:rsidR="00773715">
          <w:rPr>
            <w:noProof/>
            <w:webHidden/>
          </w:rPr>
          <w:fldChar w:fldCharType="separate"/>
        </w:r>
        <w:r w:rsidR="00773715">
          <w:rPr>
            <w:noProof/>
            <w:webHidden/>
          </w:rPr>
          <w:t>31</w:t>
        </w:r>
        <w:r w:rsidR="00773715">
          <w:rPr>
            <w:noProof/>
            <w:webHidden/>
          </w:rPr>
          <w:fldChar w:fldCharType="end"/>
        </w:r>
      </w:hyperlink>
    </w:p>
    <w:p w14:paraId="45A1EC49" w14:textId="5F4E0E1A" w:rsidR="00773715" w:rsidRDefault="00C05B2B">
      <w:pPr>
        <w:pStyle w:val="TOC3"/>
        <w:rPr>
          <w:rFonts w:asciiTheme="minorHAnsi" w:eastAsiaTheme="minorEastAsia" w:hAnsiTheme="minorHAnsi" w:cstheme="minorBidi"/>
          <w:noProof/>
          <w:sz w:val="24"/>
          <w:lang w:val="en-AU" w:eastAsia="en-AU"/>
        </w:rPr>
      </w:pPr>
      <w:hyperlink w:anchor="_Toc506465456" w:history="1">
        <w:r w:rsidR="00773715" w:rsidRPr="002E5A26">
          <w:rPr>
            <w:rStyle w:val="Hyperlink"/>
            <w:noProof/>
          </w:rPr>
          <w:t>4.3.2 Checking Account Adoption Rules</w:t>
        </w:r>
        <w:r w:rsidR="00773715">
          <w:rPr>
            <w:noProof/>
            <w:webHidden/>
          </w:rPr>
          <w:tab/>
        </w:r>
        <w:r w:rsidR="00773715">
          <w:rPr>
            <w:noProof/>
            <w:webHidden/>
          </w:rPr>
          <w:fldChar w:fldCharType="begin"/>
        </w:r>
        <w:r w:rsidR="00773715">
          <w:rPr>
            <w:noProof/>
            <w:webHidden/>
          </w:rPr>
          <w:instrText xml:space="preserve"> PAGEREF _Toc506465456 \h </w:instrText>
        </w:r>
        <w:r w:rsidR="00773715">
          <w:rPr>
            <w:noProof/>
            <w:webHidden/>
          </w:rPr>
        </w:r>
        <w:r w:rsidR="00773715">
          <w:rPr>
            <w:noProof/>
            <w:webHidden/>
          </w:rPr>
          <w:fldChar w:fldCharType="separate"/>
        </w:r>
        <w:r w:rsidR="00773715">
          <w:rPr>
            <w:noProof/>
            <w:webHidden/>
          </w:rPr>
          <w:t>31</w:t>
        </w:r>
        <w:r w:rsidR="00773715">
          <w:rPr>
            <w:noProof/>
            <w:webHidden/>
          </w:rPr>
          <w:fldChar w:fldCharType="end"/>
        </w:r>
      </w:hyperlink>
    </w:p>
    <w:p w14:paraId="6FF27DF7" w14:textId="1BF87D5C" w:rsidR="00773715" w:rsidRDefault="00C05B2B">
      <w:pPr>
        <w:pStyle w:val="TOC3"/>
        <w:rPr>
          <w:rFonts w:asciiTheme="minorHAnsi" w:eastAsiaTheme="minorEastAsia" w:hAnsiTheme="minorHAnsi" w:cstheme="minorBidi"/>
          <w:noProof/>
          <w:sz w:val="24"/>
          <w:lang w:val="en-AU" w:eastAsia="en-AU"/>
        </w:rPr>
      </w:pPr>
      <w:hyperlink w:anchor="_Toc506465457" w:history="1">
        <w:r w:rsidR="00773715" w:rsidRPr="002E5A26">
          <w:rPr>
            <w:rStyle w:val="Hyperlink"/>
            <w:noProof/>
          </w:rPr>
          <w:t>4.3.3 Install and Configure the Adapter</w:t>
        </w:r>
        <w:r w:rsidR="00773715">
          <w:rPr>
            <w:noProof/>
            <w:webHidden/>
          </w:rPr>
          <w:tab/>
        </w:r>
        <w:r w:rsidR="00773715">
          <w:rPr>
            <w:noProof/>
            <w:webHidden/>
          </w:rPr>
          <w:fldChar w:fldCharType="begin"/>
        </w:r>
        <w:r w:rsidR="00773715">
          <w:rPr>
            <w:noProof/>
            <w:webHidden/>
          </w:rPr>
          <w:instrText xml:space="preserve"> PAGEREF _Toc506465457 \h </w:instrText>
        </w:r>
        <w:r w:rsidR="00773715">
          <w:rPr>
            <w:noProof/>
            <w:webHidden/>
          </w:rPr>
        </w:r>
        <w:r w:rsidR="00773715">
          <w:rPr>
            <w:noProof/>
            <w:webHidden/>
          </w:rPr>
          <w:fldChar w:fldCharType="separate"/>
        </w:r>
        <w:r w:rsidR="00773715">
          <w:rPr>
            <w:noProof/>
            <w:webHidden/>
          </w:rPr>
          <w:t>33</w:t>
        </w:r>
        <w:r w:rsidR="00773715">
          <w:rPr>
            <w:noProof/>
            <w:webHidden/>
          </w:rPr>
          <w:fldChar w:fldCharType="end"/>
        </w:r>
      </w:hyperlink>
    </w:p>
    <w:p w14:paraId="44D75794" w14:textId="2844FF21" w:rsidR="00773715" w:rsidRDefault="00C05B2B">
      <w:pPr>
        <w:pStyle w:val="TOC3"/>
        <w:rPr>
          <w:rFonts w:asciiTheme="minorHAnsi" w:eastAsiaTheme="minorEastAsia" w:hAnsiTheme="minorHAnsi" w:cstheme="minorBidi"/>
          <w:noProof/>
          <w:sz w:val="24"/>
          <w:lang w:val="en-AU" w:eastAsia="en-AU"/>
        </w:rPr>
      </w:pPr>
      <w:hyperlink w:anchor="_Toc506465458" w:history="1">
        <w:r w:rsidR="00773715" w:rsidRPr="002E5A26">
          <w:rPr>
            <w:rStyle w:val="Hyperlink"/>
            <w:noProof/>
          </w:rPr>
          <w:t>4.3.4 Configuring the New AD Account (incl. Attribute Mapping)</w:t>
        </w:r>
        <w:r w:rsidR="00773715">
          <w:rPr>
            <w:noProof/>
            <w:webHidden/>
          </w:rPr>
          <w:tab/>
        </w:r>
        <w:r w:rsidR="00773715">
          <w:rPr>
            <w:noProof/>
            <w:webHidden/>
          </w:rPr>
          <w:fldChar w:fldCharType="begin"/>
        </w:r>
        <w:r w:rsidR="00773715">
          <w:rPr>
            <w:noProof/>
            <w:webHidden/>
          </w:rPr>
          <w:instrText xml:space="preserve"> PAGEREF _Toc506465458 \h </w:instrText>
        </w:r>
        <w:r w:rsidR="00773715">
          <w:rPr>
            <w:noProof/>
            <w:webHidden/>
          </w:rPr>
        </w:r>
        <w:r w:rsidR="00773715">
          <w:rPr>
            <w:noProof/>
            <w:webHidden/>
          </w:rPr>
          <w:fldChar w:fldCharType="separate"/>
        </w:r>
        <w:r w:rsidR="00773715">
          <w:rPr>
            <w:noProof/>
            <w:webHidden/>
          </w:rPr>
          <w:t>44</w:t>
        </w:r>
        <w:r w:rsidR="00773715">
          <w:rPr>
            <w:noProof/>
            <w:webHidden/>
          </w:rPr>
          <w:fldChar w:fldCharType="end"/>
        </w:r>
      </w:hyperlink>
    </w:p>
    <w:p w14:paraId="1447A382" w14:textId="3B5C6F91" w:rsidR="00773715" w:rsidRDefault="00C05B2B">
      <w:pPr>
        <w:pStyle w:val="TOC3"/>
        <w:rPr>
          <w:rFonts w:asciiTheme="minorHAnsi" w:eastAsiaTheme="minorEastAsia" w:hAnsiTheme="minorHAnsi" w:cstheme="minorBidi"/>
          <w:noProof/>
          <w:sz w:val="24"/>
          <w:lang w:val="en-AU" w:eastAsia="en-AU"/>
        </w:rPr>
      </w:pPr>
      <w:hyperlink w:anchor="_Toc506465459" w:history="1">
        <w:r w:rsidR="00773715" w:rsidRPr="002E5A26">
          <w:rPr>
            <w:rStyle w:val="Hyperlink"/>
            <w:noProof/>
          </w:rPr>
          <w:t>4.3.5 Configure Entitlement Management and Default Entitlements</w:t>
        </w:r>
        <w:r w:rsidR="00773715">
          <w:rPr>
            <w:noProof/>
            <w:webHidden/>
          </w:rPr>
          <w:tab/>
        </w:r>
        <w:r w:rsidR="00773715">
          <w:rPr>
            <w:noProof/>
            <w:webHidden/>
          </w:rPr>
          <w:fldChar w:fldCharType="begin"/>
        </w:r>
        <w:r w:rsidR="00773715">
          <w:rPr>
            <w:noProof/>
            <w:webHidden/>
          </w:rPr>
          <w:instrText xml:space="preserve"> PAGEREF _Toc506465459 \h </w:instrText>
        </w:r>
        <w:r w:rsidR="00773715">
          <w:rPr>
            <w:noProof/>
            <w:webHidden/>
          </w:rPr>
        </w:r>
        <w:r w:rsidR="00773715">
          <w:rPr>
            <w:noProof/>
            <w:webHidden/>
          </w:rPr>
          <w:fldChar w:fldCharType="separate"/>
        </w:r>
        <w:r w:rsidR="00773715">
          <w:rPr>
            <w:noProof/>
            <w:webHidden/>
          </w:rPr>
          <w:t>49</w:t>
        </w:r>
        <w:r w:rsidR="00773715">
          <w:rPr>
            <w:noProof/>
            <w:webHidden/>
          </w:rPr>
          <w:fldChar w:fldCharType="end"/>
        </w:r>
      </w:hyperlink>
    </w:p>
    <w:p w14:paraId="1B58646E" w14:textId="7C531CB1" w:rsidR="00773715" w:rsidRDefault="00C05B2B">
      <w:pPr>
        <w:pStyle w:val="TOC3"/>
        <w:rPr>
          <w:rFonts w:asciiTheme="minorHAnsi" w:eastAsiaTheme="minorEastAsia" w:hAnsiTheme="minorHAnsi" w:cstheme="minorBidi"/>
          <w:noProof/>
          <w:sz w:val="24"/>
          <w:lang w:val="en-AU" w:eastAsia="en-AU"/>
        </w:rPr>
      </w:pPr>
      <w:hyperlink w:anchor="_Toc506465460" w:history="1">
        <w:r w:rsidR="00773715" w:rsidRPr="002E5A26">
          <w:rPr>
            <w:rStyle w:val="Hyperlink"/>
            <w:noProof/>
          </w:rPr>
          <w:t>4.3.6 Configure Access Request Management Workflow</w:t>
        </w:r>
        <w:r w:rsidR="00773715">
          <w:rPr>
            <w:noProof/>
            <w:webHidden/>
          </w:rPr>
          <w:tab/>
        </w:r>
        <w:r w:rsidR="00773715">
          <w:rPr>
            <w:noProof/>
            <w:webHidden/>
          </w:rPr>
          <w:fldChar w:fldCharType="begin"/>
        </w:r>
        <w:r w:rsidR="00773715">
          <w:rPr>
            <w:noProof/>
            <w:webHidden/>
          </w:rPr>
          <w:instrText xml:space="preserve"> PAGEREF _Toc506465460 \h </w:instrText>
        </w:r>
        <w:r w:rsidR="00773715">
          <w:rPr>
            <w:noProof/>
            <w:webHidden/>
          </w:rPr>
        </w:r>
        <w:r w:rsidR="00773715">
          <w:rPr>
            <w:noProof/>
            <w:webHidden/>
          </w:rPr>
          <w:fldChar w:fldCharType="separate"/>
        </w:r>
        <w:r w:rsidR="00773715">
          <w:rPr>
            <w:noProof/>
            <w:webHidden/>
          </w:rPr>
          <w:t>53</w:t>
        </w:r>
        <w:r w:rsidR="00773715">
          <w:rPr>
            <w:noProof/>
            <w:webHidden/>
          </w:rPr>
          <w:fldChar w:fldCharType="end"/>
        </w:r>
      </w:hyperlink>
    </w:p>
    <w:p w14:paraId="29119E43" w14:textId="11A09D64" w:rsidR="00773715" w:rsidRDefault="00C05B2B">
      <w:pPr>
        <w:pStyle w:val="TOC3"/>
        <w:rPr>
          <w:rFonts w:asciiTheme="minorHAnsi" w:eastAsiaTheme="minorEastAsia" w:hAnsiTheme="minorHAnsi" w:cstheme="minorBidi"/>
          <w:noProof/>
          <w:sz w:val="24"/>
          <w:lang w:val="en-AU" w:eastAsia="en-AU"/>
        </w:rPr>
      </w:pPr>
      <w:hyperlink w:anchor="_Toc506465461" w:history="1">
        <w:r w:rsidR="00773715" w:rsidRPr="002E5A26">
          <w:rPr>
            <w:rStyle w:val="Hyperlink"/>
            <w:noProof/>
          </w:rPr>
          <w:t>4.3.7 Configure User Modify Rule (for Attribute Enforcement)</w:t>
        </w:r>
        <w:r w:rsidR="00773715">
          <w:rPr>
            <w:noProof/>
            <w:webHidden/>
          </w:rPr>
          <w:tab/>
        </w:r>
        <w:r w:rsidR="00773715">
          <w:rPr>
            <w:noProof/>
            <w:webHidden/>
          </w:rPr>
          <w:fldChar w:fldCharType="begin"/>
        </w:r>
        <w:r w:rsidR="00773715">
          <w:rPr>
            <w:noProof/>
            <w:webHidden/>
          </w:rPr>
          <w:instrText xml:space="preserve"> PAGEREF _Toc506465461 \h </w:instrText>
        </w:r>
        <w:r w:rsidR="00773715">
          <w:rPr>
            <w:noProof/>
            <w:webHidden/>
          </w:rPr>
        </w:r>
        <w:r w:rsidR="00773715">
          <w:rPr>
            <w:noProof/>
            <w:webHidden/>
          </w:rPr>
          <w:fldChar w:fldCharType="separate"/>
        </w:r>
        <w:r w:rsidR="00773715">
          <w:rPr>
            <w:noProof/>
            <w:webHidden/>
          </w:rPr>
          <w:t>56</w:t>
        </w:r>
        <w:r w:rsidR="00773715">
          <w:rPr>
            <w:noProof/>
            <w:webHidden/>
          </w:rPr>
          <w:fldChar w:fldCharType="end"/>
        </w:r>
      </w:hyperlink>
    </w:p>
    <w:p w14:paraId="23F14310" w14:textId="00065A2A" w:rsidR="00773715" w:rsidRDefault="00C05B2B">
      <w:pPr>
        <w:pStyle w:val="TOC3"/>
        <w:rPr>
          <w:rFonts w:asciiTheme="minorHAnsi" w:eastAsiaTheme="minorEastAsia" w:hAnsiTheme="minorHAnsi" w:cstheme="minorBidi"/>
          <w:noProof/>
          <w:sz w:val="24"/>
          <w:lang w:val="en-AU" w:eastAsia="en-AU"/>
        </w:rPr>
      </w:pPr>
      <w:hyperlink w:anchor="_Toc506465462" w:history="1">
        <w:r w:rsidR="00773715" w:rsidRPr="002E5A26">
          <w:rPr>
            <w:rStyle w:val="Hyperlink"/>
            <w:noProof/>
          </w:rPr>
          <w:t>4.3.8 Running the Lab Scenarios</w:t>
        </w:r>
        <w:r w:rsidR="00773715">
          <w:rPr>
            <w:noProof/>
            <w:webHidden/>
          </w:rPr>
          <w:tab/>
        </w:r>
        <w:r w:rsidR="00773715">
          <w:rPr>
            <w:noProof/>
            <w:webHidden/>
          </w:rPr>
          <w:fldChar w:fldCharType="begin"/>
        </w:r>
        <w:r w:rsidR="00773715">
          <w:rPr>
            <w:noProof/>
            <w:webHidden/>
          </w:rPr>
          <w:instrText xml:space="preserve"> PAGEREF _Toc506465462 \h </w:instrText>
        </w:r>
        <w:r w:rsidR="00773715">
          <w:rPr>
            <w:noProof/>
            <w:webHidden/>
          </w:rPr>
        </w:r>
        <w:r w:rsidR="00773715">
          <w:rPr>
            <w:noProof/>
            <w:webHidden/>
          </w:rPr>
          <w:fldChar w:fldCharType="separate"/>
        </w:r>
        <w:r w:rsidR="00773715">
          <w:rPr>
            <w:noProof/>
            <w:webHidden/>
          </w:rPr>
          <w:t>64</w:t>
        </w:r>
        <w:r w:rsidR="00773715">
          <w:rPr>
            <w:noProof/>
            <w:webHidden/>
          </w:rPr>
          <w:fldChar w:fldCharType="end"/>
        </w:r>
      </w:hyperlink>
    </w:p>
    <w:p w14:paraId="79A684AA" w14:textId="15CFCCFC" w:rsidR="00773715" w:rsidRDefault="00C05B2B">
      <w:pPr>
        <w:pStyle w:val="TOC1"/>
        <w:rPr>
          <w:rFonts w:asciiTheme="minorHAnsi" w:eastAsiaTheme="minorEastAsia" w:hAnsiTheme="minorHAnsi" w:cstheme="minorBidi"/>
          <w:b w:val="0"/>
          <w:noProof/>
          <w:sz w:val="24"/>
          <w:lang w:val="en-AU" w:eastAsia="en-AU"/>
        </w:rPr>
      </w:pPr>
      <w:hyperlink w:anchor="_Toc506465463" w:history="1">
        <w:r w:rsidR="00773715" w:rsidRPr="002E5A26">
          <w:rPr>
            <w:rStyle w:val="Hyperlink"/>
            <w:noProof/>
          </w:rPr>
          <w:t>Notices</w:t>
        </w:r>
        <w:r w:rsidR="00773715">
          <w:rPr>
            <w:noProof/>
            <w:webHidden/>
          </w:rPr>
          <w:tab/>
        </w:r>
        <w:r w:rsidR="00773715">
          <w:rPr>
            <w:noProof/>
            <w:webHidden/>
          </w:rPr>
          <w:fldChar w:fldCharType="begin"/>
        </w:r>
        <w:r w:rsidR="00773715">
          <w:rPr>
            <w:noProof/>
            <w:webHidden/>
          </w:rPr>
          <w:instrText xml:space="preserve"> PAGEREF _Toc506465463 \h </w:instrText>
        </w:r>
        <w:r w:rsidR="00773715">
          <w:rPr>
            <w:noProof/>
            <w:webHidden/>
          </w:rPr>
        </w:r>
        <w:r w:rsidR="00773715">
          <w:rPr>
            <w:noProof/>
            <w:webHidden/>
          </w:rPr>
          <w:fldChar w:fldCharType="separate"/>
        </w:r>
        <w:r w:rsidR="00773715">
          <w:rPr>
            <w:noProof/>
            <w:webHidden/>
          </w:rPr>
          <w:t>72</w:t>
        </w:r>
        <w:r w:rsidR="00773715">
          <w:rPr>
            <w:noProof/>
            <w:webHidden/>
          </w:rPr>
          <w:fldChar w:fldCharType="end"/>
        </w:r>
      </w:hyperlink>
    </w:p>
    <w:p w14:paraId="3E934AA9" w14:textId="15D1E0A1" w:rsidR="000B7324" w:rsidRDefault="000B7324" w:rsidP="004F2622">
      <w:r>
        <w:fldChar w:fldCharType="end"/>
      </w:r>
    </w:p>
    <w:p w14:paraId="457E8A4C" w14:textId="6D9AD3A7" w:rsidR="00D45773" w:rsidRDefault="00D45773" w:rsidP="00D45773">
      <w:pPr>
        <w:pStyle w:val="Heading1"/>
        <w:ind w:left="360" w:hanging="360"/>
      </w:pPr>
      <w:bookmarkStart w:id="0" w:name="_Toc474954051"/>
      <w:bookmarkStart w:id="1" w:name="_Ref475021429"/>
      <w:bookmarkStart w:id="2" w:name="_Toc506465427"/>
      <w:r>
        <w:lastRenderedPageBreak/>
        <w:t xml:space="preserve">Introduction to the </w:t>
      </w:r>
      <w:bookmarkEnd w:id="0"/>
      <w:bookmarkEnd w:id="1"/>
      <w:r w:rsidR="00A45C36">
        <w:t>Lab</w:t>
      </w:r>
      <w:bookmarkEnd w:id="2"/>
    </w:p>
    <w:p w14:paraId="52B4F6E5" w14:textId="77777777" w:rsidR="004D4B7D" w:rsidRDefault="00C60B8F" w:rsidP="00C60B8F">
      <w:r>
        <w:t xml:space="preserve">This document is a lab guide for </w:t>
      </w:r>
      <w:r w:rsidR="004D4B7D">
        <w:t xml:space="preserve">some advanced labs developed for the 2018 Technical Sales Academy. </w:t>
      </w:r>
    </w:p>
    <w:p w14:paraId="0FE6C257" w14:textId="77777777" w:rsidR="004D4B7D" w:rsidRDefault="004D4B7D" w:rsidP="00C60B8F"/>
    <w:p w14:paraId="6A1AD4E8" w14:textId="03708D3B" w:rsidR="004D4B7D" w:rsidRDefault="004D4B7D" w:rsidP="00C60B8F">
      <w:r>
        <w:t>The labs are geared towards students familiar with the IGI and are provided in three levels of lab detail:</w:t>
      </w:r>
    </w:p>
    <w:p w14:paraId="593210BB" w14:textId="01CCDFE3" w:rsidR="004D4B7D" w:rsidRDefault="004D4B7D" w:rsidP="00F61B1D">
      <w:pPr>
        <w:pStyle w:val="ListParagraph"/>
        <w:numPr>
          <w:ilvl w:val="0"/>
          <w:numId w:val="7"/>
        </w:numPr>
      </w:pPr>
      <w:r>
        <w:t>Level 0 – A list of the requirements to be implemented. This is for students very familiar with IGI and the advanced aspects of the product. No instructions are provided.</w:t>
      </w:r>
    </w:p>
    <w:p w14:paraId="55B1FDE1" w14:textId="0EEA3CBB" w:rsidR="004D4B7D" w:rsidRDefault="004D4B7D" w:rsidP="00F61B1D">
      <w:pPr>
        <w:pStyle w:val="ListParagraph"/>
        <w:numPr>
          <w:ilvl w:val="0"/>
          <w:numId w:val="7"/>
        </w:numPr>
      </w:pPr>
      <w:r>
        <w:t>Level 1 – A set of hints for the list of requirements This is for students familiar with IGI but may need some help in some areas (like with Java rule content)</w:t>
      </w:r>
    </w:p>
    <w:p w14:paraId="294BB7E8" w14:textId="089F554F" w:rsidR="004D4B7D" w:rsidRDefault="004D4B7D" w:rsidP="00F61B1D">
      <w:pPr>
        <w:pStyle w:val="ListParagraph"/>
        <w:numPr>
          <w:ilvl w:val="0"/>
          <w:numId w:val="7"/>
        </w:numPr>
      </w:pPr>
      <w:r>
        <w:t>Level 2 – Detailed lab instructions. This is the standard lab guide format with detailed instructions and screen shots to help the student walk through the lab.</w:t>
      </w:r>
    </w:p>
    <w:p w14:paraId="799DA0B1" w14:textId="77777777" w:rsidR="004D4B7D" w:rsidRDefault="004D4B7D" w:rsidP="00C60B8F"/>
    <w:p w14:paraId="2A5F1288" w14:textId="033234AC" w:rsidR="0012473A" w:rsidRDefault="004D4B7D" w:rsidP="00C60B8F">
      <w:r>
        <w:t>There are two labs covered in this guide:</w:t>
      </w:r>
      <w:r w:rsidR="0012473A">
        <w:t xml:space="preserve"> </w:t>
      </w:r>
    </w:p>
    <w:p w14:paraId="57775100" w14:textId="0C6694A4" w:rsidR="0012473A" w:rsidRDefault="004D4B7D" w:rsidP="00F61B1D">
      <w:pPr>
        <w:pStyle w:val="ListParagraph"/>
        <w:numPr>
          <w:ilvl w:val="0"/>
          <w:numId w:val="6"/>
        </w:numPr>
      </w:pPr>
      <w:r>
        <w:t>A u</w:t>
      </w:r>
      <w:r w:rsidRPr="004D4B7D">
        <w:t>ser department move drives user access re-certification</w:t>
      </w:r>
      <w:r>
        <w:t xml:space="preserve">, </w:t>
      </w:r>
      <w:r w:rsidR="0012473A">
        <w:t>and</w:t>
      </w:r>
    </w:p>
    <w:p w14:paraId="071B3691" w14:textId="239A44D3" w:rsidR="00C60B8F" w:rsidRDefault="004D4B7D" w:rsidP="00F61B1D">
      <w:pPr>
        <w:pStyle w:val="ListParagraph"/>
        <w:numPr>
          <w:ilvl w:val="0"/>
          <w:numId w:val="6"/>
        </w:numPr>
      </w:pPr>
      <w:r>
        <w:t>An end to end AD integration with reconciliation and provisioning</w:t>
      </w:r>
    </w:p>
    <w:p w14:paraId="55A6159F" w14:textId="704F1F00" w:rsidR="00C60B8F" w:rsidRDefault="00C60B8F" w:rsidP="00C60B8F"/>
    <w:p w14:paraId="0A998985" w14:textId="77777777" w:rsidR="00C60B8F" w:rsidRDefault="00C60B8F" w:rsidP="00C60B8F">
      <w:r>
        <w:t>The labs are based on the IGI Virtual Machine (VM) that contains IGI, the Brokerage layer, the IGI database and the Brokerage LDAP.</w:t>
      </w:r>
    </w:p>
    <w:p w14:paraId="5A03E6AD" w14:textId="77777777" w:rsidR="00C60B8F" w:rsidRDefault="00C60B8F" w:rsidP="00C60B8F"/>
    <w:p w14:paraId="34468CC5" w14:textId="67A18DB6" w:rsidR="00C60B8F" w:rsidRDefault="004D4B7D" w:rsidP="00C60B8F">
      <w:r>
        <w:t xml:space="preserve">Where detailed steps are shown for the labs, </w:t>
      </w:r>
      <w:r w:rsidR="003D3ED0">
        <w:t>the steps to be performed are</w:t>
      </w:r>
      <w:r w:rsidR="00C60B8F">
        <w:t xml:space="preserve"> shown by the square (□) beside them.</w:t>
      </w:r>
    </w:p>
    <w:p w14:paraId="18149B61" w14:textId="77777777" w:rsidR="002C713A" w:rsidRDefault="002C713A" w:rsidP="00D45773"/>
    <w:p w14:paraId="67B6A1E1" w14:textId="7A24498A" w:rsidR="00A45C36" w:rsidRDefault="00A45C36" w:rsidP="00343C4C">
      <w:pPr>
        <w:pStyle w:val="Heading1"/>
      </w:pPr>
      <w:bookmarkStart w:id="3" w:name="_Toc506465428"/>
      <w:r>
        <w:lastRenderedPageBreak/>
        <w:t>Lab Pre-Req</w:t>
      </w:r>
      <w:r w:rsidR="00343C4C">
        <w:t>uisite</w:t>
      </w:r>
      <w:r>
        <w:t>s</w:t>
      </w:r>
      <w:bookmarkEnd w:id="3"/>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4" w:name="_Toc506465429"/>
      <w:r>
        <w:t>Expected Knowledge</w:t>
      </w:r>
      <w:bookmarkEnd w:id="4"/>
    </w:p>
    <w:p w14:paraId="03052F89" w14:textId="77777777" w:rsidR="00C60B8F" w:rsidRDefault="00C60B8F" w:rsidP="00C60B8F">
      <w:r>
        <w:t>This lab assumes the following knowledge has been acquired before attempting the labs:</w:t>
      </w:r>
    </w:p>
    <w:p w14:paraId="78FD5F8D" w14:textId="3BC662C6" w:rsidR="00C60B8F" w:rsidRDefault="00C60B8F" w:rsidP="000D35A8">
      <w:pPr>
        <w:pStyle w:val="ListParagraph"/>
        <w:numPr>
          <w:ilvl w:val="0"/>
          <w:numId w:val="5"/>
        </w:numPr>
      </w:pPr>
      <w:r>
        <w:t xml:space="preserve">Familiarity with IGI, the data objects and concepts, </w:t>
      </w:r>
      <w:r w:rsidR="00DE4A62">
        <w:t xml:space="preserve">processes and activities, </w:t>
      </w:r>
      <w:r>
        <w:t>the Admin Console and the Service Center</w:t>
      </w:r>
    </w:p>
    <w:p w14:paraId="44C80FBC" w14:textId="7BF51E9F" w:rsidR="003D3ED0" w:rsidRDefault="003D3ED0" w:rsidP="000D35A8">
      <w:pPr>
        <w:pStyle w:val="ListParagraph"/>
        <w:numPr>
          <w:ilvl w:val="0"/>
          <w:numId w:val="5"/>
        </w:numPr>
      </w:pPr>
      <w:r>
        <w:t>These labs require knowledge of, and experience with, advanced configuration in IGI including Java rules. The detailed instruction steps will guide you through configuration of these but knowledge of these would be helpful</w:t>
      </w:r>
    </w:p>
    <w:p w14:paraId="5A8FDBF4" w14:textId="77777777" w:rsidR="00C60B8F" w:rsidRDefault="00C60B8F" w:rsidP="00C60B8F"/>
    <w:p w14:paraId="5BF5F6B5" w14:textId="369A642D" w:rsidR="00C60B8F" w:rsidRDefault="00C60B8F" w:rsidP="00C60B8F">
      <w:r>
        <w:t>This knowledge can be gained via the introducto</w:t>
      </w:r>
      <w:r w:rsidR="00B56467">
        <w:t>ry (Foundation or Basic) training of IGI</w:t>
      </w:r>
      <w:r>
        <w:t>.</w:t>
      </w:r>
    </w:p>
    <w:p w14:paraId="1E385D38" w14:textId="36B9DDCC" w:rsidR="00A45C36" w:rsidRDefault="00A45C36" w:rsidP="00343C4C">
      <w:pPr>
        <w:pStyle w:val="Heading2"/>
      </w:pPr>
      <w:bookmarkStart w:id="5" w:name="_Toc506465430"/>
      <w:r>
        <w:t>Standard Lab Setup</w:t>
      </w:r>
      <w:bookmarkEnd w:id="5"/>
    </w:p>
    <w:p w14:paraId="7F898384" w14:textId="77777777" w:rsidR="00AB41D1" w:rsidRDefault="00AB41D1" w:rsidP="00AB41D1">
      <w:r>
        <w:t xml:space="preserve">This lab uses the standard IGI training lab. Setup for this lab is described in the document </w:t>
      </w:r>
      <w:r w:rsidRPr="00ED00E6">
        <w:rPr>
          <w:b/>
          <w:i/>
        </w:rPr>
        <w:t>Lab00 - IGI Lab Environment Setup Guide</w:t>
      </w:r>
      <w:r>
        <w:t>.</w:t>
      </w:r>
    </w:p>
    <w:p w14:paraId="598753B1" w14:textId="77777777" w:rsidR="00AB41D1" w:rsidRDefault="00AB41D1" w:rsidP="00AB41D1"/>
    <w:p w14:paraId="37A28724" w14:textId="05A4B89F" w:rsidR="00AB41D1" w:rsidRDefault="00AB41D1" w:rsidP="00AB41D1">
      <w:r>
        <w:t>These documents describe the standard training environment used for the IGI labs and the steps to prepare for this lab.</w:t>
      </w:r>
    </w:p>
    <w:p w14:paraId="1B4B4CCF" w14:textId="32CE58A6" w:rsidR="003D3ED0" w:rsidRDefault="003D3ED0" w:rsidP="00AB41D1"/>
    <w:p w14:paraId="312B9BAB" w14:textId="66173335" w:rsidR="003D3ED0" w:rsidRDefault="003D3ED0" w:rsidP="00AB41D1">
      <w:r>
        <w:t>The AD lab requires the Windows server. This is provided as standard with the Skytap templates and SCS-Portal profiles but must be downloaded for the locally run VMs.</w:t>
      </w:r>
    </w:p>
    <w:p w14:paraId="137EBCE5" w14:textId="1AE6D1D8" w:rsidR="00A45C36" w:rsidRDefault="00A45C36" w:rsidP="00343C4C">
      <w:pPr>
        <w:pStyle w:val="Heading2"/>
      </w:pPr>
      <w:bookmarkStart w:id="6" w:name="_Toc506465431"/>
      <w:r>
        <w:t>Additional Lab Setup</w:t>
      </w:r>
      <w:bookmarkEnd w:id="6"/>
    </w:p>
    <w:p w14:paraId="1C5D1F11" w14:textId="77777777" w:rsidR="00FC48FC" w:rsidRPr="00FC48FC" w:rsidRDefault="00AD62F7" w:rsidP="00B56467">
      <w:r w:rsidRPr="00FC48FC">
        <w:t>This lab uses a different Windows AD system to other IGI labs. It is using a Windows Server 2016 machine</w:t>
      </w:r>
      <w:r w:rsidR="00FC48FC" w:rsidRPr="00FC48FC">
        <w:t xml:space="preserve"> running Active Directory and little else. It has an IP of 192.168.42.69 and two administrative accounts: Administrator and </w:t>
      </w:r>
      <w:proofErr w:type="spellStart"/>
      <w:r w:rsidR="00FC48FC" w:rsidRPr="00FC48FC">
        <w:t>NetworkAdmin</w:t>
      </w:r>
      <w:proofErr w:type="spellEnd"/>
      <w:r w:rsidR="00FC48FC" w:rsidRPr="00FC48FC">
        <w:t xml:space="preserve"> (both with password of “Passw0rd”). If running this server locally, you just need to unpack and start the VM. If running on Skytap or SCS-Portal, it is included in the template/instance.</w:t>
      </w:r>
    </w:p>
    <w:p w14:paraId="5A6302D2" w14:textId="77777777" w:rsidR="00FC48FC" w:rsidRPr="00FC48FC" w:rsidRDefault="00FC48FC" w:rsidP="00B56467"/>
    <w:p w14:paraId="15567DB4" w14:textId="3B7D8BA5" w:rsidR="00B56467" w:rsidRPr="00FC48FC" w:rsidRDefault="00B56467" w:rsidP="00B56467">
      <w:r w:rsidRPr="00FC48FC">
        <w:t>No a</w:t>
      </w:r>
      <w:r w:rsidR="00DE4A62" w:rsidRPr="00FC48FC">
        <w:t>dditional lab setup is required.</w:t>
      </w:r>
    </w:p>
    <w:p w14:paraId="054724AC" w14:textId="77777777" w:rsidR="00B56467" w:rsidRDefault="00B56467" w:rsidP="00D45773"/>
    <w:p w14:paraId="5DB2537C" w14:textId="4B6F8E73" w:rsidR="003D3ED0" w:rsidRDefault="003D3ED0" w:rsidP="002C713A">
      <w:pPr>
        <w:pStyle w:val="Heading1"/>
        <w:rPr>
          <w:lang w:val="en-US"/>
        </w:rPr>
      </w:pPr>
      <w:bookmarkStart w:id="7" w:name="_Toc506465432"/>
      <w:r>
        <w:rPr>
          <w:lang w:val="en-US"/>
        </w:rPr>
        <w:lastRenderedPageBreak/>
        <w:t>Lab 1 – A User Dept. Move Triggers a Continuous Campaign</w:t>
      </w:r>
      <w:bookmarkEnd w:id="7"/>
    </w:p>
    <w:p w14:paraId="3D83DA60" w14:textId="77777777" w:rsidR="003D3ED0" w:rsidRDefault="003D3ED0" w:rsidP="003D3ED0">
      <w:pPr>
        <w:rPr>
          <w:lang w:eastAsia="x-none"/>
        </w:rPr>
      </w:pPr>
      <w:r>
        <w:rPr>
          <w:lang w:eastAsia="x-none"/>
        </w:rPr>
        <w:t>This lab is built around the requirement for a manager to review any access after a person changes their department. It will involve configuration and use of:</w:t>
      </w:r>
    </w:p>
    <w:p w14:paraId="4AC90481" w14:textId="6A756AD8" w:rsidR="003D3ED0" w:rsidRDefault="00AD45B8" w:rsidP="00F61B1D">
      <w:pPr>
        <w:pStyle w:val="ListParagraph"/>
        <w:numPr>
          <w:ilvl w:val="0"/>
          <w:numId w:val="10"/>
        </w:numPr>
        <w:rPr>
          <w:lang w:eastAsia="x-none"/>
        </w:rPr>
      </w:pPr>
      <w:r>
        <w:rPr>
          <w:lang w:eastAsia="x-none"/>
        </w:rPr>
        <w:t>Continuous campaigns</w:t>
      </w:r>
    </w:p>
    <w:p w14:paraId="3590D1D6" w14:textId="3108D4BF" w:rsidR="00AD45B8" w:rsidRDefault="00AD45B8" w:rsidP="00F61B1D">
      <w:pPr>
        <w:pStyle w:val="ListParagraph"/>
        <w:numPr>
          <w:ilvl w:val="0"/>
          <w:numId w:val="10"/>
        </w:numPr>
        <w:rPr>
          <w:lang w:eastAsia="x-none"/>
        </w:rPr>
      </w:pPr>
      <w:r>
        <w:rPr>
          <w:lang w:eastAsia="x-none"/>
        </w:rPr>
        <w:t>User modify event rules</w:t>
      </w:r>
    </w:p>
    <w:p w14:paraId="3AD67103" w14:textId="3C3410FE" w:rsidR="00AD45B8" w:rsidRDefault="00AD45B8" w:rsidP="00F61B1D">
      <w:pPr>
        <w:pStyle w:val="ListParagraph"/>
        <w:numPr>
          <w:ilvl w:val="0"/>
          <w:numId w:val="10"/>
        </w:numPr>
        <w:rPr>
          <w:lang w:eastAsia="x-none"/>
        </w:rPr>
      </w:pPr>
      <w:r>
        <w:rPr>
          <w:lang w:eastAsia="x-none"/>
        </w:rPr>
        <w:t>User modify workflow and ARM in the Service Center</w:t>
      </w:r>
    </w:p>
    <w:p w14:paraId="586645B5" w14:textId="77777777" w:rsidR="003D3ED0" w:rsidRDefault="003D3ED0" w:rsidP="003D3ED0">
      <w:pPr>
        <w:rPr>
          <w:lang w:eastAsia="x-none"/>
        </w:rPr>
      </w:pPr>
    </w:p>
    <w:p w14:paraId="1555C969" w14:textId="282EE8AF" w:rsidR="003D3ED0" w:rsidRDefault="00AD45B8" w:rsidP="003D3ED0">
      <w:pPr>
        <w:rPr>
          <w:lang w:eastAsia="x-none"/>
        </w:rPr>
      </w:pPr>
      <w:r>
        <w:rPr>
          <w:lang w:eastAsia="x-none"/>
        </w:rPr>
        <w:t>Select Level 0, Level 1 or Level 2 sections based on your IGI skill level.</w:t>
      </w:r>
    </w:p>
    <w:p w14:paraId="5A36652F" w14:textId="073443F0" w:rsidR="003D3ED0" w:rsidRDefault="003D3ED0" w:rsidP="003D3ED0">
      <w:pPr>
        <w:pStyle w:val="Heading2"/>
      </w:pPr>
      <w:bookmarkStart w:id="8" w:name="_Toc506465433"/>
      <w:r>
        <w:t>Level 0 – Build/Run the Lab Based on the Requirements</w:t>
      </w:r>
      <w:r w:rsidR="009217C7">
        <w:t xml:space="preserve"> Only</w:t>
      </w:r>
      <w:bookmarkEnd w:id="8"/>
    </w:p>
    <w:p w14:paraId="2E349CA1" w14:textId="78DDD01D" w:rsidR="003D3ED0" w:rsidRDefault="003D3ED0" w:rsidP="003D3ED0">
      <w:pPr>
        <w:rPr>
          <w:lang w:eastAsia="x-none"/>
        </w:rPr>
      </w:pPr>
      <w:r>
        <w:rPr>
          <w:lang w:eastAsia="x-none"/>
        </w:rPr>
        <w:t>If you’re up for the challenge, take the following information and build/execute the lab based purely on the following information.</w:t>
      </w:r>
    </w:p>
    <w:p w14:paraId="7085E849" w14:textId="5C2D2D2E" w:rsidR="00AD45B8" w:rsidRDefault="00AD45B8" w:rsidP="003D3ED0">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AD45B8" w14:paraId="0C5B8D6F" w14:textId="77777777" w:rsidTr="00AD45B8">
        <w:tc>
          <w:tcPr>
            <w:tcW w:w="2122" w:type="dxa"/>
          </w:tcPr>
          <w:p w14:paraId="653CCE1C" w14:textId="233E039B" w:rsidR="00AD45B8" w:rsidRPr="00AD45B8" w:rsidRDefault="00AD45B8" w:rsidP="003D3ED0">
            <w:pPr>
              <w:rPr>
                <w:b/>
                <w:i/>
                <w:lang w:eastAsia="x-none"/>
              </w:rPr>
            </w:pPr>
            <w:r w:rsidRPr="00AD45B8">
              <w:rPr>
                <w:b/>
                <w:i/>
                <w:lang w:eastAsia="x-none"/>
              </w:rPr>
              <w:t>Summary</w:t>
            </w:r>
          </w:p>
        </w:tc>
        <w:tc>
          <w:tcPr>
            <w:tcW w:w="7614" w:type="dxa"/>
          </w:tcPr>
          <w:p w14:paraId="32F166FE" w14:textId="77777777" w:rsidR="00AD45B8" w:rsidRDefault="00AD45B8" w:rsidP="00AD45B8">
            <w:pPr>
              <w:rPr>
                <w:lang w:eastAsia="x-none"/>
              </w:rPr>
            </w:pPr>
            <w:r>
              <w:rPr>
                <w:lang w:eastAsia="x-none"/>
              </w:rPr>
              <w:t>Configuring a continuous campaign and dataset, and java rules for feeding the dataset (based on the Rules guide) and then run some user moves (with contractor management in the service center)</w:t>
            </w:r>
          </w:p>
          <w:p w14:paraId="68BBEC0D" w14:textId="77777777" w:rsidR="00AD45B8" w:rsidRDefault="00AD45B8" w:rsidP="003D3ED0">
            <w:pPr>
              <w:rPr>
                <w:lang w:eastAsia="x-none"/>
              </w:rPr>
            </w:pPr>
          </w:p>
        </w:tc>
      </w:tr>
      <w:tr w:rsidR="00AD45B8" w14:paraId="3BB7C398" w14:textId="77777777" w:rsidTr="00AD45B8">
        <w:tc>
          <w:tcPr>
            <w:tcW w:w="2122" w:type="dxa"/>
          </w:tcPr>
          <w:p w14:paraId="2F4DA594" w14:textId="269DC135" w:rsidR="00AD45B8" w:rsidRPr="00AD45B8" w:rsidRDefault="00AD45B8" w:rsidP="003D3ED0">
            <w:pPr>
              <w:rPr>
                <w:b/>
                <w:i/>
                <w:lang w:eastAsia="x-none"/>
              </w:rPr>
            </w:pPr>
            <w:r w:rsidRPr="00AD45B8">
              <w:rPr>
                <w:b/>
                <w:i/>
                <w:lang w:eastAsia="x-none"/>
              </w:rPr>
              <w:t>Requirement statement</w:t>
            </w:r>
          </w:p>
        </w:tc>
        <w:tc>
          <w:tcPr>
            <w:tcW w:w="7614" w:type="dxa"/>
          </w:tcPr>
          <w:p w14:paraId="1CDF9AF0" w14:textId="77777777" w:rsidR="00AD45B8" w:rsidRDefault="00AD45B8" w:rsidP="00AD45B8">
            <w:pPr>
              <w:rPr>
                <w:lang w:eastAsia="x-none"/>
              </w:rPr>
            </w:pPr>
            <w:r>
              <w:rPr>
                <w:lang w:eastAsia="x-none"/>
              </w:rPr>
              <w:t xml:space="preserve">Users belong to departments, defined in the </w:t>
            </w:r>
            <w:proofErr w:type="spellStart"/>
            <w:r>
              <w:rPr>
                <w:lang w:eastAsia="x-none"/>
              </w:rPr>
              <w:t>organisational</w:t>
            </w:r>
            <w:proofErr w:type="spellEnd"/>
            <w:r>
              <w:rPr>
                <w:lang w:eastAsia="x-none"/>
              </w:rPr>
              <w:t xml:space="preserve"> structure. </w:t>
            </w:r>
          </w:p>
          <w:p w14:paraId="49479F83" w14:textId="77777777" w:rsidR="00AD45B8" w:rsidRDefault="00AD45B8" w:rsidP="00AD45B8">
            <w:pPr>
              <w:rPr>
                <w:lang w:eastAsia="x-none"/>
              </w:rPr>
            </w:pPr>
            <w:r>
              <w:rPr>
                <w:lang w:eastAsia="x-none"/>
              </w:rPr>
              <w:tab/>
            </w:r>
          </w:p>
          <w:p w14:paraId="5BBF3284" w14:textId="4817CF30" w:rsidR="00AD45B8" w:rsidRDefault="00AD45B8" w:rsidP="00AD45B8">
            <w:pPr>
              <w:rPr>
                <w:lang w:eastAsia="x-none"/>
              </w:rPr>
            </w:pPr>
            <w:r>
              <w:rPr>
                <w:lang w:eastAsia="x-none"/>
              </w:rPr>
              <w:t xml:space="preserve">There are default/enforced permissions associated with each department, along with some optional ones that users can request. </w:t>
            </w:r>
          </w:p>
          <w:p w14:paraId="5101C832" w14:textId="77777777" w:rsidR="00AD45B8" w:rsidRDefault="00AD45B8" w:rsidP="00AD45B8">
            <w:pPr>
              <w:rPr>
                <w:lang w:eastAsia="x-none"/>
              </w:rPr>
            </w:pPr>
            <w:r>
              <w:rPr>
                <w:lang w:eastAsia="x-none"/>
              </w:rPr>
              <w:tab/>
            </w:r>
          </w:p>
          <w:p w14:paraId="4C6A02A0" w14:textId="54744ED6" w:rsidR="00AD45B8" w:rsidRDefault="00AD45B8" w:rsidP="00AD45B8">
            <w:pPr>
              <w:rPr>
                <w:lang w:eastAsia="x-none"/>
              </w:rPr>
            </w:pPr>
            <w:r>
              <w:rPr>
                <w:lang w:eastAsia="x-none"/>
              </w:rPr>
              <w:t>When a user moves department their access for that new department must be reviewed by their manager.</w:t>
            </w:r>
          </w:p>
          <w:p w14:paraId="50D5F8D4" w14:textId="77777777" w:rsidR="00AD45B8" w:rsidRDefault="00AD45B8" w:rsidP="003D3ED0">
            <w:pPr>
              <w:rPr>
                <w:lang w:eastAsia="x-none"/>
              </w:rPr>
            </w:pPr>
          </w:p>
        </w:tc>
      </w:tr>
      <w:tr w:rsidR="00AD45B8" w14:paraId="32CD2859" w14:textId="77777777" w:rsidTr="00AD45B8">
        <w:tc>
          <w:tcPr>
            <w:tcW w:w="2122" w:type="dxa"/>
          </w:tcPr>
          <w:p w14:paraId="13D76B40" w14:textId="414720CC" w:rsidR="00AD45B8" w:rsidRPr="00AD45B8" w:rsidRDefault="00AD45B8" w:rsidP="003D3ED0">
            <w:pPr>
              <w:rPr>
                <w:b/>
                <w:i/>
                <w:lang w:eastAsia="x-none"/>
              </w:rPr>
            </w:pPr>
            <w:r w:rsidRPr="00AD45B8">
              <w:rPr>
                <w:b/>
                <w:i/>
                <w:lang w:eastAsia="x-none"/>
              </w:rPr>
              <w:t>Demonstration requirements</w:t>
            </w:r>
          </w:p>
        </w:tc>
        <w:tc>
          <w:tcPr>
            <w:tcW w:w="7614" w:type="dxa"/>
          </w:tcPr>
          <w:p w14:paraId="0B68BCF8" w14:textId="77777777" w:rsidR="00AD45B8" w:rsidRDefault="00AD45B8" w:rsidP="00AD45B8">
            <w:pPr>
              <w:rPr>
                <w:lang w:eastAsia="x-none"/>
              </w:rPr>
            </w:pPr>
            <w:r>
              <w:rPr>
                <w:lang w:eastAsia="x-none"/>
              </w:rPr>
              <w:t>Must be able to demonstrate:</w:t>
            </w:r>
          </w:p>
          <w:p w14:paraId="4C261D22" w14:textId="052D3584" w:rsidR="00AD45B8" w:rsidRDefault="00AD45B8" w:rsidP="00F61B1D">
            <w:pPr>
              <w:pStyle w:val="ListParagraph"/>
              <w:numPr>
                <w:ilvl w:val="0"/>
                <w:numId w:val="11"/>
              </w:numPr>
              <w:rPr>
                <w:lang w:eastAsia="x-none"/>
              </w:rPr>
            </w:pPr>
            <w:r>
              <w:rPr>
                <w:lang w:eastAsia="x-none"/>
              </w:rPr>
              <w:t>User move operation</w:t>
            </w:r>
          </w:p>
          <w:p w14:paraId="1A71BC6C" w14:textId="77777777" w:rsidR="00AD45B8" w:rsidRDefault="00AD45B8" w:rsidP="00F61B1D">
            <w:pPr>
              <w:pStyle w:val="ListParagraph"/>
              <w:numPr>
                <w:ilvl w:val="0"/>
                <w:numId w:val="11"/>
              </w:numPr>
              <w:rPr>
                <w:lang w:eastAsia="x-none"/>
              </w:rPr>
            </w:pPr>
            <w:r>
              <w:rPr>
                <w:lang w:eastAsia="x-none"/>
              </w:rPr>
              <w:t>Manager reviews new access in cert campaign</w:t>
            </w:r>
          </w:p>
          <w:p w14:paraId="4A3A1F3C" w14:textId="4A46D54D" w:rsidR="00AD45B8" w:rsidRDefault="00AD45B8" w:rsidP="00AD45B8">
            <w:pPr>
              <w:rPr>
                <w:lang w:eastAsia="x-none"/>
              </w:rPr>
            </w:pPr>
          </w:p>
        </w:tc>
      </w:tr>
      <w:tr w:rsidR="00AD45B8" w14:paraId="04E46DE5" w14:textId="77777777" w:rsidTr="00AD45B8">
        <w:tc>
          <w:tcPr>
            <w:tcW w:w="2122" w:type="dxa"/>
          </w:tcPr>
          <w:p w14:paraId="0391B939" w14:textId="588CC885" w:rsidR="00AD45B8" w:rsidRPr="00AD45B8" w:rsidRDefault="00AD45B8" w:rsidP="003D3ED0">
            <w:pPr>
              <w:rPr>
                <w:b/>
                <w:i/>
                <w:lang w:eastAsia="x-none"/>
              </w:rPr>
            </w:pPr>
            <w:r w:rsidRPr="00AD45B8">
              <w:rPr>
                <w:b/>
                <w:i/>
                <w:lang w:eastAsia="x-none"/>
              </w:rPr>
              <w:t>Implementation notes</w:t>
            </w:r>
          </w:p>
        </w:tc>
        <w:tc>
          <w:tcPr>
            <w:tcW w:w="7614" w:type="dxa"/>
          </w:tcPr>
          <w:p w14:paraId="36A735C4" w14:textId="77777777" w:rsidR="00AD45B8" w:rsidRDefault="00AD45B8" w:rsidP="00AD45B8">
            <w:pPr>
              <w:rPr>
                <w:lang w:eastAsia="x-none"/>
              </w:rPr>
            </w:pPr>
            <w:r>
              <w:rPr>
                <w:lang w:eastAsia="x-none"/>
              </w:rPr>
              <w:t>This will require configuration of the following:</w:t>
            </w:r>
          </w:p>
          <w:p w14:paraId="47C662AA" w14:textId="77777777" w:rsidR="00AD45B8" w:rsidRDefault="00AD45B8" w:rsidP="00AD45B8">
            <w:pPr>
              <w:rPr>
                <w:lang w:eastAsia="x-none"/>
              </w:rPr>
            </w:pPr>
            <w:r>
              <w:rPr>
                <w:lang w:eastAsia="x-none"/>
              </w:rPr>
              <w:tab/>
            </w:r>
          </w:p>
          <w:p w14:paraId="20C3F205" w14:textId="57D42F42" w:rsidR="00AD45B8" w:rsidRDefault="00AD45B8" w:rsidP="00F61B1D">
            <w:pPr>
              <w:pStyle w:val="ListParagraph"/>
              <w:numPr>
                <w:ilvl w:val="0"/>
                <w:numId w:val="8"/>
              </w:numPr>
              <w:rPr>
                <w:lang w:eastAsia="x-none"/>
              </w:rPr>
            </w:pPr>
            <w:r w:rsidRPr="00AD45B8">
              <w:rPr>
                <w:b/>
                <w:lang w:eastAsia="x-none"/>
              </w:rPr>
              <w:t>Certification</w:t>
            </w:r>
            <w:r>
              <w:rPr>
                <w:lang w:eastAsia="x-none"/>
              </w:rPr>
              <w:t xml:space="preserve"> - a continuous user entitlement campaign and dataset setup with manager as the reviewer.</w:t>
            </w:r>
          </w:p>
          <w:p w14:paraId="182870A0" w14:textId="0225DB16" w:rsidR="00AD45B8" w:rsidRDefault="00AD45B8" w:rsidP="00F61B1D">
            <w:pPr>
              <w:pStyle w:val="ListParagraph"/>
              <w:numPr>
                <w:ilvl w:val="0"/>
                <w:numId w:val="8"/>
              </w:numPr>
              <w:rPr>
                <w:lang w:eastAsia="x-none"/>
              </w:rPr>
            </w:pPr>
            <w:r w:rsidRPr="00AD45B8">
              <w:rPr>
                <w:b/>
                <w:lang w:eastAsia="x-none"/>
              </w:rPr>
              <w:t>Event Rule</w:t>
            </w:r>
            <w:r>
              <w:rPr>
                <w:lang w:eastAsia="x-none"/>
              </w:rPr>
              <w:t xml:space="preserve"> - rule to add an entry to the cont. campaign dataset hooked into the User Move event</w:t>
            </w:r>
          </w:p>
          <w:p w14:paraId="6275768D" w14:textId="015281E2" w:rsidR="00AD45B8" w:rsidRDefault="00AD45B8" w:rsidP="00F61B1D">
            <w:pPr>
              <w:pStyle w:val="ListParagraph"/>
              <w:numPr>
                <w:ilvl w:val="0"/>
                <w:numId w:val="8"/>
              </w:numPr>
              <w:rPr>
                <w:lang w:eastAsia="x-none"/>
              </w:rPr>
            </w:pPr>
            <w:r w:rsidRPr="00AD45B8">
              <w:rPr>
                <w:b/>
                <w:lang w:eastAsia="x-none"/>
              </w:rPr>
              <w:t>Workflow</w:t>
            </w:r>
            <w:r>
              <w:rPr>
                <w:lang w:eastAsia="x-none"/>
              </w:rPr>
              <w:t xml:space="preserve"> - user modify workflow enabled with some user attributes, including the org unit</w:t>
            </w:r>
          </w:p>
          <w:p w14:paraId="13937A62" w14:textId="77777777" w:rsidR="00AD45B8" w:rsidRDefault="00AD45B8" w:rsidP="00AD45B8">
            <w:pPr>
              <w:rPr>
                <w:lang w:eastAsia="x-none"/>
              </w:rPr>
            </w:pPr>
            <w:r>
              <w:rPr>
                <w:lang w:eastAsia="x-none"/>
              </w:rPr>
              <w:tab/>
            </w:r>
          </w:p>
          <w:p w14:paraId="1BCAB322" w14:textId="18279A76" w:rsidR="00AD45B8" w:rsidRDefault="00AD45B8" w:rsidP="00AD45B8">
            <w:pPr>
              <w:rPr>
                <w:lang w:eastAsia="x-none"/>
              </w:rPr>
            </w:pPr>
            <w:r>
              <w:rPr>
                <w:lang w:eastAsia="x-none"/>
              </w:rPr>
              <w:t>Assume: GenSys LDAP is the target, admin roles are there (user manager etc.)</w:t>
            </w:r>
          </w:p>
          <w:p w14:paraId="087B7FD9" w14:textId="77777777" w:rsidR="00AD45B8" w:rsidRDefault="00AD45B8" w:rsidP="003D3ED0">
            <w:pPr>
              <w:rPr>
                <w:lang w:eastAsia="x-none"/>
              </w:rPr>
            </w:pPr>
          </w:p>
        </w:tc>
      </w:tr>
      <w:tr w:rsidR="00AD45B8" w14:paraId="7E036E6D" w14:textId="77777777" w:rsidTr="00AD45B8">
        <w:tc>
          <w:tcPr>
            <w:tcW w:w="2122" w:type="dxa"/>
          </w:tcPr>
          <w:p w14:paraId="4A58974C" w14:textId="71E16257" w:rsidR="00AD45B8" w:rsidRPr="00AD45B8" w:rsidRDefault="00AD45B8" w:rsidP="003D3ED0">
            <w:pPr>
              <w:rPr>
                <w:b/>
                <w:i/>
                <w:lang w:eastAsia="x-none"/>
              </w:rPr>
            </w:pPr>
            <w:r w:rsidRPr="00AD45B8">
              <w:rPr>
                <w:b/>
                <w:i/>
                <w:lang w:eastAsia="x-none"/>
              </w:rPr>
              <w:t>Skills required</w:t>
            </w:r>
          </w:p>
        </w:tc>
        <w:tc>
          <w:tcPr>
            <w:tcW w:w="7614" w:type="dxa"/>
          </w:tcPr>
          <w:p w14:paraId="05F06397" w14:textId="77777777" w:rsidR="00AD45B8" w:rsidRDefault="00AD45B8" w:rsidP="00AD45B8">
            <w:pPr>
              <w:rPr>
                <w:lang w:eastAsia="x-none"/>
              </w:rPr>
            </w:pPr>
            <w:r>
              <w:rPr>
                <w:lang w:eastAsia="x-none"/>
              </w:rPr>
              <w:t>Students should have a good grasp of the following:</w:t>
            </w:r>
          </w:p>
          <w:p w14:paraId="72294782" w14:textId="40AF85DB" w:rsidR="00AD45B8" w:rsidRDefault="00AD45B8" w:rsidP="00F61B1D">
            <w:pPr>
              <w:pStyle w:val="ListParagraph"/>
              <w:numPr>
                <w:ilvl w:val="0"/>
                <w:numId w:val="9"/>
              </w:numPr>
              <w:rPr>
                <w:lang w:eastAsia="x-none"/>
              </w:rPr>
            </w:pPr>
            <w:r>
              <w:rPr>
                <w:lang w:eastAsia="x-none"/>
              </w:rPr>
              <w:t>Cert campaigns and datasets (B100 trg module)</w:t>
            </w:r>
          </w:p>
          <w:p w14:paraId="34A93426" w14:textId="2DE9E099" w:rsidR="00AD45B8" w:rsidRDefault="00AD45B8" w:rsidP="00F61B1D">
            <w:pPr>
              <w:pStyle w:val="ListParagraph"/>
              <w:numPr>
                <w:ilvl w:val="0"/>
                <w:numId w:val="9"/>
              </w:numPr>
              <w:rPr>
                <w:lang w:eastAsia="x-none"/>
              </w:rPr>
            </w:pPr>
            <w:r>
              <w:rPr>
                <w:lang w:eastAsia="x-none"/>
              </w:rPr>
              <w:t>Rules (Rules Guide with cont. campaign examples and D2** trg modules)</w:t>
            </w:r>
          </w:p>
          <w:p w14:paraId="5A425B43" w14:textId="3A25D3E1" w:rsidR="00AD45B8" w:rsidRDefault="00AD45B8" w:rsidP="00F61B1D">
            <w:pPr>
              <w:pStyle w:val="ListParagraph"/>
              <w:numPr>
                <w:ilvl w:val="0"/>
                <w:numId w:val="9"/>
              </w:numPr>
              <w:rPr>
                <w:lang w:eastAsia="x-none"/>
              </w:rPr>
            </w:pPr>
            <w:r>
              <w:rPr>
                <w:lang w:eastAsia="x-none"/>
              </w:rPr>
              <w:t>Workflow (B300/301/B330 trg modules)</w:t>
            </w:r>
          </w:p>
          <w:p w14:paraId="43B125C9" w14:textId="77777777" w:rsidR="00AD45B8" w:rsidRDefault="00AD45B8" w:rsidP="00436393">
            <w:pPr>
              <w:pStyle w:val="ListParagraph"/>
              <w:ind w:left="360"/>
              <w:rPr>
                <w:lang w:eastAsia="x-none"/>
              </w:rPr>
            </w:pPr>
          </w:p>
        </w:tc>
      </w:tr>
    </w:tbl>
    <w:p w14:paraId="4C2B36DF" w14:textId="77777777" w:rsidR="00AD45B8" w:rsidRDefault="00AD45B8" w:rsidP="003D3ED0">
      <w:pPr>
        <w:rPr>
          <w:lang w:eastAsia="x-none"/>
        </w:rPr>
      </w:pPr>
    </w:p>
    <w:p w14:paraId="6BE51930" w14:textId="3E3B0DBC" w:rsidR="003D3ED0" w:rsidRDefault="00BF050B" w:rsidP="003D3ED0">
      <w:pPr>
        <w:rPr>
          <w:lang w:eastAsia="x-none"/>
        </w:rPr>
      </w:pPr>
      <w:r>
        <w:rPr>
          <w:lang w:eastAsia="x-none"/>
        </w:rPr>
        <w:t xml:space="preserve">You should be able to use the </w:t>
      </w:r>
      <w:r w:rsidR="00FF7BFC">
        <w:rPr>
          <w:lang w:eastAsia="x-none"/>
        </w:rPr>
        <w:t>demo/training data in the training image to test this, such as DFox (manager) and PWhiteman (user) both with Passw0rd in the Service Center. The administrator is admin with password admin.</w:t>
      </w:r>
    </w:p>
    <w:p w14:paraId="342393D2" w14:textId="03DA2DC5" w:rsidR="003D3ED0" w:rsidRDefault="003D3ED0" w:rsidP="003D3ED0">
      <w:pPr>
        <w:pStyle w:val="Heading2"/>
      </w:pPr>
      <w:bookmarkStart w:id="9" w:name="_Toc506465434"/>
      <w:r>
        <w:t>Level 1 – Build/Run the Lab Based on Requirements and Some Hints</w:t>
      </w:r>
      <w:bookmarkEnd w:id="9"/>
    </w:p>
    <w:p w14:paraId="641A9E1B" w14:textId="7A8AC354" w:rsidR="003D3ED0" w:rsidRDefault="003D3ED0" w:rsidP="003D3ED0">
      <w:pPr>
        <w:rPr>
          <w:lang w:eastAsia="x-none"/>
        </w:rPr>
      </w:pPr>
      <w:r>
        <w:rPr>
          <w:lang w:eastAsia="x-none"/>
        </w:rPr>
        <w:t>If you’re pretty comfortable with IGI but just need some help in some areas, then this section is for you.</w:t>
      </w:r>
    </w:p>
    <w:p w14:paraId="38746C25" w14:textId="6565A061" w:rsidR="00FF7BFC" w:rsidRDefault="00FF7BFC" w:rsidP="003D3ED0">
      <w:pPr>
        <w:rPr>
          <w:lang w:eastAsia="x-none"/>
        </w:rPr>
      </w:pPr>
    </w:p>
    <w:p w14:paraId="06C69A62" w14:textId="2834E724" w:rsidR="00FF7BFC" w:rsidRDefault="00FF7BFC" w:rsidP="003D3ED0">
      <w:pPr>
        <w:rPr>
          <w:lang w:eastAsia="x-none"/>
        </w:rPr>
      </w:pPr>
      <w:r>
        <w:rPr>
          <w:lang w:eastAsia="x-none"/>
        </w:rPr>
        <w:t>Using the requirements listed in the previous section you will need to configure;</w:t>
      </w:r>
    </w:p>
    <w:p w14:paraId="1094275F" w14:textId="6F971020" w:rsidR="00FF7BFC" w:rsidRDefault="00FF7BFC" w:rsidP="00F61B1D">
      <w:pPr>
        <w:pStyle w:val="ListParagraph"/>
        <w:numPr>
          <w:ilvl w:val="0"/>
          <w:numId w:val="15"/>
        </w:numPr>
        <w:rPr>
          <w:lang w:eastAsia="x-none"/>
        </w:rPr>
      </w:pPr>
      <w:r>
        <w:rPr>
          <w:lang w:eastAsia="x-none"/>
        </w:rPr>
        <w:t>A certification dataset and campaign</w:t>
      </w:r>
    </w:p>
    <w:p w14:paraId="115295A6" w14:textId="52666B22" w:rsidR="00FF7BFC" w:rsidRDefault="00FF7BFC" w:rsidP="00F61B1D">
      <w:pPr>
        <w:pStyle w:val="ListParagraph"/>
        <w:numPr>
          <w:ilvl w:val="0"/>
          <w:numId w:val="15"/>
        </w:numPr>
        <w:rPr>
          <w:lang w:eastAsia="x-none"/>
        </w:rPr>
      </w:pPr>
      <w:r>
        <w:rPr>
          <w:lang w:eastAsia="x-none"/>
        </w:rPr>
        <w:t>A user virtual view and user modify workflow,</w:t>
      </w:r>
    </w:p>
    <w:p w14:paraId="7EDE3425" w14:textId="5B9E5E0D" w:rsidR="00FF7BFC" w:rsidRDefault="00FF7BFC" w:rsidP="00F61B1D">
      <w:pPr>
        <w:pStyle w:val="ListParagraph"/>
        <w:numPr>
          <w:ilvl w:val="0"/>
          <w:numId w:val="15"/>
        </w:numPr>
        <w:rPr>
          <w:lang w:eastAsia="x-none"/>
        </w:rPr>
      </w:pPr>
      <w:r>
        <w:rPr>
          <w:lang w:eastAsia="x-none"/>
        </w:rPr>
        <w:t>A move user rule to add the changed entitlements to the campaign dataset.</w:t>
      </w:r>
    </w:p>
    <w:p w14:paraId="658B0D9C" w14:textId="2296014D" w:rsidR="00FF7BFC" w:rsidRDefault="00FF7BFC" w:rsidP="003D3ED0">
      <w:pPr>
        <w:rPr>
          <w:lang w:eastAsia="x-none"/>
        </w:rPr>
      </w:pPr>
    </w:p>
    <w:p w14:paraId="6FBCA277" w14:textId="7CB9453D" w:rsidR="00FF7BFC" w:rsidRDefault="006523D8" w:rsidP="003D3ED0">
      <w:pPr>
        <w:rPr>
          <w:lang w:eastAsia="x-none"/>
        </w:rPr>
      </w:pPr>
      <w:r>
        <w:rPr>
          <w:lang w:eastAsia="x-none"/>
        </w:rPr>
        <w:t xml:space="preserve">Most of these are fairly straightforward and covered in other labs and training material. </w:t>
      </w:r>
      <w:r w:rsidR="00FF7BFC">
        <w:rPr>
          <w:lang w:eastAsia="x-none"/>
        </w:rPr>
        <w:t xml:space="preserve">The following sections provide some hints for </w:t>
      </w:r>
      <w:r>
        <w:rPr>
          <w:lang w:eastAsia="x-none"/>
        </w:rPr>
        <w:t xml:space="preserve">the configuration of </w:t>
      </w:r>
      <w:r w:rsidR="00FF7BFC">
        <w:rPr>
          <w:lang w:eastAsia="x-none"/>
        </w:rPr>
        <w:t>each.</w:t>
      </w:r>
    </w:p>
    <w:p w14:paraId="04C6A9CE" w14:textId="017E1653" w:rsidR="00FF7BFC" w:rsidRDefault="00FF7BFC" w:rsidP="00FF7BFC">
      <w:pPr>
        <w:pStyle w:val="Heading3"/>
      </w:pPr>
      <w:bookmarkStart w:id="10" w:name="_Toc506465435"/>
      <w:r>
        <w:t>Hints for the Certification Dataset and Campaign</w:t>
      </w:r>
      <w:bookmarkEnd w:id="10"/>
    </w:p>
    <w:p w14:paraId="0065C762" w14:textId="77777777" w:rsidR="006523D8" w:rsidRDefault="006523D8" w:rsidP="003D3ED0">
      <w:pPr>
        <w:rPr>
          <w:lang w:eastAsia="x-none"/>
        </w:rPr>
      </w:pPr>
      <w:r>
        <w:rPr>
          <w:lang w:eastAsia="x-none"/>
        </w:rPr>
        <w:t xml:space="preserve">The campaign will be a User Entitlement campaign, so both the dataset and campaign must be of this type. You will need the name of the dataset in the rule, so name it appropriately. </w:t>
      </w:r>
    </w:p>
    <w:p w14:paraId="6EBD4723" w14:textId="77777777" w:rsidR="006523D8" w:rsidRDefault="006523D8" w:rsidP="003D3ED0">
      <w:pPr>
        <w:rPr>
          <w:lang w:eastAsia="x-none"/>
        </w:rPr>
      </w:pPr>
    </w:p>
    <w:p w14:paraId="05BB5F4F" w14:textId="53D5FC7B" w:rsidR="00FF7BFC" w:rsidRDefault="006523D8" w:rsidP="003D3ED0">
      <w:pPr>
        <w:rPr>
          <w:lang w:eastAsia="x-none"/>
        </w:rPr>
      </w:pPr>
      <w:r>
        <w:rPr>
          <w:lang w:eastAsia="x-none"/>
        </w:rPr>
        <w:t>The campaign using this dataset must be set to Continuous. We will not configure or use the email notifications.</w:t>
      </w:r>
    </w:p>
    <w:p w14:paraId="33BB0DB3" w14:textId="6B661785" w:rsidR="00FF7BFC" w:rsidRDefault="00FF7BFC" w:rsidP="00FF7BFC">
      <w:pPr>
        <w:pStyle w:val="Heading3"/>
      </w:pPr>
      <w:bookmarkStart w:id="11" w:name="_Toc506465436"/>
      <w:r>
        <w:t>Hints for the User Virtual View and User Modify Workflow</w:t>
      </w:r>
      <w:bookmarkEnd w:id="11"/>
    </w:p>
    <w:p w14:paraId="65D6F6F1" w14:textId="77777777" w:rsidR="006523D8" w:rsidRDefault="006523D8" w:rsidP="003D3ED0">
      <w:pPr>
        <w:rPr>
          <w:lang w:eastAsia="x-none"/>
        </w:rPr>
      </w:pPr>
      <w:r>
        <w:rPr>
          <w:lang w:eastAsia="x-none"/>
        </w:rPr>
        <w:t xml:space="preserve">We want a user manager to be able to change a user’s department. This requires configuration of the appropriate workflow which will need a user virtual view configured. The only attribute needed for the view is the </w:t>
      </w:r>
      <w:proofErr w:type="spellStart"/>
      <w:r>
        <w:rPr>
          <w:lang w:eastAsia="x-none"/>
        </w:rPr>
        <w:t>ou</w:t>
      </w:r>
      <w:proofErr w:type="spellEnd"/>
      <w:r>
        <w:rPr>
          <w:lang w:eastAsia="x-none"/>
        </w:rPr>
        <w:t xml:space="preserve"> or department field. Note that it must be left disabled.</w:t>
      </w:r>
    </w:p>
    <w:p w14:paraId="76FCCC14" w14:textId="77777777" w:rsidR="006523D8" w:rsidRDefault="006523D8" w:rsidP="003D3ED0">
      <w:pPr>
        <w:rPr>
          <w:lang w:eastAsia="x-none"/>
        </w:rPr>
      </w:pPr>
    </w:p>
    <w:p w14:paraId="60FA5839" w14:textId="20547AD1" w:rsidR="00FF7BFC" w:rsidRDefault="006523D8" w:rsidP="003D3ED0">
      <w:pPr>
        <w:rPr>
          <w:lang w:eastAsia="x-none"/>
        </w:rPr>
      </w:pPr>
      <w:r>
        <w:rPr>
          <w:lang w:eastAsia="x-none"/>
        </w:rPr>
        <w:t>The workflow will involve a manager modifying the user. There doesn’t need to be an authorize (approval) activity, just the generate and execute activities.</w:t>
      </w:r>
    </w:p>
    <w:p w14:paraId="50E0C404" w14:textId="612BBF3B" w:rsidR="00FF7BFC" w:rsidRDefault="00FF7BFC" w:rsidP="00FF7BFC">
      <w:pPr>
        <w:pStyle w:val="Heading3"/>
      </w:pPr>
      <w:bookmarkStart w:id="12" w:name="_Toc506465437"/>
      <w:r>
        <w:t>Hints for the Move User Rule</w:t>
      </w:r>
      <w:bookmarkEnd w:id="12"/>
      <w:r>
        <w:t xml:space="preserve"> </w:t>
      </w:r>
    </w:p>
    <w:p w14:paraId="30C7F60E" w14:textId="463F830F" w:rsidR="003D3ED0" w:rsidRDefault="004B6C2B" w:rsidP="003D3ED0">
      <w:pPr>
        <w:rPr>
          <w:lang w:eastAsia="x-none"/>
        </w:rPr>
      </w:pPr>
      <w:r>
        <w:rPr>
          <w:lang w:eastAsia="x-none"/>
        </w:rPr>
        <w:t xml:space="preserve">When the user </w:t>
      </w:r>
      <w:proofErr w:type="gramStart"/>
      <w:r>
        <w:rPr>
          <w:lang w:eastAsia="x-none"/>
        </w:rPr>
        <w:t>move</w:t>
      </w:r>
      <w:proofErr w:type="gramEnd"/>
      <w:r>
        <w:rPr>
          <w:lang w:eastAsia="x-none"/>
        </w:rPr>
        <w:t xml:space="preserve"> operation flows in from the ARM workflow, it will trigger the User Move rule flow. This rule will need to capture</w:t>
      </w:r>
      <w:r w:rsidR="00436393">
        <w:rPr>
          <w:lang w:eastAsia="x-none"/>
        </w:rPr>
        <w:t xml:space="preserve"> the details of the entitlements </w:t>
      </w:r>
      <w:r>
        <w:rPr>
          <w:lang w:eastAsia="x-none"/>
        </w:rPr>
        <w:t>and write them into the campaign dataset you created earlier. See section 3.2.6 in the Rules Guide for an example of a rule to do this.</w:t>
      </w:r>
    </w:p>
    <w:p w14:paraId="290E4C64" w14:textId="249568CE" w:rsidR="004B6C2B" w:rsidRDefault="004B6C2B" w:rsidP="003D3ED0">
      <w:pPr>
        <w:rPr>
          <w:lang w:eastAsia="x-none"/>
        </w:rPr>
      </w:pPr>
    </w:p>
    <w:p w14:paraId="12E25D76" w14:textId="33FAD884" w:rsidR="004B6C2B" w:rsidRDefault="004B6C2B" w:rsidP="003D3ED0">
      <w:pPr>
        <w:rPr>
          <w:lang w:eastAsia="x-none"/>
        </w:rPr>
      </w:pPr>
      <w:r>
        <w:rPr>
          <w:lang w:eastAsia="x-none"/>
        </w:rPr>
        <w:t>When you change the rule, remember to check the cache setting for the IN queue (if it’s set to the default 120, you won’t see your new rule invoked for two hours).</w:t>
      </w:r>
    </w:p>
    <w:p w14:paraId="395112F9" w14:textId="62C1BBB5" w:rsidR="004B6C2B" w:rsidRDefault="004B6C2B" w:rsidP="004B6C2B">
      <w:pPr>
        <w:pStyle w:val="Heading3"/>
      </w:pPr>
      <w:bookmarkStart w:id="13" w:name="_Toc506465438"/>
      <w:r>
        <w:t>Testing</w:t>
      </w:r>
      <w:bookmarkEnd w:id="13"/>
    </w:p>
    <w:p w14:paraId="19CBFF84" w14:textId="77777777" w:rsidR="004B6C2B" w:rsidRDefault="004B6C2B" w:rsidP="003D3ED0">
      <w:pPr>
        <w:rPr>
          <w:lang w:eastAsia="x-none"/>
        </w:rPr>
      </w:pPr>
      <w:r>
        <w:rPr>
          <w:lang w:eastAsia="x-none"/>
        </w:rPr>
        <w:t xml:space="preserve">You should be able to use DFox (manager) to move PWhiteman to another org unit (one that you associated a default entitlement with). </w:t>
      </w:r>
    </w:p>
    <w:p w14:paraId="67C7DA8B" w14:textId="77777777" w:rsidR="004B6C2B" w:rsidRDefault="004B6C2B" w:rsidP="003D3ED0">
      <w:pPr>
        <w:rPr>
          <w:lang w:eastAsia="x-none"/>
        </w:rPr>
      </w:pPr>
    </w:p>
    <w:p w14:paraId="3D4AF495" w14:textId="42162CF7" w:rsidR="004B6C2B" w:rsidRDefault="004B6C2B" w:rsidP="003D3ED0">
      <w:pPr>
        <w:rPr>
          <w:lang w:eastAsia="x-none"/>
        </w:rPr>
      </w:pPr>
      <w:r>
        <w:rPr>
          <w:lang w:eastAsia="x-none"/>
        </w:rPr>
        <w:t xml:space="preserve">This should trigger a User Move event in the IN queue. </w:t>
      </w:r>
    </w:p>
    <w:p w14:paraId="7D021EB5" w14:textId="55610DBF" w:rsidR="004B6C2B" w:rsidRDefault="004B6C2B" w:rsidP="003D3ED0">
      <w:pPr>
        <w:rPr>
          <w:lang w:eastAsia="x-none"/>
        </w:rPr>
      </w:pPr>
    </w:p>
    <w:p w14:paraId="07594C4E" w14:textId="282767D5" w:rsidR="004B6C2B" w:rsidRDefault="004B6C2B" w:rsidP="003D3ED0">
      <w:pPr>
        <w:rPr>
          <w:lang w:eastAsia="x-none"/>
        </w:rPr>
      </w:pPr>
      <w:r>
        <w:rPr>
          <w:lang w:eastAsia="x-none"/>
        </w:rPr>
        <w:t xml:space="preserve">Note, it’s </w:t>
      </w:r>
      <w:r w:rsidR="00436393">
        <w:rPr>
          <w:lang w:eastAsia="x-none"/>
        </w:rPr>
        <w:t xml:space="preserve">probably not realistic </w:t>
      </w:r>
      <w:r>
        <w:rPr>
          <w:lang w:eastAsia="x-none"/>
        </w:rPr>
        <w:t xml:space="preserve">to have a user manager moving the user and then approving the entitlement changes. Either of these functions </w:t>
      </w:r>
      <w:r w:rsidR="00436393">
        <w:rPr>
          <w:lang w:eastAsia="x-none"/>
        </w:rPr>
        <w:t>would probably</w:t>
      </w:r>
      <w:r>
        <w:rPr>
          <w:lang w:eastAsia="x-none"/>
        </w:rPr>
        <w:t xml:space="preserve"> be done by a different admin role.</w:t>
      </w:r>
    </w:p>
    <w:p w14:paraId="45C57A85" w14:textId="4A6B4160" w:rsidR="003D3ED0" w:rsidRDefault="003D3ED0" w:rsidP="003D3ED0">
      <w:pPr>
        <w:pStyle w:val="Heading2"/>
      </w:pPr>
      <w:bookmarkStart w:id="14" w:name="_Toc506465439"/>
      <w:r>
        <w:t>Level 2 – Detailed Lab Instructions</w:t>
      </w:r>
      <w:bookmarkEnd w:id="14"/>
    </w:p>
    <w:p w14:paraId="0FB7EA5A" w14:textId="1C33FA51" w:rsidR="003D3ED0" w:rsidRDefault="003D3ED0" w:rsidP="003D3ED0">
      <w:pPr>
        <w:rPr>
          <w:lang w:eastAsia="x-none"/>
        </w:rPr>
      </w:pPr>
      <w:r>
        <w:rPr>
          <w:lang w:eastAsia="x-none"/>
        </w:rPr>
        <w:t xml:space="preserve">If </w:t>
      </w:r>
      <w:r w:rsidR="00436393">
        <w:rPr>
          <w:lang w:eastAsia="x-none"/>
        </w:rPr>
        <w:t>you’ve got limited exposure to some of these functions in</w:t>
      </w:r>
      <w:r>
        <w:rPr>
          <w:lang w:eastAsia="x-none"/>
        </w:rPr>
        <w:t xml:space="preserve"> IGI, the following instructions will walk you through the lab setup and execution.</w:t>
      </w:r>
    </w:p>
    <w:p w14:paraId="1DF3DB56" w14:textId="77777777" w:rsidR="00370735" w:rsidRDefault="00370735" w:rsidP="003D3ED0">
      <w:pPr>
        <w:rPr>
          <w:lang w:eastAsia="x-none"/>
        </w:rPr>
      </w:pPr>
    </w:p>
    <w:p w14:paraId="7990B586" w14:textId="77777777" w:rsidR="00370735" w:rsidRDefault="00370735" w:rsidP="003D3ED0">
      <w:pPr>
        <w:rPr>
          <w:lang w:eastAsia="x-none"/>
        </w:rPr>
      </w:pPr>
      <w:r>
        <w:rPr>
          <w:lang w:eastAsia="x-none"/>
        </w:rPr>
        <w:t>The lab will configure a number of items in IGI to support the following flow:</w:t>
      </w:r>
    </w:p>
    <w:p w14:paraId="32F9CA62" w14:textId="449596ED" w:rsidR="00370735" w:rsidRDefault="00370735" w:rsidP="00F61B1D">
      <w:pPr>
        <w:pStyle w:val="ListParagraph"/>
        <w:numPr>
          <w:ilvl w:val="0"/>
          <w:numId w:val="16"/>
        </w:numPr>
        <w:rPr>
          <w:lang w:eastAsia="x-none"/>
        </w:rPr>
      </w:pPr>
      <w:r>
        <w:rPr>
          <w:lang w:eastAsia="x-none"/>
        </w:rPr>
        <w:t>A user manager logs into the Service Center and accesses the User Modify workflow</w:t>
      </w:r>
    </w:p>
    <w:p w14:paraId="39CBDF62" w14:textId="4D58B6C4" w:rsidR="00370735" w:rsidRDefault="00370735" w:rsidP="00F61B1D">
      <w:pPr>
        <w:pStyle w:val="ListParagraph"/>
        <w:numPr>
          <w:ilvl w:val="0"/>
          <w:numId w:val="16"/>
        </w:numPr>
        <w:rPr>
          <w:lang w:eastAsia="x-none"/>
        </w:rPr>
      </w:pPr>
      <w:r>
        <w:rPr>
          <w:lang w:eastAsia="x-none"/>
        </w:rPr>
        <w:t>They select the user and change their department</w:t>
      </w:r>
    </w:p>
    <w:p w14:paraId="5F684B34" w14:textId="2D72C899" w:rsidR="00370735" w:rsidRDefault="00370735" w:rsidP="00F61B1D">
      <w:pPr>
        <w:pStyle w:val="ListParagraph"/>
        <w:numPr>
          <w:ilvl w:val="0"/>
          <w:numId w:val="16"/>
        </w:numPr>
        <w:rPr>
          <w:lang w:eastAsia="x-none"/>
        </w:rPr>
      </w:pPr>
      <w:r>
        <w:rPr>
          <w:lang w:eastAsia="x-none"/>
        </w:rPr>
        <w:t>This triggers a User Move operation in IGI</w:t>
      </w:r>
    </w:p>
    <w:p w14:paraId="27866442" w14:textId="0AC70BA8" w:rsidR="00370735" w:rsidRDefault="00370735" w:rsidP="00F61B1D">
      <w:pPr>
        <w:pStyle w:val="ListParagraph"/>
        <w:numPr>
          <w:ilvl w:val="0"/>
          <w:numId w:val="16"/>
        </w:numPr>
        <w:rPr>
          <w:lang w:eastAsia="x-none"/>
        </w:rPr>
      </w:pPr>
      <w:r>
        <w:rPr>
          <w:lang w:eastAsia="x-none"/>
        </w:rPr>
        <w:t xml:space="preserve">In response to this operation a custom rule collects all of the entitlements and </w:t>
      </w:r>
      <w:r w:rsidR="007F1FEE">
        <w:rPr>
          <w:lang w:eastAsia="x-none"/>
        </w:rPr>
        <w:t>writes them to a continuous campaign dataset</w:t>
      </w:r>
    </w:p>
    <w:p w14:paraId="27702769" w14:textId="6DD728ED" w:rsidR="007F1FEE" w:rsidRDefault="007F1FEE" w:rsidP="00F61B1D">
      <w:pPr>
        <w:pStyle w:val="ListParagraph"/>
        <w:numPr>
          <w:ilvl w:val="0"/>
          <w:numId w:val="16"/>
        </w:numPr>
        <w:rPr>
          <w:lang w:eastAsia="x-none"/>
        </w:rPr>
      </w:pPr>
      <w:r>
        <w:rPr>
          <w:lang w:eastAsia="x-none"/>
        </w:rPr>
        <w:t>The user manager logs into the Service Center and sees an outstanding Campaign activity for the user change and reviews the changed access.</w:t>
      </w:r>
    </w:p>
    <w:p w14:paraId="42646D08" w14:textId="0841D2A0" w:rsidR="00370735" w:rsidRDefault="00370735" w:rsidP="003D3ED0">
      <w:pPr>
        <w:rPr>
          <w:lang w:eastAsia="x-none"/>
        </w:rPr>
      </w:pPr>
    </w:p>
    <w:p w14:paraId="6039EB50" w14:textId="33AF786B" w:rsidR="007F1FEE" w:rsidRDefault="007F1FEE" w:rsidP="003D3ED0">
      <w:pPr>
        <w:rPr>
          <w:lang w:eastAsia="x-none"/>
        </w:rPr>
      </w:pPr>
      <w:r>
        <w:rPr>
          <w:lang w:eastAsia="x-none"/>
        </w:rPr>
        <w:t>This involves configuring:</w:t>
      </w:r>
    </w:p>
    <w:p w14:paraId="6DAB6D38" w14:textId="4F1CFC5F" w:rsidR="007F1FEE" w:rsidRDefault="007F1FEE" w:rsidP="00F61B1D">
      <w:pPr>
        <w:pStyle w:val="ListParagraph"/>
        <w:numPr>
          <w:ilvl w:val="0"/>
          <w:numId w:val="17"/>
        </w:numPr>
        <w:rPr>
          <w:lang w:eastAsia="x-none"/>
        </w:rPr>
      </w:pPr>
      <w:r>
        <w:rPr>
          <w:lang w:eastAsia="x-none"/>
        </w:rPr>
        <w:t>A certification dataset and campaign</w:t>
      </w:r>
    </w:p>
    <w:p w14:paraId="260AABF2" w14:textId="215CA735" w:rsidR="007F1FEE" w:rsidRDefault="007F1FEE" w:rsidP="00F61B1D">
      <w:pPr>
        <w:pStyle w:val="ListParagraph"/>
        <w:numPr>
          <w:ilvl w:val="0"/>
          <w:numId w:val="17"/>
        </w:numPr>
        <w:rPr>
          <w:lang w:eastAsia="x-none"/>
        </w:rPr>
      </w:pPr>
      <w:r>
        <w:rPr>
          <w:lang w:eastAsia="x-none"/>
        </w:rPr>
        <w:t>A user virtual view and workflow process and activities</w:t>
      </w:r>
    </w:p>
    <w:p w14:paraId="409C8166" w14:textId="413A68C4" w:rsidR="007F1FEE" w:rsidRDefault="007F1FEE" w:rsidP="00F61B1D">
      <w:pPr>
        <w:pStyle w:val="ListParagraph"/>
        <w:numPr>
          <w:ilvl w:val="0"/>
          <w:numId w:val="17"/>
        </w:numPr>
        <w:rPr>
          <w:lang w:eastAsia="x-none"/>
        </w:rPr>
      </w:pPr>
      <w:r>
        <w:rPr>
          <w:lang w:eastAsia="x-none"/>
        </w:rPr>
        <w:t>A Move User rule</w:t>
      </w:r>
    </w:p>
    <w:p w14:paraId="78D1FE7E" w14:textId="2B1D1911" w:rsidR="007F1FEE" w:rsidRDefault="007F1FEE" w:rsidP="003D3ED0">
      <w:pPr>
        <w:rPr>
          <w:lang w:eastAsia="x-none"/>
        </w:rPr>
      </w:pPr>
    </w:p>
    <w:p w14:paraId="16576D3B" w14:textId="4A433014" w:rsidR="007F1FEE" w:rsidRDefault="007F1FEE" w:rsidP="003D3ED0">
      <w:pPr>
        <w:rPr>
          <w:lang w:eastAsia="x-none"/>
        </w:rPr>
      </w:pPr>
      <w:r>
        <w:rPr>
          <w:lang w:eastAsia="x-none"/>
        </w:rPr>
        <w:t>The steps for these are covered in the following section, followed by steps to test the flow.</w:t>
      </w:r>
    </w:p>
    <w:p w14:paraId="2EEB7A9B" w14:textId="39BC3AEE" w:rsidR="004A21C0" w:rsidRDefault="004A21C0" w:rsidP="004A21C0">
      <w:pPr>
        <w:pStyle w:val="Heading3"/>
      </w:pPr>
      <w:bookmarkStart w:id="15" w:name="_Toc506465440"/>
      <w:r>
        <w:lastRenderedPageBreak/>
        <w:t>Configuring the Certification Dataset and Campaign</w:t>
      </w:r>
      <w:bookmarkEnd w:id="15"/>
    </w:p>
    <w:p w14:paraId="0DA368CE" w14:textId="5217FDA9" w:rsidR="00E947A2" w:rsidRDefault="00CF2024" w:rsidP="004A21C0">
      <w:pPr>
        <w:rPr>
          <w:lang w:eastAsia="x-none"/>
        </w:rPr>
      </w:pPr>
      <w:r>
        <w:rPr>
          <w:lang w:eastAsia="x-none"/>
        </w:rPr>
        <w:t xml:space="preserve">The following steps describe creating the </w:t>
      </w:r>
      <w:r w:rsidR="00E947A2">
        <w:rPr>
          <w:lang w:eastAsia="x-none"/>
        </w:rPr>
        <w:t>C</w:t>
      </w:r>
      <w:r>
        <w:rPr>
          <w:lang w:eastAsia="x-none"/>
        </w:rPr>
        <w:t xml:space="preserve">ampaign </w:t>
      </w:r>
      <w:r w:rsidR="00E947A2">
        <w:rPr>
          <w:lang w:eastAsia="x-none"/>
        </w:rPr>
        <w:t>D</w:t>
      </w:r>
      <w:r>
        <w:rPr>
          <w:lang w:eastAsia="x-none"/>
        </w:rPr>
        <w:t xml:space="preserve">ataset and </w:t>
      </w:r>
      <w:r w:rsidR="00E947A2">
        <w:rPr>
          <w:lang w:eastAsia="x-none"/>
        </w:rPr>
        <w:t>Certification C</w:t>
      </w:r>
      <w:r>
        <w:rPr>
          <w:lang w:eastAsia="x-none"/>
        </w:rPr>
        <w:t xml:space="preserve">ampaign. </w:t>
      </w:r>
      <w:r w:rsidR="00E947A2">
        <w:rPr>
          <w:lang w:eastAsia="x-none"/>
        </w:rPr>
        <w:t xml:space="preserve">Both are fairly standard IGI </w:t>
      </w:r>
      <w:r w:rsidR="00465C5A">
        <w:rPr>
          <w:lang w:eastAsia="x-none"/>
        </w:rPr>
        <w:t>configurations,</w:t>
      </w:r>
      <w:r w:rsidR="00E947A2">
        <w:rPr>
          <w:lang w:eastAsia="x-none"/>
        </w:rPr>
        <w:t xml:space="preserve"> so the following sections won’t go into a lot of detail.</w:t>
      </w:r>
    </w:p>
    <w:p w14:paraId="662898A4" w14:textId="0CB6EAF7" w:rsidR="00E947A2" w:rsidRDefault="00E947A2" w:rsidP="00465C5A">
      <w:pPr>
        <w:pStyle w:val="Heading4"/>
      </w:pPr>
      <w:r>
        <w:t>Create Campaign Dataset</w:t>
      </w:r>
    </w:p>
    <w:p w14:paraId="3AE0DC9F" w14:textId="695C38D0" w:rsidR="00465C5A" w:rsidRDefault="00465C5A" w:rsidP="00AE2C48">
      <w:pPr>
        <w:pStyle w:val="ListParagraph"/>
        <w:numPr>
          <w:ilvl w:val="0"/>
          <w:numId w:val="4"/>
        </w:numPr>
        <w:rPr>
          <w:lang w:eastAsia="x-none"/>
        </w:rPr>
      </w:pPr>
      <w:r>
        <w:rPr>
          <w:lang w:eastAsia="x-none"/>
        </w:rPr>
        <w:t>Create a new certification dataset in Access Governance Core (Configure &gt; Certification Dataset). The key properties to be specified:</w:t>
      </w:r>
    </w:p>
    <w:p w14:paraId="11FC61D3" w14:textId="6D211D9C" w:rsidR="00465C5A" w:rsidRDefault="00465C5A" w:rsidP="00F61B1D">
      <w:pPr>
        <w:pStyle w:val="ListParagraph"/>
        <w:numPr>
          <w:ilvl w:val="0"/>
          <w:numId w:val="18"/>
        </w:numPr>
        <w:rPr>
          <w:lang w:eastAsia="x-none"/>
        </w:rPr>
      </w:pPr>
      <w:r>
        <w:rPr>
          <w:lang w:eastAsia="x-none"/>
        </w:rPr>
        <w:t xml:space="preserve">Type: </w:t>
      </w:r>
      <w:r w:rsidR="00AE2C48">
        <w:rPr>
          <w:lang w:eastAsia="x-none"/>
        </w:rPr>
        <w:t>“</w:t>
      </w:r>
      <w:r>
        <w:rPr>
          <w:lang w:eastAsia="x-none"/>
        </w:rPr>
        <w:t>User Assignment</w:t>
      </w:r>
      <w:r w:rsidR="00AE2C48">
        <w:rPr>
          <w:lang w:eastAsia="x-none"/>
        </w:rPr>
        <w:t>”</w:t>
      </w:r>
    </w:p>
    <w:p w14:paraId="4DB5774B" w14:textId="2D36BF43" w:rsidR="00465C5A" w:rsidRDefault="00465C5A" w:rsidP="00F61B1D">
      <w:pPr>
        <w:pStyle w:val="ListParagraph"/>
        <w:numPr>
          <w:ilvl w:val="0"/>
          <w:numId w:val="18"/>
        </w:numPr>
        <w:rPr>
          <w:lang w:eastAsia="x-none"/>
        </w:rPr>
      </w:pPr>
      <w:r>
        <w:rPr>
          <w:lang w:eastAsia="x-none"/>
        </w:rPr>
        <w:t xml:space="preserve">Name: </w:t>
      </w:r>
      <w:r w:rsidR="00AE2C48">
        <w:rPr>
          <w:lang w:eastAsia="x-none"/>
        </w:rPr>
        <w:t>this can be anything, but</w:t>
      </w:r>
      <w:r>
        <w:rPr>
          <w:lang w:eastAsia="x-none"/>
        </w:rPr>
        <w:t xml:space="preserve"> will be used in a rule later</w:t>
      </w:r>
    </w:p>
    <w:p w14:paraId="5C28173C" w14:textId="3521003D" w:rsidR="00465C5A" w:rsidRDefault="00465C5A" w:rsidP="00F61B1D">
      <w:pPr>
        <w:pStyle w:val="ListParagraph"/>
        <w:numPr>
          <w:ilvl w:val="0"/>
          <w:numId w:val="18"/>
        </w:numPr>
        <w:rPr>
          <w:lang w:eastAsia="x-none"/>
        </w:rPr>
      </w:pPr>
      <w:r>
        <w:rPr>
          <w:lang w:eastAsia="x-none"/>
        </w:rPr>
        <w:t>Description: optional</w:t>
      </w:r>
    </w:p>
    <w:p w14:paraId="4AB2F3E4" w14:textId="17B9C1E3" w:rsidR="00465C5A" w:rsidRDefault="00465C5A" w:rsidP="004A21C0">
      <w:pPr>
        <w:rPr>
          <w:lang w:eastAsia="x-none"/>
        </w:rPr>
      </w:pPr>
    </w:p>
    <w:p w14:paraId="4C4FF0BD" w14:textId="66591B5A" w:rsidR="00465C5A" w:rsidRDefault="00465C5A" w:rsidP="004A21C0">
      <w:pPr>
        <w:rPr>
          <w:lang w:eastAsia="x-none"/>
        </w:rPr>
      </w:pPr>
      <w:r>
        <w:rPr>
          <w:lang w:eastAsia="x-none"/>
        </w:rPr>
        <w:t>An example is shown below.</w:t>
      </w:r>
    </w:p>
    <w:p w14:paraId="1DCB57E4" w14:textId="1CF78C57" w:rsidR="00465C5A" w:rsidRDefault="00465C5A" w:rsidP="004A21C0">
      <w:pPr>
        <w:rPr>
          <w:lang w:eastAsia="x-none"/>
        </w:rPr>
      </w:pPr>
    </w:p>
    <w:p w14:paraId="5FCF9628" w14:textId="26C91DA1" w:rsidR="00465C5A" w:rsidRDefault="00465C5A" w:rsidP="004A21C0">
      <w:pPr>
        <w:rPr>
          <w:lang w:eastAsia="x-none"/>
        </w:rPr>
      </w:pPr>
      <w:r>
        <w:rPr>
          <w:noProof/>
          <w:lang w:eastAsia="x-none"/>
        </w:rPr>
        <w:drawing>
          <wp:inline distT="0" distB="0" distL="0" distR="0" wp14:anchorId="0C82691B" wp14:editId="2B7D6F57">
            <wp:extent cx="6188710" cy="2308860"/>
            <wp:effectExtent l="63500" t="63500" r="59690" b="660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30 at 14.57.55.png"/>
                    <pic:cNvPicPr/>
                  </pic:nvPicPr>
                  <pic:blipFill>
                    <a:blip r:embed="rId10"/>
                    <a:stretch>
                      <a:fillRect/>
                    </a:stretch>
                  </pic:blipFill>
                  <pic:spPr>
                    <a:xfrm>
                      <a:off x="0" y="0"/>
                      <a:ext cx="6188710" cy="2308860"/>
                    </a:xfrm>
                    <a:prstGeom prst="rect">
                      <a:avLst/>
                    </a:prstGeom>
                    <a:effectLst>
                      <a:glow rad="63500">
                        <a:schemeClr val="accent3">
                          <a:satMod val="175000"/>
                          <a:alpha val="40000"/>
                        </a:schemeClr>
                      </a:glow>
                    </a:effectLst>
                  </pic:spPr>
                </pic:pic>
              </a:graphicData>
            </a:graphic>
          </wp:inline>
        </w:drawing>
      </w:r>
    </w:p>
    <w:p w14:paraId="090AD628" w14:textId="77777777" w:rsidR="00465C5A" w:rsidRDefault="00465C5A" w:rsidP="004A21C0">
      <w:pPr>
        <w:rPr>
          <w:lang w:eastAsia="x-none"/>
        </w:rPr>
      </w:pPr>
    </w:p>
    <w:p w14:paraId="54ECE4F0" w14:textId="2FD30CC9" w:rsidR="00AE2C48" w:rsidRDefault="00AE2C48" w:rsidP="00F61B1D">
      <w:pPr>
        <w:pStyle w:val="ListParagraph"/>
        <w:numPr>
          <w:ilvl w:val="0"/>
          <w:numId w:val="20"/>
        </w:numPr>
        <w:rPr>
          <w:lang w:eastAsia="x-none"/>
        </w:rPr>
      </w:pPr>
      <w:r>
        <w:rPr>
          <w:lang w:eastAsia="x-none"/>
        </w:rPr>
        <w:t>Don’t forget to Save the dataset</w:t>
      </w:r>
    </w:p>
    <w:p w14:paraId="69C0E81A" w14:textId="77777777" w:rsidR="00AE2C48" w:rsidRDefault="00AE2C48" w:rsidP="004A21C0">
      <w:pPr>
        <w:rPr>
          <w:lang w:eastAsia="x-none"/>
        </w:rPr>
      </w:pPr>
    </w:p>
    <w:p w14:paraId="0AE9E6FA" w14:textId="2FD68D06" w:rsidR="00AE2C48" w:rsidRDefault="00465C5A" w:rsidP="004A21C0">
      <w:pPr>
        <w:rPr>
          <w:lang w:eastAsia="x-none"/>
        </w:rPr>
      </w:pPr>
      <w:r>
        <w:rPr>
          <w:lang w:eastAsia="x-none"/>
        </w:rPr>
        <w:t xml:space="preserve">You do not need to specify any of the normal whitelists/blacklists (e.g. Groups, Users, Applications). </w:t>
      </w:r>
    </w:p>
    <w:p w14:paraId="47AAFCAC" w14:textId="77777777" w:rsidR="00AE2C48" w:rsidRDefault="00AE2C48" w:rsidP="004A21C0">
      <w:pPr>
        <w:rPr>
          <w:lang w:eastAsia="x-none"/>
        </w:rPr>
      </w:pPr>
    </w:p>
    <w:p w14:paraId="6060CEC9" w14:textId="4A4EAF61" w:rsidR="00E947A2" w:rsidRDefault="00465C5A" w:rsidP="004A21C0">
      <w:pPr>
        <w:rPr>
          <w:lang w:eastAsia="x-none"/>
        </w:rPr>
      </w:pPr>
      <w:r>
        <w:rPr>
          <w:lang w:eastAsia="x-none"/>
        </w:rPr>
        <w:t>The dataset is complete.</w:t>
      </w:r>
    </w:p>
    <w:p w14:paraId="31443900" w14:textId="1E30C1AB" w:rsidR="00E947A2" w:rsidRDefault="00E947A2" w:rsidP="00465C5A">
      <w:pPr>
        <w:pStyle w:val="Heading4"/>
      </w:pPr>
      <w:r>
        <w:t>Create Certification Campaign</w:t>
      </w:r>
    </w:p>
    <w:p w14:paraId="0492C42F" w14:textId="115C6DFB" w:rsidR="00AE2C48" w:rsidRDefault="00AE2C48" w:rsidP="00AE2C48">
      <w:pPr>
        <w:pStyle w:val="ListParagraph"/>
        <w:numPr>
          <w:ilvl w:val="0"/>
          <w:numId w:val="4"/>
        </w:numPr>
        <w:rPr>
          <w:lang w:eastAsia="x-none"/>
        </w:rPr>
      </w:pPr>
      <w:r>
        <w:rPr>
          <w:lang w:eastAsia="x-none"/>
        </w:rPr>
        <w:t xml:space="preserve">Create a new certification campaign in Access Governance Core (Configure &gt; Certification Campaigns). </w:t>
      </w:r>
      <w:r w:rsidR="00B6606F">
        <w:rPr>
          <w:lang w:eastAsia="x-none"/>
        </w:rPr>
        <w:t xml:space="preserve">Unless specified, you can leave the settings as default. </w:t>
      </w:r>
      <w:r>
        <w:rPr>
          <w:lang w:eastAsia="x-none"/>
        </w:rPr>
        <w:t>The details to be specified are:</w:t>
      </w:r>
    </w:p>
    <w:p w14:paraId="48039ED2" w14:textId="2A79CD41" w:rsidR="00AE2C48" w:rsidRDefault="00AE2C48" w:rsidP="00F61B1D">
      <w:pPr>
        <w:pStyle w:val="ListParagraph"/>
        <w:numPr>
          <w:ilvl w:val="1"/>
          <w:numId w:val="19"/>
        </w:numPr>
        <w:rPr>
          <w:lang w:eastAsia="x-none"/>
        </w:rPr>
      </w:pPr>
      <w:r>
        <w:rPr>
          <w:lang w:eastAsia="x-none"/>
        </w:rPr>
        <w:t>Campaign name: This can be anything</w:t>
      </w:r>
    </w:p>
    <w:p w14:paraId="1DC3F987" w14:textId="6BBF53D4" w:rsidR="00AE2C48" w:rsidRDefault="00AE2C48" w:rsidP="00F61B1D">
      <w:pPr>
        <w:pStyle w:val="ListParagraph"/>
        <w:numPr>
          <w:ilvl w:val="1"/>
          <w:numId w:val="19"/>
        </w:numPr>
        <w:rPr>
          <w:lang w:eastAsia="x-none"/>
        </w:rPr>
      </w:pPr>
      <w:r>
        <w:rPr>
          <w:lang w:eastAsia="x-none"/>
        </w:rPr>
        <w:t>Description: Optional</w:t>
      </w:r>
    </w:p>
    <w:p w14:paraId="25FFDC09" w14:textId="05AC2390" w:rsidR="00AE2C48" w:rsidRDefault="00AE2C48" w:rsidP="00F61B1D">
      <w:pPr>
        <w:pStyle w:val="ListParagraph"/>
        <w:numPr>
          <w:ilvl w:val="1"/>
          <w:numId w:val="19"/>
        </w:numPr>
        <w:rPr>
          <w:lang w:eastAsia="x-none"/>
        </w:rPr>
      </w:pPr>
      <w:r>
        <w:rPr>
          <w:lang w:eastAsia="x-none"/>
        </w:rPr>
        <w:t>Campaign Type: “User Assignment”</w:t>
      </w:r>
    </w:p>
    <w:p w14:paraId="37DCECF5" w14:textId="4E738541" w:rsidR="00AE2C48" w:rsidRDefault="00AE2C48" w:rsidP="00F61B1D">
      <w:pPr>
        <w:pStyle w:val="ListParagraph"/>
        <w:numPr>
          <w:ilvl w:val="1"/>
          <w:numId w:val="19"/>
        </w:numPr>
        <w:rPr>
          <w:lang w:eastAsia="x-none"/>
        </w:rPr>
      </w:pPr>
      <w:r>
        <w:rPr>
          <w:lang w:eastAsia="x-none"/>
        </w:rPr>
        <w:t>Certification Dataset: the name for the dataset from the previous step</w:t>
      </w:r>
    </w:p>
    <w:p w14:paraId="40CBF6EA" w14:textId="6BCC42DA" w:rsidR="00AE2C48" w:rsidRDefault="00AE2C48" w:rsidP="004A21C0">
      <w:pPr>
        <w:rPr>
          <w:lang w:eastAsia="x-none"/>
        </w:rPr>
      </w:pPr>
    </w:p>
    <w:p w14:paraId="0E40D396" w14:textId="444A3E9A" w:rsidR="00AE2C48" w:rsidRDefault="00AE2C48" w:rsidP="004A21C0">
      <w:pPr>
        <w:rPr>
          <w:lang w:eastAsia="x-none"/>
        </w:rPr>
      </w:pPr>
      <w:r>
        <w:rPr>
          <w:lang w:eastAsia="x-none"/>
        </w:rPr>
        <w:t>An example is shown below.</w:t>
      </w:r>
    </w:p>
    <w:p w14:paraId="2AC9AEF4" w14:textId="77777777" w:rsidR="00AE2C48" w:rsidRDefault="00AE2C48" w:rsidP="004A21C0">
      <w:pPr>
        <w:rPr>
          <w:lang w:eastAsia="x-none"/>
        </w:rPr>
      </w:pPr>
    </w:p>
    <w:p w14:paraId="21C0DECE" w14:textId="7BF2386F" w:rsidR="00AE2C48" w:rsidRDefault="00AE2C48" w:rsidP="004A21C0">
      <w:pPr>
        <w:rPr>
          <w:lang w:eastAsia="x-none"/>
        </w:rPr>
      </w:pPr>
      <w:r>
        <w:rPr>
          <w:noProof/>
          <w:lang w:eastAsia="x-none"/>
        </w:rPr>
        <w:lastRenderedPageBreak/>
        <w:drawing>
          <wp:inline distT="0" distB="0" distL="0" distR="0" wp14:anchorId="166BE88C" wp14:editId="20D225D0">
            <wp:extent cx="6188710" cy="3027045"/>
            <wp:effectExtent l="63500" t="63500" r="59690" b="590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30 at 15.03.56.png"/>
                    <pic:cNvPicPr/>
                  </pic:nvPicPr>
                  <pic:blipFill>
                    <a:blip r:embed="rId11"/>
                    <a:stretch>
                      <a:fillRect/>
                    </a:stretch>
                  </pic:blipFill>
                  <pic:spPr>
                    <a:xfrm>
                      <a:off x="0" y="0"/>
                      <a:ext cx="6188710" cy="3027045"/>
                    </a:xfrm>
                    <a:prstGeom prst="rect">
                      <a:avLst/>
                    </a:prstGeom>
                    <a:effectLst>
                      <a:glow rad="63500">
                        <a:schemeClr val="accent3">
                          <a:satMod val="175000"/>
                          <a:alpha val="40000"/>
                        </a:schemeClr>
                      </a:glow>
                    </a:effectLst>
                  </pic:spPr>
                </pic:pic>
              </a:graphicData>
            </a:graphic>
          </wp:inline>
        </w:drawing>
      </w:r>
    </w:p>
    <w:p w14:paraId="7D79C6AE" w14:textId="77777777" w:rsidR="00AE2C48" w:rsidRDefault="00AE2C48" w:rsidP="004A21C0">
      <w:pPr>
        <w:rPr>
          <w:lang w:eastAsia="x-none"/>
        </w:rPr>
      </w:pPr>
    </w:p>
    <w:p w14:paraId="4510EF29" w14:textId="77777777" w:rsidR="00AE2C48" w:rsidRDefault="00AE2C48" w:rsidP="00F61B1D">
      <w:pPr>
        <w:pStyle w:val="ListParagraph"/>
        <w:numPr>
          <w:ilvl w:val="0"/>
          <w:numId w:val="21"/>
        </w:numPr>
        <w:rPr>
          <w:lang w:eastAsia="x-none"/>
        </w:rPr>
      </w:pPr>
      <w:r>
        <w:rPr>
          <w:lang w:eastAsia="x-none"/>
        </w:rPr>
        <w:t>Save the campaign</w:t>
      </w:r>
    </w:p>
    <w:p w14:paraId="2CF52018" w14:textId="6E0DA8CA" w:rsidR="00AE2C48" w:rsidRDefault="00AE2C48" w:rsidP="00F61B1D">
      <w:pPr>
        <w:pStyle w:val="ListParagraph"/>
        <w:numPr>
          <w:ilvl w:val="0"/>
          <w:numId w:val="21"/>
        </w:numPr>
        <w:rPr>
          <w:lang w:eastAsia="x-none"/>
        </w:rPr>
      </w:pPr>
      <w:r>
        <w:rPr>
          <w:lang w:eastAsia="x-none"/>
        </w:rPr>
        <w:t xml:space="preserve">On the </w:t>
      </w:r>
      <w:r w:rsidRPr="00AE2C48">
        <w:rPr>
          <w:u w:val="single"/>
          <w:lang w:eastAsia="x-none"/>
        </w:rPr>
        <w:t>Supervisors</w:t>
      </w:r>
      <w:r>
        <w:rPr>
          <w:lang w:eastAsia="x-none"/>
        </w:rPr>
        <w:t xml:space="preserve"> tab, assign a Supervisor (Myriam Brewer will be the only one available) and Save</w:t>
      </w:r>
    </w:p>
    <w:p w14:paraId="3DF97A02" w14:textId="01D0665F" w:rsidR="00AE2C48" w:rsidRDefault="00AE2C48" w:rsidP="00F61B1D">
      <w:pPr>
        <w:pStyle w:val="ListParagraph"/>
        <w:numPr>
          <w:ilvl w:val="0"/>
          <w:numId w:val="21"/>
        </w:numPr>
        <w:rPr>
          <w:lang w:eastAsia="x-none"/>
        </w:rPr>
      </w:pPr>
      <w:r>
        <w:rPr>
          <w:lang w:eastAsia="x-none"/>
        </w:rPr>
        <w:t xml:space="preserve">On the </w:t>
      </w:r>
      <w:r w:rsidRPr="00AE2C48">
        <w:rPr>
          <w:u w:val="single"/>
          <w:lang w:eastAsia="x-none"/>
        </w:rPr>
        <w:t>Reviewers</w:t>
      </w:r>
      <w:r>
        <w:rPr>
          <w:lang w:eastAsia="x-none"/>
        </w:rPr>
        <w:t xml:space="preserve"> tab, set:</w:t>
      </w:r>
    </w:p>
    <w:p w14:paraId="32F40C13" w14:textId="54055142" w:rsidR="00AE2C48" w:rsidRDefault="00AE2C48" w:rsidP="00F61B1D">
      <w:pPr>
        <w:pStyle w:val="ListParagraph"/>
        <w:numPr>
          <w:ilvl w:val="1"/>
          <w:numId w:val="21"/>
        </w:numPr>
        <w:rPr>
          <w:lang w:eastAsia="x-none"/>
        </w:rPr>
      </w:pPr>
      <w:r>
        <w:rPr>
          <w:lang w:eastAsia="x-none"/>
        </w:rPr>
        <w:t>The Scope as User Hierarchy, Managers</w:t>
      </w:r>
    </w:p>
    <w:p w14:paraId="6B0B2E69" w14:textId="418AE163" w:rsidR="00AE2C48" w:rsidRDefault="00AE2C48" w:rsidP="00F61B1D">
      <w:pPr>
        <w:pStyle w:val="ListParagraph"/>
        <w:numPr>
          <w:ilvl w:val="1"/>
          <w:numId w:val="21"/>
        </w:numPr>
        <w:rPr>
          <w:lang w:eastAsia="x-none"/>
        </w:rPr>
      </w:pPr>
      <w:r>
        <w:rPr>
          <w:lang w:eastAsia="x-none"/>
        </w:rPr>
        <w:t>The Default Reviewer as Shirley Chang</w:t>
      </w:r>
    </w:p>
    <w:p w14:paraId="07F56C82" w14:textId="1D48A6B9" w:rsidR="00AE2C48" w:rsidRDefault="00AE2C48" w:rsidP="00F61B1D">
      <w:pPr>
        <w:pStyle w:val="ListParagraph"/>
        <w:numPr>
          <w:ilvl w:val="0"/>
          <w:numId w:val="21"/>
        </w:numPr>
        <w:rPr>
          <w:lang w:eastAsia="x-none"/>
        </w:rPr>
      </w:pPr>
      <w:r>
        <w:rPr>
          <w:lang w:eastAsia="x-none"/>
        </w:rPr>
        <w:t>Leave everything else as is and Save the reviewers</w:t>
      </w:r>
    </w:p>
    <w:p w14:paraId="0730BB36" w14:textId="0FD9EC3D" w:rsidR="00AE2C48" w:rsidRDefault="00AE2C48" w:rsidP="00F61B1D">
      <w:pPr>
        <w:pStyle w:val="ListParagraph"/>
        <w:numPr>
          <w:ilvl w:val="0"/>
          <w:numId w:val="21"/>
        </w:numPr>
        <w:rPr>
          <w:lang w:eastAsia="x-none"/>
        </w:rPr>
      </w:pPr>
      <w:r>
        <w:rPr>
          <w:lang w:eastAsia="x-none"/>
        </w:rPr>
        <w:t xml:space="preserve">On the </w:t>
      </w:r>
      <w:r w:rsidRPr="00AE2C48">
        <w:rPr>
          <w:u w:val="single"/>
          <w:lang w:eastAsia="x-none"/>
        </w:rPr>
        <w:t>Fulfillment</w:t>
      </w:r>
      <w:r>
        <w:rPr>
          <w:lang w:eastAsia="x-none"/>
        </w:rPr>
        <w:t xml:space="preserve"> tab, set to Physical deletion and Grace Period to zero days, and Save</w:t>
      </w:r>
    </w:p>
    <w:p w14:paraId="52136F91" w14:textId="6596A077" w:rsidR="00AE2C48" w:rsidRDefault="00B6606F" w:rsidP="00F61B1D">
      <w:pPr>
        <w:pStyle w:val="ListParagraph"/>
        <w:numPr>
          <w:ilvl w:val="0"/>
          <w:numId w:val="21"/>
        </w:numPr>
        <w:rPr>
          <w:lang w:eastAsia="x-none"/>
        </w:rPr>
      </w:pPr>
      <w:r>
        <w:rPr>
          <w:lang w:eastAsia="x-none"/>
        </w:rPr>
        <w:t xml:space="preserve">On the </w:t>
      </w:r>
      <w:r w:rsidRPr="005F2B30">
        <w:rPr>
          <w:u w:val="single"/>
          <w:lang w:eastAsia="x-none"/>
        </w:rPr>
        <w:t>Scheduling</w:t>
      </w:r>
      <w:r>
        <w:rPr>
          <w:lang w:eastAsia="x-none"/>
        </w:rPr>
        <w:t xml:space="preserve"> tab, set the Duration to Continuous (very important!) and Save</w:t>
      </w:r>
    </w:p>
    <w:p w14:paraId="5E96F282" w14:textId="02701618" w:rsidR="00B6606F" w:rsidRDefault="00B6606F" w:rsidP="00F61B1D">
      <w:pPr>
        <w:pStyle w:val="ListParagraph"/>
        <w:numPr>
          <w:ilvl w:val="0"/>
          <w:numId w:val="21"/>
        </w:numPr>
        <w:rPr>
          <w:lang w:eastAsia="x-none"/>
        </w:rPr>
      </w:pPr>
      <w:r>
        <w:rPr>
          <w:lang w:eastAsia="x-none"/>
        </w:rPr>
        <w:t xml:space="preserve">We are not using email notification in this lab, but for completeness, on the Notifications tab enable the </w:t>
      </w:r>
      <w:r w:rsidRPr="00B040F0">
        <w:rPr>
          <w:rStyle w:val="CodeChar"/>
        </w:rPr>
        <w:t>Continuous Review for Reviewer</w:t>
      </w:r>
      <w:r>
        <w:rPr>
          <w:lang w:eastAsia="x-none"/>
        </w:rPr>
        <w:t xml:space="preserve"> notification, select the Campaign Started template and the Include review details checkbox.</w:t>
      </w:r>
    </w:p>
    <w:p w14:paraId="210C3F08" w14:textId="1B1CE2DD" w:rsidR="00B6606F" w:rsidRDefault="00B6606F" w:rsidP="00B6606F">
      <w:pPr>
        <w:rPr>
          <w:lang w:eastAsia="x-none"/>
        </w:rPr>
      </w:pPr>
    </w:p>
    <w:p w14:paraId="3E37EDA2" w14:textId="336C5D20" w:rsidR="00B6606F" w:rsidRDefault="00B6606F" w:rsidP="00B6606F">
      <w:pPr>
        <w:ind w:left="360"/>
        <w:rPr>
          <w:lang w:eastAsia="x-none"/>
        </w:rPr>
      </w:pPr>
      <w:r>
        <w:rPr>
          <w:noProof/>
          <w:lang w:eastAsia="x-none"/>
        </w:rPr>
        <w:drawing>
          <wp:inline distT="0" distB="0" distL="0" distR="0" wp14:anchorId="5F3D6D7D" wp14:editId="4795A379">
            <wp:extent cx="5719864" cy="921423"/>
            <wp:effectExtent l="63500" t="63500" r="59055" b="69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30 at 15.17.25.png"/>
                    <pic:cNvPicPr/>
                  </pic:nvPicPr>
                  <pic:blipFill>
                    <a:blip r:embed="rId12"/>
                    <a:stretch>
                      <a:fillRect/>
                    </a:stretch>
                  </pic:blipFill>
                  <pic:spPr>
                    <a:xfrm>
                      <a:off x="0" y="0"/>
                      <a:ext cx="5731760" cy="923339"/>
                    </a:xfrm>
                    <a:prstGeom prst="rect">
                      <a:avLst/>
                    </a:prstGeom>
                    <a:effectLst>
                      <a:glow rad="63500">
                        <a:schemeClr val="accent3">
                          <a:satMod val="175000"/>
                          <a:alpha val="40000"/>
                        </a:schemeClr>
                      </a:glow>
                    </a:effectLst>
                  </pic:spPr>
                </pic:pic>
              </a:graphicData>
            </a:graphic>
          </wp:inline>
        </w:drawing>
      </w:r>
    </w:p>
    <w:p w14:paraId="7328F73E" w14:textId="77777777" w:rsidR="00B6606F" w:rsidRDefault="00B6606F" w:rsidP="00B6606F">
      <w:pPr>
        <w:rPr>
          <w:lang w:eastAsia="x-none"/>
        </w:rPr>
      </w:pPr>
    </w:p>
    <w:p w14:paraId="6D81B650" w14:textId="681DD648" w:rsidR="00B6606F" w:rsidRDefault="00B6606F" w:rsidP="00F61B1D">
      <w:pPr>
        <w:pStyle w:val="ListParagraph"/>
        <w:numPr>
          <w:ilvl w:val="0"/>
          <w:numId w:val="21"/>
        </w:numPr>
        <w:rPr>
          <w:lang w:eastAsia="x-none"/>
        </w:rPr>
      </w:pPr>
      <w:r>
        <w:rPr>
          <w:lang w:eastAsia="x-none"/>
        </w:rPr>
        <w:t>Save the campaign</w:t>
      </w:r>
    </w:p>
    <w:p w14:paraId="5BB2879C" w14:textId="757C69F3" w:rsidR="004F3C85" w:rsidRDefault="004F3C85" w:rsidP="00F61B1D">
      <w:pPr>
        <w:pStyle w:val="ListParagraph"/>
        <w:numPr>
          <w:ilvl w:val="0"/>
          <w:numId w:val="21"/>
        </w:numPr>
        <w:rPr>
          <w:lang w:eastAsia="x-none"/>
        </w:rPr>
      </w:pPr>
      <w:r>
        <w:rPr>
          <w:lang w:eastAsia="x-none"/>
        </w:rPr>
        <w:t>Launch the campaign (</w:t>
      </w:r>
      <w:r w:rsidR="00073A74">
        <w:rPr>
          <w:lang w:eastAsia="x-none"/>
        </w:rPr>
        <w:t>Actions &gt; Launch)</w:t>
      </w:r>
    </w:p>
    <w:p w14:paraId="66A459D4" w14:textId="4C968BC7" w:rsidR="00B6606F" w:rsidRDefault="00B6606F" w:rsidP="00B6606F">
      <w:pPr>
        <w:rPr>
          <w:lang w:eastAsia="x-none"/>
        </w:rPr>
      </w:pPr>
    </w:p>
    <w:p w14:paraId="467D20DE" w14:textId="6B5317D6" w:rsidR="00B6606F" w:rsidRDefault="00B6606F" w:rsidP="0099190F">
      <w:pPr>
        <w:pStyle w:val="Note"/>
      </w:pPr>
      <w:r>
        <w:t>There is no need to View Configuration. The campaign and dataset are now ready to be used in the scenario.</w:t>
      </w:r>
    </w:p>
    <w:p w14:paraId="6BA2D98C" w14:textId="77777777" w:rsidR="00B6606F" w:rsidRDefault="00B6606F" w:rsidP="00B6606F">
      <w:pPr>
        <w:rPr>
          <w:lang w:eastAsia="x-none"/>
        </w:rPr>
      </w:pPr>
    </w:p>
    <w:p w14:paraId="3663835C" w14:textId="4DE35F53" w:rsidR="004A21C0" w:rsidRDefault="004A21C0" w:rsidP="004A21C0">
      <w:pPr>
        <w:pStyle w:val="Heading3"/>
      </w:pPr>
      <w:bookmarkStart w:id="16" w:name="_Toc506465441"/>
      <w:r>
        <w:t>Configuring the User Virtual View and User Modify Workflow</w:t>
      </w:r>
      <w:bookmarkEnd w:id="16"/>
    </w:p>
    <w:p w14:paraId="6317DC20" w14:textId="4AB0E955" w:rsidR="004A21C0" w:rsidRDefault="00B6606F" w:rsidP="004A21C0">
      <w:pPr>
        <w:rPr>
          <w:lang w:eastAsia="x-none"/>
        </w:rPr>
      </w:pPr>
      <w:r>
        <w:rPr>
          <w:lang w:eastAsia="x-none"/>
        </w:rPr>
        <w:t>To allow the manager to modify one of their people in the service center, we need to define the appropriate workflow in the process designer. The generate activity in the process will require a user virtual view defined.</w:t>
      </w:r>
    </w:p>
    <w:p w14:paraId="7FF44B99" w14:textId="142EFECB" w:rsidR="00B6606F" w:rsidRDefault="00B6606F" w:rsidP="00EA2A44">
      <w:pPr>
        <w:pStyle w:val="Heading4"/>
      </w:pPr>
      <w:r>
        <w:t>Define a User Virtual View</w:t>
      </w:r>
    </w:p>
    <w:p w14:paraId="69F16DE9" w14:textId="1116B9C3" w:rsidR="00B6606F" w:rsidRDefault="00B6606F" w:rsidP="004A21C0">
      <w:pPr>
        <w:rPr>
          <w:lang w:eastAsia="x-none"/>
        </w:rPr>
      </w:pPr>
      <w:r>
        <w:rPr>
          <w:lang w:eastAsia="x-none"/>
        </w:rPr>
        <w:t>A user virtual view defines the user attributes available to user workflows.</w:t>
      </w:r>
    </w:p>
    <w:p w14:paraId="2FE13A7E" w14:textId="77777777" w:rsidR="00436393" w:rsidRDefault="00436393" w:rsidP="004A21C0">
      <w:pPr>
        <w:rPr>
          <w:lang w:eastAsia="x-none"/>
        </w:rPr>
      </w:pPr>
    </w:p>
    <w:p w14:paraId="429BB600" w14:textId="6E8DC6A4" w:rsidR="00B6606F" w:rsidRDefault="00B6606F" w:rsidP="00F61B1D">
      <w:pPr>
        <w:pStyle w:val="ListParagraph"/>
        <w:numPr>
          <w:ilvl w:val="0"/>
          <w:numId w:val="21"/>
        </w:numPr>
        <w:rPr>
          <w:lang w:eastAsia="x-none"/>
        </w:rPr>
      </w:pPr>
      <w:r>
        <w:rPr>
          <w:lang w:eastAsia="x-none"/>
        </w:rPr>
        <w:t>Go to Access Governance Core &gt; Settings &gt; Core Configurations &gt; User Virtual Attributes</w:t>
      </w:r>
    </w:p>
    <w:p w14:paraId="500A7DBC" w14:textId="77777777" w:rsidR="00436393" w:rsidRDefault="00436393" w:rsidP="00436393">
      <w:pPr>
        <w:rPr>
          <w:lang w:eastAsia="x-none"/>
        </w:rPr>
      </w:pPr>
    </w:p>
    <w:p w14:paraId="5DAC26D3" w14:textId="6358E687" w:rsidR="00B6606F" w:rsidRDefault="00B6606F" w:rsidP="00F61B1D">
      <w:pPr>
        <w:pStyle w:val="ListParagraph"/>
        <w:numPr>
          <w:ilvl w:val="0"/>
          <w:numId w:val="21"/>
        </w:numPr>
        <w:rPr>
          <w:lang w:eastAsia="x-none"/>
        </w:rPr>
      </w:pPr>
      <w:r>
        <w:rPr>
          <w:lang w:eastAsia="x-none"/>
        </w:rPr>
        <w:lastRenderedPageBreak/>
        <w:t>Create a new repository (user virtual view)</w:t>
      </w:r>
      <w:r w:rsidR="00EA2A44">
        <w:rPr>
          <w:lang w:eastAsia="x-none"/>
        </w:rPr>
        <w:t xml:space="preserve"> with the following Details:</w:t>
      </w:r>
    </w:p>
    <w:p w14:paraId="6490ADAB" w14:textId="58578F68" w:rsidR="00EA2A44" w:rsidRDefault="00EA2A44" w:rsidP="00F61B1D">
      <w:pPr>
        <w:pStyle w:val="ListParagraph"/>
        <w:numPr>
          <w:ilvl w:val="0"/>
          <w:numId w:val="22"/>
        </w:numPr>
        <w:rPr>
          <w:lang w:eastAsia="x-none"/>
        </w:rPr>
      </w:pPr>
      <w:r>
        <w:rPr>
          <w:lang w:eastAsia="x-none"/>
        </w:rPr>
        <w:t>Name: specify a unique name (no spaces)</w:t>
      </w:r>
    </w:p>
    <w:p w14:paraId="32255D00" w14:textId="07416707" w:rsidR="00EA2A44" w:rsidRDefault="00EA2A44" w:rsidP="00F61B1D">
      <w:pPr>
        <w:pStyle w:val="ListParagraph"/>
        <w:numPr>
          <w:ilvl w:val="0"/>
          <w:numId w:val="22"/>
        </w:numPr>
        <w:rPr>
          <w:lang w:eastAsia="x-none"/>
        </w:rPr>
      </w:pPr>
      <w:r>
        <w:rPr>
          <w:lang w:eastAsia="x-none"/>
        </w:rPr>
        <w:t>Description: optional</w:t>
      </w:r>
    </w:p>
    <w:p w14:paraId="731A3EA6" w14:textId="5860527D" w:rsidR="00EA2A44" w:rsidRDefault="00EA2A44" w:rsidP="00F61B1D">
      <w:pPr>
        <w:pStyle w:val="ListParagraph"/>
        <w:numPr>
          <w:ilvl w:val="0"/>
          <w:numId w:val="22"/>
        </w:numPr>
        <w:rPr>
          <w:lang w:eastAsia="x-none"/>
        </w:rPr>
      </w:pPr>
      <w:r>
        <w:rPr>
          <w:lang w:eastAsia="x-none"/>
        </w:rPr>
        <w:t>Type: DB</w:t>
      </w:r>
    </w:p>
    <w:p w14:paraId="02497A27" w14:textId="70A8E1DC" w:rsidR="00EA2A44" w:rsidRDefault="00EA2A44" w:rsidP="00F61B1D">
      <w:pPr>
        <w:pStyle w:val="ListParagraph"/>
        <w:numPr>
          <w:ilvl w:val="0"/>
          <w:numId w:val="22"/>
        </w:numPr>
        <w:rPr>
          <w:lang w:eastAsia="x-none"/>
        </w:rPr>
      </w:pPr>
      <w:r>
        <w:rPr>
          <w:lang w:eastAsia="x-none"/>
        </w:rPr>
        <w:t>Connection: External</w:t>
      </w:r>
    </w:p>
    <w:p w14:paraId="19ED9967" w14:textId="6643C7AB" w:rsidR="00EA2A44" w:rsidRDefault="00EA2A44" w:rsidP="00F61B1D">
      <w:pPr>
        <w:pStyle w:val="ListParagraph"/>
        <w:numPr>
          <w:ilvl w:val="0"/>
          <w:numId w:val="22"/>
        </w:numPr>
        <w:rPr>
          <w:lang w:eastAsia="x-none"/>
        </w:rPr>
      </w:pPr>
      <w:r>
        <w:rPr>
          <w:lang w:eastAsia="x-none"/>
        </w:rPr>
        <w:t>Connection Typ</w:t>
      </w:r>
      <w:r w:rsidR="00B040F0">
        <w:rPr>
          <w:lang w:eastAsia="x-none"/>
        </w:rPr>
        <w:t>e</w:t>
      </w:r>
      <w:r>
        <w:rPr>
          <w:lang w:eastAsia="x-none"/>
        </w:rPr>
        <w:t>: Custom</w:t>
      </w:r>
    </w:p>
    <w:p w14:paraId="5E30370A" w14:textId="5728AA8E" w:rsidR="00EA2A44" w:rsidRDefault="00EA2A44" w:rsidP="00F61B1D">
      <w:pPr>
        <w:pStyle w:val="ListParagraph"/>
        <w:numPr>
          <w:ilvl w:val="0"/>
          <w:numId w:val="22"/>
        </w:numPr>
        <w:rPr>
          <w:lang w:eastAsia="x-none"/>
        </w:rPr>
      </w:pPr>
      <w:r>
        <w:rPr>
          <w:lang w:eastAsia="x-none"/>
        </w:rPr>
        <w:t>Driver: com.ibm.db2.jcc.DB2Driver</w:t>
      </w:r>
    </w:p>
    <w:p w14:paraId="4E23F183" w14:textId="5AD49CB6" w:rsidR="00EA2A44" w:rsidRDefault="00EA2A44" w:rsidP="00F61B1D">
      <w:pPr>
        <w:pStyle w:val="ListParagraph"/>
        <w:numPr>
          <w:ilvl w:val="0"/>
          <w:numId w:val="22"/>
        </w:numPr>
        <w:rPr>
          <w:lang w:eastAsia="x-none"/>
        </w:rPr>
      </w:pPr>
      <w:r>
        <w:rPr>
          <w:lang w:eastAsia="x-none"/>
        </w:rPr>
        <w:t xml:space="preserve">URL: </w:t>
      </w:r>
      <w:proofErr w:type="gramStart"/>
      <w:r>
        <w:rPr>
          <w:lang w:eastAsia="x-none"/>
        </w:rPr>
        <w:t>jdbc:db2://192.168.42.65:50000/IGI_DB</w:t>
      </w:r>
      <w:proofErr w:type="gramEnd"/>
    </w:p>
    <w:p w14:paraId="298CE19D" w14:textId="7092EE48" w:rsidR="00EA2A44" w:rsidRDefault="00EA2A44" w:rsidP="00F61B1D">
      <w:pPr>
        <w:pStyle w:val="ListParagraph"/>
        <w:numPr>
          <w:ilvl w:val="0"/>
          <w:numId w:val="22"/>
        </w:numPr>
        <w:rPr>
          <w:lang w:eastAsia="x-none"/>
        </w:rPr>
      </w:pPr>
      <w:r>
        <w:rPr>
          <w:lang w:eastAsia="x-none"/>
        </w:rPr>
        <w:t xml:space="preserve">User ID: </w:t>
      </w:r>
      <w:proofErr w:type="spellStart"/>
      <w:r>
        <w:rPr>
          <w:lang w:eastAsia="x-none"/>
        </w:rPr>
        <w:t>igacore</w:t>
      </w:r>
      <w:proofErr w:type="spellEnd"/>
    </w:p>
    <w:p w14:paraId="4FCC3378" w14:textId="108380F8" w:rsidR="00EA2A44" w:rsidRDefault="00EA2A44" w:rsidP="00F61B1D">
      <w:pPr>
        <w:pStyle w:val="ListParagraph"/>
        <w:numPr>
          <w:ilvl w:val="0"/>
          <w:numId w:val="22"/>
        </w:numPr>
        <w:rPr>
          <w:lang w:eastAsia="x-none"/>
        </w:rPr>
      </w:pPr>
      <w:r>
        <w:rPr>
          <w:lang w:eastAsia="x-none"/>
        </w:rPr>
        <w:t>Password: ideas</w:t>
      </w:r>
    </w:p>
    <w:p w14:paraId="1FF7625E" w14:textId="5B19428C" w:rsidR="00EA2A44" w:rsidRDefault="00EA2A44" w:rsidP="00F61B1D">
      <w:pPr>
        <w:pStyle w:val="ListParagraph"/>
        <w:numPr>
          <w:ilvl w:val="0"/>
          <w:numId w:val="22"/>
        </w:numPr>
        <w:rPr>
          <w:lang w:eastAsia="x-none"/>
        </w:rPr>
      </w:pPr>
      <w:r>
        <w:rPr>
          <w:lang w:eastAsia="x-none"/>
        </w:rPr>
        <w:t>Table Name: USER_ERC</w:t>
      </w:r>
    </w:p>
    <w:p w14:paraId="731AE3E6" w14:textId="6B71F113" w:rsidR="00EA2A44" w:rsidRDefault="00EA2A44" w:rsidP="00F61B1D">
      <w:pPr>
        <w:pStyle w:val="ListParagraph"/>
        <w:numPr>
          <w:ilvl w:val="0"/>
          <w:numId w:val="22"/>
        </w:numPr>
        <w:rPr>
          <w:lang w:eastAsia="x-none"/>
        </w:rPr>
      </w:pPr>
      <w:r>
        <w:rPr>
          <w:lang w:eastAsia="x-none"/>
        </w:rPr>
        <w:t xml:space="preserve">User Database: </w:t>
      </w:r>
      <w:proofErr w:type="spellStart"/>
      <w:r>
        <w:rPr>
          <w:lang w:eastAsia="x-none"/>
        </w:rPr>
        <w:t>igacore</w:t>
      </w:r>
      <w:proofErr w:type="spellEnd"/>
    </w:p>
    <w:p w14:paraId="0D3A5360" w14:textId="649BFB9C" w:rsidR="00EA2A44" w:rsidRDefault="00EA2A44" w:rsidP="00F61B1D">
      <w:pPr>
        <w:pStyle w:val="ListParagraph"/>
        <w:numPr>
          <w:ilvl w:val="0"/>
          <w:numId w:val="22"/>
        </w:numPr>
        <w:rPr>
          <w:lang w:eastAsia="x-none"/>
        </w:rPr>
      </w:pPr>
      <w:r>
        <w:rPr>
          <w:lang w:eastAsia="x-none"/>
        </w:rPr>
        <w:t>Key Column: USERERC</w:t>
      </w:r>
    </w:p>
    <w:p w14:paraId="4F107041" w14:textId="297AD235" w:rsidR="00EA2A44" w:rsidRDefault="00EA2A44" w:rsidP="00F61B1D">
      <w:pPr>
        <w:pStyle w:val="ListParagraph"/>
        <w:numPr>
          <w:ilvl w:val="0"/>
          <w:numId w:val="22"/>
        </w:numPr>
        <w:rPr>
          <w:lang w:eastAsia="x-none"/>
        </w:rPr>
      </w:pPr>
      <w:r>
        <w:rPr>
          <w:lang w:eastAsia="x-none"/>
        </w:rPr>
        <w:t>Query File: ideas_usererc.xml</w:t>
      </w:r>
    </w:p>
    <w:p w14:paraId="67DEF732" w14:textId="6FBE1EFD" w:rsidR="00EA2A44" w:rsidRDefault="00EA2A44" w:rsidP="004A21C0">
      <w:pPr>
        <w:rPr>
          <w:lang w:eastAsia="x-none"/>
        </w:rPr>
      </w:pPr>
    </w:p>
    <w:p w14:paraId="41830857" w14:textId="1FDDFA95" w:rsidR="00EA2A44" w:rsidRDefault="00EA2A44" w:rsidP="004A21C0">
      <w:pPr>
        <w:rPr>
          <w:lang w:eastAsia="x-none"/>
        </w:rPr>
      </w:pPr>
      <w:r>
        <w:rPr>
          <w:lang w:eastAsia="x-none"/>
        </w:rPr>
        <w:t>It should look similar to the following:</w:t>
      </w:r>
    </w:p>
    <w:p w14:paraId="21E2F029" w14:textId="1A241A0E" w:rsidR="00EA2A44" w:rsidRDefault="00EA2A44" w:rsidP="004A21C0">
      <w:pPr>
        <w:rPr>
          <w:lang w:eastAsia="x-none"/>
        </w:rPr>
      </w:pPr>
    </w:p>
    <w:p w14:paraId="760857A9" w14:textId="64128D62" w:rsidR="00EA2A44" w:rsidRDefault="00EA2A44" w:rsidP="004A21C0">
      <w:pPr>
        <w:rPr>
          <w:lang w:eastAsia="x-none"/>
        </w:rPr>
      </w:pPr>
      <w:r>
        <w:rPr>
          <w:noProof/>
          <w:lang w:eastAsia="x-none"/>
        </w:rPr>
        <w:drawing>
          <wp:inline distT="0" distB="0" distL="0" distR="0" wp14:anchorId="36C6C836" wp14:editId="2E2B2FB3">
            <wp:extent cx="6188710" cy="3497580"/>
            <wp:effectExtent l="63500" t="63500" r="59690" b="584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30 at 15.29.03.png"/>
                    <pic:cNvPicPr/>
                  </pic:nvPicPr>
                  <pic:blipFill>
                    <a:blip r:embed="rId13"/>
                    <a:stretch>
                      <a:fillRect/>
                    </a:stretch>
                  </pic:blipFill>
                  <pic:spPr>
                    <a:xfrm>
                      <a:off x="0" y="0"/>
                      <a:ext cx="6188710" cy="3497580"/>
                    </a:xfrm>
                    <a:prstGeom prst="rect">
                      <a:avLst/>
                    </a:prstGeom>
                    <a:effectLst>
                      <a:glow rad="63500">
                        <a:schemeClr val="accent3">
                          <a:satMod val="175000"/>
                          <a:alpha val="40000"/>
                        </a:schemeClr>
                      </a:glow>
                    </a:effectLst>
                  </pic:spPr>
                </pic:pic>
              </a:graphicData>
            </a:graphic>
          </wp:inline>
        </w:drawing>
      </w:r>
    </w:p>
    <w:p w14:paraId="6E431A21" w14:textId="77777777" w:rsidR="00EA2A44" w:rsidRDefault="00EA2A44" w:rsidP="004A21C0">
      <w:pPr>
        <w:rPr>
          <w:lang w:eastAsia="x-none"/>
        </w:rPr>
      </w:pPr>
    </w:p>
    <w:p w14:paraId="6BB7CA57" w14:textId="514FCB2E" w:rsidR="00EA2A44" w:rsidRDefault="00EA2A44" w:rsidP="00F61B1D">
      <w:pPr>
        <w:pStyle w:val="ListParagraph"/>
        <w:numPr>
          <w:ilvl w:val="0"/>
          <w:numId w:val="23"/>
        </w:numPr>
        <w:rPr>
          <w:lang w:eastAsia="x-none"/>
        </w:rPr>
      </w:pPr>
      <w:r>
        <w:rPr>
          <w:lang w:eastAsia="x-none"/>
        </w:rPr>
        <w:t>Do NOT select Enable</w:t>
      </w:r>
      <w:r w:rsidR="00B040F0">
        <w:rPr>
          <w:lang w:eastAsia="x-none"/>
        </w:rPr>
        <w:t>d</w:t>
      </w:r>
      <w:r>
        <w:rPr>
          <w:lang w:eastAsia="x-none"/>
        </w:rPr>
        <w:t xml:space="preserve"> (the virtual view must be disabled)</w:t>
      </w:r>
    </w:p>
    <w:p w14:paraId="5063481D" w14:textId="67649681" w:rsidR="00EA2A44" w:rsidRDefault="00EA2A44" w:rsidP="00F61B1D">
      <w:pPr>
        <w:pStyle w:val="ListParagraph"/>
        <w:numPr>
          <w:ilvl w:val="0"/>
          <w:numId w:val="23"/>
        </w:numPr>
        <w:rPr>
          <w:lang w:eastAsia="x-none"/>
        </w:rPr>
      </w:pPr>
      <w:r>
        <w:rPr>
          <w:lang w:eastAsia="x-none"/>
        </w:rPr>
        <w:t>Save the virtual view</w:t>
      </w:r>
    </w:p>
    <w:p w14:paraId="18EEC01D" w14:textId="7B180CA6" w:rsidR="00EA2A44" w:rsidRDefault="00EA2A44" w:rsidP="004A21C0">
      <w:pPr>
        <w:rPr>
          <w:lang w:eastAsia="x-none"/>
        </w:rPr>
      </w:pPr>
    </w:p>
    <w:p w14:paraId="64AA25A7" w14:textId="0D9A7CC2" w:rsidR="00EA2A44" w:rsidRDefault="00437BC9" w:rsidP="004A21C0">
      <w:pPr>
        <w:rPr>
          <w:lang w:eastAsia="x-none"/>
        </w:rPr>
      </w:pPr>
      <w:r>
        <w:rPr>
          <w:lang w:eastAsia="x-none"/>
        </w:rPr>
        <w:t>Next,</w:t>
      </w:r>
      <w:r w:rsidR="00EA2A44">
        <w:rPr>
          <w:lang w:eastAsia="x-none"/>
        </w:rPr>
        <w:t xml:space="preserve"> we will set the attributes that can be managed in the user workflow.</w:t>
      </w:r>
    </w:p>
    <w:p w14:paraId="5B49A008" w14:textId="77777777" w:rsidR="00EA2A44" w:rsidRDefault="00EA2A44" w:rsidP="004A21C0">
      <w:pPr>
        <w:rPr>
          <w:lang w:eastAsia="x-none"/>
        </w:rPr>
      </w:pPr>
    </w:p>
    <w:p w14:paraId="0E3BFF04" w14:textId="2DD06920" w:rsidR="00EA2A44" w:rsidRDefault="00EA2A44" w:rsidP="00F61B1D">
      <w:pPr>
        <w:pStyle w:val="ListParagraph"/>
        <w:numPr>
          <w:ilvl w:val="0"/>
          <w:numId w:val="24"/>
        </w:numPr>
        <w:rPr>
          <w:lang w:eastAsia="x-none"/>
        </w:rPr>
      </w:pPr>
      <w:r>
        <w:rPr>
          <w:lang w:eastAsia="x-none"/>
        </w:rPr>
        <w:t xml:space="preserve">Go to the </w:t>
      </w:r>
      <w:r w:rsidRPr="00B040F0">
        <w:rPr>
          <w:u w:val="single"/>
          <w:lang w:eastAsia="x-none"/>
        </w:rPr>
        <w:t>Attribute Mapping</w:t>
      </w:r>
      <w:r>
        <w:rPr>
          <w:lang w:eastAsia="x-none"/>
        </w:rPr>
        <w:t xml:space="preserve"> tab and select Actions &gt; Add</w:t>
      </w:r>
    </w:p>
    <w:p w14:paraId="2F5DAFA4" w14:textId="116574A1" w:rsidR="00EA2A44" w:rsidRDefault="00EA2A44" w:rsidP="00F61B1D">
      <w:pPr>
        <w:pStyle w:val="ListParagraph"/>
        <w:numPr>
          <w:ilvl w:val="0"/>
          <w:numId w:val="24"/>
        </w:numPr>
        <w:rPr>
          <w:lang w:eastAsia="x-none"/>
        </w:rPr>
      </w:pPr>
      <w:r>
        <w:rPr>
          <w:lang w:eastAsia="x-none"/>
        </w:rPr>
        <w:t>Select the ID, PM_CODE, OU, GIVEN_NAME and SURNAME attributes and click OK</w:t>
      </w:r>
    </w:p>
    <w:p w14:paraId="5A1A010A" w14:textId="77777777" w:rsidR="00437BC9" w:rsidRDefault="00437BC9" w:rsidP="004A21C0">
      <w:pPr>
        <w:rPr>
          <w:lang w:eastAsia="x-none"/>
        </w:rPr>
      </w:pPr>
    </w:p>
    <w:p w14:paraId="047FBAF9" w14:textId="77777777" w:rsidR="00437BC9" w:rsidRDefault="00437BC9" w:rsidP="004A21C0">
      <w:pPr>
        <w:rPr>
          <w:lang w:eastAsia="x-none"/>
        </w:rPr>
      </w:pPr>
      <w:r>
        <w:rPr>
          <w:lang w:eastAsia="x-none"/>
        </w:rPr>
        <w:t>With the attributes in the Attribute Mapping view:</w:t>
      </w:r>
    </w:p>
    <w:p w14:paraId="7C37F377" w14:textId="4CB98713" w:rsidR="00EA2A44" w:rsidRDefault="00EA2A44" w:rsidP="00F61B1D">
      <w:pPr>
        <w:pStyle w:val="ListParagraph"/>
        <w:numPr>
          <w:ilvl w:val="0"/>
          <w:numId w:val="25"/>
        </w:numPr>
        <w:rPr>
          <w:lang w:eastAsia="x-none"/>
        </w:rPr>
      </w:pPr>
      <w:r>
        <w:rPr>
          <w:lang w:eastAsia="x-none"/>
        </w:rPr>
        <w:t>Make all the attributes visible</w:t>
      </w:r>
    </w:p>
    <w:p w14:paraId="19DBB36B" w14:textId="7203C78C" w:rsidR="00EA2A44" w:rsidRDefault="00EA2A44" w:rsidP="00F61B1D">
      <w:pPr>
        <w:pStyle w:val="ListParagraph"/>
        <w:numPr>
          <w:ilvl w:val="0"/>
          <w:numId w:val="25"/>
        </w:numPr>
        <w:rPr>
          <w:lang w:eastAsia="x-none"/>
        </w:rPr>
      </w:pPr>
      <w:r>
        <w:rPr>
          <w:lang w:eastAsia="x-none"/>
        </w:rPr>
        <w:t>Use the position arrows to sort the fields into the following order: ID, PM_CODE, GIVEN_NAME, SURNAME and OU last</w:t>
      </w:r>
    </w:p>
    <w:p w14:paraId="160B2C37" w14:textId="675BCED0" w:rsidR="00EA2A44" w:rsidRDefault="00B040F0" w:rsidP="00F61B1D">
      <w:pPr>
        <w:pStyle w:val="ListParagraph"/>
        <w:numPr>
          <w:ilvl w:val="0"/>
          <w:numId w:val="25"/>
        </w:numPr>
        <w:rPr>
          <w:lang w:eastAsia="x-none"/>
        </w:rPr>
      </w:pPr>
      <w:r>
        <w:rPr>
          <w:lang w:eastAsia="x-none"/>
        </w:rPr>
        <w:t>Click the ellipses button ([…]) beside the Label field for each of PM_CODE, GIVEN_NAME, SURNAME and OU and set the English values to “</w:t>
      </w:r>
      <w:proofErr w:type="spellStart"/>
      <w:r>
        <w:rPr>
          <w:lang w:eastAsia="x-none"/>
        </w:rPr>
        <w:t>UserID</w:t>
      </w:r>
      <w:proofErr w:type="spellEnd"/>
      <w:r>
        <w:rPr>
          <w:lang w:eastAsia="x-none"/>
        </w:rPr>
        <w:t>”, “First Name”, “Surname”, and “Department” (note that these do not show in the Attribute Mapping display)</w:t>
      </w:r>
    </w:p>
    <w:p w14:paraId="2CFED08E" w14:textId="40ED1DCF" w:rsidR="00437BC9" w:rsidRDefault="00437BC9" w:rsidP="00F61B1D">
      <w:pPr>
        <w:pStyle w:val="ListParagraph"/>
        <w:numPr>
          <w:ilvl w:val="0"/>
          <w:numId w:val="25"/>
        </w:numPr>
        <w:rPr>
          <w:lang w:eastAsia="x-none"/>
        </w:rPr>
      </w:pPr>
      <w:r>
        <w:rPr>
          <w:lang w:eastAsia="x-none"/>
        </w:rPr>
        <w:lastRenderedPageBreak/>
        <w:t xml:space="preserve">Click the ellipses button ([…]) </w:t>
      </w:r>
      <w:r w:rsidR="00B040F0">
        <w:rPr>
          <w:lang w:eastAsia="x-none"/>
        </w:rPr>
        <w:t xml:space="preserve">beside the Lookup field </w:t>
      </w:r>
      <w:r>
        <w:rPr>
          <w:lang w:eastAsia="x-none"/>
        </w:rPr>
        <w:t>for the OU attribute and select Internal and Organization Unit for the Lookup Options</w:t>
      </w:r>
    </w:p>
    <w:p w14:paraId="51F8AC52" w14:textId="30DEA028" w:rsidR="00437BC9" w:rsidRDefault="00437BC9" w:rsidP="00F61B1D">
      <w:pPr>
        <w:pStyle w:val="ListParagraph"/>
        <w:numPr>
          <w:ilvl w:val="0"/>
          <w:numId w:val="25"/>
        </w:numPr>
        <w:rPr>
          <w:lang w:eastAsia="x-none"/>
        </w:rPr>
      </w:pPr>
      <w:r>
        <w:rPr>
          <w:lang w:eastAsia="x-none"/>
        </w:rPr>
        <w:t>Make the OU the only Editable field</w:t>
      </w:r>
    </w:p>
    <w:p w14:paraId="67B2F778" w14:textId="57388613" w:rsidR="00437BC9" w:rsidRDefault="00437BC9" w:rsidP="00F61B1D">
      <w:pPr>
        <w:pStyle w:val="ListParagraph"/>
        <w:numPr>
          <w:ilvl w:val="0"/>
          <w:numId w:val="25"/>
        </w:numPr>
        <w:rPr>
          <w:lang w:eastAsia="x-none"/>
        </w:rPr>
      </w:pPr>
      <w:r>
        <w:rPr>
          <w:lang w:eastAsia="x-none"/>
        </w:rPr>
        <w:t>Save</w:t>
      </w:r>
    </w:p>
    <w:p w14:paraId="2E7C77AC" w14:textId="7807C31E" w:rsidR="00437BC9" w:rsidRDefault="00437BC9" w:rsidP="004A21C0">
      <w:pPr>
        <w:rPr>
          <w:lang w:eastAsia="x-none"/>
        </w:rPr>
      </w:pPr>
    </w:p>
    <w:p w14:paraId="5CD55A98" w14:textId="00645DA4" w:rsidR="00437BC9" w:rsidRDefault="00437BC9" w:rsidP="004A21C0">
      <w:pPr>
        <w:rPr>
          <w:lang w:eastAsia="x-none"/>
        </w:rPr>
      </w:pPr>
      <w:r>
        <w:rPr>
          <w:lang w:eastAsia="x-none"/>
        </w:rPr>
        <w:t>The attribute list should look like the following:</w:t>
      </w:r>
    </w:p>
    <w:p w14:paraId="25691A3F" w14:textId="475BAE8A" w:rsidR="00437BC9" w:rsidRDefault="00437BC9" w:rsidP="004A21C0">
      <w:pPr>
        <w:rPr>
          <w:lang w:eastAsia="x-none"/>
        </w:rPr>
      </w:pPr>
    </w:p>
    <w:p w14:paraId="2343B582" w14:textId="75F7CCBB" w:rsidR="00437BC9" w:rsidRDefault="00437BC9" w:rsidP="004A21C0">
      <w:pPr>
        <w:rPr>
          <w:lang w:eastAsia="x-none"/>
        </w:rPr>
      </w:pPr>
      <w:r>
        <w:rPr>
          <w:noProof/>
          <w:lang w:eastAsia="x-none"/>
        </w:rPr>
        <w:drawing>
          <wp:inline distT="0" distB="0" distL="0" distR="0" wp14:anchorId="3E76128D" wp14:editId="28D1F072">
            <wp:extent cx="6188710" cy="2000885"/>
            <wp:effectExtent l="63500" t="63500" r="5969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1-30 at 15.38.09.png"/>
                    <pic:cNvPicPr/>
                  </pic:nvPicPr>
                  <pic:blipFill>
                    <a:blip r:embed="rId14"/>
                    <a:stretch>
                      <a:fillRect/>
                    </a:stretch>
                  </pic:blipFill>
                  <pic:spPr>
                    <a:xfrm>
                      <a:off x="0" y="0"/>
                      <a:ext cx="6188710" cy="2000885"/>
                    </a:xfrm>
                    <a:prstGeom prst="rect">
                      <a:avLst/>
                    </a:prstGeom>
                    <a:effectLst>
                      <a:glow rad="63500">
                        <a:schemeClr val="accent3">
                          <a:satMod val="175000"/>
                          <a:alpha val="40000"/>
                        </a:schemeClr>
                      </a:glow>
                    </a:effectLst>
                  </pic:spPr>
                </pic:pic>
              </a:graphicData>
            </a:graphic>
          </wp:inline>
        </w:drawing>
      </w:r>
    </w:p>
    <w:p w14:paraId="1C06CD63" w14:textId="77777777" w:rsidR="00437BC9" w:rsidRDefault="00437BC9" w:rsidP="004A21C0">
      <w:pPr>
        <w:rPr>
          <w:lang w:eastAsia="x-none"/>
        </w:rPr>
      </w:pPr>
    </w:p>
    <w:p w14:paraId="03144CC6" w14:textId="7DE3BB68" w:rsidR="00437BC9" w:rsidRDefault="00437BC9" w:rsidP="004A21C0">
      <w:pPr>
        <w:rPr>
          <w:lang w:eastAsia="x-none"/>
        </w:rPr>
      </w:pPr>
      <w:r>
        <w:rPr>
          <w:noProof/>
          <w:lang w:eastAsia="x-none"/>
        </w:rPr>
        <w:drawing>
          <wp:inline distT="0" distB="0" distL="0" distR="0" wp14:anchorId="24998AAE" wp14:editId="34591393">
            <wp:extent cx="6188710" cy="1358265"/>
            <wp:effectExtent l="63500" t="63500" r="59690" b="641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30 at 15.38.18.png"/>
                    <pic:cNvPicPr/>
                  </pic:nvPicPr>
                  <pic:blipFill>
                    <a:blip r:embed="rId15"/>
                    <a:stretch>
                      <a:fillRect/>
                    </a:stretch>
                  </pic:blipFill>
                  <pic:spPr>
                    <a:xfrm>
                      <a:off x="0" y="0"/>
                      <a:ext cx="6188710" cy="1358265"/>
                    </a:xfrm>
                    <a:prstGeom prst="rect">
                      <a:avLst/>
                    </a:prstGeom>
                    <a:effectLst>
                      <a:glow rad="63500">
                        <a:schemeClr val="accent3">
                          <a:satMod val="175000"/>
                          <a:alpha val="40000"/>
                        </a:schemeClr>
                      </a:glow>
                    </a:effectLst>
                  </pic:spPr>
                </pic:pic>
              </a:graphicData>
            </a:graphic>
          </wp:inline>
        </w:drawing>
      </w:r>
    </w:p>
    <w:p w14:paraId="61D15FA2" w14:textId="77777777" w:rsidR="00EA2A44" w:rsidRDefault="00EA2A44" w:rsidP="004A21C0">
      <w:pPr>
        <w:rPr>
          <w:lang w:eastAsia="x-none"/>
        </w:rPr>
      </w:pPr>
    </w:p>
    <w:p w14:paraId="4A600F3F" w14:textId="0A36632C" w:rsidR="00EA2A44" w:rsidRDefault="00437BC9" w:rsidP="004A21C0">
      <w:pPr>
        <w:rPr>
          <w:lang w:eastAsia="x-none"/>
        </w:rPr>
      </w:pPr>
      <w:r>
        <w:rPr>
          <w:lang w:eastAsia="x-none"/>
        </w:rPr>
        <w:t>We can now define the workflow.</w:t>
      </w:r>
    </w:p>
    <w:p w14:paraId="63873E56" w14:textId="0647D41A" w:rsidR="00437BC9" w:rsidRDefault="003D6FBA" w:rsidP="003D6FBA">
      <w:pPr>
        <w:pStyle w:val="Heading4"/>
      </w:pPr>
      <w:r>
        <w:t>Define a User Move Workflow</w:t>
      </w:r>
    </w:p>
    <w:p w14:paraId="0CA0A9F6" w14:textId="057D9B68" w:rsidR="003D6FBA" w:rsidRDefault="003D6FBA" w:rsidP="004A21C0">
      <w:pPr>
        <w:rPr>
          <w:lang w:eastAsia="x-none"/>
        </w:rPr>
      </w:pPr>
      <w:r>
        <w:rPr>
          <w:lang w:eastAsia="x-none"/>
        </w:rPr>
        <w:t>We will create a new workflow for the user move, involving just the generate step (User Manager) and an execute step (Operator).</w:t>
      </w:r>
    </w:p>
    <w:p w14:paraId="3EBFA6DE" w14:textId="5971746E" w:rsidR="003D6FBA" w:rsidRDefault="003D6FBA" w:rsidP="004A21C0">
      <w:pPr>
        <w:rPr>
          <w:lang w:eastAsia="x-none"/>
        </w:rPr>
      </w:pPr>
    </w:p>
    <w:p w14:paraId="708C7B5F" w14:textId="1753DB9E" w:rsidR="003D6FBA" w:rsidRDefault="003D6FBA" w:rsidP="00F61B1D">
      <w:pPr>
        <w:pStyle w:val="ListParagraph"/>
        <w:numPr>
          <w:ilvl w:val="0"/>
          <w:numId w:val="31"/>
        </w:numPr>
        <w:rPr>
          <w:lang w:eastAsia="x-none"/>
        </w:rPr>
      </w:pPr>
      <w:r>
        <w:rPr>
          <w:lang w:eastAsia="x-none"/>
        </w:rPr>
        <w:t>Go to Process Designer &gt; Manage &gt; Process</w:t>
      </w:r>
    </w:p>
    <w:p w14:paraId="071CF340" w14:textId="7CAC9039" w:rsidR="003D6FBA" w:rsidRDefault="003D6FBA" w:rsidP="004A21C0">
      <w:pPr>
        <w:rPr>
          <w:lang w:eastAsia="x-none"/>
        </w:rPr>
      </w:pPr>
    </w:p>
    <w:p w14:paraId="0325E0D5" w14:textId="3F1C95DC" w:rsidR="003D6FBA" w:rsidRDefault="003D6FBA" w:rsidP="004A21C0">
      <w:pPr>
        <w:rPr>
          <w:lang w:eastAsia="x-none"/>
        </w:rPr>
      </w:pPr>
      <w:r>
        <w:rPr>
          <w:lang w:eastAsia="x-none"/>
        </w:rPr>
        <w:t>Notice that there is already a Modify User workflow. We will ignore that and create a new one.</w:t>
      </w:r>
    </w:p>
    <w:p w14:paraId="46ADECD7" w14:textId="1963DEBB" w:rsidR="003D6FBA" w:rsidRDefault="003D6FBA" w:rsidP="004A21C0">
      <w:pPr>
        <w:rPr>
          <w:lang w:eastAsia="x-none"/>
        </w:rPr>
      </w:pPr>
    </w:p>
    <w:p w14:paraId="2764719E" w14:textId="045F2585" w:rsidR="003D6FBA" w:rsidRDefault="003D6FBA" w:rsidP="00F61B1D">
      <w:pPr>
        <w:pStyle w:val="ListParagraph"/>
        <w:numPr>
          <w:ilvl w:val="0"/>
          <w:numId w:val="31"/>
        </w:numPr>
        <w:rPr>
          <w:lang w:eastAsia="x-none"/>
        </w:rPr>
      </w:pPr>
      <w:r>
        <w:rPr>
          <w:lang w:eastAsia="x-none"/>
        </w:rPr>
        <w:t xml:space="preserve">Create a new workflow process </w:t>
      </w:r>
      <w:r w:rsidR="00B040F0">
        <w:rPr>
          <w:lang w:eastAsia="x-none"/>
        </w:rPr>
        <w:t xml:space="preserve">(Actions &gt; Add) </w:t>
      </w:r>
      <w:r>
        <w:rPr>
          <w:lang w:eastAsia="x-none"/>
        </w:rPr>
        <w:t>with the following settings:</w:t>
      </w:r>
    </w:p>
    <w:p w14:paraId="56ECB63F" w14:textId="1F66BC89" w:rsidR="003D6FBA" w:rsidRDefault="003D6FBA" w:rsidP="00F61B1D">
      <w:pPr>
        <w:pStyle w:val="ListParagraph"/>
        <w:numPr>
          <w:ilvl w:val="1"/>
          <w:numId w:val="32"/>
        </w:numPr>
        <w:rPr>
          <w:lang w:eastAsia="x-none"/>
        </w:rPr>
      </w:pPr>
      <w:r>
        <w:rPr>
          <w:lang w:eastAsia="x-none"/>
        </w:rPr>
        <w:t>Name: Give it a unique name (like Move User)</w:t>
      </w:r>
    </w:p>
    <w:p w14:paraId="435B89DE" w14:textId="43675D03" w:rsidR="003D6FBA" w:rsidRDefault="003D6FBA" w:rsidP="00F61B1D">
      <w:pPr>
        <w:pStyle w:val="ListParagraph"/>
        <w:numPr>
          <w:ilvl w:val="1"/>
          <w:numId w:val="32"/>
        </w:numPr>
        <w:rPr>
          <w:lang w:eastAsia="x-none"/>
        </w:rPr>
      </w:pPr>
      <w:r>
        <w:rPr>
          <w:lang w:eastAsia="x-none"/>
        </w:rPr>
        <w:t>Code: leave blank</w:t>
      </w:r>
    </w:p>
    <w:p w14:paraId="6F680FA2" w14:textId="0899FB84" w:rsidR="003D6FBA" w:rsidRDefault="003D6FBA" w:rsidP="00F61B1D">
      <w:pPr>
        <w:pStyle w:val="ListParagraph"/>
        <w:numPr>
          <w:ilvl w:val="1"/>
          <w:numId w:val="32"/>
        </w:numPr>
        <w:rPr>
          <w:lang w:eastAsia="x-none"/>
        </w:rPr>
      </w:pPr>
      <w:r>
        <w:rPr>
          <w:lang w:eastAsia="x-none"/>
        </w:rPr>
        <w:t>Description: optional</w:t>
      </w:r>
    </w:p>
    <w:p w14:paraId="1652B72B" w14:textId="69715BCC" w:rsidR="003D6FBA" w:rsidRDefault="003D6FBA" w:rsidP="00F61B1D">
      <w:pPr>
        <w:pStyle w:val="ListParagraph"/>
        <w:numPr>
          <w:ilvl w:val="1"/>
          <w:numId w:val="32"/>
        </w:numPr>
        <w:rPr>
          <w:lang w:eastAsia="x-none"/>
        </w:rPr>
      </w:pPr>
      <w:r>
        <w:rPr>
          <w:lang w:eastAsia="x-none"/>
        </w:rPr>
        <w:t>Type: Workflow</w:t>
      </w:r>
    </w:p>
    <w:p w14:paraId="3CDB830B" w14:textId="4CDE6AD5" w:rsidR="003D6FBA" w:rsidRDefault="003D6FBA" w:rsidP="00F61B1D">
      <w:pPr>
        <w:pStyle w:val="ListParagraph"/>
        <w:numPr>
          <w:ilvl w:val="1"/>
          <w:numId w:val="32"/>
        </w:numPr>
        <w:rPr>
          <w:lang w:eastAsia="x-none"/>
        </w:rPr>
      </w:pPr>
      <w:r>
        <w:rPr>
          <w:lang w:eastAsia="x-none"/>
        </w:rPr>
        <w:t>Status: leave offline for now</w:t>
      </w:r>
    </w:p>
    <w:p w14:paraId="6512A44F" w14:textId="0BB55109" w:rsidR="00B6606F" w:rsidRDefault="00B6606F" w:rsidP="004A21C0">
      <w:pPr>
        <w:rPr>
          <w:lang w:eastAsia="x-none"/>
        </w:rPr>
      </w:pPr>
    </w:p>
    <w:p w14:paraId="45F29013" w14:textId="5CB81405" w:rsidR="003D6FBA" w:rsidRDefault="003D6FBA" w:rsidP="004A21C0">
      <w:pPr>
        <w:rPr>
          <w:lang w:eastAsia="x-none"/>
        </w:rPr>
      </w:pPr>
      <w:r>
        <w:rPr>
          <w:lang w:eastAsia="x-none"/>
        </w:rPr>
        <w:t>This should look similar to the following:</w:t>
      </w:r>
    </w:p>
    <w:p w14:paraId="1CE4F70F" w14:textId="16E6BBDD" w:rsidR="003D6FBA" w:rsidRDefault="003D6FBA" w:rsidP="004A21C0">
      <w:pPr>
        <w:rPr>
          <w:lang w:eastAsia="x-none"/>
        </w:rPr>
      </w:pPr>
    </w:p>
    <w:p w14:paraId="2CC1D6B7" w14:textId="5C590EF1" w:rsidR="003D6FBA" w:rsidRDefault="003D6FBA" w:rsidP="004A21C0">
      <w:pPr>
        <w:rPr>
          <w:lang w:eastAsia="x-none"/>
        </w:rPr>
      </w:pPr>
      <w:r>
        <w:rPr>
          <w:noProof/>
          <w:lang w:eastAsia="x-none"/>
        </w:rPr>
        <w:lastRenderedPageBreak/>
        <w:drawing>
          <wp:inline distT="0" distB="0" distL="0" distR="0" wp14:anchorId="5F9F22D1" wp14:editId="54F1FD47">
            <wp:extent cx="6188710" cy="2830830"/>
            <wp:effectExtent l="63500" t="63500" r="59690" b="647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30 at 15.43.51.png"/>
                    <pic:cNvPicPr/>
                  </pic:nvPicPr>
                  <pic:blipFill>
                    <a:blip r:embed="rId16"/>
                    <a:stretch>
                      <a:fillRect/>
                    </a:stretch>
                  </pic:blipFill>
                  <pic:spPr>
                    <a:xfrm>
                      <a:off x="0" y="0"/>
                      <a:ext cx="6188710" cy="2830830"/>
                    </a:xfrm>
                    <a:prstGeom prst="rect">
                      <a:avLst/>
                    </a:prstGeom>
                    <a:effectLst>
                      <a:glow rad="63500">
                        <a:schemeClr val="accent3">
                          <a:satMod val="175000"/>
                          <a:alpha val="40000"/>
                        </a:schemeClr>
                      </a:glow>
                    </a:effectLst>
                  </pic:spPr>
                </pic:pic>
              </a:graphicData>
            </a:graphic>
          </wp:inline>
        </w:drawing>
      </w:r>
    </w:p>
    <w:p w14:paraId="0EF544A5" w14:textId="77777777" w:rsidR="003D6FBA" w:rsidRDefault="003D6FBA" w:rsidP="004A21C0">
      <w:pPr>
        <w:rPr>
          <w:lang w:eastAsia="x-none"/>
        </w:rPr>
      </w:pPr>
    </w:p>
    <w:p w14:paraId="491749C0" w14:textId="77777777" w:rsidR="003D6FBA" w:rsidRDefault="003D6FBA" w:rsidP="00F61B1D">
      <w:pPr>
        <w:pStyle w:val="ListParagraph"/>
        <w:numPr>
          <w:ilvl w:val="0"/>
          <w:numId w:val="26"/>
        </w:numPr>
        <w:rPr>
          <w:lang w:eastAsia="x-none"/>
        </w:rPr>
      </w:pPr>
      <w:r>
        <w:rPr>
          <w:lang w:eastAsia="x-none"/>
        </w:rPr>
        <w:t>Click Next</w:t>
      </w:r>
    </w:p>
    <w:p w14:paraId="3DFFCC2D" w14:textId="77777777" w:rsidR="00D529CA" w:rsidRDefault="00D529CA" w:rsidP="004A21C0">
      <w:pPr>
        <w:rPr>
          <w:lang w:eastAsia="x-none"/>
        </w:rPr>
      </w:pPr>
    </w:p>
    <w:p w14:paraId="31EFA7B1" w14:textId="1A1583E2" w:rsidR="003D6FBA" w:rsidRDefault="003D6FBA" w:rsidP="00F61B1D">
      <w:pPr>
        <w:pStyle w:val="ListParagraph"/>
        <w:numPr>
          <w:ilvl w:val="0"/>
          <w:numId w:val="26"/>
        </w:numPr>
        <w:rPr>
          <w:lang w:eastAsia="x-none"/>
        </w:rPr>
      </w:pPr>
      <w:r>
        <w:rPr>
          <w:lang w:eastAsia="x-none"/>
        </w:rPr>
        <w:t xml:space="preserve">On the Configuration tab, click the </w:t>
      </w:r>
      <w:r w:rsidR="00B040F0">
        <w:rPr>
          <w:lang w:eastAsia="x-none"/>
        </w:rPr>
        <w:t>G</w:t>
      </w:r>
      <w:r w:rsidR="00D529CA">
        <w:rPr>
          <w:lang w:eastAsia="x-none"/>
        </w:rPr>
        <w:t>eneration</w:t>
      </w:r>
      <w:r>
        <w:rPr>
          <w:lang w:eastAsia="x-none"/>
        </w:rPr>
        <w:t xml:space="preserve"> icon (</w:t>
      </w:r>
      <w:r w:rsidR="00827AD8">
        <w:rPr>
          <w:lang w:eastAsia="x-none"/>
        </w:rPr>
        <w:t>boxes and plus sign icon</w:t>
      </w:r>
      <w:r w:rsidR="00D529CA">
        <w:rPr>
          <w:lang w:eastAsia="x-none"/>
        </w:rPr>
        <w:t>)</w:t>
      </w:r>
    </w:p>
    <w:p w14:paraId="5E9D5FF1" w14:textId="39B3BC64" w:rsidR="00D529CA" w:rsidRDefault="00D529CA" w:rsidP="00F61B1D">
      <w:pPr>
        <w:pStyle w:val="ListParagraph"/>
        <w:numPr>
          <w:ilvl w:val="0"/>
          <w:numId w:val="26"/>
        </w:numPr>
        <w:rPr>
          <w:lang w:eastAsia="x-none"/>
        </w:rPr>
      </w:pPr>
      <w:r>
        <w:rPr>
          <w:lang w:eastAsia="x-none"/>
        </w:rPr>
        <w:t>Select (click) the icon that is now in the workspace</w:t>
      </w:r>
    </w:p>
    <w:p w14:paraId="3F4F25EA" w14:textId="3520081D" w:rsidR="00D529CA" w:rsidRDefault="00D529CA" w:rsidP="00F61B1D">
      <w:pPr>
        <w:pStyle w:val="ListParagraph"/>
        <w:numPr>
          <w:ilvl w:val="0"/>
          <w:numId w:val="26"/>
        </w:numPr>
        <w:rPr>
          <w:lang w:eastAsia="x-none"/>
        </w:rPr>
      </w:pPr>
      <w:r>
        <w:rPr>
          <w:lang w:eastAsia="x-none"/>
        </w:rPr>
        <w:t xml:space="preserve">On the Activity dialog, select a Context of </w:t>
      </w:r>
      <w:r w:rsidRPr="00B040F0">
        <w:rPr>
          <w:rStyle w:val="CodeChar"/>
        </w:rPr>
        <w:t>User Management</w:t>
      </w:r>
    </w:p>
    <w:p w14:paraId="28E41787" w14:textId="032F64A2" w:rsidR="00D529CA" w:rsidRDefault="00D529CA" w:rsidP="00F61B1D">
      <w:pPr>
        <w:pStyle w:val="ListParagraph"/>
        <w:numPr>
          <w:ilvl w:val="0"/>
          <w:numId w:val="26"/>
        </w:numPr>
        <w:rPr>
          <w:lang w:eastAsia="x-none"/>
        </w:rPr>
      </w:pPr>
      <w:r>
        <w:rPr>
          <w:lang w:eastAsia="x-none"/>
        </w:rPr>
        <w:t xml:space="preserve">Select the </w:t>
      </w:r>
      <w:r w:rsidRPr="00827AD8">
        <w:rPr>
          <w:rStyle w:val="CodeChar"/>
        </w:rPr>
        <w:t>Modify User</w:t>
      </w:r>
      <w:r>
        <w:rPr>
          <w:lang w:eastAsia="x-none"/>
        </w:rPr>
        <w:t xml:space="preserve"> activity and select Create</w:t>
      </w:r>
    </w:p>
    <w:p w14:paraId="4C343F91" w14:textId="28787788" w:rsidR="00D529CA" w:rsidRDefault="00D529CA" w:rsidP="00F61B1D">
      <w:pPr>
        <w:pStyle w:val="ListParagraph"/>
        <w:numPr>
          <w:ilvl w:val="0"/>
          <w:numId w:val="26"/>
        </w:numPr>
        <w:rPr>
          <w:lang w:eastAsia="x-none"/>
        </w:rPr>
      </w:pPr>
      <w:r>
        <w:rPr>
          <w:lang w:eastAsia="x-none"/>
        </w:rPr>
        <w:t>On the Insert Activity dialog</w:t>
      </w:r>
    </w:p>
    <w:p w14:paraId="308E6B75" w14:textId="3DABFB52" w:rsidR="00D529CA" w:rsidRDefault="00D529CA" w:rsidP="00F61B1D">
      <w:pPr>
        <w:pStyle w:val="ListParagraph"/>
        <w:numPr>
          <w:ilvl w:val="1"/>
          <w:numId w:val="33"/>
        </w:numPr>
        <w:rPr>
          <w:lang w:eastAsia="x-none"/>
        </w:rPr>
      </w:pPr>
      <w:r>
        <w:rPr>
          <w:lang w:eastAsia="x-none"/>
        </w:rPr>
        <w:t xml:space="preserve">Give it a Name (such as “Request Move User”) and Description </w:t>
      </w:r>
    </w:p>
    <w:p w14:paraId="09D54F56" w14:textId="4E641F42" w:rsidR="00D529CA" w:rsidRDefault="00D529CA" w:rsidP="00F61B1D">
      <w:pPr>
        <w:pStyle w:val="ListParagraph"/>
        <w:numPr>
          <w:ilvl w:val="1"/>
          <w:numId w:val="33"/>
        </w:numPr>
        <w:rPr>
          <w:lang w:eastAsia="x-none"/>
        </w:rPr>
      </w:pPr>
      <w:r>
        <w:rPr>
          <w:lang w:eastAsia="x-none"/>
        </w:rPr>
        <w:t>Select Update User as the Functionality</w:t>
      </w:r>
    </w:p>
    <w:p w14:paraId="720FFF04" w14:textId="76A92F2D" w:rsidR="00D529CA" w:rsidRDefault="00D529CA" w:rsidP="00F61B1D">
      <w:pPr>
        <w:pStyle w:val="ListParagraph"/>
        <w:numPr>
          <w:ilvl w:val="1"/>
          <w:numId w:val="33"/>
        </w:numPr>
        <w:rPr>
          <w:lang w:eastAsia="x-none"/>
        </w:rPr>
      </w:pPr>
      <w:r>
        <w:rPr>
          <w:lang w:eastAsia="x-none"/>
        </w:rPr>
        <w:t xml:space="preserve">In the </w:t>
      </w:r>
      <w:r w:rsidRPr="00827AD8">
        <w:rPr>
          <w:u w:val="single"/>
          <w:lang w:eastAsia="x-none"/>
        </w:rPr>
        <w:t>Activity Scope</w:t>
      </w:r>
      <w:r>
        <w:rPr>
          <w:lang w:eastAsia="x-none"/>
        </w:rPr>
        <w:t xml:space="preserve"> &gt; </w:t>
      </w:r>
      <w:r w:rsidRPr="00827AD8">
        <w:rPr>
          <w:u w:val="single"/>
          <w:lang w:eastAsia="x-none"/>
        </w:rPr>
        <w:t>Beneficiary</w:t>
      </w:r>
      <w:r>
        <w:rPr>
          <w:lang w:eastAsia="x-none"/>
        </w:rPr>
        <w:t xml:space="preserve"> section select </w:t>
      </w:r>
      <w:r w:rsidRPr="00827AD8">
        <w:rPr>
          <w:rStyle w:val="CodeChar"/>
        </w:rPr>
        <w:t>All Users Belonging to logged Hierarchy</w:t>
      </w:r>
      <w:r>
        <w:rPr>
          <w:lang w:eastAsia="x-none"/>
        </w:rPr>
        <w:t xml:space="preserve"> of </w:t>
      </w:r>
      <w:r w:rsidRPr="00827AD8">
        <w:rPr>
          <w:rStyle w:val="CodeChar"/>
        </w:rPr>
        <w:t>Managers</w:t>
      </w:r>
    </w:p>
    <w:p w14:paraId="5383CFC0" w14:textId="02C5E314" w:rsidR="00D529CA" w:rsidRDefault="00D529CA" w:rsidP="004A21C0">
      <w:pPr>
        <w:rPr>
          <w:lang w:eastAsia="x-none"/>
        </w:rPr>
      </w:pPr>
    </w:p>
    <w:p w14:paraId="7CA52012" w14:textId="645C8D90" w:rsidR="00D529CA" w:rsidRDefault="00D529CA" w:rsidP="004A21C0">
      <w:pPr>
        <w:rPr>
          <w:lang w:eastAsia="x-none"/>
        </w:rPr>
      </w:pPr>
      <w:r>
        <w:rPr>
          <w:noProof/>
          <w:lang w:eastAsia="x-none"/>
        </w:rPr>
        <w:drawing>
          <wp:inline distT="0" distB="0" distL="0" distR="0" wp14:anchorId="4DAFC007" wp14:editId="2FDB1D20">
            <wp:extent cx="6188710" cy="3446780"/>
            <wp:effectExtent l="63500" t="63500" r="59690" b="584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30 at 15.51.03.png"/>
                    <pic:cNvPicPr/>
                  </pic:nvPicPr>
                  <pic:blipFill>
                    <a:blip r:embed="rId17"/>
                    <a:stretch>
                      <a:fillRect/>
                    </a:stretch>
                  </pic:blipFill>
                  <pic:spPr>
                    <a:xfrm>
                      <a:off x="0" y="0"/>
                      <a:ext cx="6188710" cy="3446780"/>
                    </a:xfrm>
                    <a:prstGeom prst="rect">
                      <a:avLst/>
                    </a:prstGeom>
                    <a:effectLst>
                      <a:glow rad="63500">
                        <a:schemeClr val="accent3">
                          <a:satMod val="175000"/>
                          <a:alpha val="40000"/>
                        </a:schemeClr>
                      </a:glow>
                    </a:effectLst>
                  </pic:spPr>
                </pic:pic>
              </a:graphicData>
            </a:graphic>
          </wp:inline>
        </w:drawing>
      </w:r>
    </w:p>
    <w:p w14:paraId="0CD318BA" w14:textId="77777777" w:rsidR="003D6FBA" w:rsidRDefault="003D6FBA" w:rsidP="004A21C0">
      <w:pPr>
        <w:rPr>
          <w:lang w:eastAsia="x-none"/>
        </w:rPr>
      </w:pPr>
    </w:p>
    <w:p w14:paraId="19CDC5DF" w14:textId="473A95E4" w:rsidR="00D529CA" w:rsidRDefault="00D529CA" w:rsidP="00F61B1D">
      <w:pPr>
        <w:pStyle w:val="ListParagraph"/>
        <w:numPr>
          <w:ilvl w:val="0"/>
          <w:numId w:val="27"/>
        </w:numPr>
        <w:rPr>
          <w:lang w:eastAsia="x-none"/>
        </w:rPr>
      </w:pPr>
      <w:r>
        <w:rPr>
          <w:lang w:eastAsia="x-none"/>
        </w:rPr>
        <w:t xml:space="preserve">Go to the </w:t>
      </w:r>
      <w:r w:rsidRPr="00827AD8">
        <w:rPr>
          <w:u w:val="single"/>
          <w:lang w:eastAsia="x-none"/>
        </w:rPr>
        <w:t>Entity Scope</w:t>
      </w:r>
      <w:r>
        <w:rPr>
          <w:lang w:eastAsia="x-none"/>
        </w:rPr>
        <w:t xml:space="preserve"> tab and click the Filter button</w:t>
      </w:r>
    </w:p>
    <w:p w14:paraId="2D952A2A" w14:textId="5490B9D0" w:rsidR="00D529CA" w:rsidRDefault="00D529CA" w:rsidP="00F61B1D">
      <w:pPr>
        <w:pStyle w:val="ListParagraph"/>
        <w:numPr>
          <w:ilvl w:val="0"/>
          <w:numId w:val="27"/>
        </w:numPr>
        <w:rPr>
          <w:lang w:eastAsia="x-none"/>
        </w:rPr>
      </w:pPr>
      <w:r>
        <w:rPr>
          <w:lang w:eastAsia="x-none"/>
        </w:rPr>
        <w:lastRenderedPageBreak/>
        <w:t xml:space="preserve">Change the repository to the user virtual view you created above (e.g. </w:t>
      </w:r>
      <w:proofErr w:type="spellStart"/>
      <w:r>
        <w:rPr>
          <w:lang w:eastAsia="x-none"/>
        </w:rPr>
        <w:t>UserMoveView</w:t>
      </w:r>
      <w:proofErr w:type="spellEnd"/>
      <w:r>
        <w:rPr>
          <w:lang w:eastAsia="x-none"/>
        </w:rPr>
        <w:t>) and click to link icon to the right</w:t>
      </w:r>
    </w:p>
    <w:p w14:paraId="4A1F3B4B" w14:textId="77777777" w:rsidR="00D529CA" w:rsidRDefault="00D529CA" w:rsidP="004A21C0">
      <w:pPr>
        <w:rPr>
          <w:lang w:eastAsia="x-none"/>
        </w:rPr>
      </w:pPr>
    </w:p>
    <w:p w14:paraId="4D967CEC" w14:textId="65033573" w:rsidR="00D529CA" w:rsidRDefault="00D529CA" w:rsidP="004A21C0">
      <w:pPr>
        <w:rPr>
          <w:lang w:eastAsia="x-none"/>
        </w:rPr>
      </w:pPr>
      <w:r>
        <w:rPr>
          <w:noProof/>
          <w:lang w:eastAsia="x-none"/>
        </w:rPr>
        <w:drawing>
          <wp:inline distT="0" distB="0" distL="0" distR="0" wp14:anchorId="47266886" wp14:editId="15674298">
            <wp:extent cx="6188710" cy="781050"/>
            <wp:effectExtent l="63500" t="63500" r="59690" b="69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1-30 at 15.53.03.png"/>
                    <pic:cNvPicPr/>
                  </pic:nvPicPr>
                  <pic:blipFill>
                    <a:blip r:embed="rId18"/>
                    <a:stretch>
                      <a:fillRect/>
                    </a:stretch>
                  </pic:blipFill>
                  <pic:spPr>
                    <a:xfrm>
                      <a:off x="0" y="0"/>
                      <a:ext cx="6188710" cy="781050"/>
                    </a:xfrm>
                    <a:prstGeom prst="rect">
                      <a:avLst/>
                    </a:prstGeom>
                    <a:effectLst>
                      <a:glow rad="63500">
                        <a:schemeClr val="accent3">
                          <a:satMod val="175000"/>
                          <a:alpha val="40000"/>
                        </a:schemeClr>
                      </a:glow>
                    </a:effectLst>
                  </pic:spPr>
                </pic:pic>
              </a:graphicData>
            </a:graphic>
          </wp:inline>
        </w:drawing>
      </w:r>
    </w:p>
    <w:p w14:paraId="6C180AB4" w14:textId="715F9200" w:rsidR="00D529CA" w:rsidRDefault="00D529CA" w:rsidP="004A21C0">
      <w:pPr>
        <w:rPr>
          <w:lang w:eastAsia="x-none"/>
        </w:rPr>
      </w:pPr>
    </w:p>
    <w:p w14:paraId="7A70F884" w14:textId="252DEBBD" w:rsidR="00D529CA" w:rsidRDefault="00D529CA" w:rsidP="00F61B1D">
      <w:pPr>
        <w:pStyle w:val="ListParagraph"/>
        <w:numPr>
          <w:ilvl w:val="0"/>
          <w:numId w:val="28"/>
        </w:numPr>
        <w:rPr>
          <w:lang w:eastAsia="x-none"/>
        </w:rPr>
      </w:pPr>
      <w:r>
        <w:rPr>
          <w:lang w:eastAsia="x-none"/>
        </w:rPr>
        <w:t>Click Hide Filter to see all the attributes</w:t>
      </w:r>
    </w:p>
    <w:p w14:paraId="2206E255" w14:textId="5D5DC0CB" w:rsidR="00D529CA" w:rsidRDefault="00D529CA" w:rsidP="00F61B1D">
      <w:pPr>
        <w:pStyle w:val="ListParagraph"/>
        <w:numPr>
          <w:ilvl w:val="0"/>
          <w:numId w:val="28"/>
        </w:numPr>
        <w:rPr>
          <w:lang w:eastAsia="x-none"/>
        </w:rPr>
      </w:pPr>
      <w:r>
        <w:rPr>
          <w:lang w:eastAsia="x-none"/>
        </w:rPr>
        <w:t>We don’t need to change anything, so click OK</w:t>
      </w:r>
    </w:p>
    <w:p w14:paraId="70BA1E75" w14:textId="2F2F723B" w:rsidR="00D529CA" w:rsidRDefault="00D529CA" w:rsidP="004A21C0">
      <w:pPr>
        <w:rPr>
          <w:lang w:eastAsia="x-none"/>
        </w:rPr>
      </w:pPr>
    </w:p>
    <w:p w14:paraId="4A3E017F" w14:textId="70B4E7B1" w:rsidR="00D529CA" w:rsidRDefault="00827AD8" w:rsidP="00F61B1D">
      <w:pPr>
        <w:pStyle w:val="ListParagraph"/>
        <w:numPr>
          <w:ilvl w:val="0"/>
          <w:numId w:val="28"/>
        </w:numPr>
        <w:rPr>
          <w:lang w:eastAsia="x-none"/>
        </w:rPr>
      </w:pPr>
      <w:r>
        <w:rPr>
          <w:lang w:eastAsia="x-none"/>
        </w:rPr>
        <w:t xml:space="preserve">Click on the Execution icon (pulley wheel icon) to create </w:t>
      </w:r>
      <w:r w:rsidR="00D529CA">
        <w:rPr>
          <w:lang w:eastAsia="x-none"/>
        </w:rPr>
        <w:t xml:space="preserve">an </w:t>
      </w:r>
      <w:r>
        <w:rPr>
          <w:lang w:eastAsia="x-none"/>
        </w:rPr>
        <w:t>E</w:t>
      </w:r>
      <w:r w:rsidR="00D529CA">
        <w:rPr>
          <w:lang w:eastAsia="x-none"/>
        </w:rPr>
        <w:t xml:space="preserve">xecution activity </w:t>
      </w:r>
      <w:r>
        <w:rPr>
          <w:lang w:eastAsia="x-none"/>
        </w:rPr>
        <w:t>in the workspace</w:t>
      </w:r>
    </w:p>
    <w:p w14:paraId="0716488D" w14:textId="2BBB88CC" w:rsidR="00D529CA" w:rsidRDefault="00D529CA" w:rsidP="00F61B1D">
      <w:pPr>
        <w:pStyle w:val="ListParagraph"/>
        <w:numPr>
          <w:ilvl w:val="0"/>
          <w:numId w:val="28"/>
        </w:numPr>
        <w:rPr>
          <w:lang w:eastAsia="x-none"/>
        </w:rPr>
      </w:pPr>
      <w:r>
        <w:rPr>
          <w:lang w:eastAsia="x-none"/>
        </w:rPr>
        <w:t xml:space="preserve">Click the activity and on the Activity dialog, select </w:t>
      </w:r>
      <w:r w:rsidRPr="00827AD8">
        <w:rPr>
          <w:rStyle w:val="CodeChar"/>
        </w:rPr>
        <w:t>Exe User Modify</w:t>
      </w:r>
      <w:r>
        <w:rPr>
          <w:lang w:eastAsia="x-none"/>
        </w:rPr>
        <w:t xml:space="preserve"> and click Create</w:t>
      </w:r>
    </w:p>
    <w:p w14:paraId="547BD0E0" w14:textId="5C36986B" w:rsidR="00D529CA" w:rsidRDefault="00D529CA" w:rsidP="00F61B1D">
      <w:pPr>
        <w:pStyle w:val="ListParagraph"/>
        <w:numPr>
          <w:ilvl w:val="0"/>
          <w:numId w:val="28"/>
        </w:numPr>
        <w:rPr>
          <w:lang w:eastAsia="x-none"/>
        </w:rPr>
      </w:pPr>
      <w:r>
        <w:rPr>
          <w:lang w:eastAsia="x-none"/>
        </w:rPr>
        <w:t xml:space="preserve">Give it a </w:t>
      </w:r>
      <w:r w:rsidR="00192031">
        <w:rPr>
          <w:lang w:eastAsia="x-none"/>
        </w:rPr>
        <w:t>N</w:t>
      </w:r>
      <w:r>
        <w:rPr>
          <w:lang w:eastAsia="x-none"/>
        </w:rPr>
        <w:t xml:space="preserve">ame, </w:t>
      </w:r>
      <w:r w:rsidR="00192031">
        <w:rPr>
          <w:lang w:eastAsia="x-none"/>
        </w:rPr>
        <w:t>D</w:t>
      </w:r>
      <w:r>
        <w:rPr>
          <w:lang w:eastAsia="x-none"/>
        </w:rPr>
        <w:t xml:space="preserve">escription and </w:t>
      </w:r>
      <w:r w:rsidR="00192031">
        <w:rPr>
          <w:lang w:eastAsia="x-none"/>
        </w:rPr>
        <w:t xml:space="preserve">Functionality of </w:t>
      </w:r>
      <w:r w:rsidR="00192031" w:rsidRPr="00827AD8">
        <w:rPr>
          <w:rStyle w:val="CodeChar"/>
        </w:rPr>
        <w:t>Execute Update User</w:t>
      </w:r>
    </w:p>
    <w:p w14:paraId="134522A4" w14:textId="73C3A857" w:rsidR="00192031" w:rsidRDefault="00192031" w:rsidP="00F61B1D">
      <w:pPr>
        <w:pStyle w:val="ListParagraph"/>
        <w:numPr>
          <w:ilvl w:val="0"/>
          <w:numId w:val="28"/>
        </w:numPr>
        <w:rPr>
          <w:lang w:eastAsia="x-none"/>
        </w:rPr>
      </w:pPr>
      <w:r>
        <w:rPr>
          <w:lang w:eastAsia="x-none"/>
        </w:rPr>
        <w:t>As there is nothing else to set, click OK</w:t>
      </w:r>
    </w:p>
    <w:p w14:paraId="2B08C126" w14:textId="35823B74" w:rsidR="00D529CA" w:rsidRDefault="00D529CA" w:rsidP="004A21C0">
      <w:pPr>
        <w:rPr>
          <w:lang w:eastAsia="x-none"/>
        </w:rPr>
      </w:pPr>
    </w:p>
    <w:p w14:paraId="602FB146" w14:textId="529EE905" w:rsidR="00192031" w:rsidRDefault="00192031" w:rsidP="00F61B1D">
      <w:pPr>
        <w:pStyle w:val="ListParagraph"/>
        <w:numPr>
          <w:ilvl w:val="0"/>
          <w:numId w:val="28"/>
        </w:numPr>
        <w:rPr>
          <w:lang w:eastAsia="x-none"/>
        </w:rPr>
      </w:pPr>
      <w:r>
        <w:rPr>
          <w:lang w:eastAsia="x-none"/>
        </w:rPr>
        <w:t>Click Next</w:t>
      </w:r>
    </w:p>
    <w:p w14:paraId="355E4267" w14:textId="46713FBB" w:rsidR="00192031" w:rsidRDefault="00192031" w:rsidP="00F61B1D">
      <w:pPr>
        <w:pStyle w:val="ListParagraph"/>
        <w:numPr>
          <w:ilvl w:val="0"/>
          <w:numId w:val="28"/>
        </w:numPr>
        <w:rPr>
          <w:lang w:eastAsia="x-none"/>
        </w:rPr>
      </w:pPr>
      <w:r>
        <w:rPr>
          <w:lang w:eastAsia="x-none"/>
        </w:rPr>
        <w:t xml:space="preserve">Ignore the </w:t>
      </w:r>
      <w:r w:rsidRPr="00827AD8">
        <w:rPr>
          <w:u w:val="single"/>
          <w:lang w:eastAsia="x-none"/>
        </w:rPr>
        <w:t>Reminder</w:t>
      </w:r>
      <w:r>
        <w:rPr>
          <w:lang w:eastAsia="x-none"/>
        </w:rPr>
        <w:t xml:space="preserve"> settings and click Next</w:t>
      </w:r>
    </w:p>
    <w:p w14:paraId="01A6BF7B" w14:textId="77777777" w:rsidR="00827AD8" w:rsidRDefault="00827AD8" w:rsidP="00827AD8">
      <w:pPr>
        <w:rPr>
          <w:lang w:eastAsia="x-none"/>
        </w:rPr>
      </w:pPr>
    </w:p>
    <w:p w14:paraId="103E4351" w14:textId="5CCC3204" w:rsidR="00192031" w:rsidRDefault="00192031" w:rsidP="00F61B1D">
      <w:pPr>
        <w:pStyle w:val="ListParagraph"/>
        <w:numPr>
          <w:ilvl w:val="0"/>
          <w:numId w:val="28"/>
        </w:numPr>
        <w:rPr>
          <w:lang w:eastAsia="x-none"/>
        </w:rPr>
      </w:pPr>
      <w:r>
        <w:rPr>
          <w:lang w:eastAsia="x-none"/>
        </w:rPr>
        <w:t xml:space="preserve">On the </w:t>
      </w:r>
      <w:r w:rsidRPr="00827AD8">
        <w:rPr>
          <w:u w:val="single"/>
          <w:lang w:eastAsia="x-none"/>
        </w:rPr>
        <w:t>Assign</w:t>
      </w:r>
      <w:r>
        <w:rPr>
          <w:lang w:eastAsia="x-none"/>
        </w:rPr>
        <w:t xml:space="preserve"> tab assign </w:t>
      </w:r>
      <w:r w:rsidRPr="00827AD8">
        <w:rPr>
          <w:rStyle w:val="CodeChar"/>
        </w:rPr>
        <w:t>User Manager</w:t>
      </w:r>
      <w:r>
        <w:rPr>
          <w:lang w:eastAsia="x-none"/>
        </w:rPr>
        <w:t xml:space="preserve"> to the generate activity and </w:t>
      </w:r>
      <w:r w:rsidRPr="00827AD8">
        <w:rPr>
          <w:rStyle w:val="CodeChar"/>
        </w:rPr>
        <w:t>Operator</w:t>
      </w:r>
      <w:r>
        <w:rPr>
          <w:lang w:eastAsia="x-none"/>
        </w:rPr>
        <w:t xml:space="preserve"> to the execution activity</w:t>
      </w:r>
    </w:p>
    <w:p w14:paraId="3667422D" w14:textId="03651294" w:rsidR="00192031" w:rsidRDefault="00192031" w:rsidP="00F61B1D">
      <w:pPr>
        <w:pStyle w:val="ListParagraph"/>
        <w:numPr>
          <w:ilvl w:val="0"/>
          <w:numId w:val="28"/>
        </w:numPr>
        <w:rPr>
          <w:lang w:eastAsia="x-none"/>
        </w:rPr>
      </w:pPr>
      <w:r>
        <w:rPr>
          <w:lang w:eastAsia="x-none"/>
        </w:rPr>
        <w:t>Click Save to save the workflow process</w:t>
      </w:r>
    </w:p>
    <w:p w14:paraId="57865F7A" w14:textId="568F5A13" w:rsidR="00F63EC6" w:rsidRDefault="00F63EC6" w:rsidP="00F61B1D">
      <w:pPr>
        <w:pStyle w:val="ListParagraph"/>
        <w:numPr>
          <w:ilvl w:val="0"/>
          <w:numId w:val="28"/>
        </w:numPr>
        <w:rPr>
          <w:lang w:eastAsia="x-none"/>
        </w:rPr>
      </w:pPr>
      <w:r>
        <w:rPr>
          <w:lang w:eastAsia="x-none"/>
        </w:rPr>
        <w:t>Go back to the assignments and check the menu settings</w:t>
      </w:r>
    </w:p>
    <w:p w14:paraId="547F5FA5" w14:textId="3585277E" w:rsidR="0025597C" w:rsidRDefault="0025597C" w:rsidP="004A21C0">
      <w:pPr>
        <w:rPr>
          <w:lang w:eastAsia="x-none"/>
        </w:rPr>
      </w:pPr>
    </w:p>
    <w:p w14:paraId="5048CB7D" w14:textId="2BFA1B5D" w:rsidR="0025597C" w:rsidRDefault="0025597C" w:rsidP="004A21C0">
      <w:pPr>
        <w:rPr>
          <w:lang w:eastAsia="x-none"/>
        </w:rPr>
      </w:pPr>
      <w:r>
        <w:rPr>
          <w:lang w:eastAsia="x-none"/>
        </w:rPr>
        <w:t xml:space="preserve">The Assign tab for the </w:t>
      </w:r>
      <w:r w:rsidR="002567F0">
        <w:rPr>
          <w:lang w:eastAsia="x-none"/>
        </w:rPr>
        <w:t>generation activity should look similar to the following.</w:t>
      </w:r>
    </w:p>
    <w:p w14:paraId="4BCB035F" w14:textId="464D4182" w:rsidR="00F63EC6" w:rsidRDefault="00F63EC6" w:rsidP="004A21C0">
      <w:pPr>
        <w:rPr>
          <w:lang w:eastAsia="x-none"/>
        </w:rPr>
      </w:pPr>
    </w:p>
    <w:p w14:paraId="1CD6E495" w14:textId="117BB4E8" w:rsidR="00F63EC6" w:rsidRDefault="00F63EC6" w:rsidP="004A21C0">
      <w:pPr>
        <w:rPr>
          <w:lang w:eastAsia="x-none"/>
        </w:rPr>
      </w:pPr>
      <w:r>
        <w:rPr>
          <w:noProof/>
          <w:lang w:eastAsia="x-none"/>
        </w:rPr>
        <w:drawing>
          <wp:inline distT="0" distB="0" distL="0" distR="0" wp14:anchorId="51D7D982" wp14:editId="2E46D358">
            <wp:extent cx="6188710" cy="4083050"/>
            <wp:effectExtent l="63500" t="63500" r="59690" b="69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30 at 15.58.36.png"/>
                    <pic:cNvPicPr/>
                  </pic:nvPicPr>
                  <pic:blipFill>
                    <a:blip r:embed="rId19"/>
                    <a:stretch>
                      <a:fillRect/>
                    </a:stretch>
                  </pic:blipFill>
                  <pic:spPr>
                    <a:xfrm>
                      <a:off x="0" y="0"/>
                      <a:ext cx="6188710" cy="4083050"/>
                    </a:xfrm>
                    <a:prstGeom prst="rect">
                      <a:avLst/>
                    </a:prstGeom>
                    <a:effectLst>
                      <a:glow rad="63500">
                        <a:schemeClr val="accent3">
                          <a:satMod val="175000"/>
                          <a:alpha val="40000"/>
                        </a:schemeClr>
                      </a:glow>
                    </a:effectLst>
                  </pic:spPr>
                </pic:pic>
              </a:graphicData>
            </a:graphic>
          </wp:inline>
        </w:drawing>
      </w:r>
    </w:p>
    <w:p w14:paraId="4FF3D4D0" w14:textId="77777777" w:rsidR="002567F0" w:rsidRDefault="002567F0" w:rsidP="004A21C0">
      <w:pPr>
        <w:rPr>
          <w:lang w:eastAsia="x-none"/>
        </w:rPr>
      </w:pPr>
    </w:p>
    <w:p w14:paraId="40882643" w14:textId="77777777" w:rsidR="002567F0" w:rsidRDefault="002567F0" w:rsidP="00F61B1D">
      <w:pPr>
        <w:pStyle w:val="ListParagraph"/>
        <w:numPr>
          <w:ilvl w:val="0"/>
          <w:numId w:val="34"/>
        </w:numPr>
        <w:rPr>
          <w:lang w:eastAsia="x-none"/>
        </w:rPr>
      </w:pPr>
      <w:r>
        <w:rPr>
          <w:lang w:eastAsia="x-none"/>
        </w:rPr>
        <w:t>Set the workflow process status to On Line and Save.</w:t>
      </w:r>
    </w:p>
    <w:p w14:paraId="6519AB3B" w14:textId="77777777" w:rsidR="002567F0" w:rsidRDefault="002567F0" w:rsidP="004A21C0">
      <w:pPr>
        <w:rPr>
          <w:lang w:eastAsia="x-none"/>
        </w:rPr>
      </w:pPr>
      <w:r>
        <w:rPr>
          <w:lang w:eastAsia="x-none"/>
        </w:rPr>
        <w:t>You can check this process by the following steps:</w:t>
      </w:r>
    </w:p>
    <w:p w14:paraId="669B2BF8" w14:textId="77777777" w:rsidR="002567F0" w:rsidRDefault="002567F0" w:rsidP="00F61B1D">
      <w:pPr>
        <w:pStyle w:val="ListParagraph"/>
        <w:numPr>
          <w:ilvl w:val="0"/>
          <w:numId w:val="29"/>
        </w:numPr>
        <w:rPr>
          <w:lang w:eastAsia="x-none"/>
        </w:rPr>
      </w:pPr>
      <w:r>
        <w:rPr>
          <w:lang w:eastAsia="x-none"/>
        </w:rPr>
        <w:lastRenderedPageBreak/>
        <w:t xml:space="preserve">Logging into the Service Center (as DFox/Passw0rd), </w:t>
      </w:r>
    </w:p>
    <w:p w14:paraId="1BDB66AC" w14:textId="0F48C241" w:rsidR="00B6606F" w:rsidRDefault="002567F0" w:rsidP="00F61B1D">
      <w:pPr>
        <w:pStyle w:val="ListParagraph"/>
        <w:numPr>
          <w:ilvl w:val="0"/>
          <w:numId w:val="29"/>
        </w:numPr>
        <w:rPr>
          <w:lang w:eastAsia="x-none"/>
        </w:rPr>
      </w:pPr>
      <w:r>
        <w:rPr>
          <w:lang w:eastAsia="x-none"/>
        </w:rPr>
        <w:t>Go to Access Requests and select the User Manager tab</w:t>
      </w:r>
    </w:p>
    <w:p w14:paraId="7550EFA8" w14:textId="79D8AE5D" w:rsidR="002567F0" w:rsidRDefault="002567F0" w:rsidP="00F61B1D">
      <w:pPr>
        <w:pStyle w:val="ListParagraph"/>
        <w:numPr>
          <w:ilvl w:val="0"/>
          <w:numId w:val="29"/>
        </w:numPr>
        <w:rPr>
          <w:lang w:eastAsia="x-none"/>
        </w:rPr>
      </w:pPr>
      <w:r>
        <w:rPr>
          <w:lang w:eastAsia="x-none"/>
        </w:rPr>
        <w:t>Tab to the right and select the Request Move User tab</w:t>
      </w:r>
    </w:p>
    <w:p w14:paraId="08A63068" w14:textId="0F621C19" w:rsidR="002567F0" w:rsidRDefault="002567F0" w:rsidP="00F61B1D">
      <w:pPr>
        <w:pStyle w:val="ListParagraph"/>
        <w:numPr>
          <w:ilvl w:val="0"/>
          <w:numId w:val="29"/>
        </w:numPr>
        <w:rPr>
          <w:lang w:eastAsia="x-none"/>
        </w:rPr>
      </w:pPr>
      <w:r>
        <w:rPr>
          <w:lang w:eastAsia="x-none"/>
        </w:rPr>
        <w:t>Select a user, say Helen Fang, and click Next</w:t>
      </w:r>
    </w:p>
    <w:p w14:paraId="41DCA680" w14:textId="26154496" w:rsidR="002567F0" w:rsidRDefault="002567F0" w:rsidP="002567F0">
      <w:pPr>
        <w:rPr>
          <w:lang w:eastAsia="x-none"/>
        </w:rPr>
      </w:pPr>
    </w:p>
    <w:p w14:paraId="18F4E9FD" w14:textId="3BADE094" w:rsidR="002567F0" w:rsidRDefault="002567F0" w:rsidP="002567F0">
      <w:pPr>
        <w:rPr>
          <w:lang w:eastAsia="x-none"/>
        </w:rPr>
      </w:pPr>
      <w:r>
        <w:rPr>
          <w:lang w:eastAsia="x-none"/>
        </w:rPr>
        <w:t xml:space="preserve">You should see a User Update form with the </w:t>
      </w:r>
      <w:r w:rsidR="00827AD8">
        <w:rPr>
          <w:lang w:eastAsia="x-none"/>
        </w:rPr>
        <w:t xml:space="preserve">five attributes we specified in the user virtual view; </w:t>
      </w:r>
      <w:r>
        <w:rPr>
          <w:lang w:eastAsia="x-none"/>
        </w:rPr>
        <w:t xml:space="preserve">ID, PM_CODE, GIVEN_NAME, SURNAME and OU. </w:t>
      </w:r>
      <w:r w:rsidR="00827AD8">
        <w:rPr>
          <w:lang w:eastAsia="x-none"/>
        </w:rPr>
        <w:t>They should have the labels we set in the virtual view.</w:t>
      </w:r>
    </w:p>
    <w:p w14:paraId="062D21E4" w14:textId="26BCD779" w:rsidR="002567F0" w:rsidRDefault="002567F0" w:rsidP="002567F0">
      <w:pPr>
        <w:rPr>
          <w:lang w:eastAsia="x-none"/>
        </w:rPr>
      </w:pPr>
    </w:p>
    <w:p w14:paraId="35A307E3" w14:textId="1D6C926A" w:rsidR="002567F0" w:rsidRDefault="00827AD8" w:rsidP="002567F0">
      <w:pPr>
        <w:rPr>
          <w:lang w:eastAsia="x-none"/>
        </w:rPr>
      </w:pPr>
      <w:r>
        <w:rPr>
          <w:noProof/>
          <w:lang w:eastAsia="x-none"/>
        </w:rPr>
        <w:drawing>
          <wp:inline distT="0" distB="0" distL="0" distR="0" wp14:anchorId="6939B902" wp14:editId="47E56C0D">
            <wp:extent cx="6188710" cy="2580640"/>
            <wp:effectExtent l="63500" t="63500" r="59690" b="609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1-31 at 15.08.16.png"/>
                    <pic:cNvPicPr/>
                  </pic:nvPicPr>
                  <pic:blipFill>
                    <a:blip r:embed="rId20"/>
                    <a:stretch>
                      <a:fillRect/>
                    </a:stretch>
                  </pic:blipFill>
                  <pic:spPr>
                    <a:xfrm>
                      <a:off x="0" y="0"/>
                      <a:ext cx="6188710" cy="2580640"/>
                    </a:xfrm>
                    <a:prstGeom prst="rect">
                      <a:avLst/>
                    </a:prstGeom>
                    <a:effectLst>
                      <a:glow rad="63500">
                        <a:schemeClr val="accent3">
                          <a:satMod val="175000"/>
                          <a:alpha val="40000"/>
                        </a:schemeClr>
                      </a:glow>
                    </a:effectLst>
                  </pic:spPr>
                </pic:pic>
              </a:graphicData>
            </a:graphic>
          </wp:inline>
        </w:drawing>
      </w:r>
    </w:p>
    <w:p w14:paraId="202DBECE" w14:textId="77777777" w:rsidR="002567F0" w:rsidRDefault="002567F0" w:rsidP="002567F0">
      <w:pPr>
        <w:rPr>
          <w:lang w:eastAsia="x-none"/>
        </w:rPr>
      </w:pPr>
    </w:p>
    <w:p w14:paraId="3A5D8B51" w14:textId="2C4A8E38" w:rsidR="002567F0" w:rsidRDefault="002567F0" w:rsidP="002567F0">
      <w:pPr>
        <w:rPr>
          <w:lang w:eastAsia="x-none"/>
        </w:rPr>
      </w:pPr>
      <w:r>
        <w:rPr>
          <w:lang w:eastAsia="x-none"/>
        </w:rPr>
        <w:t>The only field that can be changed is the OU. You can click on the ellipses button ([…]) and select a different OU. We will not do this</w:t>
      </w:r>
      <w:r w:rsidR="00827AD8">
        <w:rPr>
          <w:lang w:eastAsia="x-none"/>
        </w:rPr>
        <w:t xml:space="preserve"> now</w:t>
      </w:r>
      <w:r>
        <w:rPr>
          <w:lang w:eastAsia="x-none"/>
        </w:rPr>
        <w:t>. Just logout from the Service Center without submitting the change.</w:t>
      </w:r>
    </w:p>
    <w:p w14:paraId="5222DA7F" w14:textId="77777777" w:rsidR="001F0ADC" w:rsidRDefault="001F0ADC" w:rsidP="004A21C0">
      <w:pPr>
        <w:rPr>
          <w:lang w:eastAsia="x-none"/>
        </w:rPr>
      </w:pPr>
    </w:p>
    <w:p w14:paraId="59555F50" w14:textId="0EE49F3D" w:rsidR="001F0ADC" w:rsidRDefault="001F0ADC" w:rsidP="004A21C0">
      <w:pPr>
        <w:rPr>
          <w:lang w:eastAsia="x-none"/>
        </w:rPr>
      </w:pPr>
      <w:r>
        <w:rPr>
          <w:lang w:eastAsia="x-none"/>
        </w:rPr>
        <w:t xml:space="preserve">We have defined the workflow to change a user’s OU and the campaign to be triggered on the move. The last step is to code the User Move event rule to write to the campaign dataset when a user </w:t>
      </w:r>
      <w:r w:rsidR="00436393">
        <w:rPr>
          <w:lang w:eastAsia="x-none"/>
        </w:rPr>
        <w:t>is moved</w:t>
      </w:r>
      <w:r>
        <w:rPr>
          <w:lang w:eastAsia="x-none"/>
        </w:rPr>
        <w:t>.</w:t>
      </w:r>
    </w:p>
    <w:p w14:paraId="6C5A6942" w14:textId="76711D54" w:rsidR="004A21C0" w:rsidRDefault="004A21C0" w:rsidP="004A21C0">
      <w:pPr>
        <w:pStyle w:val="Heading3"/>
      </w:pPr>
      <w:bookmarkStart w:id="17" w:name="_Toc506465442"/>
      <w:r>
        <w:t>Configuring the Move User Rule</w:t>
      </w:r>
      <w:bookmarkEnd w:id="17"/>
      <w:r>
        <w:t xml:space="preserve"> </w:t>
      </w:r>
    </w:p>
    <w:p w14:paraId="45D518B5" w14:textId="5109FAEA" w:rsidR="004A21C0" w:rsidRDefault="00E02D46" w:rsidP="004A21C0">
      <w:pPr>
        <w:rPr>
          <w:lang w:eastAsia="x-none"/>
        </w:rPr>
      </w:pPr>
      <w:r>
        <w:rPr>
          <w:lang w:eastAsia="x-none"/>
        </w:rPr>
        <w:t xml:space="preserve">There is already an existing rule for the Move User </w:t>
      </w:r>
      <w:r w:rsidR="008E72C5">
        <w:rPr>
          <w:lang w:eastAsia="x-none"/>
        </w:rPr>
        <w:t xml:space="preserve">to trigger a continuous campaign. We will modify that to use our campaign dataset. We will also need to change the rule engine task for the IN queue to reduce the rule cache time </w:t>
      </w:r>
      <w:proofErr w:type="gramStart"/>
      <w:r w:rsidR="008E72C5">
        <w:rPr>
          <w:lang w:eastAsia="x-none"/>
        </w:rPr>
        <w:t>down</w:t>
      </w:r>
      <w:proofErr w:type="gramEnd"/>
      <w:r w:rsidR="008E72C5">
        <w:rPr>
          <w:lang w:eastAsia="x-none"/>
        </w:rPr>
        <w:t xml:space="preserve"> so the changes are applied immediately.</w:t>
      </w:r>
    </w:p>
    <w:p w14:paraId="06EBC6D1" w14:textId="6565E7BF" w:rsidR="008E72C5" w:rsidRDefault="008E72C5" w:rsidP="008E72C5">
      <w:pPr>
        <w:pStyle w:val="Heading4"/>
      </w:pPr>
      <w:r>
        <w:t xml:space="preserve">Modify User Move </w:t>
      </w:r>
      <w:proofErr w:type="spellStart"/>
      <w:r>
        <w:t>Ruleflow</w:t>
      </w:r>
      <w:proofErr w:type="spellEnd"/>
    </w:p>
    <w:p w14:paraId="11787071" w14:textId="24003D49" w:rsidR="008E72C5" w:rsidRDefault="008E72C5" w:rsidP="00F61B1D">
      <w:pPr>
        <w:pStyle w:val="ListParagraph"/>
        <w:numPr>
          <w:ilvl w:val="0"/>
          <w:numId w:val="30"/>
        </w:numPr>
        <w:rPr>
          <w:lang w:eastAsia="x-none"/>
        </w:rPr>
      </w:pPr>
      <w:r>
        <w:rPr>
          <w:lang w:eastAsia="x-none"/>
        </w:rPr>
        <w:t>Go to ACG &gt; Configure &gt; Rules</w:t>
      </w:r>
    </w:p>
    <w:p w14:paraId="383BD191" w14:textId="086A56D5" w:rsidR="008E72C5" w:rsidRDefault="008E72C5" w:rsidP="00F61B1D">
      <w:pPr>
        <w:pStyle w:val="ListParagraph"/>
        <w:numPr>
          <w:ilvl w:val="0"/>
          <w:numId w:val="30"/>
        </w:numPr>
        <w:rPr>
          <w:lang w:eastAsia="x-none"/>
        </w:rPr>
      </w:pPr>
      <w:r>
        <w:rPr>
          <w:lang w:eastAsia="x-none"/>
        </w:rPr>
        <w:t xml:space="preserve">Select Rule Class = </w:t>
      </w:r>
      <w:r w:rsidRPr="008E72C5">
        <w:rPr>
          <w:rStyle w:val="CodeChar"/>
        </w:rPr>
        <w:t>Live Events</w:t>
      </w:r>
      <w:r>
        <w:rPr>
          <w:lang w:eastAsia="x-none"/>
        </w:rPr>
        <w:t xml:space="preserve">, Queue = </w:t>
      </w:r>
      <w:r w:rsidRPr="008E72C5">
        <w:rPr>
          <w:rStyle w:val="CodeChar"/>
        </w:rPr>
        <w:t>IN</w:t>
      </w:r>
      <w:r>
        <w:rPr>
          <w:lang w:eastAsia="x-none"/>
        </w:rPr>
        <w:t xml:space="preserve">, Rule Flow = </w:t>
      </w:r>
      <w:r w:rsidRPr="008E72C5">
        <w:rPr>
          <w:rStyle w:val="CodeChar"/>
        </w:rPr>
        <w:t>USER_MOVE</w:t>
      </w:r>
    </w:p>
    <w:p w14:paraId="7291E099" w14:textId="1B1B8D90" w:rsidR="008E72C5" w:rsidRDefault="008E72C5" w:rsidP="00F61B1D">
      <w:pPr>
        <w:pStyle w:val="ListParagraph"/>
        <w:numPr>
          <w:ilvl w:val="0"/>
          <w:numId w:val="30"/>
        </w:numPr>
        <w:rPr>
          <w:lang w:eastAsia="x-none"/>
        </w:rPr>
      </w:pPr>
      <w:r>
        <w:rPr>
          <w:lang w:eastAsia="x-none"/>
        </w:rPr>
        <w:t xml:space="preserve">In the bottom pane expand </w:t>
      </w:r>
      <w:r w:rsidRPr="008E72C5">
        <w:rPr>
          <w:rStyle w:val="CodeChar"/>
        </w:rPr>
        <w:t>Move User to Default Group</w:t>
      </w:r>
    </w:p>
    <w:p w14:paraId="0B129E8A" w14:textId="1EBB4CE7" w:rsidR="008E72C5" w:rsidRDefault="008E72C5" w:rsidP="00F61B1D">
      <w:pPr>
        <w:pStyle w:val="ListParagraph"/>
        <w:numPr>
          <w:ilvl w:val="0"/>
          <w:numId w:val="30"/>
        </w:numPr>
        <w:rPr>
          <w:lang w:eastAsia="x-none"/>
        </w:rPr>
      </w:pPr>
      <w:r>
        <w:rPr>
          <w:lang w:eastAsia="x-none"/>
        </w:rPr>
        <w:t>Then expand the Rule Package in the right pane</w:t>
      </w:r>
    </w:p>
    <w:p w14:paraId="12820AB2" w14:textId="21E0FACD" w:rsidR="008E72C5" w:rsidRDefault="008E72C5" w:rsidP="004A21C0">
      <w:pPr>
        <w:rPr>
          <w:lang w:eastAsia="x-none"/>
        </w:rPr>
      </w:pPr>
    </w:p>
    <w:p w14:paraId="4F023D6C" w14:textId="3983D13B" w:rsidR="008E72C5" w:rsidRDefault="008E72C5" w:rsidP="004A21C0">
      <w:pPr>
        <w:rPr>
          <w:lang w:eastAsia="x-none"/>
        </w:rPr>
      </w:pPr>
      <w:r>
        <w:rPr>
          <w:lang w:eastAsia="x-none"/>
        </w:rPr>
        <w:t>Your view should look similar to the following.</w:t>
      </w:r>
    </w:p>
    <w:p w14:paraId="10FE9B34" w14:textId="4B462AA7" w:rsidR="008E72C5" w:rsidRDefault="008E72C5" w:rsidP="004A21C0">
      <w:pPr>
        <w:rPr>
          <w:lang w:eastAsia="x-none"/>
        </w:rPr>
      </w:pPr>
    </w:p>
    <w:p w14:paraId="5DDF31CA" w14:textId="6F9B00A3" w:rsidR="008E72C5" w:rsidRDefault="008E72C5" w:rsidP="004A21C0">
      <w:pPr>
        <w:rPr>
          <w:lang w:eastAsia="x-none"/>
        </w:rPr>
      </w:pPr>
      <w:r>
        <w:rPr>
          <w:noProof/>
          <w:lang w:eastAsia="x-none"/>
        </w:rPr>
        <w:lastRenderedPageBreak/>
        <w:drawing>
          <wp:inline distT="0" distB="0" distL="0" distR="0" wp14:anchorId="28746181" wp14:editId="63B646F0">
            <wp:extent cx="6188710" cy="3218180"/>
            <wp:effectExtent l="63500" t="63500" r="59690" b="584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31 at 16.19.04.png"/>
                    <pic:cNvPicPr/>
                  </pic:nvPicPr>
                  <pic:blipFill>
                    <a:blip r:embed="rId21"/>
                    <a:stretch>
                      <a:fillRect/>
                    </a:stretch>
                  </pic:blipFill>
                  <pic:spPr>
                    <a:xfrm>
                      <a:off x="0" y="0"/>
                      <a:ext cx="6188710" cy="3218180"/>
                    </a:xfrm>
                    <a:prstGeom prst="rect">
                      <a:avLst/>
                    </a:prstGeom>
                    <a:effectLst>
                      <a:glow rad="63500">
                        <a:schemeClr val="accent3">
                          <a:satMod val="175000"/>
                          <a:alpha val="40000"/>
                        </a:schemeClr>
                      </a:glow>
                    </a:effectLst>
                  </pic:spPr>
                </pic:pic>
              </a:graphicData>
            </a:graphic>
          </wp:inline>
        </w:drawing>
      </w:r>
    </w:p>
    <w:p w14:paraId="79B3B26E" w14:textId="7DD117EC" w:rsidR="008E72C5" w:rsidRDefault="008E72C5" w:rsidP="004A21C0">
      <w:pPr>
        <w:rPr>
          <w:lang w:eastAsia="x-none"/>
        </w:rPr>
      </w:pPr>
    </w:p>
    <w:p w14:paraId="598FC393" w14:textId="4F23CB62" w:rsidR="008E72C5" w:rsidRDefault="008E72C5" w:rsidP="004A21C0">
      <w:pPr>
        <w:rPr>
          <w:lang w:eastAsia="x-none"/>
        </w:rPr>
      </w:pPr>
      <w:r>
        <w:rPr>
          <w:lang w:eastAsia="x-none"/>
        </w:rPr>
        <w:t>It’s showing that there are already three rules run when a USER_MOVE event is processed</w:t>
      </w:r>
      <w:r w:rsidR="00436393">
        <w:rPr>
          <w:lang w:eastAsia="x-none"/>
        </w:rPr>
        <w:t>;</w:t>
      </w:r>
      <w:r>
        <w:rPr>
          <w:lang w:eastAsia="x-none"/>
        </w:rPr>
        <w:t xml:space="preserve"> a Create Org Unit rule (to create the new org unit if it doesn’t exist), an Add to Campaign rule (which we will modify) and a Move User (if null ‘root’ is used as default) to actually perform the move.</w:t>
      </w:r>
    </w:p>
    <w:p w14:paraId="5F4BDBE7" w14:textId="7C40246D" w:rsidR="008E72C5" w:rsidRDefault="008E72C5" w:rsidP="004A21C0">
      <w:pPr>
        <w:rPr>
          <w:lang w:eastAsia="x-none"/>
        </w:rPr>
      </w:pPr>
    </w:p>
    <w:p w14:paraId="43C25EEF" w14:textId="48A2F63A" w:rsidR="008E72C5" w:rsidRDefault="008E72C5" w:rsidP="00F61B1D">
      <w:pPr>
        <w:pStyle w:val="ListParagraph"/>
        <w:numPr>
          <w:ilvl w:val="0"/>
          <w:numId w:val="35"/>
        </w:numPr>
        <w:rPr>
          <w:lang w:eastAsia="x-none"/>
        </w:rPr>
      </w:pPr>
      <w:r>
        <w:rPr>
          <w:lang w:eastAsia="x-none"/>
        </w:rPr>
        <w:t>In the Rules Package section in the right pane, select the Add to Campaign rule and Actions &gt; Modify to edit the rule.</w:t>
      </w:r>
    </w:p>
    <w:p w14:paraId="2ECCE6BD" w14:textId="05BCA812" w:rsidR="008E72C5" w:rsidRDefault="008E72C5" w:rsidP="004A21C0">
      <w:pPr>
        <w:rPr>
          <w:lang w:eastAsia="x-none"/>
        </w:rPr>
      </w:pPr>
    </w:p>
    <w:p w14:paraId="318871FD" w14:textId="4AC757C5" w:rsidR="008E72C5" w:rsidRDefault="008E72C5" w:rsidP="004A21C0">
      <w:pPr>
        <w:rPr>
          <w:lang w:eastAsia="x-none"/>
        </w:rPr>
      </w:pPr>
      <w:r>
        <w:rPr>
          <w:lang w:eastAsia="x-none"/>
        </w:rPr>
        <w:t>This is one of the supplied rules. We will briefly explore the logic before modifying it.</w:t>
      </w:r>
    </w:p>
    <w:p w14:paraId="5C7F05A5" w14:textId="0AB85E0D" w:rsidR="008E72C5" w:rsidRDefault="008E72C5" w:rsidP="004A21C0">
      <w:pPr>
        <w:rPr>
          <w:lang w:eastAsia="x-none"/>
        </w:rPr>
      </w:pPr>
    </w:p>
    <w:p w14:paraId="733D579C" w14:textId="77777777" w:rsidR="008E72C5" w:rsidRDefault="008E72C5" w:rsidP="008E72C5">
      <w:pPr>
        <w:pStyle w:val="Code"/>
      </w:pPr>
      <w:r>
        <w:t>when</w:t>
      </w:r>
    </w:p>
    <w:p w14:paraId="1356DF1B" w14:textId="77777777" w:rsidR="008E72C5" w:rsidRDefault="008E72C5" w:rsidP="008E72C5">
      <w:pPr>
        <w:pStyle w:val="Code"/>
      </w:pPr>
      <w:r>
        <w:t xml:space="preserve">    </w:t>
      </w:r>
      <w:proofErr w:type="spellStart"/>
      <w:r>
        <w:t>userBean</w:t>
      </w:r>
      <w:proofErr w:type="spellEnd"/>
      <w:r>
        <w:t xml:space="preserve"> : UserBean(  )  </w:t>
      </w:r>
    </w:p>
    <w:p w14:paraId="06B9C3C9" w14:textId="77777777" w:rsidR="008E72C5" w:rsidRDefault="008E72C5" w:rsidP="008E72C5">
      <w:pPr>
        <w:pStyle w:val="Code"/>
      </w:pPr>
      <w:r>
        <w:t xml:space="preserve">    </w:t>
      </w:r>
      <w:proofErr w:type="spellStart"/>
      <w:r>
        <w:t>orgUnitBean</w:t>
      </w:r>
      <w:proofErr w:type="spellEnd"/>
      <w:r>
        <w:t xml:space="preserve"> : </w:t>
      </w:r>
      <w:proofErr w:type="spellStart"/>
      <w:r>
        <w:t>OrgUnitBean</w:t>
      </w:r>
      <w:proofErr w:type="spellEnd"/>
      <w:r>
        <w:t>(  )</w:t>
      </w:r>
    </w:p>
    <w:p w14:paraId="1F98B99B" w14:textId="77777777" w:rsidR="008E72C5" w:rsidRDefault="008E72C5" w:rsidP="008E72C5">
      <w:pPr>
        <w:pStyle w:val="Code"/>
      </w:pPr>
      <w:r>
        <w:t>then</w:t>
      </w:r>
    </w:p>
    <w:p w14:paraId="41154301" w14:textId="77777777" w:rsidR="008E72C5" w:rsidRDefault="008E72C5" w:rsidP="008E72C5">
      <w:pPr>
        <w:pStyle w:val="Code"/>
      </w:pPr>
      <w:r>
        <w:t>// [ V1.3 - 2015-04-22 ]</w:t>
      </w:r>
    </w:p>
    <w:p w14:paraId="67B85314" w14:textId="77777777" w:rsidR="008E72C5" w:rsidRDefault="008E72C5" w:rsidP="008E72C5">
      <w:pPr>
        <w:pStyle w:val="Code"/>
      </w:pPr>
    </w:p>
    <w:p w14:paraId="25581EAD" w14:textId="77777777" w:rsidR="008E72C5" w:rsidRDefault="008E72C5" w:rsidP="008E72C5">
      <w:pPr>
        <w:pStyle w:val="Code"/>
      </w:pPr>
      <w:r>
        <w:t xml:space="preserve">  // </w:t>
      </w:r>
      <w:proofErr w:type="spellStart"/>
      <w:r>
        <w:t>Templatename</w:t>
      </w:r>
      <w:proofErr w:type="spellEnd"/>
      <w:r>
        <w:t xml:space="preserve"> --&gt; </w:t>
      </w:r>
      <w:proofErr w:type="spellStart"/>
      <w:r>
        <w:t>DefaultEmptyTemplate</w:t>
      </w:r>
      <w:proofErr w:type="spellEnd"/>
      <w:r>
        <w:t xml:space="preserve"> included in User Transfer Campaign</w:t>
      </w:r>
    </w:p>
    <w:p w14:paraId="409DA8B7" w14:textId="77777777" w:rsidR="008E72C5" w:rsidRDefault="008E72C5" w:rsidP="008E72C5">
      <w:pPr>
        <w:pStyle w:val="Code"/>
      </w:pPr>
    </w:p>
    <w:p w14:paraId="7B5E5476" w14:textId="2C61C602" w:rsidR="008E72C5" w:rsidRDefault="008E72C5" w:rsidP="008E72C5">
      <w:pPr>
        <w:pStyle w:val="Code"/>
      </w:pPr>
      <w:r>
        <w:t xml:space="preserve">  </w:t>
      </w:r>
      <w:r w:rsidRPr="00740F80">
        <w:rPr>
          <w:highlight w:val="yellow"/>
        </w:rPr>
        <w:t xml:space="preserve">String </w:t>
      </w:r>
      <w:proofErr w:type="spellStart"/>
      <w:r w:rsidRPr="00740F80">
        <w:rPr>
          <w:highlight w:val="yellow"/>
        </w:rPr>
        <w:t>tName</w:t>
      </w:r>
      <w:proofErr w:type="spellEnd"/>
      <w:r w:rsidRPr="00740F80">
        <w:rPr>
          <w:highlight w:val="yellow"/>
        </w:rPr>
        <w:t xml:space="preserve"> = "</w:t>
      </w:r>
      <w:proofErr w:type="spellStart"/>
      <w:r w:rsidRPr="00740F80">
        <w:rPr>
          <w:highlight w:val="yellow"/>
        </w:rPr>
        <w:t>DefaultEmptyTemplate</w:t>
      </w:r>
      <w:proofErr w:type="spellEnd"/>
      <w:r w:rsidRPr="00740F80">
        <w:rPr>
          <w:highlight w:val="yellow"/>
        </w:rPr>
        <w:t>";</w:t>
      </w:r>
    </w:p>
    <w:p w14:paraId="3DF5F40C" w14:textId="77777777" w:rsidR="00740F80" w:rsidRDefault="00740F80" w:rsidP="008E72C5">
      <w:pPr>
        <w:pStyle w:val="Code"/>
      </w:pPr>
    </w:p>
    <w:p w14:paraId="6CDB26DB" w14:textId="4F351826" w:rsidR="008E72C5" w:rsidRDefault="008E72C5" w:rsidP="00740F80"/>
    <w:p w14:paraId="6C257391" w14:textId="576B1BC8" w:rsidR="00740F80" w:rsidRDefault="00740F80" w:rsidP="00740F80">
      <w:r>
        <w:t xml:space="preserve">The first part is the standard when/then clause of the Drools rules engine. It will run when there is a UserBean (i.e. object with the user details) and an </w:t>
      </w:r>
      <w:proofErr w:type="spellStart"/>
      <w:r>
        <w:t>orgUnitBean</w:t>
      </w:r>
      <w:proofErr w:type="spellEnd"/>
      <w:r>
        <w:t xml:space="preserve"> (object with the org unit details).</w:t>
      </w:r>
      <w:r w:rsidR="00436393">
        <w:t xml:space="preserve"> </w:t>
      </w:r>
      <w:r>
        <w:t>The first line of logic will set the name of the campaign dataset. Note that in the rules and EJB implementation, the term “template” is used to refer to a campaign dataset.</w:t>
      </w:r>
    </w:p>
    <w:p w14:paraId="3ABD7C7D" w14:textId="125DA526" w:rsidR="00740F80" w:rsidRDefault="00740F80" w:rsidP="00740F80"/>
    <w:p w14:paraId="2D955F33" w14:textId="79A276E1" w:rsidR="00740F80" w:rsidRDefault="00740F80" w:rsidP="00740F80">
      <w:r>
        <w:t>This is the bit of code we will change for our new dataset.</w:t>
      </w:r>
    </w:p>
    <w:p w14:paraId="6CA1E324" w14:textId="6C5548C3" w:rsidR="00740F80" w:rsidRDefault="00740F80" w:rsidP="00740F80"/>
    <w:p w14:paraId="66EEA5A3" w14:textId="77777777" w:rsidR="00740F80" w:rsidRDefault="00740F80" w:rsidP="008E72C5">
      <w:pPr>
        <w:pStyle w:val="Code"/>
      </w:pPr>
    </w:p>
    <w:p w14:paraId="2E6E804B" w14:textId="68B79C28" w:rsidR="008E72C5" w:rsidRDefault="008E72C5" w:rsidP="008E72C5">
      <w:pPr>
        <w:pStyle w:val="Code"/>
      </w:pPr>
      <w:r>
        <w:t xml:space="preserve">  </w:t>
      </w:r>
      <w:proofErr w:type="spellStart"/>
      <w:r>
        <w:t>TemplateBean</w:t>
      </w:r>
      <w:proofErr w:type="spellEnd"/>
      <w:r>
        <w:t xml:space="preserve"> </w:t>
      </w:r>
      <w:proofErr w:type="spellStart"/>
      <w:r>
        <w:t>templateBean</w:t>
      </w:r>
      <w:proofErr w:type="spellEnd"/>
      <w:r>
        <w:t xml:space="preserve"> = new </w:t>
      </w:r>
      <w:proofErr w:type="spellStart"/>
      <w:r>
        <w:t>TemplateBean</w:t>
      </w:r>
      <w:proofErr w:type="spellEnd"/>
      <w:r>
        <w:t>();</w:t>
      </w:r>
    </w:p>
    <w:p w14:paraId="0C9D19C6" w14:textId="2F2C3EF5" w:rsidR="008E72C5" w:rsidRDefault="008E72C5" w:rsidP="008E72C5">
      <w:pPr>
        <w:pStyle w:val="Code"/>
      </w:pPr>
      <w:r>
        <w:t xml:space="preserve">  </w:t>
      </w:r>
      <w:proofErr w:type="spellStart"/>
      <w:r>
        <w:t>templateBean.setName</w:t>
      </w:r>
      <w:proofErr w:type="spellEnd"/>
      <w:r>
        <w:t>(</w:t>
      </w:r>
      <w:proofErr w:type="spellStart"/>
      <w:r>
        <w:t>tName</w:t>
      </w:r>
      <w:proofErr w:type="spellEnd"/>
      <w:r>
        <w:t>);</w:t>
      </w:r>
    </w:p>
    <w:p w14:paraId="01F28724" w14:textId="77777777" w:rsidR="008E72C5" w:rsidRDefault="008E72C5" w:rsidP="008E72C5">
      <w:pPr>
        <w:pStyle w:val="Code"/>
      </w:pPr>
      <w:r>
        <w:t xml:space="preserve">  </w:t>
      </w:r>
      <w:proofErr w:type="spellStart"/>
      <w:r>
        <w:t>TemplateDAO</w:t>
      </w:r>
      <w:proofErr w:type="spellEnd"/>
      <w:r>
        <w:t xml:space="preserve"> </w:t>
      </w:r>
      <w:proofErr w:type="spellStart"/>
      <w:r>
        <w:t>templateDAO</w:t>
      </w:r>
      <w:proofErr w:type="spellEnd"/>
      <w:r>
        <w:t xml:space="preserve"> = new </w:t>
      </w:r>
      <w:proofErr w:type="spellStart"/>
      <w:r>
        <w:t>TemplateDAO</w:t>
      </w:r>
      <w:proofErr w:type="spellEnd"/>
      <w:r>
        <w:t>(logger);</w:t>
      </w:r>
    </w:p>
    <w:p w14:paraId="50372B1F" w14:textId="77777777" w:rsidR="008E72C5" w:rsidRDefault="008E72C5" w:rsidP="008E72C5">
      <w:pPr>
        <w:pStyle w:val="Code"/>
      </w:pPr>
      <w:r>
        <w:t xml:space="preserve">  </w:t>
      </w:r>
      <w:proofErr w:type="spellStart"/>
      <w:r>
        <w:t>templateDAO.setDAO</w:t>
      </w:r>
      <w:proofErr w:type="spellEnd"/>
      <w:r>
        <w:t>(sql);</w:t>
      </w:r>
    </w:p>
    <w:p w14:paraId="6F7E2332" w14:textId="77777777" w:rsidR="008E72C5" w:rsidRDefault="008E72C5" w:rsidP="008E72C5">
      <w:pPr>
        <w:pStyle w:val="Code"/>
      </w:pPr>
    </w:p>
    <w:p w14:paraId="419FFA3A" w14:textId="4BA9DE4E" w:rsidR="008E72C5" w:rsidRDefault="008E72C5" w:rsidP="008E72C5">
      <w:pPr>
        <w:pStyle w:val="Code"/>
      </w:pPr>
      <w:r>
        <w:t xml:space="preserve">  </w:t>
      </w:r>
      <w:proofErr w:type="spellStart"/>
      <w:r>
        <w:t>BeanList</w:t>
      </w:r>
      <w:proofErr w:type="spellEnd"/>
      <w:r>
        <w:t xml:space="preserve"> </w:t>
      </w:r>
      <w:proofErr w:type="spellStart"/>
      <w:r>
        <w:t>blTemplateBean</w:t>
      </w:r>
      <w:proofErr w:type="spellEnd"/>
      <w:r>
        <w:t xml:space="preserve"> = </w:t>
      </w:r>
      <w:proofErr w:type="spellStart"/>
      <w:r>
        <w:t>templateDAO.find</w:t>
      </w:r>
      <w:proofErr w:type="spellEnd"/>
      <w:r>
        <w:t>(</w:t>
      </w:r>
      <w:proofErr w:type="spellStart"/>
      <w:r>
        <w:t>templateBean</w:t>
      </w:r>
      <w:proofErr w:type="spellEnd"/>
      <w:r>
        <w:t>, new Paging(4));</w:t>
      </w:r>
    </w:p>
    <w:p w14:paraId="314F4C34" w14:textId="77777777" w:rsidR="008E72C5" w:rsidRDefault="008E72C5" w:rsidP="008E72C5">
      <w:pPr>
        <w:pStyle w:val="Code"/>
      </w:pPr>
      <w:r>
        <w:t xml:space="preserve">  if (</w:t>
      </w:r>
      <w:proofErr w:type="spellStart"/>
      <w:r>
        <w:t>blTemplateBean.size</w:t>
      </w:r>
      <w:proofErr w:type="spellEnd"/>
      <w:r>
        <w:t>()==0) {</w:t>
      </w:r>
    </w:p>
    <w:p w14:paraId="4A2B2528" w14:textId="77777777" w:rsidR="008E72C5" w:rsidRDefault="008E72C5" w:rsidP="008E72C5">
      <w:pPr>
        <w:pStyle w:val="Code"/>
      </w:pPr>
      <w:r>
        <w:t xml:space="preserve">    throw new Exception("Template does not exists!");</w:t>
      </w:r>
    </w:p>
    <w:p w14:paraId="743D4732" w14:textId="77777777" w:rsidR="008E72C5" w:rsidRDefault="008E72C5" w:rsidP="008E72C5">
      <w:pPr>
        <w:pStyle w:val="Code"/>
      </w:pPr>
      <w:r>
        <w:t xml:space="preserve">  }</w:t>
      </w:r>
    </w:p>
    <w:p w14:paraId="6DE136EE" w14:textId="77777777" w:rsidR="008E72C5" w:rsidRDefault="008E72C5" w:rsidP="008E72C5">
      <w:pPr>
        <w:pStyle w:val="Code"/>
      </w:pPr>
      <w:r>
        <w:t xml:space="preserve">  </w:t>
      </w:r>
      <w:proofErr w:type="spellStart"/>
      <w:r>
        <w:t>templateBean</w:t>
      </w:r>
      <w:proofErr w:type="spellEnd"/>
      <w:r>
        <w:t xml:space="preserve"> = (</w:t>
      </w:r>
      <w:proofErr w:type="spellStart"/>
      <w:r>
        <w:t>TemplateBean</w:t>
      </w:r>
      <w:proofErr w:type="spellEnd"/>
      <w:r>
        <w:t xml:space="preserve">) </w:t>
      </w:r>
      <w:proofErr w:type="spellStart"/>
      <w:r>
        <w:t>blTemplateBean.get</w:t>
      </w:r>
      <w:proofErr w:type="spellEnd"/>
      <w:r>
        <w:t>(0);</w:t>
      </w:r>
    </w:p>
    <w:p w14:paraId="74054CB5" w14:textId="2C89A6DB" w:rsidR="008E72C5" w:rsidRDefault="008E72C5" w:rsidP="00740F80"/>
    <w:p w14:paraId="37D2E744" w14:textId="48AAF764" w:rsidR="00740F80" w:rsidRDefault="00740F80" w:rsidP="00740F80">
      <w:r>
        <w:t xml:space="preserve">The next section of code will check to see if the dataset (template) exists and if it doesn’t it will throw an exception with the message “Template does not </w:t>
      </w:r>
      <w:proofErr w:type="gramStart"/>
      <w:r>
        <w:t>exists</w:t>
      </w:r>
      <w:proofErr w:type="gramEnd"/>
      <w:r>
        <w:t xml:space="preserve">!”. </w:t>
      </w:r>
    </w:p>
    <w:p w14:paraId="61E199A2" w14:textId="26CFC1AE" w:rsidR="00740F80" w:rsidRDefault="00740F80" w:rsidP="00740F80"/>
    <w:p w14:paraId="0B460449" w14:textId="38775EE4" w:rsidR="00740F80" w:rsidRDefault="00740F80" w:rsidP="00740F80">
      <w:r>
        <w:t>Note that this rule uses the older Data Access Object (DAO) implementation which is being deprecated in preference to the published Direct methods and Actions.</w:t>
      </w:r>
    </w:p>
    <w:p w14:paraId="3F24926B" w14:textId="77777777" w:rsidR="00740F80" w:rsidRDefault="00740F80" w:rsidP="00740F80"/>
    <w:p w14:paraId="0A5CAC86" w14:textId="77777777" w:rsidR="008E72C5" w:rsidRDefault="008E72C5" w:rsidP="008E72C5">
      <w:pPr>
        <w:pStyle w:val="Code"/>
      </w:pPr>
      <w:r>
        <w:t xml:space="preserve">  </w:t>
      </w:r>
      <w:proofErr w:type="spellStart"/>
      <w:r>
        <w:t>BeanList</w:t>
      </w:r>
      <w:proofErr w:type="spellEnd"/>
      <w:r>
        <w:t xml:space="preserve"> entitlements = </w:t>
      </w:r>
      <w:proofErr w:type="spellStart"/>
      <w:r>
        <w:t>UserAction.findJobRoles</w:t>
      </w:r>
      <w:proofErr w:type="spellEnd"/>
      <w:r>
        <w:t xml:space="preserve">(sql, </w:t>
      </w:r>
      <w:proofErr w:type="spellStart"/>
      <w:r>
        <w:t>userBean</w:t>
      </w:r>
      <w:proofErr w:type="spellEnd"/>
      <w:r>
        <w:t>);</w:t>
      </w:r>
    </w:p>
    <w:p w14:paraId="20535265" w14:textId="77777777" w:rsidR="008E72C5" w:rsidRDefault="008E72C5" w:rsidP="008E72C5">
      <w:pPr>
        <w:pStyle w:val="Code"/>
      </w:pPr>
    </w:p>
    <w:p w14:paraId="378CABA2" w14:textId="77777777" w:rsidR="008E72C5" w:rsidRDefault="008E72C5" w:rsidP="008E72C5">
      <w:pPr>
        <w:pStyle w:val="Code"/>
      </w:pPr>
      <w:r>
        <w:t xml:space="preserve">  </w:t>
      </w:r>
      <w:proofErr w:type="spellStart"/>
      <w:r>
        <w:t>BeanList</w:t>
      </w:r>
      <w:proofErr w:type="spellEnd"/>
      <w:r>
        <w:t xml:space="preserve"> </w:t>
      </w:r>
      <w:proofErr w:type="spellStart"/>
      <w:r>
        <w:t>listBean</w:t>
      </w:r>
      <w:proofErr w:type="spellEnd"/>
      <w:r>
        <w:t xml:space="preserve"> = new </w:t>
      </w:r>
      <w:proofErr w:type="spellStart"/>
      <w:r>
        <w:t>BeanList</w:t>
      </w:r>
      <w:proofErr w:type="spellEnd"/>
      <w:r>
        <w:t>();</w:t>
      </w:r>
    </w:p>
    <w:p w14:paraId="2AA12F82" w14:textId="77777777" w:rsidR="008E72C5" w:rsidRDefault="008E72C5" w:rsidP="008E72C5">
      <w:pPr>
        <w:pStyle w:val="Code"/>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entitlements.size</w:t>
      </w:r>
      <w:proofErr w:type="spellEnd"/>
      <w:r>
        <w:t xml:space="preserve">(); </w:t>
      </w:r>
      <w:proofErr w:type="spellStart"/>
      <w:r>
        <w:t>i</w:t>
      </w:r>
      <w:proofErr w:type="spellEnd"/>
      <w:r>
        <w:t>++) {</w:t>
      </w:r>
    </w:p>
    <w:p w14:paraId="04A856E9" w14:textId="77777777" w:rsidR="008E72C5" w:rsidRDefault="008E72C5" w:rsidP="008E72C5">
      <w:pPr>
        <w:pStyle w:val="Code"/>
      </w:pPr>
      <w:r>
        <w:t xml:space="preserve">    </w:t>
      </w:r>
      <w:proofErr w:type="spellStart"/>
      <w:r>
        <w:t>AbstractBean</w:t>
      </w:r>
      <w:proofErr w:type="spellEnd"/>
      <w:r>
        <w:t xml:space="preserve">[] element = new </w:t>
      </w:r>
      <w:proofErr w:type="spellStart"/>
      <w:r>
        <w:t>AbstractBean</w:t>
      </w:r>
      <w:proofErr w:type="spellEnd"/>
      <w:r>
        <w:t>[2];</w:t>
      </w:r>
    </w:p>
    <w:p w14:paraId="491AE377" w14:textId="77777777" w:rsidR="008E72C5" w:rsidRDefault="008E72C5" w:rsidP="008E72C5">
      <w:pPr>
        <w:pStyle w:val="Code"/>
      </w:pPr>
      <w:r>
        <w:t xml:space="preserve">    element[0] = </w:t>
      </w:r>
      <w:proofErr w:type="spellStart"/>
      <w:r>
        <w:t>userBean</w:t>
      </w:r>
      <w:proofErr w:type="spellEnd"/>
      <w:r>
        <w:t>;</w:t>
      </w:r>
    </w:p>
    <w:p w14:paraId="27951643" w14:textId="77777777" w:rsidR="008E72C5" w:rsidRDefault="008E72C5" w:rsidP="008E72C5">
      <w:pPr>
        <w:pStyle w:val="Code"/>
      </w:pPr>
      <w:r>
        <w:t xml:space="preserve">    element[1] = (</w:t>
      </w:r>
      <w:proofErr w:type="spellStart"/>
      <w:r>
        <w:t>EntitlementBean</w:t>
      </w:r>
      <w:proofErr w:type="spellEnd"/>
      <w:r>
        <w:t xml:space="preserve">) </w:t>
      </w:r>
      <w:proofErr w:type="spellStart"/>
      <w:r>
        <w:t>entitlements.get</w:t>
      </w:r>
      <w:proofErr w:type="spellEnd"/>
      <w:r>
        <w:t>(</w:t>
      </w:r>
      <w:proofErr w:type="spellStart"/>
      <w:r>
        <w:t>i</w:t>
      </w:r>
      <w:proofErr w:type="spellEnd"/>
      <w:r>
        <w:t>);</w:t>
      </w:r>
    </w:p>
    <w:p w14:paraId="1D83CD80" w14:textId="77777777" w:rsidR="008E72C5" w:rsidRDefault="008E72C5" w:rsidP="008E72C5">
      <w:pPr>
        <w:pStyle w:val="Code"/>
      </w:pPr>
      <w:r>
        <w:t xml:space="preserve">    </w:t>
      </w:r>
      <w:proofErr w:type="spellStart"/>
      <w:r>
        <w:t>listBean.add</w:t>
      </w:r>
      <w:proofErr w:type="spellEnd"/>
      <w:r>
        <w:t>(element);</w:t>
      </w:r>
    </w:p>
    <w:p w14:paraId="646F7413" w14:textId="77777777" w:rsidR="008E72C5" w:rsidRDefault="008E72C5" w:rsidP="008E72C5">
      <w:pPr>
        <w:pStyle w:val="Code"/>
      </w:pPr>
      <w:r>
        <w:t xml:space="preserve">  }</w:t>
      </w:r>
    </w:p>
    <w:p w14:paraId="22C4EF2C" w14:textId="77777777" w:rsidR="008E72C5" w:rsidRDefault="008E72C5" w:rsidP="008E72C5">
      <w:pPr>
        <w:pStyle w:val="Code"/>
      </w:pPr>
    </w:p>
    <w:p w14:paraId="78181E88" w14:textId="77777777" w:rsidR="008E72C5" w:rsidRDefault="008E72C5" w:rsidP="008E72C5">
      <w:pPr>
        <w:pStyle w:val="Code"/>
      </w:pPr>
      <w:r>
        <w:t xml:space="preserve">  if (</w:t>
      </w:r>
      <w:proofErr w:type="spellStart"/>
      <w:r>
        <w:t>listBean.size</w:t>
      </w:r>
      <w:proofErr w:type="spellEnd"/>
      <w:r>
        <w:t>() &gt; 0) {</w:t>
      </w:r>
    </w:p>
    <w:p w14:paraId="50584669" w14:textId="77777777" w:rsidR="008E72C5" w:rsidRDefault="008E72C5" w:rsidP="008E72C5">
      <w:pPr>
        <w:pStyle w:val="Code"/>
      </w:pPr>
      <w:r>
        <w:t xml:space="preserve">    </w:t>
      </w:r>
      <w:proofErr w:type="spellStart"/>
      <w:r>
        <w:t>templateDAO.addEntity</w:t>
      </w:r>
      <w:proofErr w:type="spellEnd"/>
      <w:r>
        <w:t>(</w:t>
      </w:r>
      <w:proofErr w:type="spellStart"/>
      <w:r>
        <w:t>listBean</w:t>
      </w:r>
      <w:proofErr w:type="spellEnd"/>
      <w:r>
        <w:t xml:space="preserve">, </w:t>
      </w:r>
      <w:proofErr w:type="spellStart"/>
      <w:r>
        <w:t>AttestationRes.TEMPLATE_ENTITY_USERENT</w:t>
      </w:r>
      <w:proofErr w:type="spellEnd"/>
      <w:r>
        <w:t xml:space="preserve">, </w:t>
      </w:r>
      <w:proofErr w:type="spellStart"/>
      <w:r>
        <w:t>templateBean</w:t>
      </w:r>
      <w:proofErr w:type="spellEnd"/>
      <w:r>
        <w:t xml:space="preserve">, </w:t>
      </w:r>
      <w:proofErr w:type="spellStart"/>
      <w:r>
        <w:t>AttestationTypes.PERSON_ENTITLEMENT.getValue</w:t>
      </w:r>
      <w:proofErr w:type="spellEnd"/>
      <w:r>
        <w:t>());</w:t>
      </w:r>
    </w:p>
    <w:p w14:paraId="5DFCC6F4" w14:textId="6591FF7C" w:rsidR="008E72C5" w:rsidRDefault="008E72C5" w:rsidP="008E72C5">
      <w:pPr>
        <w:pStyle w:val="Code"/>
      </w:pPr>
      <w:r>
        <w:t xml:space="preserve">  }</w:t>
      </w:r>
    </w:p>
    <w:p w14:paraId="75DE9391" w14:textId="76D02266" w:rsidR="008E72C5" w:rsidRDefault="008E72C5" w:rsidP="004A21C0">
      <w:pPr>
        <w:rPr>
          <w:lang w:eastAsia="x-none"/>
        </w:rPr>
      </w:pPr>
    </w:p>
    <w:p w14:paraId="29C4A5A8" w14:textId="0332045B" w:rsidR="008E72C5" w:rsidRDefault="00740F80" w:rsidP="004A21C0">
      <w:pPr>
        <w:rPr>
          <w:lang w:eastAsia="x-none"/>
        </w:rPr>
      </w:pPr>
      <w:r>
        <w:rPr>
          <w:lang w:eastAsia="x-none"/>
        </w:rPr>
        <w:t>The last bit of code will get the list of entitlements for the user and write them into the certification dataset.</w:t>
      </w:r>
    </w:p>
    <w:p w14:paraId="30DDC42B" w14:textId="46BB6670" w:rsidR="00740F80" w:rsidRDefault="00740F80" w:rsidP="004A21C0">
      <w:pPr>
        <w:rPr>
          <w:lang w:eastAsia="x-none"/>
        </w:rPr>
      </w:pPr>
    </w:p>
    <w:p w14:paraId="1E55A5BD" w14:textId="2408D43E" w:rsidR="00740F80" w:rsidRDefault="00740F80" w:rsidP="00F61B1D">
      <w:pPr>
        <w:pStyle w:val="ListParagraph"/>
        <w:numPr>
          <w:ilvl w:val="0"/>
          <w:numId w:val="35"/>
        </w:numPr>
        <w:rPr>
          <w:lang w:eastAsia="x-none"/>
        </w:rPr>
      </w:pPr>
      <w:r>
        <w:rPr>
          <w:lang w:eastAsia="x-none"/>
        </w:rPr>
        <w:t>With the code open in the editor (“Replace With…” dialog), change the name of the template to your template name (in the example it is “User Move Dataset”).</w:t>
      </w:r>
    </w:p>
    <w:p w14:paraId="01C30680" w14:textId="31DD03EA" w:rsidR="00740F80" w:rsidRDefault="00740F80" w:rsidP="004A21C0">
      <w:pPr>
        <w:rPr>
          <w:lang w:eastAsia="x-none"/>
        </w:rPr>
      </w:pPr>
    </w:p>
    <w:p w14:paraId="06EBF052" w14:textId="20DF71C4" w:rsidR="00740F80" w:rsidRDefault="00740F80" w:rsidP="004A21C0">
      <w:pPr>
        <w:rPr>
          <w:lang w:eastAsia="x-none"/>
        </w:rPr>
      </w:pPr>
      <w:r>
        <w:rPr>
          <w:noProof/>
          <w:lang w:eastAsia="x-none"/>
        </w:rPr>
        <w:drawing>
          <wp:inline distT="0" distB="0" distL="0" distR="0" wp14:anchorId="371C2513" wp14:editId="6B065435">
            <wp:extent cx="6188710" cy="2292985"/>
            <wp:effectExtent l="63500" t="63500" r="59690" b="692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31 at 16.31.23.png"/>
                    <pic:cNvPicPr/>
                  </pic:nvPicPr>
                  <pic:blipFill>
                    <a:blip r:embed="rId22"/>
                    <a:stretch>
                      <a:fillRect/>
                    </a:stretch>
                  </pic:blipFill>
                  <pic:spPr>
                    <a:xfrm>
                      <a:off x="0" y="0"/>
                      <a:ext cx="6188710" cy="2292985"/>
                    </a:xfrm>
                    <a:prstGeom prst="rect">
                      <a:avLst/>
                    </a:prstGeom>
                    <a:effectLst>
                      <a:glow rad="63500">
                        <a:schemeClr val="accent3">
                          <a:satMod val="175000"/>
                          <a:alpha val="40000"/>
                        </a:schemeClr>
                      </a:glow>
                    </a:effectLst>
                  </pic:spPr>
                </pic:pic>
              </a:graphicData>
            </a:graphic>
          </wp:inline>
        </w:drawing>
      </w:r>
    </w:p>
    <w:p w14:paraId="577BE322" w14:textId="77777777" w:rsidR="00740F80" w:rsidRDefault="00740F80" w:rsidP="004A21C0">
      <w:pPr>
        <w:rPr>
          <w:lang w:eastAsia="x-none"/>
        </w:rPr>
      </w:pPr>
    </w:p>
    <w:p w14:paraId="70BBCE38" w14:textId="4203725D" w:rsidR="008E72C5" w:rsidRDefault="00740F80" w:rsidP="00F61B1D">
      <w:pPr>
        <w:pStyle w:val="ListParagraph"/>
        <w:numPr>
          <w:ilvl w:val="0"/>
          <w:numId w:val="35"/>
        </w:numPr>
        <w:rPr>
          <w:lang w:eastAsia="x-none"/>
        </w:rPr>
      </w:pPr>
      <w:r>
        <w:rPr>
          <w:lang w:eastAsia="x-none"/>
        </w:rPr>
        <w:t>Click Save to close</w:t>
      </w:r>
    </w:p>
    <w:p w14:paraId="1947381F" w14:textId="5C40CB09" w:rsidR="00740F80" w:rsidRDefault="00740F80" w:rsidP="004A21C0">
      <w:pPr>
        <w:rPr>
          <w:lang w:eastAsia="x-none"/>
        </w:rPr>
      </w:pPr>
    </w:p>
    <w:p w14:paraId="5659FDF2" w14:textId="5DD6E4CF" w:rsidR="00740F80" w:rsidRDefault="00740F80" w:rsidP="00740F80">
      <w:pPr>
        <w:pStyle w:val="Note"/>
      </w:pPr>
      <w:r>
        <w:t>We could have created a new rule and copied all of the code over to it, but this will do for the lab.</w:t>
      </w:r>
    </w:p>
    <w:p w14:paraId="1814B6F0" w14:textId="77777777" w:rsidR="00740F80" w:rsidRDefault="00740F80" w:rsidP="004A21C0">
      <w:pPr>
        <w:rPr>
          <w:lang w:eastAsia="x-none"/>
        </w:rPr>
      </w:pPr>
    </w:p>
    <w:p w14:paraId="3CBA06F0" w14:textId="6DBADFF7" w:rsidR="00740F80" w:rsidRDefault="00740F80" w:rsidP="004A21C0">
      <w:pPr>
        <w:rPr>
          <w:lang w:eastAsia="x-none"/>
        </w:rPr>
      </w:pPr>
      <w:r>
        <w:rPr>
          <w:lang w:eastAsia="x-none"/>
        </w:rPr>
        <w:t>We now need to go fix the rules engine cache setting.</w:t>
      </w:r>
    </w:p>
    <w:p w14:paraId="352EEB36" w14:textId="1D9D4A0E" w:rsidR="00740F80" w:rsidRDefault="00740F80" w:rsidP="005A6128">
      <w:pPr>
        <w:pStyle w:val="Heading4"/>
      </w:pPr>
      <w:r>
        <w:t>Set Rules Engine Cache</w:t>
      </w:r>
    </w:p>
    <w:p w14:paraId="362EC92A" w14:textId="060A4505" w:rsidR="00740F80" w:rsidRDefault="00740F80" w:rsidP="00F61B1D">
      <w:pPr>
        <w:pStyle w:val="ListParagraph"/>
        <w:numPr>
          <w:ilvl w:val="0"/>
          <w:numId w:val="35"/>
        </w:numPr>
        <w:rPr>
          <w:lang w:eastAsia="x-none"/>
        </w:rPr>
      </w:pPr>
      <w:r>
        <w:rPr>
          <w:lang w:eastAsia="x-none"/>
        </w:rPr>
        <w:t>Go to the Task Planner module</w:t>
      </w:r>
    </w:p>
    <w:p w14:paraId="530687D0" w14:textId="3B263308"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RuleEngine</w:t>
      </w:r>
      <w:r>
        <w:rPr>
          <w:lang w:eastAsia="x-none"/>
        </w:rPr>
        <w:t xml:space="preserve"> job and stop it (Actions &gt; Stop)</w:t>
      </w:r>
    </w:p>
    <w:p w14:paraId="6BC5541F" w14:textId="43808296" w:rsidR="005A6128" w:rsidRDefault="005A6128" w:rsidP="00F61B1D">
      <w:pPr>
        <w:pStyle w:val="ListParagraph"/>
        <w:numPr>
          <w:ilvl w:val="0"/>
          <w:numId w:val="35"/>
        </w:numPr>
        <w:rPr>
          <w:lang w:eastAsia="x-none"/>
        </w:rPr>
      </w:pPr>
      <w:r>
        <w:rPr>
          <w:lang w:eastAsia="x-none"/>
        </w:rPr>
        <w:t xml:space="preserve">Go to the </w:t>
      </w:r>
      <w:r w:rsidRPr="005A6128">
        <w:rPr>
          <w:u w:val="single"/>
          <w:lang w:eastAsia="x-none"/>
        </w:rPr>
        <w:t>Jobs</w:t>
      </w:r>
      <w:r>
        <w:rPr>
          <w:lang w:eastAsia="x-none"/>
        </w:rPr>
        <w:t xml:space="preserve"> tab in the right pane</w:t>
      </w:r>
    </w:p>
    <w:p w14:paraId="341E95AD" w14:textId="38BC01DA" w:rsidR="005A6128" w:rsidRDefault="005A6128" w:rsidP="00F61B1D">
      <w:pPr>
        <w:pStyle w:val="ListParagraph"/>
        <w:numPr>
          <w:ilvl w:val="0"/>
          <w:numId w:val="35"/>
        </w:numPr>
        <w:rPr>
          <w:lang w:eastAsia="x-none"/>
        </w:rPr>
      </w:pPr>
      <w:r>
        <w:rPr>
          <w:lang w:eastAsia="x-none"/>
        </w:rPr>
        <w:t xml:space="preserve">Select the </w:t>
      </w:r>
      <w:r w:rsidRPr="005A6128">
        <w:rPr>
          <w:rStyle w:val="CodeChar"/>
        </w:rPr>
        <w:t>Event IN Dispatcher</w:t>
      </w:r>
      <w:r>
        <w:rPr>
          <w:lang w:eastAsia="x-none"/>
        </w:rPr>
        <w:t xml:space="preserve"> job and find the </w:t>
      </w:r>
      <w:r w:rsidRPr="005A6128">
        <w:rPr>
          <w:rStyle w:val="CodeChar"/>
        </w:rPr>
        <w:t>cacheTime</w:t>
      </w:r>
      <w:r>
        <w:rPr>
          <w:lang w:eastAsia="x-none"/>
        </w:rPr>
        <w:t xml:space="preserve"> setting</w:t>
      </w:r>
    </w:p>
    <w:p w14:paraId="0B1B11C4" w14:textId="3E0BB169" w:rsidR="005A6128" w:rsidRDefault="005A6128" w:rsidP="00F61B1D">
      <w:pPr>
        <w:pStyle w:val="ListParagraph"/>
        <w:numPr>
          <w:ilvl w:val="0"/>
          <w:numId w:val="35"/>
        </w:numPr>
        <w:rPr>
          <w:lang w:eastAsia="x-none"/>
        </w:rPr>
      </w:pPr>
      <w:r>
        <w:rPr>
          <w:lang w:eastAsia="x-none"/>
        </w:rPr>
        <w:t xml:space="preserve">Change it from </w:t>
      </w:r>
      <w:r w:rsidRPr="005A6128">
        <w:rPr>
          <w:rStyle w:val="CodeChar"/>
        </w:rPr>
        <w:t>120</w:t>
      </w:r>
      <w:r>
        <w:rPr>
          <w:lang w:eastAsia="x-none"/>
        </w:rPr>
        <w:t xml:space="preserve"> (mins) to </w:t>
      </w:r>
      <w:r w:rsidRPr="005A6128">
        <w:rPr>
          <w:rStyle w:val="CodeChar"/>
        </w:rPr>
        <w:t>1</w:t>
      </w:r>
    </w:p>
    <w:p w14:paraId="61A1D1E6" w14:textId="1F9FCDA8" w:rsidR="005A6128" w:rsidRDefault="005A6128" w:rsidP="00F61B1D">
      <w:pPr>
        <w:pStyle w:val="ListParagraph"/>
        <w:numPr>
          <w:ilvl w:val="0"/>
          <w:numId w:val="35"/>
        </w:numPr>
        <w:rPr>
          <w:lang w:eastAsia="x-none"/>
        </w:rPr>
      </w:pPr>
      <w:r>
        <w:rPr>
          <w:lang w:eastAsia="x-none"/>
        </w:rPr>
        <w:t>Save the change</w:t>
      </w:r>
    </w:p>
    <w:p w14:paraId="50A1681E" w14:textId="7EB8411C" w:rsidR="005A6128" w:rsidRDefault="005A6128" w:rsidP="004A21C0">
      <w:pPr>
        <w:rPr>
          <w:lang w:eastAsia="x-none"/>
        </w:rPr>
      </w:pPr>
    </w:p>
    <w:p w14:paraId="7DA6C40E" w14:textId="7A391688" w:rsidR="005A6128" w:rsidRDefault="005A6128" w:rsidP="004A21C0">
      <w:pPr>
        <w:rPr>
          <w:lang w:eastAsia="x-none"/>
        </w:rPr>
      </w:pPr>
      <w:r>
        <w:rPr>
          <w:lang w:eastAsia="x-none"/>
        </w:rPr>
        <w:t>The job and task should look like the following.</w:t>
      </w:r>
    </w:p>
    <w:p w14:paraId="5922BC30" w14:textId="249A5A93" w:rsidR="005A6128" w:rsidRDefault="005A6128" w:rsidP="004A21C0">
      <w:pPr>
        <w:rPr>
          <w:lang w:eastAsia="x-none"/>
        </w:rPr>
      </w:pPr>
    </w:p>
    <w:p w14:paraId="50918AC6" w14:textId="760330E8" w:rsidR="005A6128" w:rsidRDefault="005A6128" w:rsidP="004A21C0">
      <w:pPr>
        <w:rPr>
          <w:lang w:eastAsia="x-none"/>
        </w:rPr>
      </w:pPr>
      <w:r>
        <w:rPr>
          <w:noProof/>
          <w:lang w:eastAsia="x-none"/>
        </w:rPr>
        <w:lastRenderedPageBreak/>
        <w:drawing>
          <wp:inline distT="0" distB="0" distL="0" distR="0" wp14:anchorId="737824E5" wp14:editId="55F2738B">
            <wp:extent cx="6188710" cy="3084195"/>
            <wp:effectExtent l="63500" t="63500" r="59690" b="65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31 at 16.36.17.png"/>
                    <pic:cNvPicPr/>
                  </pic:nvPicPr>
                  <pic:blipFill>
                    <a:blip r:embed="rId23"/>
                    <a:stretch>
                      <a:fillRect/>
                    </a:stretch>
                  </pic:blipFill>
                  <pic:spPr>
                    <a:xfrm>
                      <a:off x="0" y="0"/>
                      <a:ext cx="6188710" cy="3084195"/>
                    </a:xfrm>
                    <a:prstGeom prst="rect">
                      <a:avLst/>
                    </a:prstGeom>
                    <a:effectLst>
                      <a:glow rad="63500">
                        <a:schemeClr val="accent3">
                          <a:satMod val="175000"/>
                          <a:alpha val="40000"/>
                        </a:schemeClr>
                      </a:glow>
                    </a:effectLst>
                  </pic:spPr>
                </pic:pic>
              </a:graphicData>
            </a:graphic>
          </wp:inline>
        </w:drawing>
      </w:r>
    </w:p>
    <w:p w14:paraId="65A9B8DF" w14:textId="77777777" w:rsidR="005A6128" w:rsidRDefault="005A6128" w:rsidP="004A21C0">
      <w:pPr>
        <w:rPr>
          <w:lang w:eastAsia="x-none"/>
        </w:rPr>
      </w:pPr>
    </w:p>
    <w:p w14:paraId="7BA8D033" w14:textId="04A18A52" w:rsidR="005A6128" w:rsidRDefault="005A6128" w:rsidP="00F61B1D">
      <w:pPr>
        <w:pStyle w:val="ListParagraph"/>
        <w:numPr>
          <w:ilvl w:val="0"/>
          <w:numId w:val="36"/>
        </w:numPr>
        <w:rPr>
          <w:lang w:eastAsia="x-none"/>
        </w:rPr>
      </w:pPr>
      <w:r>
        <w:rPr>
          <w:lang w:eastAsia="x-none"/>
        </w:rPr>
        <w:t>Start the Job</w:t>
      </w:r>
    </w:p>
    <w:p w14:paraId="444422A3" w14:textId="04F19F8F" w:rsidR="005A6128" w:rsidRDefault="005A6128" w:rsidP="004A21C0">
      <w:pPr>
        <w:rPr>
          <w:lang w:eastAsia="x-none"/>
        </w:rPr>
      </w:pPr>
    </w:p>
    <w:p w14:paraId="4482EA58" w14:textId="67C11B14" w:rsidR="005A6128" w:rsidRDefault="005A6128" w:rsidP="004A21C0">
      <w:pPr>
        <w:rPr>
          <w:lang w:eastAsia="x-none"/>
        </w:rPr>
      </w:pPr>
      <w:r>
        <w:rPr>
          <w:lang w:eastAsia="x-none"/>
        </w:rPr>
        <w:t>This will mean that the rule cache will be emptied every minute. This is useful for testing where you want your changes to be compiled and available almost immediately. In production the cache setting of 120 minutes means rules will be compiled and loaded once every two hours, which provides better performance.</w:t>
      </w:r>
    </w:p>
    <w:p w14:paraId="76C65298" w14:textId="259D30FA" w:rsidR="008E72C5" w:rsidRDefault="008E72C5" w:rsidP="004A21C0">
      <w:pPr>
        <w:rPr>
          <w:lang w:eastAsia="x-none"/>
        </w:rPr>
      </w:pPr>
    </w:p>
    <w:p w14:paraId="1A6CB127" w14:textId="34F1C895" w:rsidR="005A6128" w:rsidRDefault="005A6128" w:rsidP="004A21C0">
      <w:pPr>
        <w:rPr>
          <w:lang w:eastAsia="x-none"/>
        </w:rPr>
      </w:pPr>
      <w:r>
        <w:rPr>
          <w:lang w:eastAsia="x-none"/>
        </w:rPr>
        <w:t>We are now ready to test the flow end-to-end.</w:t>
      </w:r>
    </w:p>
    <w:p w14:paraId="1B21B019" w14:textId="77777777" w:rsidR="004A21C0" w:rsidRDefault="004A21C0" w:rsidP="004A21C0">
      <w:pPr>
        <w:pStyle w:val="Heading3"/>
      </w:pPr>
      <w:bookmarkStart w:id="18" w:name="_Toc506465443"/>
      <w:r>
        <w:t>Testing</w:t>
      </w:r>
      <w:bookmarkEnd w:id="18"/>
    </w:p>
    <w:p w14:paraId="06A942AB" w14:textId="1AA8F1DF" w:rsidR="004A21C0" w:rsidRDefault="005A6128" w:rsidP="003D3ED0">
      <w:pPr>
        <w:rPr>
          <w:lang w:eastAsia="x-none"/>
        </w:rPr>
      </w:pPr>
      <w:r>
        <w:rPr>
          <w:lang w:eastAsia="x-none"/>
        </w:rPr>
        <w:t>There are two parts to testing this; perform the user move, then check the recert campaign.</w:t>
      </w:r>
    </w:p>
    <w:p w14:paraId="5E53A771" w14:textId="52A578AF" w:rsidR="005A6128" w:rsidRDefault="005A6128" w:rsidP="005A6128">
      <w:pPr>
        <w:pStyle w:val="Heading4"/>
      </w:pPr>
      <w:r>
        <w:t>Testing the User Move</w:t>
      </w:r>
    </w:p>
    <w:p w14:paraId="3113A57F" w14:textId="5207C95A" w:rsidR="005A6128" w:rsidRDefault="005A6128" w:rsidP="003D3ED0">
      <w:pPr>
        <w:rPr>
          <w:lang w:eastAsia="x-none"/>
        </w:rPr>
      </w:pPr>
      <w:r>
        <w:rPr>
          <w:lang w:eastAsia="x-none"/>
        </w:rPr>
        <w:t>Log into the Service Center as DFox</w:t>
      </w:r>
    </w:p>
    <w:p w14:paraId="0FC45087" w14:textId="47FD77EB" w:rsidR="005A6128" w:rsidRDefault="005A6128" w:rsidP="00F61B1D">
      <w:pPr>
        <w:pStyle w:val="ListParagraph"/>
        <w:numPr>
          <w:ilvl w:val="0"/>
          <w:numId w:val="36"/>
        </w:numPr>
        <w:rPr>
          <w:lang w:eastAsia="x-none"/>
        </w:rPr>
      </w:pPr>
      <w:r>
        <w:rPr>
          <w:lang w:eastAsia="x-none"/>
        </w:rPr>
        <w:t>Go the Access Requests, select the User Manager tab and the Request Move User sub-tab</w:t>
      </w:r>
    </w:p>
    <w:p w14:paraId="61EE60D0" w14:textId="28964B6B" w:rsidR="005A6128" w:rsidRDefault="005A6128" w:rsidP="00F61B1D">
      <w:pPr>
        <w:pStyle w:val="ListParagraph"/>
        <w:numPr>
          <w:ilvl w:val="0"/>
          <w:numId w:val="36"/>
        </w:numPr>
        <w:rPr>
          <w:lang w:eastAsia="x-none"/>
        </w:rPr>
      </w:pPr>
      <w:r>
        <w:rPr>
          <w:lang w:eastAsia="x-none"/>
        </w:rPr>
        <w:t>Find and select Patricia Whiteman (careful, there are two, we want the one in NORTH)</w:t>
      </w:r>
    </w:p>
    <w:p w14:paraId="58A44830" w14:textId="31723D78" w:rsidR="005A6128" w:rsidRDefault="005A6128" w:rsidP="003D3ED0">
      <w:pPr>
        <w:rPr>
          <w:lang w:eastAsia="x-none"/>
        </w:rPr>
      </w:pPr>
    </w:p>
    <w:p w14:paraId="06ACEAE1" w14:textId="03BDB562" w:rsidR="005A6128" w:rsidRDefault="005A6128" w:rsidP="003D3ED0">
      <w:pPr>
        <w:rPr>
          <w:lang w:eastAsia="x-none"/>
        </w:rPr>
      </w:pPr>
      <w:r>
        <w:rPr>
          <w:noProof/>
          <w:lang w:eastAsia="x-none"/>
        </w:rPr>
        <w:drawing>
          <wp:inline distT="0" distB="0" distL="0" distR="0" wp14:anchorId="1FE42654" wp14:editId="03A3E2B8">
            <wp:extent cx="6188710" cy="1807845"/>
            <wp:effectExtent l="63500" t="63500" r="59690" b="590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1-31 at 16.42.41.png"/>
                    <pic:cNvPicPr/>
                  </pic:nvPicPr>
                  <pic:blipFill>
                    <a:blip r:embed="rId24"/>
                    <a:stretch>
                      <a:fillRect/>
                    </a:stretch>
                  </pic:blipFill>
                  <pic:spPr>
                    <a:xfrm>
                      <a:off x="0" y="0"/>
                      <a:ext cx="6188710" cy="1807845"/>
                    </a:xfrm>
                    <a:prstGeom prst="rect">
                      <a:avLst/>
                    </a:prstGeom>
                    <a:effectLst>
                      <a:glow rad="63500">
                        <a:schemeClr val="accent3">
                          <a:satMod val="175000"/>
                          <a:alpha val="40000"/>
                        </a:schemeClr>
                      </a:glow>
                    </a:effectLst>
                  </pic:spPr>
                </pic:pic>
              </a:graphicData>
            </a:graphic>
          </wp:inline>
        </w:drawing>
      </w:r>
    </w:p>
    <w:p w14:paraId="18AFE4DC" w14:textId="77777777" w:rsidR="004A21C0" w:rsidRDefault="004A21C0" w:rsidP="003D3ED0">
      <w:pPr>
        <w:rPr>
          <w:lang w:eastAsia="x-none"/>
        </w:rPr>
      </w:pPr>
    </w:p>
    <w:p w14:paraId="0CD45843" w14:textId="77777777" w:rsidR="005A6128" w:rsidRDefault="005A6128" w:rsidP="00F61B1D">
      <w:pPr>
        <w:pStyle w:val="ListParagraph"/>
        <w:numPr>
          <w:ilvl w:val="0"/>
          <w:numId w:val="37"/>
        </w:numPr>
        <w:rPr>
          <w:lang w:eastAsia="x-none"/>
        </w:rPr>
      </w:pPr>
      <w:r>
        <w:rPr>
          <w:lang w:eastAsia="x-none"/>
        </w:rPr>
        <w:t>Click Next</w:t>
      </w:r>
    </w:p>
    <w:p w14:paraId="483FA905" w14:textId="77777777" w:rsidR="00427FDE" w:rsidRDefault="005A6128" w:rsidP="00F61B1D">
      <w:pPr>
        <w:pStyle w:val="ListParagraph"/>
        <w:numPr>
          <w:ilvl w:val="0"/>
          <w:numId w:val="37"/>
        </w:numPr>
        <w:rPr>
          <w:lang w:eastAsia="x-none"/>
        </w:rPr>
      </w:pPr>
      <w:r>
        <w:rPr>
          <w:lang w:eastAsia="x-none"/>
        </w:rPr>
        <w:t xml:space="preserve">On the User Update form, check the fields and then use the ellipses button ([…]) beside department to change to </w:t>
      </w:r>
      <w:r w:rsidR="00427FDE">
        <w:rPr>
          <w:lang w:eastAsia="x-none"/>
        </w:rPr>
        <w:t>IT (under CORPORATE)</w:t>
      </w:r>
    </w:p>
    <w:p w14:paraId="47420589" w14:textId="77777777" w:rsidR="00427FDE" w:rsidRDefault="00427FDE" w:rsidP="003D3ED0">
      <w:pPr>
        <w:rPr>
          <w:lang w:eastAsia="x-none"/>
        </w:rPr>
      </w:pPr>
    </w:p>
    <w:p w14:paraId="56C3F5BF" w14:textId="38852FC7" w:rsidR="00427FDE" w:rsidRDefault="00427FDE" w:rsidP="003D3ED0">
      <w:pPr>
        <w:rPr>
          <w:lang w:eastAsia="x-none"/>
        </w:rPr>
      </w:pPr>
      <w:r>
        <w:rPr>
          <w:noProof/>
          <w:lang w:eastAsia="x-none"/>
        </w:rPr>
        <w:lastRenderedPageBreak/>
        <w:drawing>
          <wp:inline distT="0" distB="0" distL="0" distR="0" wp14:anchorId="6886A4AE" wp14:editId="09545C0C">
            <wp:extent cx="6188710" cy="2562225"/>
            <wp:effectExtent l="63500" t="63500" r="59690" b="666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1-31 at 16.44.44.png"/>
                    <pic:cNvPicPr/>
                  </pic:nvPicPr>
                  <pic:blipFill>
                    <a:blip r:embed="rId25"/>
                    <a:stretch>
                      <a:fillRect/>
                    </a:stretch>
                  </pic:blipFill>
                  <pic:spPr>
                    <a:xfrm>
                      <a:off x="0" y="0"/>
                      <a:ext cx="6188710" cy="2562225"/>
                    </a:xfrm>
                    <a:prstGeom prst="rect">
                      <a:avLst/>
                    </a:prstGeom>
                    <a:effectLst>
                      <a:glow rad="63500">
                        <a:schemeClr val="accent3">
                          <a:satMod val="175000"/>
                          <a:alpha val="40000"/>
                        </a:schemeClr>
                      </a:glow>
                    </a:effectLst>
                  </pic:spPr>
                </pic:pic>
              </a:graphicData>
            </a:graphic>
          </wp:inline>
        </w:drawing>
      </w:r>
    </w:p>
    <w:p w14:paraId="3AC712FD" w14:textId="77777777" w:rsidR="00427FDE" w:rsidRDefault="00427FDE" w:rsidP="003D3ED0">
      <w:pPr>
        <w:rPr>
          <w:lang w:eastAsia="x-none"/>
        </w:rPr>
      </w:pPr>
    </w:p>
    <w:p w14:paraId="11DBB3A8" w14:textId="71A0CA2B" w:rsidR="00427FDE" w:rsidRDefault="00427FDE" w:rsidP="00F61B1D">
      <w:pPr>
        <w:pStyle w:val="ListParagraph"/>
        <w:numPr>
          <w:ilvl w:val="0"/>
          <w:numId w:val="39"/>
        </w:numPr>
        <w:rPr>
          <w:lang w:eastAsia="x-none"/>
        </w:rPr>
      </w:pPr>
      <w:r>
        <w:rPr>
          <w:lang w:eastAsia="x-none"/>
        </w:rPr>
        <w:t>Click Submit</w:t>
      </w:r>
    </w:p>
    <w:p w14:paraId="4078C164" w14:textId="739FF736" w:rsidR="00427FDE" w:rsidRDefault="00427FDE" w:rsidP="003D3ED0">
      <w:pPr>
        <w:rPr>
          <w:lang w:eastAsia="x-none"/>
        </w:rPr>
      </w:pPr>
    </w:p>
    <w:p w14:paraId="5ADBC34F" w14:textId="30D07E64" w:rsidR="00427FDE" w:rsidRDefault="00427FDE" w:rsidP="003D3ED0">
      <w:pPr>
        <w:rPr>
          <w:lang w:eastAsia="x-none"/>
        </w:rPr>
      </w:pPr>
      <w:r>
        <w:rPr>
          <w:noProof/>
          <w:lang w:eastAsia="x-none"/>
        </w:rPr>
        <w:drawing>
          <wp:inline distT="0" distB="0" distL="0" distR="0" wp14:anchorId="498D8FBB" wp14:editId="388BA74A">
            <wp:extent cx="2789159" cy="99222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1-31 at 16.45.31.png"/>
                    <pic:cNvPicPr/>
                  </pic:nvPicPr>
                  <pic:blipFill>
                    <a:blip r:embed="rId26"/>
                    <a:stretch>
                      <a:fillRect/>
                    </a:stretch>
                  </pic:blipFill>
                  <pic:spPr>
                    <a:xfrm>
                      <a:off x="0" y="0"/>
                      <a:ext cx="2818443" cy="1002640"/>
                    </a:xfrm>
                    <a:prstGeom prst="rect">
                      <a:avLst/>
                    </a:prstGeom>
                  </pic:spPr>
                </pic:pic>
              </a:graphicData>
            </a:graphic>
          </wp:inline>
        </w:drawing>
      </w:r>
    </w:p>
    <w:p w14:paraId="54C6CA2C" w14:textId="6946E475" w:rsidR="00427FDE" w:rsidRDefault="00427FDE" w:rsidP="003D3ED0">
      <w:pPr>
        <w:rPr>
          <w:lang w:eastAsia="x-none"/>
        </w:rPr>
      </w:pPr>
    </w:p>
    <w:p w14:paraId="5FB73A9D" w14:textId="6865E4FA" w:rsidR="00427FDE" w:rsidRDefault="00427FDE" w:rsidP="00F61B1D">
      <w:pPr>
        <w:pStyle w:val="ListParagraph"/>
        <w:numPr>
          <w:ilvl w:val="0"/>
          <w:numId w:val="38"/>
        </w:numPr>
        <w:rPr>
          <w:lang w:eastAsia="x-none"/>
        </w:rPr>
      </w:pPr>
      <w:r>
        <w:rPr>
          <w:lang w:eastAsia="x-none"/>
        </w:rPr>
        <w:t>Click OK on the Request Submitted dialog</w:t>
      </w:r>
    </w:p>
    <w:p w14:paraId="280E33F2" w14:textId="43EB9EAF" w:rsidR="00427FDE" w:rsidRDefault="00427FDE" w:rsidP="003D3ED0">
      <w:pPr>
        <w:rPr>
          <w:lang w:eastAsia="x-none"/>
        </w:rPr>
      </w:pPr>
    </w:p>
    <w:p w14:paraId="41337C43" w14:textId="609DA66F" w:rsidR="00427FDE" w:rsidRDefault="00427FDE" w:rsidP="003D3ED0">
      <w:pPr>
        <w:rPr>
          <w:lang w:eastAsia="x-none"/>
        </w:rPr>
      </w:pPr>
      <w:r>
        <w:rPr>
          <w:lang w:eastAsia="x-none"/>
        </w:rPr>
        <w:t>You can check on the request as follows</w:t>
      </w:r>
    </w:p>
    <w:p w14:paraId="1B06E763" w14:textId="44EA7B94" w:rsidR="00427FDE" w:rsidRDefault="00427FDE" w:rsidP="00F61B1D">
      <w:pPr>
        <w:pStyle w:val="ListParagraph"/>
        <w:numPr>
          <w:ilvl w:val="0"/>
          <w:numId w:val="38"/>
        </w:numPr>
        <w:rPr>
          <w:lang w:eastAsia="x-none"/>
        </w:rPr>
      </w:pPr>
      <w:r>
        <w:rPr>
          <w:lang w:eastAsia="x-none"/>
        </w:rPr>
        <w:t>Log into the Admin Console (admin/admin)</w:t>
      </w:r>
    </w:p>
    <w:p w14:paraId="7293A48B" w14:textId="5B64C2A3" w:rsidR="00427FDE" w:rsidRDefault="00427FDE" w:rsidP="00F61B1D">
      <w:pPr>
        <w:pStyle w:val="ListParagraph"/>
        <w:numPr>
          <w:ilvl w:val="0"/>
          <w:numId w:val="38"/>
        </w:numPr>
        <w:rPr>
          <w:lang w:eastAsia="x-none"/>
        </w:rPr>
      </w:pPr>
      <w:r>
        <w:rPr>
          <w:lang w:eastAsia="x-none"/>
        </w:rPr>
        <w:t>Go to Access Governance Core &gt; Monitor &gt; IN – User Events</w:t>
      </w:r>
    </w:p>
    <w:p w14:paraId="772F9F05" w14:textId="438BDB47" w:rsidR="00427FDE" w:rsidRDefault="00427FDE" w:rsidP="003D3ED0">
      <w:pPr>
        <w:rPr>
          <w:lang w:eastAsia="x-none"/>
        </w:rPr>
      </w:pPr>
    </w:p>
    <w:p w14:paraId="675983D1" w14:textId="45A04F75" w:rsidR="00427FDE" w:rsidRDefault="00427FDE" w:rsidP="003D3ED0">
      <w:pPr>
        <w:rPr>
          <w:lang w:eastAsia="x-none"/>
        </w:rPr>
      </w:pPr>
      <w:r>
        <w:rPr>
          <w:lang w:eastAsia="x-none"/>
        </w:rPr>
        <w:t xml:space="preserve">You should see two new events, a Move User event and a Modify User event. Unfortunately, neither shows the user details. </w:t>
      </w:r>
    </w:p>
    <w:p w14:paraId="038AA8DE" w14:textId="77777777" w:rsidR="00427FDE" w:rsidRDefault="00427FDE" w:rsidP="003D3ED0">
      <w:pPr>
        <w:rPr>
          <w:lang w:eastAsia="x-none"/>
        </w:rPr>
      </w:pPr>
    </w:p>
    <w:p w14:paraId="49F96EA0" w14:textId="3ECE9F6C" w:rsidR="00427FDE" w:rsidRDefault="00427FDE" w:rsidP="003D3ED0">
      <w:pPr>
        <w:rPr>
          <w:lang w:eastAsia="x-none"/>
        </w:rPr>
      </w:pPr>
      <w:r>
        <w:rPr>
          <w:noProof/>
          <w:lang w:eastAsia="x-none"/>
        </w:rPr>
        <w:drawing>
          <wp:inline distT="0" distB="0" distL="0" distR="0" wp14:anchorId="17C6C735" wp14:editId="611606D7">
            <wp:extent cx="6188710" cy="1606550"/>
            <wp:effectExtent l="63500" t="63500" r="59690" b="698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1-31 at 16.47.57.png"/>
                    <pic:cNvPicPr/>
                  </pic:nvPicPr>
                  <pic:blipFill>
                    <a:blip r:embed="rId27"/>
                    <a:stretch>
                      <a:fillRect/>
                    </a:stretch>
                  </pic:blipFill>
                  <pic:spPr>
                    <a:xfrm>
                      <a:off x="0" y="0"/>
                      <a:ext cx="6188710" cy="1606550"/>
                    </a:xfrm>
                    <a:prstGeom prst="rect">
                      <a:avLst/>
                    </a:prstGeom>
                    <a:effectLst>
                      <a:glow rad="63500">
                        <a:schemeClr val="accent3">
                          <a:satMod val="175000"/>
                          <a:alpha val="40000"/>
                        </a:schemeClr>
                      </a:glow>
                    </a:effectLst>
                  </pic:spPr>
                </pic:pic>
              </a:graphicData>
            </a:graphic>
          </wp:inline>
        </w:drawing>
      </w:r>
    </w:p>
    <w:p w14:paraId="3E25410E" w14:textId="77777777" w:rsidR="00427FDE" w:rsidRDefault="00427FDE" w:rsidP="003D3ED0">
      <w:pPr>
        <w:rPr>
          <w:lang w:eastAsia="x-none"/>
        </w:rPr>
      </w:pPr>
    </w:p>
    <w:p w14:paraId="0D23447A" w14:textId="77777777" w:rsidR="00436393" w:rsidRDefault="00427FDE" w:rsidP="003D3ED0">
      <w:pPr>
        <w:rPr>
          <w:lang w:eastAsia="x-none"/>
        </w:rPr>
      </w:pPr>
      <w:r>
        <w:rPr>
          <w:lang w:eastAsia="x-none"/>
        </w:rPr>
        <w:t xml:space="preserve">Both should have a status of Success. </w:t>
      </w:r>
    </w:p>
    <w:p w14:paraId="25310FAC" w14:textId="77777777" w:rsidR="00436393" w:rsidRDefault="00436393" w:rsidP="003D3ED0">
      <w:pPr>
        <w:rPr>
          <w:lang w:eastAsia="x-none"/>
        </w:rPr>
      </w:pPr>
    </w:p>
    <w:p w14:paraId="4B2F45BC" w14:textId="77777777" w:rsidR="00436393" w:rsidRDefault="00427FDE" w:rsidP="003D3ED0">
      <w:pPr>
        <w:rPr>
          <w:lang w:eastAsia="x-none"/>
        </w:rPr>
      </w:pPr>
      <w:r>
        <w:rPr>
          <w:lang w:eastAsia="x-none"/>
        </w:rPr>
        <w:t xml:space="preserve">If they are still Unprocessed, refresh the screen. If they remain unprocessed for some time (a few minutes) you can check that the time between the VA and data server is in synch (see the time drift problem in the Lab Setup Guide). </w:t>
      </w:r>
    </w:p>
    <w:p w14:paraId="7C46E4B7" w14:textId="77777777" w:rsidR="00436393" w:rsidRDefault="00436393" w:rsidP="003D3ED0">
      <w:pPr>
        <w:rPr>
          <w:lang w:eastAsia="x-none"/>
        </w:rPr>
      </w:pPr>
    </w:p>
    <w:p w14:paraId="1ECC261F" w14:textId="6F932D89" w:rsidR="00427FDE" w:rsidRDefault="0099190F" w:rsidP="003D3ED0">
      <w:pPr>
        <w:rPr>
          <w:lang w:eastAsia="x-none"/>
        </w:rPr>
      </w:pPr>
      <w:r>
        <w:rPr>
          <w:lang w:eastAsia="x-none"/>
        </w:rPr>
        <w:t>For this and other issues, s</w:t>
      </w:r>
      <w:r w:rsidR="00427FDE">
        <w:rPr>
          <w:lang w:eastAsia="x-none"/>
        </w:rPr>
        <w:t>ee the later section on debugging issues.</w:t>
      </w:r>
    </w:p>
    <w:p w14:paraId="07686E0C" w14:textId="314061C3" w:rsidR="00427FDE" w:rsidRDefault="00427FDE" w:rsidP="00427FDE">
      <w:pPr>
        <w:pStyle w:val="Heading4"/>
      </w:pPr>
      <w:r>
        <w:lastRenderedPageBreak/>
        <w:t>Testing the Certification Campaign</w:t>
      </w:r>
    </w:p>
    <w:p w14:paraId="1442B01D" w14:textId="0ACFA59F" w:rsidR="00427FDE" w:rsidRDefault="00427FDE" w:rsidP="00F61B1D">
      <w:pPr>
        <w:pStyle w:val="ListParagraph"/>
        <w:numPr>
          <w:ilvl w:val="0"/>
          <w:numId w:val="40"/>
        </w:numPr>
        <w:rPr>
          <w:lang w:eastAsia="x-none"/>
        </w:rPr>
      </w:pPr>
      <w:r>
        <w:rPr>
          <w:lang w:eastAsia="x-none"/>
        </w:rPr>
        <w:t>Log back into the Service Center as DFox</w:t>
      </w:r>
    </w:p>
    <w:p w14:paraId="5B1184F9" w14:textId="4A2737D9" w:rsidR="00427FDE" w:rsidRDefault="00427FDE" w:rsidP="003D3ED0">
      <w:pPr>
        <w:rPr>
          <w:lang w:eastAsia="x-none"/>
        </w:rPr>
      </w:pPr>
    </w:p>
    <w:p w14:paraId="5D964F2E" w14:textId="1A2BC539" w:rsidR="00427FDE" w:rsidRDefault="00427FDE" w:rsidP="003D3ED0">
      <w:pPr>
        <w:rPr>
          <w:lang w:eastAsia="x-none"/>
        </w:rPr>
      </w:pPr>
      <w:r>
        <w:rPr>
          <w:lang w:eastAsia="x-none"/>
        </w:rPr>
        <w:t>On the dashboard you should see a</w:t>
      </w:r>
      <w:r w:rsidR="00BA542B">
        <w:rPr>
          <w:lang w:eastAsia="x-none"/>
        </w:rPr>
        <w:t>n</w:t>
      </w:r>
      <w:r>
        <w:rPr>
          <w:lang w:eastAsia="x-none"/>
        </w:rPr>
        <w:t xml:space="preserve"> Access certification status section listing your new campaign.</w:t>
      </w:r>
    </w:p>
    <w:p w14:paraId="1C39DC86" w14:textId="72CDB8B9" w:rsidR="0099190F" w:rsidRDefault="0099190F" w:rsidP="003D3ED0">
      <w:pPr>
        <w:rPr>
          <w:lang w:eastAsia="x-none"/>
        </w:rPr>
      </w:pPr>
    </w:p>
    <w:p w14:paraId="59348C50" w14:textId="039B99B5" w:rsidR="0099190F" w:rsidRDefault="0099190F" w:rsidP="003D3ED0">
      <w:pPr>
        <w:rPr>
          <w:lang w:eastAsia="x-none"/>
        </w:rPr>
      </w:pPr>
      <w:r>
        <w:rPr>
          <w:noProof/>
          <w:lang w:eastAsia="x-none"/>
        </w:rPr>
        <w:drawing>
          <wp:inline distT="0" distB="0" distL="0" distR="0" wp14:anchorId="03645CB2" wp14:editId="357C8E39">
            <wp:extent cx="6188710" cy="2355850"/>
            <wp:effectExtent l="63500" t="63500" r="59690" b="698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18-01-31 at 17.28.45.png"/>
                    <pic:cNvPicPr/>
                  </pic:nvPicPr>
                  <pic:blipFill>
                    <a:blip r:embed="rId28"/>
                    <a:stretch>
                      <a:fillRect/>
                    </a:stretch>
                  </pic:blipFill>
                  <pic:spPr>
                    <a:xfrm>
                      <a:off x="0" y="0"/>
                      <a:ext cx="6188710" cy="2355850"/>
                    </a:xfrm>
                    <a:prstGeom prst="rect">
                      <a:avLst/>
                    </a:prstGeom>
                    <a:effectLst>
                      <a:glow rad="63500">
                        <a:schemeClr val="accent3">
                          <a:satMod val="175000"/>
                          <a:alpha val="40000"/>
                        </a:schemeClr>
                      </a:glow>
                    </a:effectLst>
                  </pic:spPr>
                </pic:pic>
              </a:graphicData>
            </a:graphic>
          </wp:inline>
        </w:drawing>
      </w:r>
    </w:p>
    <w:p w14:paraId="6F1AFC9E" w14:textId="795A36C0" w:rsidR="0099190F" w:rsidRDefault="0099190F" w:rsidP="003D3ED0">
      <w:pPr>
        <w:rPr>
          <w:lang w:eastAsia="x-none"/>
        </w:rPr>
      </w:pPr>
    </w:p>
    <w:p w14:paraId="217A40BB" w14:textId="77777777" w:rsidR="0099190F" w:rsidRDefault="0099190F" w:rsidP="00F61B1D">
      <w:pPr>
        <w:pStyle w:val="ListParagraph"/>
        <w:numPr>
          <w:ilvl w:val="0"/>
          <w:numId w:val="40"/>
        </w:numPr>
        <w:rPr>
          <w:lang w:eastAsia="x-none"/>
        </w:rPr>
      </w:pPr>
      <w:r>
        <w:rPr>
          <w:lang w:eastAsia="x-none"/>
        </w:rPr>
        <w:t xml:space="preserve">Click on the new campaign (like User Move Campaign). </w:t>
      </w:r>
    </w:p>
    <w:p w14:paraId="744414F2" w14:textId="77777777" w:rsidR="0099190F" w:rsidRDefault="0099190F" w:rsidP="0099190F">
      <w:pPr>
        <w:rPr>
          <w:lang w:eastAsia="x-none"/>
        </w:rPr>
      </w:pPr>
    </w:p>
    <w:p w14:paraId="2B28800E" w14:textId="4739176A" w:rsidR="0099190F" w:rsidRDefault="0099190F" w:rsidP="0099190F">
      <w:pPr>
        <w:rPr>
          <w:lang w:eastAsia="x-none"/>
        </w:rPr>
      </w:pPr>
      <w:r>
        <w:rPr>
          <w:lang w:eastAsia="x-none"/>
        </w:rPr>
        <w:t>You should see Patricia showing.</w:t>
      </w:r>
    </w:p>
    <w:p w14:paraId="6A2D2D09" w14:textId="32CB7CC6" w:rsidR="0099190F" w:rsidRDefault="0099190F" w:rsidP="003D3ED0">
      <w:pPr>
        <w:rPr>
          <w:lang w:eastAsia="x-none"/>
        </w:rPr>
      </w:pPr>
    </w:p>
    <w:p w14:paraId="437E96B7" w14:textId="4EF5BE55" w:rsidR="0099190F" w:rsidRDefault="0099190F" w:rsidP="003D3ED0">
      <w:pPr>
        <w:rPr>
          <w:lang w:eastAsia="x-none"/>
        </w:rPr>
      </w:pPr>
      <w:r>
        <w:rPr>
          <w:noProof/>
          <w:lang w:eastAsia="x-none"/>
        </w:rPr>
        <w:drawing>
          <wp:inline distT="0" distB="0" distL="0" distR="0" wp14:anchorId="4493A9D5" wp14:editId="7C5A313E">
            <wp:extent cx="6188710" cy="1875155"/>
            <wp:effectExtent l="63500" t="63500" r="59690" b="679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8-01-31 at 17.30.14.png"/>
                    <pic:cNvPicPr/>
                  </pic:nvPicPr>
                  <pic:blipFill>
                    <a:blip r:embed="rId29"/>
                    <a:stretch>
                      <a:fillRect/>
                    </a:stretch>
                  </pic:blipFill>
                  <pic:spPr>
                    <a:xfrm>
                      <a:off x="0" y="0"/>
                      <a:ext cx="6188710" cy="1875155"/>
                    </a:xfrm>
                    <a:prstGeom prst="rect">
                      <a:avLst/>
                    </a:prstGeom>
                    <a:effectLst>
                      <a:glow rad="63500">
                        <a:schemeClr val="accent3">
                          <a:satMod val="175000"/>
                          <a:alpha val="40000"/>
                        </a:schemeClr>
                      </a:glow>
                    </a:effectLst>
                  </pic:spPr>
                </pic:pic>
              </a:graphicData>
            </a:graphic>
          </wp:inline>
        </w:drawing>
      </w:r>
    </w:p>
    <w:p w14:paraId="5634D791" w14:textId="2B20060B" w:rsidR="0099190F" w:rsidRDefault="0099190F" w:rsidP="003D3ED0">
      <w:pPr>
        <w:rPr>
          <w:lang w:eastAsia="x-none"/>
        </w:rPr>
      </w:pPr>
    </w:p>
    <w:p w14:paraId="0694AAD8" w14:textId="72E48724" w:rsidR="0099190F" w:rsidRDefault="0099190F" w:rsidP="00F61B1D">
      <w:pPr>
        <w:pStyle w:val="ListParagraph"/>
        <w:numPr>
          <w:ilvl w:val="0"/>
          <w:numId w:val="40"/>
        </w:numPr>
        <w:rPr>
          <w:lang w:eastAsia="x-none"/>
        </w:rPr>
      </w:pPr>
      <w:r>
        <w:rPr>
          <w:lang w:eastAsia="x-none"/>
        </w:rPr>
        <w:t xml:space="preserve">Click the Inspect icon (spyglass) </w:t>
      </w:r>
    </w:p>
    <w:p w14:paraId="44215A67" w14:textId="4E95F1AA" w:rsidR="0099190F" w:rsidRDefault="0099190F" w:rsidP="003D3ED0">
      <w:pPr>
        <w:rPr>
          <w:lang w:eastAsia="x-none"/>
        </w:rPr>
      </w:pPr>
    </w:p>
    <w:p w14:paraId="6964F533" w14:textId="5B5F18A7" w:rsidR="0099190F" w:rsidRDefault="0099190F" w:rsidP="003D3ED0">
      <w:pPr>
        <w:rPr>
          <w:lang w:eastAsia="x-none"/>
        </w:rPr>
      </w:pPr>
      <w:r>
        <w:rPr>
          <w:lang w:eastAsia="x-none"/>
        </w:rPr>
        <w:t xml:space="preserve">You should see all of Patricia’s entitlements. </w:t>
      </w:r>
    </w:p>
    <w:p w14:paraId="54D40DAA" w14:textId="6A41A072" w:rsidR="0099190F" w:rsidRDefault="0099190F" w:rsidP="003D3ED0">
      <w:pPr>
        <w:rPr>
          <w:lang w:eastAsia="x-none"/>
        </w:rPr>
      </w:pPr>
    </w:p>
    <w:p w14:paraId="72B53730" w14:textId="7B0FBB54" w:rsidR="0099190F" w:rsidRDefault="0099190F" w:rsidP="003D3ED0">
      <w:pPr>
        <w:rPr>
          <w:lang w:eastAsia="x-none"/>
        </w:rPr>
      </w:pPr>
      <w:r>
        <w:rPr>
          <w:noProof/>
          <w:lang w:eastAsia="x-none"/>
        </w:rPr>
        <w:lastRenderedPageBreak/>
        <w:drawing>
          <wp:inline distT="0" distB="0" distL="0" distR="0" wp14:anchorId="25926D85" wp14:editId="0CD2A98A">
            <wp:extent cx="6188710" cy="2715260"/>
            <wp:effectExtent l="63500" t="63500" r="59690" b="660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8-01-31 at 17.31.55.png"/>
                    <pic:cNvPicPr/>
                  </pic:nvPicPr>
                  <pic:blipFill>
                    <a:blip r:embed="rId30"/>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5159FBB5" w14:textId="77777777" w:rsidR="0099190F" w:rsidRDefault="0099190F" w:rsidP="003D3ED0">
      <w:pPr>
        <w:rPr>
          <w:lang w:eastAsia="x-none"/>
        </w:rPr>
      </w:pPr>
    </w:p>
    <w:p w14:paraId="13FD4F2E" w14:textId="1941AD24" w:rsidR="00427FDE" w:rsidRDefault="00436393" w:rsidP="003D3ED0">
      <w:pPr>
        <w:rPr>
          <w:lang w:eastAsia="x-none"/>
        </w:rPr>
      </w:pPr>
      <w:r>
        <w:rPr>
          <w:lang w:eastAsia="x-none"/>
        </w:rPr>
        <w:t>You could approve/revoke access from here to complete the process. As there are issues with the account configuration you will not see the changes sent to the target.</w:t>
      </w:r>
    </w:p>
    <w:p w14:paraId="66BDE7F9" w14:textId="2304037D" w:rsidR="00427FDE" w:rsidRDefault="00427FDE" w:rsidP="00BA542B">
      <w:pPr>
        <w:pStyle w:val="Heading4"/>
      </w:pPr>
      <w:r>
        <w:t>Diagnosing Issues</w:t>
      </w:r>
    </w:p>
    <w:p w14:paraId="06ADEDD2" w14:textId="5F07C486" w:rsidR="00436393" w:rsidRDefault="00436393" w:rsidP="003D3ED0">
      <w:pPr>
        <w:rPr>
          <w:lang w:eastAsia="x-none"/>
        </w:rPr>
      </w:pPr>
      <w:r>
        <w:rPr>
          <w:lang w:eastAsia="x-none"/>
        </w:rPr>
        <w:t>This section lists some of the issues you may encounter testing this scenario and how to investigate them.</w:t>
      </w:r>
    </w:p>
    <w:p w14:paraId="480B3780" w14:textId="715CF5C6" w:rsidR="00436393" w:rsidRDefault="00436393" w:rsidP="003D3ED0">
      <w:pPr>
        <w:rPr>
          <w:lang w:eastAsia="x-none"/>
        </w:rPr>
      </w:pPr>
    </w:p>
    <w:p w14:paraId="164DA9B0" w14:textId="32334993" w:rsidR="00436393" w:rsidRDefault="00436393" w:rsidP="003D3ED0">
      <w:pPr>
        <w:rPr>
          <w:lang w:eastAsia="x-none"/>
        </w:rPr>
      </w:pPr>
      <w:r>
        <w:rPr>
          <w:lang w:eastAsia="x-none"/>
        </w:rPr>
        <w:t>Recall that the technical flow is:</w:t>
      </w:r>
    </w:p>
    <w:p w14:paraId="749A6663" w14:textId="3E8286C4" w:rsidR="00436393" w:rsidRDefault="00436393" w:rsidP="00F61B1D">
      <w:pPr>
        <w:pStyle w:val="ListParagraph"/>
        <w:numPr>
          <w:ilvl w:val="0"/>
          <w:numId w:val="43"/>
        </w:numPr>
        <w:rPr>
          <w:lang w:eastAsia="x-none"/>
        </w:rPr>
      </w:pPr>
      <w:r>
        <w:rPr>
          <w:lang w:eastAsia="x-none"/>
        </w:rPr>
        <w:t xml:space="preserve">Manager logs into the </w:t>
      </w:r>
      <w:r w:rsidR="00432924">
        <w:rPr>
          <w:lang w:eastAsia="x-none"/>
        </w:rPr>
        <w:t>Service</w:t>
      </w:r>
      <w:r>
        <w:rPr>
          <w:lang w:eastAsia="x-none"/>
        </w:rPr>
        <w:t xml:space="preserve"> Center and accesses the workflows available to him/her </w:t>
      </w:r>
      <w:r w:rsidR="00432924">
        <w:rPr>
          <w:lang w:eastAsia="x-none"/>
        </w:rPr>
        <w:t>based on the workflow activities assigned to their Admin Role in the Access Requests module.</w:t>
      </w:r>
    </w:p>
    <w:p w14:paraId="3078E6AB" w14:textId="36DC7B96" w:rsidR="00432924" w:rsidRDefault="00432924" w:rsidP="00F61B1D">
      <w:pPr>
        <w:pStyle w:val="ListParagraph"/>
        <w:numPr>
          <w:ilvl w:val="0"/>
          <w:numId w:val="43"/>
        </w:numPr>
        <w:rPr>
          <w:lang w:eastAsia="x-none"/>
        </w:rPr>
      </w:pPr>
      <w:r>
        <w:rPr>
          <w:lang w:eastAsia="x-none"/>
        </w:rPr>
        <w:t>Manager selects the new Request Move User tab, which is running the generate activity in the User Move workflow process. The form presented is based on the activity configuration which is using the user virtual view we setup.</w:t>
      </w:r>
    </w:p>
    <w:p w14:paraId="437E043B" w14:textId="3A090043" w:rsidR="00432924" w:rsidRDefault="00432924" w:rsidP="00F61B1D">
      <w:pPr>
        <w:pStyle w:val="ListParagraph"/>
        <w:numPr>
          <w:ilvl w:val="0"/>
          <w:numId w:val="43"/>
        </w:numPr>
        <w:rPr>
          <w:lang w:eastAsia="x-none"/>
        </w:rPr>
      </w:pPr>
      <w:r>
        <w:rPr>
          <w:lang w:eastAsia="x-none"/>
        </w:rPr>
        <w:t>Manager changes the department (OU) and submits the request. As there is no approval activity (authorization) in the workflow, IGI processes the request and writes it to the IN queue as User Move and User Modify events.</w:t>
      </w:r>
    </w:p>
    <w:p w14:paraId="065BE349" w14:textId="3F7CE9BC" w:rsidR="00432924" w:rsidRDefault="00432924" w:rsidP="00F61B1D">
      <w:pPr>
        <w:pStyle w:val="ListParagraph"/>
        <w:numPr>
          <w:ilvl w:val="0"/>
          <w:numId w:val="43"/>
        </w:numPr>
        <w:rPr>
          <w:lang w:eastAsia="x-none"/>
        </w:rPr>
      </w:pPr>
      <w:r>
        <w:rPr>
          <w:lang w:eastAsia="x-none"/>
        </w:rPr>
        <w:t>The rules engine runs and processes each event. In our case the user move rule flow will write the user and their entitlements to the campaign dataset and move the user. Once the rule flow has run successfully, the status of the events is set to Success.</w:t>
      </w:r>
    </w:p>
    <w:p w14:paraId="26052533" w14:textId="77777777" w:rsidR="00432924" w:rsidRDefault="00432924" w:rsidP="00F61B1D">
      <w:pPr>
        <w:pStyle w:val="ListParagraph"/>
        <w:numPr>
          <w:ilvl w:val="0"/>
          <w:numId w:val="43"/>
        </w:numPr>
        <w:rPr>
          <w:lang w:eastAsia="x-none"/>
        </w:rPr>
      </w:pPr>
      <w:r>
        <w:rPr>
          <w:lang w:eastAsia="x-none"/>
        </w:rPr>
        <w:t>The manager logs into the Service Center and sees the user/entitlements in the Move User certification campaign. They can then approve/revoke access.</w:t>
      </w:r>
    </w:p>
    <w:p w14:paraId="3C17F496" w14:textId="77777777" w:rsidR="00436393" w:rsidRDefault="00436393" w:rsidP="003D3ED0">
      <w:pPr>
        <w:rPr>
          <w:lang w:eastAsia="x-none"/>
        </w:rPr>
      </w:pPr>
    </w:p>
    <w:p w14:paraId="6C069E29" w14:textId="18E3D6BC" w:rsidR="00427FDE" w:rsidRDefault="00432924" w:rsidP="003D3ED0">
      <w:pPr>
        <w:rPr>
          <w:lang w:eastAsia="x-none"/>
        </w:rPr>
      </w:pPr>
      <w:r>
        <w:rPr>
          <w:lang w:eastAsia="x-none"/>
        </w:rPr>
        <w:t>Looking at this flow, i</w:t>
      </w:r>
      <w:r w:rsidR="00427FDE">
        <w:rPr>
          <w:lang w:eastAsia="x-none"/>
        </w:rPr>
        <w:t xml:space="preserve">f you can </w:t>
      </w:r>
      <w:r w:rsidR="00436393">
        <w:rPr>
          <w:lang w:eastAsia="x-none"/>
        </w:rPr>
        <w:t xml:space="preserve">select the user and </w:t>
      </w:r>
      <w:r w:rsidR="00427FDE">
        <w:rPr>
          <w:lang w:eastAsia="x-none"/>
        </w:rPr>
        <w:t xml:space="preserve">request the department change in the Service Center, then the workflow and </w:t>
      </w:r>
      <w:r w:rsidR="00BA542B">
        <w:rPr>
          <w:lang w:eastAsia="x-none"/>
        </w:rPr>
        <w:t>user virtual view are working. If you didn’t see the menu tab or the user attribute view on your request user modify tab isn’t correct, you should re-check your workflow or user virtual view configuration.</w:t>
      </w:r>
    </w:p>
    <w:p w14:paraId="3BE3A54C" w14:textId="274933C5" w:rsidR="00BA542B" w:rsidRDefault="00BA542B" w:rsidP="003D3ED0">
      <w:pPr>
        <w:rPr>
          <w:lang w:eastAsia="x-none"/>
        </w:rPr>
      </w:pPr>
    </w:p>
    <w:p w14:paraId="670FFA09" w14:textId="213D7DC0" w:rsidR="00BA542B" w:rsidRDefault="00BA542B" w:rsidP="003D3ED0">
      <w:pPr>
        <w:rPr>
          <w:lang w:eastAsia="x-none"/>
        </w:rPr>
      </w:pPr>
      <w:r>
        <w:rPr>
          <w:lang w:eastAsia="x-none"/>
        </w:rPr>
        <w:t xml:space="preserve">If the event appears in the </w:t>
      </w:r>
      <w:r w:rsidRPr="00BA542B">
        <w:rPr>
          <w:rStyle w:val="CodeChar"/>
        </w:rPr>
        <w:t xml:space="preserve">IN – User Events </w:t>
      </w:r>
      <w:r>
        <w:rPr>
          <w:lang w:eastAsia="x-none"/>
        </w:rPr>
        <w:t xml:space="preserve">monitor view, then IGI has </w:t>
      </w:r>
      <w:r w:rsidR="00432924">
        <w:rPr>
          <w:lang w:eastAsia="x-none"/>
        </w:rPr>
        <w:t>written</w:t>
      </w:r>
      <w:r>
        <w:rPr>
          <w:lang w:eastAsia="x-none"/>
        </w:rPr>
        <w:t xml:space="preserve"> the event. </w:t>
      </w:r>
    </w:p>
    <w:p w14:paraId="49F11D6F" w14:textId="547E939A"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Unprocessed</w:t>
      </w:r>
      <w:r>
        <w:rPr>
          <w:lang w:eastAsia="x-none"/>
        </w:rPr>
        <w:t>, then there may be a timing issue with the VA or the rules engine may still be down. Check for the time drift issue, and that the Rules engine is running</w:t>
      </w:r>
    </w:p>
    <w:p w14:paraId="48E6C2B3" w14:textId="704F1F95"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Error</w:t>
      </w:r>
      <w:r>
        <w:rPr>
          <w:lang w:eastAsia="x-none"/>
        </w:rPr>
        <w:t>, then there may have been an unexpected or unhandled error in the rule flow.</w:t>
      </w:r>
    </w:p>
    <w:p w14:paraId="3E53DA44" w14:textId="4C74563F" w:rsidR="00BA542B" w:rsidRDefault="00BA542B" w:rsidP="00F61B1D">
      <w:pPr>
        <w:pStyle w:val="ListParagraph"/>
        <w:numPr>
          <w:ilvl w:val="0"/>
          <w:numId w:val="41"/>
        </w:numPr>
        <w:rPr>
          <w:lang w:eastAsia="x-none"/>
        </w:rPr>
      </w:pPr>
      <w:r>
        <w:rPr>
          <w:lang w:eastAsia="x-none"/>
        </w:rPr>
        <w:t xml:space="preserve">If the Status is </w:t>
      </w:r>
      <w:r w:rsidRPr="00BA542B">
        <w:rPr>
          <w:rStyle w:val="CodeChar"/>
        </w:rPr>
        <w:t>Success</w:t>
      </w:r>
      <w:r>
        <w:rPr>
          <w:lang w:eastAsia="x-none"/>
        </w:rPr>
        <w:t>, then IGI has run the rules for this event. If you’re not seeing the user in the campaign, the rule flow may have had a problem that was handled.</w:t>
      </w:r>
    </w:p>
    <w:p w14:paraId="4F10336D" w14:textId="3B91C233" w:rsidR="00BA542B" w:rsidRDefault="00BA542B" w:rsidP="003D3ED0">
      <w:pPr>
        <w:rPr>
          <w:lang w:eastAsia="x-none"/>
        </w:rPr>
      </w:pPr>
    </w:p>
    <w:p w14:paraId="61D4040E" w14:textId="6A5AB74B" w:rsidR="00BA542B" w:rsidRDefault="00BA542B" w:rsidP="003D3ED0">
      <w:pPr>
        <w:rPr>
          <w:lang w:eastAsia="x-none"/>
        </w:rPr>
      </w:pPr>
      <w:r>
        <w:rPr>
          <w:lang w:eastAsia="x-none"/>
        </w:rPr>
        <w:t>If the event is in error or was successful, you will need to go look at the relevant IGI logs. To do so:</w:t>
      </w:r>
    </w:p>
    <w:p w14:paraId="3536AE7C" w14:textId="206A704E" w:rsidR="00BA542B" w:rsidRDefault="00BA542B" w:rsidP="00F61B1D">
      <w:pPr>
        <w:pStyle w:val="ListParagraph"/>
        <w:numPr>
          <w:ilvl w:val="0"/>
          <w:numId w:val="42"/>
        </w:numPr>
        <w:rPr>
          <w:lang w:eastAsia="x-none"/>
        </w:rPr>
      </w:pPr>
      <w:r>
        <w:rPr>
          <w:lang w:eastAsia="x-none"/>
        </w:rPr>
        <w:t>Open the IGI VA LMI (</w:t>
      </w:r>
      <w:hyperlink r:id="rId31" w:history="1">
        <w:r w:rsidR="00CD0BAE" w:rsidRPr="000A2BD7">
          <w:rPr>
            <w:rStyle w:val="Hyperlink"/>
            <w:lang w:eastAsia="x-none"/>
          </w:rPr>
          <w:t>https://192.168.42.61:9443</w:t>
        </w:r>
      </w:hyperlink>
      <w:r w:rsidR="00CD0BAE">
        <w:rPr>
          <w:lang w:eastAsia="x-none"/>
        </w:rPr>
        <w:t>) with admin/Passw0rd! (note the exclamation mark)</w:t>
      </w:r>
    </w:p>
    <w:p w14:paraId="2E633229" w14:textId="2CD5028B" w:rsidR="00CD0BAE" w:rsidRDefault="00CD0BAE" w:rsidP="00F61B1D">
      <w:pPr>
        <w:pStyle w:val="ListParagraph"/>
        <w:numPr>
          <w:ilvl w:val="0"/>
          <w:numId w:val="42"/>
        </w:numPr>
        <w:rPr>
          <w:lang w:eastAsia="x-none"/>
        </w:rPr>
      </w:pPr>
      <w:r>
        <w:rPr>
          <w:lang w:eastAsia="x-none"/>
        </w:rPr>
        <w:t>Go to Configure &gt; Custom File Management</w:t>
      </w:r>
    </w:p>
    <w:p w14:paraId="02CF4845" w14:textId="63404754" w:rsidR="00CD0BAE" w:rsidRDefault="00CD0BAE" w:rsidP="00F61B1D">
      <w:pPr>
        <w:pStyle w:val="ListParagraph"/>
        <w:numPr>
          <w:ilvl w:val="0"/>
          <w:numId w:val="42"/>
        </w:numPr>
        <w:rPr>
          <w:lang w:eastAsia="x-none"/>
        </w:rPr>
      </w:pPr>
      <w:r>
        <w:rPr>
          <w:lang w:eastAsia="x-none"/>
        </w:rPr>
        <w:t xml:space="preserve">Expand the tree to log &gt; </w:t>
      </w:r>
      <w:proofErr w:type="spellStart"/>
      <w:r>
        <w:rPr>
          <w:lang w:eastAsia="x-none"/>
        </w:rPr>
        <w:t>iga_core</w:t>
      </w:r>
      <w:proofErr w:type="spellEnd"/>
    </w:p>
    <w:p w14:paraId="6BDF87A2" w14:textId="77777777" w:rsidR="00CD0BAE" w:rsidRDefault="00CD0BAE" w:rsidP="003D3ED0">
      <w:pPr>
        <w:rPr>
          <w:lang w:eastAsia="x-none"/>
        </w:rPr>
      </w:pPr>
    </w:p>
    <w:p w14:paraId="33FD562E" w14:textId="4DF5DB01" w:rsidR="00CD0BAE" w:rsidRDefault="00CD0BAE" w:rsidP="003D3ED0">
      <w:pPr>
        <w:rPr>
          <w:lang w:eastAsia="x-none"/>
        </w:rPr>
      </w:pPr>
      <w:r>
        <w:rPr>
          <w:lang w:eastAsia="x-none"/>
        </w:rPr>
        <w:lastRenderedPageBreak/>
        <w:t>You should see the IGI application log files</w:t>
      </w:r>
    </w:p>
    <w:p w14:paraId="3C6BB3D4" w14:textId="79633C9F" w:rsidR="00BA542B" w:rsidRDefault="00BA542B" w:rsidP="003D3ED0">
      <w:pPr>
        <w:rPr>
          <w:lang w:eastAsia="x-none"/>
        </w:rPr>
      </w:pPr>
    </w:p>
    <w:p w14:paraId="6F1999D1" w14:textId="55CA75B8" w:rsidR="00CD0BAE" w:rsidRDefault="00CD0BAE" w:rsidP="003D3ED0">
      <w:pPr>
        <w:rPr>
          <w:lang w:eastAsia="x-none"/>
        </w:rPr>
      </w:pPr>
      <w:r>
        <w:rPr>
          <w:noProof/>
          <w:lang w:eastAsia="x-none"/>
        </w:rPr>
        <w:drawing>
          <wp:inline distT="0" distB="0" distL="0" distR="0" wp14:anchorId="5312EC8F" wp14:editId="637E2C04">
            <wp:extent cx="6188710" cy="2487930"/>
            <wp:effectExtent l="63500" t="63500" r="59690" b="647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8-01-31 at 17.07.23.png"/>
                    <pic:cNvPicPr/>
                  </pic:nvPicPr>
                  <pic:blipFill>
                    <a:blip r:embed="rId32"/>
                    <a:stretch>
                      <a:fillRect/>
                    </a:stretch>
                  </pic:blipFill>
                  <pic:spPr>
                    <a:xfrm>
                      <a:off x="0" y="0"/>
                      <a:ext cx="6188710" cy="2487930"/>
                    </a:xfrm>
                    <a:prstGeom prst="rect">
                      <a:avLst/>
                    </a:prstGeom>
                    <a:effectLst>
                      <a:glow rad="63500">
                        <a:schemeClr val="accent3">
                          <a:satMod val="175000"/>
                          <a:alpha val="40000"/>
                        </a:schemeClr>
                      </a:glow>
                    </a:effectLst>
                  </pic:spPr>
                </pic:pic>
              </a:graphicData>
            </a:graphic>
          </wp:inline>
        </w:drawing>
      </w:r>
    </w:p>
    <w:p w14:paraId="1BE0C4F9" w14:textId="009CC5C5" w:rsidR="00BA542B" w:rsidRDefault="00BA542B" w:rsidP="003D3ED0">
      <w:pPr>
        <w:rPr>
          <w:lang w:eastAsia="x-none"/>
        </w:rPr>
      </w:pPr>
    </w:p>
    <w:p w14:paraId="4DDB30E6" w14:textId="77777777" w:rsidR="00CD0BAE" w:rsidRDefault="00CD0BAE" w:rsidP="003D3ED0">
      <w:pPr>
        <w:rPr>
          <w:lang w:eastAsia="x-none"/>
        </w:rPr>
      </w:pPr>
      <w:r>
        <w:rPr>
          <w:lang w:eastAsia="x-none"/>
        </w:rPr>
        <w:t xml:space="preserve">There is a common AGC log, </w:t>
      </w:r>
      <w:r w:rsidRPr="00CD0BAE">
        <w:rPr>
          <w:rStyle w:val="CodeChar"/>
        </w:rPr>
        <w:t>accessgovernancecore.log</w:t>
      </w:r>
      <w:r>
        <w:rPr>
          <w:lang w:eastAsia="x-none"/>
        </w:rPr>
        <w:t xml:space="preserve">, and one for each of the queues, such as </w:t>
      </w:r>
      <w:r w:rsidRPr="00CD0BAE">
        <w:rPr>
          <w:rStyle w:val="CodeChar"/>
        </w:rPr>
        <w:t>accessgovernancecore_event_in.log</w:t>
      </w:r>
      <w:r>
        <w:rPr>
          <w:lang w:eastAsia="x-none"/>
        </w:rPr>
        <w:t xml:space="preserve">. You can select and download each log. </w:t>
      </w:r>
    </w:p>
    <w:p w14:paraId="452B8DBE" w14:textId="77777777" w:rsidR="00CD0BAE" w:rsidRDefault="00CD0BAE" w:rsidP="003D3ED0">
      <w:pPr>
        <w:rPr>
          <w:lang w:eastAsia="x-none"/>
        </w:rPr>
      </w:pPr>
    </w:p>
    <w:p w14:paraId="195BC879" w14:textId="6CEFC37D" w:rsidR="00CD0BAE" w:rsidRDefault="00CD0BAE" w:rsidP="003D3ED0">
      <w:pPr>
        <w:rPr>
          <w:lang w:eastAsia="x-none"/>
        </w:rPr>
      </w:pPr>
      <w:r>
        <w:rPr>
          <w:lang w:eastAsia="x-none"/>
        </w:rPr>
        <w:t xml:space="preserve">For the scenario we have here, the </w:t>
      </w:r>
      <w:r w:rsidRPr="00CD0BAE">
        <w:rPr>
          <w:rStyle w:val="CodeChar"/>
        </w:rPr>
        <w:t>accessgovernancecore_event_in.log</w:t>
      </w:r>
      <w:r>
        <w:rPr>
          <w:lang w:eastAsia="x-none"/>
        </w:rPr>
        <w:t xml:space="preserve"> and </w:t>
      </w:r>
      <w:r w:rsidRPr="00CD0BAE">
        <w:rPr>
          <w:rStyle w:val="CodeChar"/>
        </w:rPr>
        <w:t>accessgovernancecore.log</w:t>
      </w:r>
      <w:r>
        <w:rPr>
          <w:lang w:eastAsia="x-none"/>
        </w:rPr>
        <w:t xml:space="preserve"> are likely to give the best information.</w:t>
      </w:r>
    </w:p>
    <w:p w14:paraId="04E8500B" w14:textId="5F535CE2" w:rsidR="00CD0BAE" w:rsidRDefault="00CD0BAE" w:rsidP="003D3ED0">
      <w:pPr>
        <w:rPr>
          <w:lang w:eastAsia="x-none"/>
        </w:rPr>
      </w:pPr>
    </w:p>
    <w:p w14:paraId="00B95D90" w14:textId="77777777" w:rsidR="00CD0BAE" w:rsidRDefault="00CD0BAE" w:rsidP="003D3ED0">
      <w:pPr>
        <w:rPr>
          <w:lang w:eastAsia="x-none"/>
        </w:rPr>
      </w:pPr>
      <w:r>
        <w:rPr>
          <w:lang w:eastAsia="x-none"/>
        </w:rPr>
        <w:t xml:space="preserve">For </w:t>
      </w:r>
      <w:proofErr w:type="gramStart"/>
      <w:r>
        <w:rPr>
          <w:lang w:eastAsia="x-none"/>
        </w:rPr>
        <w:t>example</w:t>
      </w:r>
      <w:proofErr w:type="gramEnd"/>
      <w:r>
        <w:rPr>
          <w:lang w:eastAsia="x-none"/>
        </w:rPr>
        <w:t xml:space="preserve"> the </w:t>
      </w:r>
      <w:proofErr w:type="spellStart"/>
      <w:r>
        <w:rPr>
          <w:lang w:eastAsia="x-none"/>
        </w:rPr>
        <w:t>event_in</w:t>
      </w:r>
      <w:proofErr w:type="spellEnd"/>
      <w:r>
        <w:rPr>
          <w:lang w:eastAsia="x-none"/>
        </w:rPr>
        <w:t xml:space="preserve"> log will show details of the two events (USER_MOVE and USER_MODIFY).</w:t>
      </w:r>
    </w:p>
    <w:p w14:paraId="5AE8EC3A" w14:textId="77777777" w:rsidR="00CD0BAE" w:rsidRDefault="00CD0BAE" w:rsidP="003D3ED0">
      <w:pPr>
        <w:rPr>
          <w:lang w:eastAsia="x-none"/>
        </w:rPr>
      </w:pPr>
    </w:p>
    <w:p w14:paraId="0C973DF4" w14:textId="77777777" w:rsidR="00CD0BAE" w:rsidRPr="00CD0BAE" w:rsidRDefault="00CD0BAE" w:rsidP="00CD0BAE">
      <w:pPr>
        <w:pStyle w:val="Code"/>
        <w:rPr>
          <w:sz w:val="16"/>
          <w:szCs w:val="16"/>
        </w:rPr>
      </w:pPr>
      <w:r w:rsidRPr="00CD0BAE">
        <w:rPr>
          <w:sz w:val="16"/>
          <w:szCs w:val="16"/>
        </w:rPr>
        <w:t>Jan 31, 2018, 6:45:35 AM INFO  AGC:? - *************************************************************</w:t>
      </w:r>
    </w:p>
    <w:p w14:paraId="21306061" w14:textId="77777777" w:rsidR="00CD0BAE" w:rsidRPr="00CD0BAE" w:rsidRDefault="00CD0BAE" w:rsidP="00CD0BAE">
      <w:pPr>
        <w:pStyle w:val="Code"/>
        <w:rPr>
          <w:sz w:val="16"/>
          <w:szCs w:val="16"/>
        </w:rPr>
      </w:pPr>
      <w:r w:rsidRPr="00CD0BAE">
        <w:rPr>
          <w:sz w:val="16"/>
          <w:szCs w:val="16"/>
        </w:rPr>
        <w:t>*************************************************************</w:t>
      </w:r>
    </w:p>
    <w:p w14:paraId="57EE3F8E"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6A090E03"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 Event propagation MR_IN_7770_2085</w:t>
      </w:r>
    </w:p>
    <w:p w14:paraId="786B8AB6" w14:textId="77777777" w:rsidR="00CD0BAE" w:rsidRPr="00CD0BAE" w:rsidRDefault="00CD0BAE" w:rsidP="00CD0BAE">
      <w:pPr>
        <w:pStyle w:val="Code"/>
        <w:rPr>
          <w:sz w:val="16"/>
          <w:szCs w:val="16"/>
        </w:rPr>
      </w:pPr>
      <w:r w:rsidRPr="00CD0BAE">
        <w:rPr>
          <w:sz w:val="16"/>
          <w:szCs w:val="16"/>
        </w:rPr>
        <w:t xml:space="preserve">Jan 31, 2018, 6:45:35 AM INFO  AGC:? - </w:t>
      </w:r>
      <w:proofErr w:type="spellStart"/>
      <w:r w:rsidRPr="00CD0BAE">
        <w:rPr>
          <w:sz w:val="16"/>
          <w:szCs w:val="16"/>
        </w:rPr>
        <w:t>Evento</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50B57176" w14:textId="77777777" w:rsidR="00CD0BAE" w:rsidRPr="00CD0BAE" w:rsidRDefault="00CD0BAE" w:rsidP="00CD0BAE">
      <w:pPr>
        <w:pStyle w:val="Code"/>
        <w:rPr>
          <w:sz w:val="16"/>
          <w:szCs w:val="16"/>
        </w:rPr>
      </w:pPr>
      <w:r w:rsidRPr="00CD0BAE">
        <w:rPr>
          <w:sz w:val="16"/>
          <w:szCs w:val="16"/>
        </w:rPr>
        <w:t xml:space="preserve">Jan 31, 2018, 6:45:35 AM INFO  AGC:? - START </w:t>
      </w:r>
    </w:p>
    <w:p w14:paraId="5BCE93C2"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1F0755CA"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w:t>
      </w:r>
      <w:r w:rsidRPr="00CD0BAE">
        <w:rPr>
          <w:sz w:val="16"/>
          <w:szCs w:val="16"/>
          <w:highlight w:val="yellow"/>
        </w:rPr>
        <w:t>USER_BEFORE</w:t>
      </w:r>
      <w:r w:rsidRPr="00CD0BAE">
        <w:rPr>
          <w:sz w:val="16"/>
          <w:szCs w:val="16"/>
        </w:rPr>
        <w:t>/RUN</w:t>
      </w:r>
    </w:p>
    <w:p w14:paraId="7772F7D4"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com.engiweb.ruleengine.common.bean.ContainerBean</w:t>
      </w:r>
      <w:proofErr w:type="spellEnd"/>
      <w:r w:rsidRPr="00CD0BAE">
        <w:rPr>
          <w:sz w:val="16"/>
          <w:szCs w:val="16"/>
        </w:rPr>
        <w:t>: {}</w:t>
      </w:r>
    </w:p>
    <w:p w14:paraId="109A6ADE"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event.EventInBean</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0F027B07" w14:textId="77777777" w:rsidR="00CD0BAE" w:rsidRPr="00CD0BAE" w:rsidRDefault="00CD0BAE" w:rsidP="00CD0BAE">
      <w:pPr>
        <w:pStyle w:val="Code"/>
        <w:rPr>
          <w:sz w:val="16"/>
          <w:szCs w:val="16"/>
        </w:rPr>
      </w:pPr>
      <w:r w:rsidRPr="00CD0BAE">
        <w:rPr>
          <w:sz w:val="16"/>
          <w:szCs w:val="16"/>
        </w:rPr>
        <w:t xml:space="preserve">Jan 31, 2018, 6:45:38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UserErcBean</w:t>
      </w:r>
      <w:proofErr w:type="spellEnd"/>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6D366DBE" w14:textId="77777777" w:rsidR="00CD0BAE" w:rsidRPr="00CD0BAE" w:rsidRDefault="00CD0BAE" w:rsidP="00CD0BAE">
      <w:pPr>
        <w:pStyle w:val="Code"/>
        <w:rPr>
          <w:sz w:val="16"/>
          <w:szCs w:val="16"/>
        </w:rPr>
      </w:pPr>
      <w:r w:rsidRPr="00CD0BAE">
        <w:rPr>
          <w:sz w:val="16"/>
          <w:szCs w:val="16"/>
        </w:rPr>
        <w:t xml:space="preserve">Jan 31, 2018, 6:45:38 AM INFO  AGC:? - STOP </w:t>
      </w:r>
    </w:p>
    <w:p w14:paraId="5C1D06AF"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IN/USER_BEFORE/RUN</w:t>
      </w:r>
    </w:p>
    <w:p w14:paraId="609660B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0409DB20"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09281167" w14:textId="77777777" w:rsidR="00CD0BAE" w:rsidRPr="00CD0BAE" w:rsidRDefault="00CD0BAE" w:rsidP="00CD0BAE">
      <w:pPr>
        <w:pStyle w:val="Code"/>
        <w:rPr>
          <w:sz w:val="16"/>
          <w:szCs w:val="16"/>
        </w:rPr>
      </w:pPr>
      <w:r w:rsidRPr="00CD0BAE">
        <w:rPr>
          <w:sz w:val="16"/>
          <w:szCs w:val="16"/>
        </w:rPr>
        <w:t xml:space="preserve">Jan 31, 2018, 6:45:38 AM INFO  AGC:? - START </w:t>
      </w:r>
    </w:p>
    <w:p w14:paraId="6130476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SYSTEM/IN/USER_MOVE/BEFORE</w:t>
      </w:r>
    </w:p>
    <w:p w14:paraId="1431047B" w14:textId="77777777" w:rsidR="00CD0BAE" w:rsidRPr="00CD0BAE" w:rsidRDefault="00CD0BAE" w:rsidP="00CD0BAE">
      <w:pPr>
        <w:pStyle w:val="Code"/>
        <w:rPr>
          <w:sz w:val="16"/>
          <w:szCs w:val="16"/>
        </w:rPr>
      </w:pPr>
      <w:r w:rsidRPr="00CD0BAE">
        <w:rPr>
          <w:sz w:val="16"/>
          <w:szCs w:val="16"/>
        </w:rPr>
        <w:t xml:space="preserve">Jan 31, 2018, 6:45:38 AM INFO  AGC:? - STOP </w:t>
      </w:r>
    </w:p>
    <w:p w14:paraId="37859B08" w14:textId="430A20EB" w:rsid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IN/USER_MOVE/BEFORE</w:t>
      </w:r>
    </w:p>
    <w:p w14:paraId="769DA0DF" w14:textId="1831927C" w:rsidR="00CD0BAE" w:rsidRDefault="00CD0BAE" w:rsidP="00CD0BAE"/>
    <w:p w14:paraId="78B36551" w14:textId="4F0E048B" w:rsidR="00CD0BAE" w:rsidRDefault="00CD0BAE" w:rsidP="00CD0BAE">
      <w:r>
        <w:lastRenderedPageBreak/>
        <w:t xml:space="preserve">This is showing the rule flow setup and USER_BEFORE. You can see details of the </w:t>
      </w:r>
      <w:proofErr w:type="spellStart"/>
      <w:r>
        <w:t>eventInBean</w:t>
      </w:r>
      <w:proofErr w:type="spellEnd"/>
      <w:r>
        <w:t xml:space="preserve"> and </w:t>
      </w:r>
      <w:proofErr w:type="spellStart"/>
      <w:r>
        <w:t>UserErcBean</w:t>
      </w:r>
      <w:proofErr w:type="spellEnd"/>
      <w:r>
        <w:t>.</w:t>
      </w:r>
    </w:p>
    <w:p w14:paraId="16274F58" w14:textId="77777777" w:rsidR="00CD0BAE" w:rsidRPr="00CD0BAE" w:rsidRDefault="00CD0BAE" w:rsidP="00CD0BAE"/>
    <w:p w14:paraId="1B994C2A"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630B9AF5"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w:t>
      </w:r>
      <w:r w:rsidRPr="00CD0BAE">
        <w:rPr>
          <w:sz w:val="16"/>
          <w:szCs w:val="16"/>
          <w:highlight w:val="yellow"/>
        </w:rPr>
        <w:t>USER_MOVE</w:t>
      </w:r>
      <w:r w:rsidRPr="00CD0BAE">
        <w:rPr>
          <w:sz w:val="16"/>
          <w:szCs w:val="16"/>
        </w:rPr>
        <w:t>/RUN</w:t>
      </w:r>
    </w:p>
    <w:p w14:paraId="4F448F95"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com.engiweb.ruleengine.common.bean.ContainerBean</w:t>
      </w:r>
      <w:proofErr w:type="spellEnd"/>
      <w:r w:rsidRPr="00CD0BAE">
        <w:rPr>
          <w:sz w:val="16"/>
          <w:szCs w:val="16"/>
        </w:rPr>
        <w:t>: {}</w:t>
      </w:r>
    </w:p>
    <w:p w14:paraId="14451428"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com.engiweb.profilemanager.common.bean.event.</w:t>
      </w:r>
      <w:r w:rsidRPr="00CD0BAE">
        <w:rPr>
          <w:sz w:val="16"/>
          <w:szCs w:val="16"/>
          <w:highlight w:val="yellow"/>
        </w:rPr>
        <w:t>EventInBean</w:t>
      </w:r>
      <w:proofErr w:type="spellEnd"/>
      <w:r w:rsidRPr="00CD0BAE">
        <w:rPr>
          <w:sz w:val="16"/>
          <w:szCs w:val="16"/>
        </w:rPr>
        <w:t>: [ID=7770, OPERATION=12, TRACE=null, STATE=1, DATEPROCESS=2018-01-31 06:45:25.0, DATEEVENT=2018-01-31 06:45:25.0, EXTTABLE=2085, ERC=</w:t>
      </w:r>
      <w:proofErr w:type="spellStart"/>
      <w:r w:rsidRPr="00CD0BAE">
        <w:rPr>
          <w:sz w:val="16"/>
          <w:szCs w:val="16"/>
        </w:rPr>
        <w:t>user_erc</w:t>
      </w:r>
      <w:proofErr w:type="spellEnd"/>
      <w:r w:rsidRPr="00CD0BAE">
        <w:rPr>
          <w:sz w:val="16"/>
          <w:szCs w:val="16"/>
        </w:rPr>
        <w:t>, EXTATTR1=null, EXTATTR2=IT, EXTATTR3=0, EXTATTR4=0, EXTATTR5=null, EXTATTR6=null, EXTATTR7=null, EXTATTR8=null, EXTATTR9=null, EXTATTR10=null, OWNERSHIP=IGACORE ]</w:t>
      </w:r>
    </w:p>
    <w:p w14:paraId="392311E2"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UserErcBean</w:t>
      </w:r>
      <w:proofErr w:type="spellEnd"/>
      <w:r w:rsidRPr="00CD0BAE">
        <w:rPr>
          <w:sz w:val="16"/>
          <w:szCs w:val="16"/>
        </w:rPr>
        <w:t>: {EMAIL=pwhiteman@igi.ibm.com, NATION=CA, ACTION_TYPE_LAST=null, COUNTRY=null, ID=2085, SCHEDULE=0, BIRTHDAY=null, ACTION_CAUSE=0, GIVEN_NAME=Patricia, BIRTH_COUNTRY=null, DISABLED=0, POST_EVENT=0, CURRENTOU=null, USER_TYPE=Employee, AD_OU=null, ADDRESS=null, PHONE_NUMBER=null, ACCOUNT_EXPIRY_DATE=null, IDENTIFICATION_NUMBER=null, LAST_MOD_TIME=2015-11-13, LAST_MOD_USER=null, DELETED=0, ATTR9=null, ATTR4=ACME Engineering Ltd., SKIP=0, GENDER=null, ATTR3=Tertiary, BIRTH_PLACE=null, ATTR2=N, ATTR1=DFox, ATTR8=null, PM_CODE=PWhiteman, ATTR7=I, ATTR6=null, ACTION_TYPE=0, ATTR5=null, ATTR12=null, ATTR56=null, ATTR13=null, SURNAME=Whiteman, ATTR10=Auditor, ATTR11=null, OU=IT, ATTR14=null, ZIPCODE=null, ATTR15=null, ACTION_CAUSE_LAST=null, CITY=San Diego, PROCESSED=0}</w:t>
      </w:r>
    </w:p>
    <w:p w14:paraId="1171CC4B"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UserBean</w:t>
      </w:r>
      <w:proofErr w:type="spellEnd"/>
      <w:r w:rsidRPr="00CD0BAE">
        <w:rPr>
          <w:sz w:val="16"/>
          <w:szCs w:val="16"/>
        </w:rPr>
        <w:t>: [ID=2089, DN=null, ATTR1=null, ATTR2=null, ATTR3=null, ATTR4=null, ATTR5=null, VALUE=null, CODE=PWhiteman, SURNAME=Whiteman, NAME=Patricia, EMAIL=pwhiteman@igi.ibm.com, PASSWORD=null, CODFISC=null, SEX=null, DATEOFBIRTH=null, PLACEOFBIRTH=null, ADDRESS=null, LOCALITY=null, REGISTER=null, DESCRIPTION=null, STATE=0, LASTMODUSER=null, LASTMODTIME=Sun Feb 19 05:11:23 CET 2017, PWDMANAGEMENT_DISABLED=0, PWDMANAGEMENT_EXPIRE=null, PWDMANAGEMENT_ID=2089, ORGANIZATIONALUNIT_ID=118, ORGANIZATIONALUNIT_CODE=AUDIT, ORGANIZATIONALUNIT_NAME=AUDIT, HIERARCHY_ID=1, HIERARCHY_CODE=null, HIERARCHY_NAME=null, PERSONTYPE_ID=100, PERSONTYPE_NAME=Employee, PERSONTYPE_DESCRIPTION=Identity registered in ISIM, MASTER_CODE=null, MASTER_ID=null, UMETYPE=NONE]</w:t>
      </w:r>
    </w:p>
    <w:p w14:paraId="55B70DC5"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ExternalInfo</w:t>
      </w:r>
      <w:proofErr w:type="spellEnd"/>
      <w:r w:rsidRPr="00CD0BAE">
        <w:rPr>
          <w:sz w:val="16"/>
          <w:szCs w:val="16"/>
        </w:rPr>
        <w:t xml:space="preserve">: [[name=OU value=IT </w:t>
      </w:r>
      <w:proofErr w:type="spellStart"/>
      <w:r w:rsidRPr="00CD0BAE">
        <w:rPr>
          <w:sz w:val="16"/>
          <w:szCs w:val="16"/>
        </w:rPr>
        <w:t>objectValue</w:t>
      </w:r>
      <w:proofErr w:type="spellEnd"/>
      <w:r w:rsidRPr="00CD0BAE">
        <w:rPr>
          <w:sz w:val="16"/>
          <w:szCs w:val="16"/>
        </w:rPr>
        <w:t xml:space="preserve">=IT required=null], [name=id value=2085 </w:t>
      </w:r>
      <w:proofErr w:type="spellStart"/>
      <w:r w:rsidRPr="00CD0BAE">
        <w:rPr>
          <w:sz w:val="16"/>
          <w:szCs w:val="16"/>
        </w:rPr>
        <w:t>objectValue</w:t>
      </w:r>
      <w:proofErr w:type="spellEnd"/>
      <w:r w:rsidRPr="00CD0BAE">
        <w:rPr>
          <w:sz w:val="16"/>
          <w:szCs w:val="16"/>
        </w:rPr>
        <w:t xml:space="preserve">=2085 required=null], [name=City value=San Diego </w:t>
      </w:r>
      <w:proofErr w:type="spellStart"/>
      <w:r w:rsidRPr="00CD0BAE">
        <w:rPr>
          <w:sz w:val="16"/>
          <w:szCs w:val="16"/>
        </w:rPr>
        <w:t>objectValue</w:t>
      </w:r>
      <w:proofErr w:type="spellEnd"/>
      <w:r w:rsidRPr="00CD0BAE">
        <w:rPr>
          <w:sz w:val="16"/>
          <w:szCs w:val="16"/>
        </w:rPr>
        <w:t xml:space="preserve">=San Diego required=null], [name=Education - Certification value=Tertiary </w:t>
      </w:r>
      <w:proofErr w:type="spellStart"/>
      <w:r w:rsidRPr="00CD0BAE">
        <w:rPr>
          <w:sz w:val="16"/>
          <w:szCs w:val="16"/>
        </w:rPr>
        <w:t>objectValue</w:t>
      </w:r>
      <w:proofErr w:type="spellEnd"/>
      <w:r w:rsidRPr="00CD0BAE">
        <w:rPr>
          <w:sz w:val="16"/>
          <w:szCs w:val="16"/>
        </w:rPr>
        <w:t xml:space="preserve">=Tertiary required=null], [name=Manager value=DFox </w:t>
      </w:r>
      <w:proofErr w:type="spellStart"/>
      <w:r w:rsidRPr="00CD0BAE">
        <w:rPr>
          <w:sz w:val="16"/>
          <w:szCs w:val="16"/>
        </w:rPr>
        <w:t>objectValue</w:t>
      </w:r>
      <w:proofErr w:type="spellEnd"/>
      <w:r w:rsidRPr="00CD0BAE">
        <w:rPr>
          <w:sz w:val="16"/>
          <w:szCs w:val="16"/>
        </w:rPr>
        <w:t xml:space="preserve">=DFox required=null], [name=Position value=I </w:t>
      </w:r>
      <w:proofErr w:type="spellStart"/>
      <w:r w:rsidRPr="00CD0BAE">
        <w:rPr>
          <w:sz w:val="16"/>
          <w:szCs w:val="16"/>
        </w:rPr>
        <w:t>objectValue</w:t>
      </w:r>
      <w:proofErr w:type="spellEnd"/>
      <w:r w:rsidRPr="00CD0BAE">
        <w:rPr>
          <w:sz w:val="16"/>
          <w:szCs w:val="16"/>
        </w:rPr>
        <w:t xml:space="preserve">=I required=null], [name=Is Dep. Manager value=N </w:t>
      </w:r>
      <w:proofErr w:type="spellStart"/>
      <w:r w:rsidRPr="00CD0BAE">
        <w:rPr>
          <w:sz w:val="16"/>
          <w:szCs w:val="16"/>
        </w:rPr>
        <w:t>objectValue</w:t>
      </w:r>
      <w:proofErr w:type="spellEnd"/>
      <w:r w:rsidRPr="00CD0BAE">
        <w:rPr>
          <w:sz w:val="16"/>
          <w:szCs w:val="16"/>
        </w:rPr>
        <w:t xml:space="preserve">=N required=null], [name=Department value=ACME Engineering Ltd. </w:t>
      </w:r>
      <w:proofErr w:type="spellStart"/>
      <w:r w:rsidRPr="00CD0BAE">
        <w:rPr>
          <w:sz w:val="16"/>
          <w:szCs w:val="16"/>
        </w:rPr>
        <w:t>objectValue</w:t>
      </w:r>
      <w:proofErr w:type="spellEnd"/>
      <w:r w:rsidRPr="00CD0BAE">
        <w:rPr>
          <w:sz w:val="16"/>
          <w:szCs w:val="16"/>
        </w:rPr>
        <w:t xml:space="preserve">=ACME Engineering Ltd. required=null], [name=Cod Subarea value=null </w:t>
      </w:r>
      <w:proofErr w:type="spellStart"/>
      <w:r w:rsidRPr="00CD0BAE">
        <w:rPr>
          <w:sz w:val="16"/>
          <w:szCs w:val="16"/>
        </w:rPr>
        <w:t>objectValue</w:t>
      </w:r>
      <w:proofErr w:type="spellEnd"/>
      <w:r w:rsidRPr="00CD0BAE">
        <w:rPr>
          <w:sz w:val="16"/>
          <w:szCs w:val="16"/>
        </w:rPr>
        <w:t xml:space="preserve">=null required=null], [name=LAST_MOD_USER value=null </w:t>
      </w:r>
      <w:proofErr w:type="spellStart"/>
      <w:r w:rsidRPr="00CD0BAE">
        <w:rPr>
          <w:sz w:val="16"/>
          <w:szCs w:val="16"/>
        </w:rPr>
        <w:t>objectValue</w:t>
      </w:r>
      <w:proofErr w:type="spellEnd"/>
      <w:r w:rsidRPr="00CD0BAE">
        <w:rPr>
          <w:sz w:val="16"/>
          <w:szCs w:val="16"/>
        </w:rPr>
        <w:t xml:space="preserve">=null required=null], [name=LAST_MOD_TIME value=2015-11-13 </w:t>
      </w:r>
      <w:proofErr w:type="spellStart"/>
      <w:r w:rsidRPr="00CD0BAE">
        <w:rPr>
          <w:sz w:val="16"/>
          <w:szCs w:val="16"/>
        </w:rPr>
        <w:t>objectValue</w:t>
      </w:r>
      <w:proofErr w:type="spellEnd"/>
      <w:r w:rsidRPr="00CD0BAE">
        <w:rPr>
          <w:sz w:val="16"/>
          <w:szCs w:val="16"/>
        </w:rPr>
        <w:t xml:space="preserve">=2015-11-13 required=null], [name=ACCOUNT_EXPIRY_DATE value=null </w:t>
      </w:r>
      <w:proofErr w:type="spellStart"/>
      <w:r w:rsidRPr="00CD0BAE">
        <w:rPr>
          <w:sz w:val="16"/>
          <w:szCs w:val="16"/>
        </w:rPr>
        <w:t>objectValue</w:t>
      </w:r>
      <w:proofErr w:type="spellEnd"/>
      <w:r w:rsidRPr="00CD0BAE">
        <w:rPr>
          <w:sz w:val="16"/>
          <w:szCs w:val="16"/>
        </w:rPr>
        <w:t xml:space="preserve">=null required=null], [name=NATION value=CA </w:t>
      </w:r>
      <w:proofErr w:type="spellStart"/>
      <w:r w:rsidRPr="00CD0BAE">
        <w:rPr>
          <w:sz w:val="16"/>
          <w:szCs w:val="16"/>
        </w:rPr>
        <w:t>objectValue</w:t>
      </w:r>
      <w:proofErr w:type="spellEnd"/>
      <w:r w:rsidRPr="00CD0BAE">
        <w:rPr>
          <w:sz w:val="16"/>
          <w:szCs w:val="16"/>
        </w:rPr>
        <w:t xml:space="preserve">=CA required=null], [name=Title value=Auditor </w:t>
      </w:r>
      <w:proofErr w:type="spellStart"/>
      <w:r w:rsidRPr="00CD0BAE">
        <w:rPr>
          <w:sz w:val="16"/>
          <w:szCs w:val="16"/>
        </w:rPr>
        <w:t>objectValue</w:t>
      </w:r>
      <w:proofErr w:type="spellEnd"/>
      <w:r w:rsidRPr="00CD0BAE">
        <w:rPr>
          <w:sz w:val="16"/>
          <w:szCs w:val="16"/>
        </w:rPr>
        <w:t xml:space="preserve">=Auditor required=0], [name=Changed value=null </w:t>
      </w:r>
      <w:proofErr w:type="spellStart"/>
      <w:r w:rsidRPr="00CD0BAE">
        <w:rPr>
          <w:sz w:val="16"/>
          <w:szCs w:val="16"/>
        </w:rPr>
        <w:t>objectValue</w:t>
      </w:r>
      <w:proofErr w:type="spellEnd"/>
      <w:r w:rsidRPr="00CD0BAE">
        <w:rPr>
          <w:sz w:val="16"/>
          <w:szCs w:val="16"/>
        </w:rPr>
        <w:t>=null required=0]]</w:t>
      </w:r>
    </w:p>
    <w:p w14:paraId="6A982511" w14:textId="77777777" w:rsidR="00CD0BAE" w:rsidRPr="00CD0BAE" w:rsidRDefault="00CD0BAE" w:rsidP="00CD0BAE">
      <w:pPr>
        <w:pStyle w:val="Code"/>
        <w:rPr>
          <w:sz w:val="16"/>
          <w:szCs w:val="16"/>
        </w:rPr>
      </w:pPr>
      <w:r w:rsidRPr="00CD0BAE">
        <w:rPr>
          <w:sz w:val="16"/>
          <w:szCs w:val="16"/>
        </w:rPr>
        <w:t xml:space="preserve">Jan 31, 2018, 6:45:39 AM INFO  AGC:? - </w:t>
      </w:r>
      <w:proofErr w:type="spellStart"/>
      <w:r w:rsidRPr="00CD0BAE">
        <w:rPr>
          <w:sz w:val="16"/>
          <w:szCs w:val="16"/>
        </w:rPr>
        <w:t>Inserito</w:t>
      </w:r>
      <w:proofErr w:type="spellEnd"/>
      <w:r w:rsidRPr="00CD0BAE">
        <w:rPr>
          <w:sz w:val="16"/>
          <w:szCs w:val="16"/>
        </w:rPr>
        <w:t xml:space="preserve"> </w:t>
      </w:r>
      <w:proofErr w:type="spellStart"/>
      <w:r w:rsidRPr="00CD0BAE">
        <w:rPr>
          <w:sz w:val="16"/>
          <w:szCs w:val="16"/>
        </w:rPr>
        <w:t>oggetto</w:t>
      </w:r>
      <w:proofErr w:type="spellEnd"/>
      <w:r w:rsidRPr="00CD0BAE">
        <w:rPr>
          <w:sz w:val="16"/>
          <w:szCs w:val="16"/>
        </w:rPr>
        <w:t xml:space="preserve"> </w:t>
      </w:r>
      <w:proofErr w:type="spellStart"/>
      <w:r w:rsidRPr="00CD0BAE">
        <w:rPr>
          <w:sz w:val="16"/>
          <w:szCs w:val="16"/>
        </w:rPr>
        <w:t>com.engiweb.profilemanager.common.bean.</w:t>
      </w:r>
      <w:r w:rsidRPr="00CD0BAE">
        <w:rPr>
          <w:sz w:val="16"/>
          <w:szCs w:val="16"/>
          <w:highlight w:val="yellow"/>
        </w:rPr>
        <w:t>OrgUnitBean</w:t>
      </w:r>
      <w:proofErr w:type="spellEnd"/>
      <w:r w:rsidRPr="00CD0BAE">
        <w:rPr>
          <w:sz w:val="16"/>
          <w:szCs w:val="16"/>
        </w:rPr>
        <w:t xml:space="preserve">: [ = COPYRIGHT = null,  = </w:t>
      </w:r>
      <w:proofErr w:type="spellStart"/>
      <w:r w:rsidRPr="00CD0BAE">
        <w:rPr>
          <w:sz w:val="16"/>
          <w:szCs w:val="16"/>
        </w:rPr>
        <w:t>serialVersionUID</w:t>
      </w:r>
      <w:proofErr w:type="spellEnd"/>
      <w:r w:rsidRPr="00CD0BAE">
        <w:rPr>
          <w:sz w:val="16"/>
          <w:szCs w:val="16"/>
        </w:rPr>
        <w:t xml:space="preserve"> = -,  = id = 112,  = name = IT,  = code = IT,  = description = IT Department,  = parent = null,  = value = null,  = state = null,  = attr1 = null,  = attr2 = null,  = attr3 = null,  = attr4 = null,  = attr5 = null,  = </w:t>
      </w:r>
      <w:proofErr w:type="spellStart"/>
      <w:r w:rsidRPr="00CD0BAE">
        <w:rPr>
          <w:sz w:val="16"/>
          <w:szCs w:val="16"/>
        </w:rPr>
        <w:t>lastModUser</w:t>
      </w:r>
      <w:proofErr w:type="spellEnd"/>
      <w:r w:rsidRPr="00CD0BAE">
        <w:rPr>
          <w:sz w:val="16"/>
          <w:szCs w:val="16"/>
        </w:rPr>
        <w:t xml:space="preserve"> = null,  = </w:t>
      </w:r>
      <w:proofErr w:type="spellStart"/>
      <w:r w:rsidRPr="00CD0BAE">
        <w:rPr>
          <w:sz w:val="16"/>
          <w:szCs w:val="16"/>
        </w:rPr>
        <w:t>lastModTime</w:t>
      </w:r>
      <w:proofErr w:type="spellEnd"/>
      <w:r w:rsidRPr="00CD0BAE">
        <w:rPr>
          <w:sz w:val="16"/>
          <w:szCs w:val="16"/>
        </w:rPr>
        <w:t xml:space="preserve"> = Fri Nov 13 15:14:28 CET 2015,  = </w:t>
      </w:r>
      <w:proofErr w:type="spellStart"/>
      <w:r w:rsidRPr="00CD0BAE">
        <w:rPr>
          <w:sz w:val="16"/>
          <w:szCs w:val="16"/>
        </w:rPr>
        <w:t>enableSOD</w:t>
      </w:r>
      <w:proofErr w:type="spellEnd"/>
      <w:r w:rsidRPr="00CD0BAE">
        <w:rPr>
          <w:sz w:val="16"/>
          <w:szCs w:val="16"/>
        </w:rPr>
        <w:t xml:space="preserve"> = 0,  = </w:t>
      </w:r>
      <w:proofErr w:type="spellStart"/>
      <w:r w:rsidRPr="00CD0BAE">
        <w:rPr>
          <w:sz w:val="16"/>
          <w:szCs w:val="16"/>
        </w:rPr>
        <w:t>organizationalunittype_description</w:t>
      </w:r>
      <w:proofErr w:type="spellEnd"/>
      <w:r w:rsidRPr="00CD0BAE">
        <w:rPr>
          <w:sz w:val="16"/>
          <w:szCs w:val="16"/>
        </w:rPr>
        <w:t xml:space="preserve"> = null,  = </w:t>
      </w:r>
      <w:proofErr w:type="spellStart"/>
      <w:r w:rsidRPr="00CD0BAE">
        <w:rPr>
          <w:sz w:val="16"/>
          <w:szCs w:val="16"/>
        </w:rPr>
        <w:t>organizationalunittype_name</w:t>
      </w:r>
      <w:proofErr w:type="spellEnd"/>
      <w:r w:rsidRPr="00CD0BAE">
        <w:rPr>
          <w:sz w:val="16"/>
          <w:szCs w:val="16"/>
        </w:rPr>
        <w:t xml:space="preserve"> = null,  = </w:t>
      </w:r>
      <w:proofErr w:type="spellStart"/>
      <w:r w:rsidRPr="00CD0BAE">
        <w:rPr>
          <w:sz w:val="16"/>
          <w:szCs w:val="16"/>
        </w:rPr>
        <w:t>organizationalunittype_id</w:t>
      </w:r>
      <w:proofErr w:type="spellEnd"/>
      <w:r w:rsidRPr="00CD0BAE">
        <w:rPr>
          <w:sz w:val="16"/>
          <w:szCs w:val="16"/>
        </w:rPr>
        <w:t xml:space="preserve"> = null,  = </w:t>
      </w:r>
      <w:proofErr w:type="spellStart"/>
      <w:r w:rsidRPr="00CD0BAE">
        <w:rPr>
          <w:sz w:val="16"/>
          <w:szCs w:val="16"/>
        </w:rPr>
        <w:t>organizationalunittype_code</w:t>
      </w:r>
      <w:proofErr w:type="spellEnd"/>
      <w:r w:rsidRPr="00CD0BAE">
        <w:rPr>
          <w:sz w:val="16"/>
          <w:szCs w:val="16"/>
        </w:rPr>
        <w:t xml:space="preserve"> = null,  = </w:t>
      </w:r>
      <w:proofErr w:type="spellStart"/>
      <w:r w:rsidRPr="00CD0BAE">
        <w:rPr>
          <w:sz w:val="16"/>
          <w:szCs w:val="16"/>
        </w:rPr>
        <w:t>reviewState</w:t>
      </w:r>
      <w:proofErr w:type="spellEnd"/>
      <w:r w:rsidRPr="00CD0BAE">
        <w:rPr>
          <w:sz w:val="16"/>
          <w:szCs w:val="16"/>
        </w:rPr>
        <w:t xml:space="preserve"> = null,  = </w:t>
      </w:r>
      <w:proofErr w:type="spellStart"/>
      <w:r w:rsidRPr="00CD0BAE">
        <w:rPr>
          <w:sz w:val="16"/>
          <w:szCs w:val="16"/>
        </w:rPr>
        <w:t>person_name</w:t>
      </w:r>
      <w:proofErr w:type="spellEnd"/>
      <w:r w:rsidRPr="00CD0BAE">
        <w:rPr>
          <w:sz w:val="16"/>
          <w:szCs w:val="16"/>
        </w:rPr>
        <w:t xml:space="preserve"> = null,  = </w:t>
      </w:r>
      <w:proofErr w:type="spellStart"/>
      <w:r w:rsidRPr="00CD0BAE">
        <w:rPr>
          <w:sz w:val="16"/>
          <w:szCs w:val="16"/>
        </w:rPr>
        <w:t>person_surname</w:t>
      </w:r>
      <w:proofErr w:type="spellEnd"/>
      <w:r w:rsidRPr="00CD0BAE">
        <w:rPr>
          <w:sz w:val="16"/>
          <w:szCs w:val="16"/>
        </w:rPr>
        <w:t xml:space="preserve"> = null,  = </w:t>
      </w:r>
      <w:proofErr w:type="spellStart"/>
      <w:r w:rsidRPr="00CD0BAE">
        <w:rPr>
          <w:sz w:val="16"/>
          <w:szCs w:val="16"/>
        </w:rPr>
        <w:t>person_code</w:t>
      </w:r>
      <w:proofErr w:type="spellEnd"/>
      <w:r w:rsidRPr="00CD0BAE">
        <w:rPr>
          <w:sz w:val="16"/>
          <w:szCs w:val="16"/>
        </w:rPr>
        <w:t xml:space="preserve"> = null,  = </w:t>
      </w:r>
      <w:proofErr w:type="spellStart"/>
      <w:r w:rsidRPr="00CD0BAE">
        <w:rPr>
          <w:sz w:val="16"/>
          <w:szCs w:val="16"/>
        </w:rPr>
        <w:t>person_email</w:t>
      </w:r>
      <w:proofErr w:type="spellEnd"/>
      <w:r w:rsidRPr="00CD0BAE">
        <w:rPr>
          <w:sz w:val="16"/>
          <w:szCs w:val="16"/>
        </w:rPr>
        <w:t xml:space="preserve"> = null,  = </w:t>
      </w:r>
      <w:proofErr w:type="spellStart"/>
      <w:r w:rsidRPr="00CD0BAE">
        <w:rPr>
          <w:sz w:val="16"/>
          <w:szCs w:val="16"/>
        </w:rPr>
        <w:t>person_id</w:t>
      </w:r>
      <w:proofErr w:type="spellEnd"/>
      <w:r w:rsidRPr="00CD0BAE">
        <w:rPr>
          <w:sz w:val="16"/>
          <w:szCs w:val="16"/>
        </w:rPr>
        <w:t xml:space="preserve"> = null,  = </w:t>
      </w:r>
      <w:proofErr w:type="spellStart"/>
      <w:r w:rsidRPr="00CD0BAE">
        <w:rPr>
          <w:sz w:val="16"/>
          <w:szCs w:val="16"/>
        </w:rPr>
        <w:t>adminList</w:t>
      </w:r>
      <w:proofErr w:type="spellEnd"/>
      <w:r w:rsidRPr="00CD0BAE">
        <w:rPr>
          <w:sz w:val="16"/>
          <w:szCs w:val="16"/>
        </w:rPr>
        <w:t xml:space="preserve"> = null,  = </w:t>
      </w:r>
      <w:proofErr w:type="spellStart"/>
      <w:r w:rsidRPr="00CD0BAE">
        <w:rPr>
          <w:sz w:val="16"/>
          <w:szCs w:val="16"/>
        </w:rPr>
        <w:t>adminByDelegationList</w:t>
      </w:r>
      <w:proofErr w:type="spellEnd"/>
      <w:r w:rsidRPr="00CD0BAE">
        <w:rPr>
          <w:sz w:val="16"/>
          <w:szCs w:val="16"/>
        </w:rPr>
        <w:t xml:space="preserve"> = null,  = </w:t>
      </w:r>
      <w:proofErr w:type="spellStart"/>
      <w:r w:rsidRPr="00CD0BAE">
        <w:rPr>
          <w:sz w:val="16"/>
          <w:szCs w:val="16"/>
        </w:rPr>
        <w:t>ownerCode</w:t>
      </w:r>
      <w:proofErr w:type="spellEnd"/>
      <w:r w:rsidRPr="00CD0BAE">
        <w:rPr>
          <w:sz w:val="16"/>
          <w:szCs w:val="16"/>
        </w:rPr>
        <w:t xml:space="preserve"> = null,  = </w:t>
      </w:r>
      <w:proofErr w:type="spellStart"/>
      <w:r w:rsidRPr="00CD0BAE">
        <w:rPr>
          <w:sz w:val="16"/>
          <w:szCs w:val="16"/>
        </w:rPr>
        <w:t>hierarchy_id</w:t>
      </w:r>
      <w:proofErr w:type="spellEnd"/>
      <w:r w:rsidRPr="00CD0BAE">
        <w:rPr>
          <w:sz w:val="16"/>
          <w:szCs w:val="16"/>
        </w:rPr>
        <w:t xml:space="preserve"> = 1,  = </w:t>
      </w:r>
      <w:proofErr w:type="spellStart"/>
      <w:r w:rsidRPr="00CD0BAE">
        <w:rPr>
          <w:sz w:val="16"/>
          <w:szCs w:val="16"/>
        </w:rPr>
        <w:t>hierarchy_name</w:t>
      </w:r>
      <w:proofErr w:type="spellEnd"/>
      <w:r w:rsidRPr="00CD0BAE">
        <w:rPr>
          <w:sz w:val="16"/>
          <w:szCs w:val="16"/>
        </w:rPr>
        <w:t xml:space="preserve"> = null, ]</w:t>
      </w:r>
    </w:p>
    <w:p w14:paraId="69D2E998" w14:textId="77777777" w:rsidR="00CD0BAE" w:rsidRPr="00CD0BAE" w:rsidRDefault="00CD0BAE" w:rsidP="00CD0BAE">
      <w:pPr>
        <w:pStyle w:val="Code"/>
        <w:rPr>
          <w:sz w:val="16"/>
          <w:szCs w:val="16"/>
        </w:rPr>
      </w:pPr>
      <w:r w:rsidRPr="00CD0BAE">
        <w:rPr>
          <w:sz w:val="16"/>
          <w:szCs w:val="16"/>
        </w:rPr>
        <w:t xml:space="preserve">Jan 31, 2018, 6:45:39 AM INFO  AGC:? - STOP </w:t>
      </w:r>
    </w:p>
    <w:p w14:paraId="5B58660D"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IN/USER_MOVE/RUN</w:t>
      </w:r>
    </w:p>
    <w:p w14:paraId="694FE7E6" w14:textId="77777777" w:rsidR="00CD0BAE" w:rsidRPr="00CD0BAE" w:rsidRDefault="00CD0BAE" w:rsidP="00CD0BAE">
      <w:pPr>
        <w:pStyle w:val="Code"/>
        <w:rPr>
          <w:sz w:val="16"/>
          <w:szCs w:val="16"/>
        </w:rPr>
      </w:pPr>
      <w:r w:rsidRPr="00CD0BAE">
        <w:rPr>
          <w:sz w:val="16"/>
          <w:szCs w:val="16"/>
        </w:rPr>
        <w:t xml:space="preserve">Jan 31, 2018, 6:45:39 AM INFO  AGC:? - START </w:t>
      </w:r>
    </w:p>
    <w:p w14:paraId="398040F7"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r>
      <w:proofErr w:type="spellStart"/>
      <w:r w:rsidRPr="00CD0BAE">
        <w:rPr>
          <w:sz w:val="16"/>
          <w:szCs w:val="16"/>
        </w:rPr>
        <w:t>RuleFlow</w:t>
      </w:r>
      <w:proofErr w:type="spellEnd"/>
      <w:r w:rsidRPr="00CD0BAE">
        <w:rPr>
          <w:sz w:val="16"/>
          <w:szCs w:val="16"/>
        </w:rPr>
        <w:t xml:space="preserve"> -&gt; SYSTEM/IN/USER_MOVE/AFTER</w:t>
      </w:r>
    </w:p>
    <w:p w14:paraId="0849187A"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73CC481" w14:textId="77777777" w:rsidR="00CD0BAE" w:rsidRPr="00CD0BAE" w:rsidRDefault="00CD0BAE" w:rsidP="00CD0BAE">
      <w:pPr>
        <w:pStyle w:val="Code"/>
        <w:rPr>
          <w:sz w:val="16"/>
          <w:szCs w:val="16"/>
        </w:rPr>
      </w:pPr>
      <w:r w:rsidRPr="00CD0BAE">
        <w:rPr>
          <w:sz w:val="16"/>
          <w:szCs w:val="16"/>
        </w:rPr>
        <w:tab/>
      </w:r>
      <w:r w:rsidRPr="00CD0BAE">
        <w:rPr>
          <w:sz w:val="16"/>
          <w:szCs w:val="16"/>
        </w:rPr>
        <w:tab/>
      </w:r>
      <w:r w:rsidRPr="00CD0BAE">
        <w:rPr>
          <w:sz w:val="16"/>
          <w:szCs w:val="16"/>
        </w:rPr>
        <w:tab/>
        <w:t>Process IN/USER_MOVE/AFTER</w:t>
      </w:r>
    </w:p>
    <w:p w14:paraId="714B6DF0" w14:textId="77777777" w:rsidR="00CD0BAE" w:rsidRPr="00CD0BAE" w:rsidRDefault="00CD0BAE" w:rsidP="00CD0BAE">
      <w:pPr>
        <w:pStyle w:val="Code"/>
        <w:rPr>
          <w:sz w:val="16"/>
          <w:szCs w:val="16"/>
        </w:rPr>
      </w:pPr>
      <w:r w:rsidRPr="00CD0BAE">
        <w:rPr>
          <w:sz w:val="16"/>
          <w:szCs w:val="16"/>
        </w:rPr>
        <w:t xml:space="preserve">Jan 31, 2018, 6:45:39 AM INFO  AGC:? - STOP </w:t>
      </w:r>
    </w:p>
    <w:p w14:paraId="75C591BC" w14:textId="77777777" w:rsidR="00CD0BAE" w:rsidRPr="00CD0BAE" w:rsidRDefault="00CD0BAE" w:rsidP="00CD0BAE">
      <w:pPr>
        <w:pStyle w:val="Code"/>
        <w:rPr>
          <w:sz w:val="16"/>
          <w:szCs w:val="16"/>
        </w:rPr>
      </w:pPr>
      <w:r w:rsidRPr="00CD0BAE">
        <w:rPr>
          <w:sz w:val="16"/>
          <w:szCs w:val="16"/>
        </w:rPr>
        <w:t>Jan 31, 2018, 6:45:40 AM INFO  AGC:? - STOP  **************************************************************</w:t>
      </w:r>
    </w:p>
    <w:p w14:paraId="1C1F2E5C" w14:textId="3774DBBF" w:rsidR="00CD0BAE" w:rsidRPr="00CD0BAE" w:rsidRDefault="00CD0BAE" w:rsidP="00CD0BAE">
      <w:pPr>
        <w:pStyle w:val="Code"/>
        <w:rPr>
          <w:sz w:val="16"/>
          <w:szCs w:val="16"/>
        </w:rPr>
      </w:pPr>
      <w:r w:rsidRPr="00CD0BAE">
        <w:rPr>
          <w:sz w:val="16"/>
          <w:szCs w:val="16"/>
        </w:rPr>
        <w:t xml:space="preserve">************************************************************** </w:t>
      </w:r>
    </w:p>
    <w:p w14:paraId="7AC788CD" w14:textId="77777777" w:rsidR="00BA542B" w:rsidRDefault="00BA542B" w:rsidP="003D3ED0">
      <w:pPr>
        <w:rPr>
          <w:lang w:eastAsia="x-none"/>
        </w:rPr>
      </w:pPr>
    </w:p>
    <w:p w14:paraId="32348C75" w14:textId="1245F057" w:rsidR="002D64E3" w:rsidRDefault="00CD0BAE" w:rsidP="003D3ED0">
      <w:pPr>
        <w:rPr>
          <w:lang w:eastAsia="x-none"/>
        </w:rPr>
      </w:pPr>
      <w:r>
        <w:rPr>
          <w:lang w:eastAsia="x-none"/>
        </w:rPr>
        <w:t xml:space="preserve">This </w:t>
      </w:r>
      <w:r w:rsidR="0014080F">
        <w:rPr>
          <w:lang w:eastAsia="x-none"/>
        </w:rPr>
        <w:t>section</w:t>
      </w:r>
      <w:r>
        <w:rPr>
          <w:lang w:eastAsia="x-none"/>
        </w:rPr>
        <w:t xml:space="preserve"> of log is showing the rule flow for USER_MOVE. You can see the contents of the </w:t>
      </w:r>
      <w:proofErr w:type="spellStart"/>
      <w:r>
        <w:rPr>
          <w:lang w:eastAsia="x-none"/>
        </w:rPr>
        <w:t>EventInBean</w:t>
      </w:r>
      <w:proofErr w:type="spellEnd"/>
      <w:r>
        <w:rPr>
          <w:lang w:eastAsia="x-none"/>
        </w:rPr>
        <w:t xml:space="preserve">, </w:t>
      </w:r>
      <w:proofErr w:type="spellStart"/>
      <w:r>
        <w:rPr>
          <w:lang w:eastAsia="x-none"/>
        </w:rPr>
        <w:t>UserErcBean</w:t>
      </w:r>
      <w:proofErr w:type="spellEnd"/>
      <w:r>
        <w:rPr>
          <w:lang w:eastAsia="x-none"/>
        </w:rPr>
        <w:t xml:space="preserve">, UserBean, </w:t>
      </w:r>
      <w:proofErr w:type="spellStart"/>
      <w:r>
        <w:rPr>
          <w:lang w:eastAsia="x-none"/>
        </w:rPr>
        <w:t>ExternalInfo</w:t>
      </w:r>
      <w:proofErr w:type="spellEnd"/>
      <w:r>
        <w:rPr>
          <w:lang w:eastAsia="x-none"/>
        </w:rPr>
        <w:t xml:space="preserve">, and </w:t>
      </w:r>
      <w:proofErr w:type="spellStart"/>
      <w:r>
        <w:rPr>
          <w:lang w:eastAsia="x-none"/>
        </w:rPr>
        <w:t>OrgUnit</w:t>
      </w:r>
      <w:proofErr w:type="spellEnd"/>
      <w:r>
        <w:rPr>
          <w:lang w:eastAsia="x-none"/>
        </w:rPr>
        <w:t xml:space="preserve"> beans.</w:t>
      </w:r>
      <w:r w:rsidR="002D64E3">
        <w:rPr>
          <w:lang w:eastAsia="x-none"/>
        </w:rPr>
        <w:t xml:space="preserve"> The above example shows Patricia Whiteman being moved to IT. Notice that you don’t see the names of the rules being executed, just the rule flow.</w:t>
      </w:r>
    </w:p>
    <w:p w14:paraId="2025A079" w14:textId="77777777" w:rsidR="002D64E3" w:rsidRDefault="002D64E3" w:rsidP="003D3ED0">
      <w:pPr>
        <w:rPr>
          <w:lang w:eastAsia="x-none"/>
        </w:rPr>
      </w:pPr>
    </w:p>
    <w:p w14:paraId="214F8C85" w14:textId="11C32B77" w:rsidR="003D3ED0" w:rsidRDefault="00432924" w:rsidP="003D3ED0">
      <w:pPr>
        <w:rPr>
          <w:lang w:eastAsia="x-none"/>
        </w:rPr>
      </w:pPr>
      <w:r>
        <w:rPr>
          <w:lang w:eastAsia="x-none"/>
        </w:rPr>
        <w:t>This concludes this lab.</w:t>
      </w:r>
    </w:p>
    <w:p w14:paraId="753AB6F4" w14:textId="6665EB87" w:rsidR="003D3ED0" w:rsidRDefault="003D3ED0" w:rsidP="003D3ED0">
      <w:pPr>
        <w:pStyle w:val="Heading1"/>
      </w:pPr>
      <w:bookmarkStart w:id="19" w:name="_Toc506465444"/>
      <w:r>
        <w:lastRenderedPageBreak/>
        <w:t>Lab 2 – AD Integration with Reconciliation and Provisioning</w:t>
      </w:r>
      <w:bookmarkEnd w:id="19"/>
    </w:p>
    <w:p w14:paraId="71E5E0A9" w14:textId="395319B3" w:rsidR="00E95A2C" w:rsidRDefault="00E95A2C" w:rsidP="00E95A2C">
      <w:pPr>
        <w:rPr>
          <w:lang w:eastAsia="x-none"/>
        </w:rPr>
      </w:pPr>
      <w:r>
        <w:rPr>
          <w:lang w:eastAsia="x-none"/>
        </w:rPr>
        <w:t>This lab is built around the requirement for managing accounts and access on Active Directory. It will involve configuration and use of:</w:t>
      </w:r>
    </w:p>
    <w:p w14:paraId="1AE8A2D1" w14:textId="780C06AD" w:rsidR="00E95A2C" w:rsidRDefault="00E50314" w:rsidP="00F61B1D">
      <w:pPr>
        <w:pStyle w:val="ListParagraph"/>
        <w:numPr>
          <w:ilvl w:val="0"/>
          <w:numId w:val="10"/>
        </w:numPr>
        <w:rPr>
          <w:lang w:eastAsia="x-none"/>
        </w:rPr>
      </w:pPr>
      <w:r>
        <w:rPr>
          <w:lang w:eastAsia="x-none"/>
        </w:rPr>
        <w:t>The AD Adapter and the Enterprise Connector module (including reconciliation schedules)</w:t>
      </w:r>
    </w:p>
    <w:p w14:paraId="41AEBD5D" w14:textId="303EEA41" w:rsidR="00E95A2C" w:rsidRDefault="00E50314" w:rsidP="00F61B1D">
      <w:pPr>
        <w:pStyle w:val="ListParagraph"/>
        <w:numPr>
          <w:ilvl w:val="0"/>
          <w:numId w:val="10"/>
        </w:numPr>
        <w:rPr>
          <w:lang w:eastAsia="x-none"/>
        </w:rPr>
      </w:pPr>
      <w:r>
        <w:rPr>
          <w:lang w:eastAsia="x-none"/>
        </w:rPr>
        <w:t>Account configuration including attribute mapping and enforcement</w:t>
      </w:r>
    </w:p>
    <w:p w14:paraId="78AD9999" w14:textId="460C8CB8" w:rsidR="00E50314" w:rsidRDefault="00E50314" w:rsidP="00F61B1D">
      <w:pPr>
        <w:pStyle w:val="ListParagraph"/>
        <w:numPr>
          <w:ilvl w:val="0"/>
          <w:numId w:val="10"/>
        </w:numPr>
        <w:rPr>
          <w:lang w:eastAsia="x-none"/>
        </w:rPr>
      </w:pPr>
      <w:r>
        <w:rPr>
          <w:lang w:eastAsia="x-none"/>
        </w:rPr>
        <w:t>Access requests and provisioning</w:t>
      </w:r>
    </w:p>
    <w:p w14:paraId="67A3820F" w14:textId="77777777" w:rsidR="00E95A2C" w:rsidRDefault="00E95A2C" w:rsidP="00E95A2C">
      <w:pPr>
        <w:rPr>
          <w:lang w:eastAsia="x-none"/>
        </w:rPr>
      </w:pPr>
    </w:p>
    <w:p w14:paraId="06C15B29" w14:textId="77777777" w:rsidR="00E95A2C" w:rsidRDefault="00E95A2C" w:rsidP="00E95A2C">
      <w:pPr>
        <w:rPr>
          <w:lang w:eastAsia="x-none"/>
        </w:rPr>
      </w:pPr>
      <w:r>
        <w:rPr>
          <w:lang w:eastAsia="x-none"/>
        </w:rPr>
        <w:t>Select Level 0, Level 1 or Level 2 sections based on your IGI skill level.</w:t>
      </w:r>
    </w:p>
    <w:p w14:paraId="36B4746F" w14:textId="1C4F7F4E" w:rsidR="003D3ED0" w:rsidRDefault="003D3ED0" w:rsidP="003D3ED0">
      <w:pPr>
        <w:rPr>
          <w:lang w:eastAsia="x-none"/>
        </w:rPr>
      </w:pPr>
    </w:p>
    <w:p w14:paraId="30D395A6" w14:textId="462EDD46" w:rsidR="00E50314" w:rsidRDefault="00E50314" w:rsidP="003D3ED0">
      <w:pPr>
        <w:rPr>
          <w:lang w:eastAsia="x-none"/>
        </w:rPr>
      </w:pPr>
      <w:r>
        <w:rPr>
          <w:lang w:eastAsia="x-none"/>
        </w:rPr>
        <w:t>Note that this lab is independent of the previous lab. They can be run in any order.</w:t>
      </w:r>
      <w:r w:rsidR="001E6B76">
        <w:rPr>
          <w:lang w:eastAsia="x-none"/>
        </w:rPr>
        <w:t xml:space="preserve"> This lab needs the Windows Server image as well as the IGI VA and Data Server.</w:t>
      </w:r>
    </w:p>
    <w:p w14:paraId="46EF5A2B" w14:textId="284AA771" w:rsidR="003D3ED0" w:rsidRDefault="003D3ED0" w:rsidP="003D3ED0">
      <w:pPr>
        <w:pStyle w:val="Heading2"/>
      </w:pPr>
      <w:bookmarkStart w:id="20" w:name="_Toc506465445"/>
      <w:r>
        <w:t>Level 0 – Build/Run the Lab Based on the Requirements</w:t>
      </w:r>
      <w:r w:rsidR="009217C7">
        <w:t xml:space="preserve"> Only</w:t>
      </w:r>
      <w:bookmarkEnd w:id="20"/>
    </w:p>
    <w:p w14:paraId="6762F07F" w14:textId="0335A51E" w:rsidR="003D3ED0" w:rsidRDefault="003D3ED0" w:rsidP="003D3ED0">
      <w:pPr>
        <w:rPr>
          <w:lang w:eastAsia="x-none"/>
        </w:rPr>
      </w:pPr>
      <w:r>
        <w:rPr>
          <w:lang w:eastAsia="x-none"/>
        </w:rPr>
        <w:t>If you’re up for the challenge, take the following information and build/execute the lab based purely on the following information.</w:t>
      </w:r>
    </w:p>
    <w:p w14:paraId="3C0C319C" w14:textId="3AD812FA" w:rsidR="00B91E2D" w:rsidRDefault="00B91E2D" w:rsidP="003D3ED0">
      <w:pPr>
        <w:rPr>
          <w:lang w:eastAsia="x-none"/>
        </w:rPr>
      </w:pPr>
    </w:p>
    <w:tbl>
      <w:tblPr>
        <w:tblStyle w:val="TableGrid"/>
        <w:tblW w:w="0" w:type="auto"/>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2122"/>
        <w:gridCol w:w="7614"/>
      </w:tblGrid>
      <w:tr w:rsidR="00B91E2D" w14:paraId="12E96041" w14:textId="77777777" w:rsidTr="00370735">
        <w:tc>
          <w:tcPr>
            <w:tcW w:w="2122" w:type="dxa"/>
          </w:tcPr>
          <w:p w14:paraId="1C42EB4D" w14:textId="77777777" w:rsidR="00B91E2D" w:rsidRPr="00AD45B8" w:rsidRDefault="00B91E2D" w:rsidP="00370735">
            <w:pPr>
              <w:rPr>
                <w:b/>
                <w:i/>
                <w:lang w:eastAsia="x-none"/>
              </w:rPr>
            </w:pPr>
            <w:r w:rsidRPr="00AD45B8">
              <w:rPr>
                <w:b/>
                <w:i/>
                <w:lang w:eastAsia="x-none"/>
              </w:rPr>
              <w:t>Summary</w:t>
            </w:r>
          </w:p>
        </w:tc>
        <w:tc>
          <w:tcPr>
            <w:tcW w:w="7614" w:type="dxa"/>
          </w:tcPr>
          <w:p w14:paraId="6F5D4867" w14:textId="2AF5B0CA" w:rsidR="004A555D" w:rsidRDefault="00B91E2D" w:rsidP="00B91E2D">
            <w:pPr>
              <w:rPr>
                <w:lang w:eastAsia="x-none"/>
              </w:rPr>
            </w:pPr>
            <w:r>
              <w:rPr>
                <w:lang w:eastAsia="x-none"/>
              </w:rPr>
              <w:t>Configuring AD account attributes linked to person attributes, changing the target attributes then running a recon and forcing a policy enforcement to correct the account attributes (including a rule to drive a trivial person change to trigger the attribute defaults).</w:t>
            </w:r>
          </w:p>
          <w:p w14:paraId="4B8A6DE6" w14:textId="77777777" w:rsidR="00B91E2D" w:rsidRDefault="00B91E2D" w:rsidP="00B91E2D">
            <w:pPr>
              <w:rPr>
                <w:lang w:eastAsia="x-none"/>
              </w:rPr>
            </w:pPr>
            <w:r>
              <w:rPr>
                <w:lang w:eastAsia="x-none"/>
              </w:rPr>
              <w:t>Configuring an AD adapter with the Enterprise Connectors module and adding some attribute mapping rules.</w:t>
            </w:r>
          </w:p>
          <w:p w14:paraId="7A3D0B59" w14:textId="2E8BFD8A" w:rsidR="00E50314" w:rsidRDefault="00E50314" w:rsidP="00B91E2D">
            <w:pPr>
              <w:rPr>
                <w:lang w:eastAsia="x-none"/>
              </w:rPr>
            </w:pPr>
          </w:p>
        </w:tc>
      </w:tr>
      <w:tr w:rsidR="00B91E2D" w14:paraId="26E0486A" w14:textId="77777777" w:rsidTr="00370735">
        <w:tc>
          <w:tcPr>
            <w:tcW w:w="2122" w:type="dxa"/>
          </w:tcPr>
          <w:p w14:paraId="1E1E481A" w14:textId="77777777" w:rsidR="00B91E2D" w:rsidRPr="00AD45B8" w:rsidRDefault="00B91E2D" w:rsidP="00370735">
            <w:pPr>
              <w:rPr>
                <w:b/>
                <w:i/>
                <w:lang w:eastAsia="x-none"/>
              </w:rPr>
            </w:pPr>
            <w:r w:rsidRPr="00AD45B8">
              <w:rPr>
                <w:b/>
                <w:i/>
                <w:lang w:eastAsia="x-none"/>
              </w:rPr>
              <w:t>Requirement statement</w:t>
            </w:r>
          </w:p>
        </w:tc>
        <w:tc>
          <w:tcPr>
            <w:tcW w:w="7614" w:type="dxa"/>
          </w:tcPr>
          <w:p w14:paraId="7CB09D28" w14:textId="77777777" w:rsidR="00B91E2D" w:rsidRPr="001E6B76" w:rsidRDefault="00B91E2D" w:rsidP="00B91E2D">
            <w:pPr>
              <w:rPr>
                <w:i/>
                <w:lang w:eastAsia="x-none"/>
              </w:rPr>
            </w:pPr>
            <w:r w:rsidRPr="001E6B76">
              <w:rPr>
                <w:i/>
                <w:lang w:eastAsia="x-none"/>
              </w:rPr>
              <w:t xml:space="preserve">Our main source of concern around identity management is our Active Directory environment.  </w:t>
            </w:r>
          </w:p>
          <w:p w14:paraId="1E8A1380" w14:textId="77777777" w:rsidR="00B91E2D" w:rsidRPr="001E6B76" w:rsidRDefault="00B91E2D" w:rsidP="00B91E2D">
            <w:pPr>
              <w:rPr>
                <w:i/>
                <w:lang w:eastAsia="x-none"/>
              </w:rPr>
            </w:pPr>
          </w:p>
          <w:p w14:paraId="321AD4AA" w14:textId="77777777" w:rsidR="00B91E2D" w:rsidRPr="001E6B76" w:rsidRDefault="00B91E2D" w:rsidP="00B91E2D">
            <w:pPr>
              <w:rPr>
                <w:i/>
                <w:lang w:eastAsia="x-none"/>
              </w:rPr>
            </w:pPr>
            <w:r w:rsidRPr="001E6B76">
              <w:rPr>
                <w:i/>
                <w:lang w:eastAsia="x-none"/>
              </w:rPr>
              <w:t>We need to be able to centrally manage accounts in AD based on users and their roles. This includes provisioning accounts for new users and reconciling accounts to ensure they are within policy.</w:t>
            </w:r>
          </w:p>
          <w:p w14:paraId="4A5D5C51" w14:textId="77777777" w:rsidR="00B91E2D" w:rsidRPr="001E6B76" w:rsidRDefault="00B91E2D" w:rsidP="00B91E2D">
            <w:pPr>
              <w:rPr>
                <w:i/>
                <w:lang w:eastAsia="x-none"/>
              </w:rPr>
            </w:pPr>
          </w:p>
          <w:p w14:paraId="7AAB721A" w14:textId="77777777" w:rsidR="00B91E2D" w:rsidRPr="001E6B76" w:rsidRDefault="00B91E2D" w:rsidP="00B91E2D">
            <w:pPr>
              <w:rPr>
                <w:i/>
                <w:lang w:eastAsia="x-none"/>
              </w:rPr>
            </w:pPr>
            <w:r w:rsidRPr="001E6B76">
              <w:rPr>
                <w:i/>
                <w:lang w:eastAsia="x-none"/>
              </w:rPr>
              <w:t>Many AD account attributes are linked to attributes on the person in HR. If one of the AD admins changes a value in AD, we need to be able to re-apply the correct (person) attribute value.</w:t>
            </w:r>
          </w:p>
          <w:p w14:paraId="1E45581E" w14:textId="77777777" w:rsidR="00B91E2D" w:rsidRPr="001E6B76" w:rsidRDefault="00B91E2D" w:rsidP="00B91E2D">
            <w:pPr>
              <w:rPr>
                <w:i/>
                <w:lang w:eastAsia="x-none"/>
              </w:rPr>
            </w:pPr>
          </w:p>
          <w:p w14:paraId="7642E0C0" w14:textId="77777777" w:rsidR="00B91E2D" w:rsidRPr="001E6B76" w:rsidRDefault="00B91E2D" w:rsidP="00B91E2D">
            <w:pPr>
              <w:rPr>
                <w:i/>
                <w:lang w:eastAsia="x-none"/>
              </w:rPr>
            </w:pPr>
            <w:r w:rsidRPr="001E6B76">
              <w:rPr>
                <w:i/>
                <w:lang w:eastAsia="x-none"/>
              </w:rPr>
              <w:t xml:space="preserve">There are also some complex AD attributes that we need to define with some logic on provisioning. </w:t>
            </w:r>
          </w:p>
          <w:p w14:paraId="01E770D5" w14:textId="1DFC61DB" w:rsidR="00B91E2D" w:rsidRDefault="00B91E2D" w:rsidP="00B91E2D">
            <w:pPr>
              <w:rPr>
                <w:lang w:eastAsia="x-none"/>
              </w:rPr>
            </w:pPr>
          </w:p>
        </w:tc>
      </w:tr>
      <w:tr w:rsidR="00B91E2D" w14:paraId="6047EB4A" w14:textId="77777777" w:rsidTr="00370735">
        <w:tc>
          <w:tcPr>
            <w:tcW w:w="2122" w:type="dxa"/>
          </w:tcPr>
          <w:p w14:paraId="0546C45C" w14:textId="77777777" w:rsidR="00B91E2D" w:rsidRPr="00AD45B8" w:rsidRDefault="00B91E2D" w:rsidP="00370735">
            <w:pPr>
              <w:rPr>
                <w:b/>
                <w:i/>
                <w:lang w:eastAsia="x-none"/>
              </w:rPr>
            </w:pPr>
            <w:r w:rsidRPr="00AD45B8">
              <w:rPr>
                <w:b/>
                <w:i/>
                <w:lang w:eastAsia="x-none"/>
              </w:rPr>
              <w:t>Demonstration requirements</w:t>
            </w:r>
          </w:p>
        </w:tc>
        <w:tc>
          <w:tcPr>
            <w:tcW w:w="7614" w:type="dxa"/>
          </w:tcPr>
          <w:p w14:paraId="02F8FA31" w14:textId="77777777" w:rsidR="00B91E2D" w:rsidRPr="00B91E2D" w:rsidRDefault="00B91E2D" w:rsidP="00B91E2D">
            <w:pPr>
              <w:autoSpaceDE w:val="0"/>
              <w:autoSpaceDN w:val="0"/>
              <w:adjustRightInd w:val="0"/>
              <w:rPr>
                <w:rFonts w:cs="Arial"/>
                <w:color w:val="000000"/>
                <w:szCs w:val="20"/>
                <w:lang w:val="en-AU" w:eastAsia="en-GB"/>
              </w:rPr>
            </w:pPr>
            <w:r w:rsidRPr="00B91E2D">
              <w:rPr>
                <w:rFonts w:cs="Arial"/>
                <w:color w:val="000000"/>
                <w:szCs w:val="20"/>
                <w:lang w:val="en-AU" w:eastAsia="en-GB"/>
              </w:rPr>
              <w:t>Must be able to demonstrate:</w:t>
            </w:r>
          </w:p>
          <w:p w14:paraId="24A2E931" w14:textId="77777777" w:rsidR="00B91E2D" w:rsidRPr="00B91E2D" w:rsidRDefault="00B91E2D" w:rsidP="00F61B1D">
            <w:pPr>
              <w:pStyle w:val="ListParagraph"/>
              <w:numPr>
                <w:ilvl w:val="0"/>
                <w:numId w:val="12"/>
              </w:numPr>
              <w:autoSpaceDE w:val="0"/>
              <w:autoSpaceDN w:val="0"/>
              <w:adjustRightInd w:val="0"/>
              <w:rPr>
                <w:rFonts w:cs="Arial"/>
                <w:color w:val="000000"/>
                <w:szCs w:val="20"/>
                <w:lang w:val="en-AU" w:eastAsia="en-GB"/>
              </w:rPr>
            </w:pPr>
            <w:r w:rsidRPr="00B91E2D">
              <w:rPr>
                <w:rFonts w:cs="Arial"/>
                <w:color w:val="000000"/>
                <w:szCs w:val="20"/>
                <w:lang w:val="en-AU" w:eastAsia="en-GB"/>
              </w:rPr>
              <w:t>User create generates AD account with the correct attribute values</w:t>
            </w:r>
          </w:p>
          <w:p w14:paraId="4D7D703E" w14:textId="18D8C9E8" w:rsidR="00B91E2D" w:rsidRDefault="00B91E2D" w:rsidP="00F61B1D">
            <w:pPr>
              <w:pStyle w:val="ListParagraph"/>
              <w:numPr>
                <w:ilvl w:val="0"/>
                <w:numId w:val="12"/>
              </w:numPr>
              <w:rPr>
                <w:lang w:eastAsia="x-none"/>
              </w:rPr>
            </w:pPr>
            <w:r w:rsidRPr="00B91E2D">
              <w:rPr>
                <w:rFonts w:cs="Arial"/>
                <w:color w:val="000000"/>
                <w:szCs w:val="20"/>
                <w:lang w:val="en-AU" w:eastAsia="en-GB"/>
              </w:rPr>
              <w:t>Reconcile of account with changed attributes will re-apply the correct person attributes to the AD account</w:t>
            </w:r>
          </w:p>
        </w:tc>
      </w:tr>
      <w:tr w:rsidR="00B91E2D" w14:paraId="7F73EF47" w14:textId="77777777" w:rsidTr="00370735">
        <w:tc>
          <w:tcPr>
            <w:tcW w:w="2122" w:type="dxa"/>
          </w:tcPr>
          <w:p w14:paraId="421A5DE2" w14:textId="77777777" w:rsidR="00B91E2D" w:rsidRPr="00AD45B8" w:rsidRDefault="00B91E2D" w:rsidP="00370735">
            <w:pPr>
              <w:rPr>
                <w:b/>
                <w:i/>
                <w:lang w:eastAsia="x-none"/>
              </w:rPr>
            </w:pPr>
            <w:r w:rsidRPr="00AD45B8">
              <w:rPr>
                <w:b/>
                <w:i/>
                <w:lang w:eastAsia="x-none"/>
              </w:rPr>
              <w:t>Implementation notes</w:t>
            </w:r>
          </w:p>
        </w:tc>
        <w:tc>
          <w:tcPr>
            <w:tcW w:w="7614" w:type="dxa"/>
          </w:tcPr>
          <w:p w14:paraId="06341DA0" w14:textId="77777777" w:rsidR="00B91E2D" w:rsidRDefault="00B91E2D" w:rsidP="00B91E2D">
            <w:pPr>
              <w:rPr>
                <w:lang w:eastAsia="x-none"/>
              </w:rPr>
            </w:pPr>
            <w:r>
              <w:rPr>
                <w:lang w:eastAsia="x-none"/>
              </w:rPr>
              <w:t>This will require configuration of the following:</w:t>
            </w:r>
          </w:p>
          <w:p w14:paraId="18613FE5" w14:textId="77777777" w:rsidR="00B91E2D" w:rsidRDefault="00B91E2D" w:rsidP="00B91E2D">
            <w:pPr>
              <w:rPr>
                <w:lang w:eastAsia="x-none"/>
              </w:rPr>
            </w:pPr>
          </w:p>
          <w:p w14:paraId="65DCF394" w14:textId="085E6EC4" w:rsidR="00B91E2D" w:rsidRDefault="00B91E2D" w:rsidP="00F61B1D">
            <w:pPr>
              <w:pStyle w:val="ListParagraph"/>
              <w:numPr>
                <w:ilvl w:val="0"/>
                <w:numId w:val="13"/>
              </w:numPr>
              <w:rPr>
                <w:lang w:eastAsia="x-none"/>
              </w:rPr>
            </w:pPr>
            <w:r>
              <w:rPr>
                <w:lang w:eastAsia="x-none"/>
              </w:rPr>
              <w:t>Target configuration - a new AD target defined in the Enterprise Connectors module</w:t>
            </w:r>
          </w:p>
          <w:p w14:paraId="6879683A" w14:textId="07BA1F5D" w:rsidR="00B91E2D" w:rsidRDefault="00B91E2D" w:rsidP="00F61B1D">
            <w:pPr>
              <w:pStyle w:val="ListParagraph"/>
              <w:numPr>
                <w:ilvl w:val="0"/>
                <w:numId w:val="13"/>
              </w:numPr>
              <w:rPr>
                <w:lang w:eastAsia="x-none"/>
              </w:rPr>
            </w:pPr>
            <w:r>
              <w:rPr>
                <w:lang w:eastAsia="x-none"/>
              </w:rPr>
              <w:t>Account configuration - including attribute management</w:t>
            </w:r>
          </w:p>
          <w:p w14:paraId="14A075C1" w14:textId="652B9E56" w:rsidR="00B91E2D" w:rsidRDefault="00B91E2D" w:rsidP="00F61B1D">
            <w:pPr>
              <w:pStyle w:val="ListParagraph"/>
              <w:numPr>
                <w:ilvl w:val="0"/>
                <w:numId w:val="13"/>
              </w:numPr>
              <w:rPr>
                <w:lang w:eastAsia="x-none"/>
              </w:rPr>
            </w:pPr>
            <w:r>
              <w:rPr>
                <w:lang w:eastAsia="x-none"/>
              </w:rPr>
              <w:t xml:space="preserve">Rules - </w:t>
            </w:r>
            <w:r w:rsidR="00E70AB8">
              <w:rPr>
                <w:lang w:eastAsia="x-none"/>
              </w:rPr>
              <w:t>a</w:t>
            </w:r>
            <w:r>
              <w:rPr>
                <w:lang w:eastAsia="x-none"/>
              </w:rPr>
              <w:t xml:space="preserve"> User (Account) Modify rule to trigger re-</w:t>
            </w:r>
            <w:proofErr w:type="spellStart"/>
            <w:r>
              <w:rPr>
                <w:lang w:eastAsia="x-none"/>
              </w:rPr>
              <w:t>eval</w:t>
            </w:r>
            <w:proofErr w:type="spellEnd"/>
            <w:r>
              <w:rPr>
                <w:lang w:eastAsia="x-none"/>
              </w:rPr>
              <w:t xml:space="preserve"> of the person-account attribute defaults</w:t>
            </w:r>
          </w:p>
          <w:p w14:paraId="6AD22A2D" w14:textId="292422B9" w:rsidR="00B91E2D" w:rsidRDefault="00B91E2D" w:rsidP="00F61B1D">
            <w:pPr>
              <w:pStyle w:val="ListParagraph"/>
              <w:numPr>
                <w:ilvl w:val="0"/>
                <w:numId w:val="13"/>
              </w:numPr>
              <w:rPr>
                <w:lang w:eastAsia="x-none"/>
              </w:rPr>
            </w:pPr>
            <w:r>
              <w:rPr>
                <w:lang w:eastAsia="x-none"/>
              </w:rPr>
              <w:t>Entitlements - default basic AD entitlements associated with specific OUs</w:t>
            </w:r>
          </w:p>
          <w:p w14:paraId="1BA901FA" w14:textId="77777777" w:rsidR="00B91E2D" w:rsidRDefault="00B91E2D" w:rsidP="00B91E2D">
            <w:pPr>
              <w:rPr>
                <w:lang w:eastAsia="x-none"/>
              </w:rPr>
            </w:pPr>
          </w:p>
          <w:p w14:paraId="52D2E3A4" w14:textId="389838D1" w:rsidR="00B91E2D" w:rsidRDefault="00B91E2D" w:rsidP="00B91E2D">
            <w:pPr>
              <w:rPr>
                <w:lang w:eastAsia="x-none"/>
              </w:rPr>
            </w:pPr>
            <w:r>
              <w:rPr>
                <w:lang w:eastAsia="x-none"/>
              </w:rPr>
              <w:t>Assume: User mods done in Admin Console, account mods done in AD, admin roles are there (user manager etc.)</w:t>
            </w:r>
          </w:p>
        </w:tc>
      </w:tr>
      <w:tr w:rsidR="00B91E2D" w14:paraId="11CF4B4C" w14:textId="77777777" w:rsidTr="00370735">
        <w:tc>
          <w:tcPr>
            <w:tcW w:w="2122" w:type="dxa"/>
          </w:tcPr>
          <w:p w14:paraId="1DAF7BCB" w14:textId="77777777" w:rsidR="00B91E2D" w:rsidRPr="00AD45B8" w:rsidRDefault="00B91E2D" w:rsidP="00370735">
            <w:pPr>
              <w:rPr>
                <w:b/>
                <w:i/>
                <w:lang w:eastAsia="x-none"/>
              </w:rPr>
            </w:pPr>
            <w:r w:rsidRPr="00AD45B8">
              <w:rPr>
                <w:b/>
                <w:i/>
                <w:lang w:eastAsia="x-none"/>
              </w:rPr>
              <w:t>Skills required</w:t>
            </w:r>
          </w:p>
        </w:tc>
        <w:tc>
          <w:tcPr>
            <w:tcW w:w="7614" w:type="dxa"/>
          </w:tcPr>
          <w:p w14:paraId="5CB74F41" w14:textId="77777777" w:rsidR="004A555D" w:rsidRDefault="004A555D" w:rsidP="004A555D">
            <w:pPr>
              <w:rPr>
                <w:lang w:eastAsia="x-none"/>
              </w:rPr>
            </w:pPr>
            <w:r>
              <w:rPr>
                <w:lang w:eastAsia="x-none"/>
              </w:rPr>
              <w:t>Students should have a good grasp of the following:</w:t>
            </w:r>
          </w:p>
          <w:p w14:paraId="7F684B33" w14:textId="7CAA2017" w:rsidR="004A555D" w:rsidRDefault="004A555D" w:rsidP="00F61B1D">
            <w:pPr>
              <w:pStyle w:val="ListParagraph"/>
              <w:numPr>
                <w:ilvl w:val="0"/>
                <w:numId w:val="14"/>
              </w:numPr>
              <w:ind w:left="360"/>
              <w:rPr>
                <w:lang w:eastAsia="x-none"/>
              </w:rPr>
            </w:pPr>
            <w:r>
              <w:rPr>
                <w:lang w:eastAsia="x-none"/>
              </w:rPr>
              <w:t>Target Configuration (Product documentation and AD Adapter Guide)</w:t>
            </w:r>
          </w:p>
          <w:p w14:paraId="5F19D485" w14:textId="3598A50C" w:rsidR="004A555D" w:rsidRDefault="004A555D" w:rsidP="00F61B1D">
            <w:pPr>
              <w:pStyle w:val="ListParagraph"/>
              <w:numPr>
                <w:ilvl w:val="0"/>
                <w:numId w:val="14"/>
              </w:numPr>
              <w:ind w:left="360"/>
              <w:rPr>
                <w:lang w:eastAsia="x-none"/>
              </w:rPr>
            </w:pPr>
            <w:r>
              <w:rPr>
                <w:lang w:eastAsia="x-none"/>
              </w:rPr>
              <w:t>Account attribute configuration (B340 trg module)</w:t>
            </w:r>
          </w:p>
          <w:p w14:paraId="7CFAC8DB" w14:textId="095CA32E" w:rsidR="004A555D" w:rsidRDefault="004A555D" w:rsidP="00F61B1D">
            <w:pPr>
              <w:pStyle w:val="ListParagraph"/>
              <w:numPr>
                <w:ilvl w:val="0"/>
                <w:numId w:val="14"/>
              </w:numPr>
              <w:ind w:left="360"/>
              <w:rPr>
                <w:lang w:eastAsia="x-none"/>
              </w:rPr>
            </w:pPr>
            <w:r>
              <w:rPr>
                <w:lang w:eastAsia="x-none"/>
              </w:rPr>
              <w:t>Rules (Rules Guide and D2** trg modules)</w:t>
            </w:r>
          </w:p>
          <w:p w14:paraId="3D4EC458" w14:textId="5754099E" w:rsidR="004A555D" w:rsidRDefault="004A555D" w:rsidP="00F61B1D">
            <w:pPr>
              <w:pStyle w:val="ListParagraph"/>
              <w:numPr>
                <w:ilvl w:val="0"/>
                <w:numId w:val="14"/>
              </w:numPr>
              <w:ind w:left="360"/>
              <w:rPr>
                <w:lang w:eastAsia="x-none"/>
              </w:rPr>
            </w:pPr>
            <w:r>
              <w:rPr>
                <w:lang w:eastAsia="x-none"/>
              </w:rPr>
              <w:t>Entitlement Management (B320 trg module)</w:t>
            </w:r>
          </w:p>
        </w:tc>
      </w:tr>
    </w:tbl>
    <w:p w14:paraId="59B11FE9" w14:textId="768CE4EA" w:rsidR="003D3ED0" w:rsidRDefault="003D3ED0" w:rsidP="003D3ED0">
      <w:pPr>
        <w:rPr>
          <w:lang w:eastAsia="x-none"/>
        </w:rPr>
      </w:pPr>
    </w:p>
    <w:p w14:paraId="7B221D6F" w14:textId="77777777" w:rsidR="003D3ED0" w:rsidRDefault="003D3ED0" w:rsidP="003D3ED0">
      <w:pPr>
        <w:pStyle w:val="Heading2"/>
      </w:pPr>
      <w:bookmarkStart w:id="21" w:name="_Toc506465446"/>
      <w:r>
        <w:lastRenderedPageBreak/>
        <w:t>Level 1 – Build/Run the Lab Based on Requirements and Some Hints</w:t>
      </w:r>
      <w:bookmarkEnd w:id="21"/>
    </w:p>
    <w:p w14:paraId="66D02BD3" w14:textId="1636C957" w:rsidR="003D3ED0" w:rsidRDefault="003D3ED0" w:rsidP="003D3ED0">
      <w:pPr>
        <w:rPr>
          <w:lang w:eastAsia="x-none"/>
        </w:rPr>
      </w:pPr>
      <w:r>
        <w:rPr>
          <w:lang w:eastAsia="x-none"/>
        </w:rPr>
        <w:t>If you’re pretty comfortable with IGI but just need some help in some areas, then this section is for you.</w:t>
      </w:r>
    </w:p>
    <w:p w14:paraId="4ED6CA79" w14:textId="212262D2" w:rsidR="003724A4" w:rsidRDefault="003724A4" w:rsidP="003D3ED0">
      <w:pPr>
        <w:rPr>
          <w:lang w:eastAsia="x-none"/>
        </w:rPr>
      </w:pPr>
    </w:p>
    <w:p w14:paraId="3F35C41E" w14:textId="6BAE1E0E" w:rsidR="003724A4" w:rsidRDefault="003724A4" w:rsidP="003D3ED0">
      <w:pPr>
        <w:rPr>
          <w:lang w:eastAsia="x-none"/>
        </w:rPr>
      </w:pPr>
      <w:r>
        <w:rPr>
          <w:lang w:eastAsia="x-none"/>
        </w:rPr>
        <w:t>The areas of configuration are:</w:t>
      </w:r>
    </w:p>
    <w:p w14:paraId="69895FCE" w14:textId="1A1B2682" w:rsidR="004B3FC5" w:rsidRDefault="004B3FC5" w:rsidP="00F61B1D">
      <w:pPr>
        <w:pStyle w:val="ListParagraph"/>
        <w:numPr>
          <w:ilvl w:val="0"/>
          <w:numId w:val="44"/>
        </w:numPr>
        <w:rPr>
          <w:lang w:eastAsia="x-none"/>
        </w:rPr>
      </w:pPr>
      <w:r>
        <w:rPr>
          <w:lang w:eastAsia="x-none"/>
        </w:rPr>
        <w:t>Rules for account adoption</w:t>
      </w:r>
    </w:p>
    <w:p w14:paraId="2C046ECA" w14:textId="77777777" w:rsidR="001F2D7F" w:rsidRDefault="003724A4" w:rsidP="00F61B1D">
      <w:pPr>
        <w:pStyle w:val="ListParagraph"/>
        <w:numPr>
          <w:ilvl w:val="0"/>
          <w:numId w:val="44"/>
        </w:numPr>
        <w:rPr>
          <w:lang w:eastAsia="x-none"/>
        </w:rPr>
      </w:pPr>
      <w:r>
        <w:rPr>
          <w:lang w:eastAsia="x-none"/>
        </w:rPr>
        <w:t>AD Adapter</w:t>
      </w:r>
      <w:r w:rsidR="001F2D7F">
        <w:rPr>
          <w:lang w:eastAsia="x-none"/>
        </w:rPr>
        <w:t xml:space="preserve">, </w:t>
      </w:r>
      <w:r>
        <w:rPr>
          <w:lang w:eastAsia="x-none"/>
        </w:rPr>
        <w:t>Enterprise Connector</w:t>
      </w:r>
      <w:r w:rsidR="001F2D7F">
        <w:rPr>
          <w:lang w:eastAsia="x-none"/>
        </w:rPr>
        <w:t xml:space="preserve"> and EC Reconciliation Schedule</w:t>
      </w:r>
    </w:p>
    <w:p w14:paraId="45A58D6A" w14:textId="5CB08259" w:rsidR="001F2D7F" w:rsidRDefault="003724A4" w:rsidP="00F61B1D">
      <w:pPr>
        <w:pStyle w:val="ListParagraph"/>
        <w:numPr>
          <w:ilvl w:val="0"/>
          <w:numId w:val="44"/>
        </w:numPr>
        <w:rPr>
          <w:lang w:eastAsia="x-none"/>
        </w:rPr>
      </w:pPr>
      <w:r>
        <w:rPr>
          <w:lang w:eastAsia="x-none"/>
        </w:rPr>
        <w:t>Account Configuration (with Account Attributes)</w:t>
      </w:r>
      <w:r w:rsidR="001F2D7F">
        <w:rPr>
          <w:lang w:eastAsia="x-none"/>
        </w:rPr>
        <w:t>, entitlement management and Default access</w:t>
      </w:r>
    </w:p>
    <w:p w14:paraId="7767EDFD" w14:textId="72C96726" w:rsidR="003724A4" w:rsidRDefault="004B3FC5" w:rsidP="00F61B1D">
      <w:pPr>
        <w:pStyle w:val="ListParagraph"/>
        <w:numPr>
          <w:ilvl w:val="0"/>
          <w:numId w:val="44"/>
        </w:numPr>
        <w:rPr>
          <w:lang w:eastAsia="x-none"/>
        </w:rPr>
      </w:pPr>
      <w:r>
        <w:rPr>
          <w:lang w:eastAsia="x-none"/>
        </w:rPr>
        <w:t>Access Request Management workflow</w:t>
      </w:r>
    </w:p>
    <w:p w14:paraId="33870122" w14:textId="49AE6C9D" w:rsidR="004B3FC5" w:rsidRDefault="004B3FC5" w:rsidP="00F61B1D">
      <w:pPr>
        <w:pStyle w:val="ListParagraph"/>
        <w:numPr>
          <w:ilvl w:val="0"/>
          <w:numId w:val="44"/>
        </w:numPr>
        <w:rPr>
          <w:lang w:eastAsia="x-none"/>
        </w:rPr>
      </w:pPr>
      <w:r>
        <w:rPr>
          <w:lang w:eastAsia="x-none"/>
        </w:rPr>
        <w:t>User Modify workflow (for attribute enforcement)</w:t>
      </w:r>
    </w:p>
    <w:p w14:paraId="5395CBDB" w14:textId="77777777" w:rsidR="003724A4" w:rsidRDefault="003724A4" w:rsidP="003D3ED0">
      <w:pPr>
        <w:rPr>
          <w:lang w:eastAsia="x-none"/>
        </w:rPr>
      </w:pPr>
    </w:p>
    <w:p w14:paraId="35F1242B" w14:textId="341647D2" w:rsidR="003724A4" w:rsidRDefault="004B3FC5" w:rsidP="003D3ED0">
      <w:pPr>
        <w:rPr>
          <w:lang w:eastAsia="x-none"/>
        </w:rPr>
      </w:pPr>
      <w:r>
        <w:rPr>
          <w:lang w:eastAsia="x-none"/>
        </w:rPr>
        <w:t>Hints for these are provided below.</w:t>
      </w:r>
    </w:p>
    <w:p w14:paraId="55CE0CA5" w14:textId="5CC7E91C" w:rsidR="004B3FC5" w:rsidRDefault="004B3FC5" w:rsidP="003D3ED0">
      <w:pPr>
        <w:rPr>
          <w:lang w:eastAsia="x-none"/>
        </w:rPr>
      </w:pPr>
    </w:p>
    <w:p w14:paraId="7C46C8D6" w14:textId="6CEC7466" w:rsidR="004B3FC5" w:rsidRDefault="004B3FC5" w:rsidP="003D3ED0">
      <w:pPr>
        <w:rPr>
          <w:lang w:eastAsia="x-none"/>
        </w:rPr>
      </w:pPr>
      <w:r>
        <w:rPr>
          <w:lang w:eastAsia="x-none"/>
        </w:rPr>
        <w:t>The overall flow for this scenario would be:</w:t>
      </w:r>
    </w:p>
    <w:p w14:paraId="463A5A86" w14:textId="3C55F5DC" w:rsidR="00F47DC8" w:rsidRDefault="00F47DC8" w:rsidP="00F61B1D">
      <w:pPr>
        <w:pStyle w:val="ListParagraph"/>
        <w:numPr>
          <w:ilvl w:val="0"/>
          <w:numId w:val="45"/>
        </w:numPr>
        <w:rPr>
          <w:lang w:eastAsia="x-none"/>
        </w:rPr>
      </w:pPr>
      <w:r>
        <w:rPr>
          <w:lang w:eastAsia="x-none"/>
        </w:rPr>
        <w:t>Setup</w:t>
      </w:r>
    </w:p>
    <w:p w14:paraId="3AAA05BE" w14:textId="035D2F0F" w:rsidR="004B3FC5" w:rsidRDefault="004B3FC5" w:rsidP="00F61B1D">
      <w:pPr>
        <w:pStyle w:val="ListParagraph"/>
        <w:numPr>
          <w:ilvl w:val="1"/>
          <w:numId w:val="45"/>
        </w:numPr>
        <w:rPr>
          <w:lang w:eastAsia="x-none"/>
        </w:rPr>
      </w:pPr>
      <w:r>
        <w:rPr>
          <w:lang w:eastAsia="x-none"/>
        </w:rPr>
        <w:t>Check account adoption rules</w:t>
      </w:r>
    </w:p>
    <w:p w14:paraId="28E30F4B" w14:textId="4FEFD4D4" w:rsidR="004B3FC5" w:rsidRDefault="004B3FC5" w:rsidP="00F61B1D">
      <w:pPr>
        <w:pStyle w:val="ListParagraph"/>
        <w:numPr>
          <w:ilvl w:val="1"/>
          <w:numId w:val="45"/>
        </w:numPr>
        <w:rPr>
          <w:lang w:eastAsia="x-none"/>
        </w:rPr>
      </w:pPr>
      <w:r>
        <w:rPr>
          <w:lang w:eastAsia="x-none"/>
        </w:rPr>
        <w:t>Create the AD adapter in the Enterprise Connectors module</w:t>
      </w:r>
    </w:p>
    <w:p w14:paraId="3EC4AFE4" w14:textId="5236C878" w:rsidR="004B3FC5" w:rsidRDefault="004B3FC5" w:rsidP="00F61B1D">
      <w:pPr>
        <w:pStyle w:val="ListParagraph"/>
        <w:numPr>
          <w:ilvl w:val="1"/>
          <w:numId w:val="45"/>
        </w:numPr>
        <w:rPr>
          <w:lang w:eastAsia="x-none"/>
        </w:rPr>
      </w:pPr>
      <w:r>
        <w:rPr>
          <w:lang w:eastAsia="x-none"/>
        </w:rPr>
        <w:t>Check the account configuration for the new AD and setup the account attributes</w:t>
      </w:r>
    </w:p>
    <w:p w14:paraId="4BA750B2" w14:textId="77777777" w:rsidR="00F47DC8" w:rsidRDefault="00F47DC8" w:rsidP="00F61B1D">
      <w:pPr>
        <w:pStyle w:val="ListParagraph"/>
        <w:numPr>
          <w:ilvl w:val="0"/>
          <w:numId w:val="45"/>
        </w:numPr>
        <w:rPr>
          <w:lang w:eastAsia="x-none"/>
        </w:rPr>
      </w:pPr>
      <w:r>
        <w:rPr>
          <w:lang w:eastAsia="x-none"/>
        </w:rPr>
        <w:t>Recon</w:t>
      </w:r>
    </w:p>
    <w:p w14:paraId="1AB58A9F" w14:textId="4C7F5331" w:rsidR="004B3FC5" w:rsidRDefault="004B3FC5" w:rsidP="00F61B1D">
      <w:pPr>
        <w:pStyle w:val="ListParagraph"/>
        <w:numPr>
          <w:ilvl w:val="1"/>
          <w:numId w:val="45"/>
        </w:numPr>
        <w:rPr>
          <w:lang w:eastAsia="x-none"/>
        </w:rPr>
      </w:pPr>
      <w:r>
        <w:rPr>
          <w:lang w:eastAsia="x-none"/>
        </w:rPr>
        <w:t>Setup and run a reconciliation on the new AD</w:t>
      </w:r>
    </w:p>
    <w:p w14:paraId="4C48E5B6" w14:textId="22EE73DC" w:rsidR="00F47DC8" w:rsidRDefault="00F47DC8" w:rsidP="00F61B1D">
      <w:pPr>
        <w:pStyle w:val="ListParagraph"/>
        <w:numPr>
          <w:ilvl w:val="1"/>
          <w:numId w:val="45"/>
        </w:numPr>
        <w:rPr>
          <w:lang w:eastAsia="x-none"/>
        </w:rPr>
      </w:pPr>
      <w:r>
        <w:rPr>
          <w:lang w:eastAsia="x-none"/>
        </w:rPr>
        <w:t>Check the loaded data (accounts and groups)</w:t>
      </w:r>
    </w:p>
    <w:p w14:paraId="30DF8AE7" w14:textId="6CE23307" w:rsidR="00F47DC8" w:rsidRDefault="00F47DC8" w:rsidP="00F61B1D">
      <w:pPr>
        <w:pStyle w:val="ListParagraph"/>
        <w:numPr>
          <w:ilvl w:val="1"/>
          <w:numId w:val="45"/>
        </w:numPr>
        <w:rPr>
          <w:lang w:eastAsia="x-none"/>
        </w:rPr>
      </w:pPr>
      <w:r>
        <w:rPr>
          <w:lang w:eastAsia="x-none"/>
        </w:rPr>
        <w:t>Ch</w:t>
      </w:r>
      <w:r w:rsidR="000D17CC">
        <w:rPr>
          <w:lang w:eastAsia="x-none"/>
        </w:rPr>
        <w:t>eck for automatic adoption</w:t>
      </w:r>
    </w:p>
    <w:p w14:paraId="497FB64C" w14:textId="77777777" w:rsidR="00F47DC8" w:rsidRDefault="00F47DC8" w:rsidP="00F61B1D">
      <w:pPr>
        <w:pStyle w:val="ListParagraph"/>
        <w:numPr>
          <w:ilvl w:val="0"/>
          <w:numId w:val="45"/>
        </w:numPr>
        <w:rPr>
          <w:lang w:eastAsia="x-none"/>
        </w:rPr>
      </w:pPr>
      <w:r>
        <w:rPr>
          <w:lang w:eastAsia="x-none"/>
        </w:rPr>
        <w:t>Provision</w:t>
      </w:r>
    </w:p>
    <w:p w14:paraId="0AC38C62" w14:textId="72CEF4A5" w:rsidR="000D17CC" w:rsidRDefault="000D17CC" w:rsidP="00F61B1D">
      <w:pPr>
        <w:pStyle w:val="ListParagraph"/>
        <w:numPr>
          <w:ilvl w:val="1"/>
          <w:numId w:val="45"/>
        </w:numPr>
        <w:rPr>
          <w:lang w:eastAsia="x-none"/>
        </w:rPr>
      </w:pPr>
      <w:r>
        <w:rPr>
          <w:lang w:eastAsia="x-none"/>
        </w:rPr>
        <w:t>Publish a permission as a default permission and check accounts and access are provisioned</w:t>
      </w:r>
    </w:p>
    <w:p w14:paraId="5019CB16" w14:textId="3CCC757A" w:rsidR="00F47DC8" w:rsidRDefault="00F47DC8" w:rsidP="00F61B1D">
      <w:pPr>
        <w:pStyle w:val="ListParagraph"/>
        <w:numPr>
          <w:ilvl w:val="1"/>
          <w:numId w:val="45"/>
        </w:numPr>
        <w:rPr>
          <w:lang w:eastAsia="x-none"/>
        </w:rPr>
      </w:pPr>
      <w:r>
        <w:rPr>
          <w:lang w:eastAsia="x-none"/>
        </w:rPr>
        <w:t>Check and run the access request (select a user that doesn’t already have an AD account)</w:t>
      </w:r>
    </w:p>
    <w:p w14:paraId="3B7BDB6D" w14:textId="77F5F975" w:rsidR="00F47DC8" w:rsidRDefault="00F47DC8" w:rsidP="00F61B1D">
      <w:pPr>
        <w:pStyle w:val="ListParagraph"/>
        <w:numPr>
          <w:ilvl w:val="1"/>
          <w:numId w:val="45"/>
        </w:numPr>
        <w:rPr>
          <w:lang w:eastAsia="x-none"/>
        </w:rPr>
      </w:pPr>
      <w:r>
        <w:rPr>
          <w:lang w:eastAsia="x-none"/>
        </w:rPr>
        <w:t>Review the provisioning flow</w:t>
      </w:r>
    </w:p>
    <w:p w14:paraId="57613CA2" w14:textId="67DDEBC7" w:rsidR="00F47DC8" w:rsidRDefault="00F47DC8" w:rsidP="00F61B1D">
      <w:pPr>
        <w:pStyle w:val="ListParagraph"/>
        <w:numPr>
          <w:ilvl w:val="0"/>
          <w:numId w:val="45"/>
        </w:numPr>
        <w:rPr>
          <w:lang w:eastAsia="x-none"/>
        </w:rPr>
      </w:pPr>
      <w:r>
        <w:rPr>
          <w:lang w:eastAsia="x-none"/>
        </w:rPr>
        <w:t>Recon with Attribute Enforcement</w:t>
      </w:r>
    </w:p>
    <w:p w14:paraId="326FFCCF" w14:textId="43816DE2" w:rsidR="00F47DC8" w:rsidRDefault="00F47DC8" w:rsidP="00F61B1D">
      <w:pPr>
        <w:pStyle w:val="ListParagraph"/>
        <w:numPr>
          <w:ilvl w:val="1"/>
          <w:numId w:val="45"/>
        </w:numPr>
        <w:rPr>
          <w:lang w:eastAsia="x-none"/>
        </w:rPr>
      </w:pPr>
      <w:r>
        <w:rPr>
          <w:lang w:eastAsia="x-none"/>
        </w:rPr>
        <w:t>Setup a User (Account) Modify rule to trigger a re-evaluation of user-account attribute mapping</w:t>
      </w:r>
    </w:p>
    <w:p w14:paraId="40EA07E9" w14:textId="02AE2E1D" w:rsidR="00F47DC8" w:rsidRDefault="00F47DC8" w:rsidP="00F61B1D">
      <w:pPr>
        <w:pStyle w:val="ListParagraph"/>
        <w:numPr>
          <w:ilvl w:val="1"/>
          <w:numId w:val="45"/>
        </w:numPr>
        <w:rPr>
          <w:lang w:eastAsia="x-none"/>
        </w:rPr>
      </w:pPr>
      <w:r>
        <w:rPr>
          <w:lang w:eastAsia="x-none"/>
        </w:rPr>
        <w:t>Change an account on AD and rerun the recon</w:t>
      </w:r>
    </w:p>
    <w:p w14:paraId="6F2BB68B" w14:textId="47AB0F8D" w:rsidR="00F47DC8" w:rsidRDefault="00F47DC8" w:rsidP="00F61B1D">
      <w:pPr>
        <w:pStyle w:val="ListParagraph"/>
        <w:numPr>
          <w:ilvl w:val="1"/>
          <w:numId w:val="45"/>
        </w:numPr>
        <w:rPr>
          <w:lang w:eastAsia="x-none"/>
        </w:rPr>
      </w:pPr>
      <w:r>
        <w:rPr>
          <w:lang w:eastAsia="x-none"/>
        </w:rPr>
        <w:t>Check that the custom rule has run and that the target changes have been overwritten</w:t>
      </w:r>
    </w:p>
    <w:p w14:paraId="08808166" w14:textId="53046FA8" w:rsidR="00F47DC8" w:rsidRDefault="00F47DC8" w:rsidP="00F47DC8">
      <w:pPr>
        <w:rPr>
          <w:lang w:eastAsia="x-none"/>
        </w:rPr>
      </w:pPr>
    </w:p>
    <w:p w14:paraId="6C3C6AE0" w14:textId="0740E6FA" w:rsidR="00F47DC8" w:rsidRDefault="00951C2E" w:rsidP="00F47DC8">
      <w:pPr>
        <w:rPr>
          <w:lang w:eastAsia="x-none"/>
        </w:rPr>
      </w:pPr>
      <w:r>
        <w:rPr>
          <w:lang w:eastAsia="x-none"/>
        </w:rPr>
        <w:t>With the configuration done, you should be able to demonstrate the scenario flow.</w:t>
      </w:r>
    </w:p>
    <w:p w14:paraId="61104B1A" w14:textId="62EBB94C" w:rsidR="003724A4" w:rsidRDefault="004B3FC5" w:rsidP="004B3FC5">
      <w:pPr>
        <w:pStyle w:val="Heading3"/>
      </w:pPr>
      <w:bookmarkStart w:id="22" w:name="_Toc506465447"/>
      <w:r>
        <w:t>Hints for Account Adoption Rules</w:t>
      </w:r>
      <w:bookmarkEnd w:id="22"/>
    </w:p>
    <w:p w14:paraId="68C7905E" w14:textId="77777777" w:rsidR="006928C2" w:rsidRDefault="001E6B76" w:rsidP="003D3ED0">
      <w:pPr>
        <w:rPr>
          <w:lang w:eastAsia="x-none"/>
        </w:rPr>
      </w:pPr>
      <w:r>
        <w:rPr>
          <w:lang w:eastAsia="x-none"/>
        </w:rPr>
        <w:t xml:space="preserve">The training system comes with a set of </w:t>
      </w:r>
      <w:proofErr w:type="spellStart"/>
      <w:r>
        <w:rPr>
          <w:lang w:eastAsia="x-none"/>
        </w:rPr>
        <w:t>ootb</w:t>
      </w:r>
      <w:proofErr w:type="spellEnd"/>
      <w:r>
        <w:rPr>
          <w:lang w:eastAsia="x-none"/>
        </w:rPr>
        <w:t xml:space="preserve"> account adoption rules</w:t>
      </w:r>
      <w:r w:rsidR="006928C2">
        <w:rPr>
          <w:lang w:eastAsia="x-none"/>
        </w:rPr>
        <w:t>, that will attempt to match (adopt) a new incoming account from a recon with an existing user</w:t>
      </w:r>
      <w:r>
        <w:rPr>
          <w:lang w:eastAsia="x-none"/>
        </w:rPr>
        <w:t xml:space="preserve">. </w:t>
      </w:r>
    </w:p>
    <w:p w14:paraId="01D3CC47" w14:textId="77777777" w:rsidR="006928C2" w:rsidRDefault="006928C2" w:rsidP="003D3ED0">
      <w:pPr>
        <w:rPr>
          <w:lang w:eastAsia="x-none"/>
        </w:rPr>
      </w:pPr>
    </w:p>
    <w:p w14:paraId="08308E53" w14:textId="6E4715CA" w:rsidR="004B3FC5" w:rsidRDefault="001E6B76" w:rsidP="003D3ED0">
      <w:pPr>
        <w:rPr>
          <w:lang w:eastAsia="x-none"/>
        </w:rPr>
      </w:pPr>
      <w:r>
        <w:rPr>
          <w:lang w:eastAsia="x-none"/>
        </w:rPr>
        <w:t xml:space="preserve">You should </w:t>
      </w:r>
      <w:r w:rsidR="006928C2">
        <w:rPr>
          <w:lang w:eastAsia="x-none"/>
        </w:rPr>
        <w:t>be familiar with the rules that will be run, and what logic is used to try to find a user to match based on account attributes. The rules can be found in Live Events / TARGET / ACCOUNT_CREATE.</w:t>
      </w:r>
    </w:p>
    <w:p w14:paraId="432984D7" w14:textId="2ADA0233" w:rsidR="006928C2" w:rsidRDefault="006928C2" w:rsidP="003D3ED0">
      <w:pPr>
        <w:rPr>
          <w:lang w:eastAsia="x-none"/>
        </w:rPr>
      </w:pPr>
    </w:p>
    <w:p w14:paraId="08932D0E" w14:textId="0357500F" w:rsidR="006928C2" w:rsidRDefault="006928C2" w:rsidP="003D3ED0">
      <w:pPr>
        <w:rPr>
          <w:lang w:eastAsia="x-none"/>
        </w:rPr>
      </w:pPr>
      <w:r>
        <w:rPr>
          <w:lang w:eastAsia="x-none"/>
        </w:rPr>
        <w:t xml:space="preserve">The AD data in the Windows server </w:t>
      </w:r>
      <w:r w:rsidR="000D6FA4">
        <w:rPr>
          <w:lang w:eastAsia="x-none"/>
        </w:rPr>
        <w:t xml:space="preserve">is </w:t>
      </w:r>
      <w:proofErr w:type="spellStart"/>
      <w:r w:rsidR="000D6FA4">
        <w:rPr>
          <w:lang w:eastAsia="x-none"/>
        </w:rPr>
        <w:t>basedon</w:t>
      </w:r>
      <w:proofErr w:type="spellEnd"/>
      <w:r>
        <w:rPr>
          <w:lang w:eastAsia="x-none"/>
        </w:rPr>
        <w:t xml:space="preserve"> the user data in IGI (from the old DISTRO) </w:t>
      </w:r>
      <w:r w:rsidR="000D6FA4">
        <w:rPr>
          <w:lang w:eastAsia="x-none"/>
        </w:rPr>
        <w:t xml:space="preserve">so you should get a pretty good success rate with the </w:t>
      </w:r>
      <w:proofErr w:type="spellStart"/>
      <w:r w:rsidR="000D6FA4">
        <w:rPr>
          <w:lang w:eastAsia="x-none"/>
        </w:rPr>
        <w:t>ootb</w:t>
      </w:r>
      <w:proofErr w:type="spellEnd"/>
      <w:r w:rsidR="000D6FA4">
        <w:rPr>
          <w:lang w:eastAsia="x-none"/>
        </w:rPr>
        <w:t xml:space="preserve"> rules</w:t>
      </w:r>
      <w:r w:rsidR="00951C2E">
        <w:rPr>
          <w:lang w:eastAsia="x-none"/>
        </w:rPr>
        <w:t>.</w:t>
      </w:r>
    </w:p>
    <w:p w14:paraId="380596AB" w14:textId="5101F39B" w:rsidR="004B3FC5" w:rsidRDefault="004B3FC5" w:rsidP="004B3FC5">
      <w:pPr>
        <w:pStyle w:val="Heading3"/>
      </w:pPr>
      <w:bookmarkStart w:id="23" w:name="_Toc506465448"/>
      <w:r>
        <w:t>Hints for AD Adapter and Enterprise Connector</w:t>
      </w:r>
      <w:bookmarkEnd w:id="23"/>
    </w:p>
    <w:p w14:paraId="57B026C1" w14:textId="5B435D85" w:rsidR="00D00998" w:rsidRDefault="00181C04" w:rsidP="003D3ED0">
      <w:pPr>
        <w:rPr>
          <w:lang w:eastAsia="x-none"/>
        </w:rPr>
      </w:pPr>
      <w:r>
        <w:rPr>
          <w:lang w:eastAsia="x-none"/>
        </w:rPr>
        <w:t xml:space="preserve">There is an AD Adapter </w:t>
      </w:r>
      <w:r w:rsidR="00464101">
        <w:rPr>
          <w:lang w:eastAsia="x-none"/>
        </w:rPr>
        <w:t xml:space="preserve">agent </w:t>
      </w:r>
      <w:r>
        <w:rPr>
          <w:lang w:eastAsia="x-none"/>
        </w:rPr>
        <w:t xml:space="preserve">already installed </w:t>
      </w:r>
      <w:r w:rsidR="00464101">
        <w:rPr>
          <w:lang w:eastAsia="x-none"/>
        </w:rPr>
        <w:t xml:space="preserve">and running </w:t>
      </w:r>
      <w:r>
        <w:rPr>
          <w:lang w:eastAsia="x-none"/>
        </w:rPr>
        <w:t>on the Windows Server</w:t>
      </w:r>
      <w:r w:rsidR="00464101">
        <w:rPr>
          <w:lang w:eastAsia="x-none"/>
        </w:rPr>
        <w:t xml:space="preserve"> (7.1.28) and the source files can be found in </w:t>
      </w:r>
      <w:r w:rsidR="00464101" w:rsidRPr="00464101">
        <w:rPr>
          <w:rStyle w:val="CodeChar"/>
        </w:rPr>
        <w:t>c:\studentfiles\</w:t>
      </w:r>
      <w:r w:rsidR="003852D5" w:rsidRPr="00464101">
        <w:rPr>
          <w:rStyle w:val="CodeChar"/>
        </w:rPr>
        <w:t>IGI\</w:t>
      </w:r>
      <w:r w:rsidR="00464101" w:rsidRPr="00464101">
        <w:rPr>
          <w:rStyle w:val="CodeChar"/>
        </w:rPr>
        <w:t>WinAD_Adapter_7.1.28</w:t>
      </w:r>
      <w:r w:rsidR="007A60D9">
        <w:rPr>
          <w:lang w:eastAsia="x-none"/>
        </w:rPr>
        <w:t>.</w:t>
      </w:r>
      <w:r w:rsidR="00464101">
        <w:rPr>
          <w:lang w:eastAsia="x-none"/>
        </w:rPr>
        <w:t xml:space="preserve"> You do not need to anything more to the agent.</w:t>
      </w:r>
    </w:p>
    <w:p w14:paraId="6CC10042" w14:textId="77777777" w:rsidR="00D00998" w:rsidRDefault="00D00998" w:rsidP="003D3ED0">
      <w:pPr>
        <w:rPr>
          <w:lang w:eastAsia="x-none"/>
        </w:rPr>
      </w:pPr>
    </w:p>
    <w:p w14:paraId="730FEB14" w14:textId="3E85900C" w:rsidR="009F7061" w:rsidRDefault="00464101" w:rsidP="00464101">
      <w:pPr>
        <w:pStyle w:val="Note"/>
      </w:pPr>
      <w:r>
        <w:t>Installation of a new AD Adapter agent is almost trivial – the SetupAD64 executable is run and walks through the install. If you want to re-install the agent, make sure to uninstall the old one first.</w:t>
      </w:r>
    </w:p>
    <w:p w14:paraId="1E65CD19" w14:textId="77777777" w:rsidR="00464101" w:rsidRDefault="00464101" w:rsidP="003D3ED0">
      <w:pPr>
        <w:rPr>
          <w:lang w:eastAsia="x-none"/>
        </w:rPr>
      </w:pPr>
    </w:p>
    <w:p w14:paraId="314796C3" w14:textId="74B2C8A3" w:rsidR="004B3FC5" w:rsidRDefault="009F7061" w:rsidP="003D3ED0">
      <w:pPr>
        <w:rPr>
          <w:lang w:eastAsia="x-none"/>
        </w:rPr>
      </w:pPr>
      <w:r>
        <w:rPr>
          <w:lang w:eastAsia="x-none"/>
        </w:rPr>
        <w:t xml:space="preserve">You can see the agent version by opening </w:t>
      </w:r>
      <w:r w:rsidRPr="00AF6A44">
        <w:rPr>
          <w:rStyle w:val="CodeChar"/>
        </w:rPr>
        <w:t>C:\Program Files\IBM\ISIM\Agents\</w:t>
      </w:r>
      <w:proofErr w:type="spellStart"/>
      <w:r w:rsidRPr="00AF6A44">
        <w:rPr>
          <w:rStyle w:val="CodeChar"/>
        </w:rPr>
        <w:t>ADAgent</w:t>
      </w:r>
      <w:proofErr w:type="spellEnd"/>
      <w:r w:rsidRPr="00AF6A44">
        <w:rPr>
          <w:rStyle w:val="CodeChar"/>
        </w:rPr>
        <w:t>\log\WinADAgent.log</w:t>
      </w:r>
      <w:r>
        <w:rPr>
          <w:lang w:eastAsia="x-none"/>
        </w:rPr>
        <w:t xml:space="preserve">. </w:t>
      </w:r>
      <w:r w:rsidR="00AF6A44">
        <w:rPr>
          <w:lang w:eastAsia="x-none"/>
        </w:rPr>
        <w:t xml:space="preserve">You could also use a command window, go to the </w:t>
      </w:r>
      <w:r w:rsidR="00AF6A44" w:rsidRPr="00AF6A44">
        <w:rPr>
          <w:rStyle w:val="CodeChar"/>
        </w:rPr>
        <w:t>C:\Program Files\IBM\ISIM\Agents\</w:t>
      </w:r>
      <w:proofErr w:type="spellStart"/>
      <w:r w:rsidR="00AF6A44" w:rsidRPr="00AF6A44">
        <w:rPr>
          <w:rStyle w:val="CodeChar"/>
        </w:rPr>
        <w:t>ADAgent</w:t>
      </w:r>
      <w:proofErr w:type="spellEnd"/>
      <w:r w:rsidR="00AF6A44" w:rsidRPr="00AF6A44">
        <w:rPr>
          <w:rStyle w:val="CodeChar"/>
        </w:rPr>
        <w:t>\bin</w:t>
      </w:r>
      <w:r w:rsidR="00AF6A44">
        <w:rPr>
          <w:lang w:eastAsia="x-none"/>
        </w:rPr>
        <w:t xml:space="preserve"> directory and run </w:t>
      </w:r>
      <w:r w:rsidR="00AF6A44" w:rsidRPr="00AF6A44">
        <w:rPr>
          <w:rStyle w:val="CodeChar"/>
        </w:rPr>
        <w:t xml:space="preserve">agentCfg.exe -ag </w:t>
      </w:r>
      <w:proofErr w:type="spellStart"/>
      <w:r w:rsidR="00AF6A44" w:rsidRPr="00AF6A44">
        <w:rPr>
          <w:rStyle w:val="CodeChar"/>
        </w:rPr>
        <w:t>ADAgent</w:t>
      </w:r>
      <w:proofErr w:type="spellEnd"/>
      <w:r w:rsidR="00AF6A44">
        <w:rPr>
          <w:lang w:eastAsia="x-none"/>
        </w:rPr>
        <w:t xml:space="preserve"> (password is </w:t>
      </w:r>
      <w:r w:rsidR="00AF6A44" w:rsidRPr="00AF6A44">
        <w:rPr>
          <w:rStyle w:val="CodeChar"/>
        </w:rPr>
        <w:t>Passw0rd</w:t>
      </w:r>
      <w:r w:rsidR="00AF6A44">
        <w:rPr>
          <w:lang w:eastAsia="x-none"/>
        </w:rPr>
        <w:t>), option A.</w:t>
      </w:r>
    </w:p>
    <w:p w14:paraId="09C818DE" w14:textId="5C6EB5AB" w:rsidR="00951C2E" w:rsidRDefault="00951C2E" w:rsidP="003D3ED0">
      <w:pPr>
        <w:rPr>
          <w:lang w:eastAsia="x-none"/>
        </w:rPr>
      </w:pPr>
    </w:p>
    <w:p w14:paraId="573965D9" w14:textId="328B972B" w:rsidR="00AF6A44" w:rsidRDefault="00951C2E" w:rsidP="003D3ED0">
      <w:pPr>
        <w:rPr>
          <w:rStyle w:val="CodeChar"/>
          <w:lang w:val="en-US"/>
        </w:rPr>
      </w:pPr>
      <w:r>
        <w:rPr>
          <w:lang w:eastAsia="x-none"/>
        </w:rPr>
        <w:t xml:space="preserve">You will need to import the </w:t>
      </w:r>
      <w:r w:rsidR="00D00998">
        <w:rPr>
          <w:lang w:eastAsia="x-none"/>
        </w:rPr>
        <w:t>7.1.28 adapter</w:t>
      </w:r>
      <w:r>
        <w:rPr>
          <w:lang w:eastAsia="x-none"/>
        </w:rPr>
        <w:t xml:space="preserve"> profile into the IGI Ente</w:t>
      </w:r>
      <w:r w:rsidR="003852D5">
        <w:rPr>
          <w:lang w:eastAsia="x-none"/>
        </w:rPr>
        <w:t>r</w:t>
      </w:r>
      <w:r>
        <w:rPr>
          <w:lang w:eastAsia="x-none"/>
        </w:rPr>
        <w:t xml:space="preserve">prise Connector module. </w:t>
      </w:r>
      <w:r w:rsidR="00464101">
        <w:rPr>
          <w:lang w:eastAsia="x-none"/>
        </w:rPr>
        <w:t xml:space="preserve">The jar file, ADprofile.jar, is in </w:t>
      </w:r>
      <w:r w:rsidR="00464101" w:rsidRPr="00464101">
        <w:rPr>
          <w:rStyle w:val="CodeChar"/>
        </w:rPr>
        <w:t>c:\studentfiles\IGI\WinAD_Adapter_7.1.28</w:t>
      </w:r>
      <w:r w:rsidR="00464101">
        <w:rPr>
          <w:rStyle w:val="CodeChar"/>
          <w:lang w:val="en-US"/>
        </w:rPr>
        <w:t>.</w:t>
      </w:r>
    </w:p>
    <w:p w14:paraId="7CA94F2B" w14:textId="064F237B" w:rsidR="008A5AAB" w:rsidRDefault="008A5AAB" w:rsidP="003D3ED0">
      <w:pPr>
        <w:rPr>
          <w:lang w:eastAsia="x-none"/>
        </w:rPr>
      </w:pPr>
    </w:p>
    <w:p w14:paraId="7A4C6EAF" w14:textId="05F4845A" w:rsidR="00464101" w:rsidRDefault="00464101" w:rsidP="00464101">
      <w:pPr>
        <w:pStyle w:val="Note"/>
      </w:pPr>
      <w:r>
        <w:lastRenderedPageBreak/>
        <w:t xml:space="preserve">Reminder – if you’re starting up the IGI VA and data server after they have been suspended, make sure to </w:t>
      </w:r>
      <w:proofErr w:type="spellStart"/>
      <w:r>
        <w:t>synchronise</w:t>
      </w:r>
      <w:proofErr w:type="spellEnd"/>
      <w:r>
        <w:t xml:space="preserve"> the VA date/time (set the “Time Drift” issue in the Lab Setup Guide).</w:t>
      </w:r>
    </w:p>
    <w:p w14:paraId="4CD15CCD" w14:textId="77777777" w:rsidR="00464101" w:rsidRDefault="00464101" w:rsidP="003D3ED0">
      <w:pPr>
        <w:rPr>
          <w:lang w:eastAsia="x-none"/>
        </w:rPr>
      </w:pPr>
    </w:p>
    <w:p w14:paraId="2510C6BB" w14:textId="613F19E5" w:rsidR="008A5AAB" w:rsidRDefault="008A5AAB" w:rsidP="003D3ED0">
      <w:pPr>
        <w:rPr>
          <w:lang w:eastAsia="x-none"/>
        </w:rPr>
      </w:pPr>
      <w:r>
        <w:rPr>
          <w:lang w:eastAsia="x-none"/>
        </w:rPr>
        <w:t>Using the new profile, you can create a connector. The Connector Details are:</w:t>
      </w:r>
    </w:p>
    <w:p w14:paraId="651CE21C" w14:textId="614A937A" w:rsidR="008A5AAB" w:rsidRDefault="008A5AAB" w:rsidP="00F61B1D">
      <w:pPr>
        <w:pStyle w:val="ListParagraph"/>
        <w:numPr>
          <w:ilvl w:val="0"/>
          <w:numId w:val="46"/>
        </w:numPr>
        <w:rPr>
          <w:lang w:eastAsia="x-none"/>
        </w:rPr>
      </w:pPr>
      <w:r>
        <w:rPr>
          <w:lang w:eastAsia="x-none"/>
        </w:rPr>
        <w:t>Name: whatever</w:t>
      </w:r>
    </w:p>
    <w:p w14:paraId="05088BB6" w14:textId="5F723FD1" w:rsidR="008A5AAB" w:rsidRDefault="008A5AAB" w:rsidP="00F61B1D">
      <w:pPr>
        <w:pStyle w:val="ListParagraph"/>
        <w:numPr>
          <w:ilvl w:val="0"/>
          <w:numId w:val="46"/>
        </w:numPr>
        <w:rPr>
          <w:lang w:eastAsia="x-none"/>
        </w:rPr>
      </w:pPr>
      <w:r>
        <w:rPr>
          <w:lang w:eastAsia="x-none"/>
        </w:rPr>
        <w:t>Profile Type: Identity Brokerage</w:t>
      </w:r>
    </w:p>
    <w:p w14:paraId="3D072193" w14:textId="54926CB8" w:rsidR="008A5AAB" w:rsidRDefault="008A5AAB" w:rsidP="00F61B1D">
      <w:pPr>
        <w:pStyle w:val="ListParagraph"/>
        <w:numPr>
          <w:ilvl w:val="0"/>
          <w:numId w:val="46"/>
        </w:numPr>
        <w:rPr>
          <w:lang w:eastAsia="x-none"/>
        </w:rPr>
      </w:pPr>
      <w:r>
        <w:rPr>
          <w:lang w:eastAsia="x-none"/>
        </w:rPr>
        <w:t>Profile: Active Directory Profile (if it doesn’t show, the profile wasn’t imported correctly)</w:t>
      </w:r>
    </w:p>
    <w:p w14:paraId="1061B832" w14:textId="35376A82" w:rsidR="008A5AAB" w:rsidRDefault="008A5AAB" w:rsidP="00F61B1D">
      <w:pPr>
        <w:pStyle w:val="ListParagraph"/>
        <w:numPr>
          <w:ilvl w:val="0"/>
          <w:numId w:val="46"/>
        </w:numPr>
        <w:rPr>
          <w:lang w:eastAsia="x-none"/>
        </w:rPr>
      </w:pPr>
      <w:r>
        <w:rPr>
          <w:lang w:eastAsia="x-none"/>
        </w:rPr>
        <w:t>Entity: Account (this is fixed for this profile)</w:t>
      </w:r>
    </w:p>
    <w:p w14:paraId="29FDC589" w14:textId="3D42A75A" w:rsidR="008A5AAB" w:rsidRDefault="008A5AAB" w:rsidP="00F61B1D">
      <w:pPr>
        <w:pStyle w:val="ListParagraph"/>
        <w:numPr>
          <w:ilvl w:val="0"/>
          <w:numId w:val="46"/>
        </w:numPr>
        <w:rPr>
          <w:lang w:eastAsia="x-none"/>
        </w:rPr>
      </w:pPr>
      <w:r>
        <w:rPr>
          <w:lang w:eastAsia="x-none"/>
        </w:rPr>
        <w:t>Tracing: up to you</w:t>
      </w:r>
    </w:p>
    <w:p w14:paraId="4A94B108" w14:textId="3BE5910B" w:rsidR="008A5AAB" w:rsidRDefault="008A5AAB" w:rsidP="003D3ED0">
      <w:pPr>
        <w:rPr>
          <w:lang w:eastAsia="x-none"/>
        </w:rPr>
      </w:pPr>
    </w:p>
    <w:p w14:paraId="70FA24BD" w14:textId="251472A9" w:rsidR="001C52B9" w:rsidRDefault="001C52B9" w:rsidP="003D3ED0">
      <w:pPr>
        <w:rPr>
          <w:lang w:eastAsia="x-none"/>
        </w:rPr>
      </w:pPr>
      <w:r>
        <w:rPr>
          <w:lang w:eastAsia="x-none"/>
        </w:rPr>
        <w:t>The connector needs to use both Read-From and Write-To channels.</w:t>
      </w:r>
    </w:p>
    <w:p w14:paraId="595112DB" w14:textId="77777777" w:rsidR="001C52B9" w:rsidRDefault="001C52B9" w:rsidP="003D3ED0">
      <w:pPr>
        <w:rPr>
          <w:lang w:eastAsia="x-none"/>
        </w:rPr>
      </w:pPr>
    </w:p>
    <w:p w14:paraId="68AE8F1C" w14:textId="360C1484" w:rsidR="008A5AAB" w:rsidRDefault="008A5AAB" w:rsidP="003D3ED0">
      <w:pPr>
        <w:rPr>
          <w:lang w:eastAsia="x-none"/>
        </w:rPr>
      </w:pPr>
      <w:r>
        <w:rPr>
          <w:lang w:eastAsia="x-none"/>
        </w:rPr>
        <w:t>The Driver Configuration settings for the Active Directory Service are:</w:t>
      </w:r>
    </w:p>
    <w:p w14:paraId="087BD337" w14:textId="1B472E4B" w:rsidR="008A5AAB" w:rsidRDefault="008A5AAB" w:rsidP="00F61B1D">
      <w:pPr>
        <w:pStyle w:val="ListParagraph"/>
        <w:numPr>
          <w:ilvl w:val="0"/>
          <w:numId w:val="47"/>
        </w:numPr>
        <w:rPr>
          <w:lang w:eastAsia="x-none"/>
        </w:rPr>
      </w:pPr>
      <w:r>
        <w:rPr>
          <w:lang w:eastAsia="x-none"/>
        </w:rPr>
        <w:t>URL: http://192.168.42.</w:t>
      </w:r>
      <w:r w:rsidR="00464101">
        <w:rPr>
          <w:lang w:eastAsia="x-none"/>
        </w:rPr>
        <w:t>69</w:t>
      </w:r>
      <w:r>
        <w:rPr>
          <w:lang w:eastAsia="x-none"/>
        </w:rPr>
        <w:t>:45580</w:t>
      </w:r>
    </w:p>
    <w:p w14:paraId="2C6DF33B" w14:textId="76E16F76" w:rsidR="008A5AAB" w:rsidRDefault="008A5AAB" w:rsidP="00F61B1D">
      <w:pPr>
        <w:pStyle w:val="ListParagraph"/>
        <w:numPr>
          <w:ilvl w:val="0"/>
          <w:numId w:val="47"/>
        </w:numPr>
        <w:rPr>
          <w:lang w:eastAsia="x-none"/>
        </w:rPr>
      </w:pPr>
      <w:r>
        <w:rPr>
          <w:lang w:eastAsia="x-none"/>
        </w:rPr>
        <w:t xml:space="preserve">User ID: </w:t>
      </w:r>
      <w:r w:rsidR="00464101">
        <w:rPr>
          <w:lang w:eastAsia="x-none"/>
        </w:rPr>
        <w:t>agent</w:t>
      </w:r>
    </w:p>
    <w:p w14:paraId="03B798A3" w14:textId="5B30E458" w:rsidR="008A5AAB" w:rsidRDefault="008A5AAB" w:rsidP="00F61B1D">
      <w:pPr>
        <w:pStyle w:val="ListParagraph"/>
        <w:numPr>
          <w:ilvl w:val="0"/>
          <w:numId w:val="47"/>
        </w:numPr>
        <w:rPr>
          <w:lang w:eastAsia="x-none"/>
        </w:rPr>
      </w:pPr>
      <w:r>
        <w:rPr>
          <w:lang w:eastAsia="x-none"/>
        </w:rPr>
        <w:t xml:space="preserve">Password: </w:t>
      </w:r>
      <w:r w:rsidR="00464101">
        <w:rPr>
          <w:lang w:eastAsia="x-none"/>
        </w:rPr>
        <w:t>agent</w:t>
      </w:r>
    </w:p>
    <w:p w14:paraId="552BE82A" w14:textId="1C7F8481" w:rsidR="008A5AAB" w:rsidRDefault="008A5AAB" w:rsidP="003D3ED0">
      <w:pPr>
        <w:rPr>
          <w:lang w:eastAsia="x-none"/>
        </w:rPr>
      </w:pPr>
    </w:p>
    <w:p w14:paraId="630B0ACC" w14:textId="284F6666" w:rsidR="001C52B9" w:rsidRDefault="001C52B9" w:rsidP="003D3ED0">
      <w:pPr>
        <w:rPr>
          <w:lang w:eastAsia="x-none"/>
        </w:rPr>
      </w:pPr>
      <w:r>
        <w:rPr>
          <w:lang w:eastAsia="x-none"/>
        </w:rPr>
        <w:t>“Test Connection” is your friend!</w:t>
      </w:r>
    </w:p>
    <w:p w14:paraId="50BFBD14" w14:textId="77777777" w:rsidR="001C52B9" w:rsidRDefault="001C52B9" w:rsidP="003D3ED0">
      <w:pPr>
        <w:rPr>
          <w:lang w:eastAsia="x-none"/>
        </w:rPr>
      </w:pPr>
    </w:p>
    <w:p w14:paraId="6C803757" w14:textId="51F8EE71" w:rsidR="008C787B" w:rsidRDefault="001C52B9" w:rsidP="003D3ED0">
      <w:pPr>
        <w:rPr>
          <w:lang w:eastAsia="x-none"/>
        </w:rPr>
      </w:pPr>
      <w:r>
        <w:rPr>
          <w:lang w:eastAsia="x-none"/>
        </w:rPr>
        <w:t xml:space="preserve">Before running the recon, setup the </w:t>
      </w:r>
      <w:r w:rsidR="008C787B">
        <w:rPr>
          <w:lang w:eastAsia="x-none"/>
        </w:rPr>
        <w:t>Channel-</w:t>
      </w:r>
      <w:r>
        <w:rPr>
          <w:lang w:eastAsia="x-none"/>
        </w:rPr>
        <w:t>Read</w:t>
      </w:r>
      <w:r w:rsidR="008C787B">
        <w:rPr>
          <w:lang w:eastAsia="x-none"/>
        </w:rPr>
        <w:t xml:space="preserve"> </w:t>
      </w:r>
      <w:proofErr w:type="gramStart"/>
      <w:r>
        <w:rPr>
          <w:lang w:eastAsia="x-none"/>
        </w:rPr>
        <w:t>From</w:t>
      </w:r>
      <w:proofErr w:type="gramEnd"/>
      <w:r>
        <w:rPr>
          <w:lang w:eastAsia="x-none"/>
        </w:rPr>
        <w:t xml:space="preserve"> and </w:t>
      </w:r>
      <w:r w:rsidR="008C787B">
        <w:rPr>
          <w:lang w:eastAsia="x-none"/>
        </w:rPr>
        <w:t xml:space="preserve">Channel-Write </w:t>
      </w:r>
      <w:r>
        <w:rPr>
          <w:lang w:eastAsia="x-none"/>
        </w:rPr>
        <w:t xml:space="preserve">To mapping in the Enterprise Connector module. </w:t>
      </w:r>
      <w:r w:rsidR="008C787B">
        <w:rPr>
          <w:lang w:eastAsia="x-none"/>
        </w:rPr>
        <w:t xml:space="preserve">Obviously, Channel Write To mapping isn’t important yet, but it’s convenient to do it now. </w:t>
      </w:r>
    </w:p>
    <w:p w14:paraId="3390B2A9" w14:textId="77777777" w:rsidR="008C787B" w:rsidRDefault="008C787B" w:rsidP="003D3ED0">
      <w:pPr>
        <w:rPr>
          <w:lang w:eastAsia="x-none"/>
        </w:rPr>
      </w:pPr>
    </w:p>
    <w:p w14:paraId="285169B8" w14:textId="7F8D7054" w:rsidR="00464101" w:rsidRDefault="001C52B9" w:rsidP="003D3ED0">
      <w:pPr>
        <w:rPr>
          <w:lang w:eastAsia="x-none"/>
        </w:rPr>
      </w:pPr>
      <w:r>
        <w:rPr>
          <w:lang w:eastAsia="x-none"/>
        </w:rPr>
        <w:t xml:space="preserve">The </w:t>
      </w:r>
      <w:r w:rsidR="008C787B">
        <w:rPr>
          <w:lang w:eastAsia="x-none"/>
        </w:rPr>
        <w:t xml:space="preserve">Channel-Read </w:t>
      </w:r>
      <w:r>
        <w:rPr>
          <w:lang w:eastAsia="x-none"/>
        </w:rPr>
        <w:t>From mapping should include:</w:t>
      </w:r>
    </w:p>
    <w:p w14:paraId="5E213B1C" w14:textId="35EFA6A4" w:rsidR="001C52B9" w:rsidRDefault="001C52B9" w:rsidP="003D3ED0">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8C787B" w:rsidRPr="008C787B" w14:paraId="5646967C" w14:textId="77777777" w:rsidTr="00C1142A">
        <w:trPr>
          <w:cnfStyle w:val="100000000000" w:firstRow="1" w:lastRow="0" w:firstColumn="0" w:lastColumn="0" w:oddVBand="0" w:evenVBand="0" w:oddHBand="0" w:evenHBand="0" w:firstRowFirstColumn="0" w:firstRowLastColumn="0" w:lastRowFirstColumn="0" w:lastRowLastColumn="0"/>
        </w:trPr>
        <w:tc>
          <w:tcPr>
            <w:tcW w:w="3245" w:type="dxa"/>
          </w:tcPr>
          <w:p w14:paraId="31301408" w14:textId="04F39B81" w:rsidR="008C787B" w:rsidRPr="008C787B" w:rsidRDefault="008C787B" w:rsidP="003D3ED0">
            <w:pPr>
              <w:rPr>
                <w:b w:val="0"/>
                <w:i/>
                <w:lang w:eastAsia="x-none"/>
              </w:rPr>
            </w:pPr>
            <w:r w:rsidRPr="008C787B">
              <w:rPr>
                <w:b w:val="0"/>
                <w:i/>
                <w:lang w:eastAsia="x-none"/>
              </w:rPr>
              <w:t>IGI Account Attribute</w:t>
            </w:r>
          </w:p>
        </w:tc>
        <w:tc>
          <w:tcPr>
            <w:tcW w:w="3245" w:type="dxa"/>
          </w:tcPr>
          <w:p w14:paraId="1C7D3D1E" w14:textId="7C2942D5" w:rsidR="008C787B" w:rsidRPr="008C787B" w:rsidRDefault="008C787B" w:rsidP="003D3ED0">
            <w:pPr>
              <w:rPr>
                <w:b w:val="0"/>
                <w:i/>
                <w:lang w:eastAsia="x-none"/>
              </w:rPr>
            </w:pPr>
            <w:r w:rsidRPr="008C787B">
              <w:rPr>
                <w:b w:val="0"/>
                <w:i/>
                <w:lang w:eastAsia="x-none"/>
              </w:rPr>
              <w:t xml:space="preserve">Mapped </w:t>
            </w:r>
            <w:r w:rsidR="00C1142A">
              <w:rPr>
                <w:b w:val="0"/>
                <w:i/>
                <w:lang w:eastAsia="x-none"/>
              </w:rPr>
              <w:t xml:space="preserve">(Target) </w:t>
            </w:r>
            <w:r w:rsidRPr="008C787B">
              <w:rPr>
                <w:b w:val="0"/>
                <w:i/>
                <w:lang w:eastAsia="x-none"/>
              </w:rPr>
              <w:t>Attribute</w:t>
            </w:r>
          </w:p>
        </w:tc>
        <w:tc>
          <w:tcPr>
            <w:tcW w:w="3246" w:type="dxa"/>
          </w:tcPr>
          <w:p w14:paraId="0B9E62F2" w14:textId="7B3DA25F" w:rsidR="008C787B" w:rsidRPr="008C787B" w:rsidRDefault="008C787B" w:rsidP="003D3ED0">
            <w:pPr>
              <w:rPr>
                <w:b w:val="0"/>
                <w:i/>
                <w:lang w:eastAsia="x-none"/>
              </w:rPr>
            </w:pPr>
            <w:r w:rsidRPr="008C787B">
              <w:rPr>
                <w:b w:val="0"/>
                <w:i/>
                <w:lang w:eastAsia="x-none"/>
              </w:rPr>
              <w:t>Comments</w:t>
            </w:r>
          </w:p>
        </w:tc>
      </w:tr>
      <w:tr w:rsidR="008C787B" w14:paraId="75AC524C" w14:textId="77777777" w:rsidTr="00C1142A">
        <w:tc>
          <w:tcPr>
            <w:tcW w:w="3245" w:type="dxa"/>
          </w:tcPr>
          <w:p w14:paraId="6D07F234" w14:textId="148D2D56" w:rsidR="008C787B" w:rsidRDefault="008C787B" w:rsidP="003D3ED0">
            <w:pPr>
              <w:rPr>
                <w:lang w:eastAsia="x-none"/>
              </w:rPr>
            </w:pPr>
            <w:r>
              <w:rPr>
                <w:lang w:eastAsia="x-none"/>
              </w:rPr>
              <w:t>CODE*</w:t>
            </w:r>
          </w:p>
        </w:tc>
        <w:tc>
          <w:tcPr>
            <w:tcW w:w="3245" w:type="dxa"/>
          </w:tcPr>
          <w:p w14:paraId="64E3A8F4" w14:textId="425448F4" w:rsidR="008C787B" w:rsidRDefault="008C787B" w:rsidP="003D3ED0">
            <w:pPr>
              <w:rPr>
                <w:lang w:eastAsia="x-none"/>
              </w:rPr>
            </w:pPr>
            <w:proofErr w:type="spellStart"/>
            <w:r>
              <w:rPr>
                <w:lang w:eastAsia="x-none"/>
              </w:rPr>
              <w:t>eruid</w:t>
            </w:r>
            <w:proofErr w:type="spellEnd"/>
          </w:p>
        </w:tc>
        <w:tc>
          <w:tcPr>
            <w:tcW w:w="3246" w:type="dxa"/>
          </w:tcPr>
          <w:p w14:paraId="0CD5806B" w14:textId="62E5E629" w:rsidR="008C787B" w:rsidRDefault="008C787B" w:rsidP="003D3ED0">
            <w:pPr>
              <w:rPr>
                <w:lang w:eastAsia="x-none"/>
              </w:rPr>
            </w:pPr>
            <w:r>
              <w:rPr>
                <w:lang w:eastAsia="x-none"/>
              </w:rPr>
              <w:t>Default mapping</w:t>
            </w:r>
          </w:p>
        </w:tc>
      </w:tr>
      <w:tr w:rsidR="008C787B" w14:paraId="12392B3D" w14:textId="77777777" w:rsidTr="00C1142A">
        <w:tc>
          <w:tcPr>
            <w:tcW w:w="3245" w:type="dxa"/>
          </w:tcPr>
          <w:p w14:paraId="6EDE2E1C" w14:textId="603179DC" w:rsidR="008C787B" w:rsidRDefault="008C787B" w:rsidP="003D3ED0">
            <w:pPr>
              <w:rPr>
                <w:lang w:eastAsia="x-none"/>
              </w:rPr>
            </w:pPr>
            <w:r>
              <w:rPr>
                <w:lang w:eastAsia="x-none"/>
              </w:rPr>
              <w:t>DISPLAY_NAME</w:t>
            </w:r>
          </w:p>
        </w:tc>
        <w:tc>
          <w:tcPr>
            <w:tcW w:w="3245" w:type="dxa"/>
          </w:tcPr>
          <w:p w14:paraId="5C9BD5CA" w14:textId="351F7883" w:rsidR="008C787B" w:rsidRDefault="008C787B" w:rsidP="003D3ED0">
            <w:pPr>
              <w:rPr>
                <w:lang w:eastAsia="x-none"/>
              </w:rPr>
            </w:pPr>
            <w:proofErr w:type="spellStart"/>
            <w:r>
              <w:rPr>
                <w:lang w:eastAsia="x-none"/>
              </w:rPr>
              <w:t>erADDisplayName</w:t>
            </w:r>
            <w:proofErr w:type="spellEnd"/>
          </w:p>
        </w:tc>
        <w:tc>
          <w:tcPr>
            <w:tcW w:w="3246" w:type="dxa"/>
          </w:tcPr>
          <w:p w14:paraId="61659CB1" w14:textId="2E583C27" w:rsidR="008C787B" w:rsidRDefault="008C787B" w:rsidP="003D3ED0">
            <w:pPr>
              <w:rPr>
                <w:lang w:eastAsia="x-none"/>
              </w:rPr>
            </w:pPr>
            <w:r>
              <w:rPr>
                <w:lang w:eastAsia="x-none"/>
              </w:rPr>
              <w:t>Default mapping</w:t>
            </w:r>
          </w:p>
        </w:tc>
      </w:tr>
      <w:tr w:rsidR="008C787B" w14:paraId="1559B212" w14:textId="77777777" w:rsidTr="00C1142A">
        <w:tc>
          <w:tcPr>
            <w:tcW w:w="3245" w:type="dxa"/>
          </w:tcPr>
          <w:p w14:paraId="6FF91837" w14:textId="02F67740" w:rsidR="008C787B" w:rsidRDefault="008C787B" w:rsidP="003D3ED0">
            <w:pPr>
              <w:rPr>
                <w:lang w:eastAsia="x-none"/>
              </w:rPr>
            </w:pPr>
            <w:r>
              <w:rPr>
                <w:lang w:eastAsia="x-none"/>
              </w:rPr>
              <w:t>DN</w:t>
            </w:r>
          </w:p>
        </w:tc>
        <w:tc>
          <w:tcPr>
            <w:tcW w:w="3245" w:type="dxa"/>
          </w:tcPr>
          <w:p w14:paraId="4222FA9B" w14:textId="4B7C6E80" w:rsidR="008C787B" w:rsidRDefault="008C787B" w:rsidP="003D3ED0">
            <w:pPr>
              <w:rPr>
                <w:lang w:eastAsia="x-none"/>
              </w:rPr>
            </w:pPr>
            <w:proofErr w:type="spellStart"/>
            <w:r>
              <w:rPr>
                <w:lang w:eastAsia="x-none"/>
              </w:rPr>
              <w:t>erADDistinguishedName</w:t>
            </w:r>
            <w:proofErr w:type="spellEnd"/>
          </w:p>
        </w:tc>
        <w:tc>
          <w:tcPr>
            <w:tcW w:w="3246" w:type="dxa"/>
          </w:tcPr>
          <w:p w14:paraId="52F4D344" w14:textId="5F5B8822" w:rsidR="008C787B" w:rsidRDefault="008C787B" w:rsidP="003D3ED0">
            <w:pPr>
              <w:rPr>
                <w:lang w:eastAsia="x-none"/>
              </w:rPr>
            </w:pPr>
            <w:r>
              <w:rPr>
                <w:lang w:eastAsia="x-none"/>
              </w:rPr>
              <w:t>Default mapping</w:t>
            </w:r>
          </w:p>
        </w:tc>
      </w:tr>
      <w:tr w:rsidR="008C787B" w14:paraId="0804B9B8" w14:textId="77777777" w:rsidTr="00C1142A">
        <w:tc>
          <w:tcPr>
            <w:tcW w:w="3245" w:type="dxa"/>
          </w:tcPr>
          <w:p w14:paraId="0657DEE5" w14:textId="3DBBEAB0" w:rsidR="008C787B" w:rsidRDefault="008C787B" w:rsidP="003D3ED0">
            <w:pPr>
              <w:rPr>
                <w:lang w:eastAsia="x-none"/>
              </w:rPr>
            </w:pPr>
            <w:r>
              <w:rPr>
                <w:lang w:eastAsia="x-none"/>
              </w:rPr>
              <w:t>EMAIL</w:t>
            </w:r>
          </w:p>
        </w:tc>
        <w:tc>
          <w:tcPr>
            <w:tcW w:w="3245" w:type="dxa"/>
          </w:tcPr>
          <w:p w14:paraId="740E9BFA" w14:textId="63F46978" w:rsidR="008C787B" w:rsidRDefault="008C787B" w:rsidP="003D3ED0">
            <w:pPr>
              <w:rPr>
                <w:lang w:eastAsia="x-none"/>
              </w:rPr>
            </w:pPr>
            <w:r>
              <w:rPr>
                <w:lang w:eastAsia="x-none"/>
              </w:rPr>
              <w:t>mail</w:t>
            </w:r>
          </w:p>
        </w:tc>
        <w:tc>
          <w:tcPr>
            <w:tcW w:w="3246" w:type="dxa"/>
          </w:tcPr>
          <w:p w14:paraId="6F82CD23" w14:textId="4AE46273" w:rsidR="008C787B" w:rsidRDefault="008C787B" w:rsidP="003D3ED0">
            <w:pPr>
              <w:rPr>
                <w:lang w:eastAsia="x-none"/>
              </w:rPr>
            </w:pPr>
            <w:r>
              <w:rPr>
                <w:lang w:eastAsia="x-none"/>
              </w:rPr>
              <w:t>Default mapping</w:t>
            </w:r>
          </w:p>
        </w:tc>
      </w:tr>
      <w:tr w:rsidR="008C787B" w14:paraId="3B2CC0EE" w14:textId="77777777" w:rsidTr="00C1142A">
        <w:tc>
          <w:tcPr>
            <w:tcW w:w="3245" w:type="dxa"/>
          </w:tcPr>
          <w:p w14:paraId="3A3B37A4" w14:textId="1A4B7808" w:rsidR="008C787B" w:rsidRDefault="008C787B" w:rsidP="003D3ED0">
            <w:pPr>
              <w:rPr>
                <w:lang w:eastAsia="x-none"/>
              </w:rPr>
            </w:pPr>
            <w:r>
              <w:rPr>
                <w:lang w:eastAsia="x-none"/>
              </w:rPr>
              <w:t>EXPIRE</w:t>
            </w:r>
          </w:p>
        </w:tc>
        <w:tc>
          <w:tcPr>
            <w:tcW w:w="3245" w:type="dxa"/>
          </w:tcPr>
          <w:p w14:paraId="0CD260DA" w14:textId="0FC0CBF6" w:rsidR="008C787B" w:rsidRDefault="008C787B" w:rsidP="003D3ED0">
            <w:pPr>
              <w:rPr>
                <w:lang w:eastAsia="x-none"/>
              </w:rPr>
            </w:pPr>
            <w:proofErr w:type="spellStart"/>
            <w:r>
              <w:rPr>
                <w:lang w:eastAsia="x-none"/>
              </w:rPr>
              <w:t>erADExpirationDate</w:t>
            </w:r>
            <w:proofErr w:type="spellEnd"/>
          </w:p>
        </w:tc>
        <w:tc>
          <w:tcPr>
            <w:tcW w:w="3246" w:type="dxa"/>
          </w:tcPr>
          <w:p w14:paraId="7DDA4F9A" w14:textId="529BF09B" w:rsidR="008C787B" w:rsidRDefault="008C787B" w:rsidP="003D3ED0">
            <w:pPr>
              <w:rPr>
                <w:lang w:eastAsia="x-none"/>
              </w:rPr>
            </w:pPr>
            <w:r>
              <w:rPr>
                <w:lang w:eastAsia="x-none"/>
              </w:rPr>
              <w:t>Default mapping</w:t>
            </w:r>
          </w:p>
        </w:tc>
      </w:tr>
      <w:tr w:rsidR="008C787B" w14:paraId="3EB1184C" w14:textId="77777777" w:rsidTr="00C1142A">
        <w:tc>
          <w:tcPr>
            <w:tcW w:w="3245" w:type="dxa"/>
          </w:tcPr>
          <w:p w14:paraId="51E92B4A" w14:textId="638CA562" w:rsidR="008C787B" w:rsidRDefault="008C787B" w:rsidP="003D3ED0">
            <w:pPr>
              <w:rPr>
                <w:lang w:eastAsia="x-none"/>
              </w:rPr>
            </w:pPr>
            <w:r>
              <w:rPr>
                <w:lang w:eastAsia="x-none"/>
              </w:rPr>
              <w:t>LAST_ACCESS_DATE</w:t>
            </w:r>
          </w:p>
        </w:tc>
        <w:tc>
          <w:tcPr>
            <w:tcW w:w="3245" w:type="dxa"/>
          </w:tcPr>
          <w:p w14:paraId="792EA9A5" w14:textId="7156E7D3" w:rsidR="008C787B" w:rsidRDefault="008C787B" w:rsidP="003D3ED0">
            <w:pPr>
              <w:rPr>
                <w:lang w:eastAsia="x-none"/>
              </w:rPr>
            </w:pPr>
            <w:proofErr w:type="spellStart"/>
            <w:r>
              <w:rPr>
                <w:lang w:eastAsia="x-none"/>
              </w:rPr>
              <w:t>erADLastLogin</w:t>
            </w:r>
            <w:proofErr w:type="spellEnd"/>
          </w:p>
        </w:tc>
        <w:tc>
          <w:tcPr>
            <w:tcW w:w="3246" w:type="dxa"/>
          </w:tcPr>
          <w:p w14:paraId="0E2F1123" w14:textId="66FDC39A" w:rsidR="008C787B" w:rsidRDefault="008C787B" w:rsidP="003D3ED0">
            <w:pPr>
              <w:rPr>
                <w:lang w:eastAsia="x-none"/>
              </w:rPr>
            </w:pPr>
            <w:r>
              <w:rPr>
                <w:lang w:eastAsia="x-none"/>
              </w:rPr>
              <w:t>Default mapping</w:t>
            </w:r>
          </w:p>
        </w:tc>
      </w:tr>
      <w:tr w:rsidR="008C787B" w14:paraId="51D8D71E" w14:textId="77777777" w:rsidTr="00C1142A">
        <w:tc>
          <w:tcPr>
            <w:tcW w:w="3245" w:type="dxa"/>
          </w:tcPr>
          <w:p w14:paraId="13B2D5E4" w14:textId="1FE1F9AC" w:rsidR="008C787B" w:rsidRDefault="008C787B" w:rsidP="003D3ED0">
            <w:pPr>
              <w:rPr>
                <w:lang w:eastAsia="x-none"/>
              </w:rPr>
            </w:pPr>
            <w:r>
              <w:rPr>
                <w:lang w:eastAsia="x-none"/>
              </w:rPr>
              <w:t>LAST_PWD_CHANGE</w:t>
            </w:r>
          </w:p>
        </w:tc>
        <w:tc>
          <w:tcPr>
            <w:tcW w:w="3245" w:type="dxa"/>
          </w:tcPr>
          <w:p w14:paraId="4EC43F4E" w14:textId="2BA52EAA" w:rsidR="008C787B" w:rsidRDefault="008C787B" w:rsidP="003D3ED0">
            <w:pPr>
              <w:rPr>
                <w:lang w:eastAsia="x-none"/>
              </w:rPr>
            </w:pPr>
            <w:proofErr w:type="spellStart"/>
            <w:r>
              <w:rPr>
                <w:lang w:eastAsia="x-none"/>
              </w:rPr>
              <w:t>erADPasswordLastChange</w:t>
            </w:r>
            <w:proofErr w:type="spellEnd"/>
          </w:p>
        </w:tc>
        <w:tc>
          <w:tcPr>
            <w:tcW w:w="3246" w:type="dxa"/>
          </w:tcPr>
          <w:p w14:paraId="59BD6502" w14:textId="1EC9ACE6" w:rsidR="008C787B" w:rsidRDefault="008C787B" w:rsidP="003D3ED0">
            <w:pPr>
              <w:rPr>
                <w:lang w:eastAsia="x-none"/>
              </w:rPr>
            </w:pPr>
            <w:r>
              <w:rPr>
                <w:lang w:eastAsia="x-none"/>
              </w:rPr>
              <w:t>Default mapping</w:t>
            </w:r>
          </w:p>
        </w:tc>
      </w:tr>
      <w:tr w:rsidR="008C787B" w14:paraId="15331076" w14:textId="77777777" w:rsidTr="00C1142A">
        <w:tc>
          <w:tcPr>
            <w:tcW w:w="3245" w:type="dxa"/>
          </w:tcPr>
          <w:p w14:paraId="348D64D2" w14:textId="592BFE76" w:rsidR="008C787B" w:rsidRDefault="008C787B" w:rsidP="003D3ED0">
            <w:pPr>
              <w:rPr>
                <w:lang w:eastAsia="x-none"/>
              </w:rPr>
            </w:pPr>
            <w:r>
              <w:rPr>
                <w:lang w:eastAsia="x-none"/>
              </w:rPr>
              <w:t>LAST_WRONG_LOGIN</w:t>
            </w:r>
          </w:p>
        </w:tc>
        <w:tc>
          <w:tcPr>
            <w:tcW w:w="3245" w:type="dxa"/>
          </w:tcPr>
          <w:p w14:paraId="2F61AB26" w14:textId="2278B21E" w:rsidR="008C787B" w:rsidRDefault="008C787B" w:rsidP="003D3ED0">
            <w:pPr>
              <w:rPr>
                <w:lang w:eastAsia="x-none"/>
              </w:rPr>
            </w:pPr>
            <w:proofErr w:type="spellStart"/>
            <w:r>
              <w:rPr>
                <w:lang w:eastAsia="x-none"/>
              </w:rPr>
              <w:t>erADLastFailedLogin</w:t>
            </w:r>
            <w:proofErr w:type="spellEnd"/>
          </w:p>
        </w:tc>
        <w:tc>
          <w:tcPr>
            <w:tcW w:w="3246" w:type="dxa"/>
          </w:tcPr>
          <w:p w14:paraId="50EFA8FF" w14:textId="03623CB6" w:rsidR="008C787B" w:rsidRDefault="008C787B" w:rsidP="003D3ED0">
            <w:pPr>
              <w:rPr>
                <w:lang w:eastAsia="x-none"/>
              </w:rPr>
            </w:pPr>
            <w:r>
              <w:rPr>
                <w:lang w:eastAsia="x-none"/>
              </w:rPr>
              <w:t>Default mapping</w:t>
            </w:r>
          </w:p>
        </w:tc>
      </w:tr>
      <w:tr w:rsidR="008C787B" w14:paraId="5E841957" w14:textId="77777777" w:rsidTr="00C1142A">
        <w:tc>
          <w:tcPr>
            <w:tcW w:w="3245" w:type="dxa"/>
          </w:tcPr>
          <w:p w14:paraId="43F02D77" w14:textId="7918EF93" w:rsidR="008C787B" w:rsidRDefault="008C787B" w:rsidP="003D3ED0">
            <w:pPr>
              <w:rPr>
                <w:lang w:eastAsia="x-none"/>
              </w:rPr>
            </w:pPr>
            <w:r>
              <w:rPr>
                <w:lang w:eastAsia="x-none"/>
              </w:rPr>
              <w:t>NAME</w:t>
            </w:r>
          </w:p>
        </w:tc>
        <w:tc>
          <w:tcPr>
            <w:tcW w:w="3245" w:type="dxa"/>
          </w:tcPr>
          <w:p w14:paraId="700CFB8E" w14:textId="043A4039" w:rsidR="008C787B" w:rsidRDefault="008C787B" w:rsidP="003D3ED0">
            <w:pPr>
              <w:rPr>
                <w:lang w:eastAsia="x-none"/>
              </w:rPr>
            </w:pPr>
            <w:proofErr w:type="spellStart"/>
            <w:r>
              <w:rPr>
                <w:lang w:eastAsia="x-none"/>
              </w:rPr>
              <w:t>givenName</w:t>
            </w:r>
            <w:proofErr w:type="spellEnd"/>
          </w:p>
        </w:tc>
        <w:tc>
          <w:tcPr>
            <w:tcW w:w="3246" w:type="dxa"/>
          </w:tcPr>
          <w:p w14:paraId="3D1B61CF" w14:textId="74DDEEC4" w:rsidR="008C787B" w:rsidRDefault="008C787B" w:rsidP="003D3ED0">
            <w:pPr>
              <w:rPr>
                <w:lang w:eastAsia="x-none"/>
              </w:rPr>
            </w:pPr>
            <w:r>
              <w:rPr>
                <w:lang w:eastAsia="x-none"/>
              </w:rPr>
              <w:t>First name</w:t>
            </w:r>
          </w:p>
        </w:tc>
      </w:tr>
      <w:tr w:rsidR="008C787B" w14:paraId="144DF121" w14:textId="77777777" w:rsidTr="00C1142A">
        <w:tc>
          <w:tcPr>
            <w:tcW w:w="3245" w:type="dxa"/>
          </w:tcPr>
          <w:p w14:paraId="269DBDB1" w14:textId="093FF4CA" w:rsidR="008C787B" w:rsidRDefault="008C787B" w:rsidP="003D3ED0">
            <w:pPr>
              <w:rPr>
                <w:lang w:eastAsia="x-none"/>
              </w:rPr>
            </w:pPr>
            <w:r>
              <w:rPr>
                <w:lang w:eastAsia="x-none"/>
              </w:rPr>
              <w:t>PASSWORD</w:t>
            </w:r>
          </w:p>
        </w:tc>
        <w:tc>
          <w:tcPr>
            <w:tcW w:w="3245" w:type="dxa"/>
          </w:tcPr>
          <w:p w14:paraId="0C82F12B" w14:textId="69DF7F51" w:rsidR="008C787B" w:rsidRDefault="008C787B" w:rsidP="003D3ED0">
            <w:pPr>
              <w:rPr>
                <w:lang w:eastAsia="x-none"/>
              </w:rPr>
            </w:pPr>
            <w:proofErr w:type="spellStart"/>
            <w:r>
              <w:rPr>
                <w:lang w:eastAsia="x-none"/>
              </w:rPr>
              <w:t>erpassword</w:t>
            </w:r>
            <w:proofErr w:type="spellEnd"/>
          </w:p>
        </w:tc>
        <w:tc>
          <w:tcPr>
            <w:tcW w:w="3246" w:type="dxa"/>
          </w:tcPr>
          <w:p w14:paraId="166AA523" w14:textId="16313C2C" w:rsidR="008C787B" w:rsidRDefault="008C787B" w:rsidP="003D3ED0">
            <w:pPr>
              <w:rPr>
                <w:lang w:eastAsia="x-none"/>
              </w:rPr>
            </w:pPr>
            <w:r>
              <w:rPr>
                <w:lang w:eastAsia="x-none"/>
              </w:rPr>
              <w:t>Default mapping</w:t>
            </w:r>
          </w:p>
        </w:tc>
      </w:tr>
      <w:tr w:rsidR="008C787B" w14:paraId="6D102115" w14:textId="77777777" w:rsidTr="00C1142A">
        <w:tc>
          <w:tcPr>
            <w:tcW w:w="3245" w:type="dxa"/>
          </w:tcPr>
          <w:p w14:paraId="08170EE1" w14:textId="5A236CA1" w:rsidR="008C787B" w:rsidRDefault="008C787B" w:rsidP="003D3ED0">
            <w:pPr>
              <w:rPr>
                <w:lang w:eastAsia="x-none"/>
              </w:rPr>
            </w:pPr>
            <w:r>
              <w:rPr>
                <w:lang w:eastAsia="x-none"/>
              </w:rPr>
              <w:t>SURNAME</w:t>
            </w:r>
          </w:p>
        </w:tc>
        <w:tc>
          <w:tcPr>
            <w:tcW w:w="3245" w:type="dxa"/>
          </w:tcPr>
          <w:p w14:paraId="77A293F2" w14:textId="41616082" w:rsidR="008C787B" w:rsidRDefault="008C787B" w:rsidP="003D3ED0">
            <w:pPr>
              <w:rPr>
                <w:lang w:eastAsia="x-none"/>
              </w:rPr>
            </w:pPr>
            <w:proofErr w:type="spellStart"/>
            <w:r>
              <w:rPr>
                <w:lang w:eastAsia="x-none"/>
              </w:rPr>
              <w:t>sn</w:t>
            </w:r>
            <w:proofErr w:type="spellEnd"/>
          </w:p>
        </w:tc>
        <w:tc>
          <w:tcPr>
            <w:tcW w:w="3246" w:type="dxa"/>
          </w:tcPr>
          <w:p w14:paraId="3312A351" w14:textId="25B8A47D" w:rsidR="008C787B" w:rsidRDefault="008C787B" w:rsidP="003D3ED0">
            <w:pPr>
              <w:rPr>
                <w:lang w:eastAsia="x-none"/>
              </w:rPr>
            </w:pPr>
            <w:r>
              <w:rPr>
                <w:lang w:eastAsia="x-none"/>
              </w:rPr>
              <w:t>Default mapping</w:t>
            </w:r>
          </w:p>
        </w:tc>
      </w:tr>
    </w:tbl>
    <w:p w14:paraId="45D8AA8F" w14:textId="77777777" w:rsidR="008C787B" w:rsidRDefault="008C787B" w:rsidP="003D3ED0">
      <w:pPr>
        <w:rPr>
          <w:lang w:eastAsia="x-none"/>
        </w:rPr>
      </w:pPr>
    </w:p>
    <w:p w14:paraId="72D2242B" w14:textId="08FF7A58" w:rsidR="001C52B9" w:rsidRDefault="008C787B" w:rsidP="003D3ED0">
      <w:pPr>
        <w:rPr>
          <w:lang w:eastAsia="x-none"/>
        </w:rPr>
      </w:pPr>
      <w:r>
        <w:rPr>
          <w:lang w:eastAsia="x-none"/>
        </w:rPr>
        <w:t>The Channel-Write To mapping should include:</w:t>
      </w:r>
    </w:p>
    <w:p w14:paraId="4C0537D7" w14:textId="7F3C23F2" w:rsidR="008C787B" w:rsidRDefault="008C787B" w:rsidP="003D3ED0">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C1142A" w:rsidRPr="008C787B" w14:paraId="16386510" w14:textId="77777777" w:rsidTr="001F2D7F">
        <w:trPr>
          <w:cnfStyle w:val="100000000000" w:firstRow="1" w:lastRow="0" w:firstColumn="0" w:lastColumn="0" w:oddVBand="0" w:evenVBand="0" w:oddHBand="0" w:evenHBand="0" w:firstRowFirstColumn="0" w:firstRowLastColumn="0" w:lastRowFirstColumn="0" w:lastRowLastColumn="0"/>
        </w:trPr>
        <w:tc>
          <w:tcPr>
            <w:tcW w:w="3245" w:type="dxa"/>
          </w:tcPr>
          <w:p w14:paraId="3B4366ED" w14:textId="7852A675" w:rsidR="00C1142A" w:rsidRPr="008C787B" w:rsidRDefault="00C1142A" w:rsidP="001F2D7F">
            <w:pPr>
              <w:rPr>
                <w:b w:val="0"/>
                <w:i/>
                <w:lang w:eastAsia="x-none"/>
              </w:rPr>
            </w:pPr>
            <w:r>
              <w:rPr>
                <w:b w:val="0"/>
                <w:i/>
                <w:lang w:eastAsia="x-none"/>
              </w:rPr>
              <w:t>Target</w:t>
            </w:r>
            <w:r w:rsidRPr="008C787B">
              <w:rPr>
                <w:b w:val="0"/>
                <w:i/>
                <w:lang w:eastAsia="x-none"/>
              </w:rPr>
              <w:t xml:space="preserve"> Account Attribute</w:t>
            </w:r>
          </w:p>
        </w:tc>
        <w:tc>
          <w:tcPr>
            <w:tcW w:w="3245" w:type="dxa"/>
          </w:tcPr>
          <w:p w14:paraId="23D065F2" w14:textId="671D94CF" w:rsidR="00C1142A" w:rsidRPr="008C787B" w:rsidRDefault="00C1142A" w:rsidP="001F2D7F">
            <w:pPr>
              <w:rPr>
                <w:b w:val="0"/>
                <w:i/>
                <w:lang w:eastAsia="x-none"/>
              </w:rPr>
            </w:pPr>
            <w:r w:rsidRPr="008C787B">
              <w:rPr>
                <w:b w:val="0"/>
                <w:i/>
                <w:lang w:eastAsia="x-none"/>
              </w:rPr>
              <w:t xml:space="preserve">Mapped </w:t>
            </w:r>
            <w:r>
              <w:rPr>
                <w:b w:val="0"/>
                <w:i/>
                <w:lang w:eastAsia="x-none"/>
              </w:rPr>
              <w:t xml:space="preserve">(IGI) </w:t>
            </w:r>
            <w:r w:rsidRPr="008C787B">
              <w:rPr>
                <w:b w:val="0"/>
                <w:i/>
                <w:lang w:eastAsia="x-none"/>
              </w:rPr>
              <w:t>Attribute</w:t>
            </w:r>
          </w:p>
        </w:tc>
        <w:tc>
          <w:tcPr>
            <w:tcW w:w="3246" w:type="dxa"/>
          </w:tcPr>
          <w:p w14:paraId="0CE3B235" w14:textId="77777777" w:rsidR="00C1142A" w:rsidRPr="008C787B" w:rsidRDefault="00C1142A" w:rsidP="001F2D7F">
            <w:pPr>
              <w:rPr>
                <w:b w:val="0"/>
                <w:i/>
                <w:lang w:eastAsia="x-none"/>
              </w:rPr>
            </w:pPr>
            <w:r w:rsidRPr="008C787B">
              <w:rPr>
                <w:b w:val="0"/>
                <w:i/>
                <w:lang w:eastAsia="x-none"/>
              </w:rPr>
              <w:t>Comments</w:t>
            </w:r>
          </w:p>
        </w:tc>
      </w:tr>
      <w:tr w:rsidR="00C1142A" w14:paraId="60148653" w14:textId="77777777" w:rsidTr="001F2D7F">
        <w:tc>
          <w:tcPr>
            <w:tcW w:w="3245" w:type="dxa"/>
          </w:tcPr>
          <w:p w14:paraId="0C89C712" w14:textId="1BBA2627" w:rsidR="00C1142A" w:rsidRDefault="00C1142A" w:rsidP="001F2D7F">
            <w:pPr>
              <w:rPr>
                <w:lang w:eastAsia="x-none"/>
              </w:rPr>
            </w:pPr>
            <w:proofErr w:type="spellStart"/>
            <w:r>
              <w:rPr>
                <w:lang w:eastAsia="x-none"/>
              </w:rPr>
              <w:t>erADDisplayName</w:t>
            </w:r>
            <w:proofErr w:type="spellEnd"/>
          </w:p>
        </w:tc>
        <w:tc>
          <w:tcPr>
            <w:tcW w:w="3245" w:type="dxa"/>
          </w:tcPr>
          <w:p w14:paraId="1CA6B01E" w14:textId="29464E0A" w:rsidR="00C1142A" w:rsidRDefault="00C1142A" w:rsidP="001F2D7F">
            <w:pPr>
              <w:rPr>
                <w:lang w:eastAsia="x-none"/>
              </w:rPr>
            </w:pPr>
            <w:r>
              <w:rPr>
                <w:lang w:eastAsia="x-none"/>
              </w:rPr>
              <w:t>DISPLAY_NAME</w:t>
            </w:r>
          </w:p>
        </w:tc>
        <w:tc>
          <w:tcPr>
            <w:tcW w:w="3246" w:type="dxa"/>
          </w:tcPr>
          <w:p w14:paraId="41BF39AD" w14:textId="77777777" w:rsidR="00C1142A" w:rsidRDefault="00C1142A" w:rsidP="001F2D7F">
            <w:pPr>
              <w:rPr>
                <w:lang w:eastAsia="x-none"/>
              </w:rPr>
            </w:pPr>
            <w:r>
              <w:rPr>
                <w:lang w:eastAsia="x-none"/>
              </w:rPr>
              <w:t>Default mapping</w:t>
            </w:r>
          </w:p>
        </w:tc>
      </w:tr>
      <w:tr w:rsidR="00C1142A" w14:paraId="4A088FC8" w14:textId="77777777" w:rsidTr="001F2D7F">
        <w:tc>
          <w:tcPr>
            <w:tcW w:w="3245" w:type="dxa"/>
          </w:tcPr>
          <w:p w14:paraId="0E720E40" w14:textId="1309EC9E" w:rsidR="00C1142A" w:rsidRDefault="00C1142A" w:rsidP="001F2D7F">
            <w:pPr>
              <w:rPr>
                <w:lang w:eastAsia="x-none"/>
              </w:rPr>
            </w:pPr>
            <w:proofErr w:type="spellStart"/>
            <w:r>
              <w:rPr>
                <w:lang w:eastAsia="x-none"/>
              </w:rPr>
              <w:t>erADDistinguishedName</w:t>
            </w:r>
            <w:proofErr w:type="spellEnd"/>
          </w:p>
        </w:tc>
        <w:tc>
          <w:tcPr>
            <w:tcW w:w="3245" w:type="dxa"/>
          </w:tcPr>
          <w:p w14:paraId="48995689" w14:textId="43E0EB76" w:rsidR="00C1142A" w:rsidRDefault="00C1142A" w:rsidP="001F2D7F">
            <w:pPr>
              <w:rPr>
                <w:lang w:eastAsia="x-none"/>
              </w:rPr>
            </w:pPr>
            <w:r>
              <w:rPr>
                <w:lang w:eastAsia="x-none"/>
              </w:rPr>
              <w:t>DN</w:t>
            </w:r>
          </w:p>
        </w:tc>
        <w:tc>
          <w:tcPr>
            <w:tcW w:w="3246" w:type="dxa"/>
          </w:tcPr>
          <w:p w14:paraId="3D99A2D5" w14:textId="77777777" w:rsidR="00C1142A" w:rsidRDefault="00C1142A" w:rsidP="001F2D7F">
            <w:pPr>
              <w:rPr>
                <w:lang w:eastAsia="x-none"/>
              </w:rPr>
            </w:pPr>
            <w:r>
              <w:rPr>
                <w:lang w:eastAsia="x-none"/>
              </w:rPr>
              <w:t>Default mapping</w:t>
            </w:r>
          </w:p>
        </w:tc>
      </w:tr>
      <w:tr w:rsidR="00C1142A" w14:paraId="7700858D" w14:textId="77777777" w:rsidTr="001F2D7F">
        <w:tc>
          <w:tcPr>
            <w:tcW w:w="3245" w:type="dxa"/>
          </w:tcPr>
          <w:p w14:paraId="4580D3A8" w14:textId="32518245" w:rsidR="00C1142A" w:rsidRDefault="00C1142A" w:rsidP="001F2D7F">
            <w:pPr>
              <w:rPr>
                <w:lang w:eastAsia="x-none"/>
              </w:rPr>
            </w:pPr>
            <w:proofErr w:type="spellStart"/>
            <w:r>
              <w:rPr>
                <w:lang w:eastAsia="x-none"/>
              </w:rPr>
              <w:t>erADExpirationDate</w:t>
            </w:r>
            <w:proofErr w:type="spellEnd"/>
          </w:p>
        </w:tc>
        <w:tc>
          <w:tcPr>
            <w:tcW w:w="3245" w:type="dxa"/>
          </w:tcPr>
          <w:p w14:paraId="7A44B25D" w14:textId="689C1154" w:rsidR="00C1142A" w:rsidRDefault="00C1142A" w:rsidP="001F2D7F">
            <w:pPr>
              <w:rPr>
                <w:lang w:eastAsia="x-none"/>
              </w:rPr>
            </w:pPr>
            <w:r>
              <w:rPr>
                <w:lang w:eastAsia="x-none"/>
              </w:rPr>
              <w:t>EXPIRE</w:t>
            </w:r>
          </w:p>
        </w:tc>
        <w:tc>
          <w:tcPr>
            <w:tcW w:w="3246" w:type="dxa"/>
          </w:tcPr>
          <w:p w14:paraId="387B8DED" w14:textId="77777777" w:rsidR="00C1142A" w:rsidRDefault="00C1142A" w:rsidP="001F2D7F">
            <w:pPr>
              <w:rPr>
                <w:lang w:eastAsia="x-none"/>
              </w:rPr>
            </w:pPr>
            <w:r>
              <w:rPr>
                <w:lang w:eastAsia="x-none"/>
              </w:rPr>
              <w:t>Default mapping</w:t>
            </w:r>
          </w:p>
        </w:tc>
      </w:tr>
      <w:tr w:rsidR="00C1142A" w14:paraId="3553BED0" w14:textId="77777777" w:rsidTr="001F2D7F">
        <w:tc>
          <w:tcPr>
            <w:tcW w:w="3245" w:type="dxa"/>
          </w:tcPr>
          <w:p w14:paraId="6A1064DC" w14:textId="0D3C1666" w:rsidR="00C1142A" w:rsidRDefault="00C1142A" w:rsidP="001F2D7F">
            <w:pPr>
              <w:rPr>
                <w:lang w:eastAsia="x-none"/>
              </w:rPr>
            </w:pPr>
            <w:proofErr w:type="spellStart"/>
            <w:r>
              <w:rPr>
                <w:lang w:eastAsia="x-none"/>
              </w:rPr>
              <w:t>erpassword</w:t>
            </w:r>
            <w:proofErr w:type="spellEnd"/>
          </w:p>
        </w:tc>
        <w:tc>
          <w:tcPr>
            <w:tcW w:w="3245" w:type="dxa"/>
          </w:tcPr>
          <w:p w14:paraId="11FA48D5" w14:textId="4A258F3A" w:rsidR="00C1142A" w:rsidRDefault="00C1142A" w:rsidP="001F2D7F">
            <w:pPr>
              <w:rPr>
                <w:lang w:eastAsia="x-none"/>
              </w:rPr>
            </w:pPr>
            <w:r>
              <w:rPr>
                <w:lang w:eastAsia="x-none"/>
              </w:rPr>
              <w:t>PASSWORD</w:t>
            </w:r>
          </w:p>
        </w:tc>
        <w:tc>
          <w:tcPr>
            <w:tcW w:w="3246" w:type="dxa"/>
          </w:tcPr>
          <w:p w14:paraId="49C8BEFD" w14:textId="77777777" w:rsidR="00C1142A" w:rsidRDefault="00C1142A" w:rsidP="001F2D7F">
            <w:pPr>
              <w:rPr>
                <w:lang w:eastAsia="x-none"/>
              </w:rPr>
            </w:pPr>
            <w:r>
              <w:rPr>
                <w:lang w:eastAsia="x-none"/>
              </w:rPr>
              <w:t>Default mapping</w:t>
            </w:r>
          </w:p>
        </w:tc>
      </w:tr>
      <w:tr w:rsidR="00C1142A" w14:paraId="302D70BA" w14:textId="77777777" w:rsidTr="001F2D7F">
        <w:tc>
          <w:tcPr>
            <w:tcW w:w="3245" w:type="dxa"/>
          </w:tcPr>
          <w:p w14:paraId="68CBEF4D" w14:textId="6346F5E7" w:rsidR="00C1142A" w:rsidRDefault="00C1142A" w:rsidP="001F2D7F">
            <w:pPr>
              <w:rPr>
                <w:lang w:eastAsia="x-none"/>
              </w:rPr>
            </w:pPr>
            <w:proofErr w:type="spellStart"/>
            <w:r>
              <w:rPr>
                <w:lang w:eastAsia="x-none"/>
              </w:rPr>
              <w:t>eruid</w:t>
            </w:r>
            <w:proofErr w:type="spellEnd"/>
          </w:p>
        </w:tc>
        <w:tc>
          <w:tcPr>
            <w:tcW w:w="3245" w:type="dxa"/>
          </w:tcPr>
          <w:p w14:paraId="72A85096" w14:textId="3437F44C" w:rsidR="00C1142A" w:rsidRDefault="00C1142A" w:rsidP="001F2D7F">
            <w:pPr>
              <w:rPr>
                <w:lang w:eastAsia="x-none"/>
              </w:rPr>
            </w:pPr>
            <w:r>
              <w:rPr>
                <w:lang w:eastAsia="x-none"/>
              </w:rPr>
              <w:t>CODE</w:t>
            </w:r>
          </w:p>
        </w:tc>
        <w:tc>
          <w:tcPr>
            <w:tcW w:w="3246" w:type="dxa"/>
          </w:tcPr>
          <w:p w14:paraId="3E286EBF" w14:textId="77777777" w:rsidR="00C1142A" w:rsidRDefault="00C1142A" w:rsidP="001F2D7F">
            <w:pPr>
              <w:rPr>
                <w:lang w:eastAsia="x-none"/>
              </w:rPr>
            </w:pPr>
            <w:r>
              <w:rPr>
                <w:lang w:eastAsia="x-none"/>
              </w:rPr>
              <w:t>Default mapping</w:t>
            </w:r>
          </w:p>
        </w:tc>
      </w:tr>
      <w:tr w:rsidR="00C1142A" w14:paraId="35FD466E" w14:textId="77777777" w:rsidTr="001F2D7F">
        <w:tc>
          <w:tcPr>
            <w:tcW w:w="3245" w:type="dxa"/>
          </w:tcPr>
          <w:p w14:paraId="5A4A5328" w14:textId="225D19E1" w:rsidR="00C1142A" w:rsidRDefault="00C1142A" w:rsidP="001F2D7F">
            <w:pPr>
              <w:rPr>
                <w:lang w:eastAsia="x-none"/>
              </w:rPr>
            </w:pPr>
            <w:r>
              <w:rPr>
                <w:lang w:eastAsia="x-none"/>
              </w:rPr>
              <w:t>mail</w:t>
            </w:r>
          </w:p>
        </w:tc>
        <w:tc>
          <w:tcPr>
            <w:tcW w:w="3245" w:type="dxa"/>
          </w:tcPr>
          <w:p w14:paraId="7064F939" w14:textId="46AA9AE9" w:rsidR="00C1142A" w:rsidRDefault="00C1142A" w:rsidP="001F2D7F">
            <w:pPr>
              <w:rPr>
                <w:lang w:eastAsia="x-none"/>
              </w:rPr>
            </w:pPr>
            <w:r>
              <w:rPr>
                <w:lang w:eastAsia="x-none"/>
              </w:rPr>
              <w:t>EMAIL</w:t>
            </w:r>
          </w:p>
        </w:tc>
        <w:tc>
          <w:tcPr>
            <w:tcW w:w="3246" w:type="dxa"/>
          </w:tcPr>
          <w:p w14:paraId="6CB9FBC9" w14:textId="77777777" w:rsidR="00C1142A" w:rsidRDefault="00C1142A" w:rsidP="001F2D7F">
            <w:pPr>
              <w:rPr>
                <w:lang w:eastAsia="x-none"/>
              </w:rPr>
            </w:pPr>
            <w:r>
              <w:rPr>
                <w:lang w:eastAsia="x-none"/>
              </w:rPr>
              <w:t>Default mapping</w:t>
            </w:r>
          </w:p>
        </w:tc>
      </w:tr>
      <w:tr w:rsidR="00C1142A" w14:paraId="2C2EEC10" w14:textId="77777777" w:rsidTr="001F2D7F">
        <w:tc>
          <w:tcPr>
            <w:tcW w:w="3245" w:type="dxa"/>
          </w:tcPr>
          <w:p w14:paraId="5083BFE7" w14:textId="32D2F030" w:rsidR="00C1142A" w:rsidRDefault="00C1142A" w:rsidP="001F2D7F">
            <w:pPr>
              <w:rPr>
                <w:lang w:eastAsia="x-none"/>
              </w:rPr>
            </w:pPr>
            <w:proofErr w:type="spellStart"/>
            <w:r>
              <w:rPr>
                <w:lang w:eastAsia="x-none"/>
              </w:rPr>
              <w:t>sn</w:t>
            </w:r>
            <w:proofErr w:type="spellEnd"/>
          </w:p>
        </w:tc>
        <w:tc>
          <w:tcPr>
            <w:tcW w:w="3245" w:type="dxa"/>
          </w:tcPr>
          <w:p w14:paraId="6965E7DE" w14:textId="49638135" w:rsidR="00C1142A" w:rsidRDefault="00C1142A" w:rsidP="001F2D7F">
            <w:pPr>
              <w:rPr>
                <w:lang w:eastAsia="x-none"/>
              </w:rPr>
            </w:pPr>
            <w:r>
              <w:rPr>
                <w:lang w:eastAsia="x-none"/>
              </w:rPr>
              <w:t>SURNAME</w:t>
            </w:r>
          </w:p>
        </w:tc>
        <w:tc>
          <w:tcPr>
            <w:tcW w:w="3246" w:type="dxa"/>
          </w:tcPr>
          <w:p w14:paraId="057D1F85" w14:textId="77777777" w:rsidR="00C1142A" w:rsidRDefault="00C1142A" w:rsidP="001F2D7F">
            <w:pPr>
              <w:rPr>
                <w:lang w:eastAsia="x-none"/>
              </w:rPr>
            </w:pPr>
            <w:r>
              <w:rPr>
                <w:lang w:eastAsia="x-none"/>
              </w:rPr>
              <w:t>Default mapping</w:t>
            </w:r>
          </w:p>
        </w:tc>
      </w:tr>
      <w:tr w:rsidR="00C1142A" w14:paraId="235A027C" w14:textId="77777777" w:rsidTr="001F2D7F">
        <w:tc>
          <w:tcPr>
            <w:tcW w:w="3245" w:type="dxa"/>
          </w:tcPr>
          <w:p w14:paraId="308432DD" w14:textId="57DF9CAB" w:rsidR="00C1142A" w:rsidRDefault="00C1142A" w:rsidP="001F2D7F">
            <w:pPr>
              <w:rPr>
                <w:lang w:eastAsia="x-none"/>
              </w:rPr>
            </w:pPr>
            <w:proofErr w:type="spellStart"/>
            <w:r>
              <w:rPr>
                <w:lang w:eastAsia="x-none"/>
              </w:rPr>
              <w:t>givenName</w:t>
            </w:r>
            <w:proofErr w:type="spellEnd"/>
          </w:p>
        </w:tc>
        <w:tc>
          <w:tcPr>
            <w:tcW w:w="3245" w:type="dxa"/>
          </w:tcPr>
          <w:p w14:paraId="5AA01F0D" w14:textId="47CC37D0" w:rsidR="00C1142A" w:rsidRDefault="00C1142A" w:rsidP="001F2D7F">
            <w:pPr>
              <w:rPr>
                <w:lang w:eastAsia="x-none"/>
              </w:rPr>
            </w:pPr>
            <w:r>
              <w:rPr>
                <w:lang w:eastAsia="x-none"/>
              </w:rPr>
              <w:t>NAME</w:t>
            </w:r>
          </w:p>
        </w:tc>
        <w:tc>
          <w:tcPr>
            <w:tcW w:w="3246" w:type="dxa"/>
          </w:tcPr>
          <w:p w14:paraId="4BD41C99" w14:textId="77777777" w:rsidR="00C1142A" w:rsidRDefault="00C1142A" w:rsidP="001F2D7F">
            <w:pPr>
              <w:rPr>
                <w:lang w:eastAsia="x-none"/>
              </w:rPr>
            </w:pPr>
            <w:r>
              <w:rPr>
                <w:lang w:eastAsia="x-none"/>
              </w:rPr>
              <w:t>First name</w:t>
            </w:r>
          </w:p>
        </w:tc>
      </w:tr>
    </w:tbl>
    <w:p w14:paraId="413BE9E2" w14:textId="77777777" w:rsidR="008C787B" w:rsidRDefault="008C787B" w:rsidP="003D3ED0">
      <w:pPr>
        <w:rPr>
          <w:lang w:eastAsia="x-none"/>
        </w:rPr>
      </w:pPr>
    </w:p>
    <w:p w14:paraId="281279D3" w14:textId="6DF1CFF3" w:rsidR="00C1142A" w:rsidRDefault="00C1142A" w:rsidP="00C1142A">
      <w:pPr>
        <w:pStyle w:val="Note"/>
      </w:pPr>
      <w:r>
        <w:t>The list of attributes available for mapping at the account level is very limited due to the IGI account model. All extended attributes are stored in the Broker LDAP (or in a separate table in the IGI DB for legacy connectors) and there is no account-account mapping. We will look at the person-account mapping in the next section.</w:t>
      </w:r>
    </w:p>
    <w:p w14:paraId="1D77E3EF" w14:textId="77777777" w:rsidR="00C1142A" w:rsidRDefault="00C1142A" w:rsidP="003D3ED0">
      <w:pPr>
        <w:rPr>
          <w:lang w:eastAsia="x-none"/>
        </w:rPr>
      </w:pPr>
    </w:p>
    <w:p w14:paraId="168C8256" w14:textId="0B7E4FFE" w:rsidR="00C1142A" w:rsidRDefault="00C1142A" w:rsidP="003D3ED0">
      <w:pPr>
        <w:rPr>
          <w:lang w:eastAsia="x-none"/>
        </w:rPr>
      </w:pPr>
      <w:r>
        <w:rPr>
          <w:lang w:eastAsia="x-none"/>
        </w:rPr>
        <w:t>Enable the connector.</w:t>
      </w:r>
    </w:p>
    <w:p w14:paraId="3087D78C" w14:textId="77777777" w:rsidR="00C1142A" w:rsidRDefault="00C1142A" w:rsidP="003D3ED0">
      <w:pPr>
        <w:rPr>
          <w:lang w:eastAsia="x-none"/>
        </w:rPr>
      </w:pPr>
    </w:p>
    <w:p w14:paraId="0D014361" w14:textId="6AC59179" w:rsidR="008A5AAB" w:rsidRDefault="00C1142A" w:rsidP="003D3ED0">
      <w:pPr>
        <w:rPr>
          <w:lang w:eastAsia="x-none"/>
        </w:rPr>
      </w:pPr>
      <w:r>
        <w:rPr>
          <w:lang w:eastAsia="x-none"/>
        </w:rPr>
        <w:t xml:space="preserve">Now you can </w:t>
      </w:r>
      <w:r w:rsidR="00672975">
        <w:rPr>
          <w:lang w:eastAsia="x-none"/>
        </w:rPr>
        <w:t xml:space="preserve">setup (continuous, every minute or two) and </w:t>
      </w:r>
      <w:r>
        <w:rPr>
          <w:lang w:eastAsia="x-none"/>
        </w:rPr>
        <w:t xml:space="preserve">run the recon. Don’t forget there are two stages; 1) the Change Log Sync, then 2) the Connector sync. This initial recon will generate </w:t>
      </w:r>
      <w:r w:rsidR="00672975">
        <w:rPr>
          <w:lang w:eastAsia="x-none"/>
        </w:rPr>
        <w:t>almost 3000</w:t>
      </w:r>
      <w:r>
        <w:rPr>
          <w:lang w:eastAsia="x-none"/>
        </w:rPr>
        <w:t xml:space="preserve"> events an</w:t>
      </w:r>
      <w:r w:rsidR="00672975">
        <w:rPr>
          <w:lang w:eastAsia="x-none"/>
        </w:rPr>
        <w:t>d may take a few minutes to run (initial recon – 1.5 to 2 mins, event processing 2-5 mins).</w:t>
      </w:r>
    </w:p>
    <w:p w14:paraId="22EF974F" w14:textId="02EA5ED8" w:rsidR="003724A4" w:rsidRDefault="004B3FC5" w:rsidP="004B3FC5">
      <w:pPr>
        <w:pStyle w:val="Heading3"/>
      </w:pPr>
      <w:bookmarkStart w:id="24" w:name="_Toc506465449"/>
      <w:r>
        <w:lastRenderedPageBreak/>
        <w:t>Hints for Account Configuration (incl. Account Attributes)</w:t>
      </w:r>
      <w:bookmarkEnd w:id="24"/>
    </w:p>
    <w:p w14:paraId="0CFDB743" w14:textId="77777777" w:rsidR="001753A0" w:rsidRDefault="001753A0" w:rsidP="003D3ED0">
      <w:pPr>
        <w:rPr>
          <w:lang w:eastAsia="x-none"/>
        </w:rPr>
      </w:pPr>
      <w:r>
        <w:rPr>
          <w:lang w:eastAsia="x-none"/>
        </w:rPr>
        <w:t>We will use the extended attribute mapping as well as the standard account attribute mapping. We need to define the mapping in the account configuration.</w:t>
      </w:r>
    </w:p>
    <w:p w14:paraId="60D7A40F" w14:textId="0E7EC64A" w:rsidR="001753A0" w:rsidRDefault="001753A0" w:rsidP="003D3ED0">
      <w:pPr>
        <w:rPr>
          <w:lang w:eastAsia="x-none"/>
        </w:rPr>
      </w:pPr>
    </w:p>
    <w:p w14:paraId="7B5752AC" w14:textId="08C338C4" w:rsidR="00A84668" w:rsidRDefault="00A84668" w:rsidP="003D3ED0">
      <w:pPr>
        <w:rPr>
          <w:lang w:eastAsia="x-none"/>
        </w:rPr>
      </w:pPr>
      <w:r>
        <w:rPr>
          <w:lang w:eastAsia="x-none"/>
        </w:rPr>
        <w:t>T</w:t>
      </w:r>
      <w:r w:rsidR="001753A0">
        <w:rPr>
          <w:lang w:eastAsia="x-none"/>
        </w:rPr>
        <w:t xml:space="preserve">here </w:t>
      </w:r>
      <w:r>
        <w:rPr>
          <w:lang w:eastAsia="x-none"/>
        </w:rPr>
        <w:t>are</w:t>
      </w:r>
      <w:r w:rsidR="001753A0">
        <w:rPr>
          <w:lang w:eastAsia="x-none"/>
        </w:rPr>
        <w:t xml:space="preserve"> the standard Person attributes (User ERC) we can leverage, </w:t>
      </w:r>
      <w:r w:rsidR="00234612">
        <w:rPr>
          <w:lang w:eastAsia="x-none"/>
        </w:rPr>
        <w:t xml:space="preserve">plus generic attributes configured in the training system, </w:t>
      </w:r>
      <w:r>
        <w:rPr>
          <w:lang w:eastAsia="x-none"/>
        </w:rPr>
        <w:t>such as:</w:t>
      </w:r>
    </w:p>
    <w:p w14:paraId="185FF71B" w14:textId="349783F3" w:rsidR="00A84668" w:rsidRDefault="00A84668" w:rsidP="003D3ED0">
      <w:pPr>
        <w:rPr>
          <w:lang w:eastAsia="x-none"/>
        </w:rPr>
      </w:pPr>
    </w:p>
    <w:tbl>
      <w:tblPr>
        <w:tblStyle w:val="GridTable4-Accent51"/>
        <w:tblW w:w="0" w:type="auto"/>
        <w:tblLook w:val="0620" w:firstRow="1" w:lastRow="0" w:firstColumn="0" w:lastColumn="0" w:noHBand="1" w:noVBand="1"/>
      </w:tblPr>
      <w:tblGrid>
        <w:gridCol w:w="2783"/>
        <w:gridCol w:w="4300"/>
        <w:gridCol w:w="2653"/>
      </w:tblGrid>
      <w:tr w:rsidR="00A84668" w:rsidRPr="008C787B" w14:paraId="5B2C9312" w14:textId="77777777" w:rsidTr="00FA634F">
        <w:trPr>
          <w:cnfStyle w:val="100000000000" w:firstRow="1" w:lastRow="0" w:firstColumn="0" w:lastColumn="0" w:oddVBand="0" w:evenVBand="0" w:oddHBand="0" w:evenHBand="0" w:firstRowFirstColumn="0" w:firstRowLastColumn="0" w:lastRowFirstColumn="0" w:lastRowLastColumn="0"/>
        </w:trPr>
        <w:tc>
          <w:tcPr>
            <w:tcW w:w="2783" w:type="dxa"/>
          </w:tcPr>
          <w:p w14:paraId="3983E318" w14:textId="6D339C0F" w:rsidR="00A84668" w:rsidRPr="008C787B" w:rsidRDefault="00A84668" w:rsidP="001F2D7F">
            <w:pPr>
              <w:rPr>
                <w:b w:val="0"/>
                <w:i/>
                <w:lang w:eastAsia="x-none"/>
              </w:rPr>
            </w:pPr>
            <w:r>
              <w:rPr>
                <w:b w:val="0"/>
                <w:i/>
                <w:lang w:eastAsia="x-none"/>
              </w:rPr>
              <w:t>User</w:t>
            </w:r>
            <w:r w:rsidRPr="008C787B">
              <w:rPr>
                <w:b w:val="0"/>
                <w:i/>
                <w:lang w:eastAsia="x-none"/>
              </w:rPr>
              <w:t xml:space="preserve"> Attribute</w:t>
            </w:r>
          </w:p>
        </w:tc>
        <w:tc>
          <w:tcPr>
            <w:tcW w:w="4300" w:type="dxa"/>
          </w:tcPr>
          <w:p w14:paraId="13ABE2F8" w14:textId="402B175A" w:rsidR="00A84668" w:rsidRPr="008C787B" w:rsidRDefault="00A84668" w:rsidP="001F2D7F">
            <w:pPr>
              <w:rPr>
                <w:b w:val="0"/>
                <w:i/>
                <w:lang w:eastAsia="x-none"/>
              </w:rPr>
            </w:pPr>
            <w:r>
              <w:rPr>
                <w:b w:val="0"/>
                <w:i/>
                <w:lang w:eastAsia="x-none"/>
              </w:rPr>
              <w:t>Contains</w:t>
            </w:r>
          </w:p>
        </w:tc>
        <w:tc>
          <w:tcPr>
            <w:tcW w:w="2653" w:type="dxa"/>
          </w:tcPr>
          <w:p w14:paraId="442F0701" w14:textId="0F0EFFA2" w:rsidR="00A84668" w:rsidRPr="008C787B" w:rsidRDefault="00A84668" w:rsidP="001F2D7F">
            <w:pPr>
              <w:rPr>
                <w:b w:val="0"/>
                <w:i/>
                <w:lang w:eastAsia="x-none"/>
              </w:rPr>
            </w:pPr>
            <w:r>
              <w:rPr>
                <w:b w:val="0"/>
                <w:i/>
                <w:lang w:eastAsia="x-none"/>
              </w:rPr>
              <w:t>Example</w:t>
            </w:r>
          </w:p>
        </w:tc>
      </w:tr>
      <w:tr w:rsidR="00A84668" w14:paraId="142C35E6" w14:textId="77777777" w:rsidTr="00FA634F">
        <w:tc>
          <w:tcPr>
            <w:tcW w:w="2783" w:type="dxa"/>
          </w:tcPr>
          <w:p w14:paraId="5812EDFB" w14:textId="26EFB4C0" w:rsidR="00A84668" w:rsidRDefault="00A84668" w:rsidP="001F2D7F">
            <w:pPr>
              <w:rPr>
                <w:lang w:eastAsia="x-none"/>
              </w:rPr>
            </w:pPr>
            <w:r>
              <w:rPr>
                <w:lang w:eastAsia="x-none"/>
              </w:rPr>
              <w:t>USER_TYPE</w:t>
            </w:r>
          </w:p>
        </w:tc>
        <w:tc>
          <w:tcPr>
            <w:tcW w:w="4300" w:type="dxa"/>
          </w:tcPr>
          <w:p w14:paraId="6940AB38" w14:textId="1BA44BCA" w:rsidR="00A84668" w:rsidRDefault="00A84668" w:rsidP="001F2D7F">
            <w:pPr>
              <w:rPr>
                <w:lang w:eastAsia="x-none"/>
              </w:rPr>
            </w:pPr>
            <w:r>
              <w:rPr>
                <w:lang w:eastAsia="x-none"/>
              </w:rPr>
              <w:t>User type</w:t>
            </w:r>
          </w:p>
        </w:tc>
        <w:tc>
          <w:tcPr>
            <w:tcW w:w="2653" w:type="dxa"/>
          </w:tcPr>
          <w:p w14:paraId="70F578E7" w14:textId="7915E28C" w:rsidR="00A84668" w:rsidRDefault="00A84668" w:rsidP="001F2D7F">
            <w:pPr>
              <w:rPr>
                <w:lang w:eastAsia="x-none"/>
              </w:rPr>
            </w:pPr>
            <w:r>
              <w:rPr>
                <w:lang w:eastAsia="x-none"/>
              </w:rPr>
              <w:t>Employee</w:t>
            </w:r>
          </w:p>
        </w:tc>
      </w:tr>
      <w:tr w:rsidR="00A84668" w14:paraId="09B630A6" w14:textId="77777777" w:rsidTr="00FA634F">
        <w:tc>
          <w:tcPr>
            <w:tcW w:w="2783" w:type="dxa"/>
          </w:tcPr>
          <w:p w14:paraId="7F1C7551" w14:textId="757FB85D" w:rsidR="00A84668" w:rsidRDefault="00A84668" w:rsidP="001F2D7F">
            <w:pPr>
              <w:rPr>
                <w:lang w:eastAsia="x-none"/>
              </w:rPr>
            </w:pPr>
            <w:r>
              <w:rPr>
                <w:lang w:eastAsia="x-none"/>
              </w:rPr>
              <w:t>OU</w:t>
            </w:r>
          </w:p>
        </w:tc>
        <w:tc>
          <w:tcPr>
            <w:tcW w:w="4300" w:type="dxa"/>
          </w:tcPr>
          <w:p w14:paraId="01CDB08C" w14:textId="0F2CE259" w:rsidR="00A84668" w:rsidRDefault="00A84668" w:rsidP="001F2D7F">
            <w:pPr>
              <w:rPr>
                <w:lang w:eastAsia="x-none"/>
              </w:rPr>
            </w:pPr>
            <w:r>
              <w:rPr>
                <w:lang w:eastAsia="x-none"/>
              </w:rPr>
              <w:t>Department or Org Unit</w:t>
            </w:r>
          </w:p>
        </w:tc>
        <w:tc>
          <w:tcPr>
            <w:tcW w:w="2653" w:type="dxa"/>
          </w:tcPr>
          <w:p w14:paraId="4AFA91BF" w14:textId="647D7F99" w:rsidR="00A84668" w:rsidRDefault="00A84668" w:rsidP="001F2D7F">
            <w:pPr>
              <w:rPr>
                <w:lang w:eastAsia="x-none"/>
              </w:rPr>
            </w:pPr>
            <w:r>
              <w:rPr>
                <w:lang w:eastAsia="x-none"/>
              </w:rPr>
              <w:t>Legal</w:t>
            </w:r>
          </w:p>
        </w:tc>
      </w:tr>
      <w:tr w:rsidR="00A84668" w14:paraId="3983F8BD" w14:textId="77777777" w:rsidTr="00FA634F">
        <w:tc>
          <w:tcPr>
            <w:tcW w:w="2783" w:type="dxa"/>
          </w:tcPr>
          <w:p w14:paraId="2D74F5C5" w14:textId="1AD200A3" w:rsidR="00A84668" w:rsidRDefault="00A84668" w:rsidP="001F2D7F">
            <w:pPr>
              <w:rPr>
                <w:lang w:eastAsia="x-none"/>
              </w:rPr>
            </w:pPr>
            <w:r>
              <w:rPr>
                <w:lang w:eastAsia="x-none"/>
              </w:rPr>
              <w:t>PM_CODE</w:t>
            </w:r>
          </w:p>
        </w:tc>
        <w:tc>
          <w:tcPr>
            <w:tcW w:w="4300" w:type="dxa"/>
          </w:tcPr>
          <w:p w14:paraId="7B055982" w14:textId="454AD760" w:rsidR="00A84668" w:rsidRDefault="00A84668" w:rsidP="001F2D7F">
            <w:pPr>
              <w:rPr>
                <w:lang w:eastAsia="x-none"/>
              </w:rPr>
            </w:pPr>
            <w:r>
              <w:rPr>
                <w:lang w:eastAsia="x-none"/>
              </w:rPr>
              <w:t>Master UID (Userid)</w:t>
            </w:r>
          </w:p>
        </w:tc>
        <w:tc>
          <w:tcPr>
            <w:tcW w:w="2653" w:type="dxa"/>
          </w:tcPr>
          <w:p w14:paraId="1747D35B" w14:textId="7C13D212" w:rsidR="00A84668" w:rsidRDefault="00A84668" w:rsidP="001F2D7F">
            <w:pPr>
              <w:rPr>
                <w:lang w:eastAsia="x-none"/>
              </w:rPr>
            </w:pPr>
            <w:proofErr w:type="spellStart"/>
            <w:r>
              <w:rPr>
                <w:lang w:eastAsia="x-none"/>
              </w:rPr>
              <w:t>SChang</w:t>
            </w:r>
            <w:proofErr w:type="spellEnd"/>
          </w:p>
        </w:tc>
      </w:tr>
      <w:tr w:rsidR="00A84668" w14:paraId="558292EE" w14:textId="77777777" w:rsidTr="00FA634F">
        <w:tc>
          <w:tcPr>
            <w:tcW w:w="2783" w:type="dxa"/>
          </w:tcPr>
          <w:p w14:paraId="16EA4AB9" w14:textId="3E54CE46" w:rsidR="00A84668" w:rsidRDefault="00A84668" w:rsidP="001F2D7F">
            <w:pPr>
              <w:rPr>
                <w:lang w:eastAsia="x-none"/>
              </w:rPr>
            </w:pPr>
            <w:r>
              <w:rPr>
                <w:lang w:eastAsia="x-none"/>
              </w:rPr>
              <w:t>GIVEN_NAME</w:t>
            </w:r>
          </w:p>
        </w:tc>
        <w:tc>
          <w:tcPr>
            <w:tcW w:w="4300" w:type="dxa"/>
          </w:tcPr>
          <w:p w14:paraId="35414970" w14:textId="1447991C" w:rsidR="00A84668" w:rsidRDefault="00A84668" w:rsidP="001F2D7F">
            <w:pPr>
              <w:rPr>
                <w:lang w:eastAsia="x-none"/>
              </w:rPr>
            </w:pPr>
            <w:r>
              <w:rPr>
                <w:lang w:eastAsia="x-none"/>
              </w:rPr>
              <w:t>First Name</w:t>
            </w:r>
          </w:p>
        </w:tc>
        <w:tc>
          <w:tcPr>
            <w:tcW w:w="2653" w:type="dxa"/>
          </w:tcPr>
          <w:p w14:paraId="24AB2A4D" w14:textId="015E3798" w:rsidR="00A84668" w:rsidRDefault="00A84668" w:rsidP="001F2D7F">
            <w:pPr>
              <w:rPr>
                <w:lang w:eastAsia="x-none"/>
              </w:rPr>
            </w:pPr>
            <w:r>
              <w:rPr>
                <w:lang w:eastAsia="x-none"/>
              </w:rPr>
              <w:t>Shirley</w:t>
            </w:r>
          </w:p>
        </w:tc>
      </w:tr>
      <w:tr w:rsidR="00A84668" w14:paraId="1C605C87" w14:textId="77777777" w:rsidTr="00FA634F">
        <w:tc>
          <w:tcPr>
            <w:tcW w:w="2783" w:type="dxa"/>
          </w:tcPr>
          <w:p w14:paraId="0D4B8ED4" w14:textId="4098DEB1" w:rsidR="00A84668" w:rsidRDefault="00A84668" w:rsidP="001F2D7F">
            <w:pPr>
              <w:rPr>
                <w:lang w:eastAsia="x-none"/>
              </w:rPr>
            </w:pPr>
            <w:r>
              <w:rPr>
                <w:lang w:eastAsia="x-none"/>
              </w:rPr>
              <w:t>SURNAME</w:t>
            </w:r>
          </w:p>
        </w:tc>
        <w:tc>
          <w:tcPr>
            <w:tcW w:w="4300" w:type="dxa"/>
          </w:tcPr>
          <w:p w14:paraId="26B310BE" w14:textId="00DB14D1" w:rsidR="00A84668" w:rsidRDefault="00A84668" w:rsidP="001F2D7F">
            <w:pPr>
              <w:rPr>
                <w:lang w:eastAsia="x-none"/>
              </w:rPr>
            </w:pPr>
            <w:r>
              <w:rPr>
                <w:lang w:eastAsia="x-none"/>
              </w:rPr>
              <w:t>Last Name</w:t>
            </w:r>
          </w:p>
        </w:tc>
        <w:tc>
          <w:tcPr>
            <w:tcW w:w="2653" w:type="dxa"/>
          </w:tcPr>
          <w:p w14:paraId="3E960591" w14:textId="0353072F" w:rsidR="00A84668" w:rsidRDefault="00A84668" w:rsidP="001F2D7F">
            <w:pPr>
              <w:rPr>
                <w:lang w:eastAsia="x-none"/>
              </w:rPr>
            </w:pPr>
            <w:r>
              <w:rPr>
                <w:lang w:eastAsia="x-none"/>
              </w:rPr>
              <w:t>Chang</w:t>
            </w:r>
          </w:p>
        </w:tc>
      </w:tr>
      <w:tr w:rsidR="00A84668" w14:paraId="4AFA572F" w14:textId="77777777" w:rsidTr="00FA634F">
        <w:tc>
          <w:tcPr>
            <w:tcW w:w="2783" w:type="dxa"/>
          </w:tcPr>
          <w:p w14:paraId="37CA5A25" w14:textId="579A4634" w:rsidR="00A84668" w:rsidRDefault="00A84668" w:rsidP="001F2D7F">
            <w:pPr>
              <w:rPr>
                <w:lang w:eastAsia="x-none"/>
              </w:rPr>
            </w:pPr>
            <w:r>
              <w:rPr>
                <w:lang w:eastAsia="x-none"/>
              </w:rPr>
              <w:t>EMAIL</w:t>
            </w:r>
          </w:p>
        </w:tc>
        <w:tc>
          <w:tcPr>
            <w:tcW w:w="4300" w:type="dxa"/>
          </w:tcPr>
          <w:p w14:paraId="68F112A2" w14:textId="6C3DE721" w:rsidR="00A84668" w:rsidRDefault="00A84668" w:rsidP="001F2D7F">
            <w:pPr>
              <w:rPr>
                <w:lang w:eastAsia="x-none"/>
              </w:rPr>
            </w:pPr>
            <w:r>
              <w:rPr>
                <w:lang w:eastAsia="x-none"/>
              </w:rPr>
              <w:t>Email</w:t>
            </w:r>
          </w:p>
        </w:tc>
        <w:tc>
          <w:tcPr>
            <w:tcW w:w="2653" w:type="dxa"/>
          </w:tcPr>
          <w:p w14:paraId="0364BEDA" w14:textId="3BD0E94D" w:rsidR="00A84668" w:rsidRDefault="00C05B2B" w:rsidP="001F2D7F">
            <w:pPr>
              <w:rPr>
                <w:lang w:eastAsia="x-none"/>
              </w:rPr>
            </w:pPr>
            <w:hyperlink r:id="rId33" w:history="1">
              <w:r w:rsidR="00A84668" w:rsidRPr="000A2BD7">
                <w:rPr>
                  <w:rStyle w:val="Hyperlink"/>
                  <w:lang w:eastAsia="x-none"/>
                </w:rPr>
                <w:t>Shirley.Chang@acme.com</w:t>
              </w:r>
            </w:hyperlink>
          </w:p>
        </w:tc>
      </w:tr>
      <w:tr w:rsidR="00A84668" w14:paraId="77AA503D" w14:textId="77777777" w:rsidTr="00FA634F">
        <w:tc>
          <w:tcPr>
            <w:tcW w:w="2783" w:type="dxa"/>
          </w:tcPr>
          <w:p w14:paraId="00EF8370" w14:textId="67F3492F" w:rsidR="00A84668" w:rsidRDefault="00A84668" w:rsidP="001F2D7F">
            <w:pPr>
              <w:rPr>
                <w:lang w:eastAsia="x-none"/>
              </w:rPr>
            </w:pPr>
            <w:r>
              <w:rPr>
                <w:lang w:eastAsia="x-none"/>
              </w:rPr>
              <w:t>PHONE_NUMBER</w:t>
            </w:r>
          </w:p>
        </w:tc>
        <w:tc>
          <w:tcPr>
            <w:tcW w:w="4300" w:type="dxa"/>
          </w:tcPr>
          <w:p w14:paraId="7F921F99" w14:textId="1CE42306" w:rsidR="00A84668" w:rsidRDefault="00A84668" w:rsidP="001F2D7F">
            <w:pPr>
              <w:rPr>
                <w:lang w:eastAsia="x-none"/>
              </w:rPr>
            </w:pPr>
            <w:r>
              <w:rPr>
                <w:lang w:eastAsia="x-none"/>
              </w:rPr>
              <w:t>Phone Number</w:t>
            </w:r>
          </w:p>
        </w:tc>
        <w:tc>
          <w:tcPr>
            <w:tcW w:w="2653" w:type="dxa"/>
          </w:tcPr>
          <w:p w14:paraId="23D32E77" w14:textId="56174F67" w:rsidR="00A84668" w:rsidRDefault="00A84668" w:rsidP="001F2D7F">
            <w:pPr>
              <w:rPr>
                <w:lang w:eastAsia="x-none"/>
              </w:rPr>
            </w:pPr>
            <w:r>
              <w:rPr>
                <w:lang w:eastAsia="x-none"/>
              </w:rPr>
              <w:t>555 123456</w:t>
            </w:r>
          </w:p>
        </w:tc>
      </w:tr>
      <w:tr w:rsidR="00A84668" w14:paraId="09B12FD1" w14:textId="77777777" w:rsidTr="00FA634F">
        <w:tc>
          <w:tcPr>
            <w:tcW w:w="2783" w:type="dxa"/>
          </w:tcPr>
          <w:p w14:paraId="5BD5192A" w14:textId="3A2D7A79" w:rsidR="00A84668" w:rsidRDefault="00A84668" w:rsidP="001F2D7F">
            <w:pPr>
              <w:rPr>
                <w:lang w:eastAsia="x-none"/>
              </w:rPr>
            </w:pPr>
            <w:r>
              <w:rPr>
                <w:lang w:eastAsia="x-none"/>
              </w:rPr>
              <w:t>GENDER</w:t>
            </w:r>
          </w:p>
        </w:tc>
        <w:tc>
          <w:tcPr>
            <w:tcW w:w="4300" w:type="dxa"/>
          </w:tcPr>
          <w:p w14:paraId="19333468" w14:textId="1338A602" w:rsidR="00A84668" w:rsidRDefault="00A84668" w:rsidP="001F2D7F">
            <w:pPr>
              <w:rPr>
                <w:lang w:eastAsia="x-none"/>
              </w:rPr>
            </w:pPr>
            <w:r>
              <w:rPr>
                <w:lang w:eastAsia="x-none"/>
              </w:rPr>
              <w:t>Sex</w:t>
            </w:r>
          </w:p>
        </w:tc>
        <w:tc>
          <w:tcPr>
            <w:tcW w:w="2653" w:type="dxa"/>
          </w:tcPr>
          <w:p w14:paraId="5C6E2C95" w14:textId="79D35F46" w:rsidR="00A84668" w:rsidRDefault="00A84668" w:rsidP="001F2D7F">
            <w:pPr>
              <w:rPr>
                <w:lang w:eastAsia="x-none"/>
              </w:rPr>
            </w:pPr>
            <w:r>
              <w:rPr>
                <w:lang w:eastAsia="x-none"/>
              </w:rPr>
              <w:t>Female</w:t>
            </w:r>
          </w:p>
        </w:tc>
      </w:tr>
      <w:tr w:rsidR="00A84668" w14:paraId="1F3B5F98" w14:textId="77777777" w:rsidTr="00FA634F">
        <w:tc>
          <w:tcPr>
            <w:tcW w:w="2783" w:type="dxa"/>
          </w:tcPr>
          <w:p w14:paraId="5F136F78" w14:textId="70CA9084" w:rsidR="00A84668" w:rsidRDefault="00A84668" w:rsidP="001F2D7F">
            <w:pPr>
              <w:rPr>
                <w:lang w:eastAsia="x-none"/>
              </w:rPr>
            </w:pPr>
            <w:r>
              <w:rPr>
                <w:lang w:eastAsia="x-none"/>
              </w:rPr>
              <w:t>BIRTHDAY</w:t>
            </w:r>
          </w:p>
        </w:tc>
        <w:tc>
          <w:tcPr>
            <w:tcW w:w="4300" w:type="dxa"/>
          </w:tcPr>
          <w:p w14:paraId="07A82D88" w14:textId="329EBA78" w:rsidR="00A84668" w:rsidRDefault="00A84668" w:rsidP="001F2D7F">
            <w:pPr>
              <w:rPr>
                <w:lang w:eastAsia="x-none"/>
              </w:rPr>
            </w:pPr>
            <w:r>
              <w:rPr>
                <w:lang w:eastAsia="x-none"/>
              </w:rPr>
              <w:t>Date of Birth</w:t>
            </w:r>
          </w:p>
        </w:tc>
        <w:tc>
          <w:tcPr>
            <w:tcW w:w="2653" w:type="dxa"/>
          </w:tcPr>
          <w:p w14:paraId="59E77333" w14:textId="72D6E333" w:rsidR="00A84668" w:rsidRDefault="00A84668" w:rsidP="001F2D7F">
            <w:pPr>
              <w:rPr>
                <w:lang w:eastAsia="x-none"/>
              </w:rPr>
            </w:pPr>
            <w:r>
              <w:rPr>
                <w:lang w:eastAsia="x-none"/>
              </w:rPr>
              <w:t>11/01/1960</w:t>
            </w:r>
          </w:p>
        </w:tc>
      </w:tr>
      <w:tr w:rsidR="00A84668" w14:paraId="3446B6C0" w14:textId="77777777" w:rsidTr="00FA634F">
        <w:tc>
          <w:tcPr>
            <w:tcW w:w="2783" w:type="dxa"/>
          </w:tcPr>
          <w:p w14:paraId="747FD9B8" w14:textId="24AD22AA" w:rsidR="00A84668" w:rsidRDefault="00A84668" w:rsidP="001F2D7F">
            <w:pPr>
              <w:rPr>
                <w:lang w:eastAsia="x-none"/>
              </w:rPr>
            </w:pPr>
            <w:r>
              <w:rPr>
                <w:lang w:eastAsia="x-none"/>
              </w:rPr>
              <w:t>ADDRESS</w:t>
            </w:r>
          </w:p>
        </w:tc>
        <w:tc>
          <w:tcPr>
            <w:tcW w:w="4300" w:type="dxa"/>
          </w:tcPr>
          <w:p w14:paraId="67D051B7" w14:textId="734991B5" w:rsidR="00A84668" w:rsidRDefault="00A84668" w:rsidP="001F2D7F">
            <w:pPr>
              <w:rPr>
                <w:lang w:eastAsia="x-none"/>
              </w:rPr>
            </w:pPr>
            <w:r>
              <w:rPr>
                <w:lang w:eastAsia="x-none"/>
              </w:rPr>
              <w:t>Address (house, number, street)</w:t>
            </w:r>
          </w:p>
        </w:tc>
        <w:tc>
          <w:tcPr>
            <w:tcW w:w="2653" w:type="dxa"/>
          </w:tcPr>
          <w:p w14:paraId="3DDBCCA5" w14:textId="01479401" w:rsidR="00A84668" w:rsidRDefault="00A84668" w:rsidP="001F2D7F">
            <w:pPr>
              <w:rPr>
                <w:lang w:eastAsia="x-none"/>
              </w:rPr>
            </w:pPr>
            <w:r>
              <w:rPr>
                <w:lang w:eastAsia="x-none"/>
              </w:rPr>
              <w:t>1 High Street</w:t>
            </w:r>
          </w:p>
        </w:tc>
      </w:tr>
      <w:tr w:rsidR="00A84668" w14:paraId="1860FBF7" w14:textId="77777777" w:rsidTr="00FA634F">
        <w:tc>
          <w:tcPr>
            <w:tcW w:w="2783" w:type="dxa"/>
          </w:tcPr>
          <w:p w14:paraId="4157D37E" w14:textId="51D46785" w:rsidR="00A84668" w:rsidRDefault="00A84668" w:rsidP="001F2D7F">
            <w:pPr>
              <w:rPr>
                <w:lang w:eastAsia="x-none"/>
              </w:rPr>
            </w:pPr>
            <w:r>
              <w:rPr>
                <w:lang w:eastAsia="x-none"/>
              </w:rPr>
              <w:t>CITY</w:t>
            </w:r>
          </w:p>
        </w:tc>
        <w:tc>
          <w:tcPr>
            <w:tcW w:w="4300" w:type="dxa"/>
          </w:tcPr>
          <w:p w14:paraId="61595A8E" w14:textId="391C6FD4" w:rsidR="00A84668" w:rsidRDefault="00234612" w:rsidP="001F2D7F">
            <w:pPr>
              <w:rPr>
                <w:lang w:eastAsia="x-none"/>
              </w:rPr>
            </w:pPr>
            <w:r>
              <w:rPr>
                <w:lang w:eastAsia="x-none"/>
              </w:rPr>
              <w:t>City</w:t>
            </w:r>
          </w:p>
        </w:tc>
        <w:tc>
          <w:tcPr>
            <w:tcW w:w="2653" w:type="dxa"/>
          </w:tcPr>
          <w:p w14:paraId="3BF3F093" w14:textId="0AA36825" w:rsidR="00A84668" w:rsidRDefault="00234612" w:rsidP="001F2D7F">
            <w:pPr>
              <w:rPr>
                <w:lang w:eastAsia="x-none"/>
              </w:rPr>
            </w:pPr>
            <w:r>
              <w:rPr>
                <w:lang w:eastAsia="x-none"/>
              </w:rPr>
              <w:t>Hightown</w:t>
            </w:r>
          </w:p>
        </w:tc>
      </w:tr>
      <w:tr w:rsidR="00234612" w14:paraId="29129F2B" w14:textId="77777777" w:rsidTr="00FA634F">
        <w:tc>
          <w:tcPr>
            <w:tcW w:w="2783" w:type="dxa"/>
          </w:tcPr>
          <w:p w14:paraId="68B46E14" w14:textId="1324AEE7" w:rsidR="00234612" w:rsidRPr="00234612" w:rsidRDefault="00234612" w:rsidP="001F2D7F">
            <w:pPr>
              <w:rPr>
                <w:i/>
                <w:lang w:eastAsia="x-none"/>
              </w:rPr>
            </w:pPr>
            <w:r w:rsidRPr="00234612">
              <w:rPr>
                <w:i/>
                <w:lang w:eastAsia="x-none"/>
              </w:rPr>
              <w:t>???</w:t>
            </w:r>
          </w:p>
        </w:tc>
        <w:tc>
          <w:tcPr>
            <w:tcW w:w="4300" w:type="dxa"/>
          </w:tcPr>
          <w:p w14:paraId="6CEFDACB" w14:textId="0635043E" w:rsidR="00234612" w:rsidRPr="00234612" w:rsidRDefault="00234612" w:rsidP="001F2D7F">
            <w:pPr>
              <w:rPr>
                <w:i/>
                <w:lang w:eastAsia="x-none"/>
              </w:rPr>
            </w:pPr>
            <w:r w:rsidRPr="00234612">
              <w:rPr>
                <w:i/>
                <w:lang w:eastAsia="x-none"/>
              </w:rPr>
              <w:t>State (training data uses Nation for State)</w:t>
            </w:r>
          </w:p>
        </w:tc>
        <w:tc>
          <w:tcPr>
            <w:tcW w:w="2653" w:type="dxa"/>
          </w:tcPr>
          <w:p w14:paraId="48A97C4E" w14:textId="1D59A397" w:rsidR="00234612" w:rsidRPr="00234612" w:rsidRDefault="00234612" w:rsidP="001F2D7F">
            <w:pPr>
              <w:rPr>
                <w:i/>
                <w:lang w:eastAsia="x-none"/>
              </w:rPr>
            </w:pPr>
            <w:r w:rsidRPr="00234612">
              <w:rPr>
                <w:i/>
                <w:lang w:eastAsia="x-none"/>
              </w:rPr>
              <w:t>PA</w:t>
            </w:r>
          </w:p>
        </w:tc>
      </w:tr>
      <w:tr w:rsidR="00234612" w14:paraId="037CE490" w14:textId="77777777" w:rsidTr="00FA634F">
        <w:tc>
          <w:tcPr>
            <w:tcW w:w="2783" w:type="dxa"/>
          </w:tcPr>
          <w:p w14:paraId="78AA4CF1" w14:textId="5672E643" w:rsidR="00234612" w:rsidRPr="00234612" w:rsidRDefault="00234612" w:rsidP="001F2D7F">
            <w:pPr>
              <w:rPr>
                <w:i/>
                <w:lang w:eastAsia="x-none"/>
              </w:rPr>
            </w:pPr>
            <w:r w:rsidRPr="00234612">
              <w:rPr>
                <w:i/>
                <w:lang w:eastAsia="x-none"/>
              </w:rPr>
              <w:t>NATION</w:t>
            </w:r>
          </w:p>
        </w:tc>
        <w:tc>
          <w:tcPr>
            <w:tcW w:w="4300" w:type="dxa"/>
          </w:tcPr>
          <w:p w14:paraId="3856A0CE" w14:textId="09F1BE96" w:rsidR="00234612" w:rsidRPr="00234612" w:rsidRDefault="00234612" w:rsidP="001F2D7F">
            <w:pPr>
              <w:rPr>
                <w:i/>
                <w:lang w:eastAsia="x-none"/>
              </w:rPr>
            </w:pPr>
            <w:r w:rsidRPr="00234612">
              <w:rPr>
                <w:i/>
                <w:lang w:eastAsia="x-none"/>
              </w:rPr>
              <w:t>Country (training data uses Nation for State)</w:t>
            </w:r>
          </w:p>
        </w:tc>
        <w:tc>
          <w:tcPr>
            <w:tcW w:w="2653" w:type="dxa"/>
          </w:tcPr>
          <w:p w14:paraId="6E63BDFF" w14:textId="12F1374E" w:rsidR="00234612" w:rsidRPr="00234612" w:rsidRDefault="00234612" w:rsidP="001F2D7F">
            <w:pPr>
              <w:rPr>
                <w:i/>
                <w:lang w:eastAsia="x-none"/>
              </w:rPr>
            </w:pPr>
            <w:r w:rsidRPr="00234612">
              <w:rPr>
                <w:i/>
                <w:lang w:eastAsia="x-none"/>
              </w:rPr>
              <w:t>USA</w:t>
            </w:r>
          </w:p>
        </w:tc>
      </w:tr>
      <w:tr w:rsidR="00234612" w14:paraId="14D9741B" w14:textId="77777777" w:rsidTr="00FA634F">
        <w:tc>
          <w:tcPr>
            <w:tcW w:w="2783" w:type="dxa"/>
          </w:tcPr>
          <w:p w14:paraId="48048C01" w14:textId="2E1392C3" w:rsidR="00234612" w:rsidRDefault="00234612" w:rsidP="001F2D7F">
            <w:pPr>
              <w:rPr>
                <w:lang w:eastAsia="x-none"/>
              </w:rPr>
            </w:pPr>
            <w:r>
              <w:rPr>
                <w:lang w:eastAsia="x-none"/>
              </w:rPr>
              <w:t>ZIPCODE</w:t>
            </w:r>
          </w:p>
        </w:tc>
        <w:tc>
          <w:tcPr>
            <w:tcW w:w="4300" w:type="dxa"/>
          </w:tcPr>
          <w:p w14:paraId="717BDD66" w14:textId="0AD85C08" w:rsidR="00234612" w:rsidRDefault="00234612" w:rsidP="001F2D7F">
            <w:pPr>
              <w:rPr>
                <w:lang w:eastAsia="x-none"/>
              </w:rPr>
            </w:pPr>
            <w:r>
              <w:rPr>
                <w:lang w:eastAsia="x-none"/>
              </w:rPr>
              <w:t>Zip/Postal Code</w:t>
            </w:r>
          </w:p>
        </w:tc>
        <w:tc>
          <w:tcPr>
            <w:tcW w:w="2653" w:type="dxa"/>
          </w:tcPr>
          <w:p w14:paraId="37E9867E" w14:textId="3EF61325" w:rsidR="00234612" w:rsidRDefault="00234612" w:rsidP="001F2D7F">
            <w:pPr>
              <w:rPr>
                <w:lang w:eastAsia="x-none"/>
              </w:rPr>
            </w:pPr>
            <w:r>
              <w:rPr>
                <w:lang w:eastAsia="x-none"/>
              </w:rPr>
              <w:t>12345</w:t>
            </w:r>
          </w:p>
        </w:tc>
      </w:tr>
      <w:tr w:rsidR="00FA634F" w14:paraId="47CDB9DF" w14:textId="77777777" w:rsidTr="00FA634F">
        <w:tc>
          <w:tcPr>
            <w:tcW w:w="2783" w:type="dxa"/>
          </w:tcPr>
          <w:p w14:paraId="36FCFFCD" w14:textId="52305C72" w:rsidR="00FA634F" w:rsidRDefault="00FA634F" w:rsidP="001F2D7F">
            <w:pPr>
              <w:rPr>
                <w:lang w:eastAsia="x-none"/>
              </w:rPr>
            </w:pPr>
            <w:r>
              <w:rPr>
                <w:lang w:eastAsia="x-none"/>
              </w:rPr>
              <w:t>IDENTIFICATION_NUMBER</w:t>
            </w:r>
          </w:p>
        </w:tc>
        <w:tc>
          <w:tcPr>
            <w:tcW w:w="4300" w:type="dxa"/>
          </w:tcPr>
          <w:p w14:paraId="22EE2F05" w14:textId="5A396B3A" w:rsidR="00FA634F" w:rsidRDefault="00FA634F" w:rsidP="001F2D7F">
            <w:pPr>
              <w:rPr>
                <w:lang w:eastAsia="x-none"/>
              </w:rPr>
            </w:pPr>
            <w:r>
              <w:rPr>
                <w:lang w:eastAsia="x-none"/>
              </w:rPr>
              <w:t>CODFISC (we will use for employee id)</w:t>
            </w:r>
          </w:p>
        </w:tc>
        <w:tc>
          <w:tcPr>
            <w:tcW w:w="2653" w:type="dxa"/>
          </w:tcPr>
          <w:p w14:paraId="268E9A99" w14:textId="2B906926" w:rsidR="00FA634F" w:rsidRDefault="00FA634F" w:rsidP="001F2D7F">
            <w:pPr>
              <w:rPr>
                <w:lang w:eastAsia="x-none"/>
              </w:rPr>
            </w:pPr>
            <w:r>
              <w:rPr>
                <w:lang w:eastAsia="x-none"/>
              </w:rPr>
              <w:t>AA12345</w:t>
            </w:r>
          </w:p>
        </w:tc>
      </w:tr>
      <w:tr w:rsidR="00234612" w14:paraId="399F003A" w14:textId="77777777" w:rsidTr="00FA634F">
        <w:tc>
          <w:tcPr>
            <w:tcW w:w="2783" w:type="dxa"/>
          </w:tcPr>
          <w:p w14:paraId="0CF2D2D9" w14:textId="7666C1F5" w:rsidR="00234612" w:rsidRDefault="00234612" w:rsidP="001F2D7F">
            <w:pPr>
              <w:rPr>
                <w:lang w:eastAsia="x-none"/>
              </w:rPr>
            </w:pPr>
            <w:r>
              <w:rPr>
                <w:lang w:eastAsia="x-none"/>
              </w:rPr>
              <w:t>ATTR1</w:t>
            </w:r>
          </w:p>
        </w:tc>
        <w:tc>
          <w:tcPr>
            <w:tcW w:w="4300" w:type="dxa"/>
          </w:tcPr>
          <w:p w14:paraId="5A8F787E" w14:textId="34C033A8" w:rsidR="00234612" w:rsidRDefault="00234612" w:rsidP="001F2D7F">
            <w:pPr>
              <w:rPr>
                <w:lang w:eastAsia="x-none"/>
              </w:rPr>
            </w:pPr>
            <w:r>
              <w:rPr>
                <w:lang w:eastAsia="x-none"/>
              </w:rPr>
              <w:t>Userid of the manager</w:t>
            </w:r>
          </w:p>
        </w:tc>
        <w:tc>
          <w:tcPr>
            <w:tcW w:w="2653" w:type="dxa"/>
          </w:tcPr>
          <w:p w14:paraId="4D0E5350" w14:textId="206F2B0F" w:rsidR="00234612" w:rsidRDefault="00234612" w:rsidP="001F2D7F">
            <w:pPr>
              <w:rPr>
                <w:lang w:eastAsia="x-none"/>
              </w:rPr>
            </w:pPr>
            <w:r>
              <w:rPr>
                <w:lang w:eastAsia="x-none"/>
              </w:rPr>
              <w:t>DFox</w:t>
            </w:r>
          </w:p>
        </w:tc>
      </w:tr>
      <w:tr w:rsidR="00234612" w14:paraId="7F09F883" w14:textId="77777777" w:rsidTr="00FA634F">
        <w:tc>
          <w:tcPr>
            <w:tcW w:w="2783" w:type="dxa"/>
          </w:tcPr>
          <w:p w14:paraId="23A86768" w14:textId="409A8357" w:rsidR="00234612" w:rsidRDefault="00234612" w:rsidP="001F2D7F">
            <w:pPr>
              <w:rPr>
                <w:lang w:eastAsia="x-none"/>
              </w:rPr>
            </w:pPr>
            <w:r>
              <w:rPr>
                <w:lang w:eastAsia="x-none"/>
              </w:rPr>
              <w:t>ATTR2</w:t>
            </w:r>
          </w:p>
        </w:tc>
        <w:tc>
          <w:tcPr>
            <w:tcW w:w="4300" w:type="dxa"/>
          </w:tcPr>
          <w:p w14:paraId="0E93C8F1" w14:textId="0092EF7B" w:rsidR="00234612" w:rsidRDefault="00234612" w:rsidP="001F2D7F">
            <w:pPr>
              <w:rPr>
                <w:lang w:eastAsia="x-none"/>
              </w:rPr>
            </w:pPr>
            <w:r>
              <w:rPr>
                <w:lang w:eastAsia="x-none"/>
              </w:rPr>
              <w:t>Are they flagged as a department manager</w:t>
            </w:r>
          </w:p>
        </w:tc>
        <w:tc>
          <w:tcPr>
            <w:tcW w:w="2653" w:type="dxa"/>
          </w:tcPr>
          <w:p w14:paraId="569075F4" w14:textId="1FF9E580" w:rsidR="00234612" w:rsidRDefault="00234612" w:rsidP="001F2D7F">
            <w:pPr>
              <w:rPr>
                <w:lang w:eastAsia="x-none"/>
              </w:rPr>
            </w:pPr>
            <w:r>
              <w:rPr>
                <w:lang w:eastAsia="x-none"/>
              </w:rPr>
              <w:t>N</w:t>
            </w:r>
          </w:p>
        </w:tc>
      </w:tr>
      <w:tr w:rsidR="00234612" w14:paraId="5FCD765E" w14:textId="77777777" w:rsidTr="00FA634F">
        <w:tc>
          <w:tcPr>
            <w:tcW w:w="2783" w:type="dxa"/>
          </w:tcPr>
          <w:p w14:paraId="14902E56" w14:textId="3DC8467C" w:rsidR="00234612" w:rsidRDefault="00234612" w:rsidP="001F2D7F">
            <w:pPr>
              <w:rPr>
                <w:lang w:eastAsia="x-none"/>
              </w:rPr>
            </w:pPr>
            <w:r>
              <w:rPr>
                <w:lang w:eastAsia="x-none"/>
              </w:rPr>
              <w:t>ATTR3</w:t>
            </w:r>
          </w:p>
        </w:tc>
        <w:tc>
          <w:tcPr>
            <w:tcW w:w="4300" w:type="dxa"/>
          </w:tcPr>
          <w:p w14:paraId="7A4E4AB1" w14:textId="7818D725" w:rsidR="00234612" w:rsidRDefault="00234612" w:rsidP="001F2D7F">
            <w:pPr>
              <w:rPr>
                <w:lang w:eastAsia="x-none"/>
              </w:rPr>
            </w:pPr>
            <w:r>
              <w:rPr>
                <w:lang w:eastAsia="x-none"/>
              </w:rPr>
              <w:t>Highest education level</w:t>
            </w:r>
          </w:p>
        </w:tc>
        <w:tc>
          <w:tcPr>
            <w:tcW w:w="2653" w:type="dxa"/>
          </w:tcPr>
          <w:p w14:paraId="28946402" w14:textId="62747596" w:rsidR="00234612" w:rsidRDefault="00234612" w:rsidP="001F2D7F">
            <w:pPr>
              <w:rPr>
                <w:lang w:eastAsia="x-none"/>
              </w:rPr>
            </w:pPr>
            <w:r>
              <w:rPr>
                <w:lang w:eastAsia="x-none"/>
              </w:rPr>
              <w:t>Upper Secondary</w:t>
            </w:r>
          </w:p>
        </w:tc>
      </w:tr>
      <w:tr w:rsidR="00234612" w14:paraId="3E34D816" w14:textId="77777777" w:rsidTr="00FA634F">
        <w:tc>
          <w:tcPr>
            <w:tcW w:w="2783" w:type="dxa"/>
          </w:tcPr>
          <w:p w14:paraId="4E032364" w14:textId="2AAA7AA3" w:rsidR="00234612" w:rsidRDefault="00234612" w:rsidP="001F2D7F">
            <w:pPr>
              <w:rPr>
                <w:lang w:eastAsia="x-none"/>
              </w:rPr>
            </w:pPr>
            <w:r>
              <w:rPr>
                <w:lang w:eastAsia="x-none"/>
              </w:rPr>
              <w:t>ATTR4</w:t>
            </w:r>
          </w:p>
        </w:tc>
        <w:tc>
          <w:tcPr>
            <w:tcW w:w="4300" w:type="dxa"/>
          </w:tcPr>
          <w:p w14:paraId="6971A4D8" w14:textId="15B3B33A" w:rsidR="00234612" w:rsidRDefault="00234612" w:rsidP="001F2D7F">
            <w:pPr>
              <w:rPr>
                <w:lang w:eastAsia="x-none"/>
              </w:rPr>
            </w:pPr>
            <w:r>
              <w:rPr>
                <w:lang w:eastAsia="x-none"/>
              </w:rPr>
              <w:t>Department</w:t>
            </w:r>
          </w:p>
        </w:tc>
        <w:tc>
          <w:tcPr>
            <w:tcW w:w="2653" w:type="dxa"/>
          </w:tcPr>
          <w:p w14:paraId="47CDD36D" w14:textId="6F7B97F2" w:rsidR="00234612" w:rsidRDefault="00234612" w:rsidP="001F2D7F">
            <w:pPr>
              <w:rPr>
                <w:lang w:eastAsia="x-none"/>
              </w:rPr>
            </w:pPr>
            <w:r>
              <w:rPr>
                <w:lang w:eastAsia="x-none"/>
              </w:rPr>
              <w:t>ACME IT</w:t>
            </w:r>
          </w:p>
        </w:tc>
      </w:tr>
      <w:tr w:rsidR="00234612" w14:paraId="3220F4A5" w14:textId="77777777" w:rsidTr="00FA634F">
        <w:tc>
          <w:tcPr>
            <w:tcW w:w="2783" w:type="dxa"/>
          </w:tcPr>
          <w:p w14:paraId="1894107F" w14:textId="49710B44" w:rsidR="00234612" w:rsidRDefault="00234612" w:rsidP="001F2D7F">
            <w:pPr>
              <w:rPr>
                <w:lang w:eastAsia="x-none"/>
              </w:rPr>
            </w:pPr>
            <w:r>
              <w:rPr>
                <w:lang w:eastAsia="x-none"/>
              </w:rPr>
              <w:t>ATTR7</w:t>
            </w:r>
          </w:p>
        </w:tc>
        <w:tc>
          <w:tcPr>
            <w:tcW w:w="4300" w:type="dxa"/>
          </w:tcPr>
          <w:p w14:paraId="0349A551" w14:textId="0D7ABA28" w:rsidR="00234612" w:rsidRDefault="00234612" w:rsidP="001F2D7F">
            <w:pPr>
              <w:rPr>
                <w:lang w:eastAsia="x-none"/>
              </w:rPr>
            </w:pPr>
            <w:r>
              <w:rPr>
                <w:lang w:eastAsia="x-none"/>
              </w:rPr>
              <w:t>Position</w:t>
            </w:r>
          </w:p>
        </w:tc>
        <w:tc>
          <w:tcPr>
            <w:tcW w:w="2653" w:type="dxa"/>
          </w:tcPr>
          <w:p w14:paraId="3B57CB59" w14:textId="384453D1" w:rsidR="00234612" w:rsidRDefault="00234612" w:rsidP="001F2D7F">
            <w:pPr>
              <w:rPr>
                <w:lang w:eastAsia="x-none"/>
              </w:rPr>
            </w:pPr>
            <w:r>
              <w:rPr>
                <w:lang w:eastAsia="x-none"/>
              </w:rPr>
              <w:t>S</w:t>
            </w:r>
          </w:p>
        </w:tc>
      </w:tr>
      <w:tr w:rsidR="00234612" w14:paraId="3971E658" w14:textId="77777777" w:rsidTr="00FA634F">
        <w:tc>
          <w:tcPr>
            <w:tcW w:w="2783" w:type="dxa"/>
          </w:tcPr>
          <w:p w14:paraId="2F3E2531" w14:textId="1325F11B" w:rsidR="00234612" w:rsidRDefault="00234612" w:rsidP="001F2D7F">
            <w:pPr>
              <w:rPr>
                <w:lang w:eastAsia="x-none"/>
              </w:rPr>
            </w:pPr>
            <w:r>
              <w:rPr>
                <w:lang w:eastAsia="x-none"/>
              </w:rPr>
              <w:t>ATTR9</w:t>
            </w:r>
          </w:p>
        </w:tc>
        <w:tc>
          <w:tcPr>
            <w:tcW w:w="4300" w:type="dxa"/>
          </w:tcPr>
          <w:p w14:paraId="7E25881D" w14:textId="0655F564" w:rsidR="00234612" w:rsidRDefault="00234612" w:rsidP="001F2D7F">
            <w:pPr>
              <w:rPr>
                <w:lang w:eastAsia="x-none"/>
              </w:rPr>
            </w:pPr>
            <w:r>
              <w:rPr>
                <w:lang w:eastAsia="x-none"/>
              </w:rPr>
              <w:t>Changed</w:t>
            </w:r>
          </w:p>
        </w:tc>
        <w:tc>
          <w:tcPr>
            <w:tcW w:w="2653" w:type="dxa"/>
          </w:tcPr>
          <w:p w14:paraId="00E3AD09" w14:textId="77777777" w:rsidR="00234612" w:rsidRDefault="00234612" w:rsidP="001F2D7F">
            <w:pPr>
              <w:rPr>
                <w:lang w:eastAsia="x-none"/>
              </w:rPr>
            </w:pPr>
          </w:p>
        </w:tc>
      </w:tr>
      <w:tr w:rsidR="00234612" w14:paraId="2DC76DC1" w14:textId="77777777" w:rsidTr="00FA634F">
        <w:tc>
          <w:tcPr>
            <w:tcW w:w="2783" w:type="dxa"/>
          </w:tcPr>
          <w:p w14:paraId="0D497174" w14:textId="4B28FBCE" w:rsidR="00234612" w:rsidRDefault="00234612" w:rsidP="001F2D7F">
            <w:pPr>
              <w:rPr>
                <w:lang w:eastAsia="x-none"/>
              </w:rPr>
            </w:pPr>
            <w:r>
              <w:rPr>
                <w:lang w:eastAsia="x-none"/>
              </w:rPr>
              <w:t>ATTR10</w:t>
            </w:r>
          </w:p>
        </w:tc>
        <w:tc>
          <w:tcPr>
            <w:tcW w:w="4300" w:type="dxa"/>
          </w:tcPr>
          <w:p w14:paraId="55921B33" w14:textId="1584B1DA" w:rsidR="00234612" w:rsidRDefault="00234612" w:rsidP="001F2D7F">
            <w:pPr>
              <w:rPr>
                <w:lang w:eastAsia="x-none"/>
              </w:rPr>
            </w:pPr>
            <w:r>
              <w:rPr>
                <w:lang w:eastAsia="x-none"/>
              </w:rPr>
              <w:t>Title</w:t>
            </w:r>
          </w:p>
        </w:tc>
        <w:tc>
          <w:tcPr>
            <w:tcW w:w="2653" w:type="dxa"/>
          </w:tcPr>
          <w:p w14:paraId="612A45DF" w14:textId="71554BF4" w:rsidR="00234612" w:rsidRDefault="00234612" w:rsidP="001F2D7F">
            <w:pPr>
              <w:rPr>
                <w:lang w:eastAsia="x-none"/>
              </w:rPr>
            </w:pPr>
            <w:r>
              <w:rPr>
                <w:lang w:eastAsia="x-none"/>
              </w:rPr>
              <w:t>Solicitor</w:t>
            </w:r>
          </w:p>
        </w:tc>
      </w:tr>
    </w:tbl>
    <w:p w14:paraId="2B66F27D" w14:textId="32109757" w:rsidR="001337F0" w:rsidRDefault="001337F0" w:rsidP="003D3ED0">
      <w:pPr>
        <w:rPr>
          <w:lang w:eastAsia="x-none"/>
        </w:rPr>
      </w:pPr>
    </w:p>
    <w:p w14:paraId="4931A496" w14:textId="1C05F3CE" w:rsidR="001753A0" w:rsidRDefault="00234612" w:rsidP="003D3ED0">
      <w:pPr>
        <w:rPr>
          <w:lang w:eastAsia="x-none"/>
        </w:rPr>
      </w:pPr>
      <w:r>
        <w:rPr>
          <w:lang w:eastAsia="x-none"/>
        </w:rPr>
        <w:t>Set the account Target Attribute mapping to person attribute mapping as follows:</w:t>
      </w:r>
    </w:p>
    <w:p w14:paraId="587C05C2" w14:textId="28F5B586" w:rsidR="00234612" w:rsidRDefault="00234612" w:rsidP="003D3ED0">
      <w:pPr>
        <w:rPr>
          <w:lang w:eastAsia="x-none"/>
        </w:rPr>
      </w:pPr>
    </w:p>
    <w:tbl>
      <w:tblPr>
        <w:tblStyle w:val="GridTable4-Accent51"/>
        <w:tblW w:w="0" w:type="auto"/>
        <w:tblLook w:val="0620" w:firstRow="1" w:lastRow="0" w:firstColumn="0" w:lastColumn="0" w:noHBand="1" w:noVBand="1"/>
      </w:tblPr>
      <w:tblGrid>
        <w:gridCol w:w="2263"/>
        <w:gridCol w:w="5670"/>
        <w:gridCol w:w="1803"/>
      </w:tblGrid>
      <w:tr w:rsidR="00234612" w:rsidRPr="008C787B" w14:paraId="775464E0" w14:textId="77777777" w:rsidTr="00BA3BB4">
        <w:trPr>
          <w:cnfStyle w:val="100000000000" w:firstRow="1" w:lastRow="0" w:firstColumn="0" w:lastColumn="0" w:oddVBand="0" w:evenVBand="0" w:oddHBand="0" w:evenHBand="0" w:firstRowFirstColumn="0" w:firstRowLastColumn="0" w:lastRowFirstColumn="0" w:lastRowLastColumn="0"/>
        </w:trPr>
        <w:tc>
          <w:tcPr>
            <w:tcW w:w="2263" w:type="dxa"/>
          </w:tcPr>
          <w:p w14:paraId="15CE8CD6" w14:textId="689AE6CA" w:rsidR="00234612" w:rsidRPr="008C787B" w:rsidRDefault="00234612" w:rsidP="001F2D7F">
            <w:pPr>
              <w:rPr>
                <w:b w:val="0"/>
                <w:i/>
                <w:lang w:eastAsia="x-none"/>
              </w:rPr>
            </w:pPr>
            <w:r w:rsidRPr="008C787B">
              <w:rPr>
                <w:b w:val="0"/>
                <w:i/>
                <w:lang w:eastAsia="x-none"/>
              </w:rPr>
              <w:t>Attribute</w:t>
            </w:r>
          </w:p>
        </w:tc>
        <w:tc>
          <w:tcPr>
            <w:tcW w:w="5670" w:type="dxa"/>
          </w:tcPr>
          <w:p w14:paraId="2FFDA75D" w14:textId="098715C6" w:rsidR="00234612" w:rsidRPr="008C787B" w:rsidRDefault="00BA3BB4" w:rsidP="001F2D7F">
            <w:pPr>
              <w:rPr>
                <w:b w:val="0"/>
                <w:i/>
                <w:lang w:eastAsia="x-none"/>
              </w:rPr>
            </w:pPr>
            <w:r>
              <w:rPr>
                <w:b w:val="0"/>
                <w:i/>
                <w:lang w:eastAsia="x-none"/>
              </w:rPr>
              <w:t xml:space="preserve">Default Value (strings and/or </w:t>
            </w:r>
            <w:proofErr w:type="spellStart"/>
            <w:r>
              <w:rPr>
                <w:b w:val="0"/>
                <w:i/>
                <w:lang w:eastAsia="x-none"/>
              </w:rPr>
              <w:t>User.field</w:t>
            </w:r>
            <w:proofErr w:type="spellEnd"/>
            <w:r>
              <w:rPr>
                <w:b w:val="0"/>
                <w:i/>
                <w:lang w:eastAsia="x-none"/>
              </w:rPr>
              <w:t xml:space="preserve"> value)</w:t>
            </w:r>
          </w:p>
        </w:tc>
        <w:tc>
          <w:tcPr>
            <w:tcW w:w="1803" w:type="dxa"/>
          </w:tcPr>
          <w:p w14:paraId="310A6869" w14:textId="769B2FC1" w:rsidR="00234612" w:rsidRPr="008C787B" w:rsidRDefault="00BA3BB4" w:rsidP="001F2D7F">
            <w:pPr>
              <w:rPr>
                <w:b w:val="0"/>
                <w:i/>
                <w:lang w:eastAsia="x-none"/>
              </w:rPr>
            </w:pPr>
            <w:r>
              <w:rPr>
                <w:b w:val="0"/>
                <w:i/>
                <w:lang w:eastAsia="x-none"/>
              </w:rPr>
              <w:t>Enforced (Y/N)</w:t>
            </w:r>
          </w:p>
        </w:tc>
      </w:tr>
      <w:tr w:rsidR="00C93906" w14:paraId="3B017B6E" w14:textId="77777777" w:rsidTr="00BA3BB4">
        <w:tc>
          <w:tcPr>
            <w:tcW w:w="2263" w:type="dxa"/>
          </w:tcPr>
          <w:p w14:paraId="7B0B98EC" w14:textId="30D07EBC" w:rsidR="00C93906" w:rsidRDefault="00C93906" w:rsidP="001F2D7F">
            <w:pPr>
              <w:rPr>
                <w:lang w:eastAsia="x-none"/>
              </w:rPr>
            </w:pPr>
            <w:proofErr w:type="spellStart"/>
            <w:r>
              <w:rPr>
                <w:lang w:eastAsia="x-none"/>
              </w:rPr>
              <w:t>cn</w:t>
            </w:r>
            <w:proofErr w:type="spellEnd"/>
          </w:p>
        </w:tc>
        <w:tc>
          <w:tcPr>
            <w:tcW w:w="5670" w:type="dxa"/>
          </w:tcPr>
          <w:p w14:paraId="06F69258" w14:textId="2829BE91" w:rsidR="00C93906" w:rsidRDefault="00C93906" w:rsidP="001F2D7F">
            <w:pPr>
              <w:rPr>
                <w:lang w:eastAsia="x-none"/>
              </w:rPr>
            </w:pPr>
            <w:r>
              <w:rPr>
                <w:lang w:eastAsia="x-none"/>
              </w:rPr>
              <w:t>Master ID</w:t>
            </w:r>
          </w:p>
        </w:tc>
        <w:tc>
          <w:tcPr>
            <w:tcW w:w="1803" w:type="dxa"/>
          </w:tcPr>
          <w:p w14:paraId="3C58F024" w14:textId="64809A5D" w:rsidR="00C93906" w:rsidRDefault="00C93906" w:rsidP="001F2D7F">
            <w:pPr>
              <w:rPr>
                <w:lang w:eastAsia="x-none"/>
              </w:rPr>
            </w:pPr>
            <w:r>
              <w:rPr>
                <w:lang w:eastAsia="x-none"/>
              </w:rPr>
              <w:t>Y</w:t>
            </w:r>
          </w:p>
        </w:tc>
      </w:tr>
      <w:tr w:rsidR="00234612" w14:paraId="19E2871C" w14:textId="77777777" w:rsidTr="00BA3BB4">
        <w:tc>
          <w:tcPr>
            <w:tcW w:w="2263" w:type="dxa"/>
          </w:tcPr>
          <w:p w14:paraId="7BAED251" w14:textId="45CD0717" w:rsidR="00234612" w:rsidRDefault="00BA3BB4" w:rsidP="001F2D7F">
            <w:pPr>
              <w:rPr>
                <w:lang w:eastAsia="x-none"/>
              </w:rPr>
            </w:pPr>
            <w:r>
              <w:rPr>
                <w:lang w:eastAsia="x-none"/>
              </w:rPr>
              <w:t>description</w:t>
            </w:r>
          </w:p>
        </w:tc>
        <w:tc>
          <w:tcPr>
            <w:tcW w:w="5670" w:type="dxa"/>
          </w:tcPr>
          <w:p w14:paraId="7CC771D2" w14:textId="25FF5D48" w:rsidR="00234612" w:rsidRDefault="00BA3BB4" w:rsidP="001F2D7F">
            <w:pPr>
              <w:rPr>
                <w:lang w:eastAsia="x-none"/>
              </w:rPr>
            </w:pPr>
            <w:r>
              <w:rPr>
                <w:lang w:eastAsia="x-none"/>
              </w:rPr>
              <w:t xml:space="preserve">“AD Account provisioned from IGI for </w:t>
            </w:r>
            <w:proofErr w:type="gramStart"/>
            <w:r>
              <w:rPr>
                <w:lang w:eastAsia="x-none"/>
              </w:rPr>
              <w:t xml:space="preserve">“ </w:t>
            </w:r>
            <w:proofErr w:type="spellStart"/>
            <w:r>
              <w:rPr>
                <w:lang w:eastAsia="x-none"/>
              </w:rPr>
              <w:t>Firstname</w:t>
            </w:r>
            <w:proofErr w:type="spellEnd"/>
            <w:proofErr w:type="gramEnd"/>
            <w:r>
              <w:rPr>
                <w:lang w:eastAsia="x-none"/>
              </w:rPr>
              <w:t xml:space="preserve"> + </w:t>
            </w:r>
            <w:proofErr w:type="spellStart"/>
            <w:r>
              <w:rPr>
                <w:lang w:eastAsia="x-none"/>
              </w:rPr>
              <w:t>Lastname</w:t>
            </w:r>
            <w:proofErr w:type="spellEnd"/>
          </w:p>
        </w:tc>
        <w:tc>
          <w:tcPr>
            <w:tcW w:w="1803" w:type="dxa"/>
          </w:tcPr>
          <w:p w14:paraId="0A6683FF" w14:textId="417E7E8D" w:rsidR="00234612" w:rsidRDefault="00234612" w:rsidP="001F2D7F">
            <w:pPr>
              <w:rPr>
                <w:lang w:eastAsia="x-none"/>
              </w:rPr>
            </w:pPr>
          </w:p>
        </w:tc>
      </w:tr>
      <w:tr w:rsidR="00234612" w14:paraId="6095AFE4" w14:textId="77777777" w:rsidTr="00BA3BB4">
        <w:tc>
          <w:tcPr>
            <w:tcW w:w="2263" w:type="dxa"/>
          </w:tcPr>
          <w:p w14:paraId="2265FCDD" w14:textId="4C55AD6C" w:rsidR="00234612" w:rsidRDefault="00BA3BB4" w:rsidP="001F2D7F">
            <w:pPr>
              <w:rPr>
                <w:lang w:eastAsia="x-none"/>
              </w:rPr>
            </w:pPr>
            <w:proofErr w:type="spellStart"/>
            <w:r>
              <w:rPr>
                <w:lang w:eastAsia="x-none"/>
              </w:rPr>
              <w:t>erADDisplayName</w:t>
            </w:r>
            <w:proofErr w:type="spellEnd"/>
          </w:p>
        </w:tc>
        <w:tc>
          <w:tcPr>
            <w:tcW w:w="5670" w:type="dxa"/>
          </w:tcPr>
          <w:p w14:paraId="3DA26CE6" w14:textId="2298F990" w:rsidR="00234612" w:rsidRDefault="00BA3BB4" w:rsidP="001F2D7F">
            <w:pPr>
              <w:rPr>
                <w:lang w:eastAsia="x-none"/>
              </w:rPr>
            </w:pPr>
            <w:proofErr w:type="spellStart"/>
            <w:r>
              <w:rPr>
                <w:lang w:eastAsia="x-none"/>
              </w:rPr>
              <w:t>Firstname</w:t>
            </w:r>
            <w:proofErr w:type="spellEnd"/>
            <w:r>
              <w:rPr>
                <w:lang w:eastAsia="x-none"/>
              </w:rPr>
              <w:t xml:space="preserve"> + </w:t>
            </w:r>
            <w:proofErr w:type="spellStart"/>
            <w:r>
              <w:rPr>
                <w:lang w:eastAsia="x-none"/>
              </w:rPr>
              <w:t>Lastname</w:t>
            </w:r>
            <w:proofErr w:type="spellEnd"/>
          </w:p>
        </w:tc>
        <w:tc>
          <w:tcPr>
            <w:tcW w:w="1803" w:type="dxa"/>
          </w:tcPr>
          <w:p w14:paraId="1B387964" w14:textId="5AACAB77" w:rsidR="00234612" w:rsidRDefault="00FA634F" w:rsidP="001F2D7F">
            <w:pPr>
              <w:rPr>
                <w:lang w:eastAsia="x-none"/>
              </w:rPr>
            </w:pPr>
            <w:r>
              <w:rPr>
                <w:lang w:eastAsia="x-none"/>
              </w:rPr>
              <w:t>Y</w:t>
            </w:r>
          </w:p>
        </w:tc>
      </w:tr>
      <w:tr w:rsidR="00234612" w14:paraId="558B3F7D" w14:textId="77777777" w:rsidTr="00BA3BB4">
        <w:tc>
          <w:tcPr>
            <w:tcW w:w="2263" w:type="dxa"/>
          </w:tcPr>
          <w:p w14:paraId="6989B15E" w14:textId="4AA5AD3E" w:rsidR="00234612" w:rsidRDefault="00BA3BB4" w:rsidP="001F2D7F">
            <w:pPr>
              <w:rPr>
                <w:lang w:eastAsia="x-none"/>
              </w:rPr>
            </w:pPr>
            <w:proofErr w:type="spellStart"/>
            <w:r>
              <w:rPr>
                <w:lang w:eastAsia="x-none"/>
              </w:rPr>
              <w:t>erADEmployeeID</w:t>
            </w:r>
            <w:proofErr w:type="spellEnd"/>
          </w:p>
        </w:tc>
        <w:tc>
          <w:tcPr>
            <w:tcW w:w="5670" w:type="dxa"/>
          </w:tcPr>
          <w:p w14:paraId="6266406F" w14:textId="4D5669CC" w:rsidR="00234612" w:rsidRDefault="00BA3BB4" w:rsidP="001F2D7F">
            <w:pPr>
              <w:rPr>
                <w:lang w:eastAsia="x-none"/>
              </w:rPr>
            </w:pPr>
            <w:r>
              <w:rPr>
                <w:lang w:eastAsia="x-none"/>
              </w:rPr>
              <w:t>SSN/Fiscal Code</w:t>
            </w:r>
          </w:p>
        </w:tc>
        <w:tc>
          <w:tcPr>
            <w:tcW w:w="1803" w:type="dxa"/>
          </w:tcPr>
          <w:p w14:paraId="07C2C1A3" w14:textId="75E99243" w:rsidR="00234612" w:rsidRDefault="00FA634F" w:rsidP="001F2D7F">
            <w:pPr>
              <w:rPr>
                <w:lang w:eastAsia="x-none"/>
              </w:rPr>
            </w:pPr>
            <w:r>
              <w:rPr>
                <w:lang w:eastAsia="x-none"/>
              </w:rPr>
              <w:t>Y</w:t>
            </w:r>
          </w:p>
        </w:tc>
      </w:tr>
      <w:tr w:rsidR="00234612" w14:paraId="4288140F" w14:textId="77777777" w:rsidTr="00BA3BB4">
        <w:tc>
          <w:tcPr>
            <w:tcW w:w="2263" w:type="dxa"/>
          </w:tcPr>
          <w:p w14:paraId="5A0F7DDE" w14:textId="2D98368F" w:rsidR="00234612" w:rsidRDefault="00BA3BB4" w:rsidP="001F2D7F">
            <w:pPr>
              <w:rPr>
                <w:lang w:eastAsia="x-none"/>
              </w:rPr>
            </w:pPr>
            <w:proofErr w:type="spellStart"/>
            <w:r>
              <w:rPr>
                <w:lang w:eastAsia="x-none"/>
              </w:rPr>
              <w:t>erADFullName</w:t>
            </w:r>
            <w:proofErr w:type="spellEnd"/>
          </w:p>
        </w:tc>
        <w:tc>
          <w:tcPr>
            <w:tcW w:w="5670" w:type="dxa"/>
          </w:tcPr>
          <w:p w14:paraId="1F5C973A" w14:textId="6E41A13E" w:rsidR="00234612" w:rsidRDefault="00BA3BB4" w:rsidP="001F2D7F">
            <w:pPr>
              <w:rPr>
                <w:lang w:eastAsia="x-none"/>
              </w:rPr>
            </w:pPr>
            <w:proofErr w:type="spellStart"/>
            <w:r>
              <w:rPr>
                <w:lang w:eastAsia="x-none"/>
              </w:rPr>
              <w:t>Firstname</w:t>
            </w:r>
            <w:proofErr w:type="spellEnd"/>
            <w:r>
              <w:rPr>
                <w:lang w:eastAsia="x-none"/>
              </w:rPr>
              <w:t xml:space="preserve"> + </w:t>
            </w:r>
            <w:proofErr w:type="spellStart"/>
            <w:r>
              <w:rPr>
                <w:lang w:eastAsia="x-none"/>
              </w:rPr>
              <w:t>Lastname</w:t>
            </w:r>
            <w:proofErr w:type="spellEnd"/>
          </w:p>
        </w:tc>
        <w:tc>
          <w:tcPr>
            <w:tcW w:w="1803" w:type="dxa"/>
          </w:tcPr>
          <w:p w14:paraId="3E223CED" w14:textId="0DAE4B37" w:rsidR="00234612" w:rsidRDefault="00FA634F" w:rsidP="001F2D7F">
            <w:pPr>
              <w:rPr>
                <w:lang w:eastAsia="x-none"/>
              </w:rPr>
            </w:pPr>
            <w:r>
              <w:rPr>
                <w:lang w:eastAsia="x-none"/>
              </w:rPr>
              <w:t>Y</w:t>
            </w:r>
          </w:p>
        </w:tc>
      </w:tr>
      <w:tr w:rsidR="00BA3BB4" w14:paraId="68E1C2B0" w14:textId="77777777" w:rsidTr="00BA3BB4">
        <w:tc>
          <w:tcPr>
            <w:tcW w:w="2263" w:type="dxa"/>
          </w:tcPr>
          <w:p w14:paraId="50FDDA0F" w14:textId="7298F1F3" w:rsidR="00BA3BB4" w:rsidRDefault="00BA3BB4" w:rsidP="001F2D7F">
            <w:pPr>
              <w:rPr>
                <w:lang w:eastAsia="x-none"/>
              </w:rPr>
            </w:pPr>
            <w:proofErr w:type="spellStart"/>
            <w:r>
              <w:rPr>
                <w:lang w:eastAsia="x-none"/>
              </w:rPr>
              <w:t>erCompany</w:t>
            </w:r>
            <w:proofErr w:type="spellEnd"/>
          </w:p>
        </w:tc>
        <w:tc>
          <w:tcPr>
            <w:tcW w:w="5670" w:type="dxa"/>
          </w:tcPr>
          <w:p w14:paraId="35A343F2" w14:textId="0B35BA09" w:rsidR="00BA3BB4" w:rsidRDefault="00BA3BB4" w:rsidP="001F2D7F">
            <w:pPr>
              <w:rPr>
                <w:lang w:eastAsia="x-none"/>
              </w:rPr>
            </w:pPr>
            <w:r>
              <w:rPr>
                <w:lang w:eastAsia="x-none"/>
              </w:rPr>
              <w:t>“ACME Ltd.”</w:t>
            </w:r>
          </w:p>
        </w:tc>
        <w:tc>
          <w:tcPr>
            <w:tcW w:w="1803" w:type="dxa"/>
          </w:tcPr>
          <w:p w14:paraId="5372743A" w14:textId="77777777" w:rsidR="00BA3BB4" w:rsidRDefault="00BA3BB4" w:rsidP="001F2D7F">
            <w:pPr>
              <w:rPr>
                <w:lang w:eastAsia="x-none"/>
              </w:rPr>
            </w:pPr>
          </w:p>
        </w:tc>
      </w:tr>
      <w:tr w:rsidR="00BA3BB4" w14:paraId="422C4946" w14:textId="77777777" w:rsidTr="00BA3BB4">
        <w:tc>
          <w:tcPr>
            <w:tcW w:w="2263" w:type="dxa"/>
          </w:tcPr>
          <w:p w14:paraId="217A422D" w14:textId="6D63D4CF" w:rsidR="00BA3BB4" w:rsidRDefault="00BA3BB4" w:rsidP="001F2D7F">
            <w:pPr>
              <w:rPr>
                <w:lang w:eastAsia="x-none"/>
              </w:rPr>
            </w:pPr>
            <w:proofErr w:type="spellStart"/>
            <w:r>
              <w:rPr>
                <w:lang w:eastAsia="x-none"/>
              </w:rPr>
              <w:t>erDepartment</w:t>
            </w:r>
            <w:proofErr w:type="spellEnd"/>
          </w:p>
        </w:tc>
        <w:tc>
          <w:tcPr>
            <w:tcW w:w="5670" w:type="dxa"/>
          </w:tcPr>
          <w:p w14:paraId="6A498140" w14:textId="4B3B3F44" w:rsidR="00BA3BB4" w:rsidRDefault="00BA3BB4" w:rsidP="001F2D7F">
            <w:pPr>
              <w:rPr>
                <w:lang w:eastAsia="x-none"/>
              </w:rPr>
            </w:pPr>
            <w:r>
              <w:rPr>
                <w:lang w:eastAsia="x-none"/>
              </w:rPr>
              <w:t>ATTR4</w:t>
            </w:r>
          </w:p>
        </w:tc>
        <w:tc>
          <w:tcPr>
            <w:tcW w:w="1803" w:type="dxa"/>
          </w:tcPr>
          <w:p w14:paraId="20F06A57" w14:textId="1121B75D" w:rsidR="00BA3BB4" w:rsidRDefault="00BA3BB4" w:rsidP="001F2D7F">
            <w:pPr>
              <w:rPr>
                <w:lang w:eastAsia="x-none"/>
              </w:rPr>
            </w:pPr>
          </w:p>
        </w:tc>
      </w:tr>
      <w:tr w:rsidR="00BA3BB4" w14:paraId="7F3AC25F" w14:textId="77777777" w:rsidTr="00BA3BB4">
        <w:tc>
          <w:tcPr>
            <w:tcW w:w="2263" w:type="dxa"/>
          </w:tcPr>
          <w:p w14:paraId="74109D75" w14:textId="1743159A" w:rsidR="00BA3BB4" w:rsidRDefault="00BA3BB4" w:rsidP="001F2D7F">
            <w:pPr>
              <w:rPr>
                <w:lang w:eastAsia="x-none"/>
              </w:rPr>
            </w:pPr>
            <w:proofErr w:type="spellStart"/>
            <w:r>
              <w:rPr>
                <w:lang w:eastAsia="x-none"/>
              </w:rPr>
              <w:t>givenName</w:t>
            </w:r>
            <w:proofErr w:type="spellEnd"/>
          </w:p>
        </w:tc>
        <w:tc>
          <w:tcPr>
            <w:tcW w:w="5670" w:type="dxa"/>
          </w:tcPr>
          <w:p w14:paraId="3C758F62" w14:textId="765678E7" w:rsidR="00BA3BB4" w:rsidRDefault="00BA3BB4" w:rsidP="001F2D7F">
            <w:pPr>
              <w:rPr>
                <w:lang w:eastAsia="x-none"/>
              </w:rPr>
            </w:pPr>
            <w:proofErr w:type="spellStart"/>
            <w:r>
              <w:rPr>
                <w:lang w:eastAsia="x-none"/>
              </w:rPr>
              <w:t>Firstname</w:t>
            </w:r>
            <w:proofErr w:type="spellEnd"/>
          </w:p>
        </w:tc>
        <w:tc>
          <w:tcPr>
            <w:tcW w:w="1803" w:type="dxa"/>
          </w:tcPr>
          <w:p w14:paraId="050A8270" w14:textId="1057B4EF" w:rsidR="00BA3BB4" w:rsidRDefault="00FA634F" w:rsidP="001F2D7F">
            <w:pPr>
              <w:rPr>
                <w:lang w:eastAsia="x-none"/>
              </w:rPr>
            </w:pPr>
            <w:r>
              <w:rPr>
                <w:lang w:eastAsia="x-none"/>
              </w:rPr>
              <w:t>Y</w:t>
            </w:r>
          </w:p>
        </w:tc>
      </w:tr>
      <w:tr w:rsidR="00BA3BB4" w14:paraId="3FAA6E20" w14:textId="77777777" w:rsidTr="00BA3BB4">
        <w:tc>
          <w:tcPr>
            <w:tcW w:w="2263" w:type="dxa"/>
          </w:tcPr>
          <w:p w14:paraId="7A771F41" w14:textId="21C8AA1B" w:rsidR="00BA3BB4" w:rsidRDefault="00BA3BB4" w:rsidP="001F2D7F">
            <w:pPr>
              <w:rPr>
                <w:lang w:eastAsia="x-none"/>
              </w:rPr>
            </w:pPr>
            <w:r>
              <w:rPr>
                <w:lang w:eastAsia="x-none"/>
              </w:rPr>
              <w:t>mail</w:t>
            </w:r>
          </w:p>
        </w:tc>
        <w:tc>
          <w:tcPr>
            <w:tcW w:w="5670" w:type="dxa"/>
          </w:tcPr>
          <w:p w14:paraId="46F7035D" w14:textId="4F1457DC" w:rsidR="00BA3BB4" w:rsidRDefault="00BA3BB4" w:rsidP="001F2D7F">
            <w:pPr>
              <w:rPr>
                <w:lang w:eastAsia="x-none"/>
              </w:rPr>
            </w:pPr>
            <w:r>
              <w:rPr>
                <w:lang w:eastAsia="x-none"/>
              </w:rPr>
              <w:t>Email</w:t>
            </w:r>
          </w:p>
        </w:tc>
        <w:tc>
          <w:tcPr>
            <w:tcW w:w="1803" w:type="dxa"/>
          </w:tcPr>
          <w:p w14:paraId="0D48DF47" w14:textId="175CDC9E" w:rsidR="00BA3BB4" w:rsidRDefault="00FA634F" w:rsidP="001F2D7F">
            <w:pPr>
              <w:rPr>
                <w:lang w:eastAsia="x-none"/>
              </w:rPr>
            </w:pPr>
            <w:r>
              <w:rPr>
                <w:lang w:eastAsia="x-none"/>
              </w:rPr>
              <w:t>Y</w:t>
            </w:r>
          </w:p>
        </w:tc>
      </w:tr>
      <w:tr w:rsidR="00BA3BB4" w14:paraId="65BFCB23" w14:textId="77777777" w:rsidTr="00BA3BB4">
        <w:tc>
          <w:tcPr>
            <w:tcW w:w="2263" w:type="dxa"/>
          </w:tcPr>
          <w:p w14:paraId="2865B2EC" w14:textId="2F1407E6" w:rsidR="00BA3BB4" w:rsidRDefault="00BA3BB4" w:rsidP="001F2D7F">
            <w:pPr>
              <w:rPr>
                <w:lang w:eastAsia="x-none"/>
              </w:rPr>
            </w:pPr>
            <w:proofErr w:type="spellStart"/>
            <w:r>
              <w:rPr>
                <w:lang w:eastAsia="x-none"/>
              </w:rPr>
              <w:t>postalCode</w:t>
            </w:r>
            <w:proofErr w:type="spellEnd"/>
          </w:p>
        </w:tc>
        <w:tc>
          <w:tcPr>
            <w:tcW w:w="5670" w:type="dxa"/>
          </w:tcPr>
          <w:p w14:paraId="608DC852" w14:textId="1434B63E" w:rsidR="00BA3BB4" w:rsidRDefault="00BA3BB4" w:rsidP="001F2D7F">
            <w:pPr>
              <w:rPr>
                <w:lang w:eastAsia="x-none"/>
              </w:rPr>
            </w:pPr>
            <w:r>
              <w:rPr>
                <w:lang w:eastAsia="x-none"/>
              </w:rPr>
              <w:t>Zip/Postal Code</w:t>
            </w:r>
          </w:p>
        </w:tc>
        <w:tc>
          <w:tcPr>
            <w:tcW w:w="1803" w:type="dxa"/>
          </w:tcPr>
          <w:p w14:paraId="3A4AE1A8" w14:textId="2FF41AE5" w:rsidR="00BA3BB4" w:rsidRDefault="00FA634F" w:rsidP="001F2D7F">
            <w:pPr>
              <w:rPr>
                <w:lang w:eastAsia="x-none"/>
              </w:rPr>
            </w:pPr>
            <w:r>
              <w:rPr>
                <w:lang w:eastAsia="x-none"/>
              </w:rPr>
              <w:t>Y</w:t>
            </w:r>
          </w:p>
        </w:tc>
      </w:tr>
      <w:tr w:rsidR="00BA3BB4" w14:paraId="710C536F" w14:textId="77777777" w:rsidTr="00BA3BB4">
        <w:tc>
          <w:tcPr>
            <w:tcW w:w="2263" w:type="dxa"/>
          </w:tcPr>
          <w:p w14:paraId="483BEE5E" w14:textId="7BBD7CAC" w:rsidR="00BA3BB4" w:rsidRDefault="00BA3BB4" w:rsidP="001F2D7F">
            <w:pPr>
              <w:rPr>
                <w:lang w:eastAsia="x-none"/>
              </w:rPr>
            </w:pPr>
            <w:r>
              <w:rPr>
                <w:lang w:eastAsia="x-none"/>
              </w:rPr>
              <w:t>street</w:t>
            </w:r>
          </w:p>
        </w:tc>
        <w:tc>
          <w:tcPr>
            <w:tcW w:w="5670" w:type="dxa"/>
          </w:tcPr>
          <w:p w14:paraId="3E345DD2" w14:textId="438FD6C8" w:rsidR="00BA3BB4" w:rsidRDefault="00BA3BB4" w:rsidP="001F2D7F">
            <w:pPr>
              <w:rPr>
                <w:lang w:eastAsia="x-none"/>
              </w:rPr>
            </w:pPr>
            <w:r>
              <w:rPr>
                <w:lang w:eastAsia="x-none"/>
              </w:rPr>
              <w:t>Address</w:t>
            </w:r>
          </w:p>
        </w:tc>
        <w:tc>
          <w:tcPr>
            <w:tcW w:w="1803" w:type="dxa"/>
          </w:tcPr>
          <w:p w14:paraId="7A001AAD" w14:textId="171EA69E" w:rsidR="00BA3BB4" w:rsidRDefault="00FA634F" w:rsidP="001F2D7F">
            <w:pPr>
              <w:rPr>
                <w:lang w:eastAsia="x-none"/>
              </w:rPr>
            </w:pPr>
            <w:r>
              <w:rPr>
                <w:lang w:eastAsia="x-none"/>
              </w:rPr>
              <w:t>Y</w:t>
            </w:r>
          </w:p>
        </w:tc>
      </w:tr>
      <w:tr w:rsidR="00BA3BB4" w14:paraId="05635AA2" w14:textId="77777777" w:rsidTr="00BA3BB4">
        <w:tc>
          <w:tcPr>
            <w:tcW w:w="2263" w:type="dxa"/>
          </w:tcPr>
          <w:p w14:paraId="06FAC499" w14:textId="56920713" w:rsidR="00BA3BB4" w:rsidRDefault="00BA3BB4" w:rsidP="001F2D7F">
            <w:pPr>
              <w:rPr>
                <w:lang w:eastAsia="x-none"/>
              </w:rPr>
            </w:pPr>
            <w:proofErr w:type="spellStart"/>
            <w:r>
              <w:rPr>
                <w:lang w:eastAsia="x-none"/>
              </w:rPr>
              <w:t>sn</w:t>
            </w:r>
            <w:proofErr w:type="spellEnd"/>
          </w:p>
        </w:tc>
        <w:tc>
          <w:tcPr>
            <w:tcW w:w="5670" w:type="dxa"/>
          </w:tcPr>
          <w:p w14:paraId="5D54E6E4" w14:textId="0EC3C536" w:rsidR="00BA3BB4" w:rsidRDefault="00BA3BB4" w:rsidP="001F2D7F">
            <w:pPr>
              <w:rPr>
                <w:lang w:eastAsia="x-none"/>
              </w:rPr>
            </w:pPr>
            <w:proofErr w:type="spellStart"/>
            <w:r>
              <w:rPr>
                <w:lang w:eastAsia="x-none"/>
              </w:rPr>
              <w:t>Lastname</w:t>
            </w:r>
            <w:proofErr w:type="spellEnd"/>
          </w:p>
        </w:tc>
        <w:tc>
          <w:tcPr>
            <w:tcW w:w="1803" w:type="dxa"/>
          </w:tcPr>
          <w:p w14:paraId="1D2A9358" w14:textId="3F182A6B" w:rsidR="00BA3BB4" w:rsidRDefault="00FA634F" w:rsidP="001F2D7F">
            <w:pPr>
              <w:rPr>
                <w:lang w:eastAsia="x-none"/>
              </w:rPr>
            </w:pPr>
            <w:r>
              <w:rPr>
                <w:lang w:eastAsia="x-none"/>
              </w:rPr>
              <w:t>Y</w:t>
            </w:r>
          </w:p>
        </w:tc>
      </w:tr>
      <w:tr w:rsidR="00BA3BB4" w14:paraId="75FF48A9" w14:textId="77777777" w:rsidTr="00BA3BB4">
        <w:tc>
          <w:tcPr>
            <w:tcW w:w="2263" w:type="dxa"/>
          </w:tcPr>
          <w:p w14:paraId="599CFAA7" w14:textId="563C3A51" w:rsidR="00BA3BB4" w:rsidRDefault="00BA3BB4" w:rsidP="001F2D7F">
            <w:pPr>
              <w:rPr>
                <w:lang w:eastAsia="x-none"/>
              </w:rPr>
            </w:pPr>
            <w:proofErr w:type="spellStart"/>
            <w:r>
              <w:rPr>
                <w:lang w:eastAsia="x-none"/>
              </w:rPr>
              <w:t>telephoneNumber</w:t>
            </w:r>
            <w:proofErr w:type="spellEnd"/>
          </w:p>
        </w:tc>
        <w:tc>
          <w:tcPr>
            <w:tcW w:w="5670" w:type="dxa"/>
          </w:tcPr>
          <w:p w14:paraId="7648BC65" w14:textId="093DCA38" w:rsidR="00BA3BB4" w:rsidRDefault="00BA3BB4" w:rsidP="001F2D7F">
            <w:pPr>
              <w:rPr>
                <w:lang w:eastAsia="x-none"/>
              </w:rPr>
            </w:pPr>
            <w:r>
              <w:rPr>
                <w:lang w:eastAsia="x-none"/>
              </w:rPr>
              <w:t>Phone Number</w:t>
            </w:r>
          </w:p>
        </w:tc>
        <w:tc>
          <w:tcPr>
            <w:tcW w:w="1803" w:type="dxa"/>
          </w:tcPr>
          <w:p w14:paraId="5F7065D3" w14:textId="085BF60E" w:rsidR="00BA3BB4" w:rsidRDefault="00FA634F" w:rsidP="001F2D7F">
            <w:pPr>
              <w:rPr>
                <w:lang w:eastAsia="x-none"/>
              </w:rPr>
            </w:pPr>
            <w:r>
              <w:rPr>
                <w:lang w:eastAsia="x-none"/>
              </w:rPr>
              <w:t>Y</w:t>
            </w:r>
          </w:p>
        </w:tc>
      </w:tr>
      <w:tr w:rsidR="00BA3BB4" w14:paraId="160C4595" w14:textId="77777777" w:rsidTr="00BA3BB4">
        <w:tc>
          <w:tcPr>
            <w:tcW w:w="2263" w:type="dxa"/>
          </w:tcPr>
          <w:p w14:paraId="2E7C0786" w14:textId="2E7741F0" w:rsidR="00BA3BB4" w:rsidRDefault="00BA3BB4" w:rsidP="001F2D7F">
            <w:pPr>
              <w:rPr>
                <w:lang w:eastAsia="x-none"/>
              </w:rPr>
            </w:pPr>
            <w:r>
              <w:rPr>
                <w:lang w:eastAsia="x-none"/>
              </w:rPr>
              <w:t>title</w:t>
            </w:r>
          </w:p>
        </w:tc>
        <w:tc>
          <w:tcPr>
            <w:tcW w:w="5670" w:type="dxa"/>
          </w:tcPr>
          <w:p w14:paraId="67397279" w14:textId="0F235FD6" w:rsidR="00BA3BB4" w:rsidRDefault="00FA634F" w:rsidP="00FA634F">
            <w:pPr>
              <w:rPr>
                <w:lang w:eastAsia="x-none"/>
              </w:rPr>
            </w:pPr>
            <w:r>
              <w:rPr>
                <w:lang w:eastAsia="x-none"/>
              </w:rPr>
              <w:t>ATTR10</w:t>
            </w:r>
          </w:p>
        </w:tc>
        <w:tc>
          <w:tcPr>
            <w:tcW w:w="1803" w:type="dxa"/>
          </w:tcPr>
          <w:p w14:paraId="21E98126" w14:textId="3254477E" w:rsidR="00BA3BB4" w:rsidRDefault="00FA634F" w:rsidP="001F2D7F">
            <w:pPr>
              <w:rPr>
                <w:lang w:eastAsia="x-none"/>
              </w:rPr>
            </w:pPr>
            <w:r>
              <w:rPr>
                <w:lang w:eastAsia="x-none"/>
              </w:rPr>
              <w:t>Y</w:t>
            </w:r>
          </w:p>
        </w:tc>
      </w:tr>
    </w:tbl>
    <w:p w14:paraId="7541AB8B" w14:textId="735EF9D7" w:rsidR="00234612" w:rsidRDefault="00234612" w:rsidP="003D3ED0">
      <w:pPr>
        <w:rPr>
          <w:lang w:eastAsia="x-none"/>
        </w:rPr>
      </w:pPr>
    </w:p>
    <w:p w14:paraId="3D814A46" w14:textId="2C03EF03" w:rsidR="00234612" w:rsidRDefault="00BA3BB4" w:rsidP="003D3ED0">
      <w:pPr>
        <w:rPr>
          <w:lang w:eastAsia="x-none"/>
        </w:rPr>
      </w:pPr>
      <w:r>
        <w:rPr>
          <w:lang w:eastAsia="x-none"/>
        </w:rPr>
        <w:t>All are visible</w:t>
      </w:r>
      <w:r w:rsidR="000D17CC">
        <w:rPr>
          <w:lang w:eastAsia="x-none"/>
        </w:rPr>
        <w:t xml:space="preserve"> and single-valued</w:t>
      </w:r>
      <w:r>
        <w:rPr>
          <w:lang w:eastAsia="x-none"/>
        </w:rPr>
        <w:t>.</w:t>
      </w:r>
      <w:r w:rsidR="000D17CC">
        <w:rPr>
          <w:lang w:eastAsia="x-none"/>
        </w:rPr>
        <w:t xml:space="preserve"> Only those that aren’t enforced can be editable. </w:t>
      </w:r>
      <w:r w:rsidR="00C93906">
        <w:rPr>
          <w:lang w:eastAsia="x-none"/>
        </w:rPr>
        <w:t xml:space="preserve">You should set labels for the fields. </w:t>
      </w:r>
      <w:r w:rsidR="000D17CC">
        <w:rPr>
          <w:lang w:eastAsia="x-none"/>
        </w:rPr>
        <w:t xml:space="preserve">As we’re mapping the values to person attribute values, we don’t need to define any lookup tables. You can leave the UI Rendering to </w:t>
      </w:r>
      <w:proofErr w:type="spellStart"/>
      <w:r w:rsidR="000D17CC">
        <w:rPr>
          <w:lang w:eastAsia="x-none"/>
        </w:rPr>
        <w:t>Textfield</w:t>
      </w:r>
      <w:proofErr w:type="spellEnd"/>
      <w:r w:rsidR="000D17CC">
        <w:rPr>
          <w:lang w:eastAsia="x-none"/>
        </w:rPr>
        <w:t>, and you don’t need to set the field size.</w:t>
      </w:r>
    </w:p>
    <w:p w14:paraId="13A3F9CB" w14:textId="77777777" w:rsidR="000D17CC" w:rsidRDefault="000D17CC" w:rsidP="003D3ED0">
      <w:pPr>
        <w:rPr>
          <w:lang w:eastAsia="x-none"/>
        </w:rPr>
      </w:pPr>
    </w:p>
    <w:p w14:paraId="69B63792" w14:textId="77777777" w:rsidR="001753A0" w:rsidRDefault="001753A0" w:rsidP="003D3ED0">
      <w:pPr>
        <w:rPr>
          <w:lang w:eastAsia="x-none"/>
        </w:rPr>
      </w:pPr>
      <w:r>
        <w:rPr>
          <w:lang w:eastAsia="x-none"/>
        </w:rPr>
        <w:t>We are not using any Attribute Permissions in this lab.</w:t>
      </w:r>
    </w:p>
    <w:p w14:paraId="39926F3F" w14:textId="4712C54C" w:rsidR="004B3FC5" w:rsidRDefault="004B3FC5" w:rsidP="004B3FC5">
      <w:pPr>
        <w:pStyle w:val="Heading3"/>
      </w:pPr>
      <w:bookmarkStart w:id="25" w:name="_Toc506465450"/>
      <w:r>
        <w:lastRenderedPageBreak/>
        <w:t xml:space="preserve">Hints for </w:t>
      </w:r>
      <w:r w:rsidR="001F2D7F">
        <w:t xml:space="preserve">Entitlement Management and </w:t>
      </w:r>
      <w:r w:rsidR="000D17CC">
        <w:t>Default Entitlement</w:t>
      </w:r>
      <w:r w:rsidR="001F2D7F">
        <w:t>s</w:t>
      </w:r>
      <w:bookmarkEnd w:id="25"/>
    </w:p>
    <w:p w14:paraId="72475B42" w14:textId="3D31EB89" w:rsidR="001F2D7F" w:rsidRDefault="001F2D7F" w:rsidP="003D3ED0">
      <w:pPr>
        <w:rPr>
          <w:lang w:eastAsia="x-none"/>
        </w:rPr>
      </w:pPr>
      <w:r>
        <w:rPr>
          <w:lang w:eastAsia="x-none"/>
        </w:rPr>
        <w:t xml:space="preserve">You will need to publish some entitlements from the new AD target. I’d suggest the </w:t>
      </w:r>
      <w:proofErr w:type="spellStart"/>
      <w:r w:rsidRPr="001F2D7F">
        <w:rPr>
          <w:rStyle w:val="CodeChar"/>
        </w:rPr>
        <w:t>NorthRegion</w:t>
      </w:r>
      <w:proofErr w:type="spellEnd"/>
      <w:r>
        <w:rPr>
          <w:lang w:eastAsia="x-none"/>
        </w:rPr>
        <w:t xml:space="preserve">, </w:t>
      </w:r>
      <w:proofErr w:type="spellStart"/>
      <w:r w:rsidRPr="001F2D7F">
        <w:rPr>
          <w:rStyle w:val="CodeChar"/>
        </w:rPr>
        <w:t>SouthRegion</w:t>
      </w:r>
      <w:proofErr w:type="spellEnd"/>
      <w:r>
        <w:rPr>
          <w:lang w:eastAsia="x-none"/>
        </w:rPr>
        <w:t xml:space="preserve"> and some admin groups (e.g. </w:t>
      </w:r>
      <w:r w:rsidRPr="001F2D7F">
        <w:rPr>
          <w:rStyle w:val="CodeChar"/>
        </w:rPr>
        <w:t>Domain Admins</w:t>
      </w:r>
      <w:r>
        <w:rPr>
          <w:lang w:eastAsia="x-none"/>
        </w:rPr>
        <w:t xml:space="preserve">, </w:t>
      </w:r>
      <w:r w:rsidRPr="001F2D7F">
        <w:rPr>
          <w:rStyle w:val="CodeChar"/>
        </w:rPr>
        <w:t>Enterprise Admins</w:t>
      </w:r>
      <w:r>
        <w:rPr>
          <w:lang w:eastAsia="x-none"/>
        </w:rPr>
        <w:t xml:space="preserve"> and </w:t>
      </w:r>
      <w:r w:rsidRPr="001F2D7F">
        <w:rPr>
          <w:rStyle w:val="CodeChar"/>
        </w:rPr>
        <w:t>Schema Admins</w:t>
      </w:r>
      <w:r>
        <w:rPr>
          <w:lang w:eastAsia="x-none"/>
        </w:rPr>
        <w:t xml:space="preserve">) </w:t>
      </w:r>
    </w:p>
    <w:p w14:paraId="221F23BE" w14:textId="77777777" w:rsidR="001F2D7F" w:rsidRDefault="001F2D7F" w:rsidP="003D3ED0">
      <w:pPr>
        <w:rPr>
          <w:lang w:eastAsia="x-none"/>
        </w:rPr>
      </w:pPr>
    </w:p>
    <w:p w14:paraId="097027B7" w14:textId="12E990FB" w:rsidR="001F2D7F" w:rsidRDefault="001F2D7F" w:rsidP="003D3ED0">
      <w:pPr>
        <w:rPr>
          <w:lang w:eastAsia="x-none"/>
        </w:rPr>
      </w:pPr>
      <w:r>
        <w:rPr>
          <w:lang w:eastAsia="x-none"/>
        </w:rPr>
        <w:t>They should be set as follows:</w:t>
      </w:r>
    </w:p>
    <w:p w14:paraId="256B9CB1" w14:textId="2C66EBEC" w:rsidR="001F2D7F" w:rsidRDefault="001F2D7F" w:rsidP="003D3ED0">
      <w:pPr>
        <w:rPr>
          <w:lang w:eastAsia="x-none"/>
        </w:rPr>
      </w:pPr>
    </w:p>
    <w:tbl>
      <w:tblPr>
        <w:tblStyle w:val="GridTable4-Accent51"/>
        <w:tblW w:w="0" w:type="auto"/>
        <w:tblLook w:val="0620" w:firstRow="1" w:lastRow="0" w:firstColumn="0" w:lastColumn="0" w:noHBand="1" w:noVBand="1"/>
      </w:tblPr>
      <w:tblGrid>
        <w:gridCol w:w="2040"/>
        <w:gridCol w:w="4051"/>
        <w:gridCol w:w="992"/>
        <w:gridCol w:w="709"/>
        <w:gridCol w:w="1134"/>
        <w:gridCol w:w="810"/>
      </w:tblGrid>
      <w:tr w:rsidR="001F2D7F" w:rsidRPr="008C787B" w14:paraId="608BCEF4" w14:textId="77777777" w:rsidTr="001F2D7F">
        <w:trPr>
          <w:cnfStyle w:val="100000000000" w:firstRow="1" w:lastRow="0" w:firstColumn="0" w:lastColumn="0" w:oddVBand="0" w:evenVBand="0" w:oddHBand="0" w:evenHBand="0" w:firstRowFirstColumn="0" w:firstRowLastColumn="0" w:lastRowFirstColumn="0" w:lastRowLastColumn="0"/>
        </w:trPr>
        <w:tc>
          <w:tcPr>
            <w:tcW w:w="2040" w:type="dxa"/>
          </w:tcPr>
          <w:p w14:paraId="2DFD2F03" w14:textId="4D7E0DC4" w:rsidR="001F2D7F" w:rsidRPr="008C787B" w:rsidRDefault="001F2D7F" w:rsidP="001F2D7F">
            <w:pPr>
              <w:rPr>
                <w:b w:val="0"/>
                <w:i/>
                <w:lang w:eastAsia="x-none"/>
              </w:rPr>
            </w:pPr>
            <w:r>
              <w:rPr>
                <w:b w:val="0"/>
                <w:i/>
                <w:lang w:eastAsia="x-none"/>
              </w:rPr>
              <w:t>Group</w:t>
            </w:r>
          </w:p>
        </w:tc>
        <w:tc>
          <w:tcPr>
            <w:tcW w:w="4051" w:type="dxa"/>
          </w:tcPr>
          <w:p w14:paraId="65015630" w14:textId="07E8B6BA" w:rsidR="001F2D7F" w:rsidRPr="008C787B" w:rsidRDefault="001F2D7F" w:rsidP="001F2D7F">
            <w:pPr>
              <w:rPr>
                <w:b w:val="0"/>
                <w:i/>
                <w:lang w:eastAsia="x-none"/>
              </w:rPr>
            </w:pPr>
            <w:r>
              <w:rPr>
                <w:b w:val="0"/>
                <w:i/>
                <w:lang w:eastAsia="x-none"/>
              </w:rPr>
              <w:t>Org Unit</w:t>
            </w:r>
          </w:p>
        </w:tc>
        <w:tc>
          <w:tcPr>
            <w:tcW w:w="992" w:type="dxa"/>
          </w:tcPr>
          <w:p w14:paraId="3A34EF5A" w14:textId="620A82FD" w:rsidR="001F2D7F" w:rsidRDefault="001F2D7F" w:rsidP="001F2D7F">
            <w:pPr>
              <w:rPr>
                <w:b w:val="0"/>
                <w:i/>
                <w:lang w:eastAsia="x-none"/>
              </w:rPr>
            </w:pPr>
            <w:r>
              <w:rPr>
                <w:b w:val="0"/>
                <w:i/>
                <w:lang w:eastAsia="x-none"/>
              </w:rPr>
              <w:t>Default</w:t>
            </w:r>
          </w:p>
        </w:tc>
        <w:tc>
          <w:tcPr>
            <w:tcW w:w="709" w:type="dxa"/>
          </w:tcPr>
          <w:p w14:paraId="516C5732" w14:textId="40F172F9" w:rsidR="001F2D7F" w:rsidRDefault="001F2D7F" w:rsidP="001F2D7F">
            <w:pPr>
              <w:rPr>
                <w:b w:val="0"/>
                <w:i/>
                <w:lang w:eastAsia="x-none"/>
              </w:rPr>
            </w:pPr>
            <w:r>
              <w:rPr>
                <w:b w:val="0"/>
                <w:i/>
                <w:lang w:eastAsia="x-none"/>
              </w:rPr>
              <w:t>VV</w:t>
            </w:r>
          </w:p>
        </w:tc>
        <w:tc>
          <w:tcPr>
            <w:tcW w:w="1134" w:type="dxa"/>
          </w:tcPr>
          <w:p w14:paraId="360FB098" w14:textId="346DCA83" w:rsidR="001F2D7F" w:rsidRDefault="001F2D7F" w:rsidP="001F2D7F">
            <w:pPr>
              <w:rPr>
                <w:b w:val="0"/>
                <w:i/>
                <w:lang w:eastAsia="x-none"/>
              </w:rPr>
            </w:pPr>
            <w:r>
              <w:rPr>
                <w:b w:val="0"/>
                <w:i/>
                <w:lang w:eastAsia="x-none"/>
              </w:rPr>
              <w:t>Enabled</w:t>
            </w:r>
          </w:p>
        </w:tc>
        <w:tc>
          <w:tcPr>
            <w:tcW w:w="810" w:type="dxa"/>
          </w:tcPr>
          <w:p w14:paraId="7F544FF1" w14:textId="7F219414" w:rsidR="001F2D7F" w:rsidRPr="008C787B" w:rsidRDefault="001F2D7F" w:rsidP="001F2D7F">
            <w:pPr>
              <w:rPr>
                <w:b w:val="0"/>
                <w:i/>
                <w:lang w:eastAsia="x-none"/>
              </w:rPr>
            </w:pPr>
            <w:proofErr w:type="spellStart"/>
            <w:r>
              <w:rPr>
                <w:b w:val="0"/>
                <w:i/>
                <w:lang w:eastAsia="x-none"/>
              </w:rPr>
              <w:t>Hier</w:t>
            </w:r>
            <w:proofErr w:type="spellEnd"/>
            <w:r w:rsidR="00B91238">
              <w:rPr>
                <w:b w:val="0"/>
                <w:i/>
                <w:lang w:eastAsia="x-none"/>
              </w:rPr>
              <w:t>.</w:t>
            </w:r>
          </w:p>
        </w:tc>
      </w:tr>
      <w:tr w:rsidR="001F2D7F" w14:paraId="2855425B" w14:textId="77777777" w:rsidTr="001F2D7F">
        <w:tc>
          <w:tcPr>
            <w:tcW w:w="2040" w:type="dxa"/>
          </w:tcPr>
          <w:p w14:paraId="6E8F50F6" w14:textId="1CE9B224" w:rsidR="001F2D7F" w:rsidRDefault="001F2D7F" w:rsidP="001F2D7F">
            <w:pPr>
              <w:rPr>
                <w:lang w:eastAsia="x-none"/>
              </w:rPr>
            </w:pPr>
            <w:proofErr w:type="spellStart"/>
            <w:r>
              <w:rPr>
                <w:lang w:eastAsia="x-none"/>
              </w:rPr>
              <w:t>NorthRegion</w:t>
            </w:r>
            <w:proofErr w:type="spellEnd"/>
          </w:p>
        </w:tc>
        <w:tc>
          <w:tcPr>
            <w:tcW w:w="4051" w:type="dxa"/>
          </w:tcPr>
          <w:p w14:paraId="0B21E3E8" w14:textId="17013BFB" w:rsidR="001F2D7F" w:rsidRDefault="001F2D7F" w:rsidP="001F2D7F">
            <w:pPr>
              <w:rPr>
                <w:lang w:eastAsia="x-none"/>
              </w:rPr>
            </w:pPr>
            <w:r>
              <w:rPr>
                <w:lang w:eastAsia="x-none"/>
              </w:rPr>
              <w:t>NORTH (in PRODUCT DIVISION)</w:t>
            </w:r>
          </w:p>
        </w:tc>
        <w:tc>
          <w:tcPr>
            <w:tcW w:w="992" w:type="dxa"/>
          </w:tcPr>
          <w:p w14:paraId="719F4ACC" w14:textId="712A2DBF" w:rsidR="001F2D7F" w:rsidRPr="001F2D7F" w:rsidRDefault="006E395C" w:rsidP="001F2D7F">
            <w:pPr>
              <w:rPr>
                <w:b/>
                <w:u w:val="single"/>
                <w:lang w:eastAsia="x-none"/>
              </w:rPr>
            </w:pPr>
            <w:r>
              <w:rPr>
                <w:lang w:eastAsia="x-none"/>
              </w:rPr>
              <w:t>N</w:t>
            </w:r>
          </w:p>
        </w:tc>
        <w:tc>
          <w:tcPr>
            <w:tcW w:w="709" w:type="dxa"/>
          </w:tcPr>
          <w:p w14:paraId="4B8CAADC" w14:textId="72C9097E" w:rsidR="001F2D7F" w:rsidRDefault="001F2D7F" w:rsidP="001F2D7F">
            <w:pPr>
              <w:rPr>
                <w:lang w:eastAsia="x-none"/>
              </w:rPr>
            </w:pPr>
            <w:r>
              <w:rPr>
                <w:lang w:eastAsia="x-none"/>
              </w:rPr>
              <w:t>N</w:t>
            </w:r>
          </w:p>
        </w:tc>
        <w:tc>
          <w:tcPr>
            <w:tcW w:w="1134" w:type="dxa"/>
          </w:tcPr>
          <w:p w14:paraId="13F4AE7E" w14:textId="257E1119" w:rsidR="001F2D7F" w:rsidRDefault="001F2D7F" w:rsidP="001F2D7F">
            <w:pPr>
              <w:rPr>
                <w:lang w:eastAsia="x-none"/>
              </w:rPr>
            </w:pPr>
            <w:r>
              <w:rPr>
                <w:lang w:eastAsia="x-none"/>
              </w:rPr>
              <w:t>Y</w:t>
            </w:r>
          </w:p>
        </w:tc>
        <w:tc>
          <w:tcPr>
            <w:tcW w:w="810" w:type="dxa"/>
          </w:tcPr>
          <w:p w14:paraId="2E30FC8C" w14:textId="7062BC54" w:rsidR="001F2D7F" w:rsidRDefault="001F2D7F" w:rsidP="001F2D7F">
            <w:pPr>
              <w:rPr>
                <w:lang w:eastAsia="x-none"/>
              </w:rPr>
            </w:pPr>
            <w:r>
              <w:rPr>
                <w:lang w:eastAsia="x-none"/>
              </w:rPr>
              <w:t>Y</w:t>
            </w:r>
          </w:p>
        </w:tc>
      </w:tr>
      <w:tr w:rsidR="001F2D7F" w14:paraId="235B8D65" w14:textId="77777777" w:rsidTr="001F2D7F">
        <w:tc>
          <w:tcPr>
            <w:tcW w:w="2040" w:type="dxa"/>
          </w:tcPr>
          <w:p w14:paraId="69DF5913" w14:textId="36B5E9C4" w:rsidR="001F2D7F" w:rsidRDefault="001F2D7F" w:rsidP="001F2D7F">
            <w:pPr>
              <w:rPr>
                <w:lang w:eastAsia="x-none"/>
              </w:rPr>
            </w:pPr>
            <w:proofErr w:type="spellStart"/>
            <w:r>
              <w:rPr>
                <w:lang w:eastAsia="x-none"/>
              </w:rPr>
              <w:t>SouthRegion</w:t>
            </w:r>
            <w:proofErr w:type="spellEnd"/>
          </w:p>
        </w:tc>
        <w:tc>
          <w:tcPr>
            <w:tcW w:w="4051" w:type="dxa"/>
          </w:tcPr>
          <w:p w14:paraId="38691AB3" w14:textId="29FD5E70" w:rsidR="001F2D7F" w:rsidRDefault="001F2D7F" w:rsidP="001F2D7F">
            <w:pPr>
              <w:rPr>
                <w:lang w:eastAsia="x-none"/>
              </w:rPr>
            </w:pPr>
            <w:r>
              <w:rPr>
                <w:lang w:eastAsia="x-none"/>
              </w:rPr>
              <w:t>SOUTH (in PRODUCT DIVISION)</w:t>
            </w:r>
          </w:p>
        </w:tc>
        <w:tc>
          <w:tcPr>
            <w:tcW w:w="992" w:type="dxa"/>
          </w:tcPr>
          <w:p w14:paraId="76579DE0" w14:textId="781CAADA" w:rsidR="001F2D7F" w:rsidRDefault="001F2D7F" w:rsidP="001F2D7F">
            <w:pPr>
              <w:rPr>
                <w:lang w:eastAsia="x-none"/>
              </w:rPr>
            </w:pPr>
            <w:r>
              <w:rPr>
                <w:lang w:eastAsia="x-none"/>
              </w:rPr>
              <w:t>N</w:t>
            </w:r>
          </w:p>
        </w:tc>
        <w:tc>
          <w:tcPr>
            <w:tcW w:w="709" w:type="dxa"/>
          </w:tcPr>
          <w:p w14:paraId="4A1BA240" w14:textId="7ED367ED" w:rsidR="001F2D7F" w:rsidRDefault="001F2D7F" w:rsidP="001F2D7F">
            <w:pPr>
              <w:rPr>
                <w:lang w:eastAsia="x-none"/>
              </w:rPr>
            </w:pPr>
            <w:r>
              <w:rPr>
                <w:lang w:eastAsia="x-none"/>
              </w:rPr>
              <w:t>N</w:t>
            </w:r>
          </w:p>
        </w:tc>
        <w:tc>
          <w:tcPr>
            <w:tcW w:w="1134" w:type="dxa"/>
          </w:tcPr>
          <w:p w14:paraId="48319D0F" w14:textId="0F46DD52" w:rsidR="001F2D7F" w:rsidRDefault="001F2D7F" w:rsidP="001F2D7F">
            <w:pPr>
              <w:rPr>
                <w:lang w:eastAsia="x-none"/>
              </w:rPr>
            </w:pPr>
            <w:r>
              <w:rPr>
                <w:lang w:eastAsia="x-none"/>
              </w:rPr>
              <w:t>Y</w:t>
            </w:r>
          </w:p>
        </w:tc>
        <w:tc>
          <w:tcPr>
            <w:tcW w:w="810" w:type="dxa"/>
          </w:tcPr>
          <w:p w14:paraId="333214FA" w14:textId="2CD6D18B" w:rsidR="001F2D7F" w:rsidRDefault="001F2D7F" w:rsidP="001F2D7F">
            <w:pPr>
              <w:rPr>
                <w:lang w:eastAsia="x-none"/>
              </w:rPr>
            </w:pPr>
            <w:r>
              <w:rPr>
                <w:lang w:eastAsia="x-none"/>
              </w:rPr>
              <w:t>Y</w:t>
            </w:r>
          </w:p>
        </w:tc>
      </w:tr>
      <w:tr w:rsidR="006E395C" w14:paraId="35417361" w14:textId="77777777" w:rsidTr="001F2D7F">
        <w:tc>
          <w:tcPr>
            <w:tcW w:w="2040" w:type="dxa"/>
          </w:tcPr>
          <w:p w14:paraId="462A5EB9" w14:textId="16162EF3" w:rsidR="006E395C" w:rsidRDefault="006E395C" w:rsidP="006E395C">
            <w:pPr>
              <w:rPr>
                <w:lang w:eastAsia="x-none"/>
              </w:rPr>
            </w:pPr>
            <w:r>
              <w:rPr>
                <w:lang w:eastAsia="x-none"/>
              </w:rPr>
              <w:t>Domain Admins</w:t>
            </w:r>
          </w:p>
        </w:tc>
        <w:tc>
          <w:tcPr>
            <w:tcW w:w="4051" w:type="dxa"/>
          </w:tcPr>
          <w:p w14:paraId="6280B8BF" w14:textId="3DEE07CB" w:rsidR="006E395C" w:rsidRDefault="006E395C" w:rsidP="006E395C">
            <w:pPr>
              <w:rPr>
                <w:lang w:eastAsia="x-none"/>
              </w:rPr>
            </w:pPr>
            <w:r>
              <w:rPr>
                <w:lang w:eastAsia="x-none"/>
              </w:rPr>
              <w:t xml:space="preserve">SYSTEMS ADMINISTRATION (in CORPORATE / IT) </w:t>
            </w:r>
          </w:p>
        </w:tc>
        <w:tc>
          <w:tcPr>
            <w:tcW w:w="992" w:type="dxa"/>
          </w:tcPr>
          <w:p w14:paraId="7F3C538C" w14:textId="0649DC4E" w:rsidR="006E395C" w:rsidRDefault="006E395C" w:rsidP="006E395C">
            <w:pPr>
              <w:rPr>
                <w:lang w:eastAsia="x-none"/>
              </w:rPr>
            </w:pPr>
            <w:r w:rsidRPr="001F2D7F">
              <w:rPr>
                <w:b/>
                <w:color w:val="FF0000"/>
                <w:u w:val="single"/>
                <w:lang w:eastAsia="x-none"/>
              </w:rPr>
              <w:t>Y</w:t>
            </w:r>
            <w:r>
              <w:rPr>
                <w:b/>
                <w:color w:val="FF0000"/>
                <w:u w:val="single"/>
                <w:lang w:eastAsia="x-none"/>
              </w:rPr>
              <w:t xml:space="preserve"> (&amp; align)</w:t>
            </w:r>
          </w:p>
        </w:tc>
        <w:tc>
          <w:tcPr>
            <w:tcW w:w="709" w:type="dxa"/>
          </w:tcPr>
          <w:p w14:paraId="485E0BBC" w14:textId="05C5EE9A" w:rsidR="006E395C" w:rsidRDefault="006E395C" w:rsidP="006E395C">
            <w:pPr>
              <w:rPr>
                <w:lang w:eastAsia="x-none"/>
              </w:rPr>
            </w:pPr>
            <w:r>
              <w:rPr>
                <w:lang w:eastAsia="x-none"/>
              </w:rPr>
              <w:t>N</w:t>
            </w:r>
          </w:p>
        </w:tc>
        <w:tc>
          <w:tcPr>
            <w:tcW w:w="1134" w:type="dxa"/>
          </w:tcPr>
          <w:p w14:paraId="5AF4F819" w14:textId="155F45BE" w:rsidR="006E395C" w:rsidRDefault="006E395C" w:rsidP="006E395C">
            <w:pPr>
              <w:rPr>
                <w:lang w:eastAsia="x-none"/>
              </w:rPr>
            </w:pPr>
            <w:r>
              <w:rPr>
                <w:lang w:eastAsia="x-none"/>
              </w:rPr>
              <w:t>Y</w:t>
            </w:r>
          </w:p>
        </w:tc>
        <w:tc>
          <w:tcPr>
            <w:tcW w:w="810" w:type="dxa"/>
          </w:tcPr>
          <w:p w14:paraId="02DEB7E5" w14:textId="03033B8E" w:rsidR="006E395C" w:rsidRDefault="006E395C" w:rsidP="006E395C">
            <w:pPr>
              <w:rPr>
                <w:lang w:eastAsia="x-none"/>
              </w:rPr>
            </w:pPr>
            <w:r>
              <w:rPr>
                <w:lang w:eastAsia="x-none"/>
              </w:rPr>
              <w:t>Y</w:t>
            </w:r>
          </w:p>
        </w:tc>
      </w:tr>
      <w:tr w:rsidR="001F2D7F" w14:paraId="6ED845E5" w14:textId="77777777" w:rsidTr="001F2D7F">
        <w:tc>
          <w:tcPr>
            <w:tcW w:w="2040" w:type="dxa"/>
          </w:tcPr>
          <w:p w14:paraId="167D347C" w14:textId="2B8AAC17" w:rsidR="001F2D7F" w:rsidRDefault="00B91238" w:rsidP="001F2D7F">
            <w:pPr>
              <w:rPr>
                <w:lang w:eastAsia="x-none"/>
              </w:rPr>
            </w:pPr>
            <w:r>
              <w:rPr>
                <w:lang w:eastAsia="x-none"/>
              </w:rPr>
              <w:t>Domain Admins</w:t>
            </w:r>
          </w:p>
        </w:tc>
        <w:tc>
          <w:tcPr>
            <w:tcW w:w="4051" w:type="dxa"/>
          </w:tcPr>
          <w:p w14:paraId="5C533909" w14:textId="08CB7C19" w:rsidR="001F2D7F" w:rsidRDefault="00B91238" w:rsidP="001F2D7F">
            <w:pPr>
              <w:rPr>
                <w:lang w:eastAsia="x-none"/>
              </w:rPr>
            </w:pPr>
            <w:r>
              <w:rPr>
                <w:lang w:eastAsia="x-none"/>
              </w:rPr>
              <w:t>ACME</w:t>
            </w:r>
          </w:p>
        </w:tc>
        <w:tc>
          <w:tcPr>
            <w:tcW w:w="992" w:type="dxa"/>
          </w:tcPr>
          <w:p w14:paraId="7FBFECC0" w14:textId="01648D2C" w:rsidR="001F2D7F" w:rsidRDefault="00B91238" w:rsidP="001F2D7F">
            <w:pPr>
              <w:rPr>
                <w:lang w:eastAsia="x-none"/>
              </w:rPr>
            </w:pPr>
            <w:r>
              <w:rPr>
                <w:lang w:eastAsia="x-none"/>
              </w:rPr>
              <w:t>N</w:t>
            </w:r>
          </w:p>
        </w:tc>
        <w:tc>
          <w:tcPr>
            <w:tcW w:w="709" w:type="dxa"/>
          </w:tcPr>
          <w:p w14:paraId="00EA83D4" w14:textId="09888C68" w:rsidR="001F2D7F" w:rsidRDefault="00B91238" w:rsidP="001F2D7F">
            <w:pPr>
              <w:rPr>
                <w:lang w:eastAsia="x-none"/>
              </w:rPr>
            </w:pPr>
            <w:r>
              <w:rPr>
                <w:lang w:eastAsia="x-none"/>
              </w:rPr>
              <w:t>Y</w:t>
            </w:r>
          </w:p>
        </w:tc>
        <w:tc>
          <w:tcPr>
            <w:tcW w:w="1134" w:type="dxa"/>
          </w:tcPr>
          <w:p w14:paraId="3FD01C14" w14:textId="567F26D5" w:rsidR="001F2D7F" w:rsidRDefault="00B91238" w:rsidP="001F2D7F">
            <w:pPr>
              <w:rPr>
                <w:lang w:eastAsia="x-none"/>
              </w:rPr>
            </w:pPr>
            <w:r>
              <w:rPr>
                <w:lang w:eastAsia="x-none"/>
              </w:rPr>
              <w:t>Y</w:t>
            </w:r>
          </w:p>
        </w:tc>
        <w:tc>
          <w:tcPr>
            <w:tcW w:w="810" w:type="dxa"/>
          </w:tcPr>
          <w:p w14:paraId="2DD210B9" w14:textId="67018F6F" w:rsidR="001F2D7F" w:rsidRDefault="00B91238" w:rsidP="001F2D7F">
            <w:pPr>
              <w:rPr>
                <w:lang w:eastAsia="x-none"/>
              </w:rPr>
            </w:pPr>
            <w:r>
              <w:rPr>
                <w:lang w:eastAsia="x-none"/>
              </w:rPr>
              <w:t>Y</w:t>
            </w:r>
          </w:p>
        </w:tc>
      </w:tr>
      <w:tr w:rsidR="00B91238" w14:paraId="2937970D" w14:textId="77777777" w:rsidTr="001F2D7F">
        <w:tc>
          <w:tcPr>
            <w:tcW w:w="2040" w:type="dxa"/>
          </w:tcPr>
          <w:p w14:paraId="0C724C77" w14:textId="2A51D067" w:rsidR="00B91238" w:rsidRDefault="00B91238" w:rsidP="001F2D7F">
            <w:pPr>
              <w:rPr>
                <w:lang w:eastAsia="x-none"/>
              </w:rPr>
            </w:pPr>
            <w:r>
              <w:rPr>
                <w:lang w:eastAsia="x-none"/>
              </w:rPr>
              <w:t>Enterprise Admins</w:t>
            </w:r>
          </w:p>
        </w:tc>
        <w:tc>
          <w:tcPr>
            <w:tcW w:w="4051" w:type="dxa"/>
          </w:tcPr>
          <w:p w14:paraId="17EC1C51" w14:textId="194FBCEF" w:rsidR="00B91238" w:rsidRDefault="00B91238" w:rsidP="001F2D7F">
            <w:pPr>
              <w:rPr>
                <w:lang w:eastAsia="x-none"/>
              </w:rPr>
            </w:pPr>
            <w:r>
              <w:rPr>
                <w:lang w:eastAsia="x-none"/>
              </w:rPr>
              <w:t>ACME</w:t>
            </w:r>
          </w:p>
        </w:tc>
        <w:tc>
          <w:tcPr>
            <w:tcW w:w="992" w:type="dxa"/>
          </w:tcPr>
          <w:p w14:paraId="580713E9" w14:textId="230FDA1E" w:rsidR="00B91238" w:rsidRDefault="00B91238" w:rsidP="001F2D7F">
            <w:pPr>
              <w:rPr>
                <w:lang w:eastAsia="x-none"/>
              </w:rPr>
            </w:pPr>
            <w:r>
              <w:rPr>
                <w:lang w:eastAsia="x-none"/>
              </w:rPr>
              <w:t>N</w:t>
            </w:r>
          </w:p>
        </w:tc>
        <w:tc>
          <w:tcPr>
            <w:tcW w:w="709" w:type="dxa"/>
          </w:tcPr>
          <w:p w14:paraId="2293AC3C" w14:textId="322F7AB4" w:rsidR="00B91238" w:rsidRDefault="00B91238" w:rsidP="001F2D7F">
            <w:pPr>
              <w:rPr>
                <w:lang w:eastAsia="x-none"/>
              </w:rPr>
            </w:pPr>
            <w:r>
              <w:rPr>
                <w:lang w:eastAsia="x-none"/>
              </w:rPr>
              <w:t>Y</w:t>
            </w:r>
          </w:p>
        </w:tc>
        <w:tc>
          <w:tcPr>
            <w:tcW w:w="1134" w:type="dxa"/>
          </w:tcPr>
          <w:p w14:paraId="1643446E" w14:textId="62832202" w:rsidR="00B91238" w:rsidRDefault="00B91238" w:rsidP="001F2D7F">
            <w:pPr>
              <w:rPr>
                <w:lang w:eastAsia="x-none"/>
              </w:rPr>
            </w:pPr>
            <w:r>
              <w:rPr>
                <w:lang w:eastAsia="x-none"/>
              </w:rPr>
              <w:t>Y</w:t>
            </w:r>
          </w:p>
        </w:tc>
        <w:tc>
          <w:tcPr>
            <w:tcW w:w="810" w:type="dxa"/>
          </w:tcPr>
          <w:p w14:paraId="2DA4E024" w14:textId="5BBC7FAA" w:rsidR="00B91238" w:rsidRDefault="00B91238" w:rsidP="001F2D7F">
            <w:pPr>
              <w:rPr>
                <w:lang w:eastAsia="x-none"/>
              </w:rPr>
            </w:pPr>
            <w:r>
              <w:rPr>
                <w:lang w:eastAsia="x-none"/>
              </w:rPr>
              <w:t>Y</w:t>
            </w:r>
          </w:p>
        </w:tc>
      </w:tr>
      <w:tr w:rsidR="00B91238" w14:paraId="1DC0532E" w14:textId="77777777" w:rsidTr="001F2D7F">
        <w:tc>
          <w:tcPr>
            <w:tcW w:w="2040" w:type="dxa"/>
          </w:tcPr>
          <w:p w14:paraId="0A908489" w14:textId="3BA080B2" w:rsidR="00B91238" w:rsidRDefault="00B91238" w:rsidP="001F2D7F">
            <w:pPr>
              <w:rPr>
                <w:lang w:eastAsia="x-none"/>
              </w:rPr>
            </w:pPr>
            <w:r>
              <w:rPr>
                <w:lang w:eastAsia="x-none"/>
              </w:rPr>
              <w:t>Schema Admins</w:t>
            </w:r>
          </w:p>
        </w:tc>
        <w:tc>
          <w:tcPr>
            <w:tcW w:w="4051" w:type="dxa"/>
          </w:tcPr>
          <w:p w14:paraId="6539383C" w14:textId="7D7875E7" w:rsidR="00B91238" w:rsidRDefault="00B91238" w:rsidP="001F2D7F">
            <w:pPr>
              <w:rPr>
                <w:lang w:eastAsia="x-none"/>
              </w:rPr>
            </w:pPr>
            <w:r>
              <w:rPr>
                <w:lang w:eastAsia="x-none"/>
              </w:rPr>
              <w:t>ACME</w:t>
            </w:r>
          </w:p>
        </w:tc>
        <w:tc>
          <w:tcPr>
            <w:tcW w:w="992" w:type="dxa"/>
          </w:tcPr>
          <w:p w14:paraId="5F2F460A" w14:textId="11502B09" w:rsidR="00B91238" w:rsidRDefault="00B91238" w:rsidP="001F2D7F">
            <w:pPr>
              <w:rPr>
                <w:lang w:eastAsia="x-none"/>
              </w:rPr>
            </w:pPr>
            <w:r>
              <w:rPr>
                <w:lang w:eastAsia="x-none"/>
              </w:rPr>
              <w:t>N</w:t>
            </w:r>
          </w:p>
        </w:tc>
        <w:tc>
          <w:tcPr>
            <w:tcW w:w="709" w:type="dxa"/>
          </w:tcPr>
          <w:p w14:paraId="339ECB38" w14:textId="4B8FC585" w:rsidR="00B91238" w:rsidRDefault="00B91238" w:rsidP="001F2D7F">
            <w:pPr>
              <w:rPr>
                <w:lang w:eastAsia="x-none"/>
              </w:rPr>
            </w:pPr>
            <w:r>
              <w:rPr>
                <w:lang w:eastAsia="x-none"/>
              </w:rPr>
              <w:t>Y</w:t>
            </w:r>
          </w:p>
        </w:tc>
        <w:tc>
          <w:tcPr>
            <w:tcW w:w="1134" w:type="dxa"/>
          </w:tcPr>
          <w:p w14:paraId="6DE6F829" w14:textId="65996392" w:rsidR="00B91238" w:rsidRDefault="00B91238" w:rsidP="001F2D7F">
            <w:pPr>
              <w:rPr>
                <w:lang w:eastAsia="x-none"/>
              </w:rPr>
            </w:pPr>
            <w:r>
              <w:rPr>
                <w:lang w:eastAsia="x-none"/>
              </w:rPr>
              <w:t>Y</w:t>
            </w:r>
          </w:p>
        </w:tc>
        <w:tc>
          <w:tcPr>
            <w:tcW w:w="810" w:type="dxa"/>
          </w:tcPr>
          <w:p w14:paraId="50CB2E69" w14:textId="488DB33A" w:rsidR="00B91238" w:rsidRDefault="00B91238" w:rsidP="001F2D7F">
            <w:pPr>
              <w:rPr>
                <w:lang w:eastAsia="x-none"/>
              </w:rPr>
            </w:pPr>
            <w:r>
              <w:rPr>
                <w:lang w:eastAsia="x-none"/>
              </w:rPr>
              <w:t>Y</w:t>
            </w:r>
          </w:p>
        </w:tc>
      </w:tr>
    </w:tbl>
    <w:p w14:paraId="35228DCB" w14:textId="3A8685A8" w:rsidR="00B91238" w:rsidRDefault="00B91238" w:rsidP="003D3ED0">
      <w:pPr>
        <w:rPr>
          <w:lang w:eastAsia="x-none"/>
        </w:rPr>
      </w:pPr>
    </w:p>
    <w:p w14:paraId="55C2571F" w14:textId="3D9475CC" w:rsidR="006E395C" w:rsidRDefault="006E395C" w:rsidP="003D3ED0">
      <w:pPr>
        <w:rPr>
          <w:lang w:eastAsia="x-none"/>
        </w:rPr>
      </w:pPr>
      <w:r>
        <w:rPr>
          <w:lang w:eastAsia="x-none"/>
        </w:rPr>
        <w:t xml:space="preserve">The setting of </w:t>
      </w:r>
      <w:r w:rsidR="00E80DB7">
        <w:rPr>
          <w:lang w:eastAsia="x-none"/>
        </w:rPr>
        <w:t>Domain Admins to Default (“</w:t>
      </w:r>
      <w:proofErr w:type="gramStart"/>
      <w:r w:rsidR="00E80DB7">
        <w:rPr>
          <w:lang w:eastAsia="x-none"/>
        </w:rPr>
        <w:t>Yes, and</w:t>
      </w:r>
      <w:proofErr w:type="gramEnd"/>
      <w:r w:rsidR="00E80DB7">
        <w:rPr>
          <w:lang w:eastAsia="x-none"/>
        </w:rPr>
        <w:t xml:space="preserve"> align users”) will cause events to be generated for the two users in Systems Administration.</w:t>
      </w:r>
    </w:p>
    <w:p w14:paraId="41EC0B0F" w14:textId="77777777" w:rsidR="006E395C" w:rsidRDefault="006E395C" w:rsidP="003D3ED0">
      <w:pPr>
        <w:rPr>
          <w:lang w:eastAsia="x-none"/>
        </w:rPr>
      </w:pPr>
    </w:p>
    <w:p w14:paraId="64A2A536" w14:textId="07AE0871" w:rsidR="004B3FC5" w:rsidRDefault="00B91238" w:rsidP="00B91238">
      <w:pPr>
        <w:pStyle w:val="Note"/>
      </w:pPr>
      <w:r>
        <w:t>The entitlement to OU mapping will already be there</w:t>
      </w:r>
      <w:r>
        <w:rPr>
          <w:lang w:val="en-US"/>
        </w:rPr>
        <w:t xml:space="preserve"> (visible once you publish the role)</w:t>
      </w:r>
      <w:r w:rsidR="00031B2C">
        <w:rPr>
          <w:lang w:val="en-US"/>
        </w:rPr>
        <w:t xml:space="preserve"> for </w:t>
      </w:r>
      <w:proofErr w:type="spellStart"/>
      <w:r w:rsidR="00031B2C">
        <w:rPr>
          <w:lang w:val="en-US"/>
        </w:rPr>
        <w:t>NorthRegion</w:t>
      </w:r>
      <w:proofErr w:type="spellEnd"/>
      <w:r w:rsidR="006E395C">
        <w:rPr>
          <w:lang w:val="en-US"/>
        </w:rPr>
        <w:t xml:space="preserve"> &amp; </w:t>
      </w:r>
      <w:proofErr w:type="spellStart"/>
      <w:r w:rsidR="006E395C">
        <w:rPr>
          <w:lang w:val="en-US"/>
        </w:rPr>
        <w:t>SouthRegion</w:t>
      </w:r>
      <w:proofErr w:type="spellEnd"/>
      <w:r w:rsidR="006E395C">
        <w:rPr>
          <w:lang w:val="en-US"/>
        </w:rPr>
        <w:t>.</w:t>
      </w:r>
    </w:p>
    <w:p w14:paraId="6062EAD4" w14:textId="4DD7A4D3" w:rsidR="00B91238" w:rsidRDefault="00B91238" w:rsidP="003D3ED0">
      <w:pPr>
        <w:rPr>
          <w:lang w:eastAsia="x-none"/>
        </w:rPr>
      </w:pPr>
    </w:p>
    <w:p w14:paraId="64DB1C60" w14:textId="54EAFF0E" w:rsidR="00B91238" w:rsidRDefault="00B91238" w:rsidP="003D3ED0">
      <w:pPr>
        <w:rPr>
          <w:lang w:eastAsia="x-none"/>
        </w:rPr>
      </w:pPr>
      <w:r>
        <w:rPr>
          <w:lang w:eastAsia="x-none"/>
        </w:rPr>
        <w:t xml:space="preserve">We’re using the visibility violation (VV) flag on the admin groups to highlight they are high-risk. We could also assign them to SA </w:t>
      </w:r>
      <w:r w:rsidR="00031B2C">
        <w:rPr>
          <w:lang w:eastAsia="x-none"/>
        </w:rPr>
        <w:t>risks,</w:t>
      </w:r>
      <w:r>
        <w:rPr>
          <w:lang w:eastAsia="x-none"/>
        </w:rPr>
        <w:t xml:space="preserve"> but we won’t in this lab.</w:t>
      </w:r>
    </w:p>
    <w:p w14:paraId="76BABA2A" w14:textId="5E331A05" w:rsidR="004B3FC5" w:rsidRDefault="004B3FC5" w:rsidP="004B3FC5">
      <w:pPr>
        <w:pStyle w:val="Heading3"/>
      </w:pPr>
      <w:bookmarkStart w:id="26" w:name="_Toc506465451"/>
      <w:r>
        <w:t>Hints for Access Request Management Workflow</w:t>
      </w:r>
      <w:bookmarkEnd w:id="26"/>
    </w:p>
    <w:p w14:paraId="0C2CC557" w14:textId="4472048D" w:rsidR="00974264" w:rsidRDefault="00E80DB7" w:rsidP="003D3ED0">
      <w:pPr>
        <w:rPr>
          <w:lang w:eastAsia="x-none"/>
        </w:rPr>
      </w:pPr>
      <w:r>
        <w:rPr>
          <w:lang w:eastAsia="x-none"/>
        </w:rPr>
        <w:t>For requesting access to the new AD groups, the existing Access Request [Personal] workflow can be used.</w:t>
      </w:r>
      <w:r w:rsidR="00974264">
        <w:rPr>
          <w:lang w:eastAsia="x-none"/>
        </w:rPr>
        <w:t xml:space="preserve"> This workflow will allow users to request access and their manager review and approve the request.</w:t>
      </w:r>
    </w:p>
    <w:p w14:paraId="65256133" w14:textId="660EC268" w:rsidR="00974264" w:rsidRDefault="00974264" w:rsidP="003D3ED0">
      <w:pPr>
        <w:rPr>
          <w:lang w:eastAsia="x-none"/>
        </w:rPr>
      </w:pPr>
    </w:p>
    <w:p w14:paraId="5F450AA9" w14:textId="45B26952" w:rsidR="00974264" w:rsidRDefault="00974264" w:rsidP="003D3ED0">
      <w:pPr>
        <w:rPr>
          <w:lang w:eastAsia="x-none"/>
        </w:rPr>
      </w:pPr>
      <w:r>
        <w:rPr>
          <w:lang w:eastAsia="x-none"/>
        </w:rPr>
        <w:t xml:space="preserve">Make sure you set the Enable Account Creation </w:t>
      </w:r>
      <w:r w:rsidR="00486461">
        <w:rPr>
          <w:lang w:eastAsia="x-none"/>
        </w:rPr>
        <w:t xml:space="preserve">and Applicant’s password </w:t>
      </w:r>
      <w:r>
        <w:rPr>
          <w:lang w:eastAsia="x-none"/>
        </w:rPr>
        <w:t>flag</w:t>
      </w:r>
      <w:r w:rsidR="00486461">
        <w:rPr>
          <w:lang w:eastAsia="x-none"/>
        </w:rPr>
        <w:t>s</w:t>
      </w:r>
      <w:r>
        <w:rPr>
          <w:lang w:eastAsia="x-none"/>
        </w:rPr>
        <w:t xml:space="preserve"> in the </w:t>
      </w:r>
      <w:r w:rsidRPr="00974264">
        <w:rPr>
          <w:u w:val="single"/>
          <w:lang w:eastAsia="x-none"/>
        </w:rPr>
        <w:t>Activity Scope</w:t>
      </w:r>
      <w:r>
        <w:rPr>
          <w:lang w:eastAsia="x-none"/>
        </w:rPr>
        <w:t xml:space="preserve"> &gt; </w:t>
      </w:r>
      <w:r w:rsidRPr="00974264">
        <w:rPr>
          <w:u w:val="single"/>
          <w:lang w:eastAsia="x-none"/>
        </w:rPr>
        <w:t>Required Data</w:t>
      </w:r>
      <w:r w:rsidR="00C93906">
        <w:rPr>
          <w:lang w:eastAsia="x-none"/>
        </w:rPr>
        <w:t xml:space="preserve"> for the generation step. You can leave the attributes as read-only for the authorize step.</w:t>
      </w:r>
    </w:p>
    <w:p w14:paraId="5EC159C5" w14:textId="77777777" w:rsidR="00974264" w:rsidRDefault="00974264" w:rsidP="003D3ED0">
      <w:pPr>
        <w:rPr>
          <w:lang w:eastAsia="x-none"/>
        </w:rPr>
      </w:pPr>
    </w:p>
    <w:p w14:paraId="697A298D" w14:textId="17C8D886" w:rsidR="004B3FC5" w:rsidRDefault="00974264" w:rsidP="003D3ED0">
      <w:pPr>
        <w:rPr>
          <w:lang w:eastAsia="x-none"/>
        </w:rPr>
      </w:pPr>
      <w:r>
        <w:rPr>
          <w:lang w:eastAsia="x-none"/>
        </w:rPr>
        <w:t xml:space="preserve">As we have configured the account Target Attribute mapping, you need to ensure that the attributes are visible for the generation activity under </w:t>
      </w:r>
      <w:r w:rsidRPr="00974264">
        <w:rPr>
          <w:u w:val="single"/>
          <w:lang w:eastAsia="x-none"/>
        </w:rPr>
        <w:t>Activity Scope</w:t>
      </w:r>
      <w:r>
        <w:rPr>
          <w:lang w:eastAsia="x-none"/>
        </w:rPr>
        <w:t xml:space="preserve"> &gt; </w:t>
      </w:r>
      <w:r w:rsidRPr="00974264">
        <w:rPr>
          <w:u w:val="single"/>
          <w:lang w:eastAsia="x-none"/>
        </w:rPr>
        <w:t>Entity Scope</w:t>
      </w:r>
      <w:r>
        <w:rPr>
          <w:lang w:eastAsia="x-none"/>
        </w:rPr>
        <w:t xml:space="preserve">. </w:t>
      </w:r>
      <w:r w:rsidR="00C93906">
        <w:rPr>
          <w:lang w:eastAsia="x-none"/>
        </w:rPr>
        <w:t>Similarly,</w:t>
      </w:r>
      <w:r>
        <w:rPr>
          <w:lang w:eastAsia="x-none"/>
        </w:rPr>
        <w:t xml:space="preserve"> for the approval step.</w:t>
      </w:r>
    </w:p>
    <w:p w14:paraId="0F7A6736" w14:textId="2E9DB339" w:rsidR="004B3FC5" w:rsidRDefault="004B3FC5" w:rsidP="004B3FC5">
      <w:pPr>
        <w:pStyle w:val="Heading3"/>
      </w:pPr>
      <w:bookmarkStart w:id="27" w:name="_Toc506465452"/>
      <w:r>
        <w:t>Hints for User Modify Rule (for Attribute Enforcement)</w:t>
      </w:r>
      <w:bookmarkEnd w:id="27"/>
    </w:p>
    <w:p w14:paraId="18750DF7" w14:textId="5B7B6291" w:rsidR="00EF3D2D" w:rsidRDefault="00EF3D2D" w:rsidP="003D3ED0">
      <w:pPr>
        <w:rPr>
          <w:lang w:eastAsia="x-none"/>
        </w:rPr>
      </w:pPr>
      <w:r>
        <w:rPr>
          <w:lang w:eastAsia="x-none"/>
        </w:rPr>
        <w:t>The key piece of this configuration is a rule to respond to an account change from the reconciliation, “touch” the person (update a dummy/unused attribute) which will trigger the re-evaluation of all person-account attribute mapping.</w:t>
      </w:r>
      <w:r w:rsidR="00B2690B">
        <w:rPr>
          <w:lang w:eastAsia="x-none"/>
        </w:rPr>
        <w:t xml:space="preserve"> The rule below will set the dummy variable to the </w:t>
      </w:r>
      <w:proofErr w:type="spellStart"/>
      <w:r w:rsidR="00B2690B">
        <w:rPr>
          <w:lang w:eastAsia="x-none"/>
        </w:rPr>
        <w:t>date+time</w:t>
      </w:r>
      <w:proofErr w:type="spellEnd"/>
      <w:r w:rsidR="00B2690B">
        <w:rPr>
          <w:lang w:eastAsia="x-none"/>
        </w:rPr>
        <w:t xml:space="preserve"> that the event was run, so indicate the last recon </w:t>
      </w:r>
      <w:proofErr w:type="spellStart"/>
      <w:r w:rsidR="00B2690B">
        <w:rPr>
          <w:lang w:eastAsia="x-none"/>
        </w:rPr>
        <w:t>date+time</w:t>
      </w:r>
      <w:proofErr w:type="spellEnd"/>
      <w:r w:rsidR="00B2690B">
        <w:rPr>
          <w:lang w:eastAsia="x-none"/>
        </w:rPr>
        <w:t>.</w:t>
      </w:r>
    </w:p>
    <w:p w14:paraId="63AA3E86" w14:textId="152D9677" w:rsidR="00830B11" w:rsidRDefault="00830B11" w:rsidP="003D3ED0">
      <w:pPr>
        <w:rPr>
          <w:lang w:eastAsia="x-none"/>
        </w:rPr>
      </w:pPr>
    </w:p>
    <w:p w14:paraId="134C35DF" w14:textId="61DEF530" w:rsidR="00EF4F5C" w:rsidRDefault="00830B11" w:rsidP="003D3ED0">
      <w:pPr>
        <w:rPr>
          <w:lang w:eastAsia="x-none"/>
        </w:rPr>
      </w:pPr>
      <w:r>
        <w:rPr>
          <w:lang w:eastAsia="x-none"/>
        </w:rPr>
        <w:t>Prior to adding the rule, we need to add a dummy attribute that we can use to drive this “touch” activity. Go into the AGC User Virtual Attributes</w:t>
      </w:r>
      <w:r w:rsidR="00EF4F5C">
        <w:rPr>
          <w:lang w:eastAsia="x-none"/>
        </w:rPr>
        <w:t xml:space="preserve"> for the </w:t>
      </w:r>
      <w:proofErr w:type="spellStart"/>
      <w:r w:rsidR="00EF4F5C">
        <w:rPr>
          <w:lang w:eastAsia="x-none"/>
        </w:rPr>
        <w:t>UserErc</w:t>
      </w:r>
      <w:proofErr w:type="spellEnd"/>
      <w:r w:rsidR="00EF4F5C">
        <w:rPr>
          <w:lang w:eastAsia="x-none"/>
        </w:rPr>
        <w:t xml:space="preserve"> repository and add a new attribute that you know isn’t being used elsewhere (e.g. ATTR12) and give it a label (like </w:t>
      </w:r>
      <w:r w:rsidR="00B2690B">
        <w:rPr>
          <w:lang w:eastAsia="x-none"/>
        </w:rPr>
        <w:t>“</w:t>
      </w:r>
      <w:proofErr w:type="spellStart"/>
      <w:r w:rsidR="00EF4F5C">
        <w:rPr>
          <w:lang w:eastAsia="x-none"/>
        </w:rPr>
        <w:t>DummyTouchAttr</w:t>
      </w:r>
      <w:proofErr w:type="spellEnd"/>
      <w:r w:rsidR="00B2690B">
        <w:rPr>
          <w:lang w:eastAsia="x-none"/>
        </w:rPr>
        <w:t>” or “</w:t>
      </w:r>
      <w:proofErr w:type="spellStart"/>
      <w:r w:rsidR="00B2690B">
        <w:rPr>
          <w:lang w:eastAsia="x-none"/>
        </w:rPr>
        <w:t>AcctLastRecon</w:t>
      </w:r>
      <w:proofErr w:type="spellEnd"/>
      <w:r w:rsidR="00B2690B">
        <w:rPr>
          <w:lang w:eastAsia="x-none"/>
        </w:rPr>
        <w:t>”</w:t>
      </w:r>
      <w:r w:rsidR="00EF4F5C">
        <w:rPr>
          <w:lang w:eastAsia="x-none"/>
        </w:rPr>
        <w:t xml:space="preserve">). </w:t>
      </w:r>
    </w:p>
    <w:p w14:paraId="4BA3A98B" w14:textId="77777777" w:rsidR="00EF4F5C" w:rsidRDefault="00EF4F5C" w:rsidP="003D3ED0">
      <w:pPr>
        <w:rPr>
          <w:lang w:eastAsia="x-none"/>
        </w:rPr>
      </w:pPr>
    </w:p>
    <w:p w14:paraId="10F20968" w14:textId="6DBB75D0" w:rsidR="00830B11" w:rsidRDefault="00EF4F5C" w:rsidP="00EF4F5C">
      <w:pPr>
        <w:pStyle w:val="Note"/>
      </w:pPr>
      <w:r>
        <w:t>You can leave it visible for the lab, but in a production system you would probably hide it from view.</w:t>
      </w:r>
    </w:p>
    <w:p w14:paraId="2FDCA6C5" w14:textId="77777777" w:rsidR="00EF3D2D" w:rsidRDefault="00EF3D2D" w:rsidP="003D3ED0">
      <w:pPr>
        <w:rPr>
          <w:lang w:eastAsia="x-none"/>
        </w:rPr>
      </w:pPr>
    </w:p>
    <w:p w14:paraId="05A44B4B" w14:textId="2C419104" w:rsidR="00EF4F5C" w:rsidRDefault="00EF4F5C" w:rsidP="003D3ED0">
      <w:pPr>
        <w:rPr>
          <w:lang w:eastAsia="x-none"/>
        </w:rPr>
      </w:pPr>
      <w:r>
        <w:rPr>
          <w:noProof/>
          <w:lang w:eastAsia="x-none"/>
        </w:rPr>
        <w:drawing>
          <wp:inline distT="0" distB="0" distL="0" distR="0" wp14:anchorId="6A651DAB" wp14:editId="3A373BD7">
            <wp:extent cx="6046710" cy="817123"/>
            <wp:effectExtent l="63500" t="63500" r="62230" b="596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8-02-06 at 15.01.19.png"/>
                    <pic:cNvPicPr/>
                  </pic:nvPicPr>
                  <pic:blipFill>
                    <a:blip r:embed="rId34"/>
                    <a:stretch>
                      <a:fillRect/>
                    </a:stretch>
                  </pic:blipFill>
                  <pic:spPr>
                    <a:xfrm>
                      <a:off x="0" y="0"/>
                      <a:ext cx="6157047" cy="832033"/>
                    </a:xfrm>
                    <a:prstGeom prst="rect">
                      <a:avLst/>
                    </a:prstGeom>
                    <a:effectLst>
                      <a:glow rad="63500">
                        <a:schemeClr val="accent3">
                          <a:satMod val="175000"/>
                          <a:alpha val="40000"/>
                        </a:schemeClr>
                      </a:glow>
                    </a:effectLst>
                  </pic:spPr>
                </pic:pic>
              </a:graphicData>
            </a:graphic>
          </wp:inline>
        </w:drawing>
      </w:r>
    </w:p>
    <w:p w14:paraId="2FAA7470" w14:textId="77777777" w:rsidR="00EF4F5C" w:rsidRDefault="00EF4F5C" w:rsidP="003D3ED0">
      <w:pPr>
        <w:rPr>
          <w:lang w:eastAsia="x-none"/>
        </w:rPr>
      </w:pPr>
    </w:p>
    <w:p w14:paraId="444C1D77" w14:textId="0AE93532" w:rsidR="00EF4F5C" w:rsidRDefault="00EF4F5C" w:rsidP="003D3ED0">
      <w:pPr>
        <w:rPr>
          <w:lang w:eastAsia="x-none"/>
        </w:rPr>
      </w:pPr>
      <w:r>
        <w:rPr>
          <w:lang w:eastAsia="x-none"/>
        </w:rPr>
        <w:t xml:space="preserve">Now onto the rule. </w:t>
      </w:r>
    </w:p>
    <w:p w14:paraId="1228B568" w14:textId="77777777" w:rsidR="00EF4F5C" w:rsidRDefault="00EF4F5C" w:rsidP="003D3ED0">
      <w:pPr>
        <w:rPr>
          <w:lang w:eastAsia="x-none"/>
        </w:rPr>
      </w:pPr>
    </w:p>
    <w:p w14:paraId="6FDF83F7" w14:textId="77777777" w:rsidR="00952888" w:rsidRDefault="00EF3D2D" w:rsidP="003D3ED0">
      <w:pPr>
        <w:rPr>
          <w:lang w:eastAsia="x-none"/>
        </w:rPr>
      </w:pPr>
      <w:r>
        <w:rPr>
          <w:lang w:eastAsia="x-none"/>
        </w:rPr>
        <w:t xml:space="preserve">This rule is associated with Live Events / TARGET / ACCOUNT_MODIFY. </w:t>
      </w:r>
    </w:p>
    <w:p w14:paraId="7B316C20" w14:textId="77777777" w:rsidR="00952888" w:rsidRDefault="00952888" w:rsidP="003D3ED0">
      <w:pPr>
        <w:rPr>
          <w:lang w:eastAsia="x-none"/>
        </w:rPr>
      </w:pPr>
    </w:p>
    <w:p w14:paraId="0C7FB989" w14:textId="0000FCD3" w:rsidR="00B2690B" w:rsidRDefault="00B02F31" w:rsidP="003D3ED0">
      <w:pPr>
        <w:rPr>
          <w:lang w:eastAsia="x-none"/>
        </w:rPr>
      </w:pPr>
      <w:r>
        <w:rPr>
          <w:lang w:eastAsia="x-none"/>
        </w:rPr>
        <w:t>It needs</w:t>
      </w:r>
      <w:r w:rsidR="00952888">
        <w:rPr>
          <w:lang w:eastAsia="x-none"/>
        </w:rPr>
        <w:t xml:space="preserve"> the following package imports (new one’s in addition to the ones already there</w:t>
      </w:r>
      <w:r w:rsidR="00B2690B">
        <w:rPr>
          <w:lang w:eastAsia="x-none"/>
        </w:rPr>
        <w:t xml:space="preserve"> are in bold).</w:t>
      </w:r>
    </w:p>
    <w:p w14:paraId="0683212D" w14:textId="77777777" w:rsidR="00B2690B" w:rsidRDefault="00B2690B" w:rsidP="003D3ED0">
      <w:pPr>
        <w:rPr>
          <w:lang w:eastAsia="x-none"/>
        </w:rPr>
      </w:pPr>
    </w:p>
    <w:p w14:paraId="5739ED21" w14:textId="77777777" w:rsidR="00B2690B" w:rsidRDefault="00B2690B" w:rsidP="00B2690B">
      <w:pPr>
        <w:pStyle w:val="Code"/>
      </w:pPr>
      <w:r>
        <w:t>import com.engiweb.logger.impl.Log4JImpl</w:t>
      </w:r>
    </w:p>
    <w:p w14:paraId="644AFFA6" w14:textId="77777777" w:rsidR="00B2690B" w:rsidRDefault="00B2690B" w:rsidP="00B2690B">
      <w:pPr>
        <w:pStyle w:val="Code"/>
      </w:pPr>
      <w:r>
        <w:t xml:space="preserve">import </w:t>
      </w:r>
      <w:proofErr w:type="spellStart"/>
      <w:r>
        <w:t>com.engiweb.profilemanager.backend.dao.db.SQLH</w:t>
      </w:r>
      <w:proofErr w:type="spellEnd"/>
    </w:p>
    <w:p w14:paraId="2C3E7C64" w14:textId="77777777" w:rsidR="00B2690B" w:rsidRDefault="00B2690B" w:rsidP="00B2690B">
      <w:pPr>
        <w:pStyle w:val="Code"/>
      </w:pPr>
      <w:r>
        <w:t xml:space="preserve">import </w:t>
      </w:r>
      <w:proofErr w:type="spellStart"/>
      <w:r>
        <w:t>com.engiweb.pm.entity.BeanList</w:t>
      </w:r>
      <w:proofErr w:type="spellEnd"/>
    </w:p>
    <w:p w14:paraId="7436D02E" w14:textId="77777777" w:rsidR="00B2690B" w:rsidRDefault="00B2690B" w:rsidP="00B2690B">
      <w:pPr>
        <w:pStyle w:val="Code"/>
      </w:pPr>
      <w:r>
        <w:t xml:space="preserve">import </w:t>
      </w:r>
      <w:proofErr w:type="spellStart"/>
      <w:r>
        <w:t>com.engiweb.profilemanager.common.bean.AccountBean</w:t>
      </w:r>
      <w:proofErr w:type="spellEnd"/>
    </w:p>
    <w:p w14:paraId="75DD7C54" w14:textId="77777777" w:rsidR="00B2690B" w:rsidRDefault="00B2690B" w:rsidP="00B2690B">
      <w:pPr>
        <w:pStyle w:val="Code"/>
      </w:pPr>
      <w:r>
        <w:t xml:space="preserve">import </w:t>
      </w:r>
      <w:proofErr w:type="spellStart"/>
      <w:r>
        <w:t>com.engiweb.profilemanager.common.bean.Block</w:t>
      </w:r>
      <w:proofErr w:type="spellEnd"/>
    </w:p>
    <w:p w14:paraId="4CF79A07" w14:textId="77777777" w:rsidR="00B2690B" w:rsidRDefault="00B2690B" w:rsidP="00B2690B">
      <w:pPr>
        <w:pStyle w:val="Code"/>
      </w:pPr>
      <w:r>
        <w:t xml:space="preserve">import </w:t>
      </w:r>
      <w:proofErr w:type="spellStart"/>
      <w:r>
        <w:t>com.engiweb.profilemanager.common.bean.OrgUnitBean</w:t>
      </w:r>
      <w:proofErr w:type="spellEnd"/>
    </w:p>
    <w:p w14:paraId="51DCCD97" w14:textId="77777777" w:rsidR="00B2690B" w:rsidRDefault="00B2690B" w:rsidP="00B2690B">
      <w:pPr>
        <w:pStyle w:val="Code"/>
      </w:pPr>
      <w:r>
        <w:t xml:space="preserve">import </w:t>
      </w:r>
      <w:proofErr w:type="spellStart"/>
      <w:r>
        <w:t>com.engiweb.profilemanager.common.bean.UserBean</w:t>
      </w:r>
      <w:proofErr w:type="spellEnd"/>
    </w:p>
    <w:p w14:paraId="1EC80BE6" w14:textId="77777777" w:rsidR="00B2690B" w:rsidRPr="00B2690B" w:rsidRDefault="00B2690B" w:rsidP="00B2690B">
      <w:pPr>
        <w:pStyle w:val="Code"/>
        <w:rPr>
          <w:b/>
        </w:rPr>
      </w:pPr>
      <w:r w:rsidRPr="00B2690B">
        <w:rPr>
          <w:b/>
        </w:rPr>
        <w:t xml:space="preserve">import </w:t>
      </w:r>
      <w:proofErr w:type="spellStart"/>
      <w:r w:rsidRPr="00B2690B">
        <w:rPr>
          <w:b/>
        </w:rPr>
        <w:t>com.engiweb.profilemanager.common.bean.ExternalInfo</w:t>
      </w:r>
      <w:proofErr w:type="spellEnd"/>
    </w:p>
    <w:p w14:paraId="7B7D3B8F" w14:textId="77777777" w:rsidR="00B2690B" w:rsidRDefault="00B2690B" w:rsidP="00B2690B">
      <w:pPr>
        <w:pStyle w:val="Code"/>
      </w:pPr>
      <w:r>
        <w:t>import com.engiweb.profilemanager.common.bean.entitlement.EntitlementBean</w:t>
      </w:r>
    </w:p>
    <w:p w14:paraId="0E62E852" w14:textId="77777777" w:rsidR="00B2690B" w:rsidRDefault="00B2690B" w:rsidP="00B2690B">
      <w:pPr>
        <w:pStyle w:val="Code"/>
      </w:pPr>
      <w:r>
        <w:t xml:space="preserve">import </w:t>
      </w:r>
      <w:proofErr w:type="spellStart"/>
      <w:r>
        <w:t>com.engiweb.profilemanager.common.bean.event.EntStateBean</w:t>
      </w:r>
      <w:proofErr w:type="spellEnd"/>
    </w:p>
    <w:p w14:paraId="03773F93" w14:textId="77777777" w:rsidR="00B2690B" w:rsidRDefault="00B2690B" w:rsidP="00B2690B">
      <w:pPr>
        <w:pStyle w:val="Code"/>
      </w:pPr>
      <w:r>
        <w:t xml:space="preserve">import </w:t>
      </w:r>
      <w:proofErr w:type="spellStart"/>
      <w:r>
        <w:t>com.engiweb.profilemanager.common.bean.event.EventTargetBean</w:t>
      </w:r>
      <w:proofErr w:type="spellEnd"/>
    </w:p>
    <w:p w14:paraId="10CE9D35" w14:textId="77777777" w:rsidR="00B2690B" w:rsidRDefault="00B2690B" w:rsidP="00B2690B">
      <w:pPr>
        <w:pStyle w:val="Code"/>
      </w:pPr>
      <w:r>
        <w:t xml:space="preserve">import </w:t>
      </w:r>
      <w:proofErr w:type="spellStart"/>
      <w:r>
        <w:t>com.engiweb.profilemanager.common.bean.rule.SyncStateBean</w:t>
      </w:r>
      <w:proofErr w:type="spellEnd"/>
    </w:p>
    <w:p w14:paraId="6171B393" w14:textId="77777777" w:rsidR="00B2690B" w:rsidRDefault="00B2690B" w:rsidP="00B2690B">
      <w:pPr>
        <w:pStyle w:val="Code"/>
      </w:pPr>
      <w:r>
        <w:t>import com.engiweb.profilemanager.common.ruleengine.action.EntitlementAction</w:t>
      </w:r>
    </w:p>
    <w:p w14:paraId="6202E684" w14:textId="77777777" w:rsidR="00B2690B" w:rsidRDefault="00B2690B" w:rsidP="00B2690B">
      <w:pPr>
        <w:pStyle w:val="Code"/>
      </w:pPr>
      <w:r>
        <w:t>import com.engiweb.profilemanager.common.ruleengine.action.OrgUnitAction</w:t>
      </w:r>
    </w:p>
    <w:p w14:paraId="2452472C" w14:textId="77777777" w:rsidR="00B2690B" w:rsidRDefault="00B2690B" w:rsidP="00B2690B">
      <w:pPr>
        <w:pStyle w:val="Code"/>
      </w:pPr>
      <w:r>
        <w:t xml:space="preserve">import </w:t>
      </w:r>
      <w:proofErr w:type="spellStart"/>
      <w:r>
        <w:t>com.engiweb.profilemanager.common.ruleengine.action.UserAction</w:t>
      </w:r>
      <w:proofErr w:type="spellEnd"/>
    </w:p>
    <w:p w14:paraId="03812813" w14:textId="77777777" w:rsidR="00B2690B" w:rsidRDefault="00B2690B" w:rsidP="00B2690B">
      <w:pPr>
        <w:pStyle w:val="Code"/>
      </w:pPr>
      <w:r>
        <w:t xml:space="preserve">import </w:t>
      </w:r>
      <w:proofErr w:type="spellStart"/>
      <w:r>
        <w:t>com.engiweb.toolkit.common.DBMSException</w:t>
      </w:r>
      <w:proofErr w:type="spellEnd"/>
    </w:p>
    <w:p w14:paraId="0CEB0027" w14:textId="77777777" w:rsidR="00B2690B" w:rsidRDefault="00B2690B" w:rsidP="00B2690B">
      <w:pPr>
        <w:pStyle w:val="Code"/>
      </w:pPr>
      <w:r>
        <w:t xml:space="preserve">import </w:t>
      </w:r>
      <w:proofErr w:type="spellStart"/>
      <w:r>
        <w:t>com.engiweb.profilemanager.common.bean.AccountAttrValueList</w:t>
      </w:r>
      <w:proofErr w:type="spellEnd"/>
    </w:p>
    <w:p w14:paraId="2E7181D4" w14:textId="77777777" w:rsidR="00B2690B" w:rsidRDefault="00B2690B" w:rsidP="00B2690B">
      <w:pPr>
        <w:pStyle w:val="Code"/>
      </w:pPr>
      <w:r>
        <w:t xml:space="preserve">import </w:t>
      </w:r>
      <w:proofErr w:type="spellStart"/>
      <w:r>
        <w:t>com.engiweb.profilemanager.common.interfaces.IAccountDirect</w:t>
      </w:r>
      <w:proofErr w:type="spellEnd"/>
    </w:p>
    <w:p w14:paraId="538E7B8E" w14:textId="77777777" w:rsidR="00B2690B" w:rsidRDefault="00B2690B" w:rsidP="00B2690B">
      <w:pPr>
        <w:pStyle w:val="Code"/>
      </w:pPr>
      <w:r>
        <w:t xml:space="preserve">import </w:t>
      </w:r>
      <w:proofErr w:type="spellStart"/>
      <w:r>
        <w:t>com.engiweb.toolkit.interfaces.JndiNames</w:t>
      </w:r>
      <w:proofErr w:type="spellEnd"/>
    </w:p>
    <w:p w14:paraId="1C26D2C0" w14:textId="77777777" w:rsidR="00B2690B" w:rsidRDefault="00B2690B" w:rsidP="00B2690B">
      <w:pPr>
        <w:pStyle w:val="Code"/>
      </w:pPr>
      <w:r>
        <w:t>import com.engiweb.profilemanager.common.bean.targetattr.PwdManagementAttrValBean</w:t>
      </w:r>
    </w:p>
    <w:p w14:paraId="186FD343" w14:textId="77777777" w:rsidR="00B2690B" w:rsidRDefault="00B2690B" w:rsidP="00B2690B">
      <w:pPr>
        <w:pStyle w:val="Code"/>
      </w:pPr>
      <w:r>
        <w:t xml:space="preserve">import </w:t>
      </w:r>
      <w:proofErr w:type="spellStart"/>
      <w:r>
        <w:t>common.direct.DirectFactory</w:t>
      </w:r>
      <w:proofErr w:type="spellEnd"/>
    </w:p>
    <w:p w14:paraId="15087E12" w14:textId="77777777" w:rsidR="00B2690B" w:rsidRPr="00B2690B" w:rsidRDefault="00B2690B" w:rsidP="00B2690B">
      <w:pPr>
        <w:pStyle w:val="Code"/>
        <w:rPr>
          <w:b/>
        </w:rPr>
      </w:pPr>
      <w:r w:rsidRPr="00B2690B">
        <w:rPr>
          <w:b/>
        </w:rPr>
        <w:t xml:space="preserve">import </w:t>
      </w:r>
      <w:proofErr w:type="spellStart"/>
      <w:r w:rsidRPr="00B2690B">
        <w:rPr>
          <w:b/>
        </w:rPr>
        <w:t>java.text.SimpleDateFormat</w:t>
      </w:r>
      <w:proofErr w:type="spellEnd"/>
    </w:p>
    <w:p w14:paraId="01D92C05" w14:textId="77777777" w:rsidR="00B2690B" w:rsidRPr="00B2690B" w:rsidRDefault="00B2690B" w:rsidP="00B2690B">
      <w:pPr>
        <w:pStyle w:val="Code"/>
        <w:rPr>
          <w:b/>
        </w:rPr>
      </w:pPr>
      <w:r w:rsidRPr="00B2690B">
        <w:rPr>
          <w:b/>
        </w:rPr>
        <w:t xml:space="preserve">import </w:t>
      </w:r>
      <w:proofErr w:type="spellStart"/>
      <w:r w:rsidRPr="00B2690B">
        <w:rPr>
          <w:b/>
        </w:rPr>
        <w:t>java.util.Calendar</w:t>
      </w:r>
      <w:proofErr w:type="spellEnd"/>
    </w:p>
    <w:p w14:paraId="037A6721" w14:textId="77777777" w:rsidR="00B2690B" w:rsidRDefault="00B2690B" w:rsidP="00B2690B">
      <w:pPr>
        <w:pStyle w:val="Code"/>
      </w:pPr>
    </w:p>
    <w:p w14:paraId="09D31005" w14:textId="77777777" w:rsidR="00B2690B" w:rsidRDefault="00B2690B" w:rsidP="00B2690B">
      <w:pPr>
        <w:pStyle w:val="Code"/>
      </w:pPr>
      <w:r>
        <w:t xml:space="preserve">global </w:t>
      </w:r>
      <w:proofErr w:type="spellStart"/>
      <w:r>
        <w:t>com.engiweb.profilemanager.backend.dao.db.SQLH</w:t>
      </w:r>
      <w:proofErr w:type="spellEnd"/>
      <w:r>
        <w:t xml:space="preserve"> sql</w:t>
      </w:r>
    </w:p>
    <w:p w14:paraId="600F3DEB" w14:textId="27814E10" w:rsidR="00B2690B" w:rsidRDefault="00B2690B" w:rsidP="00B2690B">
      <w:pPr>
        <w:pStyle w:val="Code"/>
      </w:pPr>
      <w:r>
        <w:t>global com.engiweb.logger.impl.Log4JImpl logger</w:t>
      </w:r>
    </w:p>
    <w:p w14:paraId="4B06F412" w14:textId="40EFD42A" w:rsidR="00EF3D2D" w:rsidRDefault="00EF3D2D" w:rsidP="003D3ED0">
      <w:pPr>
        <w:rPr>
          <w:lang w:eastAsia="x-none"/>
        </w:rPr>
      </w:pPr>
    </w:p>
    <w:p w14:paraId="1A9D5D21" w14:textId="050767FA" w:rsidR="00EF3D2D" w:rsidRDefault="00EF4F5C" w:rsidP="003D3ED0">
      <w:pPr>
        <w:rPr>
          <w:lang w:eastAsia="x-none"/>
        </w:rPr>
      </w:pPr>
      <w:r>
        <w:rPr>
          <w:lang w:eastAsia="x-none"/>
        </w:rPr>
        <w:t>The following code is using the new attribute we setup above.</w:t>
      </w:r>
    </w:p>
    <w:p w14:paraId="058FF928" w14:textId="77777777" w:rsidR="00EF3D2D" w:rsidRDefault="00EF3D2D" w:rsidP="003D3ED0">
      <w:pPr>
        <w:rPr>
          <w:lang w:eastAsia="x-none"/>
        </w:rPr>
      </w:pPr>
    </w:p>
    <w:p w14:paraId="2E5B41A2" w14:textId="77777777" w:rsidR="00B2690B" w:rsidRPr="00B2690B" w:rsidRDefault="00B2690B" w:rsidP="00B2690B">
      <w:pPr>
        <w:pStyle w:val="Code"/>
        <w:rPr>
          <w:lang w:val="en-AU"/>
        </w:rPr>
      </w:pPr>
      <w:r w:rsidRPr="00B2690B">
        <w:rPr>
          <w:lang w:val="en-AU"/>
        </w:rPr>
        <w:t>when</w:t>
      </w:r>
    </w:p>
    <w:p w14:paraId="7DF1B79E" w14:textId="77777777" w:rsidR="00B2690B" w:rsidRPr="00B2690B" w:rsidRDefault="00B2690B" w:rsidP="00B2690B">
      <w:pPr>
        <w:pStyle w:val="Code"/>
        <w:rPr>
          <w:lang w:val="en-AU"/>
        </w:rPr>
      </w:pPr>
      <w:r w:rsidRPr="00B2690B">
        <w:rPr>
          <w:lang w:val="en-AU"/>
        </w:rPr>
        <w:t xml:space="preserve">    </w:t>
      </w:r>
      <w:proofErr w:type="gramStart"/>
      <w:r w:rsidRPr="00B2690B">
        <w:rPr>
          <w:lang w:val="en-AU"/>
        </w:rPr>
        <w:t>event :</w:t>
      </w:r>
      <w:proofErr w:type="gramEnd"/>
      <w:r w:rsidRPr="00B2690B">
        <w:rPr>
          <w:lang w:val="en-AU"/>
        </w:rPr>
        <w:t xml:space="preserve"> </w:t>
      </w:r>
      <w:proofErr w:type="spellStart"/>
      <w:r w:rsidRPr="00B2690B">
        <w:rPr>
          <w:lang w:val="en-AU"/>
        </w:rPr>
        <w:t>EventTargetBean</w:t>
      </w:r>
      <w:proofErr w:type="spellEnd"/>
      <w:r w:rsidRPr="00B2690B">
        <w:rPr>
          <w:lang w:val="en-AU"/>
        </w:rPr>
        <w:t xml:space="preserve">(  )  </w:t>
      </w:r>
    </w:p>
    <w:p w14:paraId="3D1E2B73" w14:textId="77777777" w:rsidR="00B2690B" w:rsidRPr="00B2690B" w:rsidRDefault="00B2690B" w:rsidP="00B2690B">
      <w:pPr>
        <w:pStyle w:val="Code"/>
        <w:rPr>
          <w:lang w:val="en-AU"/>
        </w:rPr>
      </w:pPr>
      <w:r w:rsidRPr="00B2690B">
        <w:rPr>
          <w:lang w:val="en-AU"/>
        </w:rPr>
        <w:t xml:space="preserve">    </w:t>
      </w:r>
      <w:proofErr w:type="spellStart"/>
      <w:proofErr w:type="gramStart"/>
      <w:r w:rsidRPr="00B2690B">
        <w:rPr>
          <w:lang w:val="en-AU"/>
        </w:rPr>
        <w:t>userBean</w:t>
      </w:r>
      <w:proofErr w:type="spellEnd"/>
      <w:r w:rsidRPr="00B2690B">
        <w:rPr>
          <w:lang w:val="en-AU"/>
        </w:rPr>
        <w:t xml:space="preserve"> :</w:t>
      </w:r>
      <w:proofErr w:type="gramEnd"/>
      <w:r w:rsidRPr="00B2690B">
        <w:rPr>
          <w:lang w:val="en-AU"/>
        </w:rPr>
        <w:t xml:space="preserve"> UserBean(  )  </w:t>
      </w:r>
    </w:p>
    <w:p w14:paraId="4975A8C7" w14:textId="77777777" w:rsidR="00B2690B" w:rsidRPr="00B2690B" w:rsidRDefault="00B2690B" w:rsidP="00B2690B">
      <w:pPr>
        <w:pStyle w:val="Code"/>
        <w:rPr>
          <w:lang w:val="en-AU"/>
        </w:rPr>
      </w:pPr>
      <w:r w:rsidRPr="00B2690B">
        <w:rPr>
          <w:lang w:val="en-AU"/>
        </w:rPr>
        <w:t xml:space="preserve">    </w:t>
      </w:r>
      <w:proofErr w:type="spellStart"/>
      <w:proofErr w:type="gramStart"/>
      <w:r w:rsidRPr="00B2690B">
        <w:rPr>
          <w:lang w:val="en-AU"/>
        </w:rPr>
        <w:t>orgUnitBean</w:t>
      </w:r>
      <w:proofErr w:type="spellEnd"/>
      <w:r w:rsidRPr="00B2690B">
        <w:rPr>
          <w:lang w:val="en-AU"/>
        </w:rPr>
        <w:t xml:space="preserve"> :</w:t>
      </w:r>
      <w:proofErr w:type="gramEnd"/>
      <w:r w:rsidRPr="00B2690B">
        <w:rPr>
          <w:lang w:val="en-AU"/>
        </w:rPr>
        <w:t xml:space="preserve"> </w:t>
      </w:r>
      <w:proofErr w:type="spellStart"/>
      <w:r w:rsidRPr="00B2690B">
        <w:rPr>
          <w:lang w:val="en-AU"/>
        </w:rPr>
        <w:t>OrgUnitBean</w:t>
      </w:r>
      <w:proofErr w:type="spellEnd"/>
      <w:r w:rsidRPr="00B2690B">
        <w:rPr>
          <w:lang w:val="en-AU"/>
        </w:rPr>
        <w:t xml:space="preserve">(  )  </w:t>
      </w:r>
    </w:p>
    <w:p w14:paraId="41D8B781" w14:textId="77777777" w:rsidR="00B2690B" w:rsidRPr="00B2690B" w:rsidRDefault="00B2690B" w:rsidP="00B2690B">
      <w:pPr>
        <w:pStyle w:val="Code"/>
        <w:rPr>
          <w:lang w:val="en-AU"/>
        </w:rPr>
      </w:pPr>
      <w:r w:rsidRPr="00B2690B">
        <w:rPr>
          <w:lang w:val="en-AU"/>
        </w:rPr>
        <w:t xml:space="preserve">    </w:t>
      </w:r>
      <w:proofErr w:type="spellStart"/>
      <w:proofErr w:type="gramStart"/>
      <w:r w:rsidRPr="00B2690B">
        <w:rPr>
          <w:lang w:val="en-AU"/>
        </w:rPr>
        <w:t>accountBean</w:t>
      </w:r>
      <w:proofErr w:type="spellEnd"/>
      <w:r w:rsidRPr="00B2690B">
        <w:rPr>
          <w:lang w:val="en-AU"/>
        </w:rPr>
        <w:t xml:space="preserve"> :</w:t>
      </w:r>
      <w:proofErr w:type="gramEnd"/>
      <w:r w:rsidRPr="00B2690B">
        <w:rPr>
          <w:lang w:val="en-AU"/>
        </w:rPr>
        <w:t xml:space="preserve"> AccountBean(  )  </w:t>
      </w:r>
    </w:p>
    <w:p w14:paraId="3204A834" w14:textId="77777777" w:rsidR="00B2690B" w:rsidRPr="00B2690B" w:rsidRDefault="00B2690B" w:rsidP="00B2690B">
      <w:pPr>
        <w:pStyle w:val="Code"/>
        <w:rPr>
          <w:lang w:val="en-AU"/>
        </w:rPr>
      </w:pPr>
      <w:r w:rsidRPr="00B2690B">
        <w:rPr>
          <w:lang w:val="en-AU"/>
        </w:rPr>
        <w:t xml:space="preserve">    </w:t>
      </w:r>
      <w:proofErr w:type="spellStart"/>
      <w:proofErr w:type="gramStart"/>
      <w:r w:rsidRPr="00B2690B">
        <w:rPr>
          <w:lang w:val="en-AU"/>
        </w:rPr>
        <w:t>accountAttrValue</w:t>
      </w:r>
      <w:proofErr w:type="spellEnd"/>
      <w:r w:rsidRPr="00B2690B">
        <w:rPr>
          <w:lang w:val="en-AU"/>
        </w:rPr>
        <w:t xml:space="preserve"> :</w:t>
      </w:r>
      <w:proofErr w:type="gramEnd"/>
      <w:r w:rsidRPr="00B2690B">
        <w:rPr>
          <w:lang w:val="en-AU"/>
        </w:rPr>
        <w:t xml:space="preserve"> </w:t>
      </w:r>
      <w:proofErr w:type="spellStart"/>
      <w:r w:rsidRPr="00B2690B">
        <w:rPr>
          <w:lang w:val="en-AU"/>
        </w:rPr>
        <w:t>AccountAttrValueList</w:t>
      </w:r>
      <w:proofErr w:type="spellEnd"/>
      <w:r w:rsidRPr="00B2690B">
        <w:rPr>
          <w:lang w:val="en-AU"/>
        </w:rPr>
        <w:t>(  )</w:t>
      </w:r>
    </w:p>
    <w:p w14:paraId="77B5B2A5" w14:textId="6C8B7DF7" w:rsidR="00B2690B" w:rsidRDefault="00B2690B" w:rsidP="00B2690B">
      <w:pPr>
        <w:pStyle w:val="Code"/>
        <w:rPr>
          <w:lang w:val="en-AU"/>
        </w:rPr>
      </w:pPr>
      <w:r w:rsidRPr="00B2690B">
        <w:rPr>
          <w:lang w:val="en-AU"/>
        </w:rPr>
        <w:t>then</w:t>
      </w:r>
    </w:p>
    <w:p w14:paraId="3E6C710E" w14:textId="77777777" w:rsidR="00B2690B" w:rsidRPr="00B2690B" w:rsidRDefault="00B2690B" w:rsidP="00B2690B">
      <w:pPr>
        <w:pStyle w:val="Code"/>
        <w:rPr>
          <w:lang w:val="en-AU"/>
        </w:rPr>
      </w:pPr>
    </w:p>
    <w:p w14:paraId="10936964" w14:textId="77777777" w:rsidR="00B2690B" w:rsidRPr="00B2690B" w:rsidRDefault="00B2690B" w:rsidP="00B2690B">
      <w:pPr>
        <w:pStyle w:val="Code"/>
        <w:rPr>
          <w:lang w:val="en-AU"/>
        </w:rPr>
      </w:pPr>
      <w:r w:rsidRPr="00B2690B">
        <w:rPr>
          <w:lang w:val="en-AU"/>
        </w:rPr>
        <w:t>//</w:t>
      </w:r>
    </w:p>
    <w:p w14:paraId="023EE824" w14:textId="77777777" w:rsidR="00B2690B" w:rsidRPr="00B2690B" w:rsidRDefault="00B2690B" w:rsidP="00B2690B">
      <w:pPr>
        <w:pStyle w:val="Code"/>
        <w:rPr>
          <w:lang w:val="en-AU"/>
        </w:rPr>
      </w:pPr>
      <w:r w:rsidRPr="00B2690B">
        <w:rPr>
          <w:lang w:val="en-AU"/>
        </w:rPr>
        <w:t xml:space="preserve">// </w:t>
      </w:r>
      <w:proofErr w:type="spellStart"/>
      <w:r w:rsidRPr="00B2690B">
        <w:rPr>
          <w:lang w:val="en-AU"/>
        </w:rPr>
        <w:t>UserERC</w:t>
      </w:r>
      <w:proofErr w:type="spellEnd"/>
      <w:r w:rsidRPr="00B2690B">
        <w:rPr>
          <w:lang w:val="en-AU"/>
        </w:rPr>
        <w:t xml:space="preserve"> key attribute used for fake enforce!</w:t>
      </w:r>
    </w:p>
    <w:p w14:paraId="28B31737" w14:textId="08D41F56" w:rsidR="006643FE" w:rsidRDefault="00B2690B" w:rsidP="00B2690B">
      <w:pPr>
        <w:pStyle w:val="Code"/>
        <w:rPr>
          <w:lang w:val="en-AU"/>
        </w:rPr>
      </w:pPr>
      <w:r w:rsidRPr="00B2690B">
        <w:rPr>
          <w:highlight w:val="yellow"/>
          <w:lang w:val="en-AU"/>
        </w:rPr>
        <w:t>final String ENFORCE_KEY = "</w:t>
      </w:r>
      <w:proofErr w:type="spellStart"/>
      <w:r w:rsidRPr="00B2690B">
        <w:rPr>
          <w:highlight w:val="yellow"/>
          <w:lang w:val="en-AU"/>
        </w:rPr>
        <w:t>AcctLastRecon</w:t>
      </w:r>
      <w:proofErr w:type="spellEnd"/>
      <w:r w:rsidRPr="00B2690B">
        <w:rPr>
          <w:highlight w:val="yellow"/>
          <w:lang w:val="en-AU"/>
        </w:rPr>
        <w:t>";</w:t>
      </w:r>
    </w:p>
    <w:p w14:paraId="4CC2E9AD" w14:textId="77777777" w:rsidR="00B2690B" w:rsidRDefault="00B2690B" w:rsidP="00B2690B">
      <w:pPr>
        <w:pStyle w:val="Code"/>
        <w:rPr>
          <w:lang w:val="en-AU"/>
        </w:rPr>
      </w:pPr>
    </w:p>
    <w:p w14:paraId="34C32877" w14:textId="4B6538C9" w:rsidR="00B2690B" w:rsidRDefault="00B2690B" w:rsidP="00B2690B"/>
    <w:p w14:paraId="05404699" w14:textId="1FC728FD" w:rsidR="00B2690B" w:rsidRDefault="00B2690B" w:rsidP="00B2690B">
      <w:r>
        <w:t>The ENFORCE_KEY string sets the attribute to be used. Notice that it’s using the label of the attribute, not the attribute name itself.</w:t>
      </w:r>
    </w:p>
    <w:p w14:paraId="0D7BCA97" w14:textId="77777777" w:rsidR="00B2690B" w:rsidRDefault="00B2690B" w:rsidP="00B2690B"/>
    <w:p w14:paraId="475212D5" w14:textId="77777777" w:rsidR="00B2690B" w:rsidRPr="00B2690B" w:rsidRDefault="00B2690B" w:rsidP="00B2690B">
      <w:pPr>
        <w:pStyle w:val="Code"/>
        <w:rPr>
          <w:lang w:val="en-AU"/>
        </w:rPr>
      </w:pPr>
      <w:r w:rsidRPr="00B2690B">
        <w:rPr>
          <w:lang w:val="en-AU"/>
        </w:rPr>
        <w:t xml:space="preserve">// If Identity not found exit </w:t>
      </w:r>
    </w:p>
    <w:p w14:paraId="32A958CF" w14:textId="77777777" w:rsidR="00B2690B" w:rsidRPr="00B2690B" w:rsidRDefault="00B2690B" w:rsidP="00B2690B">
      <w:pPr>
        <w:pStyle w:val="Code"/>
        <w:rPr>
          <w:lang w:val="en-AU"/>
        </w:rPr>
      </w:pPr>
      <w:r w:rsidRPr="00B2690B">
        <w:rPr>
          <w:lang w:val="en-AU"/>
        </w:rPr>
        <w:t>if (</w:t>
      </w:r>
      <w:proofErr w:type="spellStart"/>
      <w:r w:rsidRPr="00B2690B">
        <w:rPr>
          <w:lang w:val="en-AU"/>
        </w:rPr>
        <w:t>userBean</w:t>
      </w:r>
      <w:proofErr w:type="spellEnd"/>
      <w:r w:rsidRPr="00B2690B">
        <w:rPr>
          <w:lang w:val="en-AU"/>
        </w:rPr>
        <w:t xml:space="preserve"> == null || </w:t>
      </w:r>
      <w:proofErr w:type="spellStart"/>
      <w:r w:rsidRPr="00B2690B">
        <w:rPr>
          <w:lang w:val="en-AU"/>
        </w:rPr>
        <w:t>userBean.getId</w:t>
      </w:r>
      <w:proofErr w:type="spellEnd"/>
      <w:r w:rsidRPr="00B2690B">
        <w:rPr>
          <w:lang w:val="en-AU"/>
        </w:rPr>
        <w:t>() == null) {</w:t>
      </w:r>
    </w:p>
    <w:p w14:paraId="25C0D877" w14:textId="77777777" w:rsidR="00B2690B" w:rsidRPr="00B2690B" w:rsidRDefault="00B2690B" w:rsidP="00B2690B">
      <w:pPr>
        <w:pStyle w:val="Code"/>
        <w:rPr>
          <w:lang w:val="en-AU"/>
        </w:rPr>
      </w:pPr>
      <w:r w:rsidRPr="00B2690B">
        <w:rPr>
          <w:lang w:val="en-AU"/>
        </w:rPr>
        <w:tab/>
      </w:r>
      <w:proofErr w:type="gramStart"/>
      <w:r w:rsidRPr="00B2690B">
        <w:rPr>
          <w:lang w:val="en-AU"/>
        </w:rPr>
        <w:t>logger.info(</w:t>
      </w:r>
      <w:proofErr w:type="gramEnd"/>
      <w:r w:rsidRPr="00B2690B">
        <w:rPr>
          <w:lang w:val="en-AU"/>
        </w:rPr>
        <w:t>"No Identity found for account: " +</w:t>
      </w:r>
      <w:proofErr w:type="spellStart"/>
      <w:r w:rsidRPr="00B2690B">
        <w:rPr>
          <w:lang w:val="en-AU"/>
        </w:rPr>
        <w:t>accountBean.getCode</w:t>
      </w:r>
      <w:proofErr w:type="spellEnd"/>
      <w:r w:rsidRPr="00B2690B">
        <w:rPr>
          <w:lang w:val="en-AU"/>
        </w:rPr>
        <w:t>());</w:t>
      </w:r>
    </w:p>
    <w:p w14:paraId="723D09D8" w14:textId="77777777" w:rsidR="00B2690B" w:rsidRPr="00B2690B" w:rsidRDefault="00B2690B" w:rsidP="00B2690B">
      <w:pPr>
        <w:pStyle w:val="Code"/>
        <w:rPr>
          <w:lang w:val="en-AU"/>
        </w:rPr>
      </w:pPr>
      <w:r w:rsidRPr="00B2690B">
        <w:rPr>
          <w:lang w:val="en-AU"/>
        </w:rPr>
        <w:tab/>
        <w:t>return;</w:t>
      </w:r>
    </w:p>
    <w:p w14:paraId="2AAFA1A6" w14:textId="77777777" w:rsidR="00B2690B" w:rsidRPr="00B2690B" w:rsidRDefault="00B2690B" w:rsidP="00B2690B">
      <w:pPr>
        <w:pStyle w:val="Code"/>
        <w:rPr>
          <w:lang w:val="en-AU"/>
        </w:rPr>
      </w:pPr>
      <w:r w:rsidRPr="00B2690B">
        <w:rPr>
          <w:lang w:val="en-AU"/>
        </w:rPr>
        <w:t>}</w:t>
      </w:r>
    </w:p>
    <w:p w14:paraId="2ED932A6" w14:textId="77777777" w:rsidR="00B2690B" w:rsidRPr="00B2690B" w:rsidRDefault="00B2690B" w:rsidP="00B2690B">
      <w:pPr>
        <w:pStyle w:val="Code"/>
        <w:rPr>
          <w:lang w:val="en-AU"/>
        </w:rPr>
      </w:pPr>
      <w:r w:rsidRPr="00B2690B">
        <w:rPr>
          <w:lang w:val="en-AU"/>
        </w:rPr>
        <w:tab/>
        <w:t xml:space="preserve">  </w:t>
      </w:r>
    </w:p>
    <w:p w14:paraId="6D96E198" w14:textId="5D78DFDF" w:rsidR="00B2690B" w:rsidRDefault="00B2690B" w:rsidP="00B2690B">
      <w:pPr>
        <w:pStyle w:val="Code"/>
      </w:pPr>
      <w:proofErr w:type="gramStart"/>
      <w:r w:rsidRPr="00B2690B">
        <w:rPr>
          <w:lang w:val="en-AU"/>
        </w:rPr>
        <w:t>logger.info(</w:t>
      </w:r>
      <w:proofErr w:type="gramEnd"/>
      <w:r w:rsidRPr="00B2690B">
        <w:rPr>
          <w:lang w:val="en-AU"/>
        </w:rPr>
        <w:t xml:space="preserve">"Identity to update to push Enforcing :" + </w:t>
      </w:r>
      <w:proofErr w:type="spellStart"/>
      <w:r w:rsidRPr="00B2690B">
        <w:rPr>
          <w:lang w:val="en-AU"/>
        </w:rPr>
        <w:t>userBean.getCode</w:t>
      </w:r>
      <w:proofErr w:type="spellEnd"/>
      <w:r w:rsidRPr="00B2690B">
        <w:rPr>
          <w:lang w:val="en-AU"/>
        </w:rPr>
        <w:t>());</w:t>
      </w:r>
    </w:p>
    <w:p w14:paraId="144E3F97" w14:textId="2E42B145" w:rsidR="00B2690B" w:rsidRDefault="00B2690B" w:rsidP="00B2690B">
      <w:pPr>
        <w:pStyle w:val="Code"/>
      </w:pPr>
    </w:p>
    <w:p w14:paraId="5FF0A933" w14:textId="77777777" w:rsidR="00B2690B" w:rsidRPr="00B2690B" w:rsidRDefault="00B2690B" w:rsidP="00B2690B">
      <w:pPr>
        <w:pStyle w:val="Code"/>
        <w:rPr>
          <w:lang w:val="en-AU"/>
        </w:rPr>
      </w:pPr>
      <w:r w:rsidRPr="00B2690B">
        <w:rPr>
          <w:lang w:val="en-AU"/>
        </w:rPr>
        <w:t xml:space="preserve">// Get Identity </w:t>
      </w:r>
      <w:proofErr w:type="spellStart"/>
      <w:r w:rsidRPr="00B2690B">
        <w:rPr>
          <w:lang w:val="en-AU"/>
        </w:rPr>
        <w:t>ExternalInfo</w:t>
      </w:r>
      <w:proofErr w:type="spellEnd"/>
    </w:p>
    <w:p w14:paraId="4F977091" w14:textId="2E97F281" w:rsidR="00B2690B" w:rsidRDefault="00B2690B" w:rsidP="00B2690B">
      <w:pPr>
        <w:pStyle w:val="Code"/>
      </w:pPr>
      <w:proofErr w:type="spellStart"/>
      <w:r w:rsidRPr="00B2690B">
        <w:rPr>
          <w:highlight w:val="yellow"/>
          <w:lang w:val="en-AU"/>
        </w:rPr>
        <w:t>ExternalInfo</w:t>
      </w:r>
      <w:proofErr w:type="spellEnd"/>
      <w:r w:rsidRPr="00B2690B">
        <w:rPr>
          <w:highlight w:val="yellow"/>
          <w:lang w:val="en-AU"/>
        </w:rPr>
        <w:t xml:space="preserve"> </w:t>
      </w:r>
      <w:proofErr w:type="spellStart"/>
      <w:r w:rsidRPr="00B2690B">
        <w:rPr>
          <w:highlight w:val="yellow"/>
          <w:lang w:val="en-AU"/>
        </w:rPr>
        <w:t>userExternalInfo</w:t>
      </w:r>
      <w:proofErr w:type="spellEnd"/>
      <w:r w:rsidRPr="00B2690B">
        <w:rPr>
          <w:highlight w:val="yellow"/>
          <w:lang w:val="en-AU"/>
        </w:rPr>
        <w:t xml:space="preserve"> = </w:t>
      </w:r>
      <w:proofErr w:type="spellStart"/>
      <w:r w:rsidRPr="00B2690B">
        <w:rPr>
          <w:highlight w:val="yellow"/>
          <w:lang w:val="en-AU"/>
        </w:rPr>
        <w:t>UserAction.findExternalInfo</w:t>
      </w:r>
      <w:proofErr w:type="spellEnd"/>
      <w:r w:rsidRPr="00B2690B">
        <w:rPr>
          <w:highlight w:val="yellow"/>
          <w:lang w:val="en-AU"/>
        </w:rPr>
        <w:t xml:space="preserve">(sql, </w:t>
      </w:r>
      <w:proofErr w:type="spellStart"/>
      <w:r w:rsidRPr="00B2690B">
        <w:rPr>
          <w:highlight w:val="yellow"/>
          <w:lang w:val="en-AU"/>
        </w:rPr>
        <w:t>userBean</w:t>
      </w:r>
      <w:proofErr w:type="spellEnd"/>
      <w:r w:rsidRPr="00B2690B">
        <w:rPr>
          <w:highlight w:val="yellow"/>
          <w:lang w:val="en-AU"/>
        </w:rPr>
        <w:t>);</w:t>
      </w:r>
    </w:p>
    <w:p w14:paraId="76DD0F7D" w14:textId="77777777" w:rsidR="00B2690B" w:rsidRDefault="00B2690B" w:rsidP="00B2690B">
      <w:pPr>
        <w:pStyle w:val="Code"/>
      </w:pPr>
    </w:p>
    <w:p w14:paraId="31B8034C" w14:textId="367C447B" w:rsidR="00B2690B" w:rsidRDefault="00B2690B" w:rsidP="006643FE"/>
    <w:p w14:paraId="28AF1F5D" w14:textId="6C79B0FA" w:rsidR="00B2690B" w:rsidRDefault="00B2690B" w:rsidP="006643FE">
      <w:r>
        <w:t xml:space="preserve">It then checks that the user bean has been setup by IGI and that the ID is not null. </w:t>
      </w:r>
    </w:p>
    <w:p w14:paraId="13874622" w14:textId="479A3BA0" w:rsidR="00B2690B" w:rsidRDefault="00B2690B" w:rsidP="006643FE"/>
    <w:p w14:paraId="02EE4896" w14:textId="4B2AF381" w:rsidR="00B2690B" w:rsidRDefault="00B2690B" w:rsidP="006643FE">
      <w:r>
        <w:t>The last bit of code will get the external info (the extended person attributes) and store them for use.</w:t>
      </w:r>
    </w:p>
    <w:p w14:paraId="72AB3382" w14:textId="2CE402F4" w:rsidR="006643FE" w:rsidRDefault="006643FE" w:rsidP="006643FE"/>
    <w:p w14:paraId="425226E1" w14:textId="181D7563" w:rsidR="006643FE" w:rsidRDefault="006643FE" w:rsidP="006643FE">
      <w:r>
        <w:t xml:space="preserve">The rest of the rule will </w:t>
      </w:r>
      <w:r w:rsidR="00B2690B">
        <w:t xml:space="preserve">get the current </w:t>
      </w:r>
      <w:proofErr w:type="spellStart"/>
      <w:r w:rsidR="00B2690B">
        <w:t>date+time</w:t>
      </w:r>
      <w:proofErr w:type="spellEnd"/>
      <w:r w:rsidR="00B2690B">
        <w:t xml:space="preserve"> from the Calendar object, format it into </w:t>
      </w:r>
      <w:r w:rsidR="0041363E">
        <w:t>“</w:t>
      </w:r>
      <w:proofErr w:type="spellStart"/>
      <w:r w:rsidR="0041363E">
        <w:t>dd</w:t>
      </w:r>
      <w:proofErr w:type="spellEnd"/>
      <w:r w:rsidR="0041363E">
        <w:t>-MM-</w:t>
      </w:r>
      <w:proofErr w:type="spellStart"/>
      <w:r w:rsidR="0041363E">
        <w:t>yyyy</w:t>
      </w:r>
      <w:proofErr w:type="spellEnd"/>
      <w:r w:rsidR="0041363E">
        <w:t xml:space="preserve"> </w:t>
      </w:r>
      <w:proofErr w:type="spellStart"/>
      <w:r w:rsidR="0041363E">
        <w:t>HH:</w:t>
      </w:r>
      <w:proofErr w:type="gramStart"/>
      <w:r w:rsidR="0041363E">
        <w:t>mm:ss</w:t>
      </w:r>
      <w:proofErr w:type="spellEnd"/>
      <w:proofErr w:type="gramEnd"/>
      <w:r w:rsidR="0041363E">
        <w:t xml:space="preserve">” (e.g. 31-12-2017 12:01:01) and write it to the ENFORCE_KEY attribute specified above (in our case ATTR12 (which is </w:t>
      </w:r>
      <w:proofErr w:type="spellStart"/>
      <w:r w:rsidR="0041363E">
        <w:t>AcctLastRecon</w:t>
      </w:r>
      <w:proofErr w:type="spellEnd"/>
      <w:r w:rsidR="0041363E">
        <w:t>)</w:t>
      </w:r>
      <w:r>
        <w:t>.</w:t>
      </w:r>
      <w:r w:rsidR="0041363E">
        <w:t xml:space="preserve"> The try/catch loop is a bit pointless (copied from another example).</w:t>
      </w:r>
    </w:p>
    <w:p w14:paraId="1A3270A6" w14:textId="57609E4A" w:rsidR="00EF3D2D" w:rsidRDefault="00EF3D2D" w:rsidP="006643FE">
      <w:r>
        <w:lastRenderedPageBreak/>
        <w:tab/>
      </w:r>
    </w:p>
    <w:p w14:paraId="4E80A57E" w14:textId="77777777" w:rsidR="00B2690B" w:rsidRPr="00B2690B" w:rsidRDefault="00B2690B" w:rsidP="00B2690B">
      <w:pPr>
        <w:pStyle w:val="Code"/>
      </w:pPr>
      <w:r w:rsidRPr="00B2690B">
        <w:t>// Get todays date and time</w:t>
      </w:r>
    </w:p>
    <w:p w14:paraId="3859A532" w14:textId="77777777" w:rsidR="00B2690B" w:rsidRPr="00B2690B" w:rsidRDefault="00B2690B" w:rsidP="00B2690B">
      <w:pPr>
        <w:pStyle w:val="Code"/>
      </w:pPr>
      <w:r w:rsidRPr="00B2690B">
        <w:rPr>
          <w:highlight w:val="yellow"/>
        </w:rPr>
        <w:t xml:space="preserve">Calendar </w:t>
      </w:r>
      <w:proofErr w:type="spellStart"/>
      <w:r w:rsidRPr="00B2690B">
        <w:rPr>
          <w:highlight w:val="yellow"/>
        </w:rPr>
        <w:t>currentTime</w:t>
      </w:r>
      <w:proofErr w:type="spellEnd"/>
      <w:r w:rsidRPr="00B2690B">
        <w:rPr>
          <w:highlight w:val="yellow"/>
        </w:rPr>
        <w:t xml:space="preserve"> = </w:t>
      </w:r>
      <w:proofErr w:type="spellStart"/>
      <w:r w:rsidRPr="00B2690B">
        <w:rPr>
          <w:highlight w:val="yellow"/>
        </w:rPr>
        <w:t>Calendar.getInstance</w:t>
      </w:r>
      <w:proofErr w:type="spellEnd"/>
      <w:r w:rsidRPr="00B2690B">
        <w:rPr>
          <w:highlight w:val="yellow"/>
        </w:rPr>
        <w:t>();</w:t>
      </w:r>
    </w:p>
    <w:p w14:paraId="62234182" w14:textId="77777777" w:rsidR="00B2690B" w:rsidRPr="00B2690B" w:rsidRDefault="00B2690B" w:rsidP="00B2690B">
      <w:pPr>
        <w:pStyle w:val="Code"/>
      </w:pPr>
      <w:r w:rsidRPr="00B2690B">
        <w:t xml:space="preserve">String </w:t>
      </w:r>
      <w:proofErr w:type="spellStart"/>
      <w:r w:rsidRPr="00B2690B">
        <w:t>stringDate</w:t>
      </w:r>
      <w:proofErr w:type="spellEnd"/>
      <w:r w:rsidRPr="00B2690B">
        <w:t xml:space="preserve"> = new </w:t>
      </w:r>
      <w:proofErr w:type="spellStart"/>
      <w:r w:rsidRPr="00B2690B">
        <w:t>SimpleDateFormat</w:t>
      </w:r>
      <w:proofErr w:type="spellEnd"/>
      <w:r w:rsidRPr="00B2690B">
        <w:t>("</w:t>
      </w:r>
      <w:proofErr w:type="spellStart"/>
      <w:r w:rsidRPr="00B2690B">
        <w:t>dd</w:t>
      </w:r>
      <w:proofErr w:type="spellEnd"/>
      <w:r w:rsidRPr="00B2690B">
        <w:t>-MM-</w:t>
      </w:r>
      <w:proofErr w:type="spellStart"/>
      <w:r w:rsidRPr="00B2690B">
        <w:t>yyyy</w:t>
      </w:r>
      <w:proofErr w:type="spellEnd"/>
      <w:r w:rsidRPr="00B2690B">
        <w:t xml:space="preserve"> </w:t>
      </w:r>
      <w:proofErr w:type="spellStart"/>
      <w:r w:rsidRPr="00B2690B">
        <w:t>HH:mm:ss</w:t>
      </w:r>
      <w:proofErr w:type="spellEnd"/>
      <w:r w:rsidRPr="00B2690B">
        <w:t>").format(</w:t>
      </w:r>
      <w:proofErr w:type="spellStart"/>
      <w:r w:rsidRPr="00B2690B">
        <w:t>currentTime.getTime</w:t>
      </w:r>
      <w:proofErr w:type="spellEnd"/>
      <w:r w:rsidRPr="00B2690B">
        <w:t>());</w:t>
      </w:r>
    </w:p>
    <w:p w14:paraId="7D9509F7" w14:textId="77777777" w:rsidR="00B2690B" w:rsidRPr="00B2690B" w:rsidRDefault="00B2690B" w:rsidP="00B2690B">
      <w:pPr>
        <w:pStyle w:val="Code"/>
      </w:pPr>
    </w:p>
    <w:p w14:paraId="59AC3E97" w14:textId="77777777" w:rsidR="00B2690B" w:rsidRPr="00B2690B" w:rsidRDefault="00B2690B" w:rsidP="00B2690B">
      <w:pPr>
        <w:pStyle w:val="Code"/>
      </w:pPr>
      <w:r w:rsidRPr="00B2690B">
        <w:t xml:space="preserve">logger.info("!!! Current Time:  " + </w:t>
      </w:r>
      <w:proofErr w:type="spellStart"/>
      <w:r w:rsidRPr="00B2690B">
        <w:t>stringDate</w:t>
      </w:r>
      <w:proofErr w:type="spellEnd"/>
      <w:r w:rsidRPr="00B2690B">
        <w:t>);</w:t>
      </w:r>
    </w:p>
    <w:p w14:paraId="3FEA1C6B" w14:textId="77777777" w:rsidR="00B2690B" w:rsidRPr="00B2690B" w:rsidRDefault="00B2690B" w:rsidP="00B2690B">
      <w:pPr>
        <w:pStyle w:val="Code"/>
      </w:pPr>
      <w:r w:rsidRPr="00B2690B">
        <w:tab/>
      </w:r>
    </w:p>
    <w:p w14:paraId="13510E7D" w14:textId="77777777" w:rsidR="00B2690B" w:rsidRPr="00B2690B" w:rsidRDefault="00B2690B" w:rsidP="00B2690B">
      <w:pPr>
        <w:pStyle w:val="Code"/>
      </w:pPr>
      <w:r w:rsidRPr="00B2690B">
        <w:t>// Get Current Key value</w:t>
      </w:r>
    </w:p>
    <w:p w14:paraId="27A58E2E" w14:textId="77777777" w:rsidR="00B2690B" w:rsidRPr="00B2690B" w:rsidRDefault="00B2690B" w:rsidP="00B2690B">
      <w:pPr>
        <w:pStyle w:val="Code"/>
      </w:pPr>
      <w:r w:rsidRPr="00B2690B">
        <w:t>try {</w:t>
      </w:r>
    </w:p>
    <w:p w14:paraId="154C3A1A" w14:textId="77777777" w:rsidR="00B2690B" w:rsidRPr="00B2690B" w:rsidRDefault="00B2690B" w:rsidP="00B2690B">
      <w:pPr>
        <w:pStyle w:val="Code"/>
      </w:pPr>
      <w:r w:rsidRPr="00B2690B">
        <w:tab/>
        <w:t xml:space="preserve">String value = (String) </w:t>
      </w:r>
      <w:proofErr w:type="spellStart"/>
      <w:r w:rsidRPr="00B2690B">
        <w:t>userExternalInfo.getAttribute</w:t>
      </w:r>
      <w:proofErr w:type="spellEnd"/>
      <w:r w:rsidRPr="00B2690B">
        <w:t>(ENFORCE_KEY);</w:t>
      </w:r>
    </w:p>
    <w:p w14:paraId="285DC48C" w14:textId="77777777" w:rsidR="00B2690B" w:rsidRPr="00B2690B" w:rsidRDefault="00B2690B" w:rsidP="00B2690B">
      <w:pPr>
        <w:pStyle w:val="Code"/>
      </w:pPr>
      <w:r w:rsidRPr="00B2690B">
        <w:tab/>
        <w:t>logger.info("Previous Recon Date :" + value);</w:t>
      </w:r>
    </w:p>
    <w:p w14:paraId="304A052E" w14:textId="77777777" w:rsidR="00B2690B" w:rsidRPr="00B2690B" w:rsidRDefault="00B2690B" w:rsidP="00B2690B">
      <w:pPr>
        <w:pStyle w:val="Code"/>
      </w:pPr>
      <w:r w:rsidRPr="00B2690B">
        <w:t>} catch (Exception ex) {</w:t>
      </w:r>
    </w:p>
    <w:p w14:paraId="22B572C8" w14:textId="77777777" w:rsidR="00B2690B" w:rsidRPr="00B2690B" w:rsidRDefault="00B2690B" w:rsidP="00B2690B">
      <w:pPr>
        <w:pStyle w:val="Code"/>
      </w:pPr>
      <w:r w:rsidRPr="00B2690B">
        <w:tab/>
        <w:t xml:space="preserve">// Skip and set 0 </w:t>
      </w:r>
    </w:p>
    <w:p w14:paraId="2601178F" w14:textId="77777777" w:rsidR="00B2690B" w:rsidRPr="00B2690B" w:rsidRDefault="00B2690B" w:rsidP="00B2690B">
      <w:pPr>
        <w:pStyle w:val="Code"/>
      </w:pPr>
      <w:r w:rsidRPr="00B2690B">
        <w:t>}</w:t>
      </w:r>
    </w:p>
    <w:p w14:paraId="12F18592" w14:textId="77777777" w:rsidR="00B2690B" w:rsidRPr="00B2690B" w:rsidRDefault="00B2690B" w:rsidP="00B2690B">
      <w:pPr>
        <w:pStyle w:val="Code"/>
      </w:pPr>
      <w:r w:rsidRPr="00B2690B">
        <w:tab/>
      </w:r>
    </w:p>
    <w:p w14:paraId="569DE37E" w14:textId="77777777" w:rsidR="00B2690B" w:rsidRPr="00B2690B" w:rsidRDefault="00B2690B" w:rsidP="00B2690B">
      <w:pPr>
        <w:pStyle w:val="Code"/>
      </w:pPr>
      <w:r w:rsidRPr="00B2690B">
        <w:t>// Set the new value</w:t>
      </w:r>
    </w:p>
    <w:p w14:paraId="022D2E1F" w14:textId="77777777" w:rsidR="00B2690B" w:rsidRPr="00B2690B" w:rsidRDefault="00B2690B" w:rsidP="00B2690B">
      <w:pPr>
        <w:pStyle w:val="Code"/>
      </w:pPr>
      <w:proofErr w:type="spellStart"/>
      <w:r w:rsidRPr="0041363E">
        <w:rPr>
          <w:highlight w:val="yellow"/>
        </w:rPr>
        <w:t>userExternalInfo.setAttribute</w:t>
      </w:r>
      <w:proofErr w:type="spellEnd"/>
      <w:r w:rsidRPr="0041363E">
        <w:rPr>
          <w:highlight w:val="yellow"/>
        </w:rPr>
        <w:t xml:space="preserve">(ENFORCE_KEY, </w:t>
      </w:r>
      <w:proofErr w:type="spellStart"/>
      <w:r w:rsidRPr="0041363E">
        <w:rPr>
          <w:highlight w:val="yellow"/>
        </w:rPr>
        <w:t>stringDate</w:t>
      </w:r>
      <w:proofErr w:type="spellEnd"/>
      <w:r w:rsidRPr="0041363E">
        <w:rPr>
          <w:highlight w:val="yellow"/>
        </w:rPr>
        <w:t>);</w:t>
      </w:r>
    </w:p>
    <w:p w14:paraId="1A4F0A78" w14:textId="77777777" w:rsidR="00B2690B" w:rsidRPr="00B2690B" w:rsidRDefault="00B2690B" w:rsidP="00B2690B">
      <w:pPr>
        <w:pStyle w:val="Code"/>
      </w:pPr>
      <w:r w:rsidRPr="00B2690B">
        <w:tab/>
      </w:r>
    </w:p>
    <w:p w14:paraId="655161B4" w14:textId="77777777" w:rsidR="00B2690B" w:rsidRPr="00B2690B" w:rsidRDefault="00B2690B" w:rsidP="00B2690B">
      <w:pPr>
        <w:pStyle w:val="Code"/>
      </w:pPr>
      <w:r w:rsidRPr="00B2690B">
        <w:t>// Update all user attributes</w:t>
      </w:r>
    </w:p>
    <w:p w14:paraId="7E1E2B80" w14:textId="77777777" w:rsidR="00B2690B" w:rsidRPr="00B2690B" w:rsidRDefault="00B2690B" w:rsidP="00B2690B">
      <w:pPr>
        <w:pStyle w:val="Code"/>
      </w:pPr>
      <w:proofErr w:type="spellStart"/>
      <w:r w:rsidRPr="0041363E">
        <w:rPr>
          <w:highlight w:val="yellow"/>
        </w:rPr>
        <w:t>UserAction.modifyUser</w:t>
      </w:r>
      <w:proofErr w:type="spellEnd"/>
      <w:r w:rsidRPr="0041363E">
        <w:rPr>
          <w:highlight w:val="yellow"/>
        </w:rPr>
        <w:t xml:space="preserve">(sql, </w:t>
      </w:r>
      <w:proofErr w:type="spellStart"/>
      <w:r w:rsidRPr="0041363E">
        <w:rPr>
          <w:highlight w:val="yellow"/>
        </w:rPr>
        <w:t>userBean</w:t>
      </w:r>
      <w:proofErr w:type="spellEnd"/>
      <w:r w:rsidRPr="0041363E">
        <w:rPr>
          <w:highlight w:val="yellow"/>
        </w:rPr>
        <w:t xml:space="preserve">, </w:t>
      </w:r>
      <w:proofErr w:type="spellStart"/>
      <w:r w:rsidRPr="0041363E">
        <w:rPr>
          <w:highlight w:val="yellow"/>
        </w:rPr>
        <w:t>userExternalInfo</w:t>
      </w:r>
      <w:proofErr w:type="spellEnd"/>
      <w:r w:rsidRPr="0041363E">
        <w:rPr>
          <w:highlight w:val="yellow"/>
        </w:rPr>
        <w:t>);</w:t>
      </w:r>
    </w:p>
    <w:p w14:paraId="6677CA07" w14:textId="77777777" w:rsidR="00B2690B" w:rsidRPr="00B2690B" w:rsidRDefault="00B2690B" w:rsidP="00B2690B">
      <w:pPr>
        <w:pStyle w:val="Code"/>
      </w:pPr>
    </w:p>
    <w:p w14:paraId="6CCE9EBB" w14:textId="258659F7" w:rsidR="00EF3D2D" w:rsidRDefault="00B2690B" w:rsidP="00B2690B">
      <w:pPr>
        <w:pStyle w:val="Code"/>
      </w:pPr>
      <w:r w:rsidRPr="00B2690B">
        <w:t>logger.info("Identity Updated!");</w:t>
      </w:r>
    </w:p>
    <w:p w14:paraId="2E3611FA" w14:textId="77777777" w:rsidR="00B2690B" w:rsidRDefault="00B2690B" w:rsidP="00B2690B"/>
    <w:p w14:paraId="27369C4A" w14:textId="75D99FAD" w:rsidR="00EF4F5C" w:rsidRDefault="00EF4F5C" w:rsidP="003D3ED0">
      <w:pPr>
        <w:rPr>
          <w:lang w:eastAsia="x-none"/>
        </w:rPr>
      </w:pPr>
      <w:r>
        <w:rPr>
          <w:lang w:eastAsia="x-none"/>
        </w:rPr>
        <w:t xml:space="preserve">Remember that if you change a rule you need to ensure that the rules engine cache is </w:t>
      </w:r>
      <w:r w:rsidR="0041363E">
        <w:rPr>
          <w:lang w:eastAsia="x-none"/>
        </w:rPr>
        <w:t xml:space="preserve">configured to load it quickly. </w:t>
      </w:r>
      <w:r>
        <w:rPr>
          <w:lang w:eastAsia="x-none"/>
        </w:rPr>
        <w:t xml:space="preserve">To check the cache settings, go into Process Designer, select the Rules Engine task and look at the Jobs associated with it. The cacheTime argument shows the cache time (default is 120mins). You can set it to a lower number if you’re working on rules. </w:t>
      </w:r>
      <w:r w:rsidR="005D03D4">
        <w:rPr>
          <w:lang w:eastAsia="x-none"/>
        </w:rPr>
        <w:t>You will need to stop the task, modify the setting, then restart the task for the change to be applied.</w:t>
      </w:r>
    </w:p>
    <w:p w14:paraId="079D5C07" w14:textId="3AE02653" w:rsidR="00EF4F5C" w:rsidRDefault="00EF4F5C" w:rsidP="003D3ED0">
      <w:pPr>
        <w:rPr>
          <w:lang w:eastAsia="x-none"/>
        </w:rPr>
      </w:pPr>
    </w:p>
    <w:p w14:paraId="56B5541A" w14:textId="677CD811" w:rsidR="008F4321" w:rsidRDefault="0051563E" w:rsidP="003D3ED0">
      <w:pPr>
        <w:rPr>
          <w:lang w:eastAsia="x-none"/>
        </w:rPr>
      </w:pPr>
      <w:r>
        <w:rPr>
          <w:lang w:eastAsia="x-none"/>
        </w:rPr>
        <w:t xml:space="preserve">When testing, you can check the </w:t>
      </w:r>
      <w:r w:rsidRPr="0051563E">
        <w:rPr>
          <w:rStyle w:val="CodeChar"/>
        </w:rPr>
        <w:t>accessgovernancecore_event_target.log</w:t>
      </w:r>
      <w:r>
        <w:rPr>
          <w:lang w:eastAsia="x-none"/>
        </w:rPr>
        <w:t xml:space="preserve"> (IGI VA LMI, Manage &gt; Custom File Management, log &gt; </w:t>
      </w:r>
      <w:proofErr w:type="spellStart"/>
      <w:r>
        <w:rPr>
          <w:lang w:eastAsia="x-none"/>
        </w:rPr>
        <w:t>iga_core</w:t>
      </w:r>
      <w:proofErr w:type="spellEnd"/>
      <w:r>
        <w:rPr>
          <w:lang w:eastAsia="x-none"/>
        </w:rPr>
        <w:t xml:space="preserve"> folder) for the logger messages from the rule.</w:t>
      </w:r>
    </w:p>
    <w:p w14:paraId="3E3539CF" w14:textId="0067AA4A" w:rsidR="004B3FC5" w:rsidRDefault="004B3FC5" w:rsidP="004B3FC5">
      <w:pPr>
        <w:pStyle w:val="Heading3"/>
      </w:pPr>
      <w:bookmarkStart w:id="28" w:name="_Toc506465453"/>
      <w:r>
        <w:t>Testing Hints</w:t>
      </w:r>
      <w:bookmarkEnd w:id="28"/>
    </w:p>
    <w:p w14:paraId="0724E926" w14:textId="77777777" w:rsidR="00293E5D" w:rsidRDefault="00C93906" w:rsidP="003D3ED0">
      <w:pPr>
        <w:rPr>
          <w:lang w:eastAsia="x-none"/>
        </w:rPr>
      </w:pPr>
      <w:r>
        <w:rPr>
          <w:lang w:eastAsia="x-none"/>
        </w:rPr>
        <w:t xml:space="preserve">As the reconciliation was performed during the adapter setup, there is no need to rerun it (it won’t show </w:t>
      </w:r>
      <w:r w:rsidR="00293E5D">
        <w:rPr>
          <w:lang w:eastAsia="x-none"/>
        </w:rPr>
        <w:t xml:space="preserve">anything anyway). </w:t>
      </w:r>
    </w:p>
    <w:p w14:paraId="5C93B70C" w14:textId="77777777" w:rsidR="00293E5D" w:rsidRDefault="00293E5D" w:rsidP="003D3ED0">
      <w:pPr>
        <w:rPr>
          <w:lang w:eastAsia="x-none"/>
        </w:rPr>
      </w:pPr>
    </w:p>
    <w:p w14:paraId="2107ED7E" w14:textId="1A345357" w:rsidR="00293E5D" w:rsidRDefault="00293E5D" w:rsidP="003D3ED0">
      <w:pPr>
        <w:rPr>
          <w:lang w:eastAsia="x-none"/>
        </w:rPr>
      </w:pPr>
      <w:r>
        <w:rPr>
          <w:lang w:eastAsia="x-none"/>
        </w:rPr>
        <w:t>There are two use cases to show: 1) provisioning with new account creation, and 2) reconciliation with policy enforcement.</w:t>
      </w:r>
    </w:p>
    <w:p w14:paraId="646DF9CF" w14:textId="561F4D21" w:rsidR="00293E5D" w:rsidRDefault="00293E5D" w:rsidP="00293E5D">
      <w:pPr>
        <w:pStyle w:val="Heading4"/>
      </w:pPr>
      <w:r>
        <w:t>Use Case – Provisioning with New Account Creation</w:t>
      </w:r>
    </w:p>
    <w:p w14:paraId="5B93B592" w14:textId="77777777" w:rsidR="00293E5D" w:rsidRDefault="00293E5D" w:rsidP="003D3ED0">
      <w:pPr>
        <w:rPr>
          <w:lang w:eastAsia="x-none"/>
        </w:rPr>
      </w:pPr>
      <w:r>
        <w:rPr>
          <w:lang w:eastAsia="x-none"/>
        </w:rPr>
        <w:t>You need to identify a user who doesn’t already have an AD account for this. Such as Helen Fang (</w:t>
      </w:r>
      <w:proofErr w:type="spellStart"/>
      <w:r>
        <w:rPr>
          <w:lang w:eastAsia="x-none"/>
        </w:rPr>
        <w:t>HFang</w:t>
      </w:r>
      <w:proofErr w:type="spellEnd"/>
      <w:r>
        <w:rPr>
          <w:lang w:eastAsia="x-none"/>
        </w:rPr>
        <w:t>/Passw0rd).</w:t>
      </w:r>
    </w:p>
    <w:p w14:paraId="1DD6EED8" w14:textId="77777777" w:rsidR="00293E5D" w:rsidRDefault="00293E5D" w:rsidP="003D3ED0">
      <w:pPr>
        <w:rPr>
          <w:lang w:eastAsia="x-none"/>
        </w:rPr>
      </w:pPr>
    </w:p>
    <w:p w14:paraId="58C69E00" w14:textId="4A1733EF" w:rsidR="00293E5D" w:rsidRDefault="00293E5D" w:rsidP="003D3ED0">
      <w:pPr>
        <w:rPr>
          <w:lang w:eastAsia="x-none"/>
        </w:rPr>
      </w:pPr>
      <w:r>
        <w:rPr>
          <w:lang w:eastAsia="x-none"/>
        </w:rPr>
        <w:t>The steps are:</w:t>
      </w:r>
    </w:p>
    <w:p w14:paraId="77302D04" w14:textId="6155AA57" w:rsidR="00293E5D" w:rsidRDefault="00662037" w:rsidP="00F61B1D">
      <w:pPr>
        <w:pStyle w:val="ListParagraph"/>
        <w:numPr>
          <w:ilvl w:val="0"/>
          <w:numId w:val="48"/>
        </w:numPr>
        <w:rPr>
          <w:lang w:eastAsia="x-none"/>
        </w:rPr>
      </w:pPr>
      <w:r>
        <w:rPr>
          <w:lang w:eastAsia="x-none"/>
        </w:rPr>
        <w:t>Login to SC and go to Access Requests</w:t>
      </w:r>
    </w:p>
    <w:p w14:paraId="2E74C810" w14:textId="011A74CD" w:rsidR="00662037" w:rsidRDefault="00662037" w:rsidP="00F61B1D">
      <w:pPr>
        <w:pStyle w:val="ListParagraph"/>
        <w:numPr>
          <w:ilvl w:val="0"/>
          <w:numId w:val="48"/>
        </w:numPr>
        <w:rPr>
          <w:lang w:eastAsia="x-none"/>
        </w:rPr>
      </w:pPr>
      <w:r>
        <w:rPr>
          <w:lang w:eastAsia="x-none"/>
        </w:rPr>
        <w:t>Select permissions and the new AD system</w:t>
      </w:r>
    </w:p>
    <w:p w14:paraId="6EFF8934" w14:textId="1B252A82" w:rsidR="00662037" w:rsidRDefault="00662037" w:rsidP="00F61B1D">
      <w:pPr>
        <w:pStyle w:val="ListParagraph"/>
        <w:numPr>
          <w:ilvl w:val="0"/>
          <w:numId w:val="48"/>
        </w:numPr>
        <w:rPr>
          <w:lang w:eastAsia="x-none"/>
        </w:rPr>
      </w:pPr>
      <w:r>
        <w:rPr>
          <w:lang w:eastAsia="x-none"/>
        </w:rPr>
        <w:t>Select one of the AD permissions (one of the Admin groups)</w:t>
      </w:r>
    </w:p>
    <w:p w14:paraId="7BDC8CDF" w14:textId="434096DD" w:rsidR="00662037" w:rsidRDefault="00662037" w:rsidP="00F61B1D">
      <w:pPr>
        <w:pStyle w:val="ListParagraph"/>
        <w:numPr>
          <w:ilvl w:val="0"/>
          <w:numId w:val="48"/>
        </w:numPr>
        <w:rPr>
          <w:lang w:eastAsia="x-none"/>
        </w:rPr>
      </w:pPr>
      <w:r>
        <w:rPr>
          <w:lang w:eastAsia="x-none"/>
        </w:rPr>
        <w:t>Check the account attributes on the next page, they should be pre-filled from person attributes.</w:t>
      </w:r>
    </w:p>
    <w:p w14:paraId="1FE865DE" w14:textId="35AE677F" w:rsidR="00662037" w:rsidRDefault="00662037" w:rsidP="00F61B1D">
      <w:pPr>
        <w:pStyle w:val="ListParagraph"/>
        <w:numPr>
          <w:ilvl w:val="1"/>
          <w:numId w:val="48"/>
        </w:numPr>
        <w:rPr>
          <w:lang w:eastAsia="x-none"/>
        </w:rPr>
      </w:pPr>
      <w:r>
        <w:rPr>
          <w:lang w:eastAsia="x-none"/>
        </w:rPr>
        <w:t>Some will be blank as the person doesn’t have values in the matching attribute</w:t>
      </w:r>
    </w:p>
    <w:p w14:paraId="7EC53C7D" w14:textId="5D62D270" w:rsidR="00662037" w:rsidRDefault="00662037" w:rsidP="00F61B1D">
      <w:pPr>
        <w:pStyle w:val="ListParagraph"/>
        <w:numPr>
          <w:ilvl w:val="1"/>
          <w:numId w:val="48"/>
        </w:numPr>
        <w:rPr>
          <w:lang w:eastAsia="x-none"/>
        </w:rPr>
      </w:pPr>
      <w:r>
        <w:rPr>
          <w:lang w:eastAsia="x-none"/>
        </w:rPr>
        <w:t>Some will be editable, like description, based on how you configured the attribute mapping</w:t>
      </w:r>
    </w:p>
    <w:p w14:paraId="33300D45" w14:textId="56FBB08B" w:rsidR="00662037" w:rsidRDefault="00662037" w:rsidP="00F61B1D">
      <w:pPr>
        <w:pStyle w:val="ListParagraph"/>
        <w:numPr>
          <w:ilvl w:val="1"/>
          <w:numId w:val="48"/>
        </w:numPr>
        <w:rPr>
          <w:lang w:eastAsia="x-none"/>
        </w:rPr>
      </w:pPr>
      <w:r>
        <w:rPr>
          <w:lang w:eastAsia="x-none"/>
        </w:rPr>
        <w:t>The Account ID field will not be pre-filled. This is a limitation of the current system.</w:t>
      </w:r>
    </w:p>
    <w:p w14:paraId="10B0A037" w14:textId="395E6F03" w:rsidR="00662037" w:rsidRDefault="00662037" w:rsidP="00F61B1D">
      <w:pPr>
        <w:pStyle w:val="ListParagraph"/>
        <w:numPr>
          <w:ilvl w:val="0"/>
          <w:numId w:val="48"/>
        </w:numPr>
        <w:rPr>
          <w:lang w:eastAsia="x-none"/>
        </w:rPr>
      </w:pPr>
      <w:r>
        <w:rPr>
          <w:lang w:eastAsia="x-none"/>
        </w:rPr>
        <w:t>Submit the request</w:t>
      </w:r>
    </w:p>
    <w:p w14:paraId="7AE750E9" w14:textId="77777777" w:rsidR="00662037" w:rsidRDefault="00662037" w:rsidP="003D3ED0">
      <w:pPr>
        <w:rPr>
          <w:lang w:eastAsia="x-none"/>
        </w:rPr>
      </w:pPr>
    </w:p>
    <w:p w14:paraId="2474A0D8" w14:textId="1D7A74E0" w:rsidR="00662037" w:rsidRDefault="00662037" w:rsidP="00F61B1D">
      <w:pPr>
        <w:pStyle w:val="ListParagraph"/>
        <w:numPr>
          <w:ilvl w:val="0"/>
          <w:numId w:val="48"/>
        </w:numPr>
        <w:rPr>
          <w:lang w:eastAsia="x-none"/>
        </w:rPr>
      </w:pPr>
      <w:r>
        <w:rPr>
          <w:lang w:eastAsia="x-none"/>
        </w:rPr>
        <w:t>Login as their manager and approve the request</w:t>
      </w:r>
    </w:p>
    <w:p w14:paraId="4859F976" w14:textId="1EC2859A" w:rsidR="00662037" w:rsidRDefault="00662037" w:rsidP="00F61B1D">
      <w:pPr>
        <w:pStyle w:val="ListParagraph"/>
        <w:numPr>
          <w:ilvl w:val="0"/>
          <w:numId w:val="48"/>
        </w:numPr>
        <w:rPr>
          <w:lang w:eastAsia="x-none"/>
        </w:rPr>
      </w:pPr>
      <w:r>
        <w:rPr>
          <w:lang w:eastAsia="x-none"/>
        </w:rPr>
        <w:t>Check that there are two events in the Admin Console, AGC, Monitor, OUT Events view (one for account creation and one for permission assignment)</w:t>
      </w:r>
    </w:p>
    <w:p w14:paraId="278C35F2" w14:textId="5534B719" w:rsidR="00662037" w:rsidRDefault="00662037" w:rsidP="00F61B1D">
      <w:pPr>
        <w:pStyle w:val="ListParagraph"/>
        <w:numPr>
          <w:ilvl w:val="0"/>
          <w:numId w:val="48"/>
        </w:numPr>
        <w:rPr>
          <w:lang w:eastAsia="x-none"/>
        </w:rPr>
      </w:pPr>
      <w:r>
        <w:rPr>
          <w:lang w:eastAsia="x-none"/>
        </w:rPr>
        <w:t>Check that the new user is now in AD and in the selected AD group</w:t>
      </w:r>
    </w:p>
    <w:p w14:paraId="62610C5A" w14:textId="4023C378" w:rsidR="00662037" w:rsidRDefault="00662037" w:rsidP="003D3ED0">
      <w:pPr>
        <w:rPr>
          <w:lang w:eastAsia="x-none"/>
        </w:rPr>
      </w:pPr>
    </w:p>
    <w:p w14:paraId="09DEDBC2" w14:textId="36D24DA9" w:rsidR="00293E5D" w:rsidRDefault="00662037" w:rsidP="003D3ED0">
      <w:pPr>
        <w:rPr>
          <w:lang w:eastAsia="x-none"/>
        </w:rPr>
      </w:pPr>
      <w:r>
        <w:rPr>
          <w:lang w:eastAsia="x-none"/>
        </w:rPr>
        <w:t>If things don’t flow as expected, check your configuration (and check for the time drift problem).</w:t>
      </w:r>
    </w:p>
    <w:p w14:paraId="73723036" w14:textId="6188B2C8" w:rsidR="00293E5D" w:rsidRDefault="00293E5D" w:rsidP="00293E5D">
      <w:pPr>
        <w:pStyle w:val="Heading4"/>
      </w:pPr>
      <w:r>
        <w:lastRenderedPageBreak/>
        <w:t>Use Case – Reconciliation with Attribute Policy Enforcement</w:t>
      </w:r>
    </w:p>
    <w:p w14:paraId="543F864F" w14:textId="27BE9201" w:rsidR="00293E5D" w:rsidRDefault="00662037" w:rsidP="003D3ED0">
      <w:pPr>
        <w:rPr>
          <w:lang w:eastAsia="x-none"/>
        </w:rPr>
      </w:pPr>
      <w:r>
        <w:rPr>
          <w:lang w:eastAsia="x-none"/>
        </w:rPr>
        <w:t xml:space="preserve">This flow is a bit more complex than the previous. We want to show that policy enforcement works when a reconciliation is performed. For this you will need a person who has an account on the AD (perhaps the one from above, like </w:t>
      </w:r>
      <w:proofErr w:type="spellStart"/>
      <w:r>
        <w:rPr>
          <w:lang w:eastAsia="x-none"/>
        </w:rPr>
        <w:t>HFang</w:t>
      </w:r>
      <w:proofErr w:type="spellEnd"/>
      <w:r>
        <w:rPr>
          <w:lang w:eastAsia="x-none"/>
        </w:rPr>
        <w:t xml:space="preserve">, or one of the ones from the first recon, like PWhiteman/Passw0rd). You will also need to select one of the attributes you flagged for enforcement in the target attribute configuration. </w:t>
      </w:r>
      <w:r w:rsidR="00EF3D2D">
        <w:rPr>
          <w:lang w:eastAsia="x-none"/>
        </w:rPr>
        <w:t>I would</w:t>
      </w:r>
      <w:r w:rsidR="00861876">
        <w:rPr>
          <w:lang w:eastAsia="x-none"/>
        </w:rPr>
        <w:t xml:space="preserve"> </w:t>
      </w:r>
      <w:r w:rsidR="00EF3D2D">
        <w:rPr>
          <w:lang w:eastAsia="x-none"/>
        </w:rPr>
        <w:t>suggest Title (ATTR10).</w:t>
      </w:r>
    </w:p>
    <w:p w14:paraId="3A72069F" w14:textId="4374D78E" w:rsidR="00EF3D2D" w:rsidRDefault="00EF3D2D" w:rsidP="003D3ED0">
      <w:pPr>
        <w:rPr>
          <w:lang w:eastAsia="x-none"/>
        </w:rPr>
      </w:pPr>
    </w:p>
    <w:p w14:paraId="747E3B99" w14:textId="341E020A" w:rsidR="00EF3D2D" w:rsidRDefault="00EF3D2D" w:rsidP="003D3ED0">
      <w:pPr>
        <w:rPr>
          <w:lang w:eastAsia="x-none"/>
        </w:rPr>
      </w:pPr>
      <w:r>
        <w:rPr>
          <w:lang w:eastAsia="x-none"/>
        </w:rPr>
        <w:t>The first step is to check/set the person attribute in IGI.</w:t>
      </w:r>
    </w:p>
    <w:p w14:paraId="7E4113B1" w14:textId="169ADA97" w:rsidR="00EF3D2D" w:rsidRDefault="00EF3D2D" w:rsidP="00F61B1D">
      <w:pPr>
        <w:pStyle w:val="ListParagraph"/>
        <w:numPr>
          <w:ilvl w:val="0"/>
          <w:numId w:val="49"/>
        </w:numPr>
        <w:rPr>
          <w:lang w:eastAsia="x-none"/>
        </w:rPr>
      </w:pPr>
      <w:r>
        <w:rPr>
          <w:lang w:eastAsia="x-none"/>
        </w:rPr>
        <w:t>In the admin console, select your user and check/set the attribute you have selected for enforcement. For example, set the Title to something.</w:t>
      </w:r>
    </w:p>
    <w:p w14:paraId="4DC08355" w14:textId="2C7332F9" w:rsidR="00EF3D2D" w:rsidRDefault="00EF3D2D" w:rsidP="00F61B1D">
      <w:pPr>
        <w:pStyle w:val="ListParagraph"/>
        <w:numPr>
          <w:ilvl w:val="0"/>
          <w:numId w:val="49"/>
        </w:numPr>
        <w:rPr>
          <w:lang w:eastAsia="x-none"/>
        </w:rPr>
      </w:pPr>
      <w:r>
        <w:rPr>
          <w:lang w:eastAsia="x-none"/>
        </w:rPr>
        <w:t>This should trigger a change to the AD account for that user, which you can see in the OUT queue.</w:t>
      </w:r>
    </w:p>
    <w:p w14:paraId="5A774D07" w14:textId="25EA36F9" w:rsidR="00EF3D2D" w:rsidRDefault="00EF3D2D" w:rsidP="00F61B1D">
      <w:pPr>
        <w:pStyle w:val="ListParagraph"/>
        <w:numPr>
          <w:ilvl w:val="0"/>
          <w:numId w:val="49"/>
        </w:numPr>
        <w:rPr>
          <w:lang w:eastAsia="x-none"/>
        </w:rPr>
      </w:pPr>
      <w:r>
        <w:rPr>
          <w:lang w:eastAsia="x-none"/>
        </w:rPr>
        <w:t>Check that the change carries through to AD.</w:t>
      </w:r>
    </w:p>
    <w:p w14:paraId="254BAA2D" w14:textId="62CC5145" w:rsidR="00EF3D2D" w:rsidRDefault="00EF3D2D" w:rsidP="003D3ED0">
      <w:pPr>
        <w:rPr>
          <w:lang w:eastAsia="x-none"/>
        </w:rPr>
      </w:pPr>
    </w:p>
    <w:p w14:paraId="5356A480" w14:textId="31925553" w:rsidR="00EF3D2D" w:rsidRDefault="00EF3D2D" w:rsidP="003D3ED0">
      <w:pPr>
        <w:rPr>
          <w:lang w:eastAsia="x-none"/>
        </w:rPr>
      </w:pPr>
      <w:r>
        <w:rPr>
          <w:lang w:eastAsia="x-none"/>
        </w:rPr>
        <w:t>The next step is to change the attribute on the account in AD.</w:t>
      </w:r>
    </w:p>
    <w:p w14:paraId="55E010D7" w14:textId="5D8D38C1" w:rsidR="00EF3D2D" w:rsidRDefault="00EF3D2D" w:rsidP="00F61B1D">
      <w:pPr>
        <w:pStyle w:val="ListParagraph"/>
        <w:numPr>
          <w:ilvl w:val="0"/>
          <w:numId w:val="50"/>
        </w:numPr>
        <w:rPr>
          <w:lang w:eastAsia="x-none"/>
        </w:rPr>
      </w:pPr>
      <w:r>
        <w:rPr>
          <w:lang w:eastAsia="x-none"/>
        </w:rPr>
        <w:t>In AD, change the attribute value (e.g. Title)</w:t>
      </w:r>
    </w:p>
    <w:p w14:paraId="0DC7315D" w14:textId="03A89DE7" w:rsidR="00EF3D2D" w:rsidRDefault="00EF3D2D" w:rsidP="00F61B1D">
      <w:pPr>
        <w:pStyle w:val="ListParagraph"/>
        <w:numPr>
          <w:ilvl w:val="0"/>
          <w:numId w:val="50"/>
        </w:numPr>
        <w:rPr>
          <w:lang w:eastAsia="x-none"/>
        </w:rPr>
      </w:pPr>
      <w:r>
        <w:rPr>
          <w:lang w:eastAsia="x-none"/>
        </w:rPr>
        <w:t>The frequency you set for the recon in the Enterprise Connector module will determine how soon you see the change flow up to IGI (appears as an Account Modify event in the TARGET queue)</w:t>
      </w:r>
    </w:p>
    <w:p w14:paraId="10B34337" w14:textId="6689A8C7" w:rsidR="00EF3D2D" w:rsidRDefault="00EF3D2D" w:rsidP="00F61B1D">
      <w:pPr>
        <w:pStyle w:val="ListParagraph"/>
        <w:numPr>
          <w:ilvl w:val="0"/>
          <w:numId w:val="50"/>
        </w:numPr>
        <w:rPr>
          <w:lang w:eastAsia="x-none"/>
        </w:rPr>
      </w:pPr>
      <w:r>
        <w:rPr>
          <w:lang w:eastAsia="x-none"/>
        </w:rPr>
        <w:t>This should trigger the custom rule to “touch” the associated person. This will cause the re-evaluation of the person attributes and account attribute mapping.</w:t>
      </w:r>
    </w:p>
    <w:p w14:paraId="4A1CBBD9" w14:textId="69ED9EDF" w:rsidR="00EF3D2D" w:rsidRDefault="00EF3D2D" w:rsidP="00F61B1D">
      <w:pPr>
        <w:pStyle w:val="ListParagraph"/>
        <w:numPr>
          <w:ilvl w:val="0"/>
          <w:numId w:val="50"/>
        </w:numPr>
        <w:rPr>
          <w:lang w:eastAsia="x-none"/>
        </w:rPr>
      </w:pPr>
      <w:r>
        <w:rPr>
          <w:lang w:eastAsia="x-none"/>
        </w:rPr>
        <w:t>You should see a new account modify event sent via the OUT queue to the AD adapter</w:t>
      </w:r>
    </w:p>
    <w:p w14:paraId="5BF4CB38" w14:textId="465EE12E" w:rsidR="00EF3D2D" w:rsidRDefault="00EF3D2D" w:rsidP="00F61B1D">
      <w:pPr>
        <w:pStyle w:val="ListParagraph"/>
        <w:numPr>
          <w:ilvl w:val="0"/>
          <w:numId w:val="50"/>
        </w:numPr>
        <w:rPr>
          <w:lang w:eastAsia="x-none"/>
        </w:rPr>
      </w:pPr>
      <w:r>
        <w:rPr>
          <w:lang w:eastAsia="x-none"/>
        </w:rPr>
        <w:t>Check that the attribute has been reset back to what you set on the person initially.</w:t>
      </w:r>
    </w:p>
    <w:p w14:paraId="5CA4E918" w14:textId="77777777" w:rsidR="00EF3D2D" w:rsidRDefault="00EF3D2D" w:rsidP="003D3ED0">
      <w:pPr>
        <w:rPr>
          <w:lang w:eastAsia="x-none"/>
        </w:rPr>
      </w:pPr>
    </w:p>
    <w:p w14:paraId="23FC9115" w14:textId="3B79F77E" w:rsidR="004B3FC5" w:rsidRDefault="00EF3D2D" w:rsidP="003D3ED0">
      <w:pPr>
        <w:rPr>
          <w:lang w:eastAsia="x-none"/>
        </w:rPr>
      </w:pPr>
      <w:r>
        <w:rPr>
          <w:lang w:eastAsia="x-none"/>
        </w:rPr>
        <w:t>This should show that you can enforce person attribute values on an account on a recon. If any step doesn’t work, check the configuration (and check for the time drift problem). You may need to look at IGI application logs.</w:t>
      </w:r>
    </w:p>
    <w:p w14:paraId="51186527" w14:textId="2FED74D7" w:rsidR="00DF2F8D" w:rsidRDefault="00DF2F8D" w:rsidP="003D3ED0">
      <w:pPr>
        <w:rPr>
          <w:lang w:eastAsia="x-none"/>
        </w:rPr>
      </w:pPr>
    </w:p>
    <w:p w14:paraId="43A8369E" w14:textId="7F550241" w:rsidR="00DF2F8D" w:rsidRDefault="00DF2F8D" w:rsidP="00DF2F8D">
      <w:pPr>
        <w:pStyle w:val="Note"/>
      </w:pPr>
      <w:r>
        <w:t>There seems to be a bug in the current training system. Sometimes the attribute re-evaluation works as expected, sometimes you see the person attribute modified (ATTR12/</w:t>
      </w:r>
      <w:proofErr w:type="spellStart"/>
      <w:r>
        <w:t>AcctLastRecon</w:t>
      </w:r>
      <w:proofErr w:type="spellEnd"/>
      <w:r>
        <w:t>) but no re-evaluation occurs nor is there a change sent back to the AD system.</w:t>
      </w:r>
    </w:p>
    <w:p w14:paraId="1AF9AF41" w14:textId="77C4FE64" w:rsidR="00970EB6" w:rsidRDefault="00970EB6" w:rsidP="003D3ED0">
      <w:pPr>
        <w:rPr>
          <w:lang w:eastAsia="x-none"/>
        </w:rPr>
      </w:pPr>
    </w:p>
    <w:p w14:paraId="5B6041DB" w14:textId="24C8399D" w:rsidR="00970EB6" w:rsidRDefault="00DF2F8D" w:rsidP="003D3ED0">
      <w:pPr>
        <w:rPr>
          <w:lang w:eastAsia="x-none"/>
        </w:rPr>
      </w:pPr>
      <w:r>
        <w:rPr>
          <w:lang w:eastAsia="x-none"/>
        </w:rPr>
        <w:t>This completes the lab.</w:t>
      </w:r>
      <w:r w:rsidR="001C4D1E">
        <w:rPr>
          <w:lang w:eastAsia="x-none"/>
        </w:rPr>
        <w:t xml:space="preserve"> The next section repeats these steps but with a lot more detail.</w:t>
      </w:r>
    </w:p>
    <w:p w14:paraId="282B92AA" w14:textId="77777777" w:rsidR="008E5126" w:rsidRDefault="008E5126">
      <w:pPr>
        <w:rPr>
          <w:rFonts w:cs="Arial"/>
          <w:b/>
          <w:bCs/>
          <w:iCs/>
          <w:sz w:val="28"/>
          <w:szCs w:val="28"/>
        </w:rPr>
      </w:pPr>
      <w:r>
        <w:br w:type="page"/>
      </w:r>
    </w:p>
    <w:p w14:paraId="153EEC4E" w14:textId="702074BE" w:rsidR="003D3ED0" w:rsidRDefault="003D3ED0" w:rsidP="003D3ED0">
      <w:pPr>
        <w:pStyle w:val="Heading2"/>
      </w:pPr>
      <w:bookmarkStart w:id="29" w:name="_Toc506465454"/>
      <w:r>
        <w:lastRenderedPageBreak/>
        <w:t>Level 2 – Detailed Lab Instructions</w:t>
      </w:r>
      <w:bookmarkEnd w:id="29"/>
    </w:p>
    <w:p w14:paraId="29FC37F1" w14:textId="77777777" w:rsidR="003D3ED0" w:rsidRDefault="003D3ED0" w:rsidP="003D3ED0">
      <w:pPr>
        <w:rPr>
          <w:lang w:eastAsia="x-none"/>
        </w:rPr>
      </w:pPr>
      <w:r>
        <w:rPr>
          <w:lang w:eastAsia="x-none"/>
        </w:rPr>
        <w:t>If you’re new to IGI, the following instructions will walk you through the lab setup and execution.</w:t>
      </w:r>
    </w:p>
    <w:p w14:paraId="4BFAD697" w14:textId="675AA65E" w:rsidR="003D3ED0" w:rsidRDefault="003D3ED0" w:rsidP="00536804">
      <w:pPr>
        <w:pStyle w:val="Heading3"/>
      </w:pPr>
      <w:bookmarkStart w:id="30" w:name="_Toc506465455"/>
      <w:r>
        <w:t>Summary</w:t>
      </w:r>
      <w:r w:rsidR="00536804">
        <w:t xml:space="preserve"> of Lab Flow and Configuration</w:t>
      </w:r>
      <w:bookmarkEnd w:id="30"/>
    </w:p>
    <w:p w14:paraId="05CAC8B8" w14:textId="38C0A486" w:rsidR="00536804" w:rsidRDefault="00536804" w:rsidP="00536804">
      <w:pPr>
        <w:rPr>
          <w:lang w:eastAsia="x-none"/>
        </w:rPr>
      </w:pPr>
      <w:r>
        <w:rPr>
          <w:lang w:eastAsia="x-none"/>
        </w:rPr>
        <w:t>This lab is focused on the identity management of Active Directory accounts with IGI. It involves setting up the AD adapter (and initial reconciliation), then configuring for and executing two use cases; provisioning with account creation and reconciliation with policy enforcement.</w:t>
      </w:r>
    </w:p>
    <w:p w14:paraId="036FE18E" w14:textId="51747927" w:rsidR="00536804" w:rsidRDefault="00536804" w:rsidP="00536804">
      <w:pPr>
        <w:rPr>
          <w:lang w:eastAsia="x-none"/>
        </w:rPr>
      </w:pPr>
    </w:p>
    <w:p w14:paraId="4F82F0B7" w14:textId="4F8D373B" w:rsidR="00536804" w:rsidRDefault="00536804" w:rsidP="00536804">
      <w:pPr>
        <w:rPr>
          <w:lang w:eastAsia="x-none"/>
        </w:rPr>
      </w:pPr>
      <w:r>
        <w:rPr>
          <w:lang w:eastAsia="x-none"/>
        </w:rPr>
        <w:t>The overall flow for this lab would be:</w:t>
      </w:r>
    </w:p>
    <w:p w14:paraId="6D598D52" w14:textId="77777777" w:rsidR="00536804" w:rsidRDefault="00536804" w:rsidP="00F61B1D">
      <w:pPr>
        <w:pStyle w:val="ListParagraph"/>
        <w:numPr>
          <w:ilvl w:val="0"/>
          <w:numId w:val="51"/>
        </w:numPr>
        <w:rPr>
          <w:lang w:eastAsia="x-none"/>
        </w:rPr>
      </w:pPr>
      <w:r>
        <w:rPr>
          <w:lang w:eastAsia="x-none"/>
        </w:rPr>
        <w:t>Setup</w:t>
      </w:r>
    </w:p>
    <w:p w14:paraId="1F8F71C3" w14:textId="77777777" w:rsidR="00536804" w:rsidRDefault="00536804" w:rsidP="00F61B1D">
      <w:pPr>
        <w:pStyle w:val="ListParagraph"/>
        <w:numPr>
          <w:ilvl w:val="1"/>
          <w:numId w:val="51"/>
        </w:numPr>
        <w:rPr>
          <w:lang w:eastAsia="x-none"/>
        </w:rPr>
      </w:pPr>
      <w:r>
        <w:rPr>
          <w:lang w:eastAsia="x-none"/>
        </w:rPr>
        <w:t>Check account adoption rules</w:t>
      </w:r>
    </w:p>
    <w:p w14:paraId="5D0BF9C4" w14:textId="77777777" w:rsidR="00536804" w:rsidRDefault="00536804" w:rsidP="00F61B1D">
      <w:pPr>
        <w:pStyle w:val="ListParagraph"/>
        <w:numPr>
          <w:ilvl w:val="1"/>
          <w:numId w:val="51"/>
        </w:numPr>
        <w:rPr>
          <w:lang w:eastAsia="x-none"/>
        </w:rPr>
      </w:pPr>
      <w:r>
        <w:rPr>
          <w:lang w:eastAsia="x-none"/>
        </w:rPr>
        <w:t>Create the AD adapter in the Enterprise Connectors module</w:t>
      </w:r>
    </w:p>
    <w:p w14:paraId="2F79A953" w14:textId="77777777" w:rsidR="00536804" w:rsidRDefault="00536804" w:rsidP="00F61B1D">
      <w:pPr>
        <w:pStyle w:val="ListParagraph"/>
        <w:numPr>
          <w:ilvl w:val="1"/>
          <w:numId w:val="51"/>
        </w:numPr>
        <w:rPr>
          <w:lang w:eastAsia="x-none"/>
        </w:rPr>
      </w:pPr>
      <w:r>
        <w:rPr>
          <w:lang w:eastAsia="x-none"/>
        </w:rPr>
        <w:t>Check the account configuration for the new AD and setup the account attributes</w:t>
      </w:r>
    </w:p>
    <w:p w14:paraId="696195D0" w14:textId="77777777" w:rsidR="00536804" w:rsidRDefault="00536804" w:rsidP="00F61B1D">
      <w:pPr>
        <w:pStyle w:val="ListParagraph"/>
        <w:numPr>
          <w:ilvl w:val="0"/>
          <w:numId w:val="51"/>
        </w:numPr>
        <w:rPr>
          <w:lang w:eastAsia="x-none"/>
        </w:rPr>
      </w:pPr>
      <w:r>
        <w:rPr>
          <w:lang w:eastAsia="x-none"/>
        </w:rPr>
        <w:t>Recon</w:t>
      </w:r>
    </w:p>
    <w:p w14:paraId="5FBD4366" w14:textId="77777777" w:rsidR="00536804" w:rsidRDefault="00536804" w:rsidP="00F61B1D">
      <w:pPr>
        <w:pStyle w:val="ListParagraph"/>
        <w:numPr>
          <w:ilvl w:val="1"/>
          <w:numId w:val="51"/>
        </w:numPr>
        <w:rPr>
          <w:lang w:eastAsia="x-none"/>
        </w:rPr>
      </w:pPr>
      <w:r>
        <w:rPr>
          <w:lang w:eastAsia="x-none"/>
        </w:rPr>
        <w:t>Setup and run a reconciliation on the new AD</w:t>
      </w:r>
    </w:p>
    <w:p w14:paraId="7ACF7D0A" w14:textId="77777777" w:rsidR="00536804" w:rsidRDefault="00536804" w:rsidP="00F61B1D">
      <w:pPr>
        <w:pStyle w:val="ListParagraph"/>
        <w:numPr>
          <w:ilvl w:val="1"/>
          <w:numId w:val="51"/>
        </w:numPr>
        <w:rPr>
          <w:lang w:eastAsia="x-none"/>
        </w:rPr>
      </w:pPr>
      <w:r>
        <w:rPr>
          <w:lang w:eastAsia="x-none"/>
        </w:rPr>
        <w:t>Check the loaded data (accounts and groups)</w:t>
      </w:r>
    </w:p>
    <w:p w14:paraId="04FCD26F" w14:textId="77777777" w:rsidR="00536804" w:rsidRDefault="00536804" w:rsidP="00F61B1D">
      <w:pPr>
        <w:pStyle w:val="ListParagraph"/>
        <w:numPr>
          <w:ilvl w:val="1"/>
          <w:numId w:val="51"/>
        </w:numPr>
        <w:rPr>
          <w:lang w:eastAsia="x-none"/>
        </w:rPr>
      </w:pPr>
      <w:r>
        <w:rPr>
          <w:lang w:eastAsia="x-none"/>
        </w:rPr>
        <w:t>Check for automatic adoption</w:t>
      </w:r>
    </w:p>
    <w:p w14:paraId="7221B214" w14:textId="77777777" w:rsidR="00536804" w:rsidRDefault="00536804" w:rsidP="00F61B1D">
      <w:pPr>
        <w:pStyle w:val="ListParagraph"/>
        <w:numPr>
          <w:ilvl w:val="0"/>
          <w:numId w:val="51"/>
        </w:numPr>
        <w:rPr>
          <w:lang w:eastAsia="x-none"/>
        </w:rPr>
      </w:pPr>
      <w:r>
        <w:rPr>
          <w:lang w:eastAsia="x-none"/>
        </w:rPr>
        <w:t>Provision</w:t>
      </w:r>
    </w:p>
    <w:p w14:paraId="11B9AD98" w14:textId="77777777" w:rsidR="00536804" w:rsidRDefault="00536804" w:rsidP="00F61B1D">
      <w:pPr>
        <w:pStyle w:val="ListParagraph"/>
        <w:numPr>
          <w:ilvl w:val="1"/>
          <w:numId w:val="51"/>
        </w:numPr>
        <w:rPr>
          <w:lang w:eastAsia="x-none"/>
        </w:rPr>
      </w:pPr>
      <w:r>
        <w:rPr>
          <w:lang w:eastAsia="x-none"/>
        </w:rPr>
        <w:t>Publish a permission as a default permission and check accounts and access are provisioned</w:t>
      </w:r>
    </w:p>
    <w:p w14:paraId="1B454B4E" w14:textId="77777777" w:rsidR="00536804" w:rsidRDefault="00536804" w:rsidP="00F61B1D">
      <w:pPr>
        <w:pStyle w:val="ListParagraph"/>
        <w:numPr>
          <w:ilvl w:val="1"/>
          <w:numId w:val="51"/>
        </w:numPr>
        <w:rPr>
          <w:lang w:eastAsia="x-none"/>
        </w:rPr>
      </w:pPr>
      <w:r>
        <w:rPr>
          <w:lang w:eastAsia="x-none"/>
        </w:rPr>
        <w:t>Check and run the access request (select a user that doesn’t already have an AD account)</w:t>
      </w:r>
    </w:p>
    <w:p w14:paraId="4C66B3D2" w14:textId="77777777" w:rsidR="00536804" w:rsidRDefault="00536804" w:rsidP="00F61B1D">
      <w:pPr>
        <w:pStyle w:val="ListParagraph"/>
        <w:numPr>
          <w:ilvl w:val="1"/>
          <w:numId w:val="51"/>
        </w:numPr>
        <w:rPr>
          <w:lang w:eastAsia="x-none"/>
        </w:rPr>
      </w:pPr>
      <w:r>
        <w:rPr>
          <w:lang w:eastAsia="x-none"/>
        </w:rPr>
        <w:t>Review the provisioning flow</w:t>
      </w:r>
    </w:p>
    <w:p w14:paraId="1B0D59E1" w14:textId="77777777" w:rsidR="00536804" w:rsidRDefault="00536804" w:rsidP="00F61B1D">
      <w:pPr>
        <w:pStyle w:val="ListParagraph"/>
        <w:numPr>
          <w:ilvl w:val="0"/>
          <w:numId w:val="51"/>
        </w:numPr>
        <w:rPr>
          <w:lang w:eastAsia="x-none"/>
        </w:rPr>
      </w:pPr>
      <w:r>
        <w:rPr>
          <w:lang w:eastAsia="x-none"/>
        </w:rPr>
        <w:t>Recon with Attribute Enforcement</w:t>
      </w:r>
    </w:p>
    <w:p w14:paraId="6A3DD75D" w14:textId="77777777" w:rsidR="00536804" w:rsidRDefault="00536804" w:rsidP="00F61B1D">
      <w:pPr>
        <w:pStyle w:val="ListParagraph"/>
        <w:numPr>
          <w:ilvl w:val="1"/>
          <w:numId w:val="51"/>
        </w:numPr>
        <w:rPr>
          <w:lang w:eastAsia="x-none"/>
        </w:rPr>
      </w:pPr>
      <w:r>
        <w:rPr>
          <w:lang w:eastAsia="x-none"/>
        </w:rPr>
        <w:t>Setup a User (Account) Modify rule to trigger a re-evaluation of user-account attribute mapping</w:t>
      </w:r>
    </w:p>
    <w:p w14:paraId="617C07B0" w14:textId="77777777" w:rsidR="00536804" w:rsidRDefault="00536804" w:rsidP="00F61B1D">
      <w:pPr>
        <w:pStyle w:val="ListParagraph"/>
        <w:numPr>
          <w:ilvl w:val="1"/>
          <w:numId w:val="51"/>
        </w:numPr>
        <w:rPr>
          <w:lang w:eastAsia="x-none"/>
        </w:rPr>
      </w:pPr>
      <w:r>
        <w:rPr>
          <w:lang w:eastAsia="x-none"/>
        </w:rPr>
        <w:t>Change an account on AD and rerun the recon</w:t>
      </w:r>
    </w:p>
    <w:p w14:paraId="6E3FE345" w14:textId="77777777" w:rsidR="00536804" w:rsidRDefault="00536804" w:rsidP="00F61B1D">
      <w:pPr>
        <w:pStyle w:val="ListParagraph"/>
        <w:numPr>
          <w:ilvl w:val="1"/>
          <w:numId w:val="51"/>
        </w:numPr>
        <w:rPr>
          <w:lang w:eastAsia="x-none"/>
        </w:rPr>
      </w:pPr>
      <w:r>
        <w:rPr>
          <w:lang w:eastAsia="x-none"/>
        </w:rPr>
        <w:t>Check that the custom rule has run and that the target changes have been overwritten</w:t>
      </w:r>
    </w:p>
    <w:p w14:paraId="23FEC355" w14:textId="77777777" w:rsidR="00536804" w:rsidRDefault="00536804" w:rsidP="00536804">
      <w:pPr>
        <w:rPr>
          <w:lang w:eastAsia="x-none"/>
        </w:rPr>
      </w:pPr>
    </w:p>
    <w:p w14:paraId="7F9851B1" w14:textId="1BEEAAFF" w:rsidR="00536804" w:rsidRDefault="00536804" w:rsidP="00536804">
      <w:pPr>
        <w:rPr>
          <w:lang w:eastAsia="x-none"/>
        </w:rPr>
      </w:pPr>
      <w:r>
        <w:rPr>
          <w:lang w:eastAsia="x-none"/>
        </w:rPr>
        <w:t>Some demonstration is performed as you walk through the first two steps. Then we configure the components for the third and fourth steps, then run the two use cases.</w:t>
      </w:r>
    </w:p>
    <w:p w14:paraId="5852EB75" w14:textId="77777777" w:rsidR="00536804" w:rsidRDefault="00536804" w:rsidP="003D3ED0">
      <w:pPr>
        <w:rPr>
          <w:lang w:eastAsia="x-none"/>
        </w:rPr>
      </w:pPr>
    </w:p>
    <w:p w14:paraId="693A1433" w14:textId="12EF3298" w:rsidR="00536804" w:rsidRDefault="00536804" w:rsidP="00536804">
      <w:pPr>
        <w:rPr>
          <w:lang w:eastAsia="x-none"/>
        </w:rPr>
      </w:pPr>
      <w:r>
        <w:rPr>
          <w:lang w:eastAsia="x-none"/>
        </w:rPr>
        <w:t>The areas of configuration that we will explore in this lab are:</w:t>
      </w:r>
    </w:p>
    <w:p w14:paraId="7425D266" w14:textId="77777777" w:rsidR="00536804" w:rsidRDefault="00536804" w:rsidP="00F61B1D">
      <w:pPr>
        <w:pStyle w:val="ListParagraph"/>
        <w:numPr>
          <w:ilvl w:val="0"/>
          <w:numId w:val="44"/>
        </w:numPr>
        <w:rPr>
          <w:lang w:eastAsia="x-none"/>
        </w:rPr>
      </w:pPr>
      <w:r>
        <w:rPr>
          <w:lang w:eastAsia="x-none"/>
        </w:rPr>
        <w:t>Rules for account adoption</w:t>
      </w:r>
    </w:p>
    <w:p w14:paraId="6A058624" w14:textId="77777777" w:rsidR="00536804" w:rsidRDefault="00536804" w:rsidP="00F61B1D">
      <w:pPr>
        <w:pStyle w:val="ListParagraph"/>
        <w:numPr>
          <w:ilvl w:val="0"/>
          <w:numId w:val="44"/>
        </w:numPr>
        <w:rPr>
          <w:lang w:eastAsia="x-none"/>
        </w:rPr>
      </w:pPr>
      <w:r>
        <w:rPr>
          <w:lang w:eastAsia="x-none"/>
        </w:rPr>
        <w:t>AD Adapter, Enterprise Connector and EC Reconciliation Schedule</w:t>
      </w:r>
    </w:p>
    <w:p w14:paraId="70F81347" w14:textId="77777777" w:rsidR="00536804" w:rsidRDefault="00536804" w:rsidP="00F61B1D">
      <w:pPr>
        <w:pStyle w:val="ListParagraph"/>
        <w:numPr>
          <w:ilvl w:val="0"/>
          <w:numId w:val="44"/>
        </w:numPr>
        <w:rPr>
          <w:lang w:eastAsia="x-none"/>
        </w:rPr>
      </w:pPr>
      <w:r>
        <w:rPr>
          <w:lang w:eastAsia="x-none"/>
        </w:rPr>
        <w:t>Account Configuration (with Account Attributes), entitlement management and Default access</w:t>
      </w:r>
    </w:p>
    <w:p w14:paraId="780882D3" w14:textId="77777777" w:rsidR="00536804" w:rsidRDefault="00536804" w:rsidP="00F61B1D">
      <w:pPr>
        <w:pStyle w:val="ListParagraph"/>
        <w:numPr>
          <w:ilvl w:val="0"/>
          <w:numId w:val="44"/>
        </w:numPr>
        <w:rPr>
          <w:lang w:eastAsia="x-none"/>
        </w:rPr>
      </w:pPr>
      <w:r>
        <w:rPr>
          <w:lang w:eastAsia="x-none"/>
        </w:rPr>
        <w:t>Access Request Management workflow</w:t>
      </w:r>
    </w:p>
    <w:p w14:paraId="798FD88D" w14:textId="77777777" w:rsidR="00536804" w:rsidRDefault="00536804" w:rsidP="00F61B1D">
      <w:pPr>
        <w:pStyle w:val="ListParagraph"/>
        <w:numPr>
          <w:ilvl w:val="0"/>
          <w:numId w:val="44"/>
        </w:numPr>
        <w:rPr>
          <w:lang w:eastAsia="x-none"/>
        </w:rPr>
      </w:pPr>
      <w:r>
        <w:rPr>
          <w:lang w:eastAsia="x-none"/>
        </w:rPr>
        <w:t>User Modify workflow (for attribute enforcement)</w:t>
      </w:r>
    </w:p>
    <w:p w14:paraId="1E739BD3" w14:textId="77777777" w:rsidR="00536804" w:rsidRDefault="00536804" w:rsidP="00536804">
      <w:pPr>
        <w:rPr>
          <w:lang w:eastAsia="x-none"/>
        </w:rPr>
      </w:pPr>
    </w:p>
    <w:p w14:paraId="542DB835" w14:textId="0000E1BE" w:rsidR="00536804" w:rsidRDefault="00536804" w:rsidP="00536804">
      <w:pPr>
        <w:rPr>
          <w:lang w:eastAsia="x-none"/>
        </w:rPr>
      </w:pPr>
      <w:r>
        <w:rPr>
          <w:lang w:eastAsia="x-none"/>
        </w:rPr>
        <w:t>The following sections provide a detailed walk through of the steps to configure and demonstrate the use cases.</w:t>
      </w:r>
    </w:p>
    <w:p w14:paraId="410F2CEA" w14:textId="1965EE3A" w:rsidR="00EE33CD" w:rsidRDefault="00EE33CD" w:rsidP="00EE33CD">
      <w:pPr>
        <w:pStyle w:val="Heading3"/>
      </w:pPr>
      <w:bookmarkStart w:id="31" w:name="_Toc506465456"/>
      <w:r>
        <w:t>Checking Account Adoption Rules</w:t>
      </w:r>
      <w:bookmarkEnd w:id="31"/>
    </w:p>
    <w:p w14:paraId="630BB52F" w14:textId="2D6CBB65" w:rsidR="00BA0995" w:rsidRDefault="00BA0995" w:rsidP="00EE33CD">
      <w:pPr>
        <w:rPr>
          <w:lang w:eastAsia="x-none"/>
        </w:rPr>
      </w:pPr>
      <w:r>
        <w:rPr>
          <w:lang w:eastAsia="x-none"/>
        </w:rPr>
        <w:t xml:space="preserve">Prior to installing the adapter and running the initial reconciliation, we need to check the rules around account adoption. These are the rules that will try to adopt </w:t>
      </w:r>
      <w:r w:rsidR="00C4797B">
        <w:rPr>
          <w:lang w:eastAsia="x-none"/>
        </w:rPr>
        <w:t>accounts from a recon to existing users in IGI.</w:t>
      </w:r>
    </w:p>
    <w:p w14:paraId="5DD9B0A3" w14:textId="035A3675" w:rsidR="00C4797B" w:rsidRDefault="00C4797B" w:rsidP="00EE33CD">
      <w:pPr>
        <w:rPr>
          <w:lang w:eastAsia="x-none"/>
        </w:rPr>
      </w:pPr>
    </w:p>
    <w:p w14:paraId="7E3AD443" w14:textId="3D222C56" w:rsidR="00EE33CD" w:rsidRDefault="00EE33CD" w:rsidP="00EE33CD">
      <w:pPr>
        <w:rPr>
          <w:lang w:eastAsia="x-none"/>
        </w:rPr>
      </w:pPr>
      <w:r>
        <w:rPr>
          <w:lang w:eastAsia="x-none"/>
        </w:rPr>
        <w:t xml:space="preserve">The training system comes with a set of </w:t>
      </w:r>
      <w:proofErr w:type="spellStart"/>
      <w:r>
        <w:rPr>
          <w:lang w:eastAsia="x-none"/>
        </w:rPr>
        <w:t>ootb</w:t>
      </w:r>
      <w:proofErr w:type="spellEnd"/>
      <w:r>
        <w:rPr>
          <w:lang w:eastAsia="x-none"/>
        </w:rPr>
        <w:t xml:space="preserve"> account adoption rules, that will attempt to match (adopt) a new incoming account from a recon with an existing user. </w:t>
      </w:r>
      <w:r w:rsidR="00B02F31">
        <w:rPr>
          <w:lang w:eastAsia="x-none"/>
        </w:rPr>
        <w:t>These rules run, in sequence, when a new account is returned to IGI from a recon. They will attempt to find a matching user and connect this account to that user.</w:t>
      </w:r>
    </w:p>
    <w:p w14:paraId="537185E3" w14:textId="452A35AC" w:rsidR="00B02F31" w:rsidRDefault="00B02F31" w:rsidP="00EE33CD">
      <w:pPr>
        <w:rPr>
          <w:lang w:eastAsia="x-none"/>
        </w:rPr>
      </w:pPr>
    </w:p>
    <w:p w14:paraId="7F59EA03" w14:textId="7AD86943" w:rsidR="00B02F31" w:rsidRDefault="00B02F31" w:rsidP="00EE33CD">
      <w:pPr>
        <w:rPr>
          <w:lang w:eastAsia="x-none"/>
        </w:rPr>
      </w:pPr>
      <w:r>
        <w:rPr>
          <w:lang w:eastAsia="x-none"/>
        </w:rPr>
        <w:t>To check the rules:</w:t>
      </w:r>
    </w:p>
    <w:p w14:paraId="5B4B2460" w14:textId="34010582" w:rsidR="00B02F31" w:rsidRDefault="00B02F31" w:rsidP="00F61B1D">
      <w:pPr>
        <w:pStyle w:val="ListParagraph"/>
        <w:numPr>
          <w:ilvl w:val="0"/>
          <w:numId w:val="52"/>
        </w:numPr>
        <w:rPr>
          <w:lang w:eastAsia="x-none"/>
        </w:rPr>
      </w:pPr>
      <w:r>
        <w:rPr>
          <w:lang w:eastAsia="x-none"/>
        </w:rPr>
        <w:t>Log into the Admin Console (admin/admin)</w:t>
      </w:r>
    </w:p>
    <w:p w14:paraId="263D1E0D" w14:textId="3B7D93F8" w:rsidR="00B02F31" w:rsidRDefault="00B02F31" w:rsidP="00F61B1D">
      <w:pPr>
        <w:pStyle w:val="ListParagraph"/>
        <w:numPr>
          <w:ilvl w:val="0"/>
          <w:numId w:val="52"/>
        </w:numPr>
        <w:rPr>
          <w:lang w:eastAsia="x-none"/>
        </w:rPr>
      </w:pPr>
      <w:r>
        <w:rPr>
          <w:lang w:eastAsia="x-none"/>
        </w:rPr>
        <w:t>Go to Access Governance Core &gt; Configure &gt; Rules</w:t>
      </w:r>
    </w:p>
    <w:p w14:paraId="5BA25521" w14:textId="55DBD7FC" w:rsidR="00B02F31" w:rsidRDefault="00B02F31" w:rsidP="00EE33CD">
      <w:pPr>
        <w:rPr>
          <w:lang w:eastAsia="x-none"/>
        </w:rPr>
      </w:pPr>
    </w:p>
    <w:p w14:paraId="6DF9B310" w14:textId="7FEE5B5C" w:rsidR="00C4797B" w:rsidRDefault="00C4797B" w:rsidP="00EE33CD">
      <w:pPr>
        <w:rPr>
          <w:lang w:eastAsia="x-none"/>
        </w:rPr>
      </w:pPr>
      <w:r>
        <w:rPr>
          <w:noProof/>
          <w:lang w:eastAsia="x-none"/>
        </w:rPr>
        <w:lastRenderedPageBreak/>
        <w:drawing>
          <wp:inline distT="0" distB="0" distL="0" distR="0" wp14:anchorId="7633DE3E" wp14:editId="1599A018">
            <wp:extent cx="6188710" cy="4029710"/>
            <wp:effectExtent l="63500" t="63500" r="59690" b="596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8-02-07 at 17.02.32.png"/>
                    <pic:cNvPicPr/>
                  </pic:nvPicPr>
                  <pic:blipFill>
                    <a:blip r:embed="rId35"/>
                    <a:stretch>
                      <a:fillRect/>
                    </a:stretch>
                  </pic:blipFill>
                  <pic:spPr>
                    <a:xfrm>
                      <a:off x="0" y="0"/>
                      <a:ext cx="6188710" cy="4029710"/>
                    </a:xfrm>
                    <a:prstGeom prst="rect">
                      <a:avLst/>
                    </a:prstGeom>
                    <a:effectLst>
                      <a:glow rad="63500">
                        <a:schemeClr val="accent3">
                          <a:satMod val="175000"/>
                          <a:alpha val="40000"/>
                        </a:schemeClr>
                      </a:glow>
                    </a:effectLst>
                  </pic:spPr>
                </pic:pic>
              </a:graphicData>
            </a:graphic>
          </wp:inline>
        </w:drawing>
      </w:r>
    </w:p>
    <w:p w14:paraId="775D0B70" w14:textId="77777777" w:rsidR="00C4797B" w:rsidRDefault="00C4797B" w:rsidP="00EE33CD">
      <w:pPr>
        <w:rPr>
          <w:lang w:eastAsia="x-none"/>
        </w:rPr>
      </w:pPr>
    </w:p>
    <w:p w14:paraId="4A939758" w14:textId="5130E1C1" w:rsidR="00B02F31" w:rsidRDefault="00B02F31" w:rsidP="00EE33CD">
      <w:pPr>
        <w:rPr>
          <w:lang w:eastAsia="x-none"/>
        </w:rPr>
      </w:pPr>
      <w:r>
        <w:rPr>
          <w:lang w:eastAsia="x-none"/>
        </w:rPr>
        <w:t>The rules are associated with the Target queue, ACCOUNT_CREATE event.</w:t>
      </w:r>
    </w:p>
    <w:p w14:paraId="5B519575" w14:textId="63DF9C5E" w:rsidR="00B02F31" w:rsidRDefault="00B02F31" w:rsidP="00EE33CD">
      <w:pPr>
        <w:rPr>
          <w:lang w:eastAsia="x-none"/>
        </w:rPr>
      </w:pPr>
    </w:p>
    <w:p w14:paraId="147EAD73" w14:textId="419F6899" w:rsidR="00B02F31" w:rsidRDefault="00B02F31" w:rsidP="00F61B1D">
      <w:pPr>
        <w:pStyle w:val="ListParagraph"/>
        <w:numPr>
          <w:ilvl w:val="0"/>
          <w:numId w:val="53"/>
        </w:numPr>
        <w:rPr>
          <w:lang w:eastAsia="x-none"/>
        </w:rPr>
      </w:pPr>
      <w:r>
        <w:rPr>
          <w:lang w:eastAsia="x-none"/>
        </w:rPr>
        <w:t xml:space="preserve">On the rules page select </w:t>
      </w:r>
      <w:r w:rsidR="00C4797B">
        <w:rPr>
          <w:lang w:eastAsia="x-none"/>
        </w:rPr>
        <w:t>Live Events, Queue = Target, Flow = ACCOUNT_CREATE.</w:t>
      </w:r>
    </w:p>
    <w:p w14:paraId="1B7C920C" w14:textId="7620FF27" w:rsidR="00C4797B" w:rsidRDefault="00C4797B" w:rsidP="00F61B1D">
      <w:pPr>
        <w:pStyle w:val="ListParagraph"/>
        <w:numPr>
          <w:ilvl w:val="0"/>
          <w:numId w:val="53"/>
        </w:numPr>
        <w:rPr>
          <w:lang w:eastAsia="x-none"/>
        </w:rPr>
      </w:pPr>
      <w:r>
        <w:rPr>
          <w:lang w:eastAsia="x-none"/>
        </w:rPr>
        <w:t>In the bottom left section, expand the ACCOUNT_CREATE flow to see the rule sequence</w:t>
      </w:r>
    </w:p>
    <w:p w14:paraId="6AE97C58" w14:textId="6662A117" w:rsidR="00C4797B" w:rsidRDefault="00C4797B" w:rsidP="00F61B1D">
      <w:pPr>
        <w:pStyle w:val="ListParagraph"/>
        <w:numPr>
          <w:ilvl w:val="0"/>
          <w:numId w:val="53"/>
        </w:numPr>
        <w:rPr>
          <w:lang w:eastAsia="x-none"/>
        </w:rPr>
      </w:pPr>
      <w:r>
        <w:rPr>
          <w:lang w:eastAsia="x-none"/>
        </w:rPr>
        <w:t>In the right pane, sales the (+) beside Rules Package to see the available rules for this flow.</w:t>
      </w:r>
    </w:p>
    <w:p w14:paraId="70CAE85D" w14:textId="33411F0A" w:rsidR="00C4797B" w:rsidRDefault="00C4797B" w:rsidP="00EE33CD">
      <w:pPr>
        <w:rPr>
          <w:lang w:eastAsia="x-none"/>
        </w:rPr>
      </w:pPr>
    </w:p>
    <w:p w14:paraId="645081CC" w14:textId="5E007BCD" w:rsidR="00C4797B" w:rsidRDefault="00C4797B" w:rsidP="00EE33CD">
      <w:pPr>
        <w:rPr>
          <w:lang w:eastAsia="x-none"/>
        </w:rPr>
      </w:pPr>
      <w:r>
        <w:rPr>
          <w:noProof/>
          <w:lang w:eastAsia="x-none"/>
        </w:rPr>
        <w:drawing>
          <wp:inline distT="0" distB="0" distL="0" distR="0" wp14:anchorId="539A49DA" wp14:editId="7D0AF766">
            <wp:extent cx="6188710" cy="2962910"/>
            <wp:effectExtent l="63500" t="63500" r="59690" b="596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18-02-07 at 17.05.05.png"/>
                    <pic:cNvPicPr/>
                  </pic:nvPicPr>
                  <pic:blipFill>
                    <a:blip r:embed="rId36"/>
                    <a:stretch>
                      <a:fillRect/>
                    </a:stretch>
                  </pic:blipFill>
                  <pic:spPr>
                    <a:xfrm>
                      <a:off x="0" y="0"/>
                      <a:ext cx="6188710" cy="2962910"/>
                    </a:xfrm>
                    <a:prstGeom prst="rect">
                      <a:avLst/>
                    </a:prstGeom>
                    <a:effectLst>
                      <a:glow rad="63500">
                        <a:schemeClr val="accent3">
                          <a:satMod val="175000"/>
                          <a:alpha val="40000"/>
                        </a:schemeClr>
                      </a:glow>
                    </a:effectLst>
                  </pic:spPr>
                </pic:pic>
              </a:graphicData>
            </a:graphic>
          </wp:inline>
        </w:drawing>
      </w:r>
    </w:p>
    <w:p w14:paraId="5053748B" w14:textId="2CAAD915" w:rsidR="00B02F31" w:rsidRDefault="00B02F31" w:rsidP="00EE33CD">
      <w:pPr>
        <w:rPr>
          <w:lang w:eastAsia="x-none"/>
        </w:rPr>
      </w:pPr>
    </w:p>
    <w:p w14:paraId="3156B347" w14:textId="2DA38937" w:rsidR="00B02F31" w:rsidRDefault="00C4797B" w:rsidP="00EE33CD">
      <w:pPr>
        <w:rPr>
          <w:lang w:eastAsia="x-none"/>
        </w:rPr>
      </w:pPr>
      <w:r>
        <w:rPr>
          <w:lang w:eastAsia="x-none"/>
        </w:rPr>
        <w:t xml:space="preserve">You can see, based on the rule name, that there is a sequence of </w:t>
      </w:r>
      <w:r w:rsidR="002E030D">
        <w:rPr>
          <w:lang w:eastAsia="x-none"/>
        </w:rPr>
        <w:t>rules that will try to match the new account with an existing person by 1) Userid, 2) Email, and then 3) Name-Surname.</w:t>
      </w:r>
    </w:p>
    <w:p w14:paraId="75D3D686" w14:textId="5AD9C0D3" w:rsidR="002E030D" w:rsidRDefault="002E030D" w:rsidP="00EE33CD">
      <w:pPr>
        <w:rPr>
          <w:lang w:eastAsia="x-none"/>
        </w:rPr>
      </w:pPr>
    </w:p>
    <w:p w14:paraId="6EC73917" w14:textId="30182F1A" w:rsidR="002E030D" w:rsidRDefault="002E030D" w:rsidP="00EE33CD">
      <w:pPr>
        <w:rPr>
          <w:lang w:eastAsia="x-none"/>
        </w:rPr>
      </w:pPr>
      <w:r>
        <w:rPr>
          <w:lang w:eastAsia="x-none"/>
        </w:rPr>
        <w:t>Given that the account data in the training system was built from the IGI user data, you can assume that 99% of AD accounts will match by userid. If you want to check the rule code, you select the rule in the right pane and then click Actions &gt; Modify. We are not focusing on rules in this lab, so you don’t need to do that.</w:t>
      </w:r>
    </w:p>
    <w:p w14:paraId="2AD3D13D" w14:textId="1B0ECE01" w:rsidR="002E030D" w:rsidRDefault="002E030D" w:rsidP="00EE33CD">
      <w:pPr>
        <w:rPr>
          <w:lang w:eastAsia="x-none"/>
        </w:rPr>
      </w:pPr>
    </w:p>
    <w:p w14:paraId="710747FA" w14:textId="5829B652" w:rsidR="003D3ED0" w:rsidRDefault="002E030D" w:rsidP="003D3ED0">
      <w:pPr>
        <w:rPr>
          <w:lang w:eastAsia="x-none"/>
        </w:rPr>
      </w:pPr>
      <w:r>
        <w:rPr>
          <w:lang w:eastAsia="x-none"/>
        </w:rPr>
        <w:t>Now that we know the rules are setup for matching we can configure the adapter and run the initial reconciliation.</w:t>
      </w:r>
    </w:p>
    <w:p w14:paraId="53444898" w14:textId="315E1A3B" w:rsidR="008E5126" w:rsidRDefault="008E5126" w:rsidP="008E5126">
      <w:pPr>
        <w:pStyle w:val="Heading3"/>
      </w:pPr>
      <w:bookmarkStart w:id="32" w:name="_Toc506465457"/>
      <w:r>
        <w:t>Install and Configure the Adapter</w:t>
      </w:r>
      <w:bookmarkEnd w:id="32"/>
    </w:p>
    <w:p w14:paraId="022116FD" w14:textId="07B59A10" w:rsidR="008E5126" w:rsidRDefault="008E5126" w:rsidP="003D3ED0">
      <w:pPr>
        <w:rPr>
          <w:lang w:eastAsia="x-none"/>
        </w:rPr>
      </w:pPr>
      <w:r>
        <w:rPr>
          <w:lang w:eastAsia="x-none"/>
        </w:rPr>
        <w:t xml:space="preserve">The Windows Active Directory adapter (AD adapter) is one of the older ADK-based adapters from the IBM Security Identity Manager heritage. It does not use Tivoli Directory Integrator – it has an installable agent that is deployed to the AD domain controller (not recommended) or onto another server in the same Windows domain. </w:t>
      </w:r>
    </w:p>
    <w:p w14:paraId="5CE3FB7A" w14:textId="313362D8" w:rsidR="008E5126" w:rsidRDefault="008E5126" w:rsidP="003D3ED0">
      <w:pPr>
        <w:rPr>
          <w:lang w:eastAsia="x-none"/>
        </w:rPr>
      </w:pPr>
    </w:p>
    <w:p w14:paraId="1B63C50C" w14:textId="27F70708" w:rsidR="008E5126" w:rsidRDefault="008E5126" w:rsidP="003D3ED0">
      <w:pPr>
        <w:rPr>
          <w:lang w:eastAsia="x-none"/>
        </w:rPr>
      </w:pPr>
      <w:r>
        <w:rPr>
          <w:lang w:eastAsia="x-none"/>
        </w:rPr>
        <w:t>Thus, the installation and configuration of the adapter involves:</w:t>
      </w:r>
    </w:p>
    <w:p w14:paraId="51107391" w14:textId="444BFEF0" w:rsidR="008E5126" w:rsidRDefault="008E5126" w:rsidP="00F61B1D">
      <w:pPr>
        <w:pStyle w:val="ListParagraph"/>
        <w:numPr>
          <w:ilvl w:val="0"/>
          <w:numId w:val="54"/>
        </w:numPr>
        <w:rPr>
          <w:lang w:eastAsia="x-none"/>
        </w:rPr>
      </w:pPr>
      <w:r>
        <w:rPr>
          <w:lang w:eastAsia="x-none"/>
        </w:rPr>
        <w:t>Installing the adapter agent onto the Windows system</w:t>
      </w:r>
    </w:p>
    <w:p w14:paraId="27C982FB" w14:textId="0F98EEEF" w:rsidR="008E5126" w:rsidRDefault="008E5126" w:rsidP="00F61B1D">
      <w:pPr>
        <w:pStyle w:val="ListParagraph"/>
        <w:numPr>
          <w:ilvl w:val="0"/>
          <w:numId w:val="54"/>
        </w:numPr>
        <w:rPr>
          <w:lang w:eastAsia="x-none"/>
        </w:rPr>
      </w:pPr>
      <w:r>
        <w:rPr>
          <w:lang w:eastAsia="x-none"/>
        </w:rPr>
        <w:t>Installing the adapter profile into the Enterprise Connectors module</w:t>
      </w:r>
    </w:p>
    <w:p w14:paraId="791306F6" w14:textId="406C1125" w:rsidR="008E5126" w:rsidRDefault="008E5126" w:rsidP="00F61B1D">
      <w:pPr>
        <w:pStyle w:val="ListParagraph"/>
        <w:numPr>
          <w:ilvl w:val="0"/>
          <w:numId w:val="54"/>
        </w:numPr>
        <w:rPr>
          <w:lang w:eastAsia="x-none"/>
        </w:rPr>
      </w:pPr>
      <w:r>
        <w:rPr>
          <w:lang w:eastAsia="x-none"/>
        </w:rPr>
        <w:t>Creating a new connector for the adapter</w:t>
      </w:r>
    </w:p>
    <w:p w14:paraId="390EAF4A" w14:textId="2CB74137" w:rsidR="008E5126" w:rsidRDefault="008E5126" w:rsidP="00F61B1D">
      <w:pPr>
        <w:pStyle w:val="ListParagraph"/>
        <w:numPr>
          <w:ilvl w:val="0"/>
          <w:numId w:val="54"/>
        </w:numPr>
        <w:rPr>
          <w:lang w:eastAsia="x-none"/>
        </w:rPr>
      </w:pPr>
      <w:r>
        <w:rPr>
          <w:lang w:eastAsia="x-none"/>
        </w:rPr>
        <w:t>Configuring and running an initial reconciliation</w:t>
      </w:r>
    </w:p>
    <w:p w14:paraId="5B6894AF" w14:textId="77777777" w:rsidR="008E5126" w:rsidRDefault="008E5126" w:rsidP="003D3ED0">
      <w:pPr>
        <w:rPr>
          <w:lang w:eastAsia="x-none"/>
        </w:rPr>
      </w:pPr>
    </w:p>
    <w:p w14:paraId="62E0B990" w14:textId="41AF77ED" w:rsidR="008E5126" w:rsidRDefault="008E5126" w:rsidP="003D3ED0">
      <w:pPr>
        <w:rPr>
          <w:lang w:eastAsia="x-none"/>
        </w:rPr>
      </w:pPr>
      <w:r>
        <w:rPr>
          <w:lang w:eastAsia="x-none"/>
        </w:rPr>
        <w:t>We will walk through these steps in the next sections.</w:t>
      </w:r>
    </w:p>
    <w:p w14:paraId="0398962B" w14:textId="42A379A1" w:rsidR="008E5126" w:rsidRDefault="008E5126" w:rsidP="008E5126">
      <w:pPr>
        <w:pStyle w:val="Heading4"/>
      </w:pPr>
      <w:r>
        <w:t>Installing the AD Adapter Agent</w:t>
      </w:r>
    </w:p>
    <w:p w14:paraId="34545A7C" w14:textId="77777777" w:rsidR="0048565E" w:rsidRDefault="0048565E" w:rsidP="003D3ED0">
      <w:pPr>
        <w:rPr>
          <w:lang w:eastAsia="x-none"/>
        </w:rPr>
      </w:pPr>
      <w:r>
        <w:rPr>
          <w:lang w:eastAsia="x-none"/>
        </w:rPr>
        <w:t>The adapter download includes three files, the agent installer (SetupAD64.exe), the release notes and the profile install (ADprofile.jar).</w:t>
      </w:r>
    </w:p>
    <w:p w14:paraId="2255793E" w14:textId="77777777" w:rsidR="0048565E" w:rsidRDefault="0048565E" w:rsidP="003D3ED0">
      <w:pPr>
        <w:rPr>
          <w:lang w:eastAsia="x-none"/>
        </w:rPr>
      </w:pPr>
    </w:p>
    <w:p w14:paraId="0F70B32C" w14:textId="3153A083" w:rsidR="0048565E" w:rsidRDefault="0048565E" w:rsidP="003D3ED0">
      <w:pPr>
        <w:rPr>
          <w:lang w:eastAsia="x-none"/>
        </w:rPr>
      </w:pPr>
      <w:r>
        <w:rPr>
          <w:noProof/>
          <w:lang w:eastAsia="x-none"/>
        </w:rPr>
        <w:drawing>
          <wp:inline distT="0" distB="0" distL="0" distR="0" wp14:anchorId="70419788" wp14:editId="65B53CB1">
            <wp:extent cx="6188710" cy="1873250"/>
            <wp:effectExtent l="63500" t="63500" r="59690" b="698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8-02-07 at 17.18.26.png"/>
                    <pic:cNvPicPr/>
                  </pic:nvPicPr>
                  <pic:blipFill>
                    <a:blip r:embed="rId37"/>
                    <a:stretch>
                      <a:fillRect/>
                    </a:stretch>
                  </pic:blipFill>
                  <pic:spPr>
                    <a:xfrm>
                      <a:off x="0" y="0"/>
                      <a:ext cx="6188710" cy="1873250"/>
                    </a:xfrm>
                    <a:prstGeom prst="rect">
                      <a:avLst/>
                    </a:prstGeom>
                    <a:effectLst>
                      <a:glow rad="63500">
                        <a:schemeClr val="accent3">
                          <a:satMod val="175000"/>
                          <a:alpha val="40000"/>
                        </a:schemeClr>
                      </a:glow>
                    </a:effectLst>
                  </pic:spPr>
                </pic:pic>
              </a:graphicData>
            </a:graphic>
          </wp:inline>
        </w:drawing>
      </w:r>
    </w:p>
    <w:p w14:paraId="2DF4D567" w14:textId="74E6453D" w:rsidR="0048565E" w:rsidRDefault="0048565E" w:rsidP="003D3ED0">
      <w:pPr>
        <w:rPr>
          <w:lang w:eastAsia="x-none"/>
        </w:rPr>
      </w:pPr>
    </w:p>
    <w:p w14:paraId="40FB276D" w14:textId="6DCF727F" w:rsidR="0048565E" w:rsidRDefault="0048565E" w:rsidP="003D3ED0">
      <w:pPr>
        <w:rPr>
          <w:lang w:eastAsia="x-none"/>
        </w:rPr>
      </w:pPr>
      <w:r>
        <w:rPr>
          <w:lang w:eastAsia="x-none"/>
        </w:rPr>
        <w:t xml:space="preserve">You would normally download the adapter package, extract the SetupAD64.exe, run it on the Windows server and follow the install prompts. This is very straightforward. </w:t>
      </w:r>
      <w:r w:rsidRPr="00C05B2B">
        <w:rPr>
          <w:u w:val="single"/>
          <w:lang w:eastAsia="x-none"/>
        </w:rPr>
        <w:t>This has already been done on the training Windows Server 2016 image.</w:t>
      </w:r>
    </w:p>
    <w:p w14:paraId="4A6872F0" w14:textId="240E4452" w:rsidR="0048565E" w:rsidRDefault="0048565E" w:rsidP="003D3ED0">
      <w:pPr>
        <w:rPr>
          <w:lang w:eastAsia="x-none"/>
        </w:rPr>
      </w:pPr>
    </w:p>
    <w:p w14:paraId="525FBD2D" w14:textId="27FA61CA" w:rsidR="0048565E" w:rsidRDefault="0048565E" w:rsidP="003D3ED0">
      <w:pPr>
        <w:rPr>
          <w:lang w:eastAsia="x-none"/>
        </w:rPr>
      </w:pPr>
      <w:r>
        <w:rPr>
          <w:lang w:eastAsia="x-none"/>
        </w:rPr>
        <w:t>To check that the adapter is installed and running, perform the following steps (you would normally do this post-install anyway):</w:t>
      </w:r>
    </w:p>
    <w:p w14:paraId="4B864BE3" w14:textId="253CECA0" w:rsidR="0048565E" w:rsidRDefault="0048565E" w:rsidP="00F61B1D">
      <w:pPr>
        <w:pStyle w:val="ListParagraph"/>
        <w:numPr>
          <w:ilvl w:val="0"/>
          <w:numId w:val="55"/>
        </w:numPr>
        <w:rPr>
          <w:lang w:eastAsia="x-none"/>
        </w:rPr>
      </w:pPr>
      <w:r>
        <w:rPr>
          <w:lang w:eastAsia="x-none"/>
        </w:rPr>
        <w:t>Start Services and look for the ISIM Active Directory Adapter. It should be there and running.</w:t>
      </w:r>
    </w:p>
    <w:p w14:paraId="2C0B8298" w14:textId="509DC52E" w:rsidR="0048565E" w:rsidRDefault="0048565E" w:rsidP="003D3ED0">
      <w:pPr>
        <w:rPr>
          <w:lang w:eastAsia="x-none"/>
        </w:rPr>
      </w:pPr>
    </w:p>
    <w:p w14:paraId="4FA245E2" w14:textId="0AEC7537" w:rsidR="0048565E" w:rsidRDefault="0048565E" w:rsidP="003D3ED0">
      <w:pPr>
        <w:rPr>
          <w:lang w:eastAsia="x-none"/>
        </w:rPr>
      </w:pPr>
      <w:r>
        <w:rPr>
          <w:noProof/>
          <w:lang w:eastAsia="x-none"/>
        </w:rPr>
        <w:lastRenderedPageBreak/>
        <w:drawing>
          <wp:inline distT="0" distB="0" distL="0" distR="0" wp14:anchorId="2C596F9C" wp14:editId="2979C927">
            <wp:extent cx="6188710" cy="2291080"/>
            <wp:effectExtent l="63500" t="63500" r="59690" b="584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 Shot 2018-02-07 at 17.21.45.png"/>
                    <pic:cNvPicPr/>
                  </pic:nvPicPr>
                  <pic:blipFill>
                    <a:blip r:embed="rId38"/>
                    <a:stretch>
                      <a:fillRect/>
                    </a:stretch>
                  </pic:blipFill>
                  <pic:spPr>
                    <a:xfrm>
                      <a:off x="0" y="0"/>
                      <a:ext cx="6188710" cy="2291080"/>
                    </a:xfrm>
                    <a:prstGeom prst="rect">
                      <a:avLst/>
                    </a:prstGeom>
                    <a:effectLst>
                      <a:glow rad="63500">
                        <a:schemeClr val="accent3">
                          <a:satMod val="175000"/>
                          <a:alpha val="40000"/>
                        </a:schemeClr>
                      </a:glow>
                    </a:effectLst>
                  </pic:spPr>
                </pic:pic>
              </a:graphicData>
            </a:graphic>
          </wp:inline>
        </w:drawing>
      </w:r>
    </w:p>
    <w:p w14:paraId="3AB7BFB0" w14:textId="77777777" w:rsidR="0048565E" w:rsidRDefault="0048565E" w:rsidP="003D3ED0">
      <w:pPr>
        <w:rPr>
          <w:lang w:eastAsia="x-none"/>
        </w:rPr>
      </w:pPr>
    </w:p>
    <w:p w14:paraId="57F9DE76" w14:textId="742170F7" w:rsidR="0048565E" w:rsidRDefault="0048565E" w:rsidP="00F61B1D">
      <w:pPr>
        <w:pStyle w:val="ListParagraph"/>
        <w:numPr>
          <w:ilvl w:val="0"/>
          <w:numId w:val="55"/>
        </w:numPr>
        <w:rPr>
          <w:lang w:eastAsia="x-none"/>
        </w:rPr>
      </w:pPr>
      <w:r>
        <w:rPr>
          <w:lang w:eastAsia="x-none"/>
        </w:rPr>
        <w:t xml:space="preserve">Next, start a </w:t>
      </w:r>
      <w:proofErr w:type="spellStart"/>
      <w:r>
        <w:rPr>
          <w:lang w:eastAsia="x-none"/>
        </w:rPr>
        <w:t>Cmd</w:t>
      </w:r>
      <w:proofErr w:type="spellEnd"/>
      <w:r>
        <w:rPr>
          <w:lang w:eastAsia="x-none"/>
        </w:rPr>
        <w:t xml:space="preserve"> window, cd to </w:t>
      </w:r>
      <w:proofErr w:type="gramStart"/>
      <w:r>
        <w:rPr>
          <w:lang w:eastAsia="x-none"/>
        </w:rPr>
        <w:t>c:\”Program</w:t>
      </w:r>
      <w:proofErr w:type="gramEnd"/>
      <w:r>
        <w:rPr>
          <w:lang w:eastAsia="x-none"/>
        </w:rPr>
        <w:t xml:space="preserve"> Files\IBM\ISIM\Agents\</w:t>
      </w:r>
      <w:proofErr w:type="spellStart"/>
      <w:r>
        <w:rPr>
          <w:lang w:eastAsia="x-none"/>
        </w:rPr>
        <w:t>ADAgent</w:t>
      </w:r>
      <w:proofErr w:type="spellEnd"/>
      <w:r>
        <w:rPr>
          <w:lang w:eastAsia="x-none"/>
        </w:rPr>
        <w:t>”. There should be files and folders there.</w:t>
      </w:r>
    </w:p>
    <w:p w14:paraId="49022C1C" w14:textId="7362F98C" w:rsidR="0048565E" w:rsidRDefault="0048565E" w:rsidP="003D3ED0">
      <w:pPr>
        <w:rPr>
          <w:lang w:eastAsia="x-none"/>
        </w:rPr>
      </w:pPr>
    </w:p>
    <w:p w14:paraId="4B4909FA" w14:textId="77777777" w:rsidR="0048565E" w:rsidRDefault="0048565E" w:rsidP="0048565E">
      <w:pPr>
        <w:pStyle w:val="Code"/>
      </w:pPr>
      <w:r>
        <w:t>Microsoft Windows [Version 10.0.14393]</w:t>
      </w:r>
    </w:p>
    <w:p w14:paraId="4C1086D3" w14:textId="77777777" w:rsidR="0048565E" w:rsidRDefault="0048565E" w:rsidP="0048565E">
      <w:pPr>
        <w:pStyle w:val="Code"/>
      </w:pPr>
      <w:r>
        <w:t>(c) 2016 Microsoft Corporation. All rights reserved.</w:t>
      </w:r>
    </w:p>
    <w:p w14:paraId="31111FAD" w14:textId="77777777" w:rsidR="0048565E" w:rsidRDefault="0048565E" w:rsidP="0048565E">
      <w:pPr>
        <w:pStyle w:val="Code"/>
      </w:pPr>
    </w:p>
    <w:p w14:paraId="78F8ED36" w14:textId="77777777" w:rsidR="0048565E" w:rsidRDefault="0048565E" w:rsidP="0048565E">
      <w:pPr>
        <w:pStyle w:val="Code"/>
      </w:pPr>
      <w:r>
        <w:t>C:\Users\NetworkAdmin&gt;cd "c:\Program Files\IBM\ISIM\Agents\</w:t>
      </w:r>
      <w:proofErr w:type="spellStart"/>
      <w:r>
        <w:t>ADAgent</w:t>
      </w:r>
      <w:proofErr w:type="spellEnd"/>
      <w:r>
        <w:t>"</w:t>
      </w:r>
    </w:p>
    <w:p w14:paraId="00B127C2" w14:textId="77777777" w:rsidR="0048565E" w:rsidRDefault="0048565E" w:rsidP="0048565E">
      <w:pPr>
        <w:pStyle w:val="Code"/>
      </w:pPr>
    </w:p>
    <w:p w14:paraId="274EE9C3" w14:textId="77777777" w:rsidR="0048565E" w:rsidRDefault="0048565E" w:rsidP="0048565E">
      <w:pPr>
        <w:pStyle w:val="Code"/>
      </w:pPr>
      <w:r>
        <w:t>c:\Program Files\IBM\ISIM\Agents\</w:t>
      </w:r>
      <w:proofErr w:type="spellStart"/>
      <w:r>
        <w:t>ADAgent</w:t>
      </w:r>
      <w:proofErr w:type="spellEnd"/>
      <w:r>
        <w:t>&gt;</w:t>
      </w:r>
      <w:proofErr w:type="spellStart"/>
      <w:r>
        <w:t>dir</w:t>
      </w:r>
      <w:proofErr w:type="spellEnd"/>
    </w:p>
    <w:p w14:paraId="196A9EBB" w14:textId="77777777" w:rsidR="0048565E" w:rsidRDefault="0048565E" w:rsidP="0048565E">
      <w:pPr>
        <w:pStyle w:val="Code"/>
      </w:pPr>
      <w:r>
        <w:t xml:space="preserve"> Volume in drive C has no label.</w:t>
      </w:r>
    </w:p>
    <w:p w14:paraId="2A583674" w14:textId="77777777" w:rsidR="0048565E" w:rsidRDefault="0048565E" w:rsidP="0048565E">
      <w:pPr>
        <w:pStyle w:val="Code"/>
      </w:pPr>
      <w:r>
        <w:t xml:space="preserve"> Volume Serial Number is BEAA-E066</w:t>
      </w:r>
    </w:p>
    <w:p w14:paraId="152DB90D" w14:textId="77777777" w:rsidR="0048565E" w:rsidRDefault="0048565E" w:rsidP="0048565E">
      <w:pPr>
        <w:pStyle w:val="Code"/>
      </w:pPr>
    </w:p>
    <w:p w14:paraId="1620ECB2" w14:textId="77777777" w:rsidR="0048565E" w:rsidRDefault="0048565E" w:rsidP="0048565E">
      <w:pPr>
        <w:pStyle w:val="Code"/>
      </w:pPr>
      <w:r>
        <w:t xml:space="preserve"> Directory of c:\Program Files\IBM\ISIM\Agents\</w:t>
      </w:r>
      <w:proofErr w:type="spellStart"/>
      <w:r>
        <w:t>ADAgent</w:t>
      </w:r>
      <w:proofErr w:type="spellEnd"/>
    </w:p>
    <w:p w14:paraId="08253701" w14:textId="77777777" w:rsidR="0048565E" w:rsidRDefault="0048565E" w:rsidP="0048565E">
      <w:pPr>
        <w:pStyle w:val="Code"/>
      </w:pPr>
    </w:p>
    <w:p w14:paraId="16BBE464" w14:textId="77777777" w:rsidR="0048565E" w:rsidRDefault="0048565E" w:rsidP="0048565E">
      <w:pPr>
        <w:pStyle w:val="Code"/>
      </w:pPr>
      <w:r>
        <w:t>02/03/2018  08:24 AM    &lt;DIR&gt;          .</w:t>
      </w:r>
    </w:p>
    <w:p w14:paraId="413582F1" w14:textId="77777777" w:rsidR="0048565E" w:rsidRDefault="0048565E" w:rsidP="0048565E">
      <w:pPr>
        <w:pStyle w:val="Code"/>
      </w:pPr>
      <w:r>
        <w:t>02/03/2018  08:24 AM    &lt;DIR&gt;          ..</w:t>
      </w:r>
    </w:p>
    <w:p w14:paraId="3CED38FF" w14:textId="77777777" w:rsidR="0048565E" w:rsidRDefault="0048565E" w:rsidP="0048565E">
      <w:pPr>
        <w:pStyle w:val="Code"/>
      </w:pPr>
      <w:r>
        <w:t>02/03/2018  08:24 AM    &lt;DIR&gt;          bin</w:t>
      </w:r>
    </w:p>
    <w:p w14:paraId="73B05DE8" w14:textId="77777777" w:rsidR="0048565E" w:rsidRDefault="0048565E" w:rsidP="0048565E">
      <w:pPr>
        <w:pStyle w:val="Code"/>
      </w:pPr>
      <w:r>
        <w:t>02/03/2018  08:24 AM    &lt;DIR&gt;          data</w:t>
      </w:r>
    </w:p>
    <w:p w14:paraId="500F943A" w14:textId="77777777" w:rsidR="0048565E" w:rsidRDefault="0048565E" w:rsidP="0048565E">
      <w:pPr>
        <w:pStyle w:val="Code"/>
      </w:pPr>
      <w:r>
        <w:t xml:space="preserve">02/03/2018  08:24 AM    &lt;DIR&gt;          </w:t>
      </w:r>
      <w:proofErr w:type="spellStart"/>
      <w:r>
        <w:t>jre</w:t>
      </w:r>
      <w:proofErr w:type="spellEnd"/>
    </w:p>
    <w:p w14:paraId="00B65429" w14:textId="77777777" w:rsidR="0048565E" w:rsidRDefault="0048565E" w:rsidP="0048565E">
      <w:pPr>
        <w:pStyle w:val="Code"/>
      </w:pPr>
      <w:r>
        <w:t>02/03/2018  08:35 AM    &lt;DIR&gt;          log</w:t>
      </w:r>
    </w:p>
    <w:p w14:paraId="6DC74943" w14:textId="77777777" w:rsidR="0048565E" w:rsidRDefault="0048565E" w:rsidP="0048565E">
      <w:pPr>
        <w:pStyle w:val="Code"/>
      </w:pPr>
      <w:r>
        <w:t xml:space="preserve">02/03/2018  08:29 AM    &lt;DIR&gt;          </w:t>
      </w:r>
      <w:proofErr w:type="spellStart"/>
      <w:r>
        <w:t>Uninstall_Windows</w:t>
      </w:r>
      <w:proofErr w:type="spellEnd"/>
      <w:r>
        <w:t xml:space="preserve"> Active Directory Adapter (64 Bit)</w:t>
      </w:r>
    </w:p>
    <w:p w14:paraId="11527B2A" w14:textId="77777777" w:rsidR="0048565E" w:rsidRDefault="0048565E" w:rsidP="0048565E">
      <w:pPr>
        <w:pStyle w:val="Code"/>
      </w:pPr>
      <w:r>
        <w:t xml:space="preserve">               0 File(s)              0 bytes</w:t>
      </w:r>
    </w:p>
    <w:p w14:paraId="370C65B9" w14:textId="244BC7F6" w:rsidR="0048565E" w:rsidRDefault="0048565E" w:rsidP="0048565E">
      <w:pPr>
        <w:pStyle w:val="Code"/>
      </w:pPr>
      <w:r>
        <w:t xml:space="preserve">               7 Dir(s)  26,418,683,904 bytes free</w:t>
      </w:r>
    </w:p>
    <w:p w14:paraId="3CCD6FB4" w14:textId="443B1FF6" w:rsidR="0048565E" w:rsidRDefault="0048565E" w:rsidP="003D3ED0">
      <w:pPr>
        <w:rPr>
          <w:lang w:eastAsia="x-none"/>
        </w:rPr>
      </w:pPr>
    </w:p>
    <w:p w14:paraId="2B46054C" w14:textId="1476ABDB" w:rsidR="0023572B" w:rsidRDefault="0023572B" w:rsidP="003D3ED0">
      <w:pPr>
        <w:rPr>
          <w:lang w:eastAsia="x-none"/>
        </w:rPr>
      </w:pPr>
      <w:r>
        <w:rPr>
          <w:lang w:eastAsia="x-none"/>
        </w:rPr>
        <w:t xml:space="preserve">The bin (binary) directory is where the agent executables and tools are stored. The data directory is not used with the IGI functions of the agent. The </w:t>
      </w:r>
      <w:proofErr w:type="spellStart"/>
      <w:r>
        <w:rPr>
          <w:lang w:eastAsia="x-none"/>
        </w:rPr>
        <w:t>jre</w:t>
      </w:r>
      <w:proofErr w:type="spellEnd"/>
      <w:r>
        <w:rPr>
          <w:lang w:eastAsia="x-none"/>
        </w:rPr>
        <w:t xml:space="preserve"> folder contains a local java runtime environment (also not used). The log folder contains all of the agent logs which is very useful for problem diagnostics. There is also an uninstaller folder to remove the agent.</w:t>
      </w:r>
    </w:p>
    <w:p w14:paraId="70BF594D" w14:textId="77777777" w:rsidR="0023572B" w:rsidRDefault="0023572B" w:rsidP="003D3ED0">
      <w:pPr>
        <w:rPr>
          <w:lang w:eastAsia="x-none"/>
        </w:rPr>
      </w:pPr>
    </w:p>
    <w:p w14:paraId="05753A40" w14:textId="17CF4DC1" w:rsidR="007F7CAB" w:rsidRDefault="00203900" w:rsidP="00F61B1D">
      <w:pPr>
        <w:pStyle w:val="ListParagraph"/>
        <w:numPr>
          <w:ilvl w:val="0"/>
          <w:numId w:val="55"/>
        </w:numPr>
        <w:rPr>
          <w:lang w:eastAsia="x-none"/>
        </w:rPr>
      </w:pPr>
      <w:r>
        <w:rPr>
          <w:lang w:eastAsia="x-none"/>
        </w:rPr>
        <w:t xml:space="preserve">Change directory to </w:t>
      </w:r>
      <w:r w:rsidRPr="00203900">
        <w:rPr>
          <w:rStyle w:val="CodeChar"/>
        </w:rPr>
        <w:t>bin</w:t>
      </w:r>
    </w:p>
    <w:p w14:paraId="1FD75237" w14:textId="0D1C1946" w:rsidR="0048565E" w:rsidRDefault="0048565E" w:rsidP="00F61B1D">
      <w:pPr>
        <w:pStyle w:val="ListParagraph"/>
        <w:numPr>
          <w:ilvl w:val="0"/>
          <w:numId w:val="55"/>
        </w:numPr>
        <w:rPr>
          <w:lang w:eastAsia="x-none"/>
        </w:rPr>
      </w:pPr>
      <w:r>
        <w:rPr>
          <w:lang w:eastAsia="x-none"/>
        </w:rPr>
        <w:t xml:space="preserve">Run </w:t>
      </w:r>
      <w:proofErr w:type="spellStart"/>
      <w:r w:rsidRPr="00203900">
        <w:rPr>
          <w:rStyle w:val="CodeChar"/>
        </w:rPr>
        <w:t>agentcfg</w:t>
      </w:r>
      <w:proofErr w:type="spellEnd"/>
      <w:r w:rsidRPr="00203900">
        <w:rPr>
          <w:rStyle w:val="CodeChar"/>
        </w:rPr>
        <w:t xml:space="preserve"> -ag </w:t>
      </w:r>
      <w:proofErr w:type="spellStart"/>
      <w:r w:rsidRPr="00203900">
        <w:rPr>
          <w:rStyle w:val="CodeChar"/>
        </w:rPr>
        <w:t>ADAgent</w:t>
      </w:r>
      <w:proofErr w:type="spellEnd"/>
      <w:r>
        <w:rPr>
          <w:lang w:eastAsia="x-none"/>
        </w:rPr>
        <w:t xml:space="preserve"> (password (configuration key) when prompted is “</w:t>
      </w:r>
      <w:bookmarkStart w:id="33" w:name="_GoBack"/>
      <w:r w:rsidR="00FE104A" w:rsidRPr="00FE104A">
        <w:rPr>
          <w:rStyle w:val="CodeChar"/>
        </w:rPr>
        <w:t>Passw0rd</w:t>
      </w:r>
      <w:bookmarkEnd w:id="33"/>
      <w:r>
        <w:rPr>
          <w:lang w:eastAsia="x-none"/>
        </w:rPr>
        <w:t>”)</w:t>
      </w:r>
    </w:p>
    <w:p w14:paraId="150A7F38" w14:textId="4035312B" w:rsidR="00203900" w:rsidRDefault="00203900" w:rsidP="00203900">
      <w:pPr>
        <w:rPr>
          <w:lang w:eastAsia="x-none"/>
        </w:rPr>
      </w:pPr>
    </w:p>
    <w:p w14:paraId="53AC14A3" w14:textId="1A4699ED" w:rsidR="00203900" w:rsidRDefault="00203900" w:rsidP="00203900">
      <w:pPr>
        <w:pStyle w:val="Code"/>
      </w:pPr>
      <w:r w:rsidRPr="00203900">
        <w:t>c:\Program Files\IBM\ISIM\Agents\</w:t>
      </w:r>
      <w:proofErr w:type="spellStart"/>
      <w:r w:rsidRPr="00203900">
        <w:t>ADAgent</w:t>
      </w:r>
      <w:proofErr w:type="spellEnd"/>
      <w:r w:rsidRPr="00203900">
        <w:t>&gt;cd bin</w:t>
      </w:r>
    </w:p>
    <w:p w14:paraId="2C05C71A" w14:textId="77777777" w:rsidR="00203900" w:rsidRDefault="00203900" w:rsidP="00203900">
      <w:pPr>
        <w:pStyle w:val="Code"/>
      </w:pPr>
    </w:p>
    <w:p w14:paraId="6238E2F4" w14:textId="77777777" w:rsidR="00203900" w:rsidRDefault="00203900" w:rsidP="00203900">
      <w:pPr>
        <w:pStyle w:val="Code"/>
      </w:pPr>
      <w:r>
        <w:t>c:\Program Files\IBM\ISIM\Agents\</w:t>
      </w:r>
      <w:proofErr w:type="spellStart"/>
      <w:r>
        <w:t>ADAgent</w:t>
      </w:r>
      <w:proofErr w:type="spellEnd"/>
      <w:r>
        <w:t>\bin&gt;</w:t>
      </w:r>
      <w:proofErr w:type="spellStart"/>
      <w:r>
        <w:t>agentcfg</w:t>
      </w:r>
      <w:proofErr w:type="spellEnd"/>
      <w:r>
        <w:t xml:space="preserve"> -ag </w:t>
      </w:r>
      <w:proofErr w:type="spellStart"/>
      <w:r>
        <w:t>ADAgent</w:t>
      </w:r>
      <w:proofErr w:type="spellEnd"/>
    </w:p>
    <w:p w14:paraId="3B678B60" w14:textId="77777777" w:rsidR="00203900" w:rsidRDefault="00203900" w:rsidP="00203900">
      <w:pPr>
        <w:pStyle w:val="Code"/>
      </w:pPr>
    </w:p>
    <w:p w14:paraId="0E5AA876" w14:textId="77777777" w:rsidR="00203900" w:rsidRDefault="00203900" w:rsidP="00203900">
      <w:pPr>
        <w:pStyle w:val="Code"/>
      </w:pPr>
    </w:p>
    <w:p w14:paraId="46FD6E64" w14:textId="77777777" w:rsidR="00203900" w:rsidRDefault="00203900" w:rsidP="00203900">
      <w:pPr>
        <w:pStyle w:val="Code"/>
      </w:pPr>
      <w:r>
        <w:t>Looking for agent '</w:t>
      </w:r>
      <w:proofErr w:type="spellStart"/>
      <w:r>
        <w:t>ADAgent</w:t>
      </w:r>
      <w:proofErr w:type="spellEnd"/>
      <w:r>
        <w:t>' on node '127.0.0.1'..</w:t>
      </w:r>
    </w:p>
    <w:p w14:paraId="0380BCA9" w14:textId="77777777" w:rsidR="00203900" w:rsidRDefault="00203900" w:rsidP="00203900">
      <w:pPr>
        <w:pStyle w:val="Code"/>
      </w:pPr>
    </w:p>
    <w:p w14:paraId="7CD25A0F" w14:textId="77777777" w:rsidR="00203900" w:rsidRDefault="00203900" w:rsidP="00203900">
      <w:pPr>
        <w:pStyle w:val="Code"/>
      </w:pPr>
    </w:p>
    <w:p w14:paraId="4B9A85CB" w14:textId="4BA0DF93" w:rsidR="00203900" w:rsidRDefault="00203900" w:rsidP="00203900">
      <w:pPr>
        <w:pStyle w:val="Code"/>
      </w:pPr>
      <w:r>
        <w:t>Enter configuration key for Agent '</w:t>
      </w:r>
      <w:proofErr w:type="spellStart"/>
      <w:r>
        <w:t>ADAgent</w:t>
      </w:r>
      <w:proofErr w:type="spellEnd"/>
      <w:r>
        <w:t>':</w:t>
      </w:r>
    </w:p>
    <w:p w14:paraId="75ADED9B" w14:textId="77777777" w:rsidR="007F7CAB" w:rsidRDefault="007F7CAB" w:rsidP="00203900">
      <w:pPr>
        <w:pStyle w:val="Code"/>
      </w:pPr>
    </w:p>
    <w:p w14:paraId="14124DD8" w14:textId="77777777" w:rsidR="00203900" w:rsidRDefault="00203900" w:rsidP="00203900">
      <w:pPr>
        <w:rPr>
          <w:lang w:eastAsia="x-none"/>
        </w:rPr>
      </w:pPr>
    </w:p>
    <w:p w14:paraId="749A4894" w14:textId="5E52333F" w:rsidR="0048565E" w:rsidRDefault="0048565E" w:rsidP="00F61B1D">
      <w:pPr>
        <w:pStyle w:val="ListParagraph"/>
        <w:numPr>
          <w:ilvl w:val="0"/>
          <w:numId w:val="55"/>
        </w:numPr>
        <w:rPr>
          <w:lang w:eastAsia="x-none"/>
        </w:rPr>
      </w:pPr>
      <w:r>
        <w:rPr>
          <w:lang w:eastAsia="x-none"/>
        </w:rPr>
        <w:t xml:space="preserve">Select option </w:t>
      </w:r>
      <w:r w:rsidRPr="00203900">
        <w:rPr>
          <w:rStyle w:val="CodeChar"/>
        </w:rPr>
        <w:t>A</w:t>
      </w:r>
      <w:r>
        <w:rPr>
          <w:lang w:eastAsia="x-none"/>
        </w:rPr>
        <w:t xml:space="preserve"> to see the current agent settings</w:t>
      </w:r>
    </w:p>
    <w:p w14:paraId="1284D001" w14:textId="0C2C8138" w:rsidR="0048565E" w:rsidRDefault="0048565E" w:rsidP="003D3ED0">
      <w:pPr>
        <w:rPr>
          <w:lang w:eastAsia="x-none"/>
        </w:rPr>
      </w:pPr>
    </w:p>
    <w:p w14:paraId="75823BF5" w14:textId="77777777" w:rsidR="007F7CAB" w:rsidRDefault="007F7CAB" w:rsidP="00203900">
      <w:pPr>
        <w:pStyle w:val="Code"/>
      </w:pPr>
    </w:p>
    <w:p w14:paraId="1E6F1C98" w14:textId="2C814008" w:rsidR="00203900" w:rsidRDefault="00203900" w:rsidP="00203900">
      <w:pPr>
        <w:pStyle w:val="Code"/>
      </w:pPr>
      <w:r>
        <w:t xml:space="preserve">        Configuration Settings</w:t>
      </w:r>
    </w:p>
    <w:p w14:paraId="27A8B1C9" w14:textId="77777777" w:rsidR="00203900" w:rsidRDefault="00203900" w:rsidP="00203900">
      <w:pPr>
        <w:pStyle w:val="Code"/>
      </w:pPr>
      <w:r>
        <w:t xml:space="preserve">        -------------------------------------------</w:t>
      </w:r>
    </w:p>
    <w:p w14:paraId="0DB93933" w14:textId="77777777" w:rsidR="00203900" w:rsidRDefault="00203900" w:rsidP="00203900">
      <w:pPr>
        <w:pStyle w:val="Code"/>
      </w:pPr>
      <w:r>
        <w:t xml:space="preserve">        Name                       : ADAGENT</w:t>
      </w:r>
    </w:p>
    <w:p w14:paraId="15D41074" w14:textId="77777777" w:rsidR="00203900" w:rsidRDefault="00203900" w:rsidP="00203900">
      <w:pPr>
        <w:pStyle w:val="Code"/>
      </w:pPr>
      <w:r>
        <w:t xml:space="preserve">        </w:t>
      </w:r>
      <w:r w:rsidRPr="00203900">
        <w:rPr>
          <w:highlight w:val="yellow"/>
        </w:rPr>
        <w:t>Version                    : 7.1.28 64bit</w:t>
      </w:r>
    </w:p>
    <w:p w14:paraId="0387EB17" w14:textId="77777777" w:rsidR="00203900" w:rsidRDefault="00203900" w:rsidP="00203900">
      <w:pPr>
        <w:pStyle w:val="Code"/>
      </w:pPr>
      <w:r>
        <w:t xml:space="preserve">        ADK Version                : 7.0.3 x64</w:t>
      </w:r>
    </w:p>
    <w:p w14:paraId="105286A2" w14:textId="77777777" w:rsidR="00203900" w:rsidRDefault="00203900" w:rsidP="00203900">
      <w:pPr>
        <w:pStyle w:val="Code"/>
      </w:pPr>
      <w:r>
        <w:t xml:space="preserve">        ERM Version                : 7.0.3 x64</w:t>
      </w:r>
    </w:p>
    <w:p w14:paraId="4903ADF2" w14:textId="77777777" w:rsidR="00203900" w:rsidRDefault="00203900" w:rsidP="00203900">
      <w:pPr>
        <w:pStyle w:val="Code"/>
      </w:pPr>
      <w:r>
        <w:t xml:space="preserve">        Adapter Events             : TRUE</w:t>
      </w:r>
    </w:p>
    <w:p w14:paraId="2D35067D" w14:textId="77777777" w:rsidR="00203900" w:rsidRDefault="00203900" w:rsidP="00203900">
      <w:pPr>
        <w:pStyle w:val="Code"/>
      </w:pPr>
      <w:r>
        <w:t xml:space="preserve">        License                    : NONE</w:t>
      </w:r>
    </w:p>
    <w:p w14:paraId="6646C0A0" w14:textId="77777777" w:rsidR="00203900" w:rsidRDefault="00203900" w:rsidP="00203900">
      <w:pPr>
        <w:pStyle w:val="Code"/>
      </w:pPr>
      <w:r>
        <w:t xml:space="preserve">        Asynchronous ADD Requests  : TRUE (Max.Threads:3)</w:t>
      </w:r>
    </w:p>
    <w:p w14:paraId="4358A473" w14:textId="77777777" w:rsidR="00203900" w:rsidRDefault="00203900" w:rsidP="00203900">
      <w:pPr>
        <w:pStyle w:val="Code"/>
      </w:pPr>
      <w:r>
        <w:t xml:space="preserve">        Asynchronous MOD Requests  : TRUE (Max.Threads:3)</w:t>
      </w:r>
    </w:p>
    <w:p w14:paraId="3AA99FF4" w14:textId="77777777" w:rsidR="00203900" w:rsidRDefault="00203900" w:rsidP="00203900">
      <w:pPr>
        <w:pStyle w:val="Code"/>
      </w:pPr>
      <w:r>
        <w:t xml:space="preserve">        Asynchronous DEL Requests  : TRUE (Max.Threads:3)</w:t>
      </w:r>
    </w:p>
    <w:p w14:paraId="186A14C2" w14:textId="77777777" w:rsidR="00203900" w:rsidRDefault="00203900" w:rsidP="00203900">
      <w:pPr>
        <w:pStyle w:val="Code"/>
      </w:pPr>
      <w:r>
        <w:t xml:space="preserve">        Asynchronous SEA Requests  : TRUE (Max.Threads:3)</w:t>
      </w:r>
    </w:p>
    <w:p w14:paraId="38AB0409" w14:textId="77777777" w:rsidR="00203900" w:rsidRDefault="00203900" w:rsidP="00203900">
      <w:pPr>
        <w:pStyle w:val="Code"/>
      </w:pPr>
      <w:r>
        <w:t xml:space="preserve">        Available Protocols        : DAML</w:t>
      </w:r>
    </w:p>
    <w:p w14:paraId="13C69188" w14:textId="77777777" w:rsidR="00203900" w:rsidRDefault="00203900" w:rsidP="00203900">
      <w:pPr>
        <w:pStyle w:val="Code"/>
      </w:pPr>
      <w:r>
        <w:t xml:space="preserve">        Configured Protocols       : DAML</w:t>
      </w:r>
    </w:p>
    <w:p w14:paraId="43C9D417" w14:textId="77777777" w:rsidR="00203900" w:rsidRDefault="00203900" w:rsidP="00203900">
      <w:pPr>
        <w:pStyle w:val="Code"/>
      </w:pPr>
      <w:r>
        <w:t xml:space="preserve">        Logging Enabled            : TRUE</w:t>
      </w:r>
    </w:p>
    <w:p w14:paraId="30DA4D59" w14:textId="77777777" w:rsidR="00203900" w:rsidRDefault="00203900" w:rsidP="00203900">
      <w:pPr>
        <w:pStyle w:val="Code"/>
      </w:pPr>
      <w:r>
        <w:t xml:space="preserve">        Logging Directory          : C:\Program Files\IBM\ISIM\Agents\</w:t>
      </w:r>
      <w:proofErr w:type="spellStart"/>
      <w:r>
        <w:t>ADAgent</w:t>
      </w:r>
      <w:proofErr w:type="spellEnd"/>
      <w:r>
        <w:t>\log</w:t>
      </w:r>
    </w:p>
    <w:p w14:paraId="41D624C0" w14:textId="77777777" w:rsidR="00203900" w:rsidRDefault="00203900" w:rsidP="00203900">
      <w:pPr>
        <w:pStyle w:val="Code"/>
      </w:pPr>
      <w:r>
        <w:t xml:space="preserve">        Log File Name              : WinADAgent.log</w:t>
      </w:r>
    </w:p>
    <w:p w14:paraId="4F4CB649" w14:textId="77777777" w:rsidR="00203900" w:rsidRDefault="00203900" w:rsidP="00203900">
      <w:pPr>
        <w:pStyle w:val="Code"/>
      </w:pPr>
      <w:r>
        <w:t xml:space="preserve">        Max. log files             : 10</w:t>
      </w:r>
    </w:p>
    <w:p w14:paraId="4CF9F4DF" w14:textId="77777777" w:rsidR="00203900" w:rsidRDefault="00203900" w:rsidP="00203900">
      <w:pPr>
        <w:pStyle w:val="Code"/>
      </w:pPr>
      <w:r>
        <w:t xml:space="preserve">        Max.log file size (Mbytes) : 100</w:t>
      </w:r>
    </w:p>
    <w:p w14:paraId="2C33ED7F" w14:textId="77777777" w:rsidR="00203900" w:rsidRDefault="00203900" w:rsidP="00203900">
      <w:pPr>
        <w:pStyle w:val="Code"/>
      </w:pPr>
      <w:r>
        <w:t xml:space="preserve">        Debug Logging Enabled      : TRUE</w:t>
      </w:r>
    </w:p>
    <w:p w14:paraId="5F2AFCD9" w14:textId="77777777" w:rsidR="00203900" w:rsidRDefault="00203900" w:rsidP="00203900">
      <w:pPr>
        <w:pStyle w:val="Code"/>
      </w:pPr>
      <w:r>
        <w:t xml:space="preserve">        Detail Logging Enabled     : TRUE</w:t>
      </w:r>
    </w:p>
    <w:p w14:paraId="0F32F743" w14:textId="77777777" w:rsidR="00203900" w:rsidRDefault="00203900" w:rsidP="00203900">
      <w:pPr>
        <w:pStyle w:val="Code"/>
      </w:pPr>
      <w:r>
        <w:t xml:space="preserve">        Thread Logging Enabled     : FALSE</w:t>
      </w:r>
    </w:p>
    <w:p w14:paraId="2266066E" w14:textId="77777777" w:rsidR="0048565E" w:rsidRDefault="0048565E" w:rsidP="003D3ED0">
      <w:pPr>
        <w:rPr>
          <w:lang w:eastAsia="x-none"/>
        </w:rPr>
      </w:pPr>
    </w:p>
    <w:p w14:paraId="401E0858" w14:textId="621AB826" w:rsidR="0048565E" w:rsidRDefault="00203900" w:rsidP="003D3ED0">
      <w:pPr>
        <w:rPr>
          <w:lang w:eastAsia="x-none"/>
        </w:rPr>
      </w:pPr>
      <w:r>
        <w:rPr>
          <w:lang w:eastAsia="x-none"/>
        </w:rPr>
        <w:t>This shows the agent version (7.1.28 is the latest at time of writing – Feb 2018). Now we need to check the listening port.</w:t>
      </w:r>
    </w:p>
    <w:p w14:paraId="36176CB6" w14:textId="3BB252F7" w:rsidR="00203900" w:rsidRDefault="00203900" w:rsidP="003D3ED0">
      <w:pPr>
        <w:rPr>
          <w:lang w:eastAsia="x-none"/>
        </w:rPr>
      </w:pPr>
    </w:p>
    <w:p w14:paraId="4325A732" w14:textId="4778FED8" w:rsidR="00203900" w:rsidRDefault="00203900" w:rsidP="00F61B1D">
      <w:pPr>
        <w:pStyle w:val="ListParagraph"/>
        <w:numPr>
          <w:ilvl w:val="0"/>
          <w:numId w:val="55"/>
        </w:numPr>
        <w:rPr>
          <w:lang w:eastAsia="x-none"/>
        </w:rPr>
      </w:pPr>
      <w:r>
        <w:rPr>
          <w:lang w:eastAsia="x-none"/>
        </w:rPr>
        <w:t>Select any key to go back to the main menu (“</w:t>
      </w:r>
      <w:r w:rsidRPr="00203900">
        <w:rPr>
          <w:rStyle w:val="CodeChar"/>
        </w:rPr>
        <w:t>ADAGENT 7.1.28 64bit Agent Main Configuration Menu</w:t>
      </w:r>
      <w:r>
        <w:rPr>
          <w:lang w:eastAsia="x-none"/>
        </w:rPr>
        <w:t>”)</w:t>
      </w:r>
    </w:p>
    <w:p w14:paraId="07D56FED" w14:textId="42C9338A" w:rsidR="00203900" w:rsidRDefault="00203900" w:rsidP="00F61B1D">
      <w:pPr>
        <w:pStyle w:val="ListParagraph"/>
        <w:numPr>
          <w:ilvl w:val="0"/>
          <w:numId w:val="55"/>
        </w:numPr>
        <w:rPr>
          <w:lang w:eastAsia="x-none"/>
        </w:rPr>
      </w:pPr>
      <w:r>
        <w:rPr>
          <w:lang w:eastAsia="x-none"/>
        </w:rPr>
        <w:t xml:space="preserve">Select </w:t>
      </w:r>
      <w:r w:rsidRPr="00203900">
        <w:rPr>
          <w:rStyle w:val="CodeChar"/>
        </w:rPr>
        <w:t>B. Protocol Configuration</w:t>
      </w:r>
      <w:r w:rsidRPr="007F7CAB">
        <w:rPr>
          <w:rStyle w:val="CodeChar"/>
          <w:lang w:val="en-US"/>
        </w:rPr>
        <w:t>,</w:t>
      </w:r>
      <w:r>
        <w:rPr>
          <w:lang w:eastAsia="x-none"/>
        </w:rPr>
        <w:t xml:space="preserve"> then </w:t>
      </w:r>
      <w:r w:rsidRPr="00203900">
        <w:rPr>
          <w:rStyle w:val="CodeChar"/>
        </w:rPr>
        <w:t>C. Configure Protocol</w:t>
      </w:r>
      <w:r>
        <w:rPr>
          <w:lang w:eastAsia="x-none"/>
        </w:rPr>
        <w:t xml:space="preserve">, then </w:t>
      </w:r>
      <w:r w:rsidRPr="00203900">
        <w:rPr>
          <w:rStyle w:val="CodeChar"/>
        </w:rPr>
        <w:t>A. DAML</w:t>
      </w:r>
    </w:p>
    <w:p w14:paraId="3BCB060E" w14:textId="1F98C67D" w:rsidR="00203900" w:rsidRDefault="00203900" w:rsidP="003D3ED0">
      <w:pPr>
        <w:rPr>
          <w:lang w:eastAsia="x-none"/>
        </w:rPr>
      </w:pPr>
    </w:p>
    <w:p w14:paraId="1B8004B8" w14:textId="77777777" w:rsidR="00203900" w:rsidRDefault="00203900" w:rsidP="00203900">
      <w:pPr>
        <w:pStyle w:val="Code"/>
      </w:pPr>
      <w:r>
        <w:t xml:space="preserve">        DAML Protocol Properties</w:t>
      </w:r>
    </w:p>
    <w:p w14:paraId="1941BFDE" w14:textId="77777777" w:rsidR="00203900" w:rsidRDefault="00203900" w:rsidP="00203900">
      <w:pPr>
        <w:pStyle w:val="Code"/>
      </w:pPr>
      <w:r>
        <w:t xml:space="preserve">        ------------------------------------</w:t>
      </w:r>
    </w:p>
    <w:p w14:paraId="0A6A63E5" w14:textId="77777777" w:rsidR="00203900" w:rsidRDefault="00203900" w:rsidP="00203900">
      <w:pPr>
        <w:pStyle w:val="Code"/>
      </w:pPr>
    </w:p>
    <w:p w14:paraId="2E86FD2B" w14:textId="77777777" w:rsidR="00203900" w:rsidRDefault="00203900" w:rsidP="00203900">
      <w:pPr>
        <w:pStyle w:val="Code"/>
      </w:pPr>
      <w:r>
        <w:t xml:space="preserve">        A.  USERNAME            ***** ;Authorized user name.</w:t>
      </w:r>
    </w:p>
    <w:p w14:paraId="0BAB1E36" w14:textId="77777777" w:rsidR="00203900" w:rsidRDefault="00203900" w:rsidP="00203900">
      <w:pPr>
        <w:pStyle w:val="Code"/>
      </w:pPr>
      <w:r>
        <w:t xml:space="preserve">        B.  PASSWORD            ***** ;Authorized user password.</w:t>
      </w:r>
    </w:p>
    <w:p w14:paraId="3EB2AAF3" w14:textId="77777777" w:rsidR="00203900" w:rsidRDefault="00203900" w:rsidP="00203900">
      <w:pPr>
        <w:pStyle w:val="Code"/>
      </w:pPr>
      <w:r>
        <w:t xml:space="preserve">        C.  MAX_CONNECTIONS     100   ;Max Connections.</w:t>
      </w:r>
    </w:p>
    <w:p w14:paraId="675501FE" w14:textId="77777777" w:rsidR="00203900" w:rsidRDefault="00203900" w:rsidP="00203900">
      <w:pPr>
        <w:pStyle w:val="Code"/>
      </w:pPr>
      <w:r>
        <w:t xml:space="preserve">        </w:t>
      </w:r>
      <w:r w:rsidRPr="00203900">
        <w:rPr>
          <w:highlight w:val="yellow"/>
        </w:rPr>
        <w:t>D.  PORTNUMBER          45580 ;Protocol Server port number.</w:t>
      </w:r>
    </w:p>
    <w:p w14:paraId="433A65AF" w14:textId="77777777" w:rsidR="00203900" w:rsidRDefault="00203900" w:rsidP="00203900">
      <w:pPr>
        <w:pStyle w:val="Code"/>
      </w:pPr>
      <w:r>
        <w:t xml:space="preserve">        E.  USE_SSL             FALSE ;Use SSL secure connection</w:t>
      </w:r>
    </w:p>
    <w:p w14:paraId="325BC071" w14:textId="77777777" w:rsidR="00203900" w:rsidRDefault="00203900" w:rsidP="00203900">
      <w:pPr>
        <w:pStyle w:val="Code"/>
      </w:pPr>
      <w:r>
        <w:t xml:space="preserve">        F.  SRV_NODENAME        ----- ;Event </w:t>
      </w:r>
      <w:proofErr w:type="spellStart"/>
      <w:r>
        <w:t>Notif</w:t>
      </w:r>
      <w:proofErr w:type="spellEnd"/>
      <w:r>
        <w:t>. Server name.</w:t>
      </w:r>
    </w:p>
    <w:p w14:paraId="04F28F0A" w14:textId="77777777" w:rsidR="00203900" w:rsidRDefault="00203900" w:rsidP="00203900">
      <w:pPr>
        <w:pStyle w:val="Code"/>
      </w:pPr>
      <w:r>
        <w:t xml:space="preserve">        G.  SRV_PORTNUMBER      9443  ;Event </w:t>
      </w:r>
      <w:proofErr w:type="spellStart"/>
      <w:r>
        <w:t>Notif</w:t>
      </w:r>
      <w:proofErr w:type="spellEnd"/>
      <w:r>
        <w:t>. Server port number.</w:t>
      </w:r>
    </w:p>
    <w:p w14:paraId="686619E5" w14:textId="77777777" w:rsidR="00203900" w:rsidRDefault="00203900" w:rsidP="00203900">
      <w:pPr>
        <w:pStyle w:val="Code"/>
      </w:pPr>
      <w:r>
        <w:t xml:space="preserve">        H.  HOSTADDR            ANY   ;Listen on address ( or "ANY" )</w:t>
      </w:r>
    </w:p>
    <w:p w14:paraId="2FFC46ED" w14:textId="77777777" w:rsidR="00203900" w:rsidRDefault="00203900" w:rsidP="00203900">
      <w:pPr>
        <w:pStyle w:val="Code"/>
      </w:pPr>
      <w:r>
        <w:t xml:space="preserve">        I.  VALIDATE_CLIENT_CE  FALSE ;Require client certificate.</w:t>
      </w:r>
    </w:p>
    <w:p w14:paraId="7C39B8AD" w14:textId="77777777" w:rsidR="00203900" w:rsidRDefault="00203900" w:rsidP="00203900">
      <w:pPr>
        <w:pStyle w:val="Code"/>
      </w:pPr>
      <w:r>
        <w:t xml:space="preserve">        J.  REQUIRE_CERT_REG    FALSE ;Require registered certificate.</w:t>
      </w:r>
    </w:p>
    <w:p w14:paraId="4D6EC918" w14:textId="77777777" w:rsidR="00203900" w:rsidRDefault="00203900" w:rsidP="00203900">
      <w:pPr>
        <w:pStyle w:val="Code"/>
      </w:pPr>
      <w:r>
        <w:t xml:space="preserve">        K.  READ_TIMEOUT        0     ;Socket read timeout (seconds)</w:t>
      </w:r>
    </w:p>
    <w:p w14:paraId="2E258E7D" w14:textId="77777777" w:rsidR="00203900" w:rsidRDefault="00203900" w:rsidP="00203900">
      <w:pPr>
        <w:pStyle w:val="Code"/>
      </w:pPr>
      <w:r>
        <w:t xml:space="preserve">        L.  DISABLE_SSLV3       TRUE  ;Disable SSLv3</w:t>
      </w:r>
    </w:p>
    <w:p w14:paraId="71D8130B" w14:textId="77777777" w:rsidR="00203900" w:rsidRDefault="00203900" w:rsidP="00203900">
      <w:pPr>
        <w:pStyle w:val="Code"/>
      </w:pPr>
    </w:p>
    <w:p w14:paraId="095F91B3" w14:textId="77777777" w:rsidR="00203900" w:rsidRDefault="00203900" w:rsidP="00203900">
      <w:pPr>
        <w:pStyle w:val="Code"/>
      </w:pPr>
      <w:r>
        <w:t xml:space="preserve">        X.  Done</w:t>
      </w:r>
    </w:p>
    <w:p w14:paraId="32652784" w14:textId="77777777" w:rsidR="00203900" w:rsidRDefault="00203900" w:rsidP="00203900">
      <w:pPr>
        <w:pStyle w:val="Code"/>
      </w:pPr>
    </w:p>
    <w:p w14:paraId="430359E4" w14:textId="6DA9C23A" w:rsidR="00203900" w:rsidRDefault="00203900" w:rsidP="00203900">
      <w:pPr>
        <w:pStyle w:val="Code"/>
      </w:pPr>
      <w:r>
        <w:t xml:space="preserve">        Select menu option:</w:t>
      </w:r>
    </w:p>
    <w:p w14:paraId="785CEA63" w14:textId="77777777" w:rsidR="00203900" w:rsidRDefault="00203900" w:rsidP="003D3ED0">
      <w:pPr>
        <w:rPr>
          <w:lang w:eastAsia="x-none"/>
        </w:rPr>
      </w:pPr>
    </w:p>
    <w:p w14:paraId="33A32F88" w14:textId="11421CF5" w:rsidR="00203900" w:rsidRDefault="00203900" w:rsidP="003D3ED0">
      <w:pPr>
        <w:rPr>
          <w:lang w:eastAsia="x-none"/>
        </w:rPr>
      </w:pPr>
      <w:r>
        <w:rPr>
          <w:lang w:eastAsia="x-none"/>
        </w:rPr>
        <w:t>The important thing here is the agent listening port, in this case 45580 (this is the default for an agent). We won’t explore any of the other options here (see the Adapter Guide for details).</w:t>
      </w:r>
    </w:p>
    <w:p w14:paraId="305D943C" w14:textId="110C823D" w:rsidR="00203900" w:rsidRDefault="00203900" w:rsidP="003D3ED0">
      <w:pPr>
        <w:rPr>
          <w:lang w:eastAsia="x-none"/>
        </w:rPr>
      </w:pPr>
    </w:p>
    <w:p w14:paraId="27ED19BB" w14:textId="743D6AF3" w:rsidR="00203900" w:rsidRDefault="00203900" w:rsidP="00F61B1D">
      <w:pPr>
        <w:pStyle w:val="ListParagraph"/>
        <w:numPr>
          <w:ilvl w:val="0"/>
          <w:numId w:val="55"/>
        </w:numPr>
        <w:rPr>
          <w:lang w:eastAsia="x-none"/>
        </w:rPr>
      </w:pPr>
      <w:r>
        <w:rPr>
          <w:lang w:eastAsia="x-none"/>
        </w:rPr>
        <w:t>To return, type X repeatedly until you return to the windows command prompt.</w:t>
      </w:r>
    </w:p>
    <w:p w14:paraId="733CF522" w14:textId="0B8189BC" w:rsidR="007F7CAB" w:rsidRDefault="007F7CAB" w:rsidP="00F61B1D">
      <w:pPr>
        <w:pStyle w:val="ListParagraph"/>
        <w:numPr>
          <w:ilvl w:val="0"/>
          <w:numId w:val="55"/>
        </w:numPr>
        <w:rPr>
          <w:lang w:eastAsia="x-none"/>
        </w:rPr>
      </w:pPr>
      <w:r>
        <w:rPr>
          <w:lang w:eastAsia="x-none"/>
        </w:rPr>
        <w:t>Close the command window (we won’t need it again)</w:t>
      </w:r>
    </w:p>
    <w:p w14:paraId="68C6769D" w14:textId="77777777" w:rsidR="0048565E" w:rsidRDefault="0048565E" w:rsidP="003D3ED0">
      <w:pPr>
        <w:rPr>
          <w:lang w:eastAsia="x-none"/>
        </w:rPr>
      </w:pPr>
    </w:p>
    <w:p w14:paraId="147DFC71" w14:textId="139879A1" w:rsidR="008E5126" w:rsidRDefault="00203900" w:rsidP="003D3ED0">
      <w:pPr>
        <w:rPr>
          <w:lang w:eastAsia="x-none"/>
        </w:rPr>
      </w:pPr>
      <w:r>
        <w:rPr>
          <w:lang w:eastAsia="x-none"/>
        </w:rPr>
        <w:t>We have confirmed the adapter agent is installed and working.</w:t>
      </w:r>
    </w:p>
    <w:p w14:paraId="56AD6C5F" w14:textId="40E8B977" w:rsidR="008E5126" w:rsidRDefault="008E5126" w:rsidP="008E5126">
      <w:pPr>
        <w:pStyle w:val="Heading4"/>
      </w:pPr>
      <w:r>
        <w:t>Installing the Adapter Profile into the Enterprise Connectors Module</w:t>
      </w:r>
    </w:p>
    <w:p w14:paraId="0032D0F1" w14:textId="77777777" w:rsidR="009F5EC2" w:rsidRDefault="004301B7" w:rsidP="003D3ED0">
      <w:pPr>
        <w:rPr>
          <w:lang w:eastAsia="x-none"/>
        </w:rPr>
      </w:pPr>
      <w:r>
        <w:rPr>
          <w:lang w:eastAsia="x-none"/>
        </w:rPr>
        <w:t>Some legacy Enterprise Connectors and Identity Brokerage adapter profiles are</w:t>
      </w:r>
      <w:r w:rsidR="009F5EC2">
        <w:rPr>
          <w:lang w:eastAsia="x-none"/>
        </w:rPr>
        <w:t xml:space="preserve"> </w:t>
      </w:r>
      <w:r>
        <w:rPr>
          <w:lang w:eastAsia="x-none"/>
        </w:rPr>
        <w:t xml:space="preserve">pre-loaded into IGI. </w:t>
      </w:r>
    </w:p>
    <w:p w14:paraId="17E5E877" w14:textId="77777777" w:rsidR="009F5EC2" w:rsidRDefault="009F5EC2" w:rsidP="003D3ED0">
      <w:pPr>
        <w:rPr>
          <w:lang w:eastAsia="x-none"/>
        </w:rPr>
      </w:pPr>
    </w:p>
    <w:p w14:paraId="49B1F0BE" w14:textId="38866BE4" w:rsidR="004301B7" w:rsidRDefault="004301B7" w:rsidP="003D3ED0">
      <w:pPr>
        <w:rPr>
          <w:lang w:eastAsia="x-none"/>
        </w:rPr>
      </w:pPr>
      <w:r>
        <w:rPr>
          <w:lang w:eastAsia="x-none"/>
        </w:rPr>
        <w:t>The Windows AD adapter profile is not. It must be loaded before creating a connector for it.</w:t>
      </w:r>
    </w:p>
    <w:p w14:paraId="677B7BDC" w14:textId="77777777" w:rsidR="004301B7" w:rsidRDefault="004301B7" w:rsidP="003D3ED0">
      <w:pPr>
        <w:rPr>
          <w:lang w:eastAsia="x-none"/>
        </w:rPr>
      </w:pPr>
    </w:p>
    <w:p w14:paraId="14AF18BA" w14:textId="77777777" w:rsidR="004301B7" w:rsidRDefault="004301B7" w:rsidP="003D3ED0">
      <w:pPr>
        <w:rPr>
          <w:lang w:eastAsia="x-none"/>
        </w:rPr>
      </w:pPr>
      <w:r>
        <w:rPr>
          <w:lang w:eastAsia="x-none"/>
        </w:rPr>
        <w:lastRenderedPageBreak/>
        <w:t>To do this:</w:t>
      </w:r>
    </w:p>
    <w:p w14:paraId="6FD7C16F" w14:textId="77777777" w:rsidR="004301B7" w:rsidRDefault="004301B7" w:rsidP="00F61B1D">
      <w:pPr>
        <w:pStyle w:val="ListParagraph"/>
        <w:numPr>
          <w:ilvl w:val="0"/>
          <w:numId w:val="56"/>
        </w:numPr>
        <w:rPr>
          <w:lang w:eastAsia="x-none"/>
        </w:rPr>
      </w:pPr>
      <w:r>
        <w:rPr>
          <w:lang w:eastAsia="x-none"/>
        </w:rPr>
        <w:t>Log into the IGI Admin Console (</w:t>
      </w:r>
      <w:r w:rsidRPr="004301B7">
        <w:rPr>
          <w:rStyle w:val="CodeChar"/>
        </w:rPr>
        <w:t>admin/admin</w:t>
      </w:r>
      <w:r>
        <w:rPr>
          <w:lang w:eastAsia="x-none"/>
        </w:rPr>
        <w:t>)</w:t>
      </w:r>
    </w:p>
    <w:p w14:paraId="59256F87" w14:textId="22F964C7" w:rsidR="004301B7" w:rsidRDefault="004301B7" w:rsidP="00F61B1D">
      <w:pPr>
        <w:pStyle w:val="ListParagraph"/>
        <w:numPr>
          <w:ilvl w:val="0"/>
          <w:numId w:val="56"/>
        </w:numPr>
        <w:rPr>
          <w:lang w:eastAsia="x-none"/>
        </w:rPr>
      </w:pPr>
      <w:r>
        <w:rPr>
          <w:lang w:eastAsia="x-none"/>
        </w:rPr>
        <w:t>Go to the Enterprise Connectors module</w:t>
      </w:r>
    </w:p>
    <w:p w14:paraId="684C0B84" w14:textId="488360F3" w:rsidR="004301B7" w:rsidRDefault="004301B7" w:rsidP="00F61B1D">
      <w:pPr>
        <w:pStyle w:val="ListParagraph"/>
        <w:numPr>
          <w:ilvl w:val="0"/>
          <w:numId w:val="56"/>
        </w:numPr>
        <w:rPr>
          <w:lang w:eastAsia="x-none"/>
        </w:rPr>
      </w:pPr>
      <w:r>
        <w:rPr>
          <w:lang w:eastAsia="x-none"/>
        </w:rPr>
        <w:t>In Enterprise Connectors go to Manage &gt; Profiles</w:t>
      </w:r>
    </w:p>
    <w:p w14:paraId="732B28C2" w14:textId="72FE78C0" w:rsidR="004301B7" w:rsidRDefault="004301B7" w:rsidP="004301B7">
      <w:pPr>
        <w:rPr>
          <w:lang w:eastAsia="x-none"/>
        </w:rPr>
      </w:pPr>
    </w:p>
    <w:p w14:paraId="276B471A" w14:textId="3B4137C3" w:rsidR="004301B7" w:rsidRDefault="004301B7" w:rsidP="004301B7">
      <w:pPr>
        <w:rPr>
          <w:lang w:eastAsia="x-none"/>
        </w:rPr>
      </w:pPr>
      <w:r>
        <w:rPr>
          <w:noProof/>
          <w:lang w:eastAsia="x-none"/>
        </w:rPr>
        <w:drawing>
          <wp:inline distT="0" distB="0" distL="0" distR="0" wp14:anchorId="5005182B" wp14:editId="2D7A2424">
            <wp:extent cx="6188710" cy="2005965"/>
            <wp:effectExtent l="63500" t="63500" r="59690" b="641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8-02-08 at 11.34.53.png"/>
                    <pic:cNvPicPr/>
                  </pic:nvPicPr>
                  <pic:blipFill>
                    <a:blip r:embed="rId39"/>
                    <a:stretch>
                      <a:fillRect/>
                    </a:stretch>
                  </pic:blipFill>
                  <pic:spPr>
                    <a:xfrm>
                      <a:off x="0" y="0"/>
                      <a:ext cx="6188710" cy="2005965"/>
                    </a:xfrm>
                    <a:prstGeom prst="rect">
                      <a:avLst/>
                    </a:prstGeom>
                    <a:effectLst>
                      <a:glow rad="63500">
                        <a:schemeClr val="accent3">
                          <a:satMod val="175000"/>
                          <a:alpha val="40000"/>
                        </a:schemeClr>
                      </a:glow>
                    </a:effectLst>
                  </pic:spPr>
                </pic:pic>
              </a:graphicData>
            </a:graphic>
          </wp:inline>
        </w:drawing>
      </w:r>
    </w:p>
    <w:p w14:paraId="08AC0C8B" w14:textId="77777777" w:rsidR="004301B7" w:rsidRDefault="004301B7" w:rsidP="004301B7">
      <w:pPr>
        <w:rPr>
          <w:lang w:eastAsia="x-none"/>
        </w:rPr>
      </w:pPr>
    </w:p>
    <w:p w14:paraId="0891EFAD" w14:textId="1B608574" w:rsidR="004301B7" w:rsidRDefault="004301B7" w:rsidP="00F61B1D">
      <w:pPr>
        <w:pStyle w:val="ListParagraph"/>
        <w:numPr>
          <w:ilvl w:val="0"/>
          <w:numId w:val="56"/>
        </w:numPr>
        <w:rPr>
          <w:lang w:eastAsia="x-none"/>
        </w:rPr>
      </w:pPr>
      <w:r>
        <w:rPr>
          <w:lang w:eastAsia="x-none"/>
        </w:rPr>
        <w:t>Select Actions &gt; Import</w:t>
      </w:r>
    </w:p>
    <w:p w14:paraId="54117D49" w14:textId="41C94727" w:rsidR="004301B7" w:rsidRDefault="004301B7" w:rsidP="003D3ED0">
      <w:pPr>
        <w:rPr>
          <w:lang w:eastAsia="x-none"/>
        </w:rPr>
      </w:pPr>
    </w:p>
    <w:p w14:paraId="61BB8758" w14:textId="3DA82420" w:rsidR="004301B7" w:rsidRDefault="004301B7" w:rsidP="003D3ED0">
      <w:pPr>
        <w:rPr>
          <w:lang w:eastAsia="x-none"/>
        </w:rPr>
      </w:pPr>
      <w:r>
        <w:rPr>
          <w:noProof/>
          <w:lang w:eastAsia="x-none"/>
        </w:rPr>
        <w:drawing>
          <wp:inline distT="0" distB="0" distL="0" distR="0" wp14:anchorId="767EA2D5" wp14:editId="2C255F44">
            <wp:extent cx="3899333" cy="1459149"/>
            <wp:effectExtent l="63500" t="63500" r="63500" b="654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8-02-08 at 11.36.06.png"/>
                    <pic:cNvPicPr/>
                  </pic:nvPicPr>
                  <pic:blipFill>
                    <a:blip r:embed="rId40"/>
                    <a:stretch>
                      <a:fillRect/>
                    </a:stretch>
                  </pic:blipFill>
                  <pic:spPr>
                    <a:xfrm>
                      <a:off x="0" y="0"/>
                      <a:ext cx="3910663" cy="1463389"/>
                    </a:xfrm>
                    <a:prstGeom prst="rect">
                      <a:avLst/>
                    </a:prstGeom>
                    <a:effectLst>
                      <a:glow rad="63500">
                        <a:schemeClr val="accent3">
                          <a:satMod val="175000"/>
                          <a:alpha val="40000"/>
                        </a:schemeClr>
                      </a:glow>
                    </a:effectLst>
                  </pic:spPr>
                </pic:pic>
              </a:graphicData>
            </a:graphic>
          </wp:inline>
        </w:drawing>
      </w:r>
    </w:p>
    <w:p w14:paraId="3DC7425B" w14:textId="77777777" w:rsidR="004301B7" w:rsidRDefault="004301B7" w:rsidP="003D3ED0">
      <w:pPr>
        <w:rPr>
          <w:lang w:eastAsia="x-none"/>
        </w:rPr>
      </w:pPr>
    </w:p>
    <w:p w14:paraId="2B99413F" w14:textId="18AD48AD" w:rsidR="004301B7" w:rsidRDefault="004301B7" w:rsidP="00F61B1D">
      <w:pPr>
        <w:pStyle w:val="ListParagraph"/>
        <w:numPr>
          <w:ilvl w:val="0"/>
          <w:numId w:val="56"/>
        </w:numPr>
        <w:rPr>
          <w:lang w:eastAsia="x-none"/>
        </w:rPr>
      </w:pPr>
      <w:r>
        <w:rPr>
          <w:lang w:eastAsia="x-none"/>
        </w:rPr>
        <w:t xml:space="preserve">On the Import dialog, select </w:t>
      </w:r>
      <w:proofErr w:type="gramStart"/>
      <w:r w:rsidRPr="009F5EC2">
        <w:rPr>
          <w:lang w:eastAsia="x-none"/>
        </w:rPr>
        <w:t>Browse..</w:t>
      </w:r>
      <w:proofErr w:type="gramEnd"/>
      <w:r>
        <w:rPr>
          <w:lang w:eastAsia="x-none"/>
        </w:rPr>
        <w:t xml:space="preserve"> (may be different label in other browsers) and find the </w:t>
      </w:r>
      <w:r w:rsidRPr="004301B7">
        <w:rPr>
          <w:rStyle w:val="CodeChar"/>
        </w:rPr>
        <w:t>ADprofile.jar</w:t>
      </w:r>
      <w:r>
        <w:rPr>
          <w:lang w:eastAsia="x-none"/>
        </w:rPr>
        <w:t xml:space="preserve"> for the AD adapter</w:t>
      </w:r>
    </w:p>
    <w:p w14:paraId="4AC9CD58" w14:textId="6D92822A" w:rsidR="004301B7" w:rsidRDefault="004301B7" w:rsidP="00F61B1D">
      <w:pPr>
        <w:pStyle w:val="ListParagraph"/>
        <w:numPr>
          <w:ilvl w:val="0"/>
          <w:numId w:val="56"/>
        </w:numPr>
        <w:rPr>
          <w:lang w:eastAsia="x-none"/>
        </w:rPr>
      </w:pPr>
      <w:r>
        <w:rPr>
          <w:lang w:eastAsia="x-none"/>
        </w:rPr>
        <w:t xml:space="preserve">Click the </w:t>
      </w:r>
      <w:r w:rsidRPr="009F5EC2">
        <w:rPr>
          <w:lang w:eastAsia="x-none"/>
        </w:rPr>
        <w:t>Upload file</w:t>
      </w:r>
      <w:r>
        <w:rPr>
          <w:lang w:eastAsia="x-none"/>
        </w:rPr>
        <w:t xml:space="preserve"> button</w:t>
      </w:r>
    </w:p>
    <w:p w14:paraId="28986DA2" w14:textId="7AB2BABC" w:rsidR="004301B7" w:rsidRDefault="004301B7" w:rsidP="003D3ED0">
      <w:pPr>
        <w:rPr>
          <w:lang w:eastAsia="x-none"/>
        </w:rPr>
      </w:pPr>
    </w:p>
    <w:p w14:paraId="35B2CB2A" w14:textId="5215828F" w:rsidR="004301B7" w:rsidRDefault="004301B7" w:rsidP="003D3ED0">
      <w:pPr>
        <w:rPr>
          <w:lang w:eastAsia="x-none"/>
        </w:rPr>
      </w:pPr>
      <w:r>
        <w:rPr>
          <w:noProof/>
          <w:lang w:eastAsia="x-none"/>
        </w:rPr>
        <w:drawing>
          <wp:inline distT="0" distB="0" distL="0" distR="0" wp14:anchorId="1E3E7CB2" wp14:editId="0BCD8F2D">
            <wp:extent cx="3864206" cy="254864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 Shot 2018-02-08 at 11.38.07.png"/>
                    <pic:cNvPicPr/>
                  </pic:nvPicPr>
                  <pic:blipFill>
                    <a:blip r:embed="rId41"/>
                    <a:stretch>
                      <a:fillRect/>
                    </a:stretch>
                  </pic:blipFill>
                  <pic:spPr>
                    <a:xfrm>
                      <a:off x="0" y="0"/>
                      <a:ext cx="3869987" cy="2552460"/>
                    </a:xfrm>
                    <a:prstGeom prst="rect">
                      <a:avLst/>
                    </a:prstGeom>
                  </pic:spPr>
                </pic:pic>
              </a:graphicData>
            </a:graphic>
          </wp:inline>
        </w:drawing>
      </w:r>
    </w:p>
    <w:p w14:paraId="63CC86E5" w14:textId="77777777" w:rsidR="004301B7" w:rsidRDefault="004301B7" w:rsidP="003D3ED0">
      <w:pPr>
        <w:rPr>
          <w:lang w:eastAsia="x-none"/>
        </w:rPr>
      </w:pPr>
    </w:p>
    <w:p w14:paraId="1ED9AFE7" w14:textId="6605B725" w:rsidR="004301B7" w:rsidRDefault="004301B7" w:rsidP="00F61B1D">
      <w:pPr>
        <w:pStyle w:val="ListParagraph"/>
        <w:numPr>
          <w:ilvl w:val="0"/>
          <w:numId w:val="56"/>
        </w:numPr>
        <w:rPr>
          <w:lang w:eastAsia="x-none"/>
        </w:rPr>
      </w:pPr>
      <w:r>
        <w:rPr>
          <w:lang w:eastAsia="x-none"/>
        </w:rPr>
        <w:t xml:space="preserve">When the import completes, click the </w:t>
      </w:r>
      <w:r w:rsidRPr="009F5EC2">
        <w:rPr>
          <w:lang w:eastAsia="x-none"/>
        </w:rPr>
        <w:t>Close</w:t>
      </w:r>
      <w:r>
        <w:rPr>
          <w:lang w:eastAsia="x-none"/>
        </w:rPr>
        <w:t xml:space="preserve"> button</w:t>
      </w:r>
    </w:p>
    <w:p w14:paraId="0B7AEC5E" w14:textId="77777777" w:rsidR="004301B7" w:rsidRDefault="004301B7" w:rsidP="003D3ED0">
      <w:pPr>
        <w:rPr>
          <w:lang w:eastAsia="x-none"/>
        </w:rPr>
      </w:pPr>
    </w:p>
    <w:p w14:paraId="3B1FDFA6" w14:textId="0F34C485" w:rsidR="008E5126" w:rsidRDefault="004301B7" w:rsidP="003D3ED0">
      <w:pPr>
        <w:rPr>
          <w:lang w:eastAsia="x-none"/>
        </w:rPr>
      </w:pPr>
      <w:r>
        <w:rPr>
          <w:lang w:eastAsia="x-none"/>
        </w:rPr>
        <w:t>The profile should now show on the Manage &gt; Profiles screen. You can now create a new connector.</w:t>
      </w:r>
    </w:p>
    <w:p w14:paraId="52D0A4F7" w14:textId="5B75B5EE" w:rsidR="008E5126" w:rsidRDefault="008E5126" w:rsidP="008E5126">
      <w:pPr>
        <w:pStyle w:val="Heading4"/>
      </w:pPr>
      <w:r>
        <w:lastRenderedPageBreak/>
        <w:t>Creating a New Connector for the Adapter</w:t>
      </w:r>
    </w:p>
    <w:p w14:paraId="6CB602F6" w14:textId="77777777" w:rsidR="004301B7" w:rsidRDefault="004301B7" w:rsidP="003D3ED0">
      <w:pPr>
        <w:rPr>
          <w:lang w:eastAsia="x-none"/>
        </w:rPr>
      </w:pPr>
      <w:r>
        <w:rPr>
          <w:lang w:eastAsia="x-none"/>
        </w:rPr>
        <w:t>To create the connector:</w:t>
      </w:r>
    </w:p>
    <w:p w14:paraId="6B29937A" w14:textId="41068ADB" w:rsidR="004301B7" w:rsidRDefault="004301B7" w:rsidP="00F61B1D">
      <w:pPr>
        <w:pStyle w:val="ListParagraph"/>
        <w:numPr>
          <w:ilvl w:val="0"/>
          <w:numId w:val="56"/>
        </w:numPr>
        <w:rPr>
          <w:lang w:eastAsia="x-none"/>
        </w:rPr>
      </w:pPr>
      <w:r>
        <w:rPr>
          <w:lang w:eastAsia="x-none"/>
        </w:rPr>
        <w:t>Within Enterprise Connectors go to Manage &gt; Connectors</w:t>
      </w:r>
    </w:p>
    <w:p w14:paraId="3309BD24" w14:textId="21581E33" w:rsidR="004301B7" w:rsidRDefault="004301B7" w:rsidP="00F61B1D">
      <w:pPr>
        <w:pStyle w:val="ListParagraph"/>
        <w:numPr>
          <w:ilvl w:val="0"/>
          <w:numId w:val="56"/>
        </w:numPr>
        <w:rPr>
          <w:lang w:eastAsia="x-none"/>
        </w:rPr>
      </w:pPr>
      <w:r>
        <w:rPr>
          <w:lang w:eastAsia="x-none"/>
        </w:rPr>
        <w:t>In the left pane, select Actions &gt; Add</w:t>
      </w:r>
    </w:p>
    <w:p w14:paraId="4C8B407A" w14:textId="1F0C12C3" w:rsidR="004301B7" w:rsidRDefault="004301B7" w:rsidP="00F61B1D">
      <w:pPr>
        <w:pStyle w:val="ListParagraph"/>
        <w:numPr>
          <w:ilvl w:val="0"/>
          <w:numId w:val="56"/>
        </w:numPr>
        <w:rPr>
          <w:lang w:eastAsia="x-none"/>
        </w:rPr>
      </w:pPr>
      <w:r>
        <w:rPr>
          <w:lang w:eastAsia="x-none"/>
        </w:rPr>
        <w:t>In the right pane enter the following values:</w:t>
      </w:r>
    </w:p>
    <w:p w14:paraId="2D387305" w14:textId="77777777" w:rsidR="009F5EC2" w:rsidRDefault="009F5EC2" w:rsidP="009F5EC2">
      <w:pPr>
        <w:rPr>
          <w:lang w:eastAsia="x-none"/>
        </w:rPr>
      </w:pPr>
    </w:p>
    <w:p w14:paraId="5BDDF4C7" w14:textId="7D1C946C" w:rsidR="004301B7" w:rsidRDefault="004301B7" w:rsidP="00F61B1D">
      <w:pPr>
        <w:pStyle w:val="ListParagraph"/>
        <w:numPr>
          <w:ilvl w:val="0"/>
          <w:numId w:val="57"/>
        </w:numPr>
        <w:rPr>
          <w:lang w:eastAsia="x-none"/>
        </w:rPr>
      </w:pPr>
      <w:r>
        <w:rPr>
          <w:lang w:eastAsia="x-none"/>
        </w:rPr>
        <w:t>Name – Training AD</w:t>
      </w:r>
    </w:p>
    <w:p w14:paraId="4C76EBA5" w14:textId="145A4FC5" w:rsidR="004301B7" w:rsidRDefault="009F5EC2" w:rsidP="00F61B1D">
      <w:pPr>
        <w:pStyle w:val="ListParagraph"/>
        <w:numPr>
          <w:ilvl w:val="0"/>
          <w:numId w:val="57"/>
        </w:numPr>
        <w:rPr>
          <w:lang w:eastAsia="x-none"/>
        </w:rPr>
      </w:pPr>
      <w:r>
        <w:rPr>
          <w:lang w:eastAsia="x-none"/>
        </w:rPr>
        <w:t>Description - &lt;what</w:t>
      </w:r>
      <w:r w:rsidR="004301B7">
        <w:rPr>
          <w:lang w:eastAsia="x-none"/>
        </w:rPr>
        <w:t>ever&gt;</w:t>
      </w:r>
    </w:p>
    <w:p w14:paraId="008BB526" w14:textId="3B227DB1" w:rsidR="004301B7" w:rsidRDefault="004301B7" w:rsidP="00F61B1D">
      <w:pPr>
        <w:pStyle w:val="ListParagraph"/>
        <w:numPr>
          <w:ilvl w:val="0"/>
          <w:numId w:val="57"/>
        </w:numPr>
        <w:rPr>
          <w:lang w:eastAsia="x-none"/>
        </w:rPr>
      </w:pPr>
      <w:r>
        <w:rPr>
          <w:lang w:eastAsia="x-none"/>
        </w:rPr>
        <w:t>Profile Type – Identity Brokerage</w:t>
      </w:r>
    </w:p>
    <w:p w14:paraId="353CAFD1" w14:textId="6A54B7B4" w:rsidR="004301B7" w:rsidRDefault="004301B7" w:rsidP="00F61B1D">
      <w:pPr>
        <w:pStyle w:val="ListParagraph"/>
        <w:numPr>
          <w:ilvl w:val="0"/>
          <w:numId w:val="57"/>
        </w:numPr>
        <w:rPr>
          <w:lang w:eastAsia="x-none"/>
        </w:rPr>
      </w:pPr>
      <w:r>
        <w:rPr>
          <w:lang w:eastAsia="x-none"/>
        </w:rPr>
        <w:t>Profile – Active</w:t>
      </w:r>
      <w:r w:rsidR="009F5EC2">
        <w:rPr>
          <w:lang w:eastAsia="x-none"/>
        </w:rPr>
        <w:t xml:space="preserve"> Directory Profile</w:t>
      </w:r>
    </w:p>
    <w:p w14:paraId="4E61A070" w14:textId="67C83DC3" w:rsidR="004301B7" w:rsidRDefault="004301B7" w:rsidP="00F61B1D">
      <w:pPr>
        <w:pStyle w:val="ListParagraph"/>
        <w:numPr>
          <w:ilvl w:val="0"/>
          <w:numId w:val="57"/>
        </w:numPr>
        <w:rPr>
          <w:lang w:eastAsia="x-none"/>
        </w:rPr>
      </w:pPr>
      <w:r>
        <w:rPr>
          <w:lang w:eastAsia="x-none"/>
        </w:rPr>
        <w:t xml:space="preserve">Entity – </w:t>
      </w:r>
      <w:r w:rsidR="009F5EC2">
        <w:rPr>
          <w:lang w:eastAsia="x-none"/>
        </w:rPr>
        <w:t>Account (this will be automatically selected once you select the profile and you can’t change)</w:t>
      </w:r>
    </w:p>
    <w:p w14:paraId="1F0E3979" w14:textId="3E4D31B2" w:rsidR="004301B7" w:rsidRDefault="004301B7" w:rsidP="00F61B1D">
      <w:pPr>
        <w:pStyle w:val="ListParagraph"/>
        <w:numPr>
          <w:ilvl w:val="0"/>
          <w:numId w:val="57"/>
        </w:numPr>
        <w:rPr>
          <w:lang w:eastAsia="x-none"/>
        </w:rPr>
      </w:pPr>
      <w:r>
        <w:rPr>
          <w:lang w:eastAsia="x-none"/>
        </w:rPr>
        <w:t>Trace ON – Select</w:t>
      </w:r>
    </w:p>
    <w:p w14:paraId="0220C930" w14:textId="0ADD55B5" w:rsidR="004301B7" w:rsidRDefault="004301B7" w:rsidP="00F61B1D">
      <w:pPr>
        <w:pStyle w:val="ListParagraph"/>
        <w:numPr>
          <w:ilvl w:val="0"/>
          <w:numId w:val="57"/>
        </w:numPr>
        <w:rPr>
          <w:lang w:eastAsia="x-none"/>
        </w:rPr>
      </w:pPr>
      <w:r>
        <w:rPr>
          <w:lang w:eastAsia="x-none"/>
        </w:rPr>
        <w:t>Trace Level – Debug</w:t>
      </w:r>
    </w:p>
    <w:p w14:paraId="4C7BEC04" w14:textId="4C958494" w:rsidR="004301B7" w:rsidRDefault="009F5EC2" w:rsidP="00F61B1D">
      <w:pPr>
        <w:pStyle w:val="ListParagraph"/>
        <w:numPr>
          <w:ilvl w:val="0"/>
          <w:numId w:val="57"/>
        </w:numPr>
        <w:rPr>
          <w:lang w:eastAsia="x-none"/>
        </w:rPr>
      </w:pPr>
      <w:r>
        <w:rPr>
          <w:lang w:eastAsia="x-none"/>
        </w:rPr>
        <w:t>History ON - Select</w:t>
      </w:r>
    </w:p>
    <w:p w14:paraId="4643E62C" w14:textId="77777777" w:rsidR="009F5EC2" w:rsidRDefault="009F5EC2" w:rsidP="003D3ED0">
      <w:pPr>
        <w:rPr>
          <w:lang w:eastAsia="x-none"/>
        </w:rPr>
      </w:pPr>
    </w:p>
    <w:p w14:paraId="3B8A4308" w14:textId="2ADD2A9B" w:rsidR="009F5EC2" w:rsidRDefault="009F5EC2" w:rsidP="003D3ED0">
      <w:pPr>
        <w:rPr>
          <w:lang w:eastAsia="x-none"/>
        </w:rPr>
      </w:pPr>
      <w:r>
        <w:rPr>
          <w:noProof/>
          <w:lang w:eastAsia="x-none"/>
        </w:rPr>
        <w:drawing>
          <wp:inline distT="0" distB="0" distL="0" distR="0" wp14:anchorId="01B85028" wp14:editId="0E65345E">
            <wp:extent cx="6188710" cy="3091815"/>
            <wp:effectExtent l="63500" t="63500" r="59690" b="577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18-02-08 at 11.43.48.png"/>
                    <pic:cNvPicPr/>
                  </pic:nvPicPr>
                  <pic:blipFill>
                    <a:blip r:embed="rId42"/>
                    <a:stretch>
                      <a:fillRect/>
                    </a:stretch>
                  </pic:blipFill>
                  <pic:spPr>
                    <a:xfrm>
                      <a:off x="0" y="0"/>
                      <a:ext cx="6188710" cy="3091815"/>
                    </a:xfrm>
                    <a:prstGeom prst="rect">
                      <a:avLst/>
                    </a:prstGeom>
                    <a:effectLst>
                      <a:glow rad="63500">
                        <a:schemeClr val="accent3">
                          <a:satMod val="175000"/>
                          <a:alpha val="40000"/>
                        </a:schemeClr>
                      </a:glow>
                    </a:effectLst>
                  </pic:spPr>
                </pic:pic>
              </a:graphicData>
            </a:graphic>
          </wp:inline>
        </w:drawing>
      </w:r>
    </w:p>
    <w:p w14:paraId="51EC8C45" w14:textId="05F74326" w:rsidR="009F5EC2" w:rsidRDefault="009F5EC2" w:rsidP="003D3ED0">
      <w:pPr>
        <w:rPr>
          <w:lang w:eastAsia="x-none"/>
        </w:rPr>
      </w:pPr>
    </w:p>
    <w:p w14:paraId="79D7C5A5" w14:textId="0F6B799E" w:rsidR="009F5EC2" w:rsidRDefault="009F5EC2" w:rsidP="003D3ED0">
      <w:pPr>
        <w:rPr>
          <w:lang w:eastAsia="x-none"/>
        </w:rPr>
      </w:pPr>
      <w:r>
        <w:rPr>
          <w:lang w:eastAsia="x-none"/>
        </w:rPr>
        <w:t>The tracing and history settings are up to you. Given this is the first time the profile and adapter are being used, it makes sense to turn on tracing and set it to DEBUG level. You would turn it down later.</w:t>
      </w:r>
    </w:p>
    <w:p w14:paraId="4E33AD8E" w14:textId="77777777" w:rsidR="009F5EC2" w:rsidRDefault="009F5EC2" w:rsidP="003D3ED0">
      <w:pPr>
        <w:rPr>
          <w:lang w:eastAsia="x-none"/>
        </w:rPr>
      </w:pPr>
    </w:p>
    <w:p w14:paraId="29A36307" w14:textId="2925616A" w:rsidR="009F5EC2" w:rsidRDefault="009F5EC2" w:rsidP="00F61B1D">
      <w:pPr>
        <w:pStyle w:val="ListParagraph"/>
        <w:numPr>
          <w:ilvl w:val="0"/>
          <w:numId w:val="58"/>
        </w:numPr>
        <w:rPr>
          <w:lang w:eastAsia="x-none"/>
        </w:rPr>
      </w:pPr>
      <w:r>
        <w:rPr>
          <w:lang w:eastAsia="x-none"/>
        </w:rPr>
        <w:t>Click Save</w:t>
      </w:r>
    </w:p>
    <w:p w14:paraId="1A16F022" w14:textId="67B2E5DC" w:rsidR="009F5EC2" w:rsidRDefault="009F5EC2" w:rsidP="00F61B1D">
      <w:pPr>
        <w:pStyle w:val="ListParagraph"/>
        <w:numPr>
          <w:ilvl w:val="0"/>
          <w:numId w:val="58"/>
        </w:numPr>
        <w:rPr>
          <w:lang w:eastAsia="x-none"/>
        </w:rPr>
      </w:pPr>
      <w:r>
        <w:rPr>
          <w:lang w:eastAsia="x-none"/>
        </w:rPr>
        <w:t>When the page refreshes, select both the Enable write-to channel and Enable read-from channel options (do not select Enabled yet)</w:t>
      </w:r>
    </w:p>
    <w:p w14:paraId="55290E56" w14:textId="3BC0E542" w:rsidR="009F5EC2" w:rsidRDefault="009F5EC2" w:rsidP="00F61B1D">
      <w:pPr>
        <w:pStyle w:val="ListParagraph"/>
        <w:numPr>
          <w:ilvl w:val="0"/>
          <w:numId w:val="58"/>
        </w:numPr>
        <w:rPr>
          <w:lang w:eastAsia="x-none"/>
        </w:rPr>
      </w:pPr>
      <w:r>
        <w:rPr>
          <w:lang w:eastAsia="x-none"/>
        </w:rPr>
        <w:t xml:space="preserve">Click Save (this will turn on two more tabs – Channel-Write </w:t>
      </w:r>
      <w:proofErr w:type="gramStart"/>
      <w:r>
        <w:rPr>
          <w:lang w:eastAsia="x-none"/>
        </w:rPr>
        <w:t>To</w:t>
      </w:r>
      <w:proofErr w:type="gramEnd"/>
      <w:r>
        <w:rPr>
          <w:lang w:eastAsia="x-none"/>
        </w:rPr>
        <w:t xml:space="preserve"> and Channel-Read From)</w:t>
      </w:r>
    </w:p>
    <w:p w14:paraId="08FFB45B" w14:textId="54B6CAA5" w:rsidR="009F5EC2" w:rsidRDefault="009F5EC2" w:rsidP="003D3ED0">
      <w:pPr>
        <w:rPr>
          <w:lang w:eastAsia="x-none"/>
        </w:rPr>
      </w:pPr>
    </w:p>
    <w:p w14:paraId="0388EFA4" w14:textId="0199F2BF" w:rsidR="009F5EC2" w:rsidRDefault="009F5EC2" w:rsidP="003D3ED0">
      <w:pPr>
        <w:rPr>
          <w:lang w:eastAsia="x-none"/>
        </w:rPr>
      </w:pPr>
      <w:r>
        <w:rPr>
          <w:noProof/>
          <w:lang w:eastAsia="x-none"/>
        </w:rPr>
        <w:drawing>
          <wp:inline distT="0" distB="0" distL="0" distR="0" wp14:anchorId="0A024841" wp14:editId="40143462">
            <wp:extent cx="6188710" cy="1596390"/>
            <wp:effectExtent l="63500" t="63500" r="59690" b="673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 Shot 2018-02-08 at 11.47.54.png"/>
                    <pic:cNvPicPr/>
                  </pic:nvPicPr>
                  <pic:blipFill>
                    <a:blip r:embed="rId43"/>
                    <a:stretch>
                      <a:fillRect/>
                    </a:stretch>
                  </pic:blipFill>
                  <pic:spPr>
                    <a:xfrm>
                      <a:off x="0" y="0"/>
                      <a:ext cx="6188710" cy="1596390"/>
                    </a:xfrm>
                    <a:prstGeom prst="rect">
                      <a:avLst/>
                    </a:prstGeom>
                    <a:effectLst>
                      <a:glow rad="63500">
                        <a:schemeClr val="accent3">
                          <a:satMod val="175000"/>
                          <a:alpha val="40000"/>
                        </a:schemeClr>
                      </a:glow>
                    </a:effectLst>
                  </pic:spPr>
                </pic:pic>
              </a:graphicData>
            </a:graphic>
          </wp:inline>
        </w:drawing>
      </w:r>
    </w:p>
    <w:p w14:paraId="7D4098A4" w14:textId="77777777" w:rsidR="009F5EC2" w:rsidRDefault="009F5EC2" w:rsidP="003D3ED0">
      <w:pPr>
        <w:rPr>
          <w:lang w:eastAsia="x-none"/>
        </w:rPr>
      </w:pPr>
    </w:p>
    <w:p w14:paraId="4349F2E1" w14:textId="77777777" w:rsidR="009F5EC2" w:rsidRDefault="009F5EC2" w:rsidP="003D3ED0">
      <w:pPr>
        <w:rPr>
          <w:lang w:eastAsia="x-none"/>
        </w:rPr>
      </w:pPr>
      <w:proofErr w:type="gramStart"/>
      <w:r>
        <w:rPr>
          <w:lang w:eastAsia="x-none"/>
        </w:rPr>
        <w:lastRenderedPageBreak/>
        <w:t>Next</w:t>
      </w:r>
      <w:proofErr w:type="gramEnd"/>
      <w:r>
        <w:rPr>
          <w:lang w:eastAsia="x-none"/>
        </w:rPr>
        <w:t xml:space="preserve"> we need to configure the connection parameters, called the Driver Configuration:</w:t>
      </w:r>
    </w:p>
    <w:p w14:paraId="5E1367FF" w14:textId="45128FC2" w:rsidR="009F5EC2" w:rsidRDefault="009F5EC2" w:rsidP="00F61B1D">
      <w:pPr>
        <w:pStyle w:val="ListParagraph"/>
        <w:numPr>
          <w:ilvl w:val="0"/>
          <w:numId w:val="59"/>
        </w:numPr>
        <w:rPr>
          <w:lang w:eastAsia="x-none"/>
        </w:rPr>
      </w:pPr>
      <w:r>
        <w:rPr>
          <w:lang w:eastAsia="x-none"/>
        </w:rPr>
        <w:t>Click the Driver Configuration tab</w:t>
      </w:r>
    </w:p>
    <w:p w14:paraId="1D2168AA" w14:textId="3F4DD9FF" w:rsidR="009F5EC2" w:rsidRDefault="009F5EC2" w:rsidP="00F61B1D">
      <w:pPr>
        <w:pStyle w:val="ListParagraph"/>
        <w:numPr>
          <w:ilvl w:val="0"/>
          <w:numId w:val="59"/>
        </w:numPr>
        <w:rPr>
          <w:lang w:eastAsia="x-none"/>
        </w:rPr>
      </w:pPr>
      <w:r>
        <w:rPr>
          <w:lang w:eastAsia="x-none"/>
        </w:rPr>
        <w:t>Make sure the Training AD connector is still selected in the left pane</w:t>
      </w:r>
    </w:p>
    <w:p w14:paraId="28B0D764" w14:textId="58EBF5A0" w:rsidR="009F5EC2" w:rsidRDefault="009F5EC2" w:rsidP="00F61B1D">
      <w:pPr>
        <w:pStyle w:val="ListParagraph"/>
        <w:numPr>
          <w:ilvl w:val="0"/>
          <w:numId w:val="59"/>
        </w:numPr>
        <w:rPr>
          <w:lang w:eastAsia="x-none"/>
        </w:rPr>
      </w:pPr>
      <w:r>
        <w:rPr>
          <w:lang w:eastAsia="x-none"/>
        </w:rPr>
        <w:t>In the right pane, you need to specify the following parameters in the Active Directory Service section:</w:t>
      </w:r>
    </w:p>
    <w:p w14:paraId="6F3AE885" w14:textId="41F717A6" w:rsidR="009F5EC2" w:rsidRDefault="009F5EC2" w:rsidP="003D3ED0">
      <w:pPr>
        <w:rPr>
          <w:lang w:eastAsia="x-none"/>
        </w:rPr>
      </w:pPr>
    </w:p>
    <w:p w14:paraId="2FB00074" w14:textId="05957B6A" w:rsidR="009F5EC2" w:rsidRDefault="009F5EC2" w:rsidP="00F61B1D">
      <w:pPr>
        <w:pStyle w:val="ListParagraph"/>
        <w:numPr>
          <w:ilvl w:val="0"/>
          <w:numId w:val="57"/>
        </w:numPr>
        <w:rPr>
          <w:lang w:eastAsia="x-none"/>
        </w:rPr>
      </w:pPr>
      <w:r>
        <w:rPr>
          <w:lang w:eastAsia="x-none"/>
        </w:rPr>
        <w:t xml:space="preserve">URL – </w:t>
      </w:r>
      <w:hyperlink r:id="rId44" w:history="1">
        <w:r w:rsidRPr="000A2BD7">
          <w:rPr>
            <w:rStyle w:val="Hyperlink"/>
            <w:lang w:eastAsia="x-none"/>
          </w:rPr>
          <w:t>http://192.168.42.69:45580</w:t>
        </w:r>
      </w:hyperlink>
      <w:r>
        <w:rPr>
          <w:lang w:eastAsia="x-none"/>
        </w:rPr>
        <w:t xml:space="preserve"> (this is the IP of the AD server and listening port for the agent)</w:t>
      </w:r>
    </w:p>
    <w:p w14:paraId="0E0E347D" w14:textId="06854863" w:rsidR="009F5EC2" w:rsidRDefault="009F5EC2" w:rsidP="00F61B1D">
      <w:pPr>
        <w:pStyle w:val="ListParagraph"/>
        <w:numPr>
          <w:ilvl w:val="0"/>
          <w:numId w:val="57"/>
        </w:numPr>
        <w:rPr>
          <w:lang w:eastAsia="x-none"/>
        </w:rPr>
      </w:pPr>
      <w:r>
        <w:rPr>
          <w:lang w:eastAsia="x-none"/>
        </w:rPr>
        <w:t xml:space="preserve">User ID – agent </w:t>
      </w:r>
    </w:p>
    <w:p w14:paraId="52006ACA" w14:textId="26352BC0" w:rsidR="009F5EC2" w:rsidRDefault="009F5EC2" w:rsidP="00F61B1D">
      <w:pPr>
        <w:pStyle w:val="ListParagraph"/>
        <w:numPr>
          <w:ilvl w:val="0"/>
          <w:numId w:val="57"/>
        </w:numPr>
        <w:rPr>
          <w:lang w:eastAsia="x-none"/>
        </w:rPr>
      </w:pPr>
      <w:r>
        <w:rPr>
          <w:lang w:eastAsia="x-none"/>
        </w:rPr>
        <w:t>Password – agent</w:t>
      </w:r>
    </w:p>
    <w:p w14:paraId="3F531359" w14:textId="60DC32E6" w:rsidR="009F5EC2" w:rsidRDefault="009F5EC2" w:rsidP="003D3ED0">
      <w:pPr>
        <w:rPr>
          <w:lang w:eastAsia="x-none"/>
        </w:rPr>
      </w:pPr>
    </w:p>
    <w:p w14:paraId="7A998CB3" w14:textId="73548CFD" w:rsidR="009F5EC2" w:rsidRDefault="009F5EC2" w:rsidP="003D3ED0">
      <w:pPr>
        <w:rPr>
          <w:lang w:eastAsia="x-none"/>
        </w:rPr>
      </w:pPr>
      <w:r>
        <w:rPr>
          <w:noProof/>
          <w:lang w:eastAsia="x-none"/>
        </w:rPr>
        <w:drawing>
          <wp:inline distT="0" distB="0" distL="0" distR="0" wp14:anchorId="0DB1CB5C" wp14:editId="6C507E89">
            <wp:extent cx="6188710" cy="2066290"/>
            <wp:effectExtent l="63500" t="63500" r="59690" b="673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18-02-08 at 11.53.09.png"/>
                    <pic:cNvPicPr/>
                  </pic:nvPicPr>
                  <pic:blipFill>
                    <a:blip r:embed="rId45"/>
                    <a:stretch>
                      <a:fillRect/>
                    </a:stretch>
                  </pic:blipFill>
                  <pic:spPr>
                    <a:xfrm>
                      <a:off x="0" y="0"/>
                      <a:ext cx="6188710" cy="2066290"/>
                    </a:xfrm>
                    <a:prstGeom prst="rect">
                      <a:avLst/>
                    </a:prstGeom>
                    <a:effectLst>
                      <a:glow rad="63500">
                        <a:schemeClr val="accent3">
                          <a:satMod val="175000"/>
                          <a:alpha val="40000"/>
                        </a:schemeClr>
                      </a:glow>
                    </a:effectLst>
                  </pic:spPr>
                </pic:pic>
              </a:graphicData>
            </a:graphic>
          </wp:inline>
        </w:drawing>
      </w:r>
    </w:p>
    <w:p w14:paraId="0DAD8A8D" w14:textId="55A90888" w:rsidR="009F5EC2" w:rsidRDefault="009F5EC2" w:rsidP="003D3ED0">
      <w:pPr>
        <w:rPr>
          <w:lang w:eastAsia="x-none"/>
        </w:rPr>
      </w:pPr>
    </w:p>
    <w:p w14:paraId="50B923EB" w14:textId="5597005D" w:rsidR="009F5EC2" w:rsidRDefault="00637028" w:rsidP="00F61B1D">
      <w:pPr>
        <w:pStyle w:val="ListParagraph"/>
        <w:numPr>
          <w:ilvl w:val="0"/>
          <w:numId w:val="60"/>
        </w:numPr>
        <w:rPr>
          <w:lang w:eastAsia="x-none"/>
        </w:rPr>
      </w:pPr>
      <w:r>
        <w:rPr>
          <w:lang w:eastAsia="x-none"/>
        </w:rPr>
        <w:t>To test the parameters, click the Test Connection button</w:t>
      </w:r>
    </w:p>
    <w:p w14:paraId="1CF5E533" w14:textId="2066A135" w:rsidR="00637028" w:rsidRDefault="00637028" w:rsidP="003D3ED0">
      <w:pPr>
        <w:rPr>
          <w:lang w:eastAsia="x-none"/>
        </w:rPr>
      </w:pPr>
    </w:p>
    <w:p w14:paraId="1C433344" w14:textId="1CB2D6A8" w:rsidR="00637028" w:rsidRDefault="00637028" w:rsidP="003D3ED0">
      <w:pPr>
        <w:rPr>
          <w:lang w:eastAsia="x-none"/>
        </w:rPr>
      </w:pPr>
      <w:r>
        <w:rPr>
          <w:lang w:eastAsia="x-none"/>
        </w:rPr>
        <w:t xml:space="preserve">You should see an Information dialog with “The connection is successful”. If you see an error, check your parameters, that the AD server is running and contactable and check that the agent is running. There are commands in the Virtual Appliance command line interface to ping an IP and connect to an </w:t>
      </w:r>
      <w:proofErr w:type="spellStart"/>
      <w:proofErr w:type="gramStart"/>
      <w:r>
        <w:rPr>
          <w:lang w:eastAsia="x-none"/>
        </w:rPr>
        <w:t>IP:port</w:t>
      </w:r>
      <w:proofErr w:type="spellEnd"/>
      <w:proofErr w:type="gramEnd"/>
      <w:r>
        <w:rPr>
          <w:lang w:eastAsia="x-none"/>
        </w:rPr>
        <w:t>.</w:t>
      </w:r>
    </w:p>
    <w:p w14:paraId="13E19DE9" w14:textId="5173B3EF" w:rsidR="00637028" w:rsidRDefault="00637028" w:rsidP="003D3ED0">
      <w:pPr>
        <w:rPr>
          <w:lang w:eastAsia="x-none"/>
        </w:rPr>
      </w:pPr>
    </w:p>
    <w:p w14:paraId="5ECAABD1" w14:textId="4A122DA3" w:rsidR="00637028" w:rsidRDefault="00637028" w:rsidP="00F61B1D">
      <w:pPr>
        <w:pStyle w:val="ListParagraph"/>
        <w:numPr>
          <w:ilvl w:val="0"/>
          <w:numId w:val="60"/>
        </w:numPr>
        <w:rPr>
          <w:lang w:eastAsia="x-none"/>
        </w:rPr>
      </w:pPr>
      <w:r>
        <w:rPr>
          <w:lang w:eastAsia="x-none"/>
        </w:rPr>
        <w:t>Close the Information dialog</w:t>
      </w:r>
    </w:p>
    <w:p w14:paraId="366DAF44" w14:textId="7B1575C7" w:rsidR="00637028" w:rsidRDefault="00637028" w:rsidP="00F61B1D">
      <w:pPr>
        <w:pStyle w:val="ListParagraph"/>
        <w:numPr>
          <w:ilvl w:val="0"/>
          <w:numId w:val="60"/>
        </w:numPr>
        <w:rPr>
          <w:lang w:eastAsia="x-none"/>
        </w:rPr>
      </w:pPr>
      <w:r>
        <w:rPr>
          <w:lang w:eastAsia="x-none"/>
        </w:rPr>
        <w:t>Save the Driver Configuration</w:t>
      </w:r>
    </w:p>
    <w:p w14:paraId="0154462A" w14:textId="191457E8" w:rsidR="00637028" w:rsidRDefault="00637028" w:rsidP="003D3ED0">
      <w:pPr>
        <w:rPr>
          <w:lang w:eastAsia="x-none"/>
        </w:rPr>
      </w:pPr>
    </w:p>
    <w:p w14:paraId="3C7D1DEC" w14:textId="2E0F08DD" w:rsidR="00637028" w:rsidRDefault="00637028" w:rsidP="003D3ED0">
      <w:pPr>
        <w:rPr>
          <w:lang w:eastAsia="x-none"/>
        </w:rPr>
      </w:pPr>
      <w:r>
        <w:rPr>
          <w:lang w:eastAsia="x-none"/>
        </w:rPr>
        <w:t>The Driver Attributes List is provided with the adapter profile. For this lab you don’t need to change anything.</w:t>
      </w:r>
    </w:p>
    <w:p w14:paraId="11D3C78D" w14:textId="049B27B8" w:rsidR="00637028" w:rsidRDefault="00637028" w:rsidP="003D3ED0">
      <w:pPr>
        <w:rPr>
          <w:lang w:eastAsia="x-none"/>
        </w:rPr>
      </w:pPr>
    </w:p>
    <w:p w14:paraId="4F4F79DC" w14:textId="41FF2D8E" w:rsidR="00637028" w:rsidRDefault="00637028" w:rsidP="00F61B1D">
      <w:pPr>
        <w:pStyle w:val="ListParagraph"/>
        <w:numPr>
          <w:ilvl w:val="0"/>
          <w:numId w:val="61"/>
        </w:numPr>
        <w:rPr>
          <w:lang w:eastAsia="x-none"/>
        </w:rPr>
      </w:pPr>
      <w:r>
        <w:rPr>
          <w:lang w:eastAsia="x-none"/>
        </w:rPr>
        <w:t>Go to the Channel-Write To tab</w:t>
      </w:r>
    </w:p>
    <w:p w14:paraId="75837F5E" w14:textId="1EC3809D" w:rsidR="00637028" w:rsidRDefault="00637028" w:rsidP="00F61B1D">
      <w:pPr>
        <w:pStyle w:val="ListParagraph"/>
        <w:numPr>
          <w:ilvl w:val="0"/>
          <w:numId w:val="61"/>
        </w:numPr>
        <w:rPr>
          <w:lang w:eastAsia="x-none"/>
        </w:rPr>
      </w:pPr>
      <w:r>
        <w:rPr>
          <w:lang w:eastAsia="x-none"/>
        </w:rPr>
        <w:t>Select the mapping icon to see the mapping list</w:t>
      </w:r>
    </w:p>
    <w:p w14:paraId="72C02346" w14:textId="4D51D312" w:rsidR="00637028" w:rsidRDefault="00637028" w:rsidP="00F61B1D">
      <w:pPr>
        <w:pStyle w:val="ListParagraph"/>
        <w:numPr>
          <w:ilvl w:val="0"/>
          <w:numId w:val="61"/>
        </w:numPr>
        <w:rPr>
          <w:lang w:eastAsia="x-none"/>
        </w:rPr>
      </w:pPr>
      <w:r>
        <w:rPr>
          <w:lang w:eastAsia="x-none"/>
        </w:rPr>
        <w:t>You need to check/set mapping between AD account attributes and IGI generic account attributes. This involves finding the attribute in the list and clicking the Map button to select the mapped attribute. The attributes to be mapped are as follows:</w:t>
      </w:r>
    </w:p>
    <w:p w14:paraId="24545F17" w14:textId="5A638C44" w:rsidR="00637028" w:rsidRDefault="00637028" w:rsidP="003D3ED0">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637028" w:rsidRPr="008C787B" w14:paraId="30413B70" w14:textId="77777777" w:rsidTr="00CF1FB0">
        <w:trPr>
          <w:cnfStyle w:val="100000000000" w:firstRow="1" w:lastRow="0" w:firstColumn="0" w:lastColumn="0" w:oddVBand="0" w:evenVBand="0" w:oddHBand="0" w:evenHBand="0" w:firstRowFirstColumn="0" w:firstRowLastColumn="0" w:lastRowFirstColumn="0" w:lastRowLastColumn="0"/>
        </w:trPr>
        <w:tc>
          <w:tcPr>
            <w:tcW w:w="3245" w:type="dxa"/>
          </w:tcPr>
          <w:p w14:paraId="33013D31" w14:textId="77777777" w:rsidR="00637028" w:rsidRPr="008C787B" w:rsidRDefault="00637028" w:rsidP="00CF1FB0">
            <w:pPr>
              <w:rPr>
                <w:b w:val="0"/>
                <w:i/>
                <w:lang w:eastAsia="x-none"/>
              </w:rPr>
            </w:pPr>
            <w:r>
              <w:rPr>
                <w:b w:val="0"/>
                <w:i/>
                <w:lang w:eastAsia="x-none"/>
              </w:rPr>
              <w:t>Target</w:t>
            </w:r>
            <w:r w:rsidRPr="008C787B">
              <w:rPr>
                <w:b w:val="0"/>
                <w:i/>
                <w:lang w:eastAsia="x-none"/>
              </w:rPr>
              <w:t xml:space="preserve"> Account Attribute</w:t>
            </w:r>
          </w:p>
        </w:tc>
        <w:tc>
          <w:tcPr>
            <w:tcW w:w="3245" w:type="dxa"/>
          </w:tcPr>
          <w:p w14:paraId="51953F5D" w14:textId="77777777" w:rsidR="00637028" w:rsidRPr="008C787B" w:rsidRDefault="00637028" w:rsidP="00CF1FB0">
            <w:pPr>
              <w:rPr>
                <w:b w:val="0"/>
                <w:i/>
                <w:lang w:eastAsia="x-none"/>
              </w:rPr>
            </w:pPr>
            <w:r w:rsidRPr="008C787B">
              <w:rPr>
                <w:b w:val="0"/>
                <w:i/>
                <w:lang w:eastAsia="x-none"/>
              </w:rPr>
              <w:t xml:space="preserve">Mapped </w:t>
            </w:r>
            <w:r>
              <w:rPr>
                <w:b w:val="0"/>
                <w:i/>
                <w:lang w:eastAsia="x-none"/>
              </w:rPr>
              <w:t xml:space="preserve">(IGI) </w:t>
            </w:r>
            <w:r w:rsidRPr="008C787B">
              <w:rPr>
                <w:b w:val="0"/>
                <w:i/>
                <w:lang w:eastAsia="x-none"/>
              </w:rPr>
              <w:t>Attribute</w:t>
            </w:r>
          </w:p>
        </w:tc>
        <w:tc>
          <w:tcPr>
            <w:tcW w:w="3246" w:type="dxa"/>
          </w:tcPr>
          <w:p w14:paraId="65ACC653" w14:textId="77777777" w:rsidR="00637028" w:rsidRPr="008C787B" w:rsidRDefault="00637028" w:rsidP="00CF1FB0">
            <w:pPr>
              <w:rPr>
                <w:b w:val="0"/>
                <w:i/>
                <w:lang w:eastAsia="x-none"/>
              </w:rPr>
            </w:pPr>
            <w:r w:rsidRPr="008C787B">
              <w:rPr>
                <w:b w:val="0"/>
                <w:i/>
                <w:lang w:eastAsia="x-none"/>
              </w:rPr>
              <w:t>Comments</w:t>
            </w:r>
          </w:p>
        </w:tc>
      </w:tr>
      <w:tr w:rsidR="00637028" w14:paraId="42C0EA30" w14:textId="77777777" w:rsidTr="00CF1FB0">
        <w:tc>
          <w:tcPr>
            <w:tcW w:w="3245" w:type="dxa"/>
          </w:tcPr>
          <w:p w14:paraId="519216FF" w14:textId="77777777" w:rsidR="00637028" w:rsidRDefault="00637028" w:rsidP="00CF1FB0">
            <w:pPr>
              <w:rPr>
                <w:lang w:eastAsia="x-none"/>
              </w:rPr>
            </w:pPr>
            <w:proofErr w:type="spellStart"/>
            <w:r>
              <w:rPr>
                <w:lang w:eastAsia="x-none"/>
              </w:rPr>
              <w:t>erADDisplayName</w:t>
            </w:r>
            <w:proofErr w:type="spellEnd"/>
          </w:p>
        </w:tc>
        <w:tc>
          <w:tcPr>
            <w:tcW w:w="3245" w:type="dxa"/>
          </w:tcPr>
          <w:p w14:paraId="6C891046" w14:textId="77777777" w:rsidR="00637028" w:rsidRDefault="00637028" w:rsidP="00CF1FB0">
            <w:pPr>
              <w:rPr>
                <w:lang w:eastAsia="x-none"/>
              </w:rPr>
            </w:pPr>
            <w:r>
              <w:rPr>
                <w:lang w:eastAsia="x-none"/>
              </w:rPr>
              <w:t>DISPLAY_NAME</w:t>
            </w:r>
          </w:p>
        </w:tc>
        <w:tc>
          <w:tcPr>
            <w:tcW w:w="3246" w:type="dxa"/>
          </w:tcPr>
          <w:p w14:paraId="61422CE3" w14:textId="77777777" w:rsidR="00637028" w:rsidRDefault="00637028" w:rsidP="00CF1FB0">
            <w:pPr>
              <w:rPr>
                <w:lang w:eastAsia="x-none"/>
              </w:rPr>
            </w:pPr>
            <w:r>
              <w:rPr>
                <w:lang w:eastAsia="x-none"/>
              </w:rPr>
              <w:t>Default mapping</w:t>
            </w:r>
          </w:p>
        </w:tc>
      </w:tr>
      <w:tr w:rsidR="00637028" w14:paraId="75912479" w14:textId="77777777" w:rsidTr="00CF1FB0">
        <w:tc>
          <w:tcPr>
            <w:tcW w:w="3245" w:type="dxa"/>
          </w:tcPr>
          <w:p w14:paraId="7DE51896" w14:textId="77777777" w:rsidR="00637028" w:rsidRDefault="00637028" w:rsidP="00CF1FB0">
            <w:pPr>
              <w:rPr>
                <w:lang w:eastAsia="x-none"/>
              </w:rPr>
            </w:pPr>
            <w:proofErr w:type="spellStart"/>
            <w:r>
              <w:rPr>
                <w:lang w:eastAsia="x-none"/>
              </w:rPr>
              <w:t>erADDistinguishedName</w:t>
            </w:r>
            <w:proofErr w:type="spellEnd"/>
          </w:p>
        </w:tc>
        <w:tc>
          <w:tcPr>
            <w:tcW w:w="3245" w:type="dxa"/>
          </w:tcPr>
          <w:p w14:paraId="58ED3AEF" w14:textId="77777777" w:rsidR="00637028" w:rsidRDefault="00637028" w:rsidP="00CF1FB0">
            <w:pPr>
              <w:rPr>
                <w:lang w:eastAsia="x-none"/>
              </w:rPr>
            </w:pPr>
            <w:r>
              <w:rPr>
                <w:lang w:eastAsia="x-none"/>
              </w:rPr>
              <w:t>DN</w:t>
            </w:r>
          </w:p>
        </w:tc>
        <w:tc>
          <w:tcPr>
            <w:tcW w:w="3246" w:type="dxa"/>
          </w:tcPr>
          <w:p w14:paraId="1FFADA30" w14:textId="77777777" w:rsidR="00637028" w:rsidRDefault="00637028" w:rsidP="00CF1FB0">
            <w:pPr>
              <w:rPr>
                <w:lang w:eastAsia="x-none"/>
              </w:rPr>
            </w:pPr>
            <w:r>
              <w:rPr>
                <w:lang w:eastAsia="x-none"/>
              </w:rPr>
              <w:t>Default mapping</w:t>
            </w:r>
          </w:p>
        </w:tc>
      </w:tr>
      <w:tr w:rsidR="00637028" w14:paraId="5C3ED96A" w14:textId="77777777" w:rsidTr="00CF1FB0">
        <w:tc>
          <w:tcPr>
            <w:tcW w:w="3245" w:type="dxa"/>
          </w:tcPr>
          <w:p w14:paraId="5C312945" w14:textId="77777777" w:rsidR="00637028" w:rsidRDefault="00637028" w:rsidP="00CF1FB0">
            <w:pPr>
              <w:rPr>
                <w:lang w:eastAsia="x-none"/>
              </w:rPr>
            </w:pPr>
            <w:proofErr w:type="spellStart"/>
            <w:r>
              <w:rPr>
                <w:lang w:eastAsia="x-none"/>
              </w:rPr>
              <w:t>erADExpirationDate</w:t>
            </w:r>
            <w:proofErr w:type="spellEnd"/>
          </w:p>
        </w:tc>
        <w:tc>
          <w:tcPr>
            <w:tcW w:w="3245" w:type="dxa"/>
          </w:tcPr>
          <w:p w14:paraId="65092AE2" w14:textId="77777777" w:rsidR="00637028" w:rsidRDefault="00637028" w:rsidP="00CF1FB0">
            <w:pPr>
              <w:rPr>
                <w:lang w:eastAsia="x-none"/>
              </w:rPr>
            </w:pPr>
            <w:r>
              <w:rPr>
                <w:lang w:eastAsia="x-none"/>
              </w:rPr>
              <w:t>EXPIRE</w:t>
            </w:r>
          </w:p>
        </w:tc>
        <w:tc>
          <w:tcPr>
            <w:tcW w:w="3246" w:type="dxa"/>
          </w:tcPr>
          <w:p w14:paraId="2BBF12BE" w14:textId="77777777" w:rsidR="00637028" w:rsidRDefault="00637028" w:rsidP="00CF1FB0">
            <w:pPr>
              <w:rPr>
                <w:lang w:eastAsia="x-none"/>
              </w:rPr>
            </w:pPr>
            <w:r>
              <w:rPr>
                <w:lang w:eastAsia="x-none"/>
              </w:rPr>
              <w:t>Default mapping</w:t>
            </w:r>
          </w:p>
        </w:tc>
      </w:tr>
      <w:tr w:rsidR="00637028" w14:paraId="4BBFB718" w14:textId="77777777" w:rsidTr="00CF1FB0">
        <w:tc>
          <w:tcPr>
            <w:tcW w:w="3245" w:type="dxa"/>
          </w:tcPr>
          <w:p w14:paraId="7227A1E7" w14:textId="77777777" w:rsidR="00637028" w:rsidRDefault="00637028" w:rsidP="00CF1FB0">
            <w:pPr>
              <w:rPr>
                <w:lang w:eastAsia="x-none"/>
              </w:rPr>
            </w:pPr>
            <w:proofErr w:type="spellStart"/>
            <w:r>
              <w:rPr>
                <w:lang w:eastAsia="x-none"/>
              </w:rPr>
              <w:t>erpassword</w:t>
            </w:r>
            <w:proofErr w:type="spellEnd"/>
          </w:p>
        </w:tc>
        <w:tc>
          <w:tcPr>
            <w:tcW w:w="3245" w:type="dxa"/>
          </w:tcPr>
          <w:p w14:paraId="757B186C" w14:textId="77777777" w:rsidR="00637028" w:rsidRDefault="00637028" w:rsidP="00CF1FB0">
            <w:pPr>
              <w:rPr>
                <w:lang w:eastAsia="x-none"/>
              </w:rPr>
            </w:pPr>
            <w:r>
              <w:rPr>
                <w:lang w:eastAsia="x-none"/>
              </w:rPr>
              <w:t>PASSWORD</w:t>
            </w:r>
          </w:p>
        </w:tc>
        <w:tc>
          <w:tcPr>
            <w:tcW w:w="3246" w:type="dxa"/>
          </w:tcPr>
          <w:p w14:paraId="0E64CAAB" w14:textId="77777777" w:rsidR="00637028" w:rsidRDefault="00637028" w:rsidP="00CF1FB0">
            <w:pPr>
              <w:rPr>
                <w:lang w:eastAsia="x-none"/>
              </w:rPr>
            </w:pPr>
            <w:r>
              <w:rPr>
                <w:lang w:eastAsia="x-none"/>
              </w:rPr>
              <w:t>Default mapping</w:t>
            </w:r>
          </w:p>
        </w:tc>
      </w:tr>
      <w:tr w:rsidR="00637028" w14:paraId="7618F2FC" w14:textId="77777777" w:rsidTr="00CF1FB0">
        <w:tc>
          <w:tcPr>
            <w:tcW w:w="3245" w:type="dxa"/>
          </w:tcPr>
          <w:p w14:paraId="14DFFDAC" w14:textId="77777777" w:rsidR="00637028" w:rsidRDefault="00637028" w:rsidP="00CF1FB0">
            <w:pPr>
              <w:rPr>
                <w:lang w:eastAsia="x-none"/>
              </w:rPr>
            </w:pPr>
            <w:proofErr w:type="spellStart"/>
            <w:r>
              <w:rPr>
                <w:lang w:eastAsia="x-none"/>
              </w:rPr>
              <w:t>eruid</w:t>
            </w:r>
            <w:proofErr w:type="spellEnd"/>
          </w:p>
        </w:tc>
        <w:tc>
          <w:tcPr>
            <w:tcW w:w="3245" w:type="dxa"/>
          </w:tcPr>
          <w:p w14:paraId="70135CD0" w14:textId="77777777" w:rsidR="00637028" w:rsidRDefault="00637028" w:rsidP="00CF1FB0">
            <w:pPr>
              <w:rPr>
                <w:lang w:eastAsia="x-none"/>
              </w:rPr>
            </w:pPr>
            <w:r>
              <w:rPr>
                <w:lang w:eastAsia="x-none"/>
              </w:rPr>
              <w:t>CODE</w:t>
            </w:r>
          </w:p>
        </w:tc>
        <w:tc>
          <w:tcPr>
            <w:tcW w:w="3246" w:type="dxa"/>
          </w:tcPr>
          <w:p w14:paraId="31DC93A5" w14:textId="77777777" w:rsidR="00637028" w:rsidRDefault="00637028" w:rsidP="00CF1FB0">
            <w:pPr>
              <w:rPr>
                <w:lang w:eastAsia="x-none"/>
              </w:rPr>
            </w:pPr>
            <w:r>
              <w:rPr>
                <w:lang w:eastAsia="x-none"/>
              </w:rPr>
              <w:t>Default mapping</w:t>
            </w:r>
          </w:p>
        </w:tc>
      </w:tr>
      <w:tr w:rsidR="00637028" w14:paraId="3FD4D963" w14:textId="77777777" w:rsidTr="00CF1FB0">
        <w:tc>
          <w:tcPr>
            <w:tcW w:w="3245" w:type="dxa"/>
          </w:tcPr>
          <w:p w14:paraId="362EA9C7" w14:textId="77777777" w:rsidR="00637028" w:rsidRDefault="00637028" w:rsidP="00CF1FB0">
            <w:pPr>
              <w:rPr>
                <w:lang w:eastAsia="x-none"/>
              </w:rPr>
            </w:pPr>
            <w:r>
              <w:rPr>
                <w:lang w:eastAsia="x-none"/>
              </w:rPr>
              <w:t>mail</w:t>
            </w:r>
          </w:p>
        </w:tc>
        <w:tc>
          <w:tcPr>
            <w:tcW w:w="3245" w:type="dxa"/>
          </w:tcPr>
          <w:p w14:paraId="3734176D" w14:textId="77777777" w:rsidR="00637028" w:rsidRDefault="00637028" w:rsidP="00CF1FB0">
            <w:pPr>
              <w:rPr>
                <w:lang w:eastAsia="x-none"/>
              </w:rPr>
            </w:pPr>
            <w:r>
              <w:rPr>
                <w:lang w:eastAsia="x-none"/>
              </w:rPr>
              <w:t>EMAIL</w:t>
            </w:r>
          </w:p>
        </w:tc>
        <w:tc>
          <w:tcPr>
            <w:tcW w:w="3246" w:type="dxa"/>
          </w:tcPr>
          <w:p w14:paraId="64738C28" w14:textId="77777777" w:rsidR="00637028" w:rsidRDefault="00637028" w:rsidP="00CF1FB0">
            <w:pPr>
              <w:rPr>
                <w:lang w:eastAsia="x-none"/>
              </w:rPr>
            </w:pPr>
            <w:r>
              <w:rPr>
                <w:lang w:eastAsia="x-none"/>
              </w:rPr>
              <w:t>Default mapping</w:t>
            </w:r>
          </w:p>
        </w:tc>
      </w:tr>
      <w:tr w:rsidR="00637028" w14:paraId="3F4D618A" w14:textId="77777777" w:rsidTr="00CF1FB0">
        <w:tc>
          <w:tcPr>
            <w:tcW w:w="3245" w:type="dxa"/>
          </w:tcPr>
          <w:p w14:paraId="63A4724B" w14:textId="77777777" w:rsidR="00637028" w:rsidRDefault="00637028" w:rsidP="00CF1FB0">
            <w:pPr>
              <w:rPr>
                <w:lang w:eastAsia="x-none"/>
              </w:rPr>
            </w:pPr>
            <w:proofErr w:type="spellStart"/>
            <w:r>
              <w:rPr>
                <w:lang w:eastAsia="x-none"/>
              </w:rPr>
              <w:t>sn</w:t>
            </w:r>
            <w:proofErr w:type="spellEnd"/>
          </w:p>
        </w:tc>
        <w:tc>
          <w:tcPr>
            <w:tcW w:w="3245" w:type="dxa"/>
          </w:tcPr>
          <w:p w14:paraId="36C1A474" w14:textId="77777777" w:rsidR="00637028" w:rsidRDefault="00637028" w:rsidP="00CF1FB0">
            <w:pPr>
              <w:rPr>
                <w:lang w:eastAsia="x-none"/>
              </w:rPr>
            </w:pPr>
            <w:r>
              <w:rPr>
                <w:lang w:eastAsia="x-none"/>
              </w:rPr>
              <w:t>SURNAME</w:t>
            </w:r>
          </w:p>
        </w:tc>
        <w:tc>
          <w:tcPr>
            <w:tcW w:w="3246" w:type="dxa"/>
          </w:tcPr>
          <w:p w14:paraId="3DCEBD9F" w14:textId="77777777" w:rsidR="00637028" w:rsidRDefault="00637028" w:rsidP="00CF1FB0">
            <w:pPr>
              <w:rPr>
                <w:lang w:eastAsia="x-none"/>
              </w:rPr>
            </w:pPr>
            <w:r>
              <w:rPr>
                <w:lang w:eastAsia="x-none"/>
              </w:rPr>
              <w:t>Default mapping</w:t>
            </w:r>
          </w:p>
        </w:tc>
      </w:tr>
      <w:tr w:rsidR="00637028" w14:paraId="444ACC4C" w14:textId="77777777" w:rsidTr="00CF1FB0">
        <w:tc>
          <w:tcPr>
            <w:tcW w:w="3245" w:type="dxa"/>
          </w:tcPr>
          <w:p w14:paraId="16A3D0BD" w14:textId="77777777" w:rsidR="00637028" w:rsidRDefault="00637028" w:rsidP="00CF1FB0">
            <w:pPr>
              <w:rPr>
                <w:lang w:eastAsia="x-none"/>
              </w:rPr>
            </w:pPr>
            <w:proofErr w:type="spellStart"/>
            <w:r>
              <w:rPr>
                <w:lang w:eastAsia="x-none"/>
              </w:rPr>
              <w:t>givenName</w:t>
            </w:r>
            <w:proofErr w:type="spellEnd"/>
          </w:p>
        </w:tc>
        <w:tc>
          <w:tcPr>
            <w:tcW w:w="3245" w:type="dxa"/>
          </w:tcPr>
          <w:p w14:paraId="258BA1D4" w14:textId="77777777" w:rsidR="00637028" w:rsidRDefault="00637028" w:rsidP="00CF1FB0">
            <w:pPr>
              <w:rPr>
                <w:lang w:eastAsia="x-none"/>
              </w:rPr>
            </w:pPr>
            <w:r>
              <w:rPr>
                <w:lang w:eastAsia="x-none"/>
              </w:rPr>
              <w:t>NAME</w:t>
            </w:r>
          </w:p>
        </w:tc>
        <w:tc>
          <w:tcPr>
            <w:tcW w:w="3246" w:type="dxa"/>
          </w:tcPr>
          <w:p w14:paraId="78CBFA35" w14:textId="77777777" w:rsidR="00637028" w:rsidRDefault="00637028" w:rsidP="00CF1FB0">
            <w:pPr>
              <w:rPr>
                <w:lang w:eastAsia="x-none"/>
              </w:rPr>
            </w:pPr>
            <w:r>
              <w:rPr>
                <w:lang w:eastAsia="x-none"/>
              </w:rPr>
              <w:t>First name</w:t>
            </w:r>
          </w:p>
        </w:tc>
      </w:tr>
    </w:tbl>
    <w:p w14:paraId="3808EA70" w14:textId="4916AD71" w:rsidR="00637028" w:rsidRDefault="00637028" w:rsidP="003D3ED0">
      <w:pPr>
        <w:rPr>
          <w:lang w:eastAsia="x-none"/>
        </w:rPr>
      </w:pPr>
    </w:p>
    <w:p w14:paraId="189813B5" w14:textId="77777777" w:rsidR="00637028" w:rsidRDefault="00637028" w:rsidP="00637028">
      <w:pPr>
        <w:pStyle w:val="Note"/>
      </w:pPr>
      <w:r>
        <w:t>The list of attributes available for mapping at the account level is very limited due to the IGI account model. All extended attributes are stored in the Broker LDAP (or in a separate table in the IGI DB for legacy connectors) and there is no account-account mapping. We will look at the person-account mapping in the next section.</w:t>
      </w:r>
    </w:p>
    <w:p w14:paraId="0608B154" w14:textId="1D38D6B4" w:rsidR="00637028" w:rsidRDefault="00637028" w:rsidP="003D3ED0">
      <w:pPr>
        <w:rPr>
          <w:lang w:eastAsia="x-none"/>
        </w:rPr>
      </w:pPr>
    </w:p>
    <w:p w14:paraId="289189F7" w14:textId="0AE89F2A" w:rsidR="00637028" w:rsidRDefault="00637028" w:rsidP="003D3ED0">
      <w:pPr>
        <w:rPr>
          <w:lang w:eastAsia="x-none"/>
        </w:rPr>
      </w:pPr>
      <w:r>
        <w:rPr>
          <w:lang w:eastAsia="x-none"/>
        </w:rPr>
        <w:t>There is no Save function for this – if you’ve updated the mapping list, it is automatically saved.</w:t>
      </w:r>
    </w:p>
    <w:p w14:paraId="192EC0B0" w14:textId="31A2DCC8" w:rsidR="00637028" w:rsidRDefault="00637028" w:rsidP="003D3ED0">
      <w:pPr>
        <w:rPr>
          <w:lang w:eastAsia="x-none"/>
        </w:rPr>
      </w:pPr>
    </w:p>
    <w:p w14:paraId="4FFCAB03" w14:textId="58275604" w:rsidR="00637028" w:rsidRDefault="00637028" w:rsidP="003D3ED0">
      <w:pPr>
        <w:rPr>
          <w:lang w:eastAsia="x-none"/>
        </w:rPr>
      </w:pPr>
      <w:r>
        <w:rPr>
          <w:noProof/>
          <w:lang w:eastAsia="x-none"/>
        </w:rPr>
        <w:lastRenderedPageBreak/>
        <w:drawing>
          <wp:inline distT="0" distB="0" distL="0" distR="0" wp14:anchorId="781BB75C" wp14:editId="3EBCF7F4">
            <wp:extent cx="6188710" cy="2970530"/>
            <wp:effectExtent l="63500" t="63500" r="59690" b="647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8-02-08 at 12.01.45.png"/>
                    <pic:cNvPicPr/>
                  </pic:nvPicPr>
                  <pic:blipFill>
                    <a:blip r:embed="rId46"/>
                    <a:stretch>
                      <a:fillRect/>
                    </a:stretch>
                  </pic:blipFill>
                  <pic:spPr>
                    <a:xfrm>
                      <a:off x="0" y="0"/>
                      <a:ext cx="6188710" cy="2970530"/>
                    </a:xfrm>
                    <a:prstGeom prst="rect">
                      <a:avLst/>
                    </a:prstGeom>
                    <a:effectLst>
                      <a:glow rad="63500">
                        <a:schemeClr val="accent3">
                          <a:satMod val="175000"/>
                          <a:alpha val="40000"/>
                        </a:schemeClr>
                      </a:glow>
                    </a:effectLst>
                  </pic:spPr>
                </pic:pic>
              </a:graphicData>
            </a:graphic>
          </wp:inline>
        </w:drawing>
      </w:r>
    </w:p>
    <w:p w14:paraId="6BE6325D" w14:textId="79270ED2" w:rsidR="00637028" w:rsidRDefault="00637028" w:rsidP="003D3ED0">
      <w:pPr>
        <w:rPr>
          <w:lang w:eastAsia="x-none"/>
        </w:rPr>
      </w:pPr>
    </w:p>
    <w:p w14:paraId="05876E03" w14:textId="1380762E" w:rsidR="00637028" w:rsidRDefault="00637028" w:rsidP="00F61B1D">
      <w:pPr>
        <w:pStyle w:val="ListParagraph"/>
        <w:numPr>
          <w:ilvl w:val="0"/>
          <w:numId w:val="61"/>
        </w:numPr>
        <w:rPr>
          <w:lang w:eastAsia="x-none"/>
        </w:rPr>
      </w:pPr>
      <w:r>
        <w:rPr>
          <w:lang w:eastAsia="x-none"/>
        </w:rPr>
        <w:t>Go to the Channel-Read From tab</w:t>
      </w:r>
    </w:p>
    <w:p w14:paraId="37940F14" w14:textId="77777777" w:rsidR="00637028" w:rsidRDefault="00637028" w:rsidP="00F61B1D">
      <w:pPr>
        <w:pStyle w:val="ListParagraph"/>
        <w:numPr>
          <w:ilvl w:val="0"/>
          <w:numId w:val="61"/>
        </w:numPr>
        <w:rPr>
          <w:lang w:eastAsia="x-none"/>
        </w:rPr>
      </w:pPr>
      <w:r>
        <w:rPr>
          <w:lang w:eastAsia="x-none"/>
        </w:rPr>
        <w:t>Select the mapping icon to see the mapping list</w:t>
      </w:r>
    </w:p>
    <w:p w14:paraId="46134FA0" w14:textId="58048C13" w:rsidR="00637028" w:rsidRDefault="00637028" w:rsidP="00F61B1D">
      <w:pPr>
        <w:pStyle w:val="ListParagraph"/>
        <w:numPr>
          <w:ilvl w:val="0"/>
          <w:numId w:val="61"/>
        </w:numPr>
        <w:rPr>
          <w:lang w:eastAsia="x-none"/>
        </w:rPr>
      </w:pPr>
      <w:r>
        <w:rPr>
          <w:lang w:eastAsia="x-none"/>
        </w:rPr>
        <w:t>You need to check/set mapping between IGI generic account and AD Account attributes. This involves finding the attribute in the list and clicking the Map button to select the mapped attribute. The attributes to be mapped are as follows:</w:t>
      </w:r>
    </w:p>
    <w:p w14:paraId="6A708400" w14:textId="417E8E11" w:rsidR="00637028" w:rsidRDefault="00637028" w:rsidP="003D3ED0">
      <w:pPr>
        <w:rPr>
          <w:lang w:eastAsia="x-none"/>
        </w:rPr>
      </w:pPr>
    </w:p>
    <w:tbl>
      <w:tblPr>
        <w:tblStyle w:val="GridTable4-Accent51"/>
        <w:tblW w:w="0" w:type="auto"/>
        <w:tblLook w:val="0620" w:firstRow="1" w:lastRow="0" w:firstColumn="0" w:lastColumn="0" w:noHBand="1" w:noVBand="1"/>
      </w:tblPr>
      <w:tblGrid>
        <w:gridCol w:w="3245"/>
        <w:gridCol w:w="3245"/>
        <w:gridCol w:w="3246"/>
      </w:tblGrid>
      <w:tr w:rsidR="00637028" w:rsidRPr="008C787B" w14:paraId="7006AFF5" w14:textId="77777777" w:rsidTr="00CF1FB0">
        <w:trPr>
          <w:cnfStyle w:val="100000000000" w:firstRow="1" w:lastRow="0" w:firstColumn="0" w:lastColumn="0" w:oddVBand="0" w:evenVBand="0" w:oddHBand="0" w:evenHBand="0" w:firstRowFirstColumn="0" w:firstRowLastColumn="0" w:lastRowFirstColumn="0" w:lastRowLastColumn="0"/>
        </w:trPr>
        <w:tc>
          <w:tcPr>
            <w:tcW w:w="3245" w:type="dxa"/>
          </w:tcPr>
          <w:p w14:paraId="4818F1C7" w14:textId="77777777" w:rsidR="00637028" w:rsidRPr="008C787B" w:rsidRDefault="00637028" w:rsidP="00CF1FB0">
            <w:pPr>
              <w:rPr>
                <w:b w:val="0"/>
                <w:i/>
                <w:lang w:eastAsia="x-none"/>
              </w:rPr>
            </w:pPr>
            <w:r w:rsidRPr="008C787B">
              <w:rPr>
                <w:b w:val="0"/>
                <w:i/>
                <w:lang w:eastAsia="x-none"/>
              </w:rPr>
              <w:t>IGI Account Attribute</w:t>
            </w:r>
          </w:p>
        </w:tc>
        <w:tc>
          <w:tcPr>
            <w:tcW w:w="3245" w:type="dxa"/>
          </w:tcPr>
          <w:p w14:paraId="000036D0" w14:textId="77777777" w:rsidR="00637028" w:rsidRPr="008C787B" w:rsidRDefault="00637028" w:rsidP="00CF1FB0">
            <w:pPr>
              <w:rPr>
                <w:b w:val="0"/>
                <w:i/>
                <w:lang w:eastAsia="x-none"/>
              </w:rPr>
            </w:pPr>
            <w:r w:rsidRPr="008C787B">
              <w:rPr>
                <w:b w:val="0"/>
                <w:i/>
                <w:lang w:eastAsia="x-none"/>
              </w:rPr>
              <w:t xml:space="preserve">Mapped </w:t>
            </w:r>
            <w:r>
              <w:rPr>
                <w:b w:val="0"/>
                <w:i/>
                <w:lang w:eastAsia="x-none"/>
              </w:rPr>
              <w:t xml:space="preserve">(Target) </w:t>
            </w:r>
            <w:r w:rsidRPr="008C787B">
              <w:rPr>
                <w:b w:val="0"/>
                <w:i/>
                <w:lang w:eastAsia="x-none"/>
              </w:rPr>
              <w:t>Attribute</w:t>
            </w:r>
          </w:p>
        </w:tc>
        <w:tc>
          <w:tcPr>
            <w:tcW w:w="3246" w:type="dxa"/>
          </w:tcPr>
          <w:p w14:paraId="23438309" w14:textId="77777777" w:rsidR="00637028" w:rsidRPr="008C787B" w:rsidRDefault="00637028" w:rsidP="00CF1FB0">
            <w:pPr>
              <w:rPr>
                <w:b w:val="0"/>
                <w:i/>
                <w:lang w:eastAsia="x-none"/>
              </w:rPr>
            </w:pPr>
            <w:r w:rsidRPr="008C787B">
              <w:rPr>
                <w:b w:val="0"/>
                <w:i/>
                <w:lang w:eastAsia="x-none"/>
              </w:rPr>
              <w:t>Comments</w:t>
            </w:r>
          </w:p>
        </w:tc>
      </w:tr>
      <w:tr w:rsidR="00637028" w14:paraId="068B06FB" w14:textId="77777777" w:rsidTr="00CF1FB0">
        <w:tc>
          <w:tcPr>
            <w:tcW w:w="3245" w:type="dxa"/>
          </w:tcPr>
          <w:p w14:paraId="4B9940C4" w14:textId="77777777" w:rsidR="00637028" w:rsidRDefault="00637028" w:rsidP="00CF1FB0">
            <w:pPr>
              <w:rPr>
                <w:lang w:eastAsia="x-none"/>
              </w:rPr>
            </w:pPr>
            <w:r>
              <w:rPr>
                <w:lang w:eastAsia="x-none"/>
              </w:rPr>
              <w:t>CODE*</w:t>
            </w:r>
          </w:p>
        </w:tc>
        <w:tc>
          <w:tcPr>
            <w:tcW w:w="3245" w:type="dxa"/>
          </w:tcPr>
          <w:p w14:paraId="5156754C" w14:textId="77777777" w:rsidR="00637028" w:rsidRDefault="00637028" w:rsidP="00CF1FB0">
            <w:pPr>
              <w:rPr>
                <w:lang w:eastAsia="x-none"/>
              </w:rPr>
            </w:pPr>
            <w:proofErr w:type="spellStart"/>
            <w:r>
              <w:rPr>
                <w:lang w:eastAsia="x-none"/>
              </w:rPr>
              <w:t>eruid</w:t>
            </w:r>
            <w:proofErr w:type="spellEnd"/>
          </w:p>
        </w:tc>
        <w:tc>
          <w:tcPr>
            <w:tcW w:w="3246" w:type="dxa"/>
          </w:tcPr>
          <w:p w14:paraId="7CDEB321" w14:textId="77777777" w:rsidR="00637028" w:rsidRDefault="00637028" w:rsidP="00CF1FB0">
            <w:pPr>
              <w:rPr>
                <w:lang w:eastAsia="x-none"/>
              </w:rPr>
            </w:pPr>
            <w:r>
              <w:rPr>
                <w:lang w:eastAsia="x-none"/>
              </w:rPr>
              <w:t>Default mapping</w:t>
            </w:r>
          </w:p>
        </w:tc>
      </w:tr>
      <w:tr w:rsidR="00637028" w14:paraId="7F9392CC" w14:textId="77777777" w:rsidTr="00CF1FB0">
        <w:tc>
          <w:tcPr>
            <w:tcW w:w="3245" w:type="dxa"/>
          </w:tcPr>
          <w:p w14:paraId="1E9786C1" w14:textId="77777777" w:rsidR="00637028" w:rsidRDefault="00637028" w:rsidP="00CF1FB0">
            <w:pPr>
              <w:rPr>
                <w:lang w:eastAsia="x-none"/>
              </w:rPr>
            </w:pPr>
            <w:r>
              <w:rPr>
                <w:lang w:eastAsia="x-none"/>
              </w:rPr>
              <w:t>DISPLAY_NAME</w:t>
            </w:r>
          </w:p>
        </w:tc>
        <w:tc>
          <w:tcPr>
            <w:tcW w:w="3245" w:type="dxa"/>
          </w:tcPr>
          <w:p w14:paraId="36195D1A" w14:textId="77777777" w:rsidR="00637028" w:rsidRDefault="00637028" w:rsidP="00CF1FB0">
            <w:pPr>
              <w:rPr>
                <w:lang w:eastAsia="x-none"/>
              </w:rPr>
            </w:pPr>
            <w:proofErr w:type="spellStart"/>
            <w:r>
              <w:rPr>
                <w:lang w:eastAsia="x-none"/>
              </w:rPr>
              <w:t>erADDisplayName</w:t>
            </w:r>
            <w:proofErr w:type="spellEnd"/>
          </w:p>
        </w:tc>
        <w:tc>
          <w:tcPr>
            <w:tcW w:w="3246" w:type="dxa"/>
          </w:tcPr>
          <w:p w14:paraId="061570C3" w14:textId="77777777" w:rsidR="00637028" w:rsidRDefault="00637028" w:rsidP="00CF1FB0">
            <w:pPr>
              <w:rPr>
                <w:lang w:eastAsia="x-none"/>
              </w:rPr>
            </w:pPr>
            <w:r>
              <w:rPr>
                <w:lang w:eastAsia="x-none"/>
              </w:rPr>
              <w:t>Default mapping</w:t>
            </w:r>
          </w:p>
        </w:tc>
      </w:tr>
      <w:tr w:rsidR="00637028" w14:paraId="1AD71602" w14:textId="77777777" w:rsidTr="00CF1FB0">
        <w:tc>
          <w:tcPr>
            <w:tcW w:w="3245" w:type="dxa"/>
          </w:tcPr>
          <w:p w14:paraId="5B739185" w14:textId="77777777" w:rsidR="00637028" w:rsidRDefault="00637028" w:rsidP="00CF1FB0">
            <w:pPr>
              <w:rPr>
                <w:lang w:eastAsia="x-none"/>
              </w:rPr>
            </w:pPr>
            <w:r>
              <w:rPr>
                <w:lang w:eastAsia="x-none"/>
              </w:rPr>
              <w:t>DN</w:t>
            </w:r>
          </w:p>
        </w:tc>
        <w:tc>
          <w:tcPr>
            <w:tcW w:w="3245" w:type="dxa"/>
          </w:tcPr>
          <w:p w14:paraId="7BA28D6E" w14:textId="77777777" w:rsidR="00637028" w:rsidRDefault="00637028" w:rsidP="00CF1FB0">
            <w:pPr>
              <w:rPr>
                <w:lang w:eastAsia="x-none"/>
              </w:rPr>
            </w:pPr>
            <w:proofErr w:type="spellStart"/>
            <w:r>
              <w:rPr>
                <w:lang w:eastAsia="x-none"/>
              </w:rPr>
              <w:t>erADDistinguishedName</w:t>
            </w:r>
            <w:proofErr w:type="spellEnd"/>
          </w:p>
        </w:tc>
        <w:tc>
          <w:tcPr>
            <w:tcW w:w="3246" w:type="dxa"/>
          </w:tcPr>
          <w:p w14:paraId="2618A74E" w14:textId="77777777" w:rsidR="00637028" w:rsidRDefault="00637028" w:rsidP="00CF1FB0">
            <w:pPr>
              <w:rPr>
                <w:lang w:eastAsia="x-none"/>
              </w:rPr>
            </w:pPr>
            <w:r>
              <w:rPr>
                <w:lang w:eastAsia="x-none"/>
              </w:rPr>
              <w:t>Default mapping</w:t>
            </w:r>
          </w:p>
        </w:tc>
      </w:tr>
      <w:tr w:rsidR="00637028" w14:paraId="4F2DD9EF" w14:textId="77777777" w:rsidTr="00CF1FB0">
        <w:tc>
          <w:tcPr>
            <w:tcW w:w="3245" w:type="dxa"/>
          </w:tcPr>
          <w:p w14:paraId="487406D2" w14:textId="77777777" w:rsidR="00637028" w:rsidRDefault="00637028" w:rsidP="00CF1FB0">
            <w:pPr>
              <w:rPr>
                <w:lang w:eastAsia="x-none"/>
              </w:rPr>
            </w:pPr>
            <w:r>
              <w:rPr>
                <w:lang w:eastAsia="x-none"/>
              </w:rPr>
              <w:t>EMAIL</w:t>
            </w:r>
          </w:p>
        </w:tc>
        <w:tc>
          <w:tcPr>
            <w:tcW w:w="3245" w:type="dxa"/>
          </w:tcPr>
          <w:p w14:paraId="263673B1" w14:textId="77777777" w:rsidR="00637028" w:rsidRDefault="00637028" w:rsidP="00CF1FB0">
            <w:pPr>
              <w:rPr>
                <w:lang w:eastAsia="x-none"/>
              </w:rPr>
            </w:pPr>
            <w:r>
              <w:rPr>
                <w:lang w:eastAsia="x-none"/>
              </w:rPr>
              <w:t>mail</w:t>
            </w:r>
          </w:p>
        </w:tc>
        <w:tc>
          <w:tcPr>
            <w:tcW w:w="3246" w:type="dxa"/>
          </w:tcPr>
          <w:p w14:paraId="12011922" w14:textId="77777777" w:rsidR="00637028" w:rsidRDefault="00637028" w:rsidP="00CF1FB0">
            <w:pPr>
              <w:rPr>
                <w:lang w:eastAsia="x-none"/>
              </w:rPr>
            </w:pPr>
            <w:r>
              <w:rPr>
                <w:lang w:eastAsia="x-none"/>
              </w:rPr>
              <w:t>Default mapping</w:t>
            </w:r>
          </w:p>
        </w:tc>
      </w:tr>
      <w:tr w:rsidR="00637028" w14:paraId="3CF0C1D4" w14:textId="77777777" w:rsidTr="00CF1FB0">
        <w:tc>
          <w:tcPr>
            <w:tcW w:w="3245" w:type="dxa"/>
          </w:tcPr>
          <w:p w14:paraId="2D0E8296" w14:textId="77777777" w:rsidR="00637028" w:rsidRDefault="00637028" w:rsidP="00CF1FB0">
            <w:pPr>
              <w:rPr>
                <w:lang w:eastAsia="x-none"/>
              </w:rPr>
            </w:pPr>
            <w:r>
              <w:rPr>
                <w:lang w:eastAsia="x-none"/>
              </w:rPr>
              <w:t>EXPIRE</w:t>
            </w:r>
          </w:p>
        </w:tc>
        <w:tc>
          <w:tcPr>
            <w:tcW w:w="3245" w:type="dxa"/>
          </w:tcPr>
          <w:p w14:paraId="20B48963" w14:textId="77777777" w:rsidR="00637028" w:rsidRDefault="00637028" w:rsidP="00CF1FB0">
            <w:pPr>
              <w:rPr>
                <w:lang w:eastAsia="x-none"/>
              </w:rPr>
            </w:pPr>
            <w:proofErr w:type="spellStart"/>
            <w:r>
              <w:rPr>
                <w:lang w:eastAsia="x-none"/>
              </w:rPr>
              <w:t>erADExpirationDate</w:t>
            </w:r>
            <w:proofErr w:type="spellEnd"/>
          </w:p>
        </w:tc>
        <w:tc>
          <w:tcPr>
            <w:tcW w:w="3246" w:type="dxa"/>
          </w:tcPr>
          <w:p w14:paraId="49076D16" w14:textId="77777777" w:rsidR="00637028" w:rsidRDefault="00637028" w:rsidP="00CF1FB0">
            <w:pPr>
              <w:rPr>
                <w:lang w:eastAsia="x-none"/>
              </w:rPr>
            </w:pPr>
            <w:r>
              <w:rPr>
                <w:lang w:eastAsia="x-none"/>
              </w:rPr>
              <w:t>Default mapping</w:t>
            </w:r>
          </w:p>
        </w:tc>
      </w:tr>
      <w:tr w:rsidR="00637028" w14:paraId="03EC543A" w14:textId="77777777" w:rsidTr="00CF1FB0">
        <w:tc>
          <w:tcPr>
            <w:tcW w:w="3245" w:type="dxa"/>
          </w:tcPr>
          <w:p w14:paraId="7B48BDE0" w14:textId="77777777" w:rsidR="00637028" w:rsidRDefault="00637028" w:rsidP="00CF1FB0">
            <w:pPr>
              <w:rPr>
                <w:lang w:eastAsia="x-none"/>
              </w:rPr>
            </w:pPr>
            <w:r>
              <w:rPr>
                <w:lang w:eastAsia="x-none"/>
              </w:rPr>
              <w:t>LAST_ACCESS_DATE</w:t>
            </w:r>
          </w:p>
        </w:tc>
        <w:tc>
          <w:tcPr>
            <w:tcW w:w="3245" w:type="dxa"/>
          </w:tcPr>
          <w:p w14:paraId="30A92EBD" w14:textId="77777777" w:rsidR="00637028" w:rsidRDefault="00637028" w:rsidP="00CF1FB0">
            <w:pPr>
              <w:rPr>
                <w:lang w:eastAsia="x-none"/>
              </w:rPr>
            </w:pPr>
            <w:proofErr w:type="spellStart"/>
            <w:r>
              <w:rPr>
                <w:lang w:eastAsia="x-none"/>
              </w:rPr>
              <w:t>erADLastLogin</w:t>
            </w:r>
            <w:proofErr w:type="spellEnd"/>
          </w:p>
        </w:tc>
        <w:tc>
          <w:tcPr>
            <w:tcW w:w="3246" w:type="dxa"/>
          </w:tcPr>
          <w:p w14:paraId="6572E5F2" w14:textId="77777777" w:rsidR="00637028" w:rsidRDefault="00637028" w:rsidP="00CF1FB0">
            <w:pPr>
              <w:rPr>
                <w:lang w:eastAsia="x-none"/>
              </w:rPr>
            </w:pPr>
            <w:r>
              <w:rPr>
                <w:lang w:eastAsia="x-none"/>
              </w:rPr>
              <w:t>Default mapping</w:t>
            </w:r>
          </w:p>
        </w:tc>
      </w:tr>
      <w:tr w:rsidR="00637028" w14:paraId="1C6DAB34" w14:textId="77777777" w:rsidTr="00CF1FB0">
        <w:tc>
          <w:tcPr>
            <w:tcW w:w="3245" w:type="dxa"/>
          </w:tcPr>
          <w:p w14:paraId="1C67EA59" w14:textId="77777777" w:rsidR="00637028" w:rsidRDefault="00637028" w:rsidP="00CF1FB0">
            <w:pPr>
              <w:rPr>
                <w:lang w:eastAsia="x-none"/>
              </w:rPr>
            </w:pPr>
            <w:r>
              <w:rPr>
                <w:lang w:eastAsia="x-none"/>
              </w:rPr>
              <w:t>LAST_PWD_CHANGE</w:t>
            </w:r>
          </w:p>
        </w:tc>
        <w:tc>
          <w:tcPr>
            <w:tcW w:w="3245" w:type="dxa"/>
          </w:tcPr>
          <w:p w14:paraId="5996116D" w14:textId="77777777" w:rsidR="00637028" w:rsidRDefault="00637028" w:rsidP="00CF1FB0">
            <w:pPr>
              <w:rPr>
                <w:lang w:eastAsia="x-none"/>
              </w:rPr>
            </w:pPr>
            <w:proofErr w:type="spellStart"/>
            <w:r>
              <w:rPr>
                <w:lang w:eastAsia="x-none"/>
              </w:rPr>
              <w:t>erADPasswordLastChange</w:t>
            </w:r>
            <w:proofErr w:type="spellEnd"/>
          </w:p>
        </w:tc>
        <w:tc>
          <w:tcPr>
            <w:tcW w:w="3246" w:type="dxa"/>
          </w:tcPr>
          <w:p w14:paraId="6D276C2B" w14:textId="77777777" w:rsidR="00637028" w:rsidRDefault="00637028" w:rsidP="00CF1FB0">
            <w:pPr>
              <w:rPr>
                <w:lang w:eastAsia="x-none"/>
              </w:rPr>
            </w:pPr>
            <w:r>
              <w:rPr>
                <w:lang w:eastAsia="x-none"/>
              </w:rPr>
              <w:t>Default mapping</w:t>
            </w:r>
          </w:p>
        </w:tc>
      </w:tr>
      <w:tr w:rsidR="00637028" w14:paraId="7AB1AB0B" w14:textId="77777777" w:rsidTr="00CF1FB0">
        <w:tc>
          <w:tcPr>
            <w:tcW w:w="3245" w:type="dxa"/>
          </w:tcPr>
          <w:p w14:paraId="364DADDA" w14:textId="77777777" w:rsidR="00637028" w:rsidRDefault="00637028" w:rsidP="00CF1FB0">
            <w:pPr>
              <w:rPr>
                <w:lang w:eastAsia="x-none"/>
              </w:rPr>
            </w:pPr>
            <w:r>
              <w:rPr>
                <w:lang w:eastAsia="x-none"/>
              </w:rPr>
              <w:t>LAST_WRONG_LOGIN</w:t>
            </w:r>
          </w:p>
        </w:tc>
        <w:tc>
          <w:tcPr>
            <w:tcW w:w="3245" w:type="dxa"/>
          </w:tcPr>
          <w:p w14:paraId="5D13545E" w14:textId="77777777" w:rsidR="00637028" w:rsidRDefault="00637028" w:rsidP="00CF1FB0">
            <w:pPr>
              <w:rPr>
                <w:lang w:eastAsia="x-none"/>
              </w:rPr>
            </w:pPr>
            <w:proofErr w:type="spellStart"/>
            <w:r>
              <w:rPr>
                <w:lang w:eastAsia="x-none"/>
              </w:rPr>
              <w:t>erADLastFailedLogin</w:t>
            </w:r>
            <w:proofErr w:type="spellEnd"/>
          </w:p>
        </w:tc>
        <w:tc>
          <w:tcPr>
            <w:tcW w:w="3246" w:type="dxa"/>
          </w:tcPr>
          <w:p w14:paraId="499881A0" w14:textId="77777777" w:rsidR="00637028" w:rsidRDefault="00637028" w:rsidP="00CF1FB0">
            <w:pPr>
              <w:rPr>
                <w:lang w:eastAsia="x-none"/>
              </w:rPr>
            </w:pPr>
            <w:r>
              <w:rPr>
                <w:lang w:eastAsia="x-none"/>
              </w:rPr>
              <w:t>Default mapping</w:t>
            </w:r>
          </w:p>
        </w:tc>
      </w:tr>
      <w:tr w:rsidR="00637028" w14:paraId="6E9D1D16" w14:textId="77777777" w:rsidTr="00CF1FB0">
        <w:tc>
          <w:tcPr>
            <w:tcW w:w="3245" w:type="dxa"/>
          </w:tcPr>
          <w:p w14:paraId="0CFBAF9F" w14:textId="77777777" w:rsidR="00637028" w:rsidRDefault="00637028" w:rsidP="00CF1FB0">
            <w:pPr>
              <w:rPr>
                <w:lang w:eastAsia="x-none"/>
              </w:rPr>
            </w:pPr>
            <w:r>
              <w:rPr>
                <w:lang w:eastAsia="x-none"/>
              </w:rPr>
              <w:t>NAME</w:t>
            </w:r>
          </w:p>
        </w:tc>
        <w:tc>
          <w:tcPr>
            <w:tcW w:w="3245" w:type="dxa"/>
          </w:tcPr>
          <w:p w14:paraId="2E8D2C85" w14:textId="77777777" w:rsidR="00637028" w:rsidRDefault="00637028" w:rsidP="00CF1FB0">
            <w:pPr>
              <w:rPr>
                <w:lang w:eastAsia="x-none"/>
              </w:rPr>
            </w:pPr>
            <w:proofErr w:type="spellStart"/>
            <w:r>
              <w:rPr>
                <w:lang w:eastAsia="x-none"/>
              </w:rPr>
              <w:t>givenName</w:t>
            </w:r>
            <w:proofErr w:type="spellEnd"/>
          </w:p>
        </w:tc>
        <w:tc>
          <w:tcPr>
            <w:tcW w:w="3246" w:type="dxa"/>
          </w:tcPr>
          <w:p w14:paraId="78F1C846" w14:textId="77777777" w:rsidR="00637028" w:rsidRDefault="00637028" w:rsidP="00CF1FB0">
            <w:pPr>
              <w:rPr>
                <w:lang w:eastAsia="x-none"/>
              </w:rPr>
            </w:pPr>
            <w:r>
              <w:rPr>
                <w:lang w:eastAsia="x-none"/>
              </w:rPr>
              <w:t>First name</w:t>
            </w:r>
          </w:p>
        </w:tc>
      </w:tr>
      <w:tr w:rsidR="00637028" w14:paraId="5BF707FB" w14:textId="77777777" w:rsidTr="00CF1FB0">
        <w:tc>
          <w:tcPr>
            <w:tcW w:w="3245" w:type="dxa"/>
          </w:tcPr>
          <w:p w14:paraId="1C71D858" w14:textId="77777777" w:rsidR="00637028" w:rsidRDefault="00637028" w:rsidP="00CF1FB0">
            <w:pPr>
              <w:rPr>
                <w:lang w:eastAsia="x-none"/>
              </w:rPr>
            </w:pPr>
            <w:r>
              <w:rPr>
                <w:lang w:eastAsia="x-none"/>
              </w:rPr>
              <w:t>PASSWORD</w:t>
            </w:r>
          </w:p>
        </w:tc>
        <w:tc>
          <w:tcPr>
            <w:tcW w:w="3245" w:type="dxa"/>
          </w:tcPr>
          <w:p w14:paraId="56856B7A" w14:textId="77777777" w:rsidR="00637028" w:rsidRDefault="00637028" w:rsidP="00CF1FB0">
            <w:pPr>
              <w:rPr>
                <w:lang w:eastAsia="x-none"/>
              </w:rPr>
            </w:pPr>
            <w:proofErr w:type="spellStart"/>
            <w:r>
              <w:rPr>
                <w:lang w:eastAsia="x-none"/>
              </w:rPr>
              <w:t>erpassword</w:t>
            </w:r>
            <w:proofErr w:type="spellEnd"/>
          </w:p>
        </w:tc>
        <w:tc>
          <w:tcPr>
            <w:tcW w:w="3246" w:type="dxa"/>
          </w:tcPr>
          <w:p w14:paraId="57791A69" w14:textId="77777777" w:rsidR="00637028" w:rsidRDefault="00637028" w:rsidP="00CF1FB0">
            <w:pPr>
              <w:rPr>
                <w:lang w:eastAsia="x-none"/>
              </w:rPr>
            </w:pPr>
            <w:r>
              <w:rPr>
                <w:lang w:eastAsia="x-none"/>
              </w:rPr>
              <w:t>Default mapping</w:t>
            </w:r>
          </w:p>
        </w:tc>
      </w:tr>
      <w:tr w:rsidR="00637028" w14:paraId="36B8376F" w14:textId="77777777" w:rsidTr="00CF1FB0">
        <w:tc>
          <w:tcPr>
            <w:tcW w:w="3245" w:type="dxa"/>
          </w:tcPr>
          <w:p w14:paraId="2EFA2038" w14:textId="77777777" w:rsidR="00637028" w:rsidRDefault="00637028" w:rsidP="00CF1FB0">
            <w:pPr>
              <w:rPr>
                <w:lang w:eastAsia="x-none"/>
              </w:rPr>
            </w:pPr>
            <w:r>
              <w:rPr>
                <w:lang w:eastAsia="x-none"/>
              </w:rPr>
              <w:t>SURNAME</w:t>
            </w:r>
          </w:p>
        </w:tc>
        <w:tc>
          <w:tcPr>
            <w:tcW w:w="3245" w:type="dxa"/>
          </w:tcPr>
          <w:p w14:paraId="4CB2DDBC" w14:textId="77777777" w:rsidR="00637028" w:rsidRDefault="00637028" w:rsidP="00CF1FB0">
            <w:pPr>
              <w:rPr>
                <w:lang w:eastAsia="x-none"/>
              </w:rPr>
            </w:pPr>
            <w:proofErr w:type="spellStart"/>
            <w:r>
              <w:rPr>
                <w:lang w:eastAsia="x-none"/>
              </w:rPr>
              <w:t>sn</w:t>
            </w:r>
            <w:proofErr w:type="spellEnd"/>
          </w:p>
        </w:tc>
        <w:tc>
          <w:tcPr>
            <w:tcW w:w="3246" w:type="dxa"/>
          </w:tcPr>
          <w:p w14:paraId="04F14387" w14:textId="77777777" w:rsidR="00637028" w:rsidRDefault="00637028" w:rsidP="00CF1FB0">
            <w:pPr>
              <w:rPr>
                <w:lang w:eastAsia="x-none"/>
              </w:rPr>
            </w:pPr>
            <w:r>
              <w:rPr>
                <w:lang w:eastAsia="x-none"/>
              </w:rPr>
              <w:t>Default mapping</w:t>
            </w:r>
          </w:p>
        </w:tc>
      </w:tr>
    </w:tbl>
    <w:p w14:paraId="2F1D01DC" w14:textId="5433694D" w:rsidR="00637028" w:rsidRDefault="00637028" w:rsidP="003D3ED0">
      <w:pPr>
        <w:rPr>
          <w:lang w:eastAsia="x-none"/>
        </w:rPr>
      </w:pPr>
    </w:p>
    <w:p w14:paraId="535B8FDB" w14:textId="34AAF245" w:rsidR="00637028" w:rsidRDefault="00637028" w:rsidP="003D3ED0">
      <w:pPr>
        <w:rPr>
          <w:lang w:eastAsia="x-none"/>
        </w:rPr>
      </w:pPr>
      <w:r>
        <w:rPr>
          <w:lang w:eastAsia="x-none"/>
        </w:rPr>
        <w:t>As above, there is a limited set to map and most of them are mapped out-of-the-box.</w:t>
      </w:r>
    </w:p>
    <w:p w14:paraId="6E15A37C" w14:textId="77777777" w:rsidR="00637028" w:rsidRDefault="00637028" w:rsidP="003D3ED0">
      <w:pPr>
        <w:rPr>
          <w:lang w:eastAsia="x-none"/>
        </w:rPr>
      </w:pPr>
    </w:p>
    <w:p w14:paraId="2FE041F6" w14:textId="77777777" w:rsidR="00637028" w:rsidRDefault="00637028" w:rsidP="003D3ED0">
      <w:pPr>
        <w:rPr>
          <w:lang w:eastAsia="x-none"/>
        </w:rPr>
      </w:pPr>
      <w:r>
        <w:rPr>
          <w:noProof/>
          <w:lang w:eastAsia="x-none"/>
        </w:rPr>
        <w:drawing>
          <wp:inline distT="0" distB="0" distL="0" distR="0" wp14:anchorId="2BE57501" wp14:editId="66241DF0">
            <wp:extent cx="6188710" cy="2090420"/>
            <wp:effectExtent l="63500" t="63500" r="59690" b="685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8-02-08 at 12.04.37.png"/>
                    <pic:cNvPicPr/>
                  </pic:nvPicPr>
                  <pic:blipFill>
                    <a:blip r:embed="rId47"/>
                    <a:stretch>
                      <a:fillRect/>
                    </a:stretch>
                  </pic:blipFill>
                  <pic:spPr>
                    <a:xfrm>
                      <a:off x="0" y="0"/>
                      <a:ext cx="6188710" cy="2090420"/>
                    </a:xfrm>
                    <a:prstGeom prst="rect">
                      <a:avLst/>
                    </a:prstGeom>
                    <a:effectLst>
                      <a:glow rad="63500">
                        <a:schemeClr val="accent3">
                          <a:satMod val="175000"/>
                          <a:alpha val="40000"/>
                        </a:schemeClr>
                      </a:glow>
                    </a:effectLst>
                  </pic:spPr>
                </pic:pic>
              </a:graphicData>
            </a:graphic>
          </wp:inline>
        </w:drawing>
      </w:r>
    </w:p>
    <w:p w14:paraId="2D748611" w14:textId="77777777" w:rsidR="003F5493" w:rsidRDefault="003F5493" w:rsidP="003D3ED0">
      <w:pPr>
        <w:rPr>
          <w:lang w:eastAsia="x-none"/>
        </w:rPr>
      </w:pPr>
    </w:p>
    <w:p w14:paraId="3E9B5647" w14:textId="27470720" w:rsidR="003F5493" w:rsidRDefault="003F5493" w:rsidP="00F61B1D">
      <w:pPr>
        <w:pStyle w:val="ListParagraph"/>
        <w:numPr>
          <w:ilvl w:val="0"/>
          <w:numId w:val="62"/>
        </w:numPr>
        <w:rPr>
          <w:lang w:eastAsia="x-none"/>
        </w:rPr>
      </w:pPr>
      <w:r>
        <w:rPr>
          <w:lang w:eastAsia="x-none"/>
        </w:rPr>
        <w:lastRenderedPageBreak/>
        <w:t>Go back to the Connector Details tab and select the Enabled checkbox.</w:t>
      </w:r>
    </w:p>
    <w:p w14:paraId="6AE91F4E" w14:textId="1B53EB95" w:rsidR="003F5493" w:rsidRDefault="003F5493" w:rsidP="00F61B1D">
      <w:pPr>
        <w:pStyle w:val="ListParagraph"/>
        <w:numPr>
          <w:ilvl w:val="0"/>
          <w:numId w:val="62"/>
        </w:numPr>
        <w:rPr>
          <w:lang w:eastAsia="x-none"/>
        </w:rPr>
      </w:pPr>
      <w:r>
        <w:rPr>
          <w:lang w:eastAsia="x-none"/>
        </w:rPr>
        <w:t>Click Save</w:t>
      </w:r>
    </w:p>
    <w:p w14:paraId="7D817463" w14:textId="6A5B022F" w:rsidR="003F5493" w:rsidRDefault="003F5493" w:rsidP="003D3ED0">
      <w:pPr>
        <w:rPr>
          <w:lang w:eastAsia="x-none"/>
        </w:rPr>
      </w:pPr>
    </w:p>
    <w:p w14:paraId="406FA79B" w14:textId="70490FEA" w:rsidR="003F5493" w:rsidRDefault="003F5493" w:rsidP="003D3ED0">
      <w:pPr>
        <w:rPr>
          <w:lang w:eastAsia="x-none"/>
        </w:rPr>
      </w:pPr>
      <w:r>
        <w:rPr>
          <w:noProof/>
          <w:lang w:eastAsia="x-none"/>
        </w:rPr>
        <w:drawing>
          <wp:inline distT="0" distB="0" distL="0" distR="0" wp14:anchorId="3DF47DB1" wp14:editId="48208415">
            <wp:extent cx="6188710" cy="3045460"/>
            <wp:effectExtent l="63500" t="63500" r="59690" b="660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8-02-08 at 12.06.57.png"/>
                    <pic:cNvPicPr/>
                  </pic:nvPicPr>
                  <pic:blipFill>
                    <a:blip r:embed="rId48"/>
                    <a:stretch>
                      <a:fillRect/>
                    </a:stretch>
                  </pic:blipFill>
                  <pic:spPr>
                    <a:xfrm>
                      <a:off x="0" y="0"/>
                      <a:ext cx="6188710" cy="3045460"/>
                    </a:xfrm>
                    <a:prstGeom prst="rect">
                      <a:avLst/>
                    </a:prstGeom>
                    <a:effectLst>
                      <a:glow rad="63500">
                        <a:schemeClr val="accent3">
                          <a:satMod val="175000"/>
                          <a:alpha val="40000"/>
                        </a:schemeClr>
                      </a:glow>
                    </a:effectLst>
                  </pic:spPr>
                </pic:pic>
              </a:graphicData>
            </a:graphic>
          </wp:inline>
        </w:drawing>
      </w:r>
    </w:p>
    <w:p w14:paraId="6EE6D093" w14:textId="77777777" w:rsidR="003F5493" w:rsidRDefault="003F5493" w:rsidP="003D3ED0">
      <w:pPr>
        <w:rPr>
          <w:lang w:eastAsia="x-none"/>
        </w:rPr>
      </w:pPr>
    </w:p>
    <w:p w14:paraId="0A9ED218" w14:textId="232BE088" w:rsidR="003F5493" w:rsidRDefault="003F5493" w:rsidP="003D3ED0">
      <w:pPr>
        <w:rPr>
          <w:lang w:eastAsia="x-none"/>
        </w:rPr>
      </w:pPr>
      <w:r>
        <w:rPr>
          <w:lang w:eastAsia="x-none"/>
        </w:rPr>
        <w:t xml:space="preserve">It shows as enabled (blue icon to the left of the connector name, and it is using both Write </w:t>
      </w:r>
      <w:proofErr w:type="gramStart"/>
      <w:r>
        <w:rPr>
          <w:lang w:eastAsia="x-none"/>
        </w:rPr>
        <w:t>To</w:t>
      </w:r>
      <w:proofErr w:type="gramEnd"/>
      <w:r>
        <w:rPr>
          <w:lang w:eastAsia="x-none"/>
        </w:rPr>
        <w:t xml:space="preserve"> and Read From channels.</w:t>
      </w:r>
    </w:p>
    <w:p w14:paraId="486415CB" w14:textId="77777777" w:rsidR="003F5493" w:rsidRDefault="003F5493" w:rsidP="003D3ED0">
      <w:pPr>
        <w:rPr>
          <w:lang w:eastAsia="x-none"/>
        </w:rPr>
      </w:pPr>
    </w:p>
    <w:p w14:paraId="4DD15FE6" w14:textId="4970E21A" w:rsidR="008E5126" w:rsidRDefault="00637028" w:rsidP="003D3ED0">
      <w:pPr>
        <w:rPr>
          <w:lang w:eastAsia="x-none"/>
        </w:rPr>
      </w:pPr>
      <w:r>
        <w:rPr>
          <w:lang w:eastAsia="x-none"/>
        </w:rPr>
        <w:t xml:space="preserve">We are now ready to configure </w:t>
      </w:r>
      <w:r w:rsidR="003F5493">
        <w:rPr>
          <w:lang w:eastAsia="x-none"/>
        </w:rPr>
        <w:t>the adapter for operation and run a recon.</w:t>
      </w:r>
    </w:p>
    <w:p w14:paraId="5858D399" w14:textId="075F0097" w:rsidR="008E5126" w:rsidRDefault="008E5126" w:rsidP="008E5126">
      <w:pPr>
        <w:pStyle w:val="Heading4"/>
      </w:pPr>
      <w:r>
        <w:t>Configuring and Running an Initial Recon</w:t>
      </w:r>
    </w:p>
    <w:p w14:paraId="10B97D61" w14:textId="77777777" w:rsidR="003F5493" w:rsidRDefault="003F5493" w:rsidP="003F5493">
      <w:pPr>
        <w:rPr>
          <w:lang w:eastAsia="x-none"/>
        </w:rPr>
      </w:pPr>
      <w:r>
        <w:rPr>
          <w:lang w:eastAsia="x-none"/>
        </w:rPr>
        <w:t xml:space="preserve">Reconciliation for Identity Brokerage adapters is a two-step process; </w:t>
      </w:r>
    </w:p>
    <w:p w14:paraId="103F9083" w14:textId="6BC06320" w:rsidR="003F5493" w:rsidRDefault="003F5493" w:rsidP="00F61B1D">
      <w:pPr>
        <w:pStyle w:val="ListParagraph"/>
        <w:numPr>
          <w:ilvl w:val="0"/>
          <w:numId w:val="64"/>
        </w:numPr>
        <w:rPr>
          <w:lang w:eastAsia="x-none"/>
        </w:rPr>
      </w:pPr>
      <w:r>
        <w:rPr>
          <w:lang w:eastAsia="x-none"/>
        </w:rPr>
        <w:t>The IB will tell the adapter/agent to run a recon, it will run the recon, compare the results with what’s in the IB cache (LDAP) and write the changes into a delta table. This is called the “Change Log Sync”.</w:t>
      </w:r>
    </w:p>
    <w:p w14:paraId="003DBB08" w14:textId="47C5B7AC" w:rsidR="003F5493" w:rsidRDefault="003F5493" w:rsidP="00F61B1D">
      <w:pPr>
        <w:pStyle w:val="ListParagraph"/>
        <w:numPr>
          <w:ilvl w:val="0"/>
          <w:numId w:val="64"/>
        </w:numPr>
        <w:rPr>
          <w:lang w:eastAsia="x-none"/>
        </w:rPr>
      </w:pPr>
      <w:r>
        <w:rPr>
          <w:lang w:eastAsia="x-none"/>
        </w:rPr>
        <w:t>The connector will periodically scan the delta table and process any entries there.</w:t>
      </w:r>
    </w:p>
    <w:p w14:paraId="2462F461" w14:textId="0BB84111" w:rsidR="003F5493" w:rsidRDefault="003F5493" w:rsidP="003D3ED0">
      <w:pPr>
        <w:rPr>
          <w:lang w:eastAsia="x-none"/>
        </w:rPr>
      </w:pPr>
    </w:p>
    <w:p w14:paraId="36A4EC63" w14:textId="2F2864A0" w:rsidR="003F5493" w:rsidRDefault="003F5493" w:rsidP="003D3ED0">
      <w:pPr>
        <w:rPr>
          <w:lang w:eastAsia="x-none"/>
        </w:rPr>
      </w:pPr>
      <w:r>
        <w:rPr>
          <w:lang w:eastAsia="x-none"/>
        </w:rPr>
        <w:t xml:space="preserve">In the Enterprise Connectors </w:t>
      </w:r>
      <w:r w:rsidR="009D46DF">
        <w:rPr>
          <w:lang w:eastAsia="x-none"/>
        </w:rPr>
        <w:t>module,</w:t>
      </w:r>
      <w:r>
        <w:rPr>
          <w:lang w:eastAsia="x-none"/>
        </w:rPr>
        <w:t xml:space="preserve"> you need to configure two schedules; the one for the change log synch, and the one for the </w:t>
      </w:r>
      <w:r w:rsidR="009D46DF">
        <w:rPr>
          <w:lang w:eastAsia="x-none"/>
        </w:rPr>
        <w:t>connector Read From processing.</w:t>
      </w:r>
    </w:p>
    <w:p w14:paraId="2DFAF96D" w14:textId="509F90BE" w:rsidR="003F5493" w:rsidRDefault="003F5493" w:rsidP="003D3ED0">
      <w:pPr>
        <w:rPr>
          <w:lang w:eastAsia="x-none"/>
        </w:rPr>
      </w:pPr>
    </w:p>
    <w:p w14:paraId="1480AF9A" w14:textId="2623B18A" w:rsidR="009D46DF" w:rsidRDefault="009D46DF" w:rsidP="003D3ED0">
      <w:pPr>
        <w:rPr>
          <w:lang w:eastAsia="x-none"/>
        </w:rPr>
      </w:pPr>
      <w:r>
        <w:rPr>
          <w:lang w:eastAsia="x-none"/>
        </w:rPr>
        <w:t>To configure the Change Log Sync schedule</w:t>
      </w:r>
    </w:p>
    <w:p w14:paraId="20D20B2B" w14:textId="49472CD8" w:rsidR="009D46DF" w:rsidRDefault="009D46DF" w:rsidP="00F61B1D">
      <w:pPr>
        <w:pStyle w:val="ListParagraph"/>
        <w:numPr>
          <w:ilvl w:val="0"/>
          <w:numId w:val="63"/>
        </w:numPr>
        <w:rPr>
          <w:lang w:eastAsia="x-none"/>
        </w:rPr>
      </w:pPr>
      <w:r>
        <w:rPr>
          <w:lang w:eastAsia="x-none"/>
        </w:rPr>
        <w:t>Still in the Enterprise Connectors module, go to Monitor &gt; Change Log Sync Status</w:t>
      </w:r>
    </w:p>
    <w:p w14:paraId="350324C6" w14:textId="77777777" w:rsidR="009D46DF" w:rsidRDefault="009D46DF" w:rsidP="00F61B1D">
      <w:pPr>
        <w:pStyle w:val="ListParagraph"/>
        <w:numPr>
          <w:ilvl w:val="0"/>
          <w:numId w:val="63"/>
        </w:numPr>
        <w:rPr>
          <w:lang w:eastAsia="x-none"/>
        </w:rPr>
      </w:pPr>
      <w:r>
        <w:rPr>
          <w:lang w:eastAsia="x-none"/>
        </w:rPr>
        <w:t>Select the Training AD connector (note that it is in a Stopped Status)</w:t>
      </w:r>
    </w:p>
    <w:p w14:paraId="54A68397" w14:textId="1829FD2C" w:rsidR="009D46DF" w:rsidRDefault="009D46DF" w:rsidP="00F61B1D">
      <w:pPr>
        <w:pStyle w:val="ListParagraph"/>
        <w:numPr>
          <w:ilvl w:val="0"/>
          <w:numId w:val="63"/>
        </w:numPr>
        <w:rPr>
          <w:lang w:eastAsia="x-none"/>
        </w:rPr>
      </w:pPr>
      <w:r>
        <w:rPr>
          <w:lang w:eastAsia="x-none"/>
        </w:rPr>
        <w:t>Set the Schedule Frequency (in Schedule Details in the right pane) to 5 Minutes (or similar)</w:t>
      </w:r>
    </w:p>
    <w:p w14:paraId="1DE23057" w14:textId="144E47BC" w:rsidR="009D46DF" w:rsidRDefault="009D46DF" w:rsidP="00F61B1D">
      <w:pPr>
        <w:pStyle w:val="ListParagraph"/>
        <w:numPr>
          <w:ilvl w:val="0"/>
          <w:numId w:val="63"/>
        </w:numPr>
        <w:rPr>
          <w:lang w:eastAsia="x-none"/>
        </w:rPr>
      </w:pPr>
      <w:r>
        <w:rPr>
          <w:lang w:eastAsia="x-none"/>
        </w:rPr>
        <w:t>Select the Effective Immediately checkbox</w:t>
      </w:r>
    </w:p>
    <w:p w14:paraId="13131286" w14:textId="1A22C36D" w:rsidR="009D46DF" w:rsidRDefault="009D46DF" w:rsidP="00F61B1D">
      <w:pPr>
        <w:pStyle w:val="ListParagraph"/>
        <w:numPr>
          <w:ilvl w:val="0"/>
          <w:numId w:val="63"/>
        </w:numPr>
        <w:rPr>
          <w:lang w:eastAsia="x-none"/>
        </w:rPr>
      </w:pPr>
      <w:r>
        <w:rPr>
          <w:lang w:eastAsia="x-none"/>
        </w:rPr>
        <w:t>Click Save</w:t>
      </w:r>
    </w:p>
    <w:p w14:paraId="42AFF50E" w14:textId="54C1D6B2" w:rsidR="009D46DF" w:rsidRDefault="009D46DF" w:rsidP="00F61B1D">
      <w:pPr>
        <w:pStyle w:val="ListParagraph"/>
        <w:numPr>
          <w:ilvl w:val="0"/>
          <w:numId w:val="63"/>
        </w:numPr>
        <w:rPr>
          <w:lang w:eastAsia="x-none"/>
        </w:rPr>
      </w:pPr>
      <w:r>
        <w:rPr>
          <w:lang w:eastAsia="x-none"/>
        </w:rPr>
        <w:t>In the left pane select Actions &gt; Start to start the sync (the status should change immediately to pending)</w:t>
      </w:r>
    </w:p>
    <w:p w14:paraId="425EB607" w14:textId="77777777" w:rsidR="009D46DF" w:rsidRDefault="009D46DF" w:rsidP="003D3ED0">
      <w:pPr>
        <w:rPr>
          <w:lang w:eastAsia="x-none"/>
        </w:rPr>
      </w:pPr>
    </w:p>
    <w:p w14:paraId="75B6E6CE" w14:textId="0379D207" w:rsidR="009D46DF" w:rsidRDefault="009D46DF" w:rsidP="003D3ED0">
      <w:pPr>
        <w:rPr>
          <w:lang w:eastAsia="x-none"/>
        </w:rPr>
      </w:pPr>
      <w:r>
        <w:rPr>
          <w:noProof/>
          <w:lang w:eastAsia="x-none"/>
        </w:rPr>
        <w:lastRenderedPageBreak/>
        <w:drawing>
          <wp:inline distT="0" distB="0" distL="0" distR="0" wp14:anchorId="737B1A33" wp14:editId="26CB6355">
            <wp:extent cx="6188710" cy="3730625"/>
            <wp:effectExtent l="63500" t="63500" r="59690" b="666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8-02-08 at 12.19.16.png"/>
                    <pic:cNvPicPr/>
                  </pic:nvPicPr>
                  <pic:blipFill>
                    <a:blip r:embed="rId49"/>
                    <a:stretch>
                      <a:fillRect/>
                    </a:stretch>
                  </pic:blipFill>
                  <pic:spPr>
                    <a:xfrm>
                      <a:off x="0" y="0"/>
                      <a:ext cx="6188710" cy="3730625"/>
                    </a:xfrm>
                    <a:prstGeom prst="rect">
                      <a:avLst/>
                    </a:prstGeom>
                    <a:effectLst>
                      <a:glow rad="63500">
                        <a:schemeClr val="accent3">
                          <a:satMod val="175000"/>
                          <a:alpha val="40000"/>
                        </a:schemeClr>
                      </a:glow>
                    </a:effectLst>
                  </pic:spPr>
                </pic:pic>
              </a:graphicData>
            </a:graphic>
          </wp:inline>
        </w:drawing>
      </w:r>
    </w:p>
    <w:p w14:paraId="0A221ABD" w14:textId="63AE7298" w:rsidR="009D46DF" w:rsidRDefault="009D46DF" w:rsidP="003D3ED0">
      <w:pPr>
        <w:rPr>
          <w:lang w:eastAsia="x-none"/>
        </w:rPr>
      </w:pPr>
    </w:p>
    <w:p w14:paraId="366F0C55" w14:textId="1EEDBB24" w:rsidR="009D46DF" w:rsidRDefault="009D46DF" w:rsidP="003D3ED0">
      <w:pPr>
        <w:rPr>
          <w:lang w:eastAsia="x-none"/>
        </w:rPr>
      </w:pPr>
      <w:r>
        <w:rPr>
          <w:lang w:eastAsia="x-none"/>
        </w:rPr>
        <w:t>We will come back and check on this in a minute.</w:t>
      </w:r>
    </w:p>
    <w:p w14:paraId="180F25CE" w14:textId="77777777" w:rsidR="009D46DF" w:rsidRDefault="009D46DF" w:rsidP="003D3ED0">
      <w:pPr>
        <w:rPr>
          <w:lang w:eastAsia="x-none"/>
        </w:rPr>
      </w:pPr>
    </w:p>
    <w:p w14:paraId="2F818485" w14:textId="0345F5FF" w:rsidR="003F5493" w:rsidRDefault="003F5493" w:rsidP="003D3ED0">
      <w:pPr>
        <w:rPr>
          <w:lang w:eastAsia="x-none"/>
        </w:rPr>
      </w:pPr>
      <w:r>
        <w:rPr>
          <w:lang w:eastAsia="x-none"/>
        </w:rPr>
        <w:t>To configure the adapter to run periodically:</w:t>
      </w:r>
    </w:p>
    <w:p w14:paraId="5A6EEF54" w14:textId="1D31C678" w:rsidR="003F5493" w:rsidRDefault="009D46DF" w:rsidP="00F61B1D">
      <w:pPr>
        <w:pStyle w:val="ListParagraph"/>
        <w:numPr>
          <w:ilvl w:val="0"/>
          <w:numId w:val="63"/>
        </w:numPr>
        <w:rPr>
          <w:lang w:eastAsia="x-none"/>
        </w:rPr>
      </w:pPr>
      <w:r>
        <w:rPr>
          <w:lang w:eastAsia="x-none"/>
        </w:rPr>
        <w:t>G</w:t>
      </w:r>
      <w:r w:rsidR="003F5493">
        <w:rPr>
          <w:lang w:eastAsia="x-none"/>
        </w:rPr>
        <w:t>o to Connector Status</w:t>
      </w:r>
      <w:r>
        <w:rPr>
          <w:lang w:eastAsia="x-none"/>
        </w:rPr>
        <w:t xml:space="preserve"> and s</w:t>
      </w:r>
      <w:r w:rsidR="003F5493">
        <w:rPr>
          <w:lang w:eastAsia="x-none"/>
        </w:rPr>
        <w:t>elect the Training AD connector (note that it is in a Stopped Status)</w:t>
      </w:r>
    </w:p>
    <w:p w14:paraId="4C0FDF21" w14:textId="77777777" w:rsidR="003F5493" w:rsidRDefault="003F5493" w:rsidP="00F61B1D">
      <w:pPr>
        <w:pStyle w:val="ListParagraph"/>
        <w:numPr>
          <w:ilvl w:val="0"/>
          <w:numId w:val="63"/>
        </w:numPr>
        <w:rPr>
          <w:lang w:eastAsia="x-none"/>
        </w:rPr>
      </w:pPr>
      <w:r>
        <w:rPr>
          <w:lang w:eastAsia="x-none"/>
        </w:rPr>
        <w:t>Set the Schedule Frequency (in Schedule Details in the right pane) to 1 Minute (or similar)</w:t>
      </w:r>
    </w:p>
    <w:p w14:paraId="10089A5F" w14:textId="4955B9A1" w:rsidR="003F5493" w:rsidRDefault="003F5493" w:rsidP="00F61B1D">
      <w:pPr>
        <w:pStyle w:val="ListParagraph"/>
        <w:numPr>
          <w:ilvl w:val="0"/>
          <w:numId w:val="63"/>
        </w:numPr>
        <w:rPr>
          <w:lang w:eastAsia="x-none"/>
        </w:rPr>
      </w:pPr>
      <w:r>
        <w:rPr>
          <w:lang w:eastAsia="x-none"/>
        </w:rPr>
        <w:t>Click Save</w:t>
      </w:r>
    </w:p>
    <w:p w14:paraId="78BF38D7" w14:textId="323FE333" w:rsidR="009D46DF" w:rsidRDefault="009D46DF" w:rsidP="00F61B1D">
      <w:pPr>
        <w:pStyle w:val="ListParagraph"/>
        <w:numPr>
          <w:ilvl w:val="0"/>
          <w:numId w:val="63"/>
        </w:numPr>
        <w:rPr>
          <w:lang w:eastAsia="x-none"/>
        </w:rPr>
      </w:pPr>
      <w:r>
        <w:rPr>
          <w:lang w:eastAsia="x-none"/>
        </w:rPr>
        <w:t>In the left pane select Actions &gt; Start (the status should change immediately to pending)</w:t>
      </w:r>
    </w:p>
    <w:p w14:paraId="49392078" w14:textId="77777777" w:rsidR="003F5493" w:rsidRDefault="003F5493" w:rsidP="003D3ED0">
      <w:pPr>
        <w:rPr>
          <w:lang w:eastAsia="x-none"/>
        </w:rPr>
      </w:pPr>
    </w:p>
    <w:p w14:paraId="36681A6F" w14:textId="6263AC6E" w:rsidR="002E030D" w:rsidRDefault="009D46DF" w:rsidP="003D3ED0">
      <w:pPr>
        <w:rPr>
          <w:lang w:eastAsia="x-none"/>
        </w:rPr>
      </w:pPr>
      <w:r>
        <w:rPr>
          <w:noProof/>
          <w:lang w:eastAsia="x-none"/>
        </w:rPr>
        <w:drawing>
          <wp:inline distT="0" distB="0" distL="0" distR="0" wp14:anchorId="24DAD0FA" wp14:editId="74C22E31">
            <wp:extent cx="6188710" cy="3390900"/>
            <wp:effectExtent l="63500" t="63500" r="59690" b="635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8-02-08 at 12.11.22.png"/>
                    <pic:cNvPicPr/>
                  </pic:nvPicPr>
                  <pic:blipFill>
                    <a:blip r:embed="rId50"/>
                    <a:stretch>
                      <a:fillRect/>
                    </a:stretch>
                  </pic:blipFill>
                  <pic:spPr>
                    <a:xfrm>
                      <a:off x="0" y="0"/>
                      <a:ext cx="6188710" cy="3390900"/>
                    </a:xfrm>
                    <a:prstGeom prst="rect">
                      <a:avLst/>
                    </a:prstGeom>
                    <a:effectLst>
                      <a:glow rad="63500">
                        <a:schemeClr val="accent3">
                          <a:satMod val="175000"/>
                          <a:alpha val="40000"/>
                        </a:schemeClr>
                      </a:glow>
                    </a:effectLst>
                  </pic:spPr>
                </pic:pic>
              </a:graphicData>
            </a:graphic>
          </wp:inline>
        </w:drawing>
      </w:r>
    </w:p>
    <w:p w14:paraId="470E7664" w14:textId="77777777" w:rsidR="009D46DF" w:rsidRDefault="009D46DF" w:rsidP="00F61B1D">
      <w:pPr>
        <w:pStyle w:val="ListParagraph"/>
        <w:numPr>
          <w:ilvl w:val="0"/>
          <w:numId w:val="65"/>
        </w:numPr>
        <w:rPr>
          <w:lang w:eastAsia="x-none"/>
        </w:rPr>
      </w:pPr>
      <w:r>
        <w:rPr>
          <w:lang w:eastAsia="x-none"/>
        </w:rPr>
        <w:lastRenderedPageBreak/>
        <w:t>Go back to the Change Log Sync Status tab and select the Training AD connector</w:t>
      </w:r>
    </w:p>
    <w:p w14:paraId="179AA53A" w14:textId="77777777" w:rsidR="009D46DF" w:rsidRDefault="009D46DF" w:rsidP="003D3ED0">
      <w:pPr>
        <w:rPr>
          <w:lang w:eastAsia="x-none"/>
        </w:rPr>
      </w:pPr>
    </w:p>
    <w:p w14:paraId="6F885BAF" w14:textId="22A48320" w:rsidR="009D46DF" w:rsidRDefault="009D46DF" w:rsidP="003D3ED0">
      <w:pPr>
        <w:rPr>
          <w:lang w:eastAsia="x-none"/>
        </w:rPr>
      </w:pPr>
      <w:r>
        <w:rPr>
          <w:lang w:eastAsia="x-none"/>
        </w:rPr>
        <w:t>The Status Details view should show a recent execution.</w:t>
      </w:r>
    </w:p>
    <w:p w14:paraId="1C4738F2" w14:textId="736058FA" w:rsidR="009D46DF" w:rsidRDefault="009D46DF" w:rsidP="003D3ED0">
      <w:pPr>
        <w:rPr>
          <w:lang w:eastAsia="x-none"/>
        </w:rPr>
      </w:pPr>
    </w:p>
    <w:p w14:paraId="52427072" w14:textId="3BCCAF2A" w:rsidR="009D46DF" w:rsidRDefault="009D46DF" w:rsidP="003D3ED0">
      <w:pPr>
        <w:rPr>
          <w:lang w:eastAsia="x-none"/>
        </w:rPr>
      </w:pPr>
      <w:r>
        <w:rPr>
          <w:noProof/>
          <w:lang w:eastAsia="x-none"/>
        </w:rPr>
        <w:drawing>
          <wp:inline distT="0" distB="0" distL="0" distR="0" wp14:anchorId="3668BE3E" wp14:editId="12902F8F">
            <wp:extent cx="6188710" cy="2298065"/>
            <wp:effectExtent l="63500" t="63500" r="59690" b="641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8-02-08 at 12.23.27.png"/>
                    <pic:cNvPicPr/>
                  </pic:nvPicPr>
                  <pic:blipFill>
                    <a:blip r:embed="rId51"/>
                    <a:stretch>
                      <a:fillRect/>
                    </a:stretch>
                  </pic:blipFill>
                  <pic:spPr>
                    <a:xfrm>
                      <a:off x="0" y="0"/>
                      <a:ext cx="6188710" cy="2298065"/>
                    </a:xfrm>
                    <a:prstGeom prst="rect">
                      <a:avLst/>
                    </a:prstGeom>
                    <a:effectLst>
                      <a:glow rad="63500">
                        <a:schemeClr val="accent3">
                          <a:satMod val="175000"/>
                          <a:alpha val="40000"/>
                        </a:schemeClr>
                      </a:glow>
                    </a:effectLst>
                  </pic:spPr>
                </pic:pic>
              </a:graphicData>
            </a:graphic>
          </wp:inline>
        </w:drawing>
      </w:r>
    </w:p>
    <w:p w14:paraId="68508364" w14:textId="407D3985" w:rsidR="009D46DF" w:rsidRDefault="009D46DF" w:rsidP="003D3ED0">
      <w:pPr>
        <w:rPr>
          <w:lang w:eastAsia="x-none"/>
        </w:rPr>
      </w:pPr>
    </w:p>
    <w:p w14:paraId="1F14827A" w14:textId="5076EED9" w:rsidR="009D46DF" w:rsidRDefault="009D46DF" w:rsidP="00F61B1D">
      <w:pPr>
        <w:pStyle w:val="ListParagraph"/>
        <w:numPr>
          <w:ilvl w:val="0"/>
          <w:numId w:val="65"/>
        </w:numPr>
        <w:rPr>
          <w:lang w:eastAsia="x-none"/>
        </w:rPr>
      </w:pPr>
      <w:r>
        <w:rPr>
          <w:lang w:eastAsia="x-none"/>
        </w:rPr>
        <w:t>Click on the Sync History tab</w:t>
      </w:r>
    </w:p>
    <w:p w14:paraId="7DB5DF3C" w14:textId="4541E9EC" w:rsidR="009D46DF" w:rsidRDefault="009D46DF" w:rsidP="003D3ED0">
      <w:pPr>
        <w:rPr>
          <w:lang w:eastAsia="x-none"/>
        </w:rPr>
      </w:pPr>
    </w:p>
    <w:p w14:paraId="0CB7D695" w14:textId="765A4E2A" w:rsidR="009D46DF" w:rsidRDefault="009D46DF" w:rsidP="003D3ED0">
      <w:pPr>
        <w:rPr>
          <w:lang w:eastAsia="x-none"/>
        </w:rPr>
      </w:pPr>
      <w:r>
        <w:rPr>
          <w:lang w:eastAsia="x-none"/>
        </w:rPr>
        <w:t>You should see a recent successful execution</w:t>
      </w:r>
      <w:r w:rsidR="00411098">
        <w:rPr>
          <w:lang w:eastAsia="x-none"/>
        </w:rPr>
        <w:t xml:space="preserve"> (if it’s showing that it’s still running, just click the refresh button).</w:t>
      </w:r>
    </w:p>
    <w:p w14:paraId="766AC563" w14:textId="5E688904" w:rsidR="009D46DF" w:rsidRDefault="009D46DF" w:rsidP="003D3ED0">
      <w:pPr>
        <w:rPr>
          <w:lang w:eastAsia="x-none"/>
        </w:rPr>
      </w:pPr>
    </w:p>
    <w:p w14:paraId="6B5D4793" w14:textId="4BA6809B" w:rsidR="009D46DF" w:rsidRDefault="009D46DF" w:rsidP="003D3ED0">
      <w:pPr>
        <w:rPr>
          <w:lang w:eastAsia="x-none"/>
        </w:rPr>
      </w:pPr>
      <w:r>
        <w:rPr>
          <w:noProof/>
          <w:lang w:eastAsia="x-none"/>
        </w:rPr>
        <w:drawing>
          <wp:inline distT="0" distB="0" distL="0" distR="0" wp14:anchorId="4DA0963F" wp14:editId="6EE3646E">
            <wp:extent cx="6188710" cy="1201420"/>
            <wp:effectExtent l="63500" t="63500" r="59690" b="685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02-08 at 12.24.59.png"/>
                    <pic:cNvPicPr/>
                  </pic:nvPicPr>
                  <pic:blipFill>
                    <a:blip r:embed="rId52"/>
                    <a:stretch>
                      <a:fillRect/>
                    </a:stretch>
                  </pic:blipFill>
                  <pic:spPr>
                    <a:xfrm>
                      <a:off x="0" y="0"/>
                      <a:ext cx="6188710" cy="1201420"/>
                    </a:xfrm>
                    <a:prstGeom prst="rect">
                      <a:avLst/>
                    </a:prstGeom>
                    <a:effectLst>
                      <a:glow rad="63500">
                        <a:schemeClr val="accent3">
                          <a:satMod val="175000"/>
                          <a:alpha val="40000"/>
                        </a:schemeClr>
                      </a:glow>
                    </a:effectLst>
                  </pic:spPr>
                </pic:pic>
              </a:graphicData>
            </a:graphic>
          </wp:inline>
        </w:drawing>
      </w:r>
    </w:p>
    <w:p w14:paraId="5EAF88FD" w14:textId="0F27423B" w:rsidR="009D46DF" w:rsidRDefault="009D46DF" w:rsidP="003D3ED0">
      <w:pPr>
        <w:rPr>
          <w:lang w:eastAsia="x-none"/>
        </w:rPr>
      </w:pPr>
    </w:p>
    <w:p w14:paraId="70248F9F" w14:textId="28EBB171" w:rsidR="009D46DF" w:rsidRDefault="009D46DF" w:rsidP="003D3ED0">
      <w:pPr>
        <w:rPr>
          <w:lang w:eastAsia="x-none"/>
        </w:rPr>
      </w:pPr>
      <w:r>
        <w:rPr>
          <w:lang w:eastAsia="x-none"/>
        </w:rPr>
        <w:t xml:space="preserve">This means the agent recon has been successfully run and processed by the identity brokerage module. We can now check to see if the connector has picked up the </w:t>
      </w:r>
      <w:r w:rsidR="00B37803">
        <w:rPr>
          <w:lang w:eastAsia="x-none"/>
        </w:rPr>
        <w:t>accounts and groups from the recon.</w:t>
      </w:r>
    </w:p>
    <w:p w14:paraId="1A64F019" w14:textId="2D5BB225" w:rsidR="00B37803" w:rsidRDefault="00B37803" w:rsidP="003D3ED0">
      <w:pPr>
        <w:rPr>
          <w:lang w:eastAsia="x-none"/>
        </w:rPr>
      </w:pPr>
    </w:p>
    <w:p w14:paraId="31CDFEB9" w14:textId="2F0EC487" w:rsidR="00B37803" w:rsidRDefault="00B37803" w:rsidP="00F61B1D">
      <w:pPr>
        <w:pStyle w:val="ListParagraph"/>
        <w:numPr>
          <w:ilvl w:val="0"/>
          <w:numId w:val="65"/>
        </w:numPr>
        <w:rPr>
          <w:lang w:eastAsia="x-none"/>
        </w:rPr>
      </w:pPr>
      <w:r>
        <w:rPr>
          <w:lang w:eastAsia="x-none"/>
        </w:rPr>
        <w:t>Go to the Connector Status tab and select the Training AD connector</w:t>
      </w:r>
    </w:p>
    <w:p w14:paraId="64963074" w14:textId="70CDC1EE" w:rsidR="00B37803" w:rsidRDefault="00B37803" w:rsidP="003D3ED0">
      <w:pPr>
        <w:rPr>
          <w:lang w:eastAsia="x-none"/>
        </w:rPr>
      </w:pPr>
    </w:p>
    <w:p w14:paraId="2095C7F7" w14:textId="03014ADA" w:rsidR="00B37803" w:rsidRDefault="00B37803" w:rsidP="003D3ED0">
      <w:pPr>
        <w:rPr>
          <w:lang w:eastAsia="x-none"/>
        </w:rPr>
      </w:pPr>
      <w:r>
        <w:rPr>
          <w:lang w:eastAsia="x-none"/>
        </w:rPr>
        <w:t>You should see details of the last execution.</w:t>
      </w:r>
    </w:p>
    <w:p w14:paraId="28EA1317" w14:textId="36EB2602" w:rsidR="00B37803" w:rsidRDefault="00B37803" w:rsidP="003D3ED0">
      <w:pPr>
        <w:rPr>
          <w:lang w:eastAsia="x-none"/>
        </w:rPr>
      </w:pPr>
    </w:p>
    <w:p w14:paraId="761DED98" w14:textId="6E8327F6" w:rsidR="00B37803" w:rsidRDefault="00B37803" w:rsidP="003D3ED0">
      <w:pPr>
        <w:rPr>
          <w:lang w:eastAsia="x-none"/>
        </w:rPr>
      </w:pPr>
      <w:r>
        <w:rPr>
          <w:noProof/>
          <w:lang w:eastAsia="x-none"/>
        </w:rPr>
        <w:drawing>
          <wp:inline distT="0" distB="0" distL="0" distR="0" wp14:anchorId="38A10785" wp14:editId="3FCEF1DB">
            <wp:extent cx="6188710" cy="2306320"/>
            <wp:effectExtent l="63500" t="63500" r="59690" b="685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8-02-08 at 12.27.11.png"/>
                    <pic:cNvPicPr/>
                  </pic:nvPicPr>
                  <pic:blipFill>
                    <a:blip r:embed="rId53"/>
                    <a:stretch>
                      <a:fillRect/>
                    </a:stretch>
                  </pic:blipFill>
                  <pic:spPr>
                    <a:xfrm>
                      <a:off x="0" y="0"/>
                      <a:ext cx="6188710" cy="2306320"/>
                    </a:xfrm>
                    <a:prstGeom prst="rect">
                      <a:avLst/>
                    </a:prstGeom>
                    <a:effectLst>
                      <a:glow rad="63500">
                        <a:schemeClr val="accent3">
                          <a:satMod val="175000"/>
                          <a:alpha val="40000"/>
                        </a:schemeClr>
                      </a:glow>
                    </a:effectLst>
                  </pic:spPr>
                </pic:pic>
              </a:graphicData>
            </a:graphic>
          </wp:inline>
        </w:drawing>
      </w:r>
    </w:p>
    <w:p w14:paraId="28CD1342" w14:textId="01213B19" w:rsidR="009D46DF" w:rsidRDefault="009D46DF" w:rsidP="003D3ED0">
      <w:pPr>
        <w:rPr>
          <w:lang w:eastAsia="x-none"/>
        </w:rPr>
      </w:pPr>
    </w:p>
    <w:p w14:paraId="72E4EE11" w14:textId="20CABFA3" w:rsidR="00B37803" w:rsidRDefault="00B37803" w:rsidP="003D3ED0">
      <w:pPr>
        <w:rPr>
          <w:lang w:eastAsia="x-none"/>
        </w:rPr>
      </w:pPr>
      <w:r>
        <w:rPr>
          <w:lang w:eastAsia="x-none"/>
        </w:rPr>
        <w:lastRenderedPageBreak/>
        <w:t xml:space="preserve">It may show information about the load of all accounts and groups from AD in the right pane. </w:t>
      </w:r>
      <w:proofErr w:type="gramStart"/>
      <w:r>
        <w:rPr>
          <w:lang w:eastAsia="x-none"/>
        </w:rPr>
        <w:t>However</w:t>
      </w:r>
      <w:proofErr w:type="gramEnd"/>
      <w:r>
        <w:rPr>
          <w:lang w:eastAsia="x-none"/>
        </w:rPr>
        <w:t xml:space="preserve"> if there have been multiple cycles of the connector, it may show as above.</w:t>
      </w:r>
    </w:p>
    <w:p w14:paraId="230353F3" w14:textId="51B868F1" w:rsidR="00B37803" w:rsidRDefault="00B37803" w:rsidP="003D3ED0">
      <w:pPr>
        <w:rPr>
          <w:lang w:eastAsia="x-none"/>
        </w:rPr>
      </w:pPr>
    </w:p>
    <w:p w14:paraId="2A9ED353" w14:textId="37C3549C" w:rsidR="00B37803" w:rsidRDefault="00B37803" w:rsidP="00F61B1D">
      <w:pPr>
        <w:pStyle w:val="ListParagraph"/>
        <w:numPr>
          <w:ilvl w:val="0"/>
          <w:numId w:val="65"/>
        </w:numPr>
        <w:rPr>
          <w:lang w:eastAsia="x-none"/>
        </w:rPr>
      </w:pPr>
      <w:r>
        <w:rPr>
          <w:lang w:eastAsia="x-none"/>
        </w:rPr>
        <w:t>Go to the Connector History view</w:t>
      </w:r>
    </w:p>
    <w:p w14:paraId="5B91C541" w14:textId="02492DA0" w:rsidR="00B37803" w:rsidRDefault="00B37803" w:rsidP="003D3ED0">
      <w:pPr>
        <w:rPr>
          <w:lang w:eastAsia="x-none"/>
        </w:rPr>
      </w:pPr>
    </w:p>
    <w:p w14:paraId="4C6812E3" w14:textId="4CAE3434" w:rsidR="00B37803" w:rsidRDefault="00B37803" w:rsidP="003D3ED0">
      <w:pPr>
        <w:rPr>
          <w:lang w:eastAsia="x-none"/>
        </w:rPr>
      </w:pPr>
      <w:r>
        <w:rPr>
          <w:lang w:eastAsia="x-none"/>
        </w:rPr>
        <w:t>There should be an execution showing the load of all objects (2980 in total).</w:t>
      </w:r>
    </w:p>
    <w:p w14:paraId="52158642" w14:textId="1ECC63E0" w:rsidR="00B37803" w:rsidRDefault="00B37803" w:rsidP="003D3ED0">
      <w:pPr>
        <w:rPr>
          <w:lang w:eastAsia="x-none"/>
        </w:rPr>
      </w:pPr>
    </w:p>
    <w:p w14:paraId="2220504F" w14:textId="70106930" w:rsidR="00B37803" w:rsidRDefault="00B37803" w:rsidP="003D3ED0">
      <w:pPr>
        <w:rPr>
          <w:lang w:eastAsia="x-none"/>
        </w:rPr>
      </w:pPr>
      <w:r>
        <w:rPr>
          <w:noProof/>
          <w:lang w:eastAsia="x-none"/>
        </w:rPr>
        <w:drawing>
          <wp:inline distT="0" distB="0" distL="0" distR="0" wp14:anchorId="40A03E37" wp14:editId="010E4EE5">
            <wp:extent cx="6188710" cy="2612390"/>
            <wp:effectExtent l="63500" t="63500" r="59690" b="673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02-08 at 12.28.58.png"/>
                    <pic:cNvPicPr/>
                  </pic:nvPicPr>
                  <pic:blipFill>
                    <a:blip r:embed="rId54"/>
                    <a:stretch>
                      <a:fillRect/>
                    </a:stretch>
                  </pic:blipFill>
                  <pic:spPr>
                    <a:xfrm>
                      <a:off x="0" y="0"/>
                      <a:ext cx="6188710" cy="2612390"/>
                    </a:xfrm>
                    <a:prstGeom prst="rect">
                      <a:avLst/>
                    </a:prstGeom>
                    <a:effectLst>
                      <a:glow rad="63500">
                        <a:schemeClr val="accent3">
                          <a:satMod val="175000"/>
                          <a:alpha val="40000"/>
                        </a:schemeClr>
                      </a:glow>
                    </a:effectLst>
                  </pic:spPr>
                </pic:pic>
              </a:graphicData>
            </a:graphic>
          </wp:inline>
        </w:drawing>
      </w:r>
    </w:p>
    <w:p w14:paraId="34635ADC" w14:textId="62A18628" w:rsidR="00B37803" w:rsidRDefault="00B37803" w:rsidP="003D3ED0">
      <w:pPr>
        <w:rPr>
          <w:lang w:eastAsia="x-none"/>
        </w:rPr>
      </w:pPr>
    </w:p>
    <w:p w14:paraId="69A49D5F" w14:textId="75031789" w:rsidR="00B37803" w:rsidRDefault="00B37803" w:rsidP="003D3ED0">
      <w:pPr>
        <w:rPr>
          <w:lang w:eastAsia="x-none"/>
        </w:rPr>
      </w:pPr>
      <w:r>
        <w:rPr>
          <w:lang w:eastAsia="x-none"/>
        </w:rPr>
        <w:t>This shows that the connector has consumed all of the accounts and groups from AD.</w:t>
      </w:r>
    </w:p>
    <w:p w14:paraId="12AADAA8" w14:textId="3F932A7C" w:rsidR="00B37803" w:rsidRDefault="00B37803" w:rsidP="003D3ED0">
      <w:pPr>
        <w:rPr>
          <w:lang w:eastAsia="x-none"/>
        </w:rPr>
      </w:pPr>
    </w:p>
    <w:p w14:paraId="0BD1AD85" w14:textId="6F04C7B2" w:rsidR="00B37803" w:rsidRDefault="00B37803" w:rsidP="003D3ED0">
      <w:pPr>
        <w:rPr>
          <w:lang w:eastAsia="x-none"/>
        </w:rPr>
      </w:pPr>
      <w:r>
        <w:rPr>
          <w:lang w:eastAsia="x-none"/>
        </w:rPr>
        <w:t>As a final check we can look at the TARGET queue in Access Governance Core to see the result of this processing.</w:t>
      </w:r>
    </w:p>
    <w:p w14:paraId="256DDFAB" w14:textId="032A5B19" w:rsidR="00B37803" w:rsidRDefault="00B37803" w:rsidP="003D3ED0">
      <w:pPr>
        <w:rPr>
          <w:lang w:eastAsia="x-none"/>
        </w:rPr>
      </w:pPr>
    </w:p>
    <w:p w14:paraId="0AF5757F" w14:textId="41CE7351" w:rsidR="00B37803" w:rsidRDefault="00B37803" w:rsidP="00F61B1D">
      <w:pPr>
        <w:pStyle w:val="ListParagraph"/>
        <w:numPr>
          <w:ilvl w:val="0"/>
          <w:numId w:val="65"/>
        </w:numPr>
        <w:rPr>
          <w:lang w:eastAsia="x-none"/>
        </w:rPr>
      </w:pPr>
      <w:r>
        <w:rPr>
          <w:lang w:eastAsia="x-none"/>
        </w:rPr>
        <w:t>Go to Access Governance Core &gt; Monitor &gt; TARGET inbound – Account events</w:t>
      </w:r>
    </w:p>
    <w:p w14:paraId="282ACB4F" w14:textId="039B9781" w:rsidR="00B37803" w:rsidRDefault="00B37803" w:rsidP="00F61B1D">
      <w:pPr>
        <w:pStyle w:val="ListParagraph"/>
        <w:numPr>
          <w:ilvl w:val="0"/>
          <w:numId w:val="65"/>
        </w:numPr>
        <w:rPr>
          <w:lang w:eastAsia="x-none"/>
        </w:rPr>
      </w:pPr>
      <w:r>
        <w:rPr>
          <w:lang w:eastAsia="x-none"/>
        </w:rPr>
        <w:t>Click Filter and filter on Marker = “Training AD”</w:t>
      </w:r>
    </w:p>
    <w:p w14:paraId="6D721F2F" w14:textId="4E233B3F" w:rsidR="00B37803" w:rsidRDefault="00B37803" w:rsidP="003D3ED0">
      <w:pPr>
        <w:rPr>
          <w:lang w:eastAsia="x-none"/>
        </w:rPr>
      </w:pPr>
    </w:p>
    <w:p w14:paraId="38A4AC64" w14:textId="7ACA698C" w:rsidR="00B37803" w:rsidRDefault="00B37803" w:rsidP="003D3ED0">
      <w:pPr>
        <w:rPr>
          <w:lang w:eastAsia="x-none"/>
        </w:rPr>
      </w:pPr>
      <w:r>
        <w:rPr>
          <w:lang w:eastAsia="x-none"/>
        </w:rPr>
        <w:t>You should see a lot of entries (2916) consisting of Add Permission and Create User (create account) events. You may need to scroll or page to see the Create User events.</w:t>
      </w:r>
    </w:p>
    <w:p w14:paraId="42400EFA" w14:textId="2E8B750C" w:rsidR="00B37803" w:rsidRDefault="00B37803" w:rsidP="003D3ED0">
      <w:pPr>
        <w:rPr>
          <w:lang w:eastAsia="x-none"/>
        </w:rPr>
      </w:pPr>
    </w:p>
    <w:p w14:paraId="37161A3D" w14:textId="46971C7C" w:rsidR="00B37803" w:rsidRDefault="00B37803" w:rsidP="003D3ED0">
      <w:pPr>
        <w:rPr>
          <w:lang w:eastAsia="x-none"/>
        </w:rPr>
      </w:pPr>
      <w:r>
        <w:rPr>
          <w:noProof/>
          <w:lang w:eastAsia="x-none"/>
        </w:rPr>
        <w:drawing>
          <wp:inline distT="0" distB="0" distL="0" distR="0" wp14:anchorId="2E2CA48E" wp14:editId="46AA3C62">
            <wp:extent cx="6188710" cy="2097405"/>
            <wp:effectExtent l="63500" t="63500" r="59690" b="615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02-08 at 12.35.14.png"/>
                    <pic:cNvPicPr/>
                  </pic:nvPicPr>
                  <pic:blipFill>
                    <a:blip r:embed="rId55"/>
                    <a:stretch>
                      <a:fillRect/>
                    </a:stretch>
                  </pic:blipFill>
                  <pic:spPr>
                    <a:xfrm>
                      <a:off x="0" y="0"/>
                      <a:ext cx="6188710" cy="2097405"/>
                    </a:xfrm>
                    <a:prstGeom prst="rect">
                      <a:avLst/>
                    </a:prstGeom>
                    <a:effectLst>
                      <a:glow rad="63500">
                        <a:schemeClr val="accent3">
                          <a:satMod val="175000"/>
                          <a:alpha val="40000"/>
                        </a:schemeClr>
                      </a:glow>
                    </a:effectLst>
                  </pic:spPr>
                </pic:pic>
              </a:graphicData>
            </a:graphic>
          </wp:inline>
        </w:drawing>
      </w:r>
    </w:p>
    <w:p w14:paraId="730C6906" w14:textId="77777777" w:rsidR="00B37803" w:rsidRDefault="00B37803" w:rsidP="003D3ED0">
      <w:pPr>
        <w:rPr>
          <w:lang w:eastAsia="x-none"/>
        </w:rPr>
      </w:pPr>
    </w:p>
    <w:p w14:paraId="77420331" w14:textId="58F7ECE0" w:rsidR="00B37803" w:rsidRDefault="00B37803" w:rsidP="00F61B1D">
      <w:pPr>
        <w:pStyle w:val="ListParagraph"/>
        <w:numPr>
          <w:ilvl w:val="0"/>
          <w:numId w:val="66"/>
        </w:numPr>
        <w:rPr>
          <w:lang w:eastAsia="x-none"/>
        </w:rPr>
      </w:pPr>
      <w:r>
        <w:rPr>
          <w:lang w:eastAsia="x-none"/>
        </w:rPr>
        <w:t>Check also the TARGET inbound – Access events to see the group processing</w:t>
      </w:r>
    </w:p>
    <w:p w14:paraId="387EA88A" w14:textId="5B115919" w:rsidR="00B37803" w:rsidRDefault="00B37803" w:rsidP="00F61B1D">
      <w:pPr>
        <w:pStyle w:val="ListParagraph"/>
        <w:numPr>
          <w:ilvl w:val="0"/>
          <w:numId w:val="66"/>
        </w:numPr>
        <w:rPr>
          <w:lang w:eastAsia="x-none"/>
        </w:rPr>
      </w:pPr>
      <w:r>
        <w:rPr>
          <w:lang w:eastAsia="x-none"/>
        </w:rPr>
        <w:t>If you see errors, you can select the failed event and click Actions &gt; Re-execute</w:t>
      </w:r>
      <w:r w:rsidR="003A5BE7">
        <w:rPr>
          <w:lang w:eastAsia="x-none"/>
        </w:rPr>
        <w:t xml:space="preserve"> (this normally works)</w:t>
      </w:r>
    </w:p>
    <w:p w14:paraId="22889BCD" w14:textId="77777777" w:rsidR="00B37803" w:rsidRDefault="00B37803" w:rsidP="003D3ED0">
      <w:pPr>
        <w:rPr>
          <w:lang w:eastAsia="x-none"/>
        </w:rPr>
      </w:pPr>
    </w:p>
    <w:p w14:paraId="277BDF6D" w14:textId="4C1BF224" w:rsidR="008E5126" w:rsidRDefault="00411098" w:rsidP="003D3ED0">
      <w:pPr>
        <w:rPr>
          <w:lang w:eastAsia="x-none"/>
        </w:rPr>
      </w:pPr>
      <w:r>
        <w:rPr>
          <w:lang w:eastAsia="x-none"/>
        </w:rPr>
        <w:t xml:space="preserve">If there are any JDBC/DBMS errors on the events, select the event and re-execute (Actions &gt; Re-execute). </w:t>
      </w:r>
      <w:r w:rsidR="00B37803">
        <w:rPr>
          <w:lang w:eastAsia="x-none"/>
        </w:rPr>
        <w:t xml:space="preserve">We have now </w:t>
      </w:r>
      <w:r w:rsidR="004A3C0C">
        <w:rPr>
          <w:lang w:eastAsia="x-none"/>
        </w:rPr>
        <w:t>setup the adapter and run the initial recon to get accounts and groups into IGI. We can now configure IGI for the other use cases.</w:t>
      </w:r>
    </w:p>
    <w:p w14:paraId="38415F00" w14:textId="28D1FDDC" w:rsidR="008E5126" w:rsidRDefault="005617BA" w:rsidP="00687A60">
      <w:pPr>
        <w:pStyle w:val="Heading3"/>
      </w:pPr>
      <w:bookmarkStart w:id="34" w:name="_Toc506465458"/>
      <w:r>
        <w:lastRenderedPageBreak/>
        <w:t>Configuring the New AD Account (incl. Attribute Mapping)</w:t>
      </w:r>
      <w:bookmarkEnd w:id="34"/>
    </w:p>
    <w:p w14:paraId="1B049706" w14:textId="602F8BD4" w:rsidR="005617BA" w:rsidRDefault="005617BA" w:rsidP="003D3ED0">
      <w:pPr>
        <w:rPr>
          <w:lang w:eastAsia="x-none"/>
        </w:rPr>
      </w:pPr>
      <w:r>
        <w:rPr>
          <w:lang w:eastAsia="x-none"/>
        </w:rPr>
        <w:t xml:space="preserve">Now that we have setup the adapter and loaded accounts and groups from AD, we can configure IGI to support the two remaining use cases; </w:t>
      </w:r>
      <w:r w:rsidR="00687A60">
        <w:rPr>
          <w:lang w:eastAsia="x-none"/>
        </w:rPr>
        <w:t>provisioning (with automatic account creation) and reconciliation (with attribute policy enforcement). This and the next few sections will run through these configuration activities.</w:t>
      </w:r>
    </w:p>
    <w:p w14:paraId="1B142F2A" w14:textId="38B01A27" w:rsidR="00687A60" w:rsidRDefault="00687A60" w:rsidP="00687A60">
      <w:pPr>
        <w:pStyle w:val="Heading4"/>
      </w:pPr>
      <w:r>
        <w:t>Check AD Account Configuration</w:t>
      </w:r>
    </w:p>
    <w:p w14:paraId="626A8837" w14:textId="77777777" w:rsidR="00687A60" w:rsidRDefault="00687A60" w:rsidP="003D3ED0">
      <w:pPr>
        <w:rPr>
          <w:lang w:eastAsia="x-none"/>
        </w:rPr>
      </w:pPr>
      <w:r>
        <w:rPr>
          <w:lang w:eastAsia="x-none"/>
        </w:rPr>
        <w:t>When we created the new connector in the Enterprise Connectors module, the process also defined both an application and account configuration to correspond to the connector. We will have a quick look at these.</w:t>
      </w:r>
    </w:p>
    <w:p w14:paraId="7B6E3D5E" w14:textId="4F352A85" w:rsidR="00687A60" w:rsidRDefault="00687A60" w:rsidP="003D3ED0">
      <w:pPr>
        <w:rPr>
          <w:lang w:eastAsia="x-none"/>
        </w:rPr>
      </w:pPr>
    </w:p>
    <w:p w14:paraId="45AD1565" w14:textId="69E6534F" w:rsidR="00687A60" w:rsidRDefault="00687A60" w:rsidP="003D3ED0">
      <w:pPr>
        <w:rPr>
          <w:lang w:eastAsia="x-none"/>
        </w:rPr>
      </w:pPr>
      <w:r>
        <w:rPr>
          <w:lang w:eastAsia="x-none"/>
        </w:rPr>
        <w:t>Follow these steps:</w:t>
      </w:r>
    </w:p>
    <w:p w14:paraId="4416E879" w14:textId="46F5B1AB" w:rsidR="00687A60" w:rsidRDefault="00687A60" w:rsidP="00F61B1D">
      <w:pPr>
        <w:pStyle w:val="ListParagraph"/>
        <w:numPr>
          <w:ilvl w:val="0"/>
          <w:numId w:val="67"/>
        </w:numPr>
        <w:rPr>
          <w:lang w:eastAsia="x-none"/>
        </w:rPr>
      </w:pPr>
      <w:r>
        <w:rPr>
          <w:lang w:eastAsia="x-none"/>
        </w:rPr>
        <w:t>Login to the Admin Console (admin/admin) and go to Access Governance Core</w:t>
      </w:r>
    </w:p>
    <w:p w14:paraId="5AADCA08" w14:textId="42821663" w:rsidR="00687A60" w:rsidRDefault="00687A60" w:rsidP="00F61B1D">
      <w:pPr>
        <w:pStyle w:val="ListParagraph"/>
        <w:numPr>
          <w:ilvl w:val="0"/>
          <w:numId w:val="67"/>
        </w:numPr>
        <w:rPr>
          <w:lang w:eastAsia="x-none"/>
        </w:rPr>
      </w:pPr>
      <w:r>
        <w:rPr>
          <w:lang w:eastAsia="x-none"/>
        </w:rPr>
        <w:t xml:space="preserve">Go to Manage &gt; Applications </w:t>
      </w:r>
      <w:r w:rsidR="00966E66">
        <w:rPr>
          <w:lang w:eastAsia="x-none"/>
        </w:rPr>
        <w:t>and find and select the Training AD application</w:t>
      </w:r>
    </w:p>
    <w:p w14:paraId="13A1BB5E" w14:textId="3E9DD21A" w:rsidR="00966E66" w:rsidRDefault="00966E66" w:rsidP="003D3ED0">
      <w:pPr>
        <w:rPr>
          <w:lang w:eastAsia="x-none"/>
        </w:rPr>
      </w:pPr>
    </w:p>
    <w:p w14:paraId="4791F7D3" w14:textId="18681DB0" w:rsidR="00966E66" w:rsidRDefault="00966E66" w:rsidP="003D3ED0">
      <w:pPr>
        <w:rPr>
          <w:lang w:eastAsia="x-none"/>
        </w:rPr>
      </w:pPr>
      <w:r>
        <w:rPr>
          <w:lang w:eastAsia="x-none"/>
        </w:rPr>
        <w:t>It has been defined based on the new connector defined. Notice an events marker of Training AD</w:t>
      </w:r>
    </w:p>
    <w:p w14:paraId="6D47A7BA" w14:textId="70FA6CA6" w:rsidR="00966E66" w:rsidRDefault="00966E66" w:rsidP="003D3ED0">
      <w:pPr>
        <w:rPr>
          <w:lang w:eastAsia="x-none"/>
        </w:rPr>
      </w:pPr>
    </w:p>
    <w:p w14:paraId="522713AA" w14:textId="40739655" w:rsidR="00966E66" w:rsidRDefault="00966E66" w:rsidP="00F61B1D">
      <w:pPr>
        <w:pStyle w:val="ListParagraph"/>
        <w:numPr>
          <w:ilvl w:val="0"/>
          <w:numId w:val="68"/>
        </w:numPr>
        <w:rPr>
          <w:lang w:eastAsia="x-none"/>
        </w:rPr>
      </w:pPr>
      <w:r>
        <w:rPr>
          <w:lang w:eastAsia="x-none"/>
        </w:rPr>
        <w:t>Select the Application Access tab</w:t>
      </w:r>
    </w:p>
    <w:p w14:paraId="2D5B2282" w14:textId="6F8E717B" w:rsidR="00966E66" w:rsidRDefault="00966E66" w:rsidP="003D3ED0">
      <w:pPr>
        <w:rPr>
          <w:lang w:eastAsia="x-none"/>
        </w:rPr>
      </w:pPr>
    </w:p>
    <w:p w14:paraId="46A4707F" w14:textId="37C67E7B" w:rsidR="00966E66" w:rsidRDefault="00966E66" w:rsidP="003D3ED0">
      <w:pPr>
        <w:rPr>
          <w:lang w:eastAsia="x-none"/>
        </w:rPr>
      </w:pPr>
      <w:r>
        <w:rPr>
          <w:lang w:eastAsia="x-none"/>
        </w:rPr>
        <w:t>Here you will see the AD groups loaded from the reconcile. There should be 64 groups.</w:t>
      </w:r>
    </w:p>
    <w:p w14:paraId="54EEFE56" w14:textId="6FA01849" w:rsidR="00966E66" w:rsidRDefault="00966E66" w:rsidP="003D3ED0">
      <w:pPr>
        <w:rPr>
          <w:lang w:eastAsia="x-none"/>
        </w:rPr>
      </w:pPr>
    </w:p>
    <w:p w14:paraId="6BD089B3" w14:textId="32643C57" w:rsidR="00966E66" w:rsidRDefault="00966E66" w:rsidP="003D3ED0">
      <w:pPr>
        <w:rPr>
          <w:lang w:eastAsia="x-none"/>
        </w:rPr>
      </w:pPr>
      <w:r>
        <w:rPr>
          <w:noProof/>
          <w:lang w:eastAsia="x-none"/>
        </w:rPr>
        <w:drawing>
          <wp:inline distT="0" distB="0" distL="0" distR="0" wp14:anchorId="4A6BA507" wp14:editId="18D974FD">
            <wp:extent cx="6188710" cy="3910965"/>
            <wp:effectExtent l="63500" t="63500" r="59690" b="641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02-08 at 14.12.17.png"/>
                    <pic:cNvPicPr/>
                  </pic:nvPicPr>
                  <pic:blipFill>
                    <a:blip r:embed="rId56"/>
                    <a:stretch>
                      <a:fillRect/>
                    </a:stretch>
                  </pic:blipFill>
                  <pic:spPr>
                    <a:xfrm>
                      <a:off x="0" y="0"/>
                      <a:ext cx="6188710" cy="3910965"/>
                    </a:xfrm>
                    <a:prstGeom prst="rect">
                      <a:avLst/>
                    </a:prstGeom>
                    <a:effectLst>
                      <a:glow rad="63500">
                        <a:schemeClr val="accent3">
                          <a:satMod val="175000"/>
                          <a:alpha val="40000"/>
                        </a:schemeClr>
                      </a:glow>
                    </a:effectLst>
                  </pic:spPr>
                </pic:pic>
              </a:graphicData>
            </a:graphic>
          </wp:inline>
        </w:drawing>
      </w:r>
    </w:p>
    <w:p w14:paraId="0087C53B" w14:textId="77777777" w:rsidR="00966E66" w:rsidRDefault="00966E66" w:rsidP="003D3ED0">
      <w:pPr>
        <w:rPr>
          <w:lang w:eastAsia="x-none"/>
        </w:rPr>
      </w:pPr>
    </w:p>
    <w:p w14:paraId="49F13E29" w14:textId="088B10C5" w:rsidR="00966E66" w:rsidRDefault="00966E66" w:rsidP="00966E66">
      <w:pPr>
        <w:rPr>
          <w:lang w:eastAsia="x-none"/>
        </w:rPr>
      </w:pPr>
      <w:r>
        <w:rPr>
          <w:lang w:eastAsia="x-none"/>
        </w:rPr>
        <w:t>Notice that the groups are permissions (not external roles – these groups did not have a hierarchy in AD) and are not published by default.</w:t>
      </w:r>
    </w:p>
    <w:p w14:paraId="43374BE3" w14:textId="77777777" w:rsidR="00966E66" w:rsidRDefault="00966E66" w:rsidP="00966E66">
      <w:pPr>
        <w:rPr>
          <w:lang w:eastAsia="x-none"/>
        </w:rPr>
      </w:pPr>
    </w:p>
    <w:p w14:paraId="54B95BAA" w14:textId="16335284" w:rsidR="00966E66" w:rsidRDefault="00966E66" w:rsidP="00F61B1D">
      <w:pPr>
        <w:pStyle w:val="ListParagraph"/>
        <w:numPr>
          <w:ilvl w:val="0"/>
          <w:numId w:val="68"/>
        </w:numPr>
        <w:rPr>
          <w:lang w:eastAsia="x-none"/>
        </w:rPr>
      </w:pPr>
      <w:r>
        <w:rPr>
          <w:lang w:eastAsia="x-none"/>
        </w:rPr>
        <w:t>Now go to the Users tab</w:t>
      </w:r>
    </w:p>
    <w:p w14:paraId="37830224" w14:textId="37F5FAF1" w:rsidR="00966E66" w:rsidRDefault="00966E66" w:rsidP="003D3ED0">
      <w:pPr>
        <w:rPr>
          <w:lang w:eastAsia="x-none"/>
        </w:rPr>
      </w:pPr>
    </w:p>
    <w:p w14:paraId="72A8BD8C" w14:textId="3D6D647B" w:rsidR="00966E66" w:rsidRDefault="00966E66" w:rsidP="003D3ED0">
      <w:pPr>
        <w:rPr>
          <w:lang w:eastAsia="x-none"/>
        </w:rPr>
      </w:pPr>
      <w:r>
        <w:rPr>
          <w:lang w:eastAsia="x-none"/>
        </w:rPr>
        <w:t>There should be 136</w:t>
      </w:r>
      <w:r w:rsidR="0085099B">
        <w:rPr>
          <w:lang w:eastAsia="x-none"/>
        </w:rPr>
        <w:t xml:space="preserve">7 </w:t>
      </w:r>
      <w:r>
        <w:rPr>
          <w:lang w:eastAsia="x-none"/>
        </w:rPr>
        <w:t>users listed. This means that of the accounts loaded from the reconcile, 136</w:t>
      </w:r>
      <w:r w:rsidR="0085099B">
        <w:rPr>
          <w:lang w:eastAsia="x-none"/>
        </w:rPr>
        <w:t>7</w:t>
      </w:r>
      <w:r>
        <w:rPr>
          <w:lang w:eastAsia="x-none"/>
        </w:rPr>
        <w:t xml:space="preserve"> were able to be automatically matched to existing IGI users.</w:t>
      </w:r>
    </w:p>
    <w:p w14:paraId="28B49974" w14:textId="336FB7A8" w:rsidR="00131B5C" w:rsidRDefault="00131B5C" w:rsidP="003D3ED0">
      <w:pPr>
        <w:rPr>
          <w:lang w:eastAsia="x-none"/>
        </w:rPr>
      </w:pPr>
    </w:p>
    <w:p w14:paraId="5FE56A91" w14:textId="6EDBC55C" w:rsidR="00131B5C" w:rsidRDefault="00131B5C" w:rsidP="003D3ED0">
      <w:pPr>
        <w:rPr>
          <w:lang w:eastAsia="x-none"/>
        </w:rPr>
      </w:pPr>
      <w:r>
        <w:rPr>
          <w:lang w:eastAsia="x-none"/>
        </w:rPr>
        <w:t>If you found 1362 users in the user list, there was a JDBC/DBMS error on processing some of the accounts or access. It won’t really affect the flow of the lab, but you could re-execute those failing events.</w:t>
      </w:r>
    </w:p>
    <w:p w14:paraId="4CB2EB27" w14:textId="06F416EE" w:rsidR="00966E66" w:rsidRDefault="00966E66" w:rsidP="003D3ED0">
      <w:pPr>
        <w:rPr>
          <w:lang w:eastAsia="x-none"/>
        </w:rPr>
      </w:pPr>
    </w:p>
    <w:p w14:paraId="5D20612E" w14:textId="0D314C55" w:rsidR="00966E66" w:rsidRDefault="00966E66" w:rsidP="003D3ED0">
      <w:pPr>
        <w:rPr>
          <w:lang w:eastAsia="x-none"/>
        </w:rPr>
      </w:pPr>
      <w:r>
        <w:rPr>
          <w:lang w:eastAsia="x-none"/>
        </w:rPr>
        <w:lastRenderedPageBreak/>
        <w:t>Next, we will check the account configuration (account policy):</w:t>
      </w:r>
    </w:p>
    <w:p w14:paraId="2252E2D6" w14:textId="7B66720A" w:rsidR="00966E66" w:rsidRDefault="00966E66" w:rsidP="00F61B1D">
      <w:pPr>
        <w:pStyle w:val="ListParagraph"/>
        <w:numPr>
          <w:ilvl w:val="0"/>
          <w:numId w:val="68"/>
        </w:numPr>
        <w:rPr>
          <w:lang w:eastAsia="x-none"/>
        </w:rPr>
      </w:pPr>
      <w:r>
        <w:rPr>
          <w:lang w:eastAsia="x-none"/>
        </w:rPr>
        <w:t>Go to AGC &gt; Manage &gt; Accounts</w:t>
      </w:r>
    </w:p>
    <w:p w14:paraId="2431D3F5" w14:textId="52072A28" w:rsidR="00966E66" w:rsidRDefault="00966E66" w:rsidP="00F61B1D">
      <w:pPr>
        <w:pStyle w:val="ListParagraph"/>
        <w:numPr>
          <w:ilvl w:val="0"/>
          <w:numId w:val="68"/>
        </w:numPr>
        <w:rPr>
          <w:lang w:eastAsia="x-none"/>
        </w:rPr>
      </w:pPr>
      <w:r>
        <w:rPr>
          <w:lang w:eastAsia="x-none"/>
        </w:rPr>
        <w:t>Find and select the Training AD account</w:t>
      </w:r>
    </w:p>
    <w:p w14:paraId="77E913B3" w14:textId="77777777" w:rsidR="00E44E5C" w:rsidRDefault="00E44E5C" w:rsidP="00E44E5C">
      <w:pPr>
        <w:rPr>
          <w:lang w:eastAsia="x-none"/>
        </w:rPr>
      </w:pPr>
    </w:p>
    <w:p w14:paraId="6D6200EA" w14:textId="279FF945" w:rsidR="00966E66" w:rsidRDefault="00966E66" w:rsidP="003D3ED0">
      <w:pPr>
        <w:rPr>
          <w:lang w:eastAsia="x-none"/>
        </w:rPr>
      </w:pPr>
      <w:r>
        <w:rPr>
          <w:noProof/>
          <w:lang w:eastAsia="x-none"/>
        </w:rPr>
        <w:drawing>
          <wp:inline distT="0" distB="0" distL="0" distR="0" wp14:anchorId="3F2A9067" wp14:editId="35A5CD06">
            <wp:extent cx="6188710" cy="3169285"/>
            <wp:effectExtent l="63500" t="63500" r="59690" b="692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8-02-08 at 14.20.30.png"/>
                    <pic:cNvPicPr/>
                  </pic:nvPicPr>
                  <pic:blipFill>
                    <a:blip r:embed="rId57"/>
                    <a:stretch>
                      <a:fillRect/>
                    </a:stretch>
                  </pic:blipFill>
                  <pic:spPr>
                    <a:xfrm>
                      <a:off x="0" y="0"/>
                      <a:ext cx="6188710" cy="3169285"/>
                    </a:xfrm>
                    <a:prstGeom prst="rect">
                      <a:avLst/>
                    </a:prstGeom>
                    <a:effectLst>
                      <a:glow rad="63500">
                        <a:schemeClr val="accent3">
                          <a:satMod val="175000"/>
                          <a:alpha val="40000"/>
                        </a:schemeClr>
                      </a:glow>
                    </a:effectLst>
                  </pic:spPr>
                </pic:pic>
              </a:graphicData>
            </a:graphic>
          </wp:inline>
        </w:drawing>
      </w:r>
    </w:p>
    <w:p w14:paraId="2F080DE3" w14:textId="630988EA" w:rsidR="00966E66" w:rsidRDefault="00966E66" w:rsidP="003D3ED0">
      <w:pPr>
        <w:rPr>
          <w:lang w:eastAsia="x-none"/>
        </w:rPr>
      </w:pPr>
    </w:p>
    <w:p w14:paraId="7FD675D6" w14:textId="7A0F29DC" w:rsidR="00966E66" w:rsidRDefault="002D02E7" w:rsidP="003D3ED0">
      <w:pPr>
        <w:rPr>
          <w:lang w:eastAsia="x-none"/>
        </w:rPr>
      </w:pPr>
      <w:r>
        <w:rPr>
          <w:lang w:eastAsia="x-none"/>
        </w:rPr>
        <w:t>The new account configuration is tied to the Training AD application (via the Training AD event marker). The Fulfillment is set to Automatic to any provisioning events sent to the OUT queue will get automatically processed by the adapter.</w:t>
      </w:r>
    </w:p>
    <w:p w14:paraId="32C5E66B" w14:textId="6D255655" w:rsidR="002D02E7" w:rsidRDefault="002D02E7" w:rsidP="003D3ED0">
      <w:pPr>
        <w:rPr>
          <w:lang w:eastAsia="x-none"/>
        </w:rPr>
      </w:pPr>
    </w:p>
    <w:p w14:paraId="4C6DF550" w14:textId="51D43CF8" w:rsidR="002D02E7" w:rsidRDefault="002D02E7" w:rsidP="00F61B1D">
      <w:pPr>
        <w:pStyle w:val="ListParagraph"/>
        <w:numPr>
          <w:ilvl w:val="0"/>
          <w:numId w:val="69"/>
        </w:numPr>
        <w:rPr>
          <w:lang w:eastAsia="x-none"/>
        </w:rPr>
      </w:pPr>
      <w:r>
        <w:rPr>
          <w:lang w:eastAsia="x-none"/>
        </w:rPr>
        <w:t>Go to the Creation Policy tab</w:t>
      </w:r>
    </w:p>
    <w:p w14:paraId="5633CA2A" w14:textId="1BDF7F75" w:rsidR="002D02E7" w:rsidRDefault="002D02E7" w:rsidP="003D3ED0">
      <w:pPr>
        <w:rPr>
          <w:lang w:eastAsia="x-none"/>
        </w:rPr>
      </w:pPr>
    </w:p>
    <w:p w14:paraId="682968F1" w14:textId="0FCFC7BA" w:rsidR="002D02E7" w:rsidRDefault="002D02E7" w:rsidP="003D3ED0">
      <w:pPr>
        <w:rPr>
          <w:lang w:eastAsia="x-none"/>
        </w:rPr>
      </w:pPr>
      <w:r>
        <w:rPr>
          <w:lang w:eastAsia="x-none"/>
        </w:rPr>
        <w:t xml:space="preserve">This is a standard configuration that we don’t need to change. Note that the default </w:t>
      </w:r>
      <w:proofErr w:type="spellStart"/>
      <w:r>
        <w:rPr>
          <w:lang w:eastAsia="x-none"/>
        </w:rPr>
        <w:t>UserID</w:t>
      </w:r>
      <w:proofErr w:type="spellEnd"/>
      <w:r>
        <w:rPr>
          <w:lang w:eastAsia="x-none"/>
        </w:rPr>
        <w:t xml:space="preserve"> will be based on the Ideas account ID (which is the Master ID of the person).</w:t>
      </w:r>
    </w:p>
    <w:p w14:paraId="312DEC6F" w14:textId="49D42B33" w:rsidR="002D02E7" w:rsidRDefault="002D02E7" w:rsidP="003D3ED0">
      <w:pPr>
        <w:rPr>
          <w:lang w:eastAsia="x-none"/>
        </w:rPr>
      </w:pPr>
    </w:p>
    <w:p w14:paraId="6B8A2B4D" w14:textId="1DEAA1FC" w:rsidR="002D02E7" w:rsidRDefault="002D02E7" w:rsidP="00F61B1D">
      <w:pPr>
        <w:pStyle w:val="ListParagraph"/>
        <w:numPr>
          <w:ilvl w:val="0"/>
          <w:numId w:val="69"/>
        </w:numPr>
        <w:rPr>
          <w:lang w:eastAsia="x-none"/>
        </w:rPr>
      </w:pPr>
      <w:r>
        <w:rPr>
          <w:lang w:eastAsia="x-none"/>
        </w:rPr>
        <w:t>Have a look at the Management and Password Creation tabs</w:t>
      </w:r>
    </w:p>
    <w:p w14:paraId="4D5513F1" w14:textId="53EAE4C2" w:rsidR="002D02E7" w:rsidRDefault="002D02E7" w:rsidP="003D3ED0">
      <w:pPr>
        <w:rPr>
          <w:lang w:eastAsia="x-none"/>
        </w:rPr>
      </w:pPr>
    </w:p>
    <w:p w14:paraId="7556C901" w14:textId="0A897268" w:rsidR="002D02E7" w:rsidRDefault="002D02E7" w:rsidP="003D3ED0">
      <w:pPr>
        <w:rPr>
          <w:lang w:eastAsia="x-none"/>
        </w:rPr>
      </w:pPr>
      <w:r>
        <w:rPr>
          <w:lang w:eastAsia="x-none"/>
        </w:rPr>
        <w:t>Again, the policy here is fairly standard, and we don’t need to modify for this lab’s use cases.</w:t>
      </w:r>
    </w:p>
    <w:p w14:paraId="739D247A" w14:textId="6E8D4631" w:rsidR="002D02E7" w:rsidRDefault="002D02E7" w:rsidP="003D3ED0">
      <w:pPr>
        <w:rPr>
          <w:lang w:eastAsia="x-none"/>
        </w:rPr>
      </w:pPr>
    </w:p>
    <w:p w14:paraId="3CCAB8F7" w14:textId="54D27FB0" w:rsidR="002D02E7" w:rsidRDefault="00F27D42" w:rsidP="00F61B1D">
      <w:pPr>
        <w:pStyle w:val="ListParagraph"/>
        <w:numPr>
          <w:ilvl w:val="0"/>
          <w:numId w:val="69"/>
        </w:numPr>
        <w:rPr>
          <w:lang w:eastAsia="x-none"/>
        </w:rPr>
      </w:pPr>
      <w:r>
        <w:rPr>
          <w:lang w:eastAsia="x-none"/>
        </w:rPr>
        <w:t>Click on the Users tab</w:t>
      </w:r>
    </w:p>
    <w:p w14:paraId="2A795729" w14:textId="0C1179AB" w:rsidR="00F27D42" w:rsidRDefault="00F27D42" w:rsidP="003D3ED0">
      <w:pPr>
        <w:rPr>
          <w:lang w:eastAsia="x-none"/>
        </w:rPr>
      </w:pPr>
    </w:p>
    <w:p w14:paraId="56403119" w14:textId="77777777" w:rsidR="00D455FF" w:rsidRDefault="00F27D42" w:rsidP="003D3ED0">
      <w:pPr>
        <w:rPr>
          <w:lang w:eastAsia="x-none"/>
        </w:rPr>
      </w:pPr>
      <w:r>
        <w:rPr>
          <w:lang w:eastAsia="x-none"/>
        </w:rPr>
        <w:t xml:space="preserve">This lists all of the accounts (even though the tab is called “Users” they are actually accounts). </w:t>
      </w:r>
    </w:p>
    <w:p w14:paraId="1551BE44" w14:textId="607F5A26" w:rsidR="00D455FF" w:rsidRDefault="00D455FF" w:rsidP="003D3ED0">
      <w:pPr>
        <w:rPr>
          <w:lang w:eastAsia="x-none"/>
        </w:rPr>
      </w:pPr>
    </w:p>
    <w:p w14:paraId="23DF12FE" w14:textId="4593410C" w:rsidR="00D455FF" w:rsidRDefault="00D455FF" w:rsidP="00D455FF">
      <w:pPr>
        <w:rPr>
          <w:lang w:eastAsia="x-none"/>
        </w:rPr>
      </w:pPr>
      <w:r>
        <w:rPr>
          <w:lang w:eastAsia="x-none"/>
        </w:rPr>
        <w:t xml:space="preserve">Notice that there are 1367 accounts, </w:t>
      </w:r>
      <w:r w:rsidR="00647E71">
        <w:rPr>
          <w:lang w:eastAsia="x-none"/>
        </w:rPr>
        <w:t>as we saw before.</w:t>
      </w:r>
      <w:r>
        <w:rPr>
          <w:lang w:eastAsia="x-none"/>
        </w:rPr>
        <w:t xml:space="preserve"> </w:t>
      </w:r>
    </w:p>
    <w:p w14:paraId="10B25121" w14:textId="3FE84FFF" w:rsidR="00D455FF" w:rsidRDefault="00D455FF" w:rsidP="003D3ED0">
      <w:pPr>
        <w:rPr>
          <w:lang w:eastAsia="x-none"/>
        </w:rPr>
      </w:pPr>
    </w:p>
    <w:p w14:paraId="4E51CC8B" w14:textId="3F308A27" w:rsidR="00D455FF" w:rsidRDefault="00D455FF" w:rsidP="00F61B1D">
      <w:pPr>
        <w:pStyle w:val="ListParagraph"/>
        <w:numPr>
          <w:ilvl w:val="0"/>
          <w:numId w:val="69"/>
        </w:numPr>
        <w:rPr>
          <w:lang w:eastAsia="x-none"/>
        </w:rPr>
      </w:pPr>
      <w:r>
        <w:rPr>
          <w:lang w:eastAsia="x-none"/>
        </w:rPr>
        <w:t>Select one of the accounts to see the account details (you may need to resize the different panes to see the account attributes)</w:t>
      </w:r>
    </w:p>
    <w:p w14:paraId="34540E7B" w14:textId="63C3D7AE" w:rsidR="00D455FF" w:rsidRDefault="00D455FF" w:rsidP="003D3ED0">
      <w:pPr>
        <w:rPr>
          <w:lang w:eastAsia="x-none"/>
        </w:rPr>
      </w:pPr>
      <w:r>
        <w:rPr>
          <w:noProof/>
          <w:lang w:eastAsia="x-none"/>
        </w:rPr>
        <w:lastRenderedPageBreak/>
        <w:drawing>
          <wp:inline distT="0" distB="0" distL="0" distR="0" wp14:anchorId="6B362784" wp14:editId="666D9F03">
            <wp:extent cx="6188710" cy="3279775"/>
            <wp:effectExtent l="63500" t="63500" r="59690" b="603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8-02-08 at 15.14.50.png"/>
                    <pic:cNvPicPr/>
                  </pic:nvPicPr>
                  <pic:blipFill>
                    <a:blip r:embed="rId58"/>
                    <a:stretch>
                      <a:fillRect/>
                    </a:stretch>
                  </pic:blipFill>
                  <pic:spPr>
                    <a:xfrm>
                      <a:off x="0" y="0"/>
                      <a:ext cx="6188710" cy="3279775"/>
                    </a:xfrm>
                    <a:prstGeom prst="rect">
                      <a:avLst/>
                    </a:prstGeom>
                    <a:effectLst>
                      <a:glow rad="63500">
                        <a:schemeClr val="accent3">
                          <a:satMod val="175000"/>
                          <a:alpha val="40000"/>
                        </a:schemeClr>
                      </a:glow>
                    </a:effectLst>
                  </pic:spPr>
                </pic:pic>
              </a:graphicData>
            </a:graphic>
          </wp:inline>
        </w:drawing>
      </w:r>
    </w:p>
    <w:p w14:paraId="3196FFF0" w14:textId="77777777" w:rsidR="00D455FF" w:rsidRDefault="00D455FF" w:rsidP="003D3ED0">
      <w:pPr>
        <w:rPr>
          <w:lang w:eastAsia="x-none"/>
        </w:rPr>
      </w:pPr>
    </w:p>
    <w:p w14:paraId="56E81A7D" w14:textId="62A8A873" w:rsidR="00687A60" w:rsidRDefault="00D455FF" w:rsidP="003D3ED0">
      <w:pPr>
        <w:rPr>
          <w:lang w:eastAsia="x-none"/>
        </w:rPr>
      </w:pPr>
      <w:r>
        <w:rPr>
          <w:lang w:eastAsia="x-none"/>
        </w:rPr>
        <w:t>In this case you can see the Account ID, first and last names, email address, AD DN for the account, display name, account expiration date and some login information. We will enhance that list and default mapping in the next section.</w:t>
      </w:r>
    </w:p>
    <w:p w14:paraId="5D5791BD" w14:textId="04581236" w:rsidR="00687A60" w:rsidRDefault="00687A60" w:rsidP="00687A60">
      <w:pPr>
        <w:pStyle w:val="Heading4"/>
      </w:pPr>
      <w:r>
        <w:t>Setup for Account Attribute Mapping</w:t>
      </w:r>
    </w:p>
    <w:p w14:paraId="2C541204" w14:textId="77777777" w:rsidR="00D455FF" w:rsidRDefault="00D455FF" w:rsidP="003D3ED0">
      <w:pPr>
        <w:rPr>
          <w:lang w:eastAsia="x-none"/>
        </w:rPr>
      </w:pPr>
      <w:r>
        <w:rPr>
          <w:lang w:eastAsia="x-none"/>
        </w:rPr>
        <w:t>For account creation (and for policy enforcement in the next lab scenario) we need to setup the Target Attributes for this account type. To do this:</w:t>
      </w:r>
    </w:p>
    <w:p w14:paraId="46D7DB56" w14:textId="77777777" w:rsidR="00D455FF" w:rsidRDefault="00D455FF" w:rsidP="00F61B1D">
      <w:pPr>
        <w:pStyle w:val="ListParagraph"/>
        <w:numPr>
          <w:ilvl w:val="0"/>
          <w:numId w:val="69"/>
        </w:numPr>
        <w:rPr>
          <w:lang w:eastAsia="x-none"/>
        </w:rPr>
      </w:pPr>
      <w:r>
        <w:rPr>
          <w:lang w:eastAsia="x-none"/>
        </w:rPr>
        <w:t>Still in AGC &gt; Manage &gt; Accounts, go to the Target Attributes tab</w:t>
      </w:r>
    </w:p>
    <w:p w14:paraId="266D881E" w14:textId="77777777" w:rsidR="00D455FF" w:rsidRDefault="00D455FF" w:rsidP="00F61B1D">
      <w:pPr>
        <w:pStyle w:val="ListParagraph"/>
        <w:numPr>
          <w:ilvl w:val="0"/>
          <w:numId w:val="69"/>
        </w:numPr>
        <w:rPr>
          <w:lang w:eastAsia="x-none"/>
        </w:rPr>
      </w:pPr>
      <w:r>
        <w:rPr>
          <w:lang w:eastAsia="x-none"/>
        </w:rPr>
        <w:t>In the right pane select Actions &gt; Discover Account attributes from Target</w:t>
      </w:r>
    </w:p>
    <w:p w14:paraId="03E2905D" w14:textId="77777777" w:rsidR="00D455FF" w:rsidRDefault="00D455FF" w:rsidP="003D3ED0">
      <w:pPr>
        <w:rPr>
          <w:lang w:eastAsia="x-none"/>
        </w:rPr>
      </w:pPr>
    </w:p>
    <w:p w14:paraId="29098470" w14:textId="7CAB1168" w:rsidR="00D455FF" w:rsidRDefault="00D455FF" w:rsidP="003D3ED0">
      <w:pPr>
        <w:rPr>
          <w:lang w:eastAsia="x-none"/>
        </w:rPr>
      </w:pPr>
      <w:r>
        <w:rPr>
          <w:noProof/>
          <w:lang w:eastAsia="x-none"/>
        </w:rPr>
        <w:drawing>
          <wp:inline distT="0" distB="0" distL="0" distR="0" wp14:anchorId="49C7C2FC" wp14:editId="68655FAB">
            <wp:extent cx="6188710" cy="1045210"/>
            <wp:effectExtent l="63500" t="63500" r="59690" b="596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02-08 at 15.19.56.png"/>
                    <pic:cNvPicPr/>
                  </pic:nvPicPr>
                  <pic:blipFill>
                    <a:blip r:embed="rId59"/>
                    <a:stretch>
                      <a:fillRect/>
                    </a:stretch>
                  </pic:blipFill>
                  <pic:spPr>
                    <a:xfrm>
                      <a:off x="0" y="0"/>
                      <a:ext cx="6188710" cy="1045210"/>
                    </a:xfrm>
                    <a:prstGeom prst="rect">
                      <a:avLst/>
                    </a:prstGeom>
                    <a:effectLst>
                      <a:glow rad="63500">
                        <a:schemeClr val="accent3">
                          <a:satMod val="175000"/>
                          <a:alpha val="40000"/>
                        </a:schemeClr>
                      </a:glow>
                    </a:effectLst>
                  </pic:spPr>
                </pic:pic>
              </a:graphicData>
            </a:graphic>
          </wp:inline>
        </w:drawing>
      </w:r>
    </w:p>
    <w:p w14:paraId="1117E1AE" w14:textId="77777777" w:rsidR="00D455FF" w:rsidRDefault="00D455FF" w:rsidP="003D3ED0">
      <w:pPr>
        <w:rPr>
          <w:lang w:eastAsia="x-none"/>
        </w:rPr>
      </w:pPr>
    </w:p>
    <w:p w14:paraId="0599BA6D" w14:textId="77777777" w:rsidR="00D455FF" w:rsidRDefault="00D455FF" w:rsidP="00F61B1D">
      <w:pPr>
        <w:pStyle w:val="ListParagraph"/>
        <w:numPr>
          <w:ilvl w:val="0"/>
          <w:numId w:val="70"/>
        </w:numPr>
        <w:rPr>
          <w:lang w:eastAsia="x-none"/>
        </w:rPr>
      </w:pPr>
      <w:r>
        <w:rPr>
          <w:lang w:eastAsia="x-none"/>
        </w:rPr>
        <w:t xml:space="preserve">On the Discover Attributes from Target dialog, select the following attributes: </w:t>
      </w:r>
      <w:proofErr w:type="spellStart"/>
      <w:r>
        <w:rPr>
          <w:lang w:eastAsia="x-none"/>
        </w:rPr>
        <w:t>cn</w:t>
      </w:r>
      <w:proofErr w:type="spellEnd"/>
      <w:r>
        <w:rPr>
          <w:lang w:eastAsia="x-none"/>
        </w:rPr>
        <w:t xml:space="preserve">, description, </w:t>
      </w:r>
      <w:proofErr w:type="spellStart"/>
      <w:r>
        <w:rPr>
          <w:lang w:eastAsia="x-none"/>
        </w:rPr>
        <w:t>erADDisplayName</w:t>
      </w:r>
      <w:proofErr w:type="spellEnd"/>
      <w:r>
        <w:rPr>
          <w:lang w:eastAsia="x-none"/>
        </w:rPr>
        <w:t xml:space="preserve">, </w:t>
      </w:r>
      <w:proofErr w:type="spellStart"/>
      <w:r>
        <w:rPr>
          <w:lang w:eastAsia="x-none"/>
        </w:rPr>
        <w:t>erADEmployeeID</w:t>
      </w:r>
      <w:proofErr w:type="spellEnd"/>
      <w:r>
        <w:rPr>
          <w:lang w:eastAsia="x-none"/>
        </w:rPr>
        <w:t xml:space="preserve">, </w:t>
      </w:r>
      <w:proofErr w:type="spellStart"/>
      <w:r>
        <w:rPr>
          <w:lang w:eastAsia="x-none"/>
        </w:rPr>
        <w:t>erADFullName</w:t>
      </w:r>
      <w:proofErr w:type="spellEnd"/>
      <w:r>
        <w:rPr>
          <w:lang w:eastAsia="x-none"/>
        </w:rPr>
        <w:t xml:space="preserve">, </w:t>
      </w:r>
      <w:proofErr w:type="spellStart"/>
      <w:r>
        <w:rPr>
          <w:lang w:eastAsia="x-none"/>
        </w:rPr>
        <w:t>erCompany</w:t>
      </w:r>
      <w:proofErr w:type="spellEnd"/>
      <w:r>
        <w:rPr>
          <w:lang w:eastAsia="x-none"/>
        </w:rPr>
        <w:t xml:space="preserve">, </w:t>
      </w:r>
      <w:proofErr w:type="spellStart"/>
      <w:r>
        <w:rPr>
          <w:lang w:eastAsia="x-none"/>
        </w:rPr>
        <w:t>erDepartment</w:t>
      </w:r>
      <w:proofErr w:type="spellEnd"/>
      <w:r>
        <w:rPr>
          <w:lang w:eastAsia="x-none"/>
        </w:rPr>
        <w:t xml:space="preserve">, </w:t>
      </w:r>
      <w:proofErr w:type="spellStart"/>
      <w:r>
        <w:rPr>
          <w:lang w:eastAsia="x-none"/>
        </w:rPr>
        <w:t>givenName</w:t>
      </w:r>
      <w:proofErr w:type="spellEnd"/>
      <w:r>
        <w:rPr>
          <w:lang w:eastAsia="x-none"/>
        </w:rPr>
        <w:t xml:space="preserve">, mail, </w:t>
      </w:r>
      <w:proofErr w:type="spellStart"/>
      <w:r>
        <w:rPr>
          <w:lang w:eastAsia="x-none"/>
        </w:rPr>
        <w:t>postalCode</w:t>
      </w:r>
      <w:proofErr w:type="spellEnd"/>
      <w:r>
        <w:rPr>
          <w:lang w:eastAsia="x-none"/>
        </w:rPr>
        <w:t xml:space="preserve">, </w:t>
      </w:r>
      <w:proofErr w:type="spellStart"/>
      <w:r>
        <w:rPr>
          <w:lang w:eastAsia="x-none"/>
        </w:rPr>
        <w:t>sn</w:t>
      </w:r>
      <w:proofErr w:type="spellEnd"/>
      <w:r>
        <w:rPr>
          <w:lang w:eastAsia="x-none"/>
        </w:rPr>
        <w:t xml:space="preserve">, street, </w:t>
      </w:r>
      <w:proofErr w:type="spellStart"/>
      <w:r>
        <w:rPr>
          <w:lang w:eastAsia="x-none"/>
        </w:rPr>
        <w:t>telephoneNumber</w:t>
      </w:r>
      <w:proofErr w:type="spellEnd"/>
      <w:r>
        <w:rPr>
          <w:lang w:eastAsia="x-none"/>
        </w:rPr>
        <w:t xml:space="preserve"> and title. </w:t>
      </w:r>
    </w:p>
    <w:p w14:paraId="29325DEF" w14:textId="1735CA2C" w:rsidR="00D455FF" w:rsidRDefault="00D455FF" w:rsidP="00F61B1D">
      <w:pPr>
        <w:pStyle w:val="ListParagraph"/>
        <w:numPr>
          <w:ilvl w:val="0"/>
          <w:numId w:val="70"/>
        </w:numPr>
        <w:rPr>
          <w:lang w:eastAsia="x-none"/>
        </w:rPr>
      </w:pPr>
      <w:r>
        <w:rPr>
          <w:lang w:eastAsia="x-none"/>
        </w:rPr>
        <w:t>Click Import when all selected.</w:t>
      </w:r>
    </w:p>
    <w:p w14:paraId="0B6223C9" w14:textId="4F039615" w:rsidR="00D455FF" w:rsidRDefault="00D455FF" w:rsidP="003D3ED0">
      <w:pPr>
        <w:rPr>
          <w:lang w:eastAsia="x-none"/>
        </w:rPr>
      </w:pPr>
    </w:p>
    <w:p w14:paraId="57A18915" w14:textId="606DA588" w:rsidR="00D455FF" w:rsidRDefault="003660FE" w:rsidP="003D3ED0">
      <w:pPr>
        <w:rPr>
          <w:lang w:eastAsia="x-none"/>
        </w:rPr>
      </w:pPr>
      <w:r>
        <w:rPr>
          <w:lang w:eastAsia="x-none"/>
        </w:rPr>
        <w:t>The Target Attributes view no shows all of those AD attributes.</w:t>
      </w:r>
    </w:p>
    <w:p w14:paraId="69742DBE" w14:textId="290BBBF9" w:rsidR="003660FE" w:rsidRDefault="003660FE" w:rsidP="003D3ED0">
      <w:pPr>
        <w:rPr>
          <w:lang w:eastAsia="x-none"/>
        </w:rPr>
      </w:pPr>
    </w:p>
    <w:p w14:paraId="42371327" w14:textId="09EA9A84" w:rsidR="003660FE" w:rsidRDefault="003660FE" w:rsidP="003D3ED0">
      <w:pPr>
        <w:rPr>
          <w:lang w:eastAsia="x-none"/>
        </w:rPr>
      </w:pPr>
      <w:r>
        <w:rPr>
          <w:noProof/>
          <w:lang w:eastAsia="x-none"/>
        </w:rPr>
        <w:lastRenderedPageBreak/>
        <w:drawing>
          <wp:inline distT="0" distB="0" distL="0" distR="0" wp14:anchorId="08366976" wp14:editId="103E5106">
            <wp:extent cx="6188710" cy="29165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8-02-08 at 15.26.36.png"/>
                    <pic:cNvPicPr/>
                  </pic:nvPicPr>
                  <pic:blipFill>
                    <a:blip r:embed="rId60"/>
                    <a:stretch>
                      <a:fillRect/>
                    </a:stretch>
                  </pic:blipFill>
                  <pic:spPr>
                    <a:xfrm>
                      <a:off x="0" y="0"/>
                      <a:ext cx="6188710" cy="2916555"/>
                    </a:xfrm>
                    <a:prstGeom prst="rect">
                      <a:avLst/>
                    </a:prstGeom>
                  </pic:spPr>
                </pic:pic>
              </a:graphicData>
            </a:graphic>
          </wp:inline>
        </w:drawing>
      </w:r>
    </w:p>
    <w:p w14:paraId="166BC526" w14:textId="3F76FE5F" w:rsidR="00D455FF" w:rsidRDefault="00D455FF" w:rsidP="003D3ED0">
      <w:pPr>
        <w:rPr>
          <w:lang w:eastAsia="x-none"/>
        </w:rPr>
      </w:pPr>
    </w:p>
    <w:p w14:paraId="53096BDC" w14:textId="7B2EF8D1" w:rsidR="00D455FF" w:rsidRDefault="003660FE" w:rsidP="003D3ED0">
      <w:pPr>
        <w:rPr>
          <w:lang w:eastAsia="x-none"/>
        </w:rPr>
      </w:pPr>
      <w:r>
        <w:rPr>
          <w:lang w:eastAsia="x-none"/>
        </w:rPr>
        <w:t xml:space="preserve">These are the attributes that will show in the Admin Console and Service </w:t>
      </w:r>
      <w:proofErr w:type="gramStart"/>
      <w:r>
        <w:rPr>
          <w:lang w:eastAsia="x-none"/>
        </w:rPr>
        <w:t>Center, and</w:t>
      </w:r>
      <w:proofErr w:type="gramEnd"/>
      <w:r>
        <w:rPr>
          <w:lang w:eastAsia="x-none"/>
        </w:rPr>
        <w:t xml:space="preserve"> will also be used when IGI automatically creates accounts.</w:t>
      </w:r>
    </w:p>
    <w:p w14:paraId="540C706C" w14:textId="7C41BADE" w:rsidR="003660FE" w:rsidRDefault="003660FE" w:rsidP="003D3ED0">
      <w:pPr>
        <w:rPr>
          <w:lang w:eastAsia="x-none"/>
        </w:rPr>
      </w:pPr>
    </w:p>
    <w:p w14:paraId="00AADC79" w14:textId="47750175" w:rsidR="003660FE" w:rsidRDefault="003660FE" w:rsidP="00F61B1D">
      <w:pPr>
        <w:pStyle w:val="ListParagraph"/>
        <w:numPr>
          <w:ilvl w:val="0"/>
          <w:numId w:val="71"/>
        </w:numPr>
        <w:rPr>
          <w:lang w:eastAsia="x-none"/>
        </w:rPr>
      </w:pPr>
      <w:r>
        <w:rPr>
          <w:lang w:eastAsia="x-none"/>
        </w:rPr>
        <w:t>For each attribute set the following:</w:t>
      </w:r>
    </w:p>
    <w:p w14:paraId="6EC5AD6F" w14:textId="1E28127B" w:rsidR="003660FE" w:rsidRDefault="003660FE" w:rsidP="00F61B1D">
      <w:pPr>
        <w:pStyle w:val="ListParagraph"/>
        <w:numPr>
          <w:ilvl w:val="0"/>
          <w:numId w:val="72"/>
        </w:numPr>
        <w:rPr>
          <w:lang w:eastAsia="x-none"/>
        </w:rPr>
      </w:pPr>
      <w:r w:rsidRPr="003660FE">
        <w:rPr>
          <w:b/>
          <w:lang w:eastAsia="x-none"/>
        </w:rPr>
        <w:t>Required</w:t>
      </w:r>
      <w:r>
        <w:rPr>
          <w:lang w:eastAsia="x-none"/>
        </w:rPr>
        <w:t xml:space="preserve"> – leave blank for now</w:t>
      </w:r>
      <w:r w:rsidR="0087639A">
        <w:rPr>
          <w:lang w:eastAsia="x-none"/>
        </w:rPr>
        <w:t xml:space="preserve"> (except </w:t>
      </w:r>
      <w:proofErr w:type="spellStart"/>
      <w:r w:rsidR="0087639A">
        <w:rPr>
          <w:lang w:eastAsia="x-none"/>
        </w:rPr>
        <w:t>cn</w:t>
      </w:r>
      <w:proofErr w:type="spellEnd"/>
      <w:r w:rsidR="0087639A">
        <w:rPr>
          <w:lang w:eastAsia="x-none"/>
        </w:rPr>
        <w:t xml:space="preserve"> and </w:t>
      </w:r>
      <w:proofErr w:type="spellStart"/>
      <w:r w:rsidR="0087639A">
        <w:rPr>
          <w:lang w:eastAsia="x-none"/>
        </w:rPr>
        <w:t>sn</w:t>
      </w:r>
      <w:proofErr w:type="spellEnd"/>
      <w:r w:rsidR="0087639A">
        <w:rPr>
          <w:lang w:eastAsia="x-none"/>
        </w:rPr>
        <w:t>)</w:t>
      </w:r>
    </w:p>
    <w:p w14:paraId="267FCCBD" w14:textId="4E6B2460" w:rsidR="003660FE" w:rsidRDefault="003660FE" w:rsidP="00F61B1D">
      <w:pPr>
        <w:pStyle w:val="ListParagraph"/>
        <w:numPr>
          <w:ilvl w:val="0"/>
          <w:numId w:val="72"/>
        </w:numPr>
        <w:rPr>
          <w:lang w:eastAsia="x-none"/>
        </w:rPr>
      </w:pPr>
      <w:r w:rsidRPr="003660FE">
        <w:rPr>
          <w:b/>
          <w:lang w:eastAsia="x-none"/>
        </w:rPr>
        <w:t>Visible</w:t>
      </w:r>
      <w:r>
        <w:rPr>
          <w:lang w:eastAsia="x-none"/>
        </w:rPr>
        <w:t xml:space="preserve"> – leave selected for now (you could have some attributes hidden)</w:t>
      </w:r>
    </w:p>
    <w:p w14:paraId="2C5D0EAC" w14:textId="6627E02F" w:rsidR="003660FE" w:rsidRDefault="003660FE" w:rsidP="00F61B1D">
      <w:pPr>
        <w:pStyle w:val="ListParagraph"/>
        <w:numPr>
          <w:ilvl w:val="0"/>
          <w:numId w:val="72"/>
        </w:numPr>
        <w:rPr>
          <w:lang w:eastAsia="x-none"/>
        </w:rPr>
      </w:pPr>
      <w:r w:rsidRPr="003660FE">
        <w:rPr>
          <w:b/>
          <w:lang w:eastAsia="x-none"/>
        </w:rPr>
        <w:t>Editable</w:t>
      </w:r>
      <w:r>
        <w:rPr>
          <w:lang w:eastAsia="x-none"/>
        </w:rPr>
        <w:t xml:space="preserve"> – leave selected for now (will change when we set enforcement)</w:t>
      </w:r>
    </w:p>
    <w:p w14:paraId="22D04D28" w14:textId="4F334C0E" w:rsidR="003660FE" w:rsidRDefault="003660FE" w:rsidP="00F61B1D">
      <w:pPr>
        <w:pStyle w:val="ListParagraph"/>
        <w:numPr>
          <w:ilvl w:val="0"/>
          <w:numId w:val="72"/>
        </w:numPr>
        <w:rPr>
          <w:lang w:eastAsia="x-none"/>
        </w:rPr>
      </w:pPr>
      <w:r w:rsidRPr="003660FE">
        <w:rPr>
          <w:b/>
          <w:lang w:eastAsia="x-none"/>
        </w:rPr>
        <w:t>Position</w:t>
      </w:r>
      <w:r>
        <w:rPr>
          <w:lang w:eastAsia="x-none"/>
        </w:rPr>
        <w:t xml:space="preserve"> – leave as the alphabetic order for now (you would probably re-arrange in a production deployment into logical groupings like name, address, business details etc.)</w:t>
      </w:r>
    </w:p>
    <w:p w14:paraId="7DF98C26" w14:textId="512EBF55" w:rsidR="003660FE" w:rsidRDefault="003660FE" w:rsidP="00F61B1D">
      <w:pPr>
        <w:pStyle w:val="ListParagraph"/>
        <w:numPr>
          <w:ilvl w:val="0"/>
          <w:numId w:val="72"/>
        </w:numPr>
        <w:rPr>
          <w:lang w:eastAsia="x-none"/>
        </w:rPr>
      </w:pPr>
      <w:r w:rsidRPr="003660FE">
        <w:rPr>
          <w:b/>
          <w:lang w:eastAsia="x-none"/>
        </w:rPr>
        <w:t>Name</w:t>
      </w:r>
      <w:r>
        <w:rPr>
          <w:lang w:eastAsia="x-none"/>
        </w:rPr>
        <w:t xml:space="preserve"> – for each attribute we want to set the label as per the table below. Click the </w:t>
      </w:r>
      <w:proofErr w:type="spellStart"/>
      <w:r>
        <w:rPr>
          <w:lang w:eastAsia="x-none"/>
        </w:rPr>
        <w:t>elipses</w:t>
      </w:r>
      <w:proofErr w:type="spellEnd"/>
      <w:r>
        <w:rPr>
          <w:lang w:eastAsia="x-none"/>
        </w:rPr>
        <w:t xml:space="preserve"> button ([…]) beside the Name and set the English label. Note that the Labels do not change the Name displayed on this view.</w:t>
      </w:r>
    </w:p>
    <w:p w14:paraId="72466236" w14:textId="52801FF3" w:rsidR="003660FE" w:rsidRDefault="003660FE" w:rsidP="00F61B1D">
      <w:pPr>
        <w:pStyle w:val="ListParagraph"/>
        <w:numPr>
          <w:ilvl w:val="0"/>
          <w:numId w:val="72"/>
        </w:numPr>
        <w:rPr>
          <w:lang w:eastAsia="x-none"/>
        </w:rPr>
      </w:pPr>
      <w:r w:rsidRPr="0087639A">
        <w:rPr>
          <w:b/>
          <w:lang w:eastAsia="x-none"/>
        </w:rPr>
        <w:t>Multiple value</w:t>
      </w:r>
      <w:r>
        <w:rPr>
          <w:lang w:eastAsia="x-none"/>
        </w:rPr>
        <w:t xml:space="preserve"> – leave unselected</w:t>
      </w:r>
    </w:p>
    <w:p w14:paraId="185692A8" w14:textId="628AAFE6" w:rsidR="003660FE" w:rsidRDefault="003660FE" w:rsidP="00F61B1D">
      <w:pPr>
        <w:pStyle w:val="ListParagraph"/>
        <w:numPr>
          <w:ilvl w:val="0"/>
          <w:numId w:val="72"/>
        </w:numPr>
        <w:rPr>
          <w:lang w:eastAsia="x-none"/>
        </w:rPr>
      </w:pPr>
      <w:r w:rsidRPr="0087639A">
        <w:rPr>
          <w:b/>
          <w:lang w:eastAsia="x-none"/>
        </w:rPr>
        <w:t>Lookup</w:t>
      </w:r>
      <w:r>
        <w:rPr>
          <w:lang w:eastAsia="x-none"/>
        </w:rPr>
        <w:t xml:space="preserve"> – not set (we aren’t setting any lookup values</w:t>
      </w:r>
      <w:r w:rsidR="0087639A">
        <w:rPr>
          <w:lang w:eastAsia="x-none"/>
        </w:rPr>
        <w:t>, but in a production deployment you may do so for fixed values, like titles)</w:t>
      </w:r>
    </w:p>
    <w:p w14:paraId="7D8B07AE" w14:textId="5F5CCA5B" w:rsidR="0087639A" w:rsidRDefault="0087639A" w:rsidP="00F61B1D">
      <w:pPr>
        <w:pStyle w:val="ListParagraph"/>
        <w:numPr>
          <w:ilvl w:val="0"/>
          <w:numId w:val="72"/>
        </w:numPr>
        <w:rPr>
          <w:lang w:eastAsia="x-none"/>
        </w:rPr>
      </w:pPr>
      <w:r w:rsidRPr="0087639A">
        <w:rPr>
          <w:b/>
          <w:lang w:eastAsia="x-none"/>
        </w:rPr>
        <w:t>UI Rendering</w:t>
      </w:r>
      <w:r>
        <w:rPr>
          <w:lang w:eastAsia="x-none"/>
        </w:rPr>
        <w:t xml:space="preserve"> – leave all as </w:t>
      </w:r>
      <w:proofErr w:type="spellStart"/>
      <w:r>
        <w:rPr>
          <w:lang w:eastAsia="x-none"/>
        </w:rPr>
        <w:t>textfield</w:t>
      </w:r>
      <w:proofErr w:type="spellEnd"/>
    </w:p>
    <w:p w14:paraId="05CBF8E7" w14:textId="0CD931BC" w:rsidR="0087639A" w:rsidRDefault="0087639A" w:rsidP="00F61B1D">
      <w:pPr>
        <w:pStyle w:val="ListParagraph"/>
        <w:numPr>
          <w:ilvl w:val="0"/>
          <w:numId w:val="72"/>
        </w:numPr>
        <w:rPr>
          <w:lang w:eastAsia="x-none"/>
        </w:rPr>
      </w:pPr>
      <w:r w:rsidRPr="0087639A">
        <w:rPr>
          <w:b/>
          <w:lang w:eastAsia="x-none"/>
        </w:rPr>
        <w:t>Size</w:t>
      </w:r>
      <w:r>
        <w:rPr>
          <w:lang w:eastAsia="x-none"/>
        </w:rPr>
        <w:t xml:space="preserve"> – leave as blank (you could change the </w:t>
      </w:r>
      <w:proofErr w:type="spellStart"/>
      <w:r>
        <w:rPr>
          <w:lang w:eastAsia="x-none"/>
        </w:rPr>
        <w:t>textfield</w:t>
      </w:r>
      <w:proofErr w:type="spellEnd"/>
      <w:r>
        <w:rPr>
          <w:lang w:eastAsia="x-none"/>
        </w:rPr>
        <w:t xml:space="preserve"> box length if you wanted)</w:t>
      </w:r>
    </w:p>
    <w:p w14:paraId="0355B95D" w14:textId="36CDF3EA" w:rsidR="0087639A" w:rsidRDefault="0087639A" w:rsidP="00F61B1D">
      <w:pPr>
        <w:pStyle w:val="ListParagraph"/>
        <w:numPr>
          <w:ilvl w:val="0"/>
          <w:numId w:val="72"/>
        </w:numPr>
        <w:rPr>
          <w:lang w:eastAsia="x-none"/>
        </w:rPr>
      </w:pPr>
      <w:r w:rsidRPr="0087639A">
        <w:rPr>
          <w:b/>
          <w:lang w:eastAsia="x-none"/>
        </w:rPr>
        <w:t>Default Value</w:t>
      </w:r>
      <w:r>
        <w:rPr>
          <w:lang w:eastAsia="x-none"/>
        </w:rPr>
        <w:t xml:space="preserve"> – some of these will be based on strings, some on Person attribute values and some a mix. Enter the values as shown in the following table (can use the </w:t>
      </w:r>
      <w:proofErr w:type="spellStart"/>
      <w:r>
        <w:rPr>
          <w:lang w:eastAsia="x-none"/>
        </w:rPr>
        <w:t>User.field</w:t>
      </w:r>
      <w:proofErr w:type="spellEnd"/>
      <w:r>
        <w:rPr>
          <w:lang w:eastAsia="x-none"/>
        </w:rPr>
        <w:t xml:space="preserve"> button)</w:t>
      </w:r>
    </w:p>
    <w:p w14:paraId="161321E4" w14:textId="0F8E9802" w:rsidR="0087639A" w:rsidRDefault="0087639A" w:rsidP="00F61B1D">
      <w:pPr>
        <w:pStyle w:val="ListParagraph"/>
        <w:numPr>
          <w:ilvl w:val="0"/>
          <w:numId w:val="72"/>
        </w:numPr>
        <w:rPr>
          <w:lang w:eastAsia="x-none"/>
        </w:rPr>
      </w:pPr>
      <w:r w:rsidRPr="0087639A">
        <w:rPr>
          <w:b/>
          <w:lang w:eastAsia="x-none"/>
        </w:rPr>
        <w:t>Enforce User value</w:t>
      </w:r>
      <w:r>
        <w:rPr>
          <w:lang w:eastAsia="x-none"/>
        </w:rPr>
        <w:t xml:space="preserve"> – as per the following table</w:t>
      </w:r>
    </w:p>
    <w:p w14:paraId="59D23D5D" w14:textId="71890F65" w:rsidR="00D455FF" w:rsidRDefault="00D455FF" w:rsidP="003D3ED0">
      <w:pPr>
        <w:rPr>
          <w:lang w:eastAsia="x-none"/>
        </w:rPr>
      </w:pPr>
    </w:p>
    <w:tbl>
      <w:tblPr>
        <w:tblStyle w:val="GridTable4-Accent51"/>
        <w:tblW w:w="0" w:type="auto"/>
        <w:tblLook w:val="0620" w:firstRow="1" w:lastRow="0" w:firstColumn="0" w:lastColumn="0" w:noHBand="1" w:noVBand="1"/>
      </w:tblPr>
      <w:tblGrid>
        <w:gridCol w:w="2057"/>
        <w:gridCol w:w="1907"/>
        <w:gridCol w:w="4372"/>
        <w:gridCol w:w="1400"/>
      </w:tblGrid>
      <w:tr w:rsidR="003660FE" w:rsidRPr="008C787B" w14:paraId="340F0FAF" w14:textId="77777777" w:rsidTr="003660FE">
        <w:trPr>
          <w:cnfStyle w:val="100000000000" w:firstRow="1" w:lastRow="0" w:firstColumn="0" w:lastColumn="0" w:oddVBand="0" w:evenVBand="0" w:oddHBand="0" w:evenHBand="0" w:firstRowFirstColumn="0" w:firstRowLastColumn="0" w:lastRowFirstColumn="0" w:lastRowLastColumn="0"/>
        </w:trPr>
        <w:tc>
          <w:tcPr>
            <w:tcW w:w="2057" w:type="dxa"/>
          </w:tcPr>
          <w:p w14:paraId="247A02AA" w14:textId="77777777" w:rsidR="003660FE" w:rsidRPr="008C787B" w:rsidRDefault="003660FE" w:rsidP="00CF1FB0">
            <w:pPr>
              <w:rPr>
                <w:b w:val="0"/>
                <w:i/>
                <w:lang w:eastAsia="x-none"/>
              </w:rPr>
            </w:pPr>
            <w:r w:rsidRPr="008C787B">
              <w:rPr>
                <w:b w:val="0"/>
                <w:i/>
                <w:lang w:eastAsia="x-none"/>
              </w:rPr>
              <w:t>Attribute</w:t>
            </w:r>
          </w:p>
        </w:tc>
        <w:tc>
          <w:tcPr>
            <w:tcW w:w="1907" w:type="dxa"/>
          </w:tcPr>
          <w:p w14:paraId="70D79C57" w14:textId="1D3263E9" w:rsidR="003660FE" w:rsidRDefault="003660FE" w:rsidP="00CF1FB0">
            <w:pPr>
              <w:rPr>
                <w:b w:val="0"/>
                <w:i/>
                <w:lang w:eastAsia="x-none"/>
              </w:rPr>
            </w:pPr>
            <w:r>
              <w:rPr>
                <w:b w:val="0"/>
                <w:i/>
                <w:lang w:eastAsia="x-none"/>
              </w:rPr>
              <w:t>Label</w:t>
            </w:r>
          </w:p>
        </w:tc>
        <w:tc>
          <w:tcPr>
            <w:tcW w:w="4372" w:type="dxa"/>
          </w:tcPr>
          <w:p w14:paraId="77C50653" w14:textId="3FF338D2" w:rsidR="003660FE" w:rsidRPr="008C787B" w:rsidRDefault="003660FE" w:rsidP="00CF1FB0">
            <w:pPr>
              <w:rPr>
                <w:b w:val="0"/>
                <w:i/>
                <w:lang w:eastAsia="x-none"/>
              </w:rPr>
            </w:pPr>
            <w:r>
              <w:rPr>
                <w:b w:val="0"/>
                <w:i/>
                <w:lang w:eastAsia="x-none"/>
              </w:rPr>
              <w:t xml:space="preserve">Default Value (strings and/or </w:t>
            </w:r>
            <w:proofErr w:type="spellStart"/>
            <w:r>
              <w:rPr>
                <w:b w:val="0"/>
                <w:i/>
                <w:lang w:eastAsia="x-none"/>
              </w:rPr>
              <w:t>User.field</w:t>
            </w:r>
            <w:proofErr w:type="spellEnd"/>
            <w:r>
              <w:rPr>
                <w:b w:val="0"/>
                <w:i/>
                <w:lang w:eastAsia="x-none"/>
              </w:rPr>
              <w:t xml:space="preserve"> value)</w:t>
            </w:r>
          </w:p>
        </w:tc>
        <w:tc>
          <w:tcPr>
            <w:tcW w:w="1400" w:type="dxa"/>
          </w:tcPr>
          <w:p w14:paraId="5C90A4CC" w14:textId="77777777" w:rsidR="003660FE" w:rsidRPr="008C787B" w:rsidRDefault="003660FE" w:rsidP="00CF1FB0">
            <w:pPr>
              <w:rPr>
                <w:b w:val="0"/>
                <w:i/>
                <w:lang w:eastAsia="x-none"/>
              </w:rPr>
            </w:pPr>
            <w:r>
              <w:rPr>
                <w:b w:val="0"/>
                <w:i/>
                <w:lang w:eastAsia="x-none"/>
              </w:rPr>
              <w:t>Enforced (Y/N)</w:t>
            </w:r>
          </w:p>
        </w:tc>
      </w:tr>
      <w:tr w:rsidR="003660FE" w14:paraId="595EB4B9" w14:textId="77777777" w:rsidTr="003660FE">
        <w:tc>
          <w:tcPr>
            <w:tcW w:w="2057" w:type="dxa"/>
          </w:tcPr>
          <w:p w14:paraId="40D983CB" w14:textId="77777777" w:rsidR="003660FE" w:rsidRDefault="003660FE" w:rsidP="00CF1FB0">
            <w:pPr>
              <w:rPr>
                <w:lang w:eastAsia="x-none"/>
              </w:rPr>
            </w:pPr>
            <w:proofErr w:type="spellStart"/>
            <w:r>
              <w:rPr>
                <w:lang w:eastAsia="x-none"/>
              </w:rPr>
              <w:t>cn</w:t>
            </w:r>
            <w:proofErr w:type="spellEnd"/>
          </w:p>
        </w:tc>
        <w:tc>
          <w:tcPr>
            <w:tcW w:w="1907" w:type="dxa"/>
          </w:tcPr>
          <w:p w14:paraId="78C6620C" w14:textId="13BEF5A7" w:rsidR="003660FE" w:rsidRDefault="003660FE" w:rsidP="00CF1FB0">
            <w:pPr>
              <w:rPr>
                <w:lang w:eastAsia="x-none"/>
              </w:rPr>
            </w:pPr>
            <w:r>
              <w:rPr>
                <w:lang w:eastAsia="x-none"/>
              </w:rPr>
              <w:t>Common Name</w:t>
            </w:r>
          </w:p>
        </w:tc>
        <w:tc>
          <w:tcPr>
            <w:tcW w:w="4372" w:type="dxa"/>
          </w:tcPr>
          <w:p w14:paraId="73A1C6B4" w14:textId="725C2E06" w:rsidR="003660FE" w:rsidRDefault="0087639A" w:rsidP="00CF1FB0">
            <w:pPr>
              <w:rPr>
                <w:lang w:eastAsia="x-none"/>
              </w:rPr>
            </w:pPr>
            <w:r w:rsidRPr="0087639A">
              <w:rPr>
                <w:lang w:eastAsia="x-none"/>
              </w:rPr>
              <w:t>{Master UID}</w:t>
            </w:r>
          </w:p>
        </w:tc>
        <w:tc>
          <w:tcPr>
            <w:tcW w:w="1400" w:type="dxa"/>
          </w:tcPr>
          <w:p w14:paraId="2050DDEE" w14:textId="77777777" w:rsidR="003660FE" w:rsidRDefault="003660FE" w:rsidP="00CF1FB0">
            <w:pPr>
              <w:rPr>
                <w:lang w:eastAsia="x-none"/>
              </w:rPr>
            </w:pPr>
            <w:r>
              <w:rPr>
                <w:lang w:eastAsia="x-none"/>
              </w:rPr>
              <w:t>Y</w:t>
            </w:r>
          </w:p>
        </w:tc>
      </w:tr>
      <w:tr w:rsidR="003660FE" w14:paraId="455FF488" w14:textId="77777777" w:rsidTr="003660FE">
        <w:tc>
          <w:tcPr>
            <w:tcW w:w="2057" w:type="dxa"/>
          </w:tcPr>
          <w:p w14:paraId="2147FF11" w14:textId="77777777" w:rsidR="003660FE" w:rsidRDefault="003660FE" w:rsidP="00CF1FB0">
            <w:pPr>
              <w:rPr>
                <w:lang w:eastAsia="x-none"/>
              </w:rPr>
            </w:pPr>
            <w:r>
              <w:rPr>
                <w:lang w:eastAsia="x-none"/>
              </w:rPr>
              <w:t>description</w:t>
            </w:r>
          </w:p>
        </w:tc>
        <w:tc>
          <w:tcPr>
            <w:tcW w:w="1907" w:type="dxa"/>
          </w:tcPr>
          <w:p w14:paraId="0B6B82AE" w14:textId="73083606" w:rsidR="003660FE" w:rsidRDefault="003660FE" w:rsidP="00CF1FB0">
            <w:pPr>
              <w:rPr>
                <w:lang w:eastAsia="x-none"/>
              </w:rPr>
            </w:pPr>
            <w:r>
              <w:rPr>
                <w:lang w:eastAsia="x-none"/>
              </w:rPr>
              <w:t>Description</w:t>
            </w:r>
          </w:p>
        </w:tc>
        <w:tc>
          <w:tcPr>
            <w:tcW w:w="4372" w:type="dxa"/>
          </w:tcPr>
          <w:p w14:paraId="6210EB31" w14:textId="3183EDCB" w:rsidR="003660FE" w:rsidRDefault="0087639A" w:rsidP="00CF1FB0">
            <w:pPr>
              <w:rPr>
                <w:lang w:eastAsia="x-none"/>
              </w:rPr>
            </w:pPr>
            <w:r w:rsidRPr="0087639A">
              <w:rPr>
                <w:lang w:eastAsia="x-none"/>
              </w:rPr>
              <w:t>AD Account provisioned from IGI for {First Name} {Last Name}</w:t>
            </w:r>
          </w:p>
        </w:tc>
        <w:tc>
          <w:tcPr>
            <w:tcW w:w="1400" w:type="dxa"/>
          </w:tcPr>
          <w:p w14:paraId="3E1BA399" w14:textId="77777777" w:rsidR="003660FE" w:rsidRDefault="003660FE" w:rsidP="00CF1FB0">
            <w:pPr>
              <w:rPr>
                <w:lang w:eastAsia="x-none"/>
              </w:rPr>
            </w:pPr>
          </w:p>
        </w:tc>
      </w:tr>
      <w:tr w:rsidR="003660FE" w14:paraId="1BA16C2A" w14:textId="77777777" w:rsidTr="003660FE">
        <w:tc>
          <w:tcPr>
            <w:tcW w:w="2057" w:type="dxa"/>
          </w:tcPr>
          <w:p w14:paraId="0D34D7FB" w14:textId="77777777" w:rsidR="003660FE" w:rsidRDefault="003660FE" w:rsidP="00CF1FB0">
            <w:pPr>
              <w:rPr>
                <w:lang w:eastAsia="x-none"/>
              </w:rPr>
            </w:pPr>
            <w:proofErr w:type="spellStart"/>
            <w:r>
              <w:rPr>
                <w:lang w:eastAsia="x-none"/>
              </w:rPr>
              <w:t>erADDisplayName</w:t>
            </w:r>
            <w:proofErr w:type="spellEnd"/>
          </w:p>
        </w:tc>
        <w:tc>
          <w:tcPr>
            <w:tcW w:w="1907" w:type="dxa"/>
          </w:tcPr>
          <w:p w14:paraId="0D29BB71" w14:textId="2ED96577" w:rsidR="003660FE" w:rsidRDefault="003660FE" w:rsidP="00CF1FB0">
            <w:pPr>
              <w:rPr>
                <w:lang w:eastAsia="x-none"/>
              </w:rPr>
            </w:pPr>
            <w:r>
              <w:rPr>
                <w:lang w:eastAsia="x-none"/>
              </w:rPr>
              <w:t>Display Name</w:t>
            </w:r>
          </w:p>
        </w:tc>
        <w:tc>
          <w:tcPr>
            <w:tcW w:w="4372" w:type="dxa"/>
          </w:tcPr>
          <w:p w14:paraId="3F4E721B" w14:textId="40E7C1F2" w:rsidR="003660FE" w:rsidRDefault="0087639A" w:rsidP="00CF1FB0">
            <w:pPr>
              <w:rPr>
                <w:lang w:eastAsia="x-none"/>
              </w:rPr>
            </w:pPr>
            <w:r w:rsidRPr="0087639A">
              <w:rPr>
                <w:lang w:eastAsia="x-none"/>
              </w:rPr>
              <w:t>{First Name} {Last Name}</w:t>
            </w:r>
          </w:p>
        </w:tc>
        <w:tc>
          <w:tcPr>
            <w:tcW w:w="1400" w:type="dxa"/>
          </w:tcPr>
          <w:p w14:paraId="3F7C38F2" w14:textId="77777777" w:rsidR="003660FE" w:rsidRDefault="003660FE" w:rsidP="00CF1FB0">
            <w:pPr>
              <w:rPr>
                <w:lang w:eastAsia="x-none"/>
              </w:rPr>
            </w:pPr>
            <w:r>
              <w:rPr>
                <w:lang w:eastAsia="x-none"/>
              </w:rPr>
              <w:t>Y</w:t>
            </w:r>
          </w:p>
        </w:tc>
      </w:tr>
      <w:tr w:rsidR="003660FE" w14:paraId="05BA6909" w14:textId="77777777" w:rsidTr="003660FE">
        <w:tc>
          <w:tcPr>
            <w:tcW w:w="2057" w:type="dxa"/>
          </w:tcPr>
          <w:p w14:paraId="1ABF4F57" w14:textId="77777777" w:rsidR="003660FE" w:rsidRDefault="003660FE" w:rsidP="00CF1FB0">
            <w:pPr>
              <w:rPr>
                <w:lang w:eastAsia="x-none"/>
              </w:rPr>
            </w:pPr>
            <w:proofErr w:type="spellStart"/>
            <w:r>
              <w:rPr>
                <w:lang w:eastAsia="x-none"/>
              </w:rPr>
              <w:t>erADEmployeeID</w:t>
            </w:r>
            <w:proofErr w:type="spellEnd"/>
          </w:p>
        </w:tc>
        <w:tc>
          <w:tcPr>
            <w:tcW w:w="1907" w:type="dxa"/>
          </w:tcPr>
          <w:p w14:paraId="05A3EFA2" w14:textId="0463AA40" w:rsidR="003660FE" w:rsidRDefault="003660FE" w:rsidP="00CF1FB0">
            <w:pPr>
              <w:rPr>
                <w:lang w:eastAsia="x-none"/>
              </w:rPr>
            </w:pPr>
            <w:r>
              <w:rPr>
                <w:lang w:eastAsia="x-none"/>
              </w:rPr>
              <w:t>Employee ID</w:t>
            </w:r>
          </w:p>
        </w:tc>
        <w:tc>
          <w:tcPr>
            <w:tcW w:w="4372" w:type="dxa"/>
          </w:tcPr>
          <w:p w14:paraId="38538C68" w14:textId="44FA8DDB" w:rsidR="003660FE" w:rsidRDefault="0087639A" w:rsidP="00CF1FB0">
            <w:pPr>
              <w:rPr>
                <w:lang w:eastAsia="x-none"/>
              </w:rPr>
            </w:pPr>
            <w:r w:rsidRPr="0087639A">
              <w:rPr>
                <w:lang w:eastAsia="x-none"/>
              </w:rPr>
              <w:t>{SSN/Fiscal Code}</w:t>
            </w:r>
          </w:p>
        </w:tc>
        <w:tc>
          <w:tcPr>
            <w:tcW w:w="1400" w:type="dxa"/>
          </w:tcPr>
          <w:p w14:paraId="783E366A" w14:textId="77777777" w:rsidR="003660FE" w:rsidRDefault="003660FE" w:rsidP="00CF1FB0">
            <w:pPr>
              <w:rPr>
                <w:lang w:eastAsia="x-none"/>
              </w:rPr>
            </w:pPr>
            <w:r>
              <w:rPr>
                <w:lang w:eastAsia="x-none"/>
              </w:rPr>
              <w:t>Y</w:t>
            </w:r>
          </w:p>
        </w:tc>
      </w:tr>
      <w:tr w:rsidR="003660FE" w14:paraId="2DE314F6" w14:textId="77777777" w:rsidTr="003660FE">
        <w:tc>
          <w:tcPr>
            <w:tcW w:w="2057" w:type="dxa"/>
          </w:tcPr>
          <w:p w14:paraId="5B5C40BB" w14:textId="77777777" w:rsidR="003660FE" w:rsidRDefault="003660FE" w:rsidP="00CF1FB0">
            <w:pPr>
              <w:rPr>
                <w:lang w:eastAsia="x-none"/>
              </w:rPr>
            </w:pPr>
            <w:proofErr w:type="spellStart"/>
            <w:r>
              <w:rPr>
                <w:lang w:eastAsia="x-none"/>
              </w:rPr>
              <w:t>erADFullName</w:t>
            </w:r>
            <w:proofErr w:type="spellEnd"/>
          </w:p>
        </w:tc>
        <w:tc>
          <w:tcPr>
            <w:tcW w:w="1907" w:type="dxa"/>
          </w:tcPr>
          <w:p w14:paraId="388EFB0E" w14:textId="40959F8B" w:rsidR="003660FE" w:rsidRDefault="003660FE" w:rsidP="00CF1FB0">
            <w:pPr>
              <w:rPr>
                <w:lang w:eastAsia="x-none"/>
              </w:rPr>
            </w:pPr>
            <w:r>
              <w:rPr>
                <w:lang w:eastAsia="x-none"/>
              </w:rPr>
              <w:t>Full Name</w:t>
            </w:r>
          </w:p>
        </w:tc>
        <w:tc>
          <w:tcPr>
            <w:tcW w:w="4372" w:type="dxa"/>
          </w:tcPr>
          <w:p w14:paraId="7D2C2431" w14:textId="0FAD37EF" w:rsidR="003660FE" w:rsidRDefault="0087639A" w:rsidP="00CF1FB0">
            <w:pPr>
              <w:rPr>
                <w:lang w:eastAsia="x-none"/>
              </w:rPr>
            </w:pPr>
            <w:r w:rsidRPr="0087639A">
              <w:rPr>
                <w:lang w:eastAsia="x-none"/>
              </w:rPr>
              <w:t>{First Name} {Last Name}</w:t>
            </w:r>
          </w:p>
        </w:tc>
        <w:tc>
          <w:tcPr>
            <w:tcW w:w="1400" w:type="dxa"/>
          </w:tcPr>
          <w:p w14:paraId="217558F9" w14:textId="77777777" w:rsidR="003660FE" w:rsidRDefault="003660FE" w:rsidP="00CF1FB0">
            <w:pPr>
              <w:rPr>
                <w:lang w:eastAsia="x-none"/>
              </w:rPr>
            </w:pPr>
            <w:r>
              <w:rPr>
                <w:lang w:eastAsia="x-none"/>
              </w:rPr>
              <w:t>Y</w:t>
            </w:r>
          </w:p>
        </w:tc>
      </w:tr>
      <w:tr w:rsidR="003660FE" w14:paraId="6D3D0302" w14:textId="77777777" w:rsidTr="003660FE">
        <w:tc>
          <w:tcPr>
            <w:tcW w:w="2057" w:type="dxa"/>
          </w:tcPr>
          <w:p w14:paraId="7BA7E64C" w14:textId="77777777" w:rsidR="003660FE" w:rsidRDefault="003660FE" w:rsidP="00CF1FB0">
            <w:pPr>
              <w:rPr>
                <w:lang w:eastAsia="x-none"/>
              </w:rPr>
            </w:pPr>
            <w:proofErr w:type="spellStart"/>
            <w:r>
              <w:rPr>
                <w:lang w:eastAsia="x-none"/>
              </w:rPr>
              <w:t>erCompany</w:t>
            </w:r>
            <w:proofErr w:type="spellEnd"/>
          </w:p>
        </w:tc>
        <w:tc>
          <w:tcPr>
            <w:tcW w:w="1907" w:type="dxa"/>
          </w:tcPr>
          <w:p w14:paraId="6119F56D" w14:textId="20C74ADE" w:rsidR="003660FE" w:rsidRDefault="003660FE" w:rsidP="00CF1FB0">
            <w:pPr>
              <w:rPr>
                <w:lang w:eastAsia="x-none"/>
              </w:rPr>
            </w:pPr>
            <w:r>
              <w:rPr>
                <w:lang w:eastAsia="x-none"/>
              </w:rPr>
              <w:t>Company</w:t>
            </w:r>
          </w:p>
        </w:tc>
        <w:tc>
          <w:tcPr>
            <w:tcW w:w="4372" w:type="dxa"/>
          </w:tcPr>
          <w:p w14:paraId="733AF601" w14:textId="4B4D5972" w:rsidR="003660FE" w:rsidRDefault="0087639A" w:rsidP="00CF1FB0">
            <w:pPr>
              <w:rPr>
                <w:lang w:eastAsia="x-none"/>
              </w:rPr>
            </w:pPr>
            <w:r>
              <w:rPr>
                <w:lang w:eastAsia="x-none"/>
              </w:rPr>
              <w:t>ACME Ltd.</w:t>
            </w:r>
          </w:p>
        </w:tc>
        <w:tc>
          <w:tcPr>
            <w:tcW w:w="1400" w:type="dxa"/>
          </w:tcPr>
          <w:p w14:paraId="37FC8311" w14:textId="77777777" w:rsidR="003660FE" w:rsidRDefault="003660FE" w:rsidP="00CF1FB0">
            <w:pPr>
              <w:rPr>
                <w:lang w:eastAsia="x-none"/>
              </w:rPr>
            </w:pPr>
          </w:p>
        </w:tc>
      </w:tr>
      <w:tr w:rsidR="003660FE" w14:paraId="4A3B9C6A" w14:textId="77777777" w:rsidTr="003660FE">
        <w:tc>
          <w:tcPr>
            <w:tcW w:w="2057" w:type="dxa"/>
          </w:tcPr>
          <w:p w14:paraId="58A949C7" w14:textId="77777777" w:rsidR="003660FE" w:rsidRDefault="003660FE" w:rsidP="00CF1FB0">
            <w:pPr>
              <w:rPr>
                <w:lang w:eastAsia="x-none"/>
              </w:rPr>
            </w:pPr>
            <w:proofErr w:type="spellStart"/>
            <w:r>
              <w:rPr>
                <w:lang w:eastAsia="x-none"/>
              </w:rPr>
              <w:t>erDepartment</w:t>
            </w:r>
            <w:proofErr w:type="spellEnd"/>
          </w:p>
        </w:tc>
        <w:tc>
          <w:tcPr>
            <w:tcW w:w="1907" w:type="dxa"/>
          </w:tcPr>
          <w:p w14:paraId="006C16E4" w14:textId="2E2CC613" w:rsidR="003660FE" w:rsidRDefault="003660FE" w:rsidP="00CF1FB0">
            <w:pPr>
              <w:rPr>
                <w:lang w:eastAsia="x-none"/>
              </w:rPr>
            </w:pPr>
            <w:r>
              <w:rPr>
                <w:lang w:eastAsia="x-none"/>
              </w:rPr>
              <w:t>Department</w:t>
            </w:r>
          </w:p>
        </w:tc>
        <w:tc>
          <w:tcPr>
            <w:tcW w:w="4372" w:type="dxa"/>
          </w:tcPr>
          <w:p w14:paraId="7180406A" w14:textId="74FEA4FF" w:rsidR="003660FE" w:rsidRDefault="0087639A" w:rsidP="00CF1FB0">
            <w:pPr>
              <w:rPr>
                <w:lang w:eastAsia="x-none"/>
              </w:rPr>
            </w:pPr>
            <w:r w:rsidRPr="0087639A">
              <w:rPr>
                <w:lang w:eastAsia="x-none"/>
              </w:rPr>
              <w:t>{ATTR4}</w:t>
            </w:r>
          </w:p>
        </w:tc>
        <w:tc>
          <w:tcPr>
            <w:tcW w:w="1400" w:type="dxa"/>
          </w:tcPr>
          <w:p w14:paraId="60341CA4" w14:textId="77777777" w:rsidR="003660FE" w:rsidRDefault="003660FE" w:rsidP="00CF1FB0">
            <w:pPr>
              <w:rPr>
                <w:lang w:eastAsia="x-none"/>
              </w:rPr>
            </w:pPr>
          </w:p>
        </w:tc>
      </w:tr>
      <w:tr w:rsidR="003660FE" w14:paraId="29BB22AF" w14:textId="77777777" w:rsidTr="003660FE">
        <w:tc>
          <w:tcPr>
            <w:tcW w:w="2057" w:type="dxa"/>
          </w:tcPr>
          <w:p w14:paraId="6BEC6A5E" w14:textId="77777777" w:rsidR="003660FE" w:rsidRDefault="003660FE" w:rsidP="00CF1FB0">
            <w:pPr>
              <w:rPr>
                <w:lang w:eastAsia="x-none"/>
              </w:rPr>
            </w:pPr>
            <w:proofErr w:type="spellStart"/>
            <w:r>
              <w:rPr>
                <w:lang w:eastAsia="x-none"/>
              </w:rPr>
              <w:t>givenName</w:t>
            </w:r>
            <w:proofErr w:type="spellEnd"/>
          </w:p>
        </w:tc>
        <w:tc>
          <w:tcPr>
            <w:tcW w:w="1907" w:type="dxa"/>
          </w:tcPr>
          <w:p w14:paraId="7C875E7D" w14:textId="7FD2AE41" w:rsidR="003660FE" w:rsidRDefault="003660FE" w:rsidP="00CF1FB0">
            <w:pPr>
              <w:rPr>
                <w:lang w:eastAsia="x-none"/>
              </w:rPr>
            </w:pPr>
            <w:r>
              <w:rPr>
                <w:lang w:eastAsia="x-none"/>
              </w:rPr>
              <w:t>First Name</w:t>
            </w:r>
          </w:p>
        </w:tc>
        <w:tc>
          <w:tcPr>
            <w:tcW w:w="4372" w:type="dxa"/>
          </w:tcPr>
          <w:p w14:paraId="67B98C83" w14:textId="1BBD0D2B" w:rsidR="003660FE" w:rsidRDefault="0087639A" w:rsidP="00CF1FB0">
            <w:pPr>
              <w:rPr>
                <w:lang w:eastAsia="x-none"/>
              </w:rPr>
            </w:pPr>
            <w:r w:rsidRPr="0087639A">
              <w:rPr>
                <w:lang w:eastAsia="x-none"/>
              </w:rPr>
              <w:t>{First Name}</w:t>
            </w:r>
          </w:p>
        </w:tc>
        <w:tc>
          <w:tcPr>
            <w:tcW w:w="1400" w:type="dxa"/>
          </w:tcPr>
          <w:p w14:paraId="54505AE0" w14:textId="77777777" w:rsidR="003660FE" w:rsidRDefault="003660FE" w:rsidP="00CF1FB0">
            <w:pPr>
              <w:rPr>
                <w:lang w:eastAsia="x-none"/>
              </w:rPr>
            </w:pPr>
            <w:r>
              <w:rPr>
                <w:lang w:eastAsia="x-none"/>
              </w:rPr>
              <w:t>Y</w:t>
            </w:r>
          </w:p>
        </w:tc>
      </w:tr>
      <w:tr w:rsidR="003660FE" w14:paraId="4915B389" w14:textId="77777777" w:rsidTr="003660FE">
        <w:tc>
          <w:tcPr>
            <w:tcW w:w="2057" w:type="dxa"/>
          </w:tcPr>
          <w:p w14:paraId="0B2E6F37" w14:textId="77777777" w:rsidR="003660FE" w:rsidRDefault="003660FE" w:rsidP="00CF1FB0">
            <w:pPr>
              <w:rPr>
                <w:lang w:eastAsia="x-none"/>
              </w:rPr>
            </w:pPr>
            <w:r>
              <w:rPr>
                <w:lang w:eastAsia="x-none"/>
              </w:rPr>
              <w:t>mail</w:t>
            </w:r>
          </w:p>
        </w:tc>
        <w:tc>
          <w:tcPr>
            <w:tcW w:w="1907" w:type="dxa"/>
          </w:tcPr>
          <w:p w14:paraId="00A3DDD3" w14:textId="259294C4" w:rsidR="003660FE" w:rsidRDefault="003660FE" w:rsidP="00CF1FB0">
            <w:pPr>
              <w:rPr>
                <w:lang w:eastAsia="x-none"/>
              </w:rPr>
            </w:pPr>
            <w:r>
              <w:rPr>
                <w:lang w:eastAsia="x-none"/>
              </w:rPr>
              <w:t xml:space="preserve">Email </w:t>
            </w:r>
            <w:proofErr w:type="spellStart"/>
            <w:r>
              <w:rPr>
                <w:lang w:eastAsia="x-none"/>
              </w:rPr>
              <w:t>Addr</w:t>
            </w:r>
            <w:proofErr w:type="spellEnd"/>
          </w:p>
        </w:tc>
        <w:tc>
          <w:tcPr>
            <w:tcW w:w="4372" w:type="dxa"/>
          </w:tcPr>
          <w:p w14:paraId="0F6D4A14" w14:textId="758792CE" w:rsidR="003660FE" w:rsidRDefault="0087639A" w:rsidP="00CF1FB0">
            <w:pPr>
              <w:rPr>
                <w:lang w:eastAsia="x-none"/>
              </w:rPr>
            </w:pPr>
            <w:r w:rsidRPr="0087639A">
              <w:rPr>
                <w:lang w:eastAsia="x-none"/>
              </w:rPr>
              <w:t>{Email}</w:t>
            </w:r>
          </w:p>
        </w:tc>
        <w:tc>
          <w:tcPr>
            <w:tcW w:w="1400" w:type="dxa"/>
          </w:tcPr>
          <w:p w14:paraId="6EBFA479" w14:textId="77777777" w:rsidR="003660FE" w:rsidRDefault="003660FE" w:rsidP="00CF1FB0">
            <w:pPr>
              <w:rPr>
                <w:lang w:eastAsia="x-none"/>
              </w:rPr>
            </w:pPr>
            <w:r>
              <w:rPr>
                <w:lang w:eastAsia="x-none"/>
              </w:rPr>
              <w:t>Y</w:t>
            </w:r>
          </w:p>
        </w:tc>
      </w:tr>
      <w:tr w:rsidR="003660FE" w14:paraId="50FB1341" w14:textId="77777777" w:rsidTr="003660FE">
        <w:tc>
          <w:tcPr>
            <w:tcW w:w="2057" w:type="dxa"/>
          </w:tcPr>
          <w:p w14:paraId="60957917" w14:textId="77777777" w:rsidR="003660FE" w:rsidRDefault="003660FE" w:rsidP="00CF1FB0">
            <w:pPr>
              <w:rPr>
                <w:lang w:eastAsia="x-none"/>
              </w:rPr>
            </w:pPr>
            <w:proofErr w:type="spellStart"/>
            <w:r>
              <w:rPr>
                <w:lang w:eastAsia="x-none"/>
              </w:rPr>
              <w:t>postalCode</w:t>
            </w:r>
            <w:proofErr w:type="spellEnd"/>
          </w:p>
        </w:tc>
        <w:tc>
          <w:tcPr>
            <w:tcW w:w="1907" w:type="dxa"/>
          </w:tcPr>
          <w:p w14:paraId="698E30AA" w14:textId="16037932" w:rsidR="003660FE" w:rsidRDefault="003660FE" w:rsidP="00CF1FB0">
            <w:pPr>
              <w:rPr>
                <w:lang w:eastAsia="x-none"/>
              </w:rPr>
            </w:pPr>
            <w:r>
              <w:rPr>
                <w:lang w:eastAsia="x-none"/>
              </w:rPr>
              <w:t>Zip/Postcode</w:t>
            </w:r>
          </w:p>
        </w:tc>
        <w:tc>
          <w:tcPr>
            <w:tcW w:w="4372" w:type="dxa"/>
          </w:tcPr>
          <w:p w14:paraId="61535DE4" w14:textId="7A83DBCC" w:rsidR="003660FE" w:rsidRDefault="0087639A" w:rsidP="00CF1FB0">
            <w:pPr>
              <w:rPr>
                <w:lang w:eastAsia="x-none"/>
              </w:rPr>
            </w:pPr>
            <w:r w:rsidRPr="0087639A">
              <w:rPr>
                <w:lang w:eastAsia="x-none"/>
              </w:rPr>
              <w:t>{Zip/Postal Code}</w:t>
            </w:r>
          </w:p>
        </w:tc>
        <w:tc>
          <w:tcPr>
            <w:tcW w:w="1400" w:type="dxa"/>
          </w:tcPr>
          <w:p w14:paraId="5645DB4E" w14:textId="77777777" w:rsidR="003660FE" w:rsidRDefault="003660FE" w:rsidP="00CF1FB0">
            <w:pPr>
              <w:rPr>
                <w:lang w:eastAsia="x-none"/>
              </w:rPr>
            </w:pPr>
            <w:r>
              <w:rPr>
                <w:lang w:eastAsia="x-none"/>
              </w:rPr>
              <w:t>Y</w:t>
            </w:r>
          </w:p>
        </w:tc>
      </w:tr>
      <w:tr w:rsidR="00647E71" w14:paraId="5A97EDEF" w14:textId="77777777" w:rsidTr="003660FE">
        <w:tc>
          <w:tcPr>
            <w:tcW w:w="2057" w:type="dxa"/>
          </w:tcPr>
          <w:p w14:paraId="38EC6429" w14:textId="790DE960" w:rsidR="00647E71" w:rsidRDefault="00647E71" w:rsidP="00647E71">
            <w:pPr>
              <w:rPr>
                <w:lang w:eastAsia="x-none"/>
              </w:rPr>
            </w:pPr>
            <w:proofErr w:type="spellStart"/>
            <w:r>
              <w:rPr>
                <w:lang w:eastAsia="x-none"/>
              </w:rPr>
              <w:t>sn</w:t>
            </w:r>
            <w:proofErr w:type="spellEnd"/>
          </w:p>
        </w:tc>
        <w:tc>
          <w:tcPr>
            <w:tcW w:w="1907" w:type="dxa"/>
          </w:tcPr>
          <w:p w14:paraId="5FCB5475" w14:textId="25BF1352" w:rsidR="00647E71" w:rsidRDefault="00647E71" w:rsidP="00647E71">
            <w:pPr>
              <w:rPr>
                <w:lang w:eastAsia="x-none"/>
              </w:rPr>
            </w:pPr>
            <w:r>
              <w:rPr>
                <w:lang w:eastAsia="x-none"/>
              </w:rPr>
              <w:t>Last Name</w:t>
            </w:r>
          </w:p>
        </w:tc>
        <w:tc>
          <w:tcPr>
            <w:tcW w:w="4372" w:type="dxa"/>
          </w:tcPr>
          <w:p w14:paraId="1673E4FF" w14:textId="2E54E59D" w:rsidR="00647E71" w:rsidRPr="0087639A" w:rsidRDefault="00647E71" w:rsidP="00647E71">
            <w:pPr>
              <w:rPr>
                <w:lang w:eastAsia="x-none"/>
              </w:rPr>
            </w:pPr>
            <w:r w:rsidRPr="0087639A">
              <w:rPr>
                <w:lang w:eastAsia="x-none"/>
              </w:rPr>
              <w:t>{Last Name}</w:t>
            </w:r>
          </w:p>
        </w:tc>
        <w:tc>
          <w:tcPr>
            <w:tcW w:w="1400" w:type="dxa"/>
          </w:tcPr>
          <w:p w14:paraId="7724D1F7" w14:textId="09F9940D" w:rsidR="00647E71" w:rsidRDefault="00647E71" w:rsidP="00647E71">
            <w:pPr>
              <w:rPr>
                <w:lang w:eastAsia="x-none"/>
              </w:rPr>
            </w:pPr>
            <w:r>
              <w:rPr>
                <w:lang w:eastAsia="x-none"/>
              </w:rPr>
              <w:t>Y</w:t>
            </w:r>
          </w:p>
        </w:tc>
      </w:tr>
      <w:tr w:rsidR="003660FE" w14:paraId="2CF2815D" w14:textId="77777777" w:rsidTr="003660FE">
        <w:tc>
          <w:tcPr>
            <w:tcW w:w="2057" w:type="dxa"/>
          </w:tcPr>
          <w:p w14:paraId="4B1E8F3C" w14:textId="77777777" w:rsidR="003660FE" w:rsidRDefault="003660FE" w:rsidP="00CF1FB0">
            <w:pPr>
              <w:rPr>
                <w:lang w:eastAsia="x-none"/>
              </w:rPr>
            </w:pPr>
            <w:r>
              <w:rPr>
                <w:lang w:eastAsia="x-none"/>
              </w:rPr>
              <w:t>street</w:t>
            </w:r>
          </w:p>
        </w:tc>
        <w:tc>
          <w:tcPr>
            <w:tcW w:w="1907" w:type="dxa"/>
          </w:tcPr>
          <w:p w14:paraId="53AA9863" w14:textId="508BAD55" w:rsidR="003660FE" w:rsidRDefault="003660FE" w:rsidP="00CF1FB0">
            <w:pPr>
              <w:rPr>
                <w:lang w:eastAsia="x-none"/>
              </w:rPr>
            </w:pPr>
            <w:r>
              <w:rPr>
                <w:lang w:eastAsia="x-none"/>
              </w:rPr>
              <w:t>Street</w:t>
            </w:r>
          </w:p>
        </w:tc>
        <w:tc>
          <w:tcPr>
            <w:tcW w:w="4372" w:type="dxa"/>
          </w:tcPr>
          <w:p w14:paraId="6E69DCD7" w14:textId="44CACDB6" w:rsidR="003660FE" w:rsidRDefault="0087639A" w:rsidP="00CF1FB0">
            <w:pPr>
              <w:rPr>
                <w:lang w:eastAsia="x-none"/>
              </w:rPr>
            </w:pPr>
            <w:r w:rsidRPr="0087639A">
              <w:rPr>
                <w:lang w:eastAsia="x-none"/>
              </w:rPr>
              <w:t>{Address}</w:t>
            </w:r>
          </w:p>
        </w:tc>
        <w:tc>
          <w:tcPr>
            <w:tcW w:w="1400" w:type="dxa"/>
          </w:tcPr>
          <w:p w14:paraId="6E4A2175" w14:textId="77777777" w:rsidR="003660FE" w:rsidRDefault="003660FE" w:rsidP="00CF1FB0">
            <w:pPr>
              <w:rPr>
                <w:lang w:eastAsia="x-none"/>
              </w:rPr>
            </w:pPr>
            <w:r>
              <w:rPr>
                <w:lang w:eastAsia="x-none"/>
              </w:rPr>
              <w:t>Y</w:t>
            </w:r>
          </w:p>
        </w:tc>
      </w:tr>
      <w:tr w:rsidR="003660FE" w14:paraId="637FDB0E" w14:textId="77777777" w:rsidTr="003660FE">
        <w:tc>
          <w:tcPr>
            <w:tcW w:w="2057" w:type="dxa"/>
          </w:tcPr>
          <w:p w14:paraId="0991383E" w14:textId="77777777" w:rsidR="003660FE" w:rsidRDefault="003660FE" w:rsidP="00CF1FB0">
            <w:pPr>
              <w:rPr>
                <w:lang w:eastAsia="x-none"/>
              </w:rPr>
            </w:pPr>
            <w:proofErr w:type="spellStart"/>
            <w:r>
              <w:rPr>
                <w:lang w:eastAsia="x-none"/>
              </w:rPr>
              <w:t>telephoneNumber</w:t>
            </w:r>
            <w:proofErr w:type="spellEnd"/>
          </w:p>
        </w:tc>
        <w:tc>
          <w:tcPr>
            <w:tcW w:w="1907" w:type="dxa"/>
          </w:tcPr>
          <w:p w14:paraId="005DE9C8" w14:textId="44F0EE3E" w:rsidR="003660FE" w:rsidRDefault="003660FE" w:rsidP="00CF1FB0">
            <w:pPr>
              <w:rPr>
                <w:lang w:eastAsia="x-none"/>
              </w:rPr>
            </w:pPr>
            <w:r>
              <w:rPr>
                <w:lang w:eastAsia="x-none"/>
              </w:rPr>
              <w:t>Phone Number</w:t>
            </w:r>
          </w:p>
        </w:tc>
        <w:tc>
          <w:tcPr>
            <w:tcW w:w="4372" w:type="dxa"/>
          </w:tcPr>
          <w:p w14:paraId="23274AE9" w14:textId="4FD6D482" w:rsidR="003660FE" w:rsidRDefault="0087639A" w:rsidP="00CF1FB0">
            <w:pPr>
              <w:rPr>
                <w:lang w:eastAsia="x-none"/>
              </w:rPr>
            </w:pPr>
            <w:r w:rsidRPr="0087639A">
              <w:rPr>
                <w:lang w:eastAsia="x-none"/>
              </w:rPr>
              <w:t>{Phone Number}</w:t>
            </w:r>
          </w:p>
        </w:tc>
        <w:tc>
          <w:tcPr>
            <w:tcW w:w="1400" w:type="dxa"/>
          </w:tcPr>
          <w:p w14:paraId="3571A2D0" w14:textId="77777777" w:rsidR="003660FE" w:rsidRDefault="003660FE" w:rsidP="00CF1FB0">
            <w:pPr>
              <w:rPr>
                <w:lang w:eastAsia="x-none"/>
              </w:rPr>
            </w:pPr>
            <w:r>
              <w:rPr>
                <w:lang w:eastAsia="x-none"/>
              </w:rPr>
              <w:t>Y</w:t>
            </w:r>
          </w:p>
        </w:tc>
      </w:tr>
      <w:tr w:rsidR="003660FE" w14:paraId="168B5764" w14:textId="77777777" w:rsidTr="003660FE">
        <w:tc>
          <w:tcPr>
            <w:tcW w:w="2057" w:type="dxa"/>
          </w:tcPr>
          <w:p w14:paraId="3B038B97" w14:textId="77777777" w:rsidR="003660FE" w:rsidRDefault="003660FE" w:rsidP="00CF1FB0">
            <w:pPr>
              <w:rPr>
                <w:lang w:eastAsia="x-none"/>
              </w:rPr>
            </w:pPr>
            <w:r>
              <w:rPr>
                <w:lang w:eastAsia="x-none"/>
              </w:rPr>
              <w:t>title</w:t>
            </w:r>
          </w:p>
        </w:tc>
        <w:tc>
          <w:tcPr>
            <w:tcW w:w="1907" w:type="dxa"/>
          </w:tcPr>
          <w:p w14:paraId="42ECED45" w14:textId="16EC1CDB" w:rsidR="003660FE" w:rsidRDefault="003660FE" w:rsidP="00CF1FB0">
            <w:pPr>
              <w:rPr>
                <w:lang w:eastAsia="x-none"/>
              </w:rPr>
            </w:pPr>
            <w:r>
              <w:rPr>
                <w:lang w:eastAsia="x-none"/>
              </w:rPr>
              <w:t>Title</w:t>
            </w:r>
          </w:p>
        </w:tc>
        <w:tc>
          <w:tcPr>
            <w:tcW w:w="4372" w:type="dxa"/>
          </w:tcPr>
          <w:p w14:paraId="120F0217" w14:textId="1C4B9F7F" w:rsidR="003660FE" w:rsidRDefault="0087639A" w:rsidP="00CF1FB0">
            <w:pPr>
              <w:rPr>
                <w:lang w:eastAsia="x-none"/>
              </w:rPr>
            </w:pPr>
            <w:r w:rsidRPr="0087639A">
              <w:rPr>
                <w:lang w:eastAsia="x-none"/>
              </w:rPr>
              <w:t>{ATTR10}</w:t>
            </w:r>
          </w:p>
        </w:tc>
        <w:tc>
          <w:tcPr>
            <w:tcW w:w="1400" w:type="dxa"/>
          </w:tcPr>
          <w:p w14:paraId="64CFE4D9" w14:textId="77777777" w:rsidR="003660FE" w:rsidRDefault="003660FE" w:rsidP="00CF1FB0">
            <w:pPr>
              <w:rPr>
                <w:lang w:eastAsia="x-none"/>
              </w:rPr>
            </w:pPr>
            <w:r>
              <w:rPr>
                <w:lang w:eastAsia="x-none"/>
              </w:rPr>
              <w:t>Y</w:t>
            </w:r>
          </w:p>
        </w:tc>
      </w:tr>
    </w:tbl>
    <w:p w14:paraId="32208423" w14:textId="08711B81" w:rsidR="00D455FF" w:rsidRDefault="0087639A" w:rsidP="00F61B1D">
      <w:pPr>
        <w:pStyle w:val="ListParagraph"/>
        <w:numPr>
          <w:ilvl w:val="0"/>
          <w:numId w:val="73"/>
        </w:numPr>
        <w:rPr>
          <w:lang w:eastAsia="x-none"/>
        </w:rPr>
      </w:pPr>
      <w:r>
        <w:rPr>
          <w:lang w:eastAsia="x-none"/>
        </w:rPr>
        <w:lastRenderedPageBreak/>
        <w:t>Save the changes</w:t>
      </w:r>
    </w:p>
    <w:p w14:paraId="7638CA26" w14:textId="0259AA11" w:rsidR="0087639A" w:rsidRDefault="0087639A" w:rsidP="003D3ED0">
      <w:pPr>
        <w:rPr>
          <w:lang w:eastAsia="x-none"/>
        </w:rPr>
      </w:pPr>
    </w:p>
    <w:p w14:paraId="44DDF630" w14:textId="7EA439DF" w:rsidR="0087639A" w:rsidRDefault="0087639A" w:rsidP="003D3ED0">
      <w:pPr>
        <w:rPr>
          <w:lang w:eastAsia="x-none"/>
        </w:rPr>
      </w:pPr>
      <w:r>
        <w:rPr>
          <w:lang w:eastAsia="x-none"/>
        </w:rPr>
        <w:t>The result should look like this (with a bit of column resizing)</w:t>
      </w:r>
    </w:p>
    <w:p w14:paraId="7D4D15B8" w14:textId="114741D6" w:rsidR="0087639A" w:rsidRDefault="0087639A" w:rsidP="003D3ED0">
      <w:pPr>
        <w:rPr>
          <w:lang w:eastAsia="x-none"/>
        </w:rPr>
      </w:pPr>
    </w:p>
    <w:p w14:paraId="75B56A4F" w14:textId="453E8511" w:rsidR="0087639A" w:rsidRDefault="0087639A" w:rsidP="003D3ED0">
      <w:pPr>
        <w:rPr>
          <w:lang w:eastAsia="x-none"/>
        </w:rPr>
      </w:pPr>
      <w:r>
        <w:rPr>
          <w:noProof/>
          <w:lang w:eastAsia="x-none"/>
        </w:rPr>
        <w:drawing>
          <wp:inline distT="0" distB="0" distL="0" distR="0" wp14:anchorId="0A83B419" wp14:editId="5F15E539">
            <wp:extent cx="6188710" cy="2911475"/>
            <wp:effectExtent l="63500" t="63500" r="59690" b="603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8-02-08 at 15.47.03.png"/>
                    <pic:cNvPicPr/>
                  </pic:nvPicPr>
                  <pic:blipFill>
                    <a:blip r:embed="rId61"/>
                    <a:stretch>
                      <a:fillRect/>
                    </a:stretch>
                  </pic:blipFill>
                  <pic:spPr>
                    <a:xfrm>
                      <a:off x="0" y="0"/>
                      <a:ext cx="6188710" cy="2911475"/>
                    </a:xfrm>
                    <a:prstGeom prst="rect">
                      <a:avLst/>
                    </a:prstGeom>
                    <a:effectLst>
                      <a:glow rad="63500">
                        <a:schemeClr val="accent3">
                          <a:satMod val="175000"/>
                          <a:alpha val="40000"/>
                        </a:schemeClr>
                      </a:glow>
                    </a:effectLst>
                  </pic:spPr>
                </pic:pic>
              </a:graphicData>
            </a:graphic>
          </wp:inline>
        </w:drawing>
      </w:r>
    </w:p>
    <w:p w14:paraId="2BF10E94" w14:textId="1E3F7FD3" w:rsidR="0087639A" w:rsidRDefault="0087639A" w:rsidP="003D3ED0">
      <w:pPr>
        <w:rPr>
          <w:lang w:eastAsia="x-none"/>
        </w:rPr>
      </w:pPr>
    </w:p>
    <w:p w14:paraId="051774E8" w14:textId="762AAA14" w:rsidR="00F568EC" w:rsidRDefault="00F568EC" w:rsidP="003D3ED0">
      <w:pPr>
        <w:rPr>
          <w:lang w:eastAsia="x-none"/>
        </w:rPr>
      </w:pPr>
      <w:r>
        <w:rPr>
          <w:lang w:eastAsia="x-none"/>
        </w:rPr>
        <w:t>Scrolling to the right…</w:t>
      </w:r>
    </w:p>
    <w:p w14:paraId="6484A31C" w14:textId="77777777" w:rsidR="00F568EC" w:rsidRDefault="00F568EC" w:rsidP="003D3ED0">
      <w:pPr>
        <w:rPr>
          <w:lang w:eastAsia="x-none"/>
        </w:rPr>
      </w:pPr>
    </w:p>
    <w:p w14:paraId="1163F64A" w14:textId="19806A6A" w:rsidR="0087639A" w:rsidRDefault="0087639A" w:rsidP="003D3ED0">
      <w:pPr>
        <w:rPr>
          <w:lang w:eastAsia="x-none"/>
        </w:rPr>
      </w:pPr>
      <w:r>
        <w:rPr>
          <w:noProof/>
          <w:lang w:eastAsia="x-none"/>
        </w:rPr>
        <w:drawing>
          <wp:inline distT="0" distB="0" distL="0" distR="0" wp14:anchorId="6E7F2F22" wp14:editId="2EA54B99">
            <wp:extent cx="6188710" cy="2901315"/>
            <wp:effectExtent l="63500" t="63500" r="59690" b="577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8-02-08 at 15.47.40.png"/>
                    <pic:cNvPicPr/>
                  </pic:nvPicPr>
                  <pic:blipFill>
                    <a:blip r:embed="rId62"/>
                    <a:stretch>
                      <a:fillRect/>
                    </a:stretch>
                  </pic:blipFill>
                  <pic:spPr>
                    <a:xfrm>
                      <a:off x="0" y="0"/>
                      <a:ext cx="6188710" cy="2901315"/>
                    </a:xfrm>
                    <a:prstGeom prst="rect">
                      <a:avLst/>
                    </a:prstGeom>
                    <a:effectLst>
                      <a:glow rad="63500">
                        <a:schemeClr val="accent3">
                          <a:satMod val="175000"/>
                          <a:alpha val="40000"/>
                        </a:schemeClr>
                      </a:glow>
                    </a:effectLst>
                  </pic:spPr>
                </pic:pic>
              </a:graphicData>
            </a:graphic>
          </wp:inline>
        </w:drawing>
      </w:r>
    </w:p>
    <w:p w14:paraId="7CA6771F" w14:textId="77777777" w:rsidR="0087639A" w:rsidRDefault="0087639A" w:rsidP="003D3ED0">
      <w:pPr>
        <w:rPr>
          <w:lang w:eastAsia="x-none"/>
        </w:rPr>
      </w:pPr>
    </w:p>
    <w:p w14:paraId="1C9DB0F4" w14:textId="1ABB4B2B" w:rsidR="00D455FF" w:rsidRDefault="00F568EC" w:rsidP="003D3ED0">
      <w:pPr>
        <w:rPr>
          <w:lang w:eastAsia="x-none"/>
        </w:rPr>
      </w:pPr>
      <w:r>
        <w:rPr>
          <w:lang w:eastAsia="x-none"/>
        </w:rPr>
        <w:t>We have now set AD account attributes to be defined based on corresponding user account attribute values (or strings/combinations) and also set that most of them will be enforced in the right circumstances (more on this later).</w:t>
      </w:r>
    </w:p>
    <w:p w14:paraId="1B9280F0" w14:textId="5DCBBFBE" w:rsidR="004B3FC5" w:rsidRDefault="004B3FC5" w:rsidP="003D3ED0">
      <w:pPr>
        <w:rPr>
          <w:lang w:eastAsia="x-none"/>
        </w:rPr>
      </w:pPr>
    </w:p>
    <w:p w14:paraId="6C87CD3D" w14:textId="6DF88A97" w:rsidR="00F568EC" w:rsidRDefault="00F568EC" w:rsidP="003D3ED0">
      <w:pPr>
        <w:rPr>
          <w:lang w:eastAsia="x-none"/>
        </w:rPr>
      </w:pPr>
      <w:r>
        <w:rPr>
          <w:lang w:eastAsia="x-none"/>
        </w:rPr>
        <w:t>FYI, there are many person attributes we can access to use in defining target attributes. The following table gives a list with examples</w:t>
      </w:r>
      <w:r w:rsidR="000E040B">
        <w:rPr>
          <w:lang w:eastAsia="x-none"/>
        </w:rPr>
        <w:t xml:space="preserve"> (for our training system</w:t>
      </w:r>
      <w:r w:rsidR="00F637E1">
        <w:rPr>
          <w:lang w:eastAsia="x-none"/>
        </w:rPr>
        <w:t>)</w:t>
      </w:r>
      <w:r>
        <w:rPr>
          <w:lang w:eastAsia="x-none"/>
        </w:rPr>
        <w:t>.</w:t>
      </w:r>
      <w:r w:rsidR="00F637E1">
        <w:rPr>
          <w:lang w:eastAsia="x-none"/>
        </w:rPr>
        <w:t xml:space="preserve"> </w:t>
      </w:r>
      <w:proofErr w:type="spellStart"/>
      <w:r w:rsidR="00F637E1">
        <w:rPr>
          <w:lang w:eastAsia="x-none"/>
        </w:rPr>
        <w:t>ATTRnn</w:t>
      </w:r>
      <w:proofErr w:type="spellEnd"/>
      <w:r w:rsidR="00F637E1">
        <w:rPr>
          <w:lang w:eastAsia="x-none"/>
        </w:rPr>
        <w:t xml:space="preserve"> may be different in other deployments.</w:t>
      </w:r>
      <w:r>
        <w:rPr>
          <w:lang w:eastAsia="x-none"/>
        </w:rPr>
        <w:t xml:space="preserve"> If you have extended the </w:t>
      </w:r>
      <w:proofErr w:type="spellStart"/>
      <w:r>
        <w:rPr>
          <w:lang w:eastAsia="x-none"/>
        </w:rPr>
        <w:t>UserERC</w:t>
      </w:r>
      <w:proofErr w:type="spellEnd"/>
      <w:r>
        <w:rPr>
          <w:lang w:eastAsia="x-none"/>
        </w:rPr>
        <w:t xml:space="preserve"> schema with your own attributes, you can access them as well. You could also use custom attributes and populate them in mapping rules in the connector (see the pre- and post-mapping rules in the different channel modes in the Enterprise Connector module.</w:t>
      </w:r>
    </w:p>
    <w:p w14:paraId="736FC6E9" w14:textId="6F99AC8C" w:rsidR="00F568EC" w:rsidRDefault="00F568EC" w:rsidP="003D3ED0">
      <w:pPr>
        <w:rPr>
          <w:lang w:eastAsia="x-none"/>
        </w:rPr>
      </w:pPr>
    </w:p>
    <w:p w14:paraId="757D6261" w14:textId="77777777" w:rsidR="00F568EC" w:rsidRDefault="00F568EC" w:rsidP="003D3ED0">
      <w:pPr>
        <w:rPr>
          <w:lang w:eastAsia="x-none"/>
        </w:rPr>
      </w:pPr>
    </w:p>
    <w:tbl>
      <w:tblPr>
        <w:tblStyle w:val="GridTable4-Accent51"/>
        <w:tblW w:w="0" w:type="auto"/>
        <w:tblLook w:val="0620" w:firstRow="1" w:lastRow="0" w:firstColumn="0" w:lastColumn="0" w:noHBand="1" w:noVBand="1"/>
      </w:tblPr>
      <w:tblGrid>
        <w:gridCol w:w="2783"/>
        <w:gridCol w:w="4300"/>
        <w:gridCol w:w="2653"/>
      </w:tblGrid>
      <w:tr w:rsidR="00F568EC" w:rsidRPr="008C787B" w14:paraId="5D51A1CA" w14:textId="77777777" w:rsidTr="00CF1FB0">
        <w:trPr>
          <w:cnfStyle w:val="100000000000" w:firstRow="1" w:lastRow="0" w:firstColumn="0" w:lastColumn="0" w:oddVBand="0" w:evenVBand="0" w:oddHBand="0" w:evenHBand="0" w:firstRowFirstColumn="0" w:firstRowLastColumn="0" w:lastRowFirstColumn="0" w:lastRowLastColumn="0"/>
        </w:trPr>
        <w:tc>
          <w:tcPr>
            <w:tcW w:w="2783" w:type="dxa"/>
          </w:tcPr>
          <w:p w14:paraId="1BCB2256" w14:textId="77777777" w:rsidR="00F568EC" w:rsidRPr="008C787B" w:rsidRDefault="00F568EC" w:rsidP="00CF1FB0">
            <w:pPr>
              <w:rPr>
                <w:b w:val="0"/>
                <w:i/>
                <w:lang w:eastAsia="x-none"/>
              </w:rPr>
            </w:pPr>
            <w:r>
              <w:rPr>
                <w:b w:val="0"/>
                <w:i/>
                <w:lang w:eastAsia="x-none"/>
              </w:rPr>
              <w:lastRenderedPageBreak/>
              <w:t>User</w:t>
            </w:r>
            <w:r w:rsidRPr="008C787B">
              <w:rPr>
                <w:b w:val="0"/>
                <w:i/>
                <w:lang w:eastAsia="x-none"/>
              </w:rPr>
              <w:t xml:space="preserve"> Attribute</w:t>
            </w:r>
          </w:p>
        </w:tc>
        <w:tc>
          <w:tcPr>
            <w:tcW w:w="4300" w:type="dxa"/>
          </w:tcPr>
          <w:p w14:paraId="5AF10399" w14:textId="77777777" w:rsidR="00F568EC" w:rsidRPr="008C787B" w:rsidRDefault="00F568EC" w:rsidP="00CF1FB0">
            <w:pPr>
              <w:rPr>
                <w:b w:val="0"/>
                <w:i/>
                <w:lang w:eastAsia="x-none"/>
              </w:rPr>
            </w:pPr>
            <w:r>
              <w:rPr>
                <w:b w:val="0"/>
                <w:i/>
                <w:lang w:eastAsia="x-none"/>
              </w:rPr>
              <w:t>Contains</w:t>
            </w:r>
          </w:p>
        </w:tc>
        <w:tc>
          <w:tcPr>
            <w:tcW w:w="2653" w:type="dxa"/>
          </w:tcPr>
          <w:p w14:paraId="6B23F3EC" w14:textId="77777777" w:rsidR="00F568EC" w:rsidRPr="008C787B" w:rsidRDefault="00F568EC" w:rsidP="00CF1FB0">
            <w:pPr>
              <w:rPr>
                <w:b w:val="0"/>
                <w:i/>
                <w:lang w:eastAsia="x-none"/>
              </w:rPr>
            </w:pPr>
            <w:r>
              <w:rPr>
                <w:b w:val="0"/>
                <w:i/>
                <w:lang w:eastAsia="x-none"/>
              </w:rPr>
              <w:t>Example</w:t>
            </w:r>
          </w:p>
        </w:tc>
      </w:tr>
      <w:tr w:rsidR="00F568EC" w14:paraId="2C418157" w14:textId="77777777" w:rsidTr="00CF1FB0">
        <w:tc>
          <w:tcPr>
            <w:tcW w:w="2783" w:type="dxa"/>
          </w:tcPr>
          <w:p w14:paraId="1FB8A25E" w14:textId="77777777" w:rsidR="00F568EC" w:rsidRDefault="00F568EC" w:rsidP="00CF1FB0">
            <w:pPr>
              <w:rPr>
                <w:lang w:eastAsia="x-none"/>
              </w:rPr>
            </w:pPr>
            <w:r>
              <w:rPr>
                <w:lang w:eastAsia="x-none"/>
              </w:rPr>
              <w:t>USER_TYPE</w:t>
            </w:r>
          </w:p>
        </w:tc>
        <w:tc>
          <w:tcPr>
            <w:tcW w:w="4300" w:type="dxa"/>
          </w:tcPr>
          <w:p w14:paraId="0939BDC7" w14:textId="77777777" w:rsidR="00F568EC" w:rsidRDefault="00F568EC" w:rsidP="00CF1FB0">
            <w:pPr>
              <w:rPr>
                <w:lang w:eastAsia="x-none"/>
              </w:rPr>
            </w:pPr>
            <w:r>
              <w:rPr>
                <w:lang w:eastAsia="x-none"/>
              </w:rPr>
              <w:t>User type</w:t>
            </w:r>
          </w:p>
        </w:tc>
        <w:tc>
          <w:tcPr>
            <w:tcW w:w="2653" w:type="dxa"/>
          </w:tcPr>
          <w:p w14:paraId="073235AA" w14:textId="77777777" w:rsidR="00F568EC" w:rsidRDefault="00F568EC" w:rsidP="00CF1FB0">
            <w:pPr>
              <w:rPr>
                <w:lang w:eastAsia="x-none"/>
              </w:rPr>
            </w:pPr>
            <w:r>
              <w:rPr>
                <w:lang w:eastAsia="x-none"/>
              </w:rPr>
              <w:t>Employee</w:t>
            </w:r>
          </w:p>
        </w:tc>
      </w:tr>
      <w:tr w:rsidR="00F568EC" w14:paraId="34CFF8C7" w14:textId="77777777" w:rsidTr="00CF1FB0">
        <w:tc>
          <w:tcPr>
            <w:tcW w:w="2783" w:type="dxa"/>
          </w:tcPr>
          <w:p w14:paraId="680BC47D" w14:textId="77777777" w:rsidR="00F568EC" w:rsidRDefault="00F568EC" w:rsidP="00CF1FB0">
            <w:pPr>
              <w:rPr>
                <w:lang w:eastAsia="x-none"/>
              </w:rPr>
            </w:pPr>
            <w:r>
              <w:rPr>
                <w:lang w:eastAsia="x-none"/>
              </w:rPr>
              <w:t>OU</w:t>
            </w:r>
          </w:p>
        </w:tc>
        <w:tc>
          <w:tcPr>
            <w:tcW w:w="4300" w:type="dxa"/>
          </w:tcPr>
          <w:p w14:paraId="267DE01B" w14:textId="77777777" w:rsidR="00F568EC" w:rsidRDefault="00F568EC" w:rsidP="00CF1FB0">
            <w:pPr>
              <w:rPr>
                <w:lang w:eastAsia="x-none"/>
              </w:rPr>
            </w:pPr>
            <w:r>
              <w:rPr>
                <w:lang w:eastAsia="x-none"/>
              </w:rPr>
              <w:t>Department or Org Unit</w:t>
            </w:r>
          </w:p>
        </w:tc>
        <w:tc>
          <w:tcPr>
            <w:tcW w:w="2653" w:type="dxa"/>
          </w:tcPr>
          <w:p w14:paraId="460B267A" w14:textId="77777777" w:rsidR="00F568EC" w:rsidRDefault="00F568EC" w:rsidP="00CF1FB0">
            <w:pPr>
              <w:rPr>
                <w:lang w:eastAsia="x-none"/>
              </w:rPr>
            </w:pPr>
            <w:r>
              <w:rPr>
                <w:lang w:eastAsia="x-none"/>
              </w:rPr>
              <w:t>Legal</w:t>
            </w:r>
          </w:p>
        </w:tc>
      </w:tr>
      <w:tr w:rsidR="00F568EC" w14:paraId="53989E9B" w14:textId="77777777" w:rsidTr="00CF1FB0">
        <w:tc>
          <w:tcPr>
            <w:tcW w:w="2783" w:type="dxa"/>
          </w:tcPr>
          <w:p w14:paraId="2987B7B2" w14:textId="77777777" w:rsidR="00F568EC" w:rsidRDefault="00F568EC" w:rsidP="00CF1FB0">
            <w:pPr>
              <w:rPr>
                <w:lang w:eastAsia="x-none"/>
              </w:rPr>
            </w:pPr>
            <w:r>
              <w:rPr>
                <w:lang w:eastAsia="x-none"/>
              </w:rPr>
              <w:t>PM_CODE</w:t>
            </w:r>
          </w:p>
        </w:tc>
        <w:tc>
          <w:tcPr>
            <w:tcW w:w="4300" w:type="dxa"/>
          </w:tcPr>
          <w:p w14:paraId="569EF37E" w14:textId="77777777" w:rsidR="00F568EC" w:rsidRDefault="00F568EC" w:rsidP="00CF1FB0">
            <w:pPr>
              <w:rPr>
                <w:lang w:eastAsia="x-none"/>
              </w:rPr>
            </w:pPr>
            <w:r>
              <w:rPr>
                <w:lang w:eastAsia="x-none"/>
              </w:rPr>
              <w:t>Master UID (Userid)</w:t>
            </w:r>
          </w:p>
        </w:tc>
        <w:tc>
          <w:tcPr>
            <w:tcW w:w="2653" w:type="dxa"/>
          </w:tcPr>
          <w:p w14:paraId="2AEFFBB8" w14:textId="77777777" w:rsidR="00F568EC" w:rsidRDefault="00F568EC" w:rsidP="00CF1FB0">
            <w:pPr>
              <w:rPr>
                <w:lang w:eastAsia="x-none"/>
              </w:rPr>
            </w:pPr>
            <w:proofErr w:type="spellStart"/>
            <w:r>
              <w:rPr>
                <w:lang w:eastAsia="x-none"/>
              </w:rPr>
              <w:t>SChang</w:t>
            </w:r>
            <w:proofErr w:type="spellEnd"/>
          </w:p>
        </w:tc>
      </w:tr>
      <w:tr w:rsidR="00F568EC" w14:paraId="7E6FA0F5" w14:textId="77777777" w:rsidTr="00CF1FB0">
        <w:tc>
          <w:tcPr>
            <w:tcW w:w="2783" w:type="dxa"/>
          </w:tcPr>
          <w:p w14:paraId="21097534" w14:textId="77777777" w:rsidR="00F568EC" w:rsidRDefault="00F568EC" w:rsidP="00CF1FB0">
            <w:pPr>
              <w:rPr>
                <w:lang w:eastAsia="x-none"/>
              </w:rPr>
            </w:pPr>
            <w:r>
              <w:rPr>
                <w:lang w:eastAsia="x-none"/>
              </w:rPr>
              <w:t>GIVEN_NAME</w:t>
            </w:r>
          </w:p>
        </w:tc>
        <w:tc>
          <w:tcPr>
            <w:tcW w:w="4300" w:type="dxa"/>
          </w:tcPr>
          <w:p w14:paraId="02E21E04" w14:textId="77777777" w:rsidR="00F568EC" w:rsidRDefault="00F568EC" w:rsidP="00CF1FB0">
            <w:pPr>
              <w:rPr>
                <w:lang w:eastAsia="x-none"/>
              </w:rPr>
            </w:pPr>
            <w:r>
              <w:rPr>
                <w:lang w:eastAsia="x-none"/>
              </w:rPr>
              <w:t>First Name</w:t>
            </w:r>
          </w:p>
        </w:tc>
        <w:tc>
          <w:tcPr>
            <w:tcW w:w="2653" w:type="dxa"/>
          </w:tcPr>
          <w:p w14:paraId="37A635ED" w14:textId="77777777" w:rsidR="00F568EC" w:rsidRDefault="00F568EC" w:rsidP="00CF1FB0">
            <w:pPr>
              <w:rPr>
                <w:lang w:eastAsia="x-none"/>
              </w:rPr>
            </w:pPr>
            <w:r>
              <w:rPr>
                <w:lang w:eastAsia="x-none"/>
              </w:rPr>
              <w:t>Shirley</w:t>
            </w:r>
          </w:p>
        </w:tc>
      </w:tr>
      <w:tr w:rsidR="00F568EC" w14:paraId="3FE285FF" w14:textId="77777777" w:rsidTr="00CF1FB0">
        <w:tc>
          <w:tcPr>
            <w:tcW w:w="2783" w:type="dxa"/>
          </w:tcPr>
          <w:p w14:paraId="1B7EE260" w14:textId="77777777" w:rsidR="00F568EC" w:rsidRDefault="00F568EC" w:rsidP="00CF1FB0">
            <w:pPr>
              <w:rPr>
                <w:lang w:eastAsia="x-none"/>
              </w:rPr>
            </w:pPr>
            <w:r>
              <w:rPr>
                <w:lang w:eastAsia="x-none"/>
              </w:rPr>
              <w:t>SURNAME</w:t>
            </w:r>
          </w:p>
        </w:tc>
        <w:tc>
          <w:tcPr>
            <w:tcW w:w="4300" w:type="dxa"/>
          </w:tcPr>
          <w:p w14:paraId="6DBF2AA7" w14:textId="77777777" w:rsidR="00F568EC" w:rsidRDefault="00F568EC" w:rsidP="00CF1FB0">
            <w:pPr>
              <w:rPr>
                <w:lang w:eastAsia="x-none"/>
              </w:rPr>
            </w:pPr>
            <w:r>
              <w:rPr>
                <w:lang w:eastAsia="x-none"/>
              </w:rPr>
              <w:t>Last Name</w:t>
            </w:r>
          </w:p>
        </w:tc>
        <w:tc>
          <w:tcPr>
            <w:tcW w:w="2653" w:type="dxa"/>
          </w:tcPr>
          <w:p w14:paraId="59D44832" w14:textId="77777777" w:rsidR="00F568EC" w:rsidRDefault="00F568EC" w:rsidP="00CF1FB0">
            <w:pPr>
              <w:rPr>
                <w:lang w:eastAsia="x-none"/>
              </w:rPr>
            </w:pPr>
            <w:r>
              <w:rPr>
                <w:lang w:eastAsia="x-none"/>
              </w:rPr>
              <w:t>Chang</w:t>
            </w:r>
          </w:p>
        </w:tc>
      </w:tr>
      <w:tr w:rsidR="00F568EC" w14:paraId="14A563E8" w14:textId="77777777" w:rsidTr="00CF1FB0">
        <w:tc>
          <w:tcPr>
            <w:tcW w:w="2783" w:type="dxa"/>
          </w:tcPr>
          <w:p w14:paraId="703B6DB0" w14:textId="77777777" w:rsidR="00F568EC" w:rsidRDefault="00F568EC" w:rsidP="00CF1FB0">
            <w:pPr>
              <w:rPr>
                <w:lang w:eastAsia="x-none"/>
              </w:rPr>
            </w:pPr>
            <w:r>
              <w:rPr>
                <w:lang w:eastAsia="x-none"/>
              </w:rPr>
              <w:t>EMAIL</w:t>
            </w:r>
          </w:p>
        </w:tc>
        <w:tc>
          <w:tcPr>
            <w:tcW w:w="4300" w:type="dxa"/>
          </w:tcPr>
          <w:p w14:paraId="32EBE1EA" w14:textId="77777777" w:rsidR="00F568EC" w:rsidRDefault="00F568EC" w:rsidP="00CF1FB0">
            <w:pPr>
              <w:rPr>
                <w:lang w:eastAsia="x-none"/>
              </w:rPr>
            </w:pPr>
            <w:r>
              <w:rPr>
                <w:lang w:eastAsia="x-none"/>
              </w:rPr>
              <w:t>Email</w:t>
            </w:r>
          </w:p>
        </w:tc>
        <w:tc>
          <w:tcPr>
            <w:tcW w:w="2653" w:type="dxa"/>
          </w:tcPr>
          <w:p w14:paraId="1E4693EB" w14:textId="77777777" w:rsidR="00F568EC" w:rsidRDefault="00C05B2B" w:rsidP="00CF1FB0">
            <w:pPr>
              <w:rPr>
                <w:lang w:eastAsia="x-none"/>
              </w:rPr>
            </w:pPr>
            <w:hyperlink r:id="rId63" w:history="1">
              <w:r w:rsidR="00F568EC" w:rsidRPr="000A2BD7">
                <w:rPr>
                  <w:rStyle w:val="Hyperlink"/>
                  <w:lang w:eastAsia="x-none"/>
                </w:rPr>
                <w:t>Shirley.Chang@acme.com</w:t>
              </w:r>
            </w:hyperlink>
          </w:p>
        </w:tc>
      </w:tr>
      <w:tr w:rsidR="00F568EC" w14:paraId="3C452FC9" w14:textId="77777777" w:rsidTr="00CF1FB0">
        <w:tc>
          <w:tcPr>
            <w:tcW w:w="2783" w:type="dxa"/>
          </w:tcPr>
          <w:p w14:paraId="27F68457" w14:textId="77777777" w:rsidR="00F568EC" w:rsidRDefault="00F568EC" w:rsidP="00CF1FB0">
            <w:pPr>
              <w:rPr>
                <w:lang w:eastAsia="x-none"/>
              </w:rPr>
            </w:pPr>
            <w:r>
              <w:rPr>
                <w:lang w:eastAsia="x-none"/>
              </w:rPr>
              <w:t>PHONE_NUMBER</w:t>
            </w:r>
          </w:p>
        </w:tc>
        <w:tc>
          <w:tcPr>
            <w:tcW w:w="4300" w:type="dxa"/>
          </w:tcPr>
          <w:p w14:paraId="373FB4E7" w14:textId="77777777" w:rsidR="00F568EC" w:rsidRDefault="00F568EC" w:rsidP="00CF1FB0">
            <w:pPr>
              <w:rPr>
                <w:lang w:eastAsia="x-none"/>
              </w:rPr>
            </w:pPr>
            <w:r>
              <w:rPr>
                <w:lang w:eastAsia="x-none"/>
              </w:rPr>
              <w:t>Phone Number</w:t>
            </w:r>
          </w:p>
        </w:tc>
        <w:tc>
          <w:tcPr>
            <w:tcW w:w="2653" w:type="dxa"/>
          </w:tcPr>
          <w:p w14:paraId="220BDDB5" w14:textId="77777777" w:rsidR="00F568EC" w:rsidRDefault="00F568EC" w:rsidP="00CF1FB0">
            <w:pPr>
              <w:rPr>
                <w:lang w:eastAsia="x-none"/>
              </w:rPr>
            </w:pPr>
            <w:r>
              <w:rPr>
                <w:lang w:eastAsia="x-none"/>
              </w:rPr>
              <w:t>555 123456</w:t>
            </w:r>
          </w:p>
        </w:tc>
      </w:tr>
      <w:tr w:rsidR="00F568EC" w14:paraId="11F7AB2D" w14:textId="77777777" w:rsidTr="00CF1FB0">
        <w:tc>
          <w:tcPr>
            <w:tcW w:w="2783" w:type="dxa"/>
          </w:tcPr>
          <w:p w14:paraId="4547135A" w14:textId="77777777" w:rsidR="00F568EC" w:rsidRDefault="00F568EC" w:rsidP="00CF1FB0">
            <w:pPr>
              <w:rPr>
                <w:lang w:eastAsia="x-none"/>
              </w:rPr>
            </w:pPr>
            <w:r>
              <w:rPr>
                <w:lang w:eastAsia="x-none"/>
              </w:rPr>
              <w:t>GENDER</w:t>
            </w:r>
          </w:p>
        </w:tc>
        <w:tc>
          <w:tcPr>
            <w:tcW w:w="4300" w:type="dxa"/>
          </w:tcPr>
          <w:p w14:paraId="52BE3BA9" w14:textId="77777777" w:rsidR="00F568EC" w:rsidRDefault="00F568EC" w:rsidP="00CF1FB0">
            <w:pPr>
              <w:rPr>
                <w:lang w:eastAsia="x-none"/>
              </w:rPr>
            </w:pPr>
            <w:r>
              <w:rPr>
                <w:lang w:eastAsia="x-none"/>
              </w:rPr>
              <w:t>Sex</w:t>
            </w:r>
          </w:p>
        </w:tc>
        <w:tc>
          <w:tcPr>
            <w:tcW w:w="2653" w:type="dxa"/>
          </w:tcPr>
          <w:p w14:paraId="6703A5AC" w14:textId="77777777" w:rsidR="00F568EC" w:rsidRDefault="00F568EC" w:rsidP="00CF1FB0">
            <w:pPr>
              <w:rPr>
                <w:lang w:eastAsia="x-none"/>
              </w:rPr>
            </w:pPr>
            <w:r>
              <w:rPr>
                <w:lang w:eastAsia="x-none"/>
              </w:rPr>
              <w:t>Female</w:t>
            </w:r>
          </w:p>
        </w:tc>
      </w:tr>
      <w:tr w:rsidR="00F568EC" w14:paraId="718C96C3" w14:textId="77777777" w:rsidTr="00CF1FB0">
        <w:tc>
          <w:tcPr>
            <w:tcW w:w="2783" w:type="dxa"/>
          </w:tcPr>
          <w:p w14:paraId="656EA234" w14:textId="77777777" w:rsidR="00F568EC" w:rsidRDefault="00F568EC" w:rsidP="00CF1FB0">
            <w:pPr>
              <w:rPr>
                <w:lang w:eastAsia="x-none"/>
              </w:rPr>
            </w:pPr>
            <w:r>
              <w:rPr>
                <w:lang w:eastAsia="x-none"/>
              </w:rPr>
              <w:t>BIRTHDAY</w:t>
            </w:r>
          </w:p>
        </w:tc>
        <w:tc>
          <w:tcPr>
            <w:tcW w:w="4300" w:type="dxa"/>
          </w:tcPr>
          <w:p w14:paraId="6051A252" w14:textId="77777777" w:rsidR="00F568EC" w:rsidRDefault="00F568EC" w:rsidP="00CF1FB0">
            <w:pPr>
              <w:rPr>
                <w:lang w:eastAsia="x-none"/>
              </w:rPr>
            </w:pPr>
            <w:r>
              <w:rPr>
                <w:lang w:eastAsia="x-none"/>
              </w:rPr>
              <w:t>Date of Birth</w:t>
            </w:r>
          </w:p>
        </w:tc>
        <w:tc>
          <w:tcPr>
            <w:tcW w:w="2653" w:type="dxa"/>
          </w:tcPr>
          <w:p w14:paraId="36CD002D" w14:textId="77777777" w:rsidR="00F568EC" w:rsidRDefault="00F568EC" w:rsidP="00CF1FB0">
            <w:pPr>
              <w:rPr>
                <w:lang w:eastAsia="x-none"/>
              </w:rPr>
            </w:pPr>
            <w:r>
              <w:rPr>
                <w:lang w:eastAsia="x-none"/>
              </w:rPr>
              <w:t>11/01/1960</w:t>
            </w:r>
          </w:p>
        </w:tc>
      </w:tr>
      <w:tr w:rsidR="00F568EC" w14:paraId="73AE4BC3" w14:textId="77777777" w:rsidTr="00CF1FB0">
        <w:tc>
          <w:tcPr>
            <w:tcW w:w="2783" w:type="dxa"/>
          </w:tcPr>
          <w:p w14:paraId="39809D91" w14:textId="77777777" w:rsidR="00F568EC" w:rsidRDefault="00F568EC" w:rsidP="00CF1FB0">
            <w:pPr>
              <w:rPr>
                <w:lang w:eastAsia="x-none"/>
              </w:rPr>
            </w:pPr>
            <w:r>
              <w:rPr>
                <w:lang w:eastAsia="x-none"/>
              </w:rPr>
              <w:t>ADDRESS</w:t>
            </w:r>
          </w:p>
        </w:tc>
        <w:tc>
          <w:tcPr>
            <w:tcW w:w="4300" w:type="dxa"/>
          </w:tcPr>
          <w:p w14:paraId="16299EB7" w14:textId="77777777" w:rsidR="00F568EC" w:rsidRDefault="00F568EC" w:rsidP="00CF1FB0">
            <w:pPr>
              <w:rPr>
                <w:lang w:eastAsia="x-none"/>
              </w:rPr>
            </w:pPr>
            <w:r>
              <w:rPr>
                <w:lang w:eastAsia="x-none"/>
              </w:rPr>
              <w:t>Address (house, number, street)</w:t>
            </w:r>
          </w:p>
        </w:tc>
        <w:tc>
          <w:tcPr>
            <w:tcW w:w="2653" w:type="dxa"/>
          </w:tcPr>
          <w:p w14:paraId="55BAA08E" w14:textId="77777777" w:rsidR="00F568EC" w:rsidRDefault="00F568EC" w:rsidP="00CF1FB0">
            <w:pPr>
              <w:rPr>
                <w:lang w:eastAsia="x-none"/>
              </w:rPr>
            </w:pPr>
            <w:r>
              <w:rPr>
                <w:lang w:eastAsia="x-none"/>
              </w:rPr>
              <w:t>1 High Street</w:t>
            </w:r>
          </w:p>
        </w:tc>
      </w:tr>
      <w:tr w:rsidR="00F568EC" w14:paraId="5CBEB81C" w14:textId="77777777" w:rsidTr="00CF1FB0">
        <w:tc>
          <w:tcPr>
            <w:tcW w:w="2783" w:type="dxa"/>
          </w:tcPr>
          <w:p w14:paraId="009D726D" w14:textId="77777777" w:rsidR="00F568EC" w:rsidRDefault="00F568EC" w:rsidP="00CF1FB0">
            <w:pPr>
              <w:rPr>
                <w:lang w:eastAsia="x-none"/>
              </w:rPr>
            </w:pPr>
            <w:r>
              <w:rPr>
                <w:lang w:eastAsia="x-none"/>
              </w:rPr>
              <w:t>CITY</w:t>
            </w:r>
          </w:p>
        </w:tc>
        <w:tc>
          <w:tcPr>
            <w:tcW w:w="4300" w:type="dxa"/>
          </w:tcPr>
          <w:p w14:paraId="333B795E" w14:textId="77777777" w:rsidR="00F568EC" w:rsidRDefault="00F568EC" w:rsidP="00CF1FB0">
            <w:pPr>
              <w:rPr>
                <w:lang w:eastAsia="x-none"/>
              </w:rPr>
            </w:pPr>
            <w:r>
              <w:rPr>
                <w:lang w:eastAsia="x-none"/>
              </w:rPr>
              <w:t>City</w:t>
            </w:r>
          </w:p>
        </w:tc>
        <w:tc>
          <w:tcPr>
            <w:tcW w:w="2653" w:type="dxa"/>
          </w:tcPr>
          <w:p w14:paraId="0BABE6B7" w14:textId="77777777" w:rsidR="00F568EC" w:rsidRDefault="00F568EC" w:rsidP="00CF1FB0">
            <w:pPr>
              <w:rPr>
                <w:lang w:eastAsia="x-none"/>
              </w:rPr>
            </w:pPr>
            <w:r>
              <w:rPr>
                <w:lang w:eastAsia="x-none"/>
              </w:rPr>
              <w:t>Hightown</w:t>
            </w:r>
          </w:p>
        </w:tc>
      </w:tr>
      <w:tr w:rsidR="00F568EC" w14:paraId="0C1CB046" w14:textId="77777777" w:rsidTr="00CF1FB0">
        <w:tc>
          <w:tcPr>
            <w:tcW w:w="2783" w:type="dxa"/>
          </w:tcPr>
          <w:p w14:paraId="1BA9E028" w14:textId="77777777" w:rsidR="00F568EC" w:rsidRPr="00234612" w:rsidRDefault="00F568EC" w:rsidP="00CF1FB0">
            <w:pPr>
              <w:rPr>
                <w:i/>
                <w:lang w:eastAsia="x-none"/>
              </w:rPr>
            </w:pPr>
            <w:r w:rsidRPr="00234612">
              <w:rPr>
                <w:i/>
                <w:lang w:eastAsia="x-none"/>
              </w:rPr>
              <w:t>???</w:t>
            </w:r>
          </w:p>
        </w:tc>
        <w:tc>
          <w:tcPr>
            <w:tcW w:w="4300" w:type="dxa"/>
          </w:tcPr>
          <w:p w14:paraId="5F090F62" w14:textId="77777777" w:rsidR="00F568EC" w:rsidRPr="00234612" w:rsidRDefault="00F568EC" w:rsidP="00CF1FB0">
            <w:pPr>
              <w:rPr>
                <w:i/>
                <w:lang w:eastAsia="x-none"/>
              </w:rPr>
            </w:pPr>
            <w:r w:rsidRPr="00234612">
              <w:rPr>
                <w:i/>
                <w:lang w:eastAsia="x-none"/>
              </w:rPr>
              <w:t>State (training data uses Nation for State)</w:t>
            </w:r>
          </w:p>
        </w:tc>
        <w:tc>
          <w:tcPr>
            <w:tcW w:w="2653" w:type="dxa"/>
          </w:tcPr>
          <w:p w14:paraId="79A00CEC" w14:textId="77777777" w:rsidR="00F568EC" w:rsidRPr="00234612" w:rsidRDefault="00F568EC" w:rsidP="00CF1FB0">
            <w:pPr>
              <w:rPr>
                <w:i/>
                <w:lang w:eastAsia="x-none"/>
              </w:rPr>
            </w:pPr>
            <w:r w:rsidRPr="00234612">
              <w:rPr>
                <w:i/>
                <w:lang w:eastAsia="x-none"/>
              </w:rPr>
              <w:t>PA</w:t>
            </w:r>
          </w:p>
        </w:tc>
      </w:tr>
      <w:tr w:rsidR="00F568EC" w14:paraId="7823C570" w14:textId="77777777" w:rsidTr="00CF1FB0">
        <w:tc>
          <w:tcPr>
            <w:tcW w:w="2783" w:type="dxa"/>
          </w:tcPr>
          <w:p w14:paraId="43A32EB1" w14:textId="77777777" w:rsidR="00F568EC" w:rsidRPr="00234612" w:rsidRDefault="00F568EC" w:rsidP="00CF1FB0">
            <w:pPr>
              <w:rPr>
                <w:i/>
                <w:lang w:eastAsia="x-none"/>
              </w:rPr>
            </w:pPr>
            <w:r w:rsidRPr="00234612">
              <w:rPr>
                <w:i/>
                <w:lang w:eastAsia="x-none"/>
              </w:rPr>
              <w:t>NATION</w:t>
            </w:r>
          </w:p>
        </w:tc>
        <w:tc>
          <w:tcPr>
            <w:tcW w:w="4300" w:type="dxa"/>
          </w:tcPr>
          <w:p w14:paraId="66431E28" w14:textId="77777777" w:rsidR="00F568EC" w:rsidRPr="00234612" w:rsidRDefault="00F568EC" w:rsidP="00CF1FB0">
            <w:pPr>
              <w:rPr>
                <w:i/>
                <w:lang w:eastAsia="x-none"/>
              </w:rPr>
            </w:pPr>
            <w:r w:rsidRPr="00234612">
              <w:rPr>
                <w:i/>
                <w:lang w:eastAsia="x-none"/>
              </w:rPr>
              <w:t>Country (training data uses Nation for State)</w:t>
            </w:r>
          </w:p>
        </w:tc>
        <w:tc>
          <w:tcPr>
            <w:tcW w:w="2653" w:type="dxa"/>
          </w:tcPr>
          <w:p w14:paraId="37E8C6EA" w14:textId="77777777" w:rsidR="00F568EC" w:rsidRPr="00234612" w:rsidRDefault="00F568EC" w:rsidP="00CF1FB0">
            <w:pPr>
              <w:rPr>
                <w:i/>
                <w:lang w:eastAsia="x-none"/>
              </w:rPr>
            </w:pPr>
            <w:r w:rsidRPr="00234612">
              <w:rPr>
                <w:i/>
                <w:lang w:eastAsia="x-none"/>
              </w:rPr>
              <w:t>USA</w:t>
            </w:r>
          </w:p>
        </w:tc>
      </w:tr>
      <w:tr w:rsidR="00F568EC" w14:paraId="3B042C2E" w14:textId="77777777" w:rsidTr="00CF1FB0">
        <w:tc>
          <w:tcPr>
            <w:tcW w:w="2783" w:type="dxa"/>
          </w:tcPr>
          <w:p w14:paraId="0F5A5001" w14:textId="77777777" w:rsidR="00F568EC" w:rsidRDefault="00F568EC" w:rsidP="00CF1FB0">
            <w:pPr>
              <w:rPr>
                <w:lang w:eastAsia="x-none"/>
              </w:rPr>
            </w:pPr>
            <w:r>
              <w:rPr>
                <w:lang w:eastAsia="x-none"/>
              </w:rPr>
              <w:t>ZIPCODE</w:t>
            </w:r>
          </w:p>
        </w:tc>
        <w:tc>
          <w:tcPr>
            <w:tcW w:w="4300" w:type="dxa"/>
          </w:tcPr>
          <w:p w14:paraId="16BBE2A6" w14:textId="77777777" w:rsidR="00F568EC" w:rsidRDefault="00F568EC" w:rsidP="00CF1FB0">
            <w:pPr>
              <w:rPr>
                <w:lang w:eastAsia="x-none"/>
              </w:rPr>
            </w:pPr>
            <w:r>
              <w:rPr>
                <w:lang w:eastAsia="x-none"/>
              </w:rPr>
              <w:t>Zip/Postal Code</w:t>
            </w:r>
          </w:p>
        </w:tc>
        <w:tc>
          <w:tcPr>
            <w:tcW w:w="2653" w:type="dxa"/>
          </w:tcPr>
          <w:p w14:paraId="40F2BB31" w14:textId="77777777" w:rsidR="00F568EC" w:rsidRDefault="00F568EC" w:rsidP="00CF1FB0">
            <w:pPr>
              <w:rPr>
                <w:lang w:eastAsia="x-none"/>
              </w:rPr>
            </w:pPr>
            <w:r>
              <w:rPr>
                <w:lang w:eastAsia="x-none"/>
              </w:rPr>
              <w:t>12345</w:t>
            </w:r>
          </w:p>
        </w:tc>
      </w:tr>
      <w:tr w:rsidR="00F568EC" w14:paraId="3B167F6A" w14:textId="77777777" w:rsidTr="00CF1FB0">
        <w:tc>
          <w:tcPr>
            <w:tcW w:w="2783" w:type="dxa"/>
          </w:tcPr>
          <w:p w14:paraId="2A1FB156" w14:textId="77777777" w:rsidR="00F568EC" w:rsidRDefault="00F568EC" w:rsidP="00CF1FB0">
            <w:pPr>
              <w:rPr>
                <w:lang w:eastAsia="x-none"/>
              </w:rPr>
            </w:pPr>
            <w:r>
              <w:rPr>
                <w:lang w:eastAsia="x-none"/>
              </w:rPr>
              <w:t>IDENTIFICATION_NUMBER</w:t>
            </w:r>
          </w:p>
        </w:tc>
        <w:tc>
          <w:tcPr>
            <w:tcW w:w="4300" w:type="dxa"/>
          </w:tcPr>
          <w:p w14:paraId="1CE2F4CE" w14:textId="77777777" w:rsidR="00F568EC" w:rsidRDefault="00F568EC" w:rsidP="00CF1FB0">
            <w:pPr>
              <w:rPr>
                <w:lang w:eastAsia="x-none"/>
              </w:rPr>
            </w:pPr>
            <w:r>
              <w:rPr>
                <w:lang w:eastAsia="x-none"/>
              </w:rPr>
              <w:t>CODFISC (we will use for employee id)</w:t>
            </w:r>
          </w:p>
        </w:tc>
        <w:tc>
          <w:tcPr>
            <w:tcW w:w="2653" w:type="dxa"/>
          </w:tcPr>
          <w:p w14:paraId="49D63E07" w14:textId="77777777" w:rsidR="00F568EC" w:rsidRDefault="00F568EC" w:rsidP="00CF1FB0">
            <w:pPr>
              <w:rPr>
                <w:lang w:eastAsia="x-none"/>
              </w:rPr>
            </w:pPr>
            <w:r>
              <w:rPr>
                <w:lang w:eastAsia="x-none"/>
              </w:rPr>
              <w:t>AA12345</w:t>
            </w:r>
          </w:p>
        </w:tc>
      </w:tr>
      <w:tr w:rsidR="00F568EC" w14:paraId="6413E894" w14:textId="77777777" w:rsidTr="00CF1FB0">
        <w:tc>
          <w:tcPr>
            <w:tcW w:w="2783" w:type="dxa"/>
          </w:tcPr>
          <w:p w14:paraId="6922DC6C" w14:textId="77777777" w:rsidR="00F568EC" w:rsidRDefault="00F568EC" w:rsidP="00CF1FB0">
            <w:pPr>
              <w:rPr>
                <w:lang w:eastAsia="x-none"/>
              </w:rPr>
            </w:pPr>
            <w:r>
              <w:rPr>
                <w:lang w:eastAsia="x-none"/>
              </w:rPr>
              <w:t>ATTR1</w:t>
            </w:r>
          </w:p>
        </w:tc>
        <w:tc>
          <w:tcPr>
            <w:tcW w:w="4300" w:type="dxa"/>
          </w:tcPr>
          <w:p w14:paraId="796F100B" w14:textId="77777777" w:rsidR="00F568EC" w:rsidRDefault="00F568EC" w:rsidP="00CF1FB0">
            <w:pPr>
              <w:rPr>
                <w:lang w:eastAsia="x-none"/>
              </w:rPr>
            </w:pPr>
            <w:r>
              <w:rPr>
                <w:lang w:eastAsia="x-none"/>
              </w:rPr>
              <w:t>Userid of the manager</w:t>
            </w:r>
          </w:p>
        </w:tc>
        <w:tc>
          <w:tcPr>
            <w:tcW w:w="2653" w:type="dxa"/>
          </w:tcPr>
          <w:p w14:paraId="34C77D05" w14:textId="77777777" w:rsidR="00F568EC" w:rsidRDefault="00F568EC" w:rsidP="00CF1FB0">
            <w:pPr>
              <w:rPr>
                <w:lang w:eastAsia="x-none"/>
              </w:rPr>
            </w:pPr>
            <w:r>
              <w:rPr>
                <w:lang w:eastAsia="x-none"/>
              </w:rPr>
              <w:t>DFox</w:t>
            </w:r>
          </w:p>
        </w:tc>
      </w:tr>
      <w:tr w:rsidR="00F568EC" w14:paraId="481A2D50" w14:textId="77777777" w:rsidTr="00CF1FB0">
        <w:tc>
          <w:tcPr>
            <w:tcW w:w="2783" w:type="dxa"/>
          </w:tcPr>
          <w:p w14:paraId="6ACE65B5" w14:textId="77777777" w:rsidR="00F568EC" w:rsidRDefault="00F568EC" w:rsidP="00CF1FB0">
            <w:pPr>
              <w:rPr>
                <w:lang w:eastAsia="x-none"/>
              </w:rPr>
            </w:pPr>
            <w:r>
              <w:rPr>
                <w:lang w:eastAsia="x-none"/>
              </w:rPr>
              <w:t>ATTR2</w:t>
            </w:r>
          </w:p>
        </w:tc>
        <w:tc>
          <w:tcPr>
            <w:tcW w:w="4300" w:type="dxa"/>
          </w:tcPr>
          <w:p w14:paraId="0B20B8D5" w14:textId="77777777" w:rsidR="00F568EC" w:rsidRDefault="00F568EC" w:rsidP="00CF1FB0">
            <w:pPr>
              <w:rPr>
                <w:lang w:eastAsia="x-none"/>
              </w:rPr>
            </w:pPr>
            <w:r>
              <w:rPr>
                <w:lang w:eastAsia="x-none"/>
              </w:rPr>
              <w:t>Are they flagged as a department manager</w:t>
            </w:r>
          </w:p>
        </w:tc>
        <w:tc>
          <w:tcPr>
            <w:tcW w:w="2653" w:type="dxa"/>
          </w:tcPr>
          <w:p w14:paraId="015F8266" w14:textId="77777777" w:rsidR="00F568EC" w:rsidRDefault="00F568EC" w:rsidP="00CF1FB0">
            <w:pPr>
              <w:rPr>
                <w:lang w:eastAsia="x-none"/>
              </w:rPr>
            </w:pPr>
            <w:r>
              <w:rPr>
                <w:lang w:eastAsia="x-none"/>
              </w:rPr>
              <w:t>N</w:t>
            </w:r>
          </w:p>
        </w:tc>
      </w:tr>
      <w:tr w:rsidR="00F568EC" w14:paraId="17795A9E" w14:textId="77777777" w:rsidTr="00CF1FB0">
        <w:tc>
          <w:tcPr>
            <w:tcW w:w="2783" w:type="dxa"/>
          </w:tcPr>
          <w:p w14:paraId="2F4940FD" w14:textId="77777777" w:rsidR="00F568EC" w:rsidRDefault="00F568EC" w:rsidP="00CF1FB0">
            <w:pPr>
              <w:rPr>
                <w:lang w:eastAsia="x-none"/>
              </w:rPr>
            </w:pPr>
            <w:r>
              <w:rPr>
                <w:lang w:eastAsia="x-none"/>
              </w:rPr>
              <w:t>ATTR3</w:t>
            </w:r>
          </w:p>
        </w:tc>
        <w:tc>
          <w:tcPr>
            <w:tcW w:w="4300" w:type="dxa"/>
          </w:tcPr>
          <w:p w14:paraId="284EF092" w14:textId="77777777" w:rsidR="00F568EC" w:rsidRDefault="00F568EC" w:rsidP="00CF1FB0">
            <w:pPr>
              <w:rPr>
                <w:lang w:eastAsia="x-none"/>
              </w:rPr>
            </w:pPr>
            <w:r>
              <w:rPr>
                <w:lang w:eastAsia="x-none"/>
              </w:rPr>
              <w:t>Highest education level</w:t>
            </w:r>
          </w:p>
        </w:tc>
        <w:tc>
          <w:tcPr>
            <w:tcW w:w="2653" w:type="dxa"/>
          </w:tcPr>
          <w:p w14:paraId="776FCF87" w14:textId="77777777" w:rsidR="00F568EC" w:rsidRDefault="00F568EC" w:rsidP="00CF1FB0">
            <w:pPr>
              <w:rPr>
                <w:lang w:eastAsia="x-none"/>
              </w:rPr>
            </w:pPr>
            <w:r>
              <w:rPr>
                <w:lang w:eastAsia="x-none"/>
              </w:rPr>
              <w:t>Upper Secondary</w:t>
            </w:r>
          </w:p>
        </w:tc>
      </w:tr>
      <w:tr w:rsidR="00F568EC" w14:paraId="2FE28EA9" w14:textId="77777777" w:rsidTr="00CF1FB0">
        <w:tc>
          <w:tcPr>
            <w:tcW w:w="2783" w:type="dxa"/>
          </w:tcPr>
          <w:p w14:paraId="25961A85" w14:textId="77777777" w:rsidR="00F568EC" w:rsidRDefault="00F568EC" w:rsidP="00CF1FB0">
            <w:pPr>
              <w:rPr>
                <w:lang w:eastAsia="x-none"/>
              </w:rPr>
            </w:pPr>
            <w:r>
              <w:rPr>
                <w:lang w:eastAsia="x-none"/>
              </w:rPr>
              <w:t>ATTR4</w:t>
            </w:r>
          </w:p>
        </w:tc>
        <w:tc>
          <w:tcPr>
            <w:tcW w:w="4300" w:type="dxa"/>
          </w:tcPr>
          <w:p w14:paraId="0A841FDC" w14:textId="77777777" w:rsidR="00F568EC" w:rsidRDefault="00F568EC" w:rsidP="00CF1FB0">
            <w:pPr>
              <w:rPr>
                <w:lang w:eastAsia="x-none"/>
              </w:rPr>
            </w:pPr>
            <w:r>
              <w:rPr>
                <w:lang w:eastAsia="x-none"/>
              </w:rPr>
              <w:t>Department</w:t>
            </w:r>
          </w:p>
        </w:tc>
        <w:tc>
          <w:tcPr>
            <w:tcW w:w="2653" w:type="dxa"/>
          </w:tcPr>
          <w:p w14:paraId="09C6EF9A" w14:textId="77777777" w:rsidR="00F568EC" w:rsidRDefault="00F568EC" w:rsidP="00CF1FB0">
            <w:pPr>
              <w:rPr>
                <w:lang w:eastAsia="x-none"/>
              </w:rPr>
            </w:pPr>
            <w:r>
              <w:rPr>
                <w:lang w:eastAsia="x-none"/>
              </w:rPr>
              <w:t>ACME IT</w:t>
            </w:r>
          </w:p>
        </w:tc>
      </w:tr>
      <w:tr w:rsidR="00F568EC" w14:paraId="7751C002" w14:textId="77777777" w:rsidTr="00CF1FB0">
        <w:tc>
          <w:tcPr>
            <w:tcW w:w="2783" w:type="dxa"/>
          </w:tcPr>
          <w:p w14:paraId="2187A736" w14:textId="77777777" w:rsidR="00F568EC" w:rsidRDefault="00F568EC" w:rsidP="00CF1FB0">
            <w:pPr>
              <w:rPr>
                <w:lang w:eastAsia="x-none"/>
              </w:rPr>
            </w:pPr>
            <w:r>
              <w:rPr>
                <w:lang w:eastAsia="x-none"/>
              </w:rPr>
              <w:t>ATTR7</w:t>
            </w:r>
          </w:p>
        </w:tc>
        <w:tc>
          <w:tcPr>
            <w:tcW w:w="4300" w:type="dxa"/>
          </w:tcPr>
          <w:p w14:paraId="6C2696D6" w14:textId="77777777" w:rsidR="00F568EC" w:rsidRDefault="00F568EC" w:rsidP="00CF1FB0">
            <w:pPr>
              <w:rPr>
                <w:lang w:eastAsia="x-none"/>
              </w:rPr>
            </w:pPr>
            <w:r>
              <w:rPr>
                <w:lang w:eastAsia="x-none"/>
              </w:rPr>
              <w:t>Position</w:t>
            </w:r>
          </w:p>
        </w:tc>
        <w:tc>
          <w:tcPr>
            <w:tcW w:w="2653" w:type="dxa"/>
          </w:tcPr>
          <w:p w14:paraId="1F756FE1" w14:textId="77777777" w:rsidR="00F568EC" w:rsidRDefault="00F568EC" w:rsidP="00CF1FB0">
            <w:pPr>
              <w:rPr>
                <w:lang w:eastAsia="x-none"/>
              </w:rPr>
            </w:pPr>
            <w:r>
              <w:rPr>
                <w:lang w:eastAsia="x-none"/>
              </w:rPr>
              <w:t>S</w:t>
            </w:r>
          </w:p>
        </w:tc>
      </w:tr>
      <w:tr w:rsidR="00F568EC" w14:paraId="7399BF3C" w14:textId="77777777" w:rsidTr="00CF1FB0">
        <w:tc>
          <w:tcPr>
            <w:tcW w:w="2783" w:type="dxa"/>
          </w:tcPr>
          <w:p w14:paraId="1640128D" w14:textId="77777777" w:rsidR="00F568EC" w:rsidRDefault="00F568EC" w:rsidP="00CF1FB0">
            <w:pPr>
              <w:rPr>
                <w:lang w:eastAsia="x-none"/>
              </w:rPr>
            </w:pPr>
            <w:r>
              <w:rPr>
                <w:lang w:eastAsia="x-none"/>
              </w:rPr>
              <w:t>ATTR9</w:t>
            </w:r>
          </w:p>
        </w:tc>
        <w:tc>
          <w:tcPr>
            <w:tcW w:w="4300" w:type="dxa"/>
          </w:tcPr>
          <w:p w14:paraId="33146E96" w14:textId="77777777" w:rsidR="00F568EC" w:rsidRDefault="00F568EC" w:rsidP="00CF1FB0">
            <w:pPr>
              <w:rPr>
                <w:lang w:eastAsia="x-none"/>
              </w:rPr>
            </w:pPr>
            <w:r>
              <w:rPr>
                <w:lang w:eastAsia="x-none"/>
              </w:rPr>
              <w:t>Changed</w:t>
            </w:r>
          </w:p>
        </w:tc>
        <w:tc>
          <w:tcPr>
            <w:tcW w:w="2653" w:type="dxa"/>
          </w:tcPr>
          <w:p w14:paraId="31E32F49" w14:textId="77777777" w:rsidR="00F568EC" w:rsidRDefault="00F568EC" w:rsidP="00CF1FB0">
            <w:pPr>
              <w:rPr>
                <w:lang w:eastAsia="x-none"/>
              </w:rPr>
            </w:pPr>
          </w:p>
        </w:tc>
      </w:tr>
      <w:tr w:rsidR="00F568EC" w14:paraId="79F2B86A" w14:textId="77777777" w:rsidTr="00CF1FB0">
        <w:tc>
          <w:tcPr>
            <w:tcW w:w="2783" w:type="dxa"/>
          </w:tcPr>
          <w:p w14:paraId="6C4A5815" w14:textId="77777777" w:rsidR="00F568EC" w:rsidRDefault="00F568EC" w:rsidP="00CF1FB0">
            <w:pPr>
              <w:rPr>
                <w:lang w:eastAsia="x-none"/>
              </w:rPr>
            </w:pPr>
            <w:r>
              <w:rPr>
                <w:lang w:eastAsia="x-none"/>
              </w:rPr>
              <w:t>ATTR10</w:t>
            </w:r>
          </w:p>
        </w:tc>
        <w:tc>
          <w:tcPr>
            <w:tcW w:w="4300" w:type="dxa"/>
          </w:tcPr>
          <w:p w14:paraId="7B21FE0F" w14:textId="77777777" w:rsidR="00F568EC" w:rsidRDefault="00F568EC" w:rsidP="00CF1FB0">
            <w:pPr>
              <w:rPr>
                <w:lang w:eastAsia="x-none"/>
              </w:rPr>
            </w:pPr>
            <w:r>
              <w:rPr>
                <w:lang w:eastAsia="x-none"/>
              </w:rPr>
              <w:t>Title</w:t>
            </w:r>
          </w:p>
        </w:tc>
        <w:tc>
          <w:tcPr>
            <w:tcW w:w="2653" w:type="dxa"/>
          </w:tcPr>
          <w:p w14:paraId="621C7CF5" w14:textId="77777777" w:rsidR="00F568EC" w:rsidRDefault="00F568EC" w:rsidP="00CF1FB0">
            <w:pPr>
              <w:rPr>
                <w:lang w:eastAsia="x-none"/>
              </w:rPr>
            </w:pPr>
            <w:r>
              <w:rPr>
                <w:lang w:eastAsia="x-none"/>
              </w:rPr>
              <w:t>Solicitor</w:t>
            </w:r>
          </w:p>
        </w:tc>
      </w:tr>
    </w:tbl>
    <w:p w14:paraId="7A05715E" w14:textId="7059D9C8" w:rsidR="00F568EC" w:rsidRDefault="00F568EC" w:rsidP="003D3ED0">
      <w:pPr>
        <w:rPr>
          <w:lang w:eastAsia="x-none"/>
        </w:rPr>
      </w:pPr>
    </w:p>
    <w:p w14:paraId="489A594C" w14:textId="4AD00639" w:rsidR="00F568EC" w:rsidRDefault="00F568EC" w:rsidP="00F568EC">
      <w:pPr>
        <w:rPr>
          <w:lang w:eastAsia="x-none"/>
        </w:rPr>
      </w:pPr>
      <w:r>
        <w:rPr>
          <w:lang w:eastAsia="x-none"/>
        </w:rPr>
        <w:t xml:space="preserve">We are not using any Attribute Permissions in this lab. Next, we will setup some of the AD groups for </w:t>
      </w:r>
      <w:proofErr w:type="spellStart"/>
      <w:r>
        <w:rPr>
          <w:lang w:eastAsia="x-none"/>
        </w:rPr>
        <w:t>accress</w:t>
      </w:r>
      <w:proofErr w:type="spellEnd"/>
      <w:r>
        <w:rPr>
          <w:lang w:eastAsia="x-none"/>
        </w:rPr>
        <w:t xml:space="preserve"> requests and default assignment.</w:t>
      </w:r>
    </w:p>
    <w:p w14:paraId="4204AE2A" w14:textId="064FAB54" w:rsidR="00F568EC" w:rsidRDefault="00F568EC" w:rsidP="00F568EC">
      <w:pPr>
        <w:pStyle w:val="Heading3"/>
      </w:pPr>
      <w:bookmarkStart w:id="35" w:name="_Toc506465459"/>
      <w:r>
        <w:t>Configure Entitlement Management and Default Entitlements</w:t>
      </w:r>
      <w:bookmarkEnd w:id="35"/>
    </w:p>
    <w:p w14:paraId="245A8E6F" w14:textId="0A3807D9" w:rsidR="00F568EC" w:rsidRDefault="00F568EC" w:rsidP="003D3ED0">
      <w:pPr>
        <w:rPr>
          <w:lang w:eastAsia="x-none"/>
        </w:rPr>
      </w:pPr>
      <w:r>
        <w:rPr>
          <w:lang w:eastAsia="x-none"/>
        </w:rPr>
        <w:t>As we saw earlier, we have sixty-four (64) groups in IGI reconciled from the AD system. As noted earlier, they are all sitting there in an unpublished state, which means they are not visible from an access request perspective, nor will that be automatically assigned to any users. We want to fix this for some groups.</w:t>
      </w:r>
    </w:p>
    <w:p w14:paraId="2291B9DE" w14:textId="4B944FAA" w:rsidR="00F568EC" w:rsidRDefault="00F568EC" w:rsidP="003D3ED0">
      <w:pPr>
        <w:rPr>
          <w:lang w:eastAsia="x-none"/>
        </w:rPr>
      </w:pPr>
    </w:p>
    <w:p w14:paraId="13C11AAE" w14:textId="16F7793F" w:rsidR="00F568EC" w:rsidRDefault="00F568EC" w:rsidP="00A86FFA">
      <w:pPr>
        <w:rPr>
          <w:lang w:eastAsia="x-none"/>
        </w:rPr>
      </w:pPr>
      <w:r>
        <w:rPr>
          <w:lang w:eastAsia="x-none"/>
        </w:rPr>
        <w:t>To see the group for the new AD system:</w:t>
      </w:r>
    </w:p>
    <w:p w14:paraId="2EF32667" w14:textId="6153040B" w:rsidR="00F568EC" w:rsidRDefault="00F568EC" w:rsidP="00F61B1D">
      <w:pPr>
        <w:pStyle w:val="ListParagraph"/>
        <w:numPr>
          <w:ilvl w:val="0"/>
          <w:numId w:val="73"/>
        </w:numPr>
        <w:rPr>
          <w:lang w:eastAsia="x-none"/>
        </w:rPr>
      </w:pPr>
      <w:r>
        <w:rPr>
          <w:lang w:eastAsia="x-none"/>
        </w:rPr>
        <w:t>In the Admin Console, go to AGC &gt; Manage &gt; Roles</w:t>
      </w:r>
    </w:p>
    <w:p w14:paraId="48CF0166" w14:textId="7592FFE2" w:rsidR="00F568EC" w:rsidRDefault="00F568EC" w:rsidP="00F61B1D">
      <w:pPr>
        <w:pStyle w:val="ListParagraph"/>
        <w:numPr>
          <w:ilvl w:val="0"/>
          <w:numId w:val="73"/>
        </w:numPr>
        <w:rPr>
          <w:lang w:eastAsia="x-none"/>
        </w:rPr>
      </w:pPr>
      <w:r>
        <w:rPr>
          <w:lang w:eastAsia="x-none"/>
        </w:rPr>
        <w:t>Filter to search for Application = Training AD</w:t>
      </w:r>
    </w:p>
    <w:p w14:paraId="236F85F4" w14:textId="08729711" w:rsidR="00F568EC" w:rsidRDefault="00F568EC" w:rsidP="003D3ED0">
      <w:pPr>
        <w:rPr>
          <w:lang w:eastAsia="x-none"/>
        </w:rPr>
      </w:pPr>
    </w:p>
    <w:p w14:paraId="2F1A2E36" w14:textId="35A3517D" w:rsidR="00F568EC" w:rsidRDefault="00B14413" w:rsidP="003D3ED0">
      <w:pPr>
        <w:rPr>
          <w:lang w:eastAsia="x-none"/>
        </w:rPr>
      </w:pPr>
      <w:r>
        <w:rPr>
          <w:noProof/>
          <w:lang w:eastAsia="x-none"/>
        </w:rPr>
        <w:drawing>
          <wp:inline distT="0" distB="0" distL="0" distR="0" wp14:anchorId="5579EBD8" wp14:editId="29FC599F">
            <wp:extent cx="6188710" cy="27927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02-08 at 16.02.07.png"/>
                    <pic:cNvPicPr/>
                  </pic:nvPicPr>
                  <pic:blipFill>
                    <a:blip r:embed="rId64"/>
                    <a:stretch>
                      <a:fillRect/>
                    </a:stretch>
                  </pic:blipFill>
                  <pic:spPr>
                    <a:xfrm>
                      <a:off x="0" y="0"/>
                      <a:ext cx="6188710" cy="2792730"/>
                    </a:xfrm>
                    <a:prstGeom prst="rect">
                      <a:avLst/>
                    </a:prstGeom>
                  </pic:spPr>
                </pic:pic>
              </a:graphicData>
            </a:graphic>
          </wp:inline>
        </w:drawing>
      </w:r>
    </w:p>
    <w:p w14:paraId="27FF0209" w14:textId="7CFDC9D0" w:rsidR="00F568EC" w:rsidRDefault="00F568EC" w:rsidP="003D3ED0">
      <w:pPr>
        <w:rPr>
          <w:lang w:eastAsia="x-none"/>
        </w:rPr>
      </w:pPr>
    </w:p>
    <w:p w14:paraId="2F3439C2" w14:textId="2C46D69E" w:rsidR="00F568EC" w:rsidRDefault="00B14413" w:rsidP="003D3ED0">
      <w:pPr>
        <w:rPr>
          <w:lang w:eastAsia="x-none"/>
        </w:rPr>
      </w:pPr>
      <w:r>
        <w:rPr>
          <w:lang w:eastAsia="x-none"/>
        </w:rPr>
        <w:t>You should see the sixty-four groups shown. The names and descriptions have been pulled from AD.</w:t>
      </w:r>
    </w:p>
    <w:p w14:paraId="34A438A7" w14:textId="1B1E1C90" w:rsidR="00B14413" w:rsidRDefault="00B14413" w:rsidP="003D3ED0">
      <w:pPr>
        <w:rPr>
          <w:lang w:eastAsia="x-none"/>
        </w:rPr>
      </w:pPr>
    </w:p>
    <w:p w14:paraId="37EC043B" w14:textId="514D8BCD" w:rsidR="00B14413" w:rsidRDefault="00B14413" w:rsidP="003D3ED0">
      <w:pPr>
        <w:rPr>
          <w:lang w:eastAsia="x-none"/>
        </w:rPr>
      </w:pPr>
      <w:r>
        <w:rPr>
          <w:lang w:eastAsia="x-none"/>
        </w:rPr>
        <w:lastRenderedPageBreak/>
        <w:t xml:space="preserve">We are going to work on six groups as shown in the following table. You may want to scroll through the list to find </w:t>
      </w:r>
      <w:proofErr w:type="gramStart"/>
      <w:r>
        <w:rPr>
          <w:lang w:eastAsia="x-none"/>
        </w:rPr>
        <w:t>each, or</w:t>
      </w:r>
      <w:proofErr w:type="gramEnd"/>
      <w:r>
        <w:rPr>
          <w:lang w:eastAsia="x-none"/>
        </w:rPr>
        <w:t xml:space="preserve"> use the filter function. For each group in the following table:</w:t>
      </w:r>
    </w:p>
    <w:p w14:paraId="385524A6" w14:textId="0FDD5F23" w:rsidR="00B14413" w:rsidRDefault="00B14413" w:rsidP="00F61B1D">
      <w:pPr>
        <w:pStyle w:val="ListParagraph"/>
        <w:numPr>
          <w:ilvl w:val="0"/>
          <w:numId w:val="74"/>
        </w:numPr>
        <w:rPr>
          <w:lang w:eastAsia="x-none"/>
        </w:rPr>
      </w:pPr>
      <w:r>
        <w:rPr>
          <w:lang w:eastAsia="x-none"/>
        </w:rPr>
        <w:t>Select the group in the left pane</w:t>
      </w:r>
    </w:p>
    <w:p w14:paraId="3A977EB5" w14:textId="721FED22" w:rsidR="00B14413" w:rsidRDefault="00B14413" w:rsidP="00F61B1D">
      <w:pPr>
        <w:pStyle w:val="ListParagraph"/>
        <w:numPr>
          <w:ilvl w:val="0"/>
          <w:numId w:val="74"/>
        </w:numPr>
        <w:rPr>
          <w:lang w:eastAsia="x-none"/>
        </w:rPr>
      </w:pPr>
      <w:r>
        <w:rPr>
          <w:lang w:eastAsia="x-none"/>
        </w:rPr>
        <w:t xml:space="preserve">Select Actions &gt; Publish and click OK on the information dialog (note that the group changes to </w:t>
      </w:r>
      <w:proofErr w:type="spellStart"/>
      <w:r>
        <w:rPr>
          <w:lang w:eastAsia="x-none"/>
        </w:rPr>
        <w:t>bold+italic</w:t>
      </w:r>
      <w:proofErr w:type="spellEnd"/>
      <w:r>
        <w:rPr>
          <w:lang w:eastAsia="x-none"/>
        </w:rPr>
        <w:t xml:space="preserve"> font)</w:t>
      </w:r>
    </w:p>
    <w:p w14:paraId="0BCDAC61" w14:textId="36C452E0" w:rsidR="00B14413" w:rsidRDefault="00B14413" w:rsidP="00F61B1D">
      <w:pPr>
        <w:pStyle w:val="ListParagraph"/>
        <w:numPr>
          <w:ilvl w:val="0"/>
          <w:numId w:val="74"/>
        </w:numPr>
        <w:rPr>
          <w:lang w:eastAsia="x-none"/>
        </w:rPr>
      </w:pPr>
      <w:r>
        <w:rPr>
          <w:lang w:eastAsia="x-none"/>
        </w:rPr>
        <w:t>Go to the Organization Units tab in the right pane</w:t>
      </w:r>
    </w:p>
    <w:p w14:paraId="06C52364" w14:textId="5BE398AF" w:rsidR="00B14413" w:rsidRDefault="00B14413" w:rsidP="00B14413">
      <w:pPr>
        <w:rPr>
          <w:lang w:eastAsia="x-none"/>
        </w:rPr>
      </w:pPr>
    </w:p>
    <w:p w14:paraId="456559A6" w14:textId="3C0E0FA2" w:rsidR="00B14413" w:rsidRDefault="00B14413" w:rsidP="00B14413">
      <w:pPr>
        <w:pStyle w:val="Note"/>
      </w:pPr>
      <w:r>
        <w:t xml:space="preserve">If there was already an account-group mapping for this group, when you publish the group you will see that the organizational unit of the user is already defined in the Organization Units view. This will be the case for </w:t>
      </w:r>
      <w:proofErr w:type="spellStart"/>
      <w:r>
        <w:t>NorthRegion</w:t>
      </w:r>
      <w:proofErr w:type="spellEnd"/>
      <w:r>
        <w:t xml:space="preserve"> and </w:t>
      </w:r>
      <w:proofErr w:type="spellStart"/>
      <w:r>
        <w:t>SouthRegion</w:t>
      </w:r>
      <w:proofErr w:type="spellEnd"/>
      <w:r>
        <w:t>. In this case you do not need to do the next steps.</w:t>
      </w:r>
    </w:p>
    <w:p w14:paraId="7D3C93DF" w14:textId="1801CFBF" w:rsidR="00B14413" w:rsidRDefault="00B14413" w:rsidP="003D3ED0">
      <w:pPr>
        <w:rPr>
          <w:lang w:eastAsia="x-none"/>
        </w:rPr>
      </w:pPr>
    </w:p>
    <w:p w14:paraId="188B7E13" w14:textId="7372E1C3" w:rsidR="00B14413" w:rsidRDefault="00B14413" w:rsidP="00F61B1D">
      <w:pPr>
        <w:pStyle w:val="ListParagraph"/>
        <w:numPr>
          <w:ilvl w:val="0"/>
          <w:numId w:val="75"/>
        </w:numPr>
        <w:rPr>
          <w:lang w:eastAsia="x-none"/>
        </w:rPr>
      </w:pPr>
      <w:r>
        <w:rPr>
          <w:lang w:eastAsia="x-none"/>
        </w:rPr>
        <w:t xml:space="preserve">Use Actions &gt; Add (in the right pane) </w:t>
      </w:r>
      <w:r w:rsidR="00001C27">
        <w:rPr>
          <w:lang w:eastAsia="x-none"/>
        </w:rPr>
        <w:t xml:space="preserve">and on the Group Selection </w:t>
      </w:r>
      <w:proofErr w:type="spellStart"/>
      <w:r w:rsidR="00001C27">
        <w:rPr>
          <w:lang w:eastAsia="x-none"/>
        </w:rPr>
        <w:t>dialg</w:t>
      </w:r>
      <w:proofErr w:type="spellEnd"/>
      <w:r w:rsidR="00001C27">
        <w:rPr>
          <w:lang w:eastAsia="x-none"/>
        </w:rPr>
        <w:t>, select the org unit listed in the table below and click OK</w:t>
      </w:r>
    </w:p>
    <w:p w14:paraId="1586B6BE" w14:textId="5F32D8F5" w:rsidR="00B14413" w:rsidRDefault="00B14413" w:rsidP="00F61B1D">
      <w:pPr>
        <w:pStyle w:val="ListParagraph"/>
        <w:numPr>
          <w:ilvl w:val="0"/>
          <w:numId w:val="75"/>
        </w:numPr>
        <w:rPr>
          <w:lang w:eastAsia="x-none"/>
        </w:rPr>
      </w:pPr>
      <w:r>
        <w:rPr>
          <w:lang w:eastAsia="x-none"/>
        </w:rPr>
        <w:t xml:space="preserve">When the </w:t>
      </w:r>
      <w:r w:rsidR="00001C27">
        <w:rPr>
          <w:lang w:eastAsia="x-none"/>
        </w:rPr>
        <w:t>Insert Group Entitlements dialog appears, set the Default, V</w:t>
      </w:r>
      <w:r w:rsidR="003D1979">
        <w:rPr>
          <w:lang w:eastAsia="x-none"/>
        </w:rPr>
        <w:t xml:space="preserve">isibility </w:t>
      </w:r>
      <w:r w:rsidR="00001C27">
        <w:rPr>
          <w:lang w:eastAsia="x-none"/>
        </w:rPr>
        <w:t>V</w:t>
      </w:r>
      <w:r w:rsidR="003D1979">
        <w:rPr>
          <w:lang w:eastAsia="x-none"/>
        </w:rPr>
        <w:t>iolation</w:t>
      </w:r>
      <w:r w:rsidR="00001C27">
        <w:rPr>
          <w:lang w:eastAsia="x-none"/>
        </w:rPr>
        <w:t>, Enabled and Hierarchy settings as per the table and click OK, then click OK on the Information dialog</w:t>
      </w:r>
    </w:p>
    <w:p w14:paraId="4C2FCBFC" w14:textId="59B4B5B2" w:rsidR="00001C27" w:rsidRDefault="00001C27" w:rsidP="00F61B1D">
      <w:pPr>
        <w:pStyle w:val="ListParagraph"/>
        <w:numPr>
          <w:ilvl w:val="0"/>
          <w:numId w:val="75"/>
        </w:numPr>
        <w:rPr>
          <w:lang w:eastAsia="x-none"/>
        </w:rPr>
      </w:pPr>
      <w:r>
        <w:rPr>
          <w:lang w:eastAsia="x-none"/>
        </w:rPr>
        <w:t>Repeat for all groups in the table.</w:t>
      </w:r>
    </w:p>
    <w:p w14:paraId="71FF7CCB" w14:textId="71637519" w:rsidR="00B14413" w:rsidRDefault="00B14413" w:rsidP="003D3ED0">
      <w:pPr>
        <w:rPr>
          <w:lang w:eastAsia="x-none"/>
        </w:rPr>
      </w:pPr>
    </w:p>
    <w:tbl>
      <w:tblPr>
        <w:tblStyle w:val="GridTable4-Accent51"/>
        <w:tblW w:w="0" w:type="auto"/>
        <w:tblLook w:val="0620" w:firstRow="1" w:lastRow="0" w:firstColumn="0" w:lastColumn="0" w:noHBand="1" w:noVBand="1"/>
      </w:tblPr>
      <w:tblGrid>
        <w:gridCol w:w="2040"/>
        <w:gridCol w:w="4051"/>
        <w:gridCol w:w="992"/>
        <w:gridCol w:w="709"/>
        <w:gridCol w:w="1134"/>
        <w:gridCol w:w="810"/>
      </w:tblGrid>
      <w:tr w:rsidR="00B14413" w:rsidRPr="008C787B" w14:paraId="3C3A2CD2" w14:textId="77777777" w:rsidTr="00CF1FB0">
        <w:trPr>
          <w:cnfStyle w:val="100000000000" w:firstRow="1" w:lastRow="0" w:firstColumn="0" w:lastColumn="0" w:oddVBand="0" w:evenVBand="0" w:oddHBand="0" w:evenHBand="0" w:firstRowFirstColumn="0" w:firstRowLastColumn="0" w:lastRowFirstColumn="0" w:lastRowLastColumn="0"/>
        </w:trPr>
        <w:tc>
          <w:tcPr>
            <w:tcW w:w="2040" w:type="dxa"/>
          </w:tcPr>
          <w:p w14:paraId="09FD85FF" w14:textId="77777777" w:rsidR="00B14413" w:rsidRPr="008C787B" w:rsidRDefault="00B14413" w:rsidP="00CF1FB0">
            <w:pPr>
              <w:rPr>
                <w:b w:val="0"/>
                <w:i/>
                <w:lang w:eastAsia="x-none"/>
              </w:rPr>
            </w:pPr>
            <w:r>
              <w:rPr>
                <w:b w:val="0"/>
                <w:i/>
                <w:lang w:eastAsia="x-none"/>
              </w:rPr>
              <w:t>Group</w:t>
            </w:r>
          </w:p>
        </w:tc>
        <w:tc>
          <w:tcPr>
            <w:tcW w:w="4051" w:type="dxa"/>
          </w:tcPr>
          <w:p w14:paraId="5E0A30D9" w14:textId="77777777" w:rsidR="00B14413" w:rsidRPr="008C787B" w:rsidRDefault="00B14413" w:rsidP="00CF1FB0">
            <w:pPr>
              <w:rPr>
                <w:b w:val="0"/>
                <w:i/>
                <w:lang w:eastAsia="x-none"/>
              </w:rPr>
            </w:pPr>
            <w:r>
              <w:rPr>
                <w:b w:val="0"/>
                <w:i/>
                <w:lang w:eastAsia="x-none"/>
              </w:rPr>
              <w:t>Org Unit</w:t>
            </w:r>
          </w:p>
        </w:tc>
        <w:tc>
          <w:tcPr>
            <w:tcW w:w="992" w:type="dxa"/>
          </w:tcPr>
          <w:p w14:paraId="4800CAED" w14:textId="77777777" w:rsidR="00B14413" w:rsidRDefault="00B14413" w:rsidP="00CF1FB0">
            <w:pPr>
              <w:rPr>
                <w:b w:val="0"/>
                <w:i/>
                <w:lang w:eastAsia="x-none"/>
              </w:rPr>
            </w:pPr>
            <w:r>
              <w:rPr>
                <w:b w:val="0"/>
                <w:i/>
                <w:lang w:eastAsia="x-none"/>
              </w:rPr>
              <w:t>Default</w:t>
            </w:r>
          </w:p>
        </w:tc>
        <w:tc>
          <w:tcPr>
            <w:tcW w:w="709" w:type="dxa"/>
          </w:tcPr>
          <w:p w14:paraId="6175B49F" w14:textId="77777777" w:rsidR="00B14413" w:rsidRDefault="00B14413" w:rsidP="00CF1FB0">
            <w:pPr>
              <w:rPr>
                <w:b w:val="0"/>
                <w:i/>
                <w:lang w:eastAsia="x-none"/>
              </w:rPr>
            </w:pPr>
            <w:r>
              <w:rPr>
                <w:b w:val="0"/>
                <w:i/>
                <w:lang w:eastAsia="x-none"/>
              </w:rPr>
              <w:t>VV</w:t>
            </w:r>
          </w:p>
        </w:tc>
        <w:tc>
          <w:tcPr>
            <w:tcW w:w="1134" w:type="dxa"/>
          </w:tcPr>
          <w:p w14:paraId="7B9F1F62" w14:textId="77777777" w:rsidR="00B14413" w:rsidRDefault="00B14413" w:rsidP="00CF1FB0">
            <w:pPr>
              <w:rPr>
                <w:b w:val="0"/>
                <w:i/>
                <w:lang w:eastAsia="x-none"/>
              </w:rPr>
            </w:pPr>
            <w:r>
              <w:rPr>
                <w:b w:val="0"/>
                <w:i/>
                <w:lang w:eastAsia="x-none"/>
              </w:rPr>
              <w:t>Enabled</w:t>
            </w:r>
          </w:p>
        </w:tc>
        <w:tc>
          <w:tcPr>
            <w:tcW w:w="810" w:type="dxa"/>
          </w:tcPr>
          <w:p w14:paraId="2283FAD3" w14:textId="77777777" w:rsidR="00B14413" w:rsidRPr="008C787B" w:rsidRDefault="00B14413" w:rsidP="00CF1FB0">
            <w:pPr>
              <w:rPr>
                <w:b w:val="0"/>
                <w:i/>
                <w:lang w:eastAsia="x-none"/>
              </w:rPr>
            </w:pPr>
            <w:proofErr w:type="spellStart"/>
            <w:r>
              <w:rPr>
                <w:b w:val="0"/>
                <w:i/>
                <w:lang w:eastAsia="x-none"/>
              </w:rPr>
              <w:t>Hier</w:t>
            </w:r>
            <w:proofErr w:type="spellEnd"/>
            <w:r>
              <w:rPr>
                <w:b w:val="0"/>
                <w:i/>
                <w:lang w:eastAsia="x-none"/>
              </w:rPr>
              <w:t>.</w:t>
            </w:r>
          </w:p>
        </w:tc>
      </w:tr>
      <w:tr w:rsidR="00B14413" w14:paraId="1875AE32" w14:textId="77777777" w:rsidTr="00CF1FB0">
        <w:tc>
          <w:tcPr>
            <w:tcW w:w="2040" w:type="dxa"/>
          </w:tcPr>
          <w:p w14:paraId="1ED648A9" w14:textId="77777777" w:rsidR="00B14413" w:rsidRDefault="00B14413" w:rsidP="00CF1FB0">
            <w:pPr>
              <w:rPr>
                <w:lang w:eastAsia="x-none"/>
              </w:rPr>
            </w:pPr>
            <w:proofErr w:type="spellStart"/>
            <w:r>
              <w:rPr>
                <w:lang w:eastAsia="x-none"/>
              </w:rPr>
              <w:t>NorthRegion</w:t>
            </w:r>
            <w:proofErr w:type="spellEnd"/>
          </w:p>
        </w:tc>
        <w:tc>
          <w:tcPr>
            <w:tcW w:w="4051" w:type="dxa"/>
          </w:tcPr>
          <w:p w14:paraId="1DAE431A" w14:textId="77777777" w:rsidR="00B14413" w:rsidRDefault="00B14413" w:rsidP="00CF1FB0">
            <w:pPr>
              <w:rPr>
                <w:lang w:eastAsia="x-none"/>
              </w:rPr>
            </w:pPr>
            <w:r>
              <w:rPr>
                <w:lang w:eastAsia="x-none"/>
              </w:rPr>
              <w:t>NORTH (in PRODUCT DIVISION)</w:t>
            </w:r>
          </w:p>
        </w:tc>
        <w:tc>
          <w:tcPr>
            <w:tcW w:w="992" w:type="dxa"/>
          </w:tcPr>
          <w:p w14:paraId="41510FC4" w14:textId="77777777" w:rsidR="00B14413" w:rsidRPr="001F2D7F" w:rsidRDefault="00B14413" w:rsidP="00CF1FB0">
            <w:pPr>
              <w:rPr>
                <w:b/>
                <w:u w:val="single"/>
                <w:lang w:eastAsia="x-none"/>
              </w:rPr>
            </w:pPr>
            <w:r>
              <w:rPr>
                <w:lang w:eastAsia="x-none"/>
              </w:rPr>
              <w:t>N</w:t>
            </w:r>
          </w:p>
        </w:tc>
        <w:tc>
          <w:tcPr>
            <w:tcW w:w="709" w:type="dxa"/>
          </w:tcPr>
          <w:p w14:paraId="5DD6AB71" w14:textId="77777777" w:rsidR="00B14413" w:rsidRDefault="00B14413" w:rsidP="00CF1FB0">
            <w:pPr>
              <w:rPr>
                <w:lang w:eastAsia="x-none"/>
              </w:rPr>
            </w:pPr>
            <w:r>
              <w:rPr>
                <w:lang w:eastAsia="x-none"/>
              </w:rPr>
              <w:t>N</w:t>
            </w:r>
          </w:p>
        </w:tc>
        <w:tc>
          <w:tcPr>
            <w:tcW w:w="1134" w:type="dxa"/>
          </w:tcPr>
          <w:p w14:paraId="0F7BF4B5" w14:textId="77777777" w:rsidR="00B14413" w:rsidRDefault="00B14413" w:rsidP="00CF1FB0">
            <w:pPr>
              <w:rPr>
                <w:lang w:eastAsia="x-none"/>
              </w:rPr>
            </w:pPr>
            <w:r>
              <w:rPr>
                <w:lang w:eastAsia="x-none"/>
              </w:rPr>
              <w:t>Y</w:t>
            </w:r>
          </w:p>
        </w:tc>
        <w:tc>
          <w:tcPr>
            <w:tcW w:w="810" w:type="dxa"/>
          </w:tcPr>
          <w:p w14:paraId="21677163" w14:textId="77777777" w:rsidR="00B14413" w:rsidRDefault="00B14413" w:rsidP="00CF1FB0">
            <w:pPr>
              <w:rPr>
                <w:lang w:eastAsia="x-none"/>
              </w:rPr>
            </w:pPr>
            <w:r>
              <w:rPr>
                <w:lang w:eastAsia="x-none"/>
              </w:rPr>
              <w:t>Y</w:t>
            </w:r>
          </w:p>
        </w:tc>
      </w:tr>
      <w:tr w:rsidR="00B14413" w14:paraId="762D3309" w14:textId="77777777" w:rsidTr="00CF1FB0">
        <w:tc>
          <w:tcPr>
            <w:tcW w:w="2040" w:type="dxa"/>
          </w:tcPr>
          <w:p w14:paraId="75A875B9" w14:textId="77777777" w:rsidR="00B14413" w:rsidRDefault="00B14413" w:rsidP="00CF1FB0">
            <w:pPr>
              <w:rPr>
                <w:lang w:eastAsia="x-none"/>
              </w:rPr>
            </w:pPr>
            <w:proofErr w:type="spellStart"/>
            <w:r>
              <w:rPr>
                <w:lang w:eastAsia="x-none"/>
              </w:rPr>
              <w:t>SouthRegion</w:t>
            </w:r>
            <w:proofErr w:type="spellEnd"/>
          </w:p>
        </w:tc>
        <w:tc>
          <w:tcPr>
            <w:tcW w:w="4051" w:type="dxa"/>
          </w:tcPr>
          <w:p w14:paraId="5AB937EF" w14:textId="77777777" w:rsidR="00B14413" w:rsidRDefault="00B14413" w:rsidP="00CF1FB0">
            <w:pPr>
              <w:rPr>
                <w:lang w:eastAsia="x-none"/>
              </w:rPr>
            </w:pPr>
            <w:r>
              <w:rPr>
                <w:lang w:eastAsia="x-none"/>
              </w:rPr>
              <w:t>SOUTH (in PRODUCT DIVISION)</w:t>
            </w:r>
          </w:p>
        </w:tc>
        <w:tc>
          <w:tcPr>
            <w:tcW w:w="992" w:type="dxa"/>
          </w:tcPr>
          <w:p w14:paraId="0EA3C43D" w14:textId="77777777" w:rsidR="00B14413" w:rsidRDefault="00B14413" w:rsidP="00CF1FB0">
            <w:pPr>
              <w:rPr>
                <w:lang w:eastAsia="x-none"/>
              </w:rPr>
            </w:pPr>
            <w:r>
              <w:rPr>
                <w:lang w:eastAsia="x-none"/>
              </w:rPr>
              <w:t>N</w:t>
            </w:r>
          </w:p>
        </w:tc>
        <w:tc>
          <w:tcPr>
            <w:tcW w:w="709" w:type="dxa"/>
          </w:tcPr>
          <w:p w14:paraId="3BAC07AA" w14:textId="77777777" w:rsidR="00B14413" w:rsidRDefault="00B14413" w:rsidP="00CF1FB0">
            <w:pPr>
              <w:rPr>
                <w:lang w:eastAsia="x-none"/>
              </w:rPr>
            </w:pPr>
            <w:r>
              <w:rPr>
                <w:lang w:eastAsia="x-none"/>
              </w:rPr>
              <w:t>N</w:t>
            </w:r>
          </w:p>
        </w:tc>
        <w:tc>
          <w:tcPr>
            <w:tcW w:w="1134" w:type="dxa"/>
          </w:tcPr>
          <w:p w14:paraId="51AEE4BD" w14:textId="77777777" w:rsidR="00B14413" w:rsidRDefault="00B14413" w:rsidP="00CF1FB0">
            <w:pPr>
              <w:rPr>
                <w:lang w:eastAsia="x-none"/>
              </w:rPr>
            </w:pPr>
            <w:r>
              <w:rPr>
                <w:lang w:eastAsia="x-none"/>
              </w:rPr>
              <w:t>Y</w:t>
            </w:r>
          </w:p>
        </w:tc>
        <w:tc>
          <w:tcPr>
            <w:tcW w:w="810" w:type="dxa"/>
          </w:tcPr>
          <w:p w14:paraId="3D8A1AA6" w14:textId="77777777" w:rsidR="00B14413" w:rsidRDefault="00B14413" w:rsidP="00CF1FB0">
            <w:pPr>
              <w:rPr>
                <w:lang w:eastAsia="x-none"/>
              </w:rPr>
            </w:pPr>
            <w:r>
              <w:rPr>
                <w:lang w:eastAsia="x-none"/>
              </w:rPr>
              <w:t>Y</w:t>
            </w:r>
          </w:p>
        </w:tc>
      </w:tr>
      <w:tr w:rsidR="00B14413" w14:paraId="0632E22F" w14:textId="77777777" w:rsidTr="00CF1FB0">
        <w:tc>
          <w:tcPr>
            <w:tcW w:w="2040" w:type="dxa"/>
          </w:tcPr>
          <w:p w14:paraId="3F0BCD37" w14:textId="77777777" w:rsidR="00B14413" w:rsidRDefault="00B14413" w:rsidP="00CF1FB0">
            <w:pPr>
              <w:rPr>
                <w:lang w:eastAsia="x-none"/>
              </w:rPr>
            </w:pPr>
            <w:r>
              <w:rPr>
                <w:lang w:eastAsia="x-none"/>
              </w:rPr>
              <w:t>Domain Admins</w:t>
            </w:r>
          </w:p>
        </w:tc>
        <w:tc>
          <w:tcPr>
            <w:tcW w:w="4051" w:type="dxa"/>
          </w:tcPr>
          <w:p w14:paraId="42CC9504" w14:textId="77777777" w:rsidR="00B14413" w:rsidRDefault="00B14413" w:rsidP="00CF1FB0">
            <w:pPr>
              <w:rPr>
                <w:lang w:eastAsia="x-none"/>
              </w:rPr>
            </w:pPr>
            <w:r>
              <w:rPr>
                <w:lang w:eastAsia="x-none"/>
              </w:rPr>
              <w:t xml:space="preserve">SYSTEMS ADMINISTRATION (in CORPORATE / IT) </w:t>
            </w:r>
          </w:p>
        </w:tc>
        <w:tc>
          <w:tcPr>
            <w:tcW w:w="992" w:type="dxa"/>
          </w:tcPr>
          <w:p w14:paraId="3D7D92B8" w14:textId="77777777" w:rsidR="00B14413" w:rsidRDefault="00B14413" w:rsidP="00CF1FB0">
            <w:pPr>
              <w:rPr>
                <w:lang w:eastAsia="x-none"/>
              </w:rPr>
            </w:pPr>
            <w:r w:rsidRPr="001F2D7F">
              <w:rPr>
                <w:b/>
                <w:color w:val="FF0000"/>
                <w:u w:val="single"/>
                <w:lang w:eastAsia="x-none"/>
              </w:rPr>
              <w:t>Y</w:t>
            </w:r>
            <w:r>
              <w:rPr>
                <w:b/>
                <w:color w:val="FF0000"/>
                <w:u w:val="single"/>
                <w:lang w:eastAsia="x-none"/>
              </w:rPr>
              <w:t xml:space="preserve"> (&amp; align)</w:t>
            </w:r>
          </w:p>
        </w:tc>
        <w:tc>
          <w:tcPr>
            <w:tcW w:w="709" w:type="dxa"/>
          </w:tcPr>
          <w:p w14:paraId="157275A3" w14:textId="77777777" w:rsidR="00B14413" w:rsidRDefault="00B14413" w:rsidP="00CF1FB0">
            <w:pPr>
              <w:rPr>
                <w:lang w:eastAsia="x-none"/>
              </w:rPr>
            </w:pPr>
            <w:r>
              <w:rPr>
                <w:lang w:eastAsia="x-none"/>
              </w:rPr>
              <w:t>N</w:t>
            </w:r>
          </w:p>
        </w:tc>
        <w:tc>
          <w:tcPr>
            <w:tcW w:w="1134" w:type="dxa"/>
          </w:tcPr>
          <w:p w14:paraId="6317AB0E" w14:textId="77777777" w:rsidR="00B14413" w:rsidRDefault="00B14413" w:rsidP="00CF1FB0">
            <w:pPr>
              <w:rPr>
                <w:lang w:eastAsia="x-none"/>
              </w:rPr>
            </w:pPr>
            <w:r>
              <w:rPr>
                <w:lang w:eastAsia="x-none"/>
              </w:rPr>
              <w:t>Y</w:t>
            </w:r>
          </w:p>
        </w:tc>
        <w:tc>
          <w:tcPr>
            <w:tcW w:w="810" w:type="dxa"/>
          </w:tcPr>
          <w:p w14:paraId="1E0A24CF" w14:textId="77777777" w:rsidR="00B14413" w:rsidRDefault="00B14413" w:rsidP="00CF1FB0">
            <w:pPr>
              <w:rPr>
                <w:lang w:eastAsia="x-none"/>
              </w:rPr>
            </w:pPr>
            <w:r>
              <w:rPr>
                <w:lang w:eastAsia="x-none"/>
              </w:rPr>
              <w:t>Y</w:t>
            </w:r>
          </w:p>
        </w:tc>
      </w:tr>
      <w:tr w:rsidR="00B14413" w14:paraId="3EA387BB" w14:textId="77777777" w:rsidTr="00CF1FB0">
        <w:tc>
          <w:tcPr>
            <w:tcW w:w="2040" w:type="dxa"/>
          </w:tcPr>
          <w:p w14:paraId="691BD567" w14:textId="77777777" w:rsidR="00B14413" w:rsidRDefault="00B14413" w:rsidP="00CF1FB0">
            <w:pPr>
              <w:rPr>
                <w:lang w:eastAsia="x-none"/>
              </w:rPr>
            </w:pPr>
            <w:r>
              <w:rPr>
                <w:lang w:eastAsia="x-none"/>
              </w:rPr>
              <w:t>Domain Admins</w:t>
            </w:r>
          </w:p>
        </w:tc>
        <w:tc>
          <w:tcPr>
            <w:tcW w:w="4051" w:type="dxa"/>
          </w:tcPr>
          <w:p w14:paraId="6BD6B053" w14:textId="77777777" w:rsidR="00B14413" w:rsidRDefault="00B14413" w:rsidP="00CF1FB0">
            <w:pPr>
              <w:rPr>
                <w:lang w:eastAsia="x-none"/>
              </w:rPr>
            </w:pPr>
            <w:r>
              <w:rPr>
                <w:lang w:eastAsia="x-none"/>
              </w:rPr>
              <w:t>ACME</w:t>
            </w:r>
          </w:p>
        </w:tc>
        <w:tc>
          <w:tcPr>
            <w:tcW w:w="992" w:type="dxa"/>
          </w:tcPr>
          <w:p w14:paraId="26374D2D" w14:textId="77777777" w:rsidR="00B14413" w:rsidRDefault="00B14413" w:rsidP="00CF1FB0">
            <w:pPr>
              <w:rPr>
                <w:lang w:eastAsia="x-none"/>
              </w:rPr>
            </w:pPr>
            <w:r>
              <w:rPr>
                <w:lang w:eastAsia="x-none"/>
              </w:rPr>
              <w:t>N</w:t>
            </w:r>
          </w:p>
        </w:tc>
        <w:tc>
          <w:tcPr>
            <w:tcW w:w="709" w:type="dxa"/>
          </w:tcPr>
          <w:p w14:paraId="329875EA" w14:textId="77777777" w:rsidR="00B14413" w:rsidRDefault="00B14413" w:rsidP="00CF1FB0">
            <w:pPr>
              <w:rPr>
                <w:lang w:eastAsia="x-none"/>
              </w:rPr>
            </w:pPr>
            <w:r>
              <w:rPr>
                <w:lang w:eastAsia="x-none"/>
              </w:rPr>
              <w:t>Y</w:t>
            </w:r>
          </w:p>
        </w:tc>
        <w:tc>
          <w:tcPr>
            <w:tcW w:w="1134" w:type="dxa"/>
          </w:tcPr>
          <w:p w14:paraId="1DF05F30" w14:textId="77777777" w:rsidR="00B14413" w:rsidRDefault="00B14413" w:rsidP="00CF1FB0">
            <w:pPr>
              <w:rPr>
                <w:lang w:eastAsia="x-none"/>
              </w:rPr>
            </w:pPr>
            <w:r>
              <w:rPr>
                <w:lang w:eastAsia="x-none"/>
              </w:rPr>
              <w:t>Y</w:t>
            </w:r>
          </w:p>
        </w:tc>
        <w:tc>
          <w:tcPr>
            <w:tcW w:w="810" w:type="dxa"/>
          </w:tcPr>
          <w:p w14:paraId="29806B5D" w14:textId="77777777" w:rsidR="00B14413" w:rsidRDefault="00B14413" w:rsidP="00CF1FB0">
            <w:pPr>
              <w:rPr>
                <w:lang w:eastAsia="x-none"/>
              </w:rPr>
            </w:pPr>
            <w:r>
              <w:rPr>
                <w:lang w:eastAsia="x-none"/>
              </w:rPr>
              <w:t>Y</w:t>
            </w:r>
          </w:p>
        </w:tc>
      </w:tr>
      <w:tr w:rsidR="00B14413" w14:paraId="3684D94A" w14:textId="77777777" w:rsidTr="00CF1FB0">
        <w:tc>
          <w:tcPr>
            <w:tcW w:w="2040" w:type="dxa"/>
          </w:tcPr>
          <w:p w14:paraId="229AEC93" w14:textId="77777777" w:rsidR="00B14413" w:rsidRDefault="00B14413" w:rsidP="00CF1FB0">
            <w:pPr>
              <w:rPr>
                <w:lang w:eastAsia="x-none"/>
              </w:rPr>
            </w:pPr>
            <w:r>
              <w:rPr>
                <w:lang w:eastAsia="x-none"/>
              </w:rPr>
              <w:t>Enterprise Admins</w:t>
            </w:r>
          </w:p>
        </w:tc>
        <w:tc>
          <w:tcPr>
            <w:tcW w:w="4051" w:type="dxa"/>
          </w:tcPr>
          <w:p w14:paraId="2C727C80" w14:textId="77777777" w:rsidR="00B14413" w:rsidRDefault="00B14413" w:rsidP="00CF1FB0">
            <w:pPr>
              <w:rPr>
                <w:lang w:eastAsia="x-none"/>
              </w:rPr>
            </w:pPr>
            <w:r>
              <w:rPr>
                <w:lang w:eastAsia="x-none"/>
              </w:rPr>
              <w:t>ACME</w:t>
            </w:r>
          </w:p>
        </w:tc>
        <w:tc>
          <w:tcPr>
            <w:tcW w:w="992" w:type="dxa"/>
          </w:tcPr>
          <w:p w14:paraId="3F1EFDB6" w14:textId="77777777" w:rsidR="00B14413" w:rsidRDefault="00B14413" w:rsidP="00CF1FB0">
            <w:pPr>
              <w:rPr>
                <w:lang w:eastAsia="x-none"/>
              </w:rPr>
            </w:pPr>
            <w:r>
              <w:rPr>
                <w:lang w:eastAsia="x-none"/>
              </w:rPr>
              <w:t>N</w:t>
            </w:r>
          </w:p>
        </w:tc>
        <w:tc>
          <w:tcPr>
            <w:tcW w:w="709" w:type="dxa"/>
          </w:tcPr>
          <w:p w14:paraId="22F80656" w14:textId="77777777" w:rsidR="00B14413" w:rsidRDefault="00B14413" w:rsidP="00CF1FB0">
            <w:pPr>
              <w:rPr>
                <w:lang w:eastAsia="x-none"/>
              </w:rPr>
            </w:pPr>
            <w:r>
              <w:rPr>
                <w:lang w:eastAsia="x-none"/>
              </w:rPr>
              <w:t>Y</w:t>
            </w:r>
          </w:p>
        </w:tc>
        <w:tc>
          <w:tcPr>
            <w:tcW w:w="1134" w:type="dxa"/>
          </w:tcPr>
          <w:p w14:paraId="2017D534" w14:textId="77777777" w:rsidR="00B14413" w:rsidRDefault="00B14413" w:rsidP="00CF1FB0">
            <w:pPr>
              <w:rPr>
                <w:lang w:eastAsia="x-none"/>
              </w:rPr>
            </w:pPr>
            <w:r>
              <w:rPr>
                <w:lang w:eastAsia="x-none"/>
              </w:rPr>
              <w:t>Y</w:t>
            </w:r>
          </w:p>
        </w:tc>
        <w:tc>
          <w:tcPr>
            <w:tcW w:w="810" w:type="dxa"/>
          </w:tcPr>
          <w:p w14:paraId="4D5AFC10" w14:textId="77777777" w:rsidR="00B14413" w:rsidRDefault="00B14413" w:rsidP="00CF1FB0">
            <w:pPr>
              <w:rPr>
                <w:lang w:eastAsia="x-none"/>
              </w:rPr>
            </w:pPr>
            <w:r>
              <w:rPr>
                <w:lang w:eastAsia="x-none"/>
              </w:rPr>
              <w:t>Y</w:t>
            </w:r>
          </w:p>
        </w:tc>
      </w:tr>
      <w:tr w:rsidR="00B14413" w14:paraId="3D525B1C" w14:textId="77777777" w:rsidTr="00CF1FB0">
        <w:tc>
          <w:tcPr>
            <w:tcW w:w="2040" w:type="dxa"/>
          </w:tcPr>
          <w:p w14:paraId="2190BFCE" w14:textId="77777777" w:rsidR="00B14413" w:rsidRDefault="00B14413" w:rsidP="00CF1FB0">
            <w:pPr>
              <w:rPr>
                <w:lang w:eastAsia="x-none"/>
              </w:rPr>
            </w:pPr>
            <w:r>
              <w:rPr>
                <w:lang w:eastAsia="x-none"/>
              </w:rPr>
              <w:t>Schema Admins</w:t>
            </w:r>
          </w:p>
        </w:tc>
        <w:tc>
          <w:tcPr>
            <w:tcW w:w="4051" w:type="dxa"/>
          </w:tcPr>
          <w:p w14:paraId="491B0618" w14:textId="77777777" w:rsidR="00B14413" w:rsidRDefault="00B14413" w:rsidP="00CF1FB0">
            <w:pPr>
              <w:rPr>
                <w:lang w:eastAsia="x-none"/>
              </w:rPr>
            </w:pPr>
            <w:r>
              <w:rPr>
                <w:lang w:eastAsia="x-none"/>
              </w:rPr>
              <w:t>ACME</w:t>
            </w:r>
          </w:p>
        </w:tc>
        <w:tc>
          <w:tcPr>
            <w:tcW w:w="992" w:type="dxa"/>
          </w:tcPr>
          <w:p w14:paraId="2CC5B2C4" w14:textId="77777777" w:rsidR="00B14413" w:rsidRDefault="00B14413" w:rsidP="00CF1FB0">
            <w:pPr>
              <w:rPr>
                <w:lang w:eastAsia="x-none"/>
              </w:rPr>
            </w:pPr>
            <w:r>
              <w:rPr>
                <w:lang w:eastAsia="x-none"/>
              </w:rPr>
              <w:t>N</w:t>
            </w:r>
          </w:p>
        </w:tc>
        <w:tc>
          <w:tcPr>
            <w:tcW w:w="709" w:type="dxa"/>
          </w:tcPr>
          <w:p w14:paraId="3767E032" w14:textId="77777777" w:rsidR="00B14413" w:rsidRDefault="00B14413" w:rsidP="00CF1FB0">
            <w:pPr>
              <w:rPr>
                <w:lang w:eastAsia="x-none"/>
              </w:rPr>
            </w:pPr>
            <w:r>
              <w:rPr>
                <w:lang w:eastAsia="x-none"/>
              </w:rPr>
              <w:t>Y</w:t>
            </w:r>
          </w:p>
        </w:tc>
        <w:tc>
          <w:tcPr>
            <w:tcW w:w="1134" w:type="dxa"/>
          </w:tcPr>
          <w:p w14:paraId="2710B396" w14:textId="77777777" w:rsidR="00B14413" w:rsidRDefault="00B14413" w:rsidP="00CF1FB0">
            <w:pPr>
              <w:rPr>
                <w:lang w:eastAsia="x-none"/>
              </w:rPr>
            </w:pPr>
            <w:r>
              <w:rPr>
                <w:lang w:eastAsia="x-none"/>
              </w:rPr>
              <w:t>Y</w:t>
            </w:r>
          </w:p>
        </w:tc>
        <w:tc>
          <w:tcPr>
            <w:tcW w:w="810" w:type="dxa"/>
          </w:tcPr>
          <w:p w14:paraId="46C637AA" w14:textId="77777777" w:rsidR="00B14413" w:rsidRDefault="00B14413" w:rsidP="00CF1FB0">
            <w:pPr>
              <w:rPr>
                <w:lang w:eastAsia="x-none"/>
              </w:rPr>
            </w:pPr>
            <w:r>
              <w:rPr>
                <w:lang w:eastAsia="x-none"/>
              </w:rPr>
              <w:t>Y</w:t>
            </w:r>
          </w:p>
        </w:tc>
      </w:tr>
    </w:tbl>
    <w:p w14:paraId="0F903BF1" w14:textId="2B5849C5" w:rsidR="00B14413" w:rsidRDefault="00B14413" w:rsidP="003D3ED0">
      <w:pPr>
        <w:rPr>
          <w:lang w:eastAsia="x-none"/>
        </w:rPr>
      </w:pPr>
    </w:p>
    <w:p w14:paraId="7512CD66" w14:textId="7A4BD945" w:rsidR="00B14413" w:rsidRDefault="00001C27" w:rsidP="003D3ED0">
      <w:pPr>
        <w:rPr>
          <w:lang w:eastAsia="x-none"/>
        </w:rPr>
      </w:pPr>
      <w:r>
        <w:rPr>
          <w:lang w:eastAsia="x-none"/>
        </w:rPr>
        <w:t xml:space="preserve">Note that we have two settings for the Domain Admins group. If a user is in the System Administration org unit they will automatically get added to the group (and will not be flagged with a visibility violation). All other users can request the access, but it will be flagged as a visibility violation. </w:t>
      </w:r>
    </w:p>
    <w:p w14:paraId="40EFFBB4" w14:textId="3952E8C0" w:rsidR="00001C27" w:rsidRDefault="00001C27" w:rsidP="003D3ED0">
      <w:pPr>
        <w:rPr>
          <w:lang w:eastAsia="x-none"/>
        </w:rPr>
      </w:pPr>
    </w:p>
    <w:p w14:paraId="3CB7D1DC" w14:textId="1918E925" w:rsidR="00001C27" w:rsidRDefault="00001C27" w:rsidP="003D3ED0">
      <w:pPr>
        <w:rPr>
          <w:lang w:eastAsia="x-none"/>
        </w:rPr>
      </w:pPr>
      <w:r>
        <w:rPr>
          <w:noProof/>
          <w:lang w:eastAsia="x-none"/>
        </w:rPr>
        <w:drawing>
          <wp:inline distT="0" distB="0" distL="0" distR="0" wp14:anchorId="6BB4DED2" wp14:editId="3281DE6E">
            <wp:extent cx="6188710" cy="3313430"/>
            <wp:effectExtent l="63500" t="63500" r="59690" b="647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8-02-08 at 16.16.37.png"/>
                    <pic:cNvPicPr/>
                  </pic:nvPicPr>
                  <pic:blipFill>
                    <a:blip r:embed="rId65"/>
                    <a:stretch>
                      <a:fillRect/>
                    </a:stretch>
                  </pic:blipFill>
                  <pic:spPr>
                    <a:xfrm>
                      <a:off x="0" y="0"/>
                      <a:ext cx="6188710" cy="3313430"/>
                    </a:xfrm>
                    <a:prstGeom prst="rect">
                      <a:avLst/>
                    </a:prstGeom>
                    <a:effectLst>
                      <a:glow rad="63500">
                        <a:schemeClr val="accent3">
                          <a:satMod val="175000"/>
                          <a:alpha val="40000"/>
                        </a:schemeClr>
                      </a:glow>
                    </a:effectLst>
                  </pic:spPr>
                </pic:pic>
              </a:graphicData>
            </a:graphic>
          </wp:inline>
        </w:drawing>
      </w:r>
    </w:p>
    <w:p w14:paraId="4F13492F" w14:textId="31EB6B57" w:rsidR="00001C27" w:rsidRDefault="00001C27" w:rsidP="003D3ED0">
      <w:pPr>
        <w:rPr>
          <w:lang w:eastAsia="x-none"/>
        </w:rPr>
      </w:pPr>
    </w:p>
    <w:p w14:paraId="2F81A539" w14:textId="52C6D25D" w:rsidR="00001C27" w:rsidRDefault="00001C27" w:rsidP="00F61B1D">
      <w:pPr>
        <w:pStyle w:val="ListParagraph"/>
        <w:numPr>
          <w:ilvl w:val="0"/>
          <w:numId w:val="78"/>
        </w:numPr>
        <w:rPr>
          <w:lang w:eastAsia="x-none"/>
        </w:rPr>
      </w:pPr>
      <w:r>
        <w:rPr>
          <w:lang w:eastAsia="x-none"/>
        </w:rPr>
        <w:t>Go to AGC &gt; Manage &gt; Groups</w:t>
      </w:r>
    </w:p>
    <w:p w14:paraId="3081253C" w14:textId="0D8B06A1" w:rsidR="00001C27" w:rsidRDefault="00001C27" w:rsidP="00F61B1D">
      <w:pPr>
        <w:pStyle w:val="ListParagraph"/>
        <w:numPr>
          <w:ilvl w:val="0"/>
          <w:numId w:val="78"/>
        </w:numPr>
        <w:rPr>
          <w:lang w:eastAsia="x-none"/>
        </w:rPr>
      </w:pPr>
      <w:r>
        <w:rPr>
          <w:lang w:eastAsia="x-none"/>
        </w:rPr>
        <w:t>Expand the ORGANIZATIONAL_UNIT view to find and select the SYSTEMS ADMINISTRATION org unit</w:t>
      </w:r>
    </w:p>
    <w:p w14:paraId="298A0676" w14:textId="1687026A" w:rsidR="00001C27" w:rsidRDefault="00001C27" w:rsidP="00F61B1D">
      <w:pPr>
        <w:pStyle w:val="ListParagraph"/>
        <w:numPr>
          <w:ilvl w:val="0"/>
          <w:numId w:val="78"/>
        </w:numPr>
        <w:rPr>
          <w:lang w:eastAsia="x-none"/>
        </w:rPr>
      </w:pPr>
      <w:r>
        <w:rPr>
          <w:lang w:eastAsia="x-none"/>
        </w:rPr>
        <w:t>Go to the Entitlements tab and Filter on Application = Training AD</w:t>
      </w:r>
    </w:p>
    <w:p w14:paraId="54745A19" w14:textId="0EB156C3" w:rsidR="00001C27" w:rsidRDefault="00001C27" w:rsidP="003D3ED0">
      <w:pPr>
        <w:rPr>
          <w:lang w:eastAsia="x-none"/>
        </w:rPr>
      </w:pPr>
    </w:p>
    <w:p w14:paraId="445A3CF9" w14:textId="7BC9923E" w:rsidR="00001C27" w:rsidRDefault="00001C27" w:rsidP="003D3ED0">
      <w:pPr>
        <w:rPr>
          <w:lang w:eastAsia="x-none"/>
        </w:rPr>
      </w:pPr>
      <w:r>
        <w:rPr>
          <w:noProof/>
          <w:lang w:eastAsia="x-none"/>
        </w:rPr>
        <w:lastRenderedPageBreak/>
        <w:drawing>
          <wp:inline distT="0" distB="0" distL="0" distR="0" wp14:anchorId="7EFC59AB" wp14:editId="580D7582">
            <wp:extent cx="6188710" cy="3478530"/>
            <wp:effectExtent l="63500" t="63500" r="59690" b="647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8-02-08 at 16.19.01.png"/>
                    <pic:cNvPicPr/>
                  </pic:nvPicPr>
                  <pic:blipFill>
                    <a:blip r:embed="rId66"/>
                    <a:stretch>
                      <a:fillRect/>
                    </a:stretch>
                  </pic:blipFill>
                  <pic:spPr>
                    <a:xfrm>
                      <a:off x="0" y="0"/>
                      <a:ext cx="6188710" cy="3478530"/>
                    </a:xfrm>
                    <a:prstGeom prst="rect">
                      <a:avLst/>
                    </a:prstGeom>
                    <a:effectLst>
                      <a:glow rad="63500">
                        <a:schemeClr val="accent3">
                          <a:satMod val="175000"/>
                          <a:alpha val="40000"/>
                        </a:schemeClr>
                      </a:glow>
                    </a:effectLst>
                  </pic:spPr>
                </pic:pic>
              </a:graphicData>
            </a:graphic>
          </wp:inline>
        </w:drawing>
      </w:r>
    </w:p>
    <w:p w14:paraId="3D0D1106" w14:textId="77777777" w:rsidR="00001C27" w:rsidRDefault="00001C27" w:rsidP="003D3ED0">
      <w:pPr>
        <w:rPr>
          <w:lang w:eastAsia="x-none"/>
        </w:rPr>
      </w:pPr>
    </w:p>
    <w:p w14:paraId="5E5112E1" w14:textId="676370C4" w:rsidR="00001C27" w:rsidRDefault="00001C27" w:rsidP="003D3ED0">
      <w:pPr>
        <w:rPr>
          <w:lang w:eastAsia="x-none"/>
        </w:rPr>
      </w:pPr>
      <w:r>
        <w:rPr>
          <w:lang w:eastAsia="x-none"/>
        </w:rPr>
        <w:t xml:space="preserve">This shows there are four AD groups visible to users in the Systems Administration org unit, and the Domain Admin </w:t>
      </w:r>
      <w:r w:rsidR="00E91E03">
        <w:rPr>
          <w:lang w:eastAsia="x-none"/>
        </w:rPr>
        <w:t>group is set to default.</w:t>
      </w:r>
    </w:p>
    <w:p w14:paraId="6CEA0A88" w14:textId="69A302DB" w:rsidR="00E91E03" w:rsidRDefault="00E91E03" w:rsidP="003D3ED0">
      <w:pPr>
        <w:rPr>
          <w:lang w:eastAsia="x-none"/>
        </w:rPr>
      </w:pPr>
    </w:p>
    <w:p w14:paraId="2DB18AB7" w14:textId="326B91BD" w:rsidR="00E91E03" w:rsidRDefault="00E91E03" w:rsidP="00F61B1D">
      <w:pPr>
        <w:pStyle w:val="ListParagraph"/>
        <w:numPr>
          <w:ilvl w:val="0"/>
          <w:numId w:val="76"/>
        </w:numPr>
        <w:rPr>
          <w:lang w:eastAsia="x-none"/>
        </w:rPr>
      </w:pPr>
      <w:r>
        <w:rPr>
          <w:lang w:eastAsia="x-none"/>
        </w:rPr>
        <w:t>Go to the Users tab to see the users in Systems Administration</w:t>
      </w:r>
    </w:p>
    <w:p w14:paraId="63C2CE55" w14:textId="43728871" w:rsidR="00E91E03" w:rsidRDefault="00E91E03" w:rsidP="003D3ED0">
      <w:pPr>
        <w:rPr>
          <w:lang w:eastAsia="x-none"/>
        </w:rPr>
      </w:pPr>
    </w:p>
    <w:p w14:paraId="1BE930AB" w14:textId="0C4D0639" w:rsidR="00E91E03" w:rsidRDefault="00E91E03" w:rsidP="003D3ED0">
      <w:pPr>
        <w:rPr>
          <w:lang w:eastAsia="x-none"/>
        </w:rPr>
      </w:pPr>
      <w:r>
        <w:rPr>
          <w:noProof/>
          <w:lang w:eastAsia="x-none"/>
        </w:rPr>
        <w:drawing>
          <wp:inline distT="0" distB="0" distL="0" distR="0" wp14:anchorId="01F45F73" wp14:editId="2AC5AD64">
            <wp:extent cx="6188710" cy="1262380"/>
            <wp:effectExtent l="63500" t="63500" r="59690" b="584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8-02-08 at 16.21.20.png"/>
                    <pic:cNvPicPr/>
                  </pic:nvPicPr>
                  <pic:blipFill>
                    <a:blip r:embed="rId67"/>
                    <a:stretch>
                      <a:fillRect/>
                    </a:stretch>
                  </pic:blipFill>
                  <pic:spPr>
                    <a:xfrm>
                      <a:off x="0" y="0"/>
                      <a:ext cx="6188710" cy="1262380"/>
                    </a:xfrm>
                    <a:prstGeom prst="rect">
                      <a:avLst/>
                    </a:prstGeom>
                    <a:effectLst>
                      <a:glow rad="63500">
                        <a:schemeClr val="accent3">
                          <a:satMod val="175000"/>
                          <a:alpha val="40000"/>
                        </a:schemeClr>
                      </a:glow>
                    </a:effectLst>
                  </pic:spPr>
                </pic:pic>
              </a:graphicData>
            </a:graphic>
          </wp:inline>
        </w:drawing>
      </w:r>
    </w:p>
    <w:p w14:paraId="3AFAA923" w14:textId="77777777" w:rsidR="00001C27" w:rsidRDefault="00001C27" w:rsidP="003D3ED0">
      <w:pPr>
        <w:rPr>
          <w:lang w:eastAsia="x-none"/>
        </w:rPr>
      </w:pPr>
    </w:p>
    <w:p w14:paraId="4DB5FA1D" w14:textId="7BA267EA" w:rsidR="00E91E03" w:rsidRDefault="00E91E03" w:rsidP="00F61B1D">
      <w:pPr>
        <w:pStyle w:val="ListParagraph"/>
        <w:numPr>
          <w:ilvl w:val="0"/>
          <w:numId w:val="76"/>
        </w:numPr>
        <w:rPr>
          <w:lang w:eastAsia="x-none"/>
        </w:rPr>
      </w:pPr>
      <w:r>
        <w:rPr>
          <w:lang w:eastAsia="x-none"/>
        </w:rPr>
        <w:t>Now go to AGC &gt; Manage &gt; Users and find Margie Chandler</w:t>
      </w:r>
    </w:p>
    <w:p w14:paraId="20798760" w14:textId="43344015" w:rsidR="00E91E03" w:rsidRDefault="00E91E03" w:rsidP="00F61B1D">
      <w:pPr>
        <w:pStyle w:val="ListParagraph"/>
        <w:numPr>
          <w:ilvl w:val="0"/>
          <w:numId w:val="76"/>
        </w:numPr>
        <w:rPr>
          <w:lang w:eastAsia="x-none"/>
        </w:rPr>
      </w:pPr>
      <w:r>
        <w:rPr>
          <w:lang w:eastAsia="x-none"/>
        </w:rPr>
        <w:t>Confirm that she does now have the AD Domain Administrators group</w:t>
      </w:r>
    </w:p>
    <w:p w14:paraId="468B4FBA" w14:textId="697E7433" w:rsidR="00E91E03" w:rsidRDefault="00E91E03" w:rsidP="003D3ED0">
      <w:pPr>
        <w:rPr>
          <w:lang w:eastAsia="x-none"/>
        </w:rPr>
      </w:pPr>
    </w:p>
    <w:p w14:paraId="333CBC5E" w14:textId="47E2F6BD" w:rsidR="00E91E03" w:rsidRDefault="00E91E03" w:rsidP="003D3ED0">
      <w:pPr>
        <w:rPr>
          <w:lang w:eastAsia="x-none"/>
        </w:rPr>
      </w:pPr>
      <w:r>
        <w:rPr>
          <w:noProof/>
          <w:lang w:eastAsia="x-none"/>
        </w:rPr>
        <w:drawing>
          <wp:inline distT="0" distB="0" distL="0" distR="0" wp14:anchorId="69208DCB" wp14:editId="2B0AC286">
            <wp:extent cx="6188710" cy="1628140"/>
            <wp:effectExtent l="63500" t="63500" r="59690" b="609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8-02-08 at 16.23.02.png"/>
                    <pic:cNvPicPr/>
                  </pic:nvPicPr>
                  <pic:blipFill>
                    <a:blip r:embed="rId68"/>
                    <a:stretch>
                      <a:fillRect/>
                    </a:stretch>
                  </pic:blipFill>
                  <pic:spPr>
                    <a:xfrm>
                      <a:off x="0" y="0"/>
                      <a:ext cx="6188710" cy="1628140"/>
                    </a:xfrm>
                    <a:prstGeom prst="rect">
                      <a:avLst/>
                    </a:prstGeom>
                    <a:effectLst>
                      <a:glow rad="63500">
                        <a:schemeClr val="accent3">
                          <a:satMod val="175000"/>
                          <a:alpha val="40000"/>
                        </a:schemeClr>
                      </a:glow>
                    </a:effectLst>
                  </pic:spPr>
                </pic:pic>
              </a:graphicData>
            </a:graphic>
          </wp:inline>
        </w:drawing>
      </w:r>
    </w:p>
    <w:p w14:paraId="63B20C18" w14:textId="77777777" w:rsidR="00E91E03" w:rsidRDefault="00E91E03" w:rsidP="003D3ED0">
      <w:pPr>
        <w:rPr>
          <w:lang w:eastAsia="x-none"/>
        </w:rPr>
      </w:pPr>
    </w:p>
    <w:p w14:paraId="05C3692A" w14:textId="77777777" w:rsidR="00E91E03" w:rsidRDefault="00E91E03" w:rsidP="003D3ED0">
      <w:pPr>
        <w:rPr>
          <w:lang w:eastAsia="x-none"/>
        </w:rPr>
      </w:pPr>
      <w:r>
        <w:rPr>
          <w:lang w:eastAsia="x-none"/>
        </w:rPr>
        <w:t>Setting the Domain Administrator group to Default with “</w:t>
      </w:r>
      <w:proofErr w:type="gramStart"/>
      <w:r>
        <w:rPr>
          <w:lang w:eastAsia="x-none"/>
        </w:rPr>
        <w:t>Yes, and</w:t>
      </w:r>
      <w:proofErr w:type="gramEnd"/>
      <w:r>
        <w:rPr>
          <w:lang w:eastAsia="x-none"/>
        </w:rPr>
        <w:t xml:space="preserve"> align users” meant that IGI added that group to any user already in the Systems Administration org unit. This triggered events to the OUT queue to be processed by the adapter.</w:t>
      </w:r>
    </w:p>
    <w:p w14:paraId="653FAEC2" w14:textId="10F948EF" w:rsidR="00E91E03" w:rsidRDefault="00E91E03" w:rsidP="003D3ED0">
      <w:pPr>
        <w:rPr>
          <w:lang w:eastAsia="x-none"/>
        </w:rPr>
      </w:pPr>
      <w:r>
        <w:rPr>
          <w:lang w:eastAsia="x-none"/>
        </w:rPr>
        <w:lastRenderedPageBreak/>
        <w:t>To check this:</w:t>
      </w:r>
    </w:p>
    <w:p w14:paraId="466FBD3C" w14:textId="36C03100" w:rsidR="00E91E03" w:rsidRDefault="00E91E03" w:rsidP="00F61B1D">
      <w:pPr>
        <w:pStyle w:val="ListParagraph"/>
        <w:numPr>
          <w:ilvl w:val="0"/>
          <w:numId w:val="77"/>
        </w:numPr>
        <w:rPr>
          <w:lang w:eastAsia="x-none"/>
        </w:rPr>
      </w:pPr>
      <w:r>
        <w:rPr>
          <w:lang w:eastAsia="x-none"/>
        </w:rPr>
        <w:t>Go to AGC &gt; Monitor &gt; OUT events</w:t>
      </w:r>
    </w:p>
    <w:p w14:paraId="06249456" w14:textId="5BD0098B" w:rsidR="00E91E03" w:rsidRDefault="00E91E03" w:rsidP="003D3ED0">
      <w:pPr>
        <w:rPr>
          <w:lang w:eastAsia="x-none"/>
        </w:rPr>
      </w:pPr>
    </w:p>
    <w:p w14:paraId="570AFE6C" w14:textId="12E91486" w:rsidR="003D1979" w:rsidRDefault="003D1979" w:rsidP="003D3ED0">
      <w:pPr>
        <w:rPr>
          <w:lang w:eastAsia="x-none"/>
        </w:rPr>
      </w:pPr>
      <w:r>
        <w:rPr>
          <w:noProof/>
          <w:lang w:eastAsia="x-none"/>
        </w:rPr>
        <w:drawing>
          <wp:inline distT="0" distB="0" distL="0" distR="0" wp14:anchorId="12C511C7" wp14:editId="13DB3006">
            <wp:extent cx="6188710" cy="1676400"/>
            <wp:effectExtent l="63500" t="63500" r="59690" b="635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8-02-08 at 16.32.22.png"/>
                    <pic:cNvPicPr/>
                  </pic:nvPicPr>
                  <pic:blipFill>
                    <a:blip r:embed="rId69"/>
                    <a:stretch>
                      <a:fillRect/>
                    </a:stretch>
                  </pic:blipFill>
                  <pic:spPr>
                    <a:xfrm>
                      <a:off x="0" y="0"/>
                      <a:ext cx="6188710" cy="1676400"/>
                    </a:xfrm>
                    <a:prstGeom prst="rect">
                      <a:avLst/>
                    </a:prstGeom>
                    <a:effectLst>
                      <a:glow rad="63500">
                        <a:schemeClr val="accent3">
                          <a:satMod val="175000"/>
                          <a:alpha val="40000"/>
                        </a:schemeClr>
                      </a:glow>
                    </a:effectLst>
                  </pic:spPr>
                </pic:pic>
              </a:graphicData>
            </a:graphic>
          </wp:inline>
        </w:drawing>
      </w:r>
    </w:p>
    <w:p w14:paraId="3EF35137" w14:textId="77777777" w:rsidR="003D1979" w:rsidRDefault="003D1979" w:rsidP="003D3ED0">
      <w:pPr>
        <w:rPr>
          <w:lang w:eastAsia="x-none"/>
        </w:rPr>
      </w:pPr>
    </w:p>
    <w:p w14:paraId="1B04EBA1" w14:textId="0F955B98" w:rsidR="00E91E03" w:rsidRDefault="00E91E03" w:rsidP="003D3ED0">
      <w:pPr>
        <w:rPr>
          <w:lang w:eastAsia="x-none"/>
        </w:rPr>
      </w:pPr>
      <w:r>
        <w:rPr>
          <w:lang w:eastAsia="x-none"/>
        </w:rPr>
        <w:t>There should be two “Add Permission” events for out two users (Margie A251333, and Marissa A231873).</w:t>
      </w:r>
    </w:p>
    <w:p w14:paraId="6FE7A1AB" w14:textId="243219F4" w:rsidR="00E91E03" w:rsidRDefault="00E91E03" w:rsidP="003D3ED0">
      <w:pPr>
        <w:rPr>
          <w:lang w:eastAsia="x-none"/>
        </w:rPr>
      </w:pPr>
    </w:p>
    <w:p w14:paraId="311A70CC" w14:textId="0198D0D6" w:rsidR="00E91E03" w:rsidRDefault="00E91E03" w:rsidP="003D3ED0">
      <w:pPr>
        <w:rPr>
          <w:lang w:eastAsia="x-none"/>
        </w:rPr>
      </w:pPr>
      <w:r>
        <w:rPr>
          <w:lang w:eastAsia="x-none"/>
        </w:rPr>
        <w:t xml:space="preserve">If the events are sitting in an Unprocessed state for some time, you may need to check for the time drift problem (see the Lab Setup Guide). Often the training image will have problems with time differences between components, leading to events sitting in </w:t>
      </w:r>
      <w:r w:rsidR="003D1979">
        <w:rPr>
          <w:lang w:eastAsia="x-none"/>
        </w:rPr>
        <w:t>queues or JDBC commit problems.</w:t>
      </w:r>
    </w:p>
    <w:p w14:paraId="618BB7D6" w14:textId="481867C8" w:rsidR="00E91E03" w:rsidRDefault="00E91E03" w:rsidP="003D3ED0">
      <w:pPr>
        <w:rPr>
          <w:lang w:eastAsia="x-none"/>
        </w:rPr>
      </w:pPr>
    </w:p>
    <w:p w14:paraId="6B5231BB" w14:textId="1149EB2E" w:rsidR="00E91E03" w:rsidRDefault="00E91E03" w:rsidP="003D3ED0">
      <w:pPr>
        <w:rPr>
          <w:lang w:eastAsia="x-none"/>
        </w:rPr>
      </w:pPr>
      <w:r>
        <w:rPr>
          <w:lang w:eastAsia="x-none"/>
        </w:rPr>
        <w:t>If the Status is Success but the ERC Status is in Error and there is a Trace message, there may be a problem with the connector in the Enterprise Connectors module or the adapter itself. You should first check, and perhaps restart, the connector in Enterprise Connectors. With that ok, try to re-execute the events</w:t>
      </w:r>
      <w:r w:rsidR="003D1979">
        <w:rPr>
          <w:lang w:eastAsia="x-none"/>
        </w:rPr>
        <w:t xml:space="preserve"> (Monitor view, select the event(s) and Actions &gt; Re-execute).</w:t>
      </w:r>
      <w:r>
        <w:rPr>
          <w:lang w:eastAsia="x-none"/>
        </w:rPr>
        <w:t xml:space="preserve"> If there is still an issue, you may need to look in the Enterprise Connector, Identity Brokerage or agent logs.</w:t>
      </w:r>
    </w:p>
    <w:p w14:paraId="7F411BAF" w14:textId="77777777" w:rsidR="00E91E03" w:rsidRDefault="00E91E03" w:rsidP="003D3ED0">
      <w:pPr>
        <w:rPr>
          <w:lang w:eastAsia="x-none"/>
        </w:rPr>
      </w:pPr>
    </w:p>
    <w:p w14:paraId="37946260" w14:textId="77777777" w:rsidR="003D1979" w:rsidRDefault="003D1979" w:rsidP="003D3ED0">
      <w:pPr>
        <w:rPr>
          <w:lang w:eastAsia="x-none"/>
        </w:rPr>
      </w:pPr>
      <w:r>
        <w:rPr>
          <w:lang w:eastAsia="x-none"/>
        </w:rPr>
        <w:t>To confirm the provisioning worked as expected:</w:t>
      </w:r>
    </w:p>
    <w:p w14:paraId="63A1E686" w14:textId="77777777" w:rsidR="003D1979" w:rsidRDefault="003D1979" w:rsidP="00F61B1D">
      <w:pPr>
        <w:pStyle w:val="ListParagraph"/>
        <w:numPr>
          <w:ilvl w:val="0"/>
          <w:numId w:val="77"/>
        </w:numPr>
        <w:rPr>
          <w:lang w:eastAsia="x-none"/>
        </w:rPr>
      </w:pPr>
      <w:r>
        <w:rPr>
          <w:lang w:eastAsia="x-none"/>
        </w:rPr>
        <w:t>Log into the Windows Server UI (</w:t>
      </w:r>
      <w:proofErr w:type="spellStart"/>
      <w:r>
        <w:rPr>
          <w:lang w:eastAsia="x-none"/>
        </w:rPr>
        <w:t>NetworkAdmin</w:t>
      </w:r>
      <w:proofErr w:type="spellEnd"/>
      <w:r>
        <w:rPr>
          <w:lang w:eastAsia="x-none"/>
        </w:rPr>
        <w:t>/Passw0rd)</w:t>
      </w:r>
    </w:p>
    <w:p w14:paraId="705699D3" w14:textId="0D656963" w:rsidR="003D1979" w:rsidRDefault="003D1979" w:rsidP="00F61B1D">
      <w:pPr>
        <w:pStyle w:val="ListParagraph"/>
        <w:numPr>
          <w:ilvl w:val="0"/>
          <w:numId w:val="77"/>
        </w:numPr>
        <w:rPr>
          <w:lang w:eastAsia="x-none"/>
        </w:rPr>
      </w:pPr>
      <w:r>
        <w:rPr>
          <w:lang w:eastAsia="x-none"/>
        </w:rPr>
        <w:t>Select Active Directory Users and Computers from the taskbar</w:t>
      </w:r>
    </w:p>
    <w:p w14:paraId="0688C1A0" w14:textId="4DF1A28D" w:rsidR="003D1979" w:rsidRDefault="003D1979" w:rsidP="00F61B1D">
      <w:pPr>
        <w:pStyle w:val="ListParagraph"/>
        <w:numPr>
          <w:ilvl w:val="0"/>
          <w:numId w:val="77"/>
        </w:numPr>
        <w:rPr>
          <w:lang w:eastAsia="x-none"/>
        </w:rPr>
      </w:pPr>
      <w:r>
        <w:rPr>
          <w:lang w:eastAsia="x-none"/>
        </w:rPr>
        <w:t>Expand the tree to go to the Users folder</w:t>
      </w:r>
    </w:p>
    <w:p w14:paraId="70125DD6" w14:textId="49F5C780" w:rsidR="003D1979" w:rsidRDefault="003D1979" w:rsidP="00F61B1D">
      <w:pPr>
        <w:pStyle w:val="ListParagraph"/>
        <w:numPr>
          <w:ilvl w:val="0"/>
          <w:numId w:val="77"/>
        </w:numPr>
        <w:rPr>
          <w:lang w:eastAsia="x-none"/>
        </w:rPr>
      </w:pPr>
      <w:r>
        <w:rPr>
          <w:lang w:eastAsia="x-none"/>
        </w:rPr>
        <w:t>Open the Domain Administrators group</w:t>
      </w:r>
    </w:p>
    <w:p w14:paraId="74F34FE4" w14:textId="08BB4274" w:rsidR="003D1979" w:rsidRDefault="003D1979" w:rsidP="00F61B1D">
      <w:pPr>
        <w:pStyle w:val="ListParagraph"/>
        <w:numPr>
          <w:ilvl w:val="0"/>
          <w:numId w:val="77"/>
        </w:numPr>
        <w:rPr>
          <w:lang w:eastAsia="x-none"/>
        </w:rPr>
      </w:pPr>
      <w:r>
        <w:rPr>
          <w:lang w:eastAsia="x-none"/>
        </w:rPr>
        <w:t>Select the Members tab</w:t>
      </w:r>
    </w:p>
    <w:p w14:paraId="173C34ED" w14:textId="77777777" w:rsidR="003D1979" w:rsidRDefault="003D1979" w:rsidP="003D3ED0">
      <w:pPr>
        <w:rPr>
          <w:lang w:eastAsia="x-none"/>
        </w:rPr>
      </w:pPr>
    </w:p>
    <w:p w14:paraId="24E35540" w14:textId="7CEE9D07" w:rsidR="003D1979" w:rsidRDefault="003D1979" w:rsidP="003D3ED0">
      <w:pPr>
        <w:rPr>
          <w:lang w:eastAsia="x-none"/>
        </w:rPr>
      </w:pPr>
      <w:r>
        <w:rPr>
          <w:noProof/>
          <w:lang w:eastAsia="x-none"/>
        </w:rPr>
        <w:drawing>
          <wp:inline distT="0" distB="0" distL="0" distR="0" wp14:anchorId="690B009D" wp14:editId="119F5924">
            <wp:extent cx="6188710" cy="2221865"/>
            <wp:effectExtent l="63500" t="63500" r="59690" b="641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8-02-08 at 16.33.42.png"/>
                    <pic:cNvPicPr/>
                  </pic:nvPicPr>
                  <pic:blipFill>
                    <a:blip r:embed="rId70"/>
                    <a:stretch>
                      <a:fillRect/>
                    </a:stretch>
                  </pic:blipFill>
                  <pic:spPr>
                    <a:xfrm>
                      <a:off x="0" y="0"/>
                      <a:ext cx="6188710" cy="2221865"/>
                    </a:xfrm>
                    <a:prstGeom prst="rect">
                      <a:avLst/>
                    </a:prstGeom>
                    <a:effectLst>
                      <a:glow rad="63500">
                        <a:schemeClr val="accent3">
                          <a:satMod val="175000"/>
                          <a:alpha val="40000"/>
                        </a:schemeClr>
                      </a:glow>
                    </a:effectLst>
                  </pic:spPr>
                </pic:pic>
              </a:graphicData>
            </a:graphic>
          </wp:inline>
        </w:drawing>
      </w:r>
    </w:p>
    <w:p w14:paraId="71B3B5CC" w14:textId="7BC73904" w:rsidR="00E91E03" w:rsidRDefault="00E91E03" w:rsidP="003D3ED0">
      <w:pPr>
        <w:rPr>
          <w:lang w:eastAsia="x-none"/>
        </w:rPr>
      </w:pPr>
      <w:r>
        <w:rPr>
          <w:lang w:eastAsia="x-none"/>
        </w:rPr>
        <w:t xml:space="preserve"> </w:t>
      </w:r>
    </w:p>
    <w:p w14:paraId="27F6900D" w14:textId="57128452" w:rsidR="003D1979" w:rsidRDefault="003D1979" w:rsidP="003D3ED0">
      <w:pPr>
        <w:rPr>
          <w:lang w:eastAsia="x-none"/>
        </w:rPr>
      </w:pPr>
      <w:r>
        <w:rPr>
          <w:lang w:eastAsia="x-none"/>
        </w:rPr>
        <w:t>You should see our two users (Margie A251333, and Marissa A231873) listed there.</w:t>
      </w:r>
    </w:p>
    <w:p w14:paraId="7C6B24E3" w14:textId="35731645" w:rsidR="003D1979" w:rsidRDefault="003D1979" w:rsidP="003D3ED0">
      <w:pPr>
        <w:rPr>
          <w:lang w:eastAsia="x-none"/>
        </w:rPr>
      </w:pPr>
    </w:p>
    <w:p w14:paraId="1B2A2E02" w14:textId="248874F5" w:rsidR="003D1979" w:rsidRDefault="003D1979" w:rsidP="003D3ED0">
      <w:pPr>
        <w:rPr>
          <w:lang w:eastAsia="x-none"/>
        </w:rPr>
      </w:pPr>
      <w:r>
        <w:rPr>
          <w:lang w:eastAsia="x-none"/>
        </w:rPr>
        <w:t>You can also check the User entries to confirm each are a memb</w:t>
      </w:r>
      <w:r w:rsidR="003E3BC4">
        <w:rPr>
          <w:lang w:eastAsia="x-none"/>
        </w:rPr>
        <w:t>er of the Domain Admins account.</w:t>
      </w:r>
    </w:p>
    <w:p w14:paraId="2664BE32" w14:textId="01E13CD0" w:rsidR="003D1979" w:rsidRDefault="003D1979" w:rsidP="003D3ED0">
      <w:pPr>
        <w:rPr>
          <w:lang w:eastAsia="x-none"/>
        </w:rPr>
      </w:pPr>
    </w:p>
    <w:p w14:paraId="38E6B754" w14:textId="1A7536DF" w:rsidR="003D1979" w:rsidRDefault="003D1979" w:rsidP="003D3ED0">
      <w:pPr>
        <w:rPr>
          <w:lang w:eastAsia="x-none"/>
        </w:rPr>
      </w:pPr>
      <w:r>
        <w:rPr>
          <w:lang w:eastAsia="x-none"/>
        </w:rPr>
        <w:t>We have demonstrated part of the provisioning use case. If we were to create a new user in the Systems Administration org unit in IGI, or move an existing user to there, they would automatically be assigned to the Domain Admins group. This is how IGI implements RBAC. In the next section we will setup Access Requests.</w:t>
      </w:r>
    </w:p>
    <w:p w14:paraId="1DC6C807" w14:textId="3B9E1070" w:rsidR="003D1979" w:rsidRDefault="003D1979" w:rsidP="003D1979">
      <w:pPr>
        <w:pStyle w:val="Heading3"/>
      </w:pPr>
      <w:bookmarkStart w:id="36" w:name="_Toc506465460"/>
      <w:r>
        <w:lastRenderedPageBreak/>
        <w:t>Configure Access Request Management Workflow</w:t>
      </w:r>
      <w:bookmarkEnd w:id="36"/>
    </w:p>
    <w:p w14:paraId="289C54FB" w14:textId="77777777" w:rsidR="001E6FF8" w:rsidRDefault="00B72F17" w:rsidP="003D3ED0">
      <w:pPr>
        <w:rPr>
          <w:lang w:eastAsia="x-none"/>
        </w:rPr>
      </w:pPr>
      <w:r>
        <w:rPr>
          <w:lang w:eastAsia="x-none"/>
        </w:rPr>
        <w:t xml:space="preserve">The standard IGI model is that if someone requests an entitlement for a target where they don’t already have an account </w:t>
      </w:r>
      <w:r w:rsidR="001E6FF8">
        <w:rPr>
          <w:lang w:eastAsia="x-none"/>
        </w:rPr>
        <w:t>then IGI will generate the event to create the account as well as the event to add the permission to the user. We will leverage this in the provisioning use case.</w:t>
      </w:r>
    </w:p>
    <w:p w14:paraId="6F9E8B94" w14:textId="77777777" w:rsidR="001E6FF8" w:rsidRDefault="001E6FF8" w:rsidP="003D3ED0">
      <w:pPr>
        <w:rPr>
          <w:lang w:eastAsia="x-none"/>
        </w:rPr>
      </w:pPr>
    </w:p>
    <w:p w14:paraId="08DCD4BB" w14:textId="44553439" w:rsidR="001E6FF8" w:rsidRDefault="001E6FF8" w:rsidP="003D3ED0">
      <w:pPr>
        <w:rPr>
          <w:lang w:eastAsia="x-none"/>
        </w:rPr>
      </w:pPr>
      <w:r>
        <w:rPr>
          <w:lang w:eastAsia="x-none"/>
        </w:rPr>
        <w:t>We need to find an existing workflow that meets our needs or build a new one and configure it to support the attribute mapping we defined earlier.</w:t>
      </w:r>
    </w:p>
    <w:p w14:paraId="2FF92329" w14:textId="18A3D12F" w:rsidR="001E6FF8" w:rsidRDefault="001E6FF8" w:rsidP="001E6FF8">
      <w:pPr>
        <w:pStyle w:val="Heading4"/>
      </w:pPr>
      <w:r>
        <w:t>Exploring Access Request Workflows</w:t>
      </w:r>
    </w:p>
    <w:p w14:paraId="5F9CC1E1" w14:textId="414072D8" w:rsidR="001E6FF8" w:rsidRDefault="001E6FF8" w:rsidP="003D3ED0">
      <w:pPr>
        <w:rPr>
          <w:lang w:eastAsia="x-none"/>
        </w:rPr>
      </w:pPr>
      <w:r>
        <w:rPr>
          <w:lang w:eastAsia="x-none"/>
        </w:rPr>
        <w:t>We are after a simple access request workflow where a user requests an access and their manager approves. There should be one like that in the training environment.</w:t>
      </w:r>
    </w:p>
    <w:p w14:paraId="77429578" w14:textId="6082AC0C" w:rsidR="001E6FF8" w:rsidRDefault="001E6FF8" w:rsidP="003D3ED0">
      <w:pPr>
        <w:rPr>
          <w:lang w:eastAsia="x-none"/>
        </w:rPr>
      </w:pPr>
    </w:p>
    <w:p w14:paraId="100F3190" w14:textId="6E7576C2" w:rsidR="001E6FF8" w:rsidRDefault="001E6FF8" w:rsidP="003D3ED0">
      <w:pPr>
        <w:rPr>
          <w:lang w:eastAsia="x-none"/>
        </w:rPr>
      </w:pPr>
      <w:r>
        <w:rPr>
          <w:lang w:eastAsia="x-none"/>
        </w:rPr>
        <w:t>To explore:</w:t>
      </w:r>
    </w:p>
    <w:p w14:paraId="2B59DCE6" w14:textId="3D1EABA0" w:rsidR="001E6FF8" w:rsidRDefault="001E6FF8" w:rsidP="00F61B1D">
      <w:pPr>
        <w:pStyle w:val="ListParagraph"/>
        <w:numPr>
          <w:ilvl w:val="0"/>
          <w:numId w:val="79"/>
        </w:numPr>
        <w:rPr>
          <w:lang w:eastAsia="x-none"/>
        </w:rPr>
      </w:pPr>
      <w:r>
        <w:rPr>
          <w:lang w:eastAsia="x-none"/>
        </w:rPr>
        <w:t>Log into the Admin Console (admin/admin) and go to the Process Designer module</w:t>
      </w:r>
    </w:p>
    <w:p w14:paraId="5CAB00AD" w14:textId="175F96A8" w:rsidR="001E6FF8" w:rsidRDefault="001E6FF8" w:rsidP="00F61B1D">
      <w:pPr>
        <w:pStyle w:val="ListParagraph"/>
        <w:numPr>
          <w:ilvl w:val="0"/>
          <w:numId w:val="79"/>
        </w:numPr>
        <w:rPr>
          <w:lang w:eastAsia="x-none"/>
        </w:rPr>
      </w:pPr>
      <w:r>
        <w:rPr>
          <w:lang w:eastAsia="x-none"/>
        </w:rPr>
        <w:t>Go to the Manage tab</w:t>
      </w:r>
    </w:p>
    <w:p w14:paraId="49235CEF" w14:textId="5305923F" w:rsidR="001E6FF8" w:rsidRDefault="001E6FF8" w:rsidP="00F61B1D">
      <w:pPr>
        <w:pStyle w:val="ListParagraph"/>
        <w:numPr>
          <w:ilvl w:val="0"/>
          <w:numId w:val="79"/>
        </w:numPr>
        <w:rPr>
          <w:lang w:eastAsia="x-none"/>
        </w:rPr>
      </w:pPr>
      <w:r>
        <w:rPr>
          <w:lang w:eastAsia="x-none"/>
        </w:rPr>
        <w:t>Filter on a Context of User Access Change</w:t>
      </w:r>
    </w:p>
    <w:p w14:paraId="17C85148" w14:textId="7AE2FB30" w:rsidR="001E6FF8" w:rsidRDefault="001E6FF8" w:rsidP="003D3ED0">
      <w:pPr>
        <w:rPr>
          <w:lang w:eastAsia="x-none"/>
        </w:rPr>
      </w:pPr>
    </w:p>
    <w:p w14:paraId="70CB5DF1" w14:textId="58547D85" w:rsidR="001E6FF8" w:rsidRDefault="001E6FF8" w:rsidP="003D3ED0">
      <w:pPr>
        <w:rPr>
          <w:lang w:eastAsia="x-none"/>
        </w:rPr>
      </w:pPr>
      <w:r>
        <w:rPr>
          <w:noProof/>
          <w:lang w:eastAsia="x-none"/>
        </w:rPr>
        <w:drawing>
          <wp:inline distT="0" distB="0" distL="0" distR="0" wp14:anchorId="3C604144" wp14:editId="015DB65D">
            <wp:extent cx="6188710" cy="2813685"/>
            <wp:effectExtent l="63500" t="63500" r="59690" b="692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8-02-09 at 11.32.50.png"/>
                    <pic:cNvPicPr/>
                  </pic:nvPicPr>
                  <pic:blipFill>
                    <a:blip r:embed="rId71"/>
                    <a:stretch>
                      <a:fillRect/>
                    </a:stretch>
                  </pic:blipFill>
                  <pic:spPr>
                    <a:xfrm>
                      <a:off x="0" y="0"/>
                      <a:ext cx="6188710" cy="2813685"/>
                    </a:xfrm>
                    <a:prstGeom prst="rect">
                      <a:avLst/>
                    </a:prstGeom>
                    <a:effectLst>
                      <a:glow rad="63500">
                        <a:schemeClr val="accent3">
                          <a:satMod val="175000"/>
                          <a:alpha val="40000"/>
                        </a:schemeClr>
                      </a:glow>
                    </a:effectLst>
                  </pic:spPr>
                </pic:pic>
              </a:graphicData>
            </a:graphic>
          </wp:inline>
        </w:drawing>
      </w:r>
    </w:p>
    <w:p w14:paraId="1B49C3A4" w14:textId="3DE6EE43" w:rsidR="001E6FF8" w:rsidRDefault="001E6FF8" w:rsidP="003D3ED0">
      <w:pPr>
        <w:rPr>
          <w:lang w:eastAsia="x-none"/>
        </w:rPr>
      </w:pPr>
    </w:p>
    <w:p w14:paraId="5F4F4CD7" w14:textId="4935621E" w:rsidR="001E6FF8" w:rsidRDefault="001E6FF8" w:rsidP="003D3ED0">
      <w:pPr>
        <w:rPr>
          <w:lang w:eastAsia="x-none"/>
        </w:rPr>
      </w:pPr>
      <w:r>
        <w:rPr>
          <w:lang w:eastAsia="x-none"/>
        </w:rPr>
        <w:t>There are three there that may suit.</w:t>
      </w:r>
    </w:p>
    <w:p w14:paraId="2002076C" w14:textId="77777777" w:rsidR="001E6FF8" w:rsidRDefault="001E6FF8" w:rsidP="003D3ED0">
      <w:pPr>
        <w:rPr>
          <w:lang w:eastAsia="x-none"/>
        </w:rPr>
      </w:pPr>
    </w:p>
    <w:p w14:paraId="24FEF8F3" w14:textId="57EA0E59" w:rsidR="001E6FF8" w:rsidRDefault="001E6FF8" w:rsidP="00F61B1D">
      <w:pPr>
        <w:pStyle w:val="ListParagraph"/>
        <w:numPr>
          <w:ilvl w:val="0"/>
          <w:numId w:val="80"/>
        </w:numPr>
        <w:rPr>
          <w:lang w:eastAsia="x-none"/>
        </w:rPr>
      </w:pPr>
      <w:r>
        <w:rPr>
          <w:lang w:eastAsia="x-none"/>
        </w:rPr>
        <w:t>Select the Access Request [Personal] workflow process and go to the Configuration tab</w:t>
      </w:r>
    </w:p>
    <w:p w14:paraId="61691536" w14:textId="03B3B9CC" w:rsidR="001E6FF8" w:rsidRDefault="001E6FF8" w:rsidP="003D3ED0">
      <w:pPr>
        <w:rPr>
          <w:lang w:eastAsia="x-none"/>
        </w:rPr>
      </w:pPr>
    </w:p>
    <w:p w14:paraId="20EB6AB4" w14:textId="2156EB66" w:rsidR="001E6FF8" w:rsidRDefault="001E6FF8" w:rsidP="003D3ED0">
      <w:pPr>
        <w:rPr>
          <w:lang w:eastAsia="x-none"/>
        </w:rPr>
      </w:pPr>
      <w:r>
        <w:rPr>
          <w:noProof/>
          <w:lang w:eastAsia="x-none"/>
        </w:rPr>
        <w:drawing>
          <wp:inline distT="0" distB="0" distL="0" distR="0" wp14:anchorId="1E915F6E" wp14:editId="5C5B291F">
            <wp:extent cx="6188710" cy="1513840"/>
            <wp:effectExtent l="63500" t="63500" r="59690" b="6096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8-02-09 at 11.34.52.png"/>
                    <pic:cNvPicPr/>
                  </pic:nvPicPr>
                  <pic:blipFill>
                    <a:blip r:embed="rId72"/>
                    <a:stretch>
                      <a:fillRect/>
                    </a:stretch>
                  </pic:blipFill>
                  <pic:spPr>
                    <a:xfrm>
                      <a:off x="0" y="0"/>
                      <a:ext cx="6188710" cy="1513840"/>
                    </a:xfrm>
                    <a:prstGeom prst="rect">
                      <a:avLst/>
                    </a:prstGeom>
                    <a:effectLst>
                      <a:glow rad="63500">
                        <a:schemeClr val="accent3">
                          <a:satMod val="175000"/>
                          <a:alpha val="40000"/>
                        </a:schemeClr>
                      </a:glow>
                    </a:effectLst>
                  </pic:spPr>
                </pic:pic>
              </a:graphicData>
            </a:graphic>
          </wp:inline>
        </w:drawing>
      </w:r>
    </w:p>
    <w:p w14:paraId="1D44F627" w14:textId="77777777" w:rsidR="001E6FF8" w:rsidRDefault="001E6FF8" w:rsidP="003D3ED0">
      <w:pPr>
        <w:rPr>
          <w:lang w:eastAsia="x-none"/>
        </w:rPr>
      </w:pPr>
    </w:p>
    <w:p w14:paraId="031F2512" w14:textId="1DE06AD0" w:rsidR="001E6FF8" w:rsidRDefault="001E6FF8" w:rsidP="003D3ED0">
      <w:pPr>
        <w:rPr>
          <w:lang w:eastAsia="x-none"/>
        </w:rPr>
      </w:pPr>
      <w:r>
        <w:rPr>
          <w:lang w:eastAsia="x-none"/>
        </w:rPr>
        <w:t>This certainly looks like what we need; a generate activity (“</w:t>
      </w:r>
      <w:proofErr w:type="spellStart"/>
      <w:r>
        <w:rPr>
          <w:lang w:eastAsia="x-none"/>
        </w:rPr>
        <w:t>Self Create</w:t>
      </w:r>
      <w:proofErr w:type="spellEnd"/>
      <w:r>
        <w:rPr>
          <w:lang w:eastAsia="x-none"/>
        </w:rPr>
        <w:t xml:space="preserve"> Request”), an authorize activity (“</w:t>
      </w:r>
      <w:proofErr w:type="spellStart"/>
      <w:r>
        <w:rPr>
          <w:lang w:eastAsia="x-none"/>
        </w:rPr>
        <w:t>Auth</w:t>
      </w:r>
      <w:proofErr w:type="spellEnd"/>
      <w:r>
        <w:rPr>
          <w:lang w:eastAsia="x-none"/>
        </w:rPr>
        <w:t xml:space="preserve"> Request [Manager]”) and an execute request.</w:t>
      </w:r>
    </w:p>
    <w:p w14:paraId="456E7C03" w14:textId="3045606E" w:rsidR="001E6FF8" w:rsidRDefault="001E6FF8" w:rsidP="003D3ED0">
      <w:pPr>
        <w:rPr>
          <w:lang w:eastAsia="x-none"/>
        </w:rPr>
      </w:pPr>
    </w:p>
    <w:p w14:paraId="70913174" w14:textId="5A5CC104" w:rsidR="001E6FF8" w:rsidRDefault="001E6FF8" w:rsidP="00F61B1D">
      <w:pPr>
        <w:pStyle w:val="ListParagraph"/>
        <w:numPr>
          <w:ilvl w:val="0"/>
          <w:numId w:val="80"/>
        </w:numPr>
        <w:rPr>
          <w:lang w:eastAsia="x-none"/>
        </w:rPr>
      </w:pPr>
      <w:r>
        <w:rPr>
          <w:lang w:eastAsia="x-none"/>
        </w:rPr>
        <w:lastRenderedPageBreak/>
        <w:t>To confirm the participants of this workflow, go to the Assign tab and check the Admin Role assigned to both the “</w:t>
      </w:r>
      <w:proofErr w:type="spellStart"/>
      <w:r>
        <w:rPr>
          <w:lang w:eastAsia="x-none"/>
        </w:rPr>
        <w:t>Self Create</w:t>
      </w:r>
      <w:proofErr w:type="spellEnd"/>
      <w:r>
        <w:rPr>
          <w:lang w:eastAsia="x-none"/>
        </w:rPr>
        <w:t xml:space="preserve"> Request” and “</w:t>
      </w:r>
      <w:proofErr w:type="spellStart"/>
      <w:r>
        <w:rPr>
          <w:lang w:eastAsia="x-none"/>
        </w:rPr>
        <w:t>Auth</w:t>
      </w:r>
      <w:proofErr w:type="spellEnd"/>
      <w:r>
        <w:rPr>
          <w:lang w:eastAsia="x-none"/>
        </w:rPr>
        <w:t xml:space="preserve"> Request [Manager]” activities.</w:t>
      </w:r>
    </w:p>
    <w:p w14:paraId="4EC6ED76" w14:textId="4090B7F6" w:rsidR="001E6FF8" w:rsidRDefault="001E6FF8" w:rsidP="003D3ED0">
      <w:pPr>
        <w:rPr>
          <w:lang w:eastAsia="x-none"/>
        </w:rPr>
      </w:pPr>
    </w:p>
    <w:p w14:paraId="0AEE2805" w14:textId="2F0DD85C" w:rsidR="001E6FF8" w:rsidRDefault="001E6FF8" w:rsidP="003D3ED0">
      <w:pPr>
        <w:rPr>
          <w:lang w:eastAsia="x-none"/>
        </w:rPr>
      </w:pPr>
      <w:r>
        <w:rPr>
          <w:noProof/>
          <w:lang w:eastAsia="x-none"/>
        </w:rPr>
        <w:drawing>
          <wp:inline distT="0" distB="0" distL="0" distR="0" wp14:anchorId="41320322" wp14:editId="7EB3FDE5">
            <wp:extent cx="6188710" cy="1384935"/>
            <wp:effectExtent l="63500" t="63500" r="59690" b="628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8-02-09 at 11.36.49.png"/>
                    <pic:cNvPicPr/>
                  </pic:nvPicPr>
                  <pic:blipFill>
                    <a:blip r:embed="rId73"/>
                    <a:stretch>
                      <a:fillRect/>
                    </a:stretch>
                  </pic:blipFill>
                  <pic:spPr>
                    <a:xfrm>
                      <a:off x="0" y="0"/>
                      <a:ext cx="6188710" cy="1384935"/>
                    </a:xfrm>
                    <a:prstGeom prst="rect">
                      <a:avLst/>
                    </a:prstGeom>
                    <a:effectLst>
                      <a:glow rad="63500">
                        <a:schemeClr val="accent3">
                          <a:satMod val="175000"/>
                          <a:alpha val="40000"/>
                        </a:schemeClr>
                      </a:glow>
                    </a:effectLst>
                  </pic:spPr>
                </pic:pic>
              </a:graphicData>
            </a:graphic>
          </wp:inline>
        </w:drawing>
      </w:r>
    </w:p>
    <w:p w14:paraId="029E085E" w14:textId="77777777" w:rsidR="001E6FF8" w:rsidRDefault="001E6FF8" w:rsidP="003D3ED0">
      <w:pPr>
        <w:rPr>
          <w:lang w:eastAsia="x-none"/>
        </w:rPr>
      </w:pPr>
    </w:p>
    <w:p w14:paraId="6B02E25F" w14:textId="27BB0CF4" w:rsidR="000A0E0D" w:rsidRDefault="001E6FF8" w:rsidP="003D3ED0">
      <w:pPr>
        <w:rPr>
          <w:lang w:eastAsia="x-none"/>
        </w:rPr>
      </w:pPr>
      <w:r>
        <w:rPr>
          <w:lang w:eastAsia="x-none"/>
        </w:rPr>
        <w:t xml:space="preserve">You should see Employee assigned to the Self Create Request activity, and User Manager assigned to the </w:t>
      </w:r>
      <w:proofErr w:type="spellStart"/>
      <w:r>
        <w:rPr>
          <w:lang w:eastAsia="x-none"/>
        </w:rPr>
        <w:t>Auth</w:t>
      </w:r>
      <w:proofErr w:type="spellEnd"/>
      <w:r>
        <w:rPr>
          <w:lang w:eastAsia="x-none"/>
        </w:rPr>
        <w:t xml:space="preserve"> Request [Manager] activity. </w:t>
      </w:r>
    </w:p>
    <w:p w14:paraId="4DECBBB0" w14:textId="0DE940FB" w:rsidR="000A0E0D" w:rsidRDefault="000A0E0D" w:rsidP="003D3ED0">
      <w:pPr>
        <w:rPr>
          <w:lang w:eastAsia="x-none"/>
        </w:rPr>
      </w:pPr>
    </w:p>
    <w:p w14:paraId="486EA231" w14:textId="1DDBFF41" w:rsidR="000A0E0D" w:rsidRDefault="000A0E0D" w:rsidP="003D3ED0">
      <w:pPr>
        <w:rPr>
          <w:lang w:eastAsia="x-none"/>
        </w:rPr>
      </w:pPr>
      <w:r>
        <w:rPr>
          <w:lang w:eastAsia="x-none"/>
        </w:rPr>
        <w:t>This looks to be an appropriate workflow to use for this scenario.</w:t>
      </w:r>
    </w:p>
    <w:p w14:paraId="4268E3C8" w14:textId="77777777" w:rsidR="000A0E0D" w:rsidRDefault="000A0E0D" w:rsidP="003D3ED0">
      <w:pPr>
        <w:rPr>
          <w:lang w:eastAsia="x-none"/>
        </w:rPr>
      </w:pPr>
    </w:p>
    <w:p w14:paraId="6809226F" w14:textId="28B3D67D" w:rsidR="000A0E0D" w:rsidRDefault="000A0E0D" w:rsidP="003D3ED0">
      <w:pPr>
        <w:rPr>
          <w:lang w:eastAsia="x-none"/>
        </w:rPr>
      </w:pPr>
      <w:r>
        <w:rPr>
          <w:lang w:eastAsia="x-none"/>
        </w:rPr>
        <w:t xml:space="preserve">You can check the other two workflows. You will see that they have similar activities but are assigned to User Manager and </w:t>
      </w:r>
      <w:proofErr w:type="spellStart"/>
      <w:r>
        <w:rPr>
          <w:lang w:eastAsia="x-none"/>
        </w:rPr>
        <w:t>Appliction</w:t>
      </w:r>
      <w:proofErr w:type="spellEnd"/>
      <w:r>
        <w:rPr>
          <w:lang w:eastAsia="x-none"/>
        </w:rPr>
        <w:t xml:space="preserve"> Manager roles, which is not what we want. We will use the Access Request [Personal] workflow.</w:t>
      </w:r>
    </w:p>
    <w:p w14:paraId="1638344F" w14:textId="6561DCD0" w:rsidR="000A0E0D" w:rsidRDefault="000A0E0D" w:rsidP="000A0E0D">
      <w:pPr>
        <w:pStyle w:val="Heading4"/>
      </w:pPr>
      <w:r>
        <w:t>Configure Workflow</w:t>
      </w:r>
    </w:p>
    <w:p w14:paraId="7660F332" w14:textId="0325EB9F" w:rsidR="000A0E0D" w:rsidRDefault="000A0E0D" w:rsidP="003D3ED0">
      <w:pPr>
        <w:rPr>
          <w:lang w:eastAsia="x-none"/>
        </w:rPr>
      </w:pPr>
      <w:r>
        <w:rPr>
          <w:lang w:eastAsia="x-none"/>
        </w:rPr>
        <w:t xml:space="preserve">Before changing the </w:t>
      </w:r>
      <w:proofErr w:type="gramStart"/>
      <w:r>
        <w:rPr>
          <w:lang w:eastAsia="x-none"/>
        </w:rPr>
        <w:t>workflow</w:t>
      </w:r>
      <w:proofErr w:type="gramEnd"/>
      <w:r>
        <w:rPr>
          <w:lang w:eastAsia="x-none"/>
        </w:rPr>
        <w:t xml:space="preserve"> we need to put the workflow into maintenance mode.</w:t>
      </w:r>
    </w:p>
    <w:p w14:paraId="60CCE5F0" w14:textId="2F9E045A" w:rsidR="000A0E0D" w:rsidRDefault="000A0E0D" w:rsidP="003D3ED0">
      <w:pPr>
        <w:rPr>
          <w:lang w:eastAsia="x-none"/>
        </w:rPr>
      </w:pPr>
    </w:p>
    <w:p w14:paraId="5C19CB35" w14:textId="5748E6C4" w:rsidR="000A0E0D" w:rsidRDefault="000A0E0D" w:rsidP="00F61B1D">
      <w:pPr>
        <w:pStyle w:val="ListParagraph"/>
        <w:numPr>
          <w:ilvl w:val="0"/>
          <w:numId w:val="80"/>
        </w:numPr>
        <w:rPr>
          <w:lang w:eastAsia="x-none"/>
        </w:rPr>
      </w:pPr>
      <w:r>
        <w:rPr>
          <w:lang w:eastAsia="x-none"/>
        </w:rPr>
        <w:t>Select the Access Request [Personal] process and Actions &gt; Maintenance</w:t>
      </w:r>
    </w:p>
    <w:p w14:paraId="22C9C4B9" w14:textId="318CA6AE" w:rsidR="000A0E0D" w:rsidRDefault="000A0E0D" w:rsidP="003D3ED0">
      <w:pPr>
        <w:rPr>
          <w:lang w:eastAsia="x-none"/>
        </w:rPr>
      </w:pPr>
    </w:p>
    <w:p w14:paraId="7BE320E6" w14:textId="71E28C58" w:rsidR="000A0E0D" w:rsidRDefault="000A0E0D" w:rsidP="001104A7">
      <w:pPr>
        <w:pStyle w:val="Note"/>
      </w:pPr>
      <w:r>
        <w:t>There are some workflow settings that can be changed with the workflow still online, but it’s not clear what these are. It’s safest to just put the workflow into maintenance mode, make the changes and then bring it back online.</w:t>
      </w:r>
    </w:p>
    <w:p w14:paraId="1B2EF09A" w14:textId="72D0F552" w:rsidR="000A0E0D" w:rsidRDefault="000A0E0D" w:rsidP="003D3ED0">
      <w:pPr>
        <w:rPr>
          <w:lang w:eastAsia="x-none"/>
        </w:rPr>
      </w:pPr>
    </w:p>
    <w:p w14:paraId="55603F87" w14:textId="668298BC" w:rsidR="000A0E0D" w:rsidRDefault="000A0E0D" w:rsidP="00F61B1D">
      <w:pPr>
        <w:pStyle w:val="ListParagraph"/>
        <w:numPr>
          <w:ilvl w:val="0"/>
          <w:numId w:val="80"/>
        </w:numPr>
        <w:rPr>
          <w:lang w:eastAsia="x-none"/>
        </w:rPr>
      </w:pPr>
      <w:r>
        <w:rPr>
          <w:lang w:eastAsia="x-none"/>
        </w:rPr>
        <w:t>Select the Configuration tab and click the Self Create Request activity</w:t>
      </w:r>
    </w:p>
    <w:p w14:paraId="3B2A4EEC" w14:textId="2C9E0ECC" w:rsidR="000A0E0D" w:rsidRDefault="000A0E0D" w:rsidP="00F61B1D">
      <w:pPr>
        <w:pStyle w:val="ListParagraph"/>
        <w:numPr>
          <w:ilvl w:val="0"/>
          <w:numId w:val="80"/>
        </w:numPr>
        <w:rPr>
          <w:lang w:eastAsia="x-none"/>
        </w:rPr>
      </w:pPr>
      <w:r>
        <w:rPr>
          <w:lang w:eastAsia="x-none"/>
        </w:rPr>
        <w:t>Check the Beneficiary and Application tabs. There is nothing to change here.</w:t>
      </w:r>
    </w:p>
    <w:p w14:paraId="46AA8120" w14:textId="7374F129" w:rsidR="000A0E0D" w:rsidRDefault="000A0E0D" w:rsidP="00F61B1D">
      <w:pPr>
        <w:pStyle w:val="ListParagraph"/>
        <w:numPr>
          <w:ilvl w:val="0"/>
          <w:numId w:val="80"/>
        </w:numPr>
        <w:rPr>
          <w:lang w:eastAsia="x-none"/>
        </w:rPr>
      </w:pPr>
      <w:r>
        <w:rPr>
          <w:lang w:eastAsia="x-none"/>
        </w:rPr>
        <w:t>Click the Required Data tab</w:t>
      </w:r>
    </w:p>
    <w:p w14:paraId="5A1A7585" w14:textId="5B3F9F62" w:rsidR="000A0E0D" w:rsidRDefault="000A0E0D" w:rsidP="00F61B1D">
      <w:pPr>
        <w:pStyle w:val="ListParagraph"/>
        <w:numPr>
          <w:ilvl w:val="0"/>
          <w:numId w:val="80"/>
        </w:numPr>
        <w:rPr>
          <w:lang w:eastAsia="x-none"/>
        </w:rPr>
      </w:pPr>
      <w:r>
        <w:rPr>
          <w:lang w:eastAsia="x-none"/>
        </w:rPr>
        <w:t>Scroll down the list of settings to find the Enable Account Creation item (you may want to use the horizontal slider to make the lower part of the dialog larger)</w:t>
      </w:r>
    </w:p>
    <w:p w14:paraId="2716F9D7" w14:textId="32D26877" w:rsidR="000A0E0D" w:rsidRDefault="000A0E0D" w:rsidP="003D3ED0">
      <w:pPr>
        <w:rPr>
          <w:lang w:eastAsia="x-none"/>
        </w:rPr>
      </w:pPr>
    </w:p>
    <w:p w14:paraId="4CFE6C5B" w14:textId="428FF07B" w:rsidR="000A0E0D" w:rsidRDefault="000A0E0D" w:rsidP="003D3ED0">
      <w:pPr>
        <w:rPr>
          <w:lang w:eastAsia="x-none"/>
        </w:rPr>
      </w:pPr>
      <w:r>
        <w:rPr>
          <w:noProof/>
          <w:lang w:eastAsia="x-none"/>
        </w:rPr>
        <w:drawing>
          <wp:inline distT="0" distB="0" distL="0" distR="0" wp14:anchorId="27097F58" wp14:editId="53AAFB63">
            <wp:extent cx="6188710" cy="2827020"/>
            <wp:effectExtent l="63500" t="63500" r="59690" b="685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02-09 at 11.47.16.png"/>
                    <pic:cNvPicPr/>
                  </pic:nvPicPr>
                  <pic:blipFill>
                    <a:blip r:embed="rId74"/>
                    <a:stretch>
                      <a:fillRect/>
                    </a:stretch>
                  </pic:blipFill>
                  <pic:spPr>
                    <a:xfrm>
                      <a:off x="0" y="0"/>
                      <a:ext cx="6188710" cy="2827020"/>
                    </a:xfrm>
                    <a:prstGeom prst="rect">
                      <a:avLst/>
                    </a:prstGeom>
                    <a:effectLst>
                      <a:glow rad="63500">
                        <a:schemeClr val="accent3">
                          <a:satMod val="175000"/>
                          <a:alpha val="40000"/>
                        </a:schemeClr>
                      </a:glow>
                    </a:effectLst>
                  </pic:spPr>
                </pic:pic>
              </a:graphicData>
            </a:graphic>
          </wp:inline>
        </w:drawing>
      </w:r>
    </w:p>
    <w:p w14:paraId="18090E32" w14:textId="617AE266" w:rsidR="000A0E0D" w:rsidRDefault="000A0E0D" w:rsidP="003D3ED0">
      <w:pPr>
        <w:rPr>
          <w:lang w:eastAsia="x-none"/>
        </w:rPr>
      </w:pPr>
    </w:p>
    <w:p w14:paraId="424C504D" w14:textId="6CEFB326" w:rsidR="000A0E0D" w:rsidRDefault="000A0E0D" w:rsidP="00F61B1D">
      <w:pPr>
        <w:pStyle w:val="ListParagraph"/>
        <w:numPr>
          <w:ilvl w:val="0"/>
          <w:numId w:val="81"/>
        </w:numPr>
        <w:rPr>
          <w:lang w:eastAsia="x-none"/>
        </w:rPr>
      </w:pPr>
      <w:r>
        <w:rPr>
          <w:lang w:eastAsia="x-none"/>
        </w:rPr>
        <w:lastRenderedPageBreak/>
        <w:t>Change Enable Account Creation to true</w:t>
      </w:r>
    </w:p>
    <w:p w14:paraId="42B8B556" w14:textId="431179E3" w:rsidR="000A0E0D" w:rsidRDefault="000A0E0D" w:rsidP="003D3ED0">
      <w:pPr>
        <w:rPr>
          <w:lang w:eastAsia="x-none"/>
        </w:rPr>
      </w:pPr>
    </w:p>
    <w:p w14:paraId="107DC48C" w14:textId="78D60042" w:rsidR="000A0E0D" w:rsidRDefault="000A0E0D" w:rsidP="003D3ED0">
      <w:pPr>
        <w:rPr>
          <w:lang w:eastAsia="x-none"/>
        </w:rPr>
      </w:pPr>
      <w:r>
        <w:rPr>
          <w:lang w:eastAsia="x-none"/>
        </w:rPr>
        <w:t xml:space="preserve">This setting will show an extra form in the access request flow specifying account attributes. This will allow us to see the person-account attribute mapping working. </w:t>
      </w:r>
    </w:p>
    <w:p w14:paraId="24454F17" w14:textId="77777777" w:rsidR="000A0E0D" w:rsidRDefault="000A0E0D" w:rsidP="003D3ED0">
      <w:pPr>
        <w:rPr>
          <w:lang w:eastAsia="x-none"/>
        </w:rPr>
      </w:pPr>
    </w:p>
    <w:p w14:paraId="6F906F28" w14:textId="414733AA" w:rsidR="000A0E0D" w:rsidRDefault="00A37C82" w:rsidP="00F61B1D">
      <w:pPr>
        <w:pStyle w:val="ListParagraph"/>
        <w:numPr>
          <w:ilvl w:val="0"/>
          <w:numId w:val="81"/>
        </w:numPr>
        <w:rPr>
          <w:lang w:eastAsia="x-none"/>
        </w:rPr>
      </w:pPr>
      <w:r>
        <w:rPr>
          <w:lang w:eastAsia="x-none"/>
        </w:rPr>
        <w:t>Click the Entity Scope tab</w:t>
      </w:r>
    </w:p>
    <w:p w14:paraId="6395E1CA" w14:textId="79AE5929" w:rsidR="00A37C82" w:rsidRDefault="00A37C82" w:rsidP="00F61B1D">
      <w:pPr>
        <w:pStyle w:val="ListParagraph"/>
        <w:numPr>
          <w:ilvl w:val="0"/>
          <w:numId w:val="81"/>
        </w:numPr>
        <w:rPr>
          <w:lang w:eastAsia="x-none"/>
        </w:rPr>
      </w:pPr>
      <w:r>
        <w:rPr>
          <w:lang w:eastAsia="x-none"/>
        </w:rPr>
        <w:t>In the Account Configuration pull-down list, select the Training AD application</w:t>
      </w:r>
    </w:p>
    <w:p w14:paraId="6EEE3BEA" w14:textId="77777777" w:rsidR="00A37C82" w:rsidRDefault="00A37C82" w:rsidP="003D3ED0">
      <w:pPr>
        <w:rPr>
          <w:lang w:eastAsia="x-none"/>
        </w:rPr>
      </w:pPr>
    </w:p>
    <w:p w14:paraId="1DBAC8A5" w14:textId="07A2FD6C" w:rsidR="00A37C82" w:rsidRDefault="00A37C82" w:rsidP="003D3ED0">
      <w:pPr>
        <w:rPr>
          <w:lang w:eastAsia="x-none"/>
        </w:rPr>
      </w:pPr>
      <w:r>
        <w:rPr>
          <w:noProof/>
          <w:lang w:eastAsia="x-none"/>
        </w:rPr>
        <w:drawing>
          <wp:inline distT="0" distB="0" distL="0" distR="0" wp14:anchorId="12E0E018" wp14:editId="056D4B0D">
            <wp:extent cx="6188710" cy="1985010"/>
            <wp:effectExtent l="63500" t="63500" r="59690" b="596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02-09 at 11.50.01.png"/>
                    <pic:cNvPicPr/>
                  </pic:nvPicPr>
                  <pic:blipFill>
                    <a:blip r:embed="rId75"/>
                    <a:stretch>
                      <a:fillRect/>
                    </a:stretch>
                  </pic:blipFill>
                  <pic:spPr>
                    <a:xfrm>
                      <a:off x="0" y="0"/>
                      <a:ext cx="6188710" cy="1985010"/>
                    </a:xfrm>
                    <a:prstGeom prst="rect">
                      <a:avLst/>
                    </a:prstGeom>
                    <a:effectLst>
                      <a:glow rad="63500">
                        <a:schemeClr val="accent3">
                          <a:satMod val="175000"/>
                          <a:alpha val="40000"/>
                        </a:schemeClr>
                      </a:glow>
                    </a:effectLst>
                  </pic:spPr>
                </pic:pic>
              </a:graphicData>
            </a:graphic>
          </wp:inline>
        </w:drawing>
      </w:r>
    </w:p>
    <w:p w14:paraId="7DCA7DAA" w14:textId="77777777" w:rsidR="00A37C82" w:rsidRDefault="00A37C82" w:rsidP="003D3ED0">
      <w:pPr>
        <w:rPr>
          <w:lang w:eastAsia="x-none"/>
        </w:rPr>
      </w:pPr>
    </w:p>
    <w:p w14:paraId="34669D88" w14:textId="778116B0" w:rsidR="00A37C82" w:rsidRDefault="00A37C82" w:rsidP="00F61B1D">
      <w:pPr>
        <w:pStyle w:val="ListParagraph"/>
        <w:numPr>
          <w:ilvl w:val="0"/>
          <w:numId w:val="82"/>
        </w:numPr>
        <w:rPr>
          <w:lang w:eastAsia="x-none"/>
        </w:rPr>
      </w:pPr>
      <w:r>
        <w:rPr>
          <w:lang w:eastAsia="x-none"/>
        </w:rPr>
        <w:t>Click the Load button to define the attributes to be presented in the account creation form</w:t>
      </w:r>
    </w:p>
    <w:p w14:paraId="2E505167" w14:textId="5A4FB2CF" w:rsidR="00A37C82" w:rsidRDefault="00A37C82" w:rsidP="003D3ED0">
      <w:pPr>
        <w:rPr>
          <w:lang w:eastAsia="x-none"/>
        </w:rPr>
      </w:pPr>
    </w:p>
    <w:p w14:paraId="3E8B9999" w14:textId="0649B56F" w:rsidR="00A37C82" w:rsidRDefault="00A37C82" w:rsidP="003D3ED0">
      <w:pPr>
        <w:rPr>
          <w:lang w:eastAsia="x-none"/>
        </w:rPr>
      </w:pPr>
      <w:r>
        <w:rPr>
          <w:noProof/>
          <w:lang w:eastAsia="x-none"/>
        </w:rPr>
        <w:drawing>
          <wp:inline distT="0" distB="0" distL="0" distR="0" wp14:anchorId="54C229C2" wp14:editId="6F0A3F6A">
            <wp:extent cx="6188710" cy="41141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02-09 at 11.51.42.png"/>
                    <pic:cNvPicPr/>
                  </pic:nvPicPr>
                  <pic:blipFill>
                    <a:blip r:embed="rId76"/>
                    <a:stretch>
                      <a:fillRect/>
                    </a:stretch>
                  </pic:blipFill>
                  <pic:spPr>
                    <a:xfrm>
                      <a:off x="0" y="0"/>
                      <a:ext cx="6188710" cy="4114165"/>
                    </a:xfrm>
                    <a:prstGeom prst="rect">
                      <a:avLst/>
                    </a:prstGeom>
                  </pic:spPr>
                </pic:pic>
              </a:graphicData>
            </a:graphic>
          </wp:inline>
        </w:drawing>
      </w:r>
    </w:p>
    <w:p w14:paraId="6B1ABC73" w14:textId="77777777" w:rsidR="00A37C82" w:rsidRDefault="00A37C82" w:rsidP="003D3ED0">
      <w:pPr>
        <w:rPr>
          <w:lang w:eastAsia="x-none"/>
        </w:rPr>
      </w:pPr>
    </w:p>
    <w:p w14:paraId="3254A139" w14:textId="02C2E139" w:rsidR="00A37C82" w:rsidRDefault="00A37C82" w:rsidP="003D3ED0">
      <w:pPr>
        <w:rPr>
          <w:lang w:eastAsia="x-none"/>
        </w:rPr>
      </w:pPr>
      <w:r>
        <w:rPr>
          <w:lang w:eastAsia="x-none"/>
        </w:rPr>
        <w:t>We could change the order of attributes displayed and whether they are visible and editable or not. We won’t change anything.</w:t>
      </w:r>
    </w:p>
    <w:p w14:paraId="3B0640F1" w14:textId="77777777" w:rsidR="00A37C82" w:rsidRDefault="00A37C82" w:rsidP="003D3ED0">
      <w:pPr>
        <w:rPr>
          <w:lang w:eastAsia="x-none"/>
        </w:rPr>
      </w:pPr>
    </w:p>
    <w:p w14:paraId="0670F430" w14:textId="109999A5" w:rsidR="00A37C82" w:rsidRDefault="00A37C82" w:rsidP="00F61B1D">
      <w:pPr>
        <w:pStyle w:val="ListParagraph"/>
        <w:numPr>
          <w:ilvl w:val="0"/>
          <w:numId w:val="82"/>
        </w:numPr>
        <w:rPr>
          <w:lang w:eastAsia="x-none"/>
        </w:rPr>
      </w:pPr>
      <w:r>
        <w:rPr>
          <w:lang w:eastAsia="x-none"/>
        </w:rPr>
        <w:t>Click OK to save the changes and return to the workflow configuration screen</w:t>
      </w:r>
    </w:p>
    <w:p w14:paraId="4FCEDE75" w14:textId="77777777" w:rsidR="00A37C82" w:rsidRDefault="00A37C82" w:rsidP="00F61B1D">
      <w:pPr>
        <w:pStyle w:val="ListParagraph"/>
        <w:numPr>
          <w:ilvl w:val="0"/>
          <w:numId w:val="82"/>
        </w:numPr>
        <w:rPr>
          <w:lang w:eastAsia="x-none"/>
        </w:rPr>
      </w:pPr>
      <w:r>
        <w:rPr>
          <w:lang w:eastAsia="x-none"/>
        </w:rPr>
        <w:lastRenderedPageBreak/>
        <w:t xml:space="preserve">Select the </w:t>
      </w:r>
      <w:proofErr w:type="spellStart"/>
      <w:r>
        <w:rPr>
          <w:lang w:eastAsia="x-none"/>
        </w:rPr>
        <w:t>Auth</w:t>
      </w:r>
      <w:proofErr w:type="spellEnd"/>
      <w:r>
        <w:rPr>
          <w:lang w:eastAsia="x-none"/>
        </w:rPr>
        <w:t xml:space="preserve"> Request [Manager] activity and have a look at the Beneficiary, Application, Entitlement and Required Data tabs</w:t>
      </w:r>
    </w:p>
    <w:p w14:paraId="5527BF54" w14:textId="77777777" w:rsidR="00A37C82" w:rsidRDefault="00A37C82" w:rsidP="003D3ED0">
      <w:pPr>
        <w:rPr>
          <w:lang w:eastAsia="x-none"/>
        </w:rPr>
      </w:pPr>
    </w:p>
    <w:p w14:paraId="71E1FCB1" w14:textId="79AF0FD2" w:rsidR="00A37C82" w:rsidRDefault="00A37C82" w:rsidP="003D3ED0">
      <w:pPr>
        <w:rPr>
          <w:lang w:eastAsia="x-none"/>
        </w:rPr>
      </w:pPr>
      <w:r>
        <w:rPr>
          <w:lang w:eastAsia="x-none"/>
        </w:rPr>
        <w:t>There is nothing to be changed for the beneficiary, applications or entitlements. On the Required Data tab, there is an option to allow the reviewer to edit the account attributes (“Editing of the Account Attributes”). We will leave it set to false.</w:t>
      </w:r>
    </w:p>
    <w:p w14:paraId="4BFEDD08" w14:textId="0B724B8F" w:rsidR="00A37C82" w:rsidRDefault="00A37C82" w:rsidP="003D3ED0">
      <w:pPr>
        <w:rPr>
          <w:lang w:eastAsia="x-none"/>
        </w:rPr>
      </w:pPr>
    </w:p>
    <w:p w14:paraId="3AC963A6" w14:textId="51FE8F75" w:rsidR="00A37C82" w:rsidRDefault="00A37C82" w:rsidP="00F61B1D">
      <w:pPr>
        <w:pStyle w:val="ListParagraph"/>
        <w:numPr>
          <w:ilvl w:val="0"/>
          <w:numId w:val="83"/>
        </w:numPr>
        <w:rPr>
          <w:lang w:eastAsia="x-none"/>
        </w:rPr>
      </w:pPr>
      <w:r>
        <w:rPr>
          <w:lang w:eastAsia="x-none"/>
        </w:rPr>
        <w:t>Repeat the step above in the Entity Scope tab to import all of the attributes for Training AD</w:t>
      </w:r>
    </w:p>
    <w:p w14:paraId="3085C1A8" w14:textId="1C183A22" w:rsidR="00A37C82" w:rsidRDefault="00A37C82" w:rsidP="00F61B1D">
      <w:pPr>
        <w:pStyle w:val="ListParagraph"/>
        <w:numPr>
          <w:ilvl w:val="0"/>
          <w:numId w:val="83"/>
        </w:numPr>
        <w:rPr>
          <w:lang w:eastAsia="x-none"/>
        </w:rPr>
      </w:pPr>
      <w:r>
        <w:rPr>
          <w:lang w:eastAsia="x-none"/>
        </w:rPr>
        <w:t>Leave the settings as they are.</w:t>
      </w:r>
    </w:p>
    <w:p w14:paraId="687ADBE1" w14:textId="1265945E" w:rsidR="00A37C82" w:rsidRDefault="00A37C82" w:rsidP="00F61B1D">
      <w:pPr>
        <w:pStyle w:val="ListParagraph"/>
        <w:numPr>
          <w:ilvl w:val="0"/>
          <w:numId w:val="83"/>
        </w:numPr>
        <w:rPr>
          <w:lang w:eastAsia="x-none"/>
        </w:rPr>
      </w:pPr>
      <w:r>
        <w:rPr>
          <w:lang w:eastAsia="x-none"/>
        </w:rPr>
        <w:t>Click OK</w:t>
      </w:r>
    </w:p>
    <w:p w14:paraId="5DF9A154" w14:textId="4CAF02C9" w:rsidR="00874BA7" w:rsidRDefault="00874BA7" w:rsidP="003D3ED0">
      <w:pPr>
        <w:rPr>
          <w:lang w:eastAsia="x-none"/>
        </w:rPr>
      </w:pPr>
    </w:p>
    <w:p w14:paraId="710AA8BE" w14:textId="0E4687F8" w:rsidR="00874BA7" w:rsidRDefault="00874BA7" w:rsidP="003D3ED0">
      <w:pPr>
        <w:rPr>
          <w:lang w:eastAsia="x-none"/>
        </w:rPr>
      </w:pPr>
      <w:r>
        <w:rPr>
          <w:lang w:eastAsia="x-none"/>
        </w:rPr>
        <w:t>There is nothing to do for the Exec Request activity. As this application (Training AD) is set for Automatic Fulfillment, then the Exec Request node will never be called.</w:t>
      </w:r>
    </w:p>
    <w:p w14:paraId="175164DC" w14:textId="0F136036" w:rsidR="00A37C82" w:rsidRDefault="00A37C82" w:rsidP="003D3ED0">
      <w:pPr>
        <w:rPr>
          <w:lang w:eastAsia="x-none"/>
        </w:rPr>
      </w:pPr>
    </w:p>
    <w:p w14:paraId="755EB3B5" w14:textId="06727943" w:rsidR="00874BA7" w:rsidRDefault="00874BA7" w:rsidP="003D3ED0">
      <w:pPr>
        <w:rPr>
          <w:lang w:eastAsia="x-none"/>
        </w:rPr>
      </w:pPr>
      <w:r>
        <w:rPr>
          <w:lang w:eastAsia="x-none"/>
        </w:rPr>
        <w:t>Also, we do not need to change the Reminder or Assignment settings for this workflow.</w:t>
      </w:r>
    </w:p>
    <w:p w14:paraId="70A2BC07" w14:textId="2E145DB1" w:rsidR="00874BA7" w:rsidRDefault="00874BA7" w:rsidP="003D3ED0">
      <w:pPr>
        <w:rPr>
          <w:lang w:eastAsia="x-none"/>
        </w:rPr>
      </w:pPr>
    </w:p>
    <w:p w14:paraId="5E5B2099" w14:textId="03576BAD" w:rsidR="00874BA7" w:rsidRDefault="00874BA7" w:rsidP="00F61B1D">
      <w:pPr>
        <w:pStyle w:val="ListParagraph"/>
        <w:numPr>
          <w:ilvl w:val="0"/>
          <w:numId w:val="84"/>
        </w:numPr>
        <w:rPr>
          <w:lang w:eastAsia="x-none"/>
        </w:rPr>
      </w:pPr>
      <w:r>
        <w:rPr>
          <w:lang w:eastAsia="x-none"/>
        </w:rPr>
        <w:t>Select the workflow and select Actions &gt; Online to bring the workflow back online.</w:t>
      </w:r>
    </w:p>
    <w:p w14:paraId="4BCA79DA" w14:textId="31B18E44" w:rsidR="00874BA7" w:rsidRDefault="00874BA7" w:rsidP="003D3ED0">
      <w:pPr>
        <w:rPr>
          <w:lang w:eastAsia="x-none"/>
        </w:rPr>
      </w:pPr>
    </w:p>
    <w:p w14:paraId="03AB9A07" w14:textId="2E5ED409" w:rsidR="00874BA7" w:rsidRDefault="00874BA7" w:rsidP="003D3ED0">
      <w:pPr>
        <w:rPr>
          <w:lang w:eastAsia="x-none"/>
        </w:rPr>
      </w:pPr>
      <w:r>
        <w:rPr>
          <w:lang w:eastAsia="x-none"/>
        </w:rPr>
        <w:t>It is now ready to be used to request Training AD access. This completes the configuration required for the provisioning scenario.</w:t>
      </w:r>
    </w:p>
    <w:p w14:paraId="47153818" w14:textId="0E13DC40" w:rsidR="00A37C82" w:rsidRDefault="0087530A" w:rsidP="00D3714D">
      <w:pPr>
        <w:pStyle w:val="Heading3"/>
      </w:pPr>
      <w:bookmarkStart w:id="37" w:name="_Toc506465461"/>
      <w:r>
        <w:t>Configure User Modify Rule (for Attribute Enforcement)</w:t>
      </w:r>
      <w:bookmarkEnd w:id="37"/>
    </w:p>
    <w:p w14:paraId="21791399" w14:textId="0082F124" w:rsidR="00A37C82" w:rsidRDefault="00A747C2" w:rsidP="003D3ED0">
      <w:pPr>
        <w:rPr>
          <w:lang w:eastAsia="x-none"/>
        </w:rPr>
      </w:pPr>
      <w:r>
        <w:rPr>
          <w:lang w:eastAsia="x-none"/>
        </w:rPr>
        <w:t>This is the last bit of configuration and is used for the reconciliation (with attribute enforcement) use cases.</w:t>
      </w:r>
    </w:p>
    <w:p w14:paraId="3A69B55D" w14:textId="045F8EFA" w:rsidR="00A747C2" w:rsidRDefault="00A747C2" w:rsidP="003D3ED0">
      <w:pPr>
        <w:rPr>
          <w:lang w:eastAsia="x-none"/>
        </w:rPr>
      </w:pPr>
    </w:p>
    <w:p w14:paraId="60FCB1C2" w14:textId="5710E6CC" w:rsidR="00A747C2" w:rsidRDefault="00A747C2" w:rsidP="003D3ED0">
      <w:pPr>
        <w:rPr>
          <w:lang w:eastAsia="x-none"/>
        </w:rPr>
      </w:pPr>
      <w:r>
        <w:rPr>
          <w:lang w:eastAsia="x-none"/>
        </w:rPr>
        <w:t>As we have seen in earlier sections, we can configur</w:t>
      </w:r>
      <w:r w:rsidR="00ED625C">
        <w:rPr>
          <w:lang w:eastAsia="x-none"/>
        </w:rPr>
        <w:t>e</w:t>
      </w:r>
      <w:r w:rsidR="005E0786">
        <w:rPr>
          <w:lang w:eastAsia="x-none"/>
        </w:rPr>
        <w:t xml:space="preserve"> Target Attribute mapping in the Account Configuration so account attributes default to person attribute values, strings or combinations of them. If we create an account in the Service Center or request a permission that also needs a new account, the account attribute values will default to the linked person attribute values (or strings or combinations).</w:t>
      </w:r>
    </w:p>
    <w:p w14:paraId="4B27D109" w14:textId="518B2D85" w:rsidR="005E0786" w:rsidRDefault="005E0786" w:rsidP="003D3ED0">
      <w:pPr>
        <w:rPr>
          <w:lang w:eastAsia="x-none"/>
        </w:rPr>
      </w:pPr>
    </w:p>
    <w:p w14:paraId="635E2CB1" w14:textId="5643E599" w:rsidR="005E0786" w:rsidRDefault="005E0786" w:rsidP="003D3ED0">
      <w:pPr>
        <w:rPr>
          <w:lang w:eastAsia="x-none"/>
        </w:rPr>
      </w:pPr>
      <w:r>
        <w:rPr>
          <w:lang w:eastAsia="x-none"/>
        </w:rPr>
        <w:t>We can also flag those mapped Target Attributes as enforced (“Enforce User value” setting for each Target Attribute). This means that if a user is modified in the Admin Console or Service Center, IGI will re-evaluate any enforced mapping and send a modify event for that account to the target system.</w:t>
      </w:r>
    </w:p>
    <w:p w14:paraId="05CC01B7" w14:textId="7E6A88DE" w:rsidR="005E0786" w:rsidRDefault="005E0786" w:rsidP="003D3ED0">
      <w:pPr>
        <w:rPr>
          <w:lang w:eastAsia="x-none"/>
        </w:rPr>
      </w:pPr>
    </w:p>
    <w:p w14:paraId="1A6CC01E" w14:textId="77777777" w:rsidR="005E0786" w:rsidRDefault="005E0786" w:rsidP="003D3ED0">
      <w:pPr>
        <w:rPr>
          <w:lang w:eastAsia="x-none"/>
        </w:rPr>
      </w:pPr>
      <w:r>
        <w:rPr>
          <w:lang w:eastAsia="x-none"/>
        </w:rPr>
        <w:t xml:space="preserve">For this user scenario, we want any enforced mapping when we run a reconciliation. Say that we have an attribute set from the user driven by a HR feed (such as title or office location) and we want that user value to be applied to our AD system, even if someone changes the account attribute value on the target system. In an ideal world (and hopefully in some future version) IGI would re-evaluate any attribute mapping policy on an account recon (like ISIM does). </w:t>
      </w:r>
    </w:p>
    <w:p w14:paraId="467EC355" w14:textId="77777777" w:rsidR="005E0786" w:rsidRDefault="005E0786" w:rsidP="003D3ED0">
      <w:pPr>
        <w:rPr>
          <w:lang w:eastAsia="x-none"/>
        </w:rPr>
      </w:pPr>
    </w:p>
    <w:p w14:paraId="5811A01D" w14:textId="2034B1A5" w:rsidR="005E0786" w:rsidRDefault="005E0786" w:rsidP="003D3ED0">
      <w:pPr>
        <w:rPr>
          <w:lang w:eastAsia="x-none"/>
        </w:rPr>
      </w:pPr>
      <w:r>
        <w:rPr>
          <w:lang w:eastAsia="x-none"/>
        </w:rPr>
        <w:t>In the current version of IGI we have to trick it into doing the attribute re-evaluation, and we do that by creating a rule that will run when the modified account is reconciled into IGI. This rule will update a person attribute and trigger that re-evaluation. Note that this is currently unreliable – the mechanism sometimes works and sometimes doesn’t. There is a fix being developed to resolve it.</w:t>
      </w:r>
    </w:p>
    <w:p w14:paraId="799765C1" w14:textId="402795C0" w:rsidR="00A747C2" w:rsidRDefault="00A747C2" w:rsidP="003D3ED0">
      <w:pPr>
        <w:rPr>
          <w:lang w:eastAsia="x-none"/>
        </w:rPr>
      </w:pPr>
    </w:p>
    <w:p w14:paraId="49A8AB4F" w14:textId="7DCC247F" w:rsidR="00A747C2" w:rsidRDefault="00A135FD" w:rsidP="003D3ED0">
      <w:pPr>
        <w:rPr>
          <w:lang w:eastAsia="x-none"/>
        </w:rPr>
      </w:pPr>
      <w:r>
        <w:rPr>
          <w:lang w:eastAsia="x-none"/>
        </w:rPr>
        <w:t xml:space="preserve">The enable this functionality we need to setup a new attribute on the person as our dummy field for update, </w:t>
      </w:r>
      <w:r w:rsidR="00D3714D">
        <w:rPr>
          <w:lang w:eastAsia="x-none"/>
        </w:rPr>
        <w:t xml:space="preserve">map it to an unused attribute in AD </w:t>
      </w:r>
      <w:r>
        <w:rPr>
          <w:lang w:eastAsia="x-none"/>
        </w:rPr>
        <w:t>and setup the rule to modify this attribute.</w:t>
      </w:r>
    </w:p>
    <w:p w14:paraId="6CE59D9D" w14:textId="1D4D00B5" w:rsidR="00A135FD" w:rsidRDefault="00A135FD" w:rsidP="00A135FD">
      <w:pPr>
        <w:pStyle w:val="Heading4"/>
      </w:pPr>
      <w:r>
        <w:t xml:space="preserve">Configure an Additional </w:t>
      </w:r>
      <w:proofErr w:type="spellStart"/>
      <w:r>
        <w:t>UserERC</w:t>
      </w:r>
      <w:proofErr w:type="spellEnd"/>
      <w:r>
        <w:t xml:space="preserve"> Attribute</w:t>
      </w:r>
    </w:p>
    <w:p w14:paraId="2E20F313" w14:textId="1D2C68AC" w:rsidR="00A135FD" w:rsidRDefault="00A135FD" w:rsidP="003D3ED0">
      <w:pPr>
        <w:rPr>
          <w:lang w:eastAsia="x-none"/>
        </w:rPr>
      </w:pPr>
      <w:r>
        <w:rPr>
          <w:lang w:eastAsia="x-none"/>
        </w:rPr>
        <w:t xml:space="preserve">We need an attribute that we can update in a rule to trigger the re-evaluation of attribute policy. We could re-use a currently defined attribute but that carries a risk of breaking something else. You could also add a new attribute to the </w:t>
      </w:r>
      <w:proofErr w:type="spellStart"/>
      <w:r>
        <w:rPr>
          <w:lang w:eastAsia="x-none"/>
        </w:rPr>
        <w:t>UserERC</w:t>
      </w:r>
      <w:proofErr w:type="spellEnd"/>
      <w:r>
        <w:rPr>
          <w:lang w:eastAsia="x-none"/>
        </w:rPr>
        <w:t xml:space="preserve"> schema. However, it is safer and easier to use one of the unused generic </w:t>
      </w:r>
      <w:proofErr w:type="spellStart"/>
      <w:r>
        <w:rPr>
          <w:lang w:eastAsia="x-none"/>
        </w:rPr>
        <w:t>ATTRnn</w:t>
      </w:r>
      <w:proofErr w:type="spellEnd"/>
      <w:r>
        <w:rPr>
          <w:lang w:eastAsia="x-none"/>
        </w:rPr>
        <w:t xml:space="preserve"> attributes. We will use ATTR12.</w:t>
      </w:r>
    </w:p>
    <w:p w14:paraId="4BB84196" w14:textId="76B8ECAF" w:rsidR="00A135FD" w:rsidRDefault="00A135FD" w:rsidP="003D3ED0">
      <w:pPr>
        <w:rPr>
          <w:lang w:eastAsia="x-none"/>
        </w:rPr>
      </w:pPr>
    </w:p>
    <w:p w14:paraId="2F5CE392" w14:textId="73FE7EC3" w:rsidR="00A135FD" w:rsidRDefault="00A135FD" w:rsidP="003D3ED0">
      <w:pPr>
        <w:rPr>
          <w:lang w:eastAsia="x-none"/>
        </w:rPr>
      </w:pPr>
      <w:r>
        <w:rPr>
          <w:lang w:eastAsia="x-none"/>
        </w:rPr>
        <w:t>To do this:</w:t>
      </w:r>
    </w:p>
    <w:p w14:paraId="0551E605" w14:textId="1C7BA38E" w:rsidR="00A135FD" w:rsidRDefault="00E73357" w:rsidP="00F61B1D">
      <w:pPr>
        <w:pStyle w:val="ListParagraph"/>
        <w:numPr>
          <w:ilvl w:val="0"/>
          <w:numId w:val="84"/>
        </w:numPr>
        <w:rPr>
          <w:lang w:eastAsia="x-none"/>
        </w:rPr>
      </w:pPr>
      <w:r>
        <w:rPr>
          <w:lang w:eastAsia="x-none"/>
        </w:rPr>
        <w:t>Log into the Admin Console (admin/admin) and go to Access Governance Core</w:t>
      </w:r>
    </w:p>
    <w:p w14:paraId="4E3E3655" w14:textId="6AE519A2" w:rsidR="00E73357" w:rsidRDefault="00E73357" w:rsidP="00F61B1D">
      <w:pPr>
        <w:pStyle w:val="ListParagraph"/>
        <w:numPr>
          <w:ilvl w:val="0"/>
          <w:numId w:val="84"/>
        </w:numPr>
        <w:rPr>
          <w:lang w:eastAsia="x-none"/>
        </w:rPr>
      </w:pPr>
      <w:r>
        <w:rPr>
          <w:lang w:eastAsia="x-none"/>
        </w:rPr>
        <w:t>Go to Settings &gt; Core Configuration &gt; User Virtual Attributes</w:t>
      </w:r>
    </w:p>
    <w:p w14:paraId="72153DB5" w14:textId="1DC0A253" w:rsidR="00E73357" w:rsidRDefault="00E73357" w:rsidP="00F61B1D">
      <w:pPr>
        <w:pStyle w:val="ListParagraph"/>
        <w:numPr>
          <w:ilvl w:val="0"/>
          <w:numId w:val="84"/>
        </w:numPr>
        <w:rPr>
          <w:lang w:eastAsia="x-none"/>
        </w:rPr>
      </w:pPr>
      <w:r>
        <w:rPr>
          <w:lang w:eastAsia="x-none"/>
        </w:rPr>
        <w:t xml:space="preserve">Select the </w:t>
      </w:r>
      <w:proofErr w:type="spellStart"/>
      <w:r>
        <w:rPr>
          <w:lang w:eastAsia="x-none"/>
        </w:rPr>
        <w:t>UserErc</w:t>
      </w:r>
      <w:proofErr w:type="spellEnd"/>
      <w:r>
        <w:rPr>
          <w:lang w:eastAsia="x-none"/>
        </w:rPr>
        <w:t xml:space="preserve"> database and click the Attribute Mapping tab in the right pane</w:t>
      </w:r>
    </w:p>
    <w:p w14:paraId="02201037" w14:textId="231ABB17" w:rsidR="00E73357" w:rsidRDefault="00E73357" w:rsidP="003D3ED0">
      <w:pPr>
        <w:rPr>
          <w:lang w:eastAsia="x-none"/>
        </w:rPr>
      </w:pPr>
    </w:p>
    <w:p w14:paraId="5388222B" w14:textId="476141F2" w:rsidR="00E73357" w:rsidRDefault="00E73357" w:rsidP="003D3ED0">
      <w:pPr>
        <w:rPr>
          <w:lang w:eastAsia="x-none"/>
        </w:rPr>
      </w:pPr>
      <w:r>
        <w:rPr>
          <w:noProof/>
          <w:lang w:eastAsia="x-none"/>
        </w:rPr>
        <w:lastRenderedPageBreak/>
        <w:drawing>
          <wp:inline distT="0" distB="0" distL="0" distR="0" wp14:anchorId="792BCC48" wp14:editId="45A4BDCA">
            <wp:extent cx="6188710" cy="2571115"/>
            <wp:effectExtent l="63500" t="63500" r="59690" b="577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02-09 at 13.26.11.png"/>
                    <pic:cNvPicPr/>
                  </pic:nvPicPr>
                  <pic:blipFill>
                    <a:blip r:embed="rId77"/>
                    <a:stretch>
                      <a:fillRect/>
                    </a:stretch>
                  </pic:blipFill>
                  <pic:spPr>
                    <a:xfrm>
                      <a:off x="0" y="0"/>
                      <a:ext cx="6188710" cy="2571115"/>
                    </a:xfrm>
                    <a:prstGeom prst="rect">
                      <a:avLst/>
                    </a:prstGeom>
                    <a:effectLst>
                      <a:glow rad="63500">
                        <a:schemeClr val="accent3">
                          <a:satMod val="175000"/>
                          <a:alpha val="40000"/>
                        </a:schemeClr>
                      </a:glow>
                    </a:effectLst>
                  </pic:spPr>
                </pic:pic>
              </a:graphicData>
            </a:graphic>
          </wp:inline>
        </w:drawing>
      </w:r>
    </w:p>
    <w:p w14:paraId="0F0EC57D" w14:textId="77777777" w:rsidR="00A747C2" w:rsidRDefault="00A747C2" w:rsidP="003D3ED0">
      <w:pPr>
        <w:rPr>
          <w:lang w:eastAsia="x-none"/>
        </w:rPr>
      </w:pPr>
    </w:p>
    <w:p w14:paraId="2F510756" w14:textId="77777777" w:rsidR="00E73357" w:rsidRDefault="00E73357" w:rsidP="003D3ED0">
      <w:pPr>
        <w:rPr>
          <w:lang w:eastAsia="x-none"/>
        </w:rPr>
      </w:pPr>
      <w:r>
        <w:rPr>
          <w:lang w:eastAsia="x-none"/>
        </w:rPr>
        <w:t>This shows the user attributes currently defined, along with their visibility, order, labels, lookup values, default values and UI rendering. Most of these settings are for user virtual views and workflows, not for the core User ERC view.</w:t>
      </w:r>
    </w:p>
    <w:p w14:paraId="73644BC9" w14:textId="77777777" w:rsidR="00E73357" w:rsidRDefault="00E73357" w:rsidP="003D3ED0">
      <w:pPr>
        <w:rPr>
          <w:lang w:eastAsia="x-none"/>
        </w:rPr>
      </w:pPr>
    </w:p>
    <w:p w14:paraId="7A214655" w14:textId="17367E8F" w:rsidR="00E73357" w:rsidRDefault="00E73357" w:rsidP="003D3ED0">
      <w:pPr>
        <w:rPr>
          <w:lang w:eastAsia="x-none"/>
        </w:rPr>
      </w:pPr>
      <w:r>
        <w:rPr>
          <w:lang w:eastAsia="x-none"/>
        </w:rPr>
        <w:t>ATTR12 is not currently defined so we will define it:</w:t>
      </w:r>
    </w:p>
    <w:p w14:paraId="20A1F9A3" w14:textId="2A1A1311" w:rsidR="00E73357" w:rsidRDefault="00E73357" w:rsidP="00F61B1D">
      <w:pPr>
        <w:pStyle w:val="ListParagraph"/>
        <w:numPr>
          <w:ilvl w:val="0"/>
          <w:numId w:val="85"/>
        </w:numPr>
        <w:rPr>
          <w:lang w:eastAsia="x-none"/>
        </w:rPr>
      </w:pPr>
      <w:r>
        <w:rPr>
          <w:lang w:eastAsia="x-none"/>
        </w:rPr>
        <w:t>In the right pane select Actions &gt; Add</w:t>
      </w:r>
    </w:p>
    <w:p w14:paraId="616C15B5" w14:textId="77777777" w:rsidR="00E73357" w:rsidRDefault="00E73357" w:rsidP="00F61B1D">
      <w:pPr>
        <w:pStyle w:val="ListParagraph"/>
        <w:numPr>
          <w:ilvl w:val="0"/>
          <w:numId w:val="85"/>
        </w:numPr>
        <w:rPr>
          <w:lang w:eastAsia="x-none"/>
        </w:rPr>
      </w:pPr>
      <w:r>
        <w:rPr>
          <w:lang w:eastAsia="x-none"/>
        </w:rPr>
        <w:t>On the Add Attribute dialog, find and select ATTR12 and click OK</w:t>
      </w:r>
    </w:p>
    <w:p w14:paraId="6151ED76" w14:textId="0C2D9F56" w:rsidR="00E73357" w:rsidRDefault="00E73357" w:rsidP="003D3ED0">
      <w:pPr>
        <w:rPr>
          <w:lang w:eastAsia="x-none"/>
        </w:rPr>
      </w:pPr>
    </w:p>
    <w:p w14:paraId="4D46651B" w14:textId="516E4EBA" w:rsidR="0061565A" w:rsidRDefault="0061565A" w:rsidP="003D3ED0">
      <w:pPr>
        <w:rPr>
          <w:lang w:eastAsia="x-none"/>
        </w:rPr>
      </w:pPr>
      <w:r>
        <w:rPr>
          <w:lang w:eastAsia="x-none"/>
        </w:rPr>
        <w:t>The attribute is now in the list. You may want to re-arrange the order of the attribute, but it’s not necessary for the lab.</w:t>
      </w:r>
    </w:p>
    <w:p w14:paraId="0FCF1628" w14:textId="30BD9544" w:rsidR="0061565A" w:rsidRDefault="0061565A" w:rsidP="003D3ED0">
      <w:pPr>
        <w:rPr>
          <w:lang w:eastAsia="x-none"/>
        </w:rPr>
      </w:pPr>
    </w:p>
    <w:p w14:paraId="74142E29" w14:textId="3E1E8E08" w:rsidR="0061565A" w:rsidRDefault="0061565A" w:rsidP="00F61B1D">
      <w:pPr>
        <w:pStyle w:val="ListParagraph"/>
        <w:numPr>
          <w:ilvl w:val="0"/>
          <w:numId w:val="86"/>
        </w:numPr>
        <w:rPr>
          <w:lang w:eastAsia="x-none"/>
        </w:rPr>
      </w:pPr>
      <w:r>
        <w:rPr>
          <w:lang w:eastAsia="x-none"/>
        </w:rPr>
        <w:t>Select the new attribute and enter a Label. This will be used in the rule and appear on the UI. I would suggest “</w:t>
      </w:r>
      <w:proofErr w:type="spellStart"/>
      <w:r>
        <w:rPr>
          <w:lang w:eastAsia="x-none"/>
        </w:rPr>
        <w:t>AcctLastRecon</w:t>
      </w:r>
      <w:proofErr w:type="spellEnd"/>
      <w:r>
        <w:rPr>
          <w:lang w:eastAsia="x-none"/>
        </w:rPr>
        <w:t>” (as we will set a date in the rule).</w:t>
      </w:r>
    </w:p>
    <w:p w14:paraId="353BB13F" w14:textId="6ECDC886" w:rsidR="0061565A" w:rsidRDefault="0061565A" w:rsidP="00F61B1D">
      <w:pPr>
        <w:pStyle w:val="ListParagraph"/>
        <w:numPr>
          <w:ilvl w:val="0"/>
          <w:numId w:val="86"/>
        </w:numPr>
        <w:rPr>
          <w:lang w:eastAsia="x-none"/>
        </w:rPr>
      </w:pPr>
      <w:r>
        <w:rPr>
          <w:lang w:eastAsia="x-none"/>
        </w:rPr>
        <w:t>Click Save and click OK on the Information dialog box</w:t>
      </w:r>
    </w:p>
    <w:p w14:paraId="6EE06579" w14:textId="77777777" w:rsidR="0061565A" w:rsidRDefault="0061565A" w:rsidP="003D3ED0">
      <w:pPr>
        <w:rPr>
          <w:lang w:eastAsia="x-none"/>
        </w:rPr>
      </w:pPr>
    </w:p>
    <w:p w14:paraId="3584D0E2" w14:textId="14034C89" w:rsidR="00E73357" w:rsidRDefault="0061565A" w:rsidP="003D3ED0">
      <w:pPr>
        <w:rPr>
          <w:lang w:eastAsia="x-none"/>
        </w:rPr>
      </w:pPr>
      <w:r>
        <w:rPr>
          <w:noProof/>
          <w:lang w:eastAsia="x-none"/>
        </w:rPr>
        <w:drawing>
          <wp:inline distT="0" distB="0" distL="0" distR="0" wp14:anchorId="5D9BE9FA" wp14:editId="7863D503">
            <wp:extent cx="6188710" cy="1704340"/>
            <wp:effectExtent l="63500" t="63500" r="59690" b="609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8-02-09 at 13.33.07.png"/>
                    <pic:cNvPicPr/>
                  </pic:nvPicPr>
                  <pic:blipFill>
                    <a:blip r:embed="rId78"/>
                    <a:stretch>
                      <a:fillRect/>
                    </a:stretch>
                  </pic:blipFill>
                  <pic:spPr>
                    <a:xfrm>
                      <a:off x="0" y="0"/>
                      <a:ext cx="6188710" cy="1704340"/>
                    </a:xfrm>
                    <a:prstGeom prst="rect">
                      <a:avLst/>
                    </a:prstGeom>
                    <a:effectLst>
                      <a:glow rad="63500">
                        <a:schemeClr val="accent3">
                          <a:satMod val="175000"/>
                          <a:alpha val="40000"/>
                        </a:schemeClr>
                      </a:glow>
                    </a:effectLst>
                  </pic:spPr>
                </pic:pic>
              </a:graphicData>
            </a:graphic>
          </wp:inline>
        </w:drawing>
      </w:r>
    </w:p>
    <w:p w14:paraId="028D657A" w14:textId="28EFC3E2" w:rsidR="0061565A" w:rsidRDefault="0061565A" w:rsidP="003D3ED0">
      <w:pPr>
        <w:rPr>
          <w:lang w:eastAsia="x-none"/>
        </w:rPr>
      </w:pPr>
    </w:p>
    <w:p w14:paraId="7C0F118F" w14:textId="77777777" w:rsidR="009E6E51" w:rsidRDefault="009E6E51" w:rsidP="003D3ED0">
      <w:pPr>
        <w:rPr>
          <w:lang w:eastAsia="x-none"/>
        </w:rPr>
      </w:pPr>
      <w:r>
        <w:rPr>
          <w:lang w:eastAsia="x-none"/>
        </w:rPr>
        <w:t>With the new attribute defined, we also need to map it to an unused adapter attribute.</w:t>
      </w:r>
    </w:p>
    <w:p w14:paraId="4852C409" w14:textId="70F4C934" w:rsidR="009E6E51" w:rsidRDefault="009E6E51" w:rsidP="00D3714D">
      <w:pPr>
        <w:pStyle w:val="Heading4"/>
      </w:pPr>
      <w:r>
        <w:t>Map New Person Attribute to Account Attribute</w:t>
      </w:r>
    </w:p>
    <w:p w14:paraId="79D7B39E" w14:textId="14B3CD13" w:rsidR="009E6E51" w:rsidRDefault="00D3714D" w:rsidP="003D3ED0">
      <w:pPr>
        <w:rPr>
          <w:lang w:eastAsia="x-none"/>
        </w:rPr>
      </w:pPr>
      <w:r>
        <w:rPr>
          <w:lang w:eastAsia="x-none"/>
        </w:rPr>
        <w:t>For this workaround to function, we need to map our new IGI Person attribute to an unused AD account attribute and flag it for enforcement.</w:t>
      </w:r>
    </w:p>
    <w:p w14:paraId="50CF132A" w14:textId="331F141E" w:rsidR="00D3714D" w:rsidRDefault="00D3714D" w:rsidP="003D3ED0">
      <w:pPr>
        <w:rPr>
          <w:lang w:eastAsia="x-none"/>
        </w:rPr>
      </w:pPr>
    </w:p>
    <w:p w14:paraId="4A537EEA" w14:textId="530559CE" w:rsidR="00D3714D" w:rsidRDefault="00D3714D" w:rsidP="003D3ED0">
      <w:pPr>
        <w:rPr>
          <w:lang w:eastAsia="x-none"/>
        </w:rPr>
      </w:pPr>
      <w:r>
        <w:rPr>
          <w:lang w:eastAsia="x-none"/>
        </w:rPr>
        <w:t>As you did earlier:</w:t>
      </w:r>
    </w:p>
    <w:p w14:paraId="0F5308E2" w14:textId="4691306A" w:rsidR="00D3714D" w:rsidRDefault="00D3714D" w:rsidP="00F61B1D">
      <w:pPr>
        <w:pStyle w:val="ListParagraph"/>
        <w:numPr>
          <w:ilvl w:val="0"/>
          <w:numId w:val="104"/>
        </w:numPr>
        <w:rPr>
          <w:lang w:eastAsia="x-none"/>
        </w:rPr>
      </w:pPr>
      <w:r>
        <w:rPr>
          <w:lang w:eastAsia="x-none"/>
        </w:rPr>
        <w:t>Go into AGC &gt; Manage &gt; Accounts</w:t>
      </w:r>
    </w:p>
    <w:p w14:paraId="4AFB1C76" w14:textId="23B20F0D" w:rsidR="00D3714D" w:rsidRDefault="00D3714D" w:rsidP="00F61B1D">
      <w:pPr>
        <w:pStyle w:val="ListParagraph"/>
        <w:numPr>
          <w:ilvl w:val="0"/>
          <w:numId w:val="104"/>
        </w:numPr>
        <w:rPr>
          <w:lang w:eastAsia="x-none"/>
        </w:rPr>
      </w:pPr>
      <w:r>
        <w:rPr>
          <w:lang w:eastAsia="x-none"/>
        </w:rPr>
        <w:t>Select the Training AD account</w:t>
      </w:r>
    </w:p>
    <w:p w14:paraId="00F82976" w14:textId="53B36144" w:rsidR="00D3714D" w:rsidRDefault="00D3714D" w:rsidP="00F61B1D">
      <w:pPr>
        <w:pStyle w:val="ListParagraph"/>
        <w:numPr>
          <w:ilvl w:val="0"/>
          <w:numId w:val="104"/>
        </w:numPr>
        <w:rPr>
          <w:lang w:eastAsia="x-none"/>
        </w:rPr>
      </w:pPr>
      <w:r>
        <w:rPr>
          <w:lang w:eastAsia="x-none"/>
        </w:rPr>
        <w:t>Go to the Target Attribute tab</w:t>
      </w:r>
    </w:p>
    <w:p w14:paraId="23A75A34" w14:textId="60CA5F1C" w:rsidR="00D3714D" w:rsidRDefault="00D3714D" w:rsidP="00F61B1D">
      <w:pPr>
        <w:pStyle w:val="ListParagraph"/>
        <w:numPr>
          <w:ilvl w:val="0"/>
          <w:numId w:val="104"/>
        </w:numPr>
        <w:rPr>
          <w:lang w:eastAsia="x-none"/>
        </w:rPr>
      </w:pPr>
      <w:r>
        <w:rPr>
          <w:lang w:eastAsia="x-none"/>
        </w:rPr>
        <w:t>Select Actions &gt; Discover Account attributes from Target</w:t>
      </w:r>
    </w:p>
    <w:p w14:paraId="7849ADEC" w14:textId="60FDDD7A" w:rsidR="00D3714D" w:rsidRDefault="00D3714D" w:rsidP="00D3714D">
      <w:pPr>
        <w:rPr>
          <w:lang w:eastAsia="x-none"/>
        </w:rPr>
      </w:pPr>
    </w:p>
    <w:p w14:paraId="06267341" w14:textId="4D67A142" w:rsidR="00D3714D" w:rsidRDefault="00D3714D" w:rsidP="00D3714D">
      <w:pPr>
        <w:rPr>
          <w:lang w:eastAsia="x-none"/>
        </w:rPr>
      </w:pPr>
      <w:r>
        <w:rPr>
          <w:noProof/>
          <w:lang w:eastAsia="x-none"/>
        </w:rPr>
        <w:drawing>
          <wp:inline distT="0" distB="0" distL="0" distR="0" wp14:anchorId="1BA2314D" wp14:editId="42897B2E">
            <wp:extent cx="6188710" cy="1623060"/>
            <wp:effectExtent l="63500" t="63500" r="59690" b="660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8-02-09 at 17.20.35.png"/>
                    <pic:cNvPicPr/>
                  </pic:nvPicPr>
                  <pic:blipFill>
                    <a:blip r:embed="rId79"/>
                    <a:stretch>
                      <a:fillRect/>
                    </a:stretch>
                  </pic:blipFill>
                  <pic:spPr>
                    <a:xfrm>
                      <a:off x="0" y="0"/>
                      <a:ext cx="6188710" cy="1623060"/>
                    </a:xfrm>
                    <a:prstGeom prst="rect">
                      <a:avLst/>
                    </a:prstGeom>
                    <a:effectLst>
                      <a:glow rad="63500">
                        <a:schemeClr val="accent3">
                          <a:satMod val="175000"/>
                          <a:alpha val="40000"/>
                        </a:schemeClr>
                      </a:glow>
                    </a:effectLst>
                  </pic:spPr>
                </pic:pic>
              </a:graphicData>
            </a:graphic>
          </wp:inline>
        </w:drawing>
      </w:r>
    </w:p>
    <w:p w14:paraId="44E92D8F" w14:textId="77777777" w:rsidR="00D3714D" w:rsidRDefault="00D3714D" w:rsidP="003D3ED0">
      <w:pPr>
        <w:rPr>
          <w:lang w:eastAsia="x-none"/>
        </w:rPr>
      </w:pPr>
    </w:p>
    <w:p w14:paraId="14584966" w14:textId="49EECB75" w:rsidR="00D3714D" w:rsidRDefault="00D3714D" w:rsidP="00F61B1D">
      <w:pPr>
        <w:pStyle w:val="ListParagraph"/>
        <w:numPr>
          <w:ilvl w:val="0"/>
          <w:numId w:val="106"/>
        </w:numPr>
        <w:rPr>
          <w:lang w:eastAsia="x-none"/>
        </w:rPr>
      </w:pPr>
      <w:r>
        <w:rPr>
          <w:lang w:eastAsia="x-none"/>
        </w:rPr>
        <w:t>On the Discover Attributes from Target dialog, find and select erADEExtension1, then click Import</w:t>
      </w:r>
    </w:p>
    <w:p w14:paraId="3BD2BA18" w14:textId="69002E01" w:rsidR="00D3714D" w:rsidRDefault="00D3714D" w:rsidP="003D3ED0">
      <w:pPr>
        <w:rPr>
          <w:lang w:eastAsia="x-none"/>
        </w:rPr>
      </w:pPr>
    </w:p>
    <w:p w14:paraId="46F1C8C9" w14:textId="47F0708E" w:rsidR="00D3714D" w:rsidRDefault="00D3714D" w:rsidP="003D3ED0">
      <w:pPr>
        <w:rPr>
          <w:lang w:eastAsia="x-none"/>
        </w:rPr>
      </w:pPr>
      <w:r>
        <w:rPr>
          <w:lang w:eastAsia="x-none"/>
        </w:rPr>
        <w:t>I am assuming for the lab that this attribute isn’t used. For a production deployment you would need to evaluate what free/unused attributes you have in AD.</w:t>
      </w:r>
    </w:p>
    <w:p w14:paraId="313B45BA" w14:textId="77777777" w:rsidR="00D3714D" w:rsidRDefault="00D3714D" w:rsidP="003D3ED0">
      <w:pPr>
        <w:rPr>
          <w:lang w:eastAsia="x-none"/>
        </w:rPr>
      </w:pPr>
    </w:p>
    <w:p w14:paraId="2CD433D1" w14:textId="608EAF28" w:rsidR="009E6E51" w:rsidRDefault="00D3714D" w:rsidP="00F61B1D">
      <w:pPr>
        <w:pStyle w:val="ListParagraph"/>
        <w:numPr>
          <w:ilvl w:val="0"/>
          <w:numId w:val="106"/>
        </w:numPr>
        <w:rPr>
          <w:lang w:eastAsia="x-none"/>
        </w:rPr>
      </w:pPr>
      <w:r>
        <w:rPr>
          <w:lang w:eastAsia="x-none"/>
        </w:rPr>
        <w:t>With the new attribute showing in the Target Attributes list, check/set the following</w:t>
      </w:r>
    </w:p>
    <w:p w14:paraId="5229FFD4" w14:textId="047D71C5" w:rsidR="00D3714D" w:rsidRDefault="00D3714D" w:rsidP="00F61B1D">
      <w:pPr>
        <w:pStyle w:val="ListParagraph"/>
        <w:numPr>
          <w:ilvl w:val="0"/>
          <w:numId w:val="107"/>
        </w:numPr>
        <w:rPr>
          <w:lang w:eastAsia="x-none"/>
        </w:rPr>
      </w:pPr>
      <w:r>
        <w:rPr>
          <w:lang w:eastAsia="x-none"/>
        </w:rPr>
        <w:t>Visible – you may want to hide it from any Service Center data entry workflows</w:t>
      </w:r>
    </w:p>
    <w:p w14:paraId="5B824AD6" w14:textId="7C2DC625" w:rsidR="00D3714D" w:rsidRDefault="00D3714D" w:rsidP="00F61B1D">
      <w:pPr>
        <w:pStyle w:val="ListParagraph"/>
        <w:numPr>
          <w:ilvl w:val="0"/>
          <w:numId w:val="107"/>
        </w:numPr>
        <w:rPr>
          <w:lang w:eastAsia="x-none"/>
        </w:rPr>
      </w:pPr>
      <w:r>
        <w:rPr>
          <w:lang w:eastAsia="x-none"/>
        </w:rPr>
        <w:t>Editable – disable</w:t>
      </w:r>
    </w:p>
    <w:p w14:paraId="3F6A6609" w14:textId="27316603" w:rsidR="00D3714D" w:rsidRDefault="00D3714D" w:rsidP="00F61B1D">
      <w:pPr>
        <w:pStyle w:val="ListParagraph"/>
        <w:numPr>
          <w:ilvl w:val="0"/>
          <w:numId w:val="107"/>
        </w:numPr>
        <w:rPr>
          <w:lang w:eastAsia="x-none"/>
        </w:rPr>
      </w:pPr>
      <w:r>
        <w:rPr>
          <w:lang w:eastAsia="x-none"/>
        </w:rPr>
        <w:t xml:space="preserve">Label – you may want to use the </w:t>
      </w:r>
      <w:proofErr w:type="spellStart"/>
      <w:r>
        <w:rPr>
          <w:lang w:eastAsia="x-none"/>
        </w:rPr>
        <w:t>elipses</w:t>
      </w:r>
      <w:proofErr w:type="spellEnd"/>
      <w:r>
        <w:rPr>
          <w:lang w:eastAsia="x-none"/>
        </w:rPr>
        <w:t xml:space="preserve"> button ([…]) to set a label that makes sense if you leave it visible (like “Account Last Recon date/time”</w:t>
      </w:r>
    </w:p>
    <w:p w14:paraId="2D234846" w14:textId="53593EC1" w:rsidR="00D3714D" w:rsidRDefault="00D3714D" w:rsidP="00F61B1D">
      <w:pPr>
        <w:pStyle w:val="ListParagraph"/>
        <w:numPr>
          <w:ilvl w:val="0"/>
          <w:numId w:val="107"/>
        </w:numPr>
        <w:rPr>
          <w:lang w:eastAsia="x-none"/>
        </w:rPr>
      </w:pPr>
      <w:r>
        <w:rPr>
          <w:lang w:eastAsia="x-none"/>
        </w:rPr>
        <w:t>Default value – “{ATTR12}”</w:t>
      </w:r>
    </w:p>
    <w:p w14:paraId="21C94B5B" w14:textId="55EC5BE2" w:rsidR="00D3714D" w:rsidRDefault="00D3714D" w:rsidP="00F61B1D">
      <w:pPr>
        <w:pStyle w:val="ListParagraph"/>
        <w:numPr>
          <w:ilvl w:val="0"/>
          <w:numId w:val="107"/>
        </w:numPr>
        <w:rPr>
          <w:lang w:eastAsia="x-none"/>
        </w:rPr>
      </w:pPr>
      <w:r>
        <w:rPr>
          <w:lang w:eastAsia="x-none"/>
        </w:rPr>
        <w:t>Enforce User value – enabled</w:t>
      </w:r>
    </w:p>
    <w:p w14:paraId="46BB163F" w14:textId="678DDE17" w:rsidR="00D3714D" w:rsidRDefault="00D3714D" w:rsidP="003D3ED0">
      <w:pPr>
        <w:rPr>
          <w:lang w:eastAsia="x-none"/>
        </w:rPr>
      </w:pPr>
    </w:p>
    <w:p w14:paraId="488E1543" w14:textId="60F23010" w:rsidR="00D3714D" w:rsidRDefault="00D3714D" w:rsidP="00F61B1D">
      <w:pPr>
        <w:pStyle w:val="ListParagraph"/>
        <w:numPr>
          <w:ilvl w:val="0"/>
          <w:numId w:val="105"/>
        </w:numPr>
        <w:rPr>
          <w:lang w:eastAsia="x-none"/>
        </w:rPr>
      </w:pPr>
      <w:r>
        <w:rPr>
          <w:lang w:eastAsia="x-none"/>
        </w:rPr>
        <w:t>Save the Target Attributes</w:t>
      </w:r>
    </w:p>
    <w:p w14:paraId="6F319986" w14:textId="77777777" w:rsidR="009E6E51" w:rsidRDefault="009E6E51" w:rsidP="003D3ED0">
      <w:pPr>
        <w:rPr>
          <w:lang w:eastAsia="x-none"/>
        </w:rPr>
      </w:pPr>
    </w:p>
    <w:p w14:paraId="113A8F3E" w14:textId="63D4A101" w:rsidR="0061565A" w:rsidRDefault="0061565A" w:rsidP="003D3ED0">
      <w:pPr>
        <w:rPr>
          <w:lang w:eastAsia="x-none"/>
        </w:rPr>
      </w:pPr>
      <w:r>
        <w:rPr>
          <w:lang w:eastAsia="x-none"/>
        </w:rPr>
        <w:t>We can now create a rule to use this attribute.</w:t>
      </w:r>
    </w:p>
    <w:p w14:paraId="4E85FCCF" w14:textId="25424F53" w:rsidR="0061565A" w:rsidRDefault="0061565A" w:rsidP="0061565A">
      <w:pPr>
        <w:pStyle w:val="Heading4"/>
      </w:pPr>
      <w:r>
        <w:t>Create the Account Modify Rule</w:t>
      </w:r>
    </w:p>
    <w:p w14:paraId="7BE9D739" w14:textId="19A247FF" w:rsidR="0061565A" w:rsidRDefault="0061565A" w:rsidP="003D3ED0">
      <w:pPr>
        <w:rPr>
          <w:lang w:eastAsia="x-none"/>
        </w:rPr>
      </w:pPr>
      <w:r>
        <w:rPr>
          <w:lang w:eastAsia="x-none"/>
        </w:rPr>
        <w:t>We need to create a new rule that will run when a modified account is reconciled into IGI. Note the code is supplied – you don’t need to know Java to do this part of the lab.</w:t>
      </w:r>
    </w:p>
    <w:p w14:paraId="01B0B950" w14:textId="73C1E3F6" w:rsidR="0061565A" w:rsidRDefault="0061565A" w:rsidP="003D3ED0">
      <w:pPr>
        <w:rPr>
          <w:lang w:eastAsia="x-none"/>
        </w:rPr>
      </w:pPr>
    </w:p>
    <w:p w14:paraId="70535385" w14:textId="6DC89424" w:rsidR="0061565A" w:rsidRDefault="0061565A" w:rsidP="003D3ED0">
      <w:pPr>
        <w:rPr>
          <w:lang w:eastAsia="x-none"/>
        </w:rPr>
      </w:pPr>
      <w:r>
        <w:rPr>
          <w:lang w:eastAsia="x-none"/>
        </w:rPr>
        <w:t>To setup the rule</w:t>
      </w:r>
    </w:p>
    <w:p w14:paraId="42E81CEB" w14:textId="439068D7" w:rsidR="0061565A" w:rsidRDefault="0061565A" w:rsidP="00F61B1D">
      <w:pPr>
        <w:pStyle w:val="ListParagraph"/>
        <w:numPr>
          <w:ilvl w:val="0"/>
          <w:numId w:val="87"/>
        </w:numPr>
        <w:rPr>
          <w:lang w:eastAsia="x-none"/>
        </w:rPr>
      </w:pPr>
      <w:r>
        <w:rPr>
          <w:lang w:eastAsia="x-none"/>
        </w:rPr>
        <w:t>Go to AGC &gt; Configure &gt; Rules</w:t>
      </w:r>
    </w:p>
    <w:p w14:paraId="1612E689" w14:textId="63F5FBFA" w:rsidR="0061565A" w:rsidRDefault="0061565A" w:rsidP="00F61B1D">
      <w:pPr>
        <w:pStyle w:val="ListParagraph"/>
        <w:numPr>
          <w:ilvl w:val="0"/>
          <w:numId w:val="87"/>
        </w:numPr>
        <w:rPr>
          <w:lang w:eastAsia="x-none"/>
        </w:rPr>
      </w:pPr>
      <w:r>
        <w:rPr>
          <w:lang w:eastAsia="x-none"/>
        </w:rPr>
        <w:t>In the left pane select Rule Class = Live Events, Queue = TARGET, Rule Flow = ACCOUNT_MODIFY</w:t>
      </w:r>
    </w:p>
    <w:p w14:paraId="632957FB" w14:textId="4E148CE2" w:rsidR="0061565A" w:rsidRDefault="0061565A" w:rsidP="00F61B1D">
      <w:pPr>
        <w:pStyle w:val="ListParagraph"/>
        <w:numPr>
          <w:ilvl w:val="0"/>
          <w:numId w:val="87"/>
        </w:numPr>
        <w:rPr>
          <w:lang w:eastAsia="x-none"/>
        </w:rPr>
      </w:pPr>
      <w:r>
        <w:rPr>
          <w:lang w:eastAsia="x-none"/>
        </w:rPr>
        <w:t>Expand the ACCOUNT_MODIFY twisty in the bottom of the left pane (if not already expanded)</w:t>
      </w:r>
    </w:p>
    <w:p w14:paraId="7F4A0C8E" w14:textId="26DC2126" w:rsidR="0061565A" w:rsidRDefault="0061565A" w:rsidP="00F61B1D">
      <w:pPr>
        <w:pStyle w:val="ListParagraph"/>
        <w:numPr>
          <w:ilvl w:val="0"/>
          <w:numId w:val="87"/>
        </w:numPr>
        <w:rPr>
          <w:lang w:eastAsia="x-none"/>
        </w:rPr>
      </w:pPr>
      <w:r>
        <w:rPr>
          <w:lang w:eastAsia="x-none"/>
        </w:rPr>
        <w:t>Expand the Rules Package section in the right pane (the + icon beside Rules Package)</w:t>
      </w:r>
    </w:p>
    <w:p w14:paraId="143FA672" w14:textId="6E90C2A2" w:rsidR="0061565A" w:rsidRDefault="0061565A" w:rsidP="003D3ED0">
      <w:pPr>
        <w:rPr>
          <w:lang w:eastAsia="x-none"/>
        </w:rPr>
      </w:pPr>
    </w:p>
    <w:p w14:paraId="4287BDD5" w14:textId="6C8A6D51" w:rsidR="0061565A" w:rsidRDefault="0061565A" w:rsidP="003D3ED0">
      <w:pPr>
        <w:rPr>
          <w:lang w:eastAsia="x-none"/>
        </w:rPr>
      </w:pPr>
    </w:p>
    <w:p w14:paraId="1590AD92" w14:textId="6B972000" w:rsidR="0061565A" w:rsidRDefault="0061565A" w:rsidP="003D3ED0">
      <w:pPr>
        <w:rPr>
          <w:lang w:eastAsia="x-none"/>
        </w:rPr>
      </w:pPr>
      <w:r>
        <w:rPr>
          <w:noProof/>
          <w:lang w:eastAsia="x-none"/>
        </w:rPr>
        <w:lastRenderedPageBreak/>
        <w:drawing>
          <wp:inline distT="0" distB="0" distL="0" distR="0" wp14:anchorId="1FB38DC6" wp14:editId="2C020188">
            <wp:extent cx="6188710" cy="2746375"/>
            <wp:effectExtent l="63500" t="63500" r="59690" b="603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8-02-09 at 13.38.29.png"/>
                    <pic:cNvPicPr/>
                  </pic:nvPicPr>
                  <pic:blipFill>
                    <a:blip r:embed="rId80"/>
                    <a:stretch>
                      <a:fillRect/>
                    </a:stretch>
                  </pic:blipFill>
                  <pic:spPr>
                    <a:xfrm>
                      <a:off x="0" y="0"/>
                      <a:ext cx="6188710" cy="2746375"/>
                    </a:xfrm>
                    <a:prstGeom prst="rect">
                      <a:avLst/>
                    </a:prstGeom>
                    <a:effectLst>
                      <a:glow rad="63500">
                        <a:schemeClr val="accent3">
                          <a:satMod val="175000"/>
                          <a:alpha val="40000"/>
                        </a:schemeClr>
                      </a:glow>
                    </a:effectLst>
                  </pic:spPr>
                </pic:pic>
              </a:graphicData>
            </a:graphic>
          </wp:inline>
        </w:drawing>
      </w:r>
    </w:p>
    <w:p w14:paraId="1D5204D9" w14:textId="77777777" w:rsidR="0061565A" w:rsidRDefault="0061565A" w:rsidP="003D3ED0">
      <w:pPr>
        <w:rPr>
          <w:lang w:eastAsia="x-none"/>
        </w:rPr>
      </w:pPr>
    </w:p>
    <w:p w14:paraId="1E3681FA" w14:textId="57C3A609" w:rsidR="0061565A" w:rsidRDefault="0061565A" w:rsidP="003D3ED0">
      <w:pPr>
        <w:rPr>
          <w:lang w:eastAsia="x-none"/>
        </w:rPr>
      </w:pPr>
      <w:r>
        <w:rPr>
          <w:lang w:eastAsia="x-none"/>
        </w:rPr>
        <w:t xml:space="preserve">The Live Events / TARGET queue is where the connectors and adapters write all events into IGI, such as changes from a reconciliation. </w:t>
      </w:r>
      <w:r w:rsidR="007C39A1">
        <w:rPr>
          <w:lang w:eastAsia="x-none"/>
        </w:rPr>
        <w:t xml:space="preserve">The ACCOUNT_MODIFY flow rules are run for each Modify Account event. For example, if one of our AD accounts was modified in AD, then next recon would </w:t>
      </w:r>
      <w:proofErr w:type="gramStart"/>
      <w:r w:rsidR="007C39A1">
        <w:rPr>
          <w:lang w:eastAsia="x-none"/>
        </w:rPr>
        <w:t>sent</w:t>
      </w:r>
      <w:proofErr w:type="gramEnd"/>
      <w:r w:rsidR="007C39A1">
        <w:rPr>
          <w:lang w:eastAsia="x-none"/>
        </w:rPr>
        <w:t xml:space="preserve"> that account to IGI as a Modify Account event. </w:t>
      </w:r>
    </w:p>
    <w:p w14:paraId="07C5884E" w14:textId="400AD46E" w:rsidR="007C39A1" w:rsidRDefault="007C39A1" w:rsidP="003D3ED0">
      <w:pPr>
        <w:rPr>
          <w:lang w:eastAsia="x-none"/>
        </w:rPr>
      </w:pPr>
    </w:p>
    <w:p w14:paraId="7A844D5C" w14:textId="5BDDF211" w:rsidR="007C39A1" w:rsidRDefault="007C39A1" w:rsidP="003D3ED0">
      <w:pPr>
        <w:rPr>
          <w:lang w:eastAsia="x-none"/>
        </w:rPr>
      </w:pPr>
      <w:r>
        <w:rPr>
          <w:lang w:eastAsia="x-none"/>
        </w:rPr>
        <w:t>Whilst there are two rules sitting in the Rules Package (a library of rules for this event type) only the Modify Account rule is actually run (as shown in the left pane). This rule will perform the actual account modification in IGI (and thus cannot be removed).</w:t>
      </w:r>
    </w:p>
    <w:p w14:paraId="6C9C5FE6" w14:textId="4617DFB5" w:rsidR="007C39A1" w:rsidRDefault="007C39A1" w:rsidP="003D3ED0">
      <w:pPr>
        <w:rPr>
          <w:lang w:eastAsia="x-none"/>
        </w:rPr>
      </w:pPr>
    </w:p>
    <w:p w14:paraId="1CEE04FD" w14:textId="0F53FA79" w:rsidR="007C39A1" w:rsidRDefault="007C39A1" w:rsidP="003D3ED0">
      <w:pPr>
        <w:rPr>
          <w:lang w:eastAsia="x-none"/>
        </w:rPr>
      </w:pPr>
      <w:r>
        <w:rPr>
          <w:lang w:eastAsia="x-none"/>
        </w:rPr>
        <w:t>We need to add a new rule after this rule to modify the person attribute:</w:t>
      </w:r>
    </w:p>
    <w:p w14:paraId="23BCB1ED" w14:textId="6C0DE56F" w:rsidR="007C39A1" w:rsidRDefault="007C39A1" w:rsidP="00F61B1D">
      <w:pPr>
        <w:pStyle w:val="ListParagraph"/>
        <w:numPr>
          <w:ilvl w:val="0"/>
          <w:numId w:val="88"/>
        </w:numPr>
        <w:rPr>
          <w:lang w:eastAsia="x-none"/>
        </w:rPr>
      </w:pPr>
      <w:r>
        <w:rPr>
          <w:lang w:eastAsia="x-none"/>
        </w:rPr>
        <w:t>In the right pane, expand the Package Imports section</w:t>
      </w:r>
    </w:p>
    <w:p w14:paraId="6C27C0F1" w14:textId="307AEFB4" w:rsidR="007C39A1" w:rsidRDefault="007C39A1" w:rsidP="00F61B1D">
      <w:pPr>
        <w:pStyle w:val="ListParagraph"/>
        <w:numPr>
          <w:ilvl w:val="0"/>
          <w:numId w:val="88"/>
        </w:numPr>
        <w:rPr>
          <w:lang w:eastAsia="x-none"/>
        </w:rPr>
      </w:pPr>
      <w:r>
        <w:rPr>
          <w:lang w:eastAsia="x-none"/>
        </w:rPr>
        <w:t>Have a look at the code there – it is defining all of the includes for the rules</w:t>
      </w:r>
    </w:p>
    <w:p w14:paraId="774A9405" w14:textId="5891DFD0" w:rsidR="007C39A1" w:rsidRDefault="007C39A1" w:rsidP="00F61B1D">
      <w:pPr>
        <w:pStyle w:val="ListParagraph"/>
        <w:numPr>
          <w:ilvl w:val="0"/>
          <w:numId w:val="88"/>
        </w:numPr>
        <w:rPr>
          <w:lang w:eastAsia="x-none"/>
        </w:rPr>
      </w:pPr>
      <w:r>
        <w:rPr>
          <w:lang w:eastAsia="x-none"/>
        </w:rPr>
        <w:t xml:space="preserve">Add </w:t>
      </w:r>
      <w:r w:rsidRPr="007C39A1">
        <w:rPr>
          <w:lang w:eastAsia="x-none"/>
        </w:rPr>
        <w:t xml:space="preserve">import </w:t>
      </w:r>
      <w:proofErr w:type="spellStart"/>
      <w:proofErr w:type="gramStart"/>
      <w:r w:rsidRPr="007C39A1">
        <w:rPr>
          <w:rStyle w:val="CodeChar"/>
        </w:rPr>
        <w:t>com.engiweb</w:t>
      </w:r>
      <w:proofErr w:type="gramEnd"/>
      <w:r w:rsidRPr="007C39A1">
        <w:rPr>
          <w:rStyle w:val="CodeChar"/>
        </w:rPr>
        <w:t>.profilemanager.common.bean.ExternalInfo</w:t>
      </w:r>
      <w:proofErr w:type="spellEnd"/>
      <w:r>
        <w:rPr>
          <w:lang w:eastAsia="x-none"/>
        </w:rPr>
        <w:t xml:space="preserve"> after the </w:t>
      </w:r>
      <w:r w:rsidRPr="007C39A1">
        <w:rPr>
          <w:rStyle w:val="CodeChar"/>
        </w:rPr>
        <w:t xml:space="preserve">import </w:t>
      </w:r>
      <w:proofErr w:type="spellStart"/>
      <w:r w:rsidRPr="007C39A1">
        <w:rPr>
          <w:rStyle w:val="CodeChar"/>
        </w:rPr>
        <w:t>com.engiweb.profilemanager.common.bean.UserBean</w:t>
      </w:r>
      <w:proofErr w:type="spellEnd"/>
    </w:p>
    <w:p w14:paraId="056B00EB" w14:textId="3D0E79EF" w:rsidR="007C39A1" w:rsidRDefault="007C39A1" w:rsidP="00F61B1D">
      <w:pPr>
        <w:pStyle w:val="ListParagraph"/>
        <w:numPr>
          <w:ilvl w:val="0"/>
          <w:numId w:val="88"/>
        </w:numPr>
        <w:rPr>
          <w:lang w:eastAsia="x-none"/>
        </w:rPr>
      </w:pPr>
      <w:r>
        <w:rPr>
          <w:lang w:eastAsia="x-none"/>
        </w:rPr>
        <w:t xml:space="preserve">Add the following lines after the import </w:t>
      </w:r>
      <w:proofErr w:type="spellStart"/>
      <w:proofErr w:type="gramStart"/>
      <w:r w:rsidRPr="007C39A1">
        <w:rPr>
          <w:rStyle w:val="CodeChar"/>
        </w:rPr>
        <w:t>common.direct</w:t>
      </w:r>
      <w:proofErr w:type="gramEnd"/>
      <w:r w:rsidRPr="007C39A1">
        <w:rPr>
          <w:rStyle w:val="CodeChar"/>
        </w:rPr>
        <w:t>.DirectFactory</w:t>
      </w:r>
      <w:proofErr w:type="spellEnd"/>
      <w:r>
        <w:rPr>
          <w:lang w:eastAsia="x-none"/>
        </w:rPr>
        <w:t xml:space="preserve"> and before the first </w:t>
      </w:r>
      <w:r w:rsidRPr="007C39A1">
        <w:rPr>
          <w:rStyle w:val="CodeChar"/>
        </w:rPr>
        <w:t>global</w:t>
      </w:r>
      <w:r>
        <w:rPr>
          <w:lang w:eastAsia="x-none"/>
        </w:rPr>
        <w:t xml:space="preserve"> statement; </w:t>
      </w:r>
      <w:r w:rsidRPr="007C39A1">
        <w:rPr>
          <w:rStyle w:val="CodeChar"/>
        </w:rPr>
        <w:t xml:space="preserve">import </w:t>
      </w:r>
      <w:proofErr w:type="spellStart"/>
      <w:r w:rsidRPr="007C39A1">
        <w:rPr>
          <w:rStyle w:val="CodeChar"/>
        </w:rPr>
        <w:t>java.text.SimpleDateFormat</w:t>
      </w:r>
      <w:proofErr w:type="spellEnd"/>
      <w:r>
        <w:rPr>
          <w:lang w:eastAsia="x-none"/>
        </w:rPr>
        <w:t xml:space="preserve"> and </w:t>
      </w:r>
      <w:r w:rsidRPr="007C39A1">
        <w:rPr>
          <w:rStyle w:val="CodeChar"/>
        </w:rPr>
        <w:t xml:space="preserve">import </w:t>
      </w:r>
      <w:proofErr w:type="spellStart"/>
      <w:r w:rsidRPr="007C39A1">
        <w:rPr>
          <w:rStyle w:val="CodeChar"/>
        </w:rPr>
        <w:t>java.util.Calendar</w:t>
      </w:r>
      <w:proofErr w:type="spellEnd"/>
    </w:p>
    <w:p w14:paraId="2DDFC192" w14:textId="7C11D10E" w:rsidR="007C39A1" w:rsidRDefault="007C39A1" w:rsidP="007C39A1">
      <w:pPr>
        <w:rPr>
          <w:lang w:eastAsia="x-none"/>
        </w:rPr>
      </w:pPr>
    </w:p>
    <w:p w14:paraId="528E102E" w14:textId="4FF7241F" w:rsidR="007C39A1" w:rsidRDefault="007C39A1" w:rsidP="007C39A1">
      <w:pPr>
        <w:rPr>
          <w:lang w:eastAsia="x-none"/>
        </w:rPr>
      </w:pPr>
      <w:r>
        <w:rPr>
          <w:lang w:eastAsia="x-none"/>
        </w:rPr>
        <w:t>The resulting package imports should look like:</w:t>
      </w:r>
    </w:p>
    <w:p w14:paraId="57318CCE" w14:textId="2BAA1103" w:rsidR="007C39A1" w:rsidRDefault="007C39A1" w:rsidP="007C39A1">
      <w:pPr>
        <w:rPr>
          <w:lang w:eastAsia="x-none"/>
        </w:rPr>
      </w:pPr>
    </w:p>
    <w:p w14:paraId="69E684BB" w14:textId="77777777" w:rsidR="007C39A1" w:rsidRDefault="007C39A1" w:rsidP="007C39A1">
      <w:pPr>
        <w:pStyle w:val="Code"/>
      </w:pPr>
      <w:r>
        <w:t>import com.engiweb.logger.impl.Log4JImpl</w:t>
      </w:r>
    </w:p>
    <w:p w14:paraId="4B7EF45E" w14:textId="77777777" w:rsidR="007C39A1" w:rsidRDefault="007C39A1" w:rsidP="007C39A1">
      <w:pPr>
        <w:pStyle w:val="Code"/>
      </w:pPr>
      <w:r>
        <w:t xml:space="preserve">import </w:t>
      </w:r>
      <w:proofErr w:type="spellStart"/>
      <w:r>
        <w:t>com.engiweb.profilemanager.backend.dao.db.SQLH</w:t>
      </w:r>
      <w:proofErr w:type="spellEnd"/>
    </w:p>
    <w:p w14:paraId="60718C58" w14:textId="77777777" w:rsidR="007C39A1" w:rsidRDefault="007C39A1" w:rsidP="007C39A1">
      <w:pPr>
        <w:pStyle w:val="Code"/>
      </w:pPr>
      <w:r>
        <w:t xml:space="preserve">import </w:t>
      </w:r>
      <w:proofErr w:type="spellStart"/>
      <w:r>
        <w:t>com.engiweb.pm.entity.BeanList</w:t>
      </w:r>
      <w:proofErr w:type="spellEnd"/>
    </w:p>
    <w:p w14:paraId="53F856AB" w14:textId="58DB0D94" w:rsidR="007C39A1" w:rsidRPr="007C39A1" w:rsidRDefault="007C39A1" w:rsidP="007C39A1">
      <w:pPr>
        <w:pStyle w:val="Code"/>
        <w:rPr>
          <w:lang w:val="en-US"/>
        </w:rPr>
      </w:pPr>
      <w:r>
        <w:rPr>
          <w:lang w:val="en-US"/>
        </w:rPr>
        <w:t>…</w:t>
      </w:r>
    </w:p>
    <w:p w14:paraId="7921D2EE" w14:textId="77777777" w:rsidR="007C39A1" w:rsidRDefault="007C39A1" w:rsidP="007C39A1">
      <w:pPr>
        <w:pStyle w:val="Code"/>
      </w:pPr>
      <w:r>
        <w:t xml:space="preserve">import </w:t>
      </w:r>
      <w:proofErr w:type="spellStart"/>
      <w:r>
        <w:t>com.engiweb.profilemanager.common.bean.OrgUnitBean</w:t>
      </w:r>
      <w:proofErr w:type="spellEnd"/>
    </w:p>
    <w:p w14:paraId="21A5FB7C" w14:textId="77777777" w:rsidR="007C39A1" w:rsidRDefault="007C39A1" w:rsidP="007C39A1">
      <w:pPr>
        <w:pStyle w:val="Code"/>
      </w:pPr>
      <w:r>
        <w:t xml:space="preserve">import </w:t>
      </w:r>
      <w:proofErr w:type="spellStart"/>
      <w:r>
        <w:t>com.engiweb.profilemanager.common.bean.UserBean</w:t>
      </w:r>
      <w:proofErr w:type="spellEnd"/>
    </w:p>
    <w:p w14:paraId="77AD83CF" w14:textId="77777777" w:rsidR="007C39A1" w:rsidRPr="00B2690B" w:rsidRDefault="007C39A1" w:rsidP="007C39A1">
      <w:pPr>
        <w:pStyle w:val="Code"/>
        <w:rPr>
          <w:b/>
        </w:rPr>
      </w:pPr>
      <w:r w:rsidRPr="00B2690B">
        <w:rPr>
          <w:b/>
        </w:rPr>
        <w:t xml:space="preserve">import </w:t>
      </w:r>
      <w:proofErr w:type="spellStart"/>
      <w:r w:rsidRPr="00B2690B">
        <w:rPr>
          <w:b/>
        </w:rPr>
        <w:t>com.engiweb.profilemanager.common.bean.ExternalInfo</w:t>
      </w:r>
      <w:proofErr w:type="spellEnd"/>
    </w:p>
    <w:p w14:paraId="56A68C24" w14:textId="77777777" w:rsidR="007C39A1" w:rsidRDefault="007C39A1" w:rsidP="007C39A1">
      <w:pPr>
        <w:pStyle w:val="Code"/>
      </w:pPr>
      <w:r>
        <w:t>import com.engiweb.profilemanager.common.bean.entitlement.EntitlementBean</w:t>
      </w:r>
    </w:p>
    <w:p w14:paraId="4E5B294E" w14:textId="77777777" w:rsidR="007C39A1" w:rsidRDefault="007C39A1" w:rsidP="007C39A1">
      <w:pPr>
        <w:pStyle w:val="Code"/>
      </w:pPr>
      <w:r>
        <w:t xml:space="preserve">import </w:t>
      </w:r>
      <w:proofErr w:type="spellStart"/>
      <w:r>
        <w:t>com.engiweb.profilemanager.common.bean.event.EntStateBean</w:t>
      </w:r>
      <w:proofErr w:type="spellEnd"/>
    </w:p>
    <w:p w14:paraId="2A6C5367" w14:textId="5587464E" w:rsidR="007C39A1" w:rsidRPr="007C39A1" w:rsidRDefault="007C39A1" w:rsidP="007C39A1">
      <w:pPr>
        <w:pStyle w:val="Code"/>
        <w:rPr>
          <w:lang w:val="en-US"/>
        </w:rPr>
      </w:pPr>
      <w:r>
        <w:rPr>
          <w:lang w:val="en-US"/>
        </w:rPr>
        <w:t>…</w:t>
      </w:r>
    </w:p>
    <w:p w14:paraId="18C85CB4" w14:textId="77777777" w:rsidR="007C39A1" w:rsidRDefault="007C39A1" w:rsidP="007C39A1">
      <w:pPr>
        <w:pStyle w:val="Code"/>
      </w:pPr>
      <w:r>
        <w:t xml:space="preserve">import </w:t>
      </w:r>
      <w:proofErr w:type="spellStart"/>
      <w:r>
        <w:t>com.engiweb.toolkit.interfaces.JndiNames</w:t>
      </w:r>
      <w:proofErr w:type="spellEnd"/>
    </w:p>
    <w:p w14:paraId="59992767" w14:textId="77777777" w:rsidR="007C39A1" w:rsidRDefault="007C39A1" w:rsidP="007C39A1">
      <w:pPr>
        <w:pStyle w:val="Code"/>
      </w:pPr>
      <w:r>
        <w:t>import com.engiweb.profilemanager.common.bean.targetattr.PwdManagementAttrValBean</w:t>
      </w:r>
    </w:p>
    <w:p w14:paraId="6389753B" w14:textId="77777777" w:rsidR="007C39A1" w:rsidRDefault="007C39A1" w:rsidP="007C39A1">
      <w:pPr>
        <w:pStyle w:val="Code"/>
      </w:pPr>
      <w:r>
        <w:t xml:space="preserve">import </w:t>
      </w:r>
      <w:proofErr w:type="spellStart"/>
      <w:r>
        <w:t>common.direct.DirectFactory</w:t>
      </w:r>
      <w:proofErr w:type="spellEnd"/>
    </w:p>
    <w:p w14:paraId="2B6337F8" w14:textId="77777777" w:rsidR="007C39A1" w:rsidRPr="00B2690B" w:rsidRDefault="007C39A1" w:rsidP="007C39A1">
      <w:pPr>
        <w:pStyle w:val="Code"/>
        <w:rPr>
          <w:b/>
        </w:rPr>
      </w:pPr>
      <w:r w:rsidRPr="00B2690B">
        <w:rPr>
          <w:b/>
        </w:rPr>
        <w:t xml:space="preserve">import </w:t>
      </w:r>
      <w:proofErr w:type="spellStart"/>
      <w:r w:rsidRPr="00B2690B">
        <w:rPr>
          <w:b/>
        </w:rPr>
        <w:t>java.text.SimpleDateFormat</w:t>
      </w:r>
      <w:proofErr w:type="spellEnd"/>
    </w:p>
    <w:p w14:paraId="1866EF47" w14:textId="77777777" w:rsidR="007C39A1" w:rsidRPr="00B2690B" w:rsidRDefault="007C39A1" w:rsidP="007C39A1">
      <w:pPr>
        <w:pStyle w:val="Code"/>
        <w:rPr>
          <w:b/>
        </w:rPr>
      </w:pPr>
      <w:r w:rsidRPr="00B2690B">
        <w:rPr>
          <w:b/>
        </w:rPr>
        <w:t xml:space="preserve">import </w:t>
      </w:r>
      <w:proofErr w:type="spellStart"/>
      <w:r w:rsidRPr="00B2690B">
        <w:rPr>
          <w:b/>
        </w:rPr>
        <w:t>java.util.Calendar</w:t>
      </w:r>
      <w:proofErr w:type="spellEnd"/>
    </w:p>
    <w:p w14:paraId="3FF62387" w14:textId="77777777" w:rsidR="007C39A1" w:rsidRDefault="007C39A1" w:rsidP="007C39A1">
      <w:pPr>
        <w:pStyle w:val="Code"/>
      </w:pPr>
    </w:p>
    <w:p w14:paraId="60BDB660" w14:textId="77777777" w:rsidR="007C39A1" w:rsidRDefault="007C39A1" w:rsidP="007C39A1">
      <w:pPr>
        <w:pStyle w:val="Code"/>
      </w:pPr>
      <w:r>
        <w:t xml:space="preserve">global </w:t>
      </w:r>
      <w:proofErr w:type="spellStart"/>
      <w:r>
        <w:t>com.engiweb.profilemanager.backend.dao.db.SQLH</w:t>
      </w:r>
      <w:proofErr w:type="spellEnd"/>
      <w:r>
        <w:t xml:space="preserve"> sql</w:t>
      </w:r>
    </w:p>
    <w:p w14:paraId="690A73E3" w14:textId="77777777" w:rsidR="007C39A1" w:rsidRDefault="007C39A1" w:rsidP="007C39A1">
      <w:pPr>
        <w:pStyle w:val="Code"/>
      </w:pPr>
      <w:r>
        <w:t>global com.engiweb.logger.impl.Log4JImpl logger</w:t>
      </w:r>
    </w:p>
    <w:p w14:paraId="510CC4B3" w14:textId="77777777" w:rsidR="007C39A1" w:rsidRDefault="007C39A1" w:rsidP="007C39A1">
      <w:pPr>
        <w:rPr>
          <w:lang w:eastAsia="x-none"/>
        </w:rPr>
      </w:pPr>
    </w:p>
    <w:p w14:paraId="365B5C09" w14:textId="3F18260D" w:rsidR="007C39A1" w:rsidRDefault="007C39A1" w:rsidP="007C39A1">
      <w:pPr>
        <w:rPr>
          <w:lang w:eastAsia="x-none"/>
        </w:rPr>
      </w:pPr>
      <w:r>
        <w:rPr>
          <w:lang w:eastAsia="x-none"/>
        </w:rPr>
        <w:t>Note, the order doesn’t really matter.</w:t>
      </w:r>
    </w:p>
    <w:p w14:paraId="78A67F78" w14:textId="56000973" w:rsidR="007C39A1" w:rsidRDefault="007C39A1" w:rsidP="007C39A1">
      <w:pPr>
        <w:rPr>
          <w:lang w:eastAsia="x-none"/>
        </w:rPr>
      </w:pPr>
      <w:r>
        <w:rPr>
          <w:noProof/>
          <w:lang w:eastAsia="x-none"/>
        </w:rPr>
        <w:lastRenderedPageBreak/>
        <w:drawing>
          <wp:inline distT="0" distB="0" distL="0" distR="0" wp14:anchorId="5A775299" wp14:editId="0584F127">
            <wp:extent cx="6188710" cy="3143250"/>
            <wp:effectExtent l="63500" t="63500" r="59690" b="698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8-02-09 at 13.48.50.png"/>
                    <pic:cNvPicPr/>
                  </pic:nvPicPr>
                  <pic:blipFill>
                    <a:blip r:embed="rId81"/>
                    <a:stretch>
                      <a:fillRect/>
                    </a:stretch>
                  </pic:blipFill>
                  <pic:spPr>
                    <a:xfrm>
                      <a:off x="0" y="0"/>
                      <a:ext cx="6188710" cy="3143250"/>
                    </a:xfrm>
                    <a:prstGeom prst="rect">
                      <a:avLst/>
                    </a:prstGeom>
                    <a:effectLst>
                      <a:glow rad="63500">
                        <a:schemeClr val="accent3">
                          <a:satMod val="175000"/>
                          <a:alpha val="40000"/>
                        </a:schemeClr>
                      </a:glow>
                    </a:effectLst>
                  </pic:spPr>
                </pic:pic>
              </a:graphicData>
            </a:graphic>
          </wp:inline>
        </w:drawing>
      </w:r>
    </w:p>
    <w:p w14:paraId="743E428E" w14:textId="77777777" w:rsidR="007C39A1" w:rsidRDefault="007C39A1" w:rsidP="003D3ED0">
      <w:pPr>
        <w:rPr>
          <w:lang w:eastAsia="x-none"/>
        </w:rPr>
      </w:pPr>
    </w:p>
    <w:p w14:paraId="73FD73B3" w14:textId="3F94C65E" w:rsidR="007C39A1" w:rsidRDefault="007C39A1" w:rsidP="00F61B1D">
      <w:pPr>
        <w:pStyle w:val="ListParagraph"/>
        <w:numPr>
          <w:ilvl w:val="0"/>
          <w:numId w:val="89"/>
        </w:numPr>
        <w:rPr>
          <w:lang w:eastAsia="x-none"/>
        </w:rPr>
      </w:pPr>
      <w:r>
        <w:rPr>
          <w:lang w:eastAsia="x-none"/>
        </w:rPr>
        <w:t>Click Save and click OK on the Informational dialog</w:t>
      </w:r>
    </w:p>
    <w:p w14:paraId="498AD4C5" w14:textId="2B2E39AD" w:rsidR="007C39A1" w:rsidRDefault="007C39A1" w:rsidP="00F61B1D">
      <w:pPr>
        <w:pStyle w:val="ListParagraph"/>
        <w:numPr>
          <w:ilvl w:val="0"/>
          <w:numId w:val="89"/>
        </w:numPr>
        <w:rPr>
          <w:lang w:eastAsia="x-none"/>
        </w:rPr>
      </w:pPr>
      <w:r>
        <w:rPr>
          <w:lang w:eastAsia="x-none"/>
        </w:rPr>
        <w:t>Expand the Rules Package section</w:t>
      </w:r>
    </w:p>
    <w:p w14:paraId="27675F11" w14:textId="4AC4E89A" w:rsidR="007C39A1" w:rsidRDefault="007C39A1" w:rsidP="00F61B1D">
      <w:pPr>
        <w:pStyle w:val="ListParagraph"/>
        <w:numPr>
          <w:ilvl w:val="0"/>
          <w:numId w:val="89"/>
        </w:numPr>
        <w:rPr>
          <w:lang w:eastAsia="x-none"/>
        </w:rPr>
      </w:pPr>
      <w:r>
        <w:rPr>
          <w:lang w:eastAsia="x-none"/>
        </w:rPr>
        <w:t>Click Actions &gt; Create to create a new rule package</w:t>
      </w:r>
    </w:p>
    <w:p w14:paraId="7F1C39C1" w14:textId="03399CD6" w:rsidR="007C39A1" w:rsidRDefault="007C39A1" w:rsidP="00F61B1D">
      <w:pPr>
        <w:pStyle w:val="ListParagraph"/>
        <w:numPr>
          <w:ilvl w:val="0"/>
          <w:numId w:val="89"/>
        </w:numPr>
        <w:rPr>
          <w:lang w:eastAsia="x-none"/>
        </w:rPr>
      </w:pPr>
      <w:r>
        <w:rPr>
          <w:lang w:eastAsia="x-none"/>
        </w:rPr>
        <w:t>On the Replace With… dialog provide a rule name such as “</w:t>
      </w:r>
      <w:r w:rsidR="00D35551">
        <w:rPr>
          <w:lang w:eastAsia="x-none"/>
        </w:rPr>
        <w:t>Enforce Attribute Policy</w:t>
      </w:r>
      <w:r w:rsidR="00927DE5">
        <w:rPr>
          <w:lang w:eastAsia="x-none"/>
        </w:rPr>
        <w:t>”</w:t>
      </w:r>
      <w:r w:rsidR="00D35551">
        <w:rPr>
          <w:lang w:eastAsia="x-none"/>
        </w:rPr>
        <w:t xml:space="preserve"> and optionally a description</w:t>
      </w:r>
    </w:p>
    <w:p w14:paraId="6B40114F" w14:textId="1C486FDB" w:rsidR="00D35551" w:rsidRDefault="00D35551" w:rsidP="00F61B1D">
      <w:pPr>
        <w:pStyle w:val="ListParagraph"/>
        <w:numPr>
          <w:ilvl w:val="0"/>
          <w:numId w:val="89"/>
        </w:numPr>
        <w:rPr>
          <w:lang w:eastAsia="x-none"/>
        </w:rPr>
      </w:pPr>
      <w:r>
        <w:rPr>
          <w:lang w:eastAsia="x-none"/>
        </w:rPr>
        <w:t>In the large box, replace the “when then” with the following code:</w:t>
      </w:r>
    </w:p>
    <w:p w14:paraId="21F7E5E6" w14:textId="60F572C3" w:rsidR="00D35551" w:rsidRDefault="00D35551" w:rsidP="00D35551">
      <w:pPr>
        <w:rPr>
          <w:lang w:eastAsia="x-none"/>
        </w:rPr>
      </w:pPr>
    </w:p>
    <w:p w14:paraId="43407EA1" w14:textId="1C46AD86" w:rsidR="00D35551" w:rsidRDefault="00D35551">
      <w:pPr>
        <w:rPr>
          <w:lang w:eastAsia="x-none"/>
        </w:rPr>
      </w:pPr>
      <w:r>
        <w:rPr>
          <w:lang w:eastAsia="x-none"/>
        </w:rPr>
        <w:br w:type="page"/>
      </w:r>
    </w:p>
    <w:p w14:paraId="5E7BA8A6" w14:textId="77777777" w:rsidR="00D35551" w:rsidRDefault="00D35551" w:rsidP="00D35551">
      <w:pPr>
        <w:rPr>
          <w:lang w:eastAsia="x-none"/>
        </w:rPr>
      </w:pPr>
    </w:p>
    <w:p w14:paraId="4FC40979" w14:textId="77777777" w:rsidR="00D35551" w:rsidRDefault="00D35551" w:rsidP="00D35551">
      <w:pPr>
        <w:pStyle w:val="Code"/>
      </w:pPr>
      <w:r>
        <w:t>when</w:t>
      </w:r>
    </w:p>
    <w:p w14:paraId="2EAC4837" w14:textId="77777777" w:rsidR="00D35551" w:rsidRDefault="00D35551" w:rsidP="00D35551">
      <w:pPr>
        <w:pStyle w:val="Code"/>
      </w:pPr>
      <w:r>
        <w:t xml:space="preserve">    event : </w:t>
      </w:r>
      <w:proofErr w:type="spellStart"/>
      <w:r>
        <w:t>EventTargetBean</w:t>
      </w:r>
      <w:proofErr w:type="spellEnd"/>
      <w:r>
        <w:t xml:space="preserve">(  )  </w:t>
      </w:r>
    </w:p>
    <w:p w14:paraId="225B36FB" w14:textId="77777777" w:rsidR="00D35551" w:rsidRDefault="00D35551" w:rsidP="00D35551">
      <w:pPr>
        <w:pStyle w:val="Code"/>
      </w:pPr>
      <w:r>
        <w:t xml:space="preserve">    </w:t>
      </w:r>
      <w:proofErr w:type="spellStart"/>
      <w:r>
        <w:t>userBean</w:t>
      </w:r>
      <w:proofErr w:type="spellEnd"/>
      <w:r>
        <w:t xml:space="preserve"> : UserBean(  )  </w:t>
      </w:r>
    </w:p>
    <w:p w14:paraId="2058FC39" w14:textId="77777777" w:rsidR="00D35551" w:rsidRDefault="00D35551" w:rsidP="00D35551">
      <w:pPr>
        <w:pStyle w:val="Code"/>
      </w:pPr>
      <w:r>
        <w:t xml:space="preserve">    </w:t>
      </w:r>
      <w:proofErr w:type="spellStart"/>
      <w:r>
        <w:t>orgUnitBean</w:t>
      </w:r>
      <w:proofErr w:type="spellEnd"/>
      <w:r>
        <w:t xml:space="preserve"> : </w:t>
      </w:r>
      <w:proofErr w:type="spellStart"/>
      <w:r>
        <w:t>OrgUnitBean</w:t>
      </w:r>
      <w:proofErr w:type="spellEnd"/>
      <w:r>
        <w:t xml:space="preserve">(  )  </w:t>
      </w:r>
    </w:p>
    <w:p w14:paraId="10D0E3A9" w14:textId="77777777" w:rsidR="00D35551" w:rsidRDefault="00D35551" w:rsidP="00D35551">
      <w:pPr>
        <w:pStyle w:val="Code"/>
      </w:pPr>
      <w:r>
        <w:t xml:space="preserve">    </w:t>
      </w:r>
      <w:proofErr w:type="spellStart"/>
      <w:r>
        <w:t>accountBean</w:t>
      </w:r>
      <w:proofErr w:type="spellEnd"/>
      <w:r>
        <w:t xml:space="preserve"> : AccountBean(  )  </w:t>
      </w:r>
    </w:p>
    <w:p w14:paraId="38BA92C7" w14:textId="77777777" w:rsidR="00D35551" w:rsidRDefault="00D35551" w:rsidP="00D35551">
      <w:pPr>
        <w:pStyle w:val="Code"/>
      </w:pPr>
      <w:r>
        <w:t xml:space="preserve">    </w:t>
      </w:r>
      <w:proofErr w:type="spellStart"/>
      <w:r>
        <w:t>accountAttrValue</w:t>
      </w:r>
      <w:proofErr w:type="spellEnd"/>
      <w:r>
        <w:t xml:space="preserve"> : </w:t>
      </w:r>
      <w:proofErr w:type="spellStart"/>
      <w:r>
        <w:t>AccountAttrValueList</w:t>
      </w:r>
      <w:proofErr w:type="spellEnd"/>
      <w:r>
        <w:t>(  )</w:t>
      </w:r>
    </w:p>
    <w:p w14:paraId="024D6B76" w14:textId="5C2B55A5" w:rsidR="00D35551" w:rsidRDefault="00D35551" w:rsidP="00D35551">
      <w:pPr>
        <w:pStyle w:val="Code"/>
      </w:pPr>
      <w:r>
        <w:t>then</w:t>
      </w:r>
    </w:p>
    <w:p w14:paraId="6F205186" w14:textId="77777777" w:rsidR="00D35551" w:rsidRDefault="00D35551" w:rsidP="00D35551">
      <w:pPr>
        <w:pStyle w:val="Code"/>
      </w:pPr>
      <w:r>
        <w:t>//</w:t>
      </w:r>
    </w:p>
    <w:p w14:paraId="45E482B5" w14:textId="77777777" w:rsidR="00D35551" w:rsidRDefault="00D35551" w:rsidP="00D35551">
      <w:pPr>
        <w:pStyle w:val="Code"/>
      </w:pPr>
      <w:r>
        <w:t xml:space="preserve">// </w:t>
      </w:r>
      <w:proofErr w:type="spellStart"/>
      <w:r>
        <w:t>UserERC</w:t>
      </w:r>
      <w:proofErr w:type="spellEnd"/>
      <w:r>
        <w:t xml:space="preserve"> key attribute used for fake enforce!</w:t>
      </w:r>
    </w:p>
    <w:p w14:paraId="52C3A3EB" w14:textId="6A77426D" w:rsidR="00D35551" w:rsidRDefault="00D35551" w:rsidP="00D35551">
      <w:pPr>
        <w:pStyle w:val="Code"/>
      </w:pPr>
      <w:r w:rsidRPr="00464D61">
        <w:rPr>
          <w:highlight w:val="yellow"/>
        </w:rPr>
        <w:t>final String ENFORCE_KEY = "</w:t>
      </w:r>
      <w:proofErr w:type="spellStart"/>
      <w:r w:rsidRPr="00464D61">
        <w:rPr>
          <w:highlight w:val="yellow"/>
        </w:rPr>
        <w:t>AcctLastRecon</w:t>
      </w:r>
      <w:proofErr w:type="spellEnd"/>
      <w:r w:rsidRPr="00464D61">
        <w:rPr>
          <w:highlight w:val="yellow"/>
        </w:rPr>
        <w:t>";</w:t>
      </w:r>
    </w:p>
    <w:p w14:paraId="2661ED06" w14:textId="23BE3ACF" w:rsidR="00D35551" w:rsidRDefault="00D35551" w:rsidP="00D35551">
      <w:pPr>
        <w:pStyle w:val="Code"/>
      </w:pPr>
    </w:p>
    <w:p w14:paraId="2BA64BA2" w14:textId="77777777" w:rsidR="00D35551" w:rsidRDefault="00D35551" w:rsidP="00D35551">
      <w:pPr>
        <w:pStyle w:val="Code"/>
      </w:pPr>
      <w:r>
        <w:t xml:space="preserve">// If Identity not found exit </w:t>
      </w:r>
    </w:p>
    <w:p w14:paraId="25B047F1" w14:textId="77777777" w:rsidR="00D35551" w:rsidRDefault="00D35551" w:rsidP="00D35551">
      <w:pPr>
        <w:pStyle w:val="Code"/>
      </w:pPr>
      <w:r>
        <w:t>if (</w:t>
      </w:r>
      <w:proofErr w:type="spellStart"/>
      <w:r>
        <w:t>userBean</w:t>
      </w:r>
      <w:proofErr w:type="spellEnd"/>
      <w:r>
        <w:t xml:space="preserve"> == null || </w:t>
      </w:r>
      <w:proofErr w:type="spellStart"/>
      <w:r>
        <w:t>userBean.getId</w:t>
      </w:r>
      <w:proofErr w:type="spellEnd"/>
      <w:r>
        <w:t>() == null) {</w:t>
      </w:r>
    </w:p>
    <w:p w14:paraId="76C4A3F7" w14:textId="77777777" w:rsidR="00D35551" w:rsidRDefault="00D35551" w:rsidP="00D35551">
      <w:pPr>
        <w:pStyle w:val="Code"/>
      </w:pPr>
      <w:r>
        <w:tab/>
        <w:t>logger.info("No Identity found for account: " +</w:t>
      </w:r>
      <w:proofErr w:type="spellStart"/>
      <w:r>
        <w:t>accountBean.getCode</w:t>
      </w:r>
      <w:proofErr w:type="spellEnd"/>
      <w:r>
        <w:t>());</w:t>
      </w:r>
    </w:p>
    <w:p w14:paraId="70D33C81" w14:textId="77777777" w:rsidR="00D35551" w:rsidRDefault="00D35551" w:rsidP="00D35551">
      <w:pPr>
        <w:pStyle w:val="Code"/>
      </w:pPr>
      <w:r>
        <w:tab/>
        <w:t>return;</w:t>
      </w:r>
    </w:p>
    <w:p w14:paraId="72C511C7" w14:textId="77777777" w:rsidR="00D35551" w:rsidRDefault="00D35551" w:rsidP="00D35551">
      <w:pPr>
        <w:pStyle w:val="Code"/>
      </w:pPr>
      <w:r>
        <w:t>}</w:t>
      </w:r>
    </w:p>
    <w:p w14:paraId="0D47F54F" w14:textId="77777777" w:rsidR="00D35551" w:rsidRDefault="00D35551" w:rsidP="00D35551">
      <w:pPr>
        <w:pStyle w:val="Code"/>
      </w:pPr>
      <w:r>
        <w:tab/>
        <w:t xml:space="preserve">  </w:t>
      </w:r>
    </w:p>
    <w:p w14:paraId="1C9A8E79" w14:textId="77777777" w:rsidR="00D35551" w:rsidRDefault="00D35551" w:rsidP="00D35551">
      <w:pPr>
        <w:pStyle w:val="Code"/>
      </w:pPr>
      <w:r>
        <w:t xml:space="preserve">logger.info("Identity to update to push Enforcing :" + </w:t>
      </w:r>
      <w:proofErr w:type="spellStart"/>
      <w:r>
        <w:t>userBean.getCode</w:t>
      </w:r>
      <w:proofErr w:type="spellEnd"/>
      <w:r>
        <w:t>());</w:t>
      </w:r>
    </w:p>
    <w:p w14:paraId="70588954" w14:textId="77777777" w:rsidR="00D35551" w:rsidRDefault="00D35551" w:rsidP="00D35551">
      <w:pPr>
        <w:pStyle w:val="Code"/>
      </w:pPr>
    </w:p>
    <w:p w14:paraId="0F993F66" w14:textId="77777777" w:rsidR="00D35551" w:rsidRDefault="00D35551" w:rsidP="00D35551">
      <w:pPr>
        <w:pStyle w:val="Code"/>
      </w:pPr>
      <w:r>
        <w:t xml:space="preserve">// Get Identity </w:t>
      </w:r>
      <w:proofErr w:type="spellStart"/>
      <w:r>
        <w:t>ExternalInfo</w:t>
      </w:r>
      <w:proofErr w:type="spellEnd"/>
    </w:p>
    <w:p w14:paraId="53E2E20D" w14:textId="0521E47B" w:rsidR="00D35551" w:rsidRDefault="00D35551" w:rsidP="00D35551">
      <w:pPr>
        <w:pStyle w:val="Code"/>
      </w:pPr>
      <w:proofErr w:type="spellStart"/>
      <w:r>
        <w:t>ExternalInfo</w:t>
      </w:r>
      <w:proofErr w:type="spellEnd"/>
      <w:r>
        <w:t xml:space="preserve"> </w:t>
      </w:r>
      <w:proofErr w:type="spellStart"/>
      <w:r>
        <w:t>userExternalInfo</w:t>
      </w:r>
      <w:proofErr w:type="spellEnd"/>
      <w:r>
        <w:t xml:space="preserve"> = </w:t>
      </w:r>
      <w:proofErr w:type="spellStart"/>
      <w:r>
        <w:t>UserAction.findExternalInfo</w:t>
      </w:r>
      <w:proofErr w:type="spellEnd"/>
      <w:r>
        <w:t xml:space="preserve">(sql, </w:t>
      </w:r>
      <w:proofErr w:type="spellStart"/>
      <w:r>
        <w:t>userBean</w:t>
      </w:r>
      <w:proofErr w:type="spellEnd"/>
      <w:r>
        <w:t>);</w:t>
      </w:r>
    </w:p>
    <w:p w14:paraId="38352B59" w14:textId="77777777" w:rsidR="00D35551" w:rsidRDefault="00D35551" w:rsidP="00D35551">
      <w:pPr>
        <w:pStyle w:val="Code"/>
      </w:pPr>
    </w:p>
    <w:p w14:paraId="5D5A75C6" w14:textId="77777777" w:rsidR="00D35551" w:rsidRDefault="00D35551" w:rsidP="00D35551">
      <w:pPr>
        <w:pStyle w:val="Code"/>
      </w:pPr>
      <w:r>
        <w:t>// Get todays date and time</w:t>
      </w:r>
    </w:p>
    <w:p w14:paraId="726523C3" w14:textId="77777777" w:rsidR="00D35551" w:rsidRDefault="00D35551" w:rsidP="00D35551">
      <w:pPr>
        <w:pStyle w:val="Code"/>
      </w:pPr>
      <w:r>
        <w:t xml:space="preserve">Calendar </w:t>
      </w:r>
      <w:proofErr w:type="spellStart"/>
      <w:r>
        <w:t>currentTime</w:t>
      </w:r>
      <w:proofErr w:type="spellEnd"/>
      <w:r>
        <w:t xml:space="preserve"> = </w:t>
      </w:r>
      <w:proofErr w:type="spellStart"/>
      <w:r>
        <w:t>Calendar.getInstance</w:t>
      </w:r>
      <w:proofErr w:type="spellEnd"/>
      <w:r>
        <w:t>();</w:t>
      </w:r>
    </w:p>
    <w:p w14:paraId="2D19F331" w14:textId="77777777" w:rsidR="00D35551" w:rsidRDefault="00D35551" w:rsidP="00D35551">
      <w:pPr>
        <w:pStyle w:val="Code"/>
      </w:pPr>
      <w:r>
        <w:t xml:space="preserve">String </w:t>
      </w:r>
      <w:proofErr w:type="spellStart"/>
      <w:r>
        <w:t>stringDate</w:t>
      </w:r>
      <w:proofErr w:type="spellEnd"/>
      <w:r>
        <w:t xml:space="preserve"> = new </w:t>
      </w:r>
      <w:proofErr w:type="spellStart"/>
      <w:r>
        <w:t>SimpleDateFormat</w:t>
      </w:r>
      <w:proofErr w:type="spellEnd"/>
      <w:r>
        <w:t>("</w:t>
      </w:r>
      <w:proofErr w:type="spellStart"/>
      <w:r>
        <w:t>dd</w:t>
      </w:r>
      <w:proofErr w:type="spellEnd"/>
      <w:r>
        <w:t>-MM-</w:t>
      </w:r>
      <w:proofErr w:type="spellStart"/>
      <w:r>
        <w:t>yyyy</w:t>
      </w:r>
      <w:proofErr w:type="spellEnd"/>
      <w:r>
        <w:t xml:space="preserve"> </w:t>
      </w:r>
      <w:proofErr w:type="spellStart"/>
      <w:r>
        <w:t>HH:mm:ss</w:t>
      </w:r>
      <w:proofErr w:type="spellEnd"/>
      <w:r>
        <w:t>").format(</w:t>
      </w:r>
      <w:proofErr w:type="spellStart"/>
      <w:r>
        <w:t>currentTime.getTime</w:t>
      </w:r>
      <w:proofErr w:type="spellEnd"/>
      <w:r>
        <w:t>());</w:t>
      </w:r>
    </w:p>
    <w:p w14:paraId="5793624F" w14:textId="77777777" w:rsidR="00D35551" w:rsidRDefault="00D35551" w:rsidP="00D35551">
      <w:pPr>
        <w:pStyle w:val="Code"/>
      </w:pPr>
    </w:p>
    <w:p w14:paraId="4C2F63CA" w14:textId="77777777" w:rsidR="00D35551" w:rsidRDefault="00D35551" w:rsidP="00D35551">
      <w:pPr>
        <w:pStyle w:val="Code"/>
      </w:pPr>
      <w:r>
        <w:t xml:space="preserve">logger.info("!!! Current Time:  " + </w:t>
      </w:r>
      <w:proofErr w:type="spellStart"/>
      <w:r>
        <w:t>stringDate</w:t>
      </w:r>
      <w:proofErr w:type="spellEnd"/>
      <w:r>
        <w:t>);</w:t>
      </w:r>
    </w:p>
    <w:p w14:paraId="51141639" w14:textId="77777777" w:rsidR="00D35551" w:rsidRDefault="00D35551" w:rsidP="00D35551">
      <w:pPr>
        <w:pStyle w:val="Code"/>
      </w:pPr>
      <w:r>
        <w:tab/>
      </w:r>
    </w:p>
    <w:p w14:paraId="0AA55A62" w14:textId="77777777" w:rsidR="00D35551" w:rsidRDefault="00D35551" w:rsidP="00D35551">
      <w:pPr>
        <w:pStyle w:val="Code"/>
      </w:pPr>
      <w:r>
        <w:t>// Get Current Key value</w:t>
      </w:r>
    </w:p>
    <w:p w14:paraId="048914A2" w14:textId="77777777" w:rsidR="00D35551" w:rsidRDefault="00D35551" w:rsidP="00D35551">
      <w:pPr>
        <w:pStyle w:val="Code"/>
      </w:pPr>
      <w:r>
        <w:t>try {</w:t>
      </w:r>
    </w:p>
    <w:p w14:paraId="19E932B7" w14:textId="77777777" w:rsidR="00D35551" w:rsidRDefault="00D35551" w:rsidP="00D35551">
      <w:pPr>
        <w:pStyle w:val="Code"/>
      </w:pPr>
      <w:r>
        <w:tab/>
        <w:t xml:space="preserve">String value = (String) </w:t>
      </w:r>
      <w:proofErr w:type="spellStart"/>
      <w:r>
        <w:t>userExternalInfo.getAttribute</w:t>
      </w:r>
      <w:proofErr w:type="spellEnd"/>
      <w:r>
        <w:t>(ENFORCE_KEY);</w:t>
      </w:r>
    </w:p>
    <w:p w14:paraId="224B623C" w14:textId="77777777" w:rsidR="00D35551" w:rsidRDefault="00D35551" w:rsidP="00D35551">
      <w:pPr>
        <w:pStyle w:val="Code"/>
      </w:pPr>
      <w:r>
        <w:tab/>
        <w:t>logger.info("Previous Recon Date :" + value);</w:t>
      </w:r>
    </w:p>
    <w:p w14:paraId="410463C6" w14:textId="77777777" w:rsidR="00D35551" w:rsidRDefault="00D35551" w:rsidP="00D35551">
      <w:pPr>
        <w:pStyle w:val="Code"/>
      </w:pPr>
      <w:r>
        <w:t>} catch (Exception ex) {</w:t>
      </w:r>
    </w:p>
    <w:p w14:paraId="607483CF" w14:textId="77777777" w:rsidR="00D35551" w:rsidRDefault="00D35551" w:rsidP="00D35551">
      <w:pPr>
        <w:pStyle w:val="Code"/>
      </w:pPr>
      <w:r>
        <w:tab/>
        <w:t xml:space="preserve">// Skip and set 0 </w:t>
      </w:r>
    </w:p>
    <w:p w14:paraId="70F19714" w14:textId="77777777" w:rsidR="00D35551" w:rsidRDefault="00D35551" w:rsidP="00D35551">
      <w:pPr>
        <w:pStyle w:val="Code"/>
      </w:pPr>
      <w:r>
        <w:t>}</w:t>
      </w:r>
    </w:p>
    <w:p w14:paraId="7F3DD645" w14:textId="77777777" w:rsidR="00D35551" w:rsidRDefault="00D35551" w:rsidP="00D35551">
      <w:pPr>
        <w:pStyle w:val="Code"/>
      </w:pPr>
      <w:r>
        <w:tab/>
      </w:r>
    </w:p>
    <w:p w14:paraId="02520696" w14:textId="77777777" w:rsidR="00D35551" w:rsidRDefault="00D35551" w:rsidP="00D35551">
      <w:pPr>
        <w:pStyle w:val="Code"/>
      </w:pPr>
      <w:r>
        <w:t>// Set the new value</w:t>
      </w:r>
    </w:p>
    <w:p w14:paraId="1FD3632A" w14:textId="77777777" w:rsidR="00D35551" w:rsidRDefault="00D35551" w:rsidP="00D35551">
      <w:pPr>
        <w:pStyle w:val="Code"/>
      </w:pPr>
      <w:proofErr w:type="spellStart"/>
      <w:r>
        <w:t>userExternalInfo.setAttribute</w:t>
      </w:r>
      <w:proofErr w:type="spellEnd"/>
      <w:r>
        <w:t xml:space="preserve">(ENFORCE_KEY, </w:t>
      </w:r>
      <w:proofErr w:type="spellStart"/>
      <w:r>
        <w:t>stringDate</w:t>
      </w:r>
      <w:proofErr w:type="spellEnd"/>
      <w:r>
        <w:t>);</w:t>
      </w:r>
    </w:p>
    <w:p w14:paraId="0B8FFE5B" w14:textId="77777777" w:rsidR="00D35551" w:rsidRDefault="00D35551" w:rsidP="00D35551">
      <w:pPr>
        <w:pStyle w:val="Code"/>
      </w:pPr>
      <w:r>
        <w:tab/>
      </w:r>
    </w:p>
    <w:p w14:paraId="2E1DA71A" w14:textId="77777777" w:rsidR="00D35551" w:rsidRDefault="00D35551" w:rsidP="00D35551">
      <w:pPr>
        <w:pStyle w:val="Code"/>
      </w:pPr>
      <w:r>
        <w:t>// Update all user attributes</w:t>
      </w:r>
    </w:p>
    <w:p w14:paraId="42A05335" w14:textId="77777777" w:rsidR="00D35551" w:rsidRDefault="00D35551" w:rsidP="00D35551">
      <w:pPr>
        <w:pStyle w:val="Code"/>
      </w:pPr>
      <w:proofErr w:type="spellStart"/>
      <w:r>
        <w:t>UserAction.modifyUser</w:t>
      </w:r>
      <w:proofErr w:type="spellEnd"/>
      <w:r>
        <w:t xml:space="preserve">(sql, </w:t>
      </w:r>
      <w:proofErr w:type="spellStart"/>
      <w:r>
        <w:t>userBean</w:t>
      </w:r>
      <w:proofErr w:type="spellEnd"/>
      <w:r>
        <w:t xml:space="preserve">, </w:t>
      </w:r>
      <w:proofErr w:type="spellStart"/>
      <w:r>
        <w:t>userExternalInfo</w:t>
      </w:r>
      <w:proofErr w:type="spellEnd"/>
      <w:r>
        <w:t>);</w:t>
      </w:r>
    </w:p>
    <w:p w14:paraId="1BA4EC07" w14:textId="77777777" w:rsidR="00D35551" w:rsidRDefault="00D35551" w:rsidP="00D35551">
      <w:pPr>
        <w:pStyle w:val="Code"/>
      </w:pPr>
    </w:p>
    <w:p w14:paraId="5F1BD74D" w14:textId="20FF7EDE" w:rsidR="007C39A1" w:rsidRDefault="00D35551" w:rsidP="00D35551">
      <w:pPr>
        <w:pStyle w:val="Code"/>
      </w:pPr>
      <w:r>
        <w:t>logger.info("Identity Updated!");</w:t>
      </w:r>
    </w:p>
    <w:p w14:paraId="350326BA" w14:textId="77777777" w:rsidR="007C39A1" w:rsidRDefault="007C39A1" w:rsidP="003D3ED0">
      <w:pPr>
        <w:rPr>
          <w:lang w:eastAsia="x-none"/>
        </w:rPr>
      </w:pPr>
    </w:p>
    <w:p w14:paraId="39E96723" w14:textId="4D967ECE" w:rsidR="003D1979" w:rsidRDefault="00D35551" w:rsidP="003D3ED0">
      <w:pPr>
        <w:rPr>
          <w:lang w:eastAsia="x-none"/>
        </w:rPr>
      </w:pPr>
      <w:r>
        <w:rPr>
          <w:lang w:eastAsia="x-none"/>
        </w:rPr>
        <w:t>Make sure you get all of the code. We will explain what the code does in the next section.</w:t>
      </w:r>
    </w:p>
    <w:p w14:paraId="73644E43" w14:textId="6A1B47F7" w:rsidR="00D35551" w:rsidRDefault="00D35551" w:rsidP="003D3ED0">
      <w:pPr>
        <w:rPr>
          <w:lang w:eastAsia="x-none"/>
        </w:rPr>
      </w:pPr>
    </w:p>
    <w:p w14:paraId="4C854751" w14:textId="3FFEE44E" w:rsidR="00464D61" w:rsidRDefault="00464D61" w:rsidP="00F61B1D">
      <w:pPr>
        <w:pStyle w:val="ListParagraph"/>
        <w:numPr>
          <w:ilvl w:val="0"/>
          <w:numId w:val="90"/>
        </w:numPr>
        <w:rPr>
          <w:lang w:eastAsia="x-none"/>
        </w:rPr>
      </w:pPr>
      <w:r>
        <w:rPr>
          <w:lang w:eastAsia="x-none"/>
        </w:rPr>
        <w:t>If you didn’t give ATTR12 the “</w:t>
      </w:r>
      <w:proofErr w:type="spellStart"/>
      <w:r>
        <w:rPr>
          <w:lang w:eastAsia="x-none"/>
        </w:rPr>
        <w:t>AcctLastRecon</w:t>
      </w:r>
      <w:proofErr w:type="spellEnd"/>
      <w:r>
        <w:rPr>
          <w:lang w:eastAsia="x-none"/>
        </w:rPr>
        <w:t>” label, you need to change the highlighted code to you label</w:t>
      </w:r>
    </w:p>
    <w:p w14:paraId="33A4B0AA" w14:textId="396AAD40" w:rsidR="00D35551" w:rsidRDefault="00D35551" w:rsidP="00F61B1D">
      <w:pPr>
        <w:pStyle w:val="ListParagraph"/>
        <w:numPr>
          <w:ilvl w:val="0"/>
          <w:numId w:val="90"/>
        </w:numPr>
        <w:rPr>
          <w:lang w:eastAsia="x-none"/>
        </w:rPr>
      </w:pPr>
      <w:r>
        <w:rPr>
          <w:lang w:eastAsia="x-none"/>
        </w:rPr>
        <w:t>Click Save</w:t>
      </w:r>
    </w:p>
    <w:p w14:paraId="6BDDC3B4" w14:textId="77777777" w:rsidR="00D35551" w:rsidRDefault="00D35551" w:rsidP="00F61B1D">
      <w:pPr>
        <w:pStyle w:val="ListParagraph"/>
        <w:numPr>
          <w:ilvl w:val="0"/>
          <w:numId w:val="90"/>
        </w:numPr>
        <w:rPr>
          <w:lang w:eastAsia="x-none"/>
        </w:rPr>
      </w:pPr>
      <w:r>
        <w:rPr>
          <w:lang w:eastAsia="x-none"/>
        </w:rPr>
        <w:t>Click Actions &gt; Verify to check the code is syntactically correct and the objects/methods can be resolved</w:t>
      </w:r>
    </w:p>
    <w:p w14:paraId="4EE7E6A3" w14:textId="77777777" w:rsidR="00D35551" w:rsidRDefault="00D35551" w:rsidP="003D3ED0">
      <w:pPr>
        <w:rPr>
          <w:lang w:eastAsia="x-none"/>
        </w:rPr>
      </w:pPr>
    </w:p>
    <w:p w14:paraId="1380AF59" w14:textId="44611C1C" w:rsidR="00D35551" w:rsidRDefault="00D35551" w:rsidP="003D3ED0">
      <w:pPr>
        <w:rPr>
          <w:lang w:eastAsia="x-none"/>
        </w:rPr>
      </w:pPr>
      <w:r>
        <w:rPr>
          <w:noProof/>
          <w:lang w:eastAsia="x-none"/>
        </w:rPr>
        <w:drawing>
          <wp:inline distT="0" distB="0" distL="0" distR="0" wp14:anchorId="5C8037A3" wp14:editId="3B47B26E">
            <wp:extent cx="2966936" cy="1383459"/>
            <wp:effectExtent l="0" t="0" r="508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8-02-09 at 13.55.07.png"/>
                    <pic:cNvPicPr/>
                  </pic:nvPicPr>
                  <pic:blipFill>
                    <a:blip r:embed="rId82"/>
                    <a:stretch>
                      <a:fillRect/>
                    </a:stretch>
                  </pic:blipFill>
                  <pic:spPr>
                    <a:xfrm>
                      <a:off x="0" y="0"/>
                      <a:ext cx="2971964" cy="1385804"/>
                    </a:xfrm>
                    <a:prstGeom prst="rect">
                      <a:avLst/>
                    </a:prstGeom>
                  </pic:spPr>
                </pic:pic>
              </a:graphicData>
            </a:graphic>
          </wp:inline>
        </w:drawing>
      </w:r>
      <w:r>
        <w:rPr>
          <w:lang w:eastAsia="x-none"/>
        </w:rPr>
        <w:t xml:space="preserve"> </w:t>
      </w:r>
    </w:p>
    <w:p w14:paraId="795001E3" w14:textId="77777777" w:rsidR="003D1979" w:rsidRDefault="003D1979" w:rsidP="003D3ED0">
      <w:pPr>
        <w:rPr>
          <w:lang w:eastAsia="x-none"/>
        </w:rPr>
      </w:pPr>
    </w:p>
    <w:p w14:paraId="3CBC1E17" w14:textId="194D2FD0" w:rsidR="000A7620" w:rsidRDefault="000A7620" w:rsidP="000A7620">
      <w:pPr>
        <w:rPr>
          <w:lang w:eastAsia="x-none"/>
        </w:rPr>
      </w:pPr>
      <w:r>
        <w:rPr>
          <w:lang w:eastAsia="x-none"/>
        </w:rPr>
        <w:t>If you get errors relating to strings or quotes, it may be the copy and paste. Try pasting the rule code into notepad and then copying to the Rules editor page.</w:t>
      </w:r>
    </w:p>
    <w:p w14:paraId="31BDB56A" w14:textId="577A4464" w:rsidR="00D35551" w:rsidRDefault="00D35551" w:rsidP="00F61B1D">
      <w:pPr>
        <w:pStyle w:val="ListParagraph"/>
        <w:numPr>
          <w:ilvl w:val="0"/>
          <w:numId w:val="91"/>
        </w:numPr>
        <w:rPr>
          <w:lang w:eastAsia="x-none"/>
        </w:rPr>
      </w:pPr>
      <w:r>
        <w:rPr>
          <w:lang w:eastAsia="x-none"/>
        </w:rPr>
        <w:lastRenderedPageBreak/>
        <w:t>Click OK on the Information dialog</w:t>
      </w:r>
    </w:p>
    <w:p w14:paraId="5B972416" w14:textId="66B8C310" w:rsidR="00D35551" w:rsidRDefault="00D35551" w:rsidP="00F61B1D">
      <w:pPr>
        <w:pStyle w:val="ListParagraph"/>
        <w:numPr>
          <w:ilvl w:val="0"/>
          <w:numId w:val="91"/>
        </w:numPr>
        <w:rPr>
          <w:lang w:eastAsia="x-none"/>
        </w:rPr>
      </w:pPr>
      <w:r>
        <w:rPr>
          <w:lang w:eastAsia="x-none"/>
        </w:rPr>
        <w:t>Now select the ACCOUNT_MODIFY in the lower left pane and the new Enforce Attribute Policy rule in the Rules Package section and click Actions &gt; Add</w:t>
      </w:r>
    </w:p>
    <w:p w14:paraId="59202749" w14:textId="77777777" w:rsidR="000A7620" w:rsidRDefault="000A7620" w:rsidP="000A7620">
      <w:pPr>
        <w:rPr>
          <w:lang w:eastAsia="x-none"/>
        </w:rPr>
      </w:pPr>
    </w:p>
    <w:p w14:paraId="3331763F" w14:textId="79A6F4AE" w:rsidR="00D35551" w:rsidRDefault="00D35551" w:rsidP="003D3ED0">
      <w:pPr>
        <w:rPr>
          <w:lang w:eastAsia="x-none"/>
        </w:rPr>
      </w:pPr>
      <w:r>
        <w:rPr>
          <w:noProof/>
          <w:lang w:eastAsia="x-none"/>
        </w:rPr>
        <w:drawing>
          <wp:inline distT="0" distB="0" distL="0" distR="0" wp14:anchorId="1505B64B" wp14:editId="6A42CF47">
            <wp:extent cx="6188710" cy="2178050"/>
            <wp:effectExtent l="63500" t="63500" r="59690" b="698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8-02-09 at 13.57.31.png"/>
                    <pic:cNvPicPr/>
                  </pic:nvPicPr>
                  <pic:blipFill>
                    <a:blip r:embed="rId83"/>
                    <a:stretch>
                      <a:fillRect/>
                    </a:stretch>
                  </pic:blipFill>
                  <pic:spPr>
                    <a:xfrm>
                      <a:off x="0" y="0"/>
                      <a:ext cx="6188710" cy="2178050"/>
                    </a:xfrm>
                    <a:prstGeom prst="rect">
                      <a:avLst/>
                    </a:prstGeom>
                    <a:effectLst>
                      <a:glow rad="63500">
                        <a:schemeClr val="accent3">
                          <a:satMod val="175000"/>
                          <a:alpha val="40000"/>
                        </a:schemeClr>
                      </a:glow>
                    </a:effectLst>
                  </pic:spPr>
                </pic:pic>
              </a:graphicData>
            </a:graphic>
          </wp:inline>
        </w:drawing>
      </w:r>
    </w:p>
    <w:p w14:paraId="25CD171F" w14:textId="77777777" w:rsidR="00D35551" w:rsidRDefault="00D35551" w:rsidP="003D3ED0">
      <w:pPr>
        <w:rPr>
          <w:lang w:eastAsia="x-none"/>
        </w:rPr>
      </w:pPr>
    </w:p>
    <w:p w14:paraId="4A02EC38" w14:textId="1EDD2229" w:rsidR="00D35551" w:rsidRDefault="00D35551" w:rsidP="003D3ED0">
      <w:pPr>
        <w:rPr>
          <w:lang w:eastAsia="x-none"/>
        </w:rPr>
      </w:pPr>
      <w:r>
        <w:rPr>
          <w:lang w:eastAsia="x-none"/>
        </w:rPr>
        <w:t>This should have placed the new rule below the existing one.</w:t>
      </w:r>
    </w:p>
    <w:p w14:paraId="24744D46" w14:textId="1CC529C2" w:rsidR="00D35551" w:rsidRDefault="00D35551" w:rsidP="003D3ED0">
      <w:pPr>
        <w:rPr>
          <w:lang w:eastAsia="x-none"/>
        </w:rPr>
      </w:pPr>
    </w:p>
    <w:p w14:paraId="52DFBB36" w14:textId="59008341" w:rsidR="00D35551" w:rsidRDefault="00D35551" w:rsidP="003D3ED0">
      <w:pPr>
        <w:rPr>
          <w:lang w:eastAsia="x-none"/>
        </w:rPr>
      </w:pPr>
      <w:r>
        <w:rPr>
          <w:noProof/>
          <w:lang w:eastAsia="x-none"/>
        </w:rPr>
        <w:drawing>
          <wp:inline distT="0" distB="0" distL="0" distR="0" wp14:anchorId="03B83AF8" wp14:editId="7FAE1ECA">
            <wp:extent cx="3054485" cy="989879"/>
            <wp:effectExtent l="63500" t="63500" r="57150" b="647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8-02-09 at 13.58.40.png"/>
                    <pic:cNvPicPr/>
                  </pic:nvPicPr>
                  <pic:blipFill>
                    <a:blip r:embed="rId84"/>
                    <a:stretch>
                      <a:fillRect/>
                    </a:stretch>
                  </pic:blipFill>
                  <pic:spPr>
                    <a:xfrm>
                      <a:off x="0" y="0"/>
                      <a:ext cx="3076890" cy="997140"/>
                    </a:xfrm>
                    <a:prstGeom prst="rect">
                      <a:avLst/>
                    </a:prstGeom>
                    <a:effectLst>
                      <a:glow rad="63500">
                        <a:schemeClr val="accent3">
                          <a:satMod val="175000"/>
                          <a:alpha val="40000"/>
                        </a:schemeClr>
                      </a:glow>
                    </a:effectLst>
                  </pic:spPr>
                </pic:pic>
              </a:graphicData>
            </a:graphic>
          </wp:inline>
        </w:drawing>
      </w:r>
    </w:p>
    <w:p w14:paraId="5263ACBA" w14:textId="54E62E84" w:rsidR="00D35551" w:rsidRDefault="00D35551" w:rsidP="003D3ED0">
      <w:pPr>
        <w:rPr>
          <w:lang w:eastAsia="x-none"/>
        </w:rPr>
      </w:pPr>
    </w:p>
    <w:p w14:paraId="1D935AB7" w14:textId="4833F025" w:rsidR="00D35551" w:rsidRDefault="00D35551" w:rsidP="003D3ED0">
      <w:pPr>
        <w:rPr>
          <w:lang w:eastAsia="x-none"/>
        </w:rPr>
      </w:pPr>
      <w:r>
        <w:rPr>
          <w:lang w:eastAsia="x-none"/>
        </w:rPr>
        <w:t xml:space="preserve">This rule is now active and awaiting the next account modify event in the TARGET queue. This completes the IGI configuration for the two lab scenarios. The next section describes the rule we </w:t>
      </w:r>
      <w:proofErr w:type="gramStart"/>
      <w:r>
        <w:rPr>
          <w:lang w:eastAsia="x-none"/>
        </w:rPr>
        <w:t>added, but</w:t>
      </w:r>
      <w:proofErr w:type="gramEnd"/>
      <w:r>
        <w:rPr>
          <w:lang w:eastAsia="x-none"/>
        </w:rPr>
        <w:t xml:space="preserve"> is included for information only.</w:t>
      </w:r>
    </w:p>
    <w:p w14:paraId="1A847C00" w14:textId="0EB5C458" w:rsidR="00D35551" w:rsidRDefault="00D35551" w:rsidP="00D35551">
      <w:pPr>
        <w:pStyle w:val="Heading4"/>
      </w:pPr>
      <w:r>
        <w:t>Understanding the New Enforce Attribute Policy Rule</w:t>
      </w:r>
    </w:p>
    <w:p w14:paraId="2EACFB23" w14:textId="5004FF56" w:rsidR="005617BA" w:rsidRDefault="00D35551" w:rsidP="005617BA">
      <w:pPr>
        <w:rPr>
          <w:lang w:eastAsia="x-none"/>
        </w:rPr>
      </w:pPr>
      <w:r>
        <w:rPr>
          <w:lang w:eastAsia="x-none"/>
        </w:rPr>
        <w:t>This rule will set the current system date/time into ATTR12 which will trigger IGIs re-evaluation of the attribute policy.</w:t>
      </w:r>
    </w:p>
    <w:p w14:paraId="6AC465A0" w14:textId="77777777" w:rsidR="00D35551" w:rsidRDefault="00D35551" w:rsidP="005617BA">
      <w:pPr>
        <w:rPr>
          <w:lang w:eastAsia="x-none"/>
        </w:rPr>
      </w:pPr>
    </w:p>
    <w:p w14:paraId="4A8D0A87" w14:textId="730667F6" w:rsidR="006D5FA2" w:rsidRDefault="005617BA" w:rsidP="005617BA">
      <w:pPr>
        <w:rPr>
          <w:lang w:eastAsia="x-none"/>
        </w:rPr>
      </w:pPr>
      <w:r>
        <w:rPr>
          <w:lang w:eastAsia="x-none"/>
        </w:rPr>
        <w:t xml:space="preserve">The </w:t>
      </w:r>
      <w:r w:rsidR="00D35551">
        <w:rPr>
          <w:lang w:eastAsia="x-none"/>
        </w:rPr>
        <w:t>first bit of code checks for the existence of a number of beans that will have been setup by the IGI event processing</w:t>
      </w:r>
      <w:r w:rsidR="006D5FA2">
        <w:rPr>
          <w:lang w:eastAsia="x-none"/>
        </w:rPr>
        <w:t xml:space="preserve"> and store them in local beans we can use in the rule</w:t>
      </w:r>
      <w:r>
        <w:rPr>
          <w:lang w:eastAsia="x-none"/>
        </w:rPr>
        <w:t>.</w:t>
      </w:r>
      <w:r w:rsidR="006D5FA2">
        <w:rPr>
          <w:lang w:eastAsia="x-none"/>
        </w:rPr>
        <w:t xml:space="preserve"> The rule shouldn’t run if all of these beans aren’t present.</w:t>
      </w:r>
    </w:p>
    <w:p w14:paraId="7FD0BC2E" w14:textId="77777777" w:rsidR="006D5FA2" w:rsidRDefault="006D5FA2" w:rsidP="005617BA">
      <w:pPr>
        <w:rPr>
          <w:lang w:eastAsia="x-none"/>
        </w:rPr>
      </w:pPr>
    </w:p>
    <w:p w14:paraId="3D2B3DBD" w14:textId="1FD9C113" w:rsidR="005617BA" w:rsidRDefault="006D5FA2" w:rsidP="005617BA">
      <w:pPr>
        <w:rPr>
          <w:lang w:eastAsia="x-none"/>
        </w:rPr>
      </w:pPr>
      <w:r>
        <w:rPr>
          <w:lang w:eastAsia="x-none"/>
        </w:rPr>
        <w:t>We have access to the event information (limited value), the user, the OU of the user, the (generic) account and the extended account attributes (in that order below).</w:t>
      </w:r>
    </w:p>
    <w:p w14:paraId="3EEC5533" w14:textId="77777777" w:rsidR="005617BA" w:rsidRDefault="005617BA" w:rsidP="005617BA">
      <w:pPr>
        <w:rPr>
          <w:lang w:eastAsia="x-none"/>
        </w:rPr>
      </w:pPr>
    </w:p>
    <w:p w14:paraId="0B8D61B1" w14:textId="77777777" w:rsidR="005617BA" w:rsidRPr="00B2690B" w:rsidRDefault="005617BA" w:rsidP="005617BA">
      <w:pPr>
        <w:pStyle w:val="Code"/>
        <w:rPr>
          <w:lang w:val="en-AU"/>
        </w:rPr>
      </w:pPr>
      <w:r w:rsidRPr="00B2690B">
        <w:rPr>
          <w:lang w:val="en-AU"/>
        </w:rPr>
        <w:t>when</w:t>
      </w:r>
    </w:p>
    <w:p w14:paraId="49E986D0" w14:textId="77777777" w:rsidR="005617BA" w:rsidRPr="00B2690B" w:rsidRDefault="005617BA" w:rsidP="005617BA">
      <w:pPr>
        <w:pStyle w:val="Code"/>
        <w:rPr>
          <w:lang w:val="en-AU"/>
        </w:rPr>
      </w:pPr>
      <w:r w:rsidRPr="00B2690B">
        <w:rPr>
          <w:lang w:val="en-AU"/>
        </w:rPr>
        <w:t xml:space="preserve">    </w:t>
      </w:r>
      <w:proofErr w:type="gramStart"/>
      <w:r w:rsidRPr="00B2690B">
        <w:rPr>
          <w:lang w:val="en-AU"/>
        </w:rPr>
        <w:t>event :</w:t>
      </w:r>
      <w:proofErr w:type="gramEnd"/>
      <w:r w:rsidRPr="00B2690B">
        <w:rPr>
          <w:lang w:val="en-AU"/>
        </w:rPr>
        <w:t xml:space="preserve"> </w:t>
      </w:r>
      <w:proofErr w:type="spellStart"/>
      <w:r w:rsidRPr="00B2690B">
        <w:rPr>
          <w:lang w:val="en-AU"/>
        </w:rPr>
        <w:t>EventTargetBean</w:t>
      </w:r>
      <w:proofErr w:type="spellEnd"/>
      <w:r w:rsidRPr="00B2690B">
        <w:rPr>
          <w:lang w:val="en-AU"/>
        </w:rPr>
        <w:t xml:space="preserve">(  )  </w:t>
      </w:r>
    </w:p>
    <w:p w14:paraId="1EE5A64B" w14:textId="77777777" w:rsidR="005617BA" w:rsidRPr="00B2690B" w:rsidRDefault="005617BA" w:rsidP="005617BA">
      <w:pPr>
        <w:pStyle w:val="Code"/>
        <w:rPr>
          <w:lang w:val="en-AU"/>
        </w:rPr>
      </w:pPr>
      <w:r w:rsidRPr="00B2690B">
        <w:rPr>
          <w:lang w:val="en-AU"/>
        </w:rPr>
        <w:t xml:space="preserve">    </w:t>
      </w:r>
      <w:proofErr w:type="spellStart"/>
      <w:proofErr w:type="gramStart"/>
      <w:r w:rsidRPr="00B2690B">
        <w:rPr>
          <w:lang w:val="en-AU"/>
        </w:rPr>
        <w:t>userBean</w:t>
      </w:r>
      <w:proofErr w:type="spellEnd"/>
      <w:r w:rsidRPr="00B2690B">
        <w:rPr>
          <w:lang w:val="en-AU"/>
        </w:rPr>
        <w:t xml:space="preserve"> :</w:t>
      </w:r>
      <w:proofErr w:type="gramEnd"/>
      <w:r w:rsidRPr="00B2690B">
        <w:rPr>
          <w:lang w:val="en-AU"/>
        </w:rPr>
        <w:t xml:space="preserve"> UserBean(  )  </w:t>
      </w:r>
    </w:p>
    <w:p w14:paraId="6B293EB8" w14:textId="77777777" w:rsidR="005617BA" w:rsidRPr="00B2690B" w:rsidRDefault="005617BA" w:rsidP="005617BA">
      <w:pPr>
        <w:pStyle w:val="Code"/>
        <w:rPr>
          <w:lang w:val="en-AU"/>
        </w:rPr>
      </w:pPr>
      <w:r w:rsidRPr="00B2690B">
        <w:rPr>
          <w:lang w:val="en-AU"/>
        </w:rPr>
        <w:t xml:space="preserve">    </w:t>
      </w:r>
      <w:proofErr w:type="spellStart"/>
      <w:proofErr w:type="gramStart"/>
      <w:r w:rsidRPr="00B2690B">
        <w:rPr>
          <w:lang w:val="en-AU"/>
        </w:rPr>
        <w:t>orgUnitBean</w:t>
      </w:r>
      <w:proofErr w:type="spellEnd"/>
      <w:r w:rsidRPr="00B2690B">
        <w:rPr>
          <w:lang w:val="en-AU"/>
        </w:rPr>
        <w:t xml:space="preserve"> :</w:t>
      </w:r>
      <w:proofErr w:type="gramEnd"/>
      <w:r w:rsidRPr="00B2690B">
        <w:rPr>
          <w:lang w:val="en-AU"/>
        </w:rPr>
        <w:t xml:space="preserve"> </w:t>
      </w:r>
      <w:proofErr w:type="spellStart"/>
      <w:r w:rsidRPr="00B2690B">
        <w:rPr>
          <w:lang w:val="en-AU"/>
        </w:rPr>
        <w:t>OrgUnitBean</w:t>
      </w:r>
      <w:proofErr w:type="spellEnd"/>
      <w:r w:rsidRPr="00B2690B">
        <w:rPr>
          <w:lang w:val="en-AU"/>
        </w:rPr>
        <w:t xml:space="preserve">(  )  </w:t>
      </w:r>
    </w:p>
    <w:p w14:paraId="285810E1" w14:textId="77777777" w:rsidR="005617BA" w:rsidRPr="00B2690B" w:rsidRDefault="005617BA" w:rsidP="005617BA">
      <w:pPr>
        <w:pStyle w:val="Code"/>
        <w:rPr>
          <w:lang w:val="en-AU"/>
        </w:rPr>
      </w:pPr>
      <w:r w:rsidRPr="00B2690B">
        <w:rPr>
          <w:lang w:val="en-AU"/>
        </w:rPr>
        <w:t xml:space="preserve">    </w:t>
      </w:r>
      <w:proofErr w:type="spellStart"/>
      <w:proofErr w:type="gramStart"/>
      <w:r w:rsidRPr="00B2690B">
        <w:rPr>
          <w:lang w:val="en-AU"/>
        </w:rPr>
        <w:t>accountBean</w:t>
      </w:r>
      <w:proofErr w:type="spellEnd"/>
      <w:r w:rsidRPr="00B2690B">
        <w:rPr>
          <w:lang w:val="en-AU"/>
        </w:rPr>
        <w:t xml:space="preserve"> :</w:t>
      </w:r>
      <w:proofErr w:type="gramEnd"/>
      <w:r w:rsidRPr="00B2690B">
        <w:rPr>
          <w:lang w:val="en-AU"/>
        </w:rPr>
        <w:t xml:space="preserve"> AccountBean(  )  </w:t>
      </w:r>
    </w:p>
    <w:p w14:paraId="558C6147" w14:textId="77777777" w:rsidR="005617BA" w:rsidRPr="00B2690B" w:rsidRDefault="005617BA" w:rsidP="005617BA">
      <w:pPr>
        <w:pStyle w:val="Code"/>
        <w:rPr>
          <w:lang w:val="en-AU"/>
        </w:rPr>
      </w:pPr>
      <w:r w:rsidRPr="00B2690B">
        <w:rPr>
          <w:lang w:val="en-AU"/>
        </w:rPr>
        <w:t xml:space="preserve">    </w:t>
      </w:r>
      <w:proofErr w:type="spellStart"/>
      <w:proofErr w:type="gramStart"/>
      <w:r w:rsidRPr="00B2690B">
        <w:rPr>
          <w:lang w:val="en-AU"/>
        </w:rPr>
        <w:t>accountAttrValue</w:t>
      </w:r>
      <w:proofErr w:type="spellEnd"/>
      <w:r w:rsidRPr="00B2690B">
        <w:rPr>
          <w:lang w:val="en-AU"/>
        </w:rPr>
        <w:t xml:space="preserve"> :</w:t>
      </w:r>
      <w:proofErr w:type="gramEnd"/>
      <w:r w:rsidRPr="00B2690B">
        <w:rPr>
          <w:lang w:val="en-AU"/>
        </w:rPr>
        <w:t xml:space="preserve"> </w:t>
      </w:r>
      <w:proofErr w:type="spellStart"/>
      <w:r w:rsidRPr="00B2690B">
        <w:rPr>
          <w:lang w:val="en-AU"/>
        </w:rPr>
        <w:t>AccountAttrValueList</w:t>
      </w:r>
      <w:proofErr w:type="spellEnd"/>
      <w:r w:rsidRPr="00B2690B">
        <w:rPr>
          <w:lang w:val="en-AU"/>
        </w:rPr>
        <w:t>(  )</w:t>
      </w:r>
    </w:p>
    <w:p w14:paraId="057CBCF5" w14:textId="77777777" w:rsidR="005617BA" w:rsidRDefault="005617BA" w:rsidP="005617BA">
      <w:pPr>
        <w:pStyle w:val="Code"/>
        <w:rPr>
          <w:lang w:val="en-AU"/>
        </w:rPr>
      </w:pPr>
      <w:r w:rsidRPr="00B2690B">
        <w:rPr>
          <w:lang w:val="en-AU"/>
        </w:rPr>
        <w:t>then</w:t>
      </w:r>
    </w:p>
    <w:p w14:paraId="1D69C684" w14:textId="77777777" w:rsidR="005617BA" w:rsidRPr="00B2690B" w:rsidRDefault="005617BA" w:rsidP="005617BA">
      <w:pPr>
        <w:pStyle w:val="Code"/>
        <w:rPr>
          <w:lang w:val="en-AU"/>
        </w:rPr>
      </w:pPr>
    </w:p>
    <w:p w14:paraId="7DF182AD" w14:textId="77777777" w:rsidR="005617BA" w:rsidRPr="00B2690B" w:rsidRDefault="005617BA" w:rsidP="005617BA">
      <w:pPr>
        <w:pStyle w:val="Code"/>
        <w:rPr>
          <w:lang w:val="en-AU"/>
        </w:rPr>
      </w:pPr>
      <w:r w:rsidRPr="00B2690B">
        <w:rPr>
          <w:lang w:val="en-AU"/>
        </w:rPr>
        <w:t>//</w:t>
      </w:r>
    </w:p>
    <w:p w14:paraId="352F270D" w14:textId="77777777" w:rsidR="005617BA" w:rsidRPr="00B2690B" w:rsidRDefault="005617BA" w:rsidP="005617BA">
      <w:pPr>
        <w:pStyle w:val="Code"/>
        <w:rPr>
          <w:lang w:val="en-AU"/>
        </w:rPr>
      </w:pPr>
      <w:r w:rsidRPr="00B2690B">
        <w:rPr>
          <w:lang w:val="en-AU"/>
        </w:rPr>
        <w:t xml:space="preserve">// </w:t>
      </w:r>
      <w:proofErr w:type="spellStart"/>
      <w:r w:rsidRPr="00B2690B">
        <w:rPr>
          <w:lang w:val="en-AU"/>
        </w:rPr>
        <w:t>UserERC</w:t>
      </w:r>
      <w:proofErr w:type="spellEnd"/>
      <w:r w:rsidRPr="00B2690B">
        <w:rPr>
          <w:lang w:val="en-AU"/>
        </w:rPr>
        <w:t xml:space="preserve"> key attribute used for fake enforce!</w:t>
      </w:r>
    </w:p>
    <w:p w14:paraId="6CF9EF78" w14:textId="77777777" w:rsidR="005617BA" w:rsidRDefault="005617BA" w:rsidP="005617BA">
      <w:pPr>
        <w:pStyle w:val="Code"/>
        <w:rPr>
          <w:lang w:val="en-AU"/>
        </w:rPr>
      </w:pPr>
      <w:r w:rsidRPr="00B2690B">
        <w:rPr>
          <w:highlight w:val="yellow"/>
          <w:lang w:val="en-AU"/>
        </w:rPr>
        <w:t>final String ENFORCE_KEY = "</w:t>
      </w:r>
      <w:proofErr w:type="spellStart"/>
      <w:r w:rsidRPr="00B2690B">
        <w:rPr>
          <w:highlight w:val="yellow"/>
          <w:lang w:val="en-AU"/>
        </w:rPr>
        <w:t>AcctLastRecon</w:t>
      </w:r>
      <w:proofErr w:type="spellEnd"/>
      <w:r w:rsidRPr="00B2690B">
        <w:rPr>
          <w:highlight w:val="yellow"/>
          <w:lang w:val="en-AU"/>
        </w:rPr>
        <w:t>";</w:t>
      </w:r>
    </w:p>
    <w:p w14:paraId="4B64AEF4" w14:textId="77777777" w:rsidR="005617BA" w:rsidRDefault="005617BA" w:rsidP="005617BA">
      <w:pPr>
        <w:pStyle w:val="Code"/>
        <w:rPr>
          <w:lang w:val="en-AU"/>
        </w:rPr>
      </w:pPr>
    </w:p>
    <w:p w14:paraId="709890E4" w14:textId="77777777" w:rsidR="005617BA" w:rsidRDefault="005617BA" w:rsidP="005617BA"/>
    <w:p w14:paraId="211EF9AB" w14:textId="412FED8B" w:rsidR="006D5FA2" w:rsidRDefault="005617BA" w:rsidP="005617BA">
      <w:r>
        <w:lastRenderedPageBreak/>
        <w:t>The ENFORCE_KEY string sets the attribute to be used. Notice that it’s using the label of the attribute, not the attribute name itself.</w:t>
      </w:r>
    </w:p>
    <w:p w14:paraId="3030A0DB" w14:textId="57CF4B1E" w:rsidR="006D5FA2" w:rsidRDefault="006D5FA2" w:rsidP="005617BA"/>
    <w:p w14:paraId="75B45356" w14:textId="77777777" w:rsidR="005617BA" w:rsidRDefault="005617BA" w:rsidP="005617BA"/>
    <w:p w14:paraId="21EE0B92" w14:textId="77777777" w:rsidR="005617BA" w:rsidRPr="00B2690B" w:rsidRDefault="005617BA" w:rsidP="005617BA">
      <w:pPr>
        <w:pStyle w:val="Code"/>
        <w:rPr>
          <w:lang w:val="en-AU"/>
        </w:rPr>
      </w:pPr>
      <w:r w:rsidRPr="00B2690B">
        <w:rPr>
          <w:lang w:val="en-AU"/>
        </w:rPr>
        <w:t xml:space="preserve">// If Identity not found exit </w:t>
      </w:r>
    </w:p>
    <w:p w14:paraId="443EA74C" w14:textId="77777777" w:rsidR="005617BA" w:rsidRPr="00B2690B" w:rsidRDefault="005617BA" w:rsidP="005617BA">
      <w:pPr>
        <w:pStyle w:val="Code"/>
        <w:rPr>
          <w:lang w:val="en-AU"/>
        </w:rPr>
      </w:pPr>
      <w:r w:rsidRPr="00B2690B">
        <w:rPr>
          <w:lang w:val="en-AU"/>
        </w:rPr>
        <w:t>if (</w:t>
      </w:r>
      <w:proofErr w:type="spellStart"/>
      <w:r w:rsidRPr="00B2690B">
        <w:rPr>
          <w:lang w:val="en-AU"/>
        </w:rPr>
        <w:t>userBean</w:t>
      </w:r>
      <w:proofErr w:type="spellEnd"/>
      <w:r w:rsidRPr="00B2690B">
        <w:rPr>
          <w:lang w:val="en-AU"/>
        </w:rPr>
        <w:t xml:space="preserve"> == null || </w:t>
      </w:r>
      <w:proofErr w:type="spellStart"/>
      <w:r w:rsidRPr="00B2690B">
        <w:rPr>
          <w:lang w:val="en-AU"/>
        </w:rPr>
        <w:t>userBean.getId</w:t>
      </w:r>
      <w:proofErr w:type="spellEnd"/>
      <w:r w:rsidRPr="00B2690B">
        <w:rPr>
          <w:lang w:val="en-AU"/>
        </w:rPr>
        <w:t>() == null) {</w:t>
      </w:r>
    </w:p>
    <w:p w14:paraId="32A4DE7C" w14:textId="77777777" w:rsidR="005617BA" w:rsidRPr="00B2690B" w:rsidRDefault="005617BA" w:rsidP="005617BA">
      <w:pPr>
        <w:pStyle w:val="Code"/>
        <w:rPr>
          <w:lang w:val="en-AU"/>
        </w:rPr>
      </w:pPr>
      <w:r w:rsidRPr="00B2690B">
        <w:rPr>
          <w:lang w:val="en-AU"/>
        </w:rPr>
        <w:tab/>
      </w:r>
      <w:proofErr w:type="gramStart"/>
      <w:r w:rsidRPr="00B2690B">
        <w:rPr>
          <w:lang w:val="en-AU"/>
        </w:rPr>
        <w:t>logger.info(</w:t>
      </w:r>
      <w:proofErr w:type="gramEnd"/>
      <w:r w:rsidRPr="00B2690B">
        <w:rPr>
          <w:lang w:val="en-AU"/>
        </w:rPr>
        <w:t>"No Identity found for account: " +</w:t>
      </w:r>
      <w:proofErr w:type="spellStart"/>
      <w:r w:rsidRPr="00B2690B">
        <w:rPr>
          <w:lang w:val="en-AU"/>
        </w:rPr>
        <w:t>accountBean.getCode</w:t>
      </w:r>
      <w:proofErr w:type="spellEnd"/>
      <w:r w:rsidRPr="00B2690B">
        <w:rPr>
          <w:lang w:val="en-AU"/>
        </w:rPr>
        <w:t>());</w:t>
      </w:r>
    </w:p>
    <w:p w14:paraId="79F806A5" w14:textId="77777777" w:rsidR="005617BA" w:rsidRPr="00B2690B" w:rsidRDefault="005617BA" w:rsidP="005617BA">
      <w:pPr>
        <w:pStyle w:val="Code"/>
        <w:rPr>
          <w:lang w:val="en-AU"/>
        </w:rPr>
      </w:pPr>
      <w:r w:rsidRPr="00B2690B">
        <w:rPr>
          <w:lang w:val="en-AU"/>
        </w:rPr>
        <w:tab/>
        <w:t>return;</w:t>
      </w:r>
    </w:p>
    <w:p w14:paraId="3B23F2B6" w14:textId="77777777" w:rsidR="005617BA" w:rsidRPr="00B2690B" w:rsidRDefault="005617BA" w:rsidP="005617BA">
      <w:pPr>
        <w:pStyle w:val="Code"/>
        <w:rPr>
          <w:lang w:val="en-AU"/>
        </w:rPr>
      </w:pPr>
      <w:r w:rsidRPr="00B2690B">
        <w:rPr>
          <w:lang w:val="en-AU"/>
        </w:rPr>
        <w:t>}</w:t>
      </w:r>
    </w:p>
    <w:p w14:paraId="6D22F2E0" w14:textId="77777777" w:rsidR="005617BA" w:rsidRPr="00B2690B" w:rsidRDefault="005617BA" w:rsidP="005617BA">
      <w:pPr>
        <w:pStyle w:val="Code"/>
        <w:rPr>
          <w:lang w:val="en-AU"/>
        </w:rPr>
      </w:pPr>
      <w:r w:rsidRPr="00B2690B">
        <w:rPr>
          <w:lang w:val="en-AU"/>
        </w:rPr>
        <w:tab/>
        <w:t xml:space="preserve">  </w:t>
      </w:r>
    </w:p>
    <w:p w14:paraId="70CC7581" w14:textId="77777777" w:rsidR="005617BA" w:rsidRDefault="005617BA" w:rsidP="005617BA">
      <w:pPr>
        <w:pStyle w:val="Code"/>
      </w:pPr>
      <w:proofErr w:type="gramStart"/>
      <w:r w:rsidRPr="00B2690B">
        <w:rPr>
          <w:lang w:val="en-AU"/>
        </w:rPr>
        <w:t>logger.info(</w:t>
      </w:r>
      <w:proofErr w:type="gramEnd"/>
      <w:r w:rsidRPr="00B2690B">
        <w:rPr>
          <w:lang w:val="en-AU"/>
        </w:rPr>
        <w:t xml:space="preserve">"Identity to update to push Enforcing :" + </w:t>
      </w:r>
      <w:proofErr w:type="spellStart"/>
      <w:r w:rsidRPr="00B2690B">
        <w:rPr>
          <w:lang w:val="en-AU"/>
        </w:rPr>
        <w:t>userBean.getCode</w:t>
      </w:r>
      <w:proofErr w:type="spellEnd"/>
      <w:r w:rsidRPr="00B2690B">
        <w:rPr>
          <w:lang w:val="en-AU"/>
        </w:rPr>
        <w:t>());</w:t>
      </w:r>
    </w:p>
    <w:p w14:paraId="6EC4D90F" w14:textId="77777777" w:rsidR="005617BA" w:rsidRDefault="005617BA" w:rsidP="005617BA">
      <w:pPr>
        <w:pStyle w:val="Code"/>
      </w:pPr>
    </w:p>
    <w:p w14:paraId="10C816C1" w14:textId="77777777" w:rsidR="005617BA" w:rsidRPr="00B2690B" w:rsidRDefault="005617BA" w:rsidP="005617BA">
      <w:pPr>
        <w:pStyle w:val="Code"/>
        <w:rPr>
          <w:lang w:val="en-AU"/>
        </w:rPr>
      </w:pPr>
      <w:r w:rsidRPr="00B2690B">
        <w:rPr>
          <w:lang w:val="en-AU"/>
        </w:rPr>
        <w:t xml:space="preserve">// Get Identity </w:t>
      </w:r>
      <w:proofErr w:type="spellStart"/>
      <w:r w:rsidRPr="00B2690B">
        <w:rPr>
          <w:lang w:val="en-AU"/>
        </w:rPr>
        <w:t>ExternalInfo</w:t>
      </w:r>
      <w:proofErr w:type="spellEnd"/>
    </w:p>
    <w:p w14:paraId="671D98CB" w14:textId="77777777" w:rsidR="005617BA" w:rsidRDefault="005617BA" w:rsidP="005617BA">
      <w:pPr>
        <w:pStyle w:val="Code"/>
      </w:pPr>
      <w:proofErr w:type="spellStart"/>
      <w:r w:rsidRPr="00B2690B">
        <w:rPr>
          <w:highlight w:val="yellow"/>
          <w:lang w:val="en-AU"/>
        </w:rPr>
        <w:t>ExternalInfo</w:t>
      </w:r>
      <w:proofErr w:type="spellEnd"/>
      <w:r w:rsidRPr="00B2690B">
        <w:rPr>
          <w:highlight w:val="yellow"/>
          <w:lang w:val="en-AU"/>
        </w:rPr>
        <w:t xml:space="preserve"> </w:t>
      </w:r>
      <w:proofErr w:type="spellStart"/>
      <w:r w:rsidRPr="00B2690B">
        <w:rPr>
          <w:highlight w:val="yellow"/>
          <w:lang w:val="en-AU"/>
        </w:rPr>
        <w:t>userExternalInfo</w:t>
      </w:r>
      <w:proofErr w:type="spellEnd"/>
      <w:r w:rsidRPr="00B2690B">
        <w:rPr>
          <w:highlight w:val="yellow"/>
          <w:lang w:val="en-AU"/>
        </w:rPr>
        <w:t xml:space="preserve"> = </w:t>
      </w:r>
      <w:proofErr w:type="spellStart"/>
      <w:r w:rsidRPr="00B2690B">
        <w:rPr>
          <w:highlight w:val="yellow"/>
          <w:lang w:val="en-AU"/>
        </w:rPr>
        <w:t>UserAction.findExternalInfo</w:t>
      </w:r>
      <w:proofErr w:type="spellEnd"/>
      <w:r w:rsidRPr="00B2690B">
        <w:rPr>
          <w:highlight w:val="yellow"/>
          <w:lang w:val="en-AU"/>
        </w:rPr>
        <w:t xml:space="preserve">(sql, </w:t>
      </w:r>
      <w:proofErr w:type="spellStart"/>
      <w:r w:rsidRPr="00B2690B">
        <w:rPr>
          <w:highlight w:val="yellow"/>
          <w:lang w:val="en-AU"/>
        </w:rPr>
        <w:t>userBean</w:t>
      </w:r>
      <w:proofErr w:type="spellEnd"/>
      <w:r w:rsidRPr="00B2690B">
        <w:rPr>
          <w:highlight w:val="yellow"/>
          <w:lang w:val="en-AU"/>
        </w:rPr>
        <w:t>);</w:t>
      </w:r>
    </w:p>
    <w:p w14:paraId="757B83CD" w14:textId="77777777" w:rsidR="005617BA" w:rsidRDefault="005617BA" w:rsidP="005617BA">
      <w:pPr>
        <w:pStyle w:val="Code"/>
      </w:pPr>
    </w:p>
    <w:p w14:paraId="1E7C4A6F" w14:textId="77777777" w:rsidR="005617BA" w:rsidRDefault="005617BA" w:rsidP="005617BA"/>
    <w:p w14:paraId="21403AA6" w14:textId="7F18E564" w:rsidR="005617BA" w:rsidRDefault="005617BA" w:rsidP="005617BA">
      <w:r>
        <w:t xml:space="preserve">It then checks that the user bean has been setup by IGI and that the ID is not null. </w:t>
      </w:r>
      <w:r w:rsidR="006D5FA2">
        <w:t>Theoretically this rule shouldn’t run if there is no user (i.e. the account is unmatched or an orphan).</w:t>
      </w:r>
    </w:p>
    <w:p w14:paraId="3816C03B" w14:textId="77777777" w:rsidR="005617BA" w:rsidRDefault="005617BA" w:rsidP="005617BA"/>
    <w:p w14:paraId="5BD96DAD" w14:textId="77777777" w:rsidR="005617BA" w:rsidRDefault="005617BA" w:rsidP="005617BA">
      <w:r>
        <w:t>The last bit of code will get the external info (the extended person attributes) and store them for use.</w:t>
      </w:r>
    </w:p>
    <w:p w14:paraId="3F51624F" w14:textId="77777777" w:rsidR="005617BA" w:rsidRDefault="005617BA" w:rsidP="005617BA"/>
    <w:p w14:paraId="30355016" w14:textId="77777777" w:rsidR="005617BA" w:rsidRDefault="005617BA" w:rsidP="005617BA">
      <w:r>
        <w:t xml:space="preserve">The rest of the rule will get the current </w:t>
      </w:r>
      <w:proofErr w:type="spellStart"/>
      <w:r>
        <w:t>date+time</w:t>
      </w:r>
      <w:proofErr w:type="spellEnd"/>
      <w:r>
        <w:t xml:space="preserve"> from the Calendar object, format it into “</w:t>
      </w:r>
      <w:proofErr w:type="spellStart"/>
      <w:r>
        <w:t>dd</w:t>
      </w:r>
      <w:proofErr w:type="spellEnd"/>
      <w:r>
        <w:t>-MM-</w:t>
      </w:r>
      <w:proofErr w:type="spellStart"/>
      <w:r>
        <w:t>yyyy</w:t>
      </w:r>
      <w:proofErr w:type="spellEnd"/>
      <w:r>
        <w:t xml:space="preserve"> </w:t>
      </w:r>
      <w:proofErr w:type="spellStart"/>
      <w:r>
        <w:t>HH:</w:t>
      </w:r>
      <w:proofErr w:type="gramStart"/>
      <w:r>
        <w:t>mm:ss</w:t>
      </w:r>
      <w:proofErr w:type="spellEnd"/>
      <w:proofErr w:type="gramEnd"/>
      <w:r>
        <w:t xml:space="preserve">” (e.g. 31-12-2017 12:01:01) and write it to the ENFORCE_KEY attribute specified above (in our case ATTR12 (which is </w:t>
      </w:r>
      <w:proofErr w:type="spellStart"/>
      <w:r>
        <w:t>AcctLastRecon</w:t>
      </w:r>
      <w:proofErr w:type="spellEnd"/>
      <w:r>
        <w:t>). The try/catch loop is a bit pointless (copied from another example).</w:t>
      </w:r>
    </w:p>
    <w:p w14:paraId="084E183D" w14:textId="77777777" w:rsidR="005617BA" w:rsidRDefault="005617BA" w:rsidP="005617BA">
      <w:r>
        <w:tab/>
      </w:r>
    </w:p>
    <w:p w14:paraId="37049123" w14:textId="77777777" w:rsidR="005617BA" w:rsidRPr="00B2690B" w:rsidRDefault="005617BA" w:rsidP="005617BA">
      <w:pPr>
        <w:pStyle w:val="Code"/>
      </w:pPr>
      <w:r w:rsidRPr="00B2690B">
        <w:t>// Get todays date and time</w:t>
      </w:r>
    </w:p>
    <w:p w14:paraId="4540AF4D" w14:textId="77777777" w:rsidR="005617BA" w:rsidRPr="00B2690B" w:rsidRDefault="005617BA" w:rsidP="005617BA">
      <w:pPr>
        <w:pStyle w:val="Code"/>
      </w:pPr>
      <w:r w:rsidRPr="00B2690B">
        <w:rPr>
          <w:highlight w:val="yellow"/>
        </w:rPr>
        <w:t xml:space="preserve">Calendar </w:t>
      </w:r>
      <w:proofErr w:type="spellStart"/>
      <w:r w:rsidRPr="00B2690B">
        <w:rPr>
          <w:highlight w:val="yellow"/>
        </w:rPr>
        <w:t>currentTime</w:t>
      </w:r>
      <w:proofErr w:type="spellEnd"/>
      <w:r w:rsidRPr="00B2690B">
        <w:rPr>
          <w:highlight w:val="yellow"/>
        </w:rPr>
        <w:t xml:space="preserve"> = </w:t>
      </w:r>
      <w:proofErr w:type="spellStart"/>
      <w:r w:rsidRPr="00B2690B">
        <w:rPr>
          <w:highlight w:val="yellow"/>
        </w:rPr>
        <w:t>Calendar.getInstance</w:t>
      </w:r>
      <w:proofErr w:type="spellEnd"/>
      <w:r w:rsidRPr="00B2690B">
        <w:rPr>
          <w:highlight w:val="yellow"/>
        </w:rPr>
        <w:t>();</w:t>
      </w:r>
    </w:p>
    <w:p w14:paraId="5D91F0AB" w14:textId="77777777" w:rsidR="005617BA" w:rsidRPr="00B2690B" w:rsidRDefault="005617BA" w:rsidP="005617BA">
      <w:pPr>
        <w:pStyle w:val="Code"/>
      </w:pPr>
      <w:r w:rsidRPr="00B2690B">
        <w:t xml:space="preserve">String </w:t>
      </w:r>
      <w:proofErr w:type="spellStart"/>
      <w:r w:rsidRPr="00B2690B">
        <w:t>stringDate</w:t>
      </w:r>
      <w:proofErr w:type="spellEnd"/>
      <w:r w:rsidRPr="00B2690B">
        <w:t xml:space="preserve"> = new </w:t>
      </w:r>
      <w:proofErr w:type="spellStart"/>
      <w:r w:rsidRPr="00B2690B">
        <w:t>SimpleDateFormat</w:t>
      </w:r>
      <w:proofErr w:type="spellEnd"/>
      <w:r w:rsidRPr="00B2690B">
        <w:t>("</w:t>
      </w:r>
      <w:proofErr w:type="spellStart"/>
      <w:r w:rsidRPr="00B2690B">
        <w:t>dd</w:t>
      </w:r>
      <w:proofErr w:type="spellEnd"/>
      <w:r w:rsidRPr="00B2690B">
        <w:t>-MM-</w:t>
      </w:r>
      <w:proofErr w:type="spellStart"/>
      <w:r w:rsidRPr="00B2690B">
        <w:t>yyyy</w:t>
      </w:r>
      <w:proofErr w:type="spellEnd"/>
      <w:r w:rsidRPr="00B2690B">
        <w:t xml:space="preserve"> </w:t>
      </w:r>
      <w:proofErr w:type="spellStart"/>
      <w:r w:rsidRPr="00B2690B">
        <w:t>HH:mm:ss</w:t>
      </w:r>
      <w:proofErr w:type="spellEnd"/>
      <w:r w:rsidRPr="00B2690B">
        <w:t>").format(</w:t>
      </w:r>
      <w:proofErr w:type="spellStart"/>
      <w:r w:rsidRPr="00B2690B">
        <w:t>currentTime.getTime</w:t>
      </w:r>
      <w:proofErr w:type="spellEnd"/>
      <w:r w:rsidRPr="00B2690B">
        <w:t>());</w:t>
      </w:r>
    </w:p>
    <w:p w14:paraId="42CAA5D7" w14:textId="77777777" w:rsidR="005617BA" w:rsidRPr="00B2690B" w:rsidRDefault="005617BA" w:rsidP="005617BA">
      <w:pPr>
        <w:pStyle w:val="Code"/>
      </w:pPr>
    </w:p>
    <w:p w14:paraId="7348FB26" w14:textId="77777777" w:rsidR="005617BA" w:rsidRPr="00B2690B" w:rsidRDefault="005617BA" w:rsidP="005617BA">
      <w:pPr>
        <w:pStyle w:val="Code"/>
      </w:pPr>
      <w:r w:rsidRPr="00B2690B">
        <w:t xml:space="preserve">logger.info("!!! Current Time:  " + </w:t>
      </w:r>
      <w:proofErr w:type="spellStart"/>
      <w:r w:rsidRPr="00B2690B">
        <w:t>stringDate</w:t>
      </w:r>
      <w:proofErr w:type="spellEnd"/>
      <w:r w:rsidRPr="00B2690B">
        <w:t>);</w:t>
      </w:r>
    </w:p>
    <w:p w14:paraId="51D7DD09" w14:textId="77777777" w:rsidR="005617BA" w:rsidRPr="00B2690B" w:rsidRDefault="005617BA" w:rsidP="005617BA">
      <w:pPr>
        <w:pStyle w:val="Code"/>
      </w:pPr>
      <w:r w:rsidRPr="00B2690B">
        <w:tab/>
      </w:r>
    </w:p>
    <w:p w14:paraId="61478267" w14:textId="77777777" w:rsidR="005617BA" w:rsidRPr="00B2690B" w:rsidRDefault="005617BA" w:rsidP="005617BA">
      <w:pPr>
        <w:pStyle w:val="Code"/>
      </w:pPr>
      <w:r w:rsidRPr="00B2690B">
        <w:t>// Get Current Key value</w:t>
      </w:r>
    </w:p>
    <w:p w14:paraId="0F6284FC" w14:textId="77777777" w:rsidR="005617BA" w:rsidRPr="00B2690B" w:rsidRDefault="005617BA" w:rsidP="005617BA">
      <w:pPr>
        <w:pStyle w:val="Code"/>
      </w:pPr>
      <w:r w:rsidRPr="00B2690B">
        <w:t>try {</w:t>
      </w:r>
    </w:p>
    <w:p w14:paraId="519469AC" w14:textId="77777777" w:rsidR="005617BA" w:rsidRPr="00B2690B" w:rsidRDefault="005617BA" w:rsidP="005617BA">
      <w:pPr>
        <w:pStyle w:val="Code"/>
      </w:pPr>
      <w:r w:rsidRPr="00B2690B">
        <w:tab/>
        <w:t xml:space="preserve">String value = (String) </w:t>
      </w:r>
      <w:proofErr w:type="spellStart"/>
      <w:r w:rsidRPr="00B2690B">
        <w:t>userExternalInfo.getAttribute</w:t>
      </w:r>
      <w:proofErr w:type="spellEnd"/>
      <w:r w:rsidRPr="00B2690B">
        <w:t>(ENFORCE_KEY);</w:t>
      </w:r>
    </w:p>
    <w:p w14:paraId="45A6D92E" w14:textId="77777777" w:rsidR="005617BA" w:rsidRPr="00B2690B" w:rsidRDefault="005617BA" w:rsidP="005617BA">
      <w:pPr>
        <w:pStyle w:val="Code"/>
      </w:pPr>
      <w:r w:rsidRPr="00B2690B">
        <w:tab/>
        <w:t>logger.info("Previous Recon Date :" + value);</w:t>
      </w:r>
    </w:p>
    <w:p w14:paraId="2CE6908E" w14:textId="77777777" w:rsidR="005617BA" w:rsidRPr="00B2690B" w:rsidRDefault="005617BA" w:rsidP="005617BA">
      <w:pPr>
        <w:pStyle w:val="Code"/>
      </w:pPr>
      <w:r w:rsidRPr="00B2690B">
        <w:t>} catch (Exception ex) {</w:t>
      </w:r>
    </w:p>
    <w:p w14:paraId="24445F12" w14:textId="77777777" w:rsidR="005617BA" w:rsidRPr="00B2690B" w:rsidRDefault="005617BA" w:rsidP="005617BA">
      <w:pPr>
        <w:pStyle w:val="Code"/>
      </w:pPr>
      <w:r w:rsidRPr="00B2690B">
        <w:tab/>
        <w:t xml:space="preserve">// Skip and set 0 </w:t>
      </w:r>
    </w:p>
    <w:p w14:paraId="6DFFF3F4" w14:textId="77777777" w:rsidR="005617BA" w:rsidRPr="00B2690B" w:rsidRDefault="005617BA" w:rsidP="005617BA">
      <w:pPr>
        <w:pStyle w:val="Code"/>
      </w:pPr>
      <w:r w:rsidRPr="00B2690B">
        <w:t>}</w:t>
      </w:r>
    </w:p>
    <w:p w14:paraId="0F3EBD3F" w14:textId="77777777" w:rsidR="005617BA" w:rsidRPr="00B2690B" w:rsidRDefault="005617BA" w:rsidP="005617BA">
      <w:pPr>
        <w:pStyle w:val="Code"/>
      </w:pPr>
      <w:r w:rsidRPr="00B2690B">
        <w:tab/>
      </w:r>
    </w:p>
    <w:p w14:paraId="74EED90C" w14:textId="77777777" w:rsidR="005617BA" w:rsidRPr="00B2690B" w:rsidRDefault="005617BA" w:rsidP="005617BA">
      <w:pPr>
        <w:pStyle w:val="Code"/>
      </w:pPr>
      <w:r w:rsidRPr="00B2690B">
        <w:t>// Set the new value</w:t>
      </w:r>
    </w:p>
    <w:p w14:paraId="0A09A649" w14:textId="77777777" w:rsidR="005617BA" w:rsidRPr="00B2690B" w:rsidRDefault="005617BA" w:rsidP="005617BA">
      <w:pPr>
        <w:pStyle w:val="Code"/>
      </w:pPr>
      <w:proofErr w:type="spellStart"/>
      <w:r w:rsidRPr="0041363E">
        <w:rPr>
          <w:highlight w:val="yellow"/>
        </w:rPr>
        <w:t>userExternalInfo.setAttribute</w:t>
      </w:r>
      <w:proofErr w:type="spellEnd"/>
      <w:r w:rsidRPr="0041363E">
        <w:rPr>
          <w:highlight w:val="yellow"/>
        </w:rPr>
        <w:t xml:space="preserve">(ENFORCE_KEY, </w:t>
      </w:r>
      <w:proofErr w:type="spellStart"/>
      <w:r w:rsidRPr="0041363E">
        <w:rPr>
          <w:highlight w:val="yellow"/>
        </w:rPr>
        <w:t>stringDate</w:t>
      </w:r>
      <w:proofErr w:type="spellEnd"/>
      <w:r w:rsidRPr="0041363E">
        <w:rPr>
          <w:highlight w:val="yellow"/>
        </w:rPr>
        <w:t>);</w:t>
      </w:r>
    </w:p>
    <w:p w14:paraId="2F3CFAFD" w14:textId="77777777" w:rsidR="005617BA" w:rsidRPr="00B2690B" w:rsidRDefault="005617BA" w:rsidP="005617BA">
      <w:pPr>
        <w:pStyle w:val="Code"/>
      </w:pPr>
      <w:r w:rsidRPr="00B2690B">
        <w:tab/>
      </w:r>
    </w:p>
    <w:p w14:paraId="517585CA" w14:textId="77777777" w:rsidR="005617BA" w:rsidRPr="00B2690B" w:rsidRDefault="005617BA" w:rsidP="005617BA">
      <w:pPr>
        <w:pStyle w:val="Code"/>
      </w:pPr>
      <w:r w:rsidRPr="00B2690B">
        <w:t>// Update all user attributes</w:t>
      </w:r>
    </w:p>
    <w:p w14:paraId="249A73F8" w14:textId="77777777" w:rsidR="005617BA" w:rsidRPr="00B2690B" w:rsidRDefault="005617BA" w:rsidP="005617BA">
      <w:pPr>
        <w:pStyle w:val="Code"/>
      </w:pPr>
      <w:proofErr w:type="spellStart"/>
      <w:r w:rsidRPr="0041363E">
        <w:rPr>
          <w:highlight w:val="yellow"/>
        </w:rPr>
        <w:t>UserAction.modifyUser</w:t>
      </w:r>
      <w:proofErr w:type="spellEnd"/>
      <w:r w:rsidRPr="0041363E">
        <w:rPr>
          <w:highlight w:val="yellow"/>
        </w:rPr>
        <w:t xml:space="preserve">(sql, </w:t>
      </w:r>
      <w:proofErr w:type="spellStart"/>
      <w:r w:rsidRPr="0041363E">
        <w:rPr>
          <w:highlight w:val="yellow"/>
        </w:rPr>
        <w:t>userBean</w:t>
      </w:r>
      <w:proofErr w:type="spellEnd"/>
      <w:r w:rsidRPr="0041363E">
        <w:rPr>
          <w:highlight w:val="yellow"/>
        </w:rPr>
        <w:t xml:space="preserve">, </w:t>
      </w:r>
      <w:proofErr w:type="spellStart"/>
      <w:r w:rsidRPr="0041363E">
        <w:rPr>
          <w:highlight w:val="yellow"/>
        </w:rPr>
        <w:t>userExternalInfo</w:t>
      </w:r>
      <w:proofErr w:type="spellEnd"/>
      <w:r w:rsidRPr="0041363E">
        <w:rPr>
          <w:highlight w:val="yellow"/>
        </w:rPr>
        <w:t>);</w:t>
      </w:r>
    </w:p>
    <w:p w14:paraId="545FC5E9" w14:textId="77777777" w:rsidR="005617BA" w:rsidRPr="00B2690B" w:rsidRDefault="005617BA" w:rsidP="005617BA">
      <w:pPr>
        <w:pStyle w:val="Code"/>
      </w:pPr>
    </w:p>
    <w:p w14:paraId="79386D28" w14:textId="77777777" w:rsidR="005617BA" w:rsidRDefault="005617BA" w:rsidP="005617BA">
      <w:pPr>
        <w:pStyle w:val="Code"/>
      </w:pPr>
      <w:r w:rsidRPr="00B2690B">
        <w:t>logger.info("Identity Updated!");</w:t>
      </w:r>
    </w:p>
    <w:p w14:paraId="04C09EDB" w14:textId="77777777" w:rsidR="005617BA" w:rsidRDefault="005617BA" w:rsidP="005617BA"/>
    <w:p w14:paraId="1FA46AEF" w14:textId="2DA38780" w:rsidR="006D5FA2" w:rsidRDefault="006D5FA2" w:rsidP="005617BA">
      <w:pPr>
        <w:rPr>
          <w:lang w:eastAsia="x-none"/>
        </w:rPr>
      </w:pPr>
      <w:r>
        <w:rPr>
          <w:lang w:eastAsia="x-none"/>
        </w:rPr>
        <w:t>This rule is ready to go and doesn’t need any more configuration.</w:t>
      </w:r>
    </w:p>
    <w:p w14:paraId="03E818C3" w14:textId="75920A92" w:rsidR="006D5FA2" w:rsidRDefault="006D5FA2" w:rsidP="005617BA">
      <w:pPr>
        <w:rPr>
          <w:lang w:eastAsia="x-none"/>
        </w:rPr>
      </w:pPr>
    </w:p>
    <w:p w14:paraId="6C9AECD5" w14:textId="3CF78AA9" w:rsidR="005617BA" w:rsidRDefault="006D5FA2" w:rsidP="005617BA">
      <w:pPr>
        <w:rPr>
          <w:lang w:eastAsia="x-none"/>
        </w:rPr>
      </w:pPr>
      <w:r>
        <w:rPr>
          <w:lang w:eastAsia="x-none"/>
        </w:rPr>
        <w:t xml:space="preserve">If you later need to change the rule, </w:t>
      </w:r>
      <w:r w:rsidR="005617BA">
        <w:rPr>
          <w:lang w:eastAsia="x-none"/>
        </w:rPr>
        <w:t>you need to ensure that the rules engine cache is configured to load it quickly. To check the cache settings, go into Process Designer, select the Rules Engine task and look at the Jobs associated with it. The cacheTime argument shows the cache time (default is 120mins). You can set it to a lower number if you’re working on rules. You will need to stop the task, modify the setting, then restart the task for the change to be applied.</w:t>
      </w:r>
    </w:p>
    <w:p w14:paraId="0E7C86D7" w14:textId="77777777" w:rsidR="005617BA" w:rsidRDefault="005617BA" w:rsidP="005617BA">
      <w:pPr>
        <w:rPr>
          <w:lang w:eastAsia="x-none"/>
        </w:rPr>
      </w:pPr>
    </w:p>
    <w:p w14:paraId="5A4DA977" w14:textId="7F8F4663" w:rsidR="005617BA" w:rsidRDefault="005617BA" w:rsidP="005617BA">
      <w:pPr>
        <w:rPr>
          <w:lang w:eastAsia="x-none"/>
        </w:rPr>
      </w:pPr>
      <w:r>
        <w:rPr>
          <w:lang w:eastAsia="x-none"/>
        </w:rPr>
        <w:t xml:space="preserve">When testing, you can check the </w:t>
      </w:r>
      <w:r w:rsidRPr="0051563E">
        <w:rPr>
          <w:rStyle w:val="CodeChar"/>
        </w:rPr>
        <w:t>accessgovernancecore_event_target.log</w:t>
      </w:r>
      <w:r>
        <w:rPr>
          <w:lang w:eastAsia="x-none"/>
        </w:rPr>
        <w:t xml:space="preserve"> (IGI VA LMI, Manage &gt; Custom File Management, log &gt; </w:t>
      </w:r>
      <w:proofErr w:type="spellStart"/>
      <w:r>
        <w:rPr>
          <w:lang w:eastAsia="x-none"/>
        </w:rPr>
        <w:t>iga_core</w:t>
      </w:r>
      <w:proofErr w:type="spellEnd"/>
      <w:r>
        <w:rPr>
          <w:lang w:eastAsia="x-none"/>
        </w:rPr>
        <w:t xml:space="preserve"> folder) for the logger messages from the rule.</w:t>
      </w:r>
    </w:p>
    <w:p w14:paraId="00CFD54C" w14:textId="77777777" w:rsidR="006D5FA2" w:rsidRDefault="006D5FA2">
      <w:pPr>
        <w:rPr>
          <w:lang w:eastAsia="x-none"/>
        </w:rPr>
      </w:pPr>
      <w:r>
        <w:rPr>
          <w:lang w:eastAsia="x-none"/>
        </w:rPr>
        <w:br w:type="page"/>
      </w:r>
    </w:p>
    <w:p w14:paraId="368C51BB" w14:textId="373ED721" w:rsidR="006D5FA2" w:rsidRDefault="006D5FA2" w:rsidP="006D5FA2">
      <w:pPr>
        <w:pStyle w:val="Heading3"/>
      </w:pPr>
      <w:bookmarkStart w:id="38" w:name="_Toc506465462"/>
      <w:r>
        <w:lastRenderedPageBreak/>
        <w:t>Running the Lab Scenarios</w:t>
      </w:r>
      <w:bookmarkEnd w:id="38"/>
    </w:p>
    <w:p w14:paraId="11C738A7" w14:textId="21416484" w:rsidR="006D5FA2" w:rsidRDefault="006D5FA2" w:rsidP="005617BA">
      <w:pPr>
        <w:rPr>
          <w:lang w:eastAsia="x-none"/>
        </w:rPr>
      </w:pPr>
      <w:r>
        <w:rPr>
          <w:lang w:eastAsia="x-none"/>
        </w:rPr>
        <w:t>As the reconciliation was performed during the adapter setup, there is no need to rerun it (it won’t show anything anyway).  There are two scenarios we want to run through; Provisioning with account creation, and reconciliation with attribute policy enforcement.</w:t>
      </w:r>
    </w:p>
    <w:p w14:paraId="0F386201" w14:textId="3D68ED6F" w:rsidR="005617BA" w:rsidRDefault="006D5FA2" w:rsidP="005617BA">
      <w:pPr>
        <w:pStyle w:val="Heading4"/>
      </w:pPr>
      <w:r>
        <w:rPr>
          <w:lang w:val="en-US"/>
        </w:rPr>
        <w:t>Demonstrating</w:t>
      </w:r>
      <w:r w:rsidR="005617BA">
        <w:t xml:space="preserve"> Provisioning with New Account Creation</w:t>
      </w:r>
    </w:p>
    <w:p w14:paraId="011488C0" w14:textId="7A2C0F8C" w:rsidR="005617BA" w:rsidRDefault="005617BA" w:rsidP="005617BA">
      <w:pPr>
        <w:rPr>
          <w:lang w:eastAsia="x-none"/>
        </w:rPr>
      </w:pPr>
      <w:r>
        <w:rPr>
          <w:lang w:eastAsia="x-none"/>
        </w:rPr>
        <w:t xml:space="preserve">You need to identify a user who doesn’t already have an AD account for this. </w:t>
      </w:r>
      <w:r w:rsidR="002F4B7C">
        <w:rPr>
          <w:lang w:eastAsia="x-none"/>
        </w:rPr>
        <w:t>We will use Helen Fang, but any user who doesn’t have a Training AD account would work.</w:t>
      </w:r>
    </w:p>
    <w:p w14:paraId="479E0456" w14:textId="14192638" w:rsidR="00265239" w:rsidRDefault="00265239" w:rsidP="005617BA">
      <w:pPr>
        <w:rPr>
          <w:lang w:eastAsia="x-none"/>
        </w:rPr>
      </w:pPr>
    </w:p>
    <w:p w14:paraId="23DBF70E" w14:textId="2F579ECB" w:rsidR="00265239" w:rsidRDefault="00265239" w:rsidP="005617BA">
      <w:pPr>
        <w:rPr>
          <w:lang w:eastAsia="x-none"/>
        </w:rPr>
      </w:pPr>
      <w:r>
        <w:rPr>
          <w:lang w:eastAsia="x-none"/>
        </w:rPr>
        <w:t>To run this scenario:</w:t>
      </w:r>
    </w:p>
    <w:p w14:paraId="4F73A8F6" w14:textId="075D5EB5" w:rsidR="00265239" w:rsidRDefault="00265239" w:rsidP="00F61B1D">
      <w:pPr>
        <w:pStyle w:val="ListParagraph"/>
        <w:numPr>
          <w:ilvl w:val="0"/>
          <w:numId w:val="92"/>
        </w:numPr>
        <w:rPr>
          <w:lang w:eastAsia="x-none"/>
        </w:rPr>
      </w:pPr>
      <w:r>
        <w:rPr>
          <w:lang w:eastAsia="x-none"/>
        </w:rPr>
        <w:t>Log into the Service Center as Helen Fang (</w:t>
      </w:r>
      <w:proofErr w:type="spellStart"/>
      <w:r>
        <w:rPr>
          <w:lang w:eastAsia="x-none"/>
        </w:rPr>
        <w:t>HFang</w:t>
      </w:r>
      <w:proofErr w:type="spellEnd"/>
      <w:r>
        <w:rPr>
          <w:lang w:eastAsia="x-none"/>
        </w:rPr>
        <w:t>/</w:t>
      </w:r>
      <w:r w:rsidR="002F4B7C">
        <w:rPr>
          <w:lang w:eastAsia="x-none"/>
        </w:rPr>
        <w:t>Passw0rd)</w:t>
      </w:r>
    </w:p>
    <w:p w14:paraId="2406F38A" w14:textId="0F1C1098" w:rsidR="002F4B7C" w:rsidRDefault="002F4B7C" w:rsidP="00F61B1D">
      <w:pPr>
        <w:pStyle w:val="ListParagraph"/>
        <w:numPr>
          <w:ilvl w:val="0"/>
          <w:numId w:val="92"/>
        </w:numPr>
        <w:rPr>
          <w:lang w:eastAsia="x-none"/>
        </w:rPr>
      </w:pPr>
      <w:r>
        <w:rPr>
          <w:lang w:eastAsia="x-none"/>
        </w:rPr>
        <w:t xml:space="preserve">Go to Access Requests and note that Helen only has a QA </w:t>
      </w:r>
      <w:r w:rsidR="00991680">
        <w:rPr>
          <w:lang w:eastAsia="x-none"/>
        </w:rPr>
        <w:t>role</w:t>
      </w:r>
      <w:r>
        <w:rPr>
          <w:lang w:eastAsia="x-none"/>
        </w:rPr>
        <w:t xml:space="preserve"> and a </w:t>
      </w:r>
      <w:proofErr w:type="spellStart"/>
      <w:r>
        <w:rPr>
          <w:lang w:eastAsia="x-none"/>
        </w:rPr>
        <w:t>JohnsonControls</w:t>
      </w:r>
      <w:proofErr w:type="spellEnd"/>
      <w:r>
        <w:rPr>
          <w:lang w:eastAsia="x-none"/>
        </w:rPr>
        <w:t xml:space="preserve"> permission – no AD permission</w:t>
      </w:r>
    </w:p>
    <w:p w14:paraId="1B12EB58" w14:textId="4B90E11A" w:rsidR="002F4B7C" w:rsidRDefault="002F4B7C" w:rsidP="00F61B1D">
      <w:pPr>
        <w:pStyle w:val="ListParagraph"/>
        <w:numPr>
          <w:ilvl w:val="0"/>
          <w:numId w:val="92"/>
        </w:numPr>
        <w:rPr>
          <w:lang w:eastAsia="x-none"/>
        </w:rPr>
      </w:pPr>
      <w:r>
        <w:rPr>
          <w:lang w:eastAsia="x-none"/>
        </w:rPr>
        <w:t>Click on the Permissions tab and select Training AD as the application</w:t>
      </w:r>
    </w:p>
    <w:p w14:paraId="10188188" w14:textId="384F4AF4" w:rsidR="002F4B7C" w:rsidRDefault="002F4B7C" w:rsidP="00F61B1D">
      <w:pPr>
        <w:pStyle w:val="ListParagraph"/>
        <w:numPr>
          <w:ilvl w:val="0"/>
          <w:numId w:val="92"/>
        </w:numPr>
        <w:rPr>
          <w:lang w:eastAsia="x-none"/>
        </w:rPr>
      </w:pPr>
      <w:r>
        <w:rPr>
          <w:lang w:eastAsia="x-none"/>
        </w:rPr>
        <w:t>Add one of the AD permissions, such as Schema Admins</w:t>
      </w:r>
    </w:p>
    <w:p w14:paraId="54FB334E" w14:textId="43EC07CF" w:rsidR="002F4B7C" w:rsidRDefault="002F4B7C" w:rsidP="005617BA">
      <w:pPr>
        <w:rPr>
          <w:lang w:eastAsia="x-none"/>
        </w:rPr>
      </w:pPr>
    </w:p>
    <w:p w14:paraId="50F46D2F" w14:textId="4DFB5E11" w:rsidR="002F4B7C" w:rsidRDefault="002F4B7C" w:rsidP="005617BA">
      <w:pPr>
        <w:rPr>
          <w:lang w:eastAsia="x-none"/>
        </w:rPr>
      </w:pPr>
      <w:r>
        <w:rPr>
          <w:noProof/>
          <w:lang w:eastAsia="x-none"/>
        </w:rPr>
        <w:drawing>
          <wp:inline distT="0" distB="0" distL="0" distR="0" wp14:anchorId="3F549B9A" wp14:editId="7BC814C3">
            <wp:extent cx="6188710" cy="2499360"/>
            <wp:effectExtent l="63500" t="63500" r="59690" b="660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8-02-09 at 14.32.26.png"/>
                    <pic:cNvPicPr/>
                  </pic:nvPicPr>
                  <pic:blipFill>
                    <a:blip r:embed="rId85"/>
                    <a:stretch>
                      <a:fillRect/>
                    </a:stretch>
                  </pic:blipFill>
                  <pic:spPr>
                    <a:xfrm>
                      <a:off x="0" y="0"/>
                      <a:ext cx="6188710" cy="2499360"/>
                    </a:xfrm>
                    <a:prstGeom prst="rect">
                      <a:avLst/>
                    </a:prstGeom>
                    <a:effectLst>
                      <a:glow rad="63500">
                        <a:schemeClr val="accent3">
                          <a:satMod val="175000"/>
                          <a:alpha val="40000"/>
                        </a:schemeClr>
                      </a:glow>
                    </a:effectLst>
                  </pic:spPr>
                </pic:pic>
              </a:graphicData>
            </a:graphic>
          </wp:inline>
        </w:drawing>
      </w:r>
    </w:p>
    <w:p w14:paraId="5E8ED13B" w14:textId="27FDB5BA" w:rsidR="002F4B7C" w:rsidRDefault="002F4B7C" w:rsidP="005617BA">
      <w:pPr>
        <w:rPr>
          <w:lang w:eastAsia="x-none"/>
        </w:rPr>
      </w:pPr>
    </w:p>
    <w:p w14:paraId="4B316C9F" w14:textId="5567E470" w:rsidR="002F4B7C" w:rsidRDefault="002F4B7C" w:rsidP="00F61B1D">
      <w:pPr>
        <w:pStyle w:val="ListParagraph"/>
        <w:numPr>
          <w:ilvl w:val="0"/>
          <w:numId w:val="93"/>
        </w:numPr>
        <w:rPr>
          <w:lang w:eastAsia="x-none"/>
        </w:rPr>
      </w:pPr>
      <w:r>
        <w:rPr>
          <w:lang w:eastAsia="x-none"/>
        </w:rPr>
        <w:t>Click Next</w:t>
      </w:r>
    </w:p>
    <w:p w14:paraId="0DB37D46" w14:textId="205C4FA4" w:rsidR="002F4B7C" w:rsidRDefault="002F4B7C" w:rsidP="00F61B1D">
      <w:pPr>
        <w:pStyle w:val="ListParagraph"/>
        <w:numPr>
          <w:ilvl w:val="0"/>
          <w:numId w:val="93"/>
        </w:numPr>
        <w:rPr>
          <w:lang w:eastAsia="x-none"/>
        </w:rPr>
      </w:pPr>
      <w:r>
        <w:rPr>
          <w:lang w:eastAsia="x-none"/>
        </w:rPr>
        <w:t>On the Account Attributes page select the Training AD account</w:t>
      </w:r>
    </w:p>
    <w:p w14:paraId="10681076" w14:textId="1A158A2C" w:rsidR="002F4B7C" w:rsidRDefault="002F4B7C" w:rsidP="005617BA">
      <w:pPr>
        <w:rPr>
          <w:lang w:eastAsia="x-none"/>
        </w:rPr>
      </w:pPr>
    </w:p>
    <w:p w14:paraId="47626C43" w14:textId="2C7063A6" w:rsidR="002F4B7C" w:rsidRDefault="002F4B7C" w:rsidP="005617BA">
      <w:pPr>
        <w:rPr>
          <w:lang w:eastAsia="x-none"/>
        </w:rPr>
      </w:pPr>
      <w:r>
        <w:rPr>
          <w:noProof/>
          <w:lang w:eastAsia="x-none"/>
        </w:rPr>
        <w:drawing>
          <wp:inline distT="0" distB="0" distL="0" distR="0" wp14:anchorId="6EAB96B1" wp14:editId="4DC245B4">
            <wp:extent cx="6188710" cy="2965450"/>
            <wp:effectExtent l="63500" t="63500" r="59690" b="698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 Shot 2018-02-09 at 14.35.19.png"/>
                    <pic:cNvPicPr/>
                  </pic:nvPicPr>
                  <pic:blipFill>
                    <a:blip r:embed="rId86"/>
                    <a:stretch>
                      <a:fillRect/>
                    </a:stretch>
                  </pic:blipFill>
                  <pic:spPr>
                    <a:xfrm>
                      <a:off x="0" y="0"/>
                      <a:ext cx="6188710" cy="2965450"/>
                    </a:xfrm>
                    <a:prstGeom prst="rect">
                      <a:avLst/>
                    </a:prstGeom>
                    <a:effectLst>
                      <a:glow rad="63500">
                        <a:schemeClr val="accent3">
                          <a:satMod val="175000"/>
                          <a:alpha val="40000"/>
                        </a:schemeClr>
                      </a:glow>
                    </a:effectLst>
                  </pic:spPr>
                </pic:pic>
              </a:graphicData>
            </a:graphic>
          </wp:inline>
        </w:drawing>
      </w:r>
    </w:p>
    <w:p w14:paraId="1DC3E52D" w14:textId="794BE30D" w:rsidR="002F4B7C" w:rsidRDefault="002F4B7C" w:rsidP="005617BA">
      <w:pPr>
        <w:rPr>
          <w:lang w:eastAsia="x-none"/>
        </w:rPr>
      </w:pPr>
      <w:r>
        <w:rPr>
          <w:lang w:eastAsia="x-none"/>
        </w:rPr>
        <w:lastRenderedPageBreak/>
        <w:t xml:space="preserve">This page is shown because we enabled the “Enable Account Creation” flag to true in the workflow activity. If we had left it as false, this page would not be displayed and IGI would generate the account with attribute values in the background. </w:t>
      </w:r>
    </w:p>
    <w:p w14:paraId="6F5266A0" w14:textId="47380089" w:rsidR="002F4B7C" w:rsidRDefault="002F4B7C" w:rsidP="005617BA">
      <w:pPr>
        <w:rPr>
          <w:lang w:eastAsia="x-none"/>
        </w:rPr>
      </w:pPr>
    </w:p>
    <w:p w14:paraId="4A795DB6" w14:textId="4A3BF0FB" w:rsidR="002F4B7C" w:rsidRDefault="002F4B7C" w:rsidP="005617BA">
      <w:pPr>
        <w:rPr>
          <w:lang w:eastAsia="x-none"/>
        </w:rPr>
      </w:pPr>
      <w:r>
        <w:rPr>
          <w:lang w:eastAsia="x-none"/>
        </w:rPr>
        <w:t>The page allows specification of the Account ID. It is a mandatory field.</w:t>
      </w:r>
    </w:p>
    <w:p w14:paraId="1F9C9550" w14:textId="5518E89D" w:rsidR="002F4B7C" w:rsidRDefault="002F4B7C" w:rsidP="005617BA">
      <w:pPr>
        <w:rPr>
          <w:lang w:eastAsia="x-none"/>
        </w:rPr>
      </w:pPr>
    </w:p>
    <w:p w14:paraId="677CD389" w14:textId="77777777" w:rsidR="00E61752" w:rsidRDefault="002F4B7C" w:rsidP="00E61752">
      <w:pPr>
        <w:pStyle w:val="Note"/>
      </w:pPr>
      <w:r>
        <w:t xml:space="preserve">Note, there is currently a limitation in IGI such that this field cannot be pre-populated. Whilst the </w:t>
      </w:r>
      <w:r w:rsidR="00E61752">
        <w:t xml:space="preserve">policy for </w:t>
      </w:r>
      <w:proofErr w:type="spellStart"/>
      <w:r>
        <w:t>UserID</w:t>
      </w:r>
      <w:proofErr w:type="spellEnd"/>
      <w:r>
        <w:t xml:space="preserve"> </w:t>
      </w:r>
      <w:r w:rsidR="00E61752">
        <w:t>creation is in the Account configuration (in this case the ID is equal to the Ideas account id), IGI must be evaluating it later in the flow. You just have to enter a value in to proceed past this screen.</w:t>
      </w:r>
    </w:p>
    <w:p w14:paraId="4591DF5F" w14:textId="77777777" w:rsidR="00E61752" w:rsidRDefault="00E61752" w:rsidP="005617BA">
      <w:pPr>
        <w:rPr>
          <w:lang w:eastAsia="x-none"/>
        </w:rPr>
      </w:pPr>
    </w:p>
    <w:p w14:paraId="37A0C4F9" w14:textId="209714E7" w:rsidR="002F4B7C" w:rsidRDefault="00E61752" w:rsidP="005617BA">
      <w:pPr>
        <w:rPr>
          <w:lang w:eastAsia="x-none"/>
        </w:rPr>
      </w:pPr>
      <w:r>
        <w:rPr>
          <w:lang w:eastAsia="x-none"/>
        </w:rPr>
        <w:t>The page also shows the Target Attributes we configured above. They are in the same order as defined in the workflow activity (we didn’t change the order). Most of the attributes are read only, except for Description, Company and Department that we left editable. Note how the values have been created from the person attributes (or blank if there is no corresponding person attribute value).</w:t>
      </w:r>
    </w:p>
    <w:p w14:paraId="5F09935E" w14:textId="0D6778DC" w:rsidR="00E61752" w:rsidRDefault="00E61752" w:rsidP="005617BA">
      <w:pPr>
        <w:rPr>
          <w:lang w:eastAsia="x-none"/>
        </w:rPr>
      </w:pPr>
    </w:p>
    <w:p w14:paraId="55943F20" w14:textId="4619D327" w:rsidR="00E61752" w:rsidRDefault="00E61752" w:rsidP="005617BA">
      <w:pPr>
        <w:rPr>
          <w:lang w:eastAsia="x-none"/>
        </w:rPr>
      </w:pPr>
      <w:r>
        <w:rPr>
          <w:lang w:eastAsia="x-none"/>
        </w:rPr>
        <w:t>Right at the bottom of the page is the Password section. This specifies the account password and must be set.</w:t>
      </w:r>
    </w:p>
    <w:p w14:paraId="67C66059" w14:textId="406B26BA" w:rsidR="00E61752" w:rsidRDefault="00E61752" w:rsidP="005617BA">
      <w:pPr>
        <w:rPr>
          <w:lang w:eastAsia="x-none"/>
        </w:rPr>
      </w:pPr>
    </w:p>
    <w:p w14:paraId="69B972BA" w14:textId="3E33CE41" w:rsidR="00E61752" w:rsidRDefault="00E61752" w:rsidP="00F61B1D">
      <w:pPr>
        <w:pStyle w:val="ListParagraph"/>
        <w:numPr>
          <w:ilvl w:val="0"/>
          <w:numId w:val="94"/>
        </w:numPr>
        <w:rPr>
          <w:lang w:eastAsia="x-none"/>
        </w:rPr>
      </w:pPr>
      <w:r>
        <w:rPr>
          <w:lang w:eastAsia="x-none"/>
        </w:rPr>
        <w:t>Enter a New Password and Confirm Password</w:t>
      </w:r>
    </w:p>
    <w:p w14:paraId="647C78FD" w14:textId="163A78E6" w:rsidR="00E61752" w:rsidRDefault="00E61752" w:rsidP="005617BA">
      <w:pPr>
        <w:rPr>
          <w:lang w:eastAsia="x-none"/>
        </w:rPr>
      </w:pPr>
    </w:p>
    <w:p w14:paraId="5C3CD41D" w14:textId="0F3DD340" w:rsidR="00E61752" w:rsidRDefault="00E61752" w:rsidP="005617BA">
      <w:pPr>
        <w:rPr>
          <w:lang w:eastAsia="x-none"/>
        </w:rPr>
      </w:pPr>
      <w:r>
        <w:rPr>
          <w:lang w:eastAsia="x-none"/>
        </w:rPr>
        <w:t>Notice that the password policy is evaluated as you type the new password.</w:t>
      </w:r>
    </w:p>
    <w:p w14:paraId="2E090537" w14:textId="2B19D1BE" w:rsidR="00E61752" w:rsidRDefault="00E61752" w:rsidP="005617BA">
      <w:pPr>
        <w:rPr>
          <w:lang w:eastAsia="x-none"/>
        </w:rPr>
      </w:pPr>
    </w:p>
    <w:p w14:paraId="189039CC" w14:textId="51DDE9EF" w:rsidR="00E61752" w:rsidRDefault="00E61752" w:rsidP="00F61B1D">
      <w:pPr>
        <w:pStyle w:val="ListParagraph"/>
        <w:numPr>
          <w:ilvl w:val="0"/>
          <w:numId w:val="94"/>
        </w:numPr>
        <w:rPr>
          <w:lang w:eastAsia="x-none"/>
        </w:rPr>
      </w:pPr>
      <w:r>
        <w:rPr>
          <w:lang w:eastAsia="x-none"/>
        </w:rPr>
        <w:t>Click Next</w:t>
      </w:r>
    </w:p>
    <w:p w14:paraId="49644BB1" w14:textId="27B8A549" w:rsidR="00E61752" w:rsidRDefault="00E61752" w:rsidP="005617BA">
      <w:pPr>
        <w:rPr>
          <w:lang w:eastAsia="x-none"/>
        </w:rPr>
      </w:pPr>
    </w:p>
    <w:p w14:paraId="71A9AF24" w14:textId="423A2801" w:rsidR="00E61752" w:rsidRDefault="00E61752" w:rsidP="005617BA">
      <w:pPr>
        <w:rPr>
          <w:lang w:eastAsia="x-none"/>
        </w:rPr>
      </w:pPr>
      <w:r>
        <w:rPr>
          <w:noProof/>
          <w:lang w:eastAsia="x-none"/>
        </w:rPr>
        <w:drawing>
          <wp:inline distT="0" distB="0" distL="0" distR="0" wp14:anchorId="4C1D9337" wp14:editId="7953ABD8">
            <wp:extent cx="6188710" cy="1596390"/>
            <wp:effectExtent l="63500" t="63500" r="59690" b="673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 Shot 2018-02-09 at 14.45.19.png"/>
                    <pic:cNvPicPr/>
                  </pic:nvPicPr>
                  <pic:blipFill>
                    <a:blip r:embed="rId87"/>
                    <a:stretch>
                      <a:fillRect/>
                    </a:stretch>
                  </pic:blipFill>
                  <pic:spPr>
                    <a:xfrm>
                      <a:off x="0" y="0"/>
                      <a:ext cx="6188710" cy="1596390"/>
                    </a:xfrm>
                    <a:prstGeom prst="rect">
                      <a:avLst/>
                    </a:prstGeom>
                    <a:effectLst>
                      <a:glow rad="63500">
                        <a:schemeClr val="accent3">
                          <a:satMod val="175000"/>
                          <a:alpha val="40000"/>
                        </a:schemeClr>
                      </a:glow>
                    </a:effectLst>
                  </pic:spPr>
                </pic:pic>
              </a:graphicData>
            </a:graphic>
          </wp:inline>
        </w:drawing>
      </w:r>
    </w:p>
    <w:p w14:paraId="19D64139" w14:textId="56152271" w:rsidR="002F4B7C" w:rsidRDefault="002F4B7C" w:rsidP="005617BA">
      <w:pPr>
        <w:rPr>
          <w:lang w:eastAsia="x-none"/>
        </w:rPr>
      </w:pPr>
    </w:p>
    <w:p w14:paraId="03D72CEF" w14:textId="4F7A4B4C" w:rsidR="00E61752" w:rsidRDefault="00E61752" w:rsidP="005617BA">
      <w:pPr>
        <w:rPr>
          <w:lang w:eastAsia="x-none"/>
        </w:rPr>
      </w:pPr>
      <w:r>
        <w:rPr>
          <w:lang w:eastAsia="x-none"/>
        </w:rPr>
        <w:t>Notice that the new permission has the Visibility Violation flag set (VV orange icon). This is because we set Visibility Violation on the entitlement when we associated it with the org tree. The use of VV allows us to flag entitlements that we want to flag as possible risks (we could also create Sensitive Access risks and map them to these permissions, but that is more work – use of VV is a simpler approach).</w:t>
      </w:r>
    </w:p>
    <w:p w14:paraId="0BCECCB3" w14:textId="4ECAD51F" w:rsidR="005617BA" w:rsidRDefault="005617BA" w:rsidP="005617BA">
      <w:pPr>
        <w:rPr>
          <w:lang w:eastAsia="x-none"/>
        </w:rPr>
      </w:pPr>
    </w:p>
    <w:p w14:paraId="565EF3F5" w14:textId="79302FDC" w:rsidR="00E61752" w:rsidRDefault="00E61752" w:rsidP="00F61B1D">
      <w:pPr>
        <w:pStyle w:val="ListParagraph"/>
        <w:numPr>
          <w:ilvl w:val="0"/>
          <w:numId w:val="94"/>
        </w:numPr>
        <w:rPr>
          <w:lang w:eastAsia="x-none"/>
        </w:rPr>
      </w:pPr>
      <w:r>
        <w:rPr>
          <w:lang w:eastAsia="x-none"/>
        </w:rPr>
        <w:t>Click Submit and OK on the Request Submitted dialog</w:t>
      </w:r>
    </w:p>
    <w:p w14:paraId="48A8FAB7" w14:textId="4CA1E36B" w:rsidR="00E61752" w:rsidRDefault="00E61752" w:rsidP="00E61752">
      <w:pPr>
        <w:rPr>
          <w:lang w:eastAsia="x-none"/>
        </w:rPr>
      </w:pPr>
    </w:p>
    <w:p w14:paraId="799E707C" w14:textId="3424FA46" w:rsidR="00E61752" w:rsidRDefault="00E61752" w:rsidP="00E61752">
      <w:pPr>
        <w:rPr>
          <w:lang w:eastAsia="x-none"/>
        </w:rPr>
      </w:pPr>
      <w:r>
        <w:rPr>
          <w:lang w:eastAsia="x-none"/>
        </w:rPr>
        <w:t>We need to approve this change as the manager:</w:t>
      </w:r>
    </w:p>
    <w:p w14:paraId="09A229B9" w14:textId="3177E966" w:rsidR="00E61752" w:rsidRDefault="00E61752" w:rsidP="00F61B1D">
      <w:pPr>
        <w:pStyle w:val="ListParagraph"/>
        <w:numPr>
          <w:ilvl w:val="0"/>
          <w:numId w:val="94"/>
        </w:numPr>
        <w:rPr>
          <w:lang w:eastAsia="x-none"/>
        </w:rPr>
      </w:pPr>
      <w:r>
        <w:rPr>
          <w:lang w:eastAsia="x-none"/>
        </w:rPr>
        <w:t>Log out and back into the Service Center as DFox (Passw0rd) – Helen’s manager</w:t>
      </w:r>
    </w:p>
    <w:p w14:paraId="6041BFA6" w14:textId="712E913E" w:rsidR="00E61752" w:rsidRDefault="00E61752" w:rsidP="00F61B1D">
      <w:pPr>
        <w:pStyle w:val="ListParagraph"/>
        <w:numPr>
          <w:ilvl w:val="0"/>
          <w:numId w:val="94"/>
        </w:numPr>
        <w:rPr>
          <w:lang w:eastAsia="x-none"/>
        </w:rPr>
      </w:pPr>
      <w:r>
        <w:rPr>
          <w:lang w:eastAsia="x-none"/>
        </w:rPr>
        <w:t>Go the Access Requests</w:t>
      </w:r>
    </w:p>
    <w:p w14:paraId="2286EF43" w14:textId="6FFE443B" w:rsidR="00E61752" w:rsidRDefault="00E61752" w:rsidP="00F61B1D">
      <w:pPr>
        <w:pStyle w:val="ListParagraph"/>
        <w:numPr>
          <w:ilvl w:val="0"/>
          <w:numId w:val="94"/>
        </w:numPr>
        <w:rPr>
          <w:lang w:eastAsia="x-none"/>
        </w:rPr>
      </w:pPr>
      <w:r>
        <w:rPr>
          <w:lang w:eastAsia="x-none"/>
        </w:rPr>
        <w:t>Go to the User Manager tab and Authorize Employee Request</w:t>
      </w:r>
    </w:p>
    <w:p w14:paraId="088C80ED" w14:textId="4A3EEE24" w:rsidR="00E61752" w:rsidRDefault="00E61752" w:rsidP="00F61B1D">
      <w:pPr>
        <w:pStyle w:val="ListParagraph"/>
        <w:numPr>
          <w:ilvl w:val="0"/>
          <w:numId w:val="94"/>
        </w:numPr>
        <w:rPr>
          <w:lang w:eastAsia="x-none"/>
        </w:rPr>
      </w:pPr>
      <w:r>
        <w:rPr>
          <w:lang w:eastAsia="x-none"/>
        </w:rPr>
        <w:t>Select the sub-request ID for the Role Assign request for Helen (it should be at the top)</w:t>
      </w:r>
    </w:p>
    <w:p w14:paraId="6B42AA80" w14:textId="6A43CC74" w:rsidR="00E61752" w:rsidRDefault="00E61752" w:rsidP="00F61B1D">
      <w:pPr>
        <w:pStyle w:val="ListParagraph"/>
        <w:numPr>
          <w:ilvl w:val="0"/>
          <w:numId w:val="94"/>
        </w:numPr>
        <w:rPr>
          <w:lang w:eastAsia="x-none"/>
        </w:rPr>
      </w:pPr>
      <w:r>
        <w:rPr>
          <w:lang w:eastAsia="x-none"/>
        </w:rPr>
        <w:t>In the top panel on the right is an Accounts to assign label with an information icon. Click the icon.</w:t>
      </w:r>
    </w:p>
    <w:p w14:paraId="46076970" w14:textId="2564CBB9" w:rsidR="00E61752" w:rsidRDefault="00E61752" w:rsidP="00E61752">
      <w:pPr>
        <w:rPr>
          <w:lang w:eastAsia="x-none"/>
        </w:rPr>
      </w:pPr>
    </w:p>
    <w:p w14:paraId="26E85079" w14:textId="14DF3D52" w:rsidR="00E61752" w:rsidRDefault="00E61752" w:rsidP="00E61752">
      <w:pPr>
        <w:rPr>
          <w:lang w:eastAsia="x-none"/>
        </w:rPr>
      </w:pPr>
      <w:r>
        <w:rPr>
          <w:lang w:eastAsia="x-none"/>
        </w:rPr>
        <w:t>This view shows all of the account attributes for the new account. Note that they are all read-only.</w:t>
      </w:r>
    </w:p>
    <w:p w14:paraId="53402BF5" w14:textId="5FE3468B" w:rsidR="00E61752" w:rsidRDefault="00E61752" w:rsidP="00E61752">
      <w:pPr>
        <w:rPr>
          <w:lang w:eastAsia="x-none"/>
        </w:rPr>
      </w:pPr>
    </w:p>
    <w:p w14:paraId="2D163BF5" w14:textId="3D27B446" w:rsidR="00E61752" w:rsidRDefault="00E61752" w:rsidP="00F61B1D">
      <w:pPr>
        <w:pStyle w:val="ListParagraph"/>
        <w:numPr>
          <w:ilvl w:val="0"/>
          <w:numId w:val="95"/>
        </w:numPr>
        <w:rPr>
          <w:lang w:eastAsia="x-none"/>
        </w:rPr>
      </w:pPr>
      <w:r>
        <w:rPr>
          <w:lang w:eastAsia="x-none"/>
        </w:rPr>
        <w:t>Click Close</w:t>
      </w:r>
    </w:p>
    <w:p w14:paraId="373BC90E" w14:textId="08344B0A" w:rsidR="00E61752" w:rsidRDefault="00E61752" w:rsidP="00F61B1D">
      <w:pPr>
        <w:pStyle w:val="ListParagraph"/>
        <w:numPr>
          <w:ilvl w:val="0"/>
          <w:numId w:val="95"/>
        </w:numPr>
        <w:rPr>
          <w:lang w:eastAsia="x-none"/>
        </w:rPr>
      </w:pPr>
      <w:r>
        <w:rPr>
          <w:lang w:eastAsia="x-none"/>
        </w:rPr>
        <w:t>On the request pane click Approve</w:t>
      </w:r>
    </w:p>
    <w:p w14:paraId="592F7268" w14:textId="13044828" w:rsidR="00E61752" w:rsidRDefault="00E61752" w:rsidP="00F61B1D">
      <w:pPr>
        <w:pStyle w:val="ListParagraph"/>
        <w:numPr>
          <w:ilvl w:val="0"/>
          <w:numId w:val="95"/>
        </w:numPr>
        <w:rPr>
          <w:lang w:eastAsia="x-none"/>
        </w:rPr>
      </w:pPr>
      <w:r>
        <w:rPr>
          <w:lang w:eastAsia="x-none"/>
        </w:rPr>
        <w:t>Click OK on the Details dialog</w:t>
      </w:r>
    </w:p>
    <w:p w14:paraId="2650DF1B" w14:textId="078BC79C" w:rsidR="00E61752" w:rsidRDefault="00E61752" w:rsidP="00E61752">
      <w:pPr>
        <w:rPr>
          <w:lang w:eastAsia="x-none"/>
        </w:rPr>
      </w:pPr>
    </w:p>
    <w:p w14:paraId="18755303" w14:textId="5EBC8DA2" w:rsidR="00E61752" w:rsidRDefault="00E61752" w:rsidP="00E61752">
      <w:pPr>
        <w:rPr>
          <w:lang w:eastAsia="x-none"/>
        </w:rPr>
      </w:pPr>
      <w:r>
        <w:rPr>
          <w:lang w:eastAsia="x-none"/>
        </w:rPr>
        <w:t>The request has disappeared off David’s request list.</w:t>
      </w:r>
    </w:p>
    <w:p w14:paraId="1636AAB0" w14:textId="77777777" w:rsidR="00E61752" w:rsidRDefault="00E61752" w:rsidP="00E61752">
      <w:pPr>
        <w:rPr>
          <w:lang w:eastAsia="x-none"/>
        </w:rPr>
      </w:pPr>
    </w:p>
    <w:p w14:paraId="2BCC19AF" w14:textId="69846417" w:rsidR="00E61752" w:rsidRDefault="00E61752" w:rsidP="00E61752">
      <w:pPr>
        <w:rPr>
          <w:lang w:eastAsia="x-none"/>
        </w:rPr>
      </w:pPr>
    </w:p>
    <w:p w14:paraId="73D408DE" w14:textId="4ECF6FCC" w:rsidR="00E61752" w:rsidRDefault="00E61752" w:rsidP="00E61752">
      <w:pPr>
        <w:rPr>
          <w:lang w:eastAsia="x-none"/>
        </w:rPr>
      </w:pPr>
      <w:r>
        <w:rPr>
          <w:lang w:eastAsia="x-none"/>
        </w:rPr>
        <w:lastRenderedPageBreak/>
        <w:t>Next</w:t>
      </w:r>
      <w:r w:rsidR="00560F86">
        <w:rPr>
          <w:lang w:eastAsia="x-none"/>
        </w:rPr>
        <w:t>,</w:t>
      </w:r>
      <w:r>
        <w:rPr>
          <w:lang w:eastAsia="x-none"/>
        </w:rPr>
        <w:t xml:space="preserve"> we will check that the changes have been applied:</w:t>
      </w:r>
    </w:p>
    <w:p w14:paraId="3210516F" w14:textId="76CBF0BF" w:rsidR="00E61752" w:rsidRDefault="00E61752" w:rsidP="00F61B1D">
      <w:pPr>
        <w:pStyle w:val="ListParagraph"/>
        <w:numPr>
          <w:ilvl w:val="0"/>
          <w:numId w:val="96"/>
        </w:numPr>
        <w:rPr>
          <w:lang w:eastAsia="x-none"/>
        </w:rPr>
      </w:pPr>
      <w:r>
        <w:rPr>
          <w:lang w:eastAsia="x-none"/>
        </w:rPr>
        <w:t>Log out of the Service Center and log into the Admin Console (admin/admin)</w:t>
      </w:r>
    </w:p>
    <w:p w14:paraId="08DFD104" w14:textId="3EA4A02E" w:rsidR="00E61752" w:rsidRDefault="00E61752" w:rsidP="00F61B1D">
      <w:pPr>
        <w:pStyle w:val="ListParagraph"/>
        <w:numPr>
          <w:ilvl w:val="0"/>
          <w:numId w:val="96"/>
        </w:numPr>
        <w:rPr>
          <w:lang w:eastAsia="x-none"/>
        </w:rPr>
      </w:pPr>
      <w:r>
        <w:rPr>
          <w:lang w:eastAsia="x-none"/>
        </w:rPr>
        <w:t>Go to AGC &gt; Monitor &gt; OUT events</w:t>
      </w:r>
    </w:p>
    <w:p w14:paraId="755A058D" w14:textId="1645F0DE" w:rsidR="00E61752" w:rsidRDefault="00E61752" w:rsidP="005617BA">
      <w:pPr>
        <w:rPr>
          <w:lang w:eastAsia="x-none"/>
        </w:rPr>
      </w:pPr>
    </w:p>
    <w:p w14:paraId="15B93824" w14:textId="733F721E" w:rsidR="00560F86" w:rsidRDefault="00560F86" w:rsidP="005617BA">
      <w:pPr>
        <w:rPr>
          <w:lang w:eastAsia="x-none"/>
        </w:rPr>
      </w:pPr>
      <w:r>
        <w:rPr>
          <w:lang w:eastAsia="x-none"/>
        </w:rPr>
        <w:t xml:space="preserve">You should see two events for </w:t>
      </w:r>
      <w:proofErr w:type="spellStart"/>
      <w:r>
        <w:rPr>
          <w:lang w:eastAsia="x-none"/>
        </w:rPr>
        <w:t>HFang</w:t>
      </w:r>
      <w:proofErr w:type="spellEnd"/>
      <w:r>
        <w:rPr>
          <w:lang w:eastAsia="x-none"/>
        </w:rPr>
        <w:t xml:space="preserve">, a Create Account and an Add Permission event. </w:t>
      </w:r>
    </w:p>
    <w:p w14:paraId="68E303A5" w14:textId="680FB9B0" w:rsidR="00560F86" w:rsidRDefault="00560F86" w:rsidP="005617BA">
      <w:pPr>
        <w:rPr>
          <w:lang w:eastAsia="x-none"/>
        </w:rPr>
      </w:pPr>
    </w:p>
    <w:p w14:paraId="3E539298" w14:textId="58B5F28B" w:rsidR="00560F86" w:rsidRDefault="00560F86" w:rsidP="005617BA">
      <w:pPr>
        <w:rPr>
          <w:lang w:eastAsia="x-none"/>
        </w:rPr>
      </w:pPr>
      <w:r>
        <w:rPr>
          <w:noProof/>
          <w:lang w:eastAsia="x-none"/>
        </w:rPr>
        <w:drawing>
          <wp:inline distT="0" distB="0" distL="0" distR="0" wp14:anchorId="57269483" wp14:editId="3497A42D">
            <wp:extent cx="6188710" cy="1602740"/>
            <wp:effectExtent l="63500" t="63500" r="59690" b="609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8-02-09 at 14.58.09.png"/>
                    <pic:cNvPicPr/>
                  </pic:nvPicPr>
                  <pic:blipFill>
                    <a:blip r:embed="rId88"/>
                    <a:stretch>
                      <a:fillRect/>
                    </a:stretch>
                  </pic:blipFill>
                  <pic:spPr>
                    <a:xfrm>
                      <a:off x="0" y="0"/>
                      <a:ext cx="6188710" cy="1602740"/>
                    </a:xfrm>
                    <a:prstGeom prst="rect">
                      <a:avLst/>
                    </a:prstGeom>
                    <a:effectLst>
                      <a:glow rad="63500">
                        <a:schemeClr val="accent3">
                          <a:satMod val="175000"/>
                          <a:alpha val="40000"/>
                        </a:schemeClr>
                      </a:glow>
                    </a:effectLst>
                  </pic:spPr>
                </pic:pic>
              </a:graphicData>
            </a:graphic>
          </wp:inline>
        </w:drawing>
      </w:r>
    </w:p>
    <w:p w14:paraId="4F1229DB" w14:textId="77777777" w:rsidR="00560F86" w:rsidRDefault="00560F86" w:rsidP="005617BA">
      <w:pPr>
        <w:rPr>
          <w:lang w:eastAsia="x-none"/>
        </w:rPr>
      </w:pPr>
    </w:p>
    <w:p w14:paraId="030EA2B6" w14:textId="77777777" w:rsidR="00560F86" w:rsidRDefault="00560F86" w:rsidP="005617BA">
      <w:pPr>
        <w:rPr>
          <w:lang w:eastAsia="x-none"/>
        </w:rPr>
      </w:pPr>
      <w:r>
        <w:rPr>
          <w:lang w:eastAsia="x-none"/>
        </w:rPr>
        <w:t xml:space="preserve">If the Status is Success, then all of the internal IGI processing of the event (including any rules) completed successfully. If not, there may be some problem with the rules. </w:t>
      </w:r>
    </w:p>
    <w:p w14:paraId="7B9C0A09" w14:textId="77777777" w:rsidR="00560F86" w:rsidRDefault="00560F86" w:rsidP="005617BA">
      <w:pPr>
        <w:rPr>
          <w:lang w:eastAsia="x-none"/>
        </w:rPr>
      </w:pPr>
    </w:p>
    <w:p w14:paraId="55514DB4" w14:textId="77777777" w:rsidR="00560F86" w:rsidRDefault="00560F86" w:rsidP="005617BA">
      <w:pPr>
        <w:rPr>
          <w:lang w:eastAsia="x-none"/>
        </w:rPr>
      </w:pPr>
      <w:r>
        <w:rPr>
          <w:lang w:eastAsia="x-none"/>
        </w:rPr>
        <w:t xml:space="preserve">If the ERC Status is Success, then the provisioning to AD worked. If not, there was a problem with the provisioning. That could mean a problem with the connector in the Enterprise Connectors module, a problem in the Identity Brokerage, or a problem with the adapter/agent code itself. </w:t>
      </w:r>
    </w:p>
    <w:p w14:paraId="5B5F1922" w14:textId="2E7DEB20" w:rsidR="00560F86" w:rsidRDefault="00560F86" w:rsidP="005617BA">
      <w:pPr>
        <w:rPr>
          <w:lang w:eastAsia="x-none"/>
        </w:rPr>
      </w:pPr>
    </w:p>
    <w:p w14:paraId="2FB1ECA3" w14:textId="39E28237" w:rsidR="00317EC3" w:rsidRDefault="00317EC3" w:rsidP="005617BA">
      <w:pPr>
        <w:rPr>
          <w:lang w:eastAsia="x-none"/>
        </w:rPr>
      </w:pPr>
      <w:r>
        <w:rPr>
          <w:lang w:eastAsia="x-none"/>
        </w:rPr>
        <w:t>Obviously, you should check that the AD system is running.</w:t>
      </w:r>
    </w:p>
    <w:p w14:paraId="016DA973" w14:textId="77777777" w:rsidR="00317EC3" w:rsidRDefault="00317EC3" w:rsidP="005617BA">
      <w:pPr>
        <w:rPr>
          <w:lang w:eastAsia="x-none"/>
        </w:rPr>
      </w:pPr>
    </w:p>
    <w:p w14:paraId="14363551" w14:textId="3750D5B2" w:rsidR="00E61752" w:rsidRDefault="00560F86" w:rsidP="005617BA">
      <w:pPr>
        <w:rPr>
          <w:lang w:eastAsia="x-none"/>
        </w:rPr>
      </w:pPr>
      <w:r>
        <w:rPr>
          <w:lang w:eastAsia="x-none"/>
        </w:rPr>
        <w:t>The first place to check is the connector in Enterprise Connectors (sometimes in the training system when the VA has been connected, the connectors fail) and if there is an error, restart the connector. To do this:</w:t>
      </w:r>
    </w:p>
    <w:p w14:paraId="3322D153" w14:textId="521F49D2" w:rsidR="00560F86" w:rsidRDefault="00560F86" w:rsidP="00F61B1D">
      <w:pPr>
        <w:pStyle w:val="ListParagraph"/>
        <w:numPr>
          <w:ilvl w:val="0"/>
          <w:numId w:val="97"/>
        </w:numPr>
        <w:rPr>
          <w:lang w:eastAsia="x-none"/>
        </w:rPr>
      </w:pPr>
      <w:r>
        <w:rPr>
          <w:lang w:eastAsia="x-none"/>
        </w:rPr>
        <w:t>Go to Enterprise Connectors and look at the Connector Status</w:t>
      </w:r>
    </w:p>
    <w:p w14:paraId="155FD482" w14:textId="18684330" w:rsidR="00560F86" w:rsidRDefault="00560F86" w:rsidP="005617BA">
      <w:pPr>
        <w:rPr>
          <w:lang w:eastAsia="x-none"/>
        </w:rPr>
      </w:pPr>
    </w:p>
    <w:p w14:paraId="72E6589C" w14:textId="47C3C5CD" w:rsidR="00560F86" w:rsidRDefault="00560F86" w:rsidP="005617BA">
      <w:pPr>
        <w:rPr>
          <w:lang w:eastAsia="x-none"/>
        </w:rPr>
      </w:pPr>
      <w:r>
        <w:rPr>
          <w:noProof/>
          <w:lang w:eastAsia="x-none"/>
        </w:rPr>
        <w:drawing>
          <wp:inline distT="0" distB="0" distL="0" distR="0" wp14:anchorId="3C8814B4" wp14:editId="326F8E93">
            <wp:extent cx="6188710" cy="2612390"/>
            <wp:effectExtent l="63500" t="63500" r="59690" b="673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18-02-09 at 15.01.36.png"/>
                    <pic:cNvPicPr/>
                  </pic:nvPicPr>
                  <pic:blipFill>
                    <a:blip r:embed="rId89"/>
                    <a:stretch>
                      <a:fillRect/>
                    </a:stretch>
                  </pic:blipFill>
                  <pic:spPr>
                    <a:xfrm>
                      <a:off x="0" y="0"/>
                      <a:ext cx="6188710" cy="2612390"/>
                    </a:xfrm>
                    <a:prstGeom prst="rect">
                      <a:avLst/>
                    </a:prstGeom>
                    <a:effectLst>
                      <a:glow rad="63500">
                        <a:schemeClr val="accent3">
                          <a:satMod val="175000"/>
                          <a:alpha val="40000"/>
                        </a:schemeClr>
                      </a:glow>
                    </a:effectLst>
                  </pic:spPr>
                </pic:pic>
              </a:graphicData>
            </a:graphic>
          </wp:inline>
        </w:drawing>
      </w:r>
    </w:p>
    <w:p w14:paraId="5BBC91DC" w14:textId="77777777" w:rsidR="00E61752" w:rsidRDefault="00E61752" w:rsidP="005617BA">
      <w:pPr>
        <w:rPr>
          <w:lang w:eastAsia="x-none"/>
        </w:rPr>
      </w:pPr>
    </w:p>
    <w:p w14:paraId="0E0F5051" w14:textId="397CC616" w:rsidR="00E61752" w:rsidRDefault="00560F86" w:rsidP="00F61B1D">
      <w:pPr>
        <w:pStyle w:val="ListParagraph"/>
        <w:numPr>
          <w:ilvl w:val="0"/>
          <w:numId w:val="97"/>
        </w:numPr>
        <w:rPr>
          <w:lang w:eastAsia="x-none"/>
        </w:rPr>
      </w:pPr>
      <w:r>
        <w:rPr>
          <w:lang w:eastAsia="x-none"/>
        </w:rPr>
        <w:t>If it is in error, use Actions &gt; Stop and Actions &gt; Start to restart</w:t>
      </w:r>
    </w:p>
    <w:p w14:paraId="02C8029A" w14:textId="1DB18221" w:rsidR="00560F86" w:rsidRDefault="00560F86" w:rsidP="00F61B1D">
      <w:pPr>
        <w:pStyle w:val="ListParagraph"/>
        <w:numPr>
          <w:ilvl w:val="0"/>
          <w:numId w:val="97"/>
        </w:numPr>
        <w:rPr>
          <w:lang w:eastAsia="x-none"/>
        </w:rPr>
      </w:pPr>
      <w:r>
        <w:rPr>
          <w:lang w:eastAsia="x-none"/>
        </w:rPr>
        <w:t>Go back to AGC &gt; Monitor &gt; OUT Events, select the two events and click Actions &gt; Re-execute</w:t>
      </w:r>
    </w:p>
    <w:p w14:paraId="3DD9E143" w14:textId="6AA3A6CC" w:rsidR="00560F86" w:rsidRDefault="00560F86" w:rsidP="005617BA">
      <w:pPr>
        <w:rPr>
          <w:lang w:eastAsia="x-none"/>
        </w:rPr>
      </w:pPr>
    </w:p>
    <w:p w14:paraId="2342C9AF" w14:textId="5E0CDCC2" w:rsidR="00560F86" w:rsidRDefault="00552E9E" w:rsidP="005617BA">
      <w:pPr>
        <w:rPr>
          <w:lang w:eastAsia="x-none"/>
        </w:rPr>
      </w:pPr>
      <w:r>
        <w:rPr>
          <w:lang w:eastAsia="x-none"/>
        </w:rPr>
        <w:t xml:space="preserve">If this is not the problem, you may need to check the connector logs, the identity brokerage logs and the agent logs. We don’t cover </w:t>
      </w:r>
      <w:r w:rsidR="003B5B13">
        <w:rPr>
          <w:lang w:eastAsia="x-none"/>
        </w:rPr>
        <w:t>debugging</w:t>
      </w:r>
      <w:r>
        <w:rPr>
          <w:lang w:eastAsia="x-none"/>
        </w:rPr>
        <w:t xml:space="preserve"> in this lab. </w:t>
      </w:r>
    </w:p>
    <w:p w14:paraId="3990D0B5" w14:textId="41AA42D6" w:rsidR="00560F86" w:rsidRDefault="00560F86" w:rsidP="005617BA">
      <w:pPr>
        <w:rPr>
          <w:lang w:eastAsia="x-none"/>
        </w:rPr>
      </w:pPr>
    </w:p>
    <w:p w14:paraId="3F58E81B" w14:textId="77777777" w:rsidR="00317EC3" w:rsidRDefault="00317EC3" w:rsidP="005617BA">
      <w:pPr>
        <w:rPr>
          <w:lang w:eastAsia="x-none"/>
        </w:rPr>
      </w:pPr>
    </w:p>
    <w:p w14:paraId="6909DA3C" w14:textId="77777777" w:rsidR="00317EC3" w:rsidRDefault="00317EC3" w:rsidP="005617BA">
      <w:pPr>
        <w:rPr>
          <w:lang w:eastAsia="x-none"/>
        </w:rPr>
      </w:pPr>
    </w:p>
    <w:p w14:paraId="3BD2D0D4" w14:textId="50CD24CE" w:rsidR="00317EC3" w:rsidRDefault="00317EC3" w:rsidP="005617BA">
      <w:pPr>
        <w:rPr>
          <w:lang w:eastAsia="x-none"/>
        </w:rPr>
      </w:pPr>
      <w:r>
        <w:rPr>
          <w:lang w:eastAsia="x-none"/>
        </w:rPr>
        <w:lastRenderedPageBreak/>
        <w:t>When the events are successfully processed we can go into AD and check the results.</w:t>
      </w:r>
    </w:p>
    <w:p w14:paraId="6600BF6D" w14:textId="149FFCE7" w:rsidR="00317EC3" w:rsidRDefault="00317EC3" w:rsidP="00F61B1D">
      <w:pPr>
        <w:pStyle w:val="ListParagraph"/>
        <w:numPr>
          <w:ilvl w:val="0"/>
          <w:numId w:val="99"/>
        </w:numPr>
        <w:rPr>
          <w:lang w:eastAsia="x-none"/>
        </w:rPr>
      </w:pPr>
      <w:r>
        <w:rPr>
          <w:lang w:eastAsia="x-none"/>
        </w:rPr>
        <w:t>Log into the AD system (</w:t>
      </w:r>
      <w:proofErr w:type="spellStart"/>
      <w:r>
        <w:rPr>
          <w:lang w:eastAsia="x-none"/>
        </w:rPr>
        <w:t>NetworkAdmin</w:t>
      </w:r>
      <w:proofErr w:type="spellEnd"/>
      <w:r>
        <w:rPr>
          <w:lang w:eastAsia="x-none"/>
        </w:rPr>
        <w:t>/Passw0rd)</w:t>
      </w:r>
    </w:p>
    <w:p w14:paraId="58B5DDB1" w14:textId="2C337BDA" w:rsidR="00317EC3" w:rsidRDefault="00317EC3" w:rsidP="00F61B1D">
      <w:pPr>
        <w:pStyle w:val="ListParagraph"/>
        <w:numPr>
          <w:ilvl w:val="0"/>
          <w:numId w:val="99"/>
        </w:numPr>
        <w:rPr>
          <w:lang w:eastAsia="x-none"/>
        </w:rPr>
      </w:pPr>
      <w:r>
        <w:rPr>
          <w:lang w:eastAsia="x-none"/>
        </w:rPr>
        <w:t>Open Active Directory User and Computers (it’s in the task bar/system tray)</w:t>
      </w:r>
    </w:p>
    <w:p w14:paraId="4E2313D1" w14:textId="3B7297EC" w:rsidR="00317EC3" w:rsidRDefault="00317EC3" w:rsidP="00F61B1D">
      <w:pPr>
        <w:pStyle w:val="ListParagraph"/>
        <w:numPr>
          <w:ilvl w:val="0"/>
          <w:numId w:val="99"/>
        </w:numPr>
        <w:rPr>
          <w:lang w:eastAsia="x-none"/>
        </w:rPr>
      </w:pPr>
      <w:r>
        <w:rPr>
          <w:lang w:eastAsia="x-none"/>
        </w:rPr>
        <w:t>Expand the Users folder and look for Helen Fang (will be towards the bottom)</w:t>
      </w:r>
    </w:p>
    <w:p w14:paraId="363B0BC1" w14:textId="436C4A2C" w:rsidR="00317EC3" w:rsidRDefault="00317EC3" w:rsidP="00F61B1D">
      <w:pPr>
        <w:pStyle w:val="ListParagraph"/>
        <w:numPr>
          <w:ilvl w:val="0"/>
          <w:numId w:val="99"/>
        </w:numPr>
        <w:rPr>
          <w:lang w:eastAsia="x-none"/>
        </w:rPr>
      </w:pPr>
      <w:r>
        <w:rPr>
          <w:lang w:eastAsia="x-none"/>
        </w:rPr>
        <w:t>Double click Helen to see the account details</w:t>
      </w:r>
    </w:p>
    <w:p w14:paraId="2C666522" w14:textId="6F429973" w:rsidR="00317EC3" w:rsidRDefault="00317EC3" w:rsidP="005617BA">
      <w:pPr>
        <w:rPr>
          <w:lang w:eastAsia="x-none"/>
        </w:rPr>
      </w:pPr>
    </w:p>
    <w:p w14:paraId="6905B148" w14:textId="329AF933" w:rsidR="00317EC3" w:rsidRDefault="00317EC3" w:rsidP="005617BA">
      <w:pPr>
        <w:rPr>
          <w:lang w:eastAsia="x-none"/>
        </w:rPr>
      </w:pPr>
      <w:r>
        <w:rPr>
          <w:noProof/>
          <w:lang w:eastAsia="x-none"/>
        </w:rPr>
        <w:drawing>
          <wp:inline distT="0" distB="0" distL="0" distR="0" wp14:anchorId="7E56E2BB" wp14:editId="47570282">
            <wp:extent cx="6188710" cy="4037330"/>
            <wp:effectExtent l="63500" t="63500" r="59690" b="647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8-02-09 at 15.11.13.png"/>
                    <pic:cNvPicPr/>
                  </pic:nvPicPr>
                  <pic:blipFill>
                    <a:blip r:embed="rId90"/>
                    <a:stretch>
                      <a:fillRect/>
                    </a:stretch>
                  </pic:blipFill>
                  <pic:spPr>
                    <a:xfrm>
                      <a:off x="0" y="0"/>
                      <a:ext cx="6188710" cy="4037330"/>
                    </a:xfrm>
                    <a:prstGeom prst="rect">
                      <a:avLst/>
                    </a:prstGeom>
                    <a:effectLst>
                      <a:glow rad="63500">
                        <a:schemeClr val="accent3">
                          <a:satMod val="175000"/>
                          <a:alpha val="40000"/>
                        </a:schemeClr>
                      </a:glow>
                    </a:effectLst>
                  </pic:spPr>
                </pic:pic>
              </a:graphicData>
            </a:graphic>
          </wp:inline>
        </w:drawing>
      </w:r>
    </w:p>
    <w:p w14:paraId="0E92053F" w14:textId="70080D7D" w:rsidR="00317EC3" w:rsidRDefault="00317EC3" w:rsidP="005617BA">
      <w:pPr>
        <w:rPr>
          <w:lang w:eastAsia="x-none"/>
        </w:rPr>
      </w:pPr>
    </w:p>
    <w:p w14:paraId="7FFA738F" w14:textId="14DF0203" w:rsidR="00317EC3" w:rsidRDefault="00317EC3" w:rsidP="00F61B1D">
      <w:pPr>
        <w:pStyle w:val="ListParagraph"/>
        <w:numPr>
          <w:ilvl w:val="0"/>
          <w:numId w:val="98"/>
        </w:numPr>
        <w:rPr>
          <w:lang w:eastAsia="x-none"/>
        </w:rPr>
      </w:pPr>
      <w:r>
        <w:rPr>
          <w:lang w:eastAsia="x-none"/>
        </w:rPr>
        <w:t>You can see the account details based on the mapping we defined in IGI.</w:t>
      </w:r>
    </w:p>
    <w:p w14:paraId="4A5CE942" w14:textId="696D5D58" w:rsidR="00317EC3" w:rsidRDefault="00317EC3" w:rsidP="005617BA">
      <w:pPr>
        <w:rPr>
          <w:lang w:eastAsia="x-none"/>
        </w:rPr>
      </w:pPr>
    </w:p>
    <w:p w14:paraId="23A2E70A" w14:textId="4FF4F30D" w:rsidR="00317EC3" w:rsidRDefault="00317EC3" w:rsidP="005617BA">
      <w:pPr>
        <w:rPr>
          <w:lang w:eastAsia="x-none"/>
        </w:rPr>
      </w:pPr>
      <w:r>
        <w:rPr>
          <w:lang w:eastAsia="x-none"/>
        </w:rPr>
        <w:t>Click on the Member Of tab</w:t>
      </w:r>
    </w:p>
    <w:p w14:paraId="031D1AC2" w14:textId="0E984093" w:rsidR="00317EC3" w:rsidRDefault="00317EC3" w:rsidP="005617BA">
      <w:pPr>
        <w:rPr>
          <w:lang w:eastAsia="x-none"/>
        </w:rPr>
      </w:pPr>
    </w:p>
    <w:p w14:paraId="01F1EE72" w14:textId="351E75F7" w:rsidR="00317EC3" w:rsidRDefault="00317EC3" w:rsidP="00F61B1D">
      <w:pPr>
        <w:pStyle w:val="ListParagraph"/>
        <w:numPr>
          <w:ilvl w:val="0"/>
          <w:numId w:val="98"/>
        </w:numPr>
        <w:rPr>
          <w:lang w:eastAsia="x-none"/>
        </w:rPr>
      </w:pPr>
      <w:r>
        <w:rPr>
          <w:lang w:eastAsia="x-none"/>
        </w:rPr>
        <w:t>You should see Helen is a member of Domain Users and Schema Admins.</w:t>
      </w:r>
    </w:p>
    <w:p w14:paraId="6CA05F04" w14:textId="5F6A17EF" w:rsidR="00317EC3" w:rsidRDefault="00317EC3" w:rsidP="005617BA">
      <w:pPr>
        <w:rPr>
          <w:lang w:eastAsia="x-none"/>
        </w:rPr>
      </w:pPr>
    </w:p>
    <w:p w14:paraId="042512DB" w14:textId="48534E1B" w:rsidR="00317EC3" w:rsidRDefault="00317EC3" w:rsidP="005617BA">
      <w:pPr>
        <w:rPr>
          <w:lang w:eastAsia="x-none"/>
        </w:rPr>
      </w:pPr>
      <w:r>
        <w:rPr>
          <w:noProof/>
          <w:lang w:eastAsia="x-none"/>
        </w:rPr>
        <w:drawing>
          <wp:inline distT="0" distB="0" distL="0" distR="0" wp14:anchorId="3EE84B9C" wp14:editId="709F9489">
            <wp:extent cx="6188710" cy="1503680"/>
            <wp:effectExtent l="63500" t="63500" r="59690" b="584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8-02-09 at 15.13.22.png"/>
                    <pic:cNvPicPr/>
                  </pic:nvPicPr>
                  <pic:blipFill>
                    <a:blip r:embed="rId91"/>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72542FF4" w14:textId="22C09097" w:rsidR="00317EC3" w:rsidRDefault="00317EC3" w:rsidP="005617BA">
      <w:pPr>
        <w:rPr>
          <w:lang w:eastAsia="x-none"/>
        </w:rPr>
      </w:pPr>
    </w:p>
    <w:p w14:paraId="5077A887" w14:textId="6D892B25" w:rsidR="00317EC3" w:rsidRDefault="00317EC3" w:rsidP="005617BA">
      <w:pPr>
        <w:rPr>
          <w:lang w:eastAsia="x-none"/>
        </w:rPr>
      </w:pPr>
      <w:r>
        <w:rPr>
          <w:lang w:eastAsia="x-none"/>
        </w:rPr>
        <w:t>This completes this scenario. We have demonstrated that we can create an AD account just by selecting an entitlement in IGI and control the account attribute values based on user attribute values, fixed strings or combinations. We can expose or hide the mapping of these in the access request workflow. These values are carried down through the connector and agent and applied to Active Directory.</w:t>
      </w:r>
    </w:p>
    <w:p w14:paraId="424927CC" w14:textId="0B88929B" w:rsidR="00317EC3" w:rsidRDefault="00317EC3" w:rsidP="005617BA">
      <w:pPr>
        <w:rPr>
          <w:lang w:eastAsia="x-none"/>
        </w:rPr>
      </w:pPr>
    </w:p>
    <w:p w14:paraId="3BE97E7D" w14:textId="3A06231D" w:rsidR="00317EC3" w:rsidRDefault="00317EC3" w:rsidP="005617BA">
      <w:pPr>
        <w:rPr>
          <w:lang w:eastAsia="x-none"/>
        </w:rPr>
      </w:pPr>
      <w:r>
        <w:rPr>
          <w:lang w:eastAsia="x-none"/>
        </w:rPr>
        <w:t>In the next section we will look at the reconciliation with attribute policy enforcement use case.</w:t>
      </w:r>
    </w:p>
    <w:p w14:paraId="28551B6F" w14:textId="0A7A70CC" w:rsidR="005617BA" w:rsidRDefault="006D5FA2" w:rsidP="005617BA">
      <w:pPr>
        <w:pStyle w:val="Heading4"/>
      </w:pPr>
      <w:r>
        <w:rPr>
          <w:lang w:val="en-US"/>
        </w:rPr>
        <w:lastRenderedPageBreak/>
        <w:t>Demonst</w:t>
      </w:r>
      <w:r w:rsidR="00E61752">
        <w:rPr>
          <w:lang w:val="en-US"/>
        </w:rPr>
        <w:t>r</w:t>
      </w:r>
      <w:r>
        <w:rPr>
          <w:lang w:val="en-US"/>
        </w:rPr>
        <w:t>ating</w:t>
      </w:r>
      <w:r w:rsidR="005617BA">
        <w:t xml:space="preserve"> Reconciliation with Attribute Policy Enforcement</w:t>
      </w:r>
    </w:p>
    <w:p w14:paraId="0DF18B5B" w14:textId="77777777" w:rsidR="00173DD8" w:rsidRDefault="005617BA" w:rsidP="005617BA">
      <w:pPr>
        <w:rPr>
          <w:lang w:eastAsia="x-none"/>
        </w:rPr>
      </w:pPr>
      <w:r>
        <w:rPr>
          <w:lang w:eastAsia="x-none"/>
        </w:rPr>
        <w:t xml:space="preserve">This flow is a bit more complex than the previous. We want to show that </w:t>
      </w:r>
      <w:r w:rsidR="00173DD8">
        <w:rPr>
          <w:lang w:eastAsia="x-none"/>
        </w:rPr>
        <w:t xml:space="preserve">attribute </w:t>
      </w:r>
      <w:r>
        <w:rPr>
          <w:lang w:eastAsia="x-none"/>
        </w:rPr>
        <w:t xml:space="preserve">policy enforcement works when a reconciliation is performed. </w:t>
      </w:r>
    </w:p>
    <w:p w14:paraId="59C12329" w14:textId="77777777" w:rsidR="00173DD8" w:rsidRDefault="00173DD8" w:rsidP="005617BA">
      <w:pPr>
        <w:rPr>
          <w:lang w:eastAsia="x-none"/>
        </w:rPr>
      </w:pPr>
    </w:p>
    <w:p w14:paraId="7EDFB104" w14:textId="3905185C" w:rsidR="00173DD8" w:rsidRDefault="00173DD8" w:rsidP="005617BA">
      <w:pPr>
        <w:rPr>
          <w:lang w:eastAsia="x-none"/>
        </w:rPr>
      </w:pPr>
      <w:r>
        <w:rPr>
          <w:lang w:eastAsia="x-none"/>
        </w:rPr>
        <w:t>For this you will need a</w:t>
      </w:r>
      <w:r w:rsidR="005617BA">
        <w:rPr>
          <w:lang w:eastAsia="x-none"/>
        </w:rPr>
        <w:t xml:space="preserve"> person who has an account on the AD (perhaps the one from above, like </w:t>
      </w:r>
      <w:proofErr w:type="spellStart"/>
      <w:r w:rsidR="005617BA">
        <w:rPr>
          <w:lang w:eastAsia="x-none"/>
        </w:rPr>
        <w:t>HFang</w:t>
      </w:r>
      <w:proofErr w:type="spellEnd"/>
      <w:r w:rsidR="005617BA">
        <w:rPr>
          <w:lang w:eastAsia="x-none"/>
        </w:rPr>
        <w:t xml:space="preserve">, or one of the ones from the first recon, like PWhiteman/Passw0rd). </w:t>
      </w:r>
      <w:r>
        <w:rPr>
          <w:lang w:eastAsia="x-none"/>
        </w:rPr>
        <w:t>We will use PWhiteman.</w:t>
      </w:r>
    </w:p>
    <w:p w14:paraId="42D9F248" w14:textId="77777777" w:rsidR="00173DD8" w:rsidRDefault="00173DD8" w:rsidP="005617BA">
      <w:pPr>
        <w:rPr>
          <w:lang w:eastAsia="x-none"/>
        </w:rPr>
      </w:pPr>
    </w:p>
    <w:p w14:paraId="640A2ADE" w14:textId="48E11E89" w:rsidR="005617BA" w:rsidRDefault="005617BA" w:rsidP="005617BA">
      <w:pPr>
        <w:rPr>
          <w:lang w:eastAsia="x-none"/>
        </w:rPr>
      </w:pPr>
      <w:r>
        <w:rPr>
          <w:lang w:eastAsia="x-none"/>
        </w:rPr>
        <w:t xml:space="preserve">You will also need to select one of the attributes you flagged for enforcement in the target attribute configuration. </w:t>
      </w:r>
      <w:r w:rsidR="00173DD8">
        <w:rPr>
          <w:lang w:eastAsia="x-none"/>
        </w:rPr>
        <w:t>We will use</w:t>
      </w:r>
      <w:r>
        <w:rPr>
          <w:lang w:eastAsia="x-none"/>
        </w:rPr>
        <w:t xml:space="preserve"> Title (ATTR10).</w:t>
      </w:r>
    </w:p>
    <w:p w14:paraId="751B73AB" w14:textId="77777777" w:rsidR="005617BA" w:rsidRDefault="005617BA" w:rsidP="005617BA">
      <w:pPr>
        <w:rPr>
          <w:lang w:eastAsia="x-none"/>
        </w:rPr>
      </w:pPr>
    </w:p>
    <w:p w14:paraId="39314BFA" w14:textId="4F369E41" w:rsidR="005617BA" w:rsidRDefault="005617BA" w:rsidP="005617BA">
      <w:pPr>
        <w:rPr>
          <w:lang w:eastAsia="x-none"/>
        </w:rPr>
      </w:pPr>
      <w:r>
        <w:rPr>
          <w:lang w:eastAsia="x-none"/>
        </w:rPr>
        <w:t>The first step is to check/</w:t>
      </w:r>
      <w:r w:rsidR="00173DD8">
        <w:rPr>
          <w:lang w:eastAsia="x-none"/>
        </w:rPr>
        <w:t>set the person attribute in IGI:</w:t>
      </w:r>
    </w:p>
    <w:p w14:paraId="7D6206E4" w14:textId="2E4F8C55" w:rsidR="00173DD8" w:rsidRDefault="00173DD8" w:rsidP="00F61B1D">
      <w:pPr>
        <w:pStyle w:val="ListParagraph"/>
        <w:numPr>
          <w:ilvl w:val="0"/>
          <w:numId w:val="98"/>
        </w:numPr>
        <w:rPr>
          <w:lang w:eastAsia="x-none"/>
        </w:rPr>
      </w:pPr>
      <w:r>
        <w:rPr>
          <w:lang w:eastAsia="x-none"/>
        </w:rPr>
        <w:t>Log into the Admin Console (admin/admin) and go to AGC (default view is Manage &gt; Users which we want)</w:t>
      </w:r>
    </w:p>
    <w:p w14:paraId="3CC76442" w14:textId="77714DB7" w:rsidR="00173DD8" w:rsidRDefault="00173DD8" w:rsidP="00F61B1D">
      <w:pPr>
        <w:pStyle w:val="ListParagraph"/>
        <w:numPr>
          <w:ilvl w:val="0"/>
          <w:numId w:val="98"/>
        </w:numPr>
        <w:rPr>
          <w:lang w:eastAsia="x-none"/>
        </w:rPr>
      </w:pPr>
      <w:r>
        <w:rPr>
          <w:lang w:eastAsia="x-none"/>
        </w:rPr>
        <w:t>Find and select Patricia Whiteman</w:t>
      </w:r>
    </w:p>
    <w:p w14:paraId="50BF6D8D" w14:textId="63F46ACE" w:rsidR="00173DD8" w:rsidRDefault="00173DD8" w:rsidP="00F61B1D">
      <w:pPr>
        <w:pStyle w:val="ListParagraph"/>
        <w:numPr>
          <w:ilvl w:val="0"/>
          <w:numId w:val="98"/>
        </w:numPr>
        <w:rPr>
          <w:lang w:eastAsia="x-none"/>
        </w:rPr>
      </w:pPr>
      <w:r>
        <w:rPr>
          <w:lang w:eastAsia="x-none"/>
        </w:rPr>
        <w:t>Expand the Data section in the right pane to see the extended attributes</w:t>
      </w:r>
    </w:p>
    <w:p w14:paraId="32B24145" w14:textId="57012DF3" w:rsidR="00173DD8" w:rsidRDefault="00173DD8" w:rsidP="00F61B1D">
      <w:pPr>
        <w:pStyle w:val="ListParagraph"/>
        <w:numPr>
          <w:ilvl w:val="0"/>
          <w:numId w:val="98"/>
        </w:numPr>
        <w:rPr>
          <w:lang w:eastAsia="x-none"/>
        </w:rPr>
      </w:pPr>
      <w:r>
        <w:rPr>
          <w:lang w:eastAsia="x-none"/>
        </w:rPr>
        <w:t>Find the Title attribute</w:t>
      </w:r>
    </w:p>
    <w:p w14:paraId="362422D3" w14:textId="634CB4CB" w:rsidR="00173DD8" w:rsidRDefault="00173DD8" w:rsidP="005617BA">
      <w:pPr>
        <w:rPr>
          <w:lang w:eastAsia="x-none"/>
        </w:rPr>
      </w:pPr>
    </w:p>
    <w:p w14:paraId="10C0B0B5" w14:textId="1B58BD43" w:rsidR="00173DD8" w:rsidRDefault="00173DD8" w:rsidP="005617BA">
      <w:pPr>
        <w:rPr>
          <w:lang w:eastAsia="x-none"/>
        </w:rPr>
      </w:pPr>
      <w:r>
        <w:rPr>
          <w:noProof/>
          <w:lang w:eastAsia="x-none"/>
        </w:rPr>
        <w:drawing>
          <wp:inline distT="0" distB="0" distL="0" distR="0" wp14:anchorId="36617ECB" wp14:editId="2FEB428E">
            <wp:extent cx="6188710" cy="3803015"/>
            <wp:effectExtent l="63500" t="63500" r="59690" b="577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8-02-09 at 15.23.38.png"/>
                    <pic:cNvPicPr/>
                  </pic:nvPicPr>
                  <pic:blipFill>
                    <a:blip r:embed="rId92"/>
                    <a:stretch>
                      <a:fillRect/>
                    </a:stretch>
                  </pic:blipFill>
                  <pic:spPr>
                    <a:xfrm>
                      <a:off x="0" y="0"/>
                      <a:ext cx="6188710" cy="3803015"/>
                    </a:xfrm>
                    <a:prstGeom prst="rect">
                      <a:avLst/>
                    </a:prstGeom>
                    <a:effectLst>
                      <a:glow rad="63500">
                        <a:schemeClr val="accent3">
                          <a:satMod val="175000"/>
                          <a:alpha val="40000"/>
                        </a:schemeClr>
                      </a:glow>
                    </a:effectLst>
                  </pic:spPr>
                </pic:pic>
              </a:graphicData>
            </a:graphic>
          </wp:inline>
        </w:drawing>
      </w:r>
    </w:p>
    <w:p w14:paraId="44174F2D" w14:textId="4D45486A" w:rsidR="00173DD8" w:rsidRDefault="00173DD8" w:rsidP="005617BA">
      <w:pPr>
        <w:rPr>
          <w:lang w:eastAsia="x-none"/>
        </w:rPr>
      </w:pPr>
    </w:p>
    <w:p w14:paraId="6F1B306A" w14:textId="6B47B95B" w:rsidR="00173DD8" w:rsidRDefault="00173DD8" w:rsidP="005617BA">
      <w:pPr>
        <w:rPr>
          <w:lang w:eastAsia="x-none"/>
        </w:rPr>
      </w:pPr>
      <w:r>
        <w:rPr>
          <w:lang w:eastAsia="x-none"/>
        </w:rPr>
        <w:t xml:space="preserve">You can see Patricia has a title of Auditor. So, in this scenario we’re assuming this value has been set from a HR Feed. In this training environment you will see (next step) that Patricia’s AD account does not have that Title value as the account was created and reconciled before we setup the target attribute mapping. </w:t>
      </w:r>
      <w:proofErr w:type="gramStart"/>
      <w:r>
        <w:rPr>
          <w:lang w:eastAsia="x-none"/>
        </w:rPr>
        <w:t>However</w:t>
      </w:r>
      <w:proofErr w:type="gramEnd"/>
      <w:r>
        <w:rPr>
          <w:lang w:eastAsia="x-none"/>
        </w:rPr>
        <w:t xml:space="preserve"> we want this value to stand no matter what value is set in AD.</w:t>
      </w:r>
    </w:p>
    <w:p w14:paraId="58E1B124" w14:textId="77777777" w:rsidR="00173DD8" w:rsidRDefault="00173DD8" w:rsidP="005617BA">
      <w:pPr>
        <w:rPr>
          <w:lang w:eastAsia="x-none"/>
        </w:rPr>
      </w:pPr>
    </w:p>
    <w:p w14:paraId="75F7E6E4" w14:textId="164A0E46" w:rsidR="00173DD8" w:rsidRDefault="00D3714D" w:rsidP="005617BA">
      <w:pPr>
        <w:rPr>
          <w:lang w:eastAsia="x-none"/>
        </w:rPr>
      </w:pPr>
      <w:r>
        <w:rPr>
          <w:lang w:eastAsia="x-none"/>
        </w:rPr>
        <w:t>Next,</w:t>
      </w:r>
      <w:r w:rsidR="00173DD8">
        <w:rPr>
          <w:lang w:eastAsia="x-none"/>
        </w:rPr>
        <w:t xml:space="preserve"> we need change the title in AD</w:t>
      </w:r>
    </w:p>
    <w:p w14:paraId="617A3947" w14:textId="77777777" w:rsidR="00173DD8" w:rsidRDefault="00173DD8" w:rsidP="00F61B1D">
      <w:pPr>
        <w:pStyle w:val="ListParagraph"/>
        <w:numPr>
          <w:ilvl w:val="0"/>
          <w:numId w:val="100"/>
        </w:numPr>
        <w:rPr>
          <w:lang w:eastAsia="x-none"/>
        </w:rPr>
      </w:pPr>
      <w:r>
        <w:rPr>
          <w:lang w:eastAsia="x-none"/>
        </w:rPr>
        <w:t>Log into the AD server (</w:t>
      </w:r>
      <w:proofErr w:type="spellStart"/>
      <w:r>
        <w:rPr>
          <w:lang w:eastAsia="x-none"/>
        </w:rPr>
        <w:t>NetworkAdmin</w:t>
      </w:r>
      <w:proofErr w:type="spellEnd"/>
      <w:r>
        <w:rPr>
          <w:lang w:eastAsia="x-none"/>
        </w:rPr>
        <w:t>/Passw0rd)</w:t>
      </w:r>
    </w:p>
    <w:p w14:paraId="2F073A23" w14:textId="77777777" w:rsidR="00173DD8" w:rsidRDefault="00173DD8" w:rsidP="00F61B1D">
      <w:pPr>
        <w:pStyle w:val="ListParagraph"/>
        <w:numPr>
          <w:ilvl w:val="0"/>
          <w:numId w:val="99"/>
        </w:numPr>
        <w:rPr>
          <w:lang w:eastAsia="x-none"/>
        </w:rPr>
      </w:pPr>
      <w:r>
        <w:rPr>
          <w:lang w:eastAsia="x-none"/>
        </w:rPr>
        <w:t>Open Active Directory User and Computers (it’s in the task bar/system tray)</w:t>
      </w:r>
    </w:p>
    <w:p w14:paraId="434E2C0D" w14:textId="36F6341C" w:rsidR="00173DD8" w:rsidRDefault="00173DD8" w:rsidP="00F61B1D">
      <w:pPr>
        <w:pStyle w:val="ListParagraph"/>
        <w:numPr>
          <w:ilvl w:val="0"/>
          <w:numId w:val="99"/>
        </w:numPr>
        <w:rPr>
          <w:lang w:eastAsia="x-none"/>
        </w:rPr>
      </w:pPr>
      <w:r>
        <w:rPr>
          <w:lang w:eastAsia="x-none"/>
        </w:rPr>
        <w:t>Expand the Users folder and look for Patricia Whiteman (will be towards the bottom)</w:t>
      </w:r>
    </w:p>
    <w:p w14:paraId="28FCD8AC" w14:textId="4D2AE19B" w:rsidR="00173DD8" w:rsidRDefault="00173DD8" w:rsidP="00F61B1D">
      <w:pPr>
        <w:pStyle w:val="ListParagraph"/>
        <w:numPr>
          <w:ilvl w:val="0"/>
          <w:numId w:val="99"/>
        </w:numPr>
        <w:rPr>
          <w:lang w:eastAsia="x-none"/>
        </w:rPr>
      </w:pPr>
      <w:r>
        <w:rPr>
          <w:lang w:eastAsia="x-none"/>
        </w:rPr>
        <w:t>Double click Patricia to see the account details</w:t>
      </w:r>
    </w:p>
    <w:p w14:paraId="011DC922" w14:textId="0A1F1AA3" w:rsidR="00173DD8" w:rsidRDefault="00173DD8" w:rsidP="00F61B1D">
      <w:pPr>
        <w:pStyle w:val="ListParagraph"/>
        <w:numPr>
          <w:ilvl w:val="0"/>
          <w:numId w:val="99"/>
        </w:numPr>
        <w:rPr>
          <w:lang w:eastAsia="x-none"/>
        </w:rPr>
      </w:pPr>
      <w:r>
        <w:rPr>
          <w:lang w:eastAsia="x-none"/>
        </w:rPr>
        <w:t>Go to the Organization tab and notice that the Job Title is blank</w:t>
      </w:r>
    </w:p>
    <w:p w14:paraId="664D8BB8" w14:textId="640664A6" w:rsidR="00173DD8" w:rsidRDefault="00173DD8" w:rsidP="00F61B1D">
      <w:pPr>
        <w:pStyle w:val="ListParagraph"/>
        <w:numPr>
          <w:ilvl w:val="0"/>
          <w:numId w:val="99"/>
        </w:numPr>
        <w:rPr>
          <w:lang w:eastAsia="x-none"/>
        </w:rPr>
      </w:pPr>
      <w:r>
        <w:rPr>
          <w:lang w:eastAsia="x-none"/>
        </w:rPr>
        <w:t>Enter a new title, like “Supervisor” and click OK</w:t>
      </w:r>
    </w:p>
    <w:p w14:paraId="55EF7BF8" w14:textId="3B093F48" w:rsidR="00173DD8" w:rsidRDefault="00173DD8" w:rsidP="005617BA">
      <w:pPr>
        <w:rPr>
          <w:lang w:eastAsia="x-none"/>
        </w:rPr>
      </w:pPr>
      <w:r>
        <w:rPr>
          <w:lang w:eastAsia="x-none"/>
        </w:rPr>
        <w:t xml:space="preserve"> </w:t>
      </w:r>
    </w:p>
    <w:p w14:paraId="6CCD741C" w14:textId="04E3FA6E" w:rsidR="00372702" w:rsidRDefault="00372702" w:rsidP="005617BA">
      <w:pPr>
        <w:rPr>
          <w:lang w:eastAsia="x-none"/>
        </w:rPr>
      </w:pPr>
      <w:r>
        <w:rPr>
          <w:noProof/>
          <w:lang w:eastAsia="x-none"/>
        </w:rPr>
        <w:lastRenderedPageBreak/>
        <w:drawing>
          <wp:inline distT="0" distB="0" distL="0" distR="0" wp14:anchorId="390B0ABB" wp14:editId="3DE0F96E">
            <wp:extent cx="6188710" cy="1823720"/>
            <wp:effectExtent l="63500" t="63500" r="59690" b="68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8-02-09 at 15.29.29.png"/>
                    <pic:cNvPicPr/>
                  </pic:nvPicPr>
                  <pic:blipFill>
                    <a:blip r:embed="rId93"/>
                    <a:stretch>
                      <a:fillRect/>
                    </a:stretch>
                  </pic:blipFill>
                  <pic:spPr>
                    <a:xfrm>
                      <a:off x="0" y="0"/>
                      <a:ext cx="6188710" cy="1823720"/>
                    </a:xfrm>
                    <a:prstGeom prst="rect">
                      <a:avLst/>
                    </a:prstGeom>
                    <a:effectLst>
                      <a:glow rad="63500">
                        <a:schemeClr val="accent3">
                          <a:satMod val="175000"/>
                          <a:alpha val="40000"/>
                        </a:schemeClr>
                      </a:glow>
                    </a:effectLst>
                  </pic:spPr>
                </pic:pic>
              </a:graphicData>
            </a:graphic>
          </wp:inline>
        </w:drawing>
      </w:r>
    </w:p>
    <w:p w14:paraId="25CE91CB" w14:textId="00BBE33B" w:rsidR="00372702" w:rsidRDefault="00372702" w:rsidP="005617BA">
      <w:pPr>
        <w:rPr>
          <w:lang w:eastAsia="x-none"/>
        </w:rPr>
      </w:pPr>
    </w:p>
    <w:p w14:paraId="4308F0AD" w14:textId="17B795D3" w:rsidR="00372702" w:rsidRDefault="00372702" w:rsidP="00F140A3">
      <w:pPr>
        <w:rPr>
          <w:lang w:eastAsia="x-none"/>
        </w:rPr>
      </w:pPr>
      <w:r>
        <w:rPr>
          <w:lang w:eastAsia="x-none"/>
        </w:rPr>
        <w:t>We now need to either wait for a reconciliation cycle to run, or force. You may be lucky to have the Change Log Sync and Read-From Channel sync occur soon after the change. We will force it:</w:t>
      </w:r>
    </w:p>
    <w:p w14:paraId="42CDE54B" w14:textId="74269F42" w:rsidR="00372702" w:rsidRDefault="00372702" w:rsidP="00F61B1D">
      <w:pPr>
        <w:pStyle w:val="ListParagraph"/>
        <w:numPr>
          <w:ilvl w:val="0"/>
          <w:numId w:val="101"/>
        </w:numPr>
        <w:rPr>
          <w:lang w:eastAsia="x-none"/>
        </w:rPr>
      </w:pPr>
      <w:r>
        <w:rPr>
          <w:lang w:eastAsia="x-none"/>
        </w:rPr>
        <w:t>Log into the IGI Admin Console (admin/admin) and go to Enterprise Connectors</w:t>
      </w:r>
    </w:p>
    <w:p w14:paraId="08B89A5F" w14:textId="6067E0F7" w:rsidR="00372702" w:rsidRDefault="00372702" w:rsidP="00F61B1D">
      <w:pPr>
        <w:pStyle w:val="ListParagraph"/>
        <w:numPr>
          <w:ilvl w:val="0"/>
          <w:numId w:val="101"/>
        </w:numPr>
        <w:rPr>
          <w:lang w:eastAsia="x-none"/>
        </w:rPr>
      </w:pPr>
      <w:r>
        <w:rPr>
          <w:lang w:eastAsia="x-none"/>
        </w:rPr>
        <w:t>Go to Monitor &gt; Change Log Sync Status</w:t>
      </w:r>
    </w:p>
    <w:p w14:paraId="0C2E3FBF" w14:textId="278E4FB2" w:rsidR="00372702" w:rsidRDefault="00372702" w:rsidP="00F61B1D">
      <w:pPr>
        <w:pStyle w:val="ListParagraph"/>
        <w:numPr>
          <w:ilvl w:val="0"/>
          <w:numId w:val="101"/>
        </w:numPr>
        <w:rPr>
          <w:lang w:eastAsia="x-none"/>
        </w:rPr>
      </w:pPr>
      <w:r>
        <w:rPr>
          <w:lang w:eastAsia="x-none"/>
        </w:rPr>
        <w:t>Select the Training AD connector and click Actions &gt; Sync Now</w:t>
      </w:r>
    </w:p>
    <w:p w14:paraId="2C2B6650" w14:textId="1800D804" w:rsidR="00372702" w:rsidRDefault="00372702" w:rsidP="005617BA">
      <w:pPr>
        <w:rPr>
          <w:lang w:eastAsia="x-none"/>
        </w:rPr>
      </w:pPr>
    </w:p>
    <w:p w14:paraId="736BD9D5" w14:textId="48254950" w:rsidR="00372702" w:rsidRDefault="00372702" w:rsidP="005617BA">
      <w:pPr>
        <w:rPr>
          <w:lang w:eastAsia="x-none"/>
        </w:rPr>
      </w:pPr>
      <w:r>
        <w:rPr>
          <w:noProof/>
          <w:lang w:eastAsia="x-none"/>
        </w:rPr>
        <w:drawing>
          <wp:inline distT="0" distB="0" distL="0" distR="0" wp14:anchorId="597A4CB1" wp14:editId="0D005274">
            <wp:extent cx="6188710" cy="1788160"/>
            <wp:effectExtent l="63500" t="63500" r="59690" b="660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8-02-09 at 15.32.32.png"/>
                    <pic:cNvPicPr/>
                  </pic:nvPicPr>
                  <pic:blipFill>
                    <a:blip r:embed="rId94"/>
                    <a:stretch>
                      <a:fillRect/>
                    </a:stretch>
                  </pic:blipFill>
                  <pic:spPr>
                    <a:xfrm>
                      <a:off x="0" y="0"/>
                      <a:ext cx="6188710" cy="1788160"/>
                    </a:xfrm>
                    <a:prstGeom prst="rect">
                      <a:avLst/>
                    </a:prstGeom>
                    <a:effectLst>
                      <a:glow rad="63500">
                        <a:schemeClr val="accent3">
                          <a:satMod val="175000"/>
                          <a:alpha val="40000"/>
                        </a:schemeClr>
                      </a:glow>
                    </a:effectLst>
                  </pic:spPr>
                </pic:pic>
              </a:graphicData>
            </a:graphic>
          </wp:inline>
        </w:drawing>
      </w:r>
    </w:p>
    <w:p w14:paraId="39CD9C09" w14:textId="78FB79A5" w:rsidR="00173DD8" w:rsidRDefault="00173DD8" w:rsidP="005617BA">
      <w:pPr>
        <w:rPr>
          <w:lang w:eastAsia="x-none"/>
        </w:rPr>
      </w:pPr>
    </w:p>
    <w:p w14:paraId="62769F68" w14:textId="2D3B3204" w:rsidR="00372702" w:rsidRDefault="00372702" w:rsidP="00F61B1D">
      <w:pPr>
        <w:pStyle w:val="ListParagraph"/>
        <w:numPr>
          <w:ilvl w:val="0"/>
          <w:numId w:val="102"/>
        </w:numPr>
        <w:rPr>
          <w:lang w:eastAsia="x-none"/>
        </w:rPr>
      </w:pPr>
      <w:r>
        <w:rPr>
          <w:lang w:eastAsia="x-none"/>
        </w:rPr>
        <w:t>Go to the Sync History tab and wait for the Sync to complete</w:t>
      </w:r>
    </w:p>
    <w:p w14:paraId="52FA8FBB" w14:textId="7168CF53" w:rsidR="00372702" w:rsidRDefault="00372702" w:rsidP="005617BA">
      <w:pPr>
        <w:rPr>
          <w:lang w:eastAsia="x-none"/>
        </w:rPr>
      </w:pPr>
    </w:p>
    <w:p w14:paraId="5CE68D8D" w14:textId="5C64789D" w:rsidR="00372702" w:rsidRDefault="00372702" w:rsidP="005617BA">
      <w:pPr>
        <w:rPr>
          <w:lang w:eastAsia="x-none"/>
        </w:rPr>
      </w:pPr>
      <w:r>
        <w:rPr>
          <w:noProof/>
          <w:lang w:eastAsia="x-none"/>
        </w:rPr>
        <w:drawing>
          <wp:inline distT="0" distB="0" distL="0" distR="0" wp14:anchorId="1573F67B" wp14:editId="5FF57F5F">
            <wp:extent cx="6188710" cy="1384935"/>
            <wp:effectExtent l="63500" t="63500" r="59690" b="628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8-02-09 at 15.33.51.png"/>
                    <pic:cNvPicPr/>
                  </pic:nvPicPr>
                  <pic:blipFill>
                    <a:blip r:embed="rId95"/>
                    <a:stretch>
                      <a:fillRect/>
                    </a:stretch>
                  </pic:blipFill>
                  <pic:spPr>
                    <a:xfrm>
                      <a:off x="0" y="0"/>
                      <a:ext cx="6188710" cy="1384935"/>
                    </a:xfrm>
                    <a:prstGeom prst="rect">
                      <a:avLst/>
                    </a:prstGeom>
                    <a:effectLst>
                      <a:glow rad="63500">
                        <a:schemeClr val="accent3">
                          <a:satMod val="175000"/>
                          <a:alpha val="40000"/>
                        </a:schemeClr>
                      </a:glow>
                    </a:effectLst>
                  </pic:spPr>
                </pic:pic>
              </a:graphicData>
            </a:graphic>
          </wp:inline>
        </w:drawing>
      </w:r>
    </w:p>
    <w:p w14:paraId="5B5FA024" w14:textId="1941C4CE" w:rsidR="00372702" w:rsidRDefault="00372702" w:rsidP="005617BA">
      <w:pPr>
        <w:rPr>
          <w:lang w:eastAsia="x-none"/>
        </w:rPr>
      </w:pPr>
    </w:p>
    <w:p w14:paraId="0B27CEB5" w14:textId="295C3C08" w:rsidR="00372702" w:rsidRDefault="00372702" w:rsidP="005617BA">
      <w:pPr>
        <w:rPr>
          <w:lang w:eastAsia="x-none"/>
        </w:rPr>
      </w:pPr>
      <w:r>
        <w:rPr>
          <w:lang w:eastAsia="x-none"/>
        </w:rPr>
        <w:t>This means the agent has run a recon and the Identity Brokerage has written and changes to the delta table.</w:t>
      </w:r>
    </w:p>
    <w:p w14:paraId="5277D599" w14:textId="5A4A2E7D" w:rsidR="00372702" w:rsidRDefault="00372702" w:rsidP="005617BA">
      <w:pPr>
        <w:rPr>
          <w:lang w:eastAsia="x-none"/>
        </w:rPr>
      </w:pPr>
    </w:p>
    <w:p w14:paraId="6AE65E6E" w14:textId="101ED7BA" w:rsidR="00372702" w:rsidRDefault="00372702" w:rsidP="00F61B1D">
      <w:pPr>
        <w:pStyle w:val="ListParagraph"/>
        <w:numPr>
          <w:ilvl w:val="0"/>
          <w:numId w:val="102"/>
        </w:numPr>
        <w:rPr>
          <w:lang w:eastAsia="x-none"/>
        </w:rPr>
      </w:pPr>
      <w:r>
        <w:rPr>
          <w:lang w:eastAsia="x-none"/>
        </w:rPr>
        <w:t>Go to the Connector Status tab and look at the connector history view</w:t>
      </w:r>
      <w:r w:rsidR="0047272D">
        <w:rPr>
          <w:lang w:eastAsia="x-none"/>
        </w:rPr>
        <w:t xml:space="preserve"> for Training AD</w:t>
      </w:r>
    </w:p>
    <w:p w14:paraId="387B895F" w14:textId="7651DAF9" w:rsidR="00372702" w:rsidRDefault="00372702" w:rsidP="005617BA">
      <w:pPr>
        <w:rPr>
          <w:lang w:eastAsia="x-none"/>
        </w:rPr>
      </w:pPr>
    </w:p>
    <w:p w14:paraId="3D4A7E04" w14:textId="3236C4F5" w:rsidR="00372702" w:rsidRDefault="00372702" w:rsidP="005617BA">
      <w:pPr>
        <w:rPr>
          <w:lang w:eastAsia="x-none"/>
        </w:rPr>
      </w:pPr>
      <w:r>
        <w:rPr>
          <w:lang w:eastAsia="x-none"/>
        </w:rPr>
        <w:t>When we configured the connector earlier we set the changelog sync to evert five minutes, whereas the Read From sync for every minute. There should be an event in the history that is newer than the changelog sync and shows one (1) Add operation.</w:t>
      </w:r>
    </w:p>
    <w:p w14:paraId="6775660E" w14:textId="1DD90D11" w:rsidR="00372702" w:rsidRDefault="00372702" w:rsidP="005617BA">
      <w:pPr>
        <w:rPr>
          <w:lang w:eastAsia="x-none"/>
        </w:rPr>
      </w:pPr>
    </w:p>
    <w:p w14:paraId="2AD700D2" w14:textId="69C52913" w:rsidR="00372702" w:rsidRDefault="00372702" w:rsidP="005617BA">
      <w:pPr>
        <w:rPr>
          <w:lang w:eastAsia="x-none"/>
        </w:rPr>
      </w:pPr>
      <w:r>
        <w:rPr>
          <w:noProof/>
          <w:lang w:eastAsia="x-none"/>
        </w:rPr>
        <w:lastRenderedPageBreak/>
        <w:drawing>
          <wp:inline distT="0" distB="0" distL="0" distR="0" wp14:anchorId="4BC5B4F7" wp14:editId="39ED4F4E">
            <wp:extent cx="6188710" cy="1503680"/>
            <wp:effectExtent l="63500" t="63500" r="59690" b="584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8-02-09 at 15.35.43.png"/>
                    <pic:cNvPicPr/>
                  </pic:nvPicPr>
                  <pic:blipFill>
                    <a:blip r:embed="rId96"/>
                    <a:stretch>
                      <a:fillRect/>
                    </a:stretch>
                  </pic:blipFill>
                  <pic:spPr>
                    <a:xfrm>
                      <a:off x="0" y="0"/>
                      <a:ext cx="6188710" cy="1503680"/>
                    </a:xfrm>
                    <a:prstGeom prst="rect">
                      <a:avLst/>
                    </a:prstGeom>
                    <a:effectLst>
                      <a:glow rad="63500">
                        <a:schemeClr val="accent3">
                          <a:satMod val="175000"/>
                          <a:alpha val="40000"/>
                        </a:schemeClr>
                      </a:glow>
                    </a:effectLst>
                  </pic:spPr>
                </pic:pic>
              </a:graphicData>
            </a:graphic>
          </wp:inline>
        </w:drawing>
      </w:r>
    </w:p>
    <w:p w14:paraId="342D64C2" w14:textId="109BDF02" w:rsidR="00372702" w:rsidRDefault="00372702" w:rsidP="005617BA">
      <w:pPr>
        <w:rPr>
          <w:lang w:eastAsia="x-none"/>
        </w:rPr>
      </w:pPr>
    </w:p>
    <w:p w14:paraId="46C6FC9C" w14:textId="0F56E2BE" w:rsidR="00372702" w:rsidRDefault="00372702" w:rsidP="005617BA">
      <w:pPr>
        <w:rPr>
          <w:lang w:eastAsia="x-none"/>
        </w:rPr>
      </w:pPr>
      <w:r>
        <w:rPr>
          <w:lang w:eastAsia="x-none"/>
        </w:rPr>
        <w:t>If not, just wait a minute. Note you can force an immediate sync by stopping and starting the connector.</w:t>
      </w:r>
    </w:p>
    <w:p w14:paraId="13454920" w14:textId="641309A5" w:rsidR="00372702" w:rsidRDefault="00372702" w:rsidP="005617BA">
      <w:pPr>
        <w:rPr>
          <w:lang w:eastAsia="x-none"/>
        </w:rPr>
      </w:pPr>
    </w:p>
    <w:p w14:paraId="51BB2534" w14:textId="796E7EEF" w:rsidR="00372702" w:rsidRDefault="00372702" w:rsidP="005617BA">
      <w:pPr>
        <w:rPr>
          <w:lang w:eastAsia="x-none"/>
        </w:rPr>
      </w:pPr>
      <w:r>
        <w:rPr>
          <w:lang w:eastAsia="x-none"/>
        </w:rPr>
        <w:t>We can now see if the incoming account modify event has triggered the rule and expectant behavior:</w:t>
      </w:r>
    </w:p>
    <w:p w14:paraId="28BDC929" w14:textId="77777777" w:rsidR="00372702" w:rsidRDefault="00372702" w:rsidP="00F61B1D">
      <w:pPr>
        <w:pStyle w:val="ListParagraph"/>
        <w:numPr>
          <w:ilvl w:val="0"/>
          <w:numId w:val="102"/>
        </w:numPr>
        <w:rPr>
          <w:lang w:eastAsia="x-none"/>
        </w:rPr>
      </w:pPr>
      <w:r>
        <w:rPr>
          <w:lang w:eastAsia="x-none"/>
        </w:rPr>
        <w:t>Go to AGC &gt; Monitor &gt; TARGET inbound – Account events</w:t>
      </w:r>
    </w:p>
    <w:p w14:paraId="529B86F2" w14:textId="77777777" w:rsidR="00372702" w:rsidRDefault="00372702" w:rsidP="005617BA">
      <w:pPr>
        <w:rPr>
          <w:lang w:eastAsia="x-none"/>
        </w:rPr>
      </w:pPr>
    </w:p>
    <w:p w14:paraId="1F088C2A" w14:textId="6DE3A216" w:rsidR="00372702" w:rsidRDefault="00372702" w:rsidP="005617BA">
      <w:pPr>
        <w:rPr>
          <w:lang w:eastAsia="x-none"/>
        </w:rPr>
      </w:pPr>
      <w:r>
        <w:rPr>
          <w:noProof/>
          <w:lang w:eastAsia="x-none"/>
        </w:rPr>
        <w:drawing>
          <wp:inline distT="0" distB="0" distL="0" distR="0" wp14:anchorId="50CE0EE4" wp14:editId="4405A143">
            <wp:extent cx="6188710" cy="1515110"/>
            <wp:effectExtent l="63500" t="63500" r="59690" b="596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8-02-09 at 15.39.47.png"/>
                    <pic:cNvPicPr/>
                  </pic:nvPicPr>
                  <pic:blipFill>
                    <a:blip r:embed="rId97"/>
                    <a:stretch>
                      <a:fillRect/>
                    </a:stretch>
                  </pic:blipFill>
                  <pic:spPr>
                    <a:xfrm>
                      <a:off x="0" y="0"/>
                      <a:ext cx="6188710" cy="1515110"/>
                    </a:xfrm>
                    <a:prstGeom prst="rect">
                      <a:avLst/>
                    </a:prstGeom>
                    <a:effectLst>
                      <a:glow rad="63500">
                        <a:schemeClr val="accent3">
                          <a:satMod val="175000"/>
                          <a:alpha val="40000"/>
                        </a:schemeClr>
                      </a:glow>
                    </a:effectLst>
                  </pic:spPr>
                </pic:pic>
              </a:graphicData>
            </a:graphic>
          </wp:inline>
        </w:drawing>
      </w:r>
      <w:r>
        <w:rPr>
          <w:lang w:eastAsia="x-none"/>
        </w:rPr>
        <w:t xml:space="preserve"> </w:t>
      </w:r>
    </w:p>
    <w:p w14:paraId="57305C7C" w14:textId="2D35443A" w:rsidR="00372702" w:rsidRDefault="00372702" w:rsidP="005617BA">
      <w:pPr>
        <w:rPr>
          <w:lang w:eastAsia="x-none"/>
        </w:rPr>
      </w:pPr>
    </w:p>
    <w:p w14:paraId="6F874175" w14:textId="524F4AF9" w:rsidR="00372702" w:rsidRDefault="00372702" w:rsidP="005617BA">
      <w:pPr>
        <w:rPr>
          <w:lang w:eastAsia="x-none"/>
        </w:rPr>
      </w:pPr>
      <w:r>
        <w:rPr>
          <w:lang w:eastAsia="x-none"/>
        </w:rPr>
        <w:t>There should be a recent Modify User (actually a Modify Account) event for PWhiteman.</w:t>
      </w:r>
    </w:p>
    <w:p w14:paraId="46FC0554" w14:textId="4D653D4F" w:rsidR="00372702" w:rsidRDefault="00372702" w:rsidP="005617BA">
      <w:pPr>
        <w:rPr>
          <w:lang w:eastAsia="x-none"/>
        </w:rPr>
      </w:pPr>
    </w:p>
    <w:p w14:paraId="3FEDD8B7" w14:textId="3F5479DF" w:rsidR="00372702" w:rsidRDefault="00920D54" w:rsidP="005617BA">
      <w:pPr>
        <w:rPr>
          <w:lang w:eastAsia="x-none"/>
        </w:rPr>
      </w:pPr>
      <w:r>
        <w:rPr>
          <w:lang w:eastAsia="x-none"/>
        </w:rPr>
        <w:t>If the Status is success, that means that all of the Modify Account rules have run successfully. To confirm:</w:t>
      </w:r>
    </w:p>
    <w:p w14:paraId="26D43249" w14:textId="7927DE24" w:rsidR="00920D54" w:rsidRDefault="00920D54" w:rsidP="00F61B1D">
      <w:pPr>
        <w:pStyle w:val="ListParagraph"/>
        <w:numPr>
          <w:ilvl w:val="0"/>
          <w:numId w:val="102"/>
        </w:numPr>
        <w:rPr>
          <w:lang w:eastAsia="x-none"/>
        </w:rPr>
      </w:pPr>
      <w:r>
        <w:rPr>
          <w:lang w:eastAsia="x-none"/>
        </w:rPr>
        <w:t>Go to AGC &gt; Manage &gt; Users</w:t>
      </w:r>
    </w:p>
    <w:p w14:paraId="0B23E20D" w14:textId="038133C3" w:rsidR="00920D54" w:rsidRDefault="00920D54" w:rsidP="00F61B1D">
      <w:pPr>
        <w:pStyle w:val="ListParagraph"/>
        <w:numPr>
          <w:ilvl w:val="0"/>
          <w:numId w:val="102"/>
        </w:numPr>
        <w:rPr>
          <w:lang w:eastAsia="x-none"/>
        </w:rPr>
      </w:pPr>
      <w:r>
        <w:rPr>
          <w:lang w:eastAsia="x-none"/>
        </w:rPr>
        <w:t>Find and select Patricia Whiteman and expand the Data section in the right pane</w:t>
      </w:r>
    </w:p>
    <w:p w14:paraId="0EAB798A" w14:textId="7E18DACF" w:rsidR="00920D54" w:rsidRDefault="00920D54" w:rsidP="00F61B1D">
      <w:pPr>
        <w:pStyle w:val="ListParagraph"/>
        <w:numPr>
          <w:ilvl w:val="0"/>
          <w:numId w:val="102"/>
        </w:numPr>
        <w:rPr>
          <w:lang w:eastAsia="x-none"/>
        </w:rPr>
      </w:pPr>
      <w:r>
        <w:rPr>
          <w:lang w:eastAsia="x-none"/>
        </w:rPr>
        <w:t xml:space="preserve">Look for the </w:t>
      </w:r>
      <w:proofErr w:type="spellStart"/>
      <w:r>
        <w:rPr>
          <w:lang w:eastAsia="x-none"/>
        </w:rPr>
        <w:t>AcctLastRecon</w:t>
      </w:r>
      <w:proofErr w:type="spellEnd"/>
      <w:r>
        <w:rPr>
          <w:lang w:eastAsia="x-none"/>
        </w:rPr>
        <w:t xml:space="preserve"> attribute</w:t>
      </w:r>
    </w:p>
    <w:p w14:paraId="1A8F4471" w14:textId="054165AA" w:rsidR="00920D54" w:rsidRDefault="00920D54" w:rsidP="005617BA">
      <w:pPr>
        <w:rPr>
          <w:lang w:eastAsia="x-none"/>
        </w:rPr>
      </w:pPr>
    </w:p>
    <w:p w14:paraId="38E5F097" w14:textId="3C4AE503" w:rsidR="00920D54" w:rsidRDefault="00D3714D" w:rsidP="005617BA">
      <w:pPr>
        <w:rPr>
          <w:lang w:eastAsia="x-none"/>
        </w:rPr>
      </w:pPr>
      <w:r>
        <w:rPr>
          <w:noProof/>
          <w:lang w:eastAsia="x-none"/>
        </w:rPr>
        <w:drawing>
          <wp:inline distT="0" distB="0" distL="0" distR="0" wp14:anchorId="20408859" wp14:editId="215B09F6">
            <wp:extent cx="6188710" cy="1688465"/>
            <wp:effectExtent l="63500" t="63500" r="59690" b="641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02-09 at 17.29.36.png"/>
                    <pic:cNvPicPr/>
                  </pic:nvPicPr>
                  <pic:blipFill>
                    <a:blip r:embed="rId98"/>
                    <a:stretch>
                      <a:fillRect/>
                    </a:stretch>
                  </pic:blipFill>
                  <pic:spPr>
                    <a:xfrm>
                      <a:off x="0" y="0"/>
                      <a:ext cx="6188710" cy="1688465"/>
                    </a:xfrm>
                    <a:prstGeom prst="rect">
                      <a:avLst/>
                    </a:prstGeom>
                    <a:effectLst>
                      <a:glow rad="63500">
                        <a:schemeClr val="accent3">
                          <a:satMod val="175000"/>
                          <a:alpha val="40000"/>
                        </a:schemeClr>
                      </a:glow>
                    </a:effectLst>
                  </pic:spPr>
                </pic:pic>
              </a:graphicData>
            </a:graphic>
          </wp:inline>
        </w:drawing>
      </w:r>
    </w:p>
    <w:p w14:paraId="550B0E53" w14:textId="77777777" w:rsidR="00372702" w:rsidRDefault="00372702" w:rsidP="005617BA">
      <w:pPr>
        <w:rPr>
          <w:lang w:eastAsia="x-none"/>
        </w:rPr>
      </w:pPr>
    </w:p>
    <w:p w14:paraId="52185C86" w14:textId="4EECD109" w:rsidR="00920D54" w:rsidRDefault="00920D54" w:rsidP="005617BA">
      <w:pPr>
        <w:rPr>
          <w:lang w:eastAsia="x-none"/>
        </w:rPr>
      </w:pPr>
      <w:r>
        <w:rPr>
          <w:lang w:eastAsia="x-none"/>
        </w:rPr>
        <w:t xml:space="preserve">If the attribute is set to a recent </w:t>
      </w:r>
      <w:proofErr w:type="spellStart"/>
      <w:r>
        <w:rPr>
          <w:lang w:eastAsia="x-none"/>
        </w:rPr>
        <w:t>date+time</w:t>
      </w:r>
      <w:proofErr w:type="spellEnd"/>
      <w:r>
        <w:rPr>
          <w:lang w:eastAsia="x-none"/>
        </w:rPr>
        <w:t>, then the rule has executed successfully.</w:t>
      </w:r>
    </w:p>
    <w:p w14:paraId="6E1C1F35" w14:textId="47E62565" w:rsidR="00920D54" w:rsidRDefault="00920D54" w:rsidP="005617BA">
      <w:pPr>
        <w:rPr>
          <w:lang w:eastAsia="x-none"/>
        </w:rPr>
      </w:pPr>
    </w:p>
    <w:p w14:paraId="63357851" w14:textId="39B296B5" w:rsidR="00920D54" w:rsidRDefault="00920D54" w:rsidP="005617BA">
      <w:pPr>
        <w:rPr>
          <w:lang w:eastAsia="x-none"/>
        </w:rPr>
      </w:pPr>
      <w:r>
        <w:rPr>
          <w:lang w:eastAsia="x-none"/>
        </w:rPr>
        <w:t>To see if the attribute enforcement worked:</w:t>
      </w:r>
    </w:p>
    <w:p w14:paraId="134C7F77" w14:textId="2DAA2660" w:rsidR="00920D54" w:rsidRDefault="00920D54" w:rsidP="00F61B1D">
      <w:pPr>
        <w:pStyle w:val="ListParagraph"/>
        <w:numPr>
          <w:ilvl w:val="0"/>
          <w:numId w:val="103"/>
        </w:numPr>
        <w:rPr>
          <w:lang w:eastAsia="x-none"/>
        </w:rPr>
      </w:pPr>
      <w:r>
        <w:rPr>
          <w:lang w:eastAsia="x-none"/>
        </w:rPr>
        <w:t>Go back to AGC &gt; Monitor &gt; OUT events</w:t>
      </w:r>
    </w:p>
    <w:p w14:paraId="71712FB7" w14:textId="738EFFB2" w:rsidR="00920D54" w:rsidRDefault="00920D54" w:rsidP="005617BA">
      <w:pPr>
        <w:rPr>
          <w:lang w:eastAsia="x-none"/>
        </w:rPr>
      </w:pPr>
    </w:p>
    <w:p w14:paraId="4FF4532A" w14:textId="7F4D3AAD" w:rsidR="00920D54" w:rsidRDefault="009E6E51" w:rsidP="005617BA">
      <w:pPr>
        <w:rPr>
          <w:lang w:eastAsia="x-none"/>
        </w:rPr>
      </w:pPr>
      <w:r>
        <w:rPr>
          <w:lang w:eastAsia="x-none"/>
        </w:rPr>
        <w:t>If</w:t>
      </w:r>
      <w:r w:rsidR="00920D54">
        <w:rPr>
          <w:lang w:eastAsia="x-none"/>
        </w:rPr>
        <w:t xml:space="preserve"> the enforcement worked there should be a Modify Account event present for PWhiteman</w:t>
      </w:r>
      <w:r w:rsidR="00FF19DA">
        <w:rPr>
          <w:lang w:eastAsia="x-none"/>
        </w:rPr>
        <w:t>.</w:t>
      </w:r>
    </w:p>
    <w:p w14:paraId="75098D00" w14:textId="3A1397B9" w:rsidR="00D3714D" w:rsidRDefault="00D3714D" w:rsidP="005617BA">
      <w:pPr>
        <w:rPr>
          <w:lang w:eastAsia="x-none"/>
        </w:rPr>
      </w:pPr>
    </w:p>
    <w:p w14:paraId="1CB054DF" w14:textId="3822D509" w:rsidR="00D3714D" w:rsidRDefault="00D3714D" w:rsidP="005617BA">
      <w:pPr>
        <w:rPr>
          <w:lang w:eastAsia="x-none"/>
        </w:rPr>
      </w:pPr>
      <w:r>
        <w:rPr>
          <w:noProof/>
          <w:lang w:eastAsia="x-none"/>
        </w:rPr>
        <w:lastRenderedPageBreak/>
        <w:drawing>
          <wp:inline distT="0" distB="0" distL="0" distR="0" wp14:anchorId="2B537DB5" wp14:editId="50A2D0CC">
            <wp:extent cx="6188710" cy="1472565"/>
            <wp:effectExtent l="63500" t="63500" r="59690" b="641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8-02-09 at 17.31.27.png"/>
                    <pic:cNvPicPr/>
                  </pic:nvPicPr>
                  <pic:blipFill>
                    <a:blip r:embed="rId99"/>
                    <a:stretch>
                      <a:fillRect/>
                    </a:stretch>
                  </pic:blipFill>
                  <pic:spPr>
                    <a:xfrm>
                      <a:off x="0" y="0"/>
                      <a:ext cx="6188710" cy="1472565"/>
                    </a:xfrm>
                    <a:prstGeom prst="rect">
                      <a:avLst/>
                    </a:prstGeom>
                    <a:effectLst>
                      <a:glow rad="63500">
                        <a:schemeClr val="accent3">
                          <a:satMod val="175000"/>
                          <a:alpha val="40000"/>
                        </a:schemeClr>
                      </a:glow>
                    </a:effectLst>
                  </pic:spPr>
                </pic:pic>
              </a:graphicData>
            </a:graphic>
          </wp:inline>
        </w:drawing>
      </w:r>
    </w:p>
    <w:p w14:paraId="75CEC268" w14:textId="1130FFB3" w:rsidR="00920D54" w:rsidRDefault="00920D54" w:rsidP="005617BA">
      <w:pPr>
        <w:rPr>
          <w:lang w:eastAsia="x-none"/>
        </w:rPr>
      </w:pPr>
    </w:p>
    <w:p w14:paraId="1FCE247C" w14:textId="494E9DB5" w:rsidR="00D3714D" w:rsidRDefault="00FF19DA" w:rsidP="005617BA">
      <w:pPr>
        <w:rPr>
          <w:lang w:eastAsia="x-none"/>
        </w:rPr>
      </w:pPr>
      <w:r>
        <w:rPr>
          <w:lang w:eastAsia="x-none"/>
        </w:rPr>
        <w:t>The account title should be changed to Auditor in AD.</w:t>
      </w:r>
    </w:p>
    <w:p w14:paraId="0E090859" w14:textId="77777777" w:rsidR="005617BA" w:rsidRDefault="005617BA" w:rsidP="005617BA">
      <w:pPr>
        <w:rPr>
          <w:lang w:eastAsia="x-none"/>
        </w:rPr>
      </w:pPr>
    </w:p>
    <w:p w14:paraId="0B91F63B" w14:textId="0679E89E" w:rsidR="005617BA" w:rsidRDefault="005617BA" w:rsidP="005617BA">
      <w:pPr>
        <w:pStyle w:val="Note"/>
      </w:pPr>
      <w:r>
        <w:t>There seems to be a bug in the current training system. Sometimes the attribute re-evaluation works as expected, sometimes you see the person attribute modified (ATTR12/</w:t>
      </w:r>
      <w:proofErr w:type="spellStart"/>
      <w:r>
        <w:t>AcctLastRecon</w:t>
      </w:r>
      <w:proofErr w:type="spellEnd"/>
      <w:r>
        <w:t>) but no re-evaluation occurs nor is there a change sent back to the AD system.</w:t>
      </w:r>
    </w:p>
    <w:p w14:paraId="1B38D745" w14:textId="68050058" w:rsidR="00920D54" w:rsidRDefault="00920D54" w:rsidP="005617BA">
      <w:pPr>
        <w:rPr>
          <w:lang w:eastAsia="x-none"/>
        </w:rPr>
      </w:pPr>
    </w:p>
    <w:p w14:paraId="22C1149E" w14:textId="0C54C028" w:rsidR="004B3FC5" w:rsidRDefault="00920D54" w:rsidP="003D3ED0">
      <w:pPr>
        <w:rPr>
          <w:lang w:eastAsia="x-none"/>
        </w:rPr>
      </w:pPr>
      <w:r>
        <w:rPr>
          <w:lang w:eastAsia="x-none"/>
        </w:rPr>
        <w:t>This completes the lab and this guide.</w:t>
      </w:r>
    </w:p>
    <w:p w14:paraId="2A5C7DEC" w14:textId="395793D6" w:rsidR="002E27DA" w:rsidRDefault="002E27DA" w:rsidP="003D3ED0">
      <w:pPr>
        <w:rPr>
          <w:lang w:eastAsia="x-none"/>
        </w:rPr>
      </w:pPr>
    </w:p>
    <w:p w14:paraId="6FCF4F0F" w14:textId="77777777" w:rsidR="002E27DA" w:rsidRDefault="002E27DA" w:rsidP="003D3ED0">
      <w:pPr>
        <w:rPr>
          <w:lang w:eastAsia="x-none"/>
        </w:rPr>
      </w:pPr>
    </w:p>
    <w:p w14:paraId="43E518A5" w14:textId="77777777" w:rsidR="003D3ED0" w:rsidRPr="003D3ED0" w:rsidRDefault="003D3ED0" w:rsidP="003D3ED0">
      <w:pPr>
        <w:rPr>
          <w:lang w:eastAsia="x-none"/>
        </w:rPr>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39" w:name="_Toc475004523"/>
      <w:bookmarkStart w:id="40" w:name="_Toc506465463"/>
      <w:r>
        <w:lastRenderedPageBreak/>
        <w:t>Notices</w:t>
      </w:r>
      <w:bookmarkEnd w:id="39"/>
      <w:bookmarkEnd w:id="40"/>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w:t>
      </w:r>
      <w:proofErr w:type="gramStart"/>
      <w:r w:rsidRPr="00DA22DF">
        <w:rPr>
          <w:sz w:val="18"/>
          <w:szCs w:val="18"/>
        </w:rPr>
        <w:t>notice, and</w:t>
      </w:r>
      <w:proofErr w:type="gramEnd"/>
      <w:r w:rsidRPr="00DA22DF">
        <w:rPr>
          <w:sz w:val="18"/>
          <w:szCs w:val="18"/>
        </w:rPr>
        <w:t xml:space="preserve">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00"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41" w:name="_Toc472700733"/>
      <w:bookmarkStart w:id="42" w:name="_Toc472701884"/>
      <w:bookmarkStart w:id="43" w:name="_Toc472705595"/>
      <w:bookmarkStart w:id="44" w:name="_Toc472705838"/>
      <w:bookmarkStart w:id="45" w:name="_Toc472706086"/>
      <w:bookmarkStart w:id="46" w:name="_Toc472706564"/>
      <w:bookmarkStart w:id="47" w:name="_Toc472867175"/>
      <w:bookmarkStart w:id="48" w:name="_Toc432531945"/>
      <w:bookmarkStart w:id="49" w:name="_Toc432531946"/>
      <w:bookmarkStart w:id="50" w:name="_Toc432531947"/>
      <w:bookmarkStart w:id="51" w:name="_Toc472700734"/>
      <w:bookmarkStart w:id="52" w:name="_Toc472701885"/>
      <w:bookmarkStart w:id="53" w:name="_Toc472705596"/>
      <w:bookmarkStart w:id="54" w:name="_Toc472705839"/>
      <w:bookmarkStart w:id="55" w:name="_Toc472706087"/>
      <w:bookmarkStart w:id="56" w:name="_Toc472706565"/>
      <w:bookmarkStart w:id="57" w:name="_Toc472867176"/>
      <w:bookmarkStart w:id="58" w:name="_Toc472700735"/>
      <w:bookmarkStart w:id="59" w:name="_Toc472701886"/>
      <w:bookmarkStart w:id="60" w:name="_Toc472705597"/>
      <w:bookmarkStart w:id="61" w:name="_Toc472705840"/>
      <w:bookmarkStart w:id="62" w:name="_Toc472706088"/>
      <w:bookmarkStart w:id="63" w:name="_Toc472706566"/>
      <w:bookmarkStart w:id="64" w:name="_Toc472867177"/>
      <w:bookmarkStart w:id="65" w:name="_Toc472700736"/>
      <w:bookmarkStart w:id="66" w:name="_Toc472701887"/>
      <w:bookmarkStart w:id="67" w:name="_Toc472705598"/>
      <w:bookmarkStart w:id="68" w:name="_Toc472705841"/>
      <w:bookmarkStart w:id="69" w:name="_Toc472706089"/>
      <w:bookmarkStart w:id="70" w:name="_Toc472706567"/>
      <w:bookmarkStart w:id="71" w:name="_Toc472867178"/>
      <w:bookmarkStart w:id="72" w:name="_Toc472700737"/>
      <w:bookmarkStart w:id="73" w:name="_Toc472701888"/>
      <w:bookmarkStart w:id="74" w:name="_Toc472705599"/>
      <w:bookmarkStart w:id="75" w:name="_Toc472705842"/>
      <w:bookmarkStart w:id="76" w:name="_Toc472706090"/>
      <w:bookmarkStart w:id="77" w:name="_Toc472706568"/>
      <w:bookmarkStart w:id="78" w:name="_Toc472867179"/>
      <w:bookmarkStart w:id="79" w:name="_Toc472700738"/>
      <w:bookmarkStart w:id="80" w:name="_Toc472701889"/>
      <w:bookmarkStart w:id="81" w:name="_Toc472705600"/>
      <w:bookmarkStart w:id="82" w:name="_Toc472705843"/>
      <w:bookmarkStart w:id="83" w:name="_Toc472706091"/>
      <w:bookmarkStart w:id="84" w:name="_Toc472706569"/>
      <w:bookmarkStart w:id="85" w:name="_Toc472867180"/>
      <w:bookmarkStart w:id="86" w:name="_Toc472700739"/>
      <w:bookmarkStart w:id="87" w:name="_Toc472701890"/>
      <w:bookmarkStart w:id="88" w:name="_Toc472705601"/>
      <w:bookmarkStart w:id="89" w:name="_Toc472705844"/>
      <w:bookmarkStart w:id="90" w:name="_Toc472706092"/>
      <w:bookmarkStart w:id="91" w:name="_Toc472706570"/>
      <w:bookmarkStart w:id="92" w:name="_Toc472867181"/>
      <w:bookmarkStart w:id="93" w:name="_Toc472700740"/>
      <w:bookmarkStart w:id="94" w:name="_Toc472701891"/>
      <w:bookmarkStart w:id="95" w:name="_Toc472705602"/>
      <w:bookmarkStart w:id="96" w:name="_Toc472705845"/>
      <w:bookmarkStart w:id="97" w:name="_Toc472706093"/>
      <w:bookmarkStart w:id="98" w:name="_Toc472706571"/>
      <w:bookmarkStart w:id="99" w:name="_Toc472867182"/>
      <w:bookmarkStart w:id="100" w:name="_Toc472700741"/>
      <w:bookmarkStart w:id="101" w:name="_Toc472701892"/>
      <w:bookmarkStart w:id="102" w:name="_Toc472705603"/>
      <w:bookmarkStart w:id="103" w:name="_Toc472705846"/>
      <w:bookmarkStart w:id="104" w:name="_Toc472706094"/>
      <w:bookmarkStart w:id="105" w:name="_Toc472706572"/>
      <w:bookmarkStart w:id="106" w:name="_Toc472867183"/>
      <w:bookmarkStart w:id="107" w:name="_Toc472700742"/>
      <w:bookmarkStart w:id="108" w:name="_Toc472701893"/>
      <w:bookmarkStart w:id="109" w:name="_Toc472705604"/>
      <w:bookmarkStart w:id="110" w:name="_Toc472705847"/>
      <w:bookmarkStart w:id="111" w:name="_Toc472706095"/>
      <w:bookmarkStart w:id="112" w:name="_Toc472706573"/>
      <w:bookmarkStart w:id="113" w:name="_Toc472867184"/>
      <w:bookmarkStart w:id="114" w:name="_Toc472700743"/>
      <w:bookmarkStart w:id="115" w:name="_Toc472701894"/>
      <w:bookmarkStart w:id="116" w:name="_Toc472705605"/>
      <w:bookmarkStart w:id="117" w:name="_Toc472705848"/>
      <w:bookmarkStart w:id="118" w:name="_Toc472706096"/>
      <w:bookmarkStart w:id="119" w:name="_Toc472706574"/>
      <w:bookmarkStart w:id="120" w:name="_Toc472867185"/>
      <w:bookmarkStart w:id="121" w:name="_Toc472700744"/>
      <w:bookmarkStart w:id="122" w:name="_Toc472701895"/>
      <w:bookmarkStart w:id="123" w:name="_Toc472705606"/>
      <w:bookmarkStart w:id="124" w:name="_Toc472705849"/>
      <w:bookmarkStart w:id="125" w:name="_Toc472706097"/>
      <w:bookmarkStart w:id="126" w:name="_Toc472706575"/>
      <w:bookmarkStart w:id="127" w:name="_Toc472867186"/>
      <w:bookmarkStart w:id="128" w:name="_Toc472700745"/>
      <w:bookmarkStart w:id="129" w:name="_Toc472701896"/>
      <w:bookmarkStart w:id="130" w:name="_Toc472705607"/>
      <w:bookmarkStart w:id="131" w:name="_Toc472705850"/>
      <w:bookmarkStart w:id="132" w:name="_Toc472706098"/>
      <w:bookmarkStart w:id="133" w:name="_Toc472706576"/>
      <w:bookmarkStart w:id="134" w:name="_Toc472867187"/>
      <w:bookmarkStart w:id="135" w:name="_Toc472700746"/>
      <w:bookmarkStart w:id="136" w:name="_Toc472701897"/>
      <w:bookmarkStart w:id="137" w:name="_Toc472705608"/>
      <w:bookmarkStart w:id="138" w:name="_Toc472705851"/>
      <w:bookmarkStart w:id="139" w:name="_Toc472706099"/>
      <w:bookmarkStart w:id="140" w:name="_Toc472706577"/>
      <w:bookmarkStart w:id="141" w:name="_Toc472867188"/>
      <w:bookmarkStart w:id="142" w:name="_Toc472700747"/>
      <w:bookmarkStart w:id="143" w:name="_Toc472701898"/>
      <w:bookmarkStart w:id="144" w:name="_Toc472705609"/>
      <w:bookmarkStart w:id="145" w:name="_Toc472705852"/>
      <w:bookmarkStart w:id="146" w:name="_Toc472706100"/>
      <w:bookmarkStart w:id="147" w:name="_Toc472706578"/>
      <w:bookmarkStart w:id="148" w:name="_Toc472867189"/>
      <w:bookmarkStart w:id="149" w:name="_Toc472700748"/>
      <w:bookmarkStart w:id="150" w:name="_Toc472701899"/>
      <w:bookmarkStart w:id="151" w:name="_Toc472705610"/>
      <w:bookmarkStart w:id="152" w:name="_Toc472705853"/>
      <w:bookmarkStart w:id="153" w:name="_Toc472706101"/>
      <w:bookmarkStart w:id="154" w:name="_Toc472706579"/>
      <w:bookmarkStart w:id="155" w:name="_Toc472867190"/>
      <w:bookmarkStart w:id="156" w:name="_Toc472700749"/>
      <w:bookmarkStart w:id="157" w:name="_Toc472701900"/>
      <w:bookmarkStart w:id="158" w:name="_Toc472705611"/>
      <w:bookmarkStart w:id="159" w:name="_Toc472705854"/>
      <w:bookmarkStart w:id="160" w:name="_Toc472706102"/>
      <w:bookmarkStart w:id="161" w:name="_Toc472706580"/>
      <w:bookmarkStart w:id="162" w:name="_Toc472867191"/>
      <w:bookmarkStart w:id="163" w:name="_Toc472700750"/>
      <w:bookmarkStart w:id="164" w:name="_Toc472701901"/>
      <w:bookmarkStart w:id="165" w:name="_Toc472705612"/>
      <w:bookmarkStart w:id="166" w:name="_Toc472705855"/>
      <w:bookmarkStart w:id="167" w:name="_Toc472706103"/>
      <w:bookmarkStart w:id="168" w:name="_Toc472706581"/>
      <w:bookmarkStart w:id="169" w:name="_Toc472867192"/>
      <w:bookmarkStart w:id="170" w:name="_Toc472700751"/>
      <w:bookmarkStart w:id="171" w:name="_Toc472701902"/>
      <w:bookmarkStart w:id="172" w:name="_Toc472705613"/>
      <w:bookmarkStart w:id="173" w:name="_Toc472705856"/>
      <w:bookmarkStart w:id="174" w:name="_Toc472706104"/>
      <w:bookmarkStart w:id="175" w:name="_Toc472706582"/>
      <w:bookmarkStart w:id="176" w:name="_Toc472867193"/>
      <w:bookmarkStart w:id="177" w:name="_Toc472700752"/>
      <w:bookmarkStart w:id="178" w:name="_Toc472701903"/>
      <w:bookmarkStart w:id="179" w:name="_Toc472705614"/>
      <w:bookmarkStart w:id="180" w:name="_Toc472705857"/>
      <w:bookmarkStart w:id="181" w:name="_Toc472706105"/>
      <w:bookmarkStart w:id="182" w:name="_Toc472706583"/>
      <w:bookmarkStart w:id="183" w:name="_Toc472867194"/>
      <w:bookmarkStart w:id="184" w:name="_Toc472700753"/>
      <w:bookmarkStart w:id="185" w:name="_Toc472701904"/>
      <w:bookmarkStart w:id="186" w:name="_Toc472705615"/>
      <w:bookmarkStart w:id="187" w:name="_Toc472705858"/>
      <w:bookmarkStart w:id="188" w:name="_Toc472706106"/>
      <w:bookmarkStart w:id="189" w:name="_Toc472706584"/>
      <w:bookmarkStart w:id="190" w:name="_Toc472867195"/>
      <w:bookmarkStart w:id="191" w:name="_Toc472700754"/>
      <w:bookmarkStart w:id="192" w:name="_Toc472701905"/>
      <w:bookmarkStart w:id="193" w:name="_Toc472705616"/>
      <w:bookmarkStart w:id="194" w:name="_Toc472705859"/>
      <w:bookmarkStart w:id="195" w:name="_Toc472706107"/>
      <w:bookmarkStart w:id="196" w:name="_Toc472706585"/>
      <w:bookmarkStart w:id="197" w:name="_Toc472867196"/>
      <w:bookmarkStart w:id="198" w:name="_Toc472700755"/>
      <w:bookmarkStart w:id="199" w:name="_Toc472701906"/>
      <w:bookmarkStart w:id="200" w:name="_Toc472705617"/>
      <w:bookmarkStart w:id="201" w:name="_Toc472705860"/>
      <w:bookmarkStart w:id="202" w:name="_Toc472706108"/>
      <w:bookmarkStart w:id="203" w:name="_Toc472706586"/>
      <w:bookmarkStart w:id="204" w:name="_Toc472867197"/>
      <w:bookmarkStart w:id="205" w:name="_Toc472700756"/>
      <w:bookmarkStart w:id="206" w:name="_Toc472701907"/>
      <w:bookmarkStart w:id="207" w:name="_Toc472705618"/>
      <w:bookmarkStart w:id="208" w:name="_Toc472705861"/>
      <w:bookmarkStart w:id="209" w:name="_Toc472706109"/>
      <w:bookmarkStart w:id="210" w:name="_Toc472706587"/>
      <w:bookmarkStart w:id="211" w:name="_Toc472867198"/>
      <w:bookmarkStart w:id="212" w:name="_Toc472700757"/>
      <w:bookmarkStart w:id="213" w:name="_Toc472701908"/>
      <w:bookmarkStart w:id="214" w:name="_Toc472705619"/>
      <w:bookmarkStart w:id="215" w:name="_Toc472705862"/>
      <w:bookmarkStart w:id="216" w:name="_Toc472706110"/>
      <w:bookmarkStart w:id="217" w:name="_Toc472706588"/>
      <w:bookmarkStart w:id="218" w:name="_Toc472867199"/>
      <w:bookmarkStart w:id="219" w:name="_Toc472700758"/>
      <w:bookmarkStart w:id="220" w:name="_Toc472701909"/>
      <w:bookmarkStart w:id="221" w:name="_Toc472705620"/>
      <w:bookmarkStart w:id="222" w:name="_Toc472705863"/>
      <w:bookmarkStart w:id="223" w:name="_Toc472706111"/>
      <w:bookmarkStart w:id="224" w:name="_Toc472706589"/>
      <w:bookmarkStart w:id="225" w:name="_Toc472867200"/>
      <w:bookmarkStart w:id="226" w:name="_Toc472700759"/>
      <w:bookmarkStart w:id="227" w:name="_Toc472701910"/>
      <w:bookmarkStart w:id="228" w:name="_Toc472705621"/>
      <w:bookmarkStart w:id="229" w:name="_Toc472705864"/>
      <w:bookmarkStart w:id="230" w:name="_Toc472706112"/>
      <w:bookmarkStart w:id="231" w:name="_Toc472706590"/>
      <w:bookmarkStart w:id="232" w:name="_Toc47286720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sectPr w:rsidR="002B29F5" w:rsidSect="00DC706B">
      <w:headerReference w:type="default" r:id="rId102"/>
      <w:footerReference w:type="default" r:id="rId103"/>
      <w:headerReference w:type="first" r:id="rId10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F5DE9" w14:textId="77777777" w:rsidR="00455B45" w:rsidRDefault="00455B45">
      <w:r>
        <w:separator/>
      </w:r>
    </w:p>
    <w:p w14:paraId="79B274E7" w14:textId="77777777" w:rsidR="00455B45" w:rsidRDefault="00455B45"/>
  </w:endnote>
  <w:endnote w:type="continuationSeparator" w:id="0">
    <w:p w14:paraId="66C6833E" w14:textId="77777777" w:rsidR="00455B45" w:rsidRDefault="00455B45">
      <w:r>
        <w:continuationSeparator/>
      </w:r>
    </w:p>
    <w:p w14:paraId="68A5DC41" w14:textId="77777777" w:rsidR="00455B45" w:rsidRDefault="00455B45"/>
  </w:endnote>
  <w:endnote w:type="continuationNotice" w:id="1">
    <w:p w14:paraId="116AE7E6" w14:textId="77777777" w:rsidR="00455B45" w:rsidRDefault="00455B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C05B2B" w:rsidRPr="00644985" w:rsidRDefault="00C05B2B"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49</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0A013" w14:textId="77777777" w:rsidR="00455B45" w:rsidRDefault="00455B45">
      <w:r>
        <w:separator/>
      </w:r>
    </w:p>
    <w:p w14:paraId="6659BE5C" w14:textId="77777777" w:rsidR="00455B45" w:rsidRDefault="00455B45"/>
  </w:footnote>
  <w:footnote w:type="continuationSeparator" w:id="0">
    <w:p w14:paraId="49E2C7CB" w14:textId="77777777" w:rsidR="00455B45" w:rsidRDefault="00455B45">
      <w:r>
        <w:continuationSeparator/>
      </w:r>
    </w:p>
    <w:p w14:paraId="1C179229" w14:textId="77777777" w:rsidR="00455B45" w:rsidRDefault="00455B45"/>
  </w:footnote>
  <w:footnote w:type="continuationNotice" w:id="1">
    <w:p w14:paraId="23C4805A" w14:textId="77777777" w:rsidR="00455B45" w:rsidRDefault="00455B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C05B2B" w:rsidRDefault="00C05B2B"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C05B2B" w:rsidRDefault="00C05B2B"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9247A6"/>
    <w:multiLevelType w:val="hybridMultilevel"/>
    <w:tmpl w:val="BBE858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3062F74"/>
    <w:multiLevelType w:val="hybridMultilevel"/>
    <w:tmpl w:val="7E367A2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32974EF"/>
    <w:multiLevelType w:val="hybridMultilevel"/>
    <w:tmpl w:val="8D2C48B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4AB3AB4"/>
    <w:multiLevelType w:val="hybridMultilevel"/>
    <w:tmpl w:val="88D852E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71134F2"/>
    <w:multiLevelType w:val="hybridMultilevel"/>
    <w:tmpl w:val="E7286CF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71A249D"/>
    <w:multiLevelType w:val="hybridMultilevel"/>
    <w:tmpl w:val="900A488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726712F"/>
    <w:multiLevelType w:val="hybridMultilevel"/>
    <w:tmpl w:val="CB0C3D7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08E3177E"/>
    <w:multiLevelType w:val="hybridMultilevel"/>
    <w:tmpl w:val="17624A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959457C"/>
    <w:multiLevelType w:val="hybridMultilevel"/>
    <w:tmpl w:val="E26E2BF6"/>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B4B71E6"/>
    <w:multiLevelType w:val="hybridMultilevel"/>
    <w:tmpl w:val="C0F276B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0B5A2B3B"/>
    <w:multiLevelType w:val="hybridMultilevel"/>
    <w:tmpl w:val="882443D0"/>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CE0991"/>
    <w:multiLevelType w:val="hybridMultilevel"/>
    <w:tmpl w:val="F978156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0C9018CE"/>
    <w:multiLevelType w:val="hybridMultilevel"/>
    <w:tmpl w:val="C37C0D5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0D372664"/>
    <w:multiLevelType w:val="hybridMultilevel"/>
    <w:tmpl w:val="2BDE73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0D4D7597"/>
    <w:multiLevelType w:val="hybridMultilevel"/>
    <w:tmpl w:val="CD4A46E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0E9805DF"/>
    <w:multiLevelType w:val="hybridMultilevel"/>
    <w:tmpl w:val="E8D84FB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10CB73A8"/>
    <w:multiLevelType w:val="hybridMultilevel"/>
    <w:tmpl w:val="9EBAE0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2242BB5"/>
    <w:multiLevelType w:val="hybridMultilevel"/>
    <w:tmpl w:val="13585AC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138C02F0"/>
    <w:multiLevelType w:val="hybridMultilevel"/>
    <w:tmpl w:val="BEECE96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17170D3B"/>
    <w:multiLevelType w:val="hybridMultilevel"/>
    <w:tmpl w:val="1B0A8E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1948149C"/>
    <w:multiLevelType w:val="hybridMultilevel"/>
    <w:tmpl w:val="07F20E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19936531"/>
    <w:multiLevelType w:val="hybridMultilevel"/>
    <w:tmpl w:val="C74C530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1A66797F"/>
    <w:multiLevelType w:val="hybridMultilevel"/>
    <w:tmpl w:val="A7A0167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203D0341"/>
    <w:multiLevelType w:val="hybridMultilevel"/>
    <w:tmpl w:val="6A162EC4"/>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21EE57E7"/>
    <w:multiLevelType w:val="hybridMultilevel"/>
    <w:tmpl w:val="C742A916"/>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22776D92"/>
    <w:multiLevelType w:val="hybridMultilevel"/>
    <w:tmpl w:val="94424E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22AE2D0B"/>
    <w:multiLevelType w:val="hybridMultilevel"/>
    <w:tmpl w:val="5A9EE412"/>
    <w:lvl w:ilvl="0" w:tplc="057E2758">
      <w:start w:val="1"/>
      <w:numFmt w:val="decimal"/>
      <w:lvlText w:val="%1."/>
      <w:lvlJc w:val="left"/>
      <w:pPr>
        <w:ind w:left="36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BC16A4"/>
    <w:multiLevelType w:val="hybridMultilevel"/>
    <w:tmpl w:val="AD5AEC2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259D3C20"/>
    <w:multiLevelType w:val="hybridMultilevel"/>
    <w:tmpl w:val="785268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26F83ECE"/>
    <w:multiLevelType w:val="hybridMultilevel"/>
    <w:tmpl w:val="74DE02F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270943EF"/>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28AE5E25"/>
    <w:multiLevelType w:val="hybridMultilevel"/>
    <w:tmpl w:val="63C858E4"/>
    <w:lvl w:ilvl="0" w:tplc="A42E0B1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28C134B9"/>
    <w:multiLevelType w:val="hybridMultilevel"/>
    <w:tmpl w:val="CEB22F9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29903726"/>
    <w:multiLevelType w:val="hybridMultilevel"/>
    <w:tmpl w:val="69F080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29CB14D4"/>
    <w:multiLevelType w:val="hybridMultilevel"/>
    <w:tmpl w:val="7996F53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2A4303AD"/>
    <w:multiLevelType w:val="hybridMultilevel"/>
    <w:tmpl w:val="6D2A5CB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2D4E3435"/>
    <w:multiLevelType w:val="hybridMultilevel"/>
    <w:tmpl w:val="071AD4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2EAB1B3E"/>
    <w:multiLevelType w:val="hybridMultilevel"/>
    <w:tmpl w:val="D132018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31A125BE"/>
    <w:multiLevelType w:val="hybridMultilevel"/>
    <w:tmpl w:val="4B6A85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31CB672B"/>
    <w:multiLevelType w:val="hybridMultilevel"/>
    <w:tmpl w:val="2E08319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326A4D90"/>
    <w:multiLevelType w:val="hybridMultilevel"/>
    <w:tmpl w:val="ADA8A5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32A64236"/>
    <w:multiLevelType w:val="hybridMultilevel"/>
    <w:tmpl w:val="AFB2C1E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348760A8"/>
    <w:multiLevelType w:val="hybridMultilevel"/>
    <w:tmpl w:val="9D90444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34DD3DE2"/>
    <w:multiLevelType w:val="hybridMultilevel"/>
    <w:tmpl w:val="39525F6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35ED0946"/>
    <w:multiLevelType w:val="hybridMultilevel"/>
    <w:tmpl w:val="2304CDD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375D2F7B"/>
    <w:multiLevelType w:val="hybridMultilevel"/>
    <w:tmpl w:val="9A86B70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384E3F56"/>
    <w:multiLevelType w:val="hybridMultilevel"/>
    <w:tmpl w:val="FCD41B44"/>
    <w:lvl w:ilvl="0" w:tplc="38DEE438">
      <w:start w:val="1"/>
      <w:numFmt w:val="bullet"/>
      <w:lvlText w:val=""/>
      <w:lvlJc w:val="left"/>
      <w:pPr>
        <w:ind w:left="360" w:hanging="360"/>
      </w:pPr>
      <w:rPr>
        <w:rFonts w:ascii="Tahoma" w:hAnsi="Tahoma" w:hint="default"/>
      </w:rPr>
    </w:lvl>
    <w:lvl w:ilvl="1" w:tplc="0C090001">
      <w:start w:val="1"/>
      <w:numFmt w:val="bullet"/>
      <w:lvlText w:val=""/>
      <w:lvlJc w:val="left"/>
      <w:pPr>
        <w:ind w:left="72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3CB94AA9"/>
    <w:multiLevelType w:val="hybridMultilevel"/>
    <w:tmpl w:val="D848C9C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3D8E3808"/>
    <w:multiLevelType w:val="hybridMultilevel"/>
    <w:tmpl w:val="7B32A5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0F00974"/>
    <w:multiLevelType w:val="hybridMultilevel"/>
    <w:tmpl w:val="9444990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411A4380"/>
    <w:multiLevelType w:val="hybridMultilevel"/>
    <w:tmpl w:val="A02672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15:restartNumberingAfterBreak="0">
    <w:nsid w:val="42156DB7"/>
    <w:multiLevelType w:val="hybridMultilevel"/>
    <w:tmpl w:val="8D928A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425C1353"/>
    <w:multiLevelType w:val="hybridMultilevel"/>
    <w:tmpl w:val="22D4A1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 w15:restartNumberingAfterBreak="0">
    <w:nsid w:val="42DA610F"/>
    <w:multiLevelType w:val="hybridMultilevel"/>
    <w:tmpl w:val="B11ABB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48437B0"/>
    <w:multiLevelType w:val="hybridMultilevel"/>
    <w:tmpl w:val="1526B1D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46277C82"/>
    <w:multiLevelType w:val="hybridMultilevel"/>
    <w:tmpl w:val="6C7AE4C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 w15:restartNumberingAfterBreak="0">
    <w:nsid w:val="462A739F"/>
    <w:multiLevelType w:val="hybridMultilevel"/>
    <w:tmpl w:val="E408C91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46CE01BA"/>
    <w:multiLevelType w:val="hybridMultilevel"/>
    <w:tmpl w:val="CA247D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 w15:restartNumberingAfterBreak="0">
    <w:nsid w:val="4894138E"/>
    <w:multiLevelType w:val="hybridMultilevel"/>
    <w:tmpl w:val="AD32F70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4BBB103E"/>
    <w:multiLevelType w:val="hybridMultilevel"/>
    <w:tmpl w:val="BD90CF7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4C010391"/>
    <w:multiLevelType w:val="hybridMultilevel"/>
    <w:tmpl w:val="1CFA161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4" w15:restartNumberingAfterBreak="0">
    <w:nsid w:val="4C0C3F08"/>
    <w:multiLevelType w:val="hybridMultilevel"/>
    <w:tmpl w:val="8D1AB65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5" w15:restartNumberingAfterBreak="0">
    <w:nsid w:val="4E9D2BCA"/>
    <w:multiLevelType w:val="hybridMultilevel"/>
    <w:tmpl w:val="64B03FF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023051D"/>
    <w:multiLevelType w:val="hybridMultilevel"/>
    <w:tmpl w:val="C78A93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1E2098B"/>
    <w:multiLevelType w:val="hybridMultilevel"/>
    <w:tmpl w:val="9C74B2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8" w15:restartNumberingAfterBreak="0">
    <w:nsid w:val="52FB36E2"/>
    <w:multiLevelType w:val="hybridMultilevel"/>
    <w:tmpl w:val="8724F4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9" w15:restartNumberingAfterBreak="0">
    <w:nsid w:val="54ED5C46"/>
    <w:multiLevelType w:val="hybridMultilevel"/>
    <w:tmpl w:val="6C3EEB9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0" w15:restartNumberingAfterBreak="0">
    <w:nsid w:val="54F05040"/>
    <w:multiLevelType w:val="hybridMultilevel"/>
    <w:tmpl w:val="BE32F87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 w15:restartNumberingAfterBreak="0">
    <w:nsid w:val="554F0A7E"/>
    <w:multiLevelType w:val="hybridMultilevel"/>
    <w:tmpl w:val="BF48BB8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560C64C4"/>
    <w:multiLevelType w:val="hybridMultilevel"/>
    <w:tmpl w:val="1590860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560F3692"/>
    <w:multiLevelType w:val="hybridMultilevel"/>
    <w:tmpl w:val="473E7A36"/>
    <w:lvl w:ilvl="0" w:tplc="9DA8BEE0">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562D3572"/>
    <w:multiLevelType w:val="hybridMultilevel"/>
    <w:tmpl w:val="41E8B77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 w15:restartNumberingAfterBreak="0">
    <w:nsid w:val="59DF1AAE"/>
    <w:multiLevelType w:val="hybridMultilevel"/>
    <w:tmpl w:val="D0FE37D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 w15:restartNumberingAfterBreak="0">
    <w:nsid w:val="5A7323F3"/>
    <w:multiLevelType w:val="hybridMultilevel"/>
    <w:tmpl w:val="B16E4B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5CD63A78"/>
    <w:multiLevelType w:val="hybridMultilevel"/>
    <w:tmpl w:val="B9B0084E"/>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 w15:restartNumberingAfterBreak="0">
    <w:nsid w:val="5D2D4AA4"/>
    <w:multiLevelType w:val="hybridMultilevel"/>
    <w:tmpl w:val="5D70E61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 w15:restartNumberingAfterBreak="0">
    <w:nsid w:val="5F714239"/>
    <w:multiLevelType w:val="hybridMultilevel"/>
    <w:tmpl w:val="96EC6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1083BEC"/>
    <w:multiLevelType w:val="hybridMultilevel"/>
    <w:tmpl w:val="045822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 w15:restartNumberingAfterBreak="0">
    <w:nsid w:val="639C2588"/>
    <w:multiLevelType w:val="hybridMultilevel"/>
    <w:tmpl w:val="9F642668"/>
    <w:lvl w:ilvl="0" w:tplc="38DEE438">
      <w:start w:val="1"/>
      <w:numFmt w:val="bullet"/>
      <w:lvlText w:val=""/>
      <w:lvlJc w:val="left"/>
      <w:pPr>
        <w:ind w:left="360" w:hanging="360"/>
      </w:pPr>
      <w:rPr>
        <w:rFonts w:ascii="Tahoma" w:hAnsi="Tahoma"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 w15:restartNumberingAfterBreak="0">
    <w:nsid w:val="64002A23"/>
    <w:multiLevelType w:val="hybridMultilevel"/>
    <w:tmpl w:val="76A62740"/>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 w15:restartNumberingAfterBreak="0">
    <w:nsid w:val="65280731"/>
    <w:multiLevelType w:val="hybridMultilevel"/>
    <w:tmpl w:val="F642DF0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4" w15:restartNumberingAfterBreak="0">
    <w:nsid w:val="655005EE"/>
    <w:multiLevelType w:val="hybridMultilevel"/>
    <w:tmpl w:val="5B6E1B0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6823544A"/>
    <w:multiLevelType w:val="hybridMultilevel"/>
    <w:tmpl w:val="D094771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6" w15:restartNumberingAfterBreak="0">
    <w:nsid w:val="685B4AC3"/>
    <w:multiLevelType w:val="hybridMultilevel"/>
    <w:tmpl w:val="B8E226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68AF443C"/>
    <w:multiLevelType w:val="hybridMultilevel"/>
    <w:tmpl w:val="2580195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8" w15:restartNumberingAfterBreak="0">
    <w:nsid w:val="68D57783"/>
    <w:multiLevelType w:val="hybridMultilevel"/>
    <w:tmpl w:val="99C80DC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9" w15:restartNumberingAfterBreak="0">
    <w:nsid w:val="69077541"/>
    <w:multiLevelType w:val="hybridMultilevel"/>
    <w:tmpl w:val="B270064E"/>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A4116E6"/>
    <w:multiLevelType w:val="hybridMultilevel"/>
    <w:tmpl w:val="B8225DF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6CA00240"/>
    <w:multiLevelType w:val="hybridMultilevel"/>
    <w:tmpl w:val="DE1A42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6E725768"/>
    <w:multiLevelType w:val="hybridMultilevel"/>
    <w:tmpl w:val="1040D92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3" w15:restartNumberingAfterBreak="0">
    <w:nsid w:val="6E853C3E"/>
    <w:multiLevelType w:val="hybridMultilevel"/>
    <w:tmpl w:val="C12415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95" w15:restartNumberingAfterBreak="0">
    <w:nsid w:val="73A543A0"/>
    <w:multiLevelType w:val="hybridMultilevel"/>
    <w:tmpl w:val="28EAED9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6" w15:restartNumberingAfterBreak="0">
    <w:nsid w:val="750C2561"/>
    <w:multiLevelType w:val="hybridMultilevel"/>
    <w:tmpl w:val="8440187A"/>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7" w15:restartNumberingAfterBreak="0">
    <w:nsid w:val="75906F2C"/>
    <w:multiLevelType w:val="hybridMultilevel"/>
    <w:tmpl w:val="790AF81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8" w15:restartNumberingAfterBreak="0">
    <w:nsid w:val="763779B9"/>
    <w:multiLevelType w:val="hybridMultilevel"/>
    <w:tmpl w:val="8278D1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9" w15:restartNumberingAfterBreak="0">
    <w:nsid w:val="78E52F9C"/>
    <w:multiLevelType w:val="hybridMultilevel"/>
    <w:tmpl w:val="6630D3A4"/>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15:restartNumberingAfterBreak="0">
    <w:nsid w:val="794D4417"/>
    <w:multiLevelType w:val="hybridMultilevel"/>
    <w:tmpl w:val="F22E5A4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1" w15:restartNumberingAfterBreak="0">
    <w:nsid w:val="7A6A0AE3"/>
    <w:multiLevelType w:val="hybridMultilevel"/>
    <w:tmpl w:val="A4BEA7D2"/>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103" w15:restartNumberingAfterBreak="0">
    <w:nsid w:val="7DB32031"/>
    <w:multiLevelType w:val="hybridMultilevel"/>
    <w:tmpl w:val="8054B5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4" w15:restartNumberingAfterBreak="0">
    <w:nsid w:val="7E7D46FE"/>
    <w:multiLevelType w:val="hybridMultilevel"/>
    <w:tmpl w:val="C792B2D8"/>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15:restartNumberingAfterBreak="0">
    <w:nsid w:val="7EB407FC"/>
    <w:multiLevelType w:val="hybridMultilevel"/>
    <w:tmpl w:val="DD688842"/>
    <w:lvl w:ilvl="0" w:tplc="0C090001">
      <w:start w:val="1"/>
      <w:numFmt w:val="bullet"/>
      <w:lvlText w:val=""/>
      <w:lvlJc w:val="left"/>
      <w:pPr>
        <w:ind w:left="360" w:hanging="360"/>
      </w:pPr>
      <w:rPr>
        <w:rFonts w:ascii="Symbol" w:hAnsi="Symbo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6" w15:restartNumberingAfterBreak="0">
    <w:nsid w:val="7F3A316E"/>
    <w:multiLevelType w:val="hybridMultilevel"/>
    <w:tmpl w:val="FF4CA436"/>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7" w15:restartNumberingAfterBreak="0">
    <w:nsid w:val="7FCF6C90"/>
    <w:multiLevelType w:val="hybridMultilevel"/>
    <w:tmpl w:val="5256083C"/>
    <w:lvl w:ilvl="0" w:tplc="38DEE438">
      <w:start w:val="1"/>
      <w:numFmt w:val="bullet"/>
      <w:lvlText w:val=""/>
      <w:lvlJc w:val="left"/>
      <w:pPr>
        <w:ind w:left="360" w:hanging="360"/>
      </w:pPr>
      <w:rPr>
        <w:rFonts w:ascii="Tahoma" w:hAnsi="Tahoma"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02"/>
  </w:num>
  <w:num w:numId="2">
    <w:abstractNumId w:val="94"/>
  </w:num>
  <w:num w:numId="3">
    <w:abstractNumId w:val="50"/>
  </w:num>
  <w:num w:numId="4">
    <w:abstractNumId w:val="89"/>
  </w:num>
  <w:num w:numId="5">
    <w:abstractNumId w:val="56"/>
  </w:num>
  <w:num w:numId="6">
    <w:abstractNumId w:val="27"/>
  </w:num>
  <w:num w:numId="7">
    <w:abstractNumId w:val="6"/>
  </w:num>
  <w:num w:numId="8">
    <w:abstractNumId w:val="54"/>
  </w:num>
  <w:num w:numId="9">
    <w:abstractNumId w:val="32"/>
  </w:num>
  <w:num w:numId="10">
    <w:abstractNumId w:val="53"/>
  </w:num>
  <w:num w:numId="11">
    <w:abstractNumId w:val="105"/>
  </w:num>
  <w:num w:numId="12">
    <w:abstractNumId w:val="80"/>
  </w:num>
  <w:num w:numId="13">
    <w:abstractNumId w:val="35"/>
  </w:num>
  <w:num w:numId="14">
    <w:abstractNumId w:val="29"/>
  </w:num>
  <w:num w:numId="15">
    <w:abstractNumId w:val="67"/>
  </w:num>
  <w:num w:numId="16">
    <w:abstractNumId w:val="16"/>
  </w:num>
  <w:num w:numId="17">
    <w:abstractNumId w:val="7"/>
  </w:num>
  <w:num w:numId="18">
    <w:abstractNumId w:val="91"/>
  </w:num>
  <w:num w:numId="19">
    <w:abstractNumId w:val="11"/>
  </w:num>
  <w:num w:numId="20">
    <w:abstractNumId w:val="65"/>
  </w:num>
  <w:num w:numId="21">
    <w:abstractNumId w:val="25"/>
  </w:num>
  <w:num w:numId="22">
    <w:abstractNumId w:val="72"/>
  </w:num>
  <w:num w:numId="23">
    <w:abstractNumId w:val="99"/>
  </w:num>
  <w:num w:numId="24">
    <w:abstractNumId w:val="42"/>
  </w:num>
  <w:num w:numId="25">
    <w:abstractNumId w:val="63"/>
  </w:num>
  <w:num w:numId="26">
    <w:abstractNumId w:val="21"/>
  </w:num>
  <w:num w:numId="27">
    <w:abstractNumId w:val="10"/>
  </w:num>
  <w:num w:numId="28">
    <w:abstractNumId w:val="34"/>
  </w:num>
  <w:num w:numId="29">
    <w:abstractNumId w:val="92"/>
  </w:num>
  <w:num w:numId="30">
    <w:abstractNumId w:val="87"/>
  </w:num>
  <w:num w:numId="31">
    <w:abstractNumId w:val="81"/>
  </w:num>
  <w:num w:numId="32">
    <w:abstractNumId w:val="47"/>
  </w:num>
  <w:num w:numId="33">
    <w:abstractNumId w:val="9"/>
  </w:num>
  <w:num w:numId="34">
    <w:abstractNumId w:val="18"/>
  </w:num>
  <w:num w:numId="35">
    <w:abstractNumId w:val="83"/>
  </w:num>
  <w:num w:numId="36">
    <w:abstractNumId w:val="98"/>
  </w:num>
  <w:num w:numId="37">
    <w:abstractNumId w:val="43"/>
  </w:num>
  <w:num w:numId="38">
    <w:abstractNumId w:val="58"/>
  </w:num>
  <w:num w:numId="39">
    <w:abstractNumId w:val="100"/>
  </w:num>
  <w:num w:numId="40">
    <w:abstractNumId w:val="69"/>
  </w:num>
  <w:num w:numId="41">
    <w:abstractNumId w:val="17"/>
  </w:num>
  <w:num w:numId="42">
    <w:abstractNumId w:val="101"/>
  </w:num>
  <w:num w:numId="43">
    <w:abstractNumId w:val="76"/>
  </w:num>
  <w:num w:numId="44">
    <w:abstractNumId w:val="86"/>
  </w:num>
  <w:num w:numId="45">
    <w:abstractNumId w:val="45"/>
  </w:num>
  <w:num w:numId="46">
    <w:abstractNumId w:val="52"/>
  </w:num>
  <w:num w:numId="47">
    <w:abstractNumId w:val="103"/>
  </w:num>
  <w:num w:numId="48">
    <w:abstractNumId w:val="20"/>
  </w:num>
  <w:num w:numId="49">
    <w:abstractNumId w:val="49"/>
  </w:num>
  <w:num w:numId="50">
    <w:abstractNumId w:val="51"/>
  </w:num>
  <w:num w:numId="51">
    <w:abstractNumId w:val="31"/>
  </w:num>
  <w:num w:numId="52">
    <w:abstractNumId w:val="60"/>
  </w:num>
  <w:num w:numId="53">
    <w:abstractNumId w:val="33"/>
  </w:num>
  <w:num w:numId="54">
    <w:abstractNumId w:val="15"/>
  </w:num>
  <w:num w:numId="55">
    <w:abstractNumId w:val="37"/>
  </w:num>
  <w:num w:numId="56">
    <w:abstractNumId w:val="24"/>
  </w:num>
  <w:num w:numId="57">
    <w:abstractNumId w:val="68"/>
  </w:num>
  <w:num w:numId="58">
    <w:abstractNumId w:val="46"/>
  </w:num>
  <w:num w:numId="59">
    <w:abstractNumId w:val="96"/>
  </w:num>
  <w:num w:numId="60">
    <w:abstractNumId w:val="23"/>
  </w:num>
  <w:num w:numId="61">
    <w:abstractNumId w:val="78"/>
  </w:num>
  <w:num w:numId="62">
    <w:abstractNumId w:val="26"/>
  </w:num>
  <w:num w:numId="63">
    <w:abstractNumId w:val="84"/>
  </w:num>
  <w:num w:numId="64">
    <w:abstractNumId w:val="73"/>
  </w:num>
  <w:num w:numId="65">
    <w:abstractNumId w:val="75"/>
  </w:num>
  <w:num w:numId="66">
    <w:abstractNumId w:val="2"/>
  </w:num>
  <w:num w:numId="67">
    <w:abstractNumId w:val="95"/>
  </w:num>
  <w:num w:numId="68">
    <w:abstractNumId w:val="104"/>
  </w:num>
  <w:num w:numId="69">
    <w:abstractNumId w:val="38"/>
  </w:num>
  <w:num w:numId="70">
    <w:abstractNumId w:val="97"/>
  </w:num>
  <w:num w:numId="71">
    <w:abstractNumId w:val="28"/>
  </w:num>
  <w:num w:numId="72">
    <w:abstractNumId w:val="79"/>
  </w:num>
  <w:num w:numId="73">
    <w:abstractNumId w:val="62"/>
  </w:num>
  <w:num w:numId="74">
    <w:abstractNumId w:val="30"/>
  </w:num>
  <w:num w:numId="75">
    <w:abstractNumId w:val="4"/>
  </w:num>
  <w:num w:numId="76">
    <w:abstractNumId w:val="41"/>
  </w:num>
  <w:num w:numId="77">
    <w:abstractNumId w:val="107"/>
  </w:num>
  <w:num w:numId="78">
    <w:abstractNumId w:val="48"/>
  </w:num>
  <w:num w:numId="79">
    <w:abstractNumId w:val="3"/>
  </w:num>
  <w:num w:numId="80">
    <w:abstractNumId w:val="8"/>
  </w:num>
  <w:num w:numId="81">
    <w:abstractNumId w:val="88"/>
  </w:num>
  <w:num w:numId="82">
    <w:abstractNumId w:val="13"/>
  </w:num>
  <w:num w:numId="83">
    <w:abstractNumId w:val="55"/>
  </w:num>
  <w:num w:numId="84">
    <w:abstractNumId w:val="90"/>
  </w:num>
  <w:num w:numId="85">
    <w:abstractNumId w:val="39"/>
  </w:num>
  <w:num w:numId="86">
    <w:abstractNumId w:val="93"/>
  </w:num>
  <w:num w:numId="87">
    <w:abstractNumId w:val="82"/>
  </w:num>
  <w:num w:numId="88">
    <w:abstractNumId w:val="19"/>
  </w:num>
  <w:num w:numId="89">
    <w:abstractNumId w:val="70"/>
  </w:num>
  <w:num w:numId="90">
    <w:abstractNumId w:val="61"/>
  </w:num>
  <w:num w:numId="91">
    <w:abstractNumId w:val="40"/>
  </w:num>
  <w:num w:numId="92">
    <w:abstractNumId w:val="64"/>
  </w:num>
  <w:num w:numId="93">
    <w:abstractNumId w:val="106"/>
  </w:num>
  <w:num w:numId="94">
    <w:abstractNumId w:val="74"/>
  </w:num>
  <w:num w:numId="95">
    <w:abstractNumId w:val="1"/>
  </w:num>
  <w:num w:numId="96">
    <w:abstractNumId w:val="57"/>
  </w:num>
  <w:num w:numId="97">
    <w:abstractNumId w:val="12"/>
  </w:num>
  <w:num w:numId="98">
    <w:abstractNumId w:val="44"/>
  </w:num>
  <w:num w:numId="99">
    <w:abstractNumId w:val="77"/>
  </w:num>
  <w:num w:numId="100">
    <w:abstractNumId w:val="5"/>
  </w:num>
  <w:num w:numId="101">
    <w:abstractNumId w:val="22"/>
  </w:num>
  <w:num w:numId="102">
    <w:abstractNumId w:val="85"/>
  </w:num>
  <w:num w:numId="103">
    <w:abstractNumId w:val="36"/>
  </w:num>
  <w:num w:numId="104">
    <w:abstractNumId w:val="14"/>
  </w:num>
  <w:num w:numId="105">
    <w:abstractNumId w:val="59"/>
  </w:num>
  <w:num w:numId="106">
    <w:abstractNumId w:val="71"/>
  </w:num>
  <w:num w:numId="107">
    <w:abstractNumId w:val="6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862"/>
    <w:rsid w:val="000010D3"/>
    <w:rsid w:val="0000124A"/>
    <w:rsid w:val="000017A8"/>
    <w:rsid w:val="000017F3"/>
    <w:rsid w:val="00001C27"/>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A32"/>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1B2C"/>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5F1"/>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0B3"/>
    <w:rsid w:val="00066571"/>
    <w:rsid w:val="0006673D"/>
    <w:rsid w:val="00066764"/>
    <w:rsid w:val="0006676A"/>
    <w:rsid w:val="00066F05"/>
    <w:rsid w:val="000672B4"/>
    <w:rsid w:val="0007034A"/>
    <w:rsid w:val="000715EC"/>
    <w:rsid w:val="0007185A"/>
    <w:rsid w:val="00071FC4"/>
    <w:rsid w:val="00072486"/>
    <w:rsid w:val="000727DC"/>
    <w:rsid w:val="00073382"/>
    <w:rsid w:val="0007399F"/>
    <w:rsid w:val="00073A74"/>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2BB2"/>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4DCE"/>
    <w:rsid w:val="0009598B"/>
    <w:rsid w:val="000959B9"/>
    <w:rsid w:val="00095E70"/>
    <w:rsid w:val="0009639D"/>
    <w:rsid w:val="00096EC9"/>
    <w:rsid w:val="0009702E"/>
    <w:rsid w:val="000970E0"/>
    <w:rsid w:val="0009799A"/>
    <w:rsid w:val="000A020C"/>
    <w:rsid w:val="000A0E0D"/>
    <w:rsid w:val="000A17B7"/>
    <w:rsid w:val="000A1C05"/>
    <w:rsid w:val="000A24EB"/>
    <w:rsid w:val="000A316A"/>
    <w:rsid w:val="000A37DF"/>
    <w:rsid w:val="000A3985"/>
    <w:rsid w:val="000A53CA"/>
    <w:rsid w:val="000A5531"/>
    <w:rsid w:val="000A56E9"/>
    <w:rsid w:val="000A5890"/>
    <w:rsid w:val="000A5B0E"/>
    <w:rsid w:val="000A5B62"/>
    <w:rsid w:val="000A5D0D"/>
    <w:rsid w:val="000A5F2B"/>
    <w:rsid w:val="000A651D"/>
    <w:rsid w:val="000A6807"/>
    <w:rsid w:val="000A6D23"/>
    <w:rsid w:val="000A72B2"/>
    <w:rsid w:val="000A7492"/>
    <w:rsid w:val="000A7620"/>
    <w:rsid w:val="000A7956"/>
    <w:rsid w:val="000A7C7A"/>
    <w:rsid w:val="000A7F51"/>
    <w:rsid w:val="000B0019"/>
    <w:rsid w:val="000B007C"/>
    <w:rsid w:val="000B0B66"/>
    <w:rsid w:val="000B0DC8"/>
    <w:rsid w:val="000B0F03"/>
    <w:rsid w:val="000B1162"/>
    <w:rsid w:val="000B149C"/>
    <w:rsid w:val="000B19DF"/>
    <w:rsid w:val="000B1B4D"/>
    <w:rsid w:val="000B1B8A"/>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CC4"/>
    <w:rsid w:val="000B4E1A"/>
    <w:rsid w:val="000B5360"/>
    <w:rsid w:val="000B55C6"/>
    <w:rsid w:val="000B5C7D"/>
    <w:rsid w:val="000B6CFE"/>
    <w:rsid w:val="000B72AE"/>
    <w:rsid w:val="000B7324"/>
    <w:rsid w:val="000C000F"/>
    <w:rsid w:val="000C091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7A50"/>
    <w:rsid w:val="000C7C36"/>
    <w:rsid w:val="000C7F29"/>
    <w:rsid w:val="000D0354"/>
    <w:rsid w:val="000D0D09"/>
    <w:rsid w:val="000D1263"/>
    <w:rsid w:val="000D1386"/>
    <w:rsid w:val="000D17CC"/>
    <w:rsid w:val="000D1815"/>
    <w:rsid w:val="000D1D26"/>
    <w:rsid w:val="000D28D1"/>
    <w:rsid w:val="000D2A3F"/>
    <w:rsid w:val="000D2C34"/>
    <w:rsid w:val="000D2C7C"/>
    <w:rsid w:val="000D35A8"/>
    <w:rsid w:val="000D398A"/>
    <w:rsid w:val="000D3A25"/>
    <w:rsid w:val="000D40D6"/>
    <w:rsid w:val="000D4BA3"/>
    <w:rsid w:val="000D5CA2"/>
    <w:rsid w:val="000D64A1"/>
    <w:rsid w:val="000D6A34"/>
    <w:rsid w:val="000D6B3D"/>
    <w:rsid w:val="000D6FA4"/>
    <w:rsid w:val="000D7068"/>
    <w:rsid w:val="000D709F"/>
    <w:rsid w:val="000D7630"/>
    <w:rsid w:val="000D783A"/>
    <w:rsid w:val="000E017B"/>
    <w:rsid w:val="000E0263"/>
    <w:rsid w:val="000E036B"/>
    <w:rsid w:val="000E037B"/>
    <w:rsid w:val="000E040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36B"/>
    <w:rsid w:val="001077AD"/>
    <w:rsid w:val="00107835"/>
    <w:rsid w:val="001104A7"/>
    <w:rsid w:val="00110534"/>
    <w:rsid w:val="0011066F"/>
    <w:rsid w:val="00110AD5"/>
    <w:rsid w:val="0011151F"/>
    <w:rsid w:val="001116C1"/>
    <w:rsid w:val="00111CA9"/>
    <w:rsid w:val="00112034"/>
    <w:rsid w:val="0011259D"/>
    <w:rsid w:val="00112830"/>
    <w:rsid w:val="001128D6"/>
    <w:rsid w:val="00113722"/>
    <w:rsid w:val="0011373F"/>
    <w:rsid w:val="00113F7C"/>
    <w:rsid w:val="0011410E"/>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1B5C"/>
    <w:rsid w:val="0013219C"/>
    <w:rsid w:val="00132237"/>
    <w:rsid w:val="00132B40"/>
    <w:rsid w:val="00132E02"/>
    <w:rsid w:val="00133685"/>
    <w:rsid w:val="001337F0"/>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6CCE"/>
    <w:rsid w:val="00137C34"/>
    <w:rsid w:val="0014080F"/>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DD8"/>
    <w:rsid w:val="00173F41"/>
    <w:rsid w:val="0017424F"/>
    <w:rsid w:val="001743A1"/>
    <w:rsid w:val="00174573"/>
    <w:rsid w:val="001749F5"/>
    <w:rsid w:val="00174A86"/>
    <w:rsid w:val="00174B32"/>
    <w:rsid w:val="00174BF6"/>
    <w:rsid w:val="00174DEB"/>
    <w:rsid w:val="00175227"/>
    <w:rsid w:val="001753A0"/>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C04"/>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031"/>
    <w:rsid w:val="00192182"/>
    <w:rsid w:val="0019250E"/>
    <w:rsid w:val="0019267F"/>
    <w:rsid w:val="00192CA3"/>
    <w:rsid w:val="001940A2"/>
    <w:rsid w:val="00194389"/>
    <w:rsid w:val="00194D46"/>
    <w:rsid w:val="00194ED9"/>
    <w:rsid w:val="00195B00"/>
    <w:rsid w:val="00195C79"/>
    <w:rsid w:val="00195F6C"/>
    <w:rsid w:val="001962D0"/>
    <w:rsid w:val="00196320"/>
    <w:rsid w:val="001972CB"/>
    <w:rsid w:val="001A0208"/>
    <w:rsid w:val="001A0348"/>
    <w:rsid w:val="001A0737"/>
    <w:rsid w:val="001A0B5A"/>
    <w:rsid w:val="001A0F8B"/>
    <w:rsid w:val="001A10DB"/>
    <w:rsid w:val="001A18FC"/>
    <w:rsid w:val="001A1A70"/>
    <w:rsid w:val="001A1E58"/>
    <w:rsid w:val="001A2951"/>
    <w:rsid w:val="001A29C2"/>
    <w:rsid w:val="001A2C4B"/>
    <w:rsid w:val="001A2D0B"/>
    <w:rsid w:val="001A3B5C"/>
    <w:rsid w:val="001A3C53"/>
    <w:rsid w:val="001A4584"/>
    <w:rsid w:val="001A45BC"/>
    <w:rsid w:val="001A4BF6"/>
    <w:rsid w:val="001A4D26"/>
    <w:rsid w:val="001A504F"/>
    <w:rsid w:val="001A5A5F"/>
    <w:rsid w:val="001A6C20"/>
    <w:rsid w:val="001A6DB7"/>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598"/>
    <w:rsid w:val="001C48A0"/>
    <w:rsid w:val="001C4D1E"/>
    <w:rsid w:val="001C4EAC"/>
    <w:rsid w:val="001C50A2"/>
    <w:rsid w:val="001C52B9"/>
    <w:rsid w:val="001C57DA"/>
    <w:rsid w:val="001C6207"/>
    <w:rsid w:val="001C6309"/>
    <w:rsid w:val="001C6F26"/>
    <w:rsid w:val="001C7451"/>
    <w:rsid w:val="001D00FF"/>
    <w:rsid w:val="001D0595"/>
    <w:rsid w:val="001D0D79"/>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76"/>
    <w:rsid w:val="001E6B8C"/>
    <w:rsid w:val="001E6FF8"/>
    <w:rsid w:val="001E73C6"/>
    <w:rsid w:val="001E75A5"/>
    <w:rsid w:val="001E7945"/>
    <w:rsid w:val="001E7E3B"/>
    <w:rsid w:val="001F0484"/>
    <w:rsid w:val="001F074A"/>
    <w:rsid w:val="001F0ADC"/>
    <w:rsid w:val="001F123C"/>
    <w:rsid w:val="001F149E"/>
    <w:rsid w:val="001F152F"/>
    <w:rsid w:val="001F191A"/>
    <w:rsid w:val="001F1F4B"/>
    <w:rsid w:val="001F26A2"/>
    <w:rsid w:val="001F2D7F"/>
    <w:rsid w:val="001F2DD0"/>
    <w:rsid w:val="001F2FE5"/>
    <w:rsid w:val="001F3083"/>
    <w:rsid w:val="001F346E"/>
    <w:rsid w:val="001F452C"/>
    <w:rsid w:val="001F4BDA"/>
    <w:rsid w:val="001F5DA2"/>
    <w:rsid w:val="001F67D3"/>
    <w:rsid w:val="001F6F46"/>
    <w:rsid w:val="001F74A7"/>
    <w:rsid w:val="002000F3"/>
    <w:rsid w:val="002007BB"/>
    <w:rsid w:val="00200EE6"/>
    <w:rsid w:val="00200F50"/>
    <w:rsid w:val="00201197"/>
    <w:rsid w:val="00202312"/>
    <w:rsid w:val="00202713"/>
    <w:rsid w:val="00202A0D"/>
    <w:rsid w:val="00202EFB"/>
    <w:rsid w:val="002030C7"/>
    <w:rsid w:val="002038B0"/>
    <w:rsid w:val="0020390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1AC"/>
    <w:rsid w:val="00214EC7"/>
    <w:rsid w:val="002150A5"/>
    <w:rsid w:val="00215A94"/>
    <w:rsid w:val="002162EF"/>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7B4"/>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612"/>
    <w:rsid w:val="002347F1"/>
    <w:rsid w:val="00234FFC"/>
    <w:rsid w:val="0023509B"/>
    <w:rsid w:val="00235543"/>
    <w:rsid w:val="002356E8"/>
    <w:rsid w:val="0023572B"/>
    <w:rsid w:val="0023578A"/>
    <w:rsid w:val="0023596C"/>
    <w:rsid w:val="00236708"/>
    <w:rsid w:val="00236BE2"/>
    <w:rsid w:val="00236EDD"/>
    <w:rsid w:val="0023712C"/>
    <w:rsid w:val="002371A6"/>
    <w:rsid w:val="002375CA"/>
    <w:rsid w:val="0024084F"/>
    <w:rsid w:val="00240B2B"/>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B3"/>
    <w:rsid w:val="00247780"/>
    <w:rsid w:val="0024787F"/>
    <w:rsid w:val="002478CA"/>
    <w:rsid w:val="0024793F"/>
    <w:rsid w:val="0025008F"/>
    <w:rsid w:val="0025013B"/>
    <w:rsid w:val="00251306"/>
    <w:rsid w:val="002519F1"/>
    <w:rsid w:val="00251EC6"/>
    <w:rsid w:val="00251FE6"/>
    <w:rsid w:val="00252073"/>
    <w:rsid w:val="00252216"/>
    <w:rsid w:val="00252A10"/>
    <w:rsid w:val="00252C90"/>
    <w:rsid w:val="002532ED"/>
    <w:rsid w:val="002537FF"/>
    <w:rsid w:val="00253A6C"/>
    <w:rsid w:val="00254153"/>
    <w:rsid w:val="0025434A"/>
    <w:rsid w:val="00254827"/>
    <w:rsid w:val="002554E8"/>
    <w:rsid w:val="002557F2"/>
    <w:rsid w:val="00255879"/>
    <w:rsid w:val="002558C6"/>
    <w:rsid w:val="0025597C"/>
    <w:rsid w:val="00255984"/>
    <w:rsid w:val="00255AE5"/>
    <w:rsid w:val="00255D89"/>
    <w:rsid w:val="00256388"/>
    <w:rsid w:val="00256633"/>
    <w:rsid w:val="002567F0"/>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239"/>
    <w:rsid w:val="00265943"/>
    <w:rsid w:val="002661C6"/>
    <w:rsid w:val="0026635D"/>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5CC0"/>
    <w:rsid w:val="002760EF"/>
    <w:rsid w:val="002763BB"/>
    <w:rsid w:val="00276935"/>
    <w:rsid w:val="00277C45"/>
    <w:rsid w:val="00280123"/>
    <w:rsid w:val="00280412"/>
    <w:rsid w:val="0028084F"/>
    <w:rsid w:val="00280980"/>
    <w:rsid w:val="00281035"/>
    <w:rsid w:val="00281464"/>
    <w:rsid w:val="00281528"/>
    <w:rsid w:val="00281969"/>
    <w:rsid w:val="00281EC4"/>
    <w:rsid w:val="00282A3C"/>
    <w:rsid w:val="00282C7D"/>
    <w:rsid w:val="00283337"/>
    <w:rsid w:val="002833B3"/>
    <w:rsid w:val="002838A8"/>
    <w:rsid w:val="00283DB9"/>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369"/>
    <w:rsid w:val="00292D63"/>
    <w:rsid w:val="00292F40"/>
    <w:rsid w:val="002933BD"/>
    <w:rsid w:val="0029352F"/>
    <w:rsid w:val="0029379E"/>
    <w:rsid w:val="00293AFE"/>
    <w:rsid w:val="00293E5D"/>
    <w:rsid w:val="002945C8"/>
    <w:rsid w:val="00294F1C"/>
    <w:rsid w:val="00295496"/>
    <w:rsid w:val="00295CB9"/>
    <w:rsid w:val="00295D07"/>
    <w:rsid w:val="0029663C"/>
    <w:rsid w:val="00296821"/>
    <w:rsid w:val="002974B3"/>
    <w:rsid w:val="002A04B4"/>
    <w:rsid w:val="002A0F8F"/>
    <w:rsid w:val="002A1083"/>
    <w:rsid w:val="002A1A8F"/>
    <w:rsid w:val="002A1DB5"/>
    <w:rsid w:val="002A204B"/>
    <w:rsid w:val="002A2209"/>
    <w:rsid w:val="002A2736"/>
    <w:rsid w:val="002A2EFE"/>
    <w:rsid w:val="002A342D"/>
    <w:rsid w:val="002A3798"/>
    <w:rsid w:val="002A3881"/>
    <w:rsid w:val="002A3946"/>
    <w:rsid w:val="002A3BC5"/>
    <w:rsid w:val="002A3D7E"/>
    <w:rsid w:val="002A3FA8"/>
    <w:rsid w:val="002A4510"/>
    <w:rsid w:val="002A46F5"/>
    <w:rsid w:val="002A4742"/>
    <w:rsid w:val="002A482B"/>
    <w:rsid w:val="002A487E"/>
    <w:rsid w:val="002A4A86"/>
    <w:rsid w:val="002A4E00"/>
    <w:rsid w:val="002A4FD5"/>
    <w:rsid w:val="002A5024"/>
    <w:rsid w:val="002A58A8"/>
    <w:rsid w:val="002A5BC1"/>
    <w:rsid w:val="002A5F07"/>
    <w:rsid w:val="002A667A"/>
    <w:rsid w:val="002A6703"/>
    <w:rsid w:val="002A679A"/>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977"/>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92A"/>
    <w:rsid w:val="002C6CD0"/>
    <w:rsid w:val="002C6FF1"/>
    <w:rsid w:val="002C713A"/>
    <w:rsid w:val="002C723F"/>
    <w:rsid w:val="002C732D"/>
    <w:rsid w:val="002C7DE0"/>
    <w:rsid w:val="002D02E7"/>
    <w:rsid w:val="002D03A9"/>
    <w:rsid w:val="002D0EA2"/>
    <w:rsid w:val="002D0FA2"/>
    <w:rsid w:val="002D1834"/>
    <w:rsid w:val="002D18A4"/>
    <w:rsid w:val="002D1D04"/>
    <w:rsid w:val="002D217A"/>
    <w:rsid w:val="002D3ED7"/>
    <w:rsid w:val="002D3F45"/>
    <w:rsid w:val="002D4108"/>
    <w:rsid w:val="002D489E"/>
    <w:rsid w:val="002D4EF3"/>
    <w:rsid w:val="002D5EC0"/>
    <w:rsid w:val="002D5F46"/>
    <w:rsid w:val="002D620A"/>
    <w:rsid w:val="002D64E3"/>
    <w:rsid w:val="002D6AC2"/>
    <w:rsid w:val="002D738B"/>
    <w:rsid w:val="002D7D2F"/>
    <w:rsid w:val="002E030D"/>
    <w:rsid w:val="002E0779"/>
    <w:rsid w:val="002E0D1F"/>
    <w:rsid w:val="002E11D5"/>
    <w:rsid w:val="002E163D"/>
    <w:rsid w:val="002E1692"/>
    <w:rsid w:val="002E219A"/>
    <w:rsid w:val="002E2646"/>
    <w:rsid w:val="002E27DA"/>
    <w:rsid w:val="002E2887"/>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B7C"/>
    <w:rsid w:val="002F4E28"/>
    <w:rsid w:val="002F4EB8"/>
    <w:rsid w:val="002F4F2D"/>
    <w:rsid w:val="002F512A"/>
    <w:rsid w:val="002F5666"/>
    <w:rsid w:val="002F6121"/>
    <w:rsid w:val="002F6169"/>
    <w:rsid w:val="002F7B93"/>
    <w:rsid w:val="002F7CB9"/>
    <w:rsid w:val="002F7EB9"/>
    <w:rsid w:val="002F7F77"/>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113C"/>
    <w:rsid w:val="00311185"/>
    <w:rsid w:val="0031203D"/>
    <w:rsid w:val="00312075"/>
    <w:rsid w:val="00312C3B"/>
    <w:rsid w:val="00312CE0"/>
    <w:rsid w:val="00313B49"/>
    <w:rsid w:val="00315E3A"/>
    <w:rsid w:val="0031620E"/>
    <w:rsid w:val="00316B05"/>
    <w:rsid w:val="00317559"/>
    <w:rsid w:val="003176A6"/>
    <w:rsid w:val="00317C9D"/>
    <w:rsid w:val="00317DD3"/>
    <w:rsid w:val="00317EC3"/>
    <w:rsid w:val="00320207"/>
    <w:rsid w:val="0032027F"/>
    <w:rsid w:val="0032057C"/>
    <w:rsid w:val="0032063B"/>
    <w:rsid w:val="003210F3"/>
    <w:rsid w:val="00322B08"/>
    <w:rsid w:val="00323255"/>
    <w:rsid w:val="003232E5"/>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2E2"/>
    <w:rsid w:val="00331371"/>
    <w:rsid w:val="003316A3"/>
    <w:rsid w:val="0033184E"/>
    <w:rsid w:val="00331997"/>
    <w:rsid w:val="00331B36"/>
    <w:rsid w:val="00331CF0"/>
    <w:rsid w:val="00332332"/>
    <w:rsid w:val="00332F49"/>
    <w:rsid w:val="00333324"/>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748"/>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494"/>
    <w:rsid w:val="00356538"/>
    <w:rsid w:val="003572E9"/>
    <w:rsid w:val="00357A01"/>
    <w:rsid w:val="00357C06"/>
    <w:rsid w:val="00357D1C"/>
    <w:rsid w:val="0036004A"/>
    <w:rsid w:val="003600AF"/>
    <w:rsid w:val="00360995"/>
    <w:rsid w:val="00360E21"/>
    <w:rsid w:val="00361615"/>
    <w:rsid w:val="0036168C"/>
    <w:rsid w:val="003618C9"/>
    <w:rsid w:val="00361F14"/>
    <w:rsid w:val="0036279C"/>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0FE"/>
    <w:rsid w:val="003663D9"/>
    <w:rsid w:val="00366E25"/>
    <w:rsid w:val="00367029"/>
    <w:rsid w:val="00367461"/>
    <w:rsid w:val="003675F3"/>
    <w:rsid w:val="00367EAB"/>
    <w:rsid w:val="0037033C"/>
    <w:rsid w:val="00370412"/>
    <w:rsid w:val="003704AC"/>
    <w:rsid w:val="00370735"/>
    <w:rsid w:val="00370991"/>
    <w:rsid w:val="00370EC5"/>
    <w:rsid w:val="00371238"/>
    <w:rsid w:val="003713AF"/>
    <w:rsid w:val="00371B36"/>
    <w:rsid w:val="00371C1D"/>
    <w:rsid w:val="0037237F"/>
    <w:rsid w:val="003724A4"/>
    <w:rsid w:val="00372573"/>
    <w:rsid w:val="00372702"/>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2D5"/>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5CBF"/>
    <w:rsid w:val="00396B4D"/>
    <w:rsid w:val="00396F81"/>
    <w:rsid w:val="003977A4"/>
    <w:rsid w:val="00397F47"/>
    <w:rsid w:val="00397FC3"/>
    <w:rsid w:val="003A1415"/>
    <w:rsid w:val="003A16C2"/>
    <w:rsid w:val="003A22F7"/>
    <w:rsid w:val="003A27FE"/>
    <w:rsid w:val="003A2ADD"/>
    <w:rsid w:val="003A2FEE"/>
    <w:rsid w:val="003A38AF"/>
    <w:rsid w:val="003A43D3"/>
    <w:rsid w:val="003A466F"/>
    <w:rsid w:val="003A5276"/>
    <w:rsid w:val="003A54B6"/>
    <w:rsid w:val="003A5A4D"/>
    <w:rsid w:val="003A5A5A"/>
    <w:rsid w:val="003A5BE7"/>
    <w:rsid w:val="003A60BE"/>
    <w:rsid w:val="003A6CEA"/>
    <w:rsid w:val="003A6E08"/>
    <w:rsid w:val="003A6F25"/>
    <w:rsid w:val="003A7B62"/>
    <w:rsid w:val="003A7F8C"/>
    <w:rsid w:val="003B08DD"/>
    <w:rsid w:val="003B0ACA"/>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5B13"/>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CD0"/>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5CA"/>
    <w:rsid w:val="003D1979"/>
    <w:rsid w:val="003D1CAF"/>
    <w:rsid w:val="003D1E72"/>
    <w:rsid w:val="003D1EDA"/>
    <w:rsid w:val="003D2603"/>
    <w:rsid w:val="003D2879"/>
    <w:rsid w:val="003D2958"/>
    <w:rsid w:val="003D2BAA"/>
    <w:rsid w:val="003D2DF0"/>
    <w:rsid w:val="003D3073"/>
    <w:rsid w:val="003D3409"/>
    <w:rsid w:val="003D39B2"/>
    <w:rsid w:val="003D3ED0"/>
    <w:rsid w:val="003D49B7"/>
    <w:rsid w:val="003D4C94"/>
    <w:rsid w:val="003D4F8D"/>
    <w:rsid w:val="003D57B6"/>
    <w:rsid w:val="003D5873"/>
    <w:rsid w:val="003D6385"/>
    <w:rsid w:val="003D6A95"/>
    <w:rsid w:val="003D6FBA"/>
    <w:rsid w:val="003D738E"/>
    <w:rsid w:val="003D7410"/>
    <w:rsid w:val="003D7605"/>
    <w:rsid w:val="003D773A"/>
    <w:rsid w:val="003E057D"/>
    <w:rsid w:val="003E0A95"/>
    <w:rsid w:val="003E1CD0"/>
    <w:rsid w:val="003E2332"/>
    <w:rsid w:val="003E2815"/>
    <w:rsid w:val="003E2923"/>
    <w:rsid w:val="003E2A4B"/>
    <w:rsid w:val="003E2D33"/>
    <w:rsid w:val="003E2FA5"/>
    <w:rsid w:val="003E36D8"/>
    <w:rsid w:val="003E3BC4"/>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2B32"/>
    <w:rsid w:val="003F30BE"/>
    <w:rsid w:val="003F31DC"/>
    <w:rsid w:val="003F3277"/>
    <w:rsid w:val="003F3B54"/>
    <w:rsid w:val="003F3BC3"/>
    <w:rsid w:val="003F3DBE"/>
    <w:rsid w:val="003F4A9E"/>
    <w:rsid w:val="003F4C03"/>
    <w:rsid w:val="003F5186"/>
    <w:rsid w:val="003F5493"/>
    <w:rsid w:val="003F555C"/>
    <w:rsid w:val="003F5A9A"/>
    <w:rsid w:val="003F5BC3"/>
    <w:rsid w:val="003F66EE"/>
    <w:rsid w:val="003F6CF5"/>
    <w:rsid w:val="004001FE"/>
    <w:rsid w:val="004008B7"/>
    <w:rsid w:val="00400BDE"/>
    <w:rsid w:val="00400CD0"/>
    <w:rsid w:val="00401108"/>
    <w:rsid w:val="0040112B"/>
    <w:rsid w:val="00401224"/>
    <w:rsid w:val="00401229"/>
    <w:rsid w:val="004015B1"/>
    <w:rsid w:val="004017FC"/>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DF"/>
    <w:rsid w:val="004063F7"/>
    <w:rsid w:val="004067CB"/>
    <w:rsid w:val="00406AF2"/>
    <w:rsid w:val="00406D31"/>
    <w:rsid w:val="00407496"/>
    <w:rsid w:val="004074F2"/>
    <w:rsid w:val="00407732"/>
    <w:rsid w:val="004077DC"/>
    <w:rsid w:val="00407BD8"/>
    <w:rsid w:val="00407C4B"/>
    <w:rsid w:val="00410571"/>
    <w:rsid w:val="00410E57"/>
    <w:rsid w:val="00411098"/>
    <w:rsid w:val="00411335"/>
    <w:rsid w:val="0041296F"/>
    <w:rsid w:val="00412E2F"/>
    <w:rsid w:val="00412E5F"/>
    <w:rsid w:val="00412F5E"/>
    <w:rsid w:val="0041363E"/>
    <w:rsid w:val="004139AB"/>
    <w:rsid w:val="00413BB6"/>
    <w:rsid w:val="00413BD9"/>
    <w:rsid w:val="00413F82"/>
    <w:rsid w:val="004149BE"/>
    <w:rsid w:val="004150EF"/>
    <w:rsid w:val="004154D9"/>
    <w:rsid w:val="004158C7"/>
    <w:rsid w:val="004158CB"/>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660"/>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27FDE"/>
    <w:rsid w:val="004301B7"/>
    <w:rsid w:val="004301F2"/>
    <w:rsid w:val="004302FE"/>
    <w:rsid w:val="004305B9"/>
    <w:rsid w:val="004305D5"/>
    <w:rsid w:val="00430D4B"/>
    <w:rsid w:val="0043123F"/>
    <w:rsid w:val="00431952"/>
    <w:rsid w:val="0043230C"/>
    <w:rsid w:val="00432360"/>
    <w:rsid w:val="00432436"/>
    <w:rsid w:val="00432924"/>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55"/>
    <w:rsid w:val="00436393"/>
    <w:rsid w:val="0043659F"/>
    <w:rsid w:val="004376B7"/>
    <w:rsid w:val="0043795B"/>
    <w:rsid w:val="00437BC9"/>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2E9F"/>
    <w:rsid w:val="00453684"/>
    <w:rsid w:val="0045407D"/>
    <w:rsid w:val="00454840"/>
    <w:rsid w:val="004551D1"/>
    <w:rsid w:val="00455200"/>
    <w:rsid w:val="00455388"/>
    <w:rsid w:val="00455B45"/>
    <w:rsid w:val="00455CDB"/>
    <w:rsid w:val="00455F1F"/>
    <w:rsid w:val="0045643D"/>
    <w:rsid w:val="004566BF"/>
    <w:rsid w:val="00456A03"/>
    <w:rsid w:val="00456CFC"/>
    <w:rsid w:val="00456E84"/>
    <w:rsid w:val="0046023A"/>
    <w:rsid w:val="00461260"/>
    <w:rsid w:val="004615F4"/>
    <w:rsid w:val="004624E0"/>
    <w:rsid w:val="004626DB"/>
    <w:rsid w:val="0046290C"/>
    <w:rsid w:val="00462937"/>
    <w:rsid w:val="00463261"/>
    <w:rsid w:val="00463E35"/>
    <w:rsid w:val="00464101"/>
    <w:rsid w:val="004644E2"/>
    <w:rsid w:val="00464600"/>
    <w:rsid w:val="00464D61"/>
    <w:rsid w:val="00464ED3"/>
    <w:rsid w:val="00465543"/>
    <w:rsid w:val="00465C5A"/>
    <w:rsid w:val="00465CD7"/>
    <w:rsid w:val="00465CEA"/>
    <w:rsid w:val="00465E4B"/>
    <w:rsid w:val="00466C9D"/>
    <w:rsid w:val="00466F9A"/>
    <w:rsid w:val="00466FBA"/>
    <w:rsid w:val="004673E8"/>
    <w:rsid w:val="00467444"/>
    <w:rsid w:val="00467591"/>
    <w:rsid w:val="00467C75"/>
    <w:rsid w:val="00467CDE"/>
    <w:rsid w:val="00471AFB"/>
    <w:rsid w:val="00471F51"/>
    <w:rsid w:val="00472432"/>
    <w:rsid w:val="0047246C"/>
    <w:rsid w:val="0047272D"/>
    <w:rsid w:val="00472787"/>
    <w:rsid w:val="00472B03"/>
    <w:rsid w:val="00473335"/>
    <w:rsid w:val="004735CD"/>
    <w:rsid w:val="0047397F"/>
    <w:rsid w:val="00473BB6"/>
    <w:rsid w:val="00473EF3"/>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65E"/>
    <w:rsid w:val="00486104"/>
    <w:rsid w:val="00486199"/>
    <w:rsid w:val="00486461"/>
    <w:rsid w:val="0048667F"/>
    <w:rsid w:val="004869C1"/>
    <w:rsid w:val="00486D83"/>
    <w:rsid w:val="004875F7"/>
    <w:rsid w:val="00487B34"/>
    <w:rsid w:val="004910A2"/>
    <w:rsid w:val="00491399"/>
    <w:rsid w:val="004916FE"/>
    <w:rsid w:val="0049205A"/>
    <w:rsid w:val="0049251E"/>
    <w:rsid w:val="00494A0E"/>
    <w:rsid w:val="00494BF7"/>
    <w:rsid w:val="004950B9"/>
    <w:rsid w:val="00495F2E"/>
    <w:rsid w:val="004962BF"/>
    <w:rsid w:val="00496424"/>
    <w:rsid w:val="004970B7"/>
    <w:rsid w:val="00497151"/>
    <w:rsid w:val="004971BF"/>
    <w:rsid w:val="0049746D"/>
    <w:rsid w:val="004A0680"/>
    <w:rsid w:val="004A0848"/>
    <w:rsid w:val="004A1290"/>
    <w:rsid w:val="004A1AE7"/>
    <w:rsid w:val="004A21C0"/>
    <w:rsid w:val="004A2302"/>
    <w:rsid w:val="004A2BE3"/>
    <w:rsid w:val="004A3398"/>
    <w:rsid w:val="004A3A36"/>
    <w:rsid w:val="004A3C0C"/>
    <w:rsid w:val="004A492C"/>
    <w:rsid w:val="004A5492"/>
    <w:rsid w:val="004A555D"/>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3FC5"/>
    <w:rsid w:val="004B4153"/>
    <w:rsid w:val="004B46FE"/>
    <w:rsid w:val="004B48C5"/>
    <w:rsid w:val="004B4A04"/>
    <w:rsid w:val="004B4CFD"/>
    <w:rsid w:val="004B4D24"/>
    <w:rsid w:val="004B536F"/>
    <w:rsid w:val="004B58E0"/>
    <w:rsid w:val="004B5F0D"/>
    <w:rsid w:val="004B6B50"/>
    <w:rsid w:val="004B6C2B"/>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4B7D"/>
    <w:rsid w:val="004D51D7"/>
    <w:rsid w:val="004D532A"/>
    <w:rsid w:val="004D5554"/>
    <w:rsid w:val="004D56F9"/>
    <w:rsid w:val="004D577E"/>
    <w:rsid w:val="004D5807"/>
    <w:rsid w:val="004D782F"/>
    <w:rsid w:val="004D7B2E"/>
    <w:rsid w:val="004E014F"/>
    <w:rsid w:val="004E0354"/>
    <w:rsid w:val="004E036C"/>
    <w:rsid w:val="004E05BB"/>
    <w:rsid w:val="004E0725"/>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85"/>
    <w:rsid w:val="004F3C91"/>
    <w:rsid w:val="004F3F1B"/>
    <w:rsid w:val="004F4133"/>
    <w:rsid w:val="004F41CC"/>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563E"/>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3B5E"/>
    <w:rsid w:val="00524773"/>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5CAB"/>
    <w:rsid w:val="00536532"/>
    <w:rsid w:val="005367B3"/>
    <w:rsid w:val="00536804"/>
    <w:rsid w:val="00537518"/>
    <w:rsid w:val="005376B0"/>
    <w:rsid w:val="00537906"/>
    <w:rsid w:val="00540116"/>
    <w:rsid w:val="005409B3"/>
    <w:rsid w:val="00540E61"/>
    <w:rsid w:val="005415D3"/>
    <w:rsid w:val="005419DC"/>
    <w:rsid w:val="00541A9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2E9E"/>
    <w:rsid w:val="005535A6"/>
    <w:rsid w:val="0055402C"/>
    <w:rsid w:val="00554AD8"/>
    <w:rsid w:val="00554E7B"/>
    <w:rsid w:val="00554FFD"/>
    <w:rsid w:val="005550A5"/>
    <w:rsid w:val="0055546D"/>
    <w:rsid w:val="00555751"/>
    <w:rsid w:val="00555EB3"/>
    <w:rsid w:val="005563DB"/>
    <w:rsid w:val="00556752"/>
    <w:rsid w:val="00556CDC"/>
    <w:rsid w:val="00556D3D"/>
    <w:rsid w:val="00557046"/>
    <w:rsid w:val="0055754A"/>
    <w:rsid w:val="00560863"/>
    <w:rsid w:val="00560B8A"/>
    <w:rsid w:val="00560CD2"/>
    <w:rsid w:val="00560F86"/>
    <w:rsid w:val="00561027"/>
    <w:rsid w:val="005617BA"/>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3759"/>
    <w:rsid w:val="00594132"/>
    <w:rsid w:val="0059519F"/>
    <w:rsid w:val="005951C7"/>
    <w:rsid w:val="00595232"/>
    <w:rsid w:val="005953B0"/>
    <w:rsid w:val="00595477"/>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8F"/>
    <w:rsid w:val="005A0CCC"/>
    <w:rsid w:val="005A12BA"/>
    <w:rsid w:val="005A1D5D"/>
    <w:rsid w:val="005A2217"/>
    <w:rsid w:val="005A2787"/>
    <w:rsid w:val="005A288B"/>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128"/>
    <w:rsid w:val="005A6238"/>
    <w:rsid w:val="005A62B6"/>
    <w:rsid w:val="005A6EB5"/>
    <w:rsid w:val="005A7231"/>
    <w:rsid w:val="005A7490"/>
    <w:rsid w:val="005A7B7B"/>
    <w:rsid w:val="005B02C9"/>
    <w:rsid w:val="005B0FFF"/>
    <w:rsid w:val="005B1069"/>
    <w:rsid w:val="005B11B4"/>
    <w:rsid w:val="005B136D"/>
    <w:rsid w:val="005B1472"/>
    <w:rsid w:val="005B17B4"/>
    <w:rsid w:val="005B19B5"/>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76"/>
    <w:rsid w:val="005C6DCB"/>
    <w:rsid w:val="005C6E2D"/>
    <w:rsid w:val="005C72FB"/>
    <w:rsid w:val="005C7AE6"/>
    <w:rsid w:val="005D03D4"/>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86"/>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2B30"/>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4F8B"/>
    <w:rsid w:val="006152FF"/>
    <w:rsid w:val="0061565A"/>
    <w:rsid w:val="0061575E"/>
    <w:rsid w:val="0061695F"/>
    <w:rsid w:val="00616D11"/>
    <w:rsid w:val="00616DDA"/>
    <w:rsid w:val="00616E72"/>
    <w:rsid w:val="00617304"/>
    <w:rsid w:val="00617B8A"/>
    <w:rsid w:val="00617CF5"/>
    <w:rsid w:val="00617EE4"/>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3D0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01A"/>
    <w:rsid w:val="006346BF"/>
    <w:rsid w:val="00634B3A"/>
    <w:rsid w:val="0063516A"/>
    <w:rsid w:val="006355E2"/>
    <w:rsid w:val="00635D1A"/>
    <w:rsid w:val="00636427"/>
    <w:rsid w:val="00636EEE"/>
    <w:rsid w:val="00637028"/>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713"/>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47E71"/>
    <w:rsid w:val="0065025C"/>
    <w:rsid w:val="00650A30"/>
    <w:rsid w:val="00650E7A"/>
    <w:rsid w:val="00651430"/>
    <w:rsid w:val="00651AB3"/>
    <w:rsid w:val="006523D8"/>
    <w:rsid w:val="00652DBE"/>
    <w:rsid w:val="006534DD"/>
    <w:rsid w:val="0065365B"/>
    <w:rsid w:val="006545AD"/>
    <w:rsid w:val="006551E2"/>
    <w:rsid w:val="0065552F"/>
    <w:rsid w:val="00655545"/>
    <w:rsid w:val="00656C3E"/>
    <w:rsid w:val="00656C7E"/>
    <w:rsid w:val="0065751C"/>
    <w:rsid w:val="00660238"/>
    <w:rsid w:val="00660F58"/>
    <w:rsid w:val="0066113A"/>
    <w:rsid w:val="006617BE"/>
    <w:rsid w:val="006619D7"/>
    <w:rsid w:val="00662037"/>
    <w:rsid w:val="00662687"/>
    <w:rsid w:val="00662CEE"/>
    <w:rsid w:val="00662D72"/>
    <w:rsid w:val="00662DBF"/>
    <w:rsid w:val="00662E6B"/>
    <w:rsid w:val="00664027"/>
    <w:rsid w:val="006641E5"/>
    <w:rsid w:val="00664302"/>
    <w:rsid w:val="006643FE"/>
    <w:rsid w:val="006644B7"/>
    <w:rsid w:val="00665660"/>
    <w:rsid w:val="0066614E"/>
    <w:rsid w:val="0066618D"/>
    <w:rsid w:val="0066625E"/>
    <w:rsid w:val="00666B02"/>
    <w:rsid w:val="00666BD6"/>
    <w:rsid w:val="00666C92"/>
    <w:rsid w:val="00666D2E"/>
    <w:rsid w:val="00666E2A"/>
    <w:rsid w:val="00666ED2"/>
    <w:rsid w:val="00667006"/>
    <w:rsid w:val="0066733F"/>
    <w:rsid w:val="00667597"/>
    <w:rsid w:val="00667754"/>
    <w:rsid w:val="006679C8"/>
    <w:rsid w:val="00670213"/>
    <w:rsid w:val="00670319"/>
    <w:rsid w:val="00670BFE"/>
    <w:rsid w:val="00671052"/>
    <w:rsid w:val="006721A1"/>
    <w:rsid w:val="006724F7"/>
    <w:rsid w:val="00672975"/>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9AE"/>
    <w:rsid w:val="00684C7F"/>
    <w:rsid w:val="00684EC8"/>
    <w:rsid w:val="006851A9"/>
    <w:rsid w:val="00685AFA"/>
    <w:rsid w:val="00686550"/>
    <w:rsid w:val="00686B24"/>
    <w:rsid w:val="00687532"/>
    <w:rsid w:val="00687A60"/>
    <w:rsid w:val="00687B45"/>
    <w:rsid w:val="00687FE5"/>
    <w:rsid w:val="00690D04"/>
    <w:rsid w:val="00691900"/>
    <w:rsid w:val="00692367"/>
    <w:rsid w:val="00692514"/>
    <w:rsid w:val="006928C2"/>
    <w:rsid w:val="00692A13"/>
    <w:rsid w:val="00692B4F"/>
    <w:rsid w:val="00692BBA"/>
    <w:rsid w:val="00693383"/>
    <w:rsid w:val="00694E62"/>
    <w:rsid w:val="00694FC8"/>
    <w:rsid w:val="00695C9A"/>
    <w:rsid w:val="00695F2F"/>
    <w:rsid w:val="0069636C"/>
    <w:rsid w:val="00696DA7"/>
    <w:rsid w:val="00697129"/>
    <w:rsid w:val="00697252"/>
    <w:rsid w:val="00697956"/>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2DD5"/>
    <w:rsid w:val="006A3290"/>
    <w:rsid w:val="006A34C2"/>
    <w:rsid w:val="006A3583"/>
    <w:rsid w:val="006A3F7D"/>
    <w:rsid w:val="006A408C"/>
    <w:rsid w:val="006A48D3"/>
    <w:rsid w:val="006A4A6B"/>
    <w:rsid w:val="006A4BDB"/>
    <w:rsid w:val="006A4DF0"/>
    <w:rsid w:val="006A5037"/>
    <w:rsid w:val="006A52B4"/>
    <w:rsid w:val="006A531E"/>
    <w:rsid w:val="006A60E2"/>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5FA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95C"/>
    <w:rsid w:val="006E3B4D"/>
    <w:rsid w:val="006E3B61"/>
    <w:rsid w:val="006E3B8E"/>
    <w:rsid w:val="006E42B1"/>
    <w:rsid w:val="006E446A"/>
    <w:rsid w:val="006E4D7D"/>
    <w:rsid w:val="006E4E39"/>
    <w:rsid w:val="006E4EF2"/>
    <w:rsid w:val="006E57ED"/>
    <w:rsid w:val="006E5D9B"/>
    <w:rsid w:val="006E6261"/>
    <w:rsid w:val="006E6F8A"/>
    <w:rsid w:val="006E7055"/>
    <w:rsid w:val="006E714B"/>
    <w:rsid w:val="006E7B59"/>
    <w:rsid w:val="006F0746"/>
    <w:rsid w:val="006F11C4"/>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7A0"/>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3FE1"/>
    <w:rsid w:val="007341CE"/>
    <w:rsid w:val="00734A25"/>
    <w:rsid w:val="00734CF5"/>
    <w:rsid w:val="00735241"/>
    <w:rsid w:val="007358EC"/>
    <w:rsid w:val="00735A13"/>
    <w:rsid w:val="00735B23"/>
    <w:rsid w:val="007363B5"/>
    <w:rsid w:val="007366F6"/>
    <w:rsid w:val="00736AFB"/>
    <w:rsid w:val="00737B27"/>
    <w:rsid w:val="00737BCC"/>
    <w:rsid w:val="00737F15"/>
    <w:rsid w:val="00740AEC"/>
    <w:rsid w:val="00740BDC"/>
    <w:rsid w:val="00740F80"/>
    <w:rsid w:val="00741780"/>
    <w:rsid w:val="00742AA3"/>
    <w:rsid w:val="007438EF"/>
    <w:rsid w:val="00744C0A"/>
    <w:rsid w:val="00745341"/>
    <w:rsid w:val="00745F88"/>
    <w:rsid w:val="00746371"/>
    <w:rsid w:val="00746399"/>
    <w:rsid w:val="0074724D"/>
    <w:rsid w:val="007475FF"/>
    <w:rsid w:val="00747CF4"/>
    <w:rsid w:val="00747DC5"/>
    <w:rsid w:val="0075019E"/>
    <w:rsid w:val="0075024D"/>
    <w:rsid w:val="007505B6"/>
    <w:rsid w:val="00750ED7"/>
    <w:rsid w:val="00752325"/>
    <w:rsid w:val="00753011"/>
    <w:rsid w:val="00755144"/>
    <w:rsid w:val="0075560C"/>
    <w:rsid w:val="007557AA"/>
    <w:rsid w:val="00756499"/>
    <w:rsid w:val="00756B16"/>
    <w:rsid w:val="00756EF5"/>
    <w:rsid w:val="007572DE"/>
    <w:rsid w:val="0075732B"/>
    <w:rsid w:val="0075745C"/>
    <w:rsid w:val="00757970"/>
    <w:rsid w:val="007579D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D31"/>
    <w:rsid w:val="00770E9B"/>
    <w:rsid w:val="007712E3"/>
    <w:rsid w:val="007720E3"/>
    <w:rsid w:val="00772333"/>
    <w:rsid w:val="007727FB"/>
    <w:rsid w:val="00772962"/>
    <w:rsid w:val="00772F65"/>
    <w:rsid w:val="00773715"/>
    <w:rsid w:val="0077382B"/>
    <w:rsid w:val="00773C8B"/>
    <w:rsid w:val="00774020"/>
    <w:rsid w:val="0077525A"/>
    <w:rsid w:val="00775CF4"/>
    <w:rsid w:val="007764F1"/>
    <w:rsid w:val="00776A09"/>
    <w:rsid w:val="007779E5"/>
    <w:rsid w:val="00777A19"/>
    <w:rsid w:val="00777C27"/>
    <w:rsid w:val="00777CFB"/>
    <w:rsid w:val="00777F74"/>
    <w:rsid w:val="0078030A"/>
    <w:rsid w:val="00780458"/>
    <w:rsid w:val="00780D92"/>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0FED"/>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3F8C"/>
    <w:rsid w:val="007A44D7"/>
    <w:rsid w:val="007A46B7"/>
    <w:rsid w:val="007A5097"/>
    <w:rsid w:val="007A5571"/>
    <w:rsid w:val="007A5F9B"/>
    <w:rsid w:val="007A6064"/>
    <w:rsid w:val="007A60D9"/>
    <w:rsid w:val="007A7864"/>
    <w:rsid w:val="007A7B60"/>
    <w:rsid w:val="007B02B6"/>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639A"/>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9A1"/>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11CD"/>
    <w:rsid w:val="007D13B6"/>
    <w:rsid w:val="007D16EB"/>
    <w:rsid w:val="007D2222"/>
    <w:rsid w:val="007D2AA0"/>
    <w:rsid w:val="007D2D6C"/>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53D"/>
    <w:rsid w:val="007E1FB0"/>
    <w:rsid w:val="007E2566"/>
    <w:rsid w:val="007E3047"/>
    <w:rsid w:val="007E37E4"/>
    <w:rsid w:val="007E3F4F"/>
    <w:rsid w:val="007E4688"/>
    <w:rsid w:val="007E4723"/>
    <w:rsid w:val="007E48B9"/>
    <w:rsid w:val="007E5847"/>
    <w:rsid w:val="007E62E2"/>
    <w:rsid w:val="007E63B0"/>
    <w:rsid w:val="007E6564"/>
    <w:rsid w:val="007E65A1"/>
    <w:rsid w:val="007E6823"/>
    <w:rsid w:val="007E68C3"/>
    <w:rsid w:val="007E6A5A"/>
    <w:rsid w:val="007E7781"/>
    <w:rsid w:val="007F08E9"/>
    <w:rsid w:val="007F0C84"/>
    <w:rsid w:val="007F1438"/>
    <w:rsid w:val="007F16E1"/>
    <w:rsid w:val="007F1FEE"/>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7F7CAB"/>
    <w:rsid w:val="00800185"/>
    <w:rsid w:val="00800CCC"/>
    <w:rsid w:val="00801308"/>
    <w:rsid w:val="0080143E"/>
    <w:rsid w:val="0080162A"/>
    <w:rsid w:val="00801AFE"/>
    <w:rsid w:val="00801BAE"/>
    <w:rsid w:val="00801E07"/>
    <w:rsid w:val="00801E68"/>
    <w:rsid w:val="00802199"/>
    <w:rsid w:val="00802491"/>
    <w:rsid w:val="00802A2B"/>
    <w:rsid w:val="00803B42"/>
    <w:rsid w:val="00803CD5"/>
    <w:rsid w:val="00803FEB"/>
    <w:rsid w:val="0080418C"/>
    <w:rsid w:val="008044E5"/>
    <w:rsid w:val="008056A6"/>
    <w:rsid w:val="00805702"/>
    <w:rsid w:val="00805801"/>
    <w:rsid w:val="008061BC"/>
    <w:rsid w:val="008061E2"/>
    <w:rsid w:val="00806388"/>
    <w:rsid w:val="00806BC1"/>
    <w:rsid w:val="008072D1"/>
    <w:rsid w:val="00807718"/>
    <w:rsid w:val="008078CB"/>
    <w:rsid w:val="00807C66"/>
    <w:rsid w:val="00807E3E"/>
    <w:rsid w:val="00807F26"/>
    <w:rsid w:val="0081055B"/>
    <w:rsid w:val="00811177"/>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312"/>
    <w:rsid w:val="00817471"/>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913"/>
    <w:rsid w:val="00826AAE"/>
    <w:rsid w:val="00827689"/>
    <w:rsid w:val="008279E4"/>
    <w:rsid w:val="00827A0A"/>
    <w:rsid w:val="00827AD8"/>
    <w:rsid w:val="00830720"/>
    <w:rsid w:val="00830B11"/>
    <w:rsid w:val="00830B41"/>
    <w:rsid w:val="00831BBD"/>
    <w:rsid w:val="008321A9"/>
    <w:rsid w:val="008321E0"/>
    <w:rsid w:val="008322EE"/>
    <w:rsid w:val="008327F2"/>
    <w:rsid w:val="00832C98"/>
    <w:rsid w:val="00833500"/>
    <w:rsid w:val="00834165"/>
    <w:rsid w:val="008348F5"/>
    <w:rsid w:val="0083498D"/>
    <w:rsid w:val="00834FED"/>
    <w:rsid w:val="00835833"/>
    <w:rsid w:val="008364D5"/>
    <w:rsid w:val="008369D3"/>
    <w:rsid w:val="00836E9F"/>
    <w:rsid w:val="00836ED3"/>
    <w:rsid w:val="008370A6"/>
    <w:rsid w:val="008371EA"/>
    <w:rsid w:val="0083752A"/>
    <w:rsid w:val="0083762C"/>
    <w:rsid w:val="0083775D"/>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099B"/>
    <w:rsid w:val="00850B3D"/>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1876"/>
    <w:rsid w:val="00862013"/>
    <w:rsid w:val="00862E39"/>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BA7"/>
    <w:rsid w:val="00874FCC"/>
    <w:rsid w:val="0087530A"/>
    <w:rsid w:val="0087557A"/>
    <w:rsid w:val="0087558C"/>
    <w:rsid w:val="0087588F"/>
    <w:rsid w:val="0087639A"/>
    <w:rsid w:val="0087639B"/>
    <w:rsid w:val="00876714"/>
    <w:rsid w:val="00877024"/>
    <w:rsid w:val="0087703F"/>
    <w:rsid w:val="00877CE0"/>
    <w:rsid w:val="008807D6"/>
    <w:rsid w:val="00880919"/>
    <w:rsid w:val="00880D15"/>
    <w:rsid w:val="008810B3"/>
    <w:rsid w:val="00881F5E"/>
    <w:rsid w:val="00882109"/>
    <w:rsid w:val="00882214"/>
    <w:rsid w:val="0088226A"/>
    <w:rsid w:val="00882B1C"/>
    <w:rsid w:val="0088300F"/>
    <w:rsid w:val="00883198"/>
    <w:rsid w:val="008832C0"/>
    <w:rsid w:val="008836D1"/>
    <w:rsid w:val="008839ED"/>
    <w:rsid w:val="008844F8"/>
    <w:rsid w:val="00884E04"/>
    <w:rsid w:val="008851E1"/>
    <w:rsid w:val="008854E8"/>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AAB"/>
    <w:rsid w:val="008A5F27"/>
    <w:rsid w:val="008A6A2A"/>
    <w:rsid w:val="008A6A4F"/>
    <w:rsid w:val="008A6C38"/>
    <w:rsid w:val="008A6FC1"/>
    <w:rsid w:val="008A7BE1"/>
    <w:rsid w:val="008A7EBF"/>
    <w:rsid w:val="008B035D"/>
    <w:rsid w:val="008B05A8"/>
    <w:rsid w:val="008B13B0"/>
    <w:rsid w:val="008B1766"/>
    <w:rsid w:val="008B1E62"/>
    <w:rsid w:val="008B1F45"/>
    <w:rsid w:val="008B34E8"/>
    <w:rsid w:val="008B4133"/>
    <w:rsid w:val="008B443E"/>
    <w:rsid w:val="008B4986"/>
    <w:rsid w:val="008B4B41"/>
    <w:rsid w:val="008B514B"/>
    <w:rsid w:val="008B5307"/>
    <w:rsid w:val="008B5449"/>
    <w:rsid w:val="008B5508"/>
    <w:rsid w:val="008B5779"/>
    <w:rsid w:val="008B5EB7"/>
    <w:rsid w:val="008B6011"/>
    <w:rsid w:val="008B6B5F"/>
    <w:rsid w:val="008B6BE9"/>
    <w:rsid w:val="008B6F25"/>
    <w:rsid w:val="008B72CD"/>
    <w:rsid w:val="008B7AAC"/>
    <w:rsid w:val="008B7B9F"/>
    <w:rsid w:val="008B7CD5"/>
    <w:rsid w:val="008B7F95"/>
    <w:rsid w:val="008C002E"/>
    <w:rsid w:val="008C0040"/>
    <w:rsid w:val="008C045D"/>
    <w:rsid w:val="008C06B6"/>
    <w:rsid w:val="008C0C55"/>
    <w:rsid w:val="008C14DE"/>
    <w:rsid w:val="008C1537"/>
    <w:rsid w:val="008C1881"/>
    <w:rsid w:val="008C23AF"/>
    <w:rsid w:val="008C2726"/>
    <w:rsid w:val="008C2D10"/>
    <w:rsid w:val="008C3082"/>
    <w:rsid w:val="008C348D"/>
    <w:rsid w:val="008C3512"/>
    <w:rsid w:val="008C37B2"/>
    <w:rsid w:val="008C4903"/>
    <w:rsid w:val="008C54CF"/>
    <w:rsid w:val="008C5848"/>
    <w:rsid w:val="008C59D3"/>
    <w:rsid w:val="008C5A70"/>
    <w:rsid w:val="008C5DF8"/>
    <w:rsid w:val="008C67CD"/>
    <w:rsid w:val="008C68CA"/>
    <w:rsid w:val="008C72D7"/>
    <w:rsid w:val="008C7445"/>
    <w:rsid w:val="008C787B"/>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29C6"/>
    <w:rsid w:val="008E2CDA"/>
    <w:rsid w:val="008E3615"/>
    <w:rsid w:val="008E396F"/>
    <w:rsid w:val="008E3A13"/>
    <w:rsid w:val="008E3C5C"/>
    <w:rsid w:val="008E3CC8"/>
    <w:rsid w:val="008E4258"/>
    <w:rsid w:val="008E477E"/>
    <w:rsid w:val="008E4AE1"/>
    <w:rsid w:val="008E4EB8"/>
    <w:rsid w:val="008E5126"/>
    <w:rsid w:val="008E5601"/>
    <w:rsid w:val="008E5638"/>
    <w:rsid w:val="008E5A7A"/>
    <w:rsid w:val="008E63D1"/>
    <w:rsid w:val="008E6595"/>
    <w:rsid w:val="008E6BD4"/>
    <w:rsid w:val="008E6C6E"/>
    <w:rsid w:val="008E6C81"/>
    <w:rsid w:val="008E72C5"/>
    <w:rsid w:val="008E74DC"/>
    <w:rsid w:val="008E7602"/>
    <w:rsid w:val="008E7CC3"/>
    <w:rsid w:val="008F0793"/>
    <w:rsid w:val="008F0872"/>
    <w:rsid w:val="008F0A2F"/>
    <w:rsid w:val="008F1461"/>
    <w:rsid w:val="008F15E5"/>
    <w:rsid w:val="008F19FC"/>
    <w:rsid w:val="008F1E26"/>
    <w:rsid w:val="008F3053"/>
    <w:rsid w:val="008F3659"/>
    <w:rsid w:val="008F4321"/>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23B"/>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3A"/>
    <w:rsid w:val="00915D7F"/>
    <w:rsid w:val="00915E57"/>
    <w:rsid w:val="00916139"/>
    <w:rsid w:val="00917B47"/>
    <w:rsid w:val="00917C4A"/>
    <w:rsid w:val="009203B6"/>
    <w:rsid w:val="00920671"/>
    <w:rsid w:val="00920784"/>
    <w:rsid w:val="00920D54"/>
    <w:rsid w:val="009217C7"/>
    <w:rsid w:val="00921D5E"/>
    <w:rsid w:val="00921F1E"/>
    <w:rsid w:val="00921F3B"/>
    <w:rsid w:val="00922C86"/>
    <w:rsid w:val="009238D8"/>
    <w:rsid w:val="0092403A"/>
    <w:rsid w:val="0092420B"/>
    <w:rsid w:val="00924255"/>
    <w:rsid w:val="00924FDF"/>
    <w:rsid w:val="00925064"/>
    <w:rsid w:val="00925110"/>
    <w:rsid w:val="00925534"/>
    <w:rsid w:val="00925756"/>
    <w:rsid w:val="00925B5B"/>
    <w:rsid w:val="009261DD"/>
    <w:rsid w:val="0092675B"/>
    <w:rsid w:val="009268F3"/>
    <w:rsid w:val="00926B5E"/>
    <w:rsid w:val="00926E90"/>
    <w:rsid w:val="00927DE5"/>
    <w:rsid w:val="00927EFE"/>
    <w:rsid w:val="00930671"/>
    <w:rsid w:val="00930676"/>
    <w:rsid w:val="009307B6"/>
    <w:rsid w:val="0093094A"/>
    <w:rsid w:val="00930BA7"/>
    <w:rsid w:val="00930BD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2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87F"/>
    <w:rsid w:val="0094334E"/>
    <w:rsid w:val="0094450A"/>
    <w:rsid w:val="009446B4"/>
    <w:rsid w:val="0094527D"/>
    <w:rsid w:val="0094578F"/>
    <w:rsid w:val="00945E5F"/>
    <w:rsid w:val="0094614F"/>
    <w:rsid w:val="009464FE"/>
    <w:rsid w:val="00946A5B"/>
    <w:rsid w:val="00946BD2"/>
    <w:rsid w:val="0094755C"/>
    <w:rsid w:val="009475C9"/>
    <w:rsid w:val="00947FFB"/>
    <w:rsid w:val="00950CEB"/>
    <w:rsid w:val="009510AF"/>
    <w:rsid w:val="009511FD"/>
    <w:rsid w:val="00951C2E"/>
    <w:rsid w:val="00952006"/>
    <w:rsid w:val="00952888"/>
    <w:rsid w:val="00954075"/>
    <w:rsid w:val="0095416B"/>
    <w:rsid w:val="0095422D"/>
    <w:rsid w:val="009547DD"/>
    <w:rsid w:val="009548FF"/>
    <w:rsid w:val="00954990"/>
    <w:rsid w:val="00954D7D"/>
    <w:rsid w:val="00954D95"/>
    <w:rsid w:val="00954DC2"/>
    <w:rsid w:val="009555CD"/>
    <w:rsid w:val="00955AD7"/>
    <w:rsid w:val="00956007"/>
    <w:rsid w:val="009562FC"/>
    <w:rsid w:val="00956875"/>
    <w:rsid w:val="00956B2B"/>
    <w:rsid w:val="00957021"/>
    <w:rsid w:val="009572D7"/>
    <w:rsid w:val="00957349"/>
    <w:rsid w:val="00957A2B"/>
    <w:rsid w:val="009602DE"/>
    <w:rsid w:val="00960474"/>
    <w:rsid w:val="00961860"/>
    <w:rsid w:val="009619A4"/>
    <w:rsid w:val="00961BC9"/>
    <w:rsid w:val="009620DD"/>
    <w:rsid w:val="00962189"/>
    <w:rsid w:val="009626AC"/>
    <w:rsid w:val="009628A9"/>
    <w:rsid w:val="00962A2C"/>
    <w:rsid w:val="00962DC7"/>
    <w:rsid w:val="00962E31"/>
    <w:rsid w:val="00963035"/>
    <w:rsid w:val="00963094"/>
    <w:rsid w:val="0096362C"/>
    <w:rsid w:val="00964025"/>
    <w:rsid w:val="0096476C"/>
    <w:rsid w:val="009648AD"/>
    <w:rsid w:val="009650B7"/>
    <w:rsid w:val="0096545E"/>
    <w:rsid w:val="009655D6"/>
    <w:rsid w:val="00965AFA"/>
    <w:rsid w:val="00965F47"/>
    <w:rsid w:val="009662ED"/>
    <w:rsid w:val="00966599"/>
    <w:rsid w:val="009669A3"/>
    <w:rsid w:val="00966E66"/>
    <w:rsid w:val="00966E6C"/>
    <w:rsid w:val="00967278"/>
    <w:rsid w:val="00967ABB"/>
    <w:rsid w:val="00967EA2"/>
    <w:rsid w:val="00970010"/>
    <w:rsid w:val="00970702"/>
    <w:rsid w:val="009709E1"/>
    <w:rsid w:val="00970EB6"/>
    <w:rsid w:val="00970EBC"/>
    <w:rsid w:val="00971D28"/>
    <w:rsid w:val="00971F78"/>
    <w:rsid w:val="0097220F"/>
    <w:rsid w:val="009722F4"/>
    <w:rsid w:val="0097246D"/>
    <w:rsid w:val="00972697"/>
    <w:rsid w:val="00972850"/>
    <w:rsid w:val="00972B8F"/>
    <w:rsid w:val="00973954"/>
    <w:rsid w:val="00973A88"/>
    <w:rsid w:val="009740AF"/>
    <w:rsid w:val="0097418F"/>
    <w:rsid w:val="00974264"/>
    <w:rsid w:val="00974274"/>
    <w:rsid w:val="009743EB"/>
    <w:rsid w:val="0097492F"/>
    <w:rsid w:val="009749AE"/>
    <w:rsid w:val="00974DD3"/>
    <w:rsid w:val="00974E5A"/>
    <w:rsid w:val="00975349"/>
    <w:rsid w:val="009759D0"/>
    <w:rsid w:val="00975F4A"/>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6C1F"/>
    <w:rsid w:val="00987506"/>
    <w:rsid w:val="00987F3F"/>
    <w:rsid w:val="00987F80"/>
    <w:rsid w:val="0099022A"/>
    <w:rsid w:val="00990382"/>
    <w:rsid w:val="0099041A"/>
    <w:rsid w:val="00990AFA"/>
    <w:rsid w:val="0099108B"/>
    <w:rsid w:val="009913F6"/>
    <w:rsid w:val="00991680"/>
    <w:rsid w:val="0099190F"/>
    <w:rsid w:val="00991A7B"/>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705"/>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1CF9"/>
    <w:rsid w:val="009B206B"/>
    <w:rsid w:val="009B27D7"/>
    <w:rsid w:val="009B2B52"/>
    <w:rsid w:val="009B3103"/>
    <w:rsid w:val="009B3109"/>
    <w:rsid w:val="009B331F"/>
    <w:rsid w:val="009B3CF7"/>
    <w:rsid w:val="009B49F3"/>
    <w:rsid w:val="009B4E9A"/>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54"/>
    <w:rsid w:val="009C11BD"/>
    <w:rsid w:val="009C1504"/>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3A3F"/>
    <w:rsid w:val="009D442B"/>
    <w:rsid w:val="009D46DF"/>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6E51"/>
    <w:rsid w:val="009E718D"/>
    <w:rsid w:val="009E769F"/>
    <w:rsid w:val="009E7BEE"/>
    <w:rsid w:val="009E7C4A"/>
    <w:rsid w:val="009E7CA8"/>
    <w:rsid w:val="009F0042"/>
    <w:rsid w:val="009F119C"/>
    <w:rsid w:val="009F15CE"/>
    <w:rsid w:val="009F1CC0"/>
    <w:rsid w:val="009F1D5A"/>
    <w:rsid w:val="009F2305"/>
    <w:rsid w:val="009F25AA"/>
    <w:rsid w:val="009F30AB"/>
    <w:rsid w:val="009F367B"/>
    <w:rsid w:val="009F3B01"/>
    <w:rsid w:val="009F3FAF"/>
    <w:rsid w:val="009F491D"/>
    <w:rsid w:val="009F49D3"/>
    <w:rsid w:val="009F4DF6"/>
    <w:rsid w:val="009F5731"/>
    <w:rsid w:val="009F574C"/>
    <w:rsid w:val="009F5EC2"/>
    <w:rsid w:val="009F60D6"/>
    <w:rsid w:val="009F6454"/>
    <w:rsid w:val="009F6C6B"/>
    <w:rsid w:val="009F7061"/>
    <w:rsid w:val="009F732F"/>
    <w:rsid w:val="009F7737"/>
    <w:rsid w:val="009F7921"/>
    <w:rsid w:val="009F792E"/>
    <w:rsid w:val="00A0069D"/>
    <w:rsid w:val="00A00F44"/>
    <w:rsid w:val="00A010E7"/>
    <w:rsid w:val="00A01782"/>
    <w:rsid w:val="00A01B94"/>
    <w:rsid w:val="00A01DF9"/>
    <w:rsid w:val="00A0265A"/>
    <w:rsid w:val="00A0276D"/>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5FD"/>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B6A"/>
    <w:rsid w:val="00A315B8"/>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B27"/>
    <w:rsid w:val="00A37C82"/>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7C2"/>
    <w:rsid w:val="00A74FF9"/>
    <w:rsid w:val="00A75503"/>
    <w:rsid w:val="00A75B68"/>
    <w:rsid w:val="00A75DCE"/>
    <w:rsid w:val="00A761A3"/>
    <w:rsid w:val="00A76ACD"/>
    <w:rsid w:val="00A76D53"/>
    <w:rsid w:val="00A76E62"/>
    <w:rsid w:val="00A775A4"/>
    <w:rsid w:val="00A805AF"/>
    <w:rsid w:val="00A8060F"/>
    <w:rsid w:val="00A80F16"/>
    <w:rsid w:val="00A810AF"/>
    <w:rsid w:val="00A81201"/>
    <w:rsid w:val="00A82FA5"/>
    <w:rsid w:val="00A83C9E"/>
    <w:rsid w:val="00A83DD1"/>
    <w:rsid w:val="00A84668"/>
    <w:rsid w:val="00A846D9"/>
    <w:rsid w:val="00A84BC7"/>
    <w:rsid w:val="00A8523C"/>
    <w:rsid w:val="00A8573F"/>
    <w:rsid w:val="00A85E29"/>
    <w:rsid w:val="00A8618B"/>
    <w:rsid w:val="00A862F7"/>
    <w:rsid w:val="00A86906"/>
    <w:rsid w:val="00A86FFA"/>
    <w:rsid w:val="00A877BF"/>
    <w:rsid w:val="00A87E5D"/>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724"/>
    <w:rsid w:val="00A96BC4"/>
    <w:rsid w:val="00A96F25"/>
    <w:rsid w:val="00A97B4B"/>
    <w:rsid w:val="00AA018C"/>
    <w:rsid w:val="00AA10D2"/>
    <w:rsid w:val="00AA1C8B"/>
    <w:rsid w:val="00AA20AA"/>
    <w:rsid w:val="00AA2792"/>
    <w:rsid w:val="00AA2A60"/>
    <w:rsid w:val="00AA3F02"/>
    <w:rsid w:val="00AA4969"/>
    <w:rsid w:val="00AA4B23"/>
    <w:rsid w:val="00AA4D57"/>
    <w:rsid w:val="00AA5322"/>
    <w:rsid w:val="00AA536B"/>
    <w:rsid w:val="00AA53C9"/>
    <w:rsid w:val="00AA5508"/>
    <w:rsid w:val="00AA5613"/>
    <w:rsid w:val="00AA66FE"/>
    <w:rsid w:val="00AA7254"/>
    <w:rsid w:val="00AA7371"/>
    <w:rsid w:val="00AA7C34"/>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1D1"/>
    <w:rsid w:val="00AB4230"/>
    <w:rsid w:val="00AB434E"/>
    <w:rsid w:val="00AB4739"/>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85F"/>
    <w:rsid w:val="00AC086F"/>
    <w:rsid w:val="00AC0A22"/>
    <w:rsid w:val="00AC0D53"/>
    <w:rsid w:val="00AC1017"/>
    <w:rsid w:val="00AC168D"/>
    <w:rsid w:val="00AC1917"/>
    <w:rsid w:val="00AC22A2"/>
    <w:rsid w:val="00AC269D"/>
    <w:rsid w:val="00AC2722"/>
    <w:rsid w:val="00AC2AC4"/>
    <w:rsid w:val="00AC3DDE"/>
    <w:rsid w:val="00AC41AB"/>
    <w:rsid w:val="00AC41AC"/>
    <w:rsid w:val="00AC4466"/>
    <w:rsid w:val="00AC5124"/>
    <w:rsid w:val="00AC5410"/>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5B8"/>
    <w:rsid w:val="00AD4C9D"/>
    <w:rsid w:val="00AD4D81"/>
    <w:rsid w:val="00AD5536"/>
    <w:rsid w:val="00AD592D"/>
    <w:rsid w:val="00AD5CAC"/>
    <w:rsid w:val="00AD5CCB"/>
    <w:rsid w:val="00AD5E9A"/>
    <w:rsid w:val="00AD62F7"/>
    <w:rsid w:val="00AD67B3"/>
    <w:rsid w:val="00AD6B25"/>
    <w:rsid w:val="00AD737C"/>
    <w:rsid w:val="00AD73C4"/>
    <w:rsid w:val="00AD7487"/>
    <w:rsid w:val="00AD7601"/>
    <w:rsid w:val="00AD766E"/>
    <w:rsid w:val="00AE0CDA"/>
    <w:rsid w:val="00AE0D1D"/>
    <w:rsid w:val="00AE1E66"/>
    <w:rsid w:val="00AE2C45"/>
    <w:rsid w:val="00AE2C48"/>
    <w:rsid w:val="00AE2D2E"/>
    <w:rsid w:val="00AE357E"/>
    <w:rsid w:val="00AE37AB"/>
    <w:rsid w:val="00AE37C4"/>
    <w:rsid w:val="00AE3C5B"/>
    <w:rsid w:val="00AE487F"/>
    <w:rsid w:val="00AE4D1F"/>
    <w:rsid w:val="00AE520A"/>
    <w:rsid w:val="00AE5334"/>
    <w:rsid w:val="00AE5986"/>
    <w:rsid w:val="00AE6004"/>
    <w:rsid w:val="00AE60AA"/>
    <w:rsid w:val="00AE6BCB"/>
    <w:rsid w:val="00AE6CB1"/>
    <w:rsid w:val="00AE71C8"/>
    <w:rsid w:val="00AE7418"/>
    <w:rsid w:val="00AE748A"/>
    <w:rsid w:val="00AE7DAB"/>
    <w:rsid w:val="00AF03CF"/>
    <w:rsid w:val="00AF0D73"/>
    <w:rsid w:val="00AF0DCE"/>
    <w:rsid w:val="00AF17FA"/>
    <w:rsid w:val="00AF1C58"/>
    <w:rsid w:val="00AF1DCE"/>
    <w:rsid w:val="00AF2211"/>
    <w:rsid w:val="00AF236F"/>
    <w:rsid w:val="00AF25C2"/>
    <w:rsid w:val="00AF45EF"/>
    <w:rsid w:val="00AF46E8"/>
    <w:rsid w:val="00AF4D4E"/>
    <w:rsid w:val="00AF597F"/>
    <w:rsid w:val="00AF5DB0"/>
    <w:rsid w:val="00AF6A42"/>
    <w:rsid w:val="00AF6A44"/>
    <w:rsid w:val="00AF736F"/>
    <w:rsid w:val="00AF7E19"/>
    <w:rsid w:val="00B00296"/>
    <w:rsid w:val="00B01C3A"/>
    <w:rsid w:val="00B022AA"/>
    <w:rsid w:val="00B02464"/>
    <w:rsid w:val="00B02840"/>
    <w:rsid w:val="00B02C81"/>
    <w:rsid w:val="00B02F31"/>
    <w:rsid w:val="00B03265"/>
    <w:rsid w:val="00B033EF"/>
    <w:rsid w:val="00B03E68"/>
    <w:rsid w:val="00B04067"/>
    <w:rsid w:val="00B040F0"/>
    <w:rsid w:val="00B041A0"/>
    <w:rsid w:val="00B041AB"/>
    <w:rsid w:val="00B048B6"/>
    <w:rsid w:val="00B05642"/>
    <w:rsid w:val="00B067C8"/>
    <w:rsid w:val="00B0706D"/>
    <w:rsid w:val="00B07186"/>
    <w:rsid w:val="00B07632"/>
    <w:rsid w:val="00B07F99"/>
    <w:rsid w:val="00B10A59"/>
    <w:rsid w:val="00B10B2B"/>
    <w:rsid w:val="00B10B86"/>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413"/>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49C"/>
    <w:rsid w:val="00B214BE"/>
    <w:rsid w:val="00B215A4"/>
    <w:rsid w:val="00B21811"/>
    <w:rsid w:val="00B22191"/>
    <w:rsid w:val="00B2234F"/>
    <w:rsid w:val="00B22748"/>
    <w:rsid w:val="00B22787"/>
    <w:rsid w:val="00B22AC5"/>
    <w:rsid w:val="00B22B88"/>
    <w:rsid w:val="00B22DFA"/>
    <w:rsid w:val="00B22EA0"/>
    <w:rsid w:val="00B22ED0"/>
    <w:rsid w:val="00B22EEE"/>
    <w:rsid w:val="00B230FD"/>
    <w:rsid w:val="00B23124"/>
    <w:rsid w:val="00B238AB"/>
    <w:rsid w:val="00B24242"/>
    <w:rsid w:val="00B242C2"/>
    <w:rsid w:val="00B24355"/>
    <w:rsid w:val="00B247BE"/>
    <w:rsid w:val="00B24907"/>
    <w:rsid w:val="00B24B65"/>
    <w:rsid w:val="00B24C20"/>
    <w:rsid w:val="00B25033"/>
    <w:rsid w:val="00B256E9"/>
    <w:rsid w:val="00B25732"/>
    <w:rsid w:val="00B25D19"/>
    <w:rsid w:val="00B261A4"/>
    <w:rsid w:val="00B263E1"/>
    <w:rsid w:val="00B267C0"/>
    <w:rsid w:val="00B2690B"/>
    <w:rsid w:val="00B26A94"/>
    <w:rsid w:val="00B26B01"/>
    <w:rsid w:val="00B27D96"/>
    <w:rsid w:val="00B3013D"/>
    <w:rsid w:val="00B3042E"/>
    <w:rsid w:val="00B3061F"/>
    <w:rsid w:val="00B30A3C"/>
    <w:rsid w:val="00B30CD9"/>
    <w:rsid w:val="00B31ECB"/>
    <w:rsid w:val="00B321B5"/>
    <w:rsid w:val="00B3269E"/>
    <w:rsid w:val="00B32836"/>
    <w:rsid w:val="00B32991"/>
    <w:rsid w:val="00B3315F"/>
    <w:rsid w:val="00B33AD0"/>
    <w:rsid w:val="00B33C1F"/>
    <w:rsid w:val="00B3427C"/>
    <w:rsid w:val="00B3463F"/>
    <w:rsid w:val="00B351C7"/>
    <w:rsid w:val="00B35611"/>
    <w:rsid w:val="00B36367"/>
    <w:rsid w:val="00B367B2"/>
    <w:rsid w:val="00B36810"/>
    <w:rsid w:val="00B36E85"/>
    <w:rsid w:val="00B37305"/>
    <w:rsid w:val="00B374C8"/>
    <w:rsid w:val="00B37549"/>
    <w:rsid w:val="00B375E5"/>
    <w:rsid w:val="00B376B9"/>
    <w:rsid w:val="00B37803"/>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2DC7"/>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500DC"/>
    <w:rsid w:val="00B501B7"/>
    <w:rsid w:val="00B509A0"/>
    <w:rsid w:val="00B510FC"/>
    <w:rsid w:val="00B51415"/>
    <w:rsid w:val="00B51663"/>
    <w:rsid w:val="00B5220B"/>
    <w:rsid w:val="00B524E0"/>
    <w:rsid w:val="00B5296B"/>
    <w:rsid w:val="00B52A9B"/>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606F"/>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2F17"/>
    <w:rsid w:val="00B731B5"/>
    <w:rsid w:val="00B73924"/>
    <w:rsid w:val="00B7421A"/>
    <w:rsid w:val="00B743F2"/>
    <w:rsid w:val="00B747C7"/>
    <w:rsid w:val="00B74CB5"/>
    <w:rsid w:val="00B74DA7"/>
    <w:rsid w:val="00B74DDE"/>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5A1C"/>
    <w:rsid w:val="00B86969"/>
    <w:rsid w:val="00B86EC9"/>
    <w:rsid w:val="00B86EF4"/>
    <w:rsid w:val="00B87685"/>
    <w:rsid w:val="00B90346"/>
    <w:rsid w:val="00B903BE"/>
    <w:rsid w:val="00B90461"/>
    <w:rsid w:val="00B90CA4"/>
    <w:rsid w:val="00B910BA"/>
    <w:rsid w:val="00B91238"/>
    <w:rsid w:val="00B9186B"/>
    <w:rsid w:val="00B9190E"/>
    <w:rsid w:val="00B91E17"/>
    <w:rsid w:val="00B91E2D"/>
    <w:rsid w:val="00B92058"/>
    <w:rsid w:val="00B92172"/>
    <w:rsid w:val="00B924EC"/>
    <w:rsid w:val="00B92F09"/>
    <w:rsid w:val="00B9322B"/>
    <w:rsid w:val="00B9331D"/>
    <w:rsid w:val="00B935BB"/>
    <w:rsid w:val="00B944D5"/>
    <w:rsid w:val="00B94866"/>
    <w:rsid w:val="00B94D1A"/>
    <w:rsid w:val="00B9568A"/>
    <w:rsid w:val="00B97009"/>
    <w:rsid w:val="00B974C8"/>
    <w:rsid w:val="00B974DB"/>
    <w:rsid w:val="00B97776"/>
    <w:rsid w:val="00B97861"/>
    <w:rsid w:val="00BA0264"/>
    <w:rsid w:val="00BA0378"/>
    <w:rsid w:val="00BA07C6"/>
    <w:rsid w:val="00BA0995"/>
    <w:rsid w:val="00BA0C0F"/>
    <w:rsid w:val="00BA1445"/>
    <w:rsid w:val="00BA1A6C"/>
    <w:rsid w:val="00BA1E47"/>
    <w:rsid w:val="00BA1E6E"/>
    <w:rsid w:val="00BA241F"/>
    <w:rsid w:val="00BA257F"/>
    <w:rsid w:val="00BA2711"/>
    <w:rsid w:val="00BA2C83"/>
    <w:rsid w:val="00BA3BB4"/>
    <w:rsid w:val="00BA4586"/>
    <w:rsid w:val="00BA48C9"/>
    <w:rsid w:val="00BA4E1F"/>
    <w:rsid w:val="00BA51ED"/>
    <w:rsid w:val="00BA542B"/>
    <w:rsid w:val="00BA56A8"/>
    <w:rsid w:val="00BA5714"/>
    <w:rsid w:val="00BA59DD"/>
    <w:rsid w:val="00BA6417"/>
    <w:rsid w:val="00BA6FA9"/>
    <w:rsid w:val="00BA6FBB"/>
    <w:rsid w:val="00BA74BF"/>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5382"/>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0A80"/>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D0"/>
    <w:rsid w:val="00BE6E2C"/>
    <w:rsid w:val="00BE71A3"/>
    <w:rsid w:val="00BE731D"/>
    <w:rsid w:val="00BE75F2"/>
    <w:rsid w:val="00BF050B"/>
    <w:rsid w:val="00BF0995"/>
    <w:rsid w:val="00BF0A81"/>
    <w:rsid w:val="00BF0D61"/>
    <w:rsid w:val="00BF144A"/>
    <w:rsid w:val="00BF1725"/>
    <w:rsid w:val="00BF17BF"/>
    <w:rsid w:val="00BF1EB8"/>
    <w:rsid w:val="00BF1F98"/>
    <w:rsid w:val="00BF29E9"/>
    <w:rsid w:val="00BF2EC1"/>
    <w:rsid w:val="00BF30DC"/>
    <w:rsid w:val="00BF36F2"/>
    <w:rsid w:val="00BF3B3B"/>
    <w:rsid w:val="00BF3DAA"/>
    <w:rsid w:val="00BF4514"/>
    <w:rsid w:val="00BF4787"/>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AF8"/>
    <w:rsid w:val="00C04BB9"/>
    <w:rsid w:val="00C052DF"/>
    <w:rsid w:val="00C05585"/>
    <w:rsid w:val="00C05B2B"/>
    <w:rsid w:val="00C05E28"/>
    <w:rsid w:val="00C06075"/>
    <w:rsid w:val="00C06080"/>
    <w:rsid w:val="00C06271"/>
    <w:rsid w:val="00C063A4"/>
    <w:rsid w:val="00C069B4"/>
    <w:rsid w:val="00C07E1A"/>
    <w:rsid w:val="00C10449"/>
    <w:rsid w:val="00C10533"/>
    <w:rsid w:val="00C108FE"/>
    <w:rsid w:val="00C10C29"/>
    <w:rsid w:val="00C10E92"/>
    <w:rsid w:val="00C11326"/>
    <w:rsid w:val="00C1142A"/>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479"/>
    <w:rsid w:val="00C23772"/>
    <w:rsid w:val="00C23A4C"/>
    <w:rsid w:val="00C2406B"/>
    <w:rsid w:val="00C24C48"/>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C3C"/>
    <w:rsid w:val="00C45D46"/>
    <w:rsid w:val="00C45E79"/>
    <w:rsid w:val="00C45EB0"/>
    <w:rsid w:val="00C45FD2"/>
    <w:rsid w:val="00C4671E"/>
    <w:rsid w:val="00C4694E"/>
    <w:rsid w:val="00C46E90"/>
    <w:rsid w:val="00C46F21"/>
    <w:rsid w:val="00C4723B"/>
    <w:rsid w:val="00C475F8"/>
    <w:rsid w:val="00C4797B"/>
    <w:rsid w:val="00C47EAE"/>
    <w:rsid w:val="00C51499"/>
    <w:rsid w:val="00C51C2A"/>
    <w:rsid w:val="00C522D5"/>
    <w:rsid w:val="00C5329F"/>
    <w:rsid w:val="00C532CA"/>
    <w:rsid w:val="00C53A1C"/>
    <w:rsid w:val="00C53F85"/>
    <w:rsid w:val="00C542F3"/>
    <w:rsid w:val="00C54570"/>
    <w:rsid w:val="00C5468D"/>
    <w:rsid w:val="00C54B7B"/>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59C"/>
    <w:rsid w:val="00C778F9"/>
    <w:rsid w:val="00C7790F"/>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9BC"/>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906"/>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96F"/>
    <w:rsid w:val="00CA4C40"/>
    <w:rsid w:val="00CA4CEA"/>
    <w:rsid w:val="00CA6D20"/>
    <w:rsid w:val="00CA6E55"/>
    <w:rsid w:val="00CA6E74"/>
    <w:rsid w:val="00CA700B"/>
    <w:rsid w:val="00CA7943"/>
    <w:rsid w:val="00CB03F3"/>
    <w:rsid w:val="00CB0839"/>
    <w:rsid w:val="00CB0B3A"/>
    <w:rsid w:val="00CB10BA"/>
    <w:rsid w:val="00CB10FD"/>
    <w:rsid w:val="00CB299B"/>
    <w:rsid w:val="00CB2CBC"/>
    <w:rsid w:val="00CB3A37"/>
    <w:rsid w:val="00CB3F97"/>
    <w:rsid w:val="00CB469D"/>
    <w:rsid w:val="00CB55B5"/>
    <w:rsid w:val="00CB5B36"/>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6C1F"/>
    <w:rsid w:val="00CC70CF"/>
    <w:rsid w:val="00CC719B"/>
    <w:rsid w:val="00CC71B3"/>
    <w:rsid w:val="00CC7289"/>
    <w:rsid w:val="00CD02B1"/>
    <w:rsid w:val="00CD04CB"/>
    <w:rsid w:val="00CD0585"/>
    <w:rsid w:val="00CD0B92"/>
    <w:rsid w:val="00CD0BAE"/>
    <w:rsid w:val="00CD0E3A"/>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50B"/>
    <w:rsid w:val="00CE5533"/>
    <w:rsid w:val="00CE57C0"/>
    <w:rsid w:val="00CE57DF"/>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FB0"/>
    <w:rsid w:val="00CF2024"/>
    <w:rsid w:val="00CF217F"/>
    <w:rsid w:val="00CF2612"/>
    <w:rsid w:val="00CF268B"/>
    <w:rsid w:val="00CF270A"/>
    <w:rsid w:val="00CF288C"/>
    <w:rsid w:val="00CF2E9A"/>
    <w:rsid w:val="00CF30E9"/>
    <w:rsid w:val="00CF33F2"/>
    <w:rsid w:val="00CF4334"/>
    <w:rsid w:val="00CF49BD"/>
    <w:rsid w:val="00CF5103"/>
    <w:rsid w:val="00CF5673"/>
    <w:rsid w:val="00CF6D63"/>
    <w:rsid w:val="00CF6E0B"/>
    <w:rsid w:val="00CF70C5"/>
    <w:rsid w:val="00CF70E6"/>
    <w:rsid w:val="00CF7810"/>
    <w:rsid w:val="00CF79D7"/>
    <w:rsid w:val="00CF7F3B"/>
    <w:rsid w:val="00D0041B"/>
    <w:rsid w:val="00D00426"/>
    <w:rsid w:val="00D00582"/>
    <w:rsid w:val="00D008D9"/>
    <w:rsid w:val="00D00998"/>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F6"/>
    <w:rsid w:val="00D05CBC"/>
    <w:rsid w:val="00D06161"/>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20450"/>
    <w:rsid w:val="00D2073D"/>
    <w:rsid w:val="00D208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594"/>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2E2B"/>
    <w:rsid w:val="00D336FE"/>
    <w:rsid w:val="00D3393A"/>
    <w:rsid w:val="00D33CCF"/>
    <w:rsid w:val="00D34089"/>
    <w:rsid w:val="00D34743"/>
    <w:rsid w:val="00D34914"/>
    <w:rsid w:val="00D34B1A"/>
    <w:rsid w:val="00D34BD4"/>
    <w:rsid w:val="00D34F82"/>
    <w:rsid w:val="00D35551"/>
    <w:rsid w:val="00D35A87"/>
    <w:rsid w:val="00D35B15"/>
    <w:rsid w:val="00D360DB"/>
    <w:rsid w:val="00D3645E"/>
    <w:rsid w:val="00D36E2A"/>
    <w:rsid w:val="00D3714D"/>
    <w:rsid w:val="00D3759D"/>
    <w:rsid w:val="00D37D04"/>
    <w:rsid w:val="00D4027D"/>
    <w:rsid w:val="00D412BA"/>
    <w:rsid w:val="00D41484"/>
    <w:rsid w:val="00D430E2"/>
    <w:rsid w:val="00D4356A"/>
    <w:rsid w:val="00D43926"/>
    <w:rsid w:val="00D4427E"/>
    <w:rsid w:val="00D44D50"/>
    <w:rsid w:val="00D45580"/>
    <w:rsid w:val="00D455FF"/>
    <w:rsid w:val="00D45773"/>
    <w:rsid w:val="00D45778"/>
    <w:rsid w:val="00D464F8"/>
    <w:rsid w:val="00D465AC"/>
    <w:rsid w:val="00D466A1"/>
    <w:rsid w:val="00D46D37"/>
    <w:rsid w:val="00D46F96"/>
    <w:rsid w:val="00D478DA"/>
    <w:rsid w:val="00D47D4C"/>
    <w:rsid w:val="00D47E83"/>
    <w:rsid w:val="00D501E2"/>
    <w:rsid w:val="00D506B4"/>
    <w:rsid w:val="00D50C4F"/>
    <w:rsid w:val="00D51796"/>
    <w:rsid w:val="00D51AAF"/>
    <w:rsid w:val="00D51CF1"/>
    <w:rsid w:val="00D524D5"/>
    <w:rsid w:val="00D529CA"/>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B50"/>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6EB"/>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4A60"/>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5EC"/>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0F96"/>
    <w:rsid w:val="00DC151C"/>
    <w:rsid w:val="00DC163B"/>
    <w:rsid w:val="00DC1F81"/>
    <w:rsid w:val="00DC21A9"/>
    <w:rsid w:val="00DC2595"/>
    <w:rsid w:val="00DC2EC2"/>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62C5"/>
    <w:rsid w:val="00DD7067"/>
    <w:rsid w:val="00DD7305"/>
    <w:rsid w:val="00DD7977"/>
    <w:rsid w:val="00DE09D0"/>
    <w:rsid w:val="00DE09DF"/>
    <w:rsid w:val="00DE0BBD"/>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747"/>
    <w:rsid w:val="00DE480E"/>
    <w:rsid w:val="00DE4A62"/>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34E"/>
    <w:rsid w:val="00DF1C22"/>
    <w:rsid w:val="00DF21C7"/>
    <w:rsid w:val="00DF2292"/>
    <w:rsid w:val="00DF2E79"/>
    <w:rsid w:val="00DF2F8D"/>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D5E"/>
    <w:rsid w:val="00DF775E"/>
    <w:rsid w:val="00DF794D"/>
    <w:rsid w:val="00DF7C81"/>
    <w:rsid w:val="00DF7FB8"/>
    <w:rsid w:val="00E00004"/>
    <w:rsid w:val="00E001C2"/>
    <w:rsid w:val="00E002E2"/>
    <w:rsid w:val="00E00441"/>
    <w:rsid w:val="00E011F2"/>
    <w:rsid w:val="00E019C8"/>
    <w:rsid w:val="00E027BF"/>
    <w:rsid w:val="00E02D46"/>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5FB8"/>
    <w:rsid w:val="00E26888"/>
    <w:rsid w:val="00E273DB"/>
    <w:rsid w:val="00E30632"/>
    <w:rsid w:val="00E30A35"/>
    <w:rsid w:val="00E30BE8"/>
    <w:rsid w:val="00E3105F"/>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3DA"/>
    <w:rsid w:val="00E41594"/>
    <w:rsid w:val="00E42488"/>
    <w:rsid w:val="00E42A3D"/>
    <w:rsid w:val="00E43769"/>
    <w:rsid w:val="00E43803"/>
    <w:rsid w:val="00E43BCE"/>
    <w:rsid w:val="00E43DA8"/>
    <w:rsid w:val="00E44109"/>
    <w:rsid w:val="00E449FB"/>
    <w:rsid w:val="00E44C15"/>
    <w:rsid w:val="00E44E5C"/>
    <w:rsid w:val="00E4542D"/>
    <w:rsid w:val="00E45749"/>
    <w:rsid w:val="00E4579A"/>
    <w:rsid w:val="00E45AC8"/>
    <w:rsid w:val="00E45F3A"/>
    <w:rsid w:val="00E4620D"/>
    <w:rsid w:val="00E469E9"/>
    <w:rsid w:val="00E47AC4"/>
    <w:rsid w:val="00E50314"/>
    <w:rsid w:val="00E50B68"/>
    <w:rsid w:val="00E50CC2"/>
    <w:rsid w:val="00E50CCD"/>
    <w:rsid w:val="00E529AE"/>
    <w:rsid w:val="00E52E4B"/>
    <w:rsid w:val="00E53127"/>
    <w:rsid w:val="00E5331D"/>
    <w:rsid w:val="00E53923"/>
    <w:rsid w:val="00E53D9E"/>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752"/>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959"/>
    <w:rsid w:val="00E6796A"/>
    <w:rsid w:val="00E67B44"/>
    <w:rsid w:val="00E67CDD"/>
    <w:rsid w:val="00E67D2C"/>
    <w:rsid w:val="00E67E36"/>
    <w:rsid w:val="00E67E57"/>
    <w:rsid w:val="00E67F1C"/>
    <w:rsid w:val="00E701A3"/>
    <w:rsid w:val="00E70457"/>
    <w:rsid w:val="00E70A38"/>
    <w:rsid w:val="00E70A7F"/>
    <w:rsid w:val="00E70AB8"/>
    <w:rsid w:val="00E70AB9"/>
    <w:rsid w:val="00E71603"/>
    <w:rsid w:val="00E7163C"/>
    <w:rsid w:val="00E72079"/>
    <w:rsid w:val="00E7263C"/>
    <w:rsid w:val="00E73357"/>
    <w:rsid w:val="00E73634"/>
    <w:rsid w:val="00E73EA1"/>
    <w:rsid w:val="00E7450D"/>
    <w:rsid w:val="00E749B2"/>
    <w:rsid w:val="00E74AF9"/>
    <w:rsid w:val="00E74FA7"/>
    <w:rsid w:val="00E751B4"/>
    <w:rsid w:val="00E76676"/>
    <w:rsid w:val="00E767D6"/>
    <w:rsid w:val="00E7714E"/>
    <w:rsid w:val="00E7725A"/>
    <w:rsid w:val="00E77B89"/>
    <w:rsid w:val="00E77D46"/>
    <w:rsid w:val="00E80DB7"/>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1E03"/>
    <w:rsid w:val="00E921C9"/>
    <w:rsid w:val="00E92519"/>
    <w:rsid w:val="00E9256C"/>
    <w:rsid w:val="00E927AC"/>
    <w:rsid w:val="00E929FB"/>
    <w:rsid w:val="00E930D7"/>
    <w:rsid w:val="00E93151"/>
    <w:rsid w:val="00E9353A"/>
    <w:rsid w:val="00E93E03"/>
    <w:rsid w:val="00E93ED5"/>
    <w:rsid w:val="00E940CC"/>
    <w:rsid w:val="00E9418D"/>
    <w:rsid w:val="00E94639"/>
    <w:rsid w:val="00E947A2"/>
    <w:rsid w:val="00E94857"/>
    <w:rsid w:val="00E94A1F"/>
    <w:rsid w:val="00E94BB0"/>
    <w:rsid w:val="00E94D3C"/>
    <w:rsid w:val="00E95A2C"/>
    <w:rsid w:val="00E95F9E"/>
    <w:rsid w:val="00E965BB"/>
    <w:rsid w:val="00E96728"/>
    <w:rsid w:val="00E96C19"/>
    <w:rsid w:val="00E96EE1"/>
    <w:rsid w:val="00E96F67"/>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44"/>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908"/>
    <w:rsid w:val="00EB1F9A"/>
    <w:rsid w:val="00EB23D3"/>
    <w:rsid w:val="00EB2706"/>
    <w:rsid w:val="00EB407B"/>
    <w:rsid w:val="00EB4293"/>
    <w:rsid w:val="00EB5040"/>
    <w:rsid w:val="00EB5220"/>
    <w:rsid w:val="00EB5672"/>
    <w:rsid w:val="00EB5A18"/>
    <w:rsid w:val="00EB5B79"/>
    <w:rsid w:val="00EB5C33"/>
    <w:rsid w:val="00EB6203"/>
    <w:rsid w:val="00EB620B"/>
    <w:rsid w:val="00EB653F"/>
    <w:rsid w:val="00EB6831"/>
    <w:rsid w:val="00EB6DD7"/>
    <w:rsid w:val="00EB7D39"/>
    <w:rsid w:val="00EC0061"/>
    <w:rsid w:val="00EC044E"/>
    <w:rsid w:val="00EC0559"/>
    <w:rsid w:val="00EC05D1"/>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610"/>
    <w:rsid w:val="00EC6A7D"/>
    <w:rsid w:val="00EC6B3E"/>
    <w:rsid w:val="00EC6EAB"/>
    <w:rsid w:val="00EC6EF4"/>
    <w:rsid w:val="00EC739F"/>
    <w:rsid w:val="00EC73CC"/>
    <w:rsid w:val="00EC7C1D"/>
    <w:rsid w:val="00EC7E85"/>
    <w:rsid w:val="00ED03B8"/>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5C"/>
    <w:rsid w:val="00ED62B8"/>
    <w:rsid w:val="00ED6E7B"/>
    <w:rsid w:val="00ED7606"/>
    <w:rsid w:val="00ED785C"/>
    <w:rsid w:val="00ED7EE0"/>
    <w:rsid w:val="00EE00A7"/>
    <w:rsid w:val="00EE046A"/>
    <w:rsid w:val="00EE0A00"/>
    <w:rsid w:val="00EE0C9B"/>
    <w:rsid w:val="00EE106A"/>
    <w:rsid w:val="00EE10D0"/>
    <w:rsid w:val="00EE12D8"/>
    <w:rsid w:val="00EE14C9"/>
    <w:rsid w:val="00EE19AD"/>
    <w:rsid w:val="00EE1BC6"/>
    <w:rsid w:val="00EE20C5"/>
    <w:rsid w:val="00EE2624"/>
    <w:rsid w:val="00EE2761"/>
    <w:rsid w:val="00EE2BCC"/>
    <w:rsid w:val="00EE33CD"/>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4C"/>
    <w:rsid w:val="00EF209A"/>
    <w:rsid w:val="00EF228E"/>
    <w:rsid w:val="00EF23C5"/>
    <w:rsid w:val="00EF27E9"/>
    <w:rsid w:val="00EF2F00"/>
    <w:rsid w:val="00EF2F5F"/>
    <w:rsid w:val="00EF33B7"/>
    <w:rsid w:val="00EF35A7"/>
    <w:rsid w:val="00EF36A3"/>
    <w:rsid w:val="00EF3D2D"/>
    <w:rsid w:val="00EF4405"/>
    <w:rsid w:val="00EF4744"/>
    <w:rsid w:val="00EF4A9F"/>
    <w:rsid w:val="00EF4AD1"/>
    <w:rsid w:val="00EF4D90"/>
    <w:rsid w:val="00EF4F5C"/>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12C"/>
    <w:rsid w:val="00F02F72"/>
    <w:rsid w:val="00F030EE"/>
    <w:rsid w:val="00F037F3"/>
    <w:rsid w:val="00F03BB7"/>
    <w:rsid w:val="00F03C37"/>
    <w:rsid w:val="00F04174"/>
    <w:rsid w:val="00F041CC"/>
    <w:rsid w:val="00F0426D"/>
    <w:rsid w:val="00F05A38"/>
    <w:rsid w:val="00F05C1B"/>
    <w:rsid w:val="00F0602B"/>
    <w:rsid w:val="00F0619C"/>
    <w:rsid w:val="00F0657D"/>
    <w:rsid w:val="00F0676E"/>
    <w:rsid w:val="00F06DAF"/>
    <w:rsid w:val="00F06F18"/>
    <w:rsid w:val="00F0711A"/>
    <w:rsid w:val="00F07929"/>
    <w:rsid w:val="00F07A72"/>
    <w:rsid w:val="00F10813"/>
    <w:rsid w:val="00F1092A"/>
    <w:rsid w:val="00F10BDC"/>
    <w:rsid w:val="00F11613"/>
    <w:rsid w:val="00F118F4"/>
    <w:rsid w:val="00F11AA6"/>
    <w:rsid w:val="00F11D7C"/>
    <w:rsid w:val="00F12642"/>
    <w:rsid w:val="00F1266A"/>
    <w:rsid w:val="00F128AB"/>
    <w:rsid w:val="00F1319E"/>
    <w:rsid w:val="00F13610"/>
    <w:rsid w:val="00F1367B"/>
    <w:rsid w:val="00F13E3A"/>
    <w:rsid w:val="00F140A3"/>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27D42"/>
    <w:rsid w:val="00F30434"/>
    <w:rsid w:val="00F308C3"/>
    <w:rsid w:val="00F31199"/>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1A63"/>
    <w:rsid w:val="00F420FD"/>
    <w:rsid w:val="00F42214"/>
    <w:rsid w:val="00F4231A"/>
    <w:rsid w:val="00F42746"/>
    <w:rsid w:val="00F4313C"/>
    <w:rsid w:val="00F43C6D"/>
    <w:rsid w:val="00F44094"/>
    <w:rsid w:val="00F45BC7"/>
    <w:rsid w:val="00F45C44"/>
    <w:rsid w:val="00F461DC"/>
    <w:rsid w:val="00F46C37"/>
    <w:rsid w:val="00F47A33"/>
    <w:rsid w:val="00F47DC8"/>
    <w:rsid w:val="00F47E5D"/>
    <w:rsid w:val="00F507DF"/>
    <w:rsid w:val="00F50D86"/>
    <w:rsid w:val="00F5168C"/>
    <w:rsid w:val="00F51A35"/>
    <w:rsid w:val="00F523B1"/>
    <w:rsid w:val="00F52B53"/>
    <w:rsid w:val="00F52D9D"/>
    <w:rsid w:val="00F52F7E"/>
    <w:rsid w:val="00F52FA7"/>
    <w:rsid w:val="00F538B3"/>
    <w:rsid w:val="00F541DD"/>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8EC"/>
    <w:rsid w:val="00F56C11"/>
    <w:rsid w:val="00F56C2A"/>
    <w:rsid w:val="00F570CC"/>
    <w:rsid w:val="00F570FA"/>
    <w:rsid w:val="00F57182"/>
    <w:rsid w:val="00F5752B"/>
    <w:rsid w:val="00F57779"/>
    <w:rsid w:val="00F57E9A"/>
    <w:rsid w:val="00F57F95"/>
    <w:rsid w:val="00F60792"/>
    <w:rsid w:val="00F60A58"/>
    <w:rsid w:val="00F61B1D"/>
    <w:rsid w:val="00F6249B"/>
    <w:rsid w:val="00F62AF1"/>
    <w:rsid w:val="00F63165"/>
    <w:rsid w:val="00F635A5"/>
    <w:rsid w:val="00F637B2"/>
    <w:rsid w:val="00F637E1"/>
    <w:rsid w:val="00F63807"/>
    <w:rsid w:val="00F63EC6"/>
    <w:rsid w:val="00F64361"/>
    <w:rsid w:val="00F644E1"/>
    <w:rsid w:val="00F645A9"/>
    <w:rsid w:val="00F64B38"/>
    <w:rsid w:val="00F65850"/>
    <w:rsid w:val="00F65C75"/>
    <w:rsid w:val="00F667EA"/>
    <w:rsid w:val="00F6688F"/>
    <w:rsid w:val="00F6760F"/>
    <w:rsid w:val="00F702F2"/>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3B8"/>
    <w:rsid w:val="00F81CC8"/>
    <w:rsid w:val="00F81D8B"/>
    <w:rsid w:val="00F81F53"/>
    <w:rsid w:val="00F823F0"/>
    <w:rsid w:val="00F82925"/>
    <w:rsid w:val="00F82C48"/>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38E"/>
    <w:rsid w:val="00F947DB"/>
    <w:rsid w:val="00F949D9"/>
    <w:rsid w:val="00F9652F"/>
    <w:rsid w:val="00F968BE"/>
    <w:rsid w:val="00F96A3E"/>
    <w:rsid w:val="00F96A41"/>
    <w:rsid w:val="00F96FB9"/>
    <w:rsid w:val="00F970DF"/>
    <w:rsid w:val="00F9712D"/>
    <w:rsid w:val="00F9749B"/>
    <w:rsid w:val="00F97918"/>
    <w:rsid w:val="00FA0B15"/>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34F"/>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65"/>
    <w:rsid w:val="00FC45D7"/>
    <w:rsid w:val="00FC48FC"/>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897"/>
    <w:rsid w:val="00FD396E"/>
    <w:rsid w:val="00FD4994"/>
    <w:rsid w:val="00FD5B90"/>
    <w:rsid w:val="00FD5BBC"/>
    <w:rsid w:val="00FD6283"/>
    <w:rsid w:val="00FD6C60"/>
    <w:rsid w:val="00FD6DF2"/>
    <w:rsid w:val="00FD71B0"/>
    <w:rsid w:val="00FD7634"/>
    <w:rsid w:val="00FD76E5"/>
    <w:rsid w:val="00FD79E5"/>
    <w:rsid w:val="00FE0ADD"/>
    <w:rsid w:val="00FE104A"/>
    <w:rsid w:val="00FE13DE"/>
    <w:rsid w:val="00FE1E49"/>
    <w:rsid w:val="00FE2C9D"/>
    <w:rsid w:val="00FE364D"/>
    <w:rsid w:val="00FE3AB3"/>
    <w:rsid w:val="00FE3D9B"/>
    <w:rsid w:val="00FE400C"/>
    <w:rsid w:val="00FE4B0D"/>
    <w:rsid w:val="00FE4C94"/>
    <w:rsid w:val="00FE4D93"/>
    <w:rsid w:val="00FE576B"/>
    <w:rsid w:val="00FE6852"/>
    <w:rsid w:val="00FE6C38"/>
    <w:rsid w:val="00FE7D96"/>
    <w:rsid w:val="00FF07CD"/>
    <w:rsid w:val="00FF0C2B"/>
    <w:rsid w:val="00FF1688"/>
    <w:rsid w:val="00FF19DA"/>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BFC"/>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3">
    <w:name w:val="Grid Table 1 Light Accent 3"/>
    <w:basedOn w:val="TableNormal"/>
    <w:uiPriority w:val="46"/>
    <w:rsid w:val="00DE0BB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rsid w:val="00CD0BA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mailto:Shirley.Chang@acme.com"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mailto:Shirley.Chang@acme.com"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192.168.42.61:9443" TargetMode="External"/><Relationship Id="rId44" Type="http://schemas.openxmlformats.org/officeDocument/2006/relationships/hyperlink" Target="http://192.168.42.69:45580"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file:///D:\ISAM\templates\white%20paper\www.ibm.com\legal\copytrade.shtml"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A62AF-0A3A-DE49-B8E6-E64DAF6D989E}">
  <ds:schemaRefs>
    <ds:schemaRef ds:uri="http://schemas.openxmlformats.org/officeDocument/2006/bibliography"/>
  </ds:schemaRefs>
</ds:datastoreItem>
</file>

<file path=customXml/itemProps2.xml><?xml version="1.0" encoding="utf-8"?>
<ds:datastoreItem xmlns:ds="http://schemas.openxmlformats.org/officeDocument/2006/customXml" ds:itemID="{9E3A312B-678B-3E4E-AD58-BFC1AD5AB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20</TotalTime>
  <Pages>74</Pages>
  <Words>17996</Words>
  <Characters>102582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120338</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19</cp:revision>
  <cp:lastPrinted>2017-05-15T04:15:00Z</cp:lastPrinted>
  <dcterms:created xsi:type="dcterms:W3CDTF">2018-02-11T01:02:00Z</dcterms:created>
  <dcterms:modified xsi:type="dcterms:W3CDTF">2018-05-02T21:10:00Z</dcterms:modified>
</cp:coreProperties>
</file>