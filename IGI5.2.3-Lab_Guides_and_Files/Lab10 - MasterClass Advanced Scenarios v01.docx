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706EF76F" w14:textId="77777777" w:rsidR="00985422" w:rsidRDefault="004D4B7D" w:rsidP="004F2622">
      <w:pPr>
        <w:pStyle w:val="DocTitle"/>
        <w:jc w:val="right"/>
        <w:rPr>
          <w:b/>
          <w:sz w:val="44"/>
          <w:szCs w:val="48"/>
        </w:rPr>
      </w:pPr>
      <w:r>
        <w:rPr>
          <w:b/>
          <w:sz w:val="44"/>
          <w:szCs w:val="48"/>
        </w:rPr>
        <w:t>Advanced Scenario Labs</w:t>
      </w:r>
      <w:r w:rsidR="00A45C36">
        <w:rPr>
          <w:b/>
          <w:sz w:val="44"/>
          <w:szCs w:val="48"/>
        </w:rPr>
        <w:t xml:space="preserve"> (Lab</w:t>
      </w:r>
      <w:r w:rsidR="00985422">
        <w:rPr>
          <w:b/>
          <w:sz w:val="44"/>
          <w:szCs w:val="48"/>
        </w:rPr>
        <w:t>10</w:t>
      </w:r>
      <w:r w:rsidR="00A45C36">
        <w:rPr>
          <w:b/>
          <w:sz w:val="44"/>
          <w:szCs w:val="48"/>
        </w:rPr>
        <w:t>)</w:t>
      </w:r>
      <w:r w:rsidR="00985422">
        <w:rPr>
          <w:b/>
          <w:sz w:val="44"/>
          <w:szCs w:val="48"/>
        </w:rPr>
        <w:t xml:space="preserve"> </w:t>
      </w:r>
    </w:p>
    <w:p w14:paraId="64843587" w14:textId="6734D226" w:rsidR="00190C83" w:rsidRDefault="00985422" w:rsidP="004F2622">
      <w:pPr>
        <w:pStyle w:val="DocTitle"/>
        <w:jc w:val="right"/>
        <w:rPr>
          <w:b/>
          <w:sz w:val="44"/>
          <w:szCs w:val="48"/>
        </w:rPr>
      </w:pPr>
      <w:r>
        <w:rPr>
          <w:b/>
          <w:sz w:val="44"/>
          <w:szCs w:val="48"/>
        </w:rPr>
        <w:t>for the MasterSkills University 2018</w:t>
      </w:r>
    </w:p>
    <w:p w14:paraId="4B9985C5" w14:textId="735A1BF5" w:rsidR="000E39B4" w:rsidRPr="00A450CC" w:rsidRDefault="000E39B4" w:rsidP="004F2622">
      <w:pPr>
        <w:pStyle w:val="DocTitle"/>
        <w:jc w:val="right"/>
        <w:rPr>
          <w:b/>
          <w:sz w:val="28"/>
          <w:szCs w:val="48"/>
        </w:rPr>
      </w:pPr>
    </w:p>
    <w:p w14:paraId="5BADBA38" w14:textId="011523DB" w:rsidR="00F0207F" w:rsidRDefault="00D45773" w:rsidP="004F2622">
      <w:pPr>
        <w:pStyle w:val="DocTitle"/>
        <w:jc w:val="right"/>
        <w:rPr>
          <w:b/>
          <w:sz w:val="36"/>
          <w:szCs w:val="36"/>
        </w:rPr>
      </w:pPr>
      <w:r>
        <w:rPr>
          <w:b/>
          <w:sz w:val="36"/>
          <w:szCs w:val="36"/>
        </w:rPr>
        <w:t>5.2.</w:t>
      </w:r>
      <w:r w:rsidR="00AB41D1">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75D4126F"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4D4B7D">
        <w:rPr>
          <w:color w:val="0070C0"/>
          <w:sz w:val="24"/>
        </w:rPr>
        <w:t>1</w:t>
      </w:r>
    </w:p>
    <w:p w14:paraId="55439FC3" w14:textId="0E70A298" w:rsidR="00940046" w:rsidRPr="00DB34CA" w:rsidRDefault="00706CDE" w:rsidP="004F2622">
      <w:pPr>
        <w:spacing w:line="276" w:lineRule="auto"/>
        <w:jc w:val="right"/>
        <w:rPr>
          <w:color w:val="0070C0"/>
          <w:sz w:val="24"/>
        </w:rPr>
      </w:pPr>
      <w:r w:rsidRPr="00DB34CA">
        <w:rPr>
          <w:color w:val="0070C0"/>
          <w:sz w:val="24"/>
        </w:rPr>
        <w:t xml:space="preserve"> </w:t>
      </w:r>
      <w:r w:rsidR="00985422">
        <w:rPr>
          <w:color w:val="0070C0"/>
          <w:sz w:val="24"/>
        </w:rPr>
        <w:t>April</w:t>
      </w:r>
      <w:r w:rsidR="0035628B">
        <w:rPr>
          <w:color w:val="0070C0"/>
          <w:sz w:val="24"/>
        </w:rPr>
        <w:t xml:space="preserve"> </w:t>
      </w:r>
      <w:r w:rsidR="00B132F0" w:rsidRPr="00DB34CA">
        <w:rPr>
          <w:color w:val="0070C0"/>
          <w:sz w:val="24"/>
        </w:rPr>
        <w:t>201</w:t>
      </w:r>
      <w:r w:rsidR="004D4B7D">
        <w:rPr>
          <w:color w:val="0070C0"/>
          <w:sz w:val="24"/>
        </w:rPr>
        <w:t>8</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445BC19B" w:rsidR="00D45773" w:rsidRDefault="00D45773" w:rsidP="00D45773">
      <w:r>
        <w:t>Th</w:t>
      </w:r>
      <w:r w:rsidR="00A45C36">
        <w:t>is document provides the instructions for running the labs</w:t>
      </w:r>
      <w:r w:rsidR="003C2E08">
        <w:t xml:space="preserve"> </w:t>
      </w:r>
      <w:r w:rsidR="004D4B7D">
        <w:t xml:space="preserve">for the advanced scenarios for the 2018 </w:t>
      </w:r>
      <w:r w:rsidR="00985422">
        <w:t>MasterSkills University – IGI Track</w:t>
      </w:r>
      <w:r w:rsidR="00A45C36">
        <w:t>.</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1AB39599" w:rsidR="00254153" w:rsidRDefault="001E375E" w:rsidP="001E375E">
      <w:r>
        <w:t>Normal paragraph font is used for general information.</w:t>
      </w:r>
      <w:r w:rsidR="001A4F62">
        <w:t xml:space="preserve"> </w:t>
      </w:r>
      <w:r w:rsidR="001A4F62" w:rsidRPr="001A4F62">
        <w:rPr>
          <w:b/>
        </w:rPr>
        <w:t>Bold</w:t>
      </w:r>
      <w:r w:rsidR="001A4F62">
        <w:t xml:space="preserve"> is used to highlight something in an instruction, like a command or menu selection.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8"/>
        <w:gridCol w:w="992"/>
        <w:gridCol w:w="1700"/>
        <w:gridCol w:w="5378"/>
      </w:tblGrid>
      <w:tr w:rsidR="00940046" w:rsidRPr="00777A19" w14:paraId="04E01119" w14:textId="77777777" w:rsidTr="004D4B7D">
        <w:tc>
          <w:tcPr>
            <w:tcW w:w="1558"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0" w:type="dxa"/>
            <w:shd w:val="clear" w:color="auto" w:fill="F3F3F3"/>
          </w:tcPr>
          <w:p w14:paraId="154B6541" w14:textId="77777777" w:rsidR="00940046" w:rsidRPr="00777A19" w:rsidRDefault="00A13FB2" w:rsidP="004F2622">
            <w:pPr>
              <w:jc w:val="center"/>
              <w:rPr>
                <w:b/>
              </w:rPr>
            </w:pPr>
            <w:r>
              <w:rPr>
                <w:b/>
              </w:rPr>
              <w:t>Authors</w:t>
            </w:r>
          </w:p>
        </w:tc>
        <w:tc>
          <w:tcPr>
            <w:tcW w:w="5378"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4D4B7D">
        <w:trPr>
          <w:trHeight w:val="70"/>
        </w:trPr>
        <w:tc>
          <w:tcPr>
            <w:tcW w:w="1558" w:type="dxa"/>
            <w:shd w:val="clear" w:color="auto" w:fill="auto"/>
          </w:tcPr>
          <w:p w14:paraId="2AF55E59" w14:textId="27E3F1E4" w:rsidR="008C06B6" w:rsidRDefault="00985422" w:rsidP="003C2E08">
            <w:r>
              <w:t>06</w:t>
            </w:r>
            <w:r w:rsidR="00893488">
              <w:t xml:space="preserve"> </w:t>
            </w:r>
            <w:r>
              <w:t>Apr</w:t>
            </w:r>
            <w:r w:rsidR="00893488">
              <w:t xml:space="preserve"> 201</w:t>
            </w:r>
            <w:r w:rsidR="004D4B7D">
              <w:t>8</w:t>
            </w:r>
          </w:p>
        </w:tc>
        <w:tc>
          <w:tcPr>
            <w:tcW w:w="992" w:type="dxa"/>
            <w:shd w:val="clear" w:color="auto" w:fill="auto"/>
          </w:tcPr>
          <w:p w14:paraId="22313475" w14:textId="1E9913E6" w:rsidR="008C06B6" w:rsidRDefault="00893488" w:rsidP="004F2622">
            <w:r>
              <w:t>0.</w:t>
            </w:r>
            <w:r w:rsidR="00A45C36">
              <w:t>1</w:t>
            </w:r>
          </w:p>
        </w:tc>
        <w:tc>
          <w:tcPr>
            <w:tcW w:w="1700" w:type="dxa"/>
            <w:shd w:val="clear" w:color="auto" w:fill="auto"/>
          </w:tcPr>
          <w:p w14:paraId="54B621DA" w14:textId="1E5707BA" w:rsidR="008C06B6" w:rsidRDefault="00893488" w:rsidP="004F2622">
            <w:r>
              <w:t>David Edwards</w:t>
            </w:r>
          </w:p>
        </w:tc>
        <w:tc>
          <w:tcPr>
            <w:tcW w:w="5378" w:type="dxa"/>
            <w:shd w:val="clear" w:color="auto" w:fill="auto"/>
          </w:tcPr>
          <w:p w14:paraId="6A3D8E9F" w14:textId="34561139" w:rsidR="008C06B6" w:rsidRDefault="00A45C36" w:rsidP="004F2622">
            <w:r>
              <w:t>Initial version</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p w14:paraId="6F39F6A2" w14:textId="61EA6C5D" w:rsidR="00974A75" w:rsidRDefault="000B7324">
      <w:pPr>
        <w:pStyle w:val="TOC1"/>
        <w:rPr>
          <w:rFonts w:asciiTheme="minorHAnsi" w:eastAsiaTheme="minorEastAsia" w:hAnsiTheme="minorHAnsi" w:cstheme="minorBidi"/>
          <w:b w:val="0"/>
          <w:noProof/>
          <w:sz w:val="24"/>
          <w:lang w:val="en-AU"/>
        </w:rPr>
      </w:pPr>
      <w:r>
        <w:fldChar w:fldCharType="begin"/>
      </w:r>
      <w:r>
        <w:instrText xml:space="preserve"> TOC \o "2-3" \h \z \u \t "Heading 1,1" </w:instrText>
      </w:r>
      <w:r>
        <w:fldChar w:fldCharType="separate"/>
      </w:r>
      <w:hyperlink w:anchor="_Toc510787934" w:history="1">
        <w:r w:rsidR="00974A75" w:rsidRPr="00932634">
          <w:rPr>
            <w:rStyle w:val="Hyperlink"/>
            <w:noProof/>
          </w:rPr>
          <w:t>1 Introduction to the Lab</w:t>
        </w:r>
        <w:r w:rsidR="00974A75">
          <w:rPr>
            <w:noProof/>
            <w:webHidden/>
          </w:rPr>
          <w:tab/>
        </w:r>
        <w:r w:rsidR="00974A75">
          <w:rPr>
            <w:noProof/>
            <w:webHidden/>
          </w:rPr>
          <w:fldChar w:fldCharType="begin"/>
        </w:r>
        <w:r w:rsidR="00974A75">
          <w:rPr>
            <w:noProof/>
            <w:webHidden/>
          </w:rPr>
          <w:instrText xml:space="preserve"> PAGEREF _Toc510787934 \h </w:instrText>
        </w:r>
        <w:r w:rsidR="00974A75">
          <w:rPr>
            <w:noProof/>
            <w:webHidden/>
          </w:rPr>
        </w:r>
        <w:r w:rsidR="00974A75">
          <w:rPr>
            <w:noProof/>
            <w:webHidden/>
          </w:rPr>
          <w:fldChar w:fldCharType="separate"/>
        </w:r>
        <w:r w:rsidR="00974A75">
          <w:rPr>
            <w:noProof/>
            <w:webHidden/>
          </w:rPr>
          <w:t>4</w:t>
        </w:r>
        <w:r w:rsidR="00974A75">
          <w:rPr>
            <w:noProof/>
            <w:webHidden/>
          </w:rPr>
          <w:fldChar w:fldCharType="end"/>
        </w:r>
      </w:hyperlink>
    </w:p>
    <w:p w14:paraId="1DB787AF" w14:textId="7B748C8A" w:rsidR="00974A75" w:rsidRDefault="0028582E">
      <w:pPr>
        <w:pStyle w:val="TOC1"/>
        <w:rPr>
          <w:rFonts w:asciiTheme="minorHAnsi" w:eastAsiaTheme="minorEastAsia" w:hAnsiTheme="minorHAnsi" w:cstheme="minorBidi"/>
          <w:b w:val="0"/>
          <w:noProof/>
          <w:sz w:val="24"/>
          <w:lang w:val="en-AU"/>
        </w:rPr>
      </w:pPr>
      <w:hyperlink w:anchor="_Toc510787935" w:history="1">
        <w:r w:rsidR="00974A75" w:rsidRPr="00932634">
          <w:rPr>
            <w:rStyle w:val="Hyperlink"/>
            <w:noProof/>
          </w:rPr>
          <w:t>2 Lab Pre-Requisites</w:t>
        </w:r>
        <w:r w:rsidR="00974A75">
          <w:rPr>
            <w:noProof/>
            <w:webHidden/>
          </w:rPr>
          <w:tab/>
        </w:r>
        <w:r w:rsidR="00974A75">
          <w:rPr>
            <w:noProof/>
            <w:webHidden/>
          </w:rPr>
          <w:fldChar w:fldCharType="begin"/>
        </w:r>
        <w:r w:rsidR="00974A75">
          <w:rPr>
            <w:noProof/>
            <w:webHidden/>
          </w:rPr>
          <w:instrText xml:space="preserve"> PAGEREF _Toc510787935 \h </w:instrText>
        </w:r>
        <w:r w:rsidR="00974A75">
          <w:rPr>
            <w:noProof/>
            <w:webHidden/>
          </w:rPr>
        </w:r>
        <w:r w:rsidR="00974A75">
          <w:rPr>
            <w:noProof/>
            <w:webHidden/>
          </w:rPr>
          <w:fldChar w:fldCharType="separate"/>
        </w:r>
        <w:r w:rsidR="00974A75">
          <w:rPr>
            <w:noProof/>
            <w:webHidden/>
          </w:rPr>
          <w:t>5</w:t>
        </w:r>
        <w:r w:rsidR="00974A75">
          <w:rPr>
            <w:noProof/>
            <w:webHidden/>
          </w:rPr>
          <w:fldChar w:fldCharType="end"/>
        </w:r>
      </w:hyperlink>
    </w:p>
    <w:p w14:paraId="24DD0E88" w14:textId="4BC6003C" w:rsidR="00974A75" w:rsidRDefault="0028582E">
      <w:pPr>
        <w:pStyle w:val="TOC2"/>
        <w:rPr>
          <w:rFonts w:asciiTheme="minorHAnsi" w:eastAsiaTheme="minorEastAsia" w:hAnsiTheme="minorHAnsi" w:cstheme="minorBidi"/>
          <w:noProof/>
          <w:sz w:val="24"/>
          <w:lang w:val="en-AU"/>
        </w:rPr>
      </w:pPr>
      <w:hyperlink w:anchor="_Toc510787936" w:history="1">
        <w:r w:rsidR="00974A75" w:rsidRPr="00932634">
          <w:rPr>
            <w:rStyle w:val="Hyperlink"/>
            <w:noProof/>
          </w:rPr>
          <w:t>2.1 Expected Knowledge</w:t>
        </w:r>
        <w:r w:rsidR="00974A75">
          <w:rPr>
            <w:noProof/>
            <w:webHidden/>
          </w:rPr>
          <w:tab/>
        </w:r>
        <w:r w:rsidR="00974A75">
          <w:rPr>
            <w:noProof/>
            <w:webHidden/>
          </w:rPr>
          <w:fldChar w:fldCharType="begin"/>
        </w:r>
        <w:r w:rsidR="00974A75">
          <w:rPr>
            <w:noProof/>
            <w:webHidden/>
          </w:rPr>
          <w:instrText xml:space="preserve"> PAGEREF _Toc510787936 \h </w:instrText>
        </w:r>
        <w:r w:rsidR="00974A75">
          <w:rPr>
            <w:noProof/>
            <w:webHidden/>
          </w:rPr>
        </w:r>
        <w:r w:rsidR="00974A75">
          <w:rPr>
            <w:noProof/>
            <w:webHidden/>
          </w:rPr>
          <w:fldChar w:fldCharType="separate"/>
        </w:r>
        <w:r w:rsidR="00974A75">
          <w:rPr>
            <w:noProof/>
            <w:webHidden/>
          </w:rPr>
          <w:t>5</w:t>
        </w:r>
        <w:r w:rsidR="00974A75">
          <w:rPr>
            <w:noProof/>
            <w:webHidden/>
          </w:rPr>
          <w:fldChar w:fldCharType="end"/>
        </w:r>
      </w:hyperlink>
    </w:p>
    <w:p w14:paraId="4F833599" w14:textId="1E1850FE" w:rsidR="00974A75" w:rsidRDefault="0028582E">
      <w:pPr>
        <w:pStyle w:val="TOC2"/>
        <w:rPr>
          <w:rFonts w:asciiTheme="minorHAnsi" w:eastAsiaTheme="minorEastAsia" w:hAnsiTheme="minorHAnsi" w:cstheme="minorBidi"/>
          <w:noProof/>
          <w:sz w:val="24"/>
          <w:lang w:val="en-AU"/>
        </w:rPr>
      </w:pPr>
      <w:hyperlink w:anchor="_Toc510787937" w:history="1">
        <w:r w:rsidR="00974A75" w:rsidRPr="00932634">
          <w:rPr>
            <w:rStyle w:val="Hyperlink"/>
            <w:noProof/>
          </w:rPr>
          <w:t>2.2 Standard Lab Setup</w:t>
        </w:r>
        <w:r w:rsidR="00974A75">
          <w:rPr>
            <w:noProof/>
            <w:webHidden/>
          </w:rPr>
          <w:tab/>
        </w:r>
        <w:r w:rsidR="00974A75">
          <w:rPr>
            <w:noProof/>
            <w:webHidden/>
          </w:rPr>
          <w:fldChar w:fldCharType="begin"/>
        </w:r>
        <w:r w:rsidR="00974A75">
          <w:rPr>
            <w:noProof/>
            <w:webHidden/>
          </w:rPr>
          <w:instrText xml:space="preserve"> PAGEREF _Toc510787937 \h </w:instrText>
        </w:r>
        <w:r w:rsidR="00974A75">
          <w:rPr>
            <w:noProof/>
            <w:webHidden/>
          </w:rPr>
        </w:r>
        <w:r w:rsidR="00974A75">
          <w:rPr>
            <w:noProof/>
            <w:webHidden/>
          </w:rPr>
          <w:fldChar w:fldCharType="separate"/>
        </w:r>
        <w:r w:rsidR="00974A75">
          <w:rPr>
            <w:noProof/>
            <w:webHidden/>
          </w:rPr>
          <w:t>5</w:t>
        </w:r>
        <w:r w:rsidR="00974A75">
          <w:rPr>
            <w:noProof/>
            <w:webHidden/>
          </w:rPr>
          <w:fldChar w:fldCharType="end"/>
        </w:r>
      </w:hyperlink>
    </w:p>
    <w:p w14:paraId="77ABFF47" w14:textId="42501A2F" w:rsidR="00974A75" w:rsidRDefault="0028582E">
      <w:pPr>
        <w:pStyle w:val="TOC2"/>
        <w:rPr>
          <w:rFonts w:asciiTheme="minorHAnsi" w:eastAsiaTheme="minorEastAsia" w:hAnsiTheme="minorHAnsi" w:cstheme="minorBidi"/>
          <w:noProof/>
          <w:sz w:val="24"/>
          <w:lang w:val="en-AU"/>
        </w:rPr>
      </w:pPr>
      <w:hyperlink w:anchor="_Toc510787938" w:history="1">
        <w:r w:rsidR="00974A75" w:rsidRPr="00932634">
          <w:rPr>
            <w:rStyle w:val="Hyperlink"/>
            <w:noProof/>
          </w:rPr>
          <w:t>2.3 Additional Lab Setup</w:t>
        </w:r>
        <w:r w:rsidR="00974A75">
          <w:rPr>
            <w:noProof/>
            <w:webHidden/>
          </w:rPr>
          <w:tab/>
        </w:r>
        <w:r w:rsidR="00974A75">
          <w:rPr>
            <w:noProof/>
            <w:webHidden/>
          </w:rPr>
          <w:fldChar w:fldCharType="begin"/>
        </w:r>
        <w:r w:rsidR="00974A75">
          <w:rPr>
            <w:noProof/>
            <w:webHidden/>
          </w:rPr>
          <w:instrText xml:space="preserve"> PAGEREF _Toc510787938 \h </w:instrText>
        </w:r>
        <w:r w:rsidR="00974A75">
          <w:rPr>
            <w:noProof/>
            <w:webHidden/>
          </w:rPr>
        </w:r>
        <w:r w:rsidR="00974A75">
          <w:rPr>
            <w:noProof/>
            <w:webHidden/>
          </w:rPr>
          <w:fldChar w:fldCharType="separate"/>
        </w:r>
        <w:r w:rsidR="00974A75">
          <w:rPr>
            <w:noProof/>
            <w:webHidden/>
          </w:rPr>
          <w:t>5</w:t>
        </w:r>
        <w:r w:rsidR="00974A75">
          <w:rPr>
            <w:noProof/>
            <w:webHidden/>
          </w:rPr>
          <w:fldChar w:fldCharType="end"/>
        </w:r>
      </w:hyperlink>
    </w:p>
    <w:p w14:paraId="1C6D38B0" w14:textId="3CB2A716" w:rsidR="00974A75" w:rsidRDefault="0028582E">
      <w:pPr>
        <w:pStyle w:val="TOC1"/>
        <w:rPr>
          <w:rFonts w:asciiTheme="minorHAnsi" w:eastAsiaTheme="minorEastAsia" w:hAnsiTheme="minorHAnsi" w:cstheme="minorBidi"/>
          <w:b w:val="0"/>
          <w:noProof/>
          <w:sz w:val="24"/>
          <w:lang w:val="en-AU"/>
        </w:rPr>
      </w:pPr>
      <w:hyperlink w:anchor="_Toc510787939" w:history="1">
        <w:r w:rsidR="00974A75" w:rsidRPr="00932634">
          <w:rPr>
            <w:rStyle w:val="Hyperlink"/>
            <w:noProof/>
          </w:rPr>
          <w:t>3 Lab 1 – AD Integration with Reconciliation and Provisioning</w:t>
        </w:r>
        <w:r w:rsidR="00974A75">
          <w:rPr>
            <w:noProof/>
            <w:webHidden/>
          </w:rPr>
          <w:tab/>
        </w:r>
        <w:r w:rsidR="00974A75">
          <w:rPr>
            <w:noProof/>
            <w:webHidden/>
          </w:rPr>
          <w:fldChar w:fldCharType="begin"/>
        </w:r>
        <w:r w:rsidR="00974A75">
          <w:rPr>
            <w:noProof/>
            <w:webHidden/>
          </w:rPr>
          <w:instrText xml:space="preserve"> PAGEREF _Toc510787939 \h </w:instrText>
        </w:r>
        <w:r w:rsidR="00974A75">
          <w:rPr>
            <w:noProof/>
            <w:webHidden/>
          </w:rPr>
        </w:r>
        <w:r w:rsidR="00974A75">
          <w:rPr>
            <w:noProof/>
            <w:webHidden/>
          </w:rPr>
          <w:fldChar w:fldCharType="separate"/>
        </w:r>
        <w:r w:rsidR="00974A75">
          <w:rPr>
            <w:noProof/>
            <w:webHidden/>
          </w:rPr>
          <w:t>6</w:t>
        </w:r>
        <w:r w:rsidR="00974A75">
          <w:rPr>
            <w:noProof/>
            <w:webHidden/>
          </w:rPr>
          <w:fldChar w:fldCharType="end"/>
        </w:r>
      </w:hyperlink>
    </w:p>
    <w:p w14:paraId="25246F03" w14:textId="0C5D86DD" w:rsidR="00974A75" w:rsidRDefault="0028582E">
      <w:pPr>
        <w:pStyle w:val="TOC2"/>
        <w:rPr>
          <w:rFonts w:asciiTheme="minorHAnsi" w:eastAsiaTheme="minorEastAsia" w:hAnsiTheme="minorHAnsi" w:cstheme="minorBidi"/>
          <w:noProof/>
          <w:sz w:val="24"/>
          <w:lang w:val="en-AU"/>
        </w:rPr>
      </w:pPr>
      <w:hyperlink w:anchor="_Toc510787940" w:history="1">
        <w:r w:rsidR="00974A75" w:rsidRPr="00932634">
          <w:rPr>
            <w:rStyle w:val="Hyperlink"/>
            <w:noProof/>
          </w:rPr>
          <w:t>3.1 Overview of Scenario</w:t>
        </w:r>
        <w:r w:rsidR="00974A75">
          <w:rPr>
            <w:noProof/>
            <w:webHidden/>
          </w:rPr>
          <w:tab/>
        </w:r>
        <w:r w:rsidR="00974A75">
          <w:rPr>
            <w:noProof/>
            <w:webHidden/>
          </w:rPr>
          <w:fldChar w:fldCharType="begin"/>
        </w:r>
        <w:r w:rsidR="00974A75">
          <w:rPr>
            <w:noProof/>
            <w:webHidden/>
          </w:rPr>
          <w:instrText xml:space="preserve"> PAGEREF _Toc510787940 \h </w:instrText>
        </w:r>
        <w:r w:rsidR="00974A75">
          <w:rPr>
            <w:noProof/>
            <w:webHidden/>
          </w:rPr>
        </w:r>
        <w:r w:rsidR="00974A75">
          <w:rPr>
            <w:noProof/>
            <w:webHidden/>
          </w:rPr>
          <w:fldChar w:fldCharType="separate"/>
        </w:r>
        <w:r w:rsidR="00974A75">
          <w:rPr>
            <w:noProof/>
            <w:webHidden/>
          </w:rPr>
          <w:t>6</w:t>
        </w:r>
        <w:r w:rsidR="00974A75">
          <w:rPr>
            <w:noProof/>
            <w:webHidden/>
          </w:rPr>
          <w:fldChar w:fldCharType="end"/>
        </w:r>
      </w:hyperlink>
    </w:p>
    <w:p w14:paraId="01C38CFA" w14:textId="1E7AF28A" w:rsidR="00974A75" w:rsidRDefault="0028582E">
      <w:pPr>
        <w:pStyle w:val="TOC2"/>
        <w:rPr>
          <w:rFonts w:asciiTheme="minorHAnsi" w:eastAsiaTheme="minorEastAsia" w:hAnsiTheme="minorHAnsi" w:cstheme="minorBidi"/>
          <w:noProof/>
          <w:sz w:val="24"/>
          <w:lang w:val="en-AU"/>
        </w:rPr>
      </w:pPr>
      <w:hyperlink w:anchor="_Toc510787941" w:history="1">
        <w:r w:rsidR="00974A75" w:rsidRPr="00932634">
          <w:rPr>
            <w:rStyle w:val="Hyperlink"/>
            <w:noProof/>
          </w:rPr>
          <w:t>3.2 Lab1 – Part A – Detailed Lab Instructions</w:t>
        </w:r>
        <w:r w:rsidR="00974A75">
          <w:rPr>
            <w:noProof/>
            <w:webHidden/>
          </w:rPr>
          <w:tab/>
        </w:r>
        <w:r w:rsidR="00974A75">
          <w:rPr>
            <w:noProof/>
            <w:webHidden/>
          </w:rPr>
          <w:fldChar w:fldCharType="begin"/>
        </w:r>
        <w:r w:rsidR="00974A75">
          <w:rPr>
            <w:noProof/>
            <w:webHidden/>
          </w:rPr>
          <w:instrText xml:space="preserve"> PAGEREF _Toc510787941 \h </w:instrText>
        </w:r>
        <w:r w:rsidR="00974A75">
          <w:rPr>
            <w:noProof/>
            <w:webHidden/>
          </w:rPr>
        </w:r>
        <w:r w:rsidR="00974A75">
          <w:rPr>
            <w:noProof/>
            <w:webHidden/>
          </w:rPr>
          <w:fldChar w:fldCharType="separate"/>
        </w:r>
        <w:r w:rsidR="00974A75">
          <w:rPr>
            <w:noProof/>
            <w:webHidden/>
          </w:rPr>
          <w:t>7</w:t>
        </w:r>
        <w:r w:rsidR="00974A75">
          <w:rPr>
            <w:noProof/>
            <w:webHidden/>
          </w:rPr>
          <w:fldChar w:fldCharType="end"/>
        </w:r>
      </w:hyperlink>
    </w:p>
    <w:p w14:paraId="4603FFDA" w14:textId="63C03731" w:rsidR="00974A75" w:rsidRDefault="0028582E">
      <w:pPr>
        <w:pStyle w:val="TOC3"/>
        <w:rPr>
          <w:rFonts w:asciiTheme="minorHAnsi" w:eastAsiaTheme="minorEastAsia" w:hAnsiTheme="minorHAnsi" w:cstheme="minorBidi"/>
          <w:noProof/>
          <w:sz w:val="24"/>
          <w:lang w:val="en-AU"/>
        </w:rPr>
      </w:pPr>
      <w:hyperlink w:anchor="_Toc510787942" w:history="1">
        <w:r w:rsidR="00974A75" w:rsidRPr="00932634">
          <w:rPr>
            <w:rStyle w:val="Hyperlink"/>
            <w:noProof/>
          </w:rPr>
          <w:t>3.2.1 Summary of Lab Flow and Configuration</w:t>
        </w:r>
        <w:r w:rsidR="00974A75">
          <w:rPr>
            <w:noProof/>
            <w:webHidden/>
          </w:rPr>
          <w:tab/>
        </w:r>
        <w:r w:rsidR="00974A75">
          <w:rPr>
            <w:noProof/>
            <w:webHidden/>
          </w:rPr>
          <w:fldChar w:fldCharType="begin"/>
        </w:r>
        <w:r w:rsidR="00974A75">
          <w:rPr>
            <w:noProof/>
            <w:webHidden/>
          </w:rPr>
          <w:instrText xml:space="preserve"> PAGEREF _Toc510787942 \h </w:instrText>
        </w:r>
        <w:r w:rsidR="00974A75">
          <w:rPr>
            <w:noProof/>
            <w:webHidden/>
          </w:rPr>
        </w:r>
        <w:r w:rsidR="00974A75">
          <w:rPr>
            <w:noProof/>
            <w:webHidden/>
          </w:rPr>
          <w:fldChar w:fldCharType="separate"/>
        </w:r>
        <w:r w:rsidR="00974A75">
          <w:rPr>
            <w:noProof/>
            <w:webHidden/>
          </w:rPr>
          <w:t>7</w:t>
        </w:r>
        <w:r w:rsidR="00974A75">
          <w:rPr>
            <w:noProof/>
            <w:webHidden/>
          </w:rPr>
          <w:fldChar w:fldCharType="end"/>
        </w:r>
      </w:hyperlink>
    </w:p>
    <w:p w14:paraId="227B2E68" w14:textId="645DDECB" w:rsidR="00974A75" w:rsidRDefault="0028582E">
      <w:pPr>
        <w:pStyle w:val="TOC3"/>
        <w:rPr>
          <w:rFonts w:asciiTheme="minorHAnsi" w:eastAsiaTheme="minorEastAsia" w:hAnsiTheme="minorHAnsi" w:cstheme="minorBidi"/>
          <w:noProof/>
          <w:sz w:val="24"/>
          <w:lang w:val="en-AU"/>
        </w:rPr>
      </w:pPr>
      <w:hyperlink w:anchor="_Toc510787943" w:history="1">
        <w:r w:rsidR="00974A75" w:rsidRPr="00932634">
          <w:rPr>
            <w:rStyle w:val="Hyperlink"/>
            <w:noProof/>
          </w:rPr>
          <w:t>3.2.2 Checking Account Adoption Rules</w:t>
        </w:r>
        <w:r w:rsidR="00974A75">
          <w:rPr>
            <w:noProof/>
            <w:webHidden/>
          </w:rPr>
          <w:tab/>
        </w:r>
        <w:r w:rsidR="00974A75">
          <w:rPr>
            <w:noProof/>
            <w:webHidden/>
          </w:rPr>
          <w:fldChar w:fldCharType="begin"/>
        </w:r>
        <w:r w:rsidR="00974A75">
          <w:rPr>
            <w:noProof/>
            <w:webHidden/>
          </w:rPr>
          <w:instrText xml:space="preserve"> PAGEREF _Toc510787943 \h </w:instrText>
        </w:r>
        <w:r w:rsidR="00974A75">
          <w:rPr>
            <w:noProof/>
            <w:webHidden/>
          </w:rPr>
        </w:r>
        <w:r w:rsidR="00974A75">
          <w:rPr>
            <w:noProof/>
            <w:webHidden/>
          </w:rPr>
          <w:fldChar w:fldCharType="separate"/>
        </w:r>
        <w:r w:rsidR="00974A75">
          <w:rPr>
            <w:noProof/>
            <w:webHidden/>
          </w:rPr>
          <w:t>7</w:t>
        </w:r>
        <w:r w:rsidR="00974A75">
          <w:rPr>
            <w:noProof/>
            <w:webHidden/>
          </w:rPr>
          <w:fldChar w:fldCharType="end"/>
        </w:r>
      </w:hyperlink>
    </w:p>
    <w:p w14:paraId="6AB01EF3" w14:textId="376A2420" w:rsidR="00974A75" w:rsidRDefault="0028582E">
      <w:pPr>
        <w:pStyle w:val="TOC3"/>
        <w:rPr>
          <w:rFonts w:asciiTheme="minorHAnsi" w:eastAsiaTheme="minorEastAsia" w:hAnsiTheme="minorHAnsi" w:cstheme="minorBidi"/>
          <w:noProof/>
          <w:sz w:val="24"/>
          <w:lang w:val="en-AU"/>
        </w:rPr>
      </w:pPr>
      <w:hyperlink w:anchor="_Toc510787944" w:history="1">
        <w:r w:rsidR="00974A75" w:rsidRPr="00932634">
          <w:rPr>
            <w:rStyle w:val="Hyperlink"/>
            <w:noProof/>
          </w:rPr>
          <w:t>3.2.3 Install and Configure the Adapter</w:t>
        </w:r>
        <w:r w:rsidR="00974A75">
          <w:rPr>
            <w:noProof/>
            <w:webHidden/>
          </w:rPr>
          <w:tab/>
        </w:r>
        <w:r w:rsidR="00974A75">
          <w:rPr>
            <w:noProof/>
            <w:webHidden/>
          </w:rPr>
          <w:fldChar w:fldCharType="begin"/>
        </w:r>
        <w:r w:rsidR="00974A75">
          <w:rPr>
            <w:noProof/>
            <w:webHidden/>
          </w:rPr>
          <w:instrText xml:space="preserve"> PAGEREF _Toc510787944 \h </w:instrText>
        </w:r>
        <w:r w:rsidR="00974A75">
          <w:rPr>
            <w:noProof/>
            <w:webHidden/>
          </w:rPr>
        </w:r>
        <w:r w:rsidR="00974A75">
          <w:rPr>
            <w:noProof/>
            <w:webHidden/>
          </w:rPr>
          <w:fldChar w:fldCharType="separate"/>
        </w:r>
        <w:r w:rsidR="00974A75">
          <w:rPr>
            <w:noProof/>
            <w:webHidden/>
          </w:rPr>
          <w:t>9</w:t>
        </w:r>
        <w:r w:rsidR="00974A75">
          <w:rPr>
            <w:noProof/>
            <w:webHidden/>
          </w:rPr>
          <w:fldChar w:fldCharType="end"/>
        </w:r>
      </w:hyperlink>
    </w:p>
    <w:p w14:paraId="01A041F3" w14:textId="14B1BE7F" w:rsidR="00974A75" w:rsidRDefault="0028582E">
      <w:pPr>
        <w:pStyle w:val="TOC2"/>
        <w:rPr>
          <w:rFonts w:asciiTheme="minorHAnsi" w:eastAsiaTheme="minorEastAsia" w:hAnsiTheme="minorHAnsi" w:cstheme="minorBidi"/>
          <w:noProof/>
          <w:sz w:val="24"/>
          <w:lang w:val="en-AU"/>
        </w:rPr>
      </w:pPr>
      <w:hyperlink w:anchor="_Toc510787945" w:history="1">
        <w:r w:rsidR="00974A75" w:rsidRPr="00932634">
          <w:rPr>
            <w:rStyle w:val="Hyperlink"/>
            <w:noProof/>
          </w:rPr>
          <w:t>3.3 Lab1 – Part B – Detailed Lab Instructions</w:t>
        </w:r>
        <w:r w:rsidR="00974A75">
          <w:rPr>
            <w:noProof/>
            <w:webHidden/>
          </w:rPr>
          <w:tab/>
        </w:r>
        <w:r w:rsidR="00974A75">
          <w:rPr>
            <w:noProof/>
            <w:webHidden/>
          </w:rPr>
          <w:fldChar w:fldCharType="begin"/>
        </w:r>
        <w:r w:rsidR="00974A75">
          <w:rPr>
            <w:noProof/>
            <w:webHidden/>
          </w:rPr>
          <w:instrText xml:space="preserve"> PAGEREF _Toc510787945 \h </w:instrText>
        </w:r>
        <w:r w:rsidR="00974A75">
          <w:rPr>
            <w:noProof/>
            <w:webHidden/>
          </w:rPr>
        </w:r>
        <w:r w:rsidR="00974A75">
          <w:rPr>
            <w:noProof/>
            <w:webHidden/>
          </w:rPr>
          <w:fldChar w:fldCharType="separate"/>
        </w:r>
        <w:r w:rsidR="00974A75">
          <w:rPr>
            <w:noProof/>
            <w:webHidden/>
          </w:rPr>
          <w:t>20</w:t>
        </w:r>
        <w:r w:rsidR="00974A75">
          <w:rPr>
            <w:noProof/>
            <w:webHidden/>
          </w:rPr>
          <w:fldChar w:fldCharType="end"/>
        </w:r>
      </w:hyperlink>
    </w:p>
    <w:p w14:paraId="7C0EA971" w14:textId="77F364A3" w:rsidR="00974A75" w:rsidRDefault="0028582E">
      <w:pPr>
        <w:pStyle w:val="TOC3"/>
        <w:rPr>
          <w:rFonts w:asciiTheme="minorHAnsi" w:eastAsiaTheme="minorEastAsia" w:hAnsiTheme="minorHAnsi" w:cstheme="minorBidi"/>
          <w:noProof/>
          <w:sz w:val="24"/>
          <w:lang w:val="en-AU"/>
        </w:rPr>
      </w:pPr>
      <w:hyperlink w:anchor="_Toc510787946" w:history="1">
        <w:r w:rsidR="00974A75" w:rsidRPr="00932634">
          <w:rPr>
            <w:rStyle w:val="Hyperlink"/>
            <w:noProof/>
          </w:rPr>
          <w:t>3.3.1 Summary of Lab Flow and Configuration</w:t>
        </w:r>
        <w:r w:rsidR="00974A75">
          <w:rPr>
            <w:noProof/>
            <w:webHidden/>
          </w:rPr>
          <w:tab/>
        </w:r>
        <w:r w:rsidR="00974A75">
          <w:rPr>
            <w:noProof/>
            <w:webHidden/>
          </w:rPr>
          <w:fldChar w:fldCharType="begin"/>
        </w:r>
        <w:r w:rsidR="00974A75">
          <w:rPr>
            <w:noProof/>
            <w:webHidden/>
          </w:rPr>
          <w:instrText xml:space="preserve"> PAGEREF _Toc510787946 \h </w:instrText>
        </w:r>
        <w:r w:rsidR="00974A75">
          <w:rPr>
            <w:noProof/>
            <w:webHidden/>
          </w:rPr>
        </w:r>
        <w:r w:rsidR="00974A75">
          <w:rPr>
            <w:noProof/>
            <w:webHidden/>
          </w:rPr>
          <w:fldChar w:fldCharType="separate"/>
        </w:r>
        <w:r w:rsidR="00974A75">
          <w:rPr>
            <w:noProof/>
            <w:webHidden/>
          </w:rPr>
          <w:t>20</w:t>
        </w:r>
        <w:r w:rsidR="00974A75">
          <w:rPr>
            <w:noProof/>
            <w:webHidden/>
          </w:rPr>
          <w:fldChar w:fldCharType="end"/>
        </w:r>
      </w:hyperlink>
    </w:p>
    <w:p w14:paraId="59874DA9" w14:textId="78F2211B" w:rsidR="00974A75" w:rsidRDefault="0028582E">
      <w:pPr>
        <w:pStyle w:val="TOC3"/>
        <w:rPr>
          <w:rFonts w:asciiTheme="minorHAnsi" w:eastAsiaTheme="minorEastAsia" w:hAnsiTheme="minorHAnsi" w:cstheme="minorBidi"/>
          <w:noProof/>
          <w:sz w:val="24"/>
          <w:lang w:val="en-AU"/>
        </w:rPr>
      </w:pPr>
      <w:hyperlink w:anchor="_Toc510787947" w:history="1">
        <w:r w:rsidR="00974A75" w:rsidRPr="00932634">
          <w:rPr>
            <w:rStyle w:val="Hyperlink"/>
            <w:noProof/>
          </w:rPr>
          <w:t>3.3.2 Configuring the New AD Account (incl. Attribute Mapping)</w:t>
        </w:r>
        <w:r w:rsidR="00974A75">
          <w:rPr>
            <w:noProof/>
            <w:webHidden/>
          </w:rPr>
          <w:tab/>
        </w:r>
        <w:r w:rsidR="00974A75">
          <w:rPr>
            <w:noProof/>
            <w:webHidden/>
          </w:rPr>
          <w:fldChar w:fldCharType="begin"/>
        </w:r>
        <w:r w:rsidR="00974A75">
          <w:rPr>
            <w:noProof/>
            <w:webHidden/>
          </w:rPr>
          <w:instrText xml:space="preserve"> PAGEREF _Toc510787947 \h </w:instrText>
        </w:r>
        <w:r w:rsidR="00974A75">
          <w:rPr>
            <w:noProof/>
            <w:webHidden/>
          </w:rPr>
        </w:r>
        <w:r w:rsidR="00974A75">
          <w:rPr>
            <w:noProof/>
            <w:webHidden/>
          </w:rPr>
          <w:fldChar w:fldCharType="separate"/>
        </w:r>
        <w:r w:rsidR="00974A75">
          <w:rPr>
            <w:noProof/>
            <w:webHidden/>
          </w:rPr>
          <w:t>20</w:t>
        </w:r>
        <w:r w:rsidR="00974A75">
          <w:rPr>
            <w:noProof/>
            <w:webHidden/>
          </w:rPr>
          <w:fldChar w:fldCharType="end"/>
        </w:r>
      </w:hyperlink>
    </w:p>
    <w:p w14:paraId="36BB2A48" w14:textId="5D635F6B" w:rsidR="00974A75" w:rsidRDefault="0028582E">
      <w:pPr>
        <w:pStyle w:val="TOC3"/>
        <w:rPr>
          <w:rFonts w:asciiTheme="minorHAnsi" w:eastAsiaTheme="minorEastAsia" w:hAnsiTheme="minorHAnsi" w:cstheme="minorBidi"/>
          <w:noProof/>
          <w:sz w:val="24"/>
          <w:lang w:val="en-AU"/>
        </w:rPr>
      </w:pPr>
      <w:hyperlink w:anchor="_Toc510787948" w:history="1">
        <w:r w:rsidR="00974A75" w:rsidRPr="00932634">
          <w:rPr>
            <w:rStyle w:val="Hyperlink"/>
            <w:noProof/>
          </w:rPr>
          <w:t>3.3.3 Configure Entitlement Management and Default Entitlements</w:t>
        </w:r>
        <w:r w:rsidR="00974A75">
          <w:rPr>
            <w:noProof/>
            <w:webHidden/>
          </w:rPr>
          <w:tab/>
        </w:r>
        <w:r w:rsidR="00974A75">
          <w:rPr>
            <w:noProof/>
            <w:webHidden/>
          </w:rPr>
          <w:fldChar w:fldCharType="begin"/>
        </w:r>
        <w:r w:rsidR="00974A75">
          <w:rPr>
            <w:noProof/>
            <w:webHidden/>
          </w:rPr>
          <w:instrText xml:space="preserve"> PAGEREF _Toc510787948 \h </w:instrText>
        </w:r>
        <w:r w:rsidR="00974A75">
          <w:rPr>
            <w:noProof/>
            <w:webHidden/>
          </w:rPr>
        </w:r>
        <w:r w:rsidR="00974A75">
          <w:rPr>
            <w:noProof/>
            <w:webHidden/>
          </w:rPr>
          <w:fldChar w:fldCharType="separate"/>
        </w:r>
        <w:r w:rsidR="00974A75">
          <w:rPr>
            <w:noProof/>
            <w:webHidden/>
          </w:rPr>
          <w:t>26</w:t>
        </w:r>
        <w:r w:rsidR="00974A75">
          <w:rPr>
            <w:noProof/>
            <w:webHidden/>
          </w:rPr>
          <w:fldChar w:fldCharType="end"/>
        </w:r>
      </w:hyperlink>
    </w:p>
    <w:p w14:paraId="4551D67C" w14:textId="4BAAFCB7" w:rsidR="00974A75" w:rsidRDefault="0028582E">
      <w:pPr>
        <w:pStyle w:val="TOC3"/>
        <w:rPr>
          <w:rFonts w:asciiTheme="minorHAnsi" w:eastAsiaTheme="minorEastAsia" w:hAnsiTheme="minorHAnsi" w:cstheme="minorBidi"/>
          <w:noProof/>
          <w:sz w:val="24"/>
          <w:lang w:val="en-AU"/>
        </w:rPr>
      </w:pPr>
      <w:hyperlink w:anchor="_Toc510787949" w:history="1">
        <w:r w:rsidR="00974A75" w:rsidRPr="00932634">
          <w:rPr>
            <w:rStyle w:val="Hyperlink"/>
            <w:noProof/>
          </w:rPr>
          <w:t>3.3.4 Configure Access Request Management Workflow</w:t>
        </w:r>
        <w:r w:rsidR="00974A75">
          <w:rPr>
            <w:noProof/>
            <w:webHidden/>
          </w:rPr>
          <w:tab/>
        </w:r>
        <w:r w:rsidR="00974A75">
          <w:rPr>
            <w:noProof/>
            <w:webHidden/>
          </w:rPr>
          <w:fldChar w:fldCharType="begin"/>
        </w:r>
        <w:r w:rsidR="00974A75">
          <w:rPr>
            <w:noProof/>
            <w:webHidden/>
          </w:rPr>
          <w:instrText xml:space="preserve"> PAGEREF _Toc510787949 \h </w:instrText>
        </w:r>
        <w:r w:rsidR="00974A75">
          <w:rPr>
            <w:noProof/>
            <w:webHidden/>
          </w:rPr>
        </w:r>
        <w:r w:rsidR="00974A75">
          <w:rPr>
            <w:noProof/>
            <w:webHidden/>
          </w:rPr>
          <w:fldChar w:fldCharType="separate"/>
        </w:r>
        <w:r w:rsidR="00974A75">
          <w:rPr>
            <w:noProof/>
            <w:webHidden/>
          </w:rPr>
          <w:t>30</w:t>
        </w:r>
        <w:r w:rsidR="00974A75">
          <w:rPr>
            <w:noProof/>
            <w:webHidden/>
          </w:rPr>
          <w:fldChar w:fldCharType="end"/>
        </w:r>
      </w:hyperlink>
    </w:p>
    <w:p w14:paraId="6F9E3414" w14:textId="30C083AC" w:rsidR="00974A75" w:rsidRDefault="0028582E">
      <w:pPr>
        <w:pStyle w:val="TOC3"/>
        <w:rPr>
          <w:rFonts w:asciiTheme="minorHAnsi" w:eastAsiaTheme="minorEastAsia" w:hAnsiTheme="minorHAnsi" w:cstheme="minorBidi"/>
          <w:noProof/>
          <w:sz w:val="24"/>
          <w:lang w:val="en-AU"/>
        </w:rPr>
      </w:pPr>
      <w:hyperlink w:anchor="_Toc510787950" w:history="1">
        <w:r w:rsidR="00974A75" w:rsidRPr="00932634">
          <w:rPr>
            <w:rStyle w:val="Hyperlink"/>
            <w:noProof/>
          </w:rPr>
          <w:t>3.3.5 Configure User Modify Rule (for Attribute Enforcement)</w:t>
        </w:r>
        <w:r w:rsidR="00974A75">
          <w:rPr>
            <w:noProof/>
            <w:webHidden/>
          </w:rPr>
          <w:tab/>
        </w:r>
        <w:r w:rsidR="00974A75">
          <w:rPr>
            <w:noProof/>
            <w:webHidden/>
          </w:rPr>
          <w:fldChar w:fldCharType="begin"/>
        </w:r>
        <w:r w:rsidR="00974A75">
          <w:rPr>
            <w:noProof/>
            <w:webHidden/>
          </w:rPr>
          <w:instrText xml:space="preserve"> PAGEREF _Toc510787950 \h </w:instrText>
        </w:r>
        <w:r w:rsidR="00974A75">
          <w:rPr>
            <w:noProof/>
            <w:webHidden/>
          </w:rPr>
        </w:r>
        <w:r w:rsidR="00974A75">
          <w:rPr>
            <w:noProof/>
            <w:webHidden/>
          </w:rPr>
          <w:fldChar w:fldCharType="separate"/>
        </w:r>
        <w:r w:rsidR="00974A75">
          <w:rPr>
            <w:noProof/>
            <w:webHidden/>
          </w:rPr>
          <w:t>33</w:t>
        </w:r>
        <w:r w:rsidR="00974A75">
          <w:rPr>
            <w:noProof/>
            <w:webHidden/>
          </w:rPr>
          <w:fldChar w:fldCharType="end"/>
        </w:r>
      </w:hyperlink>
    </w:p>
    <w:p w14:paraId="2340C5B9" w14:textId="0D8D05B0" w:rsidR="00974A75" w:rsidRDefault="0028582E">
      <w:pPr>
        <w:pStyle w:val="TOC3"/>
        <w:rPr>
          <w:rFonts w:asciiTheme="minorHAnsi" w:eastAsiaTheme="minorEastAsia" w:hAnsiTheme="minorHAnsi" w:cstheme="minorBidi"/>
          <w:noProof/>
          <w:sz w:val="24"/>
          <w:lang w:val="en-AU"/>
        </w:rPr>
      </w:pPr>
      <w:hyperlink w:anchor="_Toc510787951" w:history="1">
        <w:r w:rsidR="00974A75" w:rsidRPr="00932634">
          <w:rPr>
            <w:rStyle w:val="Hyperlink"/>
            <w:noProof/>
          </w:rPr>
          <w:t>3.3.6 Running the Lab Scenarios</w:t>
        </w:r>
        <w:r w:rsidR="00974A75">
          <w:rPr>
            <w:noProof/>
            <w:webHidden/>
          </w:rPr>
          <w:tab/>
        </w:r>
        <w:r w:rsidR="00974A75">
          <w:rPr>
            <w:noProof/>
            <w:webHidden/>
          </w:rPr>
          <w:fldChar w:fldCharType="begin"/>
        </w:r>
        <w:r w:rsidR="00974A75">
          <w:rPr>
            <w:noProof/>
            <w:webHidden/>
          </w:rPr>
          <w:instrText xml:space="preserve"> PAGEREF _Toc510787951 \h </w:instrText>
        </w:r>
        <w:r w:rsidR="00974A75">
          <w:rPr>
            <w:noProof/>
            <w:webHidden/>
          </w:rPr>
        </w:r>
        <w:r w:rsidR="00974A75">
          <w:rPr>
            <w:noProof/>
            <w:webHidden/>
          </w:rPr>
          <w:fldChar w:fldCharType="separate"/>
        </w:r>
        <w:r w:rsidR="00974A75">
          <w:rPr>
            <w:noProof/>
            <w:webHidden/>
          </w:rPr>
          <w:t>41</w:t>
        </w:r>
        <w:r w:rsidR="00974A75">
          <w:rPr>
            <w:noProof/>
            <w:webHidden/>
          </w:rPr>
          <w:fldChar w:fldCharType="end"/>
        </w:r>
      </w:hyperlink>
    </w:p>
    <w:p w14:paraId="06EE17C3" w14:textId="1F9094F9" w:rsidR="00974A75" w:rsidRDefault="0028582E">
      <w:pPr>
        <w:pStyle w:val="TOC1"/>
        <w:rPr>
          <w:rFonts w:asciiTheme="minorHAnsi" w:eastAsiaTheme="minorEastAsia" w:hAnsiTheme="minorHAnsi" w:cstheme="minorBidi"/>
          <w:b w:val="0"/>
          <w:noProof/>
          <w:sz w:val="24"/>
          <w:lang w:val="en-AU"/>
        </w:rPr>
      </w:pPr>
      <w:hyperlink w:anchor="_Toc510787952" w:history="1">
        <w:r w:rsidR="00974A75" w:rsidRPr="00932634">
          <w:rPr>
            <w:rStyle w:val="Hyperlink"/>
            <w:noProof/>
          </w:rPr>
          <w:t>4 Lab 2 – A User Dept. Move Triggers a Continuous Campaign</w:t>
        </w:r>
        <w:r w:rsidR="00974A75">
          <w:rPr>
            <w:noProof/>
            <w:webHidden/>
          </w:rPr>
          <w:tab/>
        </w:r>
        <w:r w:rsidR="00974A75">
          <w:rPr>
            <w:noProof/>
            <w:webHidden/>
          </w:rPr>
          <w:fldChar w:fldCharType="begin"/>
        </w:r>
        <w:r w:rsidR="00974A75">
          <w:rPr>
            <w:noProof/>
            <w:webHidden/>
          </w:rPr>
          <w:instrText xml:space="preserve"> PAGEREF _Toc510787952 \h </w:instrText>
        </w:r>
        <w:r w:rsidR="00974A75">
          <w:rPr>
            <w:noProof/>
            <w:webHidden/>
          </w:rPr>
        </w:r>
        <w:r w:rsidR="00974A75">
          <w:rPr>
            <w:noProof/>
            <w:webHidden/>
          </w:rPr>
          <w:fldChar w:fldCharType="separate"/>
        </w:r>
        <w:r w:rsidR="00974A75">
          <w:rPr>
            <w:noProof/>
            <w:webHidden/>
          </w:rPr>
          <w:t>49</w:t>
        </w:r>
        <w:r w:rsidR="00974A75">
          <w:rPr>
            <w:noProof/>
            <w:webHidden/>
          </w:rPr>
          <w:fldChar w:fldCharType="end"/>
        </w:r>
      </w:hyperlink>
    </w:p>
    <w:p w14:paraId="7712473D" w14:textId="795E58D3" w:rsidR="00974A75" w:rsidRDefault="0028582E">
      <w:pPr>
        <w:pStyle w:val="TOC2"/>
        <w:rPr>
          <w:rFonts w:asciiTheme="minorHAnsi" w:eastAsiaTheme="minorEastAsia" w:hAnsiTheme="minorHAnsi" w:cstheme="minorBidi"/>
          <w:noProof/>
          <w:sz w:val="24"/>
          <w:lang w:val="en-AU"/>
        </w:rPr>
      </w:pPr>
      <w:hyperlink w:anchor="_Toc510787953" w:history="1">
        <w:r w:rsidR="00974A75" w:rsidRPr="00932634">
          <w:rPr>
            <w:rStyle w:val="Hyperlink"/>
            <w:noProof/>
          </w:rPr>
          <w:t>4.1 Overview of Scenario</w:t>
        </w:r>
        <w:r w:rsidR="00974A75">
          <w:rPr>
            <w:noProof/>
            <w:webHidden/>
          </w:rPr>
          <w:tab/>
        </w:r>
        <w:r w:rsidR="00974A75">
          <w:rPr>
            <w:noProof/>
            <w:webHidden/>
          </w:rPr>
          <w:fldChar w:fldCharType="begin"/>
        </w:r>
        <w:r w:rsidR="00974A75">
          <w:rPr>
            <w:noProof/>
            <w:webHidden/>
          </w:rPr>
          <w:instrText xml:space="preserve"> PAGEREF _Toc510787953 \h </w:instrText>
        </w:r>
        <w:r w:rsidR="00974A75">
          <w:rPr>
            <w:noProof/>
            <w:webHidden/>
          </w:rPr>
        </w:r>
        <w:r w:rsidR="00974A75">
          <w:rPr>
            <w:noProof/>
            <w:webHidden/>
          </w:rPr>
          <w:fldChar w:fldCharType="separate"/>
        </w:r>
        <w:r w:rsidR="00974A75">
          <w:rPr>
            <w:noProof/>
            <w:webHidden/>
          </w:rPr>
          <w:t>49</w:t>
        </w:r>
        <w:r w:rsidR="00974A75">
          <w:rPr>
            <w:noProof/>
            <w:webHidden/>
          </w:rPr>
          <w:fldChar w:fldCharType="end"/>
        </w:r>
      </w:hyperlink>
    </w:p>
    <w:p w14:paraId="1343E03B" w14:textId="7CE9718B" w:rsidR="00974A75" w:rsidRDefault="0028582E">
      <w:pPr>
        <w:pStyle w:val="TOC2"/>
        <w:rPr>
          <w:rFonts w:asciiTheme="minorHAnsi" w:eastAsiaTheme="minorEastAsia" w:hAnsiTheme="minorHAnsi" w:cstheme="minorBidi"/>
          <w:noProof/>
          <w:sz w:val="24"/>
          <w:lang w:val="en-AU"/>
        </w:rPr>
      </w:pPr>
      <w:hyperlink w:anchor="_Toc510787954" w:history="1">
        <w:r w:rsidR="00974A75" w:rsidRPr="00932634">
          <w:rPr>
            <w:rStyle w:val="Hyperlink"/>
            <w:noProof/>
          </w:rPr>
          <w:t>4.2 Lab2 – Detailed Lab Instructions</w:t>
        </w:r>
        <w:r w:rsidR="00974A75">
          <w:rPr>
            <w:noProof/>
            <w:webHidden/>
          </w:rPr>
          <w:tab/>
        </w:r>
        <w:r w:rsidR="00974A75">
          <w:rPr>
            <w:noProof/>
            <w:webHidden/>
          </w:rPr>
          <w:fldChar w:fldCharType="begin"/>
        </w:r>
        <w:r w:rsidR="00974A75">
          <w:rPr>
            <w:noProof/>
            <w:webHidden/>
          </w:rPr>
          <w:instrText xml:space="preserve"> PAGEREF _Toc510787954 \h </w:instrText>
        </w:r>
        <w:r w:rsidR="00974A75">
          <w:rPr>
            <w:noProof/>
            <w:webHidden/>
          </w:rPr>
        </w:r>
        <w:r w:rsidR="00974A75">
          <w:rPr>
            <w:noProof/>
            <w:webHidden/>
          </w:rPr>
          <w:fldChar w:fldCharType="separate"/>
        </w:r>
        <w:r w:rsidR="00974A75">
          <w:rPr>
            <w:noProof/>
            <w:webHidden/>
          </w:rPr>
          <w:t>50</w:t>
        </w:r>
        <w:r w:rsidR="00974A75">
          <w:rPr>
            <w:noProof/>
            <w:webHidden/>
          </w:rPr>
          <w:fldChar w:fldCharType="end"/>
        </w:r>
      </w:hyperlink>
    </w:p>
    <w:p w14:paraId="2DFDEEA8" w14:textId="5644AD37" w:rsidR="00974A75" w:rsidRDefault="0028582E">
      <w:pPr>
        <w:pStyle w:val="TOC3"/>
        <w:rPr>
          <w:rFonts w:asciiTheme="minorHAnsi" w:eastAsiaTheme="minorEastAsia" w:hAnsiTheme="minorHAnsi" w:cstheme="minorBidi"/>
          <w:noProof/>
          <w:sz w:val="24"/>
          <w:lang w:val="en-AU"/>
        </w:rPr>
      </w:pPr>
      <w:hyperlink w:anchor="_Toc510787955" w:history="1">
        <w:r w:rsidR="00974A75" w:rsidRPr="00932634">
          <w:rPr>
            <w:rStyle w:val="Hyperlink"/>
            <w:noProof/>
          </w:rPr>
          <w:t>4.2.1 Configuring the Certification Dataset and Campaign</w:t>
        </w:r>
        <w:r w:rsidR="00974A75">
          <w:rPr>
            <w:noProof/>
            <w:webHidden/>
          </w:rPr>
          <w:tab/>
        </w:r>
        <w:r w:rsidR="00974A75">
          <w:rPr>
            <w:noProof/>
            <w:webHidden/>
          </w:rPr>
          <w:fldChar w:fldCharType="begin"/>
        </w:r>
        <w:r w:rsidR="00974A75">
          <w:rPr>
            <w:noProof/>
            <w:webHidden/>
          </w:rPr>
          <w:instrText xml:space="preserve"> PAGEREF _Toc510787955 \h </w:instrText>
        </w:r>
        <w:r w:rsidR="00974A75">
          <w:rPr>
            <w:noProof/>
            <w:webHidden/>
          </w:rPr>
        </w:r>
        <w:r w:rsidR="00974A75">
          <w:rPr>
            <w:noProof/>
            <w:webHidden/>
          </w:rPr>
          <w:fldChar w:fldCharType="separate"/>
        </w:r>
        <w:r w:rsidR="00974A75">
          <w:rPr>
            <w:noProof/>
            <w:webHidden/>
          </w:rPr>
          <w:t>50</w:t>
        </w:r>
        <w:r w:rsidR="00974A75">
          <w:rPr>
            <w:noProof/>
            <w:webHidden/>
          </w:rPr>
          <w:fldChar w:fldCharType="end"/>
        </w:r>
      </w:hyperlink>
    </w:p>
    <w:p w14:paraId="01B977DB" w14:textId="34E59DBB" w:rsidR="00974A75" w:rsidRDefault="0028582E">
      <w:pPr>
        <w:pStyle w:val="TOC3"/>
        <w:rPr>
          <w:rFonts w:asciiTheme="minorHAnsi" w:eastAsiaTheme="minorEastAsia" w:hAnsiTheme="minorHAnsi" w:cstheme="minorBidi"/>
          <w:noProof/>
          <w:sz w:val="24"/>
          <w:lang w:val="en-AU"/>
        </w:rPr>
      </w:pPr>
      <w:hyperlink w:anchor="_Toc510787956" w:history="1">
        <w:r w:rsidR="00974A75" w:rsidRPr="00932634">
          <w:rPr>
            <w:rStyle w:val="Hyperlink"/>
            <w:noProof/>
          </w:rPr>
          <w:t>4.2.2 Configuring the User Virtual View and User Modify Workflow</w:t>
        </w:r>
        <w:r w:rsidR="00974A75">
          <w:rPr>
            <w:noProof/>
            <w:webHidden/>
          </w:rPr>
          <w:tab/>
        </w:r>
        <w:r w:rsidR="00974A75">
          <w:rPr>
            <w:noProof/>
            <w:webHidden/>
          </w:rPr>
          <w:fldChar w:fldCharType="begin"/>
        </w:r>
        <w:r w:rsidR="00974A75">
          <w:rPr>
            <w:noProof/>
            <w:webHidden/>
          </w:rPr>
          <w:instrText xml:space="preserve"> PAGEREF _Toc510787956 \h </w:instrText>
        </w:r>
        <w:r w:rsidR="00974A75">
          <w:rPr>
            <w:noProof/>
            <w:webHidden/>
          </w:rPr>
        </w:r>
        <w:r w:rsidR="00974A75">
          <w:rPr>
            <w:noProof/>
            <w:webHidden/>
          </w:rPr>
          <w:fldChar w:fldCharType="separate"/>
        </w:r>
        <w:r w:rsidR="00974A75">
          <w:rPr>
            <w:noProof/>
            <w:webHidden/>
          </w:rPr>
          <w:t>52</w:t>
        </w:r>
        <w:r w:rsidR="00974A75">
          <w:rPr>
            <w:noProof/>
            <w:webHidden/>
          </w:rPr>
          <w:fldChar w:fldCharType="end"/>
        </w:r>
      </w:hyperlink>
    </w:p>
    <w:p w14:paraId="4337B159" w14:textId="7E8CBDB1" w:rsidR="00974A75" w:rsidRDefault="0028582E">
      <w:pPr>
        <w:pStyle w:val="TOC3"/>
        <w:rPr>
          <w:rFonts w:asciiTheme="minorHAnsi" w:eastAsiaTheme="minorEastAsia" w:hAnsiTheme="minorHAnsi" w:cstheme="minorBidi"/>
          <w:noProof/>
          <w:sz w:val="24"/>
          <w:lang w:val="en-AU"/>
        </w:rPr>
      </w:pPr>
      <w:hyperlink w:anchor="_Toc510787957" w:history="1">
        <w:r w:rsidR="00974A75" w:rsidRPr="00932634">
          <w:rPr>
            <w:rStyle w:val="Hyperlink"/>
            <w:noProof/>
          </w:rPr>
          <w:t>4.2.3 Configuring the Move User Rule</w:t>
        </w:r>
        <w:r w:rsidR="00974A75">
          <w:rPr>
            <w:noProof/>
            <w:webHidden/>
          </w:rPr>
          <w:tab/>
        </w:r>
        <w:r w:rsidR="00974A75">
          <w:rPr>
            <w:noProof/>
            <w:webHidden/>
          </w:rPr>
          <w:fldChar w:fldCharType="begin"/>
        </w:r>
        <w:r w:rsidR="00974A75">
          <w:rPr>
            <w:noProof/>
            <w:webHidden/>
          </w:rPr>
          <w:instrText xml:space="preserve"> PAGEREF _Toc510787957 \h </w:instrText>
        </w:r>
        <w:r w:rsidR="00974A75">
          <w:rPr>
            <w:noProof/>
            <w:webHidden/>
          </w:rPr>
        </w:r>
        <w:r w:rsidR="00974A75">
          <w:rPr>
            <w:noProof/>
            <w:webHidden/>
          </w:rPr>
          <w:fldChar w:fldCharType="separate"/>
        </w:r>
        <w:r w:rsidR="00974A75">
          <w:rPr>
            <w:noProof/>
            <w:webHidden/>
          </w:rPr>
          <w:t>57</w:t>
        </w:r>
        <w:r w:rsidR="00974A75">
          <w:rPr>
            <w:noProof/>
            <w:webHidden/>
          </w:rPr>
          <w:fldChar w:fldCharType="end"/>
        </w:r>
      </w:hyperlink>
    </w:p>
    <w:p w14:paraId="4A9B844B" w14:textId="1503EF25" w:rsidR="00974A75" w:rsidRDefault="0028582E">
      <w:pPr>
        <w:pStyle w:val="TOC3"/>
        <w:rPr>
          <w:rFonts w:asciiTheme="minorHAnsi" w:eastAsiaTheme="minorEastAsia" w:hAnsiTheme="minorHAnsi" w:cstheme="minorBidi"/>
          <w:noProof/>
          <w:sz w:val="24"/>
          <w:lang w:val="en-AU"/>
        </w:rPr>
      </w:pPr>
      <w:hyperlink w:anchor="_Toc510787958" w:history="1">
        <w:r w:rsidR="00974A75" w:rsidRPr="00932634">
          <w:rPr>
            <w:rStyle w:val="Hyperlink"/>
            <w:noProof/>
          </w:rPr>
          <w:t>4.2.4 Testing</w:t>
        </w:r>
        <w:r w:rsidR="00974A75">
          <w:rPr>
            <w:noProof/>
            <w:webHidden/>
          </w:rPr>
          <w:tab/>
        </w:r>
        <w:r w:rsidR="00974A75">
          <w:rPr>
            <w:noProof/>
            <w:webHidden/>
          </w:rPr>
          <w:fldChar w:fldCharType="begin"/>
        </w:r>
        <w:r w:rsidR="00974A75">
          <w:rPr>
            <w:noProof/>
            <w:webHidden/>
          </w:rPr>
          <w:instrText xml:space="preserve"> PAGEREF _Toc510787958 \h </w:instrText>
        </w:r>
        <w:r w:rsidR="00974A75">
          <w:rPr>
            <w:noProof/>
            <w:webHidden/>
          </w:rPr>
        </w:r>
        <w:r w:rsidR="00974A75">
          <w:rPr>
            <w:noProof/>
            <w:webHidden/>
          </w:rPr>
          <w:fldChar w:fldCharType="separate"/>
        </w:r>
        <w:r w:rsidR="00974A75">
          <w:rPr>
            <w:noProof/>
            <w:webHidden/>
          </w:rPr>
          <w:t>60</w:t>
        </w:r>
        <w:r w:rsidR="00974A75">
          <w:rPr>
            <w:noProof/>
            <w:webHidden/>
          </w:rPr>
          <w:fldChar w:fldCharType="end"/>
        </w:r>
      </w:hyperlink>
    </w:p>
    <w:p w14:paraId="4B2EFD5F" w14:textId="5B89E325" w:rsidR="00974A75" w:rsidRDefault="0028582E">
      <w:pPr>
        <w:pStyle w:val="TOC1"/>
        <w:rPr>
          <w:rFonts w:asciiTheme="minorHAnsi" w:eastAsiaTheme="minorEastAsia" w:hAnsiTheme="minorHAnsi" w:cstheme="minorBidi"/>
          <w:b w:val="0"/>
          <w:noProof/>
          <w:sz w:val="24"/>
          <w:lang w:val="en-AU"/>
        </w:rPr>
      </w:pPr>
      <w:hyperlink w:anchor="_Toc510787959" w:history="1">
        <w:r w:rsidR="00974A75" w:rsidRPr="00932634">
          <w:rPr>
            <w:rStyle w:val="Hyperlink"/>
            <w:noProof/>
          </w:rPr>
          <w:t>Notices</w:t>
        </w:r>
        <w:r w:rsidR="00974A75">
          <w:rPr>
            <w:noProof/>
            <w:webHidden/>
          </w:rPr>
          <w:tab/>
        </w:r>
        <w:r w:rsidR="00974A75">
          <w:rPr>
            <w:noProof/>
            <w:webHidden/>
          </w:rPr>
          <w:fldChar w:fldCharType="begin"/>
        </w:r>
        <w:r w:rsidR="00974A75">
          <w:rPr>
            <w:noProof/>
            <w:webHidden/>
          </w:rPr>
          <w:instrText xml:space="preserve"> PAGEREF _Toc510787959 \h </w:instrText>
        </w:r>
        <w:r w:rsidR="00974A75">
          <w:rPr>
            <w:noProof/>
            <w:webHidden/>
          </w:rPr>
        </w:r>
        <w:r w:rsidR="00974A75">
          <w:rPr>
            <w:noProof/>
            <w:webHidden/>
          </w:rPr>
          <w:fldChar w:fldCharType="separate"/>
        </w:r>
        <w:r w:rsidR="00974A75">
          <w:rPr>
            <w:noProof/>
            <w:webHidden/>
          </w:rPr>
          <w:t>66</w:t>
        </w:r>
        <w:r w:rsidR="00974A75">
          <w:rPr>
            <w:noProof/>
            <w:webHidden/>
          </w:rPr>
          <w:fldChar w:fldCharType="end"/>
        </w:r>
      </w:hyperlink>
    </w:p>
    <w:p w14:paraId="3E934AA9" w14:textId="71CD621D" w:rsidR="000B7324" w:rsidRDefault="000B7324" w:rsidP="004F2622">
      <w:r>
        <w:fldChar w:fldCharType="end"/>
      </w:r>
    </w:p>
    <w:p w14:paraId="457E8A4C" w14:textId="6D9AD3A7" w:rsidR="00D45773" w:rsidRDefault="00D45773" w:rsidP="00D45773">
      <w:pPr>
        <w:pStyle w:val="Heading1"/>
        <w:ind w:left="360" w:hanging="360"/>
      </w:pPr>
      <w:bookmarkStart w:id="0" w:name="_Toc474954051"/>
      <w:bookmarkStart w:id="1" w:name="_Ref475021429"/>
      <w:bookmarkStart w:id="2" w:name="_Toc510787934"/>
      <w:r>
        <w:lastRenderedPageBreak/>
        <w:t xml:space="preserve">Introduction to the </w:t>
      </w:r>
      <w:bookmarkEnd w:id="0"/>
      <w:bookmarkEnd w:id="1"/>
      <w:r w:rsidR="00A45C36">
        <w:t>Lab</w:t>
      </w:r>
      <w:bookmarkEnd w:id="2"/>
    </w:p>
    <w:p w14:paraId="52B4F6E5" w14:textId="2606F354" w:rsidR="004D4B7D" w:rsidRDefault="00C60B8F" w:rsidP="00C60B8F">
      <w:r>
        <w:t xml:space="preserve">This document is a lab guide for </w:t>
      </w:r>
      <w:r w:rsidR="004D4B7D">
        <w:t xml:space="preserve">some advanced labs developed for the </w:t>
      </w:r>
      <w:r w:rsidR="00985422">
        <w:t>2018 Master Skills University – IGI Track</w:t>
      </w:r>
      <w:r w:rsidR="004D4B7D">
        <w:t xml:space="preserve">. </w:t>
      </w:r>
    </w:p>
    <w:p w14:paraId="799DA0B1" w14:textId="73B191F6" w:rsidR="004D4B7D" w:rsidRDefault="004D4B7D" w:rsidP="00C60B8F"/>
    <w:p w14:paraId="2A5F1288" w14:textId="57279FCA" w:rsidR="0012473A" w:rsidRDefault="004D4B7D" w:rsidP="00C60B8F">
      <w:r>
        <w:t xml:space="preserve">There are </w:t>
      </w:r>
      <w:r w:rsidR="00985422">
        <w:t>three</w:t>
      </w:r>
      <w:r>
        <w:t xml:space="preserve"> labs covered in this guide:</w:t>
      </w:r>
      <w:r w:rsidR="0012473A">
        <w:t xml:space="preserve"> </w:t>
      </w:r>
    </w:p>
    <w:p w14:paraId="29243348" w14:textId="595D2E75" w:rsidR="00985422" w:rsidRDefault="00985422" w:rsidP="00985422">
      <w:pPr>
        <w:pStyle w:val="ListParagraph"/>
        <w:numPr>
          <w:ilvl w:val="0"/>
          <w:numId w:val="6"/>
        </w:numPr>
      </w:pPr>
      <w:r>
        <w:t>An end to end AD integration with reconciliation and provisioning, comprising:</w:t>
      </w:r>
    </w:p>
    <w:p w14:paraId="66CC2946" w14:textId="077489F0" w:rsidR="00985422" w:rsidRDefault="00985422" w:rsidP="00985422">
      <w:pPr>
        <w:pStyle w:val="ListParagraph"/>
        <w:numPr>
          <w:ilvl w:val="1"/>
          <w:numId w:val="6"/>
        </w:numPr>
      </w:pPr>
      <w:r>
        <w:t>AD adapter integration and reconciliation</w:t>
      </w:r>
    </w:p>
    <w:p w14:paraId="2629E1A0" w14:textId="4BA72F8D" w:rsidR="00985422" w:rsidRDefault="00985422" w:rsidP="00C60B8F">
      <w:pPr>
        <w:pStyle w:val="ListParagraph"/>
        <w:numPr>
          <w:ilvl w:val="1"/>
          <w:numId w:val="6"/>
        </w:numPr>
      </w:pPr>
      <w:r>
        <w:t>AD provisioning and attribute policy enforcement</w:t>
      </w:r>
    </w:p>
    <w:p w14:paraId="071B3691" w14:textId="398E5DF1" w:rsidR="00C60B8F" w:rsidRDefault="004D4B7D" w:rsidP="00985422">
      <w:pPr>
        <w:pStyle w:val="ListParagraph"/>
        <w:numPr>
          <w:ilvl w:val="0"/>
          <w:numId w:val="6"/>
        </w:numPr>
      </w:pPr>
      <w:r>
        <w:t>A u</w:t>
      </w:r>
      <w:r w:rsidRPr="004D4B7D">
        <w:t>ser department move drives user access re-certification</w:t>
      </w:r>
    </w:p>
    <w:p w14:paraId="55A6159F" w14:textId="704F1F00" w:rsidR="00C60B8F" w:rsidRDefault="00C60B8F" w:rsidP="00C60B8F"/>
    <w:p w14:paraId="0A998985" w14:textId="77777777" w:rsidR="00C60B8F" w:rsidRDefault="00C60B8F" w:rsidP="00C60B8F">
      <w:r>
        <w:t>The labs are based on the IGI Virtual Machine (VM) that contains IGI, the Brokerage layer, the IGI database and the Brokerage LDAP.</w:t>
      </w:r>
    </w:p>
    <w:p w14:paraId="5A03E6AD" w14:textId="77777777" w:rsidR="00C60B8F" w:rsidRDefault="00C60B8F" w:rsidP="00C60B8F"/>
    <w:p w14:paraId="34468CC5" w14:textId="67A18DB6" w:rsidR="00C60B8F" w:rsidRDefault="004D4B7D" w:rsidP="00C60B8F">
      <w:r>
        <w:t xml:space="preserve">Where detailed steps are shown for the labs, </w:t>
      </w:r>
      <w:r w:rsidR="003D3ED0">
        <w:t>the steps to be performed are</w:t>
      </w:r>
      <w:r w:rsidR="00C60B8F">
        <w:t xml:space="preserve"> shown by the square (□) beside them.</w:t>
      </w:r>
    </w:p>
    <w:p w14:paraId="18149B61" w14:textId="77777777" w:rsidR="002C713A" w:rsidRDefault="002C713A" w:rsidP="00D45773"/>
    <w:p w14:paraId="67B6A1E1" w14:textId="7A24498A" w:rsidR="00A45C36" w:rsidRDefault="00A45C36" w:rsidP="00343C4C">
      <w:pPr>
        <w:pStyle w:val="Heading1"/>
      </w:pPr>
      <w:bookmarkStart w:id="3" w:name="_Toc510787935"/>
      <w:r>
        <w:lastRenderedPageBreak/>
        <w:t>Lab Pre-Req</w:t>
      </w:r>
      <w:r w:rsidR="00343C4C">
        <w:t>uisite</w:t>
      </w:r>
      <w:r>
        <w:t>s</w:t>
      </w:r>
      <w:bookmarkEnd w:id="3"/>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4" w:name="_Toc510787936"/>
      <w:r>
        <w:t>Expected Knowledge</w:t>
      </w:r>
      <w:bookmarkEnd w:id="4"/>
    </w:p>
    <w:p w14:paraId="03052F89" w14:textId="77777777" w:rsidR="00C60B8F" w:rsidRDefault="00C60B8F" w:rsidP="00C60B8F">
      <w:r>
        <w:t>This lab assumes the following knowledge has been acquired before attempting the labs:</w:t>
      </w:r>
    </w:p>
    <w:p w14:paraId="78FD5F8D" w14:textId="3BC662C6" w:rsidR="00C60B8F" w:rsidRDefault="00C60B8F" w:rsidP="000D35A8">
      <w:pPr>
        <w:pStyle w:val="ListParagraph"/>
        <w:numPr>
          <w:ilvl w:val="0"/>
          <w:numId w:val="5"/>
        </w:numPr>
      </w:pPr>
      <w:r>
        <w:t xml:space="preserve">Familiarity with IGI, the data objects and concepts, </w:t>
      </w:r>
      <w:r w:rsidR="00DE4A62">
        <w:t xml:space="preserve">processes and activities, </w:t>
      </w:r>
      <w:r>
        <w:t>the Admin Console and the Service Center</w:t>
      </w:r>
    </w:p>
    <w:p w14:paraId="44C80FBC" w14:textId="7BF51E9F" w:rsidR="003D3ED0" w:rsidRDefault="003D3ED0" w:rsidP="000D35A8">
      <w:pPr>
        <w:pStyle w:val="ListParagraph"/>
        <w:numPr>
          <w:ilvl w:val="0"/>
          <w:numId w:val="5"/>
        </w:numPr>
      </w:pPr>
      <w:r>
        <w:t>These labs require knowledge of, and experience with, advanced configuration in IGI including Java rules. The detailed instruction steps will guide you through configuration of these but knowledge of these would be helpful</w:t>
      </w:r>
    </w:p>
    <w:p w14:paraId="5A8FDBF4" w14:textId="77777777" w:rsidR="00C60B8F" w:rsidRDefault="00C60B8F" w:rsidP="00C60B8F"/>
    <w:p w14:paraId="5BF5F6B5" w14:textId="369A642D" w:rsidR="00C60B8F" w:rsidRDefault="00C60B8F" w:rsidP="00C60B8F">
      <w:r>
        <w:t>This knowledge can be gained via the introducto</w:t>
      </w:r>
      <w:r w:rsidR="00B56467">
        <w:t>ry (Foundation or Basic) training of IGI</w:t>
      </w:r>
      <w:r>
        <w:t>.</w:t>
      </w:r>
    </w:p>
    <w:p w14:paraId="1E385D38" w14:textId="36B9DDCC" w:rsidR="00A45C36" w:rsidRDefault="00A45C36" w:rsidP="00343C4C">
      <w:pPr>
        <w:pStyle w:val="Heading2"/>
      </w:pPr>
      <w:bookmarkStart w:id="5" w:name="_Toc510787937"/>
      <w:r>
        <w:t>Standard Lab Setup</w:t>
      </w:r>
      <w:bookmarkEnd w:id="5"/>
    </w:p>
    <w:p w14:paraId="7F898384" w14:textId="77777777" w:rsidR="00AB41D1" w:rsidRDefault="00AB41D1" w:rsidP="00AB41D1">
      <w:r>
        <w:t xml:space="preserve">This lab uses the standard IGI training lab. Setup for this lab is described in the document </w:t>
      </w:r>
      <w:r w:rsidRPr="00ED00E6">
        <w:rPr>
          <w:b/>
          <w:i/>
        </w:rPr>
        <w:t>Lab00 - IGI Lab Environment Setup Guide</w:t>
      </w:r>
      <w:r>
        <w:t>.</w:t>
      </w:r>
    </w:p>
    <w:p w14:paraId="598753B1" w14:textId="77777777" w:rsidR="00AB41D1" w:rsidRDefault="00AB41D1" w:rsidP="00AB41D1"/>
    <w:p w14:paraId="37A28724" w14:textId="05A4B89F" w:rsidR="00AB41D1" w:rsidRDefault="00AB41D1" w:rsidP="00AB41D1">
      <w:r>
        <w:t>These documents describe the standard training environment used for the IGI labs and the steps to prepare for this lab.</w:t>
      </w:r>
    </w:p>
    <w:p w14:paraId="1B4B4CCF" w14:textId="32CE58A6" w:rsidR="003D3ED0" w:rsidRDefault="003D3ED0" w:rsidP="00AB41D1"/>
    <w:p w14:paraId="312B9BAB" w14:textId="66173335" w:rsidR="003D3ED0" w:rsidRDefault="003D3ED0" w:rsidP="00AB41D1">
      <w:r>
        <w:t>The AD lab requires the Windows server. This is provided as standard with the Skytap templates and SCS-Portal profiles but must be downloaded for the locally run VMs.</w:t>
      </w:r>
    </w:p>
    <w:p w14:paraId="137EBCE5" w14:textId="1AE6D1D8" w:rsidR="00A45C36" w:rsidRDefault="00A45C36" w:rsidP="00343C4C">
      <w:pPr>
        <w:pStyle w:val="Heading2"/>
      </w:pPr>
      <w:bookmarkStart w:id="6" w:name="_Toc510787938"/>
      <w:r>
        <w:t>Additional Lab Setup</w:t>
      </w:r>
      <w:bookmarkEnd w:id="6"/>
    </w:p>
    <w:p w14:paraId="1C5D1F11" w14:textId="77777777" w:rsidR="00FC48FC" w:rsidRPr="00FC48FC" w:rsidRDefault="00AD62F7" w:rsidP="00B56467">
      <w:r w:rsidRPr="00FC48FC">
        <w:t>This lab uses a different Windows AD system to other IGI labs. It is using a Windows Server 2016 machine</w:t>
      </w:r>
      <w:r w:rsidR="00FC48FC" w:rsidRPr="00FC48FC">
        <w:t xml:space="preserve"> running Active Directory and little else. It has an IP of 192.168.42.69 and two administrative accounts: Administrator and NetworkAdmin (both with password of “Passw0rd”). If running this server locally, you just need to unpack and start the VM. If running on Skytap or SCS-Portal, it is included in the template/instance.</w:t>
      </w:r>
    </w:p>
    <w:p w14:paraId="5A6302D2" w14:textId="77777777" w:rsidR="00FC48FC" w:rsidRPr="00FC48FC" w:rsidRDefault="00FC48FC" w:rsidP="00B56467"/>
    <w:p w14:paraId="15567DB4" w14:textId="1BB6DB85" w:rsidR="00B56467" w:rsidRPr="00FC48FC" w:rsidRDefault="00B56467" w:rsidP="00B56467">
      <w:r w:rsidRPr="00FC48FC">
        <w:t xml:space="preserve">No </w:t>
      </w:r>
      <w:r w:rsidR="00B10C85">
        <w:t>further</w:t>
      </w:r>
      <w:r w:rsidR="00DE4A62" w:rsidRPr="00FC48FC">
        <w:t xml:space="preserve"> lab setup is required.</w:t>
      </w:r>
    </w:p>
    <w:p w14:paraId="054724AC" w14:textId="22322E37" w:rsidR="00B56467" w:rsidRDefault="00B56467" w:rsidP="00D45773"/>
    <w:p w14:paraId="7A23B7F0" w14:textId="475468B9" w:rsidR="008C35F4" w:rsidRDefault="008C35F4" w:rsidP="00D45773"/>
    <w:p w14:paraId="41F36CA4" w14:textId="446A8A7B" w:rsidR="008C35F4" w:rsidRDefault="008C35F4" w:rsidP="008C35F4">
      <w:pPr>
        <w:pStyle w:val="Heading1"/>
      </w:pPr>
      <w:bookmarkStart w:id="7" w:name="_Toc510787939"/>
      <w:r>
        <w:lastRenderedPageBreak/>
        <w:t xml:space="preserve">Lab </w:t>
      </w:r>
      <w:r>
        <w:rPr>
          <w:lang w:val="en-US"/>
        </w:rPr>
        <w:t>1</w:t>
      </w:r>
      <w:r>
        <w:t xml:space="preserve"> – AD Integration with Reconciliation and Provisioning</w:t>
      </w:r>
      <w:bookmarkEnd w:id="7"/>
    </w:p>
    <w:p w14:paraId="329B988F" w14:textId="77777777" w:rsidR="008C35F4" w:rsidRDefault="008C35F4" w:rsidP="008C35F4">
      <w:pPr>
        <w:rPr>
          <w:lang w:eastAsia="x-none"/>
        </w:rPr>
      </w:pPr>
      <w:r>
        <w:rPr>
          <w:lang w:eastAsia="x-none"/>
        </w:rPr>
        <w:t>This lab is built around the requirement for managing accounts and access on Active Directory. It will involve configuration and use of:</w:t>
      </w:r>
    </w:p>
    <w:p w14:paraId="16387CA5" w14:textId="77777777" w:rsidR="008C35F4" w:rsidRDefault="008C35F4" w:rsidP="008C35F4">
      <w:pPr>
        <w:pStyle w:val="ListParagraph"/>
        <w:numPr>
          <w:ilvl w:val="0"/>
          <w:numId w:val="10"/>
        </w:numPr>
        <w:rPr>
          <w:lang w:eastAsia="x-none"/>
        </w:rPr>
      </w:pPr>
      <w:r>
        <w:rPr>
          <w:lang w:eastAsia="x-none"/>
        </w:rPr>
        <w:t>The AD Adapter and the Enterprise Connector module (including reconciliation schedules)</w:t>
      </w:r>
    </w:p>
    <w:p w14:paraId="10127F7D" w14:textId="77777777" w:rsidR="008C35F4" w:rsidRDefault="008C35F4" w:rsidP="008C35F4">
      <w:pPr>
        <w:pStyle w:val="ListParagraph"/>
        <w:numPr>
          <w:ilvl w:val="0"/>
          <w:numId w:val="10"/>
        </w:numPr>
        <w:rPr>
          <w:lang w:eastAsia="x-none"/>
        </w:rPr>
      </w:pPr>
      <w:r>
        <w:rPr>
          <w:lang w:eastAsia="x-none"/>
        </w:rPr>
        <w:t>Account configuration including attribute mapping and enforcement</w:t>
      </w:r>
    </w:p>
    <w:p w14:paraId="30B1A512" w14:textId="77777777" w:rsidR="008C35F4" w:rsidRDefault="008C35F4" w:rsidP="008C35F4">
      <w:pPr>
        <w:pStyle w:val="ListParagraph"/>
        <w:numPr>
          <w:ilvl w:val="0"/>
          <w:numId w:val="10"/>
        </w:numPr>
        <w:rPr>
          <w:lang w:eastAsia="x-none"/>
        </w:rPr>
      </w:pPr>
      <w:r>
        <w:rPr>
          <w:lang w:eastAsia="x-none"/>
        </w:rPr>
        <w:t>Access requests and provisioning</w:t>
      </w:r>
    </w:p>
    <w:p w14:paraId="2A166208" w14:textId="77777777" w:rsidR="008C35F4" w:rsidRDefault="008C35F4" w:rsidP="008C35F4">
      <w:pPr>
        <w:rPr>
          <w:lang w:eastAsia="x-none"/>
        </w:rPr>
      </w:pPr>
    </w:p>
    <w:p w14:paraId="69B61C7C" w14:textId="0F8CCBFF" w:rsidR="008C35F4" w:rsidRDefault="008C35F4" w:rsidP="008C35F4">
      <w:pPr>
        <w:rPr>
          <w:lang w:eastAsia="x-none"/>
        </w:rPr>
      </w:pPr>
      <w:r>
        <w:rPr>
          <w:lang w:eastAsia="x-none"/>
        </w:rPr>
        <w:t>Note that this lab is independent of the other lab. They can be run in any order. This lab needs the Windows Server image as well as the IGI VA and Data Server.</w:t>
      </w:r>
    </w:p>
    <w:p w14:paraId="0A6FA036" w14:textId="5580AFE4" w:rsidR="008C35F4" w:rsidRDefault="008C35F4" w:rsidP="008C35F4">
      <w:pPr>
        <w:pStyle w:val="Heading2"/>
      </w:pPr>
      <w:bookmarkStart w:id="8" w:name="_Toc510787940"/>
      <w:r>
        <w:t>Overview of Scenario</w:t>
      </w:r>
      <w:bookmarkEnd w:id="8"/>
    </w:p>
    <w:p w14:paraId="7761DEF4" w14:textId="71F82377" w:rsidR="008C35F4" w:rsidRDefault="008C35F4" w:rsidP="008C35F4">
      <w:pPr>
        <w:rPr>
          <w:lang w:eastAsia="x-none"/>
        </w:rPr>
      </w:pPr>
      <w:r>
        <w:rPr>
          <w:lang w:eastAsia="x-none"/>
        </w:rPr>
        <w:t>This scenario is summarized in the following table. This is just for your information.</w:t>
      </w:r>
    </w:p>
    <w:p w14:paraId="00B31E58" w14:textId="77777777" w:rsidR="008C35F4" w:rsidRDefault="008C35F4" w:rsidP="008C35F4">
      <w:pPr>
        <w:rPr>
          <w:lang w:eastAsia="x-none"/>
        </w:rPr>
      </w:pPr>
    </w:p>
    <w:tbl>
      <w:tblPr>
        <w:tblStyle w:val="TableGrid"/>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22"/>
        <w:gridCol w:w="7614"/>
      </w:tblGrid>
      <w:tr w:rsidR="008C35F4" w14:paraId="1A1B77AD" w14:textId="77777777" w:rsidTr="008C35F4">
        <w:tc>
          <w:tcPr>
            <w:tcW w:w="2122" w:type="dxa"/>
          </w:tcPr>
          <w:p w14:paraId="729FD86D" w14:textId="77777777" w:rsidR="008C35F4" w:rsidRPr="00AD45B8" w:rsidRDefault="008C35F4" w:rsidP="008C35F4">
            <w:pPr>
              <w:rPr>
                <w:b/>
                <w:i/>
                <w:lang w:eastAsia="x-none"/>
              </w:rPr>
            </w:pPr>
            <w:r w:rsidRPr="00AD45B8">
              <w:rPr>
                <w:b/>
                <w:i/>
                <w:lang w:eastAsia="x-none"/>
              </w:rPr>
              <w:t>Summary</w:t>
            </w:r>
          </w:p>
        </w:tc>
        <w:tc>
          <w:tcPr>
            <w:tcW w:w="7614" w:type="dxa"/>
          </w:tcPr>
          <w:p w14:paraId="793ED238" w14:textId="77777777" w:rsidR="008C35F4" w:rsidRDefault="008C35F4" w:rsidP="008C35F4">
            <w:pPr>
              <w:rPr>
                <w:lang w:eastAsia="x-none"/>
              </w:rPr>
            </w:pPr>
            <w:r>
              <w:rPr>
                <w:lang w:eastAsia="x-none"/>
              </w:rPr>
              <w:t>Configuring AD account attributes linked to person attributes, changing the target attributes then running a recon and forcing a policy enforcement to correct the account attributes (including a rule to drive a trivial person change to trigger the attribute defaults).</w:t>
            </w:r>
          </w:p>
          <w:p w14:paraId="7A13A70D" w14:textId="77777777" w:rsidR="008C35F4" w:rsidRDefault="008C35F4" w:rsidP="008C35F4">
            <w:pPr>
              <w:rPr>
                <w:lang w:eastAsia="x-none"/>
              </w:rPr>
            </w:pPr>
            <w:r>
              <w:rPr>
                <w:lang w:eastAsia="x-none"/>
              </w:rPr>
              <w:t>Configuring an AD adapter with the Enterprise Connectors module and adding some attribute mapping rules.</w:t>
            </w:r>
          </w:p>
          <w:p w14:paraId="5EFC8F8A" w14:textId="77777777" w:rsidR="008C35F4" w:rsidRDefault="008C35F4" w:rsidP="008C35F4">
            <w:pPr>
              <w:rPr>
                <w:lang w:eastAsia="x-none"/>
              </w:rPr>
            </w:pPr>
          </w:p>
        </w:tc>
      </w:tr>
      <w:tr w:rsidR="008C35F4" w14:paraId="6DAAA990" w14:textId="77777777" w:rsidTr="008C35F4">
        <w:tc>
          <w:tcPr>
            <w:tcW w:w="2122" w:type="dxa"/>
          </w:tcPr>
          <w:p w14:paraId="2ACAF9D2" w14:textId="77777777" w:rsidR="008C35F4" w:rsidRPr="00AD45B8" w:rsidRDefault="008C35F4" w:rsidP="008C35F4">
            <w:pPr>
              <w:rPr>
                <w:b/>
                <w:i/>
                <w:lang w:eastAsia="x-none"/>
              </w:rPr>
            </w:pPr>
            <w:r w:rsidRPr="00AD45B8">
              <w:rPr>
                <w:b/>
                <w:i/>
                <w:lang w:eastAsia="x-none"/>
              </w:rPr>
              <w:t>Requirement statement</w:t>
            </w:r>
          </w:p>
        </w:tc>
        <w:tc>
          <w:tcPr>
            <w:tcW w:w="7614" w:type="dxa"/>
          </w:tcPr>
          <w:p w14:paraId="47DEBC30" w14:textId="77777777" w:rsidR="008C35F4" w:rsidRPr="001E6B76" w:rsidRDefault="008C35F4" w:rsidP="008C35F4">
            <w:pPr>
              <w:rPr>
                <w:i/>
                <w:lang w:eastAsia="x-none"/>
              </w:rPr>
            </w:pPr>
            <w:r w:rsidRPr="001E6B76">
              <w:rPr>
                <w:i/>
                <w:lang w:eastAsia="x-none"/>
              </w:rPr>
              <w:t xml:space="preserve">Our main source of concern around identity management is our Active Directory environment.  </w:t>
            </w:r>
          </w:p>
          <w:p w14:paraId="46E6618B" w14:textId="77777777" w:rsidR="008C35F4" w:rsidRPr="001E6B76" w:rsidRDefault="008C35F4" w:rsidP="008C35F4">
            <w:pPr>
              <w:rPr>
                <w:i/>
                <w:lang w:eastAsia="x-none"/>
              </w:rPr>
            </w:pPr>
          </w:p>
          <w:p w14:paraId="0F38DEC0" w14:textId="77777777" w:rsidR="008C35F4" w:rsidRPr="001E6B76" w:rsidRDefault="008C35F4" w:rsidP="008C35F4">
            <w:pPr>
              <w:rPr>
                <w:i/>
                <w:lang w:eastAsia="x-none"/>
              </w:rPr>
            </w:pPr>
            <w:r w:rsidRPr="001E6B76">
              <w:rPr>
                <w:i/>
                <w:lang w:eastAsia="x-none"/>
              </w:rPr>
              <w:t>We need to be able to centrally manage accounts in AD based on users and their roles. This includes provisioning accounts for new users and reconciling accounts to ensure they are within policy.</w:t>
            </w:r>
          </w:p>
          <w:p w14:paraId="13C629A5" w14:textId="77777777" w:rsidR="008C35F4" w:rsidRPr="001E6B76" w:rsidRDefault="008C35F4" w:rsidP="008C35F4">
            <w:pPr>
              <w:rPr>
                <w:i/>
                <w:lang w:eastAsia="x-none"/>
              </w:rPr>
            </w:pPr>
          </w:p>
          <w:p w14:paraId="343853C4" w14:textId="77777777" w:rsidR="008C35F4" w:rsidRPr="001E6B76" w:rsidRDefault="008C35F4" w:rsidP="008C35F4">
            <w:pPr>
              <w:rPr>
                <w:i/>
                <w:lang w:eastAsia="x-none"/>
              </w:rPr>
            </w:pPr>
            <w:r w:rsidRPr="001E6B76">
              <w:rPr>
                <w:i/>
                <w:lang w:eastAsia="x-none"/>
              </w:rPr>
              <w:t>Many AD account attributes are linked to attributes on the person in HR. If one of the AD admins changes a value in AD, we need to be able to re-apply the correct (person) attribute value.</w:t>
            </w:r>
          </w:p>
          <w:p w14:paraId="6FF26236" w14:textId="77777777" w:rsidR="008C35F4" w:rsidRPr="001E6B76" w:rsidRDefault="008C35F4" w:rsidP="008C35F4">
            <w:pPr>
              <w:rPr>
                <w:i/>
                <w:lang w:eastAsia="x-none"/>
              </w:rPr>
            </w:pPr>
          </w:p>
          <w:p w14:paraId="40AEB3EB" w14:textId="77777777" w:rsidR="008C35F4" w:rsidRPr="001E6B76" w:rsidRDefault="008C35F4" w:rsidP="008C35F4">
            <w:pPr>
              <w:rPr>
                <w:i/>
                <w:lang w:eastAsia="x-none"/>
              </w:rPr>
            </w:pPr>
            <w:r w:rsidRPr="001E6B76">
              <w:rPr>
                <w:i/>
                <w:lang w:eastAsia="x-none"/>
              </w:rPr>
              <w:t xml:space="preserve">There are also some complex AD attributes that we need to define with some logic on provisioning. </w:t>
            </w:r>
          </w:p>
          <w:p w14:paraId="0939136B" w14:textId="77777777" w:rsidR="008C35F4" w:rsidRDefault="008C35F4" w:rsidP="008C35F4">
            <w:pPr>
              <w:rPr>
                <w:lang w:eastAsia="x-none"/>
              </w:rPr>
            </w:pPr>
          </w:p>
        </w:tc>
      </w:tr>
      <w:tr w:rsidR="008C35F4" w14:paraId="503C8BD6" w14:textId="77777777" w:rsidTr="008C35F4">
        <w:tc>
          <w:tcPr>
            <w:tcW w:w="2122" w:type="dxa"/>
          </w:tcPr>
          <w:p w14:paraId="4737F445" w14:textId="77777777" w:rsidR="008C35F4" w:rsidRPr="00AD45B8" w:rsidRDefault="008C35F4" w:rsidP="008C35F4">
            <w:pPr>
              <w:rPr>
                <w:b/>
                <w:i/>
                <w:lang w:eastAsia="x-none"/>
              </w:rPr>
            </w:pPr>
            <w:r w:rsidRPr="00AD45B8">
              <w:rPr>
                <w:b/>
                <w:i/>
                <w:lang w:eastAsia="x-none"/>
              </w:rPr>
              <w:t>Demonstration requirements</w:t>
            </w:r>
          </w:p>
        </w:tc>
        <w:tc>
          <w:tcPr>
            <w:tcW w:w="7614" w:type="dxa"/>
          </w:tcPr>
          <w:p w14:paraId="48A2D7C1" w14:textId="77777777" w:rsidR="008C35F4" w:rsidRPr="00B91E2D" w:rsidRDefault="008C35F4" w:rsidP="008C35F4">
            <w:pPr>
              <w:autoSpaceDE w:val="0"/>
              <w:autoSpaceDN w:val="0"/>
              <w:adjustRightInd w:val="0"/>
              <w:rPr>
                <w:rFonts w:cs="Arial"/>
                <w:color w:val="000000"/>
                <w:szCs w:val="20"/>
                <w:lang w:val="en-AU" w:eastAsia="en-GB"/>
              </w:rPr>
            </w:pPr>
            <w:r w:rsidRPr="00B91E2D">
              <w:rPr>
                <w:rFonts w:cs="Arial"/>
                <w:color w:val="000000"/>
                <w:szCs w:val="20"/>
                <w:lang w:val="en-AU" w:eastAsia="en-GB"/>
              </w:rPr>
              <w:t>Must be able to demonstrate:</w:t>
            </w:r>
          </w:p>
          <w:p w14:paraId="2A3BD50A" w14:textId="77777777" w:rsidR="008C35F4" w:rsidRPr="00B91E2D" w:rsidRDefault="008C35F4" w:rsidP="008C35F4">
            <w:pPr>
              <w:pStyle w:val="ListParagraph"/>
              <w:numPr>
                <w:ilvl w:val="0"/>
                <w:numId w:val="12"/>
              </w:numPr>
              <w:autoSpaceDE w:val="0"/>
              <w:autoSpaceDN w:val="0"/>
              <w:adjustRightInd w:val="0"/>
              <w:rPr>
                <w:rFonts w:cs="Arial"/>
                <w:color w:val="000000"/>
                <w:szCs w:val="20"/>
                <w:lang w:val="en-AU" w:eastAsia="en-GB"/>
              </w:rPr>
            </w:pPr>
            <w:r w:rsidRPr="00B91E2D">
              <w:rPr>
                <w:rFonts w:cs="Arial"/>
                <w:color w:val="000000"/>
                <w:szCs w:val="20"/>
                <w:lang w:val="en-AU" w:eastAsia="en-GB"/>
              </w:rPr>
              <w:t>User create generates AD account with the correct attribute values</w:t>
            </w:r>
          </w:p>
          <w:p w14:paraId="5468B6E0" w14:textId="77777777" w:rsidR="008C35F4" w:rsidRDefault="008C35F4" w:rsidP="008C35F4">
            <w:pPr>
              <w:pStyle w:val="ListParagraph"/>
              <w:numPr>
                <w:ilvl w:val="0"/>
                <w:numId w:val="12"/>
              </w:numPr>
              <w:rPr>
                <w:lang w:eastAsia="x-none"/>
              </w:rPr>
            </w:pPr>
            <w:r w:rsidRPr="00B91E2D">
              <w:rPr>
                <w:rFonts w:cs="Arial"/>
                <w:color w:val="000000"/>
                <w:szCs w:val="20"/>
                <w:lang w:val="en-AU" w:eastAsia="en-GB"/>
              </w:rPr>
              <w:t>Reconcile of account with changed attributes will re-apply the correct person attributes to the AD account</w:t>
            </w:r>
          </w:p>
        </w:tc>
      </w:tr>
      <w:tr w:rsidR="008C35F4" w14:paraId="6163F29C" w14:textId="77777777" w:rsidTr="008C35F4">
        <w:tc>
          <w:tcPr>
            <w:tcW w:w="2122" w:type="dxa"/>
          </w:tcPr>
          <w:p w14:paraId="3DCD7020" w14:textId="77777777" w:rsidR="008C35F4" w:rsidRPr="00AD45B8" w:rsidRDefault="008C35F4" w:rsidP="008C35F4">
            <w:pPr>
              <w:rPr>
                <w:b/>
                <w:i/>
                <w:lang w:eastAsia="x-none"/>
              </w:rPr>
            </w:pPr>
            <w:r w:rsidRPr="00AD45B8">
              <w:rPr>
                <w:b/>
                <w:i/>
                <w:lang w:eastAsia="x-none"/>
              </w:rPr>
              <w:t>Implementation notes</w:t>
            </w:r>
          </w:p>
        </w:tc>
        <w:tc>
          <w:tcPr>
            <w:tcW w:w="7614" w:type="dxa"/>
          </w:tcPr>
          <w:p w14:paraId="0D535E3C" w14:textId="77777777" w:rsidR="008C35F4" w:rsidRDefault="008C35F4" w:rsidP="008C35F4">
            <w:pPr>
              <w:rPr>
                <w:lang w:eastAsia="x-none"/>
              </w:rPr>
            </w:pPr>
            <w:r>
              <w:rPr>
                <w:lang w:eastAsia="x-none"/>
              </w:rPr>
              <w:t>This will require configuration of the following:</w:t>
            </w:r>
          </w:p>
          <w:p w14:paraId="5252D8C5" w14:textId="77777777" w:rsidR="008C35F4" w:rsidRDefault="008C35F4" w:rsidP="008C35F4">
            <w:pPr>
              <w:rPr>
                <w:lang w:eastAsia="x-none"/>
              </w:rPr>
            </w:pPr>
          </w:p>
          <w:p w14:paraId="4F52E784" w14:textId="77777777" w:rsidR="008C35F4" w:rsidRDefault="008C35F4" w:rsidP="008C35F4">
            <w:pPr>
              <w:pStyle w:val="ListParagraph"/>
              <w:numPr>
                <w:ilvl w:val="0"/>
                <w:numId w:val="13"/>
              </w:numPr>
              <w:rPr>
                <w:lang w:eastAsia="x-none"/>
              </w:rPr>
            </w:pPr>
            <w:r>
              <w:rPr>
                <w:lang w:eastAsia="x-none"/>
              </w:rPr>
              <w:t>Target configuration - a new AD target defined in the Enterprise Connectors module</w:t>
            </w:r>
          </w:p>
          <w:p w14:paraId="3A8886A6" w14:textId="77777777" w:rsidR="008C35F4" w:rsidRDefault="008C35F4" w:rsidP="008C35F4">
            <w:pPr>
              <w:pStyle w:val="ListParagraph"/>
              <w:numPr>
                <w:ilvl w:val="0"/>
                <w:numId w:val="13"/>
              </w:numPr>
              <w:rPr>
                <w:lang w:eastAsia="x-none"/>
              </w:rPr>
            </w:pPr>
            <w:r>
              <w:rPr>
                <w:lang w:eastAsia="x-none"/>
              </w:rPr>
              <w:t>Account configuration - including attribute management</w:t>
            </w:r>
          </w:p>
          <w:p w14:paraId="22A26406" w14:textId="77777777" w:rsidR="008C35F4" w:rsidRDefault="008C35F4" w:rsidP="008C35F4">
            <w:pPr>
              <w:pStyle w:val="ListParagraph"/>
              <w:numPr>
                <w:ilvl w:val="0"/>
                <w:numId w:val="13"/>
              </w:numPr>
              <w:rPr>
                <w:lang w:eastAsia="x-none"/>
              </w:rPr>
            </w:pPr>
            <w:r>
              <w:rPr>
                <w:lang w:eastAsia="x-none"/>
              </w:rPr>
              <w:t>Rules - a User (Account) Modify rule to trigger re-eval of the person-account attribute defaults</w:t>
            </w:r>
          </w:p>
          <w:p w14:paraId="4AE40C3A" w14:textId="77777777" w:rsidR="008C35F4" w:rsidRDefault="008C35F4" w:rsidP="008C35F4">
            <w:pPr>
              <w:pStyle w:val="ListParagraph"/>
              <w:numPr>
                <w:ilvl w:val="0"/>
                <w:numId w:val="13"/>
              </w:numPr>
              <w:rPr>
                <w:lang w:eastAsia="x-none"/>
              </w:rPr>
            </w:pPr>
            <w:r>
              <w:rPr>
                <w:lang w:eastAsia="x-none"/>
              </w:rPr>
              <w:t>Entitlements - default basic AD entitlements associated with specific OUs</w:t>
            </w:r>
          </w:p>
          <w:p w14:paraId="29B5E2F1" w14:textId="77777777" w:rsidR="008C35F4" w:rsidRDefault="008C35F4" w:rsidP="008C35F4">
            <w:pPr>
              <w:rPr>
                <w:lang w:eastAsia="x-none"/>
              </w:rPr>
            </w:pPr>
          </w:p>
          <w:p w14:paraId="41CFF12C" w14:textId="77777777" w:rsidR="008C35F4" w:rsidRDefault="008C35F4" w:rsidP="008C35F4">
            <w:pPr>
              <w:rPr>
                <w:lang w:eastAsia="x-none"/>
              </w:rPr>
            </w:pPr>
            <w:r>
              <w:rPr>
                <w:lang w:eastAsia="x-none"/>
              </w:rPr>
              <w:t>Assume: User mods done in Admin Console, account mods done in AD, admin roles are there (user manager etc.)</w:t>
            </w:r>
          </w:p>
        </w:tc>
      </w:tr>
      <w:tr w:rsidR="008C35F4" w14:paraId="1C4C1740" w14:textId="77777777" w:rsidTr="008C35F4">
        <w:tc>
          <w:tcPr>
            <w:tcW w:w="2122" w:type="dxa"/>
          </w:tcPr>
          <w:p w14:paraId="525F2B67" w14:textId="77777777" w:rsidR="008C35F4" w:rsidRPr="00AD45B8" w:rsidRDefault="008C35F4" w:rsidP="008C35F4">
            <w:pPr>
              <w:rPr>
                <w:b/>
                <w:i/>
                <w:lang w:eastAsia="x-none"/>
              </w:rPr>
            </w:pPr>
            <w:r w:rsidRPr="00AD45B8">
              <w:rPr>
                <w:b/>
                <w:i/>
                <w:lang w:eastAsia="x-none"/>
              </w:rPr>
              <w:t>Skills required</w:t>
            </w:r>
          </w:p>
        </w:tc>
        <w:tc>
          <w:tcPr>
            <w:tcW w:w="7614" w:type="dxa"/>
          </w:tcPr>
          <w:p w14:paraId="2810FB5E" w14:textId="77777777" w:rsidR="008C35F4" w:rsidRDefault="008C35F4" w:rsidP="008C35F4">
            <w:pPr>
              <w:rPr>
                <w:lang w:eastAsia="x-none"/>
              </w:rPr>
            </w:pPr>
            <w:r>
              <w:rPr>
                <w:lang w:eastAsia="x-none"/>
              </w:rPr>
              <w:t>Students should have a good grasp of the following:</w:t>
            </w:r>
          </w:p>
          <w:p w14:paraId="2E87FCAC" w14:textId="77777777" w:rsidR="008C35F4" w:rsidRDefault="008C35F4" w:rsidP="008C35F4">
            <w:pPr>
              <w:pStyle w:val="ListParagraph"/>
              <w:numPr>
                <w:ilvl w:val="0"/>
                <w:numId w:val="14"/>
              </w:numPr>
              <w:ind w:left="360"/>
              <w:rPr>
                <w:lang w:eastAsia="x-none"/>
              </w:rPr>
            </w:pPr>
            <w:r>
              <w:rPr>
                <w:lang w:eastAsia="x-none"/>
              </w:rPr>
              <w:t>Target Configuration (Product documentation and AD Adapter Guide)</w:t>
            </w:r>
          </w:p>
          <w:p w14:paraId="31F51CD0" w14:textId="77777777" w:rsidR="008C35F4" w:rsidRDefault="008C35F4" w:rsidP="008C35F4">
            <w:pPr>
              <w:pStyle w:val="ListParagraph"/>
              <w:numPr>
                <w:ilvl w:val="0"/>
                <w:numId w:val="14"/>
              </w:numPr>
              <w:ind w:left="360"/>
              <w:rPr>
                <w:lang w:eastAsia="x-none"/>
              </w:rPr>
            </w:pPr>
            <w:r>
              <w:rPr>
                <w:lang w:eastAsia="x-none"/>
              </w:rPr>
              <w:t>Account attribute configuration (B340 trg module)</w:t>
            </w:r>
          </w:p>
          <w:p w14:paraId="235F3899" w14:textId="77777777" w:rsidR="008C35F4" w:rsidRDefault="008C35F4" w:rsidP="008C35F4">
            <w:pPr>
              <w:pStyle w:val="ListParagraph"/>
              <w:numPr>
                <w:ilvl w:val="0"/>
                <w:numId w:val="14"/>
              </w:numPr>
              <w:ind w:left="360"/>
              <w:rPr>
                <w:lang w:eastAsia="x-none"/>
              </w:rPr>
            </w:pPr>
            <w:r>
              <w:rPr>
                <w:lang w:eastAsia="x-none"/>
              </w:rPr>
              <w:t>Rules (Rules Guide and D2** trg modules)</w:t>
            </w:r>
          </w:p>
          <w:p w14:paraId="170B01AD" w14:textId="77777777" w:rsidR="008C35F4" w:rsidRDefault="008C35F4" w:rsidP="008C35F4">
            <w:pPr>
              <w:pStyle w:val="ListParagraph"/>
              <w:numPr>
                <w:ilvl w:val="0"/>
                <w:numId w:val="14"/>
              </w:numPr>
              <w:ind w:left="360"/>
              <w:rPr>
                <w:lang w:eastAsia="x-none"/>
              </w:rPr>
            </w:pPr>
            <w:r>
              <w:rPr>
                <w:lang w:eastAsia="x-none"/>
              </w:rPr>
              <w:t>Entitlement Management (B320 trg module)</w:t>
            </w:r>
          </w:p>
        </w:tc>
      </w:tr>
    </w:tbl>
    <w:p w14:paraId="2E24BE14" w14:textId="77777777" w:rsidR="008C35F4" w:rsidRDefault="008C35F4" w:rsidP="008C35F4">
      <w:pPr>
        <w:rPr>
          <w:lang w:eastAsia="x-none"/>
        </w:rPr>
      </w:pPr>
    </w:p>
    <w:p w14:paraId="4A702F64" w14:textId="77777777" w:rsidR="008C35F4" w:rsidRDefault="008C35F4" w:rsidP="008C35F4">
      <w:pPr>
        <w:rPr>
          <w:rFonts w:cs="Arial"/>
          <w:b/>
          <w:bCs/>
          <w:iCs/>
          <w:sz w:val="28"/>
          <w:szCs w:val="28"/>
        </w:rPr>
      </w:pPr>
      <w:r>
        <w:br w:type="page"/>
      </w:r>
    </w:p>
    <w:p w14:paraId="4CD6EFE9" w14:textId="42D8DC20" w:rsidR="008C35F4" w:rsidRDefault="008C35F4" w:rsidP="008C35F4">
      <w:pPr>
        <w:pStyle w:val="Heading2"/>
      </w:pPr>
      <w:bookmarkStart w:id="9" w:name="_Toc510787941"/>
      <w:r>
        <w:lastRenderedPageBreak/>
        <w:t>Lab1 – Part A – Detailed Lab Instructions</w:t>
      </w:r>
      <w:bookmarkEnd w:id="9"/>
    </w:p>
    <w:p w14:paraId="6CBE9CA7" w14:textId="674262BC" w:rsidR="008C35F4" w:rsidRDefault="004145FA" w:rsidP="008C35F4">
      <w:pPr>
        <w:rPr>
          <w:lang w:eastAsia="x-none"/>
        </w:rPr>
      </w:pPr>
      <w:r>
        <w:rPr>
          <w:lang w:eastAsia="x-none"/>
        </w:rPr>
        <w:t>T</w:t>
      </w:r>
      <w:r w:rsidR="008C35F4">
        <w:rPr>
          <w:lang w:eastAsia="x-none"/>
        </w:rPr>
        <w:t>he following instructions will walk you through the lab setup and execution.</w:t>
      </w:r>
      <w:r>
        <w:rPr>
          <w:lang w:eastAsia="x-none"/>
        </w:rPr>
        <w:t xml:space="preserve"> This is the first part of Lab1 and will focus on AD adapter setup and running a reconciliation. The second part of the lab, Part B, will look at provisioning and recon with attribute enforcement.</w:t>
      </w:r>
    </w:p>
    <w:p w14:paraId="678C98CB" w14:textId="77777777" w:rsidR="008C35F4" w:rsidRDefault="008C35F4" w:rsidP="008C35F4">
      <w:pPr>
        <w:pStyle w:val="Heading3"/>
      </w:pPr>
      <w:bookmarkStart w:id="10" w:name="_Toc510787942"/>
      <w:r>
        <w:t>Summary of Lab Flow and Configuration</w:t>
      </w:r>
      <w:bookmarkEnd w:id="10"/>
    </w:p>
    <w:p w14:paraId="17CE93C4" w14:textId="77777777" w:rsidR="008C35F4" w:rsidRDefault="008C35F4" w:rsidP="008C35F4">
      <w:pPr>
        <w:rPr>
          <w:lang w:eastAsia="x-none"/>
        </w:rPr>
      </w:pPr>
      <w:r>
        <w:rPr>
          <w:lang w:eastAsia="x-none"/>
        </w:rPr>
        <w:t>This lab is focused on the identity management of Active Directory accounts with IGI. It involves setting up the AD adapter (and initial reconciliation), then configuring for and executing two use cases; provisioning with account creation and reconciliation with policy enforcement.</w:t>
      </w:r>
    </w:p>
    <w:p w14:paraId="6B078EE2" w14:textId="77777777" w:rsidR="008C35F4" w:rsidRDefault="008C35F4" w:rsidP="008C35F4">
      <w:pPr>
        <w:rPr>
          <w:lang w:eastAsia="x-none"/>
        </w:rPr>
      </w:pPr>
    </w:p>
    <w:p w14:paraId="1C015549" w14:textId="77777777" w:rsidR="008C35F4" w:rsidRDefault="008C35F4" w:rsidP="008C35F4">
      <w:pPr>
        <w:rPr>
          <w:lang w:eastAsia="x-none"/>
        </w:rPr>
      </w:pPr>
      <w:r>
        <w:rPr>
          <w:lang w:eastAsia="x-none"/>
        </w:rPr>
        <w:t>The overall flow for this lab would be:</w:t>
      </w:r>
    </w:p>
    <w:p w14:paraId="7A319B9F" w14:textId="77777777" w:rsidR="008C35F4" w:rsidRDefault="008C35F4" w:rsidP="008C35F4">
      <w:pPr>
        <w:pStyle w:val="ListParagraph"/>
        <w:numPr>
          <w:ilvl w:val="0"/>
          <w:numId w:val="51"/>
        </w:numPr>
        <w:rPr>
          <w:lang w:eastAsia="x-none"/>
        </w:rPr>
      </w:pPr>
      <w:r>
        <w:rPr>
          <w:lang w:eastAsia="x-none"/>
        </w:rPr>
        <w:t>Setup</w:t>
      </w:r>
    </w:p>
    <w:p w14:paraId="5C2C1540" w14:textId="77777777" w:rsidR="008C35F4" w:rsidRDefault="008C35F4" w:rsidP="008C35F4">
      <w:pPr>
        <w:pStyle w:val="ListParagraph"/>
        <w:numPr>
          <w:ilvl w:val="1"/>
          <w:numId w:val="51"/>
        </w:numPr>
        <w:rPr>
          <w:lang w:eastAsia="x-none"/>
        </w:rPr>
      </w:pPr>
      <w:r>
        <w:rPr>
          <w:lang w:eastAsia="x-none"/>
        </w:rPr>
        <w:t>Check account adoption rules</w:t>
      </w:r>
    </w:p>
    <w:p w14:paraId="22382712" w14:textId="77777777" w:rsidR="008C35F4" w:rsidRDefault="008C35F4" w:rsidP="008C35F4">
      <w:pPr>
        <w:pStyle w:val="ListParagraph"/>
        <w:numPr>
          <w:ilvl w:val="1"/>
          <w:numId w:val="51"/>
        </w:numPr>
        <w:rPr>
          <w:lang w:eastAsia="x-none"/>
        </w:rPr>
      </w:pPr>
      <w:r>
        <w:rPr>
          <w:lang w:eastAsia="x-none"/>
        </w:rPr>
        <w:t>Create the AD adapter in the Enterprise Connectors module</w:t>
      </w:r>
    </w:p>
    <w:p w14:paraId="5F3FA9D1" w14:textId="77777777" w:rsidR="008C35F4" w:rsidRDefault="008C35F4" w:rsidP="008C35F4">
      <w:pPr>
        <w:pStyle w:val="ListParagraph"/>
        <w:numPr>
          <w:ilvl w:val="1"/>
          <w:numId w:val="51"/>
        </w:numPr>
        <w:rPr>
          <w:lang w:eastAsia="x-none"/>
        </w:rPr>
      </w:pPr>
      <w:r>
        <w:rPr>
          <w:lang w:eastAsia="x-none"/>
        </w:rPr>
        <w:t>Check the account configuration for the new AD and setup the account attributes</w:t>
      </w:r>
    </w:p>
    <w:p w14:paraId="28628D52" w14:textId="77777777" w:rsidR="008C35F4" w:rsidRDefault="008C35F4" w:rsidP="008C35F4">
      <w:pPr>
        <w:pStyle w:val="ListParagraph"/>
        <w:numPr>
          <w:ilvl w:val="0"/>
          <w:numId w:val="51"/>
        </w:numPr>
        <w:rPr>
          <w:lang w:eastAsia="x-none"/>
        </w:rPr>
      </w:pPr>
      <w:r>
        <w:rPr>
          <w:lang w:eastAsia="x-none"/>
        </w:rPr>
        <w:t>Recon</w:t>
      </w:r>
    </w:p>
    <w:p w14:paraId="67D446D2" w14:textId="77777777" w:rsidR="008C35F4" w:rsidRDefault="008C35F4" w:rsidP="008C35F4">
      <w:pPr>
        <w:pStyle w:val="ListParagraph"/>
        <w:numPr>
          <w:ilvl w:val="1"/>
          <w:numId w:val="51"/>
        </w:numPr>
        <w:rPr>
          <w:lang w:eastAsia="x-none"/>
        </w:rPr>
      </w:pPr>
      <w:r>
        <w:rPr>
          <w:lang w:eastAsia="x-none"/>
        </w:rPr>
        <w:t>Setup and run a reconciliation on the new AD</w:t>
      </w:r>
    </w:p>
    <w:p w14:paraId="55ADE3CB" w14:textId="77777777" w:rsidR="008C35F4" w:rsidRDefault="008C35F4" w:rsidP="008C35F4">
      <w:pPr>
        <w:pStyle w:val="ListParagraph"/>
        <w:numPr>
          <w:ilvl w:val="1"/>
          <w:numId w:val="51"/>
        </w:numPr>
        <w:rPr>
          <w:lang w:eastAsia="x-none"/>
        </w:rPr>
      </w:pPr>
      <w:r>
        <w:rPr>
          <w:lang w:eastAsia="x-none"/>
        </w:rPr>
        <w:t>Check the loaded data (accounts and groups)</w:t>
      </w:r>
    </w:p>
    <w:p w14:paraId="0B08C61B" w14:textId="77777777" w:rsidR="008C35F4" w:rsidRDefault="008C35F4" w:rsidP="008C35F4">
      <w:pPr>
        <w:pStyle w:val="ListParagraph"/>
        <w:numPr>
          <w:ilvl w:val="1"/>
          <w:numId w:val="51"/>
        </w:numPr>
        <w:rPr>
          <w:lang w:eastAsia="x-none"/>
        </w:rPr>
      </w:pPr>
      <w:r>
        <w:rPr>
          <w:lang w:eastAsia="x-none"/>
        </w:rPr>
        <w:t>Check for automatic adoption</w:t>
      </w:r>
    </w:p>
    <w:p w14:paraId="6AA4A7BD" w14:textId="1FA3D774" w:rsidR="008C35F4" w:rsidRPr="004145FA" w:rsidRDefault="008C35F4" w:rsidP="008C35F4">
      <w:pPr>
        <w:pStyle w:val="ListParagraph"/>
        <w:numPr>
          <w:ilvl w:val="0"/>
          <w:numId w:val="51"/>
        </w:numPr>
        <w:rPr>
          <w:i/>
          <w:lang w:eastAsia="x-none"/>
        </w:rPr>
      </w:pPr>
      <w:r w:rsidRPr="004145FA">
        <w:rPr>
          <w:i/>
          <w:lang w:eastAsia="x-none"/>
        </w:rPr>
        <w:t>Provision</w:t>
      </w:r>
      <w:r w:rsidR="004145FA">
        <w:rPr>
          <w:i/>
          <w:lang w:eastAsia="x-none"/>
        </w:rPr>
        <w:t xml:space="preserve"> (in Lab 1 – Part B)</w:t>
      </w:r>
    </w:p>
    <w:p w14:paraId="49C3E4C3" w14:textId="77777777" w:rsidR="008C35F4" w:rsidRPr="004145FA" w:rsidRDefault="008C35F4" w:rsidP="008C35F4">
      <w:pPr>
        <w:pStyle w:val="ListParagraph"/>
        <w:numPr>
          <w:ilvl w:val="1"/>
          <w:numId w:val="51"/>
        </w:numPr>
        <w:rPr>
          <w:i/>
          <w:lang w:eastAsia="x-none"/>
        </w:rPr>
      </w:pPr>
      <w:r w:rsidRPr="004145FA">
        <w:rPr>
          <w:i/>
          <w:lang w:eastAsia="x-none"/>
        </w:rPr>
        <w:t>Publish a permission as a default permission and check accounts and access are provisioned</w:t>
      </w:r>
    </w:p>
    <w:p w14:paraId="7B2BE447" w14:textId="77777777" w:rsidR="008C35F4" w:rsidRPr="004145FA" w:rsidRDefault="008C35F4" w:rsidP="008C35F4">
      <w:pPr>
        <w:pStyle w:val="ListParagraph"/>
        <w:numPr>
          <w:ilvl w:val="1"/>
          <w:numId w:val="51"/>
        </w:numPr>
        <w:rPr>
          <w:i/>
          <w:lang w:eastAsia="x-none"/>
        </w:rPr>
      </w:pPr>
      <w:r w:rsidRPr="004145FA">
        <w:rPr>
          <w:i/>
          <w:lang w:eastAsia="x-none"/>
        </w:rPr>
        <w:t>Check and run the access request (select a user that doesn’t already have an AD account)</w:t>
      </w:r>
    </w:p>
    <w:p w14:paraId="5DE17705" w14:textId="77777777" w:rsidR="008C35F4" w:rsidRPr="004145FA" w:rsidRDefault="008C35F4" w:rsidP="008C35F4">
      <w:pPr>
        <w:pStyle w:val="ListParagraph"/>
        <w:numPr>
          <w:ilvl w:val="1"/>
          <w:numId w:val="51"/>
        </w:numPr>
        <w:rPr>
          <w:i/>
          <w:lang w:eastAsia="x-none"/>
        </w:rPr>
      </w:pPr>
      <w:r w:rsidRPr="004145FA">
        <w:rPr>
          <w:i/>
          <w:lang w:eastAsia="x-none"/>
        </w:rPr>
        <w:t>Review the provisioning flow</w:t>
      </w:r>
    </w:p>
    <w:p w14:paraId="2D9FE524" w14:textId="027BA306" w:rsidR="008C35F4" w:rsidRPr="004145FA" w:rsidRDefault="008C35F4" w:rsidP="008C35F4">
      <w:pPr>
        <w:pStyle w:val="ListParagraph"/>
        <w:numPr>
          <w:ilvl w:val="0"/>
          <w:numId w:val="51"/>
        </w:numPr>
        <w:rPr>
          <w:i/>
          <w:lang w:eastAsia="x-none"/>
        </w:rPr>
      </w:pPr>
      <w:r w:rsidRPr="004145FA">
        <w:rPr>
          <w:i/>
          <w:lang w:eastAsia="x-none"/>
        </w:rPr>
        <w:t>Recon with Attribute Enforcement</w:t>
      </w:r>
      <w:r w:rsidR="004145FA">
        <w:rPr>
          <w:i/>
          <w:lang w:eastAsia="x-none"/>
        </w:rPr>
        <w:t xml:space="preserve"> (in Lab 1 – Part B)</w:t>
      </w:r>
    </w:p>
    <w:p w14:paraId="6A266640" w14:textId="77777777" w:rsidR="008C35F4" w:rsidRPr="004145FA" w:rsidRDefault="008C35F4" w:rsidP="008C35F4">
      <w:pPr>
        <w:pStyle w:val="ListParagraph"/>
        <w:numPr>
          <w:ilvl w:val="1"/>
          <w:numId w:val="51"/>
        </w:numPr>
        <w:rPr>
          <w:i/>
          <w:lang w:eastAsia="x-none"/>
        </w:rPr>
      </w:pPr>
      <w:r w:rsidRPr="004145FA">
        <w:rPr>
          <w:i/>
          <w:lang w:eastAsia="x-none"/>
        </w:rPr>
        <w:t>Setup a User (Account) Modify rule to trigger a re-evaluation of user-account attribute mapping</w:t>
      </w:r>
    </w:p>
    <w:p w14:paraId="5E2D8CB9" w14:textId="77777777" w:rsidR="008C35F4" w:rsidRPr="004145FA" w:rsidRDefault="008C35F4" w:rsidP="008C35F4">
      <w:pPr>
        <w:pStyle w:val="ListParagraph"/>
        <w:numPr>
          <w:ilvl w:val="1"/>
          <w:numId w:val="51"/>
        </w:numPr>
        <w:rPr>
          <w:i/>
          <w:lang w:eastAsia="x-none"/>
        </w:rPr>
      </w:pPr>
      <w:r w:rsidRPr="004145FA">
        <w:rPr>
          <w:i/>
          <w:lang w:eastAsia="x-none"/>
        </w:rPr>
        <w:t>Change an account on AD and rerun the recon</w:t>
      </w:r>
    </w:p>
    <w:p w14:paraId="147C8F7E" w14:textId="77777777" w:rsidR="008C35F4" w:rsidRPr="004145FA" w:rsidRDefault="008C35F4" w:rsidP="008C35F4">
      <w:pPr>
        <w:pStyle w:val="ListParagraph"/>
        <w:numPr>
          <w:ilvl w:val="1"/>
          <w:numId w:val="51"/>
        </w:numPr>
        <w:rPr>
          <w:i/>
          <w:lang w:eastAsia="x-none"/>
        </w:rPr>
      </w:pPr>
      <w:r w:rsidRPr="004145FA">
        <w:rPr>
          <w:i/>
          <w:lang w:eastAsia="x-none"/>
        </w:rPr>
        <w:t>Check that the custom rule has run and that the target changes have been overwritten</w:t>
      </w:r>
    </w:p>
    <w:p w14:paraId="09999909" w14:textId="77777777" w:rsidR="008C35F4" w:rsidRDefault="008C35F4" w:rsidP="008C35F4">
      <w:pPr>
        <w:rPr>
          <w:lang w:eastAsia="x-none"/>
        </w:rPr>
      </w:pPr>
    </w:p>
    <w:p w14:paraId="6490B3F3" w14:textId="5062D3E5" w:rsidR="008C35F4" w:rsidRDefault="008C35F4" w:rsidP="008C35F4">
      <w:pPr>
        <w:rPr>
          <w:lang w:eastAsia="x-none"/>
        </w:rPr>
      </w:pPr>
      <w:r>
        <w:rPr>
          <w:lang w:eastAsia="x-none"/>
        </w:rPr>
        <w:t xml:space="preserve">Some demonstration is performed as you walk through the first two steps. </w:t>
      </w:r>
      <w:r w:rsidR="004145FA">
        <w:rPr>
          <w:lang w:eastAsia="x-none"/>
        </w:rPr>
        <w:t xml:space="preserve">Later, in Lab1 – Part B, </w:t>
      </w:r>
      <w:r>
        <w:rPr>
          <w:lang w:eastAsia="x-none"/>
        </w:rPr>
        <w:t>we configure the components for the third and fourth steps, then run the two use cases.</w:t>
      </w:r>
    </w:p>
    <w:p w14:paraId="1E546EA2" w14:textId="77777777" w:rsidR="008C35F4" w:rsidRDefault="008C35F4" w:rsidP="008C35F4">
      <w:pPr>
        <w:rPr>
          <w:lang w:eastAsia="x-none"/>
        </w:rPr>
      </w:pPr>
    </w:p>
    <w:p w14:paraId="28251246" w14:textId="77777777" w:rsidR="008C35F4" w:rsidRDefault="008C35F4" w:rsidP="008C35F4">
      <w:pPr>
        <w:rPr>
          <w:lang w:eastAsia="x-none"/>
        </w:rPr>
      </w:pPr>
      <w:r>
        <w:rPr>
          <w:lang w:eastAsia="x-none"/>
        </w:rPr>
        <w:t>The areas of configuration that we will explore in this lab are:</w:t>
      </w:r>
    </w:p>
    <w:p w14:paraId="313ABD9B" w14:textId="77777777" w:rsidR="008C35F4" w:rsidRDefault="008C35F4" w:rsidP="008C35F4">
      <w:pPr>
        <w:pStyle w:val="ListParagraph"/>
        <w:numPr>
          <w:ilvl w:val="0"/>
          <w:numId w:val="44"/>
        </w:numPr>
        <w:rPr>
          <w:lang w:eastAsia="x-none"/>
        </w:rPr>
      </w:pPr>
      <w:r>
        <w:rPr>
          <w:lang w:eastAsia="x-none"/>
        </w:rPr>
        <w:t>Rules for account adoption</w:t>
      </w:r>
    </w:p>
    <w:p w14:paraId="3588A34C" w14:textId="77777777" w:rsidR="008C35F4" w:rsidRDefault="008C35F4" w:rsidP="008C35F4">
      <w:pPr>
        <w:pStyle w:val="ListParagraph"/>
        <w:numPr>
          <w:ilvl w:val="0"/>
          <w:numId w:val="44"/>
        </w:numPr>
        <w:rPr>
          <w:lang w:eastAsia="x-none"/>
        </w:rPr>
      </w:pPr>
      <w:r>
        <w:rPr>
          <w:lang w:eastAsia="x-none"/>
        </w:rPr>
        <w:t>AD Adapter, Enterprise Connector and EC Reconciliation Schedule</w:t>
      </w:r>
    </w:p>
    <w:p w14:paraId="320EC66B" w14:textId="77777777" w:rsidR="008C35F4" w:rsidRDefault="008C35F4" w:rsidP="008C35F4">
      <w:pPr>
        <w:rPr>
          <w:lang w:eastAsia="x-none"/>
        </w:rPr>
      </w:pPr>
    </w:p>
    <w:p w14:paraId="7BDECE9C" w14:textId="77777777" w:rsidR="008C35F4" w:rsidRDefault="008C35F4" w:rsidP="008C35F4">
      <w:pPr>
        <w:rPr>
          <w:lang w:eastAsia="x-none"/>
        </w:rPr>
      </w:pPr>
      <w:r>
        <w:rPr>
          <w:lang w:eastAsia="x-none"/>
        </w:rPr>
        <w:t>The following sections provide a detailed walk through of the steps to configure and demonstrate the use cases.</w:t>
      </w:r>
    </w:p>
    <w:p w14:paraId="2DA92B69" w14:textId="77777777" w:rsidR="008C35F4" w:rsidRDefault="008C35F4" w:rsidP="008C35F4">
      <w:pPr>
        <w:pStyle w:val="Heading3"/>
      </w:pPr>
      <w:bookmarkStart w:id="11" w:name="_Toc510787943"/>
      <w:r>
        <w:t>Checking Account Adoption Rules</w:t>
      </w:r>
      <w:bookmarkEnd w:id="11"/>
    </w:p>
    <w:p w14:paraId="4DF334FC" w14:textId="77777777" w:rsidR="008C35F4" w:rsidRDefault="008C35F4" w:rsidP="008C35F4">
      <w:pPr>
        <w:rPr>
          <w:lang w:eastAsia="x-none"/>
        </w:rPr>
      </w:pPr>
      <w:r>
        <w:rPr>
          <w:lang w:eastAsia="x-none"/>
        </w:rPr>
        <w:t>Prior to installing the adapter and running the initial reconciliation, we need to check the rules around account adoption. These are the rules that will try to adopt accounts from a recon to existing users in IGI.</w:t>
      </w:r>
    </w:p>
    <w:p w14:paraId="06447939" w14:textId="77777777" w:rsidR="008C35F4" w:rsidRDefault="008C35F4" w:rsidP="008C35F4">
      <w:pPr>
        <w:rPr>
          <w:lang w:eastAsia="x-none"/>
        </w:rPr>
      </w:pPr>
    </w:p>
    <w:p w14:paraId="0BEB32BD" w14:textId="77777777" w:rsidR="008C35F4" w:rsidRDefault="008C35F4" w:rsidP="008C35F4">
      <w:pPr>
        <w:rPr>
          <w:lang w:eastAsia="x-none"/>
        </w:rPr>
      </w:pPr>
      <w:r>
        <w:rPr>
          <w:lang w:eastAsia="x-none"/>
        </w:rPr>
        <w:t>The training system comes with a set of ootb account adoption rules, that will attempt to match (adopt) a new incoming account from a recon with an existing user. These rules run, in sequence, when a new account is returned to IGI from a recon. They will attempt to find a matching user and connect this account to that user.</w:t>
      </w:r>
    </w:p>
    <w:p w14:paraId="59062485" w14:textId="77777777" w:rsidR="008C35F4" w:rsidRDefault="008C35F4" w:rsidP="008C35F4">
      <w:pPr>
        <w:rPr>
          <w:lang w:eastAsia="x-none"/>
        </w:rPr>
      </w:pPr>
    </w:p>
    <w:p w14:paraId="5BB3F46E" w14:textId="77777777" w:rsidR="008C35F4" w:rsidRDefault="008C35F4" w:rsidP="008C35F4">
      <w:pPr>
        <w:rPr>
          <w:lang w:eastAsia="x-none"/>
        </w:rPr>
      </w:pPr>
      <w:r>
        <w:rPr>
          <w:lang w:eastAsia="x-none"/>
        </w:rPr>
        <w:t>To check the rules:</w:t>
      </w:r>
    </w:p>
    <w:p w14:paraId="21B5124E" w14:textId="59950717" w:rsidR="008C35F4" w:rsidRDefault="008C35F4" w:rsidP="008C35F4">
      <w:pPr>
        <w:pStyle w:val="ListParagraph"/>
        <w:numPr>
          <w:ilvl w:val="0"/>
          <w:numId w:val="52"/>
        </w:numPr>
        <w:rPr>
          <w:lang w:eastAsia="x-none"/>
        </w:rPr>
      </w:pPr>
      <w:r>
        <w:rPr>
          <w:lang w:eastAsia="x-none"/>
        </w:rPr>
        <w:t xml:space="preserve">Log into the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3A8BF4DB" w14:textId="77777777" w:rsidR="008C35F4" w:rsidRDefault="008C35F4" w:rsidP="008C35F4">
      <w:pPr>
        <w:pStyle w:val="ListParagraph"/>
        <w:numPr>
          <w:ilvl w:val="0"/>
          <w:numId w:val="52"/>
        </w:numPr>
        <w:rPr>
          <w:lang w:eastAsia="x-none"/>
        </w:rPr>
      </w:pPr>
      <w:r>
        <w:rPr>
          <w:lang w:eastAsia="x-none"/>
        </w:rPr>
        <w:t xml:space="preserve">Go to </w:t>
      </w:r>
      <w:r w:rsidRPr="001A4F62">
        <w:rPr>
          <w:b/>
          <w:lang w:eastAsia="x-none"/>
        </w:rPr>
        <w:t>Access Governance Core &gt; Configure &gt; Rules</w:t>
      </w:r>
    </w:p>
    <w:p w14:paraId="263D4A14" w14:textId="77777777" w:rsidR="008C35F4" w:rsidRDefault="008C35F4" w:rsidP="008C35F4">
      <w:pPr>
        <w:rPr>
          <w:lang w:eastAsia="x-none"/>
        </w:rPr>
      </w:pPr>
    </w:p>
    <w:p w14:paraId="184FB6E9" w14:textId="77777777" w:rsidR="008C35F4" w:rsidRDefault="008C35F4" w:rsidP="008C35F4">
      <w:pPr>
        <w:rPr>
          <w:lang w:eastAsia="x-none"/>
        </w:rPr>
      </w:pPr>
      <w:r>
        <w:rPr>
          <w:noProof/>
          <w:lang w:eastAsia="x-none"/>
        </w:rPr>
        <w:lastRenderedPageBreak/>
        <w:drawing>
          <wp:inline distT="0" distB="0" distL="0" distR="0" wp14:anchorId="323DE134" wp14:editId="0AF55D16">
            <wp:extent cx="6188710" cy="4029710"/>
            <wp:effectExtent l="63500" t="63500" r="59690" b="596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8-02-07 at 17.02.32.png"/>
                    <pic:cNvPicPr/>
                  </pic:nvPicPr>
                  <pic:blipFill>
                    <a:blip r:embed="rId10"/>
                    <a:stretch>
                      <a:fillRect/>
                    </a:stretch>
                  </pic:blipFill>
                  <pic:spPr>
                    <a:xfrm>
                      <a:off x="0" y="0"/>
                      <a:ext cx="6188710" cy="4029710"/>
                    </a:xfrm>
                    <a:prstGeom prst="rect">
                      <a:avLst/>
                    </a:prstGeom>
                    <a:effectLst>
                      <a:glow rad="63500">
                        <a:schemeClr val="accent3">
                          <a:satMod val="175000"/>
                          <a:alpha val="40000"/>
                        </a:schemeClr>
                      </a:glow>
                    </a:effectLst>
                  </pic:spPr>
                </pic:pic>
              </a:graphicData>
            </a:graphic>
          </wp:inline>
        </w:drawing>
      </w:r>
    </w:p>
    <w:p w14:paraId="4528D3B9" w14:textId="77777777" w:rsidR="008C35F4" w:rsidRDefault="008C35F4" w:rsidP="008C35F4">
      <w:pPr>
        <w:rPr>
          <w:lang w:eastAsia="x-none"/>
        </w:rPr>
      </w:pPr>
    </w:p>
    <w:p w14:paraId="4A4F3A32" w14:textId="77777777" w:rsidR="008C35F4" w:rsidRDefault="008C35F4" w:rsidP="008C35F4">
      <w:pPr>
        <w:rPr>
          <w:lang w:eastAsia="x-none"/>
        </w:rPr>
      </w:pPr>
      <w:r>
        <w:rPr>
          <w:lang w:eastAsia="x-none"/>
        </w:rPr>
        <w:t>The rules are associated with the Target queue, ACCOUNT_CREATE event.</w:t>
      </w:r>
    </w:p>
    <w:p w14:paraId="5C786FC5" w14:textId="77777777" w:rsidR="008C35F4" w:rsidRDefault="008C35F4" w:rsidP="008C35F4">
      <w:pPr>
        <w:rPr>
          <w:lang w:eastAsia="x-none"/>
        </w:rPr>
      </w:pPr>
    </w:p>
    <w:p w14:paraId="1364D014" w14:textId="77777777" w:rsidR="008C35F4" w:rsidRDefault="008C35F4" w:rsidP="008C35F4">
      <w:pPr>
        <w:pStyle w:val="ListParagraph"/>
        <w:numPr>
          <w:ilvl w:val="0"/>
          <w:numId w:val="53"/>
        </w:numPr>
        <w:rPr>
          <w:lang w:eastAsia="x-none"/>
        </w:rPr>
      </w:pPr>
      <w:r>
        <w:rPr>
          <w:lang w:eastAsia="x-none"/>
        </w:rPr>
        <w:t xml:space="preserve">On the rules page select </w:t>
      </w:r>
      <w:r w:rsidRPr="001A4F62">
        <w:rPr>
          <w:b/>
          <w:lang w:eastAsia="x-none"/>
        </w:rPr>
        <w:t>Live Events</w:t>
      </w:r>
      <w:r>
        <w:rPr>
          <w:lang w:eastAsia="x-none"/>
        </w:rPr>
        <w:t xml:space="preserve">, Queue = </w:t>
      </w:r>
      <w:r w:rsidRPr="001A4F62">
        <w:rPr>
          <w:b/>
          <w:lang w:eastAsia="x-none"/>
        </w:rPr>
        <w:t>Target</w:t>
      </w:r>
      <w:r>
        <w:rPr>
          <w:lang w:eastAsia="x-none"/>
        </w:rPr>
        <w:t xml:space="preserve">, Flow = </w:t>
      </w:r>
      <w:r w:rsidRPr="001A4F62">
        <w:rPr>
          <w:b/>
          <w:lang w:eastAsia="x-none"/>
        </w:rPr>
        <w:t>ACCOUNT_CREATE</w:t>
      </w:r>
      <w:r>
        <w:rPr>
          <w:lang w:eastAsia="x-none"/>
        </w:rPr>
        <w:t>.</w:t>
      </w:r>
    </w:p>
    <w:p w14:paraId="1D8F5E3E" w14:textId="77777777" w:rsidR="008C35F4" w:rsidRDefault="008C35F4" w:rsidP="008C35F4">
      <w:pPr>
        <w:pStyle w:val="ListParagraph"/>
        <w:numPr>
          <w:ilvl w:val="0"/>
          <w:numId w:val="53"/>
        </w:numPr>
        <w:rPr>
          <w:lang w:eastAsia="x-none"/>
        </w:rPr>
      </w:pPr>
      <w:r>
        <w:rPr>
          <w:lang w:eastAsia="x-none"/>
        </w:rPr>
        <w:t>In the bottom left section, expand the ACCOUNT_CREATE flow to see the rule sequence</w:t>
      </w:r>
    </w:p>
    <w:p w14:paraId="201F353C" w14:textId="77777777" w:rsidR="008C35F4" w:rsidRDefault="008C35F4" w:rsidP="008C35F4">
      <w:pPr>
        <w:pStyle w:val="ListParagraph"/>
        <w:numPr>
          <w:ilvl w:val="0"/>
          <w:numId w:val="53"/>
        </w:numPr>
        <w:rPr>
          <w:lang w:eastAsia="x-none"/>
        </w:rPr>
      </w:pPr>
      <w:r>
        <w:rPr>
          <w:lang w:eastAsia="x-none"/>
        </w:rPr>
        <w:t>In the right pane, sales the (</w:t>
      </w:r>
      <w:r w:rsidRPr="001A4F62">
        <w:rPr>
          <w:b/>
          <w:lang w:eastAsia="x-none"/>
        </w:rPr>
        <w:t>+</w:t>
      </w:r>
      <w:r>
        <w:rPr>
          <w:lang w:eastAsia="x-none"/>
        </w:rPr>
        <w:t>) beside Rules Package to see the available rules for this flow.</w:t>
      </w:r>
    </w:p>
    <w:p w14:paraId="684A07ED" w14:textId="77777777" w:rsidR="008C35F4" w:rsidRDefault="008C35F4" w:rsidP="008C35F4">
      <w:pPr>
        <w:rPr>
          <w:lang w:eastAsia="x-none"/>
        </w:rPr>
      </w:pPr>
    </w:p>
    <w:p w14:paraId="7B1EF3B9" w14:textId="77777777" w:rsidR="008C35F4" w:rsidRDefault="008C35F4" w:rsidP="008C35F4">
      <w:pPr>
        <w:rPr>
          <w:lang w:eastAsia="x-none"/>
        </w:rPr>
      </w:pPr>
      <w:r>
        <w:rPr>
          <w:noProof/>
          <w:lang w:eastAsia="x-none"/>
        </w:rPr>
        <w:drawing>
          <wp:inline distT="0" distB="0" distL="0" distR="0" wp14:anchorId="0200DCA1" wp14:editId="761CB279">
            <wp:extent cx="6188710" cy="2962910"/>
            <wp:effectExtent l="63500" t="63500" r="59690" b="596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 Shot 2018-02-07 at 17.05.05.png"/>
                    <pic:cNvPicPr/>
                  </pic:nvPicPr>
                  <pic:blipFill>
                    <a:blip r:embed="rId11"/>
                    <a:stretch>
                      <a:fillRect/>
                    </a:stretch>
                  </pic:blipFill>
                  <pic:spPr>
                    <a:xfrm>
                      <a:off x="0" y="0"/>
                      <a:ext cx="6188710" cy="2962910"/>
                    </a:xfrm>
                    <a:prstGeom prst="rect">
                      <a:avLst/>
                    </a:prstGeom>
                    <a:effectLst>
                      <a:glow rad="63500">
                        <a:schemeClr val="accent3">
                          <a:satMod val="175000"/>
                          <a:alpha val="40000"/>
                        </a:schemeClr>
                      </a:glow>
                    </a:effectLst>
                  </pic:spPr>
                </pic:pic>
              </a:graphicData>
            </a:graphic>
          </wp:inline>
        </w:drawing>
      </w:r>
    </w:p>
    <w:p w14:paraId="6D78FE3C" w14:textId="77777777" w:rsidR="008C35F4" w:rsidRDefault="008C35F4" w:rsidP="008C35F4">
      <w:pPr>
        <w:rPr>
          <w:lang w:eastAsia="x-none"/>
        </w:rPr>
      </w:pPr>
    </w:p>
    <w:p w14:paraId="7C86254D" w14:textId="7B2537C2" w:rsidR="008C35F4" w:rsidRDefault="008C35F4" w:rsidP="008C35F4">
      <w:pPr>
        <w:rPr>
          <w:lang w:eastAsia="x-none"/>
        </w:rPr>
      </w:pPr>
      <w:r>
        <w:rPr>
          <w:lang w:eastAsia="x-none"/>
        </w:rPr>
        <w:t>You can see, based on the rule name, that there is a sequence of rules that will try to match the new account with an existing person by 1) Userid, 2) Email, and then 3) Name-Surname.</w:t>
      </w:r>
    </w:p>
    <w:p w14:paraId="4151E36C" w14:textId="77777777" w:rsidR="008C35F4" w:rsidRDefault="008C35F4" w:rsidP="008C35F4">
      <w:pPr>
        <w:rPr>
          <w:lang w:eastAsia="x-none"/>
        </w:rPr>
      </w:pPr>
      <w:r>
        <w:rPr>
          <w:lang w:eastAsia="x-none"/>
        </w:rPr>
        <w:lastRenderedPageBreak/>
        <w:t>Given that the account data in the training system was built from the IGI user data, you can assume that 99% of AD accounts will match by userid. If you want to check the rule code, you select the rule in the right pane and then click Actions &gt; Modify. We are not focusing on rules in this lab, so you don’t need to do that.</w:t>
      </w:r>
    </w:p>
    <w:p w14:paraId="7D8E882A" w14:textId="77777777" w:rsidR="008C35F4" w:rsidRDefault="008C35F4" w:rsidP="008C35F4">
      <w:pPr>
        <w:rPr>
          <w:lang w:eastAsia="x-none"/>
        </w:rPr>
      </w:pPr>
    </w:p>
    <w:p w14:paraId="600A9C9B" w14:textId="77777777" w:rsidR="008C35F4" w:rsidRDefault="008C35F4" w:rsidP="008C35F4">
      <w:pPr>
        <w:rPr>
          <w:lang w:eastAsia="x-none"/>
        </w:rPr>
      </w:pPr>
      <w:r>
        <w:rPr>
          <w:lang w:eastAsia="x-none"/>
        </w:rPr>
        <w:t>Now that we know the rules are setup for matching we can configure the adapter and run the initial reconciliation.</w:t>
      </w:r>
    </w:p>
    <w:p w14:paraId="1226CF23" w14:textId="77777777" w:rsidR="008C35F4" w:rsidRDefault="008C35F4" w:rsidP="008C35F4">
      <w:pPr>
        <w:pStyle w:val="Heading3"/>
      </w:pPr>
      <w:bookmarkStart w:id="12" w:name="_Toc510787944"/>
      <w:r>
        <w:t>Install and Configure the Adapter</w:t>
      </w:r>
      <w:bookmarkEnd w:id="12"/>
    </w:p>
    <w:p w14:paraId="75E5299C" w14:textId="77777777" w:rsidR="008C35F4" w:rsidRDefault="008C35F4" w:rsidP="008C35F4">
      <w:pPr>
        <w:rPr>
          <w:lang w:eastAsia="x-none"/>
        </w:rPr>
      </w:pPr>
      <w:r>
        <w:rPr>
          <w:lang w:eastAsia="x-none"/>
        </w:rPr>
        <w:t xml:space="preserve">The Windows Active Directory adapter (AD adapter) is one of the older ADK-based adapters from the IBM Security Identity Manager heritage. It does not use Tivoli Directory Integrator – it has an installable agent that is deployed to the AD domain controller (not recommended) or onto another server in the same Windows domain. </w:t>
      </w:r>
    </w:p>
    <w:p w14:paraId="737A32D7" w14:textId="77777777" w:rsidR="008C35F4" w:rsidRDefault="008C35F4" w:rsidP="008C35F4">
      <w:pPr>
        <w:rPr>
          <w:lang w:eastAsia="x-none"/>
        </w:rPr>
      </w:pPr>
    </w:p>
    <w:p w14:paraId="31FD54F9" w14:textId="77777777" w:rsidR="008C35F4" w:rsidRDefault="008C35F4" w:rsidP="008C35F4">
      <w:pPr>
        <w:rPr>
          <w:lang w:eastAsia="x-none"/>
        </w:rPr>
      </w:pPr>
      <w:r>
        <w:rPr>
          <w:lang w:eastAsia="x-none"/>
        </w:rPr>
        <w:t>Thus, the installation and configuration of the adapter involves:</w:t>
      </w:r>
    </w:p>
    <w:p w14:paraId="5EB19977" w14:textId="77777777" w:rsidR="008C35F4" w:rsidRDefault="008C35F4" w:rsidP="008C35F4">
      <w:pPr>
        <w:pStyle w:val="ListParagraph"/>
        <w:numPr>
          <w:ilvl w:val="0"/>
          <w:numId w:val="54"/>
        </w:numPr>
        <w:rPr>
          <w:lang w:eastAsia="x-none"/>
        </w:rPr>
      </w:pPr>
      <w:r>
        <w:rPr>
          <w:lang w:eastAsia="x-none"/>
        </w:rPr>
        <w:t>Installing the adapter agent onto the Windows system</w:t>
      </w:r>
    </w:p>
    <w:p w14:paraId="5E594F3B" w14:textId="77777777" w:rsidR="008C35F4" w:rsidRDefault="008C35F4" w:rsidP="008C35F4">
      <w:pPr>
        <w:pStyle w:val="ListParagraph"/>
        <w:numPr>
          <w:ilvl w:val="0"/>
          <w:numId w:val="54"/>
        </w:numPr>
        <w:rPr>
          <w:lang w:eastAsia="x-none"/>
        </w:rPr>
      </w:pPr>
      <w:r>
        <w:rPr>
          <w:lang w:eastAsia="x-none"/>
        </w:rPr>
        <w:t>Installing the adapter profile into the Enterprise Connectors module</w:t>
      </w:r>
    </w:p>
    <w:p w14:paraId="234184F2" w14:textId="77777777" w:rsidR="008C35F4" w:rsidRDefault="008C35F4" w:rsidP="008C35F4">
      <w:pPr>
        <w:pStyle w:val="ListParagraph"/>
        <w:numPr>
          <w:ilvl w:val="0"/>
          <w:numId w:val="54"/>
        </w:numPr>
        <w:rPr>
          <w:lang w:eastAsia="x-none"/>
        </w:rPr>
      </w:pPr>
      <w:r>
        <w:rPr>
          <w:lang w:eastAsia="x-none"/>
        </w:rPr>
        <w:t>Creating a new connector for the adapter</w:t>
      </w:r>
    </w:p>
    <w:p w14:paraId="2395EAB8" w14:textId="77777777" w:rsidR="008C35F4" w:rsidRDefault="008C35F4" w:rsidP="008C35F4">
      <w:pPr>
        <w:pStyle w:val="ListParagraph"/>
        <w:numPr>
          <w:ilvl w:val="0"/>
          <w:numId w:val="54"/>
        </w:numPr>
        <w:rPr>
          <w:lang w:eastAsia="x-none"/>
        </w:rPr>
      </w:pPr>
      <w:r>
        <w:rPr>
          <w:lang w:eastAsia="x-none"/>
        </w:rPr>
        <w:t>Configuring and running an initial reconciliation</w:t>
      </w:r>
    </w:p>
    <w:p w14:paraId="495A4E2A" w14:textId="77777777" w:rsidR="008C35F4" w:rsidRDefault="008C35F4" w:rsidP="008C35F4">
      <w:pPr>
        <w:rPr>
          <w:lang w:eastAsia="x-none"/>
        </w:rPr>
      </w:pPr>
    </w:p>
    <w:p w14:paraId="28757960" w14:textId="77777777" w:rsidR="008C35F4" w:rsidRDefault="008C35F4" w:rsidP="008C35F4">
      <w:pPr>
        <w:rPr>
          <w:lang w:eastAsia="x-none"/>
        </w:rPr>
      </w:pPr>
      <w:r>
        <w:rPr>
          <w:lang w:eastAsia="x-none"/>
        </w:rPr>
        <w:t>We will walk through these steps in the next sections.</w:t>
      </w:r>
    </w:p>
    <w:p w14:paraId="3DBE22BB" w14:textId="77777777" w:rsidR="008C35F4" w:rsidRDefault="008C35F4" w:rsidP="008C35F4">
      <w:pPr>
        <w:pStyle w:val="Heading4"/>
      </w:pPr>
      <w:r>
        <w:t>Installing the AD Adapter Agent</w:t>
      </w:r>
    </w:p>
    <w:p w14:paraId="42472505" w14:textId="77777777" w:rsidR="008C35F4" w:rsidRDefault="008C35F4" w:rsidP="008C35F4">
      <w:pPr>
        <w:rPr>
          <w:lang w:eastAsia="x-none"/>
        </w:rPr>
      </w:pPr>
      <w:r>
        <w:rPr>
          <w:lang w:eastAsia="x-none"/>
        </w:rPr>
        <w:t>The adapter download includes three files, the agent installer (SetupAD64.exe), the release notes and the profile install (ADprofile.jar).</w:t>
      </w:r>
    </w:p>
    <w:p w14:paraId="3E63F66D" w14:textId="77777777" w:rsidR="008C35F4" w:rsidRDefault="008C35F4" w:rsidP="008C35F4">
      <w:pPr>
        <w:rPr>
          <w:lang w:eastAsia="x-none"/>
        </w:rPr>
      </w:pPr>
    </w:p>
    <w:p w14:paraId="1BF183A0" w14:textId="77777777" w:rsidR="008C35F4" w:rsidRDefault="008C35F4" w:rsidP="008C35F4">
      <w:pPr>
        <w:rPr>
          <w:lang w:eastAsia="x-none"/>
        </w:rPr>
      </w:pPr>
      <w:r>
        <w:rPr>
          <w:noProof/>
          <w:lang w:eastAsia="x-none"/>
        </w:rPr>
        <w:drawing>
          <wp:inline distT="0" distB="0" distL="0" distR="0" wp14:anchorId="45F7CFAF" wp14:editId="4EE74391">
            <wp:extent cx="6188710" cy="1873250"/>
            <wp:effectExtent l="63500" t="63500" r="59690" b="698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18-02-07 at 17.18.26.png"/>
                    <pic:cNvPicPr/>
                  </pic:nvPicPr>
                  <pic:blipFill>
                    <a:blip r:embed="rId12"/>
                    <a:stretch>
                      <a:fillRect/>
                    </a:stretch>
                  </pic:blipFill>
                  <pic:spPr>
                    <a:xfrm>
                      <a:off x="0" y="0"/>
                      <a:ext cx="6188710" cy="1873250"/>
                    </a:xfrm>
                    <a:prstGeom prst="rect">
                      <a:avLst/>
                    </a:prstGeom>
                    <a:effectLst>
                      <a:glow rad="63500">
                        <a:schemeClr val="accent3">
                          <a:satMod val="175000"/>
                          <a:alpha val="40000"/>
                        </a:schemeClr>
                      </a:glow>
                    </a:effectLst>
                  </pic:spPr>
                </pic:pic>
              </a:graphicData>
            </a:graphic>
          </wp:inline>
        </w:drawing>
      </w:r>
    </w:p>
    <w:p w14:paraId="1B53444E" w14:textId="77777777" w:rsidR="008C35F4" w:rsidRDefault="008C35F4" w:rsidP="008C35F4">
      <w:pPr>
        <w:rPr>
          <w:lang w:eastAsia="x-none"/>
        </w:rPr>
      </w:pPr>
    </w:p>
    <w:p w14:paraId="64701A22" w14:textId="77777777" w:rsidR="008C35F4" w:rsidRDefault="008C35F4" w:rsidP="008C35F4">
      <w:pPr>
        <w:rPr>
          <w:lang w:eastAsia="x-none"/>
        </w:rPr>
      </w:pPr>
      <w:r>
        <w:rPr>
          <w:lang w:eastAsia="x-none"/>
        </w:rPr>
        <w:t xml:space="preserve">You would normally download the adapter package, extract the SetupAD64.exe, run it on the Windows server and follow the install prompts. This is very straightforward. </w:t>
      </w:r>
      <w:r w:rsidRPr="00252767">
        <w:rPr>
          <w:u w:val="single"/>
          <w:lang w:eastAsia="x-none"/>
        </w:rPr>
        <w:t>This has already been done on the training Windows Server 2016 image</w:t>
      </w:r>
      <w:r>
        <w:rPr>
          <w:lang w:eastAsia="x-none"/>
        </w:rPr>
        <w:t>.</w:t>
      </w:r>
    </w:p>
    <w:p w14:paraId="3BA7743A" w14:textId="77777777" w:rsidR="008C35F4" w:rsidRDefault="008C35F4" w:rsidP="008C35F4">
      <w:pPr>
        <w:rPr>
          <w:lang w:eastAsia="x-none"/>
        </w:rPr>
      </w:pPr>
    </w:p>
    <w:p w14:paraId="2222A1CD" w14:textId="5DD8FEFE" w:rsidR="008C35F4" w:rsidRDefault="008C35F4" w:rsidP="008C35F4">
      <w:pPr>
        <w:rPr>
          <w:lang w:eastAsia="x-none"/>
        </w:rPr>
      </w:pPr>
      <w:r>
        <w:rPr>
          <w:lang w:eastAsia="x-none"/>
        </w:rPr>
        <w:t>To check that the adapter is installed and running, perform the following steps (you would normally do this post-install anyway):</w:t>
      </w:r>
    </w:p>
    <w:p w14:paraId="68BB374E" w14:textId="77777777" w:rsidR="004145FA" w:rsidRDefault="004145FA" w:rsidP="008C35F4">
      <w:pPr>
        <w:rPr>
          <w:lang w:eastAsia="x-none"/>
        </w:rPr>
      </w:pPr>
    </w:p>
    <w:p w14:paraId="25A5E8F3" w14:textId="77777777" w:rsidR="008C35F4" w:rsidRDefault="008C35F4" w:rsidP="008C35F4">
      <w:pPr>
        <w:pStyle w:val="ListParagraph"/>
        <w:numPr>
          <w:ilvl w:val="0"/>
          <w:numId w:val="55"/>
        </w:numPr>
        <w:rPr>
          <w:lang w:eastAsia="x-none"/>
        </w:rPr>
      </w:pPr>
      <w:r>
        <w:rPr>
          <w:lang w:eastAsia="x-none"/>
        </w:rPr>
        <w:t xml:space="preserve">Start </w:t>
      </w:r>
      <w:r w:rsidRPr="001A4F62">
        <w:rPr>
          <w:b/>
          <w:lang w:eastAsia="x-none"/>
        </w:rPr>
        <w:t>Services</w:t>
      </w:r>
      <w:r>
        <w:rPr>
          <w:lang w:eastAsia="x-none"/>
        </w:rPr>
        <w:t xml:space="preserve"> and look for the </w:t>
      </w:r>
      <w:r w:rsidRPr="001A4F62">
        <w:rPr>
          <w:b/>
          <w:lang w:eastAsia="x-none"/>
        </w:rPr>
        <w:t>ISIM Active Directory Adapter</w:t>
      </w:r>
      <w:r>
        <w:rPr>
          <w:lang w:eastAsia="x-none"/>
        </w:rPr>
        <w:t>. It should be there and running.</w:t>
      </w:r>
    </w:p>
    <w:p w14:paraId="68E683F2" w14:textId="77777777" w:rsidR="008C35F4" w:rsidRDefault="008C35F4" w:rsidP="008C35F4">
      <w:pPr>
        <w:rPr>
          <w:lang w:eastAsia="x-none"/>
        </w:rPr>
      </w:pPr>
    </w:p>
    <w:p w14:paraId="6E60DAAA" w14:textId="77777777" w:rsidR="008C35F4" w:rsidRDefault="008C35F4" w:rsidP="008C35F4">
      <w:pPr>
        <w:rPr>
          <w:lang w:eastAsia="x-none"/>
        </w:rPr>
      </w:pPr>
      <w:r>
        <w:rPr>
          <w:noProof/>
          <w:lang w:eastAsia="x-none"/>
        </w:rPr>
        <w:lastRenderedPageBreak/>
        <w:drawing>
          <wp:inline distT="0" distB="0" distL="0" distR="0" wp14:anchorId="1917E719" wp14:editId="45096041">
            <wp:extent cx="6188710" cy="2291080"/>
            <wp:effectExtent l="63500" t="63500" r="59690" b="584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 Shot 2018-02-07 at 17.21.45.png"/>
                    <pic:cNvPicPr/>
                  </pic:nvPicPr>
                  <pic:blipFill>
                    <a:blip r:embed="rId13"/>
                    <a:stretch>
                      <a:fillRect/>
                    </a:stretch>
                  </pic:blipFill>
                  <pic:spPr>
                    <a:xfrm>
                      <a:off x="0" y="0"/>
                      <a:ext cx="6188710" cy="2291080"/>
                    </a:xfrm>
                    <a:prstGeom prst="rect">
                      <a:avLst/>
                    </a:prstGeom>
                    <a:effectLst>
                      <a:glow rad="63500">
                        <a:schemeClr val="accent3">
                          <a:satMod val="175000"/>
                          <a:alpha val="40000"/>
                        </a:schemeClr>
                      </a:glow>
                    </a:effectLst>
                  </pic:spPr>
                </pic:pic>
              </a:graphicData>
            </a:graphic>
          </wp:inline>
        </w:drawing>
      </w:r>
    </w:p>
    <w:p w14:paraId="14B1A059" w14:textId="77777777" w:rsidR="008C35F4" w:rsidRDefault="008C35F4" w:rsidP="008C35F4">
      <w:pPr>
        <w:rPr>
          <w:lang w:eastAsia="x-none"/>
        </w:rPr>
      </w:pPr>
    </w:p>
    <w:p w14:paraId="7D614215" w14:textId="77777777" w:rsidR="008C35F4" w:rsidRDefault="008C35F4" w:rsidP="008C35F4">
      <w:pPr>
        <w:pStyle w:val="ListParagraph"/>
        <w:numPr>
          <w:ilvl w:val="0"/>
          <w:numId w:val="55"/>
        </w:numPr>
        <w:rPr>
          <w:lang w:eastAsia="x-none"/>
        </w:rPr>
      </w:pPr>
      <w:r>
        <w:rPr>
          <w:lang w:eastAsia="x-none"/>
        </w:rPr>
        <w:t xml:space="preserve">Next, start a </w:t>
      </w:r>
      <w:r w:rsidRPr="001A4F62">
        <w:rPr>
          <w:b/>
          <w:lang w:eastAsia="x-none"/>
        </w:rPr>
        <w:t>Cmd</w:t>
      </w:r>
      <w:r>
        <w:rPr>
          <w:lang w:eastAsia="x-none"/>
        </w:rPr>
        <w:t xml:space="preserve"> window, cd to </w:t>
      </w:r>
      <w:r w:rsidRPr="001A4F62">
        <w:rPr>
          <w:rStyle w:val="CodeChar"/>
        </w:rPr>
        <w:t>c:\”Program Files\IBM\ISIM\Agents\ADAgent”</w:t>
      </w:r>
      <w:r>
        <w:rPr>
          <w:lang w:eastAsia="x-none"/>
        </w:rPr>
        <w:t>. There should be files and folders there.</w:t>
      </w:r>
    </w:p>
    <w:p w14:paraId="173111F9" w14:textId="77777777" w:rsidR="008C35F4" w:rsidRDefault="008C35F4" w:rsidP="008C35F4">
      <w:pPr>
        <w:rPr>
          <w:lang w:eastAsia="x-none"/>
        </w:rPr>
      </w:pPr>
    </w:p>
    <w:p w14:paraId="508B3820" w14:textId="77777777" w:rsidR="008C35F4" w:rsidRDefault="008C35F4" w:rsidP="008C35F4">
      <w:pPr>
        <w:pStyle w:val="Code"/>
      </w:pPr>
      <w:r>
        <w:t>Microsoft Windows [Version 10.0.14393]</w:t>
      </w:r>
    </w:p>
    <w:p w14:paraId="07F50616" w14:textId="77777777" w:rsidR="008C35F4" w:rsidRDefault="008C35F4" w:rsidP="008C35F4">
      <w:pPr>
        <w:pStyle w:val="Code"/>
      </w:pPr>
      <w:r>
        <w:t>(c) 2016 Microsoft Corporation. All rights reserved.</w:t>
      </w:r>
    </w:p>
    <w:p w14:paraId="5DF72107" w14:textId="77777777" w:rsidR="008C35F4" w:rsidRDefault="008C35F4" w:rsidP="008C35F4">
      <w:pPr>
        <w:pStyle w:val="Code"/>
      </w:pPr>
    </w:p>
    <w:p w14:paraId="6CBAFBBB" w14:textId="77777777" w:rsidR="008C35F4" w:rsidRDefault="008C35F4" w:rsidP="008C35F4">
      <w:pPr>
        <w:pStyle w:val="Code"/>
      </w:pPr>
      <w:r>
        <w:t>C:\Users\NetworkAdmin&gt;cd "c:\Program Files\IBM\ISIM\Agents\ADAgent"</w:t>
      </w:r>
    </w:p>
    <w:p w14:paraId="5C582E3E" w14:textId="77777777" w:rsidR="008C35F4" w:rsidRDefault="008C35F4" w:rsidP="008C35F4">
      <w:pPr>
        <w:pStyle w:val="Code"/>
      </w:pPr>
    </w:p>
    <w:p w14:paraId="3DF2DD5C" w14:textId="77777777" w:rsidR="008C35F4" w:rsidRDefault="008C35F4" w:rsidP="008C35F4">
      <w:pPr>
        <w:pStyle w:val="Code"/>
      </w:pPr>
      <w:r>
        <w:t>c:\Program Files\IBM\ISIM\Agents\ADAgent&gt;dir</w:t>
      </w:r>
    </w:p>
    <w:p w14:paraId="2922EE49" w14:textId="77777777" w:rsidR="008C35F4" w:rsidRDefault="008C35F4" w:rsidP="008C35F4">
      <w:pPr>
        <w:pStyle w:val="Code"/>
      </w:pPr>
      <w:r>
        <w:t xml:space="preserve"> Volume in drive C has no label.</w:t>
      </w:r>
    </w:p>
    <w:p w14:paraId="3C1C3485" w14:textId="77777777" w:rsidR="008C35F4" w:rsidRDefault="008C35F4" w:rsidP="008C35F4">
      <w:pPr>
        <w:pStyle w:val="Code"/>
      </w:pPr>
      <w:r>
        <w:t xml:space="preserve"> Volume Serial Number is BEAA-E066</w:t>
      </w:r>
    </w:p>
    <w:p w14:paraId="2117AF88" w14:textId="77777777" w:rsidR="008C35F4" w:rsidRDefault="008C35F4" w:rsidP="008C35F4">
      <w:pPr>
        <w:pStyle w:val="Code"/>
      </w:pPr>
    </w:p>
    <w:p w14:paraId="24B5A663" w14:textId="77777777" w:rsidR="008C35F4" w:rsidRDefault="008C35F4" w:rsidP="008C35F4">
      <w:pPr>
        <w:pStyle w:val="Code"/>
      </w:pPr>
      <w:r>
        <w:t xml:space="preserve"> Directory of c:\Program Files\IBM\ISIM\Agents\ADAgent</w:t>
      </w:r>
    </w:p>
    <w:p w14:paraId="67BCDD5C" w14:textId="77777777" w:rsidR="008C35F4" w:rsidRDefault="008C35F4" w:rsidP="008C35F4">
      <w:pPr>
        <w:pStyle w:val="Code"/>
      </w:pPr>
    </w:p>
    <w:p w14:paraId="5384F181" w14:textId="77777777" w:rsidR="008C35F4" w:rsidRDefault="008C35F4" w:rsidP="008C35F4">
      <w:pPr>
        <w:pStyle w:val="Code"/>
      </w:pPr>
      <w:r>
        <w:t>02/03/2018  08:24 AM    &lt;DIR&gt;          .</w:t>
      </w:r>
    </w:p>
    <w:p w14:paraId="2E31CEF6" w14:textId="77777777" w:rsidR="008C35F4" w:rsidRDefault="008C35F4" w:rsidP="008C35F4">
      <w:pPr>
        <w:pStyle w:val="Code"/>
      </w:pPr>
      <w:r>
        <w:t>02/03/2018  08:24 AM    &lt;DIR&gt;          ..</w:t>
      </w:r>
    </w:p>
    <w:p w14:paraId="47DD78D3" w14:textId="77777777" w:rsidR="008C35F4" w:rsidRDefault="008C35F4" w:rsidP="008C35F4">
      <w:pPr>
        <w:pStyle w:val="Code"/>
      </w:pPr>
      <w:r>
        <w:t>02/03/2018  08:24 AM    &lt;DIR&gt;          bin</w:t>
      </w:r>
    </w:p>
    <w:p w14:paraId="16711F1B" w14:textId="77777777" w:rsidR="008C35F4" w:rsidRDefault="008C35F4" w:rsidP="008C35F4">
      <w:pPr>
        <w:pStyle w:val="Code"/>
      </w:pPr>
      <w:r>
        <w:t>02/03/2018  08:24 AM    &lt;DIR&gt;          data</w:t>
      </w:r>
    </w:p>
    <w:p w14:paraId="0CC30A3B" w14:textId="77777777" w:rsidR="008C35F4" w:rsidRDefault="008C35F4" w:rsidP="008C35F4">
      <w:pPr>
        <w:pStyle w:val="Code"/>
      </w:pPr>
      <w:r>
        <w:t>02/03/2018  08:24 AM    &lt;DIR&gt;          jre</w:t>
      </w:r>
    </w:p>
    <w:p w14:paraId="316C2E7C" w14:textId="77777777" w:rsidR="008C35F4" w:rsidRDefault="008C35F4" w:rsidP="008C35F4">
      <w:pPr>
        <w:pStyle w:val="Code"/>
      </w:pPr>
      <w:r>
        <w:t>02/03/2018  08:35 AM    &lt;DIR&gt;          log</w:t>
      </w:r>
    </w:p>
    <w:p w14:paraId="1E40159A" w14:textId="77777777" w:rsidR="008C35F4" w:rsidRDefault="008C35F4" w:rsidP="008C35F4">
      <w:pPr>
        <w:pStyle w:val="Code"/>
      </w:pPr>
      <w:r>
        <w:t>02/03/2018  08:29 AM    &lt;DIR&gt;          Uninstall_Windows Active Directory Adapter (64 Bit)</w:t>
      </w:r>
    </w:p>
    <w:p w14:paraId="1B898486" w14:textId="77777777" w:rsidR="008C35F4" w:rsidRDefault="008C35F4" w:rsidP="008C35F4">
      <w:pPr>
        <w:pStyle w:val="Code"/>
      </w:pPr>
      <w:r>
        <w:t xml:space="preserve">               0 File(s)              0 bytes</w:t>
      </w:r>
    </w:p>
    <w:p w14:paraId="05ADB86A" w14:textId="77777777" w:rsidR="008C35F4" w:rsidRDefault="008C35F4" w:rsidP="008C35F4">
      <w:pPr>
        <w:pStyle w:val="Code"/>
      </w:pPr>
      <w:r>
        <w:t xml:space="preserve">               7 Dir(s)  26,418,683,904 bytes free</w:t>
      </w:r>
    </w:p>
    <w:p w14:paraId="748862AB" w14:textId="77777777" w:rsidR="008C35F4" w:rsidRDefault="008C35F4" w:rsidP="008C35F4">
      <w:pPr>
        <w:rPr>
          <w:lang w:eastAsia="x-none"/>
        </w:rPr>
      </w:pPr>
    </w:p>
    <w:p w14:paraId="2F3E21C0" w14:textId="77777777" w:rsidR="008C35F4" w:rsidRDefault="008C35F4" w:rsidP="008C35F4">
      <w:pPr>
        <w:rPr>
          <w:lang w:eastAsia="x-none"/>
        </w:rPr>
      </w:pPr>
      <w:r>
        <w:rPr>
          <w:lang w:eastAsia="x-none"/>
        </w:rPr>
        <w:t>The bin (binary) directory is where the agent executables and tools are stored. The data directory is not used with the IGI functions of the agent. The jre folder contains a local java runtime environment (also not used). The log folder contains all of the agent logs which is very useful for problem diagnostics. There is also an uninstaller folder to remove the agent.</w:t>
      </w:r>
    </w:p>
    <w:p w14:paraId="7DA17E51" w14:textId="77777777" w:rsidR="008C35F4" w:rsidRDefault="008C35F4" w:rsidP="008C35F4">
      <w:pPr>
        <w:rPr>
          <w:lang w:eastAsia="x-none"/>
        </w:rPr>
      </w:pPr>
    </w:p>
    <w:p w14:paraId="3777D2C7" w14:textId="77777777" w:rsidR="008C35F4" w:rsidRDefault="008C35F4" w:rsidP="008C35F4">
      <w:pPr>
        <w:pStyle w:val="ListParagraph"/>
        <w:numPr>
          <w:ilvl w:val="0"/>
          <w:numId w:val="55"/>
        </w:numPr>
        <w:rPr>
          <w:lang w:eastAsia="x-none"/>
        </w:rPr>
      </w:pPr>
      <w:r>
        <w:rPr>
          <w:lang w:eastAsia="x-none"/>
        </w:rPr>
        <w:t xml:space="preserve">Change directory to </w:t>
      </w:r>
      <w:r w:rsidRPr="00203900">
        <w:rPr>
          <w:rStyle w:val="CodeChar"/>
        </w:rPr>
        <w:t>bin</w:t>
      </w:r>
    </w:p>
    <w:p w14:paraId="0ADDDEC2" w14:textId="0C7591D3" w:rsidR="008C35F4" w:rsidRDefault="008C35F4" w:rsidP="008C35F4">
      <w:pPr>
        <w:pStyle w:val="ListParagraph"/>
        <w:numPr>
          <w:ilvl w:val="0"/>
          <w:numId w:val="55"/>
        </w:numPr>
        <w:rPr>
          <w:lang w:eastAsia="x-none"/>
        </w:rPr>
      </w:pPr>
      <w:r>
        <w:rPr>
          <w:lang w:eastAsia="x-none"/>
        </w:rPr>
        <w:t xml:space="preserve">Run </w:t>
      </w:r>
      <w:r w:rsidRPr="00203900">
        <w:rPr>
          <w:rStyle w:val="CodeChar"/>
        </w:rPr>
        <w:t>agentcfg -ag ADAgent</w:t>
      </w:r>
      <w:r>
        <w:rPr>
          <w:lang w:eastAsia="x-none"/>
        </w:rPr>
        <w:t xml:space="preserve"> (password (configuration key) when prompted is “</w:t>
      </w:r>
      <w:r w:rsidR="00567E26">
        <w:rPr>
          <w:rStyle w:val="CodeChar"/>
          <w:lang w:val="en-US"/>
        </w:rPr>
        <w:t>agent</w:t>
      </w:r>
      <w:bookmarkStart w:id="13" w:name="_GoBack"/>
      <w:bookmarkEnd w:id="13"/>
      <w:r>
        <w:rPr>
          <w:lang w:eastAsia="x-none"/>
        </w:rPr>
        <w:t>”)</w:t>
      </w:r>
    </w:p>
    <w:p w14:paraId="7CB7705F" w14:textId="77777777" w:rsidR="008C35F4" w:rsidRDefault="008C35F4" w:rsidP="008C35F4">
      <w:pPr>
        <w:rPr>
          <w:lang w:eastAsia="x-none"/>
        </w:rPr>
      </w:pPr>
    </w:p>
    <w:p w14:paraId="245ED9AF" w14:textId="77777777" w:rsidR="008C35F4" w:rsidRDefault="008C35F4" w:rsidP="008C35F4">
      <w:pPr>
        <w:pStyle w:val="Code"/>
      </w:pPr>
      <w:r w:rsidRPr="00203900">
        <w:t>c:\Program Files\IBM\ISIM\Agents\ADAgent&gt;cd bin</w:t>
      </w:r>
    </w:p>
    <w:p w14:paraId="65D1DB13" w14:textId="77777777" w:rsidR="008C35F4" w:rsidRDefault="008C35F4" w:rsidP="008C35F4">
      <w:pPr>
        <w:pStyle w:val="Code"/>
      </w:pPr>
    </w:p>
    <w:p w14:paraId="3ECE5333" w14:textId="77777777" w:rsidR="008C35F4" w:rsidRDefault="008C35F4" w:rsidP="008C35F4">
      <w:pPr>
        <w:pStyle w:val="Code"/>
      </w:pPr>
      <w:r>
        <w:t>c:\Program Files\IBM\ISIM\Agents\ADAgent\bin&gt;agentcfg -ag ADAgent</w:t>
      </w:r>
    </w:p>
    <w:p w14:paraId="0C5AA991" w14:textId="77777777" w:rsidR="008C35F4" w:rsidRDefault="008C35F4" w:rsidP="008C35F4">
      <w:pPr>
        <w:pStyle w:val="Code"/>
      </w:pPr>
    </w:p>
    <w:p w14:paraId="0D27D195" w14:textId="77777777" w:rsidR="008C35F4" w:rsidRDefault="008C35F4" w:rsidP="008C35F4">
      <w:pPr>
        <w:pStyle w:val="Code"/>
      </w:pPr>
    </w:p>
    <w:p w14:paraId="4B9FF38E" w14:textId="77777777" w:rsidR="008C35F4" w:rsidRDefault="008C35F4" w:rsidP="008C35F4">
      <w:pPr>
        <w:pStyle w:val="Code"/>
      </w:pPr>
      <w:r>
        <w:t>Looking for agent 'ADAgent' on node '127.0.0.1'..</w:t>
      </w:r>
    </w:p>
    <w:p w14:paraId="524F71CA" w14:textId="77777777" w:rsidR="008C35F4" w:rsidRDefault="008C35F4" w:rsidP="008C35F4">
      <w:pPr>
        <w:pStyle w:val="Code"/>
      </w:pPr>
    </w:p>
    <w:p w14:paraId="4CCD3F1A" w14:textId="77777777" w:rsidR="008C35F4" w:rsidRDefault="008C35F4" w:rsidP="008C35F4">
      <w:pPr>
        <w:pStyle w:val="Code"/>
      </w:pPr>
    </w:p>
    <w:p w14:paraId="78FAB7C9" w14:textId="77777777" w:rsidR="008C35F4" w:rsidRDefault="008C35F4" w:rsidP="008C35F4">
      <w:pPr>
        <w:pStyle w:val="Code"/>
      </w:pPr>
      <w:r>
        <w:t>Enter configuration key for Agent 'ADAgent':</w:t>
      </w:r>
    </w:p>
    <w:p w14:paraId="45699713" w14:textId="77777777" w:rsidR="008C35F4" w:rsidRDefault="008C35F4" w:rsidP="008C35F4">
      <w:pPr>
        <w:pStyle w:val="Code"/>
      </w:pPr>
    </w:p>
    <w:p w14:paraId="7ED593E2" w14:textId="77777777" w:rsidR="008C35F4" w:rsidRDefault="008C35F4" w:rsidP="008C35F4">
      <w:pPr>
        <w:rPr>
          <w:lang w:eastAsia="x-none"/>
        </w:rPr>
      </w:pPr>
    </w:p>
    <w:p w14:paraId="62973917" w14:textId="77777777" w:rsidR="008C35F4" w:rsidRDefault="008C35F4" w:rsidP="008C35F4">
      <w:pPr>
        <w:pStyle w:val="ListParagraph"/>
        <w:numPr>
          <w:ilvl w:val="0"/>
          <w:numId w:val="55"/>
        </w:numPr>
        <w:rPr>
          <w:lang w:eastAsia="x-none"/>
        </w:rPr>
      </w:pPr>
      <w:r>
        <w:rPr>
          <w:lang w:eastAsia="x-none"/>
        </w:rPr>
        <w:t xml:space="preserve">Select </w:t>
      </w:r>
      <w:r w:rsidRPr="001A4F62">
        <w:rPr>
          <w:b/>
          <w:lang w:eastAsia="x-none"/>
        </w:rPr>
        <w:t xml:space="preserve">option </w:t>
      </w:r>
      <w:r w:rsidRPr="001A4F62">
        <w:rPr>
          <w:rStyle w:val="CodeChar"/>
          <w:b/>
        </w:rPr>
        <w:t>A</w:t>
      </w:r>
      <w:r>
        <w:rPr>
          <w:lang w:eastAsia="x-none"/>
        </w:rPr>
        <w:t xml:space="preserve"> to see the current agent settings</w:t>
      </w:r>
    </w:p>
    <w:p w14:paraId="5E760816" w14:textId="77777777" w:rsidR="008C35F4" w:rsidRDefault="008C35F4" w:rsidP="008C35F4">
      <w:pPr>
        <w:rPr>
          <w:lang w:eastAsia="x-none"/>
        </w:rPr>
      </w:pPr>
    </w:p>
    <w:p w14:paraId="712120EF" w14:textId="77777777" w:rsidR="008C35F4" w:rsidRDefault="008C35F4" w:rsidP="008C35F4">
      <w:pPr>
        <w:pStyle w:val="Code"/>
      </w:pPr>
    </w:p>
    <w:p w14:paraId="1EF97513" w14:textId="77777777" w:rsidR="008C35F4" w:rsidRDefault="008C35F4" w:rsidP="008C35F4">
      <w:pPr>
        <w:pStyle w:val="Code"/>
      </w:pPr>
      <w:r>
        <w:t xml:space="preserve">        Configuration Settings</w:t>
      </w:r>
    </w:p>
    <w:p w14:paraId="630D244E" w14:textId="77777777" w:rsidR="008C35F4" w:rsidRDefault="008C35F4" w:rsidP="008C35F4">
      <w:pPr>
        <w:pStyle w:val="Code"/>
      </w:pPr>
      <w:r>
        <w:t xml:space="preserve">        -------------------------------------------</w:t>
      </w:r>
    </w:p>
    <w:p w14:paraId="0A36AC57" w14:textId="77777777" w:rsidR="008C35F4" w:rsidRDefault="008C35F4" w:rsidP="008C35F4">
      <w:pPr>
        <w:pStyle w:val="Code"/>
      </w:pPr>
      <w:r>
        <w:t xml:space="preserve">        Name                       : ADAGENT</w:t>
      </w:r>
    </w:p>
    <w:p w14:paraId="6E7E3D93" w14:textId="77777777" w:rsidR="008C35F4" w:rsidRDefault="008C35F4" w:rsidP="008C35F4">
      <w:pPr>
        <w:pStyle w:val="Code"/>
      </w:pPr>
      <w:r>
        <w:t xml:space="preserve">        </w:t>
      </w:r>
      <w:r w:rsidRPr="00203900">
        <w:rPr>
          <w:highlight w:val="yellow"/>
        </w:rPr>
        <w:t>Version                    : 7.1.28 64bit</w:t>
      </w:r>
    </w:p>
    <w:p w14:paraId="7C0D248A" w14:textId="77777777" w:rsidR="008C35F4" w:rsidRDefault="008C35F4" w:rsidP="008C35F4">
      <w:pPr>
        <w:pStyle w:val="Code"/>
      </w:pPr>
      <w:r>
        <w:t xml:space="preserve">        ADK Version                : 7.0.3 x64</w:t>
      </w:r>
    </w:p>
    <w:p w14:paraId="1F3FB0F4" w14:textId="77777777" w:rsidR="008C35F4" w:rsidRDefault="008C35F4" w:rsidP="008C35F4">
      <w:pPr>
        <w:pStyle w:val="Code"/>
      </w:pPr>
      <w:r>
        <w:t xml:space="preserve">        ERM Version                : 7.0.3 x64</w:t>
      </w:r>
    </w:p>
    <w:p w14:paraId="69744CFE" w14:textId="77777777" w:rsidR="008C35F4" w:rsidRDefault="008C35F4" w:rsidP="008C35F4">
      <w:pPr>
        <w:pStyle w:val="Code"/>
      </w:pPr>
      <w:r>
        <w:t xml:space="preserve">        Adapter Events             : TRUE</w:t>
      </w:r>
    </w:p>
    <w:p w14:paraId="2DBA89A3" w14:textId="77777777" w:rsidR="008C35F4" w:rsidRDefault="008C35F4" w:rsidP="008C35F4">
      <w:pPr>
        <w:pStyle w:val="Code"/>
      </w:pPr>
      <w:r>
        <w:t xml:space="preserve">        License                    : NONE</w:t>
      </w:r>
    </w:p>
    <w:p w14:paraId="683EF220" w14:textId="77777777" w:rsidR="008C35F4" w:rsidRDefault="008C35F4" w:rsidP="008C35F4">
      <w:pPr>
        <w:pStyle w:val="Code"/>
      </w:pPr>
      <w:r>
        <w:t xml:space="preserve">        Asynchronous ADD Requests  : TRUE (Max.Threads:3)</w:t>
      </w:r>
    </w:p>
    <w:p w14:paraId="51DBB381" w14:textId="77777777" w:rsidR="008C35F4" w:rsidRDefault="008C35F4" w:rsidP="008C35F4">
      <w:pPr>
        <w:pStyle w:val="Code"/>
      </w:pPr>
      <w:r>
        <w:t xml:space="preserve">        Asynchronous MOD Requests  : TRUE (Max.Threads:3)</w:t>
      </w:r>
    </w:p>
    <w:p w14:paraId="74823BB2" w14:textId="77777777" w:rsidR="008C35F4" w:rsidRDefault="008C35F4" w:rsidP="008C35F4">
      <w:pPr>
        <w:pStyle w:val="Code"/>
      </w:pPr>
      <w:r>
        <w:t xml:space="preserve">        Asynchronous DEL Requests  : TRUE (Max.Threads:3)</w:t>
      </w:r>
    </w:p>
    <w:p w14:paraId="433901B7" w14:textId="77777777" w:rsidR="008C35F4" w:rsidRDefault="008C35F4" w:rsidP="008C35F4">
      <w:pPr>
        <w:pStyle w:val="Code"/>
      </w:pPr>
      <w:r>
        <w:t xml:space="preserve">        Asynchronous SEA Requests  : TRUE (Max.Threads:3)</w:t>
      </w:r>
    </w:p>
    <w:p w14:paraId="7D03B29A" w14:textId="77777777" w:rsidR="008C35F4" w:rsidRDefault="008C35F4" w:rsidP="008C35F4">
      <w:pPr>
        <w:pStyle w:val="Code"/>
      </w:pPr>
      <w:r>
        <w:t xml:space="preserve">        Available Protocols        : DAML</w:t>
      </w:r>
    </w:p>
    <w:p w14:paraId="11E7B815" w14:textId="77777777" w:rsidR="008C35F4" w:rsidRDefault="008C35F4" w:rsidP="008C35F4">
      <w:pPr>
        <w:pStyle w:val="Code"/>
      </w:pPr>
      <w:r>
        <w:t xml:space="preserve">        Configured Protocols       : DAML</w:t>
      </w:r>
    </w:p>
    <w:p w14:paraId="018DB41B" w14:textId="77777777" w:rsidR="008C35F4" w:rsidRDefault="008C35F4" w:rsidP="008C35F4">
      <w:pPr>
        <w:pStyle w:val="Code"/>
      </w:pPr>
      <w:r>
        <w:t xml:space="preserve">        Logging Enabled            : TRUE</w:t>
      </w:r>
    </w:p>
    <w:p w14:paraId="3443254F" w14:textId="77777777" w:rsidR="008C35F4" w:rsidRDefault="008C35F4" w:rsidP="008C35F4">
      <w:pPr>
        <w:pStyle w:val="Code"/>
      </w:pPr>
      <w:r>
        <w:t xml:space="preserve">        Logging Directory          : C:\Program Files\IBM\ISIM\Agents\ADAgent\log</w:t>
      </w:r>
    </w:p>
    <w:p w14:paraId="0EFB15B4" w14:textId="77777777" w:rsidR="008C35F4" w:rsidRDefault="008C35F4" w:rsidP="008C35F4">
      <w:pPr>
        <w:pStyle w:val="Code"/>
      </w:pPr>
      <w:r>
        <w:t xml:space="preserve">        Log File Name              : WinADAgent.log</w:t>
      </w:r>
    </w:p>
    <w:p w14:paraId="517C5CBD" w14:textId="77777777" w:rsidR="008C35F4" w:rsidRDefault="008C35F4" w:rsidP="008C35F4">
      <w:pPr>
        <w:pStyle w:val="Code"/>
      </w:pPr>
      <w:r>
        <w:t xml:space="preserve">        Max. log files             : 10</w:t>
      </w:r>
    </w:p>
    <w:p w14:paraId="2AFEA5A7" w14:textId="77777777" w:rsidR="008C35F4" w:rsidRDefault="008C35F4" w:rsidP="008C35F4">
      <w:pPr>
        <w:pStyle w:val="Code"/>
      </w:pPr>
      <w:r>
        <w:t xml:space="preserve">        Max.log file size (Mbytes) : 100</w:t>
      </w:r>
    </w:p>
    <w:p w14:paraId="0625B184" w14:textId="77777777" w:rsidR="008C35F4" w:rsidRDefault="008C35F4" w:rsidP="008C35F4">
      <w:pPr>
        <w:pStyle w:val="Code"/>
      </w:pPr>
      <w:r>
        <w:t xml:space="preserve">        Debug Logging Enabled      : TRUE</w:t>
      </w:r>
    </w:p>
    <w:p w14:paraId="6F17D11E" w14:textId="77777777" w:rsidR="008C35F4" w:rsidRDefault="008C35F4" w:rsidP="008C35F4">
      <w:pPr>
        <w:pStyle w:val="Code"/>
      </w:pPr>
      <w:r>
        <w:t xml:space="preserve">        Detail Logging Enabled     : TRUE</w:t>
      </w:r>
    </w:p>
    <w:p w14:paraId="7FBE66A1" w14:textId="77777777" w:rsidR="008C35F4" w:rsidRDefault="008C35F4" w:rsidP="008C35F4">
      <w:pPr>
        <w:pStyle w:val="Code"/>
      </w:pPr>
      <w:r>
        <w:t xml:space="preserve">        Thread Logging Enabled     : FALSE</w:t>
      </w:r>
    </w:p>
    <w:p w14:paraId="46741CB5" w14:textId="77777777" w:rsidR="008C35F4" w:rsidRDefault="008C35F4" w:rsidP="008C35F4">
      <w:pPr>
        <w:rPr>
          <w:lang w:eastAsia="x-none"/>
        </w:rPr>
      </w:pPr>
    </w:p>
    <w:p w14:paraId="6F7E2D15" w14:textId="77777777" w:rsidR="008C35F4" w:rsidRDefault="008C35F4" w:rsidP="008C35F4">
      <w:pPr>
        <w:rPr>
          <w:lang w:eastAsia="x-none"/>
        </w:rPr>
      </w:pPr>
      <w:r>
        <w:rPr>
          <w:lang w:eastAsia="x-none"/>
        </w:rPr>
        <w:t>This shows the agent version (7.1.28 is the latest at time of writing – Feb 2018). Now we need to check the listening port.</w:t>
      </w:r>
    </w:p>
    <w:p w14:paraId="56947CF5" w14:textId="77777777" w:rsidR="008C35F4" w:rsidRDefault="008C35F4" w:rsidP="008C35F4">
      <w:pPr>
        <w:rPr>
          <w:lang w:eastAsia="x-none"/>
        </w:rPr>
      </w:pPr>
    </w:p>
    <w:p w14:paraId="198AA670" w14:textId="77777777" w:rsidR="008C35F4" w:rsidRDefault="008C35F4" w:rsidP="008C35F4">
      <w:pPr>
        <w:pStyle w:val="ListParagraph"/>
        <w:numPr>
          <w:ilvl w:val="0"/>
          <w:numId w:val="55"/>
        </w:numPr>
        <w:rPr>
          <w:lang w:eastAsia="x-none"/>
        </w:rPr>
      </w:pPr>
      <w:r>
        <w:rPr>
          <w:lang w:eastAsia="x-none"/>
        </w:rPr>
        <w:t>Select any key to go back to the main menu (“</w:t>
      </w:r>
      <w:r w:rsidRPr="00203900">
        <w:rPr>
          <w:rStyle w:val="CodeChar"/>
        </w:rPr>
        <w:t>ADAGENT 7.1.28 64bit Agent Main Configuration Menu</w:t>
      </w:r>
      <w:r>
        <w:rPr>
          <w:lang w:eastAsia="x-none"/>
        </w:rPr>
        <w:t>”)</w:t>
      </w:r>
    </w:p>
    <w:p w14:paraId="771FCB95" w14:textId="77777777" w:rsidR="008C35F4" w:rsidRDefault="008C35F4" w:rsidP="008C35F4">
      <w:pPr>
        <w:pStyle w:val="ListParagraph"/>
        <w:numPr>
          <w:ilvl w:val="0"/>
          <w:numId w:val="55"/>
        </w:numPr>
        <w:rPr>
          <w:lang w:eastAsia="x-none"/>
        </w:rPr>
      </w:pPr>
      <w:r>
        <w:rPr>
          <w:lang w:eastAsia="x-none"/>
        </w:rPr>
        <w:t xml:space="preserve">Select </w:t>
      </w:r>
      <w:r w:rsidRPr="00203900">
        <w:rPr>
          <w:rStyle w:val="CodeChar"/>
        </w:rPr>
        <w:t>B. Protocol Configuration</w:t>
      </w:r>
      <w:r w:rsidRPr="007F7CAB">
        <w:rPr>
          <w:rStyle w:val="CodeChar"/>
          <w:lang w:val="en-US"/>
        </w:rPr>
        <w:t>,</w:t>
      </w:r>
      <w:r>
        <w:rPr>
          <w:lang w:eastAsia="x-none"/>
        </w:rPr>
        <w:t xml:space="preserve"> then </w:t>
      </w:r>
      <w:r w:rsidRPr="00203900">
        <w:rPr>
          <w:rStyle w:val="CodeChar"/>
        </w:rPr>
        <w:t>C. Configure Protocol</w:t>
      </w:r>
      <w:r>
        <w:rPr>
          <w:lang w:eastAsia="x-none"/>
        </w:rPr>
        <w:t xml:space="preserve">, then </w:t>
      </w:r>
      <w:r w:rsidRPr="00203900">
        <w:rPr>
          <w:rStyle w:val="CodeChar"/>
        </w:rPr>
        <w:t>A. DAML</w:t>
      </w:r>
    </w:p>
    <w:p w14:paraId="19D21C7A" w14:textId="77777777" w:rsidR="008C35F4" w:rsidRDefault="008C35F4" w:rsidP="008C35F4">
      <w:pPr>
        <w:rPr>
          <w:lang w:eastAsia="x-none"/>
        </w:rPr>
      </w:pPr>
    </w:p>
    <w:p w14:paraId="2C9B25D9" w14:textId="77777777" w:rsidR="008C35F4" w:rsidRDefault="008C35F4" w:rsidP="008C35F4">
      <w:pPr>
        <w:pStyle w:val="Code"/>
      </w:pPr>
      <w:r>
        <w:t xml:space="preserve">        DAML Protocol Properties</w:t>
      </w:r>
    </w:p>
    <w:p w14:paraId="5707D225" w14:textId="77777777" w:rsidR="008C35F4" w:rsidRDefault="008C35F4" w:rsidP="008C35F4">
      <w:pPr>
        <w:pStyle w:val="Code"/>
      </w:pPr>
      <w:r>
        <w:t xml:space="preserve">        ------------------------------------</w:t>
      </w:r>
    </w:p>
    <w:p w14:paraId="6215A6E3" w14:textId="77777777" w:rsidR="008C35F4" w:rsidRDefault="008C35F4" w:rsidP="008C35F4">
      <w:pPr>
        <w:pStyle w:val="Code"/>
      </w:pPr>
    </w:p>
    <w:p w14:paraId="73B03D4F" w14:textId="77777777" w:rsidR="008C35F4" w:rsidRDefault="008C35F4" w:rsidP="008C35F4">
      <w:pPr>
        <w:pStyle w:val="Code"/>
      </w:pPr>
      <w:r>
        <w:t xml:space="preserve">        A.  USERNAME            ***** ;Authorized user name.</w:t>
      </w:r>
    </w:p>
    <w:p w14:paraId="4B2D00A7" w14:textId="77777777" w:rsidR="008C35F4" w:rsidRDefault="008C35F4" w:rsidP="008C35F4">
      <w:pPr>
        <w:pStyle w:val="Code"/>
      </w:pPr>
      <w:r>
        <w:t xml:space="preserve">        B.  PASSWORD            ***** ;Authorized user password.</w:t>
      </w:r>
    </w:p>
    <w:p w14:paraId="187ED160" w14:textId="77777777" w:rsidR="008C35F4" w:rsidRDefault="008C35F4" w:rsidP="008C35F4">
      <w:pPr>
        <w:pStyle w:val="Code"/>
      </w:pPr>
      <w:r>
        <w:t xml:space="preserve">        C.  MAX_CONNECTIONS     100   ;Max Connections.</w:t>
      </w:r>
    </w:p>
    <w:p w14:paraId="54330705" w14:textId="77777777" w:rsidR="008C35F4" w:rsidRDefault="008C35F4" w:rsidP="008C35F4">
      <w:pPr>
        <w:pStyle w:val="Code"/>
      </w:pPr>
      <w:r>
        <w:t xml:space="preserve">        </w:t>
      </w:r>
      <w:r w:rsidRPr="00203900">
        <w:rPr>
          <w:highlight w:val="yellow"/>
        </w:rPr>
        <w:t>D.  PORTNUMBER          45580 ;Protocol Server port number.</w:t>
      </w:r>
    </w:p>
    <w:p w14:paraId="44A13F08" w14:textId="77777777" w:rsidR="008C35F4" w:rsidRDefault="008C35F4" w:rsidP="008C35F4">
      <w:pPr>
        <w:pStyle w:val="Code"/>
      </w:pPr>
      <w:r>
        <w:t xml:space="preserve">        E.  USE_SSL             FALSE ;Use SSL secure connection</w:t>
      </w:r>
    </w:p>
    <w:p w14:paraId="78FBE52D" w14:textId="77777777" w:rsidR="008C35F4" w:rsidRDefault="008C35F4" w:rsidP="008C35F4">
      <w:pPr>
        <w:pStyle w:val="Code"/>
      </w:pPr>
      <w:r>
        <w:t xml:space="preserve">        F.  SRV_NODENAME        ----- ;Event Notif. Server name.</w:t>
      </w:r>
    </w:p>
    <w:p w14:paraId="7293F64A" w14:textId="77777777" w:rsidR="008C35F4" w:rsidRDefault="008C35F4" w:rsidP="008C35F4">
      <w:pPr>
        <w:pStyle w:val="Code"/>
      </w:pPr>
      <w:r>
        <w:t xml:space="preserve">        G.  SRV_PORTNUMBER      9443  ;Event Notif. Server port number.</w:t>
      </w:r>
    </w:p>
    <w:p w14:paraId="315C7A55" w14:textId="77777777" w:rsidR="008C35F4" w:rsidRDefault="008C35F4" w:rsidP="008C35F4">
      <w:pPr>
        <w:pStyle w:val="Code"/>
      </w:pPr>
      <w:r>
        <w:t xml:space="preserve">        H.  HOSTADDR            ANY   ;Listen on address ( or "ANY" )</w:t>
      </w:r>
    </w:p>
    <w:p w14:paraId="43CDD5B0" w14:textId="77777777" w:rsidR="008C35F4" w:rsidRDefault="008C35F4" w:rsidP="008C35F4">
      <w:pPr>
        <w:pStyle w:val="Code"/>
      </w:pPr>
      <w:r>
        <w:t xml:space="preserve">        I.  VALIDATE_CLIENT_CE  FALSE ;Require client certificate.</w:t>
      </w:r>
    </w:p>
    <w:p w14:paraId="4A8B8D5D" w14:textId="77777777" w:rsidR="008C35F4" w:rsidRDefault="008C35F4" w:rsidP="008C35F4">
      <w:pPr>
        <w:pStyle w:val="Code"/>
      </w:pPr>
      <w:r>
        <w:t xml:space="preserve">        J.  REQUIRE_CERT_REG    FALSE ;Require registered certificate.</w:t>
      </w:r>
    </w:p>
    <w:p w14:paraId="66BB0D1D" w14:textId="77777777" w:rsidR="008C35F4" w:rsidRDefault="008C35F4" w:rsidP="008C35F4">
      <w:pPr>
        <w:pStyle w:val="Code"/>
      </w:pPr>
      <w:r>
        <w:t xml:space="preserve">        K.  READ_TIMEOUT        0     ;Socket read timeout (seconds)</w:t>
      </w:r>
    </w:p>
    <w:p w14:paraId="30F2F3B1" w14:textId="77777777" w:rsidR="008C35F4" w:rsidRDefault="008C35F4" w:rsidP="008C35F4">
      <w:pPr>
        <w:pStyle w:val="Code"/>
      </w:pPr>
      <w:r>
        <w:t xml:space="preserve">        L.  DISABLE_SSLV3       TRUE  ;Disable SSLv3</w:t>
      </w:r>
    </w:p>
    <w:p w14:paraId="737BA530" w14:textId="77777777" w:rsidR="008C35F4" w:rsidRDefault="008C35F4" w:rsidP="008C35F4">
      <w:pPr>
        <w:pStyle w:val="Code"/>
      </w:pPr>
    </w:p>
    <w:p w14:paraId="697D251C" w14:textId="77777777" w:rsidR="008C35F4" w:rsidRDefault="008C35F4" w:rsidP="008C35F4">
      <w:pPr>
        <w:pStyle w:val="Code"/>
      </w:pPr>
      <w:r>
        <w:t xml:space="preserve">        X.  Done</w:t>
      </w:r>
    </w:p>
    <w:p w14:paraId="01059AFD" w14:textId="77777777" w:rsidR="008C35F4" w:rsidRDefault="008C35F4" w:rsidP="008C35F4">
      <w:pPr>
        <w:pStyle w:val="Code"/>
      </w:pPr>
    </w:p>
    <w:p w14:paraId="4F177A08" w14:textId="77777777" w:rsidR="008C35F4" w:rsidRDefault="008C35F4" w:rsidP="008C35F4">
      <w:pPr>
        <w:pStyle w:val="Code"/>
      </w:pPr>
      <w:r>
        <w:t xml:space="preserve">        Select menu option:</w:t>
      </w:r>
    </w:p>
    <w:p w14:paraId="52B15F7F" w14:textId="77777777" w:rsidR="008C35F4" w:rsidRDefault="008C35F4" w:rsidP="008C35F4">
      <w:pPr>
        <w:rPr>
          <w:lang w:eastAsia="x-none"/>
        </w:rPr>
      </w:pPr>
    </w:p>
    <w:p w14:paraId="79A9613A" w14:textId="77777777" w:rsidR="008C35F4" w:rsidRDefault="008C35F4" w:rsidP="008C35F4">
      <w:pPr>
        <w:rPr>
          <w:lang w:eastAsia="x-none"/>
        </w:rPr>
      </w:pPr>
      <w:r>
        <w:rPr>
          <w:lang w:eastAsia="x-none"/>
        </w:rPr>
        <w:t>The important thing here is the agent listening port, in this case 45580 (this is the default for an agent). We won’t explore any of the other options here (see the Adapter Guide for details).</w:t>
      </w:r>
    </w:p>
    <w:p w14:paraId="7203E2F5" w14:textId="77777777" w:rsidR="008C35F4" w:rsidRDefault="008C35F4" w:rsidP="008C35F4">
      <w:pPr>
        <w:rPr>
          <w:lang w:eastAsia="x-none"/>
        </w:rPr>
      </w:pPr>
    </w:p>
    <w:p w14:paraId="1A26B8A2" w14:textId="77777777" w:rsidR="008C35F4" w:rsidRDefault="008C35F4" w:rsidP="008C35F4">
      <w:pPr>
        <w:pStyle w:val="ListParagraph"/>
        <w:numPr>
          <w:ilvl w:val="0"/>
          <w:numId w:val="55"/>
        </w:numPr>
        <w:rPr>
          <w:lang w:eastAsia="x-none"/>
        </w:rPr>
      </w:pPr>
      <w:r>
        <w:rPr>
          <w:lang w:eastAsia="x-none"/>
        </w:rPr>
        <w:t xml:space="preserve">To return, type </w:t>
      </w:r>
      <w:r w:rsidRPr="001A4F62">
        <w:rPr>
          <w:b/>
          <w:lang w:eastAsia="x-none"/>
        </w:rPr>
        <w:t>X</w:t>
      </w:r>
      <w:r>
        <w:rPr>
          <w:lang w:eastAsia="x-none"/>
        </w:rPr>
        <w:t xml:space="preserve"> repeatedly until you return to the windows command prompt.</w:t>
      </w:r>
    </w:p>
    <w:p w14:paraId="5A85DA6B" w14:textId="77777777" w:rsidR="008C35F4" w:rsidRDefault="008C35F4" w:rsidP="008C35F4">
      <w:pPr>
        <w:pStyle w:val="ListParagraph"/>
        <w:numPr>
          <w:ilvl w:val="0"/>
          <w:numId w:val="55"/>
        </w:numPr>
        <w:rPr>
          <w:lang w:eastAsia="x-none"/>
        </w:rPr>
      </w:pPr>
      <w:r>
        <w:rPr>
          <w:lang w:eastAsia="x-none"/>
        </w:rPr>
        <w:t>Close the command window (we won’t need it again)</w:t>
      </w:r>
    </w:p>
    <w:p w14:paraId="5C192438" w14:textId="77777777" w:rsidR="008C35F4" w:rsidRDefault="008C35F4" w:rsidP="008C35F4">
      <w:pPr>
        <w:rPr>
          <w:lang w:eastAsia="x-none"/>
        </w:rPr>
      </w:pPr>
    </w:p>
    <w:p w14:paraId="4B8F6105" w14:textId="77777777" w:rsidR="008C35F4" w:rsidRDefault="008C35F4" w:rsidP="008C35F4">
      <w:pPr>
        <w:rPr>
          <w:lang w:eastAsia="x-none"/>
        </w:rPr>
      </w:pPr>
      <w:r>
        <w:rPr>
          <w:lang w:eastAsia="x-none"/>
        </w:rPr>
        <w:t>We have confirmed the adapter agent is installed and working.</w:t>
      </w:r>
    </w:p>
    <w:p w14:paraId="5689CD23" w14:textId="77777777" w:rsidR="008C35F4" w:rsidRDefault="008C35F4" w:rsidP="008C35F4">
      <w:pPr>
        <w:pStyle w:val="Heading4"/>
      </w:pPr>
      <w:r>
        <w:t>Installing the Adapter Profile into the Enterprise Connectors Module</w:t>
      </w:r>
    </w:p>
    <w:p w14:paraId="7F8FAD20" w14:textId="77777777" w:rsidR="008C35F4" w:rsidRDefault="008C35F4" w:rsidP="008C35F4">
      <w:pPr>
        <w:rPr>
          <w:lang w:eastAsia="x-none"/>
        </w:rPr>
      </w:pPr>
      <w:r>
        <w:rPr>
          <w:lang w:eastAsia="x-none"/>
        </w:rPr>
        <w:t xml:space="preserve">Some legacy Enterprise Connectors and Identity Brokerage adapter profiles are pre-loaded into IGI. </w:t>
      </w:r>
    </w:p>
    <w:p w14:paraId="45F196AA" w14:textId="77777777" w:rsidR="008C35F4" w:rsidRDefault="008C35F4" w:rsidP="008C35F4">
      <w:pPr>
        <w:rPr>
          <w:lang w:eastAsia="x-none"/>
        </w:rPr>
      </w:pPr>
    </w:p>
    <w:p w14:paraId="602DE347" w14:textId="77777777" w:rsidR="008C35F4" w:rsidRDefault="008C35F4" w:rsidP="008C35F4">
      <w:pPr>
        <w:rPr>
          <w:lang w:eastAsia="x-none"/>
        </w:rPr>
      </w:pPr>
      <w:r>
        <w:rPr>
          <w:lang w:eastAsia="x-none"/>
        </w:rPr>
        <w:t>The Windows AD adapter profile is not. It must be loaded before creating a connector for it.</w:t>
      </w:r>
    </w:p>
    <w:p w14:paraId="5B750DBB" w14:textId="77777777" w:rsidR="008C35F4" w:rsidRDefault="008C35F4" w:rsidP="008C35F4">
      <w:pPr>
        <w:rPr>
          <w:lang w:eastAsia="x-none"/>
        </w:rPr>
      </w:pPr>
    </w:p>
    <w:p w14:paraId="349CB133" w14:textId="77777777" w:rsidR="008C35F4" w:rsidRDefault="008C35F4" w:rsidP="008C35F4">
      <w:pPr>
        <w:rPr>
          <w:lang w:eastAsia="x-none"/>
        </w:rPr>
      </w:pPr>
      <w:r>
        <w:rPr>
          <w:lang w:eastAsia="x-none"/>
        </w:rPr>
        <w:lastRenderedPageBreak/>
        <w:t>To do this:</w:t>
      </w:r>
    </w:p>
    <w:p w14:paraId="7A46CB70" w14:textId="736968D2" w:rsidR="008C35F4" w:rsidRDefault="008C35F4" w:rsidP="008C35F4">
      <w:pPr>
        <w:pStyle w:val="ListParagraph"/>
        <w:numPr>
          <w:ilvl w:val="0"/>
          <w:numId w:val="56"/>
        </w:numPr>
        <w:rPr>
          <w:lang w:eastAsia="x-none"/>
        </w:rPr>
      </w:pPr>
      <w:r>
        <w:rPr>
          <w:lang w:eastAsia="x-none"/>
        </w:rPr>
        <w:t xml:space="preserve">Log into the IGI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08F786B2" w14:textId="77777777" w:rsidR="008C35F4" w:rsidRDefault="008C35F4" w:rsidP="008C35F4">
      <w:pPr>
        <w:pStyle w:val="ListParagraph"/>
        <w:numPr>
          <w:ilvl w:val="0"/>
          <w:numId w:val="56"/>
        </w:numPr>
        <w:rPr>
          <w:lang w:eastAsia="x-none"/>
        </w:rPr>
      </w:pPr>
      <w:r>
        <w:rPr>
          <w:lang w:eastAsia="x-none"/>
        </w:rPr>
        <w:t xml:space="preserve">Go to the </w:t>
      </w:r>
      <w:r w:rsidRPr="001A4F62">
        <w:rPr>
          <w:b/>
          <w:lang w:eastAsia="x-none"/>
        </w:rPr>
        <w:t>Enterprise Connectors</w:t>
      </w:r>
      <w:r>
        <w:rPr>
          <w:lang w:eastAsia="x-none"/>
        </w:rPr>
        <w:t xml:space="preserve"> module</w:t>
      </w:r>
    </w:p>
    <w:p w14:paraId="1AF709A6" w14:textId="77777777" w:rsidR="008C35F4" w:rsidRDefault="008C35F4" w:rsidP="008C35F4">
      <w:pPr>
        <w:pStyle w:val="ListParagraph"/>
        <w:numPr>
          <w:ilvl w:val="0"/>
          <w:numId w:val="56"/>
        </w:numPr>
        <w:rPr>
          <w:lang w:eastAsia="x-none"/>
        </w:rPr>
      </w:pPr>
      <w:r>
        <w:rPr>
          <w:lang w:eastAsia="x-none"/>
        </w:rPr>
        <w:t xml:space="preserve">In Enterprise Connectors go to </w:t>
      </w:r>
      <w:r w:rsidRPr="001A4F62">
        <w:rPr>
          <w:b/>
          <w:lang w:eastAsia="x-none"/>
        </w:rPr>
        <w:t>Manage &gt; Profiles</w:t>
      </w:r>
    </w:p>
    <w:p w14:paraId="1239D483" w14:textId="77777777" w:rsidR="008C35F4" w:rsidRDefault="008C35F4" w:rsidP="008C35F4">
      <w:pPr>
        <w:rPr>
          <w:lang w:eastAsia="x-none"/>
        </w:rPr>
      </w:pPr>
    </w:p>
    <w:p w14:paraId="4F9A69B3" w14:textId="77777777" w:rsidR="008C35F4" w:rsidRDefault="008C35F4" w:rsidP="008C35F4">
      <w:pPr>
        <w:rPr>
          <w:lang w:eastAsia="x-none"/>
        </w:rPr>
      </w:pPr>
      <w:r>
        <w:rPr>
          <w:noProof/>
          <w:lang w:eastAsia="x-none"/>
        </w:rPr>
        <w:drawing>
          <wp:inline distT="0" distB="0" distL="0" distR="0" wp14:anchorId="13BE83F8" wp14:editId="0ED97938">
            <wp:extent cx="6188710" cy="2005965"/>
            <wp:effectExtent l="63500" t="63500" r="59690" b="641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8-02-08 at 11.34.53.png"/>
                    <pic:cNvPicPr/>
                  </pic:nvPicPr>
                  <pic:blipFill>
                    <a:blip r:embed="rId14"/>
                    <a:stretch>
                      <a:fillRect/>
                    </a:stretch>
                  </pic:blipFill>
                  <pic:spPr>
                    <a:xfrm>
                      <a:off x="0" y="0"/>
                      <a:ext cx="6188710" cy="2005965"/>
                    </a:xfrm>
                    <a:prstGeom prst="rect">
                      <a:avLst/>
                    </a:prstGeom>
                    <a:effectLst>
                      <a:glow rad="63500">
                        <a:schemeClr val="accent3">
                          <a:satMod val="175000"/>
                          <a:alpha val="40000"/>
                        </a:schemeClr>
                      </a:glow>
                    </a:effectLst>
                  </pic:spPr>
                </pic:pic>
              </a:graphicData>
            </a:graphic>
          </wp:inline>
        </w:drawing>
      </w:r>
    </w:p>
    <w:p w14:paraId="71D5D622" w14:textId="77777777" w:rsidR="008C35F4" w:rsidRDefault="008C35F4" w:rsidP="008C35F4">
      <w:pPr>
        <w:rPr>
          <w:lang w:eastAsia="x-none"/>
        </w:rPr>
      </w:pPr>
    </w:p>
    <w:p w14:paraId="3384DBF3" w14:textId="77777777" w:rsidR="008C35F4" w:rsidRDefault="008C35F4" w:rsidP="008C35F4">
      <w:pPr>
        <w:pStyle w:val="ListParagraph"/>
        <w:numPr>
          <w:ilvl w:val="0"/>
          <w:numId w:val="56"/>
        </w:numPr>
        <w:rPr>
          <w:lang w:eastAsia="x-none"/>
        </w:rPr>
      </w:pPr>
      <w:r>
        <w:rPr>
          <w:lang w:eastAsia="x-none"/>
        </w:rPr>
        <w:t xml:space="preserve">Select </w:t>
      </w:r>
      <w:r w:rsidRPr="001A4F62">
        <w:rPr>
          <w:b/>
          <w:lang w:eastAsia="x-none"/>
        </w:rPr>
        <w:t>Actions &gt; Import</w:t>
      </w:r>
    </w:p>
    <w:p w14:paraId="0AF6CE06" w14:textId="77777777" w:rsidR="008C35F4" w:rsidRDefault="008C35F4" w:rsidP="008C35F4">
      <w:pPr>
        <w:rPr>
          <w:lang w:eastAsia="x-none"/>
        </w:rPr>
      </w:pPr>
    </w:p>
    <w:p w14:paraId="394A805D" w14:textId="77777777" w:rsidR="008C35F4" w:rsidRDefault="008C35F4" w:rsidP="008C35F4">
      <w:pPr>
        <w:rPr>
          <w:lang w:eastAsia="x-none"/>
        </w:rPr>
      </w:pPr>
      <w:r>
        <w:rPr>
          <w:noProof/>
          <w:lang w:eastAsia="x-none"/>
        </w:rPr>
        <w:drawing>
          <wp:inline distT="0" distB="0" distL="0" distR="0" wp14:anchorId="480C0EB1" wp14:editId="119C82BB">
            <wp:extent cx="3899333" cy="1459149"/>
            <wp:effectExtent l="63500" t="63500" r="63500" b="654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8-02-08 at 11.36.06.png"/>
                    <pic:cNvPicPr/>
                  </pic:nvPicPr>
                  <pic:blipFill>
                    <a:blip r:embed="rId15"/>
                    <a:stretch>
                      <a:fillRect/>
                    </a:stretch>
                  </pic:blipFill>
                  <pic:spPr>
                    <a:xfrm>
                      <a:off x="0" y="0"/>
                      <a:ext cx="3910663" cy="1463389"/>
                    </a:xfrm>
                    <a:prstGeom prst="rect">
                      <a:avLst/>
                    </a:prstGeom>
                    <a:effectLst>
                      <a:glow rad="63500">
                        <a:schemeClr val="accent3">
                          <a:satMod val="175000"/>
                          <a:alpha val="40000"/>
                        </a:schemeClr>
                      </a:glow>
                    </a:effectLst>
                  </pic:spPr>
                </pic:pic>
              </a:graphicData>
            </a:graphic>
          </wp:inline>
        </w:drawing>
      </w:r>
    </w:p>
    <w:p w14:paraId="7A2B54DC" w14:textId="77777777" w:rsidR="008C35F4" w:rsidRDefault="008C35F4" w:rsidP="008C35F4">
      <w:pPr>
        <w:rPr>
          <w:lang w:eastAsia="x-none"/>
        </w:rPr>
      </w:pPr>
    </w:p>
    <w:p w14:paraId="6B637D65" w14:textId="77777777" w:rsidR="008C35F4" w:rsidRDefault="008C35F4" w:rsidP="008C35F4">
      <w:pPr>
        <w:pStyle w:val="ListParagraph"/>
        <w:numPr>
          <w:ilvl w:val="0"/>
          <w:numId w:val="56"/>
        </w:numPr>
        <w:rPr>
          <w:lang w:eastAsia="x-none"/>
        </w:rPr>
      </w:pPr>
      <w:r>
        <w:rPr>
          <w:lang w:eastAsia="x-none"/>
        </w:rPr>
        <w:t xml:space="preserve">On the Import dialog, select </w:t>
      </w:r>
      <w:r w:rsidRPr="001A4F62">
        <w:rPr>
          <w:b/>
          <w:lang w:eastAsia="x-none"/>
        </w:rPr>
        <w:t>Browse..</w:t>
      </w:r>
      <w:r>
        <w:rPr>
          <w:lang w:eastAsia="x-none"/>
        </w:rPr>
        <w:t xml:space="preserve"> (may be different label in other browsers) and find the </w:t>
      </w:r>
      <w:r w:rsidRPr="004301B7">
        <w:rPr>
          <w:rStyle w:val="CodeChar"/>
        </w:rPr>
        <w:t>ADprofile.jar</w:t>
      </w:r>
      <w:r>
        <w:rPr>
          <w:lang w:eastAsia="x-none"/>
        </w:rPr>
        <w:t xml:space="preserve"> for the AD adapter</w:t>
      </w:r>
    </w:p>
    <w:p w14:paraId="62CE8719" w14:textId="77777777" w:rsidR="008C35F4" w:rsidRDefault="008C35F4" w:rsidP="008C35F4">
      <w:pPr>
        <w:pStyle w:val="ListParagraph"/>
        <w:numPr>
          <w:ilvl w:val="0"/>
          <w:numId w:val="56"/>
        </w:numPr>
        <w:rPr>
          <w:lang w:eastAsia="x-none"/>
        </w:rPr>
      </w:pPr>
      <w:r>
        <w:rPr>
          <w:lang w:eastAsia="x-none"/>
        </w:rPr>
        <w:t xml:space="preserve">Click the </w:t>
      </w:r>
      <w:r w:rsidRPr="001A4F62">
        <w:rPr>
          <w:b/>
          <w:lang w:eastAsia="x-none"/>
        </w:rPr>
        <w:t>Upload</w:t>
      </w:r>
      <w:r w:rsidRPr="009F5EC2">
        <w:rPr>
          <w:lang w:eastAsia="x-none"/>
        </w:rPr>
        <w:t xml:space="preserve"> file</w:t>
      </w:r>
      <w:r>
        <w:rPr>
          <w:lang w:eastAsia="x-none"/>
        </w:rPr>
        <w:t xml:space="preserve"> button</w:t>
      </w:r>
    </w:p>
    <w:p w14:paraId="2821AA38" w14:textId="77777777" w:rsidR="008C35F4" w:rsidRDefault="008C35F4" w:rsidP="008C35F4">
      <w:pPr>
        <w:rPr>
          <w:lang w:eastAsia="x-none"/>
        </w:rPr>
      </w:pPr>
    </w:p>
    <w:p w14:paraId="2E8BDB8B" w14:textId="77777777" w:rsidR="008C35F4" w:rsidRDefault="008C35F4" w:rsidP="008C35F4">
      <w:pPr>
        <w:rPr>
          <w:lang w:eastAsia="x-none"/>
        </w:rPr>
      </w:pPr>
      <w:r>
        <w:rPr>
          <w:noProof/>
          <w:lang w:eastAsia="x-none"/>
        </w:rPr>
        <w:drawing>
          <wp:inline distT="0" distB="0" distL="0" distR="0" wp14:anchorId="3C4FFF06" wp14:editId="63F760C5">
            <wp:extent cx="3864206" cy="254864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 Shot 2018-02-08 at 11.38.07.png"/>
                    <pic:cNvPicPr/>
                  </pic:nvPicPr>
                  <pic:blipFill>
                    <a:blip r:embed="rId16"/>
                    <a:stretch>
                      <a:fillRect/>
                    </a:stretch>
                  </pic:blipFill>
                  <pic:spPr>
                    <a:xfrm>
                      <a:off x="0" y="0"/>
                      <a:ext cx="3869987" cy="2552460"/>
                    </a:xfrm>
                    <a:prstGeom prst="rect">
                      <a:avLst/>
                    </a:prstGeom>
                  </pic:spPr>
                </pic:pic>
              </a:graphicData>
            </a:graphic>
          </wp:inline>
        </w:drawing>
      </w:r>
    </w:p>
    <w:p w14:paraId="46723BFD" w14:textId="77777777" w:rsidR="008C35F4" w:rsidRDefault="008C35F4" w:rsidP="008C35F4">
      <w:pPr>
        <w:rPr>
          <w:lang w:eastAsia="x-none"/>
        </w:rPr>
      </w:pPr>
    </w:p>
    <w:p w14:paraId="2774203E" w14:textId="77777777" w:rsidR="008C35F4" w:rsidRDefault="008C35F4" w:rsidP="008C35F4">
      <w:pPr>
        <w:pStyle w:val="ListParagraph"/>
        <w:numPr>
          <w:ilvl w:val="0"/>
          <w:numId w:val="56"/>
        </w:numPr>
        <w:rPr>
          <w:lang w:eastAsia="x-none"/>
        </w:rPr>
      </w:pPr>
      <w:r>
        <w:rPr>
          <w:lang w:eastAsia="x-none"/>
        </w:rPr>
        <w:t xml:space="preserve">When the import completes, click the </w:t>
      </w:r>
      <w:r w:rsidRPr="001A4F62">
        <w:rPr>
          <w:b/>
          <w:lang w:eastAsia="x-none"/>
        </w:rPr>
        <w:t>Close</w:t>
      </w:r>
      <w:r>
        <w:rPr>
          <w:lang w:eastAsia="x-none"/>
        </w:rPr>
        <w:t xml:space="preserve"> button</w:t>
      </w:r>
    </w:p>
    <w:p w14:paraId="2D05C15E" w14:textId="77777777" w:rsidR="008C35F4" w:rsidRDefault="008C35F4" w:rsidP="008C35F4">
      <w:pPr>
        <w:rPr>
          <w:lang w:eastAsia="x-none"/>
        </w:rPr>
      </w:pPr>
    </w:p>
    <w:p w14:paraId="50D7FAA1" w14:textId="77777777" w:rsidR="008C35F4" w:rsidRDefault="008C35F4" w:rsidP="008C35F4">
      <w:pPr>
        <w:rPr>
          <w:lang w:eastAsia="x-none"/>
        </w:rPr>
      </w:pPr>
      <w:r>
        <w:rPr>
          <w:lang w:eastAsia="x-none"/>
        </w:rPr>
        <w:t>The profile should now show on the Manage &gt; Profiles screen. You can now create a new connector.</w:t>
      </w:r>
    </w:p>
    <w:p w14:paraId="08B6D745" w14:textId="77777777" w:rsidR="008C35F4" w:rsidRDefault="008C35F4" w:rsidP="008C35F4">
      <w:pPr>
        <w:pStyle w:val="Heading4"/>
      </w:pPr>
      <w:r>
        <w:lastRenderedPageBreak/>
        <w:t>Creating a New Connector for the Adapter</w:t>
      </w:r>
    </w:p>
    <w:p w14:paraId="696D314E" w14:textId="77777777" w:rsidR="008C35F4" w:rsidRDefault="008C35F4" w:rsidP="008C35F4">
      <w:pPr>
        <w:rPr>
          <w:lang w:eastAsia="x-none"/>
        </w:rPr>
      </w:pPr>
      <w:r>
        <w:rPr>
          <w:lang w:eastAsia="x-none"/>
        </w:rPr>
        <w:t>To create the connector:</w:t>
      </w:r>
    </w:p>
    <w:p w14:paraId="1D0962DE" w14:textId="77777777" w:rsidR="008C35F4" w:rsidRDefault="008C35F4" w:rsidP="008C35F4">
      <w:pPr>
        <w:pStyle w:val="ListParagraph"/>
        <w:numPr>
          <w:ilvl w:val="0"/>
          <w:numId w:val="56"/>
        </w:numPr>
        <w:rPr>
          <w:lang w:eastAsia="x-none"/>
        </w:rPr>
      </w:pPr>
      <w:r>
        <w:rPr>
          <w:lang w:eastAsia="x-none"/>
        </w:rPr>
        <w:t xml:space="preserve">Within Enterprise Connectors go to </w:t>
      </w:r>
      <w:r w:rsidRPr="001A4F62">
        <w:rPr>
          <w:b/>
          <w:lang w:eastAsia="x-none"/>
        </w:rPr>
        <w:t>Manage &gt; Connectors</w:t>
      </w:r>
    </w:p>
    <w:p w14:paraId="0C2296D9" w14:textId="77777777" w:rsidR="008C35F4" w:rsidRDefault="008C35F4" w:rsidP="008C35F4">
      <w:pPr>
        <w:pStyle w:val="ListParagraph"/>
        <w:numPr>
          <w:ilvl w:val="0"/>
          <w:numId w:val="56"/>
        </w:numPr>
        <w:rPr>
          <w:lang w:eastAsia="x-none"/>
        </w:rPr>
      </w:pPr>
      <w:r>
        <w:rPr>
          <w:lang w:eastAsia="x-none"/>
        </w:rPr>
        <w:t xml:space="preserve">In the left pane, select </w:t>
      </w:r>
      <w:r w:rsidRPr="001A4F62">
        <w:rPr>
          <w:b/>
          <w:lang w:eastAsia="x-none"/>
        </w:rPr>
        <w:t>Actions &gt; Add</w:t>
      </w:r>
    </w:p>
    <w:p w14:paraId="2601BF27" w14:textId="77777777" w:rsidR="008C35F4" w:rsidRDefault="008C35F4" w:rsidP="008C35F4">
      <w:pPr>
        <w:pStyle w:val="ListParagraph"/>
        <w:numPr>
          <w:ilvl w:val="0"/>
          <w:numId w:val="56"/>
        </w:numPr>
        <w:rPr>
          <w:lang w:eastAsia="x-none"/>
        </w:rPr>
      </w:pPr>
      <w:r>
        <w:rPr>
          <w:lang w:eastAsia="x-none"/>
        </w:rPr>
        <w:t>In the right pane enter the following values:</w:t>
      </w:r>
    </w:p>
    <w:p w14:paraId="2C0EF71D" w14:textId="77777777" w:rsidR="008C35F4" w:rsidRDefault="008C35F4" w:rsidP="008C35F4">
      <w:pPr>
        <w:rPr>
          <w:lang w:eastAsia="x-none"/>
        </w:rPr>
      </w:pPr>
    </w:p>
    <w:p w14:paraId="552AD300" w14:textId="77777777" w:rsidR="008C35F4" w:rsidRDefault="008C35F4" w:rsidP="008C35F4">
      <w:pPr>
        <w:pStyle w:val="ListParagraph"/>
        <w:numPr>
          <w:ilvl w:val="0"/>
          <w:numId w:val="57"/>
        </w:numPr>
        <w:rPr>
          <w:lang w:eastAsia="x-none"/>
        </w:rPr>
      </w:pPr>
      <w:r>
        <w:rPr>
          <w:lang w:eastAsia="x-none"/>
        </w:rPr>
        <w:t>Name – Training AD</w:t>
      </w:r>
    </w:p>
    <w:p w14:paraId="66ED7B11" w14:textId="77777777" w:rsidR="008C35F4" w:rsidRDefault="008C35F4" w:rsidP="008C35F4">
      <w:pPr>
        <w:pStyle w:val="ListParagraph"/>
        <w:numPr>
          <w:ilvl w:val="0"/>
          <w:numId w:val="57"/>
        </w:numPr>
        <w:rPr>
          <w:lang w:eastAsia="x-none"/>
        </w:rPr>
      </w:pPr>
      <w:r>
        <w:rPr>
          <w:lang w:eastAsia="x-none"/>
        </w:rPr>
        <w:t>Description - &lt;whatever&gt;</w:t>
      </w:r>
    </w:p>
    <w:p w14:paraId="3F9733BC" w14:textId="77777777" w:rsidR="008C35F4" w:rsidRDefault="008C35F4" w:rsidP="008C35F4">
      <w:pPr>
        <w:pStyle w:val="ListParagraph"/>
        <w:numPr>
          <w:ilvl w:val="0"/>
          <w:numId w:val="57"/>
        </w:numPr>
        <w:rPr>
          <w:lang w:eastAsia="x-none"/>
        </w:rPr>
      </w:pPr>
      <w:r>
        <w:rPr>
          <w:lang w:eastAsia="x-none"/>
        </w:rPr>
        <w:t>Profile Type – Identity Brokerage</w:t>
      </w:r>
    </w:p>
    <w:p w14:paraId="26A8971A" w14:textId="77777777" w:rsidR="008C35F4" w:rsidRDefault="008C35F4" w:rsidP="008C35F4">
      <w:pPr>
        <w:pStyle w:val="ListParagraph"/>
        <w:numPr>
          <w:ilvl w:val="0"/>
          <w:numId w:val="57"/>
        </w:numPr>
        <w:rPr>
          <w:lang w:eastAsia="x-none"/>
        </w:rPr>
      </w:pPr>
      <w:r>
        <w:rPr>
          <w:lang w:eastAsia="x-none"/>
        </w:rPr>
        <w:t>Profile – Active Directory Profile</w:t>
      </w:r>
    </w:p>
    <w:p w14:paraId="2CB99830" w14:textId="77777777" w:rsidR="008C35F4" w:rsidRDefault="008C35F4" w:rsidP="008C35F4">
      <w:pPr>
        <w:pStyle w:val="ListParagraph"/>
        <w:numPr>
          <w:ilvl w:val="0"/>
          <w:numId w:val="57"/>
        </w:numPr>
        <w:rPr>
          <w:lang w:eastAsia="x-none"/>
        </w:rPr>
      </w:pPr>
      <w:r>
        <w:rPr>
          <w:lang w:eastAsia="x-none"/>
        </w:rPr>
        <w:t>Entity – Account (this will be automatically selected once you select the profile and you can’t change)</w:t>
      </w:r>
    </w:p>
    <w:p w14:paraId="671037CF" w14:textId="77777777" w:rsidR="008C35F4" w:rsidRDefault="008C35F4" w:rsidP="008C35F4">
      <w:pPr>
        <w:pStyle w:val="ListParagraph"/>
        <w:numPr>
          <w:ilvl w:val="0"/>
          <w:numId w:val="57"/>
        </w:numPr>
        <w:rPr>
          <w:lang w:eastAsia="x-none"/>
        </w:rPr>
      </w:pPr>
      <w:r>
        <w:rPr>
          <w:lang w:eastAsia="x-none"/>
        </w:rPr>
        <w:t>Trace ON – Select</w:t>
      </w:r>
    </w:p>
    <w:p w14:paraId="743A0040" w14:textId="77777777" w:rsidR="008C35F4" w:rsidRDefault="008C35F4" w:rsidP="008C35F4">
      <w:pPr>
        <w:pStyle w:val="ListParagraph"/>
        <w:numPr>
          <w:ilvl w:val="0"/>
          <w:numId w:val="57"/>
        </w:numPr>
        <w:rPr>
          <w:lang w:eastAsia="x-none"/>
        </w:rPr>
      </w:pPr>
      <w:r>
        <w:rPr>
          <w:lang w:eastAsia="x-none"/>
        </w:rPr>
        <w:t>Trace Level – Debug</w:t>
      </w:r>
    </w:p>
    <w:p w14:paraId="70288159" w14:textId="77777777" w:rsidR="008C35F4" w:rsidRDefault="008C35F4" w:rsidP="008C35F4">
      <w:pPr>
        <w:pStyle w:val="ListParagraph"/>
        <w:numPr>
          <w:ilvl w:val="0"/>
          <w:numId w:val="57"/>
        </w:numPr>
        <w:rPr>
          <w:lang w:eastAsia="x-none"/>
        </w:rPr>
      </w:pPr>
      <w:r>
        <w:rPr>
          <w:lang w:eastAsia="x-none"/>
        </w:rPr>
        <w:t>History ON - Select</w:t>
      </w:r>
    </w:p>
    <w:p w14:paraId="5CF714F6" w14:textId="77777777" w:rsidR="008C35F4" w:rsidRDefault="008C35F4" w:rsidP="008C35F4">
      <w:pPr>
        <w:rPr>
          <w:lang w:eastAsia="x-none"/>
        </w:rPr>
      </w:pPr>
    </w:p>
    <w:p w14:paraId="0DEC1549" w14:textId="77777777" w:rsidR="008C35F4" w:rsidRDefault="008C35F4" w:rsidP="008C35F4">
      <w:pPr>
        <w:rPr>
          <w:lang w:eastAsia="x-none"/>
        </w:rPr>
      </w:pPr>
      <w:r>
        <w:rPr>
          <w:noProof/>
          <w:lang w:eastAsia="x-none"/>
        </w:rPr>
        <w:drawing>
          <wp:inline distT="0" distB="0" distL="0" distR="0" wp14:anchorId="24484C5F" wp14:editId="04A69415">
            <wp:extent cx="6188710" cy="3091815"/>
            <wp:effectExtent l="63500" t="63500" r="59690" b="577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18-02-08 at 11.43.48.png"/>
                    <pic:cNvPicPr/>
                  </pic:nvPicPr>
                  <pic:blipFill>
                    <a:blip r:embed="rId17"/>
                    <a:stretch>
                      <a:fillRect/>
                    </a:stretch>
                  </pic:blipFill>
                  <pic:spPr>
                    <a:xfrm>
                      <a:off x="0" y="0"/>
                      <a:ext cx="6188710" cy="3091815"/>
                    </a:xfrm>
                    <a:prstGeom prst="rect">
                      <a:avLst/>
                    </a:prstGeom>
                    <a:effectLst>
                      <a:glow rad="63500">
                        <a:schemeClr val="accent3">
                          <a:satMod val="175000"/>
                          <a:alpha val="40000"/>
                        </a:schemeClr>
                      </a:glow>
                    </a:effectLst>
                  </pic:spPr>
                </pic:pic>
              </a:graphicData>
            </a:graphic>
          </wp:inline>
        </w:drawing>
      </w:r>
    </w:p>
    <w:p w14:paraId="34F944EC" w14:textId="77777777" w:rsidR="008C35F4" w:rsidRDefault="008C35F4" w:rsidP="008C35F4">
      <w:pPr>
        <w:rPr>
          <w:lang w:eastAsia="x-none"/>
        </w:rPr>
      </w:pPr>
    </w:p>
    <w:p w14:paraId="59D5DC70" w14:textId="77777777" w:rsidR="008C35F4" w:rsidRDefault="008C35F4" w:rsidP="008C35F4">
      <w:pPr>
        <w:rPr>
          <w:lang w:eastAsia="x-none"/>
        </w:rPr>
      </w:pPr>
      <w:r>
        <w:rPr>
          <w:lang w:eastAsia="x-none"/>
        </w:rPr>
        <w:t>The tracing and history settings are up to you. Given this is the first time the profile and adapter are being used, it makes sense to turn on tracing and set it to DEBUG level. You would turn it down later.</w:t>
      </w:r>
    </w:p>
    <w:p w14:paraId="7C769232" w14:textId="77777777" w:rsidR="008C35F4" w:rsidRDefault="008C35F4" w:rsidP="008C35F4">
      <w:pPr>
        <w:rPr>
          <w:lang w:eastAsia="x-none"/>
        </w:rPr>
      </w:pPr>
    </w:p>
    <w:p w14:paraId="6BD37C60" w14:textId="77777777" w:rsidR="008C35F4" w:rsidRDefault="008C35F4" w:rsidP="008C35F4">
      <w:pPr>
        <w:pStyle w:val="ListParagraph"/>
        <w:numPr>
          <w:ilvl w:val="0"/>
          <w:numId w:val="58"/>
        </w:numPr>
        <w:rPr>
          <w:lang w:eastAsia="x-none"/>
        </w:rPr>
      </w:pPr>
      <w:r>
        <w:rPr>
          <w:lang w:eastAsia="x-none"/>
        </w:rPr>
        <w:t xml:space="preserve">Click </w:t>
      </w:r>
      <w:r w:rsidRPr="001A4F62">
        <w:rPr>
          <w:b/>
          <w:lang w:eastAsia="x-none"/>
        </w:rPr>
        <w:t>Save</w:t>
      </w:r>
    </w:p>
    <w:p w14:paraId="2B576497" w14:textId="77777777" w:rsidR="008C35F4" w:rsidRDefault="008C35F4" w:rsidP="008C35F4">
      <w:pPr>
        <w:pStyle w:val="ListParagraph"/>
        <w:numPr>
          <w:ilvl w:val="0"/>
          <w:numId w:val="58"/>
        </w:numPr>
        <w:rPr>
          <w:lang w:eastAsia="x-none"/>
        </w:rPr>
      </w:pPr>
      <w:r>
        <w:rPr>
          <w:lang w:eastAsia="x-none"/>
        </w:rPr>
        <w:t xml:space="preserve">When the page refreshes, select both the </w:t>
      </w:r>
      <w:r w:rsidRPr="001A4F62">
        <w:rPr>
          <w:b/>
          <w:lang w:eastAsia="x-none"/>
        </w:rPr>
        <w:t>Enable write-to channel</w:t>
      </w:r>
      <w:r>
        <w:rPr>
          <w:lang w:eastAsia="x-none"/>
        </w:rPr>
        <w:t xml:space="preserve"> and </w:t>
      </w:r>
      <w:r w:rsidRPr="001A4F62">
        <w:rPr>
          <w:b/>
          <w:lang w:eastAsia="x-none"/>
        </w:rPr>
        <w:t>Enable read-from channel</w:t>
      </w:r>
      <w:r>
        <w:rPr>
          <w:lang w:eastAsia="x-none"/>
        </w:rPr>
        <w:t xml:space="preserve"> options (do not select Enabled yet)</w:t>
      </w:r>
    </w:p>
    <w:p w14:paraId="52BAB61E" w14:textId="77777777" w:rsidR="008C35F4" w:rsidRDefault="008C35F4" w:rsidP="008C35F4">
      <w:pPr>
        <w:pStyle w:val="ListParagraph"/>
        <w:numPr>
          <w:ilvl w:val="0"/>
          <w:numId w:val="58"/>
        </w:numPr>
        <w:rPr>
          <w:lang w:eastAsia="x-none"/>
        </w:rPr>
      </w:pPr>
      <w:r>
        <w:rPr>
          <w:lang w:eastAsia="x-none"/>
        </w:rPr>
        <w:t xml:space="preserve">Click </w:t>
      </w:r>
      <w:r w:rsidRPr="001A4F62">
        <w:rPr>
          <w:b/>
          <w:lang w:eastAsia="x-none"/>
        </w:rPr>
        <w:t>Save</w:t>
      </w:r>
      <w:r>
        <w:rPr>
          <w:lang w:eastAsia="x-none"/>
        </w:rPr>
        <w:t xml:space="preserve"> (this will turn on two more tabs – Channel-Write To and Channel-Read From)</w:t>
      </w:r>
    </w:p>
    <w:p w14:paraId="5FE97EC1" w14:textId="77777777" w:rsidR="008C35F4" w:rsidRDefault="008C35F4" w:rsidP="008C35F4">
      <w:pPr>
        <w:rPr>
          <w:lang w:eastAsia="x-none"/>
        </w:rPr>
      </w:pPr>
    </w:p>
    <w:p w14:paraId="1BB0947F" w14:textId="77777777" w:rsidR="008C35F4" w:rsidRDefault="008C35F4" w:rsidP="008C35F4">
      <w:pPr>
        <w:rPr>
          <w:lang w:eastAsia="x-none"/>
        </w:rPr>
      </w:pPr>
      <w:r>
        <w:rPr>
          <w:noProof/>
          <w:lang w:eastAsia="x-none"/>
        </w:rPr>
        <w:drawing>
          <wp:inline distT="0" distB="0" distL="0" distR="0" wp14:anchorId="058BAC9E" wp14:editId="5A69EBB5">
            <wp:extent cx="6188710" cy="1596390"/>
            <wp:effectExtent l="63500" t="63500" r="59690" b="673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 Shot 2018-02-08 at 11.47.54.png"/>
                    <pic:cNvPicPr/>
                  </pic:nvPicPr>
                  <pic:blipFill>
                    <a:blip r:embed="rId18"/>
                    <a:stretch>
                      <a:fillRect/>
                    </a:stretch>
                  </pic:blipFill>
                  <pic:spPr>
                    <a:xfrm>
                      <a:off x="0" y="0"/>
                      <a:ext cx="6188710" cy="1596390"/>
                    </a:xfrm>
                    <a:prstGeom prst="rect">
                      <a:avLst/>
                    </a:prstGeom>
                    <a:effectLst>
                      <a:glow rad="63500">
                        <a:schemeClr val="accent3">
                          <a:satMod val="175000"/>
                          <a:alpha val="40000"/>
                        </a:schemeClr>
                      </a:glow>
                    </a:effectLst>
                  </pic:spPr>
                </pic:pic>
              </a:graphicData>
            </a:graphic>
          </wp:inline>
        </w:drawing>
      </w:r>
    </w:p>
    <w:p w14:paraId="603D9291" w14:textId="77777777" w:rsidR="008C35F4" w:rsidRDefault="008C35F4" w:rsidP="008C35F4">
      <w:pPr>
        <w:rPr>
          <w:lang w:eastAsia="x-none"/>
        </w:rPr>
      </w:pPr>
    </w:p>
    <w:p w14:paraId="352CBAFD" w14:textId="71458DCA" w:rsidR="008C35F4" w:rsidRDefault="008C35F4" w:rsidP="008C35F4">
      <w:pPr>
        <w:rPr>
          <w:lang w:eastAsia="x-none"/>
        </w:rPr>
      </w:pPr>
      <w:r>
        <w:rPr>
          <w:lang w:eastAsia="x-none"/>
        </w:rPr>
        <w:lastRenderedPageBreak/>
        <w:t>Next</w:t>
      </w:r>
      <w:r w:rsidR="004145FA">
        <w:rPr>
          <w:lang w:eastAsia="x-none"/>
        </w:rPr>
        <w:t>,</w:t>
      </w:r>
      <w:r>
        <w:rPr>
          <w:lang w:eastAsia="x-none"/>
        </w:rPr>
        <w:t xml:space="preserve"> we need to configure the connection parameters, called the Driver Configuration:</w:t>
      </w:r>
    </w:p>
    <w:p w14:paraId="100E4E7C" w14:textId="77777777" w:rsidR="008C35F4" w:rsidRDefault="008C35F4" w:rsidP="008C35F4">
      <w:pPr>
        <w:pStyle w:val="ListParagraph"/>
        <w:numPr>
          <w:ilvl w:val="0"/>
          <w:numId w:val="59"/>
        </w:numPr>
        <w:rPr>
          <w:lang w:eastAsia="x-none"/>
        </w:rPr>
      </w:pPr>
      <w:r>
        <w:rPr>
          <w:lang w:eastAsia="x-none"/>
        </w:rPr>
        <w:t xml:space="preserve">Click the </w:t>
      </w:r>
      <w:r w:rsidRPr="001A4F62">
        <w:rPr>
          <w:b/>
          <w:lang w:eastAsia="x-none"/>
        </w:rPr>
        <w:t>Driver Configuration</w:t>
      </w:r>
      <w:r>
        <w:rPr>
          <w:lang w:eastAsia="x-none"/>
        </w:rPr>
        <w:t xml:space="preserve"> tab</w:t>
      </w:r>
    </w:p>
    <w:p w14:paraId="0FE5A4F8" w14:textId="77777777" w:rsidR="008C35F4" w:rsidRDefault="008C35F4" w:rsidP="008C35F4">
      <w:pPr>
        <w:pStyle w:val="ListParagraph"/>
        <w:numPr>
          <w:ilvl w:val="0"/>
          <w:numId w:val="59"/>
        </w:numPr>
        <w:rPr>
          <w:lang w:eastAsia="x-none"/>
        </w:rPr>
      </w:pPr>
      <w:r>
        <w:rPr>
          <w:lang w:eastAsia="x-none"/>
        </w:rPr>
        <w:t xml:space="preserve">Make sure the </w:t>
      </w:r>
      <w:r w:rsidRPr="001A4F62">
        <w:rPr>
          <w:b/>
          <w:lang w:eastAsia="x-none"/>
        </w:rPr>
        <w:t>Training AD</w:t>
      </w:r>
      <w:r>
        <w:rPr>
          <w:lang w:eastAsia="x-none"/>
        </w:rPr>
        <w:t xml:space="preserve"> connector </w:t>
      </w:r>
      <w:r w:rsidRPr="001A4F62">
        <w:rPr>
          <w:u w:val="single"/>
          <w:lang w:eastAsia="x-none"/>
        </w:rPr>
        <w:t>is still selected in the left pane</w:t>
      </w:r>
    </w:p>
    <w:p w14:paraId="77F6813A" w14:textId="77777777" w:rsidR="008C35F4" w:rsidRDefault="008C35F4" w:rsidP="008C35F4">
      <w:pPr>
        <w:pStyle w:val="ListParagraph"/>
        <w:numPr>
          <w:ilvl w:val="0"/>
          <w:numId w:val="59"/>
        </w:numPr>
        <w:rPr>
          <w:lang w:eastAsia="x-none"/>
        </w:rPr>
      </w:pPr>
      <w:r>
        <w:rPr>
          <w:lang w:eastAsia="x-none"/>
        </w:rPr>
        <w:t>In the right pane, you need to specify the following parameters in the Active Directory Service section:</w:t>
      </w:r>
    </w:p>
    <w:p w14:paraId="46C884AF" w14:textId="77777777" w:rsidR="008C35F4" w:rsidRDefault="008C35F4" w:rsidP="008C35F4">
      <w:pPr>
        <w:rPr>
          <w:lang w:eastAsia="x-none"/>
        </w:rPr>
      </w:pPr>
    </w:p>
    <w:p w14:paraId="1596F5BC" w14:textId="77777777" w:rsidR="008C35F4" w:rsidRDefault="008C35F4" w:rsidP="008C35F4">
      <w:pPr>
        <w:pStyle w:val="ListParagraph"/>
        <w:numPr>
          <w:ilvl w:val="0"/>
          <w:numId w:val="57"/>
        </w:numPr>
        <w:rPr>
          <w:lang w:eastAsia="x-none"/>
        </w:rPr>
      </w:pPr>
      <w:r>
        <w:rPr>
          <w:lang w:eastAsia="x-none"/>
        </w:rPr>
        <w:t xml:space="preserve">URL – </w:t>
      </w:r>
      <w:hyperlink r:id="rId19" w:history="1">
        <w:r w:rsidRPr="000A2BD7">
          <w:rPr>
            <w:rStyle w:val="Hyperlink"/>
            <w:lang w:eastAsia="x-none"/>
          </w:rPr>
          <w:t>http://192.168.42.69:45580</w:t>
        </w:r>
      </w:hyperlink>
      <w:r>
        <w:rPr>
          <w:lang w:eastAsia="x-none"/>
        </w:rPr>
        <w:t xml:space="preserve"> (this is the IP of the AD server and listening port for the agent)</w:t>
      </w:r>
    </w:p>
    <w:p w14:paraId="5B5DDDB3" w14:textId="77777777" w:rsidR="008C35F4" w:rsidRDefault="008C35F4" w:rsidP="008C35F4">
      <w:pPr>
        <w:pStyle w:val="ListParagraph"/>
        <w:numPr>
          <w:ilvl w:val="0"/>
          <w:numId w:val="57"/>
        </w:numPr>
        <w:rPr>
          <w:lang w:eastAsia="x-none"/>
        </w:rPr>
      </w:pPr>
      <w:r>
        <w:rPr>
          <w:lang w:eastAsia="x-none"/>
        </w:rPr>
        <w:t xml:space="preserve">User ID – agent </w:t>
      </w:r>
    </w:p>
    <w:p w14:paraId="3B0F02E8" w14:textId="77777777" w:rsidR="008C35F4" w:rsidRDefault="008C35F4" w:rsidP="008C35F4">
      <w:pPr>
        <w:pStyle w:val="ListParagraph"/>
        <w:numPr>
          <w:ilvl w:val="0"/>
          <w:numId w:val="57"/>
        </w:numPr>
        <w:rPr>
          <w:lang w:eastAsia="x-none"/>
        </w:rPr>
      </w:pPr>
      <w:r>
        <w:rPr>
          <w:lang w:eastAsia="x-none"/>
        </w:rPr>
        <w:t>Password – agent</w:t>
      </w:r>
    </w:p>
    <w:p w14:paraId="49EF40D1" w14:textId="77777777" w:rsidR="008C35F4" w:rsidRDefault="008C35F4" w:rsidP="008C35F4">
      <w:pPr>
        <w:rPr>
          <w:lang w:eastAsia="x-none"/>
        </w:rPr>
      </w:pPr>
    </w:p>
    <w:p w14:paraId="7A967727" w14:textId="77777777" w:rsidR="008C35F4" w:rsidRDefault="008C35F4" w:rsidP="008C35F4">
      <w:pPr>
        <w:rPr>
          <w:lang w:eastAsia="x-none"/>
        </w:rPr>
      </w:pPr>
      <w:r>
        <w:rPr>
          <w:noProof/>
          <w:lang w:eastAsia="x-none"/>
        </w:rPr>
        <w:drawing>
          <wp:inline distT="0" distB="0" distL="0" distR="0" wp14:anchorId="2C847571" wp14:editId="709A3F19">
            <wp:extent cx="6188710" cy="2066290"/>
            <wp:effectExtent l="63500" t="63500" r="59690" b="673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 Shot 2018-02-08 at 11.53.09.png"/>
                    <pic:cNvPicPr/>
                  </pic:nvPicPr>
                  <pic:blipFill>
                    <a:blip r:embed="rId20"/>
                    <a:stretch>
                      <a:fillRect/>
                    </a:stretch>
                  </pic:blipFill>
                  <pic:spPr>
                    <a:xfrm>
                      <a:off x="0" y="0"/>
                      <a:ext cx="6188710" cy="2066290"/>
                    </a:xfrm>
                    <a:prstGeom prst="rect">
                      <a:avLst/>
                    </a:prstGeom>
                    <a:effectLst>
                      <a:glow rad="63500">
                        <a:schemeClr val="accent3">
                          <a:satMod val="175000"/>
                          <a:alpha val="40000"/>
                        </a:schemeClr>
                      </a:glow>
                    </a:effectLst>
                  </pic:spPr>
                </pic:pic>
              </a:graphicData>
            </a:graphic>
          </wp:inline>
        </w:drawing>
      </w:r>
    </w:p>
    <w:p w14:paraId="7965FC37" w14:textId="77777777" w:rsidR="008C35F4" w:rsidRDefault="008C35F4" w:rsidP="008C35F4">
      <w:pPr>
        <w:rPr>
          <w:lang w:eastAsia="x-none"/>
        </w:rPr>
      </w:pPr>
    </w:p>
    <w:p w14:paraId="5889BD4B" w14:textId="77777777" w:rsidR="008C35F4" w:rsidRDefault="008C35F4" w:rsidP="008C35F4">
      <w:pPr>
        <w:pStyle w:val="ListParagraph"/>
        <w:numPr>
          <w:ilvl w:val="0"/>
          <w:numId w:val="60"/>
        </w:numPr>
        <w:rPr>
          <w:lang w:eastAsia="x-none"/>
        </w:rPr>
      </w:pPr>
      <w:r>
        <w:rPr>
          <w:lang w:eastAsia="x-none"/>
        </w:rPr>
        <w:t xml:space="preserve">To test the parameters, click the </w:t>
      </w:r>
      <w:r w:rsidRPr="001A4F62">
        <w:rPr>
          <w:b/>
          <w:lang w:eastAsia="x-none"/>
        </w:rPr>
        <w:t>Test Connection</w:t>
      </w:r>
      <w:r>
        <w:rPr>
          <w:lang w:eastAsia="x-none"/>
        </w:rPr>
        <w:t xml:space="preserve"> button</w:t>
      </w:r>
    </w:p>
    <w:p w14:paraId="372FD511" w14:textId="77777777" w:rsidR="008C35F4" w:rsidRDefault="008C35F4" w:rsidP="008C35F4">
      <w:pPr>
        <w:rPr>
          <w:lang w:eastAsia="x-none"/>
        </w:rPr>
      </w:pPr>
    </w:p>
    <w:p w14:paraId="410DB974" w14:textId="77777777" w:rsidR="008C35F4" w:rsidRDefault="008C35F4" w:rsidP="008C35F4">
      <w:pPr>
        <w:rPr>
          <w:lang w:eastAsia="x-none"/>
        </w:rPr>
      </w:pPr>
      <w:r>
        <w:rPr>
          <w:lang w:eastAsia="x-none"/>
        </w:rPr>
        <w:t>You should see an Information dialog with “The connection is successful”. If you see an error, check your parameters, that the AD server is running and contactable and check that the agent is running. There are commands in the Virtual Appliance command line interface to ping an IP and connect to an IP:port.</w:t>
      </w:r>
    </w:p>
    <w:p w14:paraId="46906D88" w14:textId="77777777" w:rsidR="008C35F4" w:rsidRDefault="008C35F4" w:rsidP="008C35F4">
      <w:pPr>
        <w:rPr>
          <w:lang w:eastAsia="x-none"/>
        </w:rPr>
      </w:pPr>
    </w:p>
    <w:p w14:paraId="2DC6E4CE" w14:textId="77777777" w:rsidR="008C35F4" w:rsidRDefault="008C35F4" w:rsidP="008C35F4">
      <w:pPr>
        <w:pStyle w:val="ListParagraph"/>
        <w:numPr>
          <w:ilvl w:val="0"/>
          <w:numId w:val="60"/>
        </w:numPr>
        <w:rPr>
          <w:lang w:eastAsia="x-none"/>
        </w:rPr>
      </w:pPr>
      <w:r>
        <w:rPr>
          <w:lang w:eastAsia="x-none"/>
        </w:rPr>
        <w:t xml:space="preserve">Close the </w:t>
      </w:r>
      <w:r w:rsidRPr="001A4F62">
        <w:rPr>
          <w:b/>
          <w:lang w:eastAsia="x-none"/>
        </w:rPr>
        <w:t>Information</w:t>
      </w:r>
      <w:r>
        <w:rPr>
          <w:lang w:eastAsia="x-none"/>
        </w:rPr>
        <w:t xml:space="preserve"> dialog</w:t>
      </w:r>
    </w:p>
    <w:p w14:paraId="424489FA" w14:textId="77777777" w:rsidR="008C35F4" w:rsidRDefault="008C35F4" w:rsidP="008C35F4">
      <w:pPr>
        <w:pStyle w:val="ListParagraph"/>
        <w:numPr>
          <w:ilvl w:val="0"/>
          <w:numId w:val="60"/>
        </w:numPr>
        <w:rPr>
          <w:lang w:eastAsia="x-none"/>
        </w:rPr>
      </w:pPr>
      <w:r w:rsidRPr="001A4F62">
        <w:rPr>
          <w:b/>
          <w:lang w:eastAsia="x-none"/>
        </w:rPr>
        <w:t>Save</w:t>
      </w:r>
      <w:r>
        <w:rPr>
          <w:lang w:eastAsia="x-none"/>
        </w:rPr>
        <w:t xml:space="preserve"> the Driver Configuration</w:t>
      </w:r>
    </w:p>
    <w:p w14:paraId="5A6E1F2D" w14:textId="77777777" w:rsidR="008C35F4" w:rsidRDefault="008C35F4" w:rsidP="008C35F4">
      <w:pPr>
        <w:rPr>
          <w:lang w:eastAsia="x-none"/>
        </w:rPr>
      </w:pPr>
    </w:p>
    <w:p w14:paraId="4DAED5A4" w14:textId="77777777" w:rsidR="008C35F4" w:rsidRDefault="008C35F4" w:rsidP="008C35F4">
      <w:pPr>
        <w:rPr>
          <w:lang w:eastAsia="x-none"/>
        </w:rPr>
      </w:pPr>
      <w:r>
        <w:rPr>
          <w:lang w:eastAsia="x-none"/>
        </w:rPr>
        <w:t>The Driver Attributes List is provided with the adapter profile. For this lab you don’t need to change anything.</w:t>
      </w:r>
    </w:p>
    <w:p w14:paraId="4746DBAE" w14:textId="77777777" w:rsidR="008C35F4" w:rsidRDefault="008C35F4" w:rsidP="008C35F4">
      <w:pPr>
        <w:rPr>
          <w:lang w:eastAsia="x-none"/>
        </w:rPr>
      </w:pPr>
    </w:p>
    <w:p w14:paraId="046679A8" w14:textId="77777777" w:rsidR="008C35F4" w:rsidRDefault="008C35F4" w:rsidP="008C35F4">
      <w:pPr>
        <w:pStyle w:val="ListParagraph"/>
        <w:numPr>
          <w:ilvl w:val="0"/>
          <w:numId w:val="61"/>
        </w:numPr>
        <w:rPr>
          <w:lang w:eastAsia="x-none"/>
        </w:rPr>
      </w:pPr>
      <w:r>
        <w:rPr>
          <w:lang w:eastAsia="x-none"/>
        </w:rPr>
        <w:t xml:space="preserve">Go to the </w:t>
      </w:r>
      <w:r w:rsidRPr="001A4F62">
        <w:rPr>
          <w:b/>
          <w:lang w:eastAsia="x-none"/>
        </w:rPr>
        <w:t>Channel-Write To</w:t>
      </w:r>
      <w:r>
        <w:rPr>
          <w:lang w:eastAsia="x-none"/>
        </w:rPr>
        <w:t xml:space="preserve"> tab</w:t>
      </w:r>
    </w:p>
    <w:p w14:paraId="6A55D488" w14:textId="77777777" w:rsidR="008C35F4" w:rsidRDefault="008C35F4" w:rsidP="008C35F4">
      <w:pPr>
        <w:pStyle w:val="ListParagraph"/>
        <w:numPr>
          <w:ilvl w:val="0"/>
          <w:numId w:val="61"/>
        </w:numPr>
        <w:rPr>
          <w:lang w:eastAsia="x-none"/>
        </w:rPr>
      </w:pPr>
      <w:r>
        <w:rPr>
          <w:lang w:eastAsia="x-none"/>
        </w:rPr>
        <w:t>Select the mapping icon to see the mapping list</w:t>
      </w:r>
    </w:p>
    <w:p w14:paraId="79C74F94" w14:textId="77777777" w:rsidR="008C35F4" w:rsidRDefault="008C35F4" w:rsidP="008C35F4">
      <w:pPr>
        <w:pStyle w:val="ListParagraph"/>
        <w:numPr>
          <w:ilvl w:val="0"/>
          <w:numId w:val="61"/>
        </w:numPr>
        <w:rPr>
          <w:lang w:eastAsia="x-none"/>
        </w:rPr>
      </w:pPr>
      <w:r>
        <w:rPr>
          <w:lang w:eastAsia="x-none"/>
        </w:rPr>
        <w:t>You need to check/set mapping between AD account attributes and IGI generic account attributes. This involves finding the attribute in the list and clicking the Map button to select the mapped attribute. The attributes to be mapped are as follows:</w:t>
      </w:r>
    </w:p>
    <w:p w14:paraId="6E44C95D"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3245"/>
        <w:gridCol w:w="3245"/>
        <w:gridCol w:w="3246"/>
      </w:tblGrid>
      <w:tr w:rsidR="008C35F4" w:rsidRPr="008C787B" w14:paraId="7E7129D2" w14:textId="77777777" w:rsidTr="008C35F4">
        <w:trPr>
          <w:cnfStyle w:val="100000000000" w:firstRow="1" w:lastRow="0" w:firstColumn="0" w:lastColumn="0" w:oddVBand="0" w:evenVBand="0" w:oddHBand="0" w:evenHBand="0" w:firstRowFirstColumn="0" w:firstRowLastColumn="0" w:lastRowFirstColumn="0" w:lastRowLastColumn="0"/>
        </w:trPr>
        <w:tc>
          <w:tcPr>
            <w:tcW w:w="3245" w:type="dxa"/>
          </w:tcPr>
          <w:p w14:paraId="5FEDE480" w14:textId="77777777" w:rsidR="008C35F4" w:rsidRPr="008C787B" w:rsidRDefault="008C35F4" w:rsidP="008C35F4">
            <w:pPr>
              <w:rPr>
                <w:b w:val="0"/>
                <w:i/>
                <w:lang w:eastAsia="x-none"/>
              </w:rPr>
            </w:pPr>
            <w:r>
              <w:rPr>
                <w:b w:val="0"/>
                <w:i/>
                <w:lang w:eastAsia="x-none"/>
              </w:rPr>
              <w:t>Target</w:t>
            </w:r>
            <w:r w:rsidRPr="008C787B">
              <w:rPr>
                <w:b w:val="0"/>
                <w:i/>
                <w:lang w:eastAsia="x-none"/>
              </w:rPr>
              <w:t xml:space="preserve"> Account Attribute</w:t>
            </w:r>
          </w:p>
        </w:tc>
        <w:tc>
          <w:tcPr>
            <w:tcW w:w="3245" w:type="dxa"/>
          </w:tcPr>
          <w:p w14:paraId="4463FC1C" w14:textId="77777777" w:rsidR="008C35F4" w:rsidRPr="008C787B" w:rsidRDefault="008C35F4" w:rsidP="008C35F4">
            <w:pPr>
              <w:rPr>
                <w:b w:val="0"/>
                <w:i/>
                <w:lang w:eastAsia="x-none"/>
              </w:rPr>
            </w:pPr>
            <w:r w:rsidRPr="008C787B">
              <w:rPr>
                <w:b w:val="0"/>
                <w:i/>
                <w:lang w:eastAsia="x-none"/>
              </w:rPr>
              <w:t xml:space="preserve">Mapped </w:t>
            </w:r>
            <w:r>
              <w:rPr>
                <w:b w:val="0"/>
                <w:i/>
                <w:lang w:eastAsia="x-none"/>
              </w:rPr>
              <w:t xml:space="preserve">(IGI) </w:t>
            </w:r>
            <w:r w:rsidRPr="008C787B">
              <w:rPr>
                <w:b w:val="0"/>
                <w:i/>
                <w:lang w:eastAsia="x-none"/>
              </w:rPr>
              <w:t>Attribute</w:t>
            </w:r>
          </w:p>
        </w:tc>
        <w:tc>
          <w:tcPr>
            <w:tcW w:w="3246" w:type="dxa"/>
          </w:tcPr>
          <w:p w14:paraId="4ACB9071" w14:textId="77777777" w:rsidR="008C35F4" w:rsidRPr="008C787B" w:rsidRDefault="008C35F4" w:rsidP="008C35F4">
            <w:pPr>
              <w:rPr>
                <w:b w:val="0"/>
                <w:i/>
                <w:lang w:eastAsia="x-none"/>
              </w:rPr>
            </w:pPr>
            <w:r w:rsidRPr="008C787B">
              <w:rPr>
                <w:b w:val="0"/>
                <w:i/>
                <w:lang w:eastAsia="x-none"/>
              </w:rPr>
              <w:t>Comments</w:t>
            </w:r>
          </w:p>
        </w:tc>
      </w:tr>
      <w:tr w:rsidR="008C35F4" w14:paraId="242B7E62" w14:textId="77777777" w:rsidTr="008C35F4">
        <w:tc>
          <w:tcPr>
            <w:tcW w:w="3245" w:type="dxa"/>
          </w:tcPr>
          <w:p w14:paraId="565E5745" w14:textId="77777777" w:rsidR="008C35F4" w:rsidRDefault="008C35F4" w:rsidP="008C35F4">
            <w:pPr>
              <w:rPr>
                <w:lang w:eastAsia="x-none"/>
              </w:rPr>
            </w:pPr>
            <w:r>
              <w:rPr>
                <w:lang w:eastAsia="x-none"/>
              </w:rPr>
              <w:t>erADDisplayName</w:t>
            </w:r>
          </w:p>
        </w:tc>
        <w:tc>
          <w:tcPr>
            <w:tcW w:w="3245" w:type="dxa"/>
          </w:tcPr>
          <w:p w14:paraId="7C46E72D" w14:textId="77777777" w:rsidR="008C35F4" w:rsidRDefault="008C35F4" w:rsidP="008C35F4">
            <w:pPr>
              <w:rPr>
                <w:lang w:eastAsia="x-none"/>
              </w:rPr>
            </w:pPr>
            <w:r>
              <w:rPr>
                <w:lang w:eastAsia="x-none"/>
              </w:rPr>
              <w:t>DISPLAY_NAME</w:t>
            </w:r>
          </w:p>
        </w:tc>
        <w:tc>
          <w:tcPr>
            <w:tcW w:w="3246" w:type="dxa"/>
          </w:tcPr>
          <w:p w14:paraId="471FA5E1" w14:textId="77777777" w:rsidR="008C35F4" w:rsidRDefault="008C35F4" w:rsidP="008C35F4">
            <w:pPr>
              <w:rPr>
                <w:lang w:eastAsia="x-none"/>
              </w:rPr>
            </w:pPr>
            <w:r>
              <w:rPr>
                <w:lang w:eastAsia="x-none"/>
              </w:rPr>
              <w:t>Default mapping</w:t>
            </w:r>
          </w:p>
        </w:tc>
      </w:tr>
      <w:tr w:rsidR="008C35F4" w14:paraId="32B458DD" w14:textId="77777777" w:rsidTr="008C35F4">
        <w:tc>
          <w:tcPr>
            <w:tcW w:w="3245" w:type="dxa"/>
          </w:tcPr>
          <w:p w14:paraId="339C40AE" w14:textId="77777777" w:rsidR="008C35F4" w:rsidRDefault="008C35F4" w:rsidP="008C35F4">
            <w:pPr>
              <w:rPr>
                <w:lang w:eastAsia="x-none"/>
              </w:rPr>
            </w:pPr>
            <w:r>
              <w:rPr>
                <w:lang w:eastAsia="x-none"/>
              </w:rPr>
              <w:t>erADDistinguishedName</w:t>
            </w:r>
          </w:p>
        </w:tc>
        <w:tc>
          <w:tcPr>
            <w:tcW w:w="3245" w:type="dxa"/>
          </w:tcPr>
          <w:p w14:paraId="0C6A2D34" w14:textId="77777777" w:rsidR="008C35F4" w:rsidRDefault="008C35F4" w:rsidP="008C35F4">
            <w:pPr>
              <w:rPr>
                <w:lang w:eastAsia="x-none"/>
              </w:rPr>
            </w:pPr>
            <w:r>
              <w:rPr>
                <w:lang w:eastAsia="x-none"/>
              </w:rPr>
              <w:t>DN</w:t>
            </w:r>
          </w:p>
        </w:tc>
        <w:tc>
          <w:tcPr>
            <w:tcW w:w="3246" w:type="dxa"/>
          </w:tcPr>
          <w:p w14:paraId="6054DD22" w14:textId="77777777" w:rsidR="008C35F4" w:rsidRDefault="008C35F4" w:rsidP="008C35F4">
            <w:pPr>
              <w:rPr>
                <w:lang w:eastAsia="x-none"/>
              </w:rPr>
            </w:pPr>
            <w:r>
              <w:rPr>
                <w:lang w:eastAsia="x-none"/>
              </w:rPr>
              <w:t>Default mapping</w:t>
            </w:r>
          </w:p>
        </w:tc>
      </w:tr>
      <w:tr w:rsidR="008C35F4" w14:paraId="60B67ED3" w14:textId="77777777" w:rsidTr="008C35F4">
        <w:tc>
          <w:tcPr>
            <w:tcW w:w="3245" w:type="dxa"/>
          </w:tcPr>
          <w:p w14:paraId="4BC1E542" w14:textId="77777777" w:rsidR="008C35F4" w:rsidRDefault="008C35F4" w:rsidP="008C35F4">
            <w:pPr>
              <w:rPr>
                <w:lang w:eastAsia="x-none"/>
              </w:rPr>
            </w:pPr>
            <w:r>
              <w:rPr>
                <w:lang w:eastAsia="x-none"/>
              </w:rPr>
              <w:t>erADExpirationDate</w:t>
            </w:r>
          </w:p>
        </w:tc>
        <w:tc>
          <w:tcPr>
            <w:tcW w:w="3245" w:type="dxa"/>
          </w:tcPr>
          <w:p w14:paraId="6885000C" w14:textId="77777777" w:rsidR="008C35F4" w:rsidRDefault="008C35F4" w:rsidP="008C35F4">
            <w:pPr>
              <w:rPr>
                <w:lang w:eastAsia="x-none"/>
              </w:rPr>
            </w:pPr>
            <w:r>
              <w:rPr>
                <w:lang w:eastAsia="x-none"/>
              </w:rPr>
              <w:t>EXPIRE</w:t>
            </w:r>
          </w:p>
        </w:tc>
        <w:tc>
          <w:tcPr>
            <w:tcW w:w="3246" w:type="dxa"/>
          </w:tcPr>
          <w:p w14:paraId="515FBBDA" w14:textId="77777777" w:rsidR="008C35F4" w:rsidRDefault="008C35F4" w:rsidP="008C35F4">
            <w:pPr>
              <w:rPr>
                <w:lang w:eastAsia="x-none"/>
              </w:rPr>
            </w:pPr>
            <w:r>
              <w:rPr>
                <w:lang w:eastAsia="x-none"/>
              </w:rPr>
              <w:t>Default mapping</w:t>
            </w:r>
          </w:p>
        </w:tc>
      </w:tr>
      <w:tr w:rsidR="008C35F4" w14:paraId="1611CE2F" w14:textId="77777777" w:rsidTr="008C35F4">
        <w:tc>
          <w:tcPr>
            <w:tcW w:w="3245" w:type="dxa"/>
          </w:tcPr>
          <w:p w14:paraId="542C3C51" w14:textId="77777777" w:rsidR="008C35F4" w:rsidRDefault="008C35F4" w:rsidP="008C35F4">
            <w:pPr>
              <w:rPr>
                <w:lang w:eastAsia="x-none"/>
              </w:rPr>
            </w:pPr>
            <w:r>
              <w:rPr>
                <w:lang w:eastAsia="x-none"/>
              </w:rPr>
              <w:t>erpassword</w:t>
            </w:r>
          </w:p>
        </w:tc>
        <w:tc>
          <w:tcPr>
            <w:tcW w:w="3245" w:type="dxa"/>
          </w:tcPr>
          <w:p w14:paraId="4012DD32" w14:textId="77777777" w:rsidR="008C35F4" w:rsidRDefault="008C35F4" w:rsidP="008C35F4">
            <w:pPr>
              <w:rPr>
                <w:lang w:eastAsia="x-none"/>
              </w:rPr>
            </w:pPr>
            <w:r>
              <w:rPr>
                <w:lang w:eastAsia="x-none"/>
              </w:rPr>
              <w:t>PASSWORD</w:t>
            </w:r>
          </w:p>
        </w:tc>
        <w:tc>
          <w:tcPr>
            <w:tcW w:w="3246" w:type="dxa"/>
          </w:tcPr>
          <w:p w14:paraId="2EBCA4FA" w14:textId="77777777" w:rsidR="008C35F4" w:rsidRDefault="008C35F4" w:rsidP="008C35F4">
            <w:pPr>
              <w:rPr>
                <w:lang w:eastAsia="x-none"/>
              </w:rPr>
            </w:pPr>
            <w:r>
              <w:rPr>
                <w:lang w:eastAsia="x-none"/>
              </w:rPr>
              <w:t>Default mapping</w:t>
            </w:r>
          </w:p>
        </w:tc>
      </w:tr>
      <w:tr w:rsidR="008C35F4" w14:paraId="551398F9" w14:textId="77777777" w:rsidTr="008C35F4">
        <w:tc>
          <w:tcPr>
            <w:tcW w:w="3245" w:type="dxa"/>
          </w:tcPr>
          <w:p w14:paraId="441F9FDD" w14:textId="77777777" w:rsidR="008C35F4" w:rsidRDefault="008C35F4" w:rsidP="008C35F4">
            <w:pPr>
              <w:rPr>
                <w:lang w:eastAsia="x-none"/>
              </w:rPr>
            </w:pPr>
            <w:r>
              <w:rPr>
                <w:lang w:eastAsia="x-none"/>
              </w:rPr>
              <w:t>eruid</w:t>
            </w:r>
          </w:p>
        </w:tc>
        <w:tc>
          <w:tcPr>
            <w:tcW w:w="3245" w:type="dxa"/>
          </w:tcPr>
          <w:p w14:paraId="0C44C35F" w14:textId="77777777" w:rsidR="008C35F4" w:rsidRDefault="008C35F4" w:rsidP="008C35F4">
            <w:pPr>
              <w:rPr>
                <w:lang w:eastAsia="x-none"/>
              </w:rPr>
            </w:pPr>
            <w:r>
              <w:rPr>
                <w:lang w:eastAsia="x-none"/>
              </w:rPr>
              <w:t>CODE</w:t>
            </w:r>
          </w:p>
        </w:tc>
        <w:tc>
          <w:tcPr>
            <w:tcW w:w="3246" w:type="dxa"/>
          </w:tcPr>
          <w:p w14:paraId="4507BE12" w14:textId="77777777" w:rsidR="008C35F4" w:rsidRDefault="008C35F4" w:rsidP="008C35F4">
            <w:pPr>
              <w:rPr>
                <w:lang w:eastAsia="x-none"/>
              </w:rPr>
            </w:pPr>
            <w:r>
              <w:rPr>
                <w:lang w:eastAsia="x-none"/>
              </w:rPr>
              <w:t>Default mapping</w:t>
            </w:r>
          </w:p>
        </w:tc>
      </w:tr>
      <w:tr w:rsidR="008C35F4" w14:paraId="5120BF3B" w14:textId="77777777" w:rsidTr="008C35F4">
        <w:tc>
          <w:tcPr>
            <w:tcW w:w="3245" w:type="dxa"/>
          </w:tcPr>
          <w:p w14:paraId="6BE05987" w14:textId="77777777" w:rsidR="008C35F4" w:rsidRDefault="008C35F4" w:rsidP="008C35F4">
            <w:pPr>
              <w:rPr>
                <w:lang w:eastAsia="x-none"/>
              </w:rPr>
            </w:pPr>
            <w:r>
              <w:rPr>
                <w:lang w:eastAsia="x-none"/>
              </w:rPr>
              <w:t>mail</w:t>
            </w:r>
          </w:p>
        </w:tc>
        <w:tc>
          <w:tcPr>
            <w:tcW w:w="3245" w:type="dxa"/>
          </w:tcPr>
          <w:p w14:paraId="18D77E6A" w14:textId="77777777" w:rsidR="008C35F4" w:rsidRDefault="008C35F4" w:rsidP="008C35F4">
            <w:pPr>
              <w:rPr>
                <w:lang w:eastAsia="x-none"/>
              </w:rPr>
            </w:pPr>
            <w:r>
              <w:rPr>
                <w:lang w:eastAsia="x-none"/>
              </w:rPr>
              <w:t>EMAIL</w:t>
            </w:r>
          </w:p>
        </w:tc>
        <w:tc>
          <w:tcPr>
            <w:tcW w:w="3246" w:type="dxa"/>
          </w:tcPr>
          <w:p w14:paraId="1E19716A" w14:textId="77777777" w:rsidR="008C35F4" w:rsidRDefault="008C35F4" w:rsidP="008C35F4">
            <w:pPr>
              <w:rPr>
                <w:lang w:eastAsia="x-none"/>
              </w:rPr>
            </w:pPr>
            <w:r>
              <w:rPr>
                <w:lang w:eastAsia="x-none"/>
              </w:rPr>
              <w:t>Default mapping</w:t>
            </w:r>
          </w:p>
        </w:tc>
      </w:tr>
      <w:tr w:rsidR="008C35F4" w14:paraId="3DEFAC49" w14:textId="77777777" w:rsidTr="008C35F4">
        <w:tc>
          <w:tcPr>
            <w:tcW w:w="3245" w:type="dxa"/>
          </w:tcPr>
          <w:p w14:paraId="70551E76" w14:textId="77777777" w:rsidR="008C35F4" w:rsidRDefault="008C35F4" w:rsidP="008C35F4">
            <w:pPr>
              <w:rPr>
                <w:lang w:eastAsia="x-none"/>
              </w:rPr>
            </w:pPr>
            <w:r>
              <w:rPr>
                <w:lang w:eastAsia="x-none"/>
              </w:rPr>
              <w:t>sn</w:t>
            </w:r>
          </w:p>
        </w:tc>
        <w:tc>
          <w:tcPr>
            <w:tcW w:w="3245" w:type="dxa"/>
          </w:tcPr>
          <w:p w14:paraId="0C7E8184" w14:textId="77777777" w:rsidR="008C35F4" w:rsidRDefault="008C35F4" w:rsidP="008C35F4">
            <w:pPr>
              <w:rPr>
                <w:lang w:eastAsia="x-none"/>
              </w:rPr>
            </w:pPr>
            <w:r>
              <w:rPr>
                <w:lang w:eastAsia="x-none"/>
              </w:rPr>
              <w:t>SURNAME</w:t>
            </w:r>
          </w:p>
        </w:tc>
        <w:tc>
          <w:tcPr>
            <w:tcW w:w="3246" w:type="dxa"/>
          </w:tcPr>
          <w:p w14:paraId="6C3B671D" w14:textId="77777777" w:rsidR="008C35F4" w:rsidRDefault="008C35F4" w:rsidP="008C35F4">
            <w:pPr>
              <w:rPr>
                <w:lang w:eastAsia="x-none"/>
              </w:rPr>
            </w:pPr>
            <w:r>
              <w:rPr>
                <w:lang w:eastAsia="x-none"/>
              </w:rPr>
              <w:t>Default mapping</w:t>
            </w:r>
          </w:p>
        </w:tc>
      </w:tr>
      <w:tr w:rsidR="008C35F4" w14:paraId="22E574E9" w14:textId="77777777" w:rsidTr="008C35F4">
        <w:tc>
          <w:tcPr>
            <w:tcW w:w="3245" w:type="dxa"/>
          </w:tcPr>
          <w:p w14:paraId="2EB143F6" w14:textId="77777777" w:rsidR="008C35F4" w:rsidRDefault="008C35F4" w:rsidP="008C35F4">
            <w:pPr>
              <w:rPr>
                <w:lang w:eastAsia="x-none"/>
              </w:rPr>
            </w:pPr>
            <w:r>
              <w:rPr>
                <w:lang w:eastAsia="x-none"/>
              </w:rPr>
              <w:t>givenName</w:t>
            </w:r>
          </w:p>
        </w:tc>
        <w:tc>
          <w:tcPr>
            <w:tcW w:w="3245" w:type="dxa"/>
          </w:tcPr>
          <w:p w14:paraId="61890D3B" w14:textId="77777777" w:rsidR="008C35F4" w:rsidRDefault="008C35F4" w:rsidP="008C35F4">
            <w:pPr>
              <w:rPr>
                <w:lang w:eastAsia="x-none"/>
              </w:rPr>
            </w:pPr>
            <w:r>
              <w:rPr>
                <w:lang w:eastAsia="x-none"/>
              </w:rPr>
              <w:t>NAME</w:t>
            </w:r>
          </w:p>
        </w:tc>
        <w:tc>
          <w:tcPr>
            <w:tcW w:w="3246" w:type="dxa"/>
          </w:tcPr>
          <w:p w14:paraId="61CD7A9B" w14:textId="77777777" w:rsidR="008C35F4" w:rsidRDefault="008C35F4" w:rsidP="008C35F4">
            <w:pPr>
              <w:rPr>
                <w:lang w:eastAsia="x-none"/>
              </w:rPr>
            </w:pPr>
            <w:r>
              <w:rPr>
                <w:lang w:eastAsia="x-none"/>
              </w:rPr>
              <w:t>First name</w:t>
            </w:r>
          </w:p>
        </w:tc>
      </w:tr>
    </w:tbl>
    <w:p w14:paraId="57C2D800" w14:textId="77777777" w:rsidR="008C35F4" w:rsidRDefault="008C35F4" w:rsidP="008C35F4">
      <w:pPr>
        <w:rPr>
          <w:lang w:eastAsia="x-none"/>
        </w:rPr>
      </w:pPr>
    </w:p>
    <w:p w14:paraId="68E54B2B" w14:textId="77777777" w:rsidR="008C35F4" w:rsidRDefault="008C35F4" w:rsidP="008C35F4">
      <w:pPr>
        <w:pStyle w:val="Note"/>
      </w:pPr>
      <w:r>
        <w:t>The list of attributes available for mapping at the account level is very limited due to the IGI account model. All extended attributes are stored in the Broker LDAP (or in a separate table in the IGI DB for legacy connectors) and there is no account-account mapping. We will look at the person-account mapping in the next section.</w:t>
      </w:r>
    </w:p>
    <w:p w14:paraId="3F81A24A" w14:textId="77777777" w:rsidR="008C35F4" w:rsidRDefault="008C35F4" w:rsidP="008C35F4">
      <w:pPr>
        <w:rPr>
          <w:lang w:eastAsia="x-none"/>
        </w:rPr>
      </w:pPr>
    </w:p>
    <w:p w14:paraId="6B3BB969" w14:textId="77777777" w:rsidR="008C35F4" w:rsidRDefault="008C35F4" w:rsidP="008C35F4">
      <w:pPr>
        <w:rPr>
          <w:lang w:eastAsia="x-none"/>
        </w:rPr>
      </w:pPr>
      <w:r>
        <w:rPr>
          <w:lang w:eastAsia="x-none"/>
        </w:rPr>
        <w:t>There is no Save function for this – if you’ve updated the mapping list, it is automatically saved.</w:t>
      </w:r>
    </w:p>
    <w:p w14:paraId="6D44EAC0" w14:textId="77777777" w:rsidR="008C35F4" w:rsidRDefault="008C35F4" w:rsidP="008C35F4">
      <w:pPr>
        <w:rPr>
          <w:lang w:eastAsia="x-none"/>
        </w:rPr>
      </w:pPr>
    </w:p>
    <w:p w14:paraId="07EEC077" w14:textId="77777777" w:rsidR="008C35F4" w:rsidRDefault="008C35F4" w:rsidP="008C35F4">
      <w:pPr>
        <w:rPr>
          <w:lang w:eastAsia="x-none"/>
        </w:rPr>
      </w:pPr>
      <w:r>
        <w:rPr>
          <w:noProof/>
          <w:lang w:eastAsia="x-none"/>
        </w:rPr>
        <w:lastRenderedPageBreak/>
        <w:drawing>
          <wp:inline distT="0" distB="0" distL="0" distR="0" wp14:anchorId="6873941F" wp14:editId="350654C9">
            <wp:extent cx="6188710" cy="2970530"/>
            <wp:effectExtent l="63500" t="63500" r="59690" b="647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 Shot 2018-02-08 at 12.01.45.png"/>
                    <pic:cNvPicPr/>
                  </pic:nvPicPr>
                  <pic:blipFill>
                    <a:blip r:embed="rId21"/>
                    <a:stretch>
                      <a:fillRect/>
                    </a:stretch>
                  </pic:blipFill>
                  <pic:spPr>
                    <a:xfrm>
                      <a:off x="0" y="0"/>
                      <a:ext cx="6188710" cy="2970530"/>
                    </a:xfrm>
                    <a:prstGeom prst="rect">
                      <a:avLst/>
                    </a:prstGeom>
                    <a:effectLst>
                      <a:glow rad="63500">
                        <a:schemeClr val="accent3">
                          <a:satMod val="175000"/>
                          <a:alpha val="40000"/>
                        </a:schemeClr>
                      </a:glow>
                    </a:effectLst>
                  </pic:spPr>
                </pic:pic>
              </a:graphicData>
            </a:graphic>
          </wp:inline>
        </w:drawing>
      </w:r>
    </w:p>
    <w:p w14:paraId="6D5A3A51" w14:textId="77777777" w:rsidR="008C35F4" w:rsidRDefault="008C35F4" w:rsidP="008C35F4">
      <w:pPr>
        <w:rPr>
          <w:lang w:eastAsia="x-none"/>
        </w:rPr>
      </w:pPr>
    </w:p>
    <w:p w14:paraId="397C3242" w14:textId="77777777" w:rsidR="008C35F4" w:rsidRDefault="008C35F4" w:rsidP="008C35F4">
      <w:pPr>
        <w:pStyle w:val="ListParagraph"/>
        <w:numPr>
          <w:ilvl w:val="0"/>
          <w:numId w:val="61"/>
        </w:numPr>
        <w:rPr>
          <w:lang w:eastAsia="x-none"/>
        </w:rPr>
      </w:pPr>
      <w:r>
        <w:rPr>
          <w:lang w:eastAsia="x-none"/>
        </w:rPr>
        <w:t xml:space="preserve">Go to the </w:t>
      </w:r>
      <w:r w:rsidRPr="001A4F62">
        <w:rPr>
          <w:b/>
          <w:lang w:eastAsia="x-none"/>
        </w:rPr>
        <w:t>Channel-Read From</w:t>
      </w:r>
      <w:r>
        <w:rPr>
          <w:lang w:eastAsia="x-none"/>
        </w:rPr>
        <w:t xml:space="preserve"> tab</w:t>
      </w:r>
    </w:p>
    <w:p w14:paraId="6CA0D921" w14:textId="77777777" w:rsidR="008C35F4" w:rsidRDefault="008C35F4" w:rsidP="008C35F4">
      <w:pPr>
        <w:pStyle w:val="ListParagraph"/>
        <w:numPr>
          <w:ilvl w:val="0"/>
          <w:numId w:val="61"/>
        </w:numPr>
        <w:rPr>
          <w:lang w:eastAsia="x-none"/>
        </w:rPr>
      </w:pPr>
      <w:r>
        <w:rPr>
          <w:lang w:eastAsia="x-none"/>
        </w:rPr>
        <w:t>Select the mapping icon to see the mapping list</w:t>
      </w:r>
    </w:p>
    <w:p w14:paraId="71B6A7F1" w14:textId="77777777" w:rsidR="008C35F4" w:rsidRDefault="008C35F4" w:rsidP="008C35F4">
      <w:pPr>
        <w:pStyle w:val="ListParagraph"/>
        <w:numPr>
          <w:ilvl w:val="0"/>
          <w:numId w:val="61"/>
        </w:numPr>
        <w:rPr>
          <w:lang w:eastAsia="x-none"/>
        </w:rPr>
      </w:pPr>
      <w:r>
        <w:rPr>
          <w:lang w:eastAsia="x-none"/>
        </w:rPr>
        <w:t>You need to check/set mapping between IGI generic account and AD Account attributes. This involves finding the attribute in the list and clicking the Map button to select the mapped attribute. The attributes to be mapped are as follows:</w:t>
      </w:r>
    </w:p>
    <w:p w14:paraId="0755CA8E"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3245"/>
        <w:gridCol w:w="3245"/>
        <w:gridCol w:w="3246"/>
      </w:tblGrid>
      <w:tr w:rsidR="008C35F4" w:rsidRPr="008C787B" w14:paraId="542367C9" w14:textId="77777777" w:rsidTr="008C35F4">
        <w:trPr>
          <w:cnfStyle w:val="100000000000" w:firstRow="1" w:lastRow="0" w:firstColumn="0" w:lastColumn="0" w:oddVBand="0" w:evenVBand="0" w:oddHBand="0" w:evenHBand="0" w:firstRowFirstColumn="0" w:firstRowLastColumn="0" w:lastRowFirstColumn="0" w:lastRowLastColumn="0"/>
        </w:trPr>
        <w:tc>
          <w:tcPr>
            <w:tcW w:w="3245" w:type="dxa"/>
          </w:tcPr>
          <w:p w14:paraId="014862C3" w14:textId="77777777" w:rsidR="008C35F4" w:rsidRPr="008C787B" w:rsidRDefault="008C35F4" w:rsidP="008C35F4">
            <w:pPr>
              <w:rPr>
                <w:b w:val="0"/>
                <w:i/>
                <w:lang w:eastAsia="x-none"/>
              </w:rPr>
            </w:pPr>
            <w:r w:rsidRPr="008C787B">
              <w:rPr>
                <w:b w:val="0"/>
                <w:i/>
                <w:lang w:eastAsia="x-none"/>
              </w:rPr>
              <w:t>IGI Account Attribute</w:t>
            </w:r>
          </w:p>
        </w:tc>
        <w:tc>
          <w:tcPr>
            <w:tcW w:w="3245" w:type="dxa"/>
          </w:tcPr>
          <w:p w14:paraId="510176A8" w14:textId="77777777" w:rsidR="008C35F4" w:rsidRPr="008C787B" w:rsidRDefault="008C35F4" w:rsidP="008C35F4">
            <w:pPr>
              <w:rPr>
                <w:b w:val="0"/>
                <w:i/>
                <w:lang w:eastAsia="x-none"/>
              </w:rPr>
            </w:pPr>
            <w:r w:rsidRPr="008C787B">
              <w:rPr>
                <w:b w:val="0"/>
                <w:i/>
                <w:lang w:eastAsia="x-none"/>
              </w:rPr>
              <w:t xml:space="preserve">Mapped </w:t>
            </w:r>
            <w:r>
              <w:rPr>
                <w:b w:val="0"/>
                <w:i/>
                <w:lang w:eastAsia="x-none"/>
              </w:rPr>
              <w:t xml:space="preserve">(Target) </w:t>
            </w:r>
            <w:r w:rsidRPr="008C787B">
              <w:rPr>
                <w:b w:val="0"/>
                <w:i/>
                <w:lang w:eastAsia="x-none"/>
              </w:rPr>
              <w:t>Attribute</w:t>
            </w:r>
          </w:p>
        </w:tc>
        <w:tc>
          <w:tcPr>
            <w:tcW w:w="3246" w:type="dxa"/>
          </w:tcPr>
          <w:p w14:paraId="4031DE21" w14:textId="77777777" w:rsidR="008C35F4" w:rsidRPr="008C787B" w:rsidRDefault="008C35F4" w:rsidP="008C35F4">
            <w:pPr>
              <w:rPr>
                <w:b w:val="0"/>
                <w:i/>
                <w:lang w:eastAsia="x-none"/>
              </w:rPr>
            </w:pPr>
            <w:r w:rsidRPr="008C787B">
              <w:rPr>
                <w:b w:val="0"/>
                <w:i/>
                <w:lang w:eastAsia="x-none"/>
              </w:rPr>
              <w:t>Comments</w:t>
            </w:r>
          </w:p>
        </w:tc>
      </w:tr>
      <w:tr w:rsidR="008C35F4" w14:paraId="2062AD34" w14:textId="77777777" w:rsidTr="008C35F4">
        <w:tc>
          <w:tcPr>
            <w:tcW w:w="3245" w:type="dxa"/>
          </w:tcPr>
          <w:p w14:paraId="6D517504" w14:textId="77777777" w:rsidR="008C35F4" w:rsidRDefault="008C35F4" w:rsidP="008C35F4">
            <w:pPr>
              <w:rPr>
                <w:lang w:eastAsia="x-none"/>
              </w:rPr>
            </w:pPr>
            <w:r>
              <w:rPr>
                <w:lang w:eastAsia="x-none"/>
              </w:rPr>
              <w:t>CODE*</w:t>
            </w:r>
          </w:p>
        </w:tc>
        <w:tc>
          <w:tcPr>
            <w:tcW w:w="3245" w:type="dxa"/>
          </w:tcPr>
          <w:p w14:paraId="690302FA" w14:textId="77777777" w:rsidR="008C35F4" w:rsidRDefault="008C35F4" w:rsidP="008C35F4">
            <w:pPr>
              <w:rPr>
                <w:lang w:eastAsia="x-none"/>
              </w:rPr>
            </w:pPr>
            <w:r>
              <w:rPr>
                <w:lang w:eastAsia="x-none"/>
              </w:rPr>
              <w:t>eruid</w:t>
            </w:r>
          </w:p>
        </w:tc>
        <w:tc>
          <w:tcPr>
            <w:tcW w:w="3246" w:type="dxa"/>
          </w:tcPr>
          <w:p w14:paraId="339619A5" w14:textId="77777777" w:rsidR="008C35F4" w:rsidRDefault="008C35F4" w:rsidP="008C35F4">
            <w:pPr>
              <w:rPr>
                <w:lang w:eastAsia="x-none"/>
              </w:rPr>
            </w:pPr>
            <w:r>
              <w:rPr>
                <w:lang w:eastAsia="x-none"/>
              </w:rPr>
              <w:t>Default mapping</w:t>
            </w:r>
          </w:p>
        </w:tc>
      </w:tr>
      <w:tr w:rsidR="008C35F4" w14:paraId="06DA34C1" w14:textId="77777777" w:rsidTr="008C35F4">
        <w:tc>
          <w:tcPr>
            <w:tcW w:w="3245" w:type="dxa"/>
          </w:tcPr>
          <w:p w14:paraId="049B6AB4" w14:textId="77777777" w:rsidR="008C35F4" w:rsidRDefault="008C35F4" w:rsidP="008C35F4">
            <w:pPr>
              <w:rPr>
                <w:lang w:eastAsia="x-none"/>
              </w:rPr>
            </w:pPr>
            <w:r>
              <w:rPr>
                <w:lang w:eastAsia="x-none"/>
              </w:rPr>
              <w:t>DISPLAY_NAME</w:t>
            </w:r>
          </w:p>
        </w:tc>
        <w:tc>
          <w:tcPr>
            <w:tcW w:w="3245" w:type="dxa"/>
          </w:tcPr>
          <w:p w14:paraId="59592174" w14:textId="77777777" w:rsidR="008C35F4" w:rsidRDefault="008C35F4" w:rsidP="008C35F4">
            <w:pPr>
              <w:rPr>
                <w:lang w:eastAsia="x-none"/>
              </w:rPr>
            </w:pPr>
            <w:r>
              <w:rPr>
                <w:lang w:eastAsia="x-none"/>
              </w:rPr>
              <w:t>erADDisplayName</w:t>
            </w:r>
          </w:p>
        </w:tc>
        <w:tc>
          <w:tcPr>
            <w:tcW w:w="3246" w:type="dxa"/>
          </w:tcPr>
          <w:p w14:paraId="4B654378" w14:textId="77777777" w:rsidR="008C35F4" w:rsidRDefault="008C35F4" w:rsidP="008C35F4">
            <w:pPr>
              <w:rPr>
                <w:lang w:eastAsia="x-none"/>
              </w:rPr>
            </w:pPr>
            <w:r>
              <w:rPr>
                <w:lang w:eastAsia="x-none"/>
              </w:rPr>
              <w:t>Default mapping</w:t>
            </w:r>
          </w:p>
        </w:tc>
      </w:tr>
      <w:tr w:rsidR="008C35F4" w14:paraId="0D70A05B" w14:textId="77777777" w:rsidTr="008C35F4">
        <w:tc>
          <w:tcPr>
            <w:tcW w:w="3245" w:type="dxa"/>
          </w:tcPr>
          <w:p w14:paraId="7C2681A3" w14:textId="77777777" w:rsidR="008C35F4" w:rsidRDefault="008C35F4" w:rsidP="008C35F4">
            <w:pPr>
              <w:rPr>
                <w:lang w:eastAsia="x-none"/>
              </w:rPr>
            </w:pPr>
            <w:r>
              <w:rPr>
                <w:lang w:eastAsia="x-none"/>
              </w:rPr>
              <w:t>DN</w:t>
            </w:r>
          </w:p>
        </w:tc>
        <w:tc>
          <w:tcPr>
            <w:tcW w:w="3245" w:type="dxa"/>
          </w:tcPr>
          <w:p w14:paraId="6C484CE3" w14:textId="77777777" w:rsidR="008C35F4" w:rsidRDefault="008C35F4" w:rsidP="008C35F4">
            <w:pPr>
              <w:rPr>
                <w:lang w:eastAsia="x-none"/>
              </w:rPr>
            </w:pPr>
            <w:r>
              <w:rPr>
                <w:lang w:eastAsia="x-none"/>
              </w:rPr>
              <w:t>erADDistinguishedName</w:t>
            </w:r>
          </w:p>
        </w:tc>
        <w:tc>
          <w:tcPr>
            <w:tcW w:w="3246" w:type="dxa"/>
          </w:tcPr>
          <w:p w14:paraId="2CBA9847" w14:textId="77777777" w:rsidR="008C35F4" w:rsidRDefault="008C35F4" w:rsidP="008C35F4">
            <w:pPr>
              <w:rPr>
                <w:lang w:eastAsia="x-none"/>
              </w:rPr>
            </w:pPr>
            <w:r>
              <w:rPr>
                <w:lang w:eastAsia="x-none"/>
              </w:rPr>
              <w:t>Default mapping</w:t>
            </w:r>
          </w:p>
        </w:tc>
      </w:tr>
      <w:tr w:rsidR="008C35F4" w14:paraId="4D3DD929" w14:textId="77777777" w:rsidTr="008C35F4">
        <w:tc>
          <w:tcPr>
            <w:tcW w:w="3245" w:type="dxa"/>
          </w:tcPr>
          <w:p w14:paraId="34C47E41" w14:textId="77777777" w:rsidR="008C35F4" w:rsidRDefault="008C35F4" w:rsidP="008C35F4">
            <w:pPr>
              <w:rPr>
                <w:lang w:eastAsia="x-none"/>
              </w:rPr>
            </w:pPr>
            <w:r>
              <w:rPr>
                <w:lang w:eastAsia="x-none"/>
              </w:rPr>
              <w:t>EMAIL</w:t>
            </w:r>
          </w:p>
        </w:tc>
        <w:tc>
          <w:tcPr>
            <w:tcW w:w="3245" w:type="dxa"/>
          </w:tcPr>
          <w:p w14:paraId="712C4A1E" w14:textId="77777777" w:rsidR="008C35F4" w:rsidRDefault="008C35F4" w:rsidP="008C35F4">
            <w:pPr>
              <w:rPr>
                <w:lang w:eastAsia="x-none"/>
              </w:rPr>
            </w:pPr>
            <w:r>
              <w:rPr>
                <w:lang w:eastAsia="x-none"/>
              </w:rPr>
              <w:t>mail</w:t>
            </w:r>
          </w:p>
        </w:tc>
        <w:tc>
          <w:tcPr>
            <w:tcW w:w="3246" w:type="dxa"/>
          </w:tcPr>
          <w:p w14:paraId="4B245E2E" w14:textId="77777777" w:rsidR="008C35F4" w:rsidRDefault="008C35F4" w:rsidP="008C35F4">
            <w:pPr>
              <w:rPr>
                <w:lang w:eastAsia="x-none"/>
              </w:rPr>
            </w:pPr>
            <w:r>
              <w:rPr>
                <w:lang w:eastAsia="x-none"/>
              </w:rPr>
              <w:t>Default mapping</w:t>
            </w:r>
          </w:p>
        </w:tc>
      </w:tr>
      <w:tr w:rsidR="008C35F4" w14:paraId="3770C0B9" w14:textId="77777777" w:rsidTr="008C35F4">
        <w:tc>
          <w:tcPr>
            <w:tcW w:w="3245" w:type="dxa"/>
          </w:tcPr>
          <w:p w14:paraId="58C0DA8D" w14:textId="77777777" w:rsidR="008C35F4" w:rsidRDefault="008C35F4" w:rsidP="008C35F4">
            <w:pPr>
              <w:rPr>
                <w:lang w:eastAsia="x-none"/>
              </w:rPr>
            </w:pPr>
            <w:r>
              <w:rPr>
                <w:lang w:eastAsia="x-none"/>
              </w:rPr>
              <w:t>EXPIRE</w:t>
            </w:r>
          </w:p>
        </w:tc>
        <w:tc>
          <w:tcPr>
            <w:tcW w:w="3245" w:type="dxa"/>
          </w:tcPr>
          <w:p w14:paraId="798D3932" w14:textId="77777777" w:rsidR="008C35F4" w:rsidRDefault="008C35F4" w:rsidP="008C35F4">
            <w:pPr>
              <w:rPr>
                <w:lang w:eastAsia="x-none"/>
              </w:rPr>
            </w:pPr>
            <w:r>
              <w:rPr>
                <w:lang w:eastAsia="x-none"/>
              </w:rPr>
              <w:t>erADExpirationDate</w:t>
            </w:r>
          </w:p>
        </w:tc>
        <w:tc>
          <w:tcPr>
            <w:tcW w:w="3246" w:type="dxa"/>
          </w:tcPr>
          <w:p w14:paraId="39D83B89" w14:textId="77777777" w:rsidR="008C35F4" w:rsidRDefault="008C35F4" w:rsidP="008C35F4">
            <w:pPr>
              <w:rPr>
                <w:lang w:eastAsia="x-none"/>
              </w:rPr>
            </w:pPr>
            <w:r>
              <w:rPr>
                <w:lang w:eastAsia="x-none"/>
              </w:rPr>
              <w:t>Default mapping</w:t>
            </w:r>
          </w:p>
        </w:tc>
      </w:tr>
      <w:tr w:rsidR="008C35F4" w14:paraId="4BADE7B3" w14:textId="77777777" w:rsidTr="008C35F4">
        <w:tc>
          <w:tcPr>
            <w:tcW w:w="3245" w:type="dxa"/>
          </w:tcPr>
          <w:p w14:paraId="7B9E5DC2" w14:textId="77777777" w:rsidR="008C35F4" w:rsidRDefault="008C35F4" w:rsidP="008C35F4">
            <w:pPr>
              <w:rPr>
                <w:lang w:eastAsia="x-none"/>
              </w:rPr>
            </w:pPr>
            <w:r>
              <w:rPr>
                <w:lang w:eastAsia="x-none"/>
              </w:rPr>
              <w:t>LAST_ACCESS_DATE</w:t>
            </w:r>
          </w:p>
        </w:tc>
        <w:tc>
          <w:tcPr>
            <w:tcW w:w="3245" w:type="dxa"/>
          </w:tcPr>
          <w:p w14:paraId="057FD28B" w14:textId="77777777" w:rsidR="008C35F4" w:rsidRDefault="008C35F4" w:rsidP="008C35F4">
            <w:pPr>
              <w:rPr>
                <w:lang w:eastAsia="x-none"/>
              </w:rPr>
            </w:pPr>
            <w:r>
              <w:rPr>
                <w:lang w:eastAsia="x-none"/>
              </w:rPr>
              <w:t>erADLastLogin</w:t>
            </w:r>
          </w:p>
        </w:tc>
        <w:tc>
          <w:tcPr>
            <w:tcW w:w="3246" w:type="dxa"/>
          </w:tcPr>
          <w:p w14:paraId="13BCC3BD" w14:textId="77777777" w:rsidR="008C35F4" w:rsidRDefault="008C35F4" w:rsidP="008C35F4">
            <w:pPr>
              <w:rPr>
                <w:lang w:eastAsia="x-none"/>
              </w:rPr>
            </w:pPr>
            <w:r>
              <w:rPr>
                <w:lang w:eastAsia="x-none"/>
              </w:rPr>
              <w:t>Default mapping</w:t>
            </w:r>
          </w:p>
        </w:tc>
      </w:tr>
      <w:tr w:rsidR="008C35F4" w14:paraId="01B58C4E" w14:textId="77777777" w:rsidTr="008C35F4">
        <w:tc>
          <w:tcPr>
            <w:tcW w:w="3245" w:type="dxa"/>
          </w:tcPr>
          <w:p w14:paraId="699EA726" w14:textId="77777777" w:rsidR="008C35F4" w:rsidRDefault="008C35F4" w:rsidP="008C35F4">
            <w:pPr>
              <w:rPr>
                <w:lang w:eastAsia="x-none"/>
              </w:rPr>
            </w:pPr>
            <w:r>
              <w:rPr>
                <w:lang w:eastAsia="x-none"/>
              </w:rPr>
              <w:t>LAST_PWD_CHANGE</w:t>
            </w:r>
          </w:p>
        </w:tc>
        <w:tc>
          <w:tcPr>
            <w:tcW w:w="3245" w:type="dxa"/>
          </w:tcPr>
          <w:p w14:paraId="067F56F1" w14:textId="77777777" w:rsidR="008C35F4" w:rsidRDefault="008C35F4" w:rsidP="008C35F4">
            <w:pPr>
              <w:rPr>
                <w:lang w:eastAsia="x-none"/>
              </w:rPr>
            </w:pPr>
            <w:r>
              <w:rPr>
                <w:lang w:eastAsia="x-none"/>
              </w:rPr>
              <w:t>erADPasswordLastChange</w:t>
            </w:r>
          </w:p>
        </w:tc>
        <w:tc>
          <w:tcPr>
            <w:tcW w:w="3246" w:type="dxa"/>
          </w:tcPr>
          <w:p w14:paraId="5E3711DF" w14:textId="77777777" w:rsidR="008C35F4" w:rsidRDefault="008C35F4" w:rsidP="008C35F4">
            <w:pPr>
              <w:rPr>
                <w:lang w:eastAsia="x-none"/>
              </w:rPr>
            </w:pPr>
            <w:r>
              <w:rPr>
                <w:lang w:eastAsia="x-none"/>
              </w:rPr>
              <w:t>Default mapping</w:t>
            </w:r>
          </w:p>
        </w:tc>
      </w:tr>
      <w:tr w:rsidR="008C35F4" w14:paraId="45C0693A" w14:textId="77777777" w:rsidTr="008C35F4">
        <w:tc>
          <w:tcPr>
            <w:tcW w:w="3245" w:type="dxa"/>
          </w:tcPr>
          <w:p w14:paraId="2CD43C37" w14:textId="77777777" w:rsidR="008C35F4" w:rsidRDefault="008C35F4" w:rsidP="008C35F4">
            <w:pPr>
              <w:rPr>
                <w:lang w:eastAsia="x-none"/>
              </w:rPr>
            </w:pPr>
            <w:r>
              <w:rPr>
                <w:lang w:eastAsia="x-none"/>
              </w:rPr>
              <w:t>LAST_WRONG_LOGIN</w:t>
            </w:r>
          </w:p>
        </w:tc>
        <w:tc>
          <w:tcPr>
            <w:tcW w:w="3245" w:type="dxa"/>
          </w:tcPr>
          <w:p w14:paraId="6516E671" w14:textId="77777777" w:rsidR="008C35F4" w:rsidRDefault="008C35F4" w:rsidP="008C35F4">
            <w:pPr>
              <w:rPr>
                <w:lang w:eastAsia="x-none"/>
              </w:rPr>
            </w:pPr>
            <w:r>
              <w:rPr>
                <w:lang w:eastAsia="x-none"/>
              </w:rPr>
              <w:t>erADLastFailedLogin</w:t>
            </w:r>
          </w:p>
        </w:tc>
        <w:tc>
          <w:tcPr>
            <w:tcW w:w="3246" w:type="dxa"/>
          </w:tcPr>
          <w:p w14:paraId="3A937370" w14:textId="77777777" w:rsidR="008C35F4" w:rsidRDefault="008C35F4" w:rsidP="008C35F4">
            <w:pPr>
              <w:rPr>
                <w:lang w:eastAsia="x-none"/>
              </w:rPr>
            </w:pPr>
            <w:r>
              <w:rPr>
                <w:lang w:eastAsia="x-none"/>
              </w:rPr>
              <w:t>Default mapping</w:t>
            </w:r>
          </w:p>
        </w:tc>
      </w:tr>
      <w:tr w:rsidR="008C35F4" w14:paraId="7EBC74E6" w14:textId="77777777" w:rsidTr="008C35F4">
        <w:tc>
          <w:tcPr>
            <w:tcW w:w="3245" w:type="dxa"/>
          </w:tcPr>
          <w:p w14:paraId="0191B23C" w14:textId="77777777" w:rsidR="008C35F4" w:rsidRDefault="008C35F4" w:rsidP="008C35F4">
            <w:pPr>
              <w:rPr>
                <w:lang w:eastAsia="x-none"/>
              </w:rPr>
            </w:pPr>
            <w:r>
              <w:rPr>
                <w:lang w:eastAsia="x-none"/>
              </w:rPr>
              <w:t>NAME</w:t>
            </w:r>
          </w:p>
        </w:tc>
        <w:tc>
          <w:tcPr>
            <w:tcW w:w="3245" w:type="dxa"/>
          </w:tcPr>
          <w:p w14:paraId="4D6F6B4F" w14:textId="77777777" w:rsidR="008C35F4" w:rsidRDefault="008C35F4" w:rsidP="008C35F4">
            <w:pPr>
              <w:rPr>
                <w:lang w:eastAsia="x-none"/>
              </w:rPr>
            </w:pPr>
            <w:r>
              <w:rPr>
                <w:lang w:eastAsia="x-none"/>
              </w:rPr>
              <w:t>givenName</w:t>
            </w:r>
          </w:p>
        </w:tc>
        <w:tc>
          <w:tcPr>
            <w:tcW w:w="3246" w:type="dxa"/>
          </w:tcPr>
          <w:p w14:paraId="4674826D" w14:textId="77777777" w:rsidR="008C35F4" w:rsidRDefault="008C35F4" w:rsidP="008C35F4">
            <w:pPr>
              <w:rPr>
                <w:lang w:eastAsia="x-none"/>
              </w:rPr>
            </w:pPr>
            <w:r>
              <w:rPr>
                <w:lang w:eastAsia="x-none"/>
              </w:rPr>
              <w:t>First name</w:t>
            </w:r>
          </w:p>
        </w:tc>
      </w:tr>
      <w:tr w:rsidR="008C35F4" w14:paraId="30F9947C" w14:textId="77777777" w:rsidTr="008C35F4">
        <w:tc>
          <w:tcPr>
            <w:tcW w:w="3245" w:type="dxa"/>
          </w:tcPr>
          <w:p w14:paraId="1EDD8B93" w14:textId="77777777" w:rsidR="008C35F4" w:rsidRDefault="008C35F4" w:rsidP="008C35F4">
            <w:pPr>
              <w:rPr>
                <w:lang w:eastAsia="x-none"/>
              </w:rPr>
            </w:pPr>
            <w:r>
              <w:rPr>
                <w:lang w:eastAsia="x-none"/>
              </w:rPr>
              <w:t>PASSWORD</w:t>
            </w:r>
          </w:p>
        </w:tc>
        <w:tc>
          <w:tcPr>
            <w:tcW w:w="3245" w:type="dxa"/>
          </w:tcPr>
          <w:p w14:paraId="34404F29" w14:textId="77777777" w:rsidR="008C35F4" w:rsidRDefault="008C35F4" w:rsidP="008C35F4">
            <w:pPr>
              <w:rPr>
                <w:lang w:eastAsia="x-none"/>
              </w:rPr>
            </w:pPr>
            <w:r>
              <w:rPr>
                <w:lang w:eastAsia="x-none"/>
              </w:rPr>
              <w:t>erpassword</w:t>
            </w:r>
          </w:p>
        </w:tc>
        <w:tc>
          <w:tcPr>
            <w:tcW w:w="3246" w:type="dxa"/>
          </w:tcPr>
          <w:p w14:paraId="222999AF" w14:textId="77777777" w:rsidR="008C35F4" w:rsidRDefault="008C35F4" w:rsidP="008C35F4">
            <w:pPr>
              <w:rPr>
                <w:lang w:eastAsia="x-none"/>
              </w:rPr>
            </w:pPr>
            <w:r>
              <w:rPr>
                <w:lang w:eastAsia="x-none"/>
              </w:rPr>
              <w:t>Default mapping</w:t>
            </w:r>
          </w:p>
        </w:tc>
      </w:tr>
      <w:tr w:rsidR="008C35F4" w14:paraId="5E0C8AF4" w14:textId="77777777" w:rsidTr="008C35F4">
        <w:tc>
          <w:tcPr>
            <w:tcW w:w="3245" w:type="dxa"/>
          </w:tcPr>
          <w:p w14:paraId="71C21E94" w14:textId="77777777" w:rsidR="008C35F4" w:rsidRDefault="008C35F4" w:rsidP="008C35F4">
            <w:pPr>
              <w:rPr>
                <w:lang w:eastAsia="x-none"/>
              </w:rPr>
            </w:pPr>
            <w:r>
              <w:rPr>
                <w:lang w:eastAsia="x-none"/>
              </w:rPr>
              <w:t>SURNAME</w:t>
            </w:r>
          </w:p>
        </w:tc>
        <w:tc>
          <w:tcPr>
            <w:tcW w:w="3245" w:type="dxa"/>
          </w:tcPr>
          <w:p w14:paraId="3F1C032F" w14:textId="77777777" w:rsidR="008C35F4" w:rsidRDefault="008C35F4" w:rsidP="008C35F4">
            <w:pPr>
              <w:rPr>
                <w:lang w:eastAsia="x-none"/>
              </w:rPr>
            </w:pPr>
            <w:r>
              <w:rPr>
                <w:lang w:eastAsia="x-none"/>
              </w:rPr>
              <w:t>sn</w:t>
            </w:r>
          </w:p>
        </w:tc>
        <w:tc>
          <w:tcPr>
            <w:tcW w:w="3246" w:type="dxa"/>
          </w:tcPr>
          <w:p w14:paraId="30B2FFD0" w14:textId="77777777" w:rsidR="008C35F4" w:rsidRDefault="008C35F4" w:rsidP="008C35F4">
            <w:pPr>
              <w:rPr>
                <w:lang w:eastAsia="x-none"/>
              </w:rPr>
            </w:pPr>
            <w:r>
              <w:rPr>
                <w:lang w:eastAsia="x-none"/>
              </w:rPr>
              <w:t>Default mapping</w:t>
            </w:r>
          </w:p>
        </w:tc>
      </w:tr>
    </w:tbl>
    <w:p w14:paraId="223B9BEB" w14:textId="77777777" w:rsidR="008C35F4" w:rsidRDefault="008C35F4" w:rsidP="008C35F4">
      <w:pPr>
        <w:rPr>
          <w:lang w:eastAsia="x-none"/>
        </w:rPr>
      </w:pPr>
    </w:p>
    <w:p w14:paraId="63D941B6" w14:textId="77777777" w:rsidR="008C35F4" w:rsidRDefault="008C35F4" w:rsidP="008C35F4">
      <w:pPr>
        <w:rPr>
          <w:lang w:eastAsia="x-none"/>
        </w:rPr>
      </w:pPr>
      <w:r>
        <w:rPr>
          <w:lang w:eastAsia="x-none"/>
        </w:rPr>
        <w:t>As above, there is a limited set to map and most of them are mapped out-of-the-box.</w:t>
      </w:r>
    </w:p>
    <w:p w14:paraId="20BADDED" w14:textId="77777777" w:rsidR="008C35F4" w:rsidRDefault="008C35F4" w:rsidP="008C35F4">
      <w:pPr>
        <w:rPr>
          <w:lang w:eastAsia="x-none"/>
        </w:rPr>
      </w:pPr>
    </w:p>
    <w:p w14:paraId="3BE09BC6" w14:textId="77777777" w:rsidR="008C35F4" w:rsidRDefault="008C35F4" w:rsidP="008C35F4">
      <w:pPr>
        <w:rPr>
          <w:lang w:eastAsia="x-none"/>
        </w:rPr>
      </w:pPr>
      <w:r>
        <w:rPr>
          <w:noProof/>
          <w:lang w:eastAsia="x-none"/>
        </w:rPr>
        <w:drawing>
          <wp:inline distT="0" distB="0" distL="0" distR="0" wp14:anchorId="4EEF6F98" wp14:editId="52990C7C">
            <wp:extent cx="6188710" cy="2090420"/>
            <wp:effectExtent l="63500" t="63500" r="5969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8-02-08 at 12.04.37.png"/>
                    <pic:cNvPicPr/>
                  </pic:nvPicPr>
                  <pic:blipFill>
                    <a:blip r:embed="rId22"/>
                    <a:stretch>
                      <a:fillRect/>
                    </a:stretch>
                  </pic:blipFill>
                  <pic:spPr>
                    <a:xfrm>
                      <a:off x="0" y="0"/>
                      <a:ext cx="6188710" cy="2090420"/>
                    </a:xfrm>
                    <a:prstGeom prst="rect">
                      <a:avLst/>
                    </a:prstGeom>
                    <a:effectLst>
                      <a:glow rad="63500">
                        <a:schemeClr val="accent3">
                          <a:satMod val="175000"/>
                          <a:alpha val="40000"/>
                        </a:schemeClr>
                      </a:glow>
                    </a:effectLst>
                  </pic:spPr>
                </pic:pic>
              </a:graphicData>
            </a:graphic>
          </wp:inline>
        </w:drawing>
      </w:r>
    </w:p>
    <w:p w14:paraId="32C4CA21" w14:textId="77777777" w:rsidR="008C35F4" w:rsidRDefault="008C35F4" w:rsidP="008C35F4">
      <w:pPr>
        <w:rPr>
          <w:lang w:eastAsia="x-none"/>
        </w:rPr>
      </w:pPr>
    </w:p>
    <w:p w14:paraId="428B2D9A" w14:textId="77777777" w:rsidR="008C35F4" w:rsidRDefault="008C35F4" w:rsidP="008C35F4">
      <w:pPr>
        <w:pStyle w:val="ListParagraph"/>
        <w:numPr>
          <w:ilvl w:val="0"/>
          <w:numId w:val="62"/>
        </w:numPr>
        <w:rPr>
          <w:lang w:eastAsia="x-none"/>
        </w:rPr>
      </w:pPr>
      <w:r>
        <w:rPr>
          <w:lang w:eastAsia="x-none"/>
        </w:rPr>
        <w:lastRenderedPageBreak/>
        <w:t xml:space="preserve">Go back to the </w:t>
      </w:r>
      <w:r w:rsidRPr="001A4F62">
        <w:rPr>
          <w:b/>
          <w:lang w:eastAsia="x-none"/>
        </w:rPr>
        <w:t>Connector Details</w:t>
      </w:r>
      <w:r>
        <w:rPr>
          <w:lang w:eastAsia="x-none"/>
        </w:rPr>
        <w:t xml:space="preserve"> tab and select the Enabled checkbox.</w:t>
      </w:r>
    </w:p>
    <w:p w14:paraId="70615013" w14:textId="77777777" w:rsidR="008C35F4" w:rsidRDefault="008C35F4" w:rsidP="008C35F4">
      <w:pPr>
        <w:pStyle w:val="ListParagraph"/>
        <w:numPr>
          <w:ilvl w:val="0"/>
          <w:numId w:val="62"/>
        </w:numPr>
        <w:rPr>
          <w:lang w:eastAsia="x-none"/>
        </w:rPr>
      </w:pPr>
      <w:r>
        <w:rPr>
          <w:lang w:eastAsia="x-none"/>
        </w:rPr>
        <w:t xml:space="preserve">Click </w:t>
      </w:r>
      <w:r w:rsidRPr="001A4F62">
        <w:rPr>
          <w:b/>
          <w:lang w:eastAsia="x-none"/>
        </w:rPr>
        <w:t>Save</w:t>
      </w:r>
    </w:p>
    <w:p w14:paraId="6049CEA7" w14:textId="77777777" w:rsidR="008C35F4" w:rsidRDefault="008C35F4" w:rsidP="008C35F4">
      <w:pPr>
        <w:rPr>
          <w:lang w:eastAsia="x-none"/>
        </w:rPr>
      </w:pPr>
    </w:p>
    <w:p w14:paraId="0A89D049" w14:textId="77777777" w:rsidR="008C35F4" w:rsidRDefault="008C35F4" w:rsidP="008C35F4">
      <w:pPr>
        <w:rPr>
          <w:lang w:eastAsia="x-none"/>
        </w:rPr>
      </w:pPr>
      <w:r>
        <w:rPr>
          <w:noProof/>
          <w:lang w:eastAsia="x-none"/>
        </w:rPr>
        <w:drawing>
          <wp:inline distT="0" distB="0" distL="0" distR="0" wp14:anchorId="5480CAF6" wp14:editId="6BF71801">
            <wp:extent cx="6188710" cy="3045460"/>
            <wp:effectExtent l="63500" t="63500" r="59690" b="660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8-02-08 at 12.06.57.png"/>
                    <pic:cNvPicPr/>
                  </pic:nvPicPr>
                  <pic:blipFill>
                    <a:blip r:embed="rId23"/>
                    <a:stretch>
                      <a:fillRect/>
                    </a:stretch>
                  </pic:blipFill>
                  <pic:spPr>
                    <a:xfrm>
                      <a:off x="0" y="0"/>
                      <a:ext cx="6188710" cy="3045460"/>
                    </a:xfrm>
                    <a:prstGeom prst="rect">
                      <a:avLst/>
                    </a:prstGeom>
                    <a:effectLst>
                      <a:glow rad="63500">
                        <a:schemeClr val="accent3">
                          <a:satMod val="175000"/>
                          <a:alpha val="40000"/>
                        </a:schemeClr>
                      </a:glow>
                    </a:effectLst>
                  </pic:spPr>
                </pic:pic>
              </a:graphicData>
            </a:graphic>
          </wp:inline>
        </w:drawing>
      </w:r>
    </w:p>
    <w:p w14:paraId="64083E69" w14:textId="77777777" w:rsidR="008C35F4" w:rsidRDefault="008C35F4" w:rsidP="008C35F4">
      <w:pPr>
        <w:rPr>
          <w:lang w:eastAsia="x-none"/>
        </w:rPr>
      </w:pPr>
    </w:p>
    <w:p w14:paraId="2B4F1D55" w14:textId="77777777" w:rsidR="008C35F4" w:rsidRDefault="008C35F4" w:rsidP="008C35F4">
      <w:pPr>
        <w:rPr>
          <w:lang w:eastAsia="x-none"/>
        </w:rPr>
      </w:pPr>
      <w:r>
        <w:rPr>
          <w:lang w:eastAsia="x-none"/>
        </w:rPr>
        <w:t>It shows as enabled (blue icon to the left of the connector name, and it is using both Write To and Read From channels.</w:t>
      </w:r>
    </w:p>
    <w:p w14:paraId="152521E5" w14:textId="77777777" w:rsidR="008C35F4" w:rsidRDefault="008C35F4" w:rsidP="008C35F4">
      <w:pPr>
        <w:rPr>
          <w:lang w:eastAsia="x-none"/>
        </w:rPr>
      </w:pPr>
    </w:p>
    <w:p w14:paraId="4C9203C4" w14:textId="77777777" w:rsidR="008C35F4" w:rsidRDefault="008C35F4" w:rsidP="008C35F4">
      <w:pPr>
        <w:rPr>
          <w:lang w:eastAsia="x-none"/>
        </w:rPr>
      </w:pPr>
      <w:r>
        <w:rPr>
          <w:lang w:eastAsia="x-none"/>
        </w:rPr>
        <w:t>We are now ready to configure the adapter for operation and run a recon.</w:t>
      </w:r>
    </w:p>
    <w:p w14:paraId="18A74B2D" w14:textId="77777777" w:rsidR="008C35F4" w:rsidRDefault="008C35F4" w:rsidP="008C35F4">
      <w:pPr>
        <w:pStyle w:val="Heading4"/>
      </w:pPr>
      <w:r>
        <w:t>Configuring and Running an Initial Recon</w:t>
      </w:r>
    </w:p>
    <w:p w14:paraId="64FBB012" w14:textId="77777777" w:rsidR="008C35F4" w:rsidRDefault="008C35F4" w:rsidP="008C35F4">
      <w:pPr>
        <w:rPr>
          <w:lang w:eastAsia="x-none"/>
        </w:rPr>
      </w:pPr>
      <w:r>
        <w:rPr>
          <w:lang w:eastAsia="x-none"/>
        </w:rPr>
        <w:t xml:space="preserve">Reconciliation for Identity Brokerage adapters is a two-step process; </w:t>
      </w:r>
    </w:p>
    <w:p w14:paraId="269EA19F" w14:textId="77777777" w:rsidR="008C35F4" w:rsidRDefault="008C35F4" w:rsidP="008C35F4">
      <w:pPr>
        <w:pStyle w:val="ListParagraph"/>
        <w:numPr>
          <w:ilvl w:val="0"/>
          <w:numId w:val="64"/>
        </w:numPr>
        <w:rPr>
          <w:lang w:eastAsia="x-none"/>
        </w:rPr>
      </w:pPr>
      <w:r>
        <w:rPr>
          <w:lang w:eastAsia="x-none"/>
        </w:rPr>
        <w:t>The IB will tell the adapter/agent to run a recon, it will run the recon, compare the results with what’s in the IB cache (LDAP) and write the changes into a delta table. This is called the “Change Log Sync”.</w:t>
      </w:r>
    </w:p>
    <w:p w14:paraId="2EAB06A3" w14:textId="77777777" w:rsidR="008C35F4" w:rsidRDefault="008C35F4" w:rsidP="008C35F4">
      <w:pPr>
        <w:pStyle w:val="ListParagraph"/>
        <w:numPr>
          <w:ilvl w:val="0"/>
          <w:numId w:val="64"/>
        </w:numPr>
        <w:rPr>
          <w:lang w:eastAsia="x-none"/>
        </w:rPr>
      </w:pPr>
      <w:r>
        <w:rPr>
          <w:lang w:eastAsia="x-none"/>
        </w:rPr>
        <w:t>The connector will periodically scan the delta table and process any entries there.</w:t>
      </w:r>
    </w:p>
    <w:p w14:paraId="722A65B1" w14:textId="77777777" w:rsidR="008C35F4" w:rsidRDefault="008C35F4" w:rsidP="008C35F4">
      <w:pPr>
        <w:rPr>
          <w:lang w:eastAsia="x-none"/>
        </w:rPr>
      </w:pPr>
    </w:p>
    <w:p w14:paraId="5F8C2645" w14:textId="77777777" w:rsidR="008C35F4" w:rsidRDefault="008C35F4" w:rsidP="008C35F4">
      <w:pPr>
        <w:rPr>
          <w:lang w:eastAsia="x-none"/>
        </w:rPr>
      </w:pPr>
      <w:r>
        <w:rPr>
          <w:lang w:eastAsia="x-none"/>
        </w:rPr>
        <w:t>In the Enterprise Connectors module, you need to configure two schedules; the one for the change log synch, and the one for the connector Read From processing.</w:t>
      </w:r>
    </w:p>
    <w:p w14:paraId="1EA4FF5B" w14:textId="77777777" w:rsidR="008C35F4" w:rsidRDefault="008C35F4" w:rsidP="008C35F4">
      <w:pPr>
        <w:rPr>
          <w:lang w:eastAsia="x-none"/>
        </w:rPr>
      </w:pPr>
    </w:p>
    <w:p w14:paraId="3AE51B2E" w14:textId="77777777" w:rsidR="008C35F4" w:rsidRDefault="008C35F4" w:rsidP="008C35F4">
      <w:pPr>
        <w:rPr>
          <w:lang w:eastAsia="x-none"/>
        </w:rPr>
      </w:pPr>
      <w:r>
        <w:rPr>
          <w:lang w:eastAsia="x-none"/>
        </w:rPr>
        <w:t>To configure the Change Log Sync schedule</w:t>
      </w:r>
    </w:p>
    <w:p w14:paraId="02507461" w14:textId="77777777" w:rsidR="008C35F4" w:rsidRDefault="008C35F4" w:rsidP="008C35F4">
      <w:pPr>
        <w:pStyle w:val="ListParagraph"/>
        <w:numPr>
          <w:ilvl w:val="0"/>
          <w:numId w:val="63"/>
        </w:numPr>
        <w:rPr>
          <w:lang w:eastAsia="x-none"/>
        </w:rPr>
      </w:pPr>
      <w:r>
        <w:rPr>
          <w:lang w:eastAsia="x-none"/>
        </w:rPr>
        <w:t xml:space="preserve">Still in the Enterprise Connectors module, go to </w:t>
      </w:r>
      <w:r w:rsidRPr="001A4F62">
        <w:rPr>
          <w:b/>
          <w:lang w:eastAsia="x-none"/>
        </w:rPr>
        <w:t>Monitor &gt; Change Log Sync Status</w:t>
      </w:r>
    </w:p>
    <w:p w14:paraId="638D5759" w14:textId="77777777" w:rsidR="008C35F4" w:rsidRDefault="008C35F4" w:rsidP="008C35F4">
      <w:pPr>
        <w:pStyle w:val="ListParagraph"/>
        <w:numPr>
          <w:ilvl w:val="0"/>
          <w:numId w:val="63"/>
        </w:numPr>
        <w:rPr>
          <w:lang w:eastAsia="x-none"/>
        </w:rPr>
      </w:pPr>
      <w:r>
        <w:rPr>
          <w:lang w:eastAsia="x-none"/>
        </w:rPr>
        <w:t xml:space="preserve">Select the </w:t>
      </w:r>
      <w:r w:rsidRPr="001A4F62">
        <w:rPr>
          <w:b/>
          <w:lang w:eastAsia="x-none"/>
        </w:rPr>
        <w:t>Training AD</w:t>
      </w:r>
      <w:r>
        <w:rPr>
          <w:lang w:eastAsia="x-none"/>
        </w:rPr>
        <w:t xml:space="preserve"> connector (note that it is in a Stopped Status)</w:t>
      </w:r>
    </w:p>
    <w:p w14:paraId="405CCE52" w14:textId="77777777" w:rsidR="008C35F4" w:rsidRDefault="008C35F4" w:rsidP="008C35F4">
      <w:pPr>
        <w:pStyle w:val="ListParagraph"/>
        <w:numPr>
          <w:ilvl w:val="0"/>
          <w:numId w:val="63"/>
        </w:numPr>
        <w:rPr>
          <w:lang w:eastAsia="x-none"/>
        </w:rPr>
      </w:pPr>
      <w:r>
        <w:rPr>
          <w:lang w:eastAsia="x-none"/>
        </w:rPr>
        <w:t xml:space="preserve">Set the </w:t>
      </w:r>
      <w:r w:rsidRPr="001A4F62">
        <w:rPr>
          <w:b/>
          <w:lang w:eastAsia="x-none"/>
        </w:rPr>
        <w:t>Schedule Frequency</w:t>
      </w:r>
      <w:r>
        <w:rPr>
          <w:lang w:eastAsia="x-none"/>
        </w:rPr>
        <w:t xml:space="preserve"> (in Schedule Details in the right pane) to </w:t>
      </w:r>
      <w:r w:rsidRPr="001A4F62">
        <w:rPr>
          <w:rStyle w:val="CodeChar"/>
        </w:rPr>
        <w:t>5 Minutes</w:t>
      </w:r>
      <w:r>
        <w:rPr>
          <w:lang w:eastAsia="x-none"/>
        </w:rPr>
        <w:t xml:space="preserve"> (or similar)</w:t>
      </w:r>
    </w:p>
    <w:p w14:paraId="4363FA3A" w14:textId="77777777" w:rsidR="008C35F4" w:rsidRDefault="008C35F4" w:rsidP="008C35F4">
      <w:pPr>
        <w:pStyle w:val="ListParagraph"/>
        <w:numPr>
          <w:ilvl w:val="0"/>
          <w:numId w:val="63"/>
        </w:numPr>
        <w:rPr>
          <w:lang w:eastAsia="x-none"/>
        </w:rPr>
      </w:pPr>
      <w:r>
        <w:rPr>
          <w:lang w:eastAsia="x-none"/>
        </w:rPr>
        <w:t xml:space="preserve">Select the </w:t>
      </w:r>
      <w:r w:rsidRPr="001A4F62">
        <w:rPr>
          <w:b/>
          <w:lang w:eastAsia="x-none"/>
        </w:rPr>
        <w:t>Effective Immediately</w:t>
      </w:r>
      <w:r>
        <w:rPr>
          <w:lang w:eastAsia="x-none"/>
        </w:rPr>
        <w:t xml:space="preserve"> checkbox</w:t>
      </w:r>
    </w:p>
    <w:p w14:paraId="6D836620" w14:textId="77777777" w:rsidR="008C35F4" w:rsidRDefault="008C35F4" w:rsidP="008C35F4">
      <w:pPr>
        <w:pStyle w:val="ListParagraph"/>
        <w:numPr>
          <w:ilvl w:val="0"/>
          <w:numId w:val="63"/>
        </w:numPr>
        <w:rPr>
          <w:lang w:eastAsia="x-none"/>
        </w:rPr>
      </w:pPr>
      <w:r>
        <w:rPr>
          <w:lang w:eastAsia="x-none"/>
        </w:rPr>
        <w:t xml:space="preserve">Click </w:t>
      </w:r>
      <w:r w:rsidRPr="001A4F62">
        <w:rPr>
          <w:b/>
          <w:lang w:eastAsia="x-none"/>
        </w:rPr>
        <w:t>Save</w:t>
      </w:r>
    </w:p>
    <w:p w14:paraId="7ACD29C0" w14:textId="77777777" w:rsidR="001A4F62" w:rsidRDefault="001A4F62" w:rsidP="001A4F62">
      <w:pPr>
        <w:rPr>
          <w:lang w:eastAsia="x-none"/>
        </w:rPr>
      </w:pPr>
    </w:p>
    <w:p w14:paraId="64F1B868" w14:textId="767ED563" w:rsidR="008C35F4" w:rsidRDefault="008C35F4" w:rsidP="008C35F4">
      <w:pPr>
        <w:pStyle w:val="ListParagraph"/>
        <w:numPr>
          <w:ilvl w:val="0"/>
          <w:numId w:val="63"/>
        </w:numPr>
        <w:rPr>
          <w:lang w:eastAsia="x-none"/>
        </w:rPr>
      </w:pPr>
      <w:r>
        <w:rPr>
          <w:lang w:eastAsia="x-none"/>
        </w:rPr>
        <w:t xml:space="preserve">In the left pane select </w:t>
      </w:r>
      <w:r w:rsidRPr="001A4F62">
        <w:rPr>
          <w:b/>
          <w:lang w:eastAsia="x-none"/>
        </w:rPr>
        <w:t>Actions &gt; Start</w:t>
      </w:r>
      <w:r>
        <w:rPr>
          <w:lang w:eastAsia="x-none"/>
        </w:rPr>
        <w:t xml:space="preserve"> to start the sync (the status should change immediately to pending)</w:t>
      </w:r>
    </w:p>
    <w:p w14:paraId="283C6572" w14:textId="77777777" w:rsidR="008C35F4" w:rsidRDefault="008C35F4" w:rsidP="008C35F4">
      <w:pPr>
        <w:rPr>
          <w:lang w:eastAsia="x-none"/>
        </w:rPr>
      </w:pPr>
    </w:p>
    <w:p w14:paraId="300C7CF7" w14:textId="77777777" w:rsidR="008C35F4" w:rsidRDefault="008C35F4" w:rsidP="008C35F4">
      <w:pPr>
        <w:rPr>
          <w:lang w:eastAsia="x-none"/>
        </w:rPr>
      </w:pPr>
      <w:r>
        <w:rPr>
          <w:noProof/>
          <w:lang w:eastAsia="x-none"/>
        </w:rPr>
        <w:lastRenderedPageBreak/>
        <w:drawing>
          <wp:inline distT="0" distB="0" distL="0" distR="0" wp14:anchorId="0160DA00" wp14:editId="7B97DA62">
            <wp:extent cx="6188710" cy="3730625"/>
            <wp:effectExtent l="63500" t="63500" r="59690" b="666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8-02-08 at 12.19.16.png"/>
                    <pic:cNvPicPr/>
                  </pic:nvPicPr>
                  <pic:blipFill>
                    <a:blip r:embed="rId24"/>
                    <a:stretch>
                      <a:fillRect/>
                    </a:stretch>
                  </pic:blipFill>
                  <pic:spPr>
                    <a:xfrm>
                      <a:off x="0" y="0"/>
                      <a:ext cx="6188710" cy="3730625"/>
                    </a:xfrm>
                    <a:prstGeom prst="rect">
                      <a:avLst/>
                    </a:prstGeom>
                    <a:effectLst>
                      <a:glow rad="63500">
                        <a:schemeClr val="accent3">
                          <a:satMod val="175000"/>
                          <a:alpha val="40000"/>
                        </a:schemeClr>
                      </a:glow>
                    </a:effectLst>
                  </pic:spPr>
                </pic:pic>
              </a:graphicData>
            </a:graphic>
          </wp:inline>
        </w:drawing>
      </w:r>
    </w:p>
    <w:p w14:paraId="6A22CC32" w14:textId="77777777" w:rsidR="008C35F4" w:rsidRDefault="008C35F4" w:rsidP="008C35F4">
      <w:pPr>
        <w:rPr>
          <w:lang w:eastAsia="x-none"/>
        </w:rPr>
      </w:pPr>
    </w:p>
    <w:p w14:paraId="54008A68" w14:textId="77777777" w:rsidR="008C35F4" w:rsidRDefault="008C35F4" w:rsidP="008C35F4">
      <w:pPr>
        <w:rPr>
          <w:lang w:eastAsia="x-none"/>
        </w:rPr>
      </w:pPr>
      <w:r>
        <w:rPr>
          <w:lang w:eastAsia="x-none"/>
        </w:rPr>
        <w:t>We will come back and check on this in a minute.</w:t>
      </w:r>
    </w:p>
    <w:p w14:paraId="33CA955E" w14:textId="77777777" w:rsidR="008C35F4" w:rsidRDefault="008C35F4" w:rsidP="008C35F4">
      <w:pPr>
        <w:rPr>
          <w:lang w:eastAsia="x-none"/>
        </w:rPr>
      </w:pPr>
    </w:p>
    <w:p w14:paraId="7DD10BF7" w14:textId="77777777" w:rsidR="008C35F4" w:rsidRDefault="008C35F4" w:rsidP="008C35F4">
      <w:pPr>
        <w:rPr>
          <w:lang w:eastAsia="x-none"/>
        </w:rPr>
      </w:pPr>
      <w:r>
        <w:rPr>
          <w:lang w:eastAsia="x-none"/>
        </w:rPr>
        <w:t>To configure the adapter to run periodically:</w:t>
      </w:r>
    </w:p>
    <w:p w14:paraId="57C4F43F" w14:textId="77777777" w:rsidR="008C35F4" w:rsidRDefault="008C35F4" w:rsidP="008C35F4">
      <w:pPr>
        <w:pStyle w:val="ListParagraph"/>
        <w:numPr>
          <w:ilvl w:val="0"/>
          <w:numId w:val="63"/>
        </w:numPr>
        <w:rPr>
          <w:lang w:eastAsia="x-none"/>
        </w:rPr>
      </w:pPr>
      <w:r>
        <w:rPr>
          <w:lang w:eastAsia="x-none"/>
        </w:rPr>
        <w:t xml:space="preserve">Go to </w:t>
      </w:r>
      <w:r w:rsidRPr="001A4F62">
        <w:rPr>
          <w:b/>
          <w:lang w:eastAsia="x-none"/>
        </w:rPr>
        <w:t>Connector Status</w:t>
      </w:r>
      <w:r>
        <w:rPr>
          <w:lang w:eastAsia="x-none"/>
        </w:rPr>
        <w:t xml:space="preserve"> and select the </w:t>
      </w:r>
      <w:r w:rsidRPr="001A4F62">
        <w:rPr>
          <w:b/>
          <w:lang w:eastAsia="x-none"/>
        </w:rPr>
        <w:t>Training AD</w:t>
      </w:r>
      <w:r>
        <w:rPr>
          <w:lang w:eastAsia="x-none"/>
        </w:rPr>
        <w:t xml:space="preserve"> connector (note that it is in a Stopped Status)</w:t>
      </w:r>
    </w:p>
    <w:p w14:paraId="39DAF5EB" w14:textId="77777777" w:rsidR="008C35F4" w:rsidRDefault="008C35F4" w:rsidP="008C35F4">
      <w:pPr>
        <w:pStyle w:val="ListParagraph"/>
        <w:numPr>
          <w:ilvl w:val="0"/>
          <w:numId w:val="63"/>
        </w:numPr>
        <w:rPr>
          <w:lang w:eastAsia="x-none"/>
        </w:rPr>
      </w:pPr>
      <w:r>
        <w:rPr>
          <w:lang w:eastAsia="x-none"/>
        </w:rPr>
        <w:t xml:space="preserve">Set the </w:t>
      </w:r>
      <w:r w:rsidRPr="001A4F62">
        <w:rPr>
          <w:b/>
          <w:lang w:eastAsia="x-none"/>
        </w:rPr>
        <w:t>Schedule Frequency</w:t>
      </w:r>
      <w:r>
        <w:rPr>
          <w:lang w:eastAsia="x-none"/>
        </w:rPr>
        <w:t xml:space="preserve"> (in Schedule Details in the right pane) to </w:t>
      </w:r>
      <w:r w:rsidRPr="001A4F62">
        <w:rPr>
          <w:rStyle w:val="CodeChar"/>
        </w:rPr>
        <w:t>1 Minute</w:t>
      </w:r>
      <w:r>
        <w:rPr>
          <w:lang w:eastAsia="x-none"/>
        </w:rPr>
        <w:t xml:space="preserve"> (or similar)</w:t>
      </w:r>
    </w:p>
    <w:p w14:paraId="20191AD4" w14:textId="77777777" w:rsidR="008C35F4" w:rsidRDefault="008C35F4" w:rsidP="008C35F4">
      <w:pPr>
        <w:pStyle w:val="ListParagraph"/>
        <w:numPr>
          <w:ilvl w:val="0"/>
          <w:numId w:val="63"/>
        </w:numPr>
        <w:rPr>
          <w:lang w:eastAsia="x-none"/>
        </w:rPr>
      </w:pPr>
      <w:r>
        <w:rPr>
          <w:lang w:eastAsia="x-none"/>
        </w:rPr>
        <w:t xml:space="preserve">Click </w:t>
      </w:r>
      <w:r w:rsidRPr="001A4F62">
        <w:rPr>
          <w:b/>
          <w:lang w:eastAsia="x-none"/>
        </w:rPr>
        <w:t>Save</w:t>
      </w:r>
    </w:p>
    <w:p w14:paraId="7E27046A" w14:textId="29999755" w:rsidR="008C35F4" w:rsidRDefault="008C35F4" w:rsidP="001A4F62">
      <w:pPr>
        <w:pStyle w:val="ListParagraph"/>
        <w:numPr>
          <w:ilvl w:val="0"/>
          <w:numId w:val="63"/>
        </w:numPr>
        <w:rPr>
          <w:lang w:eastAsia="x-none"/>
        </w:rPr>
      </w:pPr>
      <w:r>
        <w:rPr>
          <w:lang w:eastAsia="x-none"/>
        </w:rPr>
        <w:t xml:space="preserve">In the left pane select </w:t>
      </w:r>
      <w:r w:rsidRPr="001A4F62">
        <w:rPr>
          <w:b/>
          <w:lang w:eastAsia="x-none"/>
        </w:rPr>
        <w:t>Actions &gt; Start</w:t>
      </w:r>
      <w:r>
        <w:rPr>
          <w:lang w:eastAsia="x-none"/>
        </w:rPr>
        <w:t xml:space="preserve"> (the status should change immediately to pending)</w:t>
      </w:r>
    </w:p>
    <w:p w14:paraId="39E148B3" w14:textId="77777777" w:rsidR="008C35F4" w:rsidRDefault="008C35F4" w:rsidP="008C35F4">
      <w:pPr>
        <w:rPr>
          <w:lang w:eastAsia="x-none"/>
        </w:rPr>
      </w:pPr>
    </w:p>
    <w:p w14:paraId="12AECDFA" w14:textId="77777777" w:rsidR="008C35F4" w:rsidRDefault="008C35F4" w:rsidP="008C35F4">
      <w:pPr>
        <w:rPr>
          <w:lang w:eastAsia="x-none"/>
        </w:rPr>
      </w:pPr>
      <w:r>
        <w:rPr>
          <w:noProof/>
          <w:lang w:eastAsia="x-none"/>
        </w:rPr>
        <w:drawing>
          <wp:inline distT="0" distB="0" distL="0" distR="0" wp14:anchorId="0BA1DE23" wp14:editId="5BD39F62">
            <wp:extent cx="6188710" cy="3390900"/>
            <wp:effectExtent l="63500" t="63500" r="59690" b="635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 Shot 2018-02-08 at 12.11.22.png"/>
                    <pic:cNvPicPr/>
                  </pic:nvPicPr>
                  <pic:blipFill>
                    <a:blip r:embed="rId25"/>
                    <a:stretch>
                      <a:fillRect/>
                    </a:stretch>
                  </pic:blipFill>
                  <pic:spPr>
                    <a:xfrm>
                      <a:off x="0" y="0"/>
                      <a:ext cx="6188710" cy="3390900"/>
                    </a:xfrm>
                    <a:prstGeom prst="rect">
                      <a:avLst/>
                    </a:prstGeom>
                    <a:effectLst>
                      <a:glow rad="63500">
                        <a:schemeClr val="accent3">
                          <a:satMod val="175000"/>
                          <a:alpha val="40000"/>
                        </a:schemeClr>
                      </a:glow>
                    </a:effectLst>
                  </pic:spPr>
                </pic:pic>
              </a:graphicData>
            </a:graphic>
          </wp:inline>
        </w:drawing>
      </w:r>
    </w:p>
    <w:p w14:paraId="5720A638" w14:textId="77777777" w:rsidR="008C35F4" w:rsidRDefault="008C35F4" w:rsidP="008C35F4">
      <w:pPr>
        <w:pStyle w:val="ListParagraph"/>
        <w:numPr>
          <w:ilvl w:val="0"/>
          <w:numId w:val="65"/>
        </w:numPr>
        <w:rPr>
          <w:lang w:eastAsia="x-none"/>
        </w:rPr>
      </w:pPr>
      <w:r>
        <w:rPr>
          <w:lang w:eastAsia="x-none"/>
        </w:rPr>
        <w:lastRenderedPageBreak/>
        <w:t xml:space="preserve">Go back to the </w:t>
      </w:r>
      <w:r w:rsidRPr="001A4F62">
        <w:rPr>
          <w:b/>
          <w:lang w:eastAsia="x-none"/>
        </w:rPr>
        <w:t>Change Log Sync Status</w:t>
      </w:r>
      <w:r>
        <w:rPr>
          <w:lang w:eastAsia="x-none"/>
        </w:rPr>
        <w:t xml:space="preserve"> tab and select the </w:t>
      </w:r>
      <w:r w:rsidRPr="001A4F62">
        <w:rPr>
          <w:b/>
          <w:lang w:eastAsia="x-none"/>
        </w:rPr>
        <w:t>Training AD</w:t>
      </w:r>
      <w:r>
        <w:rPr>
          <w:lang w:eastAsia="x-none"/>
        </w:rPr>
        <w:t xml:space="preserve"> connector</w:t>
      </w:r>
    </w:p>
    <w:p w14:paraId="1A95873D" w14:textId="77777777" w:rsidR="008C35F4" w:rsidRDefault="008C35F4" w:rsidP="008C35F4">
      <w:pPr>
        <w:rPr>
          <w:lang w:eastAsia="x-none"/>
        </w:rPr>
      </w:pPr>
    </w:p>
    <w:p w14:paraId="75720147" w14:textId="77777777" w:rsidR="008C35F4" w:rsidRDefault="008C35F4" w:rsidP="008C35F4">
      <w:pPr>
        <w:rPr>
          <w:lang w:eastAsia="x-none"/>
        </w:rPr>
      </w:pPr>
      <w:r>
        <w:rPr>
          <w:lang w:eastAsia="x-none"/>
        </w:rPr>
        <w:t>The Status Details view should show a recent execution.</w:t>
      </w:r>
    </w:p>
    <w:p w14:paraId="31A803FE" w14:textId="77777777" w:rsidR="008C35F4" w:rsidRDefault="008C35F4" w:rsidP="008C35F4">
      <w:pPr>
        <w:rPr>
          <w:lang w:eastAsia="x-none"/>
        </w:rPr>
      </w:pPr>
    </w:p>
    <w:p w14:paraId="15AE0337" w14:textId="77777777" w:rsidR="008C35F4" w:rsidRDefault="008C35F4" w:rsidP="008C35F4">
      <w:pPr>
        <w:rPr>
          <w:lang w:eastAsia="x-none"/>
        </w:rPr>
      </w:pPr>
      <w:r>
        <w:rPr>
          <w:noProof/>
          <w:lang w:eastAsia="x-none"/>
        </w:rPr>
        <w:drawing>
          <wp:inline distT="0" distB="0" distL="0" distR="0" wp14:anchorId="6096550E" wp14:editId="0249EDDB">
            <wp:extent cx="6188710" cy="2298065"/>
            <wp:effectExtent l="63500" t="63500" r="59690" b="641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8-02-08 at 12.23.27.png"/>
                    <pic:cNvPicPr/>
                  </pic:nvPicPr>
                  <pic:blipFill>
                    <a:blip r:embed="rId26"/>
                    <a:stretch>
                      <a:fillRect/>
                    </a:stretch>
                  </pic:blipFill>
                  <pic:spPr>
                    <a:xfrm>
                      <a:off x="0" y="0"/>
                      <a:ext cx="6188710" cy="2298065"/>
                    </a:xfrm>
                    <a:prstGeom prst="rect">
                      <a:avLst/>
                    </a:prstGeom>
                    <a:effectLst>
                      <a:glow rad="63500">
                        <a:schemeClr val="accent3">
                          <a:satMod val="175000"/>
                          <a:alpha val="40000"/>
                        </a:schemeClr>
                      </a:glow>
                    </a:effectLst>
                  </pic:spPr>
                </pic:pic>
              </a:graphicData>
            </a:graphic>
          </wp:inline>
        </w:drawing>
      </w:r>
    </w:p>
    <w:p w14:paraId="4FBE0396" w14:textId="77777777" w:rsidR="008C35F4" w:rsidRDefault="008C35F4" w:rsidP="008C35F4">
      <w:pPr>
        <w:rPr>
          <w:lang w:eastAsia="x-none"/>
        </w:rPr>
      </w:pPr>
    </w:p>
    <w:p w14:paraId="479C6A95" w14:textId="77777777" w:rsidR="008C35F4" w:rsidRDefault="008C35F4" w:rsidP="008C35F4">
      <w:pPr>
        <w:pStyle w:val="ListParagraph"/>
        <w:numPr>
          <w:ilvl w:val="0"/>
          <w:numId w:val="65"/>
        </w:numPr>
        <w:rPr>
          <w:lang w:eastAsia="x-none"/>
        </w:rPr>
      </w:pPr>
      <w:r>
        <w:rPr>
          <w:lang w:eastAsia="x-none"/>
        </w:rPr>
        <w:t xml:space="preserve">Click on the </w:t>
      </w:r>
      <w:r w:rsidRPr="009645E7">
        <w:rPr>
          <w:b/>
          <w:lang w:eastAsia="x-none"/>
        </w:rPr>
        <w:t>Sync History</w:t>
      </w:r>
      <w:r>
        <w:rPr>
          <w:lang w:eastAsia="x-none"/>
        </w:rPr>
        <w:t xml:space="preserve"> tab</w:t>
      </w:r>
    </w:p>
    <w:p w14:paraId="56B1AED8" w14:textId="77777777" w:rsidR="008C35F4" w:rsidRDefault="008C35F4" w:rsidP="008C35F4">
      <w:pPr>
        <w:rPr>
          <w:lang w:eastAsia="x-none"/>
        </w:rPr>
      </w:pPr>
    </w:p>
    <w:p w14:paraId="798D70B4" w14:textId="77777777" w:rsidR="008C35F4" w:rsidRDefault="008C35F4" w:rsidP="008C35F4">
      <w:pPr>
        <w:rPr>
          <w:lang w:eastAsia="x-none"/>
        </w:rPr>
      </w:pPr>
      <w:r>
        <w:rPr>
          <w:lang w:eastAsia="x-none"/>
        </w:rPr>
        <w:t>You should see a recent successful execution (if it’s showing that it’s still running, just click the refresh button).</w:t>
      </w:r>
    </w:p>
    <w:p w14:paraId="42299A3C" w14:textId="77777777" w:rsidR="008C35F4" w:rsidRDefault="008C35F4" w:rsidP="008C35F4">
      <w:pPr>
        <w:rPr>
          <w:lang w:eastAsia="x-none"/>
        </w:rPr>
      </w:pPr>
    </w:p>
    <w:p w14:paraId="510EB88D" w14:textId="77777777" w:rsidR="008C35F4" w:rsidRDefault="008C35F4" w:rsidP="008C35F4">
      <w:pPr>
        <w:rPr>
          <w:lang w:eastAsia="x-none"/>
        </w:rPr>
      </w:pPr>
      <w:r>
        <w:rPr>
          <w:noProof/>
          <w:lang w:eastAsia="x-none"/>
        </w:rPr>
        <w:drawing>
          <wp:inline distT="0" distB="0" distL="0" distR="0" wp14:anchorId="69369005" wp14:editId="6D400920">
            <wp:extent cx="6188710" cy="1201420"/>
            <wp:effectExtent l="63500" t="63500" r="59690" b="685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02-08 at 12.24.59.png"/>
                    <pic:cNvPicPr/>
                  </pic:nvPicPr>
                  <pic:blipFill>
                    <a:blip r:embed="rId27"/>
                    <a:stretch>
                      <a:fillRect/>
                    </a:stretch>
                  </pic:blipFill>
                  <pic:spPr>
                    <a:xfrm>
                      <a:off x="0" y="0"/>
                      <a:ext cx="6188710" cy="1201420"/>
                    </a:xfrm>
                    <a:prstGeom prst="rect">
                      <a:avLst/>
                    </a:prstGeom>
                    <a:effectLst>
                      <a:glow rad="63500">
                        <a:schemeClr val="accent3">
                          <a:satMod val="175000"/>
                          <a:alpha val="40000"/>
                        </a:schemeClr>
                      </a:glow>
                    </a:effectLst>
                  </pic:spPr>
                </pic:pic>
              </a:graphicData>
            </a:graphic>
          </wp:inline>
        </w:drawing>
      </w:r>
    </w:p>
    <w:p w14:paraId="3CCAE160" w14:textId="77777777" w:rsidR="008C35F4" w:rsidRDefault="008C35F4" w:rsidP="008C35F4">
      <w:pPr>
        <w:rPr>
          <w:lang w:eastAsia="x-none"/>
        </w:rPr>
      </w:pPr>
    </w:p>
    <w:p w14:paraId="4E34E5C8" w14:textId="77777777" w:rsidR="008C35F4" w:rsidRDefault="008C35F4" w:rsidP="008C35F4">
      <w:pPr>
        <w:rPr>
          <w:lang w:eastAsia="x-none"/>
        </w:rPr>
      </w:pPr>
      <w:r>
        <w:rPr>
          <w:lang w:eastAsia="x-none"/>
        </w:rPr>
        <w:t>This means the agent recon has been successfully run and processed by the identity brokerage module. We can now check to see if the connector has picked up the accounts and groups from the recon.</w:t>
      </w:r>
    </w:p>
    <w:p w14:paraId="5E60158D" w14:textId="77777777" w:rsidR="008C35F4" w:rsidRDefault="008C35F4" w:rsidP="008C35F4">
      <w:pPr>
        <w:rPr>
          <w:lang w:eastAsia="x-none"/>
        </w:rPr>
      </w:pPr>
    </w:p>
    <w:p w14:paraId="2727B1A5" w14:textId="77777777" w:rsidR="008C35F4" w:rsidRDefault="008C35F4" w:rsidP="008C35F4">
      <w:pPr>
        <w:pStyle w:val="ListParagraph"/>
        <w:numPr>
          <w:ilvl w:val="0"/>
          <w:numId w:val="65"/>
        </w:numPr>
        <w:rPr>
          <w:lang w:eastAsia="x-none"/>
        </w:rPr>
      </w:pPr>
      <w:r>
        <w:rPr>
          <w:lang w:eastAsia="x-none"/>
        </w:rPr>
        <w:t xml:space="preserve">Go to the </w:t>
      </w:r>
      <w:r w:rsidRPr="009645E7">
        <w:rPr>
          <w:b/>
          <w:lang w:eastAsia="x-none"/>
        </w:rPr>
        <w:t>Connector Status</w:t>
      </w:r>
      <w:r>
        <w:rPr>
          <w:lang w:eastAsia="x-none"/>
        </w:rPr>
        <w:t xml:space="preserve"> tab and select the </w:t>
      </w:r>
      <w:r w:rsidRPr="009645E7">
        <w:rPr>
          <w:b/>
          <w:lang w:eastAsia="x-none"/>
        </w:rPr>
        <w:t>Training AD</w:t>
      </w:r>
      <w:r>
        <w:rPr>
          <w:lang w:eastAsia="x-none"/>
        </w:rPr>
        <w:t xml:space="preserve"> connector</w:t>
      </w:r>
    </w:p>
    <w:p w14:paraId="38D6BE3D" w14:textId="77777777" w:rsidR="008C35F4" w:rsidRDefault="008C35F4" w:rsidP="008C35F4">
      <w:pPr>
        <w:rPr>
          <w:lang w:eastAsia="x-none"/>
        </w:rPr>
      </w:pPr>
    </w:p>
    <w:p w14:paraId="214D05F3" w14:textId="77777777" w:rsidR="008C35F4" w:rsidRDefault="008C35F4" w:rsidP="008C35F4">
      <w:pPr>
        <w:rPr>
          <w:lang w:eastAsia="x-none"/>
        </w:rPr>
      </w:pPr>
      <w:r>
        <w:rPr>
          <w:lang w:eastAsia="x-none"/>
        </w:rPr>
        <w:t>You should see details of the last execution.</w:t>
      </w:r>
    </w:p>
    <w:p w14:paraId="22EA0250" w14:textId="77777777" w:rsidR="008C35F4" w:rsidRDefault="008C35F4" w:rsidP="008C35F4">
      <w:pPr>
        <w:rPr>
          <w:lang w:eastAsia="x-none"/>
        </w:rPr>
      </w:pPr>
    </w:p>
    <w:p w14:paraId="06677209" w14:textId="77777777" w:rsidR="008C35F4" w:rsidRDefault="008C35F4" w:rsidP="008C35F4">
      <w:pPr>
        <w:rPr>
          <w:lang w:eastAsia="x-none"/>
        </w:rPr>
      </w:pPr>
      <w:r>
        <w:rPr>
          <w:noProof/>
          <w:lang w:eastAsia="x-none"/>
        </w:rPr>
        <w:drawing>
          <wp:inline distT="0" distB="0" distL="0" distR="0" wp14:anchorId="4CAB0464" wp14:editId="57D43C3B">
            <wp:extent cx="6188710" cy="2306320"/>
            <wp:effectExtent l="63500" t="63500" r="59690" b="685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8-02-08 at 12.27.11.png"/>
                    <pic:cNvPicPr/>
                  </pic:nvPicPr>
                  <pic:blipFill>
                    <a:blip r:embed="rId28"/>
                    <a:stretch>
                      <a:fillRect/>
                    </a:stretch>
                  </pic:blipFill>
                  <pic:spPr>
                    <a:xfrm>
                      <a:off x="0" y="0"/>
                      <a:ext cx="6188710" cy="2306320"/>
                    </a:xfrm>
                    <a:prstGeom prst="rect">
                      <a:avLst/>
                    </a:prstGeom>
                    <a:effectLst>
                      <a:glow rad="63500">
                        <a:schemeClr val="accent3">
                          <a:satMod val="175000"/>
                          <a:alpha val="40000"/>
                        </a:schemeClr>
                      </a:glow>
                    </a:effectLst>
                  </pic:spPr>
                </pic:pic>
              </a:graphicData>
            </a:graphic>
          </wp:inline>
        </w:drawing>
      </w:r>
    </w:p>
    <w:p w14:paraId="498E74DF" w14:textId="77777777" w:rsidR="008C35F4" w:rsidRDefault="008C35F4" w:rsidP="008C35F4">
      <w:pPr>
        <w:rPr>
          <w:lang w:eastAsia="x-none"/>
        </w:rPr>
      </w:pPr>
    </w:p>
    <w:p w14:paraId="7926724A" w14:textId="77777777" w:rsidR="008C35F4" w:rsidRDefault="008C35F4" w:rsidP="008C35F4">
      <w:pPr>
        <w:rPr>
          <w:lang w:eastAsia="x-none"/>
        </w:rPr>
      </w:pPr>
      <w:r>
        <w:rPr>
          <w:lang w:eastAsia="x-none"/>
        </w:rPr>
        <w:lastRenderedPageBreak/>
        <w:t>It may show information about the load of all accounts and groups from AD in the right pane. However if there have been multiple cycles of the connector, it may show as above.</w:t>
      </w:r>
    </w:p>
    <w:p w14:paraId="52FB7492" w14:textId="77777777" w:rsidR="008C35F4" w:rsidRDefault="008C35F4" w:rsidP="008C35F4">
      <w:pPr>
        <w:rPr>
          <w:lang w:eastAsia="x-none"/>
        </w:rPr>
      </w:pPr>
    </w:p>
    <w:p w14:paraId="13B3F044" w14:textId="77777777" w:rsidR="008C35F4" w:rsidRDefault="008C35F4" w:rsidP="008C35F4">
      <w:pPr>
        <w:pStyle w:val="ListParagraph"/>
        <w:numPr>
          <w:ilvl w:val="0"/>
          <w:numId w:val="65"/>
        </w:numPr>
        <w:rPr>
          <w:lang w:eastAsia="x-none"/>
        </w:rPr>
      </w:pPr>
      <w:r>
        <w:rPr>
          <w:lang w:eastAsia="x-none"/>
        </w:rPr>
        <w:t xml:space="preserve">Go to the </w:t>
      </w:r>
      <w:r w:rsidRPr="009645E7">
        <w:rPr>
          <w:b/>
          <w:lang w:eastAsia="x-none"/>
        </w:rPr>
        <w:t>Connector History</w:t>
      </w:r>
      <w:r>
        <w:rPr>
          <w:lang w:eastAsia="x-none"/>
        </w:rPr>
        <w:t xml:space="preserve"> view</w:t>
      </w:r>
    </w:p>
    <w:p w14:paraId="79151167" w14:textId="77777777" w:rsidR="008C35F4" w:rsidRDefault="008C35F4" w:rsidP="008C35F4">
      <w:pPr>
        <w:rPr>
          <w:lang w:eastAsia="x-none"/>
        </w:rPr>
      </w:pPr>
    </w:p>
    <w:p w14:paraId="38499F2B" w14:textId="77777777" w:rsidR="008C35F4" w:rsidRDefault="008C35F4" w:rsidP="008C35F4">
      <w:pPr>
        <w:rPr>
          <w:lang w:eastAsia="x-none"/>
        </w:rPr>
      </w:pPr>
      <w:r>
        <w:rPr>
          <w:lang w:eastAsia="x-none"/>
        </w:rPr>
        <w:t>There should be an execution showing the load of all objects (2980 in total).</w:t>
      </w:r>
    </w:p>
    <w:p w14:paraId="7B6C0D1C" w14:textId="77777777" w:rsidR="008C35F4" w:rsidRDefault="008C35F4" w:rsidP="008C35F4">
      <w:pPr>
        <w:rPr>
          <w:lang w:eastAsia="x-none"/>
        </w:rPr>
      </w:pPr>
    </w:p>
    <w:p w14:paraId="7B3FD8DD" w14:textId="77777777" w:rsidR="008C35F4" w:rsidRDefault="008C35F4" w:rsidP="008C35F4">
      <w:pPr>
        <w:rPr>
          <w:lang w:eastAsia="x-none"/>
        </w:rPr>
      </w:pPr>
      <w:r>
        <w:rPr>
          <w:noProof/>
          <w:lang w:eastAsia="x-none"/>
        </w:rPr>
        <w:drawing>
          <wp:inline distT="0" distB="0" distL="0" distR="0" wp14:anchorId="04177D5A" wp14:editId="143097FA">
            <wp:extent cx="6188710" cy="2612390"/>
            <wp:effectExtent l="63500" t="63500" r="59690" b="673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02-08 at 12.28.58.png"/>
                    <pic:cNvPicPr/>
                  </pic:nvPicPr>
                  <pic:blipFill>
                    <a:blip r:embed="rId29"/>
                    <a:stretch>
                      <a:fillRect/>
                    </a:stretch>
                  </pic:blipFill>
                  <pic:spPr>
                    <a:xfrm>
                      <a:off x="0" y="0"/>
                      <a:ext cx="6188710" cy="2612390"/>
                    </a:xfrm>
                    <a:prstGeom prst="rect">
                      <a:avLst/>
                    </a:prstGeom>
                    <a:effectLst>
                      <a:glow rad="63500">
                        <a:schemeClr val="accent3">
                          <a:satMod val="175000"/>
                          <a:alpha val="40000"/>
                        </a:schemeClr>
                      </a:glow>
                    </a:effectLst>
                  </pic:spPr>
                </pic:pic>
              </a:graphicData>
            </a:graphic>
          </wp:inline>
        </w:drawing>
      </w:r>
    </w:p>
    <w:p w14:paraId="5B6F937D" w14:textId="77777777" w:rsidR="008C35F4" w:rsidRDefault="008C35F4" w:rsidP="008C35F4">
      <w:pPr>
        <w:rPr>
          <w:lang w:eastAsia="x-none"/>
        </w:rPr>
      </w:pPr>
    </w:p>
    <w:p w14:paraId="627A1054" w14:textId="77777777" w:rsidR="008C35F4" w:rsidRDefault="008C35F4" w:rsidP="008C35F4">
      <w:pPr>
        <w:rPr>
          <w:lang w:eastAsia="x-none"/>
        </w:rPr>
      </w:pPr>
      <w:r>
        <w:rPr>
          <w:lang w:eastAsia="x-none"/>
        </w:rPr>
        <w:t>This shows that the connector has consumed all of the accounts and groups from AD.</w:t>
      </w:r>
    </w:p>
    <w:p w14:paraId="7FD15242" w14:textId="77777777" w:rsidR="008C35F4" w:rsidRDefault="008C35F4" w:rsidP="008C35F4">
      <w:pPr>
        <w:rPr>
          <w:lang w:eastAsia="x-none"/>
        </w:rPr>
      </w:pPr>
    </w:p>
    <w:p w14:paraId="1C4DB5D3" w14:textId="77777777" w:rsidR="008C35F4" w:rsidRDefault="008C35F4" w:rsidP="008C35F4">
      <w:pPr>
        <w:rPr>
          <w:lang w:eastAsia="x-none"/>
        </w:rPr>
      </w:pPr>
      <w:r>
        <w:rPr>
          <w:lang w:eastAsia="x-none"/>
        </w:rPr>
        <w:t>As a final check we can look at the TARGET queue in Access Governance Core to see the result of this processing.</w:t>
      </w:r>
    </w:p>
    <w:p w14:paraId="6C451F44" w14:textId="77777777" w:rsidR="008C35F4" w:rsidRDefault="008C35F4" w:rsidP="008C35F4">
      <w:pPr>
        <w:rPr>
          <w:lang w:eastAsia="x-none"/>
        </w:rPr>
      </w:pPr>
    </w:p>
    <w:p w14:paraId="32CD55B6" w14:textId="77777777" w:rsidR="008C35F4" w:rsidRDefault="008C35F4" w:rsidP="008C35F4">
      <w:pPr>
        <w:pStyle w:val="ListParagraph"/>
        <w:numPr>
          <w:ilvl w:val="0"/>
          <w:numId w:val="65"/>
        </w:numPr>
        <w:rPr>
          <w:lang w:eastAsia="x-none"/>
        </w:rPr>
      </w:pPr>
      <w:r>
        <w:rPr>
          <w:lang w:eastAsia="x-none"/>
        </w:rPr>
        <w:t xml:space="preserve">Go to </w:t>
      </w:r>
      <w:r w:rsidRPr="009645E7">
        <w:rPr>
          <w:b/>
          <w:lang w:eastAsia="x-none"/>
        </w:rPr>
        <w:t>Access Governance Core &gt; Monitor &gt; TARGET inbound – Account events</w:t>
      </w:r>
    </w:p>
    <w:p w14:paraId="0A5DF113" w14:textId="77777777" w:rsidR="008C35F4" w:rsidRDefault="008C35F4" w:rsidP="008C35F4">
      <w:pPr>
        <w:pStyle w:val="ListParagraph"/>
        <w:numPr>
          <w:ilvl w:val="0"/>
          <w:numId w:val="65"/>
        </w:numPr>
        <w:rPr>
          <w:lang w:eastAsia="x-none"/>
        </w:rPr>
      </w:pPr>
      <w:r>
        <w:rPr>
          <w:lang w:eastAsia="x-none"/>
        </w:rPr>
        <w:t xml:space="preserve">Click </w:t>
      </w:r>
      <w:r w:rsidRPr="009645E7">
        <w:rPr>
          <w:b/>
          <w:lang w:eastAsia="x-none"/>
        </w:rPr>
        <w:t>Filter</w:t>
      </w:r>
      <w:r>
        <w:rPr>
          <w:lang w:eastAsia="x-none"/>
        </w:rPr>
        <w:t xml:space="preserve"> and filter on Marker = </w:t>
      </w:r>
      <w:r w:rsidRPr="009645E7">
        <w:rPr>
          <w:rStyle w:val="CodeChar"/>
        </w:rPr>
        <w:t>“Training AD”</w:t>
      </w:r>
    </w:p>
    <w:p w14:paraId="50F62418" w14:textId="77777777" w:rsidR="008C35F4" w:rsidRDefault="008C35F4" w:rsidP="008C35F4">
      <w:pPr>
        <w:rPr>
          <w:lang w:eastAsia="x-none"/>
        </w:rPr>
      </w:pPr>
    </w:p>
    <w:p w14:paraId="0DD37D6B" w14:textId="77777777" w:rsidR="008C35F4" w:rsidRDefault="008C35F4" w:rsidP="008C35F4">
      <w:pPr>
        <w:rPr>
          <w:lang w:eastAsia="x-none"/>
        </w:rPr>
      </w:pPr>
      <w:r>
        <w:rPr>
          <w:lang w:eastAsia="x-none"/>
        </w:rPr>
        <w:t>You should see a lot of entries (2916) consisting of Add Permission and Create User (create account) events. You may need to scroll or page to see the Create User events.</w:t>
      </w:r>
    </w:p>
    <w:p w14:paraId="057F3D67" w14:textId="77777777" w:rsidR="008C35F4" w:rsidRDefault="008C35F4" w:rsidP="008C35F4">
      <w:pPr>
        <w:rPr>
          <w:lang w:eastAsia="x-none"/>
        </w:rPr>
      </w:pPr>
    </w:p>
    <w:p w14:paraId="7D634F7D" w14:textId="77777777" w:rsidR="008C35F4" w:rsidRDefault="008C35F4" w:rsidP="008C35F4">
      <w:pPr>
        <w:rPr>
          <w:lang w:eastAsia="x-none"/>
        </w:rPr>
      </w:pPr>
      <w:r>
        <w:rPr>
          <w:noProof/>
          <w:lang w:eastAsia="x-none"/>
        </w:rPr>
        <w:drawing>
          <wp:inline distT="0" distB="0" distL="0" distR="0" wp14:anchorId="274300BA" wp14:editId="507FAE2B">
            <wp:extent cx="6188710" cy="2097405"/>
            <wp:effectExtent l="63500" t="63500" r="59690" b="615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02-08 at 12.35.14.png"/>
                    <pic:cNvPicPr/>
                  </pic:nvPicPr>
                  <pic:blipFill>
                    <a:blip r:embed="rId30"/>
                    <a:stretch>
                      <a:fillRect/>
                    </a:stretch>
                  </pic:blipFill>
                  <pic:spPr>
                    <a:xfrm>
                      <a:off x="0" y="0"/>
                      <a:ext cx="6188710" cy="2097405"/>
                    </a:xfrm>
                    <a:prstGeom prst="rect">
                      <a:avLst/>
                    </a:prstGeom>
                    <a:effectLst>
                      <a:glow rad="63500">
                        <a:schemeClr val="accent3">
                          <a:satMod val="175000"/>
                          <a:alpha val="40000"/>
                        </a:schemeClr>
                      </a:glow>
                    </a:effectLst>
                  </pic:spPr>
                </pic:pic>
              </a:graphicData>
            </a:graphic>
          </wp:inline>
        </w:drawing>
      </w:r>
    </w:p>
    <w:p w14:paraId="65ED5BA7" w14:textId="77777777" w:rsidR="008C35F4" w:rsidRDefault="008C35F4" w:rsidP="008C35F4">
      <w:pPr>
        <w:rPr>
          <w:lang w:eastAsia="x-none"/>
        </w:rPr>
      </w:pPr>
    </w:p>
    <w:p w14:paraId="5DE20F93" w14:textId="77777777" w:rsidR="008C35F4" w:rsidRDefault="008C35F4" w:rsidP="008C35F4">
      <w:pPr>
        <w:pStyle w:val="ListParagraph"/>
        <w:numPr>
          <w:ilvl w:val="0"/>
          <w:numId w:val="66"/>
        </w:numPr>
        <w:rPr>
          <w:lang w:eastAsia="x-none"/>
        </w:rPr>
      </w:pPr>
      <w:r>
        <w:rPr>
          <w:lang w:eastAsia="x-none"/>
        </w:rPr>
        <w:t xml:space="preserve">Check also the </w:t>
      </w:r>
      <w:r w:rsidRPr="009645E7">
        <w:rPr>
          <w:b/>
          <w:lang w:eastAsia="x-none"/>
        </w:rPr>
        <w:t>TARGET inbound – Access events</w:t>
      </w:r>
      <w:r>
        <w:rPr>
          <w:lang w:eastAsia="x-none"/>
        </w:rPr>
        <w:t xml:space="preserve"> to see the group processing</w:t>
      </w:r>
    </w:p>
    <w:p w14:paraId="100C5A65" w14:textId="0F1DEDF9" w:rsidR="005A00E5" w:rsidRDefault="008C35F4" w:rsidP="00490D9C">
      <w:pPr>
        <w:pStyle w:val="ListParagraph"/>
        <w:numPr>
          <w:ilvl w:val="0"/>
          <w:numId w:val="66"/>
        </w:numPr>
        <w:rPr>
          <w:lang w:eastAsia="x-none"/>
        </w:rPr>
      </w:pPr>
      <w:r>
        <w:rPr>
          <w:lang w:eastAsia="x-none"/>
        </w:rPr>
        <w:t xml:space="preserve">If you see errors, you can select the failed event and click </w:t>
      </w:r>
      <w:r w:rsidRPr="009645E7">
        <w:rPr>
          <w:b/>
          <w:lang w:eastAsia="x-none"/>
        </w:rPr>
        <w:t>Actions &gt; Re-execute</w:t>
      </w:r>
      <w:r>
        <w:rPr>
          <w:lang w:eastAsia="x-none"/>
        </w:rPr>
        <w:t xml:space="preserve"> (this normally works)</w:t>
      </w:r>
      <w:r w:rsidR="009645E7">
        <w:rPr>
          <w:lang w:eastAsia="x-none"/>
        </w:rPr>
        <w:t xml:space="preserve">. </w:t>
      </w:r>
      <w:r>
        <w:rPr>
          <w:lang w:eastAsia="x-none"/>
        </w:rPr>
        <w:t xml:space="preserve">If there are any JDBC/DBMS errors on the events, select the event and re-execute (Actions &gt; Re-execute). </w:t>
      </w:r>
    </w:p>
    <w:p w14:paraId="326E0CB0" w14:textId="77777777" w:rsidR="009645E7" w:rsidRDefault="009645E7" w:rsidP="008C35F4">
      <w:pPr>
        <w:rPr>
          <w:lang w:eastAsia="x-none"/>
        </w:rPr>
      </w:pPr>
    </w:p>
    <w:p w14:paraId="32708FED" w14:textId="0A3F1DFC" w:rsidR="008C35F4" w:rsidRDefault="008C35F4" w:rsidP="008C35F4">
      <w:pPr>
        <w:rPr>
          <w:lang w:eastAsia="x-none"/>
        </w:rPr>
      </w:pPr>
      <w:r>
        <w:rPr>
          <w:lang w:eastAsia="x-none"/>
        </w:rPr>
        <w:t xml:space="preserve">We have now setup the adapter and run the initial recon to get accounts and groups into IGI. </w:t>
      </w:r>
      <w:r w:rsidR="004145FA">
        <w:rPr>
          <w:lang w:eastAsia="x-none"/>
        </w:rPr>
        <w:t xml:space="preserve">This completes </w:t>
      </w:r>
      <w:r w:rsidR="005A00E5">
        <w:rPr>
          <w:lang w:eastAsia="x-none"/>
        </w:rPr>
        <w:t xml:space="preserve">Lab1 – Part A. </w:t>
      </w:r>
    </w:p>
    <w:p w14:paraId="3E4DFD3D" w14:textId="44A873D4" w:rsidR="004145FA" w:rsidRDefault="004145FA" w:rsidP="004145FA">
      <w:pPr>
        <w:pStyle w:val="Heading2"/>
      </w:pPr>
      <w:bookmarkStart w:id="14" w:name="_Toc510787945"/>
      <w:r>
        <w:lastRenderedPageBreak/>
        <w:t>Lab1 – Part B – Detailed Lab Instructions</w:t>
      </w:r>
      <w:bookmarkEnd w:id="14"/>
    </w:p>
    <w:p w14:paraId="50F8EC65" w14:textId="7B462F6D" w:rsidR="004145FA" w:rsidRDefault="004145FA" w:rsidP="004145FA">
      <w:pPr>
        <w:rPr>
          <w:lang w:eastAsia="x-none"/>
        </w:rPr>
      </w:pPr>
      <w:r>
        <w:rPr>
          <w:lang w:eastAsia="x-none"/>
        </w:rPr>
        <w:t>The following instructions will walk you through the lab setup and execution. This is the second</w:t>
      </w:r>
      <w:r w:rsidR="005A00E5">
        <w:rPr>
          <w:lang w:eastAsia="x-none"/>
        </w:rPr>
        <w:t xml:space="preserve"> part of Lab1 and </w:t>
      </w:r>
      <w:r>
        <w:rPr>
          <w:lang w:eastAsia="x-none"/>
        </w:rPr>
        <w:t>will look at provisioning and recon with attribute enforcement</w:t>
      </w:r>
      <w:r w:rsidR="005A00E5">
        <w:rPr>
          <w:lang w:eastAsia="x-none"/>
        </w:rPr>
        <w:t xml:space="preserve"> for the AD system</w:t>
      </w:r>
      <w:r>
        <w:rPr>
          <w:lang w:eastAsia="x-none"/>
        </w:rPr>
        <w:t>.</w:t>
      </w:r>
    </w:p>
    <w:p w14:paraId="7891B35B" w14:textId="77777777" w:rsidR="004145FA" w:rsidRDefault="004145FA" w:rsidP="004145FA">
      <w:pPr>
        <w:pStyle w:val="Heading3"/>
      </w:pPr>
      <w:bookmarkStart w:id="15" w:name="_Toc510787946"/>
      <w:r>
        <w:t>Summary of Lab Flow and Configuration</w:t>
      </w:r>
      <w:bookmarkEnd w:id="15"/>
    </w:p>
    <w:p w14:paraId="089AB401" w14:textId="77777777" w:rsidR="004145FA" w:rsidRDefault="004145FA" w:rsidP="004145FA">
      <w:pPr>
        <w:rPr>
          <w:lang w:eastAsia="x-none"/>
        </w:rPr>
      </w:pPr>
      <w:r>
        <w:rPr>
          <w:lang w:eastAsia="x-none"/>
        </w:rPr>
        <w:t>This lab is focused on the identity management of Active Directory accounts with IGI. It involves setting up the AD adapter (and initial reconciliation), then configuring for and executing two use cases; provisioning with account creation and reconciliation with policy enforcement.</w:t>
      </w:r>
    </w:p>
    <w:p w14:paraId="31F84D47" w14:textId="77777777" w:rsidR="004145FA" w:rsidRDefault="004145FA" w:rsidP="004145FA">
      <w:pPr>
        <w:rPr>
          <w:lang w:eastAsia="x-none"/>
        </w:rPr>
      </w:pPr>
    </w:p>
    <w:p w14:paraId="1DB95823" w14:textId="77777777" w:rsidR="004145FA" w:rsidRDefault="004145FA" w:rsidP="004145FA">
      <w:pPr>
        <w:rPr>
          <w:lang w:eastAsia="x-none"/>
        </w:rPr>
      </w:pPr>
      <w:r>
        <w:rPr>
          <w:lang w:eastAsia="x-none"/>
        </w:rPr>
        <w:t>The overall flow for this lab would be:</w:t>
      </w:r>
    </w:p>
    <w:p w14:paraId="6A770B28" w14:textId="461A6B6F" w:rsidR="004145FA" w:rsidRPr="005A00E5" w:rsidRDefault="004145FA" w:rsidP="005A00E5">
      <w:pPr>
        <w:pStyle w:val="ListParagraph"/>
        <w:numPr>
          <w:ilvl w:val="0"/>
          <w:numId w:val="108"/>
        </w:numPr>
        <w:rPr>
          <w:i/>
          <w:lang w:eastAsia="x-none"/>
        </w:rPr>
      </w:pPr>
      <w:r w:rsidRPr="005A00E5">
        <w:rPr>
          <w:i/>
          <w:lang w:eastAsia="x-none"/>
        </w:rPr>
        <w:t>Setup</w:t>
      </w:r>
      <w:r w:rsidR="005A00E5">
        <w:rPr>
          <w:i/>
          <w:lang w:eastAsia="x-none"/>
        </w:rPr>
        <w:t xml:space="preserve"> (done in Lab 1 – Part A)</w:t>
      </w:r>
    </w:p>
    <w:p w14:paraId="73F3F291" w14:textId="77777777" w:rsidR="004145FA" w:rsidRPr="005A00E5" w:rsidRDefault="004145FA" w:rsidP="005A00E5">
      <w:pPr>
        <w:pStyle w:val="ListParagraph"/>
        <w:numPr>
          <w:ilvl w:val="1"/>
          <w:numId w:val="108"/>
        </w:numPr>
        <w:rPr>
          <w:i/>
          <w:lang w:eastAsia="x-none"/>
        </w:rPr>
      </w:pPr>
      <w:r w:rsidRPr="005A00E5">
        <w:rPr>
          <w:i/>
          <w:lang w:eastAsia="x-none"/>
        </w:rPr>
        <w:t>Check account adoption rules</w:t>
      </w:r>
    </w:p>
    <w:p w14:paraId="70AD9A3C" w14:textId="77777777" w:rsidR="004145FA" w:rsidRPr="005A00E5" w:rsidRDefault="004145FA" w:rsidP="005A00E5">
      <w:pPr>
        <w:pStyle w:val="ListParagraph"/>
        <w:numPr>
          <w:ilvl w:val="1"/>
          <w:numId w:val="108"/>
        </w:numPr>
        <w:rPr>
          <w:i/>
          <w:lang w:eastAsia="x-none"/>
        </w:rPr>
      </w:pPr>
      <w:r w:rsidRPr="005A00E5">
        <w:rPr>
          <w:i/>
          <w:lang w:eastAsia="x-none"/>
        </w:rPr>
        <w:t>Create the AD adapter in the Enterprise Connectors module</w:t>
      </w:r>
    </w:p>
    <w:p w14:paraId="4F02EFD9" w14:textId="77777777" w:rsidR="004145FA" w:rsidRPr="005A00E5" w:rsidRDefault="004145FA" w:rsidP="005A00E5">
      <w:pPr>
        <w:pStyle w:val="ListParagraph"/>
        <w:numPr>
          <w:ilvl w:val="1"/>
          <w:numId w:val="108"/>
        </w:numPr>
        <w:rPr>
          <w:i/>
          <w:lang w:eastAsia="x-none"/>
        </w:rPr>
      </w:pPr>
      <w:r w:rsidRPr="005A00E5">
        <w:rPr>
          <w:i/>
          <w:lang w:eastAsia="x-none"/>
        </w:rPr>
        <w:t>Check the account configuration for the new AD and setup the account attributes</w:t>
      </w:r>
    </w:p>
    <w:p w14:paraId="3EB84201" w14:textId="24F30896" w:rsidR="004145FA" w:rsidRPr="005A00E5" w:rsidRDefault="004145FA" w:rsidP="005A00E5">
      <w:pPr>
        <w:pStyle w:val="ListParagraph"/>
        <w:numPr>
          <w:ilvl w:val="0"/>
          <w:numId w:val="108"/>
        </w:numPr>
        <w:rPr>
          <w:i/>
          <w:lang w:eastAsia="x-none"/>
        </w:rPr>
      </w:pPr>
      <w:r w:rsidRPr="005A00E5">
        <w:rPr>
          <w:i/>
          <w:lang w:eastAsia="x-none"/>
        </w:rPr>
        <w:t>Recon</w:t>
      </w:r>
      <w:r w:rsidR="005A00E5">
        <w:rPr>
          <w:i/>
          <w:lang w:eastAsia="x-none"/>
        </w:rPr>
        <w:t xml:space="preserve"> (done in Lab 1 – Part A)</w:t>
      </w:r>
    </w:p>
    <w:p w14:paraId="3DC908F7" w14:textId="77777777" w:rsidR="004145FA" w:rsidRPr="005A00E5" w:rsidRDefault="004145FA" w:rsidP="005A00E5">
      <w:pPr>
        <w:pStyle w:val="ListParagraph"/>
        <w:numPr>
          <w:ilvl w:val="1"/>
          <w:numId w:val="108"/>
        </w:numPr>
        <w:rPr>
          <w:i/>
          <w:lang w:eastAsia="x-none"/>
        </w:rPr>
      </w:pPr>
      <w:r w:rsidRPr="005A00E5">
        <w:rPr>
          <w:i/>
          <w:lang w:eastAsia="x-none"/>
        </w:rPr>
        <w:t>Setup and run a reconciliation on the new AD</w:t>
      </w:r>
    </w:p>
    <w:p w14:paraId="6469B515" w14:textId="77777777" w:rsidR="004145FA" w:rsidRPr="005A00E5" w:rsidRDefault="004145FA" w:rsidP="005A00E5">
      <w:pPr>
        <w:pStyle w:val="ListParagraph"/>
        <w:numPr>
          <w:ilvl w:val="1"/>
          <w:numId w:val="108"/>
        </w:numPr>
        <w:rPr>
          <w:i/>
          <w:lang w:eastAsia="x-none"/>
        </w:rPr>
      </w:pPr>
      <w:r w:rsidRPr="005A00E5">
        <w:rPr>
          <w:i/>
          <w:lang w:eastAsia="x-none"/>
        </w:rPr>
        <w:t>Check the loaded data (accounts and groups)</w:t>
      </w:r>
    </w:p>
    <w:p w14:paraId="4654E02A" w14:textId="77777777" w:rsidR="004145FA" w:rsidRPr="005A00E5" w:rsidRDefault="004145FA" w:rsidP="005A00E5">
      <w:pPr>
        <w:pStyle w:val="ListParagraph"/>
        <w:numPr>
          <w:ilvl w:val="1"/>
          <w:numId w:val="108"/>
        </w:numPr>
        <w:rPr>
          <w:i/>
          <w:lang w:eastAsia="x-none"/>
        </w:rPr>
      </w:pPr>
      <w:r w:rsidRPr="005A00E5">
        <w:rPr>
          <w:i/>
          <w:lang w:eastAsia="x-none"/>
        </w:rPr>
        <w:t>Check for automatic adoption</w:t>
      </w:r>
    </w:p>
    <w:p w14:paraId="41287690" w14:textId="77777777" w:rsidR="004145FA" w:rsidRDefault="004145FA" w:rsidP="005A00E5">
      <w:pPr>
        <w:pStyle w:val="ListParagraph"/>
        <w:numPr>
          <w:ilvl w:val="0"/>
          <w:numId w:val="108"/>
        </w:numPr>
        <w:rPr>
          <w:lang w:eastAsia="x-none"/>
        </w:rPr>
      </w:pPr>
      <w:r>
        <w:rPr>
          <w:lang w:eastAsia="x-none"/>
        </w:rPr>
        <w:t>Provision</w:t>
      </w:r>
    </w:p>
    <w:p w14:paraId="48593AD8" w14:textId="77777777" w:rsidR="004145FA" w:rsidRDefault="004145FA" w:rsidP="005A00E5">
      <w:pPr>
        <w:pStyle w:val="ListParagraph"/>
        <w:numPr>
          <w:ilvl w:val="1"/>
          <w:numId w:val="108"/>
        </w:numPr>
        <w:rPr>
          <w:lang w:eastAsia="x-none"/>
        </w:rPr>
      </w:pPr>
      <w:r>
        <w:rPr>
          <w:lang w:eastAsia="x-none"/>
        </w:rPr>
        <w:t>Publish a permission as a default permission and check accounts and access are provisioned</w:t>
      </w:r>
    </w:p>
    <w:p w14:paraId="223343B7" w14:textId="77777777" w:rsidR="004145FA" w:rsidRDefault="004145FA" w:rsidP="005A00E5">
      <w:pPr>
        <w:pStyle w:val="ListParagraph"/>
        <w:numPr>
          <w:ilvl w:val="1"/>
          <w:numId w:val="108"/>
        </w:numPr>
        <w:rPr>
          <w:lang w:eastAsia="x-none"/>
        </w:rPr>
      </w:pPr>
      <w:r>
        <w:rPr>
          <w:lang w:eastAsia="x-none"/>
        </w:rPr>
        <w:t>Check and run the access request (select a user that doesn’t already have an AD account)</w:t>
      </w:r>
    </w:p>
    <w:p w14:paraId="23B995C1" w14:textId="77777777" w:rsidR="004145FA" w:rsidRDefault="004145FA" w:rsidP="005A00E5">
      <w:pPr>
        <w:pStyle w:val="ListParagraph"/>
        <w:numPr>
          <w:ilvl w:val="1"/>
          <w:numId w:val="108"/>
        </w:numPr>
        <w:rPr>
          <w:lang w:eastAsia="x-none"/>
        </w:rPr>
      </w:pPr>
      <w:r>
        <w:rPr>
          <w:lang w:eastAsia="x-none"/>
        </w:rPr>
        <w:t>Review the provisioning flow</w:t>
      </w:r>
    </w:p>
    <w:p w14:paraId="21B2D186" w14:textId="77777777" w:rsidR="004145FA" w:rsidRDefault="004145FA" w:rsidP="005A00E5">
      <w:pPr>
        <w:pStyle w:val="ListParagraph"/>
        <w:numPr>
          <w:ilvl w:val="0"/>
          <w:numId w:val="108"/>
        </w:numPr>
        <w:rPr>
          <w:lang w:eastAsia="x-none"/>
        </w:rPr>
      </w:pPr>
      <w:r>
        <w:rPr>
          <w:lang w:eastAsia="x-none"/>
        </w:rPr>
        <w:t>Recon with Attribute Enforcement</w:t>
      </w:r>
    </w:p>
    <w:p w14:paraId="641CD54C" w14:textId="77777777" w:rsidR="004145FA" w:rsidRDefault="004145FA" w:rsidP="005A00E5">
      <w:pPr>
        <w:pStyle w:val="ListParagraph"/>
        <w:numPr>
          <w:ilvl w:val="1"/>
          <w:numId w:val="108"/>
        </w:numPr>
        <w:rPr>
          <w:lang w:eastAsia="x-none"/>
        </w:rPr>
      </w:pPr>
      <w:r>
        <w:rPr>
          <w:lang w:eastAsia="x-none"/>
        </w:rPr>
        <w:t>Setup a User (Account) Modify rule to trigger a re-evaluation of user-account attribute mapping</w:t>
      </w:r>
    </w:p>
    <w:p w14:paraId="412FB9B9" w14:textId="77777777" w:rsidR="004145FA" w:rsidRDefault="004145FA" w:rsidP="005A00E5">
      <w:pPr>
        <w:pStyle w:val="ListParagraph"/>
        <w:numPr>
          <w:ilvl w:val="1"/>
          <w:numId w:val="108"/>
        </w:numPr>
        <w:rPr>
          <w:lang w:eastAsia="x-none"/>
        </w:rPr>
      </w:pPr>
      <w:r>
        <w:rPr>
          <w:lang w:eastAsia="x-none"/>
        </w:rPr>
        <w:t>Change an account on AD and rerun the recon</w:t>
      </w:r>
    </w:p>
    <w:p w14:paraId="5EF4C45F" w14:textId="77777777" w:rsidR="004145FA" w:rsidRDefault="004145FA" w:rsidP="005A00E5">
      <w:pPr>
        <w:pStyle w:val="ListParagraph"/>
        <w:numPr>
          <w:ilvl w:val="1"/>
          <w:numId w:val="108"/>
        </w:numPr>
        <w:rPr>
          <w:lang w:eastAsia="x-none"/>
        </w:rPr>
      </w:pPr>
      <w:r>
        <w:rPr>
          <w:lang w:eastAsia="x-none"/>
        </w:rPr>
        <w:t>Check that the custom rule has run and that the target changes have been overwritten</w:t>
      </w:r>
    </w:p>
    <w:p w14:paraId="6F1E6C5E" w14:textId="77777777" w:rsidR="004145FA" w:rsidRDefault="004145FA" w:rsidP="004145FA">
      <w:pPr>
        <w:rPr>
          <w:lang w:eastAsia="x-none"/>
        </w:rPr>
      </w:pPr>
    </w:p>
    <w:p w14:paraId="7D3035A6" w14:textId="7E7A7D05" w:rsidR="004145FA" w:rsidRDefault="005A00E5" w:rsidP="004145FA">
      <w:pPr>
        <w:rPr>
          <w:lang w:eastAsia="x-none"/>
        </w:rPr>
      </w:pPr>
      <w:r>
        <w:rPr>
          <w:lang w:eastAsia="x-none"/>
        </w:rPr>
        <w:t>In this section we</w:t>
      </w:r>
      <w:r w:rsidR="004145FA">
        <w:rPr>
          <w:lang w:eastAsia="x-none"/>
        </w:rPr>
        <w:t xml:space="preserve"> configure the components for the third and fourth steps, then run the two use cases.</w:t>
      </w:r>
    </w:p>
    <w:p w14:paraId="3D8729E6" w14:textId="77777777" w:rsidR="004145FA" w:rsidRDefault="004145FA" w:rsidP="004145FA">
      <w:pPr>
        <w:rPr>
          <w:lang w:eastAsia="x-none"/>
        </w:rPr>
      </w:pPr>
    </w:p>
    <w:p w14:paraId="055F3B7E" w14:textId="77777777" w:rsidR="004145FA" w:rsidRDefault="004145FA" w:rsidP="004145FA">
      <w:pPr>
        <w:rPr>
          <w:lang w:eastAsia="x-none"/>
        </w:rPr>
      </w:pPr>
      <w:r>
        <w:rPr>
          <w:lang w:eastAsia="x-none"/>
        </w:rPr>
        <w:t>The areas of configuration that we will explore in this lab are:</w:t>
      </w:r>
    </w:p>
    <w:p w14:paraId="450C815C" w14:textId="77777777" w:rsidR="004145FA" w:rsidRDefault="004145FA" w:rsidP="004145FA">
      <w:pPr>
        <w:pStyle w:val="ListParagraph"/>
        <w:numPr>
          <w:ilvl w:val="0"/>
          <w:numId w:val="44"/>
        </w:numPr>
        <w:rPr>
          <w:lang w:eastAsia="x-none"/>
        </w:rPr>
      </w:pPr>
      <w:r>
        <w:rPr>
          <w:lang w:eastAsia="x-none"/>
        </w:rPr>
        <w:t>Account Configuration (with Account Attributes), entitlement management and Default access</w:t>
      </w:r>
    </w:p>
    <w:p w14:paraId="0BCB8F40" w14:textId="77777777" w:rsidR="004145FA" w:rsidRDefault="004145FA" w:rsidP="004145FA">
      <w:pPr>
        <w:pStyle w:val="ListParagraph"/>
        <w:numPr>
          <w:ilvl w:val="0"/>
          <w:numId w:val="44"/>
        </w:numPr>
        <w:rPr>
          <w:lang w:eastAsia="x-none"/>
        </w:rPr>
      </w:pPr>
      <w:r>
        <w:rPr>
          <w:lang w:eastAsia="x-none"/>
        </w:rPr>
        <w:t>Access Request Management workflow</w:t>
      </w:r>
    </w:p>
    <w:p w14:paraId="1B434226" w14:textId="77777777" w:rsidR="004145FA" w:rsidRDefault="004145FA" w:rsidP="004145FA">
      <w:pPr>
        <w:pStyle w:val="ListParagraph"/>
        <w:numPr>
          <w:ilvl w:val="0"/>
          <w:numId w:val="44"/>
        </w:numPr>
        <w:rPr>
          <w:lang w:eastAsia="x-none"/>
        </w:rPr>
      </w:pPr>
      <w:r>
        <w:rPr>
          <w:lang w:eastAsia="x-none"/>
        </w:rPr>
        <w:t>User Modify workflow (for attribute enforcement)</w:t>
      </w:r>
    </w:p>
    <w:p w14:paraId="7E4D729C" w14:textId="77777777" w:rsidR="004145FA" w:rsidRDefault="004145FA" w:rsidP="004145FA">
      <w:pPr>
        <w:rPr>
          <w:lang w:eastAsia="x-none"/>
        </w:rPr>
      </w:pPr>
    </w:p>
    <w:p w14:paraId="04334796" w14:textId="76D3CFA6" w:rsidR="004145FA" w:rsidRDefault="004145FA" w:rsidP="008C35F4">
      <w:pPr>
        <w:rPr>
          <w:lang w:eastAsia="x-none"/>
        </w:rPr>
      </w:pPr>
      <w:r>
        <w:rPr>
          <w:lang w:eastAsia="x-none"/>
        </w:rPr>
        <w:t>The following sections provide a detailed walk through of the steps to configure and demonstrate the</w:t>
      </w:r>
      <w:r w:rsidR="005A00E5">
        <w:rPr>
          <w:lang w:eastAsia="x-none"/>
        </w:rPr>
        <w:t xml:space="preserve"> use cases.</w:t>
      </w:r>
    </w:p>
    <w:p w14:paraId="234E37C3" w14:textId="77777777" w:rsidR="008C35F4" w:rsidRDefault="008C35F4" w:rsidP="008C35F4">
      <w:pPr>
        <w:pStyle w:val="Heading3"/>
      </w:pPr>
      <w:bookmarkStart w:id="16" w:name="_Toc510787947"/>
      <w:r>
        <w:t>Configuring the New AD Account (incl. Attribute Mapping)</w:t>
      </w:r>
      <w:bookmarkEnd w:id="16"/>
    </w:p>
    <w:p w14:paraId="0ABE0451" w14:textId="77777777" w:rsidR="008C35F4" w:rsidRDefault="008C35F4" w:rsidP="008C35F4">
      <w:pPr>
        <w:rPr>
          <w:lang w:eastAsia="x-none"/>
        </w:rPr>
      </w:pPr>
      <w:r>
        <w:rPr>
          <w:lang w:eastAsia="x-none"/>
        </w:rPr>
        <w:t>Now that we have setup the adapter and loaded accounts and groups from AD, we can configure IGI to support the two remaining use cases; provisioning (with automatic account creation) and reconciliation (with attribute policy enforcement). This and the next few sections will run through these configuration activities.</w:t>
      </w:r>
    </w:p>
    <w:p w14:paraId="36B84E0D" w14:textId="77777777" w:rsidR="008C35F4" w:rsidRDefault="008C35F4" w:rsidP="008C35F4">
      <w:pPr>
        <w:pStyle w:val="Heading4"/>
      </w:pPr>
      <w:r>
        <w:t>Check AD Account Configuration</w:t>
      </w:r>
    </w:p>
    <w:p w14:paraId="57970C28" w14:textId="77777777" w:rsidR="008C35F4" w:rsidRDefault="008C35F4" w:rsidP="008C35F4">
      <w:pPr>
        <w:rPr>
          <w:lang w:eastAsia="x-none"/>
        </w:rPr>
      </w:pPr>
      <w:r>
        <w:rPr>
          <w:lang w:eastAsia="x-none"/>
        </w:rPr>
        <w:t>When we created the new connector in the Enterprise Connectors module, the process also defined both an application and account configuration to correspond to the connector. We will have a quick look at these.</w:t>
      </w:r>
    </w:p>
    <w:p w14:paraId="58BA46A7" w14:textId="77777777" w:rsidR="008C35F4" w:rsidRDefault="008C35F4" w:rsidP="008C35F4">
      <w:pPr>
        <w:rPr>
          <w:lang w:eastAsia="x-none"/>
        </w:rPr>
      </w:pPr>
    </w:p>
    <w:p w14:paraId="7D3552A0" w14:textId="77777777" w:rsidR="008C35F4" w:rsidRDefault="008C35F4" w:rsidP="008C35F4">
      <w:pPr>
        <w:rPr>
          <w:lang w:eastAsia="x-none"/>
        </w:rPr>
      </w:pPr>
      <w:r>
        <w:rPr>
          <w:lang w:eastAsia="x-none"/>
        </w:rPr>
        <w:t>Follow these steps:</w:t>
      </w:r>
    </w:p>
    <w:p w14:paraId="01AFBBCA" w14:textId="77777777" w:rsidR="008C35F4" w:rsidRDefault="008C35F4" w:rsidP="008C35F4">
      <w:pPr>
        <w:pStyle w:val="ListParagraph"/>
        <w:numPr>
          <w:ilvl w:val="0"/>
          <w:numId w:val="67"/>
        </w:numPr>
        <w:rPr>
          <w:lang w:eastAsia="x-none"/>
        </w:rPr>
      </w:pPr>
      <w:r>
        <w:rPr>
          <w:lang w:eastAsia="x-none"/>
        </w:rPr>
        <w:t>Login to the Admin Console (</w:t>
      </w:r>
      <w:r w:rsidRPr="00F3015C">
        <w:rPr>
          <w:rStyle w:val="CodeChar"/>
        </w:rPr>
        <w:t>admin</w:t>
      </w:r>
      <w:r>
        <w:rPr>
          <w:lang w:eastAsia="x-none"/>
        </w:rPr>
        <w:t>/</w:t>
      </w:r>
      <w:r w:rsidRPr="00F3015C">
        <w:rPr>
          <w:rStyle w:val="CodeChar"/>
        </w:rPr>
        <w:t>admin</w:t>
      </w:r>
      <w:r>
        <w:rPr>
          <w:lang w:eastAsia="x-none"/>
        </w:rPr>
        <w:t xml:space="preserve">) and go to </w:t>
      </w:r>
      <w:r w:rsidRPr="00F3015C">
        <w:rPr>
          <w:b/>
          <w:lang w:eastAsia="x-none"/>
        </w:rPr>
        <w:t>Access Governance Core</w:t>
      </w:r>
    </w:p>
    <w:p w14:paraId="4DC3EB01" w14:textId="77777777" w:rsidR="008C35F4" w:rsidRDefault="008C35F4" w:rsidP="008C35F4">
      <w:pPr>
        <w:pStyle w:val="ListParagraph"/>
        <w:numPr>
          <w:ilvl w:val="0"/>
          <w:numId w:val="67"/>
        </w:numPr>
        <w:rPr>
          <w:lang w:eastAsia="x-none"/>
        </w:rPr>
      </w:pPr>
      <w:r>
        <w:rPr>
          <w:lang w:eastAsia="x-none"/>
        </w:rPr>
        <w:t xml:space="preserve">Go to </w:t>
      </w:r>
      <w:r w:rsidRPr="00F3015C">
        <w:rPr>
          <w:b/>
          <w:lang w:eastAsia="x-none"/>
        </w:rPr>
        <w:t>Manage &gt; Applications</w:t>
      </w:r>
      <w:r>
        <w:rPr>
          <w:lang w:eastAsia="x-none"/>
        </w:rPr>
        <w:t xml:space="preserve"> and find and select the Training AD application</w:t>
      </w:r>
    </w:p>
    <w:p w14:paraId="637068AF" w14:textId="77777777" w:rsidR="00F3015C" w:rsidRDefault="00F3015C" w:rsidP="008C35F4">
      <w:pPr>
        <w:rPr>
          <w:lang w:eastAsia="x-none"/>
        </w:rPr>
      </w:pPr>
    </w:p>
    <w:p w14:paraId="67847B04" w14:textId="2F54CE05" w:rsidR="008C35F4" w:rsidRDefault="008C35F4" w:rsidP="008C35F4">
      <w:pPr>
        <w:rPr>
          <w:lang w:eastAsia="x-none"/>
        </w:rPr>
      </w:pPr>
      <w:r>
        <w:rPr>
          <w:lang w:eastAsia="x-none"/>
        </w:rPr>
        <w:t>It has been defined based on the new connector defined. Notice an events marker of Training AD</w:t>
      </w:r>
    </w:p>
    <w:p w14:paraId="607043DC" w14:textId="77777777" w:rsidR="008C35F4" w:rsidRDefault="008C35F4" w:rsidP="008C35F4">
      <w:pPr>
        <w:rPr>
          <w:lang w:eastAsia="x-none"/>
        </w:rPr>
      </w:pPr>
    </w:p>
    <w:p w14:paraId="4DE82EFB" w14:textId="77777777" w:rsidR="008C35F4" w:rsidRDefault="008C35F4" w:rsidP="008C35F4">
      <w:pPr>
        <w:pStyle w:val="ListParagraph"/>
        <w:numPr>
          <w:ilvl w:val="0"/>
          <w:numId w:val="68"/>
        </w:numPr>
        <w:rPr>
          <w:lang w:eastAsia="x-none"/>
        </w:rPr>
      </w:pPr>
      <w:r>
        <w:rPr>
          <w:lang w:eastAsia="x-none"/>
        </w:rPr>
        <w:t xml:space="preserve">Select the </w:t>
      </w:r>
      <w:r w:rsidRPr="00F3015C">
        <w:rPr>
          <w:b/>
          <w:lang w:eastAsia="x-none"/>
        </w:rPr>
        <w:t>Application Access</w:t>
      </w:r>
      <w:r>
        <w:rPr>
          <w:lang w:eastAsia="x-none"/>
        </w:rPr>
        <w:t xml:space="preserve"> tab</w:t>
      </w:r>
    </w:p>
    <w:p w14:paraId="5F5F27C7" w14:textId="77777777" w:rsidR="008C35F4" w:rsidRDefault="008C35F4" w:rsidP="008C35F4">
      <w:pPr>
        <w:rPr>
          <w:lang w:eastAsia="x-none"/>
        </w:rPr>
      </w:pPr>
    </w:p>
    <w:p w14:paraId="6085D9E7" w14:textId="77777777" w:rsidR="008C35F4" w:rsidRDefault="008C35F4" w:rsidP="008C35F4">
      <w:pPr>
        <w:rPr>
          <w:lang w:eastAsia="x-none"/>
        </w:rPr>
      </w:pPr>
      <w:r>
        <w:rPr>
          <w:lang w:eastAsia="x-none"/>
        </w:rPr>
        <w:t>Here you will see the AD groups loaded from the reconcile. There should be 64 groups.</w:t>
      </w:r>
    </w:p>
    <w:p w14:paraId="0A05603E" w14:textId="77777777" w:rsidR="008C35F4" w:rsidRDefault="008C35F4" w:rsidP="008C35F4">
      <w:pPr>
        <w:rPr>
          <w:lang w:eastAsia="x-none"/>
        </w:rPr>
      </w:pPr>
    </w:p>
    <w:p w14:paraId="0B49DE87" w14:textId="77777777" w:rsidR="008C35F4" w:rsidRDefault="008C35F4" w:rsidP="008C35F4">
      <w:pPr>
        <w:rPr>
          <w:lang w:eastAsia="x-none"/>
        </w:rPr>
      </w:pPr>
      <w:r>
        <w:rPr>
          <w:noProof/>
          <w:lang w:eastAsia="x-none"/>
        </w:rPr>
        <w:lastRenderedPageBreak/>
        <w:drawing>
          <wp:inline distT="0" distB="0" distL="0" distR="0" wp14:anchorId="4D499637" wp14:editId="1B1499B8">
            <wp:extent cx="6188710" cy="3910965"/>
            <wp:effectExtent l="63500" t="63500" r="59690" b="641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02-08 at 14.12.17.png"/>
                    <pic:cNvPicPr/>
                  </pic:nvPicPr>
                  <pic:blipFill>
                    <a:blip r:embed="rId31"/>
                    <a:stretch>
                      <a:fillRect/>
                    </a:stretch>
                  </pic:blipFill>
                  <pic:spPr>
                    <a:xfrm>
                      <a:off x="0" y="0"/>
                      <a:ext cx="6188710" cy="3910965"/>
                    </a:xfrm>
                    <a:prstGeom prst="rect">
                      <a:avLst/>
                    </a:prstGeom>
                    <a:effectLst>
                      <a:glow rad="63500">
                        <a:schemeClr val="accent3">
                          <a:satMod val="175000"/>
                          <a:alpha val="40000"/>
                        </a:schemeClr>
                      </a:glow>
                    </a:effectLst>
                  </pic:spPr>
                </pic:pic>
              </a:graphicData>
            </a:graphic>
          </wp:inline>
        </w:drawing>
      </w:r>
    </w:p>
    <w:p w14:paraId="2BEA96C5" w14:textId="77777777" w:rsidR="008C35F4" w:rsidRDefault="008C35F4" w:rsidP="008C35F4">
      <w:pPr>
        <w:rPr>
          <w:lang w:eastAsia="x-none"/>
        </w:rPr>
      </w:pPr>
    </w:p>
    <w:p w14:paraId="61A6C01B" w14:textId="77777777" w:rsidR="008C35F4" w:rsidRDefault="008C35F4" w:rsidP="008C35F4">
      <w:pPr>
        <w:rPr>
          <w:lang w:eastAsia="x-none"/>
        </w:rPr>
      </w:pPr>
      <w:r>
        <w:rPr>
          <w:lang w:eastAsia="x-none"/>
        </w:rPr>
        <w:t>Notice that the groups are permissions (not external roles – these groups did not have a hierarchy in AD) and are not published by default.</w:t>
      </w:r>
    </w:p>
    <w:p w14:paraId="5524C305" w14:textId="77777777" w:rsidR="008C35F4" w:rsidRDefault="008C35F4" w:rsidP="008C35F4">
      <w:pPr>
        <w:rPr>
          <w:lang w:eastAsia="x-none"/>
        </w:rPr>
      </w:pPr>
    </w:p>
    <w:p w14:paraId="7E5A7047" w14:textId="77777777" w:rsidR="008C35F4" w:rsidRDefault="008C35F4" w:rsidP="008C35F4">
      <w:pPr>
        <w:pStyle w:val="ListParagraph"/>
        <w:numPr>
          <w:ilvl w:val="0"/>
          <w:numId w:val="68"/>
        </w:numPr>
        <w:rPr>
          <w:lang w:eastAsia="x-none"/>
        </w:rPr>
      </w:pPr>
      <w:r>
        <w:rPr>
          <w:lang w:eastAsia="x-none"/>
        </w:rPr>
        <w:t xml:space="preserve">Now go to the </w:t>
      </w:r>
      <w:r w:rsidRPr="00F3015C">
        <w:rPr>
          <w:b/>
          <w:lang w:eastAsia="x-none"/>
        </w:rPr>
        <w:t>Users</w:t>
      </w:r>
      <w:r>
        <w:rPr>
          <w:lang w:eastAsia="x-none"/>
        </w:rPr>
        <w:t xml:space="preserve"> tab</w:t>
      </w:r>
    </w:p>
    <w:p w14:paraId="6E924F59" w14:textId="77777777" w:rsidR="008C35F4" w:rsidRDefault="008C35F4" w:rsidP="008C35F4">
      <w:pPr>
        <w:rPr>
          <w:lang w:eastAsia="x-none"/>
        </w:rPr>
      </w:pPr>
    </w:p>
    <w:p w14:paraId="7DFAF766" w14:textId="77777777" w:rsidR="008C35F4" w:rsidRDefault="008C35F4" w:rsidP="008C35F4">
      <w:pPr>
        <w:rPr>
          <w:lang w:eastAsia="x-none"/>
        </w:rPr>
      </w:pPr>
      <w:r>
        <w:rPr>
          <w:lang w:eastAsia="x-none"/>
        </w:rPr>
        <w:t>There should be 1367 users listed. This means that of the accounts loaded from the reconcile, 1367 were able to be automatically matched to existing IGI users.</w:t>
      </w:r>
    </w:p>
    <w:p w14:paraId="1FF1FDD1" w14:textId="77777777" w:rsidR="008C35F4" w:rsidRDefault="008C35F4" w:rsidP="008C35F4">
      <w:pPr>
        <w:rPr>
          <w:lang w:eastAsia="x-none"/>
        </w:rPr>
      </w:pPr>
    </w:p>
    <w:p w14:paraId="21A2F4D9" w14:textId="77777777" w:rsidR="008C35F4" w:rsidRDefault="008C35F4" w:rsidP="008C35F4">
      <w:pPr>
        <w:rPr>
          <w:lang w:eastAsia="x-none"/>
        </w:rPr>
      </w:pPr>
      <w:r>
        <w:rPr>
          <w:lang w:eastAsia="x-none"/>
        </w:rPr>
        <w:t>If you found 1362 users in the user list, there was a JDBC/DBMS error on processing some of the accounts or access. It won’t really affect the flow of the lab, but you could re-execute those failing events.</w:t>
      </w:r>
    </w:p>
    <w:p w14:paraId="0397EBF9" w14:textId="77777777" w:rsidR="008C35F4" w:rsidRDefault="008C35F4" w:rsidP="008C35F4">
      <w:pPr>
        <w:rPr>
          <w:lang w:eastAsia="x-none"/>
        </w:rPr>
      </w:pPr>
    </w:p>
    <w:p w14:paraId="76445957" w14:textId="77777777" w:rsidR="008C35F4" w:rsidRDefault="008C35F4" w:rsidP="008C35F4">
      <w:pPr>
        <w:rPr>
          <w:lang w:eastAsia="x-none"/>
        </w:rPr>
      </w:pPr>
      <w:r>
        <w:rPr>
          <w:lang w:eastAsia="x-none"/>
        </w:rPr>
        <w:t>Next, we will check the account configuration (account policy):</w:t>
      </w:r>
    </w:p>
    <w:p w14:paraId="37244D0D" w14:textId="77777777" w:rsidR="008C35F4" w:rsidRDefault="008C35F4" w:rsidP="008C35F4">
      <w:pPr>
        <w:pStyle w:val="ListParagraph"/>
        <w:numPr>
          <w:ilvl w:val="0"/>
          <w:numId w:val="68"/>
        </w:numPr>
        <w:rPr>
          <w:lang w:eastAsia="x-none"/>
        </w:rPr>
      </w:pPr>
      <w:r>
        <w:rPr>
          <w:lang w:eastAsia="x-none"/>
        </w:rPr>
        <w:t xml:space="preserve">Go to </w:t>
      </w:r>
      <w:r w:rsidRPr="00F3015C">
        <w:rPr>
          <w:b/>
          <w:lang w:eastAsia="x-none"/>
        </w:rPr>
        <w:t>AGC &gt; Manage &gt; Accounts</w:t>
      </w:r>
    </w:p>
    <w:p w14:paraId="06ACBBAD" w14:textId="77777777" w:rsidR="008C35F4" w:rsidRDefault="008C35F4" w:rsidP="008C35F4">
      <w:pPr>
        <w:pStyle w:val="ListParagraph"/>
        <w:numPr>
          <w:ilvl w:val="0"/>
          <w:numId w:val="68"/>
        </w:numPr>
        <w:rPr>
          <w:lang w:eastAsia="x-none"/>
        </w:rPr>
      </w:pPr>
      <w:r>
        <w:rPr>
          <w:lang w:eastAsia="x-none"/>
        </w:rPr>
        <w:t xml:space="preserve">Find and select the </w:t>
      </w:r>
      <w:r w:rsidRPr="00F3015C">
        <w:rPr>
          <w:b/>
          <w:lang w:eastAsia="x-none"/>
        </w:rPr>
        <w:t>Training AD</w:t>
      </w:r>
      <w:r>
        <w:rPr>
          <w:lang w:eastAsia="x-none"/>
        </w:rPr>
        <w:t xml:space="preserve"> account</w:t>
      </w:r>
    </w:p>
    <w:p w14:paraId="2BA8880F" w14:textId="77777777" w:rsidR="008C35F4" w:rsidRDefault="008C35F4" w:rsidP="008C35F4">
      <w:pPr>
        <w:rPr>
          <w:lang w:eastAsia="x-none"/>
        </w:rPr>
      </w:pPr>
    </w:p>
    <w:p w14:paraId="7B78615E" w14:textId="77777777" w:rsidR="008C35F4" w:rsidRDefault="008C35F4" w:rsidP="008C35F4">
      <w:pPr>
        <w:rPr>
          <w:lang w:eastAsia="x-none"/>
        </w:rPr>
      </w:pPr>
      <w:r>
        <w:rPr>
          <w:noProof/>
          <w:lang w:eastAsia="x-none"/>
        </w:rPr>
        <w:lastRenderedPageBreak/>
        <w:drawing>
          <wp:inline distT="0" distB="0" distL="0" distR="0" wp14:anchorId="0059E43D" wp14:editId="1395BB13">
            <wp:extent cx="6188710" cy="3169285"/>
            <wp:effectExtent l="63500" t="63500" r="59690" b="692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8-02-08 at 14.20.30.png"/>
                    <pic:cNvPicPr/>
                  </pic:nvPicPr>
                  <pic:blipFill>
                    <a:blip r:embed="rId32"/>
                    <a:stretch>
                      <a:fillRect/>
                    </a:stretch>
                  </pic:blipFill>
                  <pic:spPr>
                    <a:xfrm>
                      <a:off x="0" y="0"/>
                      <a:ext cx="6188710" cy="3169285"/>
                    </a:xfrm>
                    <a:prstGeom prst="rect">
                      <a:avLst/>
                    </a:prstGeom>
                    <a:effectLst>
                      <a:glow rad="63500">
                        <a:schemeClr val="accent3">
                          <a:satMod val="175000"/>
                          <a:alpha val="40000"/>
                        </a:schemeClr>
                      </a:glow>
                    </a:effectLst>
                  </pic:spPr>
                </pic:pic>
              </a:graphicData>
            </a:graphic>
          </wp:inline>
        </w:drawing>
      </w:r>
    </w:p>
    <w:p w14:paraId="543C3CA6" w14:textId="77777777" w:rsidR="008C35F4" w:rsidRDefault="008C35F4" w:rsidP="008C35F4">
      <w:pPr>
        <w:rPr>
          <w:lang w:eastAsia="x-none"/>
        </w:rPr>
      </w:pPr>
    </w:p>
    <w:p w14:paraId="25EF7C8E" w14:textId="77777777" w:rsidR="008C35F4" w:rsidRDefault="008C35F4" w:rsidP="008C35F4">
      <w:pPr>
        <w:rPr>
          <w:lang w:eastAsia="x-none"/>
        </w:rPr>
      </w:pPr>
      <w:r>
        <w:rPr>
          <w:lang w:eastAsia="x-none"/>
        </w:rPr>
        <w:t>The new account configuration is tied to the Training AD application (via the Training AD event marker). The Fulfillment is set to Automatic to any provisioning events sent to the OUT queue will get automatically processed by the adapter.</w:t>
      </w:r>
    </w:p>
    <w:p w14:paraId="6F8A1BAA" w14:textId="77777777" w:rsidR="008C35F4" w:rsidRDefault="008C35F4" w:rsidP="008C35F4">
      <w:pPr>
        <w:rPr>
          <w:lang w:eastAsia="x-none"/>
        </w:rPr>
      </w:pPr>
    </w:p>
    <w:p w14:paraId="20543EEC" w14:textId="77777777" w:rsidR="008C35F4" w:rsidRDefault="008C35F4" w:rsidP="008C35F4">
      <w:pPr>
        <w:pStyle w:val="ListParagraph"/>
        <w:numPr>
          <w:ilvl w:val="0"/>
          <w:numId w:val="69"/>
        </w:numPr>
        <w:rPr>
          <w:lang w:eastAsia="x-none"/>
        </w:rPr>
      </w:pPr>
      <w:r>
        <w:rPr>
          <w:lang w:eastAsia="x-none"/>
        </w:rPr>
        <w:t xml:space="preserve">Go to the </w:t>
      </w:r>
      <w:r w:rsidRPr="00F3015C">
        <w:rPr>
          <w:b/>
          <w:lang w:eastAsia="x-none"/>
        </w:rPr>
        <w:t>Creation Policy</w:t>
      </w:r>
      <w:r>
        <w:rPr>
          <w:lang w:eastAsia="x-none"/>
        </w:rPr>
        <w:t xml:space="preserve"> tab</w:t>
      </w:r>
    </w:p>
    <w:p w14:paraId="5AFEA871" w14:textId="77777777" w:rsidR="008C35F4" w:rsidRDefault="008C35F4" w:rsidP="008C35F4">
      <w:pPr>
        <w:rPr>
          <w:lang w:eastAsia="x-none"/>
        </w:rPr>
      </w:pPr>
    </w:p>
    <w:p w14:paraId="7690E68B" w14:textId="77777777" w:rsidR="008C35F4" w:rsidRDefault="008C35F4" w:rsidP="008C35F4">
      <w:pPr>
        <w:rPr>
          <w:lang w:eastAsia="x-none"/>
        </w:rPr>
      </w:pPr>
      <w:r>
        <w:rPr>
          <w:lang w:eastAsia="x-none"/>
        </w:rPr>
        <w:t>This is a standard configuration that we don’t need to change. Note that the default UserID will be based on the Ideas account ID (which is the Master ID of the person).</w:t>
      </w:r>
    </w:p>
    <w:p w14:paraId="2FE94720" w14:textId="77777777" w:rsidR="008C35F4" w:rsidRDefault="008C35F4" w:rsidP="008C35F4">
      <w:pPr>
        <w:rPr>
          <w:lang w:eastAsia="x-none"/>
        </w:rPr>
      </w:pPr>
    </w:p>
    <w:p w14:paraId="235A6E5E" w14:textId="77777777" w:rsidR="008C35F4" w:rsidRDefault="008C35F4" w:rsidP="008C35F4">
      <w:pPr>
        <w:pStyle w:val="ListParagraph"/>
        <w:numPr>
          <w:ilvl w:val="0"/>
          <w:numId w:val="69"/>
        </w:numPr>
        <w:rPr>
          <w:lang w:eastAsia="x-none"/>
        </w:rPr>
      </w:pPr>
      <w:r>
        <w:rPr>
          <w:lang w:eastAsia="x-none"/>
        </w:rPr>
        <w:t xml:space="preserve">Have a look at the </w:t>
      </w:r>
      <w:r w:rsidRPr="00F3015C">
        <w:rPr>
          <w:b/>
          <w:lang w:eastAsia="x-none"/>
        </w:rPr>
        <w:t>Management</w:t>
      </w:r>
      <w:r>
        <w:rPr>
          <w:lang w:eastAsia="x-none"/>
        </w:rPr>
        <w:t xml:space="preserve"> and </w:t>
      </w:r>
      <w:r w:rsidRPr="00F3015C">
        <w:rPr>
          <w:b/>
          <w:lang w:eastAsia="x-none"/>
        </w:rPr>
        <w:t>Password Creation</w:t>
      </w:r>
      <w:r>
        <w:rPr>
          <w:lang w:eastAsia="x-none"/>
        </w:rPr>
        <w:t xml:space="preserve"> tabs</w:t>
      </w:r>
    </w:p>
    <w:p w14:paraId="5F48DA86" w14:textId="77777777" w:rsidR="008C35F4" w:rsidRDefault="008C35F4" w:rsidP="008C35F4">
      <w:pPr>
        <w:rPr>
          <w:lang w:eastAsia="x-none"/>
        </w:rPr>
      </w:pPr>
    </w:p>
    <w:p w14:paraId="08F4205F" w14:textId="77777777" w:rsidR="008C35F4" w:rsidRDefault="008C35F4" w:rsidP="008C35F4">
      <w:pPr>
        <w:rPr>
          <w:lang w:eastAsia="x-none"/>
        </w:rPr>
      </w:pPr>
      <w:r>
        <w:rPr>
          <w:lang w:eastAsia="x-none"/>
        </w:rPr>
        <w:t>Again, the policy here is fairly standard, and we don’t need to modify for this lab’s use cases.</w:t>
      </w:r>
    </w:p>
    <w:p w14:paraId="188AA040" w14:textId="77777777" w:rsidR="008C35F4" w:rsidRDefault="008C35F4" w:rsidP="008C35F4">
      <w:pPr>
        <w:rPr>
          <w:lang w:eastAsia="x-none"/>
        </w:rPr>
      </w:pPr>
    </w:p>
    <w:p w14:paraId="19327285" w14:textId="77777777" w:rsidR="008C35F4" w:rsidRDefault="008C35F4" w:rsidP="008C35F4">
      <w:pPr>
        <w:pStyle w:val="ListParagraph"/>
        <w:numPr>
          <w:ilvl w:val="0"/>
          <w:numId w:val="69"/>
        </w:numPr>
        <w:rPr>
          <w:lang w:eastAsia="x-none"/>
        </w:rPr>
      </w:pPr>
      <w:r>
        <w:rPr>
          <w:lang w:eastAsia="x-none"/>
        </w:rPr>
        <w:t xml:space="preserve">Click on the </w:t>
      </w:r>
      <w:r w:rsidRPr="00F3015C">
        <w:rPr>
          <w:b/>
          <w:lang w:eastAsia="x-none"/>
        </w:rPr>
        <w:t>Users</w:t>
      </w:r>
      <w:r>
        <w:rPr>
          <w:lang w:eastAsia="x-none"/>
        </w:rPr>
        <w:t xml:space="preserve"> tab</w:t>
      </w:r>
    </w:p>
    <w:p w14:paraId="3F6025CB" w14:textId="77777777" w:rsidR="008C35F4" w:rsidRDefault="008C35F4" w:rsidP="008C35F4">
      <w:pPr>
        <w:rPr>
          <w:lang w:eastAsia="x-none"/>
        </w:rPr>
      </w:pPr>
    </w:p>
    <w:p w14:paraId="6696AF8A" w14:textId="77777777" w:rsidR="008C35F4" w:rsidRDefault="008C35F4" w:rsidP="008C35F4">
      <w:pPr>
        <w:rPr>
          <w:lang w:eastAsia="x-none"/>
        </w:rPr>
      </w:pPr>
      <w:r>
        <w:rPr>
          <w:lang w:eastAsia="x-none"/>
        </w:rPr>
        <w:t xml:space="preserve">This lists all of the accounts (even though the tab is called “Users” they are actually accounts). </w:t>
      </w:r>
    </w:p>
    <w:p w14:paraId="3DD93652" w14:textId="77777777" w:rsidR="008C35F4" w:rsidRDefault="008C35F4" w:rsidP="008C35F4">
      <w:pPr>
        <w:rPr>
          <w:lang w:eastAsia="x-none"/>
        </w:rPr>
      </w:pPr>
    </w:p>
    <w:p w14:paraId="5105C4ED" w14:textId="77777777" w:rsidR="008C35F4" w:rsidRDefault="008C35F4" w:rsidP="008C35F4">
      <w:pPr>
        <w:rPr>
          <w:lang w:eastAsia="x-none"/>
        </w:rPr>
      </w:pPr>
      <w:r>
        <w:rPr>
          <w:lang w:eastAsia="x-none"/>
        </w:rPr>
        <w:t xml:space="preserve">Notice that there are 1367 accounts, as we saw before. </w:t>
      </w:r>
    </w:p>
    <w:p w14:paraId="65608978" w14:textId="77777777" w:rsidR="008C35F4" w:rsidRDefault="008C35F4" w:rsidP="008C35F4">
      <w:pPr>
        <w:rPr>
          <w:lang w:eastAsia="x-none"/>
        </w:rPr>
      </w:pPr>
    </w:p>
    <w:p w14:paraId="4386A479" w14:textId="77777777" w:rsidR="008C35F4" w:rsidRDefault="008C35F4" w:rsidP="008C35F4">
      <w:pPr>
        <w:pStyle w:val="ListParagraph"/>
        <w:numPr>
          <w:ilvl w:val="0"/>
          <w:numId w:val="69"/>
        </w:numPr>
        <w:rPr>
          <w:lang w:eastAsia="x-none"/>
        </w:rPr>
      </w:pPr>
      <w:r>
        <w:rPr>
          <w:lang w:eastAsia="x-none"/>
        </w:rPr>
        <w:t>Select one of the accounts to see the account details (you may need to resize the different panes to see the account attributes)</w:t>
      </w:r>
    </w:p>
    <w:p w14:paraId="1F6094AB" w14:textId="77777777" w:rsidR="008C35F4" w:rsidRDefault="008C35F4" w:rsidP="008C35F4">
      <w:pPr>
        <w:rPr>
          <w:lang w:eastAsia="x-none"/>
        </w:rPr>
      </w:pPr>
      <w:r>
        <w:rPr>
          <w:noProof/>
          <w:lang w:eastAsia="x-none"/>
        </w:rPr>
        <w:lastRenderedPageBreak/>
        <w:drawing>
          <wp:inline distT="0" distB="0" distL="0" distR="0" wp14:anchorId="7236833F" wp14:editId="3055EAB3">
            <wp:extent cx="6188710" cy="3279775"/>
            <wp:effectExtent l="63500" t="63500" r="59690" b="603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8-02-08 at 15.14.50.png"/>
                    <pic:cNvPicPr/>
                  </pic:nvPicPr>
                  <pic:blipFill>
                    <a:blip r:embed="rId33"/>
                    <a:stretch>
                      <a:fillRect/>
                    </a:stretch>
                  </pic:blipFill>
                  <pic:spPr>
                    <a:xfrm>
                      <a:off x="0" y="0"/>
                      <a:ext cx="6188710" cy="3279775"/>
                    </a:xfrm>
                    <a:prstGeom prst="rect">
                      <a:avLst/>
                    </a:prstGeom>
                    <a:effectLst>
                      <a:glow rad="63500">
                        <a:schemeClr val="accent3">
                          <a:satMod val="175000"/>
                          <a:alpha val="40000"/>
                        </a:schemeClr>
                      </a:glow>
                    </a:effectLst>
                  </pic:spPr>
                </pic:pic>
              </a:graphicData>
            </a:graphic>
          </wp:inline>
        </w:drawing>
      </w:r>
    </w:p>
    <w:p w14:paraId="57342E60" w14:textId="77777777" w:rsidR="008C35F4" w:rsidRDefault="008C35F4" w:rsidP="008C35F4">
      <w:pPr>
        <w:rPr>
          <w:lang w:eastAsia="x-none"/>
        </w:rPr>
      </w:pPr>
    </w:p>
    <w:p w14:paraId="07E3F2F1" w14:textId="77777777" w:rsidR="008C35F4" w:rsidRDefault="008C35F4" w:rsidP="008C35F4">
      <w:pPr>
        <w:rPr>
          <w:lang w:eastAsia="x-none"/>
        </w:rPr>
      </w:pPr>
      <w:r>
        <w:rPr>
          <w:lang w:eastAsia="x-none"/>
        </w:rPr>
        <w:t>In this case you can see the Account ID, first and last names, email address, AD DN for the account, display name, account expiration date and some login information. We will enhance that list and default mapping in the next section.</w:t>
      </w:r>
    </w:p>
    <w:p w14:paraId="4EEBC7C4" w14:textId="77777777" w:rsidR="008C35F4" w:rsidRDefault="008C35F4" w:rsidP="008C35F4">
      <w:pPr>
        <w:pStyle w:val="Heading4"/>
      </w:pPr>
      <w:r>
        <w:t>Setup for Account Attribute Mapping</w:t>
      </w:r>
    </w:p>
    <w:p w14:paraId="465B773B" w14:textId="77777777" w:rsidR="008C35F4" w:rsidRDefault="008C35F4" w:rsidP="008C35F4">
      <w:pPr>
        <w:rPr>
          <w:lang w:eastAsia="x-none"/>
        </w:rPr>
      </w:pPr>
      <w:r>
        <w:rPr>
          <w:lang w:eastAsia="x-none"/>
        </w:rPr>
        <w:t>For account creation (and for policy enforcement in the next lab scenario) we need to setup the Target Attributes for this account type. To do this:</w:t>
      </w:r>
    </w:p>
    <w:p w14:paraId="3DF9E1C8" w14:textId="77777777" w:rsidR="008C35F4" w:rsidRDefault="008C35F4" w:rsidP="008C35F4">
      <w:pPr>
        <w:pStyle w:val="ListParagraph"/>
        <w:numPr>
          <w:ilvl w:val="0"/>
          <w:numId w:val="69"/>
        </w:numPr>
        <w:rPr>
          <w:lang w:eastAsia="x-none"/>
        </w:rPr>
      </w:pPr>
      <w:r>
        <w:rPr>
          <w:lang w:eastAsia="x-none"/>
        </w:rPr>
        <w:t xml:space="preserve">Still in </w:t>
      </w:r>
      <w:r w:rsidRPr="00F3015C">
        <w:rPr>
          <w:b/>
          <w:lang w:eastAsia="x-none"/>
        </w:rPr>
        <w:t>AGC &gt; Manage &gt; Accounts</w:t>
      </w:r>
      <w:r>
        <w:rPr>
          <w:lang w:eastAsia="x-none"/>
        </w:rPr>
        <w:t xml:space="preserve">, go to the </w:t>
      </w:r>
      <w:r w:rsidRPr="00F3015C">
        <w:rPr>
          <w:b/>
          <w:lang w:eastAsia="x-none"/>
        </w:rPr>
        <w:t>Target Attributes</w:t>
      </w:r>
      <w:r>
        <w:rPr>
          <w:lang w:eastAsia="x-none"/>
        </w:rPr>
        <w:t xml:space="preserve"> tab</w:t>
      </w:r>
    </w:p>
    <w:p w14:paraId="36579D35" w14:textId="77777777" w:rsidR="008C35F4" w:rsidRDefault="008C35F4" w:rsidP="008C35F4">
      <w:pPr>
        <w:pStyle w:val="ListParagraph"/>
        <w:numPr>
          <w:ilvl w:val="0"/>
          <w:numId w:val="69"/>
        </w:numPr>
        <w:rPr>
          <w:lang w:eastAsia="x-none"/>
        </w:rPr>
      </w:pPr>
      <w:r>
        <w:rPr>
          <w:lang w:eastAsia="x-none"/>
        </w:rPr>
        <w:t xml:space="preserve">In the right pane select </w:t>
      </w:r>
      <w:r w:rsidRPr="00F3015C">
        <w:rPr>
          <w:b/>
          <w:lang w:eastAsia="x-none"/>
        </w:rPr>
        <w:t>Actions &gt; Discover Account attributes from Target</w:t>
      </w:r>
    </w:p>
    <w:p w14:paraId="5A36D524" w14:textId="77777777" w:rsidR="008C35F4" w:rsidRDefault="008C35F4" w:rsidP="008C35F4">
      <w:pPr>
        <w:rPr>
          <w:lang w:eastAsia="x-none"/>
        </w:rPr>
      </w:pPr>
    </w:p>
    <w:p w14:paraId="049BAC95" w14:textId="77777777" w:rsidR="008C35F4" w:rsidRDefault="008C35F4" w:rsidP="008C35F4">
      <w:pPr>
        <w:rPr>
          <w:lang w:eastAsia="x-none"/>
        </w:rPr>
      </w:pPr>
      <w:r>
        <w:rPr>
          <w:noProof/>
          <w:lang w:eastAsia="x-none"/>
        </w:rPr>
        <w:drawing>
          <wp:inline distT="0" distB="0" distL="0" distR="0" wp14:anchorId="6B19A6C6" wp14:editId="521FDA49">
            <wp:extent cx="6188710" cy="1045210"/>
            <wp:effectExtent l="63500" t="63500" r="59690" b="596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02-08 at 15.19.56.png"/>
                    <pic:cNvPicPr/>
                  </pic:nvPicPr>
                  <pic:blipFill>
                    <a:blip r:embed="rId34"/>
                    <a:stretch>
                      <a:fillRect/>
                    </a:stretch>
                  </pic:blipFill>
                  <pic:spPr>
                    <a:xfrm>
                      <a:off x="0" y="0"/>
                      <a:ext cx="6188710" cy="1045210"/>
                    </a:xfrm>
                    <a:prstGeom prst="rect">
                      <a:avLst/>
                    </a:prstGeom>
                    <a:effectLst>
                      <a:glow rad="63500">
                        <a:schemeClr val="accent3">
                          <a:satMod val="175000"/>
                          <a:alpha val="40000"/>
                        </a:schemeClr>
                      </a:glow>
                    </a:effectLst>
                  </pic:spPr>
                </pic:pic>
              </a:graphicData>
            </a:graphic>
          </wp:inline>
        </w:drawing>
      </w:r>
    </w:p>
    <w:p w14:paraId="6338962F" w14:textId="77777777" w:rsidR="008C35F4" w:rsidRDefault="008C35F4" w:rsidP="008C35F4">
      <w:pPr>
        <w:rPr>
          <w:lang w:eastAsia="x-none"/>
        </w:rPr>
      </w:pPr>
    </w:p>
    <w:p w14:paraId="0CE682E9" w14:textId="77777777" w:rsidR="008C35F4" w:rsidRDefault="008C35F4" w:rsidP="008C35F4">
      <w:pPr>
        <w:pStyle w:val="ListParagraph"/>
        <w:numPr>
          <w:ilvl w:val="0"/>
          <w:numId w:val="70"/>
        </w:numPr>
        <w:rPr>
          <w:lang w:eastAsia="x-none"/>
        </w:rPr>
      </w:pPr>
      <w:r>
        <w:rPr>
          <w:lang w:eastAsia="x-none"/>
        </w:rPr>
        <w:t xml:space="preserve">On the Discover Attributes from Target dialog, select the following attributes: </w:t>
      </w:r>
      <w:r w:rsidRPr="00F3015C">
        <w:rPr>
          <w:rStyle w:val="CodeChar"/>
        </w:rPr>
        <w:t>cn, description, erADDisplayName, erADEmployeeID, erADFullName, erCompany, erDepartment, givenName, mail, postalCode, sn, street, telephoneNumber</w:t>
      </w:r>
      <w:r>
        <w:rPr>
          <w:lang w:eastAsia="x-none"/>
        </w:rPr>
        <w:t xml:space="preserve"> and </w:t>
      </w:r>
      <w:r w:rsidRPr="00F3015C">
        <w:rPr>
          <w:rStyle w:val="CodeChar"/>
        </w:rPr>
        <w:t>title</w:t>
      </w:r>
      <w:r>
        <w:rPr>
          <w:lang w:eastAsia="x-none"/>
        </w:rPr>
        <w:t xml:space="preserve">. </w:t>
      </w:r>
    </w:p>
    <w:p w14:paraId="0238E576" w14:textId="77777777" w:rsidR="008C35F4" w:rsidRDefault="008C35F4" w:rsidP="008C35F4">
      <w:pPr>
        <w:pStyle w:val="ListParagraph"/>
        <w:numPr>
          <w:ilvl w:val="0"/>
          <w:numId w:val="70"/>
        </w:numPr>
        <w:rPr>
          <w:lang w:eastAsia="x-none"/>
        </w:rPr>
      </w:pPr>
      <w:r>
        <w:rPr>
          <w:lang w:eastAsia="x-none"/>
        </w:rPr>
        <w:t xml:space="preserve">Click </w:t>
      </w:r>
      <w:r w:rsidRPr="00F3015C">
        <w:rPr>
          <w:b/>
          <w:lang w:eastAsia="x-none"/>
        </w:rPr>
        <w:t>Import</w:t>
      </w:r>
      <w:r>
        <w:rPr>
          <w:lang w:eastAsia="x-none"/>
        </w:rPr>
        <w:t xml:space="preserve"> when all selected.</w:t>
      </w:r>
    </w:p>
    <w:p w14:paraId="5BC797EA" w14:textId="77777777" w:rsidR="008C35F4" w:rsidRDefault="008C35F4" w:rsidP="008C35F4">
      <w:pPr>
        <w:rPr>
          <w:lang w:eastAsia="x-none"/>
        </w:rPr>
      </w:pPr>
    </w:p>
    <w:p w14:paraId="131BC0C2" w14:textId="77777777" w:rsidR="008C35F4" w:rsidRDefault="008C35F4" w:rsidP="008C35F4">
      <w:pPr>
        <w:rPr>
          <w:lang w:eastAsia="x-none"/>
        </w:rPr>
      </w:pPr>
      <w:r>
        <w:rPr>
          <w:lang w:eastAsia="x-none"/>
        </w:rPr>
        <w:t>The Target Attributes view no shows all of those AD attributes.</w:t>
      </w:r>
    </w:p>
    <w:p w14:paraId="2ABE874D" w14:textId="77777777" w:rsidR="008C35F4" w:rsidRDefault="008C35F4" w:rsidP="008C35F4">
      <w:pPr>
        <w:rPr>
          <w:lang w:eastAsia="x-none"/>
        </w:rPr>
      </w:pPr>
    </w:p>
    <w:p w14:paraId="6A5970FB" w14:textId="77777777" w:rsidR="008C35F4" w:rsidRDefault="008C35F4" w:rsidP="008C35F4">
      <w:pPr>
        <w:rPr>
          <w:lang w:eastAsia="x-none"/>
        </w:rPr>
      </w:pPr>
      <w:r>
        <w:rPr>
          <w:noProof/>
          <w:lang w:eastAsia="x-none"/>
        </w:rPr>
        <w:lastRenderedPageBreak/>
        <w:drawing>
          <wp:inline distT="0" distB="0" distL="0" distR="0" wp14:anchorId="2B061323" wp14:editId="2318FFC8">
            <wp:extent cx="6188710" cy="2916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8-02-08 at 15.26.36.png"/>
                    <pic:cNvPicPr/>
                  </pic:nvPicPr>
                  <pic:blipFill>
                    <a:blip r:embed="rId35"/>
                    <a:stretch>
                      <a:fillRect/>
                    </a:stretch>
                  </pic:blipFill>
                  <pic:spPr>
                    <a:xfrm>
                      <a:off x="0" y="0"/>
                      <a:ext cx="6188710" cy="2916555"/>
                    </a:xfrm>
                    <a:prstGeom prst="rect">
                      <a:avLst/>
                    </a:prstGeom>
                  </pic:spPr>
                </pic:pic>
              </a:graphicData>
            </a:graphic>
          </wp:inline>
        </w:drawing>
      </w:r>
    </w:p>
    <w:p w14:paraId="04504F7D" w14:textId="77777777" w:rsidR="008C35F4" w:rsidRDefault="008C35F4" w:rsidP="008C35F4">
      <w:pPr>
        <w:rPr>
          <w:lang w:eastAsia="x-none"/>
        </w:rPr>
      </w:pPr>
    </w:p>
    <w:p w14:paraId="18061D05" w14:textId="724EC7F2" w:rsidR="008C35F4" w:rsidRDefault="008C35F4" w:rsidP="008C35F4">
      <w:pPr>
        <w:rPr>
          <w:lang w:eastAsia="x-none"/>
        </w:rPr>
      </w:pPr>
      <w:r>
        <w:rPr>
          <w:lang w:eastAsia="x-none"/>
        </w:rPr>
        <w:t xml:space="preserve">These are the attributes that will show in the Admin Console and Service </w:t>
      </w:r>
      <w:r w:rsidR="00F3015C">
        <w:rPr>
          <w:lang w:eastAsia="x-none"/>
        </w:rPr>
        <w:t>Center and</w:t>
      </w:r>
      <w:r>
        <w:rPr>
          <w:lang w:eastAsia="x-none"/>
        </w:rPr>
        <w:t xml:space="preserve"> will also be used when IGI automatically creates accounts.</w:t>
      </w:r>
    </w:p>
    <w:p w14:paraId="3D93FB8B" w14:textId="77777777" w:rsidR="008C35F4" w:rsidRDefault="008C35F4" w:rsidP="008C35F4">
      <w:pPr>
        <w:rPr>
          <w:lang w:eastAsia="x-none"/>
        </w:rPr>
      </w:pPr>
    </w:p>
    <w:p w14:paraId="7125DC35" w14:textId="77777777" w:rsidR="008C35F4" w:rsidRDefault="008C35F4" w:rsidP="008C35F4">
      <w:pPr>
        <w:pStyle w:val="ListParagraph"/>
        <w:numPr>
          <w:ilvl w:val="0"/>
          <w:numId w:val="71"/>
        </w:numPr>
        <w:rPr>
          <w:lang w:eastAsia="x-none"/>
        </w:rPr>
      </w:pPr>
      <w:r>
        <w:rPr>
          <w:lang w:eastAsia="x-none"/>
        </w:rPr>
        <w:t>For each attribute set the following:</w:t>
      </w:r>
    </w:p>
    <w:p w14:paraId="547DDFDA" w14:textId="77777777" w:rsidR="008C35F4" w:rsidRDefault="008C35F4" w:rsidP="008C35F4">
      <w:pPr>
        <w:pStyle w:val="ListParagraph"/>
        <w:numPr>
          <w:ilvl w:val="0"/>
          <w:numId w:val="72"/>
        </w:numPr>
        <w:rPr>
          <w:lang w:eastAsia="x-none"/>
        </w:rPr>
      </w:pPr>
      <w:r w:rsidRPr="003660FE">
        <w:rPr>
          <w:b/>
          <w:lang w:eastAsia="x-none"/>
        </w:rPr>
        <w:t>Required</w:t>
      </w:r>
      <w:r>
        <w:rPr>
          <w:lang w:eastAsia="x-none"/>
        </w:rPr>
        <w:t xml:space="preserve"> – leave blank for now (except cn and sn)</w:t>
      </w:r>
    </w:p>
    <w:p w14:paraId="7C019F1C" w14:textId="77777777" w:rsidR="008C35F4" w:rsidRDefault="008C35F4" w:rsidP="008C35F4">
      <w:pPr>
        <w:pStyle w:val="ListParagraph"/>
        <w:numPr>
          <w:ilvl w:val="0"/>
          <w:numId w:val="72"/>
        </w:numPr>
        <w:rPr>
          <w:lang w:eastAsia="x-none"/>
        </w:rPr>
      </w:pPr>
      <w:r w:rsidRPr="003660FE">
        <w:rPr>
          <w:b/>
          <w:lang w:eastAsia="x-none"/>
        </w:rPr>
        <w:t>Visible</w:t>
      </w:r>
      <w:r>
        <w:rPr>
          <w:lang w:eastAsia="x-none"/>
        </w:rPr>
        <w:t xml:space="preserve"> – leave selected for now (you could have some attributes hidden)</w:t>
      </w:r>
    </w:p>
    <w:p w14:paraId="6541EB1B" w14:textId="77777777" w:rsidR="008C35F4" w:rsidRDefault="008C35F4" w:rsidP="008C35F4">
      <w:pPr>
        <w:pStyle w:val="ListParagraph"/>
        <w:numPr>
          <w:ilvl w:val="0"/>
          <w:numId w:val="72"/>
        </w:numPr>
        <w:rPr>
          <w:lang w:eastAsia="x-none"/>
        </w:rPr>
      </w:pPr>
      <w:r w:rsidRPr="003660FE">
        <w:rPr>
          <w:b/>
          <w:lang w:eastAsia="x-none"/>
        </w:rPr>
        <w:t>Editable</w:t>
      </w:r>
      <w:r>
        <w:rPr>
          <w:lang w:eastAsia="x-none"/>
        </w:rPr>
        <w:t xml:space="preserve"> – leave selected for now (will change when we set enforcement)</w:t>
      </w:r>
    </w:p>
    <w:p w14:paraId="2CE5676A" w14:textId="77777777" w:rsidR="008C35F4" w:rsidRDefault="008C35F4" w:rsidP="008C35F4">
      <w:pPr>
        <w:pStyle w:val="ListParagraph"/>
        <w:numPr>
          <w:ilvl w:val="0"/>
          <w:numId w:val="72"/>
        </w:numPr>
        <w:rPr>
          <w:lang w:eastAsia="x-none"/>
        </w:rPr>
      </w:pPr>
      <w:r w:rsidRPr="003660FE">
        <w:rPr>
          <w:b/>
          <w:lang w:eastAsia="x-none"/>
        </w:rPr>
        <w:t>Position</w:t>
      </w:r>
      <w:r>
        <w:rPr>
          <w:lang w:eastAsia="x-none"/>
        </w:rPr>
        <w:t xml:space="preserve"> – leave as the alphabetic order for now (you would probably re-arrange in a production deployment into logical groupings like name, address, business details etc.)</w:t>
      </w:r>
    </w:p>
    <w:p w14:paraId="77BD29F7" w14:textId="77777777" w:rsidR="008C35F4" w:rsidRDefault="008C35F4" w:rsidP="008C35F4">
      <w:pPr>
        <w:pStyle w:val="ListParagraph"/>
        <w:numPr>
          <w:ilvl w:val="0"/>
          <w:numId w:val="72"/>
        </w:numPr>
        <w:rPr>
          <w:lang w:eastAsia="x-none"/>
        </w:rPr>
      </w:pPr>
      <w:r w:rsidRPr="003660FE">
        <w:rPr>
          <w:b/>
          <w:lang w:eastAsia="x-none"/>
        </w:rPr>
        <w:t>Name</w:t>
      </w:r>
      <w:r>
        <w:rPr>
          <w:lang w:eastAsia="x-none"/>
        </w:rPr>
        <w:t xml:space="preserve"> – for each attribute we want to set the label as per the table below. Click the elipses button ([…]) beside the Name and set the English label. Note that the Labels do not change the Name displayed on this view.</w:t>
      </w:r>
    </w:p>
    <w:p w14:paraId="2EFFEE7B" w14:textId="77777777" w:rsidR="008C35F4" w:rsidRDefault="008C35F4" w:rsidP="008C35F4">
      <w:pPr>
        <w:pStyle w:val="ListParagraph"/>
        <w:numPr>
          <w:ilvl w:val="0"/>
          <w:numId w:val="72"/>
        </w:numPr>
        <w:rPr>
          <w:lang w:eastAsia="x-none"/>
        </w:rPr>
      </w:pPr>
      <w:r w:rsidRPr="0087639A">
        <w:rPr>
          <w:b/>
          <w:lang w:eastAsia="x-none"/>
        </w:rPr>
        <w:t>Multiple value</w:t>
      </w:r>
      <w:r>
        <w:rPr>
          <w:lang w:eastAsia="x-none"/>
        </w:rPr>
        <w:t xml:space="preserve"> – leave unselected</w:t>
      </w:r>
    </w:p>
    <w:p w14:paraId="2B6CA101" w14:textId="77777777" w:rsidR="008C35F4" w:rsidRDefault="008C35F4" w:rsidP="008C35F4">
      <w:pPr>
        <w:pStyle w:val="ListParagraph"/>
        <w:numPr>
          <w:ilvl w:val="0"/>
          <w:numId w:val="72"/>
        </w:numPr>
        <w:rPr>
          <w:lang w:eastAsia="x-none"/>
        </w:rPr>
      </w:pPr>
      <w:r w:rsidRPr="0087639A">
        <w:rPr>
          <w:b/>
          <w:lang w:eastAsia="x-none"/>
        </w:rPr>
        <w:t>Lookup</w:t>
      </w:r>
      <w:r>
        <w:rPr>
          <w:lang w:eastAsia="x-none"/>
        </w:rPr>
        <w:t xml:space="preserve"> – not set (we aren’t setting any lookup values, but in a production deployment you may do so for fixed values, like titles)</w:t>
      </w:r>
    </w:p>
    <w:p w14:paraId="01695F4F" w14:textId="77777777" w:rsidR="008C35F4" w:rsidRDefault="008C35F4" w:rsidP="008C35F4">
      <w:pPr>
        <w:pStyle w:val="ListParagraph"/>
        <w:numPr>
          <w:ilvl w:val="0"/>
          <w:numId w:val="72"/>
        </w:numPr>
        <w:rPr>
          <w:lang w:eastAsia="x-none"/>
        </w:rPr>
      </w:pPr>
      <w:r w:rsidRPr="0087639A">
        <w:rPr>
          <w:b/>
          <w:lang w:eastAsia="x-none"/>
        </w:rPr>
        <w:t>UI Rendering</w:t>
      </w:r>
      <w:r>
        <w:rPr>
          <w:lang w:eastAsia="x-none"/>
        </w:rPr>
        <w:t xml:space="preserve"> – leave all as textfield</w:t>
      </w:r>
    </w:p>
    <w:p w14:paraId="427A192A" w14:textId="77777777" w:rsidR="008C35F4" w:rsidRDefault="008C35F4" w:rsidP="008C35F4">
      <w:pPr>
        <w:pStyle w:val="ListParagraph"/>
        <w:numPr>
          <w:ilvl w:val="0"/>
          <w:numId w:val="72"/>
        </w:numPr>
        <w:rPr>
          <w:lang w:eastAsia="x-none"/>
        </w:rPr>
      </w:pPr>
      <w:r w:rsidRPr="0087639A">
        <w:rPr>
          <w:b/>
          <w:lang w:eastAsia="x-none"/>
        </w:rPr>
        <w:t>Size</w:t>
      </w:r>
      <w:r>
        <w:rPr>
          <w:lang w:eastAsia="x-none"/>
        </w:rPr>
        <w:t xml:space="preserve"> – leave as blank (you could change the textfield box length if you wanted)</w:t>
      </w:r>
    </w:p>
    <w:p w14:paraId="61243454" w14:textId="77777777" w:rsidR="008C35F4" w:rsidRDefault="008C35F4" w:rsidP="008C35F4">
      <w:pPr>
        <w:pStyle w:val="ListParagraph"/>
        <w:numPr>
          <w:ilvl w:val="0"/>
          <w:numId w:val="72"/>
        </w:numPr>
        <w:rPr>
          <w:lang w:eastAsia="x-none"/>
        </w:rPr>
      </w:pPr>
      <w:r w:rsidRPr="0087639A">
        <w:rPr>
          <w:b/>
          <w:lang w:eastAsia="x-none"/>
        </w:rPr>
        <w:t>Default Value</w:t>
      </w:r>
      <w:r>
        <w:rPr>
          <w:lang w:eastAsia="x-none"/>
        </w:rPr>
        <w:t xml:space="preserve"> – some of these will be based on strings, some on Person attribute values and some a mix. Enter the values as shown in the following table (can use the User.field button)</w:t>
      </w:r>
    </w:p>
    <w:p w14:paraId="44F8582D" w14:textId="77777777" w:rsidR="008C35F4" w:rsidRDefault="008C35F4" w:rsidP="008C35F4">
      <w:pPr>
        <w:pStyle w:val="ListParagraph"/>
        <w:numPr>
          <w:ilvl w:val="0"/>
          <w:numId w:val="72"/>
        </w:numPr>
        <w:rPr>
          <w:lang w:eastAsia="x-none"/>
        </w:rPr>
      </w:pPr>
      <w:r w:rsidRPr="0087639A">
        <w:rPr>
          <w:b/>
          <w:lang w:eastAsia="x-none"/>
        </w:rPr>
        <w:t>Enforce User value</w:t>
      </w:r>
      <w:r>
        <w:rPr>
          <w:lang w:eastAsia="x-none"/>
        </w:rPr>
        <w:t xml:space="preserve"> – as per the following table</w:t>
      </w:r>
    </w:p>
    <w:p w14:paraId="065B9223"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2057"/>
        <w:gridCol w:w="1907"/>
        <w:gridCol w:w="4372"/>
        <w:gridCol w:w="1400"/>
      </w:tblGrid>
      <w:tr w:rsidR="008C35F4" w:rsidRPr="008C787B" w14:paraId="0C78F54F" w14:textId="77777777" w:rsidTr="008C35F4">
        <w:trPr>
          <w:cnfStyle w:val="100000000000" w:firstRow="1" w:lastRow="0" w:firstColumn="0" w:lastColumn="0" w:oddVBand="0" w:evenVBand="0" w:oddHBand="0" w:evenHBand="0" w:firstRowFirstColumn="0" w:firstRowLastColumn="0" w:lastRowFirstColumn="0" w:lastRowLastColumn="0"/>
        </w:trPr>
        <w:tc>
          <w:tcPr>
            <w:tcW w:w="2057" w:type="dxa"/>
          </w:tcPr>
          <w:p w14:paraId="02020FC0" w14:textId="77777777" w:rsidR="008C35F4" w:rsidRPr="008C787B" w:rsidRDefault="008C35F4" w:rsidP="008C35F4">
            <w:pPr>
              <w:rPr>
                <w:b w:val="0"/>
                <w:i/>
                <w:lang w:eastAsia="x-none"/>
              </w:rPr>
            </w:pPr>
            <w:r w:rsidRPr="008C787B">
              <w:rPr>
                <w:b w:val="0"/>
                <w:i/>
                <w:lang w:eastAsia="x-none"/>
              </w:rPr>
              <w:t>Attribute</w:t>
            </w:r>
          </w:p>
        </w:tc>
        <w:tc>
          <w:tcPr>
            <w:tcW w:w="1907" w:type="dxa"/>
          </w:tcPr>
          <w:p w14:paraId="2422F3B8" w14:textId="77777777" w:rsidR="008C35F4" w:rsidRDefault="008C35F4" w:rsidP="008C35F4">
            <w:pPr>
              <w:rPr>
                <w:b w:val="0"/>
                <w:i/>
                <w:lang w:eastAsia="x-none"/>
              </w:rPr>
            </w:pPr>
            <w:r>
              <w:rPr>
                <w:b w:val="0"/>
                <w:i/>
                <w:lang w:eastAsia="x-none"/>
              </w:rPr>
              <w:t>Label</w:t>
            </w:r>
          </w:p>
        </w:tc>
        <w:tc>
          <w:tcPr>
            <w:tcW w:w="4372" w:type="dxa"/>
          </w:tcPr>
          <w:p w14:paraId="6BECB1CF" w14:textId="77777777" w:rsidR="008C35F4" w:rsidRPr="008C787B" w:rsidRDefault="008C35F4" w:rsidP="008C35F4">
            <w:pPr>
              <w:rPr>
                <w:b w:val="0"/>
                <w:i/>
                <w:lang w:eastAsia="x-none"/>
              </w:rPr>
            </w:pPr>
            <w:r>
              <w:rPr>
                <w:b w:val="0"/>
                <w:i/>
                <w:lang w:eastAsia="x-none"/>
              </w:rPr>
              <w:t>Default Value (strings and/or User.field value)</w:t>
            </w:r>
          </w:p>
        </w:tc>
        <w:tc>
          <w:tcPr>
            <w:tcW w:w="1400" w:type="dxa"/>
          </w:tcPr>
          <w:p w14:paraId="726E4C7B" w14:textId="77777777" w:rsidR="008C35F4" w:rsidRPr="008C787B" w:rsidRDefault="008C35F4" w:rsidP="008C35F4">
            <w:pPr>
              <w:rPr>
                <w:b w:val="0"/>
                <w:i/>
                <w:lang w:eastAsia="x-none"/>
              </w:rPr>
            </w:pPr>
            <w:r>
              <w:rPr>
                <w:b w:val="0"/>
                <w:i/>
                <w:lang w:eastAsia="x-none"/>
              </w:rPr>
              <w:t>Enforced (Y/N)</w:t>
            </w:r>
          </w:p>
        </w:tc>
      </w:tr>
      <w:tr w:rsidR="008C35F4" w14:paraId="6A4C2F6A" w14:textId="77777777" w:rsidTr="008C35F4">
        <w:tc>
          <w:tcPr>
            <w:tcW w:w="2057" w:type="dxa"/>
          </w:tcPr>
          <w:p w14:paraId="17679D76" w14:textId="77777777" w:rsidR="008C35F4" w:rsidRDefault="008C35F4" w:rsidP="008C35F4">
            <w:pPr>
              <w:rPr>
                <w:lang w:eastAsia="x-none"/>
              </w:rPr>
            </w:pPr>
            <w:r>
              <w:rPr>
                <w:lang w:eastAsia="x-none"/>
              </w:rPr>
              <w:t>cn</w:t>
            </w:r>
          </w:p>
        </w:tc>
        <w:tc>
          <w:tcPr>
            <w:tcW w:w="1907" w:type="dxa"/>
          </w:tcPr>
          <w:p w14:paraId="7D106F76" w14:textId="77777777" w:rsidR="008C35F4" w:rsidRDefault="008C35F4" w:rsidP="008C35F4">
            <w:pPr>
              <w:rPr>
                <w:lang w:eastAsia="x-none"/>
              </w:rPr>
            </w:pPr>
            <w:r>
              <w:rPr>
                <w:lang w:eastAsia="x-none"/>
              </w:rPr>
              <w:t>Common Name</w:t>
            </w:r>
          </w:p>
        </w:tc>
        <w:tc>
          <w:tcPr>
            <w:tcW w:w="4372" w:type="dxa"/>
          </w:tcPr>
          <w:p w14:paraId="7A90F986" w14:textId="77777777" w:rsidR="008C35F4" w:rsidRDefault="008C35F4" w:rsidP="008C35F4">
            <w:pPr>
              <w:rPr>
                <w:lang w:eastAsia="x-none"/>
              </w:rPr>
            </w:pPr>
            <w:r w:rsidRPr="0087639A">
              <w:rPr>
                <w:lang w:eastAsia="x-none"/>
              </w:rPr>
              <w:t>{Master UID}</w:t>
            </w:r>
          </w:p>
        </w:tc>
        <w:tc>
          <w:tcPr>
            <w:tcW w:w="1400" w:type="dxa"/>
          </w:tcPr>
          <w:p w14:paraId="26C18D08" w14:textId="77777777" w:rsidR="008C35F4" w:rsidRDefault="008C35F4" w:rsidP="008C35F4">
            <w:pPr>
              <w:rPr>
                <w:lang w:eastAsia="x-none"/>
              </w:rPr>
            </w:pPr>
            <w:r>
              <w:rPr>
                <w:lang w:eastAsia="x-none"/>
              </w:rPr>
              <w:t>Y</w:t>
            </w:r>
          </w:p>
        </w:tc>
      </w:tr>
      <w:tr w:rsidR="008C35F4" w14:paraId="68F8FFB6" w14:textId="77777777" w:rsidTr="008C35F4">
        <w:tc>
          <w:tcPr>
            <w:tcW w:w="2057" w:type="dxa"/>
          </w:tcPr>
          <w:p w14:paraId="07C3E89A" w14:textId="77777777" w:rsidR="008C35F4" w:rsidRDefault="008C35F4" w:rsidP="008C35F4">
            <w:pPr>
              <w:rPr>
                <w:lang w:eastAsia="x-none"/>
              </w:rPr>
            </w:pPr>
            <w:r>
              <w:rPr>
                <w:lang w:eastAsia="x-none"/>
              </w:rPr>
              <w:t>description</w:t>
            </w:r>
          </w:p>
        </w:tc>
        <w:tc>
          <w:tcPr>
            <w:tcW w:w="1907" w:type="dxa"/>
          </w:tcPr>
          <w:p w14:paraId="01BF0F6D" w14:textId="77777777" w:rsidR="008C35F4" w:rsidRDefault="008C35F4" w:rsidP="008C35F4">
            <w:pPr>
              <w:rPr>
                <w:lang w:eastAsia="x-none"/>
              </w:rPr>
            </w:pPr>
            <w:r>
              <w:rPr>
                <w:lang w:eastAsia="x-none"/>
              </w:rPr>
              <w:t>Description</w:t>
            </w:r>
          </w:p>
        </w:tc>
        <w:tc>
          <w:tcPr>
            <w:tcW w:w="4372" w:type="dxa"/>
          </w:tcPr>
          <w:p w14:paraId="19BF73E9" w14:textId="77777777" w:rsidR="008C35F4" w:rsidRDefault="008C35F4" w:rsidP="008C35F4">
            <w:pPr>
              <w:rPr>
                <w:lang w:eastAsia="x-none"/>
              </w:rPr>
            </w:pPr>
            <w:r w:rsidRPr="0087639A">
              <w:rPr>
                <w:lang w:eastAsia="x-none"/>
              </w:rPr>
              <w:t>AD Account provisioned from IGI for {First Name} {Last Name}</w:t>
            </w:r>
          </w:p>
        </w:tc>
        <w:tc>
          <w:tcPr>
            <w:tcW w:w="1400" w:type="dxa"/>
          </w:tcPr>
          <w:p w14:paraId="60CE64AC" w14:textId="77777777" w:rsidR="008C35F4" w:rsidRDefault="008C35F4" w:rsidP="008C35F4">
            <w:pPr>
              <w:rPr>
                <w:lang w:eastAsia="x-none"/>
              </w:rPr>
            </w:pPr>
          </w:p>
        </w:tc>
      </w:tr>
      <w:tr w:rsidR="008C35F4" w14:paraId="7F64D39F" w14:textId="77777777" w:rsidTr="008C35F4">
        <w:tc>
          <w:tcPr>
            <w:tcW w:w="2057" w:type="dxa"/>
          </w:tcPr>
          <w:p w14:paraId="3376D22B" w14:textId="77777777" w:rsidR="008C35F4" w:rsidRDefault="008C35F4" w:rsidP="008C35F4">
            <w:pPr>
              <w:rPr>
                <w:lang w:eastAsia="x-none"/>
              </w:rPr>
            </w:pPr>
            <w:r>
              <w:rPr>
                <w:lang w:eastAsia="x-none"/>
              </w:rPr>
              <w:t>erADDisplayName</w:t>
            </w:r>
          </w:p>
        </w:tc>
        <w:tc>
          <w:tcPr>
            <w:tcW w:w="1907" w:type="dxa"/>
          </w:tcPr>
          <w:p w14:paraId="7069886C" w14:textId="77777777" w:rsidR="008C35F4" w:rsidRDefault="008C35F4" w:rsidP="008C35F4">
            <w:pPr>
              <w:rPr>
                <w:lang w:eastAsia="x-none"/>
              </w:rPr>
            </w:pPr>
            <w:r>
              <w:rPr>
                <w:lang w:eastAsia="x-none"/>
              </w:rPr>
              <w:t>Display Name</w:t>
            </w:r>
          </w:p>
        </w:tc>
        <w:tc>
          <w:tcPr>
            <w:tcW w:w="4372" w:type="dxa"/>
          </w:tcPr>
          <w:p w14:paraId="1BA3780B" w14:textId="77777777" w:rsidR="008C35F4" w:rsidRDefault="008C35F4" w:rsidP="008C35F4">
            <w:pPr>
              <w:rPr>
                <w:lang w:eastAsia="x-none"/>
              </w:rPr>
            </w:pPr>
            <w:r w:rsidRPr="0087639A">
              <w:rPr>
                <w:lang w:eastAsia="x-none"/>
              </w:rPr>
              <w:t>{First Name} {Last Name}</w:t>
            </w:r>
          </w:p>
        </w:tc>
        <w:tc>
          <w:tcPr>
            <w:tcW w:w="1400" w:type="dxa"/>
          </w:tcPr>
          <w:p w14:paraId="69410B8B" w14:textId="77777777" w:rsidR="008C35F4" w:rsidRDefault="008C35F4" w:rsidP="008C35F4">
            <w:pPr>
              <w:rPr>
                <w:lang w:eastAsia="x-none"/>
              </w:rPr>
            </w:pPr>
            <w:r>
              <w:rPr>
                <w:lang w:eastAsia="x-none"/>
              </w:rPr>
              <w:t>Y</w:t>
            </w:r>
          </w:p>
        </w:tc>
      </w:tr>
      <w:tr w:rsidR="008C35F4" w14:paraId="6ABB7317" w14:textId="77777777" w:rsidTr="008C35F4">
        <w:tc>
          <w:tcPr>
            <w:tcW w:w="2057" w:type="dxa"/>
          </w:tcPr>
          <w:p w14:paraId="5A176BD4" w14:textId="77777777" w:rsidR="008C35F4" w:rsidRDefault="008C35F4" w:rsidP="008C35F4">
            <w:pPr>
              <w:rPr>
                <w:lang w:eastAsia="x-none"/>
              </w:rPr>
            </w:pPr>
            <w:r>
              <w:rPr>
                <w:lang w:eastAsia="x-none"/>
              </w:rPr>
              <w:t>erADEmployeeID</w:t>
            </w:r>
          </w:p>
        </w:tc>
        <w:tc>
          <w:tcPr>
            <w:tcW w:w="1907" w:type="dxa"/>
          </w:tcPr>
          <w:p w14:paraId="4F90819A" w14:textId="77777777" w:rsidR="008C35F4" w:rsidRDefault="008C35F4" w:rsidP="008C35F4">
            <w:pPr>
              <w:rPr>
                <w:lang w:eastAsia="x-none"/>
              </w:rPr>
            </w:pPr>
            <w:r>
              <w:rPr>
                <w:lang w:eastAsia="x-none"/>
              </w:rPr>
              <w:t>Employee ID</w:t>
            </w:r>
          </w:p>
        </w:tc>
        <w:tc>
          <w:tcPr>
            <w:tcW w:w="4372" w:type="dxa"/>
          </w:tcPr>
          <w:p w14:paraId="75C8C5C3" w14:textId="77777777" w:rsidR="008C35F4" w:rsidRDefault="008C35F4" w:rsidP="008C35F4">
            <w:pPr>
              <w:rPr>
                <w:lang w:eastAsia="x-none"/>
              </w:rPr>
            </w:pPr>
            <w:r w:rsidRPr="0087639A">
              <w:rPr>
                <w:lang w:eastAsia="x-none"/>
              </w:rPr>
              <w:t>{SSN/Fiscal Code}</w:t>
            </w:r>
          </w:p>
        </w:tc>
        <w:tc>
          <w:tcPr>
            <w:tcW w:w="1400" w:type="dxa"/>
          </w:tcPr>
          <w:p w14:paraId="3257BB5B" w14:textId="77777777" w:rsidR="008C35F4" w:rsidRDefault="008C35F4" w:rsidP="008C35F4">
            <w:pPr>
              <w:rPr>
                <w:lang w:eastAsia="x-none"/>
              </w:rPr>
            </w:pPr>
            <w:r>
              <w:rPr>
                <w:lang w:eastAsia="x-none"/>
              </w:rPr>
              <w:t>Y</w:t>
            </w:r>
          </w:p>
        </w:tc>
      </w:tr>
      <w:tr w:rsidR="008C35F4" w14:paraId="32C8D7F4" w14:textId="77777777" w:rsidTr="008C35F4">
        <w:tc>
          <w:tcPr>
            <w:tcW w:w="2057" w:type="dxa"/>
          </w:tcPr>
          <w:p w14:paraId="343B1BD0" w14:textId="77777777" w:rsidR="008C35F4" w:rsidRDefault="008C35F4" w:rsidP="008C35F4">
            <w:pPr>
              <w:rPr>
                <w:lang w:eastAsia="x-none"/>
              </w:rPr>
            </w:pPr>
            <w:r>
              <w:rPr>
                <w:lang w:eastAsia="x-none"/>
              </w:rPr>
              <w:t>erADFullName</w:t>
            </w:r>
          </w:p>
        </w:tc>
        <w:tc>
          <w:tcPr>
            <w:tcW w:w="1907" w:type="dxa"/>
          </w:tcPr>
          <w:p w14:paraId="5AA6C7F6" w14:textId="77777777" w:rsidR="008C35F4" w:rsidRDefault="008C35F4" w:rsidP="008C35F4">
            <w:pPr>
              <w:rPr>
                <w:lang w:eastAsia="x-none"/>
              </w:rPr>
            </w:pPr>
            <w:r>
              <w:rPr>
                <w:lang w:eastAsia="x-none"/>
              </w:rPr>
              <w:t>Full Name</w:t>
            </w:r>
          </w:p>
        </w:tc>
        <w:tc>
          <w:tcPr>
            <w:tcW w:w="4372" w:type="dxa"/>
          </w:tcPr>
          <w:p w14:paraId="4B521A8F" w14:textId="77777777" w:rsidR="008C35F4" w:rsidRDefault="008C35F4" w:rsidP="008C35F4">
            <w:pPr>
              <w:rPr>
                <w:lang w:eastAsia="x-none"/>
              </w:rPr>
            </w:pPr>
            <w:r w:rsidRPr="0087639A">
              <w:rPr>
                <w:lang w:eastAsia="x-none"/>
              </w:rPr>
              <w:t>{First Name} {Last Name}</w:t>
            </w:r>
          </w:p>
        </w:tc>
        <w:tc>
          <w:tcPr>
            <w:tcW w:w="1400" w:type="dxa"/>
          </w:tcPr>
          <w:p w14:paraId="27D1B2E6" w14:textId="77777777" w:rsidR="008C35F4" w:rsidRDefault="008C35F4" w:rsidP="008C35F4">
            <w:pPr>
              <w:rPr>
                <w:lang w:eastAsia="x-none"/>
              </w:rPr>
            </w:pPr>
            <w:r>
              <w:rPr>
                <w:lang w:eastAsia="x-none"/>
              </w:rPr>
              <w:t>Y</w:t>
            </w:r>
          </w:p>
        </w:tc>
      </w:tr>
      <w:tr w:rsidR="008C35F4" w14:paraId="38BF3EC3" w14:textId="77777777" w:rsidTr="008C35F4">
        <w:tc>
          <w:tcPr>
            <w:tcW w:w="2057" w:type="dxa"/>
          </w:tcPr>
          <w:p w14:paraId="5E118088" w14:textId="77777777" w:rsidR="008C35F4" w:rsidRDefault="008C35F4" w:rsidP="008C35F4">
            <w:pPr>
              <w:rPr>
                <w:lang w:eastAsia="x-none"/>
              </w:rPr>
            </w:pPr>
            <w:r>
              <w:rPr>
                <w:lang w:eastAsia="x-none"/>
              </w:rPr>
              <w:t>erCompany</w:t>
            </w:r>
          </w:p>
        </w:tc>
        <w:tc>
          <w:tcPr>
            <w:tcW w:w="1907" w:type="dxa"/>
          </w:tcPr>
          <w:p w14:paraId="607CD9E4" w14:textId="77777777" w:rsidR="008C35F4" w:rsidRDefault="008C35F4" w:rsidP="008C35F4">
            <w:pPr>
              <w:rPr>
                <w:lang w:eastAsia="x-none"/>
              </w:rPr>
            </w:pPr>
            <w:r>
              <w:rPr>
                <w:lang w:eastAsia="x-none"/>
              </w:rPr>
              <w:t>Company</w:t>
            </w:r>
          </w:p>
        </w:tc>
        <w:tc>
          <w:tcPr>
            <w:tcW w:w="4372" w:type="dxa"/>
          </w:tcPr>
          <w:p w14:paraId="30BFDCAA" w14:textId="77777777" w:rsidR="008C35F4" w:rsidRDefault="008C35F4" w:rsidP="008C35F4">
            <w:pPr>
              <w:rPr>
                <w:lang w:eastAsia="x-none"/>
              </w:rPr>
            </w:pPr>
            <w:r>
              <w:rPr>
                <w:lang w:eastAsia="x-none"/>
              </w:rPr>
              <w:t>ACME Ltd.</w:t>
            </w:r>
          </w:p>
        </w:tc>
        <w:tc>
          <w:tcPr>
            <w:tcW w:w="1400" w:type="dxa"/>
          </w:tcPr>
          <w:p w14:paraId="4B81419F" w14:textId="77777777" w:rsidR="008C35F4" w:rsidRDefault="008C35F4" w:rsidP="008C35F4">
            <w:pPr>
              <w:rPr>
                <w:lang w:eastAsia="x-none"/>
              </w:rPr>
            </w:pPr>
          </w:p>
        </w:tc>
      </w:tr>
      <w:tr w:rsidR="008C35F4" w14:paraId="00CBD25D" w14:textId="77777777" w:rsidTr="008C35F4">
        <w:tc>
          <w:tcPr>
            <w:tcW w:w="2057" w:type="dxa"/>
          </w:tcPr>
          <w:p w14:paraId="1BD79C0E" w14:textId="77777777" w:rsidR="008C35F4" w:rsidRDefault="008C35F4" w:rsidP="008C35F4">
            <w:pPr>
              <w:rPr>
                <w:lang w:eastAsia="x-none"/>
              </w:rPr>
            </w:pPr>
            <w:r>
              <w:rPr>
                <w:lang w:eastAsia="x-none"/>
              </w:rPr>
              <w:t>erDepartment</w:t>
            </w:r>
          </w:p>
        </w:tc>
        <w:tc>
          <w:tcPr>
            <w:tcW w:w="1907" w:type="dxa"/>
          </w:tcPr>
          <w:p w14:paraId="398A7710" w14:textId="77777777" w:rsidR="008C35F4" w:rsidRDefault="008C35F4" w:rsidP="008C35F4">
            <w:pPr>
              <w:rPr>
                <w:lang w:eastAsia="x-none"/>
              </w:rPr>
            </w:pPr>
            <w:r>
              <w:rPr>
                <w:lang w:eastAsia="x-none"/>
              </w:rPr>
              <w:t>Department</w:t>
            </w:r>
          </w:p>
        </w:tc>
        <w:tc>
          <w:tcPr>
            <w:tcW w:w="4372" w:type="dxa"/>
          </w:tcPr>
          <w:p w14:paraId="10068093" w14:textId="77777777" w:rsidR="008C35F4" w:rsidRDefault="008C35F4" w:rsidP="008C35F4">
            <w:pPr>
              <w:rPr>
                <w:lang w:eastAsia="x-none"/>
              </w:rPr>
            </w:pPr>
            <w:r w:rsidRPr="0087639A">
              <w:rPr>
                <w:lang w:eastAsia="x-none"/>
              </w:rPr>
              <w:t>{ATTR4}</w:t>
            </w:r>
          </w:p>
        </w:tc>
        <w:tc>
          <w:tcPr>
            <w:tcW w:w="1400" w:type="dxa"/>
          </w:tcPr>
          <w:p w14:paraId="647F401F" w14:textId="77777777" w:rsidR="008C35F4" w:rsidRDefault="008C35F4" w:rsidP="008C35F4">
            <w:pPr>
              <w:rPr>
                <w:lang w:eastAsia="x-none"/>
              </w:rPr>
            </w:pPr>
          </w:p>
        </w:tc>
      </w:tr>
      <w:tr w:rsidR="008C35F4" w14:paraId="05E0A140" w14:textId="77777777" w:rsidTr="008C35F4">
        <w:tc>
          <w:tcPr>
            <w:tcW w:w="2057" w:type="dxa"/>
          </w:tcPr>
          <w:p w14:paraId="2651D8E2" w14:textId="77777777" w:rsidR="008C35F4" w:rsidRDefault="008C35F4" w:rsidP="008C35F4">
            <w:pPr>
              <w:rPr>
                <w:lang w:eastAsia="x-none"/>
              </w:rPr>
            </w:pPr>
            <w:r>
              <w:rPr>
                <w:lang w:eastAsia="x-none"/>
              </w:rPr>
              <w:t>givenName</w:t>
            </w:r>
          </w:p>
        </w:tc>
        <w:tc>
          <w:tcPr>
            <w:tcW w:w="1907" w:type="dxa"/>
          </w:tcPr>
          <w:p w14:paraId="2CFA1831" w14:textId="77777777" w:rsidR="008C35F4" w:rsidRDefault="008C35F4" w:rsidP="008C35F4">
            <w:pPr>
              <w:rPr>
                <w:lang w:eastAsia="x-none"/>
              </w:rPr>
            </w:pPr>
            <w:r>
              <w:rPr>
                <w:lang w:eastAsia="x-none"/>
              </w:rPr>
              <w:t>First Name</w:t>
            </w:r>
          </w:p>
        </w:tc>
        <w:tc>
          <w:tcPr>
            <w:tcW w:w="4372" w:type="dxa"/>
          </w:tcPr>
          <w:p w14:paraId="117ED6B9" w14:textId="77777777" w:rsidR="008C35F4" w:rsidRDefault="008C35F4" w:rsidP="008C35F4">
            <w:pPr>
              <w:rPr>
                <w:lang w:eastAsia="x-none"/>
              </w:rPr>
            </w:pPr>
            <w:r w:rsidRPr="0087639A">
              <w:rPr>
                <w:lang w:eastAsia="x-none"/>
              </w:rPr>
              <w:t>{First Name}</w:t>
            </w:r>
          </w:p>
        </w:tc>
        <w:tc>
          <w:tcPr>
            <w:tcW w:w="1400" w:type="dxa"/>
          </w:tcPr>
          <w:p w14:paraId="4A003AE8" w14:textId="77777777" w:rsidR="008C35F4" w:rsidRDefault="008C35F4" w:rsidP="008C35F4">
            <w:pPr>
              <w:rPr>
                <w:lang w:eastAsia="x-none"/>
              </w:rPr>
            </w:pPr>
            <w:r>
              <w:rPr>
                <w:lang w:eastAsia="x-none"/>
              </w:rPr>
              <w:t>Y</w:t>
            </w:r>
          </w:p>
        </w:tc>
      </w:tr>
      <w:tr w:rsidR="008C35F4" w14:paraId="43CD5076" w14:textId="77777777" w:rsidTr="008C35F4">
        <w:tc>
          <w:tcPr>
            <w:tcW w:w="2057" w:type="dxa"/>
          </w:tcPr>
          <w:p w14:paraId="1596D0A5" w14:textId="77777777" w:rsidR="008C35F4" w:rsidRDefault="008C35F4" w:rsidP="008C35F4">
            <w:pPr>
              <w:rPr>
                <w:lang w:eastAsia="x-none"/>
              </w:rPr>
            </w:pPr>
            <w:r>
              <w:rPr>
                <w:lang w:eastAsia="x-none"/>
              </w:rPr>
              <w:t>mail</w:t>
            </w:r>
          </w:p>
        </w:tc>
        <w:tc>
          <w:tcPr>
            <w:tcW w:w="1907" w:type="dxa"/>
          </w:tcPr>
          <w:p w14:paraId="55CF0CDA" w14:textId="77777777" w:rsidR="008C35F4" w:rsidRDefault="008C35F4" w:rsidP="008C35F4">
            <w:pPr>
              <w:rPr>
                <w:lang w:eastAsia="x-none"/>
              </w:rPr>
            </w:pPr>
            <w:r>
              <w:rPr>
                <w:lang w:eastAsia="x-none"/>
              </w:rPr>
              <w:t>Email Addr</w:t>
            </w:r>
          </w:p>
        </w:tc>
        <w:tc>
          <w:tcPr>
            <w:tcW w:w="4372" w:type="dxa"/>
          </w:tcPr>
          <w:p w14:paraId="032CE8E8" w14:textId="77777777" w:rsidR="008C35F4" w:rsidRDefault="008C35F4" w:rsidP="008C35F4">
            <w:pPr>
              <w:rPr>
                <w:lang w:eastAsia="x-none"/>
              </w:rPr>
            </w:pPr>
            <w:r w:rsidRPr="0087639A">
              <w:rPr>
                <w:lang w:eastAsia="x-none"/>
              </w:rPr>
              <w:t>{Email}</w:t>
            </w:r>
          </w:p>
        </w:tc>
        <w:tc>
          <w:tcPr>
            <w:tcW w:w="1400" w:type="dxa"/>
          </w:tcPr>
          <w:p w14:paraId="6CEFBA5C" w14:textId="77777777" w:rsidR="008C35F4" w:rsidRDefault="008C35F4" w:rsidP="008C35F4">
            <w:pPr>
              <w:rPr>
                <w:lang w:eastAsia="x-none"/>
              </w:rPr>
            </w:pPr>
            <w:r>
              <w:rPr>
                <w:lang w:eastAsia="x-none"/>
              </w:rPr>
              <w:t>Y</w:t>
            </w:r>
          </w:p>
        </w:tc>
      </w:tr>
      <w:tr w:rsidR="008C35F4" w14:paraId="2E845498" w14:textId="77777777" w:rsidTr="008C35F4">
        <w:tc>
          <w:tcPr>
            <w:tcW w:w="2057" w:type="dxa"/>
          </w:tcPr>
          <w:p w14:paraId="3694A525" w14:textId="77777777" w:rsidR="008C35F4" w:rsidRDefault="008C35F4" w:rsidP="008C35F4">
            <w:pPr>
              <w:rPr>
                <w:lang w:eastAsia="x-none"/>
              </w:rPr>
            </w:pPr>
            <w:r>
              <w:rPr>
                <w:lang w:eastAsia="x-none"/>
              </w:rPr>
              <w:t>postalCode</w:t>
            </w:r>
          </w:p>
        </w:tc>
        <w:tc>
          <w:tcPr>
            <w:tcW w:w="1907" w:type="dxa"/>
          </w:tcPr>
          <w:p w14:paraId="7F9053F4" w14:textId="77777777" w:rsidR="008C35F4" w:rsidRDefault="008C35F4" w:rsidP="008C35F4">
            <w:pPr>
              <w:rPr>
                <w:lang w:eastAsia="x-none"/>
              </w:rPr>
            </w:pPr>
            <w:r>
              <w:rPr>
                <w:lang w:eastAsia="x-none"/>
              </w:rPr>
              <w:t>Zip/Postcode</w:t>
            </w:r>
          </w:p>
        </w:tc>
        <w:tc>
          <w:tcPr>
            <w:tcW w:w="4372" w:type="dxa"/>
          </w:tcPr>
          <w:p w14:paraId="5EF1BDD6" w14:textId="77777777" w:rsidR="008C35F4" w:rsidRDefault="008C35F4" w:rsidP="008C35F4">
            <w:pPr>
              <w:rPr>
                <w:lang w:eastAsia="x-none"/>
              </w:rPr>
            </w:pPr>
            <w:r w:rsidRPr="0087639A">
              <w:rPr>
                <w:lang w:eastAsia="x-none"/>
              </w:rPr>
              <w:t>{Zip/Postal Code}</w:t>
            </w:r>
          </w:p>
        </w:tc>
        <w:tc>
          <w:tcPr>
            <w:tcW w:w="1400" w:type="dxa"/>
          </w:tcPr>
          <w:p w14:paraId="7B0CA0DE" w14:textId="77777777" w:rsidR="008C35F4" w:rsidRDefault="008C35F4" w:rsidP="008C35F4">
            <w:pPr>
              <w:rPr>
                <w:lang w:eastAsia="x-none"/>
              </w:rPr>
            </w:pPr>
            <w:r>
              <w:rPr>
                <w:lang w:eastAsia="x-none"/>
              </w:rPr>
              <w:t>Y</w:t>
            </w:r>
          </w:p>
        </w:tc>
      </w:tr>
      <w:tr w:rsidR="008C35F4" w14:paraId="3CBC62DE" w14:textId="77777777" w:rsidTr="008C35F4">
        <w:tc>
          <w:tcPr>
            <w:tcW w:w="2057" w:type="dxa"/>
          </w:tcPr>
          <w:p w14:paraId="25AE0D15" w14:textId="77777777" w:rsidR="008C35F4" w:rsidRDefault="008C35F4" w:rsidP="008C35F4">
            <w:pPr>
              <w:rPr>
                <w:lang w:eastAsia="x-none"/>
              </w:rPr>
            </w:pPr>
            <w:r>
              <w:rPr>
                <w:lang w:eastAsia="x-none"/>
              </w:rPr>
              <w:t>sn</w:t>
            </w:r>
          </w:p>
        </w:tc>
        <w:tc>
          <w:tcPr>
            <w:tcW w:w="1907" w:type="dxa"/>
          </w:tcPr>
          <w:p w14:paraId="2138AB82" w14:textId="77777777" w:rsidR="008C35F4" w:rsidRDefault="008C35F4" w:rsidP="008C35F4">
            <w:pPr>
              <w:rPr>
                <w:lang w:eastAsia="x-none"/>
              </w:rPr>
            </w:pPr>
            <w:r>
              <w:rPr>
                <w:lang w:eastAsia="x-none"/>
              </w:rPr>
              <w:t>Last Name</w:t>
            </w:r>
          </w:p>
        </w:tc>
        <w:tc>
          <w:tcPr>
            <w:tcW w:w="4372" w:type="dxa"/>
          </w:tcPr>
          <w:p w14:paraId="16185BA4" w14:textId="77777777" w:rsidR="008C35F4" w:rsidRPr="0087639A" w:rsidRDefault="008C35F4" w:rsidP="008C35F4">
            <w:pPr>
              <w:rPr>
                <w:lang w:eastAsia="x-none"/>
              </w:rPr>
            </w:pPr>
            <w:r w:rsidRPr="0087639A">
              <w:rPr>
                <w:lang w:eastAsia="x-none"/>
              </w:rPr>
              <w:t>{Last Name}</w:t>
            </w:r>
          </w:p>
        </w:tc>
        <w:tc>
          <w:tcPr>
            <w:tcW w:w="1400" w:type="dxa"/>
          </w:tcPr>
          <w:p w14:paraId="3F806C02" w14:textId="77777777" w:rsidR="008C35F4" w:rsidRDefault="008C35F4" w:rsidP="008C35F4">
            <w:pPr>
              <w:rPr>
                <w:lang w:eastAsia="x-none"/>
              </w:rPr>
            </w:pPr>
            <w:r>
              <w:rPr>
                <w:lang w:eastAsia="x-none"/>
              </w:rPr>
              <w:t>Y</w:t>
            </w:r>
          </w:p>
        </w:tc>
      </w:tr>
      <w:tr w:rsidR="008C35F4" w14:paraId="614CBCDE" w14:textId="77777777" w:rsidTr="008C35F4">
        <w:tc>
          <w:tcPr>
            <w:tcW w:w="2057" w:type="dxa"/>
          </w:tcPr>
          <w:p w14:paraId="2229A5D5" w14:textId="77777777" w:rsidR="008C35F4" w:rsidRDefault="008C35F4" w:rsidP="008C35F4">
            <w:pPr>
              <w:rPr>
                <w:lang w:eastAsia="x-none"/>
              </w:rPr>
            </w:pPr>
            <w:r>
              <w:rPr>
                <w:lang w:eastAsia="x-none"/>
              </w:rPr>
              <w:t>street</w:t>
            </w:r>
          </w:p>
        </w:tc>
        <w:tc>
          <w:tcPr>
            <w:tcW w:w="1907" w:type="dxa"/>
          </w:tcPr>
          <w:p w14:paraId="32CBA549" w14:textId="77777777" w:rsidR="008C35F4" w:rsidRDefault="008C35F4" w:rsidP="008C35F4">
            <w:pPr>
              <w:rPr>
                <w:lang w:eastAsia="x-none"/>
              </w:rPr>
            </w:pPr>
            <w:r>
              <w:rPr>
                <w:lang w:eastAsia="x-none"/>
              </w:rPr>
              <w:t>Street</w:t>
            </w:r>
          </w:p>
        </w:tc>
        <w:tc>
          <w:tcPr>
            <w:tcW w:w="4372" w:type="dxa"/>
          </w:tcPr>
          <w:p w14:paraId="4990B13E" w14:textId="77777777" w:rsidR="008C35F4" w:rsidRDefault="008C35F4" w:rsidP="008C35F4">
            <w:pPr>
              <w:rPr>
                <w:lang w:eastAsia="x-none"/>
              </w:rPr>
            </w:pPr>
            <w:r w:rsidRPr="0087639A">
              <w:rPr>
                <w:lang w:eastAsia="x-none"/>
              </w:rPr>
              <w:t>{Address}</w:t>
            </w:r>
          </w:p>
        </w:tc>
        <w:tc>
          <w:tcPr>
            <w:tcW w:w="1400" w:type="dxa"/>
          </w:tcPr>
          <w:p w14:paraId="4EEC7B8D" w14:textId="77777777" w:rsidR="008C35F4" w:rsidRDefault="008C35F4" w:rsidP="008C35F4">
            <w:pPr>
              <w:rPr>
                <w:lang w:eastAsia="x-none"/>
              </w:rPr>
            </w:pPr>
            <w:r>
              <w:rPr>
                <w:lang w:eastAsia="x-none"/>
              </w:rPr>
              <w:t>Y</w:t>
            </w:r>
          </w:p>
        </w:tc>
      </w:tr>
      <w:tr w:rsidR="008C35F4" w14:paraId="615CBF55" w14:textId="77777777" w:rsidTr="008C35F4">
        <w:tc>
          <w:tcPr>
            <w:tcW w:w="2057" w:type="dxa"/>
          </w:tcPr>
          <w:p w14:paraId="57F67906" w14:textId="77777777" w:rsidR="008C35F4" w:rsidRDefault="008C35F4" w:rsidP="008C35F4">
            <w:pPr>
              <w:rPr>
                <w:lang w:eastAsia="x-none"/>
              </w:rPr>
            </w:pPr>
            <w:r>
              <w:rPr>
                <w:lang w:eastAsia="x-none"/>
              </w:rPr>
              <w:t>telephoneNumber</w:t>
            </w:r>
          </w:p>
        </w:tc>
        <w:tc>
          <w:tcPr>
            <w:tcW w:w="1907" w:type="dxa"/>
          </w:tcPr>
          <w:p w14:paraId="258DB5FF" w14:textId="77777777" w:rsidR="008C35F4" w:rsidRDefault="008C35F4" w:rsidP="008C35F4">
            <w:pPr>
              <w:rPr>
                <w:lang w:eastAsia="x-none"/>
              </w:rPr>
            </w:pPr>
            <w:r>
              <w:rPr>
                <w:lang w:eastAsia="x-none"/>
              </w:rPr>
              <w:t>Phone Number</w:t>
            </w:r>
          </w:p>
        </w:tc>
        <w:tc>
          <w:tcPr>
            <w:tcW w:w="4372" w:type="dxa"/>
          </w:tcPr>
          <w:p w14:paraId="488BB0CF" w14:textId="77777777" w:rsidR="008C35F4" w:rsidRDefault="008C35F4" w:rsidP="008C35F4">
            <w:pPr>
              <w:rPr>
                <w:lang w:eastAsia="x-none"/>
              </w:rPr>
            </w:pPr>
            <w:r w:rsidRPr="0087639A">
              <w:rPr>
                <w:lang w:eastAsia="x-none"/>
              </w:rPr>
              <w:t>{Phone Number}</w:t>
            </w:r>
          </w:p>
        </w:tc>
        <w:tc>
          <w:tcPr>
            <w:tcW w:w="1400" w:type="dxa"/>
          </w:tcPr>
          <w:p w14:paraId="320ABF61" w14:textId="77777777" w:rsidR="008C35F4" w:rsidRDefault="008C35F4" w:rsidP="008C35F4">
            <w:pPr>
              <w:rPr>
                <w:lang w:eastAsia="x-none"/>
              </w:rPr>
            </w:pPr>
            <w:r>
              <w:rPr>
                <w:lang w:eastAsia="x-none"/>
              </w:rPr>
              <w:t>Y</w:t>
            </w:r>
          </w:p>
        </w:tc>
      </w:tr>
      <w:tr w:rsidR="008C35F4" w14:paraId="635A7FF0" w14:textId="77777777" w:rsidTr="008C35F4">
        <w:tc>
          <w:tcPr>
            <w:tcW w:w="2057" w:type="dxa"/>
          </w:tcPr>
          <w:p w14:paraId="3E250A94" w14:textId="77777777" w:rsidR="008C35F4" w:rsidRDefault="008C35F4" w:rsidP="008C35F4">
            <w:pPr>
              <w:rPr>
                <w:lang w:eastAsia="x-none"/>
              </w:rPr>
            </w:pPr>
            <w:r>
              <w:rPr>
                <w:lang w:eastAsia="x-none"/>
              </w:rPr>
              <w:t>title</w:t>
            </w:r>
          </w:p>
        </w:tc>
        <w:tc>
          <w:tcPr>
            <w:tcW w:w="1907" w:type="dxa"/>
          </w:tcPr>
          <w:p w14:paraId="2E139C6B" w14:textId="77777777" w:rsidR="008C35F4" w:rsidRDefault="008C35F4" w:rsidP="008C35F4">
            <w:pPr>
              <w:rPr>
                <w:lang w:eastAsia="x-none"/>
              </w:rPr>
            </w:pPr>
            <w:r>
              <w:rPr>
                <w:lang w:eastAsia="x-none"/>
              </w:rPr>
              <w:t>Title</w:t>
            </w:r>
          </w:p>
        </w:tc>
        <w:tc>
          <w:tcPr>
            <w:tcW w:w="4372" w:type="dxa"/>
          </w:tcPr>
          <w:p w14:paraId="416487BE" w14:textId="77777777" w:rsidR="008C35F4" w:rsidRDefault="008C35F4" w:rsidP="008C35F4">
            <w:pPr>
              <w:rPr>
                <w:lang w:eastAsia="x-none"/>
              </w:rPr>
            </w:pPr>
            <w:r w:rsidRPr="0087639A">
              <w:rPr>
                <w:lang w:eastAsia="x-none"/>
              </w:rPr>
              <w:t>{ATTR10}</w:t>
            </w:r>
          </w:p>
        </w:tc>
        <w:tc>
          <w:tcPr>
            <w:tcW w:w="1400" w:type="dxa"/>
          </w:tcPr>
          <w:p w14:paraId="48B859D1" w14:textId="77777777" w:rsidR="008C35F4" w:rsidRDefault="008C35F4" w:rsidP="008C35F4">
            <w:pPr>
              <w:rPr>
                <w:lang w:eastAsia="x-none"/>
              </w:rPr>
            </w:pPr>
            <w:r>
              <w:rPr>
                <w:lang w:eastAsia="x-none"/>
              </w:rPr>
              <w:t>Y</w:t>
            </w:r>
          </w:p>
        </w:tc>
      </w:tr>
    </w:tbl>
    <w:p w14:paraId="21EB124D" w14:textId="77777777" w:rsidR="008C35F4" w:rsidRDefault="008C35F4" w:rsidP="008C35F4">
      <w:pPr>
        <w:pStyle w:val="ListParagraph"/>
        <w:numPr>
          <w:ilvl w:val="0"/>
          <w:numId w:val="73"/>
        </w:numPr>
        <w:rPr>
          <w:lang w:eastAsia="x-none"/>
        </w:rPr>
      </w:pPr>
      <w:r w:rsidRPr="00F3015C">
        <w:rPr>
          <w:b/>
          <w:lang w:eastAsia="x-none"/>
        </w:rPr>
        <w:lastRenderedPageBreak/>
        <w:t>Save</w:t>
      </w:r>
      <w:r>
        <w:rPr>
          <w:lang w:eastAsia="x-none"/>
        </w:rPr>
        <w:t xml:space="preserve"> the changes</w:t>
      </w:r>
    </w:p>
    <w:p w14:paraId="5229CDF7" w14:textId="77777777" w:rsidR="008C35F4" w:rsidRDefault="008C35F4" w:rsidP="008C35F4">
      <w:pPr>
        <w:rPr>
          <w:lang w:eastAsia="x-none"/>
        </w:rPr>
      </w:pPr>
    </w:p>
    <w:p w14:paraId="28CF6D33" w14:textId="77777777" w:rsidR="008C35F4" w:rsidRDefault="008C35F4" w:rsidP="008C35F4">
      <w:pPr>
        <w:rPr>
          <w:lang w:eastAsia="x-none"/>
        </w:rPr>
      </w:pPr>
      <w:r>
        <w:rPr>
          <w:lang w:eastAsia="x-none"/>
        </w:rPr>
        <w:t>The result should look like this (with a bit of column resizing)</w:t>
      </w:r>
    </w:p>
    <w:p w14:paraId="389D09A8" w14:textId="77777777" w:rsidR="008C35F4" w:rsidRDefault="008C35F4" w:rsidP="008C35F4">
      <w:pPr>
        <w:rPr>
          <w:lang w:eastAsia="x-none"/>
        </w:rPr>
      </w:pPr>
    </w:p>
    <w:p w14:paraId="7B883A7C" w14:textId="77777777" w:rsidR="008C35F4" w:rsidRDefault="008C35F4" w:rsidP="008C35F4">
      <w:pPr>
        <w:rPr>
          <w:lang w:eastAsia="x-none"/>
        </w:rPr>
      </w:pPr>
      <w:r>
        <w:rPr>
          <w:noProof/>
          <w:lang w:eastAsia="x-none"/>
        </w:rPr>
        <w:drawing>
          <wp:inline distT="0" distB="0" distL="0" distR="0" wp14:anchorId="11195BDF" wp14:editId="14E6470A">
            <wp:extent cx="6188710" cy="2911475"/>
            <wp:effectExtent l="63500" t="63500" r="59690" b="603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8-02-08 at 15.47.03.png"/>
                    <pic:cNvPicPr/>
                  </pic:nvPicPr>
                  <pic:blipFill>
                    <a:blip r:embed="rId36"/>
                    <a:stretch>
                      <a:fillRect/>
                    </a:stretch>
                  </pic:blipFill>
                  <pic:spPr>
                    <a:xfrm>
                      <a:off x="0" y="0"/>
                      <a:ext cx="6188710" cy="2911475"/>
                    </a:xfrm>
                    <a:prstGeom prst="rect">
                      <a:avLst/>
                    </a:prstGeom>
                    <a:effectLst>
                      <a:glow rad="63500">
                        <a:schemeClr val="accent3">
                          <a:satMod val="175000"/>
                          <a:alpha val="40000"/>
                        </a:schemeClr>
                      </a:glow>
                    </a:effectLst>
                  </pic:spPr>
                </pic:pic>
              </a:graphicData>
            </a:graphic>
          </wp:inline>
        </w:drawing>
      </w:r>
    </w:p>
    <w:p w14:paraId="343899B0" w14:textId="77777777" w:rsidR="008C35F4" w:rsidRDefault="008C35F4" w:rsidP="008C35F4">
      <w:pPr>
        <w:rPr>
          <w:lang w:eastAsia="x-none"/>
        </w:rPr>
      </w:pPr>
    </w:p>
    <w:p w14:paraId="7A6CCB7A" w14:textId="77777777" w:rsidR="008C35F4" w:rsidRDefault="008C35F4" w:rsidP="008C35F4">
      <w:pPr>
        <w:rPr>
          <w:lang w:eastAsia="x-none"/>
        </w:rPr>
      </w:pPr>
      <w:r>
        <w:rPr>
          <w:lang w:eastAsia="x-none"/>
        </w:rPr>
        <w:t>Scrolling to the right…</w:t>
      </w:r>
    </w:p>
    <w:p w14:paraId="3AC6FFA8" w14:textId="77777777" w:rsidR="008C35F4" w:rsidRDefault="008C35F4" w:rsidP="008C35F4">
      <w:pPr>
        <w:rPr>
          <w:lang w:eastAsia="x-none"/>
        </w:rPr>
      </w:pPr>
    </w:p>
    <w:p w14:paraId="7F4A9F14" w14:textId="77777777" w:rsidR="008C35F4" w:rsidRDefault="008C35F4" w:rsidP="008C35F4">
      <w:pPr>
        <w:rPr>
          <w:lang w:eastAsia="x-none"/>
        </w:rPr>
      </w:pPr>
      <w:r>
        <w:rPr>
          <w:noProof/>
          <w:lang w:eastAsia="x-none"/>
        </w:rPr>
        <w:drawing>
          <wp:inline distT="0" distB="0" distL="0" distR="0" wp14:anchorId="614019FB" wp14:editId="733199BB">
            <wp:extent cx="6188710" cy="2901315"/>
            <wp:effectExtent l="63500" t="63500" r="59690" b="577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8-02-08 at 15.47.40.png"/>
                    <pic:cNvPicPr/>
                  </pic:nvPicPr>
                  <pic:blipFill>
                    <a:blip r:embed="rId37"/>
                    <a:stretch>
                      <a:fillRect/>
                    </a:stretch>
                  </pic:blipFill>
                  <pic:spPr>
                    <a:xfrm>
                      <a:off x="0" y="0"/>
                      <a:ext cx="6188710" cy="2901315"/>
                    </a:xfrm>
                    <a:prstGeom prst="rect">
                      <a:avLst/>
                    </a:prstGeom>
                    <a:effectLst>
                      <a:glow rad="63500">
                        <a:schemeClr val="accent3">
                          <a:satMod val="175000"/>
                          <a:alpha val="40000"/>
                        </a:schemeClr>
                      </a:glow>
                    </a:effectLst>
                  </pic:spPr>
                </pic:pic>
              </a:graphicData>
            </a:graphic>
          </wp:inline>
        </w:drawing>
      </w:r>
    </w:p>
    <w:p w14:paraId="6CC5B44E" w14:textId="77777777" w:rsidR="008C35F4" w:rsidRDefault="008C35F4" w:rsidP="008C35F4">
      <w:pPr>
        <w:rPr>
          <w:lang w:eastAsia="x-none"/>
        </w:rPr>
      </w:pPr>
    </w:p>
    <w:p w14:paraId="77A2FFDB" w14:textId="77777777" w:rsidR="008C35F4" w:rsidRDefault="008C35F4" w:rsidP="008C35F4">
      <w:pPr>
        <w:rPr>
          <w:lang w:eastAsia="x-none"/>
        </w:rPr>
      </w:pPr>
      <w:r>
        <w:rPr>
          <w:lang w:eastAsia="x-none"/>
        </w:rPr>
        <w:t>We have now set AD account attributes to be defined based on corresponding user account attribute values (or strings/combinations) and also set that most of them will be enforced in the right circumstances (more on this later).</w:t>
      </w:r>
    </w:p>
    <w:p w14:paraId="433E6793" w14:textId="77777777" w:rsidR="008C35F4" w:rsidRDefault="008C35F4" w:rsidP="008C35F4">
      <w:pPr>
        <w:rPr>
          <w:lang w:eastAsia="x-none"/>
        </w:rPr>
      </w:pPr>
    </w:p>
    <w:p w14:paraId="4C184559" w14:textId="77777777" w:rsidR="008C35F4" w:rsidRDefault="008C35F4" w:rsidP="008C35F4">
      <w:pPr>
        <w:rPr>
          <w:lang w:eastAsia="x-none"/>
        </w:rPr>
      </w:pPr>
      <w:r>
        <w:rPr>
          <w:lang w:eastAsia="x-none"/>
        </w:rPr>
        <w:t>FYI, there are many person attributes we can access to use in defining target attributes. The following table gives a list with examples (for our training system). ATTRnn may be different in other deployments. If you have extended the UserERC schema with your own attributes, you can access them as well. You could also use custom attributes and populate them in mapping rules in the connector (see the pre- and post-mapping rules in the different channel modes in the Enterprise Connector module.</w:t>
      </w:r>
    </w:p>
    <w:p w14:paraId="5A294418" w14:textId="77777777" w:rsidR="008C35F4" w:rsidRDefault="008C35F4" w:rsidP="008C35F4">
      <w:pPr>
        <w:rPr>
          <w:lang w:eastAsia="x-none"/>
        </w:rPr>
      </w:pPr>
    </w:p>
    <w:p w14:paraId="7C26219C"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2783"/>
        <w:gridCol w:w="4300"/>
        <w:gridCol w:w="2653"/>
      </w:tblGrid>
      <w:tr w:rsidR="008C35F4" w:rsidRPr="008C787B" w14:paraId="20E5CC18" w14:textId="77777777" w:rsidTr="008C35F4">
        <w:trPr>
          <w:cnfStyle w:val="100000000000" w:firstRow="1" w:lastRow="0" w:firstColumn="0" w:lastColumn="0" w:oddVBand="0" w:evenVBand="0" w:oddHBand="0" w:evenHBand="0" w:firstRowFirstColumn="0" w:firstRowLastColumn="0" w:lastRowFirstColumn="0" w:lastRowLastColumn="0"/>
        </w:trPr>
        <w:tc>
          <w:tcPr>
            <w:tcW w:w="2783" w:type="dxa"/>
          </w:tcPr>
          <w:p w14:paraId="5DE45628" w14:textId="77777777" w:rsidR="008C35F4" w:rsidRPr="008C787B" w:rsidRDefault="008C35F4" w:rsidP="008C35F4">
            <w:pPr>
              <w:rPr>
                <w:b w:val="0"/>
                <w:i/>
                <w:lang w:eastAsia="x-none"/>
              </w:rPr>
            </w:pPr>
            <w:r>
              <w:rPr>
                <w:b w:val="0"/>
                <w:i/>
                <w:lang w:eastAsia="x-none"/>
              </w:rPr>
              <w:lastRenderedPageBreak/>
              <w:t>User</w:t>
            </w:r>
            <w:r w:rsidRPr="008C787B">
              <w:rPr>
                <w:b w:val="0"/>
                <w:i/>
                <w:lang w:eastAsia="x-none"/>
              </w:rPr>
              <w:t xml:space="preserve"> Attribute</w:t>
            </w:r>
          </w:p>
        </w:tc>
        <w:tc>
          <w:tcPr>
            <w:tcW w:w="4300" w:type="dxa"/>
          </w:tcPr>
          <w:p w14:paraId="1BCA195F" w14:textId="77777777" w:rsidR="008C35F4" w:rsidRPr="008C787B" w:rsidRDefault="008C35F4" w:rsidP="008C35F4">
            <w:pPr>
              <w:rPr>
                <w:b w:val="0"/>
                <w:i/>
                <w:lang w:eastAsia="x-none"/>
              </w:rPr>
            </w:pPr>
            <w:r>
              <w:rPr>
                <w:b w:val="0"/>
                <w:i/>
                <w:lang w:eastAsia="x-none"/>
              </w:rPr>
              <w:t>Contains</w:t>
            </w:r>
          </w:p>
        </w:tc>
        <w:tc>
          <w:tcPr>
            <w:tcW w:w="2653" w:type="dxa"/>
          </w:tcPr>
          <w:p w14:paraId="333C0703" w14:textId="77777777" w:rsidR="008C35F4" w:rsidRPr="008C787B" w:rsidRDefault="008C35F4" w:rsidP="008C35F4">
            <w:pPr>
              <w:rPr>
                <w:b w:val="0"/>
                <w:i/>
                <w:lang w:eastAsia="x-none"/>
              </w:rPr>
            </w:pPr>
            <w:r>
              <w:rPr>
                <w:b w:val="0"/>
                <w:i/>
                <w:lang w:eastAsia="x-none"/>
              </w:rPr>
              <w:t>Example</w:t>
            </w:r>
          </w:p>
        </w:tc>
      </w:tr>
      <w:tr w:rsidR="008C35F4" w14:paraId="23556DB4" w14:textId="77777777" w:rsidTr="008C35F4">
        <w:tc>
          <w:tcPr>
            <w:tcW w:w="2783" w:type="dxa"/>
          </w:tcPr>
          <w:p w14:paraId="2AD36B91" w14:textId="77777777" w:rsidR="008C35F4" w:rsidRDefault="008C35F4" w:rsidP="008C35F4">
            <w:pPr>
              <w:rPr>
                <w:lang w:eastAsia="x-none"/>
              </w:rPr>
            </w:pPr>
            <w:r>
              <w:rPr>
                <w:lang w:eastAsia="x-none"/>
              </w:rPr>
              <w:t>USER_TYPE</w:t>
            </w:r>
          </w:p>
        </w:tc>
        <w:tc>
          <w:tcPr>
            <w:tcW w:w="4300" w:type="dxa"/>
          </w:tcPr>
          <w:p w14:paraId="0BD27205" w14:textId="77777777" w:rsidR="008C35F4" w:rsidRDefault="008C35F4" w:rsidP="008C35F4">
            <w:pPr>
              <w:rPr>
                <w:lang w:eastAsia="x-none"/>
              </w:rPr>
            </w:pPr>
            <w:r>
              <w:rPr>
                <w:lang w:eastAsia="x-none"/>
              </w:rPr>
              <w:t>User type</w:t>
            </w:r>
          </w:p>
        </w:tc>
        <w:tc>
          <w:tcPr>
            <w:tcW w:w="2653" w:type="dxa"/>
          </w:tcPr>
          <w:p w14:paraId="236CE337" w14:textId="77777777" w:rsidR="008C35F4" w:rsidRDefault="008C35F4" w:rsidP="008C35F4">
            <w:pPr>
              <w:rPr>
                <w:lang w:eastAsia="x-none"/>
              </w:rPr>
            </w:pPr>
            <w:r>
              <w:rPr>
                <w:lang w:eastAsia="x-none"/>
              </w:rPr>
              <w:t>Employee</w:t>
            </w:r>
          </w:p>
        </w:tc>
      </w:tr>
      <w:tr w:rsidR="008C35F4" w14:paraId="67308D0C" w14:textId="77777777" w:rsidTr="008C35F4">
        <w:tc>
          <w:tcPr>
            <w:tcW w:w="2783" w:type="dxa"/>
          </w:tcPr>
          <w:p w14:paraId="1F5E5920" w14:textId="77777777" w:rsidR="008C35F4" w:rsidRDefault="008C35F4" w:rsidP="008C35F4">
            <w:pPr>
              <w:rPr>
                <w:lang w:eastAsia="x-none"/>
              </w:rPr>
            </w:pPr>
            <w:r>
              <w:rPr>
                <w:lang w:eastAsia="x-none"/>
              </w:rPr>
              <w:t>OU</w:t>
            </w:r>
          </w:p>
        </w:tc>
        <w:tc>
          <w:tcPr>
            <w:tcW w:w="4300" w:type="dxa"/>
          </w:tcPr>
          <w:p w14:paraId="018DE616" w14:textId="77777777" w:rsidR="008C35F4" w:rsidRDefault="008C35F4" w:rsidP="008C35F4">
            <w:pPr>
              <w:rPr>
                <w:lang w:eastAsia="x-none"/>
              </w:rPr>
            </w:pPr>
            <w:r>
              <w:rPr>
                <w:lang w:eastAsia="x-none"/>
              </w:rPr>
              <w:t>Department or Org Unit</w:t>
            </w:r>
          </w:p>
        </w:tc>
        <w:tc>
          <w:tcPr>
            <w:tcW w:w="2653" w:type="dxa"/>
          </w:tcPr>
          <w:p w14:paraId="3BC09C14" w14:textId="77777777" w:rsidR="008C35F4" w:rsidRDefault="008C35F4" w:rsidP="008C35F4">
            <w:pPr>
              <w:rPr>
                <w:lang w:eastAsia="x-none"/>
              </w:rPr>
            </w:pPr>
            <w:r>
              <w:rPr>
                <w:lang w:eastAsia="x-none"/>
              </w:rPr>
              <w:t>Legal</w:t>
            </w:r>
          </w:p>
        </w:tc>
      </w:tr>
      <w:tr w:rsidR="008C35F4" w14:paraId="5493F2E0" w14:textId="77777777" w:rsidTr="008C35F4">
        <w:tc>
          <w:tcPr>
            <w:tcW w:w="2783" w:type="dxa"/>
          </w:tcPr>
          <w:p w14:paraId="4C9FEC3C" w14:textId="77777777" w:rsidR="008C35F4" w:rsidRDefault="008C35F4" w:rsidP="008C35F4">
            <w:pPr>
              <w:rPr>
                <w:lang w:eastAsia="x-none"/>
              </w:rPr>
            </w:pPr>
            <w:r>
              <w:rPr>
                <w:lang w:eastAsia="x-none"/>
              </w:rPr>
              <w:t>PM_CODE</w:t>
            </w:r>
          </w:p>
        </w:tc>
        <w:tc>
          <w:tcPr>
            <w:tcW w:w="4300" w:type="dxa"/>
          </w:tcPr>
          <w:p w14:paraId="2E36A2B3" w14:textId="77777777" w:rsidR="008C35F4" w:rsidRDefault="008C35F4" w:rsidP="008C35F4">
            <w:pPr>
              <w:rPr>
                <w:lang w:eastAsia="x-none"/>
              </w:rPr>
            </w:pPr>
            <w:r>
              <w:rPr>
                <w:lang w:eastAsia="x-none"/>
              </w:rPr>
              <w:t>Master UID (Userid)</w:t>
            </w:r>
          </w:p>
        </w:tc>
        <w:tc>
          <w:tcPr>
            <w:tcW w:w="2653" w:type="dxa"/>
          </w:tcPr>
          <w:p w14:paraId="010C6BE5" w14:textId="77777777" w:rsidR="008C35F4" w:rsidRDefault="008C35F4" w:rsidP="008C35F4">
            <w:pPr>
              <w:rPr>
                <w:lang w:eastAsia="x-none"/>
              </w:rPr>
            </w:pPr>
            <w:r>
              <w:rPr>
                <w:lang w:eastAsia="x-none"/>
              </w:rPr>
              <w:t>SChang</w:t>
            </w:r>
          </w:p>
        </w:tc>
      </w:tr>
      <w:tr w:rsidR="008C35F4" w14:paraId="2A2B0B7C" w14:textId="77777777" w:rsidTr="008C35F4">
        <w:tc>
          <w:tcPr>
            <w:tcW w:w="2783" w:type="dxa"/>
          </w:tcPr>
          <w:p w14:paraId="4AD96E8A" w14:textId="77777777" w:rsidR="008C35F4" w:rsidRDefault="008C35F4" w:rsidP="008C35F4">
            <w:pPr>
              <w:rPr>
                <w:lang w:eastAsia="x-none"/>
              </w:rPr>
            </w:pPr>
            <w:r>
              <w:rPr>
                <w:lang w:eastAsia="x-none"/>
              </w:rPr>
              <w:t>GIVEN_NAME</w:t>
            </w:r>
          </w:p>
        </w:tc>
        <w:tc>
          <w:tcPr>
            <w:tcW w:w="4300" w:type="dxa"/>
          </w:tcPr>
          <w:p w14:paraId="12729068" w14:textId="77777777" w:rsidR="008C35F4" w:rsidRDefault="008C35F4" w:rsidP="008C35F4">
            <w:pPr>
              <w:rPr>
                <w:lang w:eastAsia="x-none"/>
              </w:rPr>
            </w:pPr>
            <w:r>
              <w:rPr>
                <w:lang w:eastAsia="x-none"/>
              </w:rPr>
              <w:t>First Name</w:t>
            </w:r>
          </w:p>
        </w:tc>
        <w:tc>
          <w:tcPr>
            <w:tcW w:w="2653" w:type="dxa"/>
          </w:tcPr>
          <w:p w14:paraId="501AAB50" w14:textId="77777777" w:rsidR="008C35F4" w:rsidRDefault="008C35F4" w:rsidP="008C35F4">
            <w:pPr>
              <w:rPr>
                <w:lang w:eastAsia="x-none"/>
              </w:rPr>
            </w:pPr>
            <w:r>
              <w:rPr>
                <w:lang w:eastAsia="x-none"/>
              </w:rPr>
              <w:t>Shirley</w:t>
            </w:r>
          </w:p>
        </w:tc>
      </w:tr>
      <w:tr w:rsidR="008C35F4" w14:paraId="23A94B8F" w14:textId="77777777" w:rsidTr="008C35F4">
        <w:tc>
          <w:tcPr>
            <w:tcW w:w="2783" w:type="dxa"/>
          </w:tcPr>
          <w:p w14:paraId="50644B58" w14:textId="77777777" w:rsidR="008C35F4" w:rsidRDefault="008C35F4" w:rsidP="008C35F4">
            <w:pPr>
              <w:rPr>
                <w:lang w:eastAsia="x-none"/>
              </w:rPr>
            </w:pPr>
            <w:r>
              <w:rPr>
                <w:lang w:eastAsia="x-none"/>
              </w:rPr>
              <w:t>SURNAME</w:t>
            </w:r>
          </w:p>
        </w:tc>
        <w:tc>
          <w:tcPr>
            <w:tcW w:w="4300" w:type="dxa"/>
          </w:tcPr>
          <w:p w14:paraId="32AB4AC2" w14:textId="77777777" w:rsidR="008C35F4" w:rsidRDefault="008C35F4" w:rsidP="008C35F4">
            <w:pPr>
              <w:rPr>
                <w:lang w:eastAsia="x-none"/>
              </w:rPr>
            </w:pPr>
            <w:r>
              <w:rPr>
                <w:lang w:eastAsia="x-none"/>
              </w:rPr>
              <w:t>Last Name</w:t>
            </w:r>
          </w:p>
        </w:tc>
        <w:tc>
          <w:tcPr>
            <w:tcW w:w="2653" w:type="dxa"/>
          </w:tcPr>
          <w:p w14:paraId="705FBB82" w14:textId="77777777" w:rsidR="008C35F4" w:rsidRDefault="008C35F4" w:rsidP="008C35F4">
            <w:pPr>
              <w:rPr>
                <w:lang w:eastAsia="x-none"/>
              </w:rPr>
            </w:pPr>
            <w:r>
              <w:rPr>
                <w:lang w:eastAsia="x-none"/>
              </w:rPr>
              <w:t>Chang</w:t>
            </w:r>
          </w:p>
        </w:tc>
      </w:tr>
      <w:tr w:rsidR="008C35F4" w14:paraId="14A828C2" w14:textId="77777777" w:rsidTr="008C35F4">
        <w:tc>
          <w:tcPr>
            <w:tcW w:w="2783" w:type="dxa"/>
          </w:tcPr>
          <w:p w14:paraId="30C484FE" w14:textId="77777777" w:rsidR="008C35F4" w:rsidRDefault="008C35F4" w:rsidP="008C35F4">
            <w:pPr>
              <w:rPr>
                <w:lang w:eastAsia="x-none"/>
              </w:rPr>
            </w:pPr>
            <w:r>
              <w:rPr>
                <w:lang w:eastAsia="x-none"/>
              </w:rPr>
              <w:t>EMAIL</w:t>
            </w:r>
          </w:p>
        </w:tc>
        <w:tc>
          <w:tcPr>
            <w:tcW w:w="4300" w:type="dxa"/>
          </w:tcPr>
          <w:p w14:paraId="7E2EC828" w14:textId="77777777" w:rsidR="008C35F4" w:rsidRDefault="008C35F4" w:rsidP="008C35F4">
            <w:pPr>
              <w:rPr>
                <w:lang w:eastAsia="x-none"/>
              </w:rPr>
            </w:pPr>
            <w:r>
              <w:rPr>
                <w:lang w:eastAsia="x-none"/>
              </w:rPr>
              <w:t>Email</w:t>
            </w:r>
          </w:p>
        </w:tc>
        <w:tc>
          <w:tcPr>
            <w:tcW w:w="2653" w:type="dxa"/>
          </w:tcPr>
          <w:p w14:paraId="63C19619" w14:textId="77777777" w:rsidR="008C35F4" w:rsidRDefault="0028582E" w:rsidP="008C35F4">
            <w:pPr>
              <w:rPr>
                <w:lang w:eastAsia="x-none"/>
              </w:rPr>
            </w:pPr>
            <w:hyperlink r:id="rId38" w:history="1">
              <w:r w:rsidR="008C35F4" w:rsidRPr="000A2BD7">
                <w:rPr>
                  <w:rStyle w:val="Hyperlink"/>
                  <w:lang w:eastAsia="x-none"/>
                </w:rPr>
                <w:t>Shirley.Chang@acme.com</w:t>
              </w:r>
            </w:hyperlink>
          </w:p>
        </w:tc>
      </w:tr>
      <w:tr w:rsidR="008C35F4" w14:paraId="3BD03331" w14:textId="77777777" w:rsidTr="008C35F4">
        <w:tc>
          <w:tcPr>
            <w:tcW w:w="2783" w:type="dxa"/>
          </w:tcPr>
          <w:p w14:paraId="12304EA1" w14:textId="77777777" w:rsidR="008C35F4" w:rsidRDefault="008C35F4" w:rsidP="008C35F4">
            <w:pPr>
              <w:rPr>
                <w:lang w:eastAsia="x-none"/>
              </w:rPr>
            </w:pPr>
            <w:r>
              <w:rPr>
                <w:lang w:eastAsia="x-none"/>
              </w:rPr>
              <w:t>PHONE_NUMBER</w:t>
            </w:r>
          </w:p>
        </w:tc>
        <w:tc>
          <w:tcPr>
            <w:tcW w:w="4300" w:type="dxa"/>
          </w:tcPr>
          <w:p w14:paraId="62453A26" w14:textId="77777777" w:rsidR="008C35F4" w:rsidRDefault="008C35F4" w:rsidP="008C35F4">
            <w:pPr>
              <w:rPr>
                <w:lang w:eastAsia="x-none"/>
              </w:rPr>
            </w:pPr>
            <w:r>
              <w:rPr>
                <w:lang w:eastAsia="x-none"/>
              </w:rPr>
              <w:t>Phone Number</w:t>
            </w:r>
          </w:p>
        </w:tc>
        <w:tc>
          <w:tcPr>
            <w:tcW w:w="2653" w:type="dxa"/>
          </w:tcPr>
          <w:p w14:paraId="14D49E79" w14:textId="77777777" w:rsidR="008C35F4" w:rsidRDefault="008C35F4" w:rsidP="008C35F4">
            <w:pPr>
              <w:rPr>
                <w:lang w:eastAsia="x-none"/>
              </w:rPr>
            </w:pPr>
            <w:r>
              <w:rPr>
                <w:lang w:eastAsia="x-none"/>
              </w:rPr>
              <w:t>555 123456</w:t>
            </w:r>
          </w:p>
        </w:tc>
      </w:tr>
      <w:tr w:rsidR="008C35F4" w14:paraId="7181F2BA" w14:textId="77777777" w:rsidTr="008C35F4">
        <w:tc>
          <w:tcPr>
            <w:tcW w:w="2783" w:type="dxa"/>
          </w:tcPr>
          <w:p w14:paraId="3D48B139" w14:textId="77777777" w:rsidR="008C35F4" w:rsidRDefault="008C35F4" w:rsidP="008C35F4">
            <w:pPr>
              <w:rPr>
                <w:lang w:eastAsia="x-none"/>
              </w:rPr>
            </w:pPr>
            <w:r>
              <w:rPr>
                <w:lang w:eastAsia="x-none"/>
              </w:rPr>
              <w:t>GENDER</w:t>
            </w:r>
          </w:p>
        </w:tc>
        <w:tc>
          <w:tcPr>
            <w:tcW w:w="4300" w:type="dxa"/>
          </w:tcPr>
          <w:p w14:paraId="28C3AA0E" w14:textId="77777777" w:rsidR="008C35F4" w:rsidRDefault="008C35F4" w:rsidP="008C35F4">
            <w:pPr>
              <w:rPr>
                <w:lang w:eastAsia="x-none"/>
              </w:rPr>
            </w:pPr>
            <w:r>
              <w:rPr>
                <w:lang w:eastAsia="x-none"/>
              </w:rPr>
              <w:t>Sex</w:t>
            </w:r>
          </w:p>
        </w:tc>
        <w:tc>
          <w:tcPr>
            <w:tcW w:w="2653" w:type="dxa"/>
          </w:tcPr>
          <w:p w14:paraId="755FA676" w14:textId="77777777" w:rsidR="008C35F4" w:rsidRDefault="008C35F4" w:rsidP="008C35F4">
            <w:pPr>
              <w:rPr>
                <w:lang w:eastAsia="x-none"/>
              </w:rPr>
            </w:pPr>
            <w:r>
              <w:rPr>
                <w:lang w:eastAsia="x-none"/>
              </w:rPr>
              <w:t>Female</w:t>
            </w:r>
          </w:p>
        </w:tc>
      </w:tr>
      <w:tr w:rsidR="008C35F4" w14:paraId="5264C990" w14:textId="77777777" w:rsidTr="008C35F4">
        <w:tc>
          <w:tcPr>
            <w:tcW w:w="2783" w:type="dxa"/>
          </w:tcPr>
          <w:p w14:paraId="2149BF23" w14:textId="77777777" w:rsidR="008C35F4" w:rsidRDefault="008C35F4" w:rsidP="008C35F4">
            <w:pPr>
              <w:rPr>
                <w:lang w:eastAsia="x-none"/>
              </w:rPr>
            </w:pPr>
            <w:r>
              <w:rPr>
                <w:lang w:eastAsia="x-none"/>
              </w:rPr>
              <w:t>BIRTHDAY</w:t>
            </w:r>
          </w:p>
        </w:tc>
        <w:tc>
          <w:tcPr>
            <w:tcW w:w="4300" w:type="dxa"/>
          </w:tcPr>
          <w:p w14:paraId="2536550B" w14:textId="77777777" w:rsidR="008C35F4" w:rsidRDefault="008C35F4" w:rsidP="008C35F4">
            <w:pPr>
              <w:rPr>
                <w:lang w:eastAsia="x-none"/>
              </w:rPr>
            </w:pPr>
            <w:r>
              <w:rPr>
                <w:lang w:eastAsia="x-none"/>
              </w:rPr>
              <w:t>Date of Birth</w:t>
            </w:r>
          </w:p>
        </w:tc>
        <w:tc>
          <w:tcPr>
            <w:tcW w:w="2653" w:type="dxa"/>
          </w:tcPr>
          <w:p w14:paraId="30694ABC" w14:textId="77777777" w:rsidR="008C35F4" w:rsidRDefault="008C35F4" w:rsidP="008C35F4">
            <w:pPr>
              <w:rPr>
                <w:lang w:eastAsia="x-none"/>
              </w:rPr>
            </w:pPr>
            <w:r>
              <w:rPr>
                <w:lang w:eastAsia="x-none"/>
              </w:rPr>
              <w:t>11/01/1960</w:t>
            </w:r>
          </w:p>
        </w:tc>
      </w:tr>
      <w:tr w:rsidR="008C35F4" w14:paraId="4BA78998" w14:textId="77777777" w:rsidTr="008C35F4">
        <w:tc>
          <w:tcPr>
            <w:tcW w:w="2783" w:type="dxa"/>
          </w:tcPr>
          <w:p w14:paraId="7F958D26" w14:textId="77777777" w:rsidR="008C35F4" w:rsidRDefault="008C35F4" w:rsidP="008C35F4">
            <w:pPr>
              <w:rPr>
                <w:lang w:eastAsia="x-none"/>
              </w:rPr>
            </w:pPr>
            <w:r>
              <w:rPr>
                <w:lang w:eastAsia="x-none"/>
              </w:rPr>
              <w:t>ADDRESS</w:t>
            </w:r>
          </w:p>
        </w:tc>
        <w:tc>
          <w:tcPr>
            <w:tcW w:w="4300" w:type="dxa"/>
          </w:tcPr>
          <w:p w14:paraId="2754E3F7" w14:textId="77777777" w:rsidR="008C35F4" w:rsidRDefault="008C35F4" w:rsidP="008C35F4">
            <w:pPr>
              <w:rPr>
                <w:lang w:eastAsia="x-none"/>
              </w:rPr>
            </w:pPr>
            <w:r>
              <w:rPr>
                <w:lang w:eastAsia="x-none"/>
              </w:rPr>
              <w:t>Address (house, number, street)</w:t>
            </w:r>
          </w:p>
        </w:tc>
        <w:tc>
          <w:tcPr>
            <w:tcW w:w="2653" w:type="dxa"/>
          </w:tcPr>
          <w:p w14:paraId="7EBA49A0" w14:textId="77777777" w:rsidR="008C35F4" w:rsidRDefault="008C35F4" w:rsidP="008C35F4">
            <w:pPr>
              <w:rPr>
                <w:lang w:eastAsia="x-none"/>
              </w:rPr>
            </w:pPr>
            <w:r>
              <w:rPr>
                <w:lang w:eastAsia="x-none"/>
              </w:rPr>
              <w:t>1 High Street</w:t>
            </w:r>
          </w:p>
        </w:tc>
      </w:tr>
      <w:tr w:rsidR="008C35F4" w14:paraId="48E70F92" w14:textId="77777777" w:rsidTr="008C35F4">
        <w:tc>
          <w:tcPr>
            <w:tcW w:w="2783" w:type="dxa"/>
          </w:tcPr>
          <w:p w14:paraId="75565978" w14:textId="77777777" w:rsidR="008C35F4" w:rsidRDefault="008C35F4" w:rsidP="008C35F4">
            <w:pPr>
              <w:rPr>
                <w:lang w:eastAsia="x-none"/>
              </w:rPr>
            </w:pPr>
            <w:r>
              <w:rPr>
                <w:lang w:eastAsia="x-none"/>
              </w:rPr>
              <w:t>CITY</w:t>
            </w:r>
          </w:p>
        </w:tc>
        <w:tc>
          <w:tcPr>
            <w:tcW w:w="4300" w:type="dxa"/>
          </w:tcPr>
          <w:p w14:paraId="0CB334DA" w14:textId="77777777" w:rsidR="008C35F4" w:rsidRDefault="008C35F4" w:rsidP="008C35F4">
            <w:pPr>
              <w:rPr>
                <w:lang w:eastAsia="x-none"/>
              </w:rPr>
            </w:pPr>
            <w:r>
              <w:rPr>
                <w:lang w:eastAsia="x-none"/>
              </w:rPr>
              <w:t>City</w:t>
            </w:r>
          </w:p>
        </w:tc>
        <w:tc>
          <w:tcPr>
            <w:tcW w:w="2653" w:type="dxa"/>
          </w:tcPr>
          <w:p w14:paraId="51FF442B" w14:textId="77777777" w:rsidR="008C35F4" w:rsidRDefault="008C35F4" w:rsidP="008C35F4">
            <w:pPr>
              <w:rPr>
                <w:lang w:eastAsia="x-none"/>
              </w:rPr>
            </w:pPr>
            <w:r>
              <w:rPr>
                <w:lang w:eastAsia="x-none"/>
              </w:rPr>
              <w:t>Hightown</w:t>
            </w:r>
          </w:p>
        </w:tc>
      </w:tr>
      <w:tr w:rsidR="008C35F4" w14:paraId="6088385E" w14:textId="77777777" w:rsidTr="008C35F4">
        <w:tc>
          <w:tcPr>
            <w:tcW w:w="2783" w:type="dxa"/>
          </w:tcPr>
          <w:p w14:paraId="634D27BB" w14:textId="77777777" w:rsidR="008C35F4" w:rsidRPr="00234612" w:rsidRDefault="008C35F4" w:rsidP="008C35F4">
            <w:pPr>
              <w:rPr>
                <w:i/>
                <w:lang w:eastAsia="x-none"/>
              </w:rPr>
            </w:pPr>
            <w:r w:rsidRPr="00234612">
              <w:rPr>
                <w:i/>
                <w:lang w:eastAsia="x-none"/>
              </w:rPr>
              <w:t>???</w:t>
            </w:r>
          </w:p>
        </w:tc>
        <w:tc>
          <w:tcPr>
            <w:tcW w:w="4300" w:type="dxa"/>
          </w:tcPr>
          <w:p w14:paraId="21FA2D04" w14:textId="77777777" w:rsidR="008C35F4" w:rsidRPr="00234612" w:rsidRDefault="008C35F4" w:rsidP="008C35F4">
            <w:pPr>
              <w:rPr>
                <w:i/>
                <w:lang w:eastAsia="x-none"/>
              </w:rPr>
            </w:pPr>
            <w:r w:rsidRPr="00234612">
              <w:rPr>
                <w:i/>
                <w:lang w:eastAsia="x-none"/>
              </w:rPr>
              <w:t>State (training data uses Nation for State)</w:t>
            </w:r>
          </w:p>
        </w:tc>
        <w:tc>
          <w:tcPr>
            <w:tcW w:w="2653" w:type="dxa"/>
          </w:tcPr>
          <w:p w14:paraId="159DC481" w14:textId="77777777" w:rsidR="008C35F4" w:rsidRPr="00234612" w:rsidRDefault="008C35F4" w:rsidP="008C35F4">
            <w:pPr>
              <w:rPr>
                <w:i/>
                <w:lang w:eastAsia="x-none"/>
              </w:rPr>
            </w:pPr>
            <w:r w:rsidRPr="00234612">
              <w:rPr>
                <w:i/>
                <w:lang w:eastAsia="x-none"/>
              </w:rPr>
              <w:t>PA</w:t>
            </w:r>
          </w:p>
        </w:tc>
      </w:tr>
      <w:tr w:rsidR="008C35F4" w14:paraId="3EE7FC2B" w14:textId="77777777" w:rsidTr="008C35F4">
        <w:tc>
          <w:tcPr>
            <w:tcW w:w="2783" w:type="dxa"/>
          </w:tcPr>
          <w:p w14:paraId="64E74E21" w14:textId="77777777" w:rsidR="008C35F4" w:rsidRPr="00234612" w:rsidRDefault="008C35F4" w:rsidP="008C35F4">
            <w:pPr>
              <w:rPr>
                <w:i/>
                <w:lang w:eastAsia="x-none"/>
              </w:rPr>
            </w:pPr>
            <w:r w:rsidRPr="00234612">
              <w:rPr>
                <w:i/>
                <w:lang w:eastAsia="x-none"/>
              </w:rPr>
              <w:t>NATION</w:t>
            </w:r>
          </w:p>
        </w:tc>
        <w:tc>
          <w:tcPr>
            <w:tcW w:w="4300" w:type="dxa"/>
          </w:tcPr>
          <w:p w14:paraId="18AD3BFB" w14:textId="77777777" w:rsidR="008C35F4" w:rsidRPr="00234612" w:rsidRDefault="008C35F4" w:rsidP="008C35F4">
            <w:pPr>
              <w:rPr>
                <w:i/>
                <w:lang w:eastAsia="x-none"/>
              </w:rPr>
            </w:pPr>
            <w:r w:rsidRPr="00234612">
              <w:rPr>
                <w:i/>
                <w:lang w:eastAsia="x-none"/>
              </w:rPr>
              <w:t>Country (training data uses Nation for State)</w:t>
            </w:r>
          </w:p>
        </w:tc>
        <w:tc>
          <w:tcPr>
            <w:tcW w:w="2653" w:type="dxa"/>
          </w:tcPr>
          <w:p w14:paraId="48E2C68D" w14:textId="77777777" w:rsidR="008C35F4" w:rsidRPr="00234612" w:rsidRDefault="008C35F4" w:rsidP="008C35F4">
            <w:pPr>
              <w:rPr>
                <w:i/>
                <w:lang w:eastAsia="x-none"/>
              </w:rPr>
            </w:pPr>
            <w:r w:rsidRPr="00234612">
              <w:rPr>
                <w:i/>
                <w:lang w:eastAsia="x-none"/>
              </w:rPr>
              <w:t>USA</w:t>
            </w:r>
          </w:p>
        </w:tc>
      </w:tr>
      <w:tr w:rsidR="008C35F4" w14:paraId="0EA58BEF" w14:textId="77777777" w:rsidTr="008C35F4">
        <w:tc>
          <w:tcPr>
            <w:tcW w:w="2783" w:type="dxa"/>
          </w:tcPr>
          <w:p w14:paraId="64C1DB81" w14:textId="77777777" w:rsidR="008C35F4" w:rsidRDefault="008C35F4" w:rsidP="008C35F4">
            <w:pPr>
              <w:rPr>
                <w:lang w:eastAsia="x-none"/>
              </w:rPr>
            </w:pPr>
            <w:r>
              <w:rPr>
                <w:lang w:eastAsia="x-none"/>
              </w:rPr>
              <w:t>ZIPCODE</w:t>
            </w:r>
          </w:p>
        </w:tc>
        <w:tc>
          <w:tcPr>
            <w:tcW w:w="4300" w:type="dxa"/>
          </w:tcPr>
          <w:p w14:paraId="7C0ED48D" w14:textId="77777777" w:rsidR="008C35F4" w:rsidRDefault="008C35F4" w:rsidP="008C35F4">
            <w:pPr>
              <w:rPr>
                <w:lang w:eastAsia="x-none"/>
              </w:rPr>
            </w:pPr>
            <w:r>
              <w:rPr>
                <w:lang w:eastAsia="x-none"/>
              </w:rPr>
              <w:t>Zip/Postal Code</w:t>
            </w:r>
          </w:p>
        </w:tc>
        <w:tc>
          <w:tcPr>
            <w:tcW w:w="2653" w:type="dxa"/>
          </w:tcPr>
          <w:p w14:paraId="5FFD2C9E" w14:textId="77777777" w:rsidR="008C35F4" w:rsidRDefault="008C35F4" w:rsidP="008C35F4">
            <w:pPr>
              <w:rPr>
                <w:lang w:eastAsia="x-none"/>
              </w:rPr>
            </w:pPr>
            <w:r>
              <w:rPr>
                <w:lang w:eastAsia="x-none"/>
              </w:rPr>
              <w:t>12345</w:t>
            </w:r>
          </w:p>
        </w:tc>
      </w:tr>
      <w:tr w:rsidR="008C35F4" w14:paraId="6C46752C" w14:textId="77777777" w:rsidTr="008C35F4">
        <w:tc>
          <w:tcPr>
            <w:tcW w:w="2783" w:type="dxa"/>
          </w:tcPr>
          <w:p w14:paraId="7FF5FDD4" w14:textId="77777777" w:rsidR="008C35F4" w:rsidRDefault="008C35F4" w:rsidP="008C35F4">
            <w:pPr>
              <w:rPr>
                <w:lang w:eastAsia="x-none"/>
              </w:rPr>
            </w:pPr>
            <w:r>
              <w:rPr>
                <w:lang w:eastAsia="x-none"/>
              </w:rPr>
              <w:t>IDENTIFICATION_NUMBER</w:t>
            </w:r>
          </w:p>
        </w:tc>
        <w:tc>
          <w:tcPr>
            <w:tcW w:w="4300" w:type="dxa"/>
          </w:tcPr>
          <w:p w14:paraId="1B179C16" w14:textId="77777777" w:rsidR="008C35F4" w:rsidRDefault="008C35F4" w:rsidP="008C35F4">
            <w:pPr>
              <w:rPr>
                <w:lang w:eastAsia="x-none"/>
              </w:rPr>
            </w:pPr>
            <w:r>
              <w:rPr>
                <w:lang w:eastAsia="x-none"/>
              </w:rPr>
              <w:t>CODFISC (we will use for employee id)</w:t>
            </w:r>
          </w:p>
        </w:tc>
        <w:tc>
          <w:tcPr>
            <w:tcW w:w="2653" w:type="dxa"/>
          </w:tcPr>
          <w:p w14:paraId="73CBCB62" w14:textId="77777777" w:rsidR="008C35F4" w:rsidRDefault="008C35F4" w:rsidP="008C35F4">
            <w:pPr>
              <w:rPr>
                <w:lang w:eastAsia="x-none"/>
              </w:rPr>
            </w:pPr>
            <w:r>
              <w:rPr>
                <w:lang w:eastAsia="x-none"/>
              </w:rPr>
              <w:t>AA12345</w:t>
            </w:r>
          </w:p>
        </w:tc>
      </w:tr>
      <w:tr w:rsidR="008C35F4" w14:paraId="0ED79323" w14:textId="77777777" w:rsidTr="008C35F4">
        <w:tc>
          <w:tcPr>
            <w:tcW w:w="2783" w:type="dxa"/>
          </w:tcPr>
          <w:p w14:paraId="6609FB83" w14:textId="77777777" w:rsidR="008C35F4" w:rsidRDefault="008C35F4" w:rsidP="008C35F4">
            <w:pPr>
              <w:rPr>
                <w:lang w:eastAsia="x-none"/>
              </w:rPr>
            </w:pPr>
            <w:r>
              <w:rPr>
                <w:lang w:eastAsia="x-none"/>
              </w:rPr>
              <w:t>ATTR1</w:t>
            </w:r>
          </w:p>
        </w:tc>
        <w:tc>
          <w:tcPr>
            <w:tcW w:w="4300" w:type="dxa"/>
          </w:tcPr>
          <w:p w14:paraId="2802CB66" w14:textId="77777777" w:rsidR="008C35F4" w:rsidRDefault="008C35F4" w:rsidP="008C35F4">
            <w:pPr>
              <w:rPr>
                <w:lang w:eastAsia="x-none"/>
              </w:rPr>
            </w:pPr>
            <w:r>
              <w:rPr>
                <w:lang w:eastAsia="x-none"/>
              </w:rPr>
              <w:t>Userid of the manager</w:t>
            </w:r>
          </w:p>
        </w:tc>
        <w:tc>
          <w:tcPr>
            <w:tcW w:w="2653" w:type="dxa"/>
          </w:tcPr>
          <w:p w14:paraId="0E41D6BC" w14:textId="77777777" w:rsidR="008C35F4" w:rsidRDefault="008C35F4" w:rsidP="008C35F4">
            <w:pPr>
              <w:rPr>
                <w:lang w:eastAsia="x-none"/>
              </w:rPr>
            </w:pPr>
            <w:r>
              <w:rPr>
                <w:lang w:eastAsia="x-none"/>
              </w:rPr>
              <w:t>DFox</w:t>
            </w:r>
          </w:p>
        </w:tc>
      </w:tr>
      <w:tr w:rsidR="008C35F4" w14:paraId="7D6230D1" w14:textId="77777777" w:rsidTr="008C35F4">
        <w:tc>
          <w:tcPr>
            <w:tcW w:w="2783" w:type="dxa"/>
          </w:tcPr>
          <w:p w14:paraId="7F3458F6" w14:textId="77777777" w:rsidR="008C35F4" w:rsidRDefault="008C35F4" w:rsidP="008C35F4">
            <w:pPr>
              <w:rPr>
                <w:lang w:eastAsia="x-none"/>
              </w:rPr>
            </w:pPr>
            <w:r>
              <w:rPr>
                <w:lang w:eastAsia="x-none"/>
              </w:rPr>
              <w:t>ATTR2</w:t>
            </w:r>
          </w:p>
        </w:tc>
        <w:tc>
          <w:tcPr>
            <w:tcW w:w="4300" w:type="dxa"/>
          </w:tcPr>
          <w:p w14:paraId="1645DEDD" w14:textId="77777777" w:rsidR="008C35F4" w:rsidRDefault="008C35F4" w:rsidP="008C35F4">
            <w:pPr>
              <w:rPr>
                <w:lang w:eastAsia="x-none"/>
              </w:rPr>
            </w:pPr>
            <w:r>
              <w:rPr>
                <w:lang w:eastAsia="x-none"/>
              </w:rPr>
              <w:t>Are they flagged as a department manager</w:t>
            </w:r>
          </w:p>
        </w:tc>
        <w:tc>
          <w:tcPr>
            <w:tcW w:w="2653" w:type="dxa"/>
          </w:tcPr>
          <w:p w14:paraId="118383C1" w14:textId="77777777" w:rsidR="008C35F4" w:rsidRDefault="008C35F4" w:rsidP="008C35F4">
            <w:pPr>
              <w:rPr>
                <w:lang w:eastAsia="x-none"/>
              </w:rPr>
            </w:pPr>
            <w:r>
              <w:rPr>
                <w:lang w:eastAsia="x-none"/>
              </w:rPr>
              <w:t>N</w:t>
            </w:r>
          </w:p>
        </w:tc>
      </w:tr>
      <w:tr w:rsidR="008C35F4" w14:paraId="37BF4374" w14:textId="77777777" w:rsidTr="008C35F4">
        <w:tc>
          <w:tcPr>
            <w:tcW w:w="2783" w:type="dxa"/>
          </w:tcPr>
          <w:p w14:paraId="3AF7BA7C" w14:textId="77777777" w:rsidR="008C35F4" w:rsidRDefault="008C35F4" w:rsidP="008C35F4">
            <w:pPr>
              <w:rPr>
                <w:lang w:eastAsia="x-none"/>
              </w:rPr>
            </w:pPr>
            <w:r>
              <w:rPr>
                <w:lang w:eastAsia="x-none"/>
              </w:rPr>
              <w:t>ATTR3</w:t>
            </w:r>
          </w:p>
        </w:tc>
        <w:tc>
          <w:tcPr>
            <w:tcW w:w="4300" w:type="dxa"/>
          </w:tcPr>
          <w:p w14:paraId="4CBA0AED" w14:textId="77777777" w:rsidR="008C35F4" w:rsidRDefault="008C35F4" w:rsidP="008C35F4">
            <w:pPr>
              <w:rPr>
                <w:lang w:eastAsia="x-none"/>
              </w:rPr>
            </w:pPr>
            <w:r>
              <w:rPr>
                <w:lang w:eastAsia="x-none"/>
              </w:rPr>
              <w:t>Highest education level</w:t>
            </w:r>
          </w:p>
        </w:tc>
        <w:tc>
          <w:tcPr>
            <w:tcW w:w="2653" w:type="dxa"/>
          </w:tcPr>
          <w:p w14:paraId="184204CF" w14:textId="77777777" w:rsidR="008C35F4" w:rsidRDefault="008C35F4" w:rsidP="008C35F4">
            <w:pPr>
              <w:rPr>
                <w:lang w:eastAsia="x-none"/>
              </w:rPr>
            </w:pPr>
            <w:r>
              <w:rPr>
                <w:lang w:eastAsia="x-none"/>
              </w:rPr>
              <w:t>Upper Secondary</w:t>
            </w:r>
          </w:p>
        </w:tc>
      </w:tr>
      <w:tr w:rsidR="008C35F4" w14:paraId="1181231D" w14:textId="77777777" w:rsidTr="008C35F4">
        <w:tc>
          <w:tcPr>
            <w:tcW w:w="2783" w:type="dxa"/>
          </w:tcPr>
          <w:p w14:paraId="3F8B9334" w14:textId="77777777" w:rsidR="008C35F4" w:rsidRDefault="008C35F4" w:rsidP="008C35F4">
            <w:pPr>
              <w:rPr>
                <w:lang w:eastAsia="x-none"/>
              </w:rPr>
            </w:pPr>
            <w:r>
              <w:rPr>
                <w:lang w:eastAsia="x-none"/>
              </w:rPr>
              <w:t>ATTR4</w:t>
            </w:r>
          </w:p>
        </w:tc>
        <w:tc>
          <w:tcPr>
            <w:tcW w:w="4300" w:type="dxa"/>
          </w:tcPr>
          <w:p w14:paraId="689B1877" w14:textId="77777777" w:rsidR="008C35F4" w:rsidRDefault="008C35F4" w:rsidP="008C35F4">
            <w:pPr>
              <w:rPr>
                <w:lang w:eastAsia="x-none"/>
              </w:rPr>
            </w:pPr>
            <w:r>
              <w:rPr>
                <w:lang w:eastAsia="x-none"/>
              </w:rPr>
              <w:t>Department</w:t>
            </w:r>
          </w:p>
        </w:tc>
        <w:tc>
          <w:tcPr>
            <w:tcW w:w="2653" w:type="dxa"/>
          </w:tcPr>
          <w:p w14:paraId="2106809F" w14:textId="77777777" w:rsidR="008C35F4" w:rsidRDefault="008C35F4" w:rsidP="008C35F4">
            <w:pPr>
              <w:rPr>
                <w:lang w:eastAsia="x-none"/>
              </w:rPr>
            </w:pPr>
            <w:r>
              <w:rPr>
                <w:lang w:eastAsia="x-none"/>
              </w:rPr>
              <w:t>ACME IT</w:t>
            </w:r>
          </w:p>
        </w:tc>
      </w:tr>
      <w:tr w:rsidR="008C35F4" w14:paraId="346DB7C4" w14:textId="77777777" w:rsidTr="008C35F4">
        <w:tc>
          <w:tcPr>
            <w:tcW w:w="2783" w:type="dxa"/>
          </w:tcPr>
          <w:p w14:paraId="222CD0BA" w14:textId="77777777" w:rsidR="008C35F4" w:rsidRDefault="008C35F4" w:rsidP="008C35F4">
            <w:pPr>
              <w:rPr>
                <w:lang w:eastAsia="x-none"/>
              </w:rPr>
            </w:pPr>
            <w:r>
              <w:rPr>
                <w:lang w:eastAsia="x-none"/>
              </w:rPr>
              <w:t>ATTR7</w:t>
            </w:r>
          </w:p>
        </w:tc>
        <w:tc>
          <w:tcPr>
            <w:tcW w:w="4300" w:type="dxa"/>
          </w:tcPr>
          <w:p w14:paraId="2C502419" w14:textId="77777777" w:rsidR="008C35F4" w:rsidRDefault="008C35F4" w:rsidP="008C35F4">
            <w:pPr>
              <w:rPr>
                <w:lang w:eastAsia="x-none"/>
              </w:rPr>
            </w:pPr>
            <w:r>
              <w:rPr>
                <w:lang w:eastAsia="x-none"/>
              </w:rPr>
              <w:t>Position</w:t>
            </w:r>
          </w:p>
        </w:tc>
        <w:tc>
          <w:tcPr>
            <w:tcW w:w="2653" w:type="dxa"/>
          </w:tcPr>
          <w:p w14:paraId="19859339" w14:textId="77777777" w:rsidR="008C35F4" w:rsidRDefault="008C35F4" w:rsidP="008C35F4">
            <w:pPr>
              <w:rPr>
                <w:lang w:eastAsia="x-none"/>
              </w:rPr>
            </w:pPr>
            <w:r>
              <w:rPr>
                <w:lang w:eastAsia="x-none"/>
              </w:rPr>
              <w:t>S</w:t>
            </w:r>
          </w:p>
        </w:tc>
      </w:tr>
      <w:tr w:rsidR="008C35F4" w14:paraId="1C819687" w14:textId="77777777" w:rsidTr="008C35F4">
        <w:tc>
          <w:tcPr>
            <w:tcW w:w="2783" w:type="dxa"/>
          </w:tcPr>
          <w:p w14:paraId="702FADAC" w14:textId="77777777" w:rsidR="008C35F4" w:rsidRDefault="008C35F4" w:rsidP="008C35F4">
            <w:pPr>
              <w:rPr>
                <w:lang w:eastAsia="x-none"/>
              </w:rPr>
            </w:pPr>
            <w:r>
              <w:rPr>
                <w:lang w:eastAsia="x-none"/>
              </w:rPr>
              <w:t>ATTR9</w:t>
            </w:r>
          </w:p>
        </w:tc>
        <w:tc>
          <w:tcPr>
            <w:tcW w:w="4300" w:type="dxa"/>
          </w:tcPr>
          <w:p w14:paraId="702686A8" w14:textId="77777777" w:rsidR="008C35F4" w:rsidRDefault="008C35F4" w:rsidP="008C35F4">
            <w:pPr>
              <w:rPr>
                <w:lang w:eastAsia="x-none"/>
              </w:rPr>
            </w:pPr>
            <w:r>
              <w:rPr>
                <w:lang w:eastAsia="x-none"/>
              </w:rPr>
              <w:t>Changed</w:t>
            </w:r>
          </w:p>
        </w:tc>
        <w:tc>
          <w:tcPr>
            <w:tcW w:w="2653" w:type="dxa"/>
          </w:tcPr>
          <w:p w14:paraId="1108DFE2" w14:textId="77777777" w:rsidR="008C35F4" w:rsidRDefault="008C35F4" w:rsidP="008C35F4">
            <w:pPr>
              <w:rPr>
                <w:lang w:eastAsia="x-none"/>
              </w:rPr>
            </w:pPr>
          </w:p>
        </w:tc>
      </w:tr>
      <w:tr w:rsidR="008C35F4" w14:paraId="71BC071E" w14:textId="77777777" w:rsidTr="008C35F4">
        <w:tc>
          <w:tcPr>
            <w:tcW w:w="2783" w:type="dxa"/>
          </w:tcPr>
          <w:p w14:paraId="32788013" w14:textId="77777777" w:rsidR="008C35F4" w:rsidRDefault="008C35F4" w:rsidP="008C35F4">
            <w:pPr>
              <w:rPr>
                <w:lang w:eastAsia="x-none"/>
              </w:rPr>
            </w:pPr>
            <w:r>
              <w:rPr>
                <w:lang w:eastAsia="x-none"/>
              </w:rPr>
              <w:t>ATTR10</w:t>
            </w:r>
          </w:p>
        </w:tc>
        <w:tc>
          <w:tcPr>
            <w:tcW w:w="4300" w:type="dxa"/>
          </w:tcPr>
          <w:p w14:paraId="53D63A3C" w14:textId="77777777" w:rsidR="008C35F4" w:rsidRDefault="008C35F4" w:rsidP="008C35F4">
            <w:pPr>
              <w:rPr>
                <w:lang w:eastAsia="x-none"/>
              </w:rPr>
            </w:pPr>
            <w:r>
              <w:rPr>
                <w:lang w:eastAsia="x-none"/>
              </w:rPr>
              <w:t>Title</w:t>
            </w:r>
          </w:p>
        </w:tc>
        <w:tc>
          <w:tcPr>
            <w:tcW w:w="2653" w:type="dxa"/>
          </w:tcPr>
          <w:p w14:paraId="5C84E7C3" w14:textId="77777777" w:rsidR="008C35F4" w:rsidRDefault="008C35F4" w:rsidP="008C35F4">
            <w:pPr>
              <w:rPr>
                <w:lang w:eastAsia="x-none"/>
              </w:rPr>
            </w:pPr>
            <w:r>
              <w:rPr>
                <w:lang w:eastAsia="x-none"/>
              </w:rPr>
              <w:t>Solicitor</w:t>
            </w:r>
          </w:p>
        </w:tc>
      </w:tr>
    </w:tbl>
    <w:p w14:paraId="5569FD96" w14:textId="77777777" w:rsidR="008C35F4" w:rsidRDefault="008C35F4" w:rsidP="008C35F4">
      <w:pPr>
        <w:rPr>
          <w:lang w:eastAsia="x-none"/>
        </w:rPr>
      </w:pPr>
    </w:p>
    <w:p w14:paraId="5E324EB7" w14:textId="77777777" w:rsidR="008C35F4" w:rsidRDefault="008C35F4" w:rsidP="008C35F4">
      <w:pPr>
        <w:rPr>
          <w:lang w:eastAsia="x-none"/>
        </w:rPr>
      </w:pPr>
      <w:r>
        <w:rPr>
          <w:lang w:eastAsia="x-none"/>
        </w:rPr>
        <w:t>We are not using any Attribute Permissions in this lab. Next, we will setup some of the AD groups for accress requests and default assignment.</w:t>
      </w:r>
    </w:p>
    <w:p w14:paraId="4B02998C" w14:textId="77777777" w:rsidR="008C35F4" w:rsidRDefault="008C35F4" w:rsidP="008C35F4">
      <w:pPr>
        <w:pStyle w:val="Heading3"/>
      </w:pPr>
      <w:bookmarkStart w:id="17" w:name="_Toc510787948"/>
      <w:r>
        <w:t>Configure Entitlement Management and Default Entitlements</w:t>
      </w:r>
      <w:bookmarkEnd w:id="17"/>
    </w:p>
    <w:p w14:paraId="3DC96C3F" w14:textId="77777777" w:rsidR="008C35F4" w:rsidRDefault="008C35F4" w:rsidP="008C35F4">
      <w:pPr>
        <w:rPr>
          <w:lang w:eastAsia="x-none"/>
        </w:rPr>
      </w:pPr>
      <w:r>
        <w:rPr>
          <w:lang w:eastAsia="x-none"/>
        </w:rPr>
        <w:t>As we saw earlier, we have sixty-four (64) groups in IGI reconciled from the AD system. As noted earlier, they are all sitting there in an unpublished state, which means they are not visible from an access request perspective, nor will that be automatically assigned to any users. We want to fix this for some groups.</w:t>
      </w:r>
    </w:p>
    <w:p w14:paraId="734A854D" w14:textId="77777777" w:rsidR="008C35F4" w:rsidRDefault="008C35F4" w:rsidP="008C35F4">
      <w:pPr>
        <w:rPr>
          <w:lang w:eastAsia="x-none"/>
        </w:rPr>
      </w:pPr>
    </w:p>
    <w:p w14:paraId="0CE8C1B4" w14:textId="77777777" w:rsidR="008C35F4" w:rsidRDefault="008C35F4" w:rsidP="008C35F4">
      <w:pPr>
        <w:rPr>
          <w:lang w:eastAsia="x-none"/>
        </w:rPr>
      </w:pPr>
      <w:r>
        <w:rPr>
          <w:lang w:eastAsia="x-none"/>
        </w:rPr>
        <w:t>To see the group for the new AD system:</w:t>
      </w:r>
    </w:p>
    <w:p w14:paraId="585BCB10" w14:textId="77777777" w:rsidR="008C35F4" w:rsidRDefault="008C35F4" w:rsidP="008C35F4">
      <w:pPr>
        <w:pStyle w:val="ListParagraph"/>
        <w:numPr>
          <w:ilvl w:val="0"/>
          <w:numId w:val="73"/>
        </w:numPr>
        <w:rPr>
          <w:lang w:eastAsia="x-none"/>
        </w:rPr>
      </w:pPr>
      <w:r>
        <w:rPr>
          <w:lang w:eastAsia="x-none"/>
        </w:rPr>
        <w:t xml:space="preserve">In the Admin Console, go to </w:t>
      </w:r>
      <w:r w:rsidRPr="00F3015C">
        <w:rPr>
          <w:b/>
          <w:lang w:eastAsia="x-none"/>
        </w:rPr>
        <w:t>AGC &gt; Manage &gt; Roles</w:t>
      </w:r>
    </w:p>
    <w:p w14:paraId="548A1940" w14:textId="77777777" w:rsidR="008C35F4" w:rsidRDefault="008C35F4" w:rsidP="008C35F4">
      <w:pPr>
        <w:pStyle w:val="ListParagraph"/>
        <w:numPr>
          <w:ilvl w:val="0"/>
          <w:numId w:val="73"/>
        </w:numPr>
        <w:rPr>
          <w:lang w:eastAsia="x-none"/>
        </w:rPr>
      </w:pPr>
      <w:r>
        <w:rPr>
          <w:lang w:eastAsia="x-none"/>
        </w:rPr>
        <w:t xml:space="preserve">Filter to search for </w:t>
      </w:r>
      <w:r w:rsidRPr="00F3015C">
        <w:rPr>
          <w:b/>
          <w:lang w:eastAsia="x-none"/>
        </w:rPr>
        <w:t>Application</w:t>
      </w:r>
      <w:r>
        <w:rPr>
          <w:lang w:eastAsia="x-none"/>
        </w:rPr>
        <w:t xml:space="preserve"> = </w:t>
      </w:r>
      <w:r w:rsidRPr="00F3015C">
        <w:rPr>
          <w:rStyle w:val="CodeChar"/>
        </w:rPr>
        <w:t>Training AD</w:t>
      </w:r>
    </w:p>
    <w:p w14:paraId="50F7906E" w14:textId="77777777" w:rsidR="008C35F4" w:rsidRDefault="008C35F4" w:rsidP="008C35F4">
      <w:pPr>
        <w:rPr>
          <w:lang w:eastAsia="x-none"/>
        </w:rPr>
      </w:pPr>
    </w:p>
    <w:p w14:paraId="446CA02E" w14:textId="77777777" w:rsidR="008C35F4" w:rsidRDefault="008C35F4" w:rsidP="008C35F4">
      <w:pPr>
        <w:rPr>
          <w:lang w:eastAsia="x-none"/>
        </w:rPr>
      </w:pPr>
      <w:r>
        <w:rPr>
          <w:noProof/>
          <w:lang w:eastAsia="x-none"/>
        </w:rPr>
        <w:drawing>
          <wp:inline distT="0" distB="0" distL="0" distR="0" wp14:anchorId="50E39C2F" wp14:editId="46EB9DA7">
            <wp:extent cx="6188710" cy="2792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02-08 at 16.02.07.png"/>
                    <pic:cNvPicPr/>
                  </pic:nvPicPr>
                  <pic:blipFill>
                    <a:blip r:embed="rId39"/>
                    <a:stretch>
                      <a:fillRect/>
                    </a:stretch>
                  </pic:blipFill>
                  <pic:spPr>
                    <a:xfrm>
                      <a:off x="0" y="0"/>
                      <a:ext cx="6188710" cy="2792730"/>
                    </a:xfrm>
                    <a:prstGeom prst="rect">
                      <a:avLst/>
                    </a:prstGeom>
                  </pic:spPr>
                </pic:pic>
              </a:graphicData>
            </a:graphic>
          </wp:inline>
        </w:drawing>
      </w:r>
    </w:p>
    <w:p w14:paraId="1649E4D9" w14:textId="77777777" w:rsidR="008C35F4" w:rsidRDefault="008C35F4" w:rsidP="008C35F4">
      <w:pPr>
        <w:rPr>
          <w:lang w:eastAsia="x-none"/>
        </w:rPr>
      </w:pPr>
    </w:p>
    <w:p w14:paraId="2BDD0E08" w14:textId="77777777" w:rsidR="008C35F4" w:rsidRDefault="008C35F4" w:rsidP="008C35F4">
      <w:pPr>
        <w:rPr>
          <w:lang w:eastAsia="x-none"/>
        </w:rPr>
      </w:pPr>
      <w:r>
        <w:rPr>
          <w:lang w:eastAsia="x-none"/>
        </w:rPr>
        <w:t>You should see the sixty-four groups shown. The names and descriptions have been pulled from AD.</w:t>
      </w:r>
    </w:p>
    <w:p w14:paraId="5A702165" w14:textId="77777777" w:rsidR="008C35F4" w:rsidRDefault="008C35F4" w:rsidP="008C35F4">
      <w:pPr>
        <w:rPr>
          <w:lang w:eastAsia="x-none"/>
        </w:rPr>
      </w:pPr>
    </w:p>
    <w:p w14:paraId="1ABE0D64" w14:textId="34519341" w:rsidR="008C35F4" w:rsidRDefault="008C35F4" w:rsidP="008C35F4">
      <w:pPr>
        <w:rPr>
          <w:lang w:eastAsia="x-none"/>
        </w:rPr>
      </w:pPr>
      <w:r>
        <w:rPr>
          <w:lang w:eastAsia="x-none"/>
        </w:rPr>
        <w:lastRenderedPageBreak/>
        <w:t xml:space="preserve">We are going to work on six groups as shown in the following table. You may want to scroll through the list to find </w:t>
      </w:r>
      <w:r w:rsidR="005A00E5">
        <w:rPr>
          <w:lang w:eastAsia="x-none"/>
        </w:rPr>
        <w:t>each or</w:t>
      </w:r>
      <w:r>
        <w:rPr>
          <w:lang w:eastAsia="x-none"/>
        </w:rPr>
        <w:t xml:space="preserve"> use the filter function. For each group in the following table:</w:t>
      </w:r>
    </w:p>
    <w:p w14:paraId="081465CF" w14:textId="77777777" w:rsidR="008C35F4" w:rsidRDefault="008C35F4" w:rsidP="008C35F4">
      <w:pPr>
        <w:pStyle w:val="ListParagraph"/>
        <w:numPr>
          <w:ilvl w:val="0"/>
          <w:numId w:val="74"/>
        </w:numPr>
        <w:rPr>
          <w:lang w:eastAsia="x-none"/>
        </w:rPr>
      </w:pPr>
      <w:r>
        <w:rPr>
          <w:lang w:eastAsia="x-none"/>
        </w:rPr>
        <w:t>Select the group in the left pane</w:t>
      </w:r>
    </w:p>
    <w:p w14:paraId="11927DAF" w14:textId="77777777" w:rsidR="008C35F4" w:rsidRDefault="008C35F4" w:rsidP="008C35F4">
      <w:pPr>
        <w:pStyle w:val="ListParagraph"/>
        <w:numPr>
          <w:ilvl w:val="0"/>
          <w:numId w:val="74"/>
        </w:numPr>
        <w:rPr>
          <w:lang w:eastAsia="x-none"/>
        </w:rPr>
      </w:pPr>
      <w:r>
        <w:rPr>
          <w:lang w:eastAsia="x-none"/>
        </w:rPr>
        <w:t xml:space="preserve">Select </w:t>
      </w:r>
      <w:r w:rsidRPr="00F3015C">
        <w:rPr>
          <w:b/>
          <w:lang w:eastAsia="x-none"/>
        </w:rPr>
        <w:t>Actions &gt; Publish</w:t>
      </w:r>
      <w:r>
        <w:rPr>
          <w:lang w:eastAsia="x-none"/>
        </w:rPr>
        <w:t xml:space="preserve"> and click </w:t>
      </w:r>
      <w:r w:rsidRPr="00F3015C">
        <w:rPr>
          <w:b/>
          <w:lang w:eastAsia="x-none"/>
        </w:rPr>
        <w:t>OK</w:t>
      </w:r>
      <w:r>
        <w:rPr>
          <w:lang w:eastAsia="x-none"/>
        </w:rPr>
        <w:t xml:space="preserve"> on the information dialog (note that the group changes to bold+italic font)</w:t>
      </w:r>
    </w:p>
    <w:p w14:paraId="3BEC60FD" w14:textId="77777777" w:rsidR="008C35F4" w:rsidRDefault="008C35F4" w:rsidP="008C35F4">
      <w:pPr>
        <w:pStyle w:val="ListParagraph"/>
        <w:numPr>
          <w:ilvl w:val="0"/>
          <w:numId w:val="74"/>
        </w:numPr>
        <w:rPr>
          <w:lang w:eastAsia="x-none"/>
        </w:rPr>
      </w:pPr>
      <w:r>
        <w:rPr>
          <w:lang w:eastAsia="x-none"/>
        </w:rPr>
        <w:t xml:space="preserve">Go to the </w:t>
      </w:r>
      <w:r w:rsidRPr="00F3015C">
        <w:rPr>
          <w:b/>
          <w:lang w:eastAsia="x-none"/>
        </w:rPr>
        <w:t>Organization Units</w:t>
      </w:r>
      <w:r>
        <w:rPr>
          <w:lang w:eastAsia="x-none"/>
        </w:rPr>
        <w:t xml:space="preserve"> tab in the right pane</w:t>
      </w:r>
    </w:p>
    <w:p w14:paraId="7651AF83" w14:textId="77777777" w:rsidR="008C35F4" w:rsidRDefault="008C35F4" w:rsidP="008C35F4">
      <w:pPr>
        <w:rPr>
          <w:lang w:eastAsia="x-none"/>
        </w:rPr>
      </w:pPr>
    </w:p>
    <w:p w14:paraId="36C71A1E" w14:textId="77777777" w:rsidR="008C35F4" w:rsidRDefault="008C35F4" w:rsidP="008C35F4">
      <w:pPr>
        <w:pStyle w:val="Note"/>
      </w:pPr>
      <w:r>
        <w:t>If there was already an account-group mapping for this group, when you publish the group you will see that the organizational unit of the user is already defined in the Organization Units view. This will be the case for NorthRegion and SouthRegion. In this case you do not need to do the next steps.</w:t>
      </w:r>
    </w:p>
    <w:p w14:paraId="0F41CF89" w14:textId="77777777" w:rsidR="008C35F4" w:rsidRDefault="008C35F4" w:rsidP="008C35F4">
      <w:pPr>
        <w:rPr>
          <w:lang w:eastAsia="x-none"/>
        </w:rPr>
      </w:pPr>
    </w:p>
    <w:p w14:paraId="6AC37E0E" w14:textId="53598706" w:rsidR="008C35F4" w:rsidRDefault="008C35F4" w:rsidP="008C35F4">
      <w:pPr>
        <w:pStyle w:val="ListParagraph"/>
        <w:numPr>
          <w:ilvl w:val="0"/>
          <w:numId w:val="75"/>
        </w:numPr>
        <w:rPr>
          <w:lang w:eastAsia="x-none"/>
        </w:rPr>
      </w:pPr>
      <w:r>
        <w:rPr>
          <w:lang w:eastAsia="x-none"/>
        </w:rPr>
        <w:t xml:space="preserve">Use </w:t>
      </w:r>
      <w:r w:rsidRPr="00F3015C">
        <w:rPr>
          <w:b/>
          <w:lang w:eastAsia="x-none"/>
        </w:rPr>
        <w:t>Actions &gt; Add</w:t>
      </w:r>
      <w:r>
        <w:rPr>
          <w:lang w:eastAsia="x-none"/>
        </w:rPr>
        <w:t xml:space="preserve"> (in the right pane) and on the </w:t>
      </w:r>
      <w:r w:rsidRPr="00F3015C">
        <w:rPr>
          <w:b/>
          <w:lang w:eastAsia="x-none"/>
        </w:rPr>
        <w:t>Group Selection</w:t>
      </w:r>
      <w:r>
        <w:rPr>
          <w:lang w:eastAsia="x-none"/>
        </w:rPr>
        <w:t xml:space="preserve"> dial</w:t>
      </w:r>
      <w:r w:rsidR="00F3015C">
        <w:rPr>
          <w:lang w:eastAsia="x-none"/>
        </w:rPr>
        <w:t>o</w:t>
      </w:r>
      <w:r>
        <w:rPr>
          <w:lang w:eastAsia="x-none"/>
        </w:rPr>
        <w:t xml:space="preserve">g, select the org unit listed in the table below and click </w:t>
      </w:r>
      <w:r w:rsidRPr="00F3015C">
        <w:rPr>
          <w:b/>
          <w:lang w:eastAsia="x-none"/>
        </w:rPr>
        <w:t>OK</w:t>
      </w:r>
    </w:p>
    <w:p w14:paraId="68C7BD45" w14:textId="77777777" w:rsidR="008C35F4" w:rsidRDefault="008C35F4" w:rsidP="008C35F4">
      <w:pPr>
        <w:pStyle w:val="ListParagraph"/>
        <w:numPr>
          <w:ilvl w:val="0"/>
          <w:numId w:val="75"/>
        </w:numPr>
        <w:rPr>
          <w:lang w:eastAsia="x-none"/>
        </w:rPr>
      </w:pPr>
      <w:r>
        <w:rPr>
          <w:lang w:eastAsia="x-none"/>
        </w:rPr>
        <w:t xml:space="preserve">When the </w:t>
      </w:r>
      <w:r w:rsidRPr="00F3015C">
        <w:rPr>
          <w:b/>
          <w:lang w:eastAsia="x-none"/>
        </w:rPr>
        <w:t>Insert Group Entitlements</w:t>
      </w:r>
      <w:r>
        <w:rPr>
          <w:lang w:eastAsia="x-none"/>
        </w:rPr>
        <w:t xml:space="preserve"> dialog appears, set the </w:t>
      </w:r>
      <w:r w:rsidRPr="00F3015C">
        <w:rPr>
          <w:b/>
          <w:lang w:eastAsia="x-none"/>
        </w:rPr>
        <w:t>Default</w:t>
      </w:r>
      <w:r>
        <w:rPr>
          <w:lang w:eastAsia="x-none"/>
        </w:rPr>
        <w:t xml:space="preserve">, </w:t>
      </w:r>
      <w:r w:rsidRPr="00F3015C">
        <w:rPr>
          <w:b/>
          <w:lang w:eastAsia="x-none"/>
        </w:rPr>
        <w:t>Visibility Violation</w:t>
      </w:r>
      <w:r>
        <w:rPr>
          <w:lang w:eastAsia="x-none"/>
        </w:rPr>
        <w:t xml:space="preserve">, </w:t>
      </w:r>
      <w:r w:rsidRPr="00F3015C">
        <w:rPr>
          <w:b/>
          <w:lang w:eastAsia="x-none"/>
        </w:rPr>
        <w:t>Enabled</w:t>
      </w:r>
      <w:r>
        <w:rPr>
          <w:lang w:eastAsia="x-none"/>
        </w:rPr>
        <w:t xml:space="preserve"> and </w:t>
      </w:r>
      <w:r w:rsidRPr="00F3015C">
        <w:rPr>
          <w:b/>
          <w:lang w:eastAsia="x-none"/>
        </w:rPr>
        <w:t>Hierarchy</w:t>
      </w:r>
      <w:r>
        <w:rPr>
          <w:lang w:eastAsia="x-none"/>
        </w:rPr>
        <w:t xml:space="preserve"> settings as per the table and click OK, then click OK on the Information dialog</w:t>
      </w:r>
    </w:p>
    <w:p w14:paraId="51B4E645" w14:textId="77777777" w:rsidR="008C35F4" w:rsidRDefault="008C35F4" w:rsidP="008C35F4">
      <w:pPr>
        <w:pStyle w:val="ListParagraph"/>
        <w:numPr>
          <w:ilvl w:val="0"/>
          <w:numId w:val="75"/>
        </w:numPr>
        <w:rPr>
          <w:lang w:eastAsia="x-none"/>
        </w:rPr>
      </w:pPr>
      <w:r>
        <w:rPr>
          <w:lang w:eastAsia="x-none"/>
        </w:rPr>
        <w:t>Repeat for all groups in the table.</w:t>
      </w:r>
    </w:p>
    <w:p w14:paraId="23F2B59E"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2040"/>
        <w:gridCol w:w="4051"/>
        <w:gridCol w:w="992"/>
        <w:gridCol w:w="709"/>
        <w:gridCol w:w="1134"/>
        <w:gridCol w:w="810"/>
      </w:tblGrid>
      <w:tr w:rsidR="008C35F4" w:rsidRPr="008C787B" w14:paraId="76316BB6" w14:textId="77777777" w:rsidTr="008C35F4">
        <w:trPr>
          <w:cnfStyle w:val="100000000000" w:firstRow="1" w:lastRow="0" w:firstColumn="0" w:lastColumn="0" w:oddVBand="0" w:evenVBand="0" w:oddHBand="0" w:evenHBand="0" w:firstRowFirstColumn="0" w:firstRowLastColumn="0" w:lastRowFirstColumn="0" w:lastRowLastColumn="0"/>
        </w:trPr>
        <w:tc>
          <w:tcPr>
            <w:tcW w:w="2040" w:type="dxa"/>
          </w:tcPr>
          <w:p w14:paraId="312E2BFE" w14:textId="77777777" w:rsidR="008C35F4" w:rsidRPr="008C787B" w:rsidRDefault="008C35F4" w:rsidP="008C35F4">
            <w:pPr>
              <w:rPr>
                <w:b w:val="0"/>
                <w:i/>
                <w:lang w:eastAsia="x-none"/>
              </w:rPr>
            </w:pPr>
            <w:r>
              <w:rPr>
                <w:b w:val="0"/>
                <w:i/>
                <w:lang w:eastAsia="x-none"/>
              </w:rPr>
              <w:t>Group</w:t>
            </w:r>
          </w:p>
        </w:tc>
        <w:tc>
          <w:tcPr>
            <w:tcW w:w="4051" w:type="dxa"/>
          </w:tcPr>
          <w:p w14:paraId="535A6E96" w14:textId="77777777" w:rsidR="008C35F4" w:rsidRPr="008C787B" w:rsidRDefault="008C35F4" w:rsidP="008C35F4">
            <w:pPr>
              <w:rPr>
                <w:b w:val="0"/>
                <w:i/>
                <w:lang w:eastAsia="x-none"/>
              </w:rPr>
            </w:pPr>
            <w:r>
              <w:rPr>
                <w:b w:val="0"/>
                <w:i/>
                <w:lang w:eastAsia="x-none"/>
              </w:rPr>
              <w:t>Org Unit</w:t>
            </w:r>
          </w:p>
        </w:tc>
        <w:tc>
          <w:tcPr>
            <w:tcW w:w="992" w:type="dxa"/>
          </w:tcPr>
          <w:p w14:paraId="4F515CFD" w14:textId="77777777" w:rsidR="008C35F4" w:rsidRDefault="008C35F4" w:rsidP="008C35F4">
            <w:pPr>
              <w:rPr>
                <w:b w:val="0"/>
                <w:i/>
                <w:lang w:eastAsia="x-none"/>
              </w:rPr>
            </w:pPr>
            <w:r>
              <w:rPr>
                <w:b w:val="0"/>
                <w:i/>
                <w:lang w:eastAsia="x-none"/>
              </w:rPr>
              <w:t>Default</w:t>
            </w:r>
          </w:p>
        </w:tc>
        <w:tc>
          <w:tcPr>
            <w:tcW w:w="709" w:type="dxa"/>
          </w:tcPr>
          <w:p w14:paraId="7F693058" w14:textId="77777777" w:rsidR="008C35F4" w:rsidRDefault="008C35F4" w:rsidP="008C35F4">
            <w:pPr>
              <w:rPr>
                <w:b w:val="0"/>
                <w:i/>
                <w:lang w:eastAsia="x-none"/>
              </w:rPr>
            </w:pPr>
            <w:r>
              <w:rPr>
                <w:b w:val="0"/>
                <w:i/>
                <w:lang w:eastAsia="x-none"/>
              </w:rPr>
              <w:t>VV</w:t>
            </w:r>
          </w:p>
        </w:tc>
        <w:tc>
          <w:tcPr>
            <w:tcW w:w="1134" w:type="dxa"/>
          </w:tcPr>
          <w:p w14:paraId="0170A964" w14:textId="77777777" w:rsidR="008C35F4" w:rsidRDefault="008C35F4" w:rsidP="008C35F4">
            <w:pPr>
              <w:rPr>
                <w:b w:val="0"/>
                <w:i/>
                <w:lang w:eastAsia="x-none"/>
              </w:rPr>
            </w:pPr>
            <w:r>
              <w:rPr>
                <w:b w:val="0"/>
                <w:i/>
                <w:lang w:eastAsia="x-none"/>
              </w:rPr>
              <w:t>Enabled</w:t>
            </w:r>
          </w:p>
        </w:tc>
        <w:tc>
          <w:tcPr>
            <w:tcW w:w="810" w:type="dxa"/>
          </w:tcPr>
          <w:p w14:paraId="5A1F19E6" w14:textId="77777777" w:rsidR="008C35F4" w:rsidRPr="008C787B" w:rsidRDefault="008C35F4" w:rsidP="008C35F4">
            <w:pPr>
              <w:rPr>
                <w:b w:val="0"/>
                <w:i/>
                <w:lang w:eastAsia="x-none"/>
              </w:rPr>
            </w:pPr>
            <w:r>
              <w:rPr>
                <w:b w:val="0"/>
                <w:i/>
                <w:lang w:eastAsia="x-none"/>
              </w:rPr>
              <w:t>Hier.</w:t>
            </w:r>
          </w:p>
        </w:tc>
      </w:tr>
      <w:tr w:rsidR="008C35F4" w14:paraId="1BA311AE" w14:textId="77777777" w:rsidTr="008C35F4">
        <w:tc>
          <w:tcPr>
            <w:tcW w:w="2040" w:type="dxa"/>
          </w:tcPr>
          <w:p w14:paraId="60FE24A5" w14:textId="77777777" w:rsidR="008C35F4" w:rsidRDefault="008C35F4" w:rsidP="008C35F4">
            <w:pPr>
              <w:rPr>
                <w:lang w:eastAsia="x-none"/>
              </w:rPr>
            </w:pPr>
            <w:r>
              <w:rPr>
                <w:lang w:eastAsia="x-none"/>
              </w:rPr>
              <w:t>NorthRegion</w:t>
            </w:r>
          </w:p>
        </w:tc>
        <w:tc>
          <w:tcPr>
            <w:tcW w:w="4051" w:type="dxa"/>
          </w:tcPr>
          <w:p w14:paraId="10D0ADC7" w14:textId="77777777" w:rsidR="008C35F4" w:rsidRDefault="008C35F4" w:rsidP="008C35F4">
            <w:pPr>
              <w:rPr>
                <w:lang w:eastAsia="x-none"/>
              </w:rPr>
            </w:pPr>
            <w:r>
              <w:rPr>
                <w:lang w:eastAsia="x-none"/>
              </w:rPr>
              <w:t>NORTH (in PRODUCT DIVISION)</w:t>
            </w:r>
          </w:p>
        </w:tc>
        <w:tc>
          <w:tcPr>
            <w:tcW w:w="992" w:type="dxa"/>
          </w:tcPr>
          <w:p w14:paraId="30A76AFC" w14:textId="77777777" w:rsidR="008C35F4" w:rsidRPr="001F2D7F" w:rsidRDefault="008C35F4" w:rsidP="008C35F4">
            <w:pPr>
              <w:rPr>
                <w:b/>
                <w:u w:val="single"/>
                <w:lang w:eastAsia="x-none"/>
              </w:rPr>
            </w:pPr>
            <w:r>
              <w:rPr>
                <w:lang w:eastAsia="x-none"/>
              </w:rPr>
              <w:t>N</w:t>
            </w:r>
          </w:p>
        </w:tc>
        <w:tc>
          <w:tcPr>
            <w:tcW w:w="709" w:type="dxa"/>
          </w:tcPr>
          <w:p w14:paraId="21C00829" w14:textId="77777777" w:rsidR="008C35F4" w:rsidRDefault="008C35F4" w:rsidP="008C35F4">
            <w:pPr>
              <w:rPr>
                <w:lang w:eastAsia="x-none"/>
              </w:rPr>
            </w:pPr>
            <w:r>
              <w:rPr>
                <w:lang w:eastAsia="x-none"/>
              </w:rPr>
              <w:t>N</w:t>
            </w:r>
          </w:p>
        </w:tc>
        <w:tc>
          <w:tcPr>
            <w:tcW w:w="1134" w:type="dxa"/>
          </w:tcPr>
          <w:p w14:paraId="5F05D2BA" w14:textId="77777777" w:rsidR="008C35F4" w:rsidRDefault="008C35F4" w:rsidP="008C35F4">
            <w:pPr>
              <w:rPr>
                <w:lang w:eastAsia="x-none"/>
              </w:rPr>
            </w:pPr>
            <w:r>
              <w:rPr>
                <w:lang w:eastAsia="x-none"/>
              </w:rPr>
              <w:t>Y</w:t>
            </w:r>
          </w:p>
        </w:tc>
        <w:tc>
          <w:tcPr>
            <w:tcW w:w="810" w:type="dxa"/>
          </w:tcPr>
          <w:p w14:paraId="7D720E7F" w14:textId="77777777" w:rsidR="008C35F4" w:rsidRDefault="008C35F4" w:rsidP="008C35F4">
            <w:pPr>
              <w:rPr>
                <w:lang w:eastAsia="x-none"/>
              </w:rPr>
            </w:pPr>
            <w:r>
              <w:rPr>
                <w:lang w:eastAsia="x-none"/>
              </w:rPr>
              <w:t>Y</w:t>
            </w:r>
          </w:p>
        </w:tc>
      </w:tr>
      <w:tr w:rsidR="008C35F4" w14:paraId="7B4B2C0C" w14:textId="77777777" w:rsidTr="008C35F4">
        <w:tc>
          <w:tcPr>
            <w:tcW w:w="2040" w:type="dxa"/>
          </w:tcPr>
          <w:p w14:paraId="59E9F748" w14:textId="77777777" w:rsidR="008C35F4" w:rsidRDefault="008C35F4" w:rsidP="008C35F4">
            <w:pPr>
              <w:rPr>
                <w:lang w:eastAsia="x-none"/>
              </w:rPr>
            </w:pPr>
            <w:r>
              <w:rPr>
                <w:lang w:eastAsia="x-none"/>
              </w:rPr>
              <w:t>SouthRegion</w:t>
            </w:r>
          </w:p>
        </w:tc>
        <w:tc>
          <w:tcPr>
            <w:tcW w:w="4051" w:type="dxa"/>
          </w:tcPr>
          <w:p w14:paraId="7FC07266" w14:textId="77777777" w:rsidR="008C35F4" w:rsidRDefault="008C35F4" w:rsidP="008C35F4">
            <w:pPr>
              <w:rPr>
                <w:lang w:eastAsia="x-none"/>
              </w:rPr>
            </w:pPr>
            <w:r>
              <w:rPr>
                <w:lang w:eastAsia="x-none"/>
              </w:rPr>
              <w:t>SOUTH (in PRODUCT DIVISION)</w:t>
            </w:r>
          </w:p>
        </w:tc>
        <w:tc>
          <w:tcPr>
            <w:tcW w:w="992" w:type="dxa"/>
          </w:tcPr>
          <w:p w14:paraId="14F1ACD1" w14:textId="77777777" w:rsidR="008C35F4" w:rsidRDefault="008C35F4" w:rsidP="008C35F4">
            <w:pPr>
              <w:rPr>
                <w:lang w:eastAsia="x-none"/>
              </w:rPr>
            </w:pPr>
            <w:r>
              <w:rPr>
                <w:lang w:eastAsia="x-none"/>
              </w:rPr>
              <w:t>N</w:t>
            </w:r>
          </w:p>
        </w:tc>
        <w:tc>
          <w:tcPr>
            <w:tcW w:w="709" w:type="dxa"/>
          </w:tcPr>
          <w:p w14:paraId="167F87D9" w14:textId="77777777" w:rsidR="008C35F4" w:rsidRDefault="008C35F4" w:rsidP="008C35F4">
            <w:pPr>
              <w:rPr>
                <w:lang w:eastAsia="x-none"/>
              </w:rPr>
            </w:pPr>
            <w:r>
              <w:rPr>
                <w:lang w:eastAsia="x-none"/>
              </w:rPr>
              <w:t>N</w:t>
            </w:r>
          </w:p>
        </w:tc>
        <w:tc>
          <w:tcPr>
            <w:tcW w:w="1134" w:type="dxa"/>
          </w:tcPr>
          <w:p w14:paraId="358B52F8" w14:textId="77777777" w:rsidR="008C35F4" w:rsidRDefault="008C35F4" w:rsidP="008C35F4">
            <w:pPr>
              <w:rPr>
                <w:lang w:eastAsia="x-none"/>
              </w:rPr>
            </w:pPr>
            <w:r>
              <w:rPr>
                <w:lang w:eastAsia="x-none"/>
              </w:rPr>
              <w:t>Y</w:t>
            </w:r>
          </w:p>
        </w:tc>
        <w:tc>
          <w:tcPr>
            <w:tcW w:w="810" w:type="dxa"/>
          </w:tcPr>
          <w:p w14:paraId="3CFAC458" w14:textId="77777777" w:rsidR="008C35F4" w:rsidRDefault="008C35F4" w:rsidP="008C35F4">
            <w:pPr>
              <w:rPr>
                <w:lang w:eastAsia="x-none"/>
              </w:rPr>
            </w:pPr>
            <w:r>
              <w:rPr>
                <w:lang w:eastAsia="x-none"/>
              </w:rPr>
              <w:t>Y</w:t>
            </w:r>
          </w:p>
        </w:tc>
      </w:tr>
      <w:tr w:rsidR="008C35F4" w14:paraId="08924C85" w14:textId="77777777" w:rsidTr="008C35F4">
        <w:tc>
          <w:tcPr>
            <w:tcW w:w="2040" w:type="dxa"/>
          </w:tcPr>
          <w:p w14:paraId="0DE5BE86" w14:textId="77777777" w:rsidR="008C35F4" w:rsidRDefault="008C35F4" w:rsidP="008C35F4">
            <w:pPr>
              <w:rPr>
                <w:lang w:eastAsia="x-none"/>
              </w:rPr>
            </w:pPr>
            <w:r>
              <w:rPr>
                <w:lang w:eastAsia="x-none"/>
              </w:rPr>
              <w:t>Domain Admins</w:t>
            </w:r>
          </w:p>
        </w:tc>
        <w:tc>
          <w:tcPr>
            <w:tcW w:w="4051" w:type="dxa"/>
          </w:tcPr>
          <w:p w14:paraId="41CADF64" w14:textId="77777777" w:rsidR="008C35F4" w:rsidRDefault="008C35F4" w:rsidP="008C35F4">
            <w:pPr>
              <w:rPr>
                <w:lang w:eastAsia="x-none"/>
              </w:rPr>
            </w:pPr>
            <w:r>
              <w:rPr>
                <w:lang w:eastAsia="x-none"/>
              </w:rPr>
              <w:t xml:space="preserve">SYSTEMS ADMINISTRATION (in CORPORATE / IT) </w:t>
            </w:r>
          </w:p>
        </w:tc>
        <w:tc>
          <w:tcPr>
            <w:tcW w:w="992" w:type="dxa"/>
          </w:tcPr>
          <w:p w14:paraId="1EE8C876" w14:textId="77777777" w:rsidR="008C35F4" w:rsidRDefault="008C35F4" w:rsidP="008C35F4">
            <w:pPr>
              <w:rPr>
                <w:lang w:eastAsia="x-none"/>
              </w:rPr>
            </w:pPr>
            <w:r w:rsidRPr="001F2D7F">
              <w:rPr>
                <w:b/>
                <w:color w:val="FF0000"/>
                <w:u w:val="single"/>
                <w:lang w:eastAsia="x-none"/>
              </w:rPr>
              <w:t>Y</w:t>
            </w:r>
            <w:r>
              <w:rPr>
                <w:b/>
                <w:color w:val="FF0000"/>
                <w:u w:val="single"/>
                <w:lang w:eastAsia="x-none"/>
              </w:rPr>
              <w:t xml:space="preserve"> (&amp; align)</w:t>
            </w:r>
          </w:p>
        </w:tc>
        <w:tc>
          <w:tcPr>
            <w:tcW w:w="709" w:type="dxa"/>
          </w:tcPr>
          <w:p w14:paraId="635F1521" w14:textId="77777777" w:rsidR="008C35F4" w:rsidRDefault="008C35F4" w:rsidP="008C35F4">
            <w:pPr>
              <w:rPr>
                <w:lang w:eastAsia="x-none"/>
              </w:rPr>
            </w:pPr>
            <w:r>
              <w:rPr>
                <w:lang w:eastAsia="x-none"/>
              </w:rPr>
              <w:t>N</w:t>
            </w:r>
          </w:p>
        </w:tc>
        <w:tc>
          <w:tcPr>
            <w:tcW w:w="1134" w:type="dxa"/>
          </w:tcPr>
          <w:p w14:paraId="51BA9104" w14:textId="77777777" w:rsidR="008C35F4" w:rsidRDefault="008C35F4" w:rsidP="008C35F4">
            <w:pPr>
              <w:rPr>
                <w:lang w:eastAsia="x-none"/>
              </w:rPr>
            </w:pPr>
            <w:r>
              <w:rPr>
                <w:lang w:eastAsia="x-none"/>
              </w:rPr>
              <w:t>Y</w:t>
            </w:r>
          </w:p>
        </w:tc>
        <w:tc>
          <w:tcPr>
            <w:tcW w:w="810" w:type="dxa"/>
          </w:tcPr>
          <w:p w14:paraId="7D5A3438" w14:textId="77777777" w:rsidR="008C35F4" w:rsidRDefault="008C35F4" w:rsidP="008C35F4">
            <w:pPr>
              <w:rPr>
                <w:lang w:eastAsia="x-none"/>
              </w:rPr>
            </w:pPr>
            <w:r>
              <w:rPr>
                <w:lang w:eastAsia="x-none"/>
              </w:rPr>
              <w:t>Y</w:t>
            </w:r>
          </w:p>
        </w:tc>
      </w:tr>
      <w:tr w:rsidR="008C35F4" w14:paraId="7BD3D08D" w14:textId="77777777" w:rsidTr="008C35F4">
        <w:tc>
          <w:tcPr>
            <w:tcW w:w="2040" w:type="dxa"/>
          </w:tcPr>
          <w:p w14:paraId="6F8E4DAD" w14:textId="77777777" w:rsidR="008C35F4" w:rsidRDefault="008C35F4" w:rsidP="008C35F4">
            <w:pPr>
              <w:rPr>
                <w:lang w:eastAsia="x-none"/>
              </w:rPr>
            </w:pPr>
            <w:r>
              <w:rPr>
                <w:lang w:eastAsia="x-none"/>
              </w:rPr>
              <w:t>Domain Admins</w:t>
            </w:r>
          </w:p>
        </w:tc>
        <w:tc>
          <w:tcPr>
            <w:tcW w:w="4051" w:type="dxa"/>
          </w:tcPr>
          <w:p w14:paraId="4146CB00" w14:textId="77777777" w:rsidR="008C35F4" w:rsidRDefault="008C35F4" w:rsidP="008C35F4">
            <w:pPr>
              <w:rPr>
                <w:lang w:eastAsia="x-none"/>
              </w:rPr>
            </w:pPr>
            <w:r>
              <w:rPr>
                <w:lang w:eastAsia="x-none"/>
              </w:rPr>
              <w:t>ACME</w:t>
            </w:r>
          </w:p>
        </w:tc>
        <w:tc>
          <w:tcPr>
            <w:tcW w:w="992" w:type="dxa"/>
          </w:tcPr>
          <w:p w14:paraId="53E6A13B" w14:textId="77777777" w:rsidR="008C35F4" w:rsidRDefault="008C35F4" w:rsidP="008C35F4">
            <w:pPr>
              <w:rPr>
                <w:lang w:eastAsia="x-none"/>
              </w:rPr>
            </w:pPr>
            <w:r>
              <w:rPr>
                <w:lang w:eastAsia="x-none"/>
              </w:rPr>
              <w:t>N</w:t>
            </w:r>
          </w:p>
        </w:tc>
        <w:tc>
          <w:tcPr>
            <w:tcW w:w="709" w:type="dxa"/>
          </w:tcPr>
          <w:p w14:paraId="51C4334B" w14:textId="77777777" w:rsidR="008C35F4" w:rsidRDefault="008C35F4" w:rsidP="008C35F4">
            <w:pPr>
              <w:rPr>
                <w:lang w:eastAsia="x-none"/>
              </w:rPr>
            </w:pPr>
            <w:r>
              <w:rPr>
                <w:lang w:eastAsia="x-none"/>
              </w:rPr>
              <w:t>Y</w:t>
            </w:r>
          </w:p>
        </w:tc>
        <w:tc>
          <w:tcPr>
            <w:tcW w:w="1134" w:type="dxa"/>
          </w:tcPr>
          <w:p w14:paraId="6EF09C6F" w14:textId="77777777" w:rsidR="008C35F4" w:rsidRDefault="008C35F4" w:rsidP="008C35F4">
            <w:pPr>
              <w:rPr>
                <w:lang w:eastAsia="x-none"/>
              </w:rPr>
            </w:pPr>
            <w:r>
              <w:rPr>
                <w:lang w:eastAsia="x-none"/>
              </w:rPr>
              <w:t>Y</w:t>
            </w:r>
          </w:p>
        </w:tc>
        <w:tc>
          <w:tcPr>
            <w:tcW w:w="810" w:type="dxa"/>
          </w:tcPr>
          <w:p w14:paraId="1FAE4683" w14:textId="77777777" w:rsidR="008C35F4" w:rsidRDefault="008C35F4" w:rsidP="008C35F4">
            <w:pPr>
              <w:rPr>
                <w:lang w:eastAsia="x-none"/>
              </w:rPr>
            </w:pPr>
            <w:r>
              <w:rPr>
                <w:lang w:eastAsia="x-none"/>
              </w:rPr>
              <w:t>Y</w:t>
            </w:r>
          </w:p>
        </w:tc>
      </w:tr>
      <w:tr w:rsidR="008C35F4" w14:paraId="74D388C5" w14:textId="77777777" w:rsidTr="008C35F4">
        <w:tc>
          <w:tcPr>
            <w:tcW w:w="2040" w:type="dxa"/>
          </w:tcPr>
          <w:p w14:paraId="07F49D93" w14:textId="77777777" w:rsidR="008C35F4" w:rsidRDefault="008C35F4" w:rsidP="008C35F4">
            <w:pPr>
              <w:rPr>
                <w:lang w:eastAsia="x-none"/>
              </w:rPr>
            </w:pPr>
            <w:r>
              <w:rPr>
                <w:lang w:eastAsia="x-none"/>
              </w:rPr>
              <w:t>Enterprise Admins</w:t>
            </w:r>
          </w:p>
        </w:tc>
        <w:tc>
          <w:tcPr>
            <w:tcW w:w="4051" w:type="dxa"/>
          </w:tcPr>
          <w:p w14:paraId="4E4DB6B1" w14:textId="77777777" w:rsidR="008C35F4" w:rsidRDefault="008C35F4" w:rsidP="008C35F4">
            <w:pPr>
              <w:rPr>
                <w:lang w:eastAsia="x-none"/>
              </w:rPr>
            </w:pPr>
            <w:r>
              <w:rPr>
                <w:lang w:eastAsia="x-none"/>
              </w:rPr>
              <w:t>ACME</w:t>
            </w:r>
          </w:p>
        </w:tc>
        <w:tc>
          <w:tcPr>
            <w:tcW w:w="992" w:type="dxa"/>
          </w:tcPr>
          <w:p w14:paraId="1666772D" w14:textId="77777777" w:rsidR="008C35F4" w:rsidRDefault="008C35F4" w:rsidP="008C35F4">
            <w:pPr>
              <w:rPr>
                <w:lang w:eastAsia="x-none"/>
              </w:rPr>
            </w:pPr>
            <w:r>
              <w:rPr>
                <w:lang w:eastAsia="x-none"/>
              </w:rPr>
              <w:t>N</w:t>
            </w:r>
          </w:p>
        </w:tc>
        <w:tc>
          <w:tcPr>
            <w:tcW w:w="709" w:type="dxa"/>
          </w:tcPr>
          <w:p w14:paraId="73F6A8C6" w14:textId="77777777" w:rsidR="008C35F4" w:rsidRDefault="008C35F4" w:rsidP="008C35F4">
            <w:pPr>
              <w:rPr>
                <w:lang w:eastAsia="x-none"/>
              </w:rPr>
            </w:pPr>
            <w:r>
              <w:rPr>
                <w:lang w:eastAsia="x-none"/>
              </w:rPr>
              <w:t>Y</w:t>
            </w:r>
          </w:p>
        </w:tc>
        <w:tc>
          <w:tcPr>
            <w:tcW w:w="1134" w:type="dxa"/>
          </w:tcPr>
          <w:p w14:paraId="58B5B34E" w14:textId="77777777" w:rsidR="008C35F4" w:rsidRDefault="008C35F4" w:rsidP="008C35F4">
            <w:pPr>
              <w:rPr>
                <w:lang w:eastAsia="x-none"/>
              </w:rPr>
            </w:pPr>
            <w:r>
              <w:rPr>
                <w:lang w:eastAsia="x-none"/>
              </w:rPr>
              <w:t>Y</w:t>
            </w:r>
          </w:p>
        </w:tc>
        <w:tc>
          <w:tcPr>
            <w:tcW w:w="810" w:type="dxa"/>
          </w:tcPr>
          <w:p w14:paraId="4DACAF72" w14:textId="77777777" w:rsidR="008C35F4" w:rsidRDefault="008C35F4" w:rsidP="008C35F4">
            <w:pPr>
              <w:rPr>
                <w:lang w:eastAsia="x-none"/>
              </w:rPr>
            </w:pPr>
            <w:r>
              <w:rPr>
                <w:lang w:eastAsia="x-none"/>
              </w:rPr>
              <w:t>Y</w:t>
            </w:r>
          </w:p>
        </w:tc>
      </w:tr>
      <w:tr w:rsidR="008C35F4" w14:paraId="0F56CA7A" w14:textId="77777777" w:rsidTr="008C35F4">
        <w:tc>
          <w:tcPr>
            <w:tcW w:w="2040" w:type="dxa"/>
          </w:tcPr>
          <w:p w14:paraId="7232DE08" w14:textId="77777777" w:rsidR="008C35F4" w:rsidRDefault="008C35F4" w:rsidP="008C35F4">
            <w:pPr>
              <w:rPr>
                <w:lang w:eastAsia="x-none"/>
              </w:rPr>
            </w:pPr>
            <w:r>
              <w:rPr>
                <w:lang w:eastAsia="x-none"/>
              </w:rPr>
              <w:t>Schema Admins</w:t>
            </w:r>
          </w:p>
        </w:tc>
        <w:tc>
          <w:tcPr>
            <w:tcW w:w="4051" w:type="dxa"/>
          </w:tcPr>
          <w:p w14:paraId="247CCB79" w14:textId="77777777" w:rsidR="008C35F4" w:rsidRDefault="008C35F4" w:rsidP="008C35F4">
            <w:pPr>
              <w:rPr>
                <w:lang w:eastAsia="x-none"/>
              </w:rPr>
            </w:pPr>
            <w:r>
              <w:rPr>
                <w:lang w:eastAsia="x-none"/>
              </w:rPr>
              <w:t>ACME</w:t>
            </w:r>
          </w:p>
        </w:tc>
        <w:tc>
          <w:tcPr>
            <w:tcW w:w="992" w:type="dxa"/>
          </w:tcPr>
          <w:p w14:paraId="6296B074" w14:textId="77777777" w:rsidR="008C35F4" w:rsidRDefault="008C35F4" w:rsidP="008C35F4">
            <w:pPr>
              <w:rPr>
                <w:lang w:eastAsia="x-none"/>
              </w:rPr>
            </w:pPr>
            <w:r>
              <w:rPr>
                <w:lang w:eastAsia="x-none"/>
              </w:rPr>
              <w:t>N</w:t>
            </w:r>
          </w:p>
        </w:tc>
        <w:tc>
          <w:tcPr>
            <w:tcW w:w="709" w:type="dxa"/>
          </w:tcPr>
          <w:p w14:paraId="49FC47A1" w14:textId="77777777" w:rsidR="008C35F4" w:rsidRDefault="008C35F4" w:rsidP="008C35F4">
            <w:pPr>
              <w:rPr>
                <w:lang w:eastAsia="x-none"/>
              </w:rPr>
            </w:pPr>
            <w:r>
              <w:rPr>
                <w:lang w:eastAsia="x-none"/>
              </w:rPr>
              <w:t>Y</w:t>
            </w:r>
          </w:p>
        </w:tc>
        <w:tc>
          <w:tcPr>
            <w:tcW w:w="1134" w:type="dxa"/>
          </w:tcPr>
          <w:p w14:paraId="6E54BE22" w14:textId="77777777" w:rsidR="008C35F4" w:rsidRDefault="008C35F4" w:rsidP="008C35F4">
            <w:pPr>
              <w:rPr>
                <w:lang w:eastAsia="x-none"/>
              </w:rPr>
            </w:pPr>
            <w:r>
              <w:rPr>
                <w:lang w:eastAsia="x-none"/>
              </w:rPr>
              <w:t>Y</w:t>
            </w:r>
          </w:p>
        </w:tc>
        <w:tc>
          <w:tcPr>
            <w:tcW w:w="810" w:type="dxa"/>
          </w:tcPr>
          <w:p w14:paraId="440F059A" w14:textId="77777777" w:rsidR="008C35F4" w:rsidRDefault="008C35F4" w:rsidP="008C35F4">
            <w:pPr>
              <w:rPr>
                <w:lang w:eastAsia="x-none"/>
              </w:rPr>
            </w:pPr>
            <w:r>
              <w:rPr>
                <w:lang w:eastAsia="x-none"/>
              </w:rPr>
              <w:t>Y</w:t>
            </w:r>
          </w:p>
        </w:tc>
      </w:tr>
    </w:tbl>
    <w:p w14:paraId="0FA26285" w14:textId="77777777" w:rsidR="008C35F4" w:rsidRDefault="008C35F4" w:rsidP="008C35F4">
      <w:pPr>
        <w:rPr>
          <w:lang w:eastAsia="x-none"/>
        </w:rPr>
      </w:pPr>
    </w:p>
    <w:p w14:paraId="63AA44A2" w14:textId="77777777" w:rsidR="008C35F4" w:rsidRDefault="008C35F4" w:rsidP="008C35F4">
      <w:pPr>
        <w:rPr>
          <w:lang w:eastAsia="x-none"/>
        </w:rPr>
      </w:pPr>
      <w:r>
        <w:rPr>
          <w:lang w:eastAsia="x-none"/>
        </w:rPr>
        <w:t xml:space="preserve">Note that we have two settings for the Domain Admins group. If a user is in the System Administration org unit they will automatically get added to the group (and will not be flagged with a visibility violation). All other users can request the access, but it will be flagged as a visibility violation. </w:t>
      </w:r>
    </w:p>
    <w:p w14:paraId="1617DD29" w14:textId="77777777" w:rsidR="008C35F4" w:rsidRDefault="008C35F4" w:rsidP="008C35F4">
      <w:pPr>
        <w:rPr>
          <w:lang w:eastAsia="x-none"/>
        </w:rPr>
      </w:pPr>
    </w:p>
    <w:p w14:paraId="2C8C2D5C" w14:textId="77777777" w:rsidR="008C35F4" w:rsidRDefault="008C35F4" w:rsidP="008C35F4">
      <w:pPr>
        <w:rPr>
          <w:lang w:eastAsia="x-none"/>
        </w:rPr>
      </w:pPr>
      <w:r>
        <w:rPr>
          <w:noProof/>
          <w:lang w:eastAsia="x-none"/>
        </w:rPr>
        <w:drawing>
          <wp:inline distT="0" distB="0" distL="0" distR="0" wp14:anchorId="580BDCB1" wp14:editId="5A1E6803">
            <wp:extent cx="6188710" cy="3313430"/>
            <wp:effectExtent l="63500" t="63500" r="59690" b="647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8-02-08 at 16.16.37.png"/>
                    <pic:cNvPicPr/>
                  </pic:nvPicPr>
                  <pic:blipFill>
                    <a:blip r:embed="rId40"/>
                    <a:stretch>
                      <a:fillRect/>
                    </a:stretch>
                  </pic:blipFill>
                  <pic:spPr>
                    <a:xfrm>
                      <a:off x="0" y="0"/>
                      <a:ext cx="6188710" cy="3313430"/>
                    </a:xfrm>
                    <a:prstGeom prst="rect">
                      <a:avLst/>
                    </a:prstGeom>
                    <a:effectLst>
                      <a:glow rad="63500">
                        <a:schemeClr val="accent3">
                          <a:satMod val="175000"/>
                          <a:alpha val="40000"/>
                        </a:schemeClr>
                      </a:glow>
                    </a:effectLst>
                  </pic:spPr>
                </pic:pic>
              </a:graphicData>
            </a:graphic>
          </wp:inline>
        </w:drawing>
      </w:r>
    </w:p>
    <w:p w14:paraId="18B4F67F" w14:textId="77777777" w:rsidR="008C35F4" w:rsidRDefault="008C35F4" w:rsidP="008C35F4">
      <w:pPr>
        <w:rPr>
          <w:lang w:eastAsia="x-none"/>
        </w:rPr>
      </w:pPr>
    </w:p>
    <w:p w14:paraId="716111F8" w14:textId="77777777" w:rsidR="008C35F4" w:rsidRDefault="008C35F4" w:rsidP="008C35F4">
      <w:pPr>
        <w:pStyle w:val="ListParagraph"/>
        <w:numPr>
          <w:ilvl w:val="0"/>
          <w:numId w:val="78"/>
        </w:numPr>
        <w:rPr>
          <w:lang w:eastAsia="x-none"/>
        </w:rPr>
      </w:pPr>
      <w:r>
        <w:rPr>
          <w:lang w:eastAsia="x-none"/>
        </w:rPr>
        <w:t xml:space="preserve">Go to </w:t>
      </w:r>
      <w:r w:rsidRPr="00F3015C">
        <w:rPr>
          <w:b/>
          <w:lang w:eastAsia="x-none"/>
        </w:rPr>
        <w:t>AGC &gt; Manage &gt; Groups</w:t>
      </w:r>
    </w:p>
    <w:p w14:paraId="33FB3AE6" w14:textId="77777777" w:rsidR="008C35F4" w:rsidRDefault="008C35F4" w:rsidP="008C35F4">
      <w:pPr>
        <w:pStyle w:val="ListParagraph"/>
        <w:numPr>
          <w:ilvl w:val="0"/>
          <w:numId w:val="78"/>
        </w:numPr>
        <w:rPr>
          <w:lang w:eastAsia="x-none"/>
        </w:rPr>
      </w:pPr>
      <w:r>
        <w:rPr>
          <w:lang w:eastAsia="x-none"/>
        </w:rPr>
        <w:t xml:space="preserve">Expand the </w:t>
      </w:r>
      <w:r w:rsidRPr="00F3015C">
        <w:rPr>
          <w:rStyle w:val="CodeChar"/>
        </w:rPr>
        <w:t>ORGANIZATIONAL_UNIT</w:t>
      </w:r>
      <w:r>
        <w:rPr>
          <w:lang w:eastAsia="x-none"/>
        </w:rPr>
        <w:t xml:space="preserve"> view to find and select the </w:t>
      </w:r>
      <w:r w:rsidRPr="00F3015C">
        <w:rPr>
          <w:rStyle w:val="CodeChar"/>
        </w:rPr>
        <w:t>SYSTEMS ADMINISTRATION</w:t>
      </w:r>
      <w:r>
        <w:rPr>
          <w:lang w:eastAsia="x-none"/>
        </w:rPr>
        <w:t xml:space="preserve"> org unit</w:t>
      </w:r>
    </w:p>
    <w:p w14:paraId="480F614C" w14:textId="77777777" w:rsidR="008C35F4" w:rsidRDefault="008C35F4" w:rsidP="008C35F4">
      <w:pPr>
        <w:pStyle w:val="ListParagraph"/>
        <w:numPr>
          <w:ilvl w:val="0"/>
          <w:numId w:val="78"/>
        </w:numPr>
        <w:rPr>
          <w:lang w:eastAsia="x-none"/>
        </w:rPr>
      </w:pPr>
      <w:r>
        <w:rPr>
          <w:lang w:eastAsia="x-none"/>
        </w:rPr>
        <w:t xml:space="preserve">Go to the </w:t>
      </w:r>
      <w:r w:rsidRPr="00F3015C">
        <w:rPr>
          <w:b/>
          <w:lang w:eastAsia="x-none"/>
        </w:rPr>
        <w:t>Entitlements</w:t>
      </w:r>
      <w:r>
        <w:rPr>
          <w:lang w:eastAsia="x-none"/>
        </w:rPr>
        <w:t xml:space="preserve"> tab and </w:t>
      </w:r>
      <w:r w:rsidRPr="00F3015C">
        <w:rPr>
          <w:b/>
          <w:lang w:eastAsia="x-none"/>
        </w:rPr>
        <w:t>Filter</w:t>
      </w:r>
      <w:r>
        <w:rPr>
          <w:lang w:eastAsia="x-none"/>
        </w:rPr>
        <w:t xml:space="preserve"> on </w:t>
      </w:r>
      <w:r w:rsidRPr="00F3015C">
        <w:rPr>
          <w:b/>
          <w:lang w:eastAsia="x-none"/>
        </w:rPr>
        <w:t>Application</w:t>
      </w:r>
      <w:r>
        <w:rPr>
          <w:lang w:eastAsia="x-none"/>
        </w:rPr>
        <w:t xml:space="preserve"> = </w:t>
      </w:r>
      <w:r w:rsidRPr="00F3015C">
        <w:rPr>
          <w:rStyle w:val="CodeChar"/>
        </w:rPr>
        <w:t>Training AD</w:t>
      </w:r>
    </w:p>
    <w:p w14:paraId="11146EFD" w14:textId="77777777" w:rsidR="008C35F4" w:rsidRDefault="008C35F4" w:rsidP="008C35F4">
      <w:pPr>
        <w:rPr>
          <w:lang w:eastAsia="x-none"/>
        </w:rPr>
      </w:pPr>
    </w:p>
    <w:p w14:paraId="57F2933C" w14:textId="77777777" w:rsidR="008C35F4" w:rsidRDefault="008C35F4" w:rsidP="008C35F4">
      <w:pPr>
        <w:rPr>
          <w:lang w:eastAsia="x-none"/>
        </w:rPr>
      </w:pPr>
      <w:r>
        <w:rPr>
          <w:noProof/>
          <w:lang w:eastAsia="x-none"/>
        </w:rPr>
        <w:lastRenderedPageBreak/>
        <w:drawing>
          <wp:inline distT="0" distB="0" distL="0" distR="0" wp14:anchorId="5B8922A4" wp14:editId="3702C878">
            <wp:extent cx="6188710" cy="3478530"/>
            <wp:effectExtent l="63500" t="63500" r="59690" b="647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8-02-08 at 16.19.01.png"/>
                    <pic:cNvPicPr/>
                  </pic:nvPicPr>
                  <pic:blipFill>
                    <a:blip r:embed="rId41"/>
                    <a:stretch>
                      <a:fillRect/>
                    </a:stretch>
                  </pic:blipFill>
                  <pic:spPr>
                    <a:xfrm>
                      <a:off x="0" y="0"/>
                      <a:ext cx="6188710" cy="3478530"/>
                    </a:xfrm>
                    <a:prstGeom prst="rect">
                      <a:avLst/>
                    </a:prstGeom>
                    <a:effectLst>
                      <a:glow rad="63500">
                        <a:schemeClr val="accent3">
                          <a:satMod val="175000"/>
                          <a:alpha val="40000"/>
                        </a:schemeClr>
                      </a:glow>
                    </a:effectLst>
                  </pic:spPr>
                </pic:pic>
              </a:graphicData>
            </a:graphic>
          </wp:inline>
        </w:drawing>
      </w:r>
    </w:p>
    <w:p w14:paraId="10074EE6" w14:textId="77777777" w:rsidR="008C35F4" w:rsidRDefault="008C35F4" w:rsidP="008C35F4">
      <w:pPr>
        <w:rPr>
          <w:lang w:eastAsia="x-none"/>
        </w:rPr>
      </w:pPr>
    </w:p>
    <w:p w14:paraId="036A88D4" w14:textId="77777777" w:rsidR="008C35F4" w:rsidRDefault="008C35F4" w:rsidP="008C35F4">
      <w:pPr>
        <w:rPr>
          <w:lang w:eastAsia="x-none"/>
        </w:rPr>
      </w:pPr>
      <w:r>
        <w:rPr>
          <w:lang w:eastAsia="x-none"/>
        </w:rPr>
        <w:t>This shows there are four AD groups visible to users in the Systems Administration org unit, and the Domain Admin group is set to default.</w:t>
      </w:r>
    </w:p>
    <w:p w14:paraId="290FD421" w14:textId="77777777" w:rsidR="008C35F4" w:rsidRDefault="008C35F4" w:rsidP="008C35F4">
      <w:pPr>
        <w:rPr>
          <w:lang w:eastAsia="x-none"/>
        </w:rPr>
      </w:pPr>
    </w:p>
    <w:p w14:paraId="5F49C8C8" w14:textId="77777777" w:rsidR="008C35F4" w:rsidRDefault="008C35F4" w:rsidP="008C35F4">
      <w:pPr>
        <w:pStyle w:val="ListParagraph"/>
        <w:numPr>
          <w:ilvl w:val="0"/>
          <w:numId w:val="76"/>
        </w:numPr>
        <w:rPr>
          <w:lang w:eastAsia="x-none"/>
        </w:rPr>
      </w:pPr>
      <w:r>
        <w:rPr>
          <w:lang w:eastAsia="x-none"/>
        </w:rPr>
        <w:t xml:space="preserve">Go to the </w:t>
      </w:r>
      <w:r w:rsidRPr="00F3015C">
        <w:rPr>
          <w:b/>
          <w:lang w:eastAsia="x-none"/>
        </w:rPr>
        <w:t>Users</w:t>
      </w:r>
      <w:r>
        <w:rPr>
          <w:lang w:eastAsia="x-none"/>
        </w:rPr>
        <w:t xml:space="preserve"> tab to see the users in </w:t>
      </w:r>
      <w:r w:rsidRPr="00F3015C">
        <w:rPr>
          <w:rStyle w:val="CodeChar"/>
        </w:rPr>
        <w:t>Systems Administration</w:t>
      </w:r>
    </w:p>
    <w:p w14:paraId="2CA895D8" w14:textId="77777777" w:rsidR="008C35F4" w:rsidRDefault="008C35F4" w:rsidP="008C35F4">
      <w:pPr>
        <w:rPr>
          <w:lang w:eastAsia="x-none"/>
        </w:rPr>
      </w:pPr>
    </w:p>
    <w:p w14:paraId="5A895C9A" w14:textId="77777777" w:rsidR="008C35F4" w:rsidRDefault="008C35F4" w:rsidP="008C35F4">
      <w:pPr>
        <w:rPr>
          <w:lang w:eastAsia="x-none"/>
        </w:rPr>
      </w:pPr>
      <w:r>
        <w:rPr>
          <w:noProof/>
          <w:lang w:eastAsia="x-none"/>
        </w:rPr>
        <w:drawing>
          <wp:inline distT="0" distB="0" distL="0" distR="0" wp14:anchorId="00D163BD" wp14:editId="7BEBE95A">
            <wp:extent cx="6188710" cy="1262380"/>
            <wp:effectExtent l="63500" t="63500" r="59690" b="584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8-02-08 at 16.21.20.png"/>
                    <pic:cNvPicPr/>
                  </pic:nvPicPr>
                  <pic:blipFill>
                    <a:blip r:embed="rId42"/>
                    <a:stretch>
                      <a:fillRect/>
                    </a:stretch>
                  </pic:blipFill>
                  <pic:spPr>
                    <a:xfrm>
                      <a:off x="0" y="0"/>
                      <a:ext cx="6188710" cy="1262380"/>
                    </a:xfrm>
                    <a:prstGeom prst="rect">
                      <a:avLst/>
                    </a:prstGeom>
                    <a:effectLst>
                      <a:glow rad="63500">
                        <a:schemeClr val="accent3">
                          <a:satMod val="175000"/>
                          <a:alpha val="40000"/>
                        </a:schemeClr>
                      </a:glow>
                    </a:effectLst>
                  </pic:spPr>
                </pic:pic>
              </a:graphicData>
            </a:graphic>
          </wp:inline>
        </w:drawing>
      </w:r>
    </w:p>
    <w:p w14:paraId="62B277AE" w14:textId="77777777" w:rsidR="008C35F4" w:rsidRDefault="008C35F4" w:rsidP="008C35F4">
      <w:pPr>
        <w:rPr>
          <w:lang w:eastAsia="x-none"/>
        </w:rPr>
      </w:pPr>
    </w:p>
    <w:p w14:paraId="73A63216" w14:textId="77777777" w:rsidR="008C35F4" w:rsidRDefault="008C35F4" w:rsidP="008C35F4">
      <w:pPr>
        <w:pStyle w:val="ListParagraph"/>
        <w:numPr>
          <w:ilvl w:val="0"/>
          <w:numId w:val="76"/>
        </w:numPr>
        <w:rPr>
          <w:lang w:eastAsia="x-none"/>
        </w:rPr>
      </w:pPr>
      <w:r>
        <w:rPr>
          <w:lang w:eastAsia="x-none"/>
        </w:rPr>
        <w:t xml:space="preserve">Now go to </w:t>
      </w:r>
      <w:r w:rsidRPr="00F3015C">
        <w:rPr>
          <w:b/>
          <w:lang w:eastAsia="x-none"/>
        </w:rPr>
        <w:t>AGC &gt; Manage &gt; Users</w:t>
      </w:r>
      <w:r>
        <w:rPr>
          <w:lang w:eastAsia="x-none"/>
        </w:rPr>
        <w:t xml:space="preserve"> and find </w:t>
      </w:r>
      <w:r w:rsidRPr="00F3015C">
        <w:rPr>
          <w:rStyle w:val="CodeChar"/>
        </w:rPr>
        <w:t>Margie Chandler</w:t>
      </w:r>
    </w:p>
    <w:p w14:paraId="49DC7B11" w14:textId="77777777" w:rsidR="008C35F4" w:rsidRDefault="008C35F4" w:rsidP="008C35F4">
      <w:pPr>
        <w:pStyle w:val="ListParagraph"/>
        <w:numPr>
          <w:ilvl w:val="0"/>
          <w:numId w:val="76"/>
        </w:numPr>
        <w:rPr>
          <w:lang w:eastAsia="x-none"/>
        </w:rPr>
      </w:pPr>
      <w:r>
        <w:rPr>
          <w:lang w:eastAsia="x-none"/>
        </w:rPr>
        <w:t xml:space="preserve">Confirm that she does now have the </w:t>
      </w:r>
      <w:r w:rsidRPr="00F3015C">
        <w:rPr>
          <w:rStyle w:val="CodeChar"/>
        </w:rPr>
        <w:t>AD Domain Administrators</w:t>
      </w:r>
      <w:r>
        <w:rPr>
          <w:lang w:eastAsia="x-none"/>
        </w:rPr>
        <w:t xml:space="preserve"> group</w:t>
      </w:r>
    </w:p>
    <w:p w14:paraId="2A6A056E" w14:textId="77777777" w:rsidR="008C35F4" w:rsidRDefault="008C35F4" w:rsidP="008C35F4">
      <w:pPr>
        <w:rPr>
          <w:lang w:eastAsia="x-none"/>
        </w:rPr>
      </w:pPr>
    </w:p>
    <w:p w14:paraId="405F2706" w14:textId="77777777" w:rsidR="008C35F4" w:rsidRDefault="008C35F4" w:rsidP="008C35F4">
      <w:pPr>
        <w:rPr>
          <w:lang w:eastAsia="x-none"/>
        </w:rPr>
      </w:pPr>
      <w:r>
        <w:rPr>
          <w:noProof/>
          <w:lang w:eastAsia="x-none"/>
        </w:rPr>
        <w:drawing>
          <wp:inline distT="0" distB="0" distL="0" distR="0" wp14:anchorId="24641B88" wp14:editId="2F80FCC2">
            <wp:extent cx="6188710" cy="1628140"/>
            <wp:effectExtent l="63500" t="63500" r="59690" b="609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8-02-08 at 16.23.02.png"/>
                    <pic:cNvPicPr/>
                  </pic:nvPicPr>
                  <pic:blipFill>
                    <a:blip r:embed="rId43"/>
                    <a:stretch>
                      <a:fillRect/>
                    </a:stretch>
                  </pic:blipFill>
                  <pic:spPr>
                    <a:xfrm>
                      <a:off x="0" y="0"/>
                      <a:ext cx="6188710" cy="1628140"/>
                    </a:xfrm>
                    <a:prstGeom prst="rect">
                      <a:avLst/>
                    </a:prstGeom>
                    <a:effectLst>
                      <a:glow rad="63500">
                        <a:schemeClr val="accent3">
                          <a:satMod val="175000"/>
                          <a:alpha val="40000"/>
                        </a:schemeClr>
                      </a:glow>
                    </a:effectLst>
                  </pic:spPr>
                </pic:pic>
              </a:graphicData>
            </a:graphic>
          </wp:inline>
        </w:drawing>
      </w:r>
    </w:p>
    <w:p w14:paraId="1D68F7C2" w14:textId="77777777" w:rsidR="008C35F4" w:rsidRDefault="008C35F4" w:rsidP="008C35F4">
      <w:pPr>
        <w:rPr>
          <w:lang w:eastAsia="x-none"/>
        </w:rPr>
      </w:pPr>
    </w:p>
    <w:p w14:paraId="5EF59A80" w14:textId="77777777" w:rsidR="008C35F4" w:rsidRDefault="008C35F4" w:rsidP="008C35F4">
      <w:pPr>
        <w:rPr>
          <w:lang w:eastAsia="x-none"/>
        </w:rPr>
      </w:pPr>
      <w:r>
        <w:rPr>
          <w:lang w:eastAsia="x-none"/>
        </w:rPr>
        <w:t>Setting the Domain Administrator group to Default with “Yes, and align users” meant that IGI added that group to any user already in the Systems Administration org unit. This triggered events to the OUT queue to be processed by the adapter.</w:t>
      </w:r>
    </w:p>
    <w:p w14:paraId="0F351637" w14:textId="77777777" w:rsidR="008C35F4" w:rsidRDefault="008C35F4" w:rsidP="008C35F4">
      <w:pPr>
        <w:rPr>
          <w:lang w:eastAsia="x-none"/>
        </w:rPr>
      </w:pPr>
      <w:r>
        <w:rPr>
          <w:lang w:eastAsia="x-none"/>
        </w:rPr>
        <w:lastRenderedPageBreak/>
        <w:t>To check this:</w:t>
      </w:r>
    </w:p>
    <w:p w14:paraId="02A1FD2C" w14:textId="77777777" w:rsidR="008C35F4" w:rsidRDefault="008C35F4" w:rsidP="008C35F4">
      <w:pPr>
        <w:pStyle w:val="ListParagraph"/>
        <w:numPr>
          <w:ilvl w:val="0"/>
          <w:numId w:val="77"/>
        </w:numPr>
        <w:rPr>
          <w:lang w:eastAsia="x-none"/>
        </w:rPr>
      </w:pPr>
      <w:r>
        <w:rPr>
          <w:lang w:eastAsia="x-none"/>
        </w:rPr>
        <w:t xml:space="preserve">Go to </w:t>
      </w:r>
      <w:r w:rsidRPr="00F3015C">
        <w:rPr>
          <w:b/>
          <w:lang w:eastAsia="x-none"/>
        </w:rPr>
        <w:t>AGC &gt; Monitor &gt; OUT events</w:t>
      </w:r>
    </w:p>
    <w:p w14:paraId="1B7A3583" w14:textId="77777777" w:rsidR="008C35F4" w:rsidRDefault="008C35F4" w:rsidP="008C35F4">
      <w:pPr>
        <w:rPr>
          <w:lang w:eastAsia="x-none"/>
        </w:rPr>
      </w:pPr>
    </w:p>
    <w:p w14:paraId="3A63A2BB" w14:textId="77777777" w:rsidR="008C35F4" w:rsidRDefault="008C35F4" w:rsidP="008C35F4">
      <w:pPr>
        <w:rPr>
          <w:lang w:eastAsia="x-none"/>
        </w:rPr>
      </w:pPr>
      <w:r>
        <w:rPr>
          <w:noProof/>
          <w:lang w:eastAsia="x-none"/>
        </w:rPr>
        <w:drawing>
          <wp:inline distT="0" distB="0" distL="0" distR="0" wp14:anchorId="026D7BD7" wp14:editId="3D34A705">
            <wp:extent cx="6188710" cy="1676400"/>
            <wp:effectExtent l="63500" t="63500" r="59690" b="635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8-02-08 at 16.32.22.png"/>
                    <pic:cNvPicPr/>
                  </pic:nvPicPr>
                  <pic:blipFill>
                    <a:blip r:embed="rId44"/>
                    <a:stretch>
                      <a:fillRect/>
                    </a:stretch>
                  </pic:blipFill>
                  <pic:spPr>
                    <a:xfrm>
                      <a:off x="0" y="0"/>
                      <a:ext cx="6188710" cy="1676400"/>
                    </a:xfrm>
                    <a:prstGeom prst="rect">
                      <a:avLst/>
                    </a:prstGeom>
                    <a:effectLst>
                      <a:glow rad="63500">
                        <a:schemeClr val="accent3">
                          <a:satMod val="175000"/>
                          <a:alpha val="40000"/>
                        </a:schemeClr>
                      </a:glow>
                    </a:effectLst>
                  </pic:spPr>
                </pic:pic>
              </a:graphicData>
            </a:graphic>
          </wp:inline>
        </w:drawing>
      </w:r>
    </w:p>
    <w:p w14:paraId="1B66BCFF" w14:textId="77777777" w:rsidR="008C35F4" w:rsidRDefault="008C35F4" w:rsidP="008C35F4">
      <w:pPr>
        <w:rPr>
          <w:lang w:eastAsia="x-none"/>
        </w:rPr>
      </w:pPr>
    </w:p>
    <w:p w14:paraId="4F6D4D0A" w14:textId="77777777" w:rsidR="008C35F4" w:rsidRDefault="008C35F4" w:rsidP="008C35F4">
      <w:pPr>
        <w:rPr>
          <w:lang w:eastAsia="x-none"/>
        </w:rPr>
      </w:pPr>
      <w:r>
        <w:rPr>
          <w:lang w:eastAsia="x-none"/>
        </w:rPr>
        <w:t>There should be two “Add Permission” events for out two users (Margie A251333, and Marissa A231873).</w:t>
      </w:r>
    </w:p>
    <w:p w14:paraId="2F3160A2" w14:textId="77777777" w:rsidR="008C35F4" w:rsidRDefault="008C35F4" w:rsidP="008C35F4">
      <w:pPr>
        <w:rPr>
          <w:lang w:eastAsia="x-none"/>
        </w:rPr>
      </w:pPr>
    </w:p>
    <w:p w14:paraId="14550530" w14:textId="77777777" w:rsidR="008C35F4" w:rsidRDefault="008C35F4" w:rsidP="008C35F4">
      <w:pPr>
        <w:rPr>
          <w:lang w:eastAsia="x-none"/>
        </w:rPr>
      </w:pPr>
      <w:r>
        <w:rPr>
          <w:lang w:eastAsia="x-none"/>
        </w:rPr>
        <w:t>If the events are sitting in an Unprocessed state for some time, you may need to check for the time drift problem (see the Lab Setup Guide). Often the training image will have problems with time differences between components, leading to events sitting in queues or JDBC commit problems.</w:t>
      </w:r>
    </w:p>
    <w:p w14:paraId="1CB4D037" w14:textId="77777777" w:rsidR="008C35F4" w:rsidRDefault="008C35F4" w:rsidP="008C35F4">
      <w:pPr>
        <w:rPr>
          <w:lang w:eastAsia="x-none"/>
        </w:rPr>
      </w:pPr>
    </w:p>
    <w:p w14:paraId="5FA49649" w14:textId="77777777" w:rsidR="008C35F4" w:rsidRDefault="008C35F4" w:rsidP="008C35F4">
      <w:pPr>
        <w:rPr>
          <w:lang w:eastAsia="x-none"/>
        </w:rPr>
      </w:pPr>
      <w:r>
        <w:rPr>
          <w:lang w:eastAsia="x-none"/>
        </w:rPr>
        <w:t>If the Status is Success but the ERC Status is in Error and there is a Trace message, there may be a problem with the connector in the Enterprise Connectors module or the adapter itself. You should first check, and perhaps restart, the connector in Enterprise Connectors. With that ok, try to re-execute the events (Monitor view, select the event(s) and Actions &gt; Re-execute). If there is still an issue, you may need to look in the Enterprise Connector, Identity Brokerage or agent logs.</w:t>
      </w:r>
    </w:p>
    <w:p w14:paraId="48265339" w14:textId="77777777" w:rsidR="008C35F4" w:rsidRDefault="008C35F4" w:rsidP="008C35F4">
      <w:pPr>
        <w:rPr>
          <w:lang w:eastAsia="x-none"/>
        </w:rPr>
      </w:pPr>
    </w:p>
    <w:p w14:paraId="01539058" w14:textId="77777777" w:rsidR="008C35F4" w:rsidRDefault="008C35F4" w:rsidP="008C35F4">
      <w:pPr>
        <w:rPr>
          <w:lang w:eastAsia="x-none"/>
        </w:rPr>
      </w:pPr>
      <w:r>
        <w:rPr>
          <w:lang w:eastAsia="x-none"/>
        </w:rPr>
        <w:t>To confirm the provisioning worked as expected:</w:t>
      </w:r>
    </w:p>
    <w:p w14:paraId="7DD54340" w14:textId="77777777" w:rsidR="008C35F4" w:rsidRDefault="008C35F4" w:rsidP="008C35F4">
      <w:pPr>
        <w:pStyle w:val="ListParagraph"/>
        <w:numPr>
          <w:ilvl w:val="0"/>
          <w:numId w:val="77"/>
        </w:numPr>
        <w:rPr>
          <w:lang w:eastAsia="x-none"/>
        </w:rPr>
      </w:pPr>
      <w:r>
        <w:rPr>
          <w:lang w:eastAsia="x-none"/>
        </w:rPr>
        <w:t xml:space="preserve">Log into the </w:t>
      </w:r>
      <w:r w:rsidRPr="00A25F19">
        <w:rPr>
          <w:b/>
          <w:lang w:eastAsia="x-none"/>
        </w:rPr>
        <w:t>Windows Server UI</w:t>
      </w:r>
      <w:r>
        <w:rPr>
          <w:lang w:eastAsia="x-none"/>
        </w:rPr>
        <w:t xml:space="preserve"> (</w:t>
      </w:r>
      <w:r w:rsidRPr="00A25F19">
        <w:rPr>
          <w:rStyle w:val="CodeChar"/>
        </w:rPr>
        <w:t>NetworkAdmin</w:t>
      </w:r>
      <w:r>
        <w:rPr>
          <w:lang w:eastAsia="x-none"/>
        </w:rPr>
        <w:t>/</w:t>
      </w:r>
      <w:r w:rsidRPr="00A25F19">
        <w:rPr>
          <w:rStyle w:val="CodeChar"/>
        </w:rPr>
        <w:t>Passw0rd</w:t>
      </w:r>
      <w:r>
        <w:rPr>
          <w:lang w:eastAsia="x-none"/>
        </w:rPr>
        <w:t>)</w:t>
      </w:r>
    </w:p>
    <w:p w14:paraId="7981F2CC" w14:textId="77777777" w:rsidR="008C35F4" w:rsidRDefault="008C35F4" w:rsidP="008C35F4">
      <w:pPr>
        <w:pStyle w:val="ListParagraph"/>
        <w:numPr>
          <w:ilvl w:val="0"/>
          <w:numId w:val="77"/>
        </w:numPr>
        <w:rPr>
          <w:lang w:eastAsia="x-none"/>
        </w:rPr>
      </w:pPr>
      <w:r>
        <w:rPr>
          <w:lang w:eastAsia="x-none"/>
        </w:rPr>
        <w:t xml:space="preserve">Select </w:t>
      </w:r>
      <w:r w:rsidRPr="00A25F19">
        <w:rPr>
          <w:b/>
          <w:lang w:eastAsia="x-none"/>
        </w:rPr>
        <w:t>Active Directory Users and Computers</w:t>
      </w:r>
      <w:r>
        <w:rPr>
          <w:lang w:eastAsia="x-none"/>
        </w:rPr>
        <w:t xml:space="preserve"> from the taskbar</w:t>
      </w:r>
    </w:p>
    <w:p w14:paraId="094C6DEE" w14:textId="77777777" w:rsidR="008C35F4" w:rsidRDefault="008C35F4" w:rsidP="008C35F4">
      <w:pPr>
        <w:pStyle w:val="ListParagraph"/>
        <w:numPr>
          <w:ilvl w:val="0"/>
          <w:numId w:val="77"/>
        </w:numPr>
        <w:rPr>
          <w:lang w:eastAsia="x-none"/>
        </w:rPr>
      </w:pPr>
      <w:r>
        <w:rPr>
          <w:lang w:eastAsia="x-none"/>
        </w:rPr>
        <w:t xml:space="preserve">Expand the tree to go to the </w:t>
      </w:r>
      <w:r w:rsidRPr="00A25F19">
        <w:rPr>
          <w:b/>
          <w:lang w:eastAsia="x-none"/>
        </w:rPr>
        <w:t>Users</w:t>
      </w:r>
      <w:r>
        <w:rPr>
          <w:lang w:eastAsia="x-none"/>
        </w:rPr>
        <w:t xml:space="preserve"> folder</w:t>
      </w:r>
    </w:p>
    <w:p w14:paraId="5421F3A4" w14:textId="77777777" w:rsidR="008C35F4" w:rsidRDefault="008C35F4" w:rsidP="008C35F4">
      <w:pPr>
        <w:pStyle w:val="ListParagraph"/>
        <w:numPr>
          <w:ilvl w:val="0"/>
          <w:numId w:val="77"/>
        </w:numPr>
        <w:rPr>
          <w:lang w:eastAsia="x-none"/>
        </w:rPr>
      </w:pPr>
      <w:r>
        <w:rPr>
          <w:lang w:eastAsia="x-none"/>
        </w:rPr>
        <w:t xml:space="preserve">Open the </w:t>
      </w:r>
      <w:r w:rsidRPr="00A25F19">
        <w:rPr>
          <w:rStyle w:val="CodeChar"/>
        </w:rPr>
        <w:t>Domain Administrators</w:t>
      </w:r>
      <w:r>
        <w:rPr>
          <w:lang w:eastAsia="x-none"/>
        </w:rPr>
        <w:t xml:space="preserve"> group</w:t>
      </w:r>
    </w:p>
    <w:p w14:paraId="358CAC8D" w14:textId="77777777" w:rsidR="008C35F4" w:rsidRDefault="008C35F4" w:rsidP="008C35F4">
      <w:pPr>
        <w:pStyle w:val="ListParagraph"/>
        <w:numPr>
          <w:ilvl w:val="0"/>
          <w:numId w:val="77"/>
        </w:numPr>
        <w:rPr>
          <w:lang w:eastAsia="x-none"/>
        </w:rPr>
      </w:pPr>
      <w:r>
        <w:rPr>
          <w:lang w:eastAsia="x-none"/>
        </w:rPr>
        <w:t xml:space="preserve">Select the </w:t>
      </w:r>
      <w:r w:rsidRPr="00A25F19">
        <w:rPr>
          <w:b/>
          <w:lang w:eastAsia="x-none"/>
        </w:rPr>
        <w:t>Members</w:t>
      </w:r>
      <w:r>
        <w:rPr>
          <w:lang w:eastAsia="x-none"/>
        </w:rPr>
        <w:t xml:space="preserve"> tab</w:t>
      </w:r>
    </w:p>
    <w:p w14:paraId="70C46C1F" w14:textId="77777777" w:rsidR="008C35F4" w:rsidRDefault="008C35F4" w:rsidP="008C35F4">
      <w:pPr>
        <w:rPr>
          <w:lang w:eastAsia="x-none"/>
        </w:rPr>
      </w:pPr>
    </w:p>
    <w:p w14:paraId="3A74C55E" w14:textId="77777777" w:rsidR="008C35F4" w:rsidRDefault="008C35F4" w:rsidP="008C35F4">
      <w:pPr>
        <w:rPr>
          <w:lang w:eastAsia="x-none"/>
        </w:rPr>
      </w:pPr>
      <w:r>
        <w:rPr>
          <w:noProof/>
          <w:lang w:eastAsia="x-none"/>
        </w:rPr>
        <w:drawing>
          <wp:inline distT="0" distB="0" distL="0" distR="0" wp14:anchorId="27F84256" wp14:editId="7A15ADB6">
            <wp:extent cx="6188710" cy="2221865"/>
            <wp:effectExtent l="63500" t="63500" r="59690" b="641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8-02-08 at 16.33.42.png"/>
                    <pic:cNvPicPr/>
                  </pic:nvPicPr>
                  <pic:blipFill>
                    <a:blip r:embed="rId45"/>
                    <a:stretch>
                      <a:fillRect/>
                    </a:stretch>
                  </pic:blipFill>
                  <pic:spPr>
                    <a:xfrm>
                      <a:off x="0" y="0"/>
                      <a:ext cx="6188710" cy="2221865"/>
                    </a:xfrm>
                    <a:prstGeom prst="rect">
                      <a:avLst/>
                    </a:prstGeom>
                    <a:effectLst>
                      <a:glow rad="63500">
                        <a:schemeClr val="accent3">
                          <a:satMod val="175000"/>
                          <a:alpha val="40000"/>
                        </a:schemeClr>
                      </a:glow>
                    </a:effectLst>
                  </pic:spPr>
                </pic:pic>
              </a:graphicData>
            </a:graphic>
          </wp:inline>
        </w:drawing>
      </w:r>
    </w:p>
    <w:p w14:paraId="2CC47467" w14:textId="77777777" w:rsidR="008C35F4" w:rsidRDefault="008C35F4" w:rsidP="008C35F4">
      <w:pPr>
        <w:rPr>
          <w:lang w:eastAsia="x-none"/>
        </w:rPr>
      </w:pPr>
      <w:r>
        <w:rPr>
          <w:lang w:eastAsia="x-none"/>
        </w:rPr>
        <w:t xml:space="preserve"> </w:t>
      </w:r>
    </w:p>
    <w:p w14:paraId="07B25150" w14:textId="77777777" w:rsidR="008C35F4" w:rsidRDefault="008C35F4" w:rsidP="008C35F4">
      <w:pPr>
        <w:rPr>
          <w:lang w:eastAsia="x-none"/>
        </w:rPr>
      </w:pPr>
      <w:r>
        <w:rPr>
          <w:lang w:eastAsia="x-none"/>
        </w:rPr>
        <w:t>You should see our two users (Margie A251333, and Marissa A231873) listed there.</w:t>
      </w:r>
    </w:p>
    <w:p w14:paraId="5EE61EE3" w14:textId="77777777" w:rsidR="008C35F4" w:rsidRDefault="008C35F4" w:rsidP="008C35F4">
      <w:pPr>
        <w:rPr>
          <w:lang w:eastAsia="x-none"/>
        </w:rPr>
      </w:pPr>
    </w:p>
    <w:p w14:paraId="3D3BC67A" w14:textId="77777777" w:rsidR="008C35F4" w:rsidRDefault="008C35F4" w:rsidP="008C35F4">
      <w:pPr>
        <w:rPr>
          <w:lang w:eastAsia="x-none"/>
        </w:rPr>
      </w:pPr>
      <w:r>
        <w:rPr>
          <w:lang w:eastAsia="x-none"/>
        </w:rPr>
        <w:t>You can also check the User entries to confirm each are a member of the Domain Admins account.</w:t>
      </w:r>
    </w:p>
    <w:p w14:paraId="393A1242" w14:textId="77777777" w:rsidR="008C35F4" w:rsidRDefault="008C35F4" w:rsidP="008C35F4">
      <w:pPr>
        <w:rPr>
          <w:lang w:eastAsia="x-none"/>
        </w:rPr>
      </w:pPr>
    </w:p>
    <w:p w14:paraId="03DB42F3" w14:textId="77777777" w:rsidR="008C35F4" w:rsidRDefault="008C35F4" w:rsidP="008C35F4">
      <w:pPr>
        <w:rPr>
          <w:lang w:eastAsia="x-none"/>
        </w:rPr>
      </w:pPr>
      <w:r>
        <w:rPr>
          <w:lang w:eastAsia="x-none"/>
        </w:rPr>
        <w:t>We have demonstrated part of the provisioning use case. If we were to create a new user in the Systems Administration org unit in IGI, or move an existing user to there, they would automatically be assigned to the Domain Admins group. This is how IGI implements RBAC. In the next section we will setup Access Requests.</w:t>
      </w:r>
    </w:p>
    <w:p w14:paraId="0DA41702" w14:textId="77777777" w:rsidR="008C35F4" w:rsidRDefault="008C35F4" w:rsidP="008C35F4">
      <w:pPr>
        <w:pStyle w:val="Heading3"/>
      </w:pPr>
      <w:bookmarkStart w:id="18" w:name="_Toc510787949"/>
      <w:r>
        <w:lastRenderedPageBreak/>
        <w:t>Configure Access Request Management Workflow</w:t>
      </w:r>
      <w:bookmarkEnd w:id="18"/>
    </w:p>
    <w:p w14:paraId="6B135A13" w14:textId="77777777" w:rsidR="008C35F4" w:rsidRDefault="008C35F4" w:rsidP="008C35F4">
      <w:pPr>
        <w:rPr>
          <w:lang w:eastAsia="x-none"/>
        </w:rPr>
      </w:pPr>
      <w:r>
        <w:rPr>
          <w:lang w:eastAsia="x-none"/>
        </w:rPr>
        <w:t>The standard IGI model is that if someone requests an entitlement for a target where they don’t already have an account then IGI will generate the event to create the account as well as the event to add the permission to the user. We will leverage this in the provisioning use case.</w:t>
      </w:r>
    </w:p>
    <w:p w14:paraId="60738D80" w14:textId="77777777" w:rsidR="008C35F4" w:rsidRDefault="008C35F4" w:rsidP="008C35F4">
      <w:pPr>
        <w:rPr>
          <w:lang w:eastAsia="x-none"/>
        </w:rPr>
      </w:pPr>
    </w:p>
    <w:p w14:paraId="4C08586B" w14:textId="77777777" w:rsidR="008C35F4" w:rsidRDefault="008C35F4" w:rsidP="008C35F4">
      <w:pPr>
        <w:rPr>
          <w:lang w:eastAsia="x-none"/>
        </w:rPr>
      </w:pPr>
      <w:r>
        <w:rPr>
          <w:lang w:eastAsia="x-none"/>
        </w:rPr>
        <w:t>We need to find an existing workflow that meets our needs or build a new one and configure it to support the attribute mapping we defined earlier.</w:t>
      </w:r>
    </w:p>
    <w:p w14:paraId="7734D071" w14:textId="77777777" w:rsidR="008C35F4" w:rsidRDefault="008C35F4" w:rsidP="008C35F4">
      <w:pPr>
        <w:pStyle w:val="Heading4"/>
      </w:pPr>
      <w:r>
        <w:t>Exploring Access Request Workflows</w:t>
      </w:r>
    </w:p>
    <w:p w14:paraId="402D7B82" w14:textId="77777777" w:rsidR="008C35F4" w:rsidRDefault="008C35F4" w:rsidP="008C35F4">
      <w:pPr>
        <w:rPr>
          <w:lang w:eastAsia="x-none"/>
        </w:rPr>
      </w:pPr>
      <w:r>
        <w:rPr>
          <w:lang w:eastAsia="x-none"/>
        </w:rPr>
        <w:t>We are after a simple access request workflow where a user requests an access and their manager approves. There should be one like that in the training environment.</w:t>
      </w:r>
    </w:p>
    <w:p w14:paraId="2BE7F8D4" w14:textId="77777777" w:rsidR="008C35F4" w:rsidRDefault="008C35F4" w:rsidP="008C35F4">
      <w:pPr>
        <w:rPr>
          <w:lang w:eastAsia="x-none"/>
        </w:rPr>
      </w:pPr>
    </w:p>
    <w:p w14:paraId="7D41A53E" w14:textId="77777777" w:rsidR="008C35F4" w:rsidRDefault="008C35F4" w:rsidP="008C35F4">
      <w:pPr>
        <w:rPr>
          <w:lang w:eastAsia="x-none"/>
        </w:rPr>
      </w:pPr>
      <w:r>
        <w:rPr>
          <w:lang w:eastAsia="x-none"/>
        </w:rPr>
        <w:t>To explore:</w:t>
      </w:r>
    </w:p>
    <w:p w14:paraId="5A6D3F9F" w14:textId="3E17D90A" w:rsidR="008C35F4" w:rsidRDefault="008C35F4" w:rsidP="008C35F4">
      <w:pPr>
        <w:pStyle w:val="ListParagraph"/>
        <w:numPr>
          <w:ilvl w:val="0"/>
          <w:numId w:val="79"/>
        </w:numPr>
        <w:rPr>
          <w:lang w:eastAsia="x-none"/>
        </w:rPr>
      </w:pPr>
      <w:r>
        <w:rPr>
          <w:lang w:eastAsia="x-none"/>
        </w:rPr>
        <w:t xml:space="preserve">Log into the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the </w:t>
      </w:r>
      <w:r w:rsidRPr="00676C3A">
        <w:rPr>
          <w:b/>
          <w:lang w:eastAsia="x-none"/>
        </w:rPr>
        <w:t>Process Designer</w:t>
      </w:r>
      <w:r>
        <w:rPr>
          <w:lang w:eastAsia="x-none"/>
        </w:rPr>
        <w:t xml:space="preserve"> module</w:t>
      </w:r>
    </w:p>
    <w:p w14:paraId="2C2E9998" w14:textId="77777777" w:rsidR="008C35F4" w:rsidRDefault="008C35F4" w:rsidP="008C35F4">
      <w:pPr>
        <w:pStyle w:val="ListParagraph"/>
        <w:numPr>
          <w:ilvl w:val="0"/>
          <w:numId w:val="79"/>
        </w:numPr>
        <w:rPr>
          <w:lang w:eastAsia="x-none"/>
        </w:rPr>
      </w:pPr>
      <w:r>
        <w:rPr>
          <w:lang w:eastAsia="x-none"/>
        </w:rPr>
        <w:t xml:space="preserve">Go to the </w:t>
      </w:r>
      <w:r w:rsidRPr="00676C3A">
        <w:rPr>
          <w:b/>
          <w:lang w:eastAsia="x-none"/>
        </w:rPr>
        <w:t>Manage</w:t>
      </w:r>
      <w:r>
        <w:rPr>
          <w:lang w:eastAsia="x-none"/>
        </w:rPr>
        <w:t xml:space="preserve"> tab</w:t>
      </w:r>
    </w:p>
    <w:p w14:paraId="12C7261A" w14:textId="77777777" w:rsidR="008C35F4" w:rsidRDefault="008C35F4" w:rsidP="008C35F4">
      <w:pPr>
        <w:pStyle w:val="ListParagraph"/>
        <w:numPr>
          <w:ilvl w:val="0"/>
          <w:numId w:val="79"/>
        </w:numPr>
        <w:rPr>
          <w:lang w:eastAsia="x-none"/>
        </w:rPr>
      </w:pPr>
      <w:r>
        <w:rPr>
          <w:lang w:eastAsia="x-none"/>
        </w:rPr>
        <w:t xml:space="preserve">Filter on a </w:t>
      </w:r>
      <w:r w:rsidRPr="00676C3A">
        <w:rPr>
          <w:b/>
          <w:lang w:eastAsia="x-none"/>
        </w:rPr>
        <w:t>Context</w:t>
      </w:r>
      <w:r>
        <w:rPr>
          <w:lang w:eastAsia="x-none"/>
        </w:rPr>
        <w:t xml:space="preserve"> of </w:t>
      </w:r>
      <w:r w:rsidRPr="00676C3A">
        <w:rPr>
          <w:rStyle w:val="CodeChar"/>
        </w:rPr>
        <w:t>User Access Change</w:t>
      </w:r>
    </w:p>
    <w:p w14:paraId="7D0D6AAA" w14:textId="77777777" w:rsidR="008C35F4" w:rsidRDefault="008C35F4" w:rsidP="008C35F4">
      <w:pPr>
        <w:rPr>
          <w:lang w:eastAsia="x-none"/>
        </w:rPr>
      </w:pPr>
    </w:p>
    <w:p w14:paraId="06C1F6F2" w14:textId="77777777" w:rsidR="008C35F4" w:rsidRDefault="008C35F4" w:rsidP="008C35F4">
      <w:pPr>
        <w:rPr>
          <w:lang w:eastAsia="x-none"/>
        </w:rPr>
      </w:pPr>
      <w:r>
        <w:rPr>
          <w:noProof/>
          <w:lang w:eastAsia="x-none"/>
        </w:rPr>
        <w:drawing>
          <wp:inline distT="0" distB="0" distL="0" distR="0" wp14:anchorId="2CB62278" wp14:editId="6255191A">
            <wp:extent cx="6188710" cy="2813685"/>
            <wp:effectExtent l="63500" t="63500" r="59690" b="692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8-02-09 at 11.32.50.png"/>
                    <pic:cNvPicPr/>
                  </pic:nvPicPr>
                  <pic:blipFill>
                    <a:blip r:embed="rId46"/>
                    <a:stretch>
                      <a:fillRect/>
                    </a:stretch>
                  </pic:blipFill>
                  <pic:spPr>
                    <a:xfrm>
                      <a:off x="0" y="0"/>
                      <a:ext cx="6188710" cy="2813685"/>
                    </a:xfrm>
                    <a:prstGeom prst="rect">
                      <a:avLst/>
                    </a:prstGeom>
                    <a:effectLst>
                      <a:glow rad="63500">
                        <a:schemeClr val="accent3">
                          <a:satMod val="175000"/>
                          <a:alpha val="40000"/>
                        </a:schemeClr>
                      </a:glow>
                    </a:effectLst>
                  </pic:spPr>
                </pic:pic>
              </a:graphicData>
            </a:graphic>
          </wp:inline>
        </w:drawing>
      </w:r>
    </w:p>
    <w:p w14:paraId="5A2B46B4" w14:textId="77777777" w:rsidR="008C35F4" w:rsidRDefault="008C35F4" w:rsidP="008C35F4">
      <w:pPr>
        <w:rPr>
          <w:lang w:eastAsia="x-none"/>
        </w:rPr>
      </w:pPr>
    </w:p>
    <w:p w14:paraId="49444859" w14:textId="77777777" w:rsidR="008C35F4" w:rsidRDefault="008C35F4" w:rsidP="008C35F4">
      <w:pPr>
        <w:rPr>
          <w:lang w:eastAsia="x-none"/>
        </w:rPr>
      </w:pPr>
      <w:r>
        <w:rPr>
          <w:lang w:eastAsia="x-none"/>
        </w:rPr>
        <w:t>There are three there that may suit.</w:t>
      </w:r>
    </w:p>
    <w:p w14:paraId="5B9859D1" w14:textId="77777777" w:rsidR="008C35F4" w:rsidRDefault="008C35F4" w:rsidP="008C35F4">
      <w:pPr>
        <w:rPr>
          <w:lang w:eastAsia="x-none"/>
        </w:rPr>
      </w:pPr>
    </w:p>
    <w:p w14:paraId="7EBA9ECF" w14:textId="77777777" w:rsidR="008C35F4" w:rsidRDefault="008C35F4" w:rsidP="008C35F4">
      <w:pPr>
        <w:pStyle w:val="ListParagraph"/>
        <w:numPr>
          <w:ilvl w:val="0"/>
          <w:numId w:val="80"/>
        </w:numPr>
        <w:rPr>
          <w:lang w:eastAsia="x-none"/>
        </w:rPr>
      </w:pPr>
      <w:r>
        <w:rPr>
          <w:lang w:eastAsia="x-none"/>
        </w:rPr>
        <w:t xml:space="preserve">Select the </w:t>
      </w:r>
      <w:r w:rsidRPr="00676C3A">
        <w:rPr>
          <w:rStyle w:val="CodeChar"/>
        </w:rPr>
        <w:t>Access Request [Personal]</w:t>
      </w:r>
      <w:r>
        <w:rPr>
          <w:lang w:eastAsia="x-none"/>
        </w:rPr>
        <w:t xml:space="preserve"> workflow process and go to the </w:t>
      </w:r>
      <w:r w:rsidRPr="00676C3A">
        <w:rPr>
          <w:b/>
          <w:lang w:eastAsia="x-none"/>
        </w:rPr>
        <w:t>Configuration</w:t>
      </w:r>
      <w:r>
        <w:rPr>
          <w:lang w:eastAsia="x-none"/>
        </w:rPr>
        <w:t xml:space="preserve"> tab</w:t>
      </w:r>
    </w:p>
    <w:p w14:paraId="586B5D04" w14:textId="77777777" w:rsidR="008C35F4" w:rsidRDefault="008C35F4" w:rsidP="008C35F4">
      <w:pPr>
        <w:rPr>
          <w:lang w:eastAsia="x-none"/>
        </w:rPr>
      </w:pPr>
    </w:p>
    <w:p w14:paraId="29DC38FF" w14:textId="77777777" w:rsidR="008C35F4" w:rsidRDefault="008C35F4" w:rsidP="008C35F4">
      <w:pPr>
        <w:rPr>
          <w:lang w:eastAsia="x-none"/>
        </w:rPr>
      </w:pPr>
      <w:r>
        <w:rPr>
          <w:noProof/>
          <w:lang w:eastAsia="x-none"/>
        </w:rPr>
        <w:drawing>
          <wp:inline distT="0" distB="0" distL="0" distR="0" wp14:anchorId="75B0ED88" wp14:editId="1F957A9C">
            <wp:extent cx="6188710" cy="1513840"/>
            <wp:effectExtent l="63500" t="63500" r="59690" b="609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8-02-09 at 11.34.52.png"/>
                    <pic:cNvPicPr/>
                  </pic:nvPicPr>
                  <pic:blipFill>
                    <a:blip r:embed="rId47"/>
                    <a:stretch>
                      <a:fillRect/>
                    </a:stretch>
                  </pic:blipFill>
                  <pic:spPr>
                    <a:xfrm>
                      <a:off x="0" y="0"/>
                      <a:ext cx="6188710" cy="1513840"/>
                    </a:xfrm>
                    <a:prstGeom prst="rect">
                      <a:avLst/>
                    </a:prstGeom>
                    <a:effectLst>
                      <a:glow rad="63500">
                        <a:schemeClr val="accent3">
                          <a:satMod val="175000"/>
                          <a:alpha val="40000"/>
                        </a:schemeClr>
                      </a:glow>
                    </a:effectLst>
                  </pic:spPr>
                </pic:pic>
              </a:graphicData>
            </a:graphic>
          </wp:inline>
        </w:drawing>
      </w:r>
    </w:p>
    <w:p w14:paraId="0083609D" w14:textId="77777777" w:rsidR="008C35F4" w:rsidRDefault="008C35F4" w:rsidP="008C35F4">
      <w:pPr>
        <w:rPr>
          <w:lang w:eastAsia="x-none"/>
        </w:rPr>
      </w:pPr>
    </w:p>
    <w:p w14:paraId="4B1E0F92" w14:textId="77777777" w:rsidR="008C35F4" w:rsidRDefault="008C35F4" w:rsidP="008C35F4">
      <w:pPr>
        <w:rPr>
          <w:lang w:eastAsia="x-none"/>
        </w:rPr>
      </w:pPr>
      <w:r>
        <w:rPr>
          <w:lang w:eastAsia="x-none"/>
        </w:rPr>
        <w:t>This certainly looks like what we need; a generate activity (“Self Create Request”), an authorize activity (“Auth Request [Manager]”) and an execute request.</w:t>
      </w:r>
    </w:p>
    <w:p w14:paraId="5B483825" w14:textId="77777777" w:rsidR="008C35F4" w:rsidRDefault="008C35F4" w:rsidP="008C35F4">
      <w:pPr>
        <w:rPr>
          <w:lang w:eastAsia="x-none"/>
        </w:rPr>
      </w:pPr>
    </w:p>
    <w:p w14:paraId="7C9EBC27" w14:textId="77777777" w:rsidR="008C35F4" w:rsidRDefault="008C35F4" w:rsidP="008C35F4">
      <w:pPr>
        <w:pStyle w:val="ListParagraph"/>
        <w:numPr>
          <w:ilvl w:val="0"/>
          <w:numId w:val="80"/>
        </w:numPr>
        <w:rPr>
          <w:lang w:eastAsia="x-none"/>
        </w:rPr>
      </w:pPr>
      <w:r>
        <w:rPr>
          <w:lang w:eastAsia="x-none"/>
        </w:rPr>
        <w:lastRenderedPageBreak/>
        <w:t xml:space="preserve">To confirm the participants of this workflow, go to the </w:t>
      </w:r>
      <w:r w:rsidRPr="00676C3A">
        <w:rPr>
          <w:b/>
          <w:lang w:eastAsia="x-none"/>
        </w:rPr>
        <w:t>Assign</w:t>
      </w:r>
      <w:r>
        <w:rPr>
          <w:lang w:eastAsia="x-none"/>
        </w:rPr>
        <w:t xml:space="preserve"> tab and check the </w:t>
      </w:r>
      <w:r w:rsidRPr="00676C3A">
        <w:rPr>
          <w:b/>
          <w:lang w:eastAsia="x-none"/>
        </w:rPr>
        <w:t>Admin Role</w:t>
      </w:r>
      <w:r>
        <w:rPr>
          <w:lang w:eastAsia="x-none"/>
        </w:rPr>
        <w:t xml:space="preserve"> assigned to both the “</w:t>
      </w:r>
      <w:r w:rsidRPr="00676C3A">
        <w:rPr>
          <w:rStyle w:val="CodeChar"/>
        </w:rPr>
        <w:t>Self Create Request</w:t>
      </w:r>
      <w:r>
        <w:rPr>
          <w:lang w:eastAsia="x-none"/>
        </w:rPr>
        <w:t>” and “</w:t>
      </w:r>
      <w:r w:rsidRPr="00676C3A">
        <w:rPr>
          <w:rStyle w:val="CodeChar"/>
        </w:rPr>
        <w:t>Auth Request [Manager]</w:t>
      </w:r>
      <w:r>
        <w:rPr>
          <w:lang w:eastAsia="x-none"/>
        </w:rPr>
        <w:t>” activities.</w:t>
      </w:r>
    </w:p>
    <w:p w14:paraId="70A526C4" w14:textId="77777777" w:rsidR="008C35F4" w:rsidRDefault="008C35F4" w:rsidP="008C35F4">
      <w:pPr>
        <w:rPr>
          <w:lang w:eastAsia="x-none"/>
        </w:rPr>
      </w:pPr>
    </w:p>
    <w:p w14:paraId="0ACD1E20" w14:textId="77777777" w:rsidR="008C35F4" w:rsidRDefault="008C35F4" w:rsidP="008C35F4">
      <w:pPr>
        <w:rPr>
          <w:lang w:eastAsia="x-none"/>
        </w:rPr>
      </w:pPr>
      <w:r>
        <w:rPr>
          <w:noProof/>
          <w:lang w:eastAsia="x-none"/>
        </w:rPr>
        <w:drawing>
          <wp:inline distT="0" distB="0" distL="0" distR="0" wp14:anchorId="448D846B" wp14:editId="041DDD3C">
            <wp:extent cx="6188710" cy="1384935"/>
            <wp:effectExtent l="63500" t="63500" r="59690" b="62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8-02-09 at 11.36.49.png"/>
                    <pic:cNvPicPr/>
                  </pic:nvPicPr>
                  <pic:blipFill>
                    <a:blip r:embed="rId48"/>
                    <a:stretch>
                      <a:fillRect/>
                    </a:stretch>
                  </pic:blipFill>
                  <pic:spPr>
                    <a:xfrm>
                      <a:off x="0" y="0"/>
                      <a:ext cx="6188710" cy="1384935"/>
                    </a:xfrm>
                    <a:prstGeom prst="rect">
                      <a:avLst/>
                    </a:prstGeom>
                    <a:effectLst>
                      <a:glow rad="63500">
                        <a:schemeClr val="accent3">
                          <a:satMod val="175000"/>
                          <a:alpha val="40000"/>
                        </a:schemeClr>
                      </a:glow>
                    </a:effectLst>
                  </pic:spPr>
                </pic:pic>
              </a:graphicData>
            </a:graphic>
          </wp:inline>
        </w:drawing>
      </w:r>
    </w:p>
    <w:p w14:paraId="7A095AE8" w14:textId="77777777" w:rsidR="008C35F4" w:rsidRDefault="008C35F4" w:rsidP="008C35F4">
      <w:pPr>
        <w:rPr>
          <w:lang w:eastAsia="x-none"/>
        </w:rPr>
      </w:pPr>
    </w:p>
    <w:p w14:paraId="53F179B4" w14:textId="77777777" w:rsidR="008C35F4" w:rsidRDefault="008C35F4" w:rsidP="008C35F4">
      <w:pPr>
        <w:rPr>
          <w:lang w:eastAsia="x-none"/>
        </w:rPr>
      </w:pPr>
      <w:r>
        <w:rPr>
          <w:lang w:eastAsia="x-none"/>
        </w:rPr>
        <w:t xml:space="preserve">You should see Employee assigned to the Self Create Request activity, and User Manager assigned to the Auth Request [Manager] activity. </w:t>
      </w:r>
    </w:p>
    <w:p w14:paraId="71D6DF4E" w14:textId="77777777" w:rsidR="008C35F4" w:rsidRDefault="008C35F4" w:rsidP="008C35F4">
      <w:pPr>
        <w:rPr>
          <w:lang w:eastAsia="x-none"/>
        </w:rPr>
      </w:pPr>
    </w:p>
    <w:p w14:paraId="5B41A946" w14:textId="77777777" w:rsidR="008C35F4" w:rsidRDefault="008C35F4" w:rsidP="008C35F4">
      <w:pPr>
        <w:rPr>
          <w:lang w:eastAsia="x-none"/>
        </w:rPr>
      </w:pPr>
      <w:r>
        <w:rPr>
          <w:lang w:eastAsia="x-none"/>
        </w:rPr>
        <w:t>This looks to be an appropriate workflow to use for this scenario.</w:t>
      </w:r>
    </w:p>
    <w:p w14:paraId="0107B8AD" w14:textId="77777777" w:rsidR="008C35F4" w:rsidRDefault="008C35F4" w:rsidP="008C35F4">
      <w:pPr>
        <w:rPr>
          <w:lang w:eastAsia="x-none"/>
        </w:rPr>
      </w:pPr>
    </w:p>
    <w:p w14:paraId="20447AF3" w14:textId="377F45B0" w:rsidR="008C35F4" w:rsidRDefault="008C35F4" w:rsidP="008C35F4">
      <w:pPr>
        <w:rPr>
          <w:lang w:eastAsia="x-none"/>
        </w:rPr>
      </w:pPr>
      <w:r>
        <w:rPr>
          <w:lang w:eastAsia="x-none"/>
        </w:rPr>
        <w:t xml:space="preserve">You can check the other two workflows. You will see that they have similar activities but are assigned to User Manager and </w:t>
      </w:r>
      <w:r w:rsidR="005A00E5">
        <w:rPr>
          <w:lang w:eastAsia="x-none"/>
        </w:rPr>
        <w:t>Application</w:t>
      </w:r>
      <w:r>
        <w:rPr>
          <w:lang w:eastAsia="x-none"/>
        </w:rPr>
        <w:t xml:space="preserve"> Manager roles, which is not what we want. We will use the Access Request [Personal] workflow.</w:t>
      </w:r>
    </w:p>
    <w:p w14:paraId="7E2D754C" w14:textId="77777777" w:rsidR="008C35F4" w:rsidRDefault="008C35F4" w:rsidP="008C35F4">
      <w:pPr>
        <w:pStyle w:val="Heading4"/>
      </w:pPr>
      <w:r>
        <w:t>Configure Workflow</w:t>
      </w:r>
    </w:p>
    <w:p w14:paraId="30F9D2B8" w14:textId="6A13BEAC" w:rsidR="008C35F4" w:rsidRDefault="008C35F4" w:rsidP="008C35F4">
      <w:pPr>
        <w:rPr>
          <w:lang w:eastAsia="x-none"/>
        </w:rPr>
      </w:pPr>
      <w:r>
        <w:rPr>
          <w:lang w:eastAsia="x-none"/>
        </w:rPr>
        <w:t xml:space="preserve">Before changing the </w:t>
      </w:r>
      <w:r w:rsidR="005A00E5">
        <w:rPr>
          <w:lang w:eastAsia="x-none"/>
        </w:rPr>
        <w:t>workflow,</w:t>
      </w:r>
      <w:r>
        <w:rPr>
          <w:lang w:eastAsia="x-none"/>
        </w:rPr>
        <w:t xml:space="preserve"> we need to put the workflow into maintenance mode.</w:t>
      </w:r>
    </w:p>
    <w:p w14:paraId="7B15A080" w14:textId="77777777" w:rsidR="008C35F4" w:rsidRDefault="008C35F4" w:rsidP="008C35F4">
      <w:pPr>
        <w:rPr>
          <w:lang w:eastAsia="x-none"/>
        </w:rPr>
      </w:pPr>
    </w:p>
    <w:p w14:paraId="07BB4F88" w14:textId="77777777" w:rsidR="008C35F4" w:rsidRDefault="008C35F4" w:rsidP="008C35F4">
      <w:pPr>
        <w:pStyle w:val="ListParagraph"/>
        <w:numPr>
          <w:ilvl w:val="0"/>
          <w:numId w:val="80"/>
        </w:numPr>
        <w:rPr>
          <w:lang w:eastAsia="x-none"/>
        </w:rPr>
      </w:pPr>
      <w:r>
        <w:rPr>
          <w:lang w:eastAsia="x-none"/>
        </w:rPr>
        <w:t>Select the Access Request [Personal] process and Actions &gt; Maintenance</w:t>
      </w:r>
    </w:p>
    <w:p w14:paraId="37E6BFCA" w14:textId="77777777" w:rsidR="008C35F4" w:rsidRDefault="008C35F4" w:rsidP="008C35F4">
      <w:pPr>
        <w:rPr>
          <w:lang w:eastAsia="x-none"/>
        </w:rPr>
      </w:pPr>
    </w:p>
    <w:p w14:paraId="2A5888BE" w14:textId="77777777" w:rsidR="008C35F4" w:rsidRDefault="008C35F4" w:rsidP="008C35F4">
      <w:pPr>
        <w:pStyle w:val="Note"/>
      </w:pPr>
      <w:r>
        <w:t>There are some workflow settings that can be changed with the workflow still online, but it’s not clear what these are. It’s safest to just put the workflow into maintenance mode, make the changes and then bring it back online.</w:t>
      </w:r>
    </w:p>
    <w:p w14:paraId="2182AB21" w14:textId="77777777" w:rsidR="008C35F4" w:rsidRDefault="008C35F4" w:rsidP="008C35F4">
      <w:pPr>
        <w:rPr>
          <w:lang w:eastAsia="x-none"/>
        </w:rPr>
      </w:pPr>
    </w:p>
    <w:p w14:paraId="2CEBDD1E" w14:textId="77777777" w:rsidR="008C35F4" w:rsidRDefault="008C35F4" w:rsidP="008C35F4">
      <w:pPr>
        <w:pStyle w:val="ListParagraph"/>
        <w:numPr>
          <w:ilvl w:val="0"/>
          <w:numId w:val="80"/>
        </w:numPr>
        <w:rPr>
          <w:lang w:eastAsia="x-none"/>
        </w:rPr>
      </w:pPr>
      <w:r>
        <w:rPr>
          <w:lang w:eastAsia="x-none"/>
        </w:rPr>
        <w:t xml:space="preserve">Select the </w:t>
      </w:r>
      <w:r w:rsidRPr="00676C3A">
        <w:rPr>
          <w:b/>
          <w:lang w:eastAsia="x-none"/>
        </w:rPr>
        <w:t>Configuration</w:t>
      </w:r>
      <w:r>
        <w:rPr>
          <w:lang w:eastAsia="x-none"/>
        </w:rPr>
        <w:t xml:space="preserve"> tab and click the </w:t>
      </w:r>
      <w:r w:rsidRPr="00676C3A">
        <w:rPr>
          <w:rStyle w:val="CodeChar"/>
        </w:rPr>
        <w:t>Self Create Request</w:t>
      </w:r>
      <w:r>
        <w:rPr>
          <w:lang w:eastAsia="x-none"/>
        </w:rPr>
        <w:t xml:space="preserve"> activity</w:t>
      </w:r>
    </w:p>
    <w:p w14:paraId="6F8E905A" w14:textId="77777777" w:rsidR="008C35F4" w:rsidRDefault="008C35F4" w:rsidP="008C35F4">
      <w:pPr>
        <w:pStyle w:val="ListParagraph"/>
        <w:numPr>
          <w:ilvl w:val="0"/>
          <w:numId w:val="80"/>
        </w:numPr>
        <w:rPr>
          <w:lang w:eastAsia="x-none"/>
        </w:rPr>
      </w:pPr>
      <w:r>
        <w:rPr>
          <w:lang w:eastAsia="x-none"/>
        </w:rPr>
        <w:t xml:space="preserve">Check the </w:t>
      </w:r>
      <w:r w:rsidRPr="00676C3A">
        <w:rPr>
          <w:b/>
          <w:lang w:eastAsia="x-none"/>
        </w:rPr>
        <w:t>Beneficiary</w:t>
      </w:r>
      <w:r>
        <w:rPr>
          <w:lang w:eastAsia="x-none"/>
        </w:rPr>
        <w:t xml:space="preserve"> and </w:t>
      </w:r>
      <w:r w:rsidRPr="00676C3A">
        <w:rPr>
          <w:b/>
          <w:lang w:eastAsia="x-none"/>
        </w:rPr>
        <w:t>Application</w:t>
      </w:r>
      <w:r>
        <w:rPr>
          <w:lang w:eastAsia="x-none"/>
        </w:rPr>
        <w:t xml:space="preserve"> tabs. There is nothing to change here.</w:t>
      </w:r>
    </w:p>
    <w:p w14:paraId="4B44BF56" w14:textId="77777777" w:rsidR="008C35F4" w:rsidRDefault="008C35F4" w:rsidP="008C35F4">
      <w:pPr>
        <w:pStyle w:val="ListParagraph"/>
        <w:numPr>
          <w:ilvl w:val="0"/>
          <w:numId w:val="80"/>
        </w:numPr>
        <w:rPr>
          <w:lang w:eastAsia="x-none"/>
        </w:rPr>
      </w:pPr>
      <w:r>
        <w:rPr>
          <w:lang w:eastAsia="x-none"/>
        </w:rPr>
        <w:t xml:space="preserve">Click the </w:t>
      </w:r>
      <w:r w:rsidRPr="00676C3A">
        <w:rPr>
          <w:b/>
          <w:lang w:eastAsia="x-none"/>
        </w:rPr>
        <w:t>Required Data</w:t>
      </w:r>
      <w:r>
        <w:rPr>
          <w:lang w:eastAsia="x-none"/>
        </w:rPr>
        <w:t xml:space="preserve"> tab</w:t>
      </w:r>
    </w:p>
    <w:p w14:paraId="276D1CC9" w14:textId="77777777" w:rsidR="008C35F4" w:rsidRDefault="008C35F4" w:rsidP="008C35F4">
      <w:pPr>
        <w:pStyle w:val="ListParagraph"/>
        <w:numPr>
          <w:ilvl w:val="0"/>
          <w:numId w:val="80"/>
        </w:numPr>
        <w:rPr>
          <w:lang w:eastAsia="x-none"/>
        </w:rPr>
      </w:pPr>
      <w:r>
        <w:rPr>
          <w:lang w:eastAsia="x-none"/>
        </w:rPr>
        <w:t xml:space="preserve">Scroll down the list of settings to find the </w:t>
      </w:r>
      <w:r w:rsidRPr="00676C3A">
        <w:rPr>
          <w:b/>
          <w:lang w:eastAsia="x-none"/>
        </w:rPr>
        <w:t>Enable Account Creation</w:t>
      </w:r>
      <w:r>
        <w:rPr>
          <w:lang w:eastAsia="x-none"/>
        </w:rPr>
        <w:t xml:space="preserve"> item (you may want to use the horizontal slider to make the lower part of the dialog larger)</w:t>
      </w:r>
    </w:p>
    <w:p w14:paraId="1FF61CFE" w14:textId="77777777" w:rsidR="008C35F4" w:rsidRDefault="008C35F4" w:rsidP="008C35F4">
      <w:pPr>
        <w:rPr>
          <w:lang w:eastAsia="x-none"/>
        </w:rPr>
      </w:pPr>
    </w:p>
    <w:p w14:paraId="3FC30B2C" w14:textId="77777777" w:rsidR="008C35F4" w:rsidRDefault="008C35F4" w:rsidP="008C35F4">
      <w:pPr>
        <w:rPr>
          <w:lang w:eastAsia="x-none"/>
        </w:rPr>
      </w:pPr>
      <w:r>
        <w:rPr>
          <w:noProof/>
          <w:lang w:eastAsia="x-none"/>
        </w:rPr>
        <w:drawing>
          <wp:inline distT="0" distB="0" distL="0" distR="0" wp14:anchorId="08BCEA8B" wp14:editId="527E7C42">
            <wp:extent cx="6188710" cy="2827020"/>
            <wp:effectExtent l="63500" t="63500" r="59690" b="685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02-09 at 11.47.16.png"/>
                    <pic:cNvPicPr/>
                  </pic:nvPicPr>
                  <pic:blipFill>
                    <a:blip r:embed="rId49"/>
                    <a:stretch>
                      <a:fillRect/>
                    </a:stretch>
                  </pic:blipFill>
                  <pic:spPr>
                    <a:xfrm>
                      <a:off x="0" y="0"/>
                      <a:ext cx="6188710" cy="2827020"/>
                    </a:xfrm>
                    <a:prstGeom prst="rect">
                      <a:avLst/>
                    </a:prstGeom>
                    <a:effectLst>
                      <a:glow rad="63500">
                        <a:schemeClr val="accent3">
                          <a:satMod val="175000"/>
                          <a:alpha val="40000"/>
                        </a:schemeClr>
                      </a:glow>
                    </a:effectLst>
                  </pic:spPr>
                </pic:pic>
              </a:graphicData>
            </a:graphic>
          </wp:inline>
        </w:drawing>
      </w:r>
    </w:p>
    <w:p w14:paraId="38907B17" w14:textId="77777777" w:rsidR="008C35F4" w:rsidRDefault="008C35F4" w:rsidP="008C35F4">
      <w:pPr>
        <w:rPr>
          <w:lang w:eastAsia="x-none"/>
        </w:rPr>
      </w:pPr>
    </w:p>
    <w:p w14:paraId="19CEEE9C" w14:textId="77777777" w:rsidR="008C35F4" w:rsidRDefault="008C35F4" w:rsidP="008C35F4">
      <w:pPr>
        <w:pStyle w:val="ListParagraph"/>
        <w:numPr>
          <w:ilvl w:val="0"/>
          <w:numId w:val="81"/>
        </w:numPr>
        <w:rPr>
          <w:lang w:eastAsia="x-none"/>
        </w:rPr>
      </w:pPr>
      <w:r>
        <w:rPr>
          <w:lang w:eastAsia="x-none"/>
        </w:rPr>
        <w:lastRenderedPageBreak/>
        <w:t xml:space="preserve">Change </w:t>
      </w:r>
      <w:r w:rsidRPr="00676C3A">
        <w:rPr>
          <w:b/>
          <w:lang w:eastAsia="x-none"/>
        </w:rPr>
        <w:t>Enable Account Creation</w:t>
      </w:r>
      <w:r>
        <w:rPr>
          <w:lang w:eastAsia="x-none"/>
        </w:rPr>
        <w:t xml:space="preserve"> to </w:t>
      </w:r>
      <w:r w:rsidRPr="00676C3A">
        <w:rPr>
          <w:rStyle w:val="CodeChar"/>
        </w:rPr>
        <w:t>true</w:t>
      </w:r>
    </w:p>
    <w:p w14:paraId="32A49490" w14:textId="77777777" w:rsidR="008C35F4" w:rsidRDefault="008C35F4" w:rsidP="008C35F4">
      <w:pPr>
        <w:rPr>
          <w:lang w:eastAsia="x-none"/>
        </w:rPr>
      </w:pPr>
    </w:p>
    <w:p w14:paraId="6EE4337F" w14:textId="77777777" w:rsidR="008C35F4" w:rsidRDefault="008C35F4" w:rsidP="008C35F4">
      <w:pPr>
        <w:rPr>
          <w:lang w:eastAsia="x-none"/>
        </w:rPr>
      </w:pPr>
      <w:r>
        <w:rPr>
          <w:lang w:eastAsia="x-none"/>
        </w:rPr>
        <w:t xml:space="preserve">This setting will show an extra form in the access request flow specifying account attributes. This will allow us to see the person-account attribute mapping working. </w:t>
      </w:r>
    </w:p>
    <w:p w14:paraId="43989183" w14:textId="77777777" w:rsidR="008C35F4" w:rsidRDefault="008C35F4" w:rsidP="008C35F4">
      <w:pPr>
        <w:rPr>
          <w:lang w:eastAsia="x-none"/>
        </w:rPr>
      </w:pPr>
    </w:p>
    <w:p w14:paraId="4F132A87" w14:textId="77777777" w:rsidR="008C35F4" w:rsidRDefault="008C35F4" w:rsidP="008C35F4">
      <w:pPr>
        <w:pStyle w:val="ListParagraph"/>
        <w:numPr>
          <w:ilvl w:val="0"/>
          <w:numId w:val="81"/>
        </w:numPr>
        <w:rPr>
          <w:lang w:eastAsia="x-none"/>
        </w:rPr>
      </w:pPr>
      <w:r>
        <w:rPr>
          <w:lang w:eastAsia="x-none"/>
        </w:rPr>
        <w:t xml:space="preserve">Click the </w:t>
      </w:r>
      <w:r w:rsidRPr="00676C3A">
        <w:rPr>
          <w:b/>
          <w:lang w:eastAsia="x-none"/>
        </w:rPr>
        <w:t>Entity Scope</w:t>
      </w:r>
      <w:r>
        <w:rPr>
          <w:lang w:eastAsia="x-none"/>
        </w:rPr>
        <w:t xml:space="preserve"> tab</w:t>
      </w:r>
    </w:p>
    <w:p w14:paraId="2D535203" w14:textId="77777777" w:rsidR="008C35F4" w:rsidRDefault="008C35F4" w:rsidP="008C35F4">
      <w:pPr>
        <w:pStyle w:val="ListParagraph"/>
        <w:numPr>
          <w:ilvl w:val="0"/>
          <w:numId w:val="81"/>
        </w:numPr>
        <w:rPr>
          <w:lang w:eastAsia="x-none"/>
        </w:rPr>
      </w:pPr>
      <w:r>
        <w:rPr>
          <w:lang w:eastAsia="x-none"/>
        </w:rPr>
        <w:t xml:space="preserve">In the </w:t>
      </w:r>
      <w:r w:rsidRPr="00676C3A">
        <w:rPr>
          <w:b/>
          <w:lang w:eastAsia="x-none"/>
        </w:rPr>
        <w:t>Account Configuration</w:t>
      </w:r>
      <w:r>
        <w:rPr>
          <w:lang w:eastAsia="x-none"/>
        </w:rPr>
        <w:t xml:space="preserve"> pull-down list, select the </w:t>
      </w:r>
      <w:r w:rsidRPr="00676C3A">
        <w:rPr>
          <w:rStyle w:val="CodeChar"/>
        </w:rPr>
        <w:t>Training AD</w:t>
      </w:r>
      <w:r>
        <w:rPr>
          <w:lang w:eastAsia="x-none"/>
        </w:rPr>
        <w:t xml:space="preserve"> application</w:t>
      </w:r>
    </w:p>
    <w:p w14:paraId="707E162D" w14:textId="77777777" w:rsidR="008C35F4" w:rsidRDefault="008C35F4" w:rsidP="008C35F4">
      <w:pPr>
        <w:rPr>
          <w:lang w:eastAsia="x-none"/>
        </w:rPr>
      </w:pPr>
    </w:p>
    <w:p w14:paraId="3025BB6D" w14:textId="77777777" w:rsidR="008C35F4" w:rsidRDefault="008C35F4" w:rsidP="008C35F4">
      <w:pPr>
        <w:rPr>
          <w:lang w:eastAsia="x-none"/>
        </w:rPr>
      </w:pPr>
      <w:r>
        <w:rPr>
          <w:noProof/>
          <w:lang w:eastAsia="x-none"/>
        </w:rPr>
        <w:drawing>
          <wp:inline distT="0" distB="0" distL="0" distR="0" wp14:anchorId="5971DECB" wp14:editId="007D0464">
            <wp:extent cx="6188710" cy="1985010"/>
            <wp:effectExtent l="63500" t="63500" r="59690" b="596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02-09 at 11.50.01.png"/>
                    <pic:cNvPicPr/>
                  </pic:nvPicPr>
                  <pic:blipFill>
                    <a:blip r:embed="rId50"/>
                    <a:stretch>
                      <a:fillRect/>
                    </a:stretch>
                  </pic:blipFill>
                  <pic:spPr>
                    <a:xfrm>
                      <a:off x="0" y="0"/>
                      <a:ext cx="6188710" cy="1985010"/>
                    </a:xfrm>
                    <a:prstGeom prst="rect">
                      <a:avLst/>
                    </a:prstGeom>
                    <a:effectLst>
                      <a:glow rad="63500">
                        <a:schemeClr val="accent3">
                          <a:satMod val="175000"/>
                          <a:alpha val="40000"/>
                        </a:schemeClr>
                      </a:glow>
                    </a:effectLst>
                  </pic:spPr>
                </pic:pic>
              </a:graphicData>
            </a:graphic>
          </wp:inline>
        </w:drawing>
      </w:r>
    </w:p>
    <w:p w14:paraId="329420D6" w14:textId="77777777" w:rsidR="008C35F4" w:rsidRDefault="008C35F4" w:rsidP="008C35F4">
      <w:pPr>
        <w:rPr>
          <w:lang w:eastAsia="x-none"/>
        </w:rPr>
      </w:pPr>
    </w:p>
    <w:p w14:paraId="77BC7C38" w14:textId="77777777" w:rsidR="008C35F4" w:rsidRDefault="008C35F4" w:rsidP="008C35F4">
      <w:pPr>
        <w:pStyle w:val="ListParagraph"/>
        <w:numPr>
          <w:ilvl w:val="0"/>
          <w:numId w:val="82"/>
        </w:numPr>
        <w:rPr>
          <w:lang w:eastAsia="x-none"/>
        </w:rPr>
      </w:pPr>
      <w:r>
        <w:rPr>
          <w:lang w:eastAsia="x-none"/>
        </w:rPr>
        <w:t xml:space="preserve">Click the </w:t>
      </w:r>
      <w:r w:rsidRPr="00676C3A">
        <w:rPr>
          <w:b/>
          <w:lang w:eastAsia="x-none"/>
        </w:rPr>
        <w:t>Load</w:t>
      </w:r>
      <w:r>
        <w:rPr>
          <w:lang w:eastAsia="x-none"/>
        </w:rPr>
        <w:t xml:space="preserve"> button to define the attributes to be presented in the account creation form</w:t>
      </w:r>
    </w:p>
    <w:p w14:paraId="14F65F51" w14:textId="77777777" w:rsidR="008C35F4" w:rsidRDefault="008C35F4" w:rsidP="008C35F4">
      <w:pPr>
        <w:rPr>
          <w:lang w:eastAsia="x-none"/>
        </w:rPr>
      </w:pPr>
    </w:p>
    <w:p w14:paraId="4AB35A5A" w14:textId="77777777" w:rsidR="008C35F4" w:rsidRDefault="008C35F4" w:rsidP="008C35F4">
      <w:pPr>
        <w:rPr>
          <w:lang w:eastAsia="x-none"/>
        </w:rPr>
      </w:pPr>
      <w:r>
        <w:rPr>
          <w:noProof/>
          <w:lang w:eastAsia="x-none"/>
        </w:rPr>
        <w:drawing>
          <wp:inline distT="0" distB="0" distL="0" distR="0" wp14:anchorId="571E205B" wp14:editId="39CC2D75">
            <wp:extent cx="6188710" cy="41141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02-09 at 11.51.42.png"/>
                    <pic:cNvPicPr/>
                  </pic:nvPicPr>
                  <pic:blipFill>
                    <a:blip r:embed="rId51"/>
                    <a:stretch>
                      <a:fillRect/>
                    </a:stretch>
                  </pic:blipFill>
                  <pic:spPr>
                    <a:xfrm>
                      <a:off x="0" y="0"/>
                      <a:ext cx="6188710" cy="4114165"/>
                    </a:xfrm>
                    <a:prstGeom prst="rect">
                      <a:avLst/>
                    </a:prstGeom>
                  </pic:spPr>
                </pic:pic>
              </a:graphicData>
            </a:graphic>
          </wp:inline>
        </w:drawing>
      </w:r>
    </w:p>
    <w:p w14:paraId="5D9E03D0" w14:textId="77777777" w:rsidR="008C35F4" w:rsidRDefault="008C35F4" w:rsidP="008C35F4">
      <w:pPr>
        <w:rPr>
          <w:lang w:eastAsia="x-none"/>
        </w:rPr>
      </w:pPr>
    </w:p>
    <w:p w14:paraId="12052998" w14:textId="77777777" w:rsidR="008C35F4" w:rsidRDefault="008C35F4" w:rsidP="008C35F4">
      <w:pPr>
        <w:rPr>
          <w:lang w:eastAsia="x-none"/>
        </w:rPr>
      </w:pPr>
      <w:r>
        <w:rPr>
          <w:lang w:eastAsia="x-none"/>
        </w:rPr>
        <w:t>We could change the order of attributes displayed and whether they are visible and editable or not. We won’t change anything.</w:t>
      </w:r>
    </w:p>
    <w:p w14:paraId="6B195653" w14:textId="77777777" w:rsidR="008C35F4" w:rsidRDefault="008C35F4" w:rsidP="008C35F4">
      <w:pPr>
        <w:rPr>
          <w:lang w:eastAsia="x-none"/>
        </w:rPr>
      </w:pPr>
    </w:p>
    <w:p w14:paraId="4611B180" w14:textId="77777777" w:rsidR="008C35F4" w:rsidRDefault="008C35F4" w:rsidP="008C35F4">
      <w:pPr>
        <w:pStyle w:val="ListParagraph"/>
        <w:numPr>
          <w:ilvl w:val="0"/>
          <w:numId w:val="82"/>
        </w:numPr>
        <w:rPr>
          <w:lang w:eastAsia="x-none"/>
        </w:rPr>
      </w:pPr>
      <w:r>
        <w:rPr>
          <w:lang w:eastAsia="x-none"/>
        </w:rPr>
        <w:t xml:space="preserve">Click </w:t>
      </w:r>
      <w:r w:rsidRPr="00676C3A">
        <w:rPr>
          <w:b/>
          <w:lang w:eastAsia="x-none"/>
        </w:rPr>
        <w:t>OK</w:t>
      </w:r>
      <w:r>
        <w:rPr>
          <w:lang w:eastAsia="x-none"/>
        </w:rPr>
        <w:t xml:space="preserve"> to save the changes and return to the workflow configuration screen</w:t>
      </w:r>
    </w:p>
    <w:p w14:paraId="2FD36560" w14:textId="77777777" w:rsidR="008C35F4" w:rsidRDefault="008C35F4" w:rsidP="008C35F4">
      <w:pPr>
        <w:pStyle w:val="ListParagraph"/>
        <w:numPr>
          <w:ilvl w:val="0"/>
          <w:numId w:val="82"/>
        </w:numPr>
        <w:rPr>
          <w:lang w:eastAsia="x-none"/>
        </w:rPr>
      </w:pPr>
      <w:r>
        <w:rPr>
          <w:lang w:eastAsia="x-none"/>
        </w:rPr>
        <w:lastRenderedPageBreak/>
        <w:t xml:space="preserve">Select the </w:t>
      </w:r>
      <w:r w:rsidRPr="002E7196">
        <w:rPr>
          <w:rStyle w:val="CodeChar"/>
        </w:rPr>
        <w:t>Auth Request [Manager]</w:t>
      </w:r>
      <w:r>
        <w:rPr>
          <w:lang w:eastAsia="x-none"/>
        </w:rPr>
        <w:t xml:space="preserve"> activity and have a look at the </w:t>
      </w:r>
      <w:r w:rsidRPr="002E7196">
        <w:rPr>
          <w:b/>
          <w:lang w:eastAsia="x-none"/>
        </w:rPr>
        <w:t>Beneficiary</w:t>
      </w:r>
      <w:r>
        <w:rPr>
          <w:lang w:eastAsia="x-none"/>
        </w:rPr>
        <w:t xml:space="preserve">, </w:t>
      </w:r>
      <w:r w:rsidRPr="002E7196">
        <w:rPr>
          <w:b/>
          <w:lang w:eastAsia="x-none"/>
        </w:rPr>
        <w:t>Application</w:t>
      </w:r>
      <w:r>
        <w:rPr>
          <w:lang w:eastAsia="x-none"/>
        </w:rPr>
        <w:t xml:space="preserve">, </w:t>
      </w:r>
      <w:r w:rsidRPr="002E7196">
        <w:rPr>
          <w:b/>
          <w:lang w:eastAsia="x-none"/>
        </w:rPr>
        <w:t>Entitlement</w:t>
      </w:r>
      <w:r>
        <w:rPr>
          <w:lang w:eastAsia="x-none"/>
        </w:rPr>
        <w:t xml:space="preserve"> and </w:t>
      </w:r>
      <w:r w:rsidRPr="002E7196">
        <w:rPr>
          <w:b/>
          <w:lang w:eastAsia="x-none"/>
        </w:rPr>
        <w:t>Required Data</w:t>
      </w:r>
      <w:r>
        <w:rPr>
          <w:lang w:eastAsia="x-none"/>
        </w:rPr>
        <w:t xml:space="preserve"> tabs</w:t>
      </w:r>
    </w:p>
    <w:p w14:paraId="5BE4E09A" w14:textId="77777777" w:rsidR="008C35F4" w:rsidRDefault="008C35F4" w:rsidP="008C35F4">
      <w:pPr>
        <w:rPr>
          <w:lang w:eastAsia="x-none"/>
        </w:rPr>
      </w:pPr>
    </w:p>
    <w:p w14:paraId="76894DC8" w14:textId="77777777" w:rsidR="008C35F4" w:rsidRDefault="008C35F4" w:rsidP="008C35F4">
      <w:pPr>
        <w:rPr>
          <w:lang w:eastAsia="x-none"/>
        </w:rPr>
      </w:pPr>
      <w:r>
        <w:rPr>
          <w:lang w:eastAsia="x-none"/>
        </w:rPr>
        <w:t>There is nothing to be changed for the beneficiary, applications or entitlements. On the Required Data tab, there is an option to allow the reviewer to edit the account attributes (“Editing of the Account Attributes”). We will leave it set to false.</w:t>
      </w:r>
    </w:p>
    <w:p w14:paraId="0C79E9B2" w14:textId="77777777" w:rsidR="008C35F4" w:rsidRDefault="008C35F4" w:rsidP="008C35F4">
      <w:pPr>
        <w:rPr>
          <w:lang w:eastAsia="x-none"/>
        </w:rPr>
      </w:pPr>
    </w:p>
    <w:p w14:paraId="3C0704D7" w14:textId="77777777" w:rsidR="008C35F4" w:rsidRDefault="008C35F4" w:rsidP="008C35F4">
      <w:pPr>
        <w:pStyle w:val="ListParagraph"/>
        <w:numPr>
          <w:ilvl w:val="0"/>
          <w:numId w:val="83"/>
        </w:numPr>
        <w:rPr>
          <w:lang w:eastAsia="x-none"/>
        </w:rPr>
      </w:pPr>
      <w:r>
        <w:rPr>
          <w:lang w:eastAsia="x-none"/>
        </w:rPr>
        <w:t xml:space="preserve">Repeat the step above in the </w:t>
      </w:r>
      <w:r w:rsidRPr="002E7196">
        <w:rPr>
          <w:b/>
          <w:lang w:eastAsia="x-none"/>
        </w:rPr>
        <w:t>Entity Scope</w:t>
      </w:r>
      <w:r>
        <w:rPr>
          <w:lang w:eastAsia="x-none"/>
        </w:rPr>
        <w:t xml:space="preserve"> tab to import all of the attributes for </w:t>
      </w:r>
      <w:r w:rsidRPr="002E7196">
        <w:rPr>
          <w:rStyle w:val="CodeChar"/>
        </w:rPr>
        <w:t>Training AD</w:t>
      </w:r>
    </w:p>
    <w:p w14:paraId="74518844" w14:textId="77777777" w:rsidR="008C35F4" w:rsidRDefault="008C35F4" w:rsidP="008C35F4">
      <w:pPr>
        <w:pStyle w:val="ListParagraph"/>
        <w:numPr>
          <w:ilvl w:val="0"/>
          <w:numId w:val="83"/>
        </w:numPr>
        <w:rPr>
          <w:lang w:eastAsia="x-none"/>
        </w:rPr>
      </w:pPr>
      <w:r>
        <w:rPr>
          <w:lang w:eastAsia="x-none"/>
        </w:rPr>
        <w:t>Leave the settings as they are.</w:t>
      </w:r>
    </w:p>
    <w:p w14:paraId="76E58293" w14:textId="77777777" w:rsidR="008C35F4" w:rsidRDefault="008C35F4" w:rsidP="008C35F4">
      <w:pPr>
        <w:pStyle w:val="ListParagraph"/>
        <w:numPr>
          <w:ilvl w:val="0"/>
          <w:numId w:val="83"/>
        </w:numPr>
        <w:rPr>
          <w:lang w:eastAsia="x-none"/>
        </w:rPr>
      </w:pPr>
      <w:r>
        <w:rPr>
          <w:lang w:eastAsia="x-none"/>
        </w:rPr>
        <w:t xml:space="preserve">Click </w:t>
      </w:r>
      <w:r w:rsidRPr="002E7196">
        <w:rPr>
          <w:b/>
          <w:lang w:eastAsia="x-none"/>
        </w:rPr>
        <w:t>OK</w:t>
      </w:r>
    </w:p>
    <w:p w14:paraId="5DCF3491" w14:textId="77777777" w:rsidR="008C35F4" w:rsidRDefault="008C35F4" w:rsidP="008C35F4">
      <w:pPr>
        <w:rPr>
          <w:lang w:eastAsia="x-none"/>
        </w:rPr>
      </w:pPr>
    </w:p>
    <w:p w14:paraId="71207F8E" w14:textId="77777777" w:rsidR="008C35F4" w:rsidRDefault="008C35F4" w:rsidP="008C35F4">
      <w:pPr>
        <w:rPr>
          <w:lang w:eastAsia="x-none"/>
        </w:rPr>
      </w:pPr>
      <w:r>
        <w:rPr>
          <w:lang w:eastAsia="x-none"/>
        </w:rPr>
        <w:t>There is nothing to do for the Exec Request activity. As this application (Training AD) is set for Automatic Fulfillment, then the Exec Request node will never be called.</w:t>
      </w:r>
    </w:p>
    <w:p w14:paraId="06CA6579" w14:textId="77777777" w:rsidR="008C35F4" w:rsidRDefault="008C35F4" w:rsidP="008C35F4">
      <w:pPr>
        <w:rPr>
          <w:lang w:eastAsia="x-none"/>
        </w:rPr>
      </w:pPr>
    </w:p>
    <w:p w14:paraId="1DA3823D" w14:textId="77777777" w:rsidR="008C35F4" w:rsidRDefault="008C35F4" w:rsidP="008C35F4">
      <w:pPr>
        <w:rPr>
          <w:lang w:eastAsia="x-none"/>
        </w:rPr>
      </w:pPr>
      <w:r>
        <w:rPr>
          <w:lang w:eastAsia="x-none"/>
        </w:rPr>
        <w:t>Also, we do not need to change the Reminder or Assignment settings for this workflow.</w:t>
      </w:r>
    </w:p>
    <w:p w14:paraId="24C8293E" w14:textId="77777777" w:rsidR="008C35F4" w:rsidRDefault="008C35F4" w:rsidP="008C35F4">
      <w:pPr>
        <w:rPr>
          <w:lang w:eastAsia="x-none"/>
        </w:rPr>
      </w:pPr>
    </w:p>
    <w:p w14:paraId="2DE2E327" w14:textId="77777777" w:rsidR="008C35F4" w:rsidRDefault="008C35F4" w:rsidP="008C35F4">
      <w:pPr>
        <w:pStyle w:val="ListParagraph"/>
        <w:numPr>
          <w:ilvl w:val="0"/>
          <w:numId w:val="84"/>
        </w:numPr>
        <w:rPr>
          <w:lang w:eastAsia="x-none"/>
        </w:rPr>
      </w:pPr>
      <w:r>
        <w:rPr>
          <w:lang w:eastAsia="x-none"/>
        </w:rPr>
        <w:t xml:space="preserve">Select the </w:t>
      </w:r>
      <w:r w:rsidRPr="002E7196">
        <w:rPr>
          <w:b/>
          <w:lang w:eastAsia="x-none"/>
        </w:rPr>
        <w:t>workflow</w:t>
      </w:r>
      <w:r>
        <w:rPr>
          <w:lang w:eastAsia="x-none"/>
        </w:rPr>
        <w:t xml:space="preserve"> and select </w:t>
      </w:r>
      <w:r w:rsidRPr="002E7196">
        <w:rPr>
          <w:b/>
          <w:lang w:eastAsia="x-none"/>
        </w:rPr>
        <w:t>Actions &gt; Online</w:t>
      </w:r>
      <w:r>
        <w:rPr>
          <w:lang w:eastAsia="x-none"/>
        </w:rPr>
        <w:t xml:space="preserve"> to bring the workflow back online.</w:t>
      </w:r>
    </w:p>
    <w:p w14:paraId="74310869" w14:textId="77777777" w:rsidR="008C35F4" w:rsidRDefault="008C35F4" w:rsidP="008C35F4">
      <w:pPr>
        <w:rPr>
          <w:lang w:eastAsia="x-none"/>
        </w:rPr>
      </w:pPr>
    </w:p>
    <w:p w14:paraId="181C9BA8" w14:textId="77777777" w:rsidR="008C35F4" w:rsidRDefault="008C35F4" w:rsidP="008C35F4">
      <w:pPr>
        <w:rPr>
          <w:lang w:eastAsia="x-none"/>
        </w:rPr>
      </w:pPr>
      <w:r>
        <w:rPr>
          <w:lang w:eastAsia="x-none"/>
        </w:rPr>
        <w:t>It is now ready to be used to request Training AD access. This completes the configuration required for the provisioning scenario.</w:t>
      </w:r>
    </w:p>
    <w:p w14:paraId="1C8C4B15" w14:textId="77777777" w:rsidR="008C35F4" w:rsidRDefault="008C35F4" w:rsidP="008C35F4">
      <w:pPr>
        <w:pStyle w:val="Heading3"/>
      </w:pPr>
      <w:bookmarkStart w:id="19" w:name="_Toc510787950"/>
      <w:r>
        <w:t>Configure User Modify Rule (for Attribute Enforcement)</w:t>
      </w:r>
      <w:bookmarkEnd w:id="19"/>
    </w:p>
    <w:p w14:paraId="4D29304E" w14:textId="77777777" w:rsidR="008C35F4" w:rsidRDefault="008C35F4" w:rsidP="008C35F4">
      <w:pPr>
        <w:rPr>
          <w:lang w:eastAsia="x-none"/>
        </w:rPr>
      </w:pPr>
      <w:r>
        <w:rPr>
          <w:lang w:eastAsia="x-none"/>
        </w:rPr>
        <w:t>This is the last bit of configuration and is used for the reconciliation (with attribute enforcement) use cases.</w:t>
      </w:r>
    </w:p>
    <w:p w14:paraId="402F0BB5" w14:textId="77777777" w:rsidR="008C35F4" w:rsidRDefault="008C35F4" w:rsidP="008C35F4">
      <w:pPr>
        <w:rPr>
          <w:lang w:eastAsia="x-none"/>
        </w:rPr>
      </w:pPr>
    </w:p>
    <w:p w14:paraId="67E103C1" w14:textId="77777777" w:rsidR="008C35F4" w:rsidRDefault="008C35F4" w:rsidP="008C35F4">
      <w:pPr>
        <w:rPr>
          <w:lang w:eastAsia="x-none"/>
        </w:rPr>
      </w:pPr>
      <w:r>
        <w:rPr>
          <w:lang w:eastAsia="x-none"/>
        </w:rPr>
        <w:t>As we have seen in earlier sections, we can configure Target Attribute mapping in the Account Configuration so account attributes default to person attribute values, strings or combinations of them. If we create an account in the Service Center or request a permission that also needs a new account, the account attribute values will default to the linked person attribute values (or strings or combinations).</w:t>
      </w:r>
    </w:p>
    <w:p w14:paraId="3E59FD9F" w14:textId="77777777" w:rsidR="008C35F4" w:rsidRDefault="008C35F4" w:rsidP="008C35F4">
      <w:pPr>
        <w:rPr>
          <w:lang w:eastAsia="x-none"/>
        </w:rPr>
      </w:pPr>
    </w:p>
    <w:p w14:paraId="1D6395EE" w14:textId="77777777" w:rsidR="008C35F4" w:rsidRDefault="008C35F4" w:rsidP="008C35F4">
      <w:pPr>
        <w:rPr>
          <w:lang w:eastAsia="x-none"/>
        </w:rPr>
      </w:pPr>
      <w:r>
        <w:rPr>
          <w:lang w:eastAsia="x-none"/>
        </w:rPr>
        <w:t>We can also flag those mapped Target Attributes as enforced (“Enforce User value” setting for each Target Attribute). This means that if a user is modified in the Admin Console or Service Center, IGI will re-evaluate any enforced mapping and send a modify event for that account to the target system.</w:t>
      </w:r>
    </w:p>
    <w:p w14:paraId="107B84C9" w14:textId="77777777" w:rsidR="008C35F4" w:rsidRDefault="008C35F4" w:rsidP="008C35F4">
      <w:pPr>
        <w:rPr>
          <w:lang w:eastAsia="x-none"/>
        </w:rPr>
      </w:pPr>
    </w:p>
    <w:p w14:paraId="6DA1C4C5" w14:textId="77777777" w:rsidR="008C35F4" w:rsidRDefault="008C35F4" w:rsidP="008C35F4">
      <w:pPr>
        <w:rPr>
          <w:lang w:eastAsia="x-none"/>
        </w:rPr>
      </w:pPr>
      <w:r>
        <w:rPr>
          <w:lang w:eastAsia="x-none"/>
        </w:rPr>
        <w:t xml:space="preserve">For this user scenario, we want any enforced mapping when we run a reconciliation. Say that we have an attribute set from the user driven by a HR feed (such as title or office location) and we want that user value to be applied to our AD system, even if someone changes the account attribute value on the target system. In an ideal world (and hopefully in some future version) IGI would re-evaluate any attribute mapping policy on an account recon (like ISIM does). </w:t>
      </w:r>
    </w:p>
    <w:p w14:paraId="7206AAC8" w14:textId="77777777" w:rsidR="008C35F4" w:rsidRDefault="008C35F4" w:rsidP="008C35F4">
      <w:pPr>
        <w:rPr>
          <w:lang w:eastAsia="x-none"/>
        </w:rPr>
      </w:pPr>
    </w:p>
    <w:p w14:paraId="04D2A62F" w14:textId="77777777" w:rsidR="008C35F4" w:rsidRDefault="008C35F4" w:rsidP="008C35F4">
      <w:pPr>
        <w:rPr>
          <w:lang w:eastAsia="x-none"/>
        </w:rPr>
      </w:pPr>
      <w:r>
        <w:rPr>
          <w:lang w:eastAsia="x-none"/>
        </w:rPr>
        <w:t>In the current version of IGI we have to trick it into doing the attribute re-evaluation, and we do that by creating a rule that will run when the modified account is reconciled into IGI. This rule will update a person attribute and trigger that re-evaluation. Note that this is currently unreliable – the mechanism sometimes works and sometimes doesn’t. There is a fix being developed to resolve it.</w:t>
      </w:r>
    </w:p>
    <w:p w14:paraId="203DFF5D" w14:textId="77777777" w:rsidR="008C35F4" w:rsidRDefault="008C35F4" w:rsidP="008C35F4">
      <w:pPr>
        <w:rPr>
          <w:lang w:eastAsia="x-none"/>
        </w:rPr>
      </w:pPr>
    </w:p>
    <w:p w14:paraId="057A65A9" w14:textId="77777777" w:rsidR="008C35F4" w:rsidRDefault="008C35F4" w:rsidP="008C35F4">
      <w:pPr>
        <w:rPr>
          <w:lang w:eastAsia="x-none"/>
        </w:rPr>
      </w:pPr>
      <w:r>
        <w:rPr>
          <w:lang w:eastAsia="x-none"/>
        </w:rPr>
        <w:t>The enable this functionality we need to setup a new attribute on the person as our dummy field for update, map it to an unused attribute in AD and setup the rule to modify this attribute.</w:t>
      </w:r>
    </w:p>
    <w:p w14:paraId="439AB3D3" w14:textId="77777777" w:rsidR="008C35F4" w:rsidRDefault="008C35F4" w:rsidP="008C35F4">
      <w:pPr>
        <w:pStyle w:val="Heading4"/>
      </w:pPr>
      <w:r>
        <w:t>Configure an Additional UserERC Attribute</w:t>
      </w:r>
    </w:p>
    <w:p w14:paraId="20F17EAB" w14:textId="77777777" w:rsidR="008C35F4" w:rsidRDefault="008C35F4" w:rsidP="008C35F4">
      <w:pPr>
        <w:rPr>
          <w:lang w:eastAsia="x-none"/>
        </w:rPr>
      </w:pPr>
      <w:r>
        <w:rPr>
          <w:lang w:eastAsia="x-none"/>
        </w:rPr>
        <w:t>We need an attribute that we can update in a rule to trigger the re-evaluation of attribute policy. We could re-use a currently defined attribute but that carries a risk of breaking something else. You could also add a new attribute to the UserERC schema. However, it is safer and easier to use one of the unused generic ATTRnn attributes. We will use ATTR12.</w:t>
      </w:r>
    </w:p>
    <w:p w14:paraId="6B9537DE" w14:textId="77777777" w:rsidR="008C35F4" w:rsidRDefault="008C35F4" w:rsidP="008C35F4">
      <w:pPr>
        <w:rPr>
          <w:lang w:eastAsia="x-none"/>
        </w:rPr>
      </w:pPr>
    </w:p>
    <w:p w14:paraId="568D2001" w14:textId="77777777" w:rsidR="008C35F4" w:rsidRDefault="008C35F4" w:rsidP="008C35F4">
      <w:pPr>
        <w:rPr>
          <w:lang w:eastAsia="x-none"/>
        </w:rPr>
      </w:pPr>
      <w:r>
        <w:rPr>
          <w:lang w:eastAsia="x-none"/>
        </w:rPr>
        <w:t>To do this:</w:t>
      </w:r>
    </w:p>
    <w:p w14:paraId="7F11B6FA" w14:textId="55653383" w:rsidR="008C35F4" w:rsidRDefault="008C35F4" w:rsidP="008C35F4">
      <w:pPr>
        <w:pStyle w:val="ListParagraph"/>
        <w:numPr>
          <w:ilvl w:val="0"/>
          <w:numId w:val="84"/>
        </w:numPr>
        <w:rPr>
          <w:lang w:eastAsia="x-none"/>
        </w:rPr>
      </w:pPr>
      <w:r>
        <w:rPr>
          <w:lang w:eastAsia="x-none"/>
        </w:rPr>
        <w:t xml:space="preserve">Log into the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w:t>
      </w:r>
      <w:r w:rsidRPr="002E7196">
        <w:rPr>
          <w:b/>
          <w:lang w:eastAsia="x-none"/>
        </w:rPr>
        <w:t>Access Governance Core</w:t>
      </w:r>
    </w:p>
    <w:p w14:paraId="65A5953F" w14:textId="77777777" w:rsidR="008C35F4" w:rsidRDefault="008C35F4" w:rsidP="008C35F4">
      <w:pPr>
        <w:pStyle w:val="ListParagraph"/>
        <w:numPr>
          <w:ilvl w:val="0"/>
          <w:numId w:val="84"/>
        </w:numPr>
        <w:rPr>
          <w:lang w:eastAsia="x-none"/>
        </w:rPr>
      </w:pPr>
      <w:r>
        <w:rPr>
          <w:lang w:eastAsia="x-none"/>
        </w:rPr>
        <w:t xml:space="preserve">Go to </w:t>
      </w:r>
      <w:r w:rsidRPr="002E7196">
        <w:rPr>
          <w:b/>
          <w:lang w:eastAsia="x-none"/>
        </w:rPr>
        <w:t>Settings &gt; Core Configuration &gt; User Virtual Attributes</w:t>
      </w:r>
    </w:p>
    <w:p w14:paraId="1C5B789E" w14:textId="77777777" w:rsidR="008C35F4" w:rsidRDefault="008C35F4" w:rsidP="008C35F4">
      <w:pPr>
        <w:pStyle w:val="ListParagraph"/>
        <w:numPr>
          <w:ilvl w:val="0"/>
          <w:numId w:val="84"/>
        </w:numPr>
        <w:rPr>
          <w:lang w:eastAsia="x-none"/>
        </w:rPr>
      </w:pPr>
      <w:r>
        <w:rPr>
          <w:lang w:eastAsia="x-none"/>
        </w:rPr>
        <w:t xml:space="preserve">Select the </w:t>
      </w:r>
      <w:r w:rsidRPr="002E7196">
        <w:rPr>
          <w:rStyle w:val="CodeChar"/>
        </w:rPr>
        <w:t>UserErc</w:t>
      </w:r>
      <w:r>
        <w:rPr>
          <w:lang w:eastAsia="x-none"/>
        </w:rPr>
        <w:t xml:space="preserve"> database and click the </w:t>
      </w:r>
      <w:r w:rsidRPr="002E7196">
        <w:rPr>
          <w:b/>
          <w:lang w:eastAsia="x-none"/>
        </w:rPr>
        <w:t>Attribute Mapping</w:t>
      </w:r>
      <w:r>
        <w:rPr>
          <w:lang w:eastAsia="x-none"/>
        </w:rPr>
        <w:t xml:space="preserve"> tab in the right pane</w:t>
      </w:r>
    </w:p>
    <w:p w14:paraId="7C2EF9FF" w14:textId="77777777" w:rsidR="008C35F4" w:rsidRDefault="008C35F4" w:rsidP="008C35F4">
      <w:pPr>
        <w:rPr>
          <w:lang w:eastAsia="x-none"/>
        </w:rPr>
      </w:pPr>
    </w:p>
    <w:p w14:paraId="3139991C" w14:textId="77777777" w:rsidR="008C35F4" w:rsidRDefault="008C35F4" w:rsidP="008C35F4">
      <w:pPr>
        <w:rPr>
          <w:lang w:eastAsia="x-none"/>
        </w:rPr>
      </w:pPr>
      <w:r>
        <w:rPr>
          <w:noProof/>
          <w:lang w:eastAsia="x-none"/>
        </w:rPr>
        <w:lastRenderedPageBreak/>
        <w:drawing>
          <wp:inline distT="0" distB="0" distL="0" distR="0" wp14:anchorId="68F8C41B" wp14:editId="2A884183">
            <wp:extent cx="6188710" cy="2571115"/>
            <wp:effectExtent l="63500" t="63500" r="59690" b="577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02-09 at 13.26.11.png"/>
                    <pic:cNvPicPr/>
                  </pic:nvPicPr>
                  <pic:blipFill>
                    <a:blip r:embed="rId52"/>
                    <a:stretch>
                      <a:fillRect/>
                    </a:stretch>
                  </pic:blipFill>
                  <pic:spPr>
                    <a:xfrm>
                      <a:off x="0" y="0"/>
                      <a:ext cx="6188710" cy="2571115"/>
                    </a:xfrm>
                    <a:prstGeom prst="rect">
                      <a:avLst/>
                    </a:prstGeom>
                    <a:effectLst>
                      <a:glow rad="63500">
                        <a:schemeClr val="accent3">
                          <a:satMod val="175000"/>
                          <a:alpha val="40000"/>
                        </a:schemeClr>
                      </a:glow>
                    </a:effectLst>
                  </pic:spPr>
                </pic:pic>
              </a:graphicData>
            </a:graphic>
          </wp:inline>
        </w:drawing>
      </w:r>
    </w:p>
    <w:p w14:paraId="09B38930" w14:textId="77777777" w:rsidR="008C35F4" w:rsidRDefault="008C35F4" w:rsidP="008C35F4">
      <w:pPr>
        <w:rPr>
          <w:lang w:eastAsia="x-none"/>
        </w:rPr>
      </w:pPr>
    </w:p>
    <w:p w14:paraId="47A2AAE3" w14:textId="77777777" w:rsidR="008C35F4" w:rsidRDefault="008C35F4" w:rsidP="008C35F4">
      <w:pPr>
        <w:rPr>
          <w:lang w:eastAsia="x-none"/>
        </w:rPr>
      </w:pPr>
      <w:r>
        <w:rPr>
          <w:lang w:eastAsia="x-none"/>
        </w:rPr>
        <w:t>This shows the user attributes currently defined, along with their visibility, order, labels, lookup values, default values and UI rendering. Most of these settings are for user virtual views and workflows, not for the core User ERC view.</w:t>
      </w:r>
    </w:p>
    <w:p w14:paraId="4682A600" w14:textId="77777777" w:rsidR="008C35F4" w:rsidRDefault="008C35F4" w:rsidP="008C35F4">
      <w:pPr>
        <w:rPr>
          <w:lang w:eastAsia="x-none"/>
        </w:rPr>
      </w:pPr>
    </w:p>
    <w:p w14:paraId="1D27182E" w14:textId="77777777" w:rsidR="008C35F4" w:rsidRDefault="008C35F4" w:rsidP="008C35F4">
      <w:pPr>
        <w:rPr>
          <w:lang w:eastAsia="x-none"/>
        </w:rPr>
      </w:pPr>
      <w:r>
        <w:rPr>
          <w:lang w:eastAsia="x-none"/>
        </w:rPr>
        <w:t>ATTR12 is not currently defined so we will define it:</w:t>
      </w:r>
    </w:p>
    <w:p w14:paraId="7FD76FCE" w14:textId="77777777" w:rsidR="008C35F4" w:rsidRDefault="008C35F4" w:rsidP="008C35F4">
      <w:pPr>
        <w:pStyle w:val="ListParagraph"/>
        <w:numPr>
          <w:ilvl w:val="0"/>
          <w:numId w:val="85"/>
        </w:numPr>
        <w:rPr>
          <w:lang w:eastAsia="x-none"/>
        </w:rPr>
      </w:pPr>
      <w:r>
        <w:rPr>
          <w:lang w:eastAsia="x-none"/>
        </w:rPr>
        <w:t xml:space="preserve">In the right pane select </w:t>
      </w:r>
      <w:r w:rsidRPr="002E7196">
        <w:rPr>
          <w:b/>
          <w:lang w:eastAsia="x-none"/>
        </w:rPr>
        <w:t>Actions &gt; Add</w:t>
      </w:r>
    </w:p>
    <w:p w14:paraId="06E91C8A" w14:textId="77777777" w:rsidR="008C35F4" w:rsidRDefault="008C35F4" w:rsidP="008C35F4">
      <w:pPr>
        <w:pStyle w:val="ListParagraph"/>
        <w:numPr>
          <w:ilvl w:val="0"/>
          <w:numId w:val="85"/>
        </w:numPr>
        <w:rPr>
          <w:lang w:eastAsia="x-none"/>
        </w:rPr>
      </w:pPr>
      <w:r>
        <w:rPr>
          <w:lang w:eastAsia="x-none"/>
        </w:rPr>
        <w:t xml:space="preserve">On the </w:t>
      </w:r>
      <w:r w:rsidRPr="002E7196">
        <w:rPr>
          <w:b/>
          <w:lang w:eastAsia="x-none"/>
        </w:rPr>
        <w:t>Add Attribute</w:t>
      </w:r>
      <w:r>
        <w:rPr>
          <w:lang w:eastAsia="x-none"/>
        </w:rPr>
        <w:t xml:space="preserve"> dialog, find and select </w:t>
      </w:r>
      <w:r w:rsidRPr="002E7196">
        <w:rPr>
          <w:rStyle w:val="CodeChar"/>
        </w:rPr>
        <w:t>ATTR12</w:t>
      </w:r>
      <w:r>
        <w:rPr>
          <w:lang w:eastAsia="x-none"/>
        </w:rPr>
        <w:t xml:space="preserve"> and click </w:t>
      </w:r>
      <w:r w:rsidRPr="002E7196">
        <w:rPr>
          <w:b/>
          <w:lang w:eastAsia="x-none"/>
        </w:rPr>
        <w:t>OK</w:t>
      </w:r>
    </w:p>
    <w:p w14:paraId="37F8806C" w14:textId="77777777" w:rsidR="008C35F4" w:rsidRDefault="008C35F4" w:rsidP="008C35F4">
      <w:pPr>
        <w:rPr>
          <w:lang w:eastAsia="x-none"/>
        </w:rPr>
      </w:pPr>
    </w:p>
    <w:p w14:paraId="5363821B" w14:textId="77777777" w:rsidR="008C35F4" w:rsidRDefault="008C35F4" w:rsidP="008C35F4">
      <w:pPr>
        <w:rPr>
          <w:lang w:eastAsia="x-none"/>
        </w:rPr>
      </w:pPr>
      <w:r>
        <w:rPr>
          <w:lang w:eastAsia="x-none"/>
        </w:rPr>
        <w:t>The attribute is now in the list. You may want to re-arrange the order of the attribute, but it’s not necessary for the lab.</w:t>
      </w:r>
    </w:p>
    <w:p w14:paraId="2B831B9A" w14:textId="77777777" w:rsidR="008C35F4" w:rsidRDefault="008C35F4" w:rsidP="008C35F4">
      <w:pPr>
        <w:rPr>
          <w:lang w:eastAsia="x-none"/>
        </w:rPr>
      </w:pPr>
    </w:p>
    <w:p w14:paraId="5FC6BBF5" w14:textId="77777777" w:rsidR="008C35F4" w:rsidRDefault="008C35F4" w:rsidP="008C35F4">
      <w:pPr>
        <w:pStyle w:val="ListParagraph"/>
        <w:numPr>
          <w:ilvl w:val="0"/>
          <w:numId w:val="86"/>
        </w:numPr>
        <w:rPr>
          <w:lang w:eastAsia="x-none"/>
        </w:rPr>
      </w:pPr>
      <w:r>
        <w:rPr>
          <w:lang w:eastAsia="x-none"/>
        </w:rPr>
        <w:t xml:space="preserve">Select the new attribute and enter a </w:t>
      </w:r>
      <w:r w:rsidRPr="002E7196">
        <w:rPr>
          <w:b/>
          <w:lang w:eastAsia="x-none"/>
        </w:rPr>
        <w:t>Label</w:t>
      </w:r>
      <w:r>
        <w:rPr>
          <w:lang w:eastAsia="x-none"/>
        </w:rPr>
        <w:t>. This will be used in the rule and appear on the UI. I would suggest “</w:t>
      </w:r>
      <w:r w:rsidRPr="002E7196">
        <w:rPr>
          <w:rStyle w:val="CodeChar"/>
        </w:rPr>
        <w:t>AcctLastRecon</w:t>
      </w:r>
      <w:r>
        <w:rPr>
          <w:lang w:eastAsia="x-none"/>
        </w:rPr>
        <w:t>” (as we will set a date in the rule).</w:t>
      </w:r>
    </w:p>
    <w:p w14:paraId="66259E1D" w14:textId="77777777" w:rsidR="008C35F4" w:rsidRDefault="008C35F4" w:rsidP="008C35F4">
      <w:pPr>
        <w:pStyle w:val="ListParagraph"/>
        <w:numPr>
          <w:ilvl w:val="0"/>
          <w:numId w:val="86"/>
        </w:numPr>
        <w:rPr>
          <w:lang w:eastAsia="x-none"/>
        </w:rPr>
      </w:pPr>
      <w:r>
        <w:rPr>
          <w:lang w:eastAsia="x-none"/>
        </w:rPr>
        <w:t xml:space="preserve">Click </w:t>
      </w:r>
      <w:r w:rsidRPr="002E7196">
        <w:rPr>
          <w:b/>
          <w:lang w:eastAsia="x-none"/>
        </w:rPr>
        <w:t>Save</w:t>
      </w:r>
      <w:r>
        <w:rPr>
          <w:lang w:eastAsia="x-none"/>
        </w:rPr>
        <w:t xml:space="preserve"> and click </w:t>
      </w:r>
      <w:r w:rsidRPr="002E7196">
        <w:rPr>
          <w:b/>
          <w:lang w:eastAsia="x-none"/>
        </w:rPr>
        <w:t>OK</w:t>
      </w:r>
      <w:r>
        <w:rPr>
          <w:lang w:eastAsia="x-none"/>
        </w:rPr>
        <w:t xml:space="preserve"> on the Information dialog box</w:t>
      </w:r>
    </w:p>
    <w:p w14:paraId="4C2F9EE4" w14:textId="77777777" w:rsidR="008C35F4" w:rsidRDefault="008C35F4" w:rsidP="008C35F4">
      <w:pPr>
        <w:rPr>
          <w:lang w:eastAsia="x-none"/>
        </w:rPr>
      </w:pPr>
    </w:p>
    <w:p w14:paraId="59EF814B" w14:textId="77777777" w:rsidR="008C35F4" w:rsidRDefault="008C35F4" w:rsidP="008C35F4">
      <w:pPr>
        <w:rPr>
          <w:lang w:eastAsia="x-none"/>
        </w:rPr>
      </w:pPr>
      <w:r>
        <w:rPr>
          <w:noProof/>
          <w:lang w:eastAsia="x-none"/>
        </w:rPr>
        <w:drawing>
          <wp:inline distT="0" distB="0" distL="0" distR="0" wp14:anchorId="4846022D" wp14:editId="40CE4C0B">
            <wp:extent cx="6188710" cy="1704340"/>
            <wp:effectExtent l="63500" t="63500" r="59690" b="609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8-02-09 at 13.33.07.png"/>
                    <pic:cNvPicPr/>
                  </pic:nvPicPr>
                  <pic:blipFill>
                    <a:blip r:embed="rId53"/>
                    <a:stretch>
                      <a:fillRect/>
                    </a:stretch>
                  </pic:blipFill>
                  <pic:spPr>
                    <a:xfrm>
                      <a:off x="0" y="0"/>
                      <a:ext cx="6188710" cy="1704340"/>
                    </a:xfrm>
                    <a:prstGeom prst="rect">
                      <a:avLst/>
                    </a:prstGeom>
                    <a:effectLst>
                      <a:glow rad="63500">
                        <a:schemeClr val="accent3">
                          <a:satMod val="175000"/>
                          <a:alpha val="40000"/>
                        </a:schemeClr>
                      </a:glow>
                    </a:effectLst>
                  </pic:spPr>
                </pic:pic>
              </a:graphicData>
            </a:graphic>
          </wp:inline>
        </w:drawing>
      </w:r>
    </w:p>
    <w:p w14:paraId="54400CBC" w14:textId="77777777" w:rsidR="008C35F4" w:rsidRDefault="008C35F4" w:rsidP="008C35F4">
      <w:pPr>
        <w:rPr>
          <w:lang w:eastAsia="x-none"/>
        </w:rPr>
      </w:pPr>
    </w:p>
    <w:p w14:paraId="3835771E" w14:textId="77777777" w:rsidR="008C35F4" w:rsidRDefault="008C35F4" w:rsidP="008C35F4">
      <w:pPr>
        <w:rPr>
          <w:lang w:eastAsia="x-none"/>
        </w:rPr>
      </w:pPr>
      <w:r>
        <w:rPr>
          <w:lang w:eastAsia="x-none"/>
        </w:rPr>
        <w:t>With the new attribute defined, we also need to map it to an unused adapter attribute.</w:t>
      </w:r>
    </w:p>
    <w:p w14:paraId="7627862C" w14:textId="77777777" w:rsidR="008C35F4" w:rsidRDefault="008C35F4" w:rsidP="008C35F4">
      <w:pPr>
        <w:pStyle w:val="Heading4"/>
      </w:pPr>
      <w:r>
        <w:t>Map New Person Attribute to Account Attribute</w:t>
      </w:r>
    </w:p>
    <w:p w14:paraId="655342BD" w14:textId="77777777" w:rsidR="008C35F4" w:rsidRDefault="008C35F4" w:rsidP="008C35F4">
      <w:pPr>
        <w:rPr>
          <w:lang w:eastAsia="x-none"/>
        </w:rPr>
      </w:pPr>
      <w:r>
        <w:rPr>
          <w:lang w:eastAsia="x-none"/>
        </w:rPr>
        <w:t>For this workaround to function, we need to map our new IGI Person attribute to an unused AD account attribute and flag it for enforcement.</w:t>
      </w:r>
    </w:p>
    <w:p w14:paraId="46343722" w14:textId="77777777" w:rsidR="008C35F4" w:rsidRDefault="008C35F4" w:rsidP="008C35F4">
      <w:pPr>
        <w:rPr>
          <w:lang w:eastAsia="x-none"/>
        </w:rPr>
      </w:pPr>
    </w:p>
    <w:p w14:paraId="5C33F176" w14:textId="77777777" w:rsidR="008C35F4" w:rsidRDefault="008C35F4" w:rsidP="008C35F4">
      <w:pPr>
        <w:rPr>
          <w:lang w:eastAsia="x-none"/>
        </w:rPr>
      </w:pPr>
      <w:r>
        <w:rPr>
          <w:lang w:eastAsia="x-none"/>
        </w:rPr>
        <w:t>As you did earlier:</w:t>
      </w:r>
    </w:p>
    <w:p w14:paraId="4FC31B1A" w14:textId="77777777" w:rsidR="008C35F4" w:rsidRDefault="008C35F4" w:rsidP="008C35F4">
      <w:pPr>
        <w:pStyle w:val="ListParagraph"/>
        <w:numPr>
          <w:ilvl w:val="0"/>
          <w:numId w:val="104"/>
        </w:numPr>
        <w:rPr>
          <w:lang w:eastAsia="x-none"/>
        </w:rPr>
      </w:pPr>
      <w:r>
        <w:rPr>
          <w:lang w:eastAsia="x-none"/>
        </w:rPr>
        <w:t xml:space="preserve">Go into </w:t>
      </w:r>
      <w:r w:rsidRPr="002E7196">
        <w:rPr>
          <w:b/>
          <w:lang w:eastAsia="x-none"/>
        </w:rPr>
        <w:t>AGC &gt; Manage &gt; Accounts</w:t>
      </w:r>
    </w:p>
    <w:p w14:paraId="0AF3891E" w14:textId="77777777" w:rsidR="008C35F4" w:rsidRDefault="008C35F4" w:rsidP="008C35F4">
      <w:pPr>
        <w:pStyle w:val="ListParagraph"/>
        <w:numPr>
          <w:ilvl w:val="0"/>
          <w:numId w:val="104"/>
        </w:numPr>
        <w:rPr>
          <w:lang w:eastAsia="x-none"/>
        </w:rPr>
      </w:pPr>
      <w:r>
        <w:rPr>
          <w:lang w:eastAsia="x-none"/>
        </w:rPr>
        <w:t xml:space="preserve">Select the </w:t>
      </w:r>
      <w:r w:rsidRPr="002E7196">
        <w:rPr>
          <w:rStyle w:val="CodeChar"/>
        </w:rPr>
        <w:t>Training AD</w:t>
      </w:r>
      <w:r>
        <w:rPr>
          <w:lang w:eastAsia="x-none"/>
        </w:rPr>
        <w:t xml:space="preserve"> account</w:t>
      </w:r>
    </w:p>
    <w:p w14:paraId="3BE0011E" w14:textId="77777777" w:rsidR="008C35F4" w:rsidRDefault="008C35F4" w:rsidP="008C35F4">
      <w:pPr>
        <w:pStyle w:val="ListParagraph"/>
        <w:numPr>
          <w:ilvl w:val="0"/>
          <w:numId w:val="104"/>
        </w:numPr>
        <w:rPr>
          <w:lang w:eastAsia="x-none"/>
        </w:rPr>
      </w:pPr>
      <w:r>
        <w:rPr>
          <w:lang w:eastAsia="x-none"/>
        </w:rPr>
        <w:t xml:space="preserve">Go to the </w:t>
      </w:r>
      <w:r w:rsidRPr="002E7196">
        <w:rPr>
          <w:b/>
          <w:lang w:eastAsia="x-none"/>
        </w:rPr>
        <w:t>Target Attribute</w:t>
      </w:r>
      <w:r>
        <w:rPr>
          <w:lang w:eastAsia="x-none"/>
        </w:rPr>
        <w:t xml:space="preserve"> tab</w:t>
      </w:r>
    </w:p>
    <w:p w14:paraId="1B979EBD" w14:textId="77777777" w:rsidR="008C35F4" w:rsidRDefault="008C35F4" w:rsidP="008C35F4">
      <w:pPr>
        <w:pStyle w:val="ListParagraph"/>
        <w:numPr>
          <w:ilvl w:val="0"/>
          <w:numId w:val="104"/>
        </w:numPr>
        <w:rPr>
          <w:lang w:eastAsia="x-none"/>
        </w:rPr>
      </w:pPr>
      <w:r>
        <w:rPr>
          <w:lang w:eastAsia="x-none"/>
        </w:rPr>
        <w:t xml:space="preserve">Select </w:t>
      </w:r>
      <w:r w:rsidRPr="002E7196">
        <w:rPr>
          <w:b/>
          <w:lang w:eastAsia="x-none"/>
        </w:rPr>
        <w:t>Actions &gt; Discover Account attributes from Target</w:t>
      </w:r>
    </w:p>
    <w:p w14:paraId="22B16D0A" w14:textId="77777777" w:rsidR="008C35F4" w:rsidRDefault="008C35F4" w:rsidP="008C35F4">
      <w:pPr>
        <w:rPr>
          <w:lang w:eastAsia="x-none"/>
        </w:rPr>
      </w:pPr>
    </w:p>
    <w:p w14:paraId="0BB0CAD7" w14:textId="77777777" w:rsidR="008C35F4" w:rsidRDefault="008C35F4" w:rsidP="008C35F4">
      <w:pPr>
        <w:rPr>
          <w:lang w:eastAsia="x-none"/>
        </w:rPr>
      </w:pPr>
      <w:r>
        <w:rPr>
          <w:noProof/>
          <w:lang w:eastAsia="x-none"/>
        </w:rPr>
        <w:drawing>
          <wp:inline distT="0" distB="0" distL="0" distR="0" wp14:anchorId="454817B7" wp14:editId="79C29986">
            <wp:extent cx="6188710" cy="1623060"/>
            <wp:effectExtent l="63500" t="63500" r="59690" b="660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 Shot 2018-02-09 at 17.20.35.png"/>
                    <pic:cNvPicPr/>
                  </pic:nvPicPr>
                  <pic:blipFill>
                    <a:blip r:embed="rId54"/>
                    <a:stretch>
                      <a:fillRect/>
                    </a:stretch>
                  </pic:blipFill>
                  <pic:spPr>
                    <a:xfrm>
                      <a:off x="0" y="0"/>
                      <a:ext cx="6188710" cy="1623060"/>
                    </a:xfrm>
                    <a:prstGeom prst="rect">
                      <a:avLst/>
                    </a:prstGeom>
                    <a:effectLst>
                      <a:glow rad="63500">
                        <a:schemeClr val="accent3">
                          <a:satMod val="175000"/>
                          <a:alpha val="40000"/>
                        </a:schemeClr>
                      </a:glow>
                    </a:effectLst>
                  </pic:spPr>
                </pic:pic>
              </a:graphicData>
            </a:graphic>
          </wp:inline>
        </w:drawing>
      </w:r>
    </w:p>
    <w:p w14:paraId="1862420C" w14:textId="77777777" w:rsidR="008C35F4" w:rsidRDefault="008C35F4" w:rsidP="008C35F4">
      <w:pPr>
        <w:rPr>
          <w:lang w:eastAsia="x-none"/>
        </w:rPr>
      </w:pPr>
    </w:p>
    <w:p w14:paraId="0C8C72B8" w14:textId="77777777" w:rsidR="008C35F4" w:rsidRDefault="008C35F4" w:rsidP="008C35F4">
      <w:pPr>
        <w:pStyle w:val="ListParagraph"/>
        <w:numPr>
          <w:ilvl w:val="0"/>
          <w:numId w:val="106"/>
        </w:numPr>
        <w:rPr>
          <w:lang w:eastAsia="x-none"/>
        </w:rPr>
      </w:pPr>
      <w:r>
        <w:rPr>
          <w:lang w:eastAsia="x-none"/>
        </w:rPr>
        <w:t xml:space="preserve">On the </w:t>
      </w:r>
      <w:r w:rsidRPr="002E7196">
        <w:rPr>
          <w:b/>
          <w:lang w:eastAsia="x-none"/>
        </w:rPr>
        <w:t>Discover Attributes from Target</w:t>
      </w:r>
      <w:r>
        <w:rPr>
          <w:lang w:eastAsia="x-none"/>
        </w:rPr>
        <w:t xml:space="preserve"> dialog, find and select </w:t>
      </w:r>
      <w:r w:rsidRPr="002E7196">
        <w:rPr>
          <w:rStyle w:val="CodeChar"/>
        </w:rPr>
        <w:t>erADEExtension1</w:t>
      </w:r>
      <w:r>
        <w:rPr>
          <w:lang w:eastAsia="x-none"/>
        </w:rPr>
        <w:t>, then click Import</w:t>
      </w:r>
    </w:p>
    <w:p w14:paraId="0319C4B4" w14:textId="77777777" w:rsidR="008C35F4" w:rsidRDefault="008C35F4" w:rsidP="008C35F4">
      <w:pPr>
        <w:rPr>
          <w:lang w:eastAsia="x-none"/>
        </w:rPr>
      </w:pPr>
    </w:p>
    <w:p w14:paraId="0E9BE84A" w14:textId="77777777" w:rsidR="008C35F4" w:rsidRDefault="008C35F4" w:rsidP="008C35F4">
      <w:pPr>
        <w:rPr>
          <w:lang w:eastAsia="x-none"/>
        </w:rPr>
      </w:pPr>
      <w:r>
        <w:rPr>
          <w:lang w:eastAsia="x-none"/>
        </w:rPr>
        <w:t>I am assuming for the lab that this attribute isn’t used. For a production deployment you would need to evaluate what free/unused attributes you have in AD.</w:t>
      </w:r>
    </w:p>
    <w:p w14:paraId="0E2B0986" w14:textId="77777777" w:rsidR="008C35F4" w:rsidRDefault="008C35F4" w:rsidP="008C35F4">
      <w:pPr>
        <w:rPr>
          <w:lang w:eastAsia="x-none"/>
        </w:rPr>
      </w:pPr>
    </w:p>
    <w:p w14:paraId="24190B5C" w14:textId="77777777" w:rsidR="008C35F4" w:rsidRDefault="008C35F4" w:rsidP="008C35F4">
      <w:pPr>
        <w:pStyle w:val="ListParagraph"/>
        <w:numPr>
          <w:ilvl w:val="0"/>
          <w:numId w:val="106"/>
        </w:numPr>
        <w:rPr>
          <w:lang w:eastAsia="x-none"/>
        </w:rPr>
      </w:pPr>
      <w:r>
        <w:rPr>
          <w:lang w:eastAsia="x-none"/>
        </w:rPr>
        <w:t xml:space="preserve">With the new attribute showing in the </w:t>
      </w:r>
      <w:r w:rsidRPr="002E7196">
        <w:rPr>
          <w:b/>
          <w:lang w:eastAsia="x-none"/>
        </w:rPr>
        <w:t>Target Attributes</w:t>
      </w:r>
      <w:r>
        <w:rPr>
          <w:lang w:eastAsia="x-none"/>
        </w:rPr>
        <w:t xml:space="preserve"> list, check/set the following</w:t>
      </w:r>
    </w:p>
    <w:p w14:paraId="6FD58C4E" w14:textId="77777777" w:rsidR="008C35F4" w:rsidRDefault="008C35F4" w:rsidP="008C35F4">
      <w:pPr>
        <w:pStyle w:val="ListParagraph"/>
        <w:numPr>
          <w:ilvl w:val="0"/>
          <w:numId w:val="107"/>
        </w:numPr>
        <w:rPr>
          <w:lang w:eastAsia="x-none"/>
        </w:rPr>
      </w:pPr>
      <w:r w:rsidRPr="002E7196">
        <w:rPr>
          <w:b/>
          <w:lang w:eastAsia="x-none"/>
        </w:rPr>
        <w:t>Visible</w:t>
      </w:r>
      <w:r>
        <w:rPr>
          <w:lang w:eastAsia="x-none"/>
        </w:rPr>
        <w:t xml:space="preserve"> – you may want to hide it from any Service Center data entry workflows</w:t>
      </w:r>
    </w:p>
    <w:p w14:paraId="6E747BE7" w14:textId="77777777" w:rsidR="008C35F4" w:rsidRDefault="008C35F4" w:rsidP="008C35F4">
      <w:pPr>
        <w:pStyle w:val="ListParagraph"/>
        <w:numPr>
          <w:ilvl w:val="0"/>
          <w:numId w:val="107"/>
        </w:numPr>
        <w:rPr>
          <w:lang w:eastAsia="x-none"/>
        </w:rPr>
      </w:pPr>
      <w:r w:rsidRPr="002E7196">
        <w:rPr>
          <w:b/>
          <w:lang w:eastAsia="x-none"/>
        </w:rPr>
        <w:t>Editable</w:t>
      </w:r>
      <w:r>
        <w:rPr>
          <w:lang w:eastAsia="x-none"/>
        </w:rPr>
        <w:t xml:space="preserve"> – </w:t>
      </w:r>
      <w:r w:rsidRPr="002E7196">
        <w:rPr>
          <w:rStyle w:val="CodeChar"/>
        </w:rPr>
        <w:t>disable</w:t>
      </w:r>
    </w:p>
    <w:p w14:paraId="05C23898" w14:textId="48CEAC35" w:rsidR="008C35F4" w:rsidRDefault="008C35F4" w:rsidP="008C35F4">
      <w:pPr>
        <w:pStyle w:val="ListParagraph"/>
        <w:numPr>
          <w:ilvl w:val="0"/>
          <w:numId w:val="107"/>
        </w:numPr>
        <w:rPr>
          <w:lang w:eastAsia="x-none"/>
        </w:rPr>
      </w:pPr>
      <w:r w:rsidRPr="002E7196">
        <w:rPr>
          <w:b/>
          <w:lang w:eastAsia="x-none"/>
        </w:rPr>
        <w:t>Label</w:t>
      </w:r>
      <w:r>
        <w:rPr>
          <w:lang w:eastAsia="x-none"/>
        </w:rPr>
        <w:t xml:space="preserve"> – you may want to use the elipses button ([…]) to set a label that makes sense if you leave it visible (like “</w:t>
      </w:r>
      <w:r w:rsidRPr="002E7196">
        <w:rPr>
          <w:rStyle w:val="CodeChar"/>
        </w:rPr>
        <w:t>Account Last Recon date/time</w:t>
      </w:r>
      <w:r>
        <w:rPr>
          <w:lang w:eastAsia="x-none"/>
        </w:rPr>
        <w:t>”</w:t>
      </w:r>
      <w:r w:rsidR="002E7196">
        <w:rPr>
          <w:lang w:eastAsia="x-none"/>
        </w:rPr>
        <w:t>)</w:t>
      </w:r>
    </w:p>
    <w:p w14:paraId="0701D373" w14:textId="77777777" w:rsidR="008C35F4" w:rsidRDefault="008C35F4" w:rsidP="008C35F4">
      <w:pPr>
        <w:pStyle w:val="ListParagraph"/>
        <w:numPr>
          <w:ilvl w:val="0"/>
          <w:numId w:val="107"/>
        </w:numPr>
        <w:rPr>
          <w:lang w:eastAsia="x-none"/>
        </w:rPr>
      </w:pPr>
      <w:r w:rsidRPr="002E7196">
        <w:rPr>
          <w:b/>
          <w:lang w:eastAsia="x-none"/>
        </w:rPr>
        <w:t>Default value</w:t>
      </w:r>
      <w:r>
        <w:rPr>
          <w:lang w:eastAsia="x-none"/>
        </w:rPr>
        <w:t xml:space="preserve"> – “</w:t>
      </w:r>
      <w:r w:rsidRPr="002E7196">
        <w:rPr>
          <w:rStyle w:val="CodeChar"/>
        </w:rPr>
        <w:t>{ATTR12}</w:t>
      </w:r>
      <w:r>
        <w:rPr>
          <w:lang w:eastAsia="x-none"/>
        </w:rPr>
        <w:t>”</w:t>
      </w:r>
    </w:p>
    <w:p w14:paraId="6C19870A" w14:textId="77777777" w:rsidR="008C35F4" w:rsidRDefault="008C35F4" w:rsidP="008C35F4">
      <w:pPr>
        <w:pStyle w:val="ListParagraph"/>
        <w:numPr>
          <w:ilvl w:val="0"/>
          <w:numId w:val="107"/>
        </w:numPr>
        <w:rPr>
          <w:lang w:eastAsia="x-none"/>
        </w:rPr>
      </w:pPr>
      <w:r w:rsidRPr="002E7196">
        <w:rPr>
          <w:b/>
          <w:lang w:eastAsia="x-none"/>
        </w:rPr>
        <w:t>Enforce User value</w:t>
      </w:r>
      <w:r>
        <w:rPr>
          <w:lang w:eastAsia="x-none"/>
        </w:rPr>
        <w:t xml:space="preserve"> – </w:t>
      </w:r>
      <w:r w:rsidRPr="002E7196">
        <w:rPr>
          <w:rStyle w:val="CodeChar"/>
        </w:rPr>
        <w:t>enabled</w:t>
      </w:r>
    </w:p>
    <w:p w14:paraId="2A5E878A" w14:textId="77777777" w:rsidR="008C35F4" w:rsidRDefault="008C35F4" w:rsidP="008C35F4">
      <w:pPr>
        <w:rPr>
          <w:lang w:eastAsia="x-none"/>
        </w:rPr>
      </w:pPr>
    </w:p>
    <w:p w14:paraId="07828B2F" w14:textId="77777777" w:rsidR="008C35F4" w:rsidRDefault="008C35F4" w:rsidP="008C35F4">
      <w:pPr>
        <w:pStyle w:val="ListParagraph"/>
        <w:numPr>
          <w:ilvl w:val="0"/>
          <w:numId w:val="105"/>
        </w:numPr>
        <w:rPr>
          <w:lang w:eastAsia="x-none"/>
        </w:rPr>
      </w:pPr>
      <w:r w:rsidRPr="002E7196">
        <w:rPr>
          <w:b/>
          <w:lang w:eastAsia="x-none"/>
        </w:rPr>
        <w:t>Save</w:t>
      </w:r>
      <w:r>
        <w:rPr>
          <w:lang w:eastAsia="x-none"/>
        </w:rPr>
        <w:t xml:space="preserve"> the Target Attributes</w:t>
      </w:r>
    </w:p>
    <w:p w14:paraId="36223994" w14:textId="77777777" w:rsidR="008C35F4" w:rsidRDefault="008C35F4" w:rsidP="008C35F4">
      <w:pPr>
        <w:rPr>
          <w:lang w:eastAsia="x-none"/>
        </w:rPr>
      </w:pPr>
    </w:p>
    <w:p w14:paraId="5A07C2BF" w14:textId="77777777" w:rsidR="008C35F4" w:rsidRDefault="008C35F4" w:rsidP="008C35F4">
      <w:pPr>
        <w:rPr>
          <w:lang w:eastAsia="x-none"/>
        </w:rPr>
      </w:pPr>
      <w:r>
        <w:rPr>
          <w:lang w:eastAsia="x-none"/>
        </w:rPr>
        <w:t>We can now create a rule to use this attribute.</w:t>
      </w:r>
    </w:p>
    <w:p w14:paraId="76C70D5F" w14:textId="77777777" w:rsidR="008C35F4" w:rsidRDefault="008C35F4" w:rsidP="008C35F4">
      <w:pPr>
        <w:pStyle w:val="Heading4"/>
      </w:pPr>
      <w:r>
        <w:t>Create the Account Modify Rule</w:t>
      </w:r>
    </w:p>
    <w:p w14:paraId="4D58FC9B" w14:textId="77777777" w:rsidR="008C35F4" w:rsidRDefault="008C35F4" w:rsidP="008C35F4">
      <w:pPr>
        <w:rPr>
          <w:lang w:eastAsia="x-none"/>
        </w:rPr>
      </w:pPr>
      <w:r>
        <w:rPr>
          <w:lang w:eastAsia="x-none"/>
        </w:rPr>
        <w:t>We need to create a new rule that will run when a modified account is reconciled into IGI. Note the code is supplied – you don’t need to know Java to do this part of the lab.</w:t>
      </w:r>
    </w:p>
    <w:p w14:paraId="69DFB354" w14:textId="77777777" w:rsidR="008C35F4" w:rsidRDefault="008C35F4" w:rsidP="008C35F4">
      <w:pPr>
        <w:rPr>
          <w:lang w:eastAsia="x-none"/>
        </w:rPr>
      </w:pPr>
    </w:p>
    <w:p w14:paraId="45EF825E" w14:textId="77777777" w:rsidR="008C35F4" w:rsidRDefault="008C35F4" w:rsidP="008C35F4">
      <w:pPr>
        <w:rPr>
          <w:lang w:eastAsia="x-none"/>
        </w:rPr>
      </w:pPr>
      <w:r>
        <w:rPr>
          <w:lang w:eastAsia="x-none"/>
        </w:rPr>
        <w:t>To setup the rule</w:t>
      </w:r>
    </w:p>
    <w:p w14:paraId="10693CB9" w14:textId="77777777" w:rsidR="008C35F4" w:rsidRDefault="008C35F4" w:rsidP="008C35F4">
      <w:pPr>
        <w:pStyle w:val="ListParagraph"/>
        <w:numPr>
          <w:ilvl w:val="0"/>
          <w:numId w:val="87"/>
        </w:numPr>
        <w:rPr>
          <w:lang w:eastAsia="x-none"/>
        </w:rPr>
      </w:pPr>
      <w:r>
        <w:rPr>
          <w:lang w:eastAsia="x-none"/>
        </w:rPr>
        <w:t xml:space="preserve">Go to </w:t>
      </w:r>
      <w:r w:rsidRPr="002E7196">
        <w:rPr>
          <w:b/>
          <w:lang w:eastAsia="x-none"/>
        </w:rPr>
        <w:t>AGC &gt; Configure &gt; Rules</w:t>
      </w:r>
    </w:p>
    <w:p w14:paraId="304B4040" w14:textId="77777777" w:rsidR="008C35F4" w:rsidRDefault="008C35F4" w:rsidP="008C35F4">
      <w:pPr>
        <w:pStyle w:val="ListParagraph"/>
        <w:numPr>
          <w:ilvl w:val="0"/>
          <w:numId w:val="87"/>
        </w:numPr>
        <w:rPr>
          <w:lang w:eastAsia="x-none"/>
        </w:rPr>
      </w:pPr>
      <w:r>
        <w:rPr>
          <w:lang w:eastAsia="x-none"/>
        </w:rPr>
        <w:t xml:space="preserve">In the left pane select </w:t>
      </w:r>
      <w:r w:rsidRPr="002E7196">
        <w:rPr>
          <w:b/>
          <w:lang w:eastAsia="x-none"/>
        </w:rPr>
        <w:t>Rule Class</w:t>
      </w:r>
      <w:r>
        <w:rPr>
          <w:lang w:eastAsia="x-none"/>
        </w:rPr>
        <w:t xml:space="preserve"> = </w:t>
      </w:r>
      <w:r w:rsidRPr="002E7196">
        <w:rPr>
          <w:rStyle w:val="CodeChar"/>
        </w:rPr>
        <w:t>Live Events</w:t>
      </w:r>
      <w:r>
        <w:rPr>
          <w:lang w:eastAsia="x-none"/>
        </w:rPr>
        <w:t xml:space="preserve">, </w:t>
      </w:r>
      <w:r w:rsidRPr="002E7196">
        <w:rPr>
          <w:b/>
          <w:lang w:eastAsia="x-none"/>
        </w:rPr>
        <w:t>Queue</w:t>
      </w:r>
      <w:r>
        <w:rPr>
          <w:lang w:eastAsia="x-none"/>
        </w:rPr>
        <w:t xml:space="preserve"> = </w:t>
      </w:r>
      <w:r w:rsidRPr="002E7196">
        <w:rPr>
          <w:rStyle w:val="CodeChar"/>
        </w:rPr>
        <w:t>TARGET</w:t>
      </w:r>
      <w:r>
        <w:rPr>
          <w:lang w:eastAsia="x-none"/>
        </w:rPr>
        <w:t xml:space="preserve">, </w:t>
      </w:r>
      <w:r w:rsidRPr="002E7196">
        <w:rPr>
          <w:b/>
          <w:lang w:eastAsia="x-none"/>
        </w:rPr>
        <w:t>Rule Flow</w:t>
      </w:r>
      <w:r>
        <w:rPr>
          <w:lang w:eastAsia="x-none"/>
        </w:rPr>
        <w:t xml:space="preserve"> = </w:t>
      </w:r>
      <w:r w:rsidRPr="002E7196">
        <w:rPr>
          <w:rStyle w:val="CodeChar"/>
        </w:rPr>
        <w:t>ACCOUNT_MODIFY</w:t>
      </w:r>
    </w:p>
    <w:p w14:paraId="51ECB62F" w14:textId="77777777" w:rsidR="008C35F4" w:rsidRDefault="008C35F4" w:rsidP="008C35F4">
      <w:pPr>
        <w:pStyle w:val="ListParagraph"/>
        <w:numPr>
          <w:ilvl w:val="0"/>
          <w:numId w:val="87"/>
        </w:numPr>
        <w:rPr>
          <w:lang w:eastAsia="x-none"/>
        </w:rPr>
      </w:pPr>
      <w:r>
        <w:rPr>
          <w:lang w:eastAsia="x-none"/>
        </w:rPr>
        <w:t xml:space="preserve">Expand the </w:t>
      </w:r>
      <w:r w:rsidRPr="002E7196">
        <w:rPr>
          <w:rStyle w:val="CodeChar"/>
        </w:rPr>
        <w:t>ACCOUNT_MODIFY</w:t>
      </w:r>
      <w:r>
        <w:rPr>
          <w:lang w:eastAsia="x-none"/>
        </w:rPr>
        <w:t xml:space="preserve"> twisty in the bottom of the left pane (if not already expanded)</w:t>
      </w:r>
    </w:p>
    <w:p w14:paraId="0116083D" w14:textId="77777777" w:rsidR="008C35F4" w:rsidRDefault="008C35F4" w:rsidP="008C35F4">
      <w:pPr>
        <w:pStyle w:val="ListParagraph"/>
        <w:numPr>
          <w:ilvl w:val="0"/>
          <w:numId w:val="87"/>
        </w:numPr>
        <w:rPr>
          <w:lang w:eastAsia="x-none"/>
        </w:rPr>
      </w:pPr>
      <w:r>
        <w:rPr>
          <w:lang w:eastAsia="x-none"/>
        </w:rPr>
        <w:t xml:space="preserve">Expand the </w:t>
      </w:r>
      <w:r w:rsidRPr="002E7196">
        <w:rPr>
          <w:b/>
          <w:lang w:eastAsia="x-none"/>
        </w:rPr>
        <w:t>Rules Package</w:t>
      </w:r>
      <w:r>
        <w:rPr>
          <w:lang w:eastAsia="x-none"/>
        </w:rPr>
        <w:t xml:space="preserve"> section in the right pane (the </w:t>
      </w:r>
      <w:r w:rsidRPr="002E7196">
        <w:rPr>
          <w:b/>
          <w:lang w:eastAsia="x-none"/>
        </w:rPr>
        <w:t>+</w:t>
      </w:r>
      <w:r>
        <w:rPr>
          <w:lang w:eastAsia="x-none"/>
        </w:rPr>
        <w:t xml:space="preserve"> icon beside Rules Package)</w:t>
      </w:r>
    </w:p>
    <w:p w14:paraId="4546B37F" w14:textId="77777777" w:rsidR="008C35F4" w:rsidRDefault="008C35F4" w:rsidP="008C35F4">
      <w:pPr>
        <w:rPr>
          <w:lang w:eastAsia="x-none"/>
        </w:rPr>
      </w:pPr>
    </w:p>
    <w:p w14:paraId="4460F6D7" w14:textId="77777777" w:rsidR="008C35F4" w:rsidRDefault="008C35F4" w:rsidP="008C35F4">
      <w:pPr>
        <w:rPr>
          <w:lang w:eastAsia="x-none"/>
        </w:rPr>
      </w:pPr>
    </w:p>
    <w:p w14:paraId="56EA6408" w14:textId="77777777" w:rsidR="008C35F4" w:rsidRDefault="008C35F4" w:rsidP="008C35F4">
      <w:pPr>
        <w:rPr>
          <w:lang w:eastAsia="x-none"/>
        </w:rPr>
      </w:pPr>
      <w:r>
        <w:rPr>
          <w:noProof/>
          <w:lang w:eastAsia="x-none"/>
        </w:rPr>
        <w:lastRenderedPageBreak/>
        <w:drawing>
          <wp:inline distT="0" distB="0" distL="0" distR="0" wp14:anchorId="3988A5E9" wp14:editId="4A51BBC7">
            <wp:extent cx="6188710" cy="2746375"/>
            <wp:effectExtent l="63500" t="63500" r="59690" b="603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8-02-09 at 13.38.29.png"/>
                    <pic:cNvPicPr/>
                  </pic:nvPicPr>
                  <pic:blipFill>
                    <a:blip r:embed="rId55"/>
                    <a:stretch>
                      <a:fillRect/>
                    </a:stretch>
                  </pic:blipFill>
                  <pic:spPr>
                    <a:xfrm>
                      <a:off x="0" y="0"/>
                      <a:ext cx="6188710" cy="2746375"/>
                    </a:xfrm>
                    <a:prstGeom prst="rect">
                      <a:avLst/>
                    </a:prstGeom>
                    <a:effectLst>
                      <a:glow rad="63500">
                        <a:schemeClr val="accent3">
                          <a:satMod val="175000"/>
                          <a:alpha val="40000"/>
                        </a:schemeClr>
                      </a:glow>
                    </a:effectLst>
                  </pic:spPr>
                </pic:pic>
              </a:graphicData>
            </a:graphic>
          </wp:inline>
        </w:drawing>
      </w:r>
    </w:p>
    <w:p w14:paraId="790C5D25" w14:textId="77777777" w:rsidR="008C35F4" w:rsidRDefault="008C35F4" w:rsidP="008C35F4">
      <w:pPr>
        <w:rPr>
          <w:lang w:eastAsia="x-none"/>
        </w:rPr>
      </w:pPr>
    </w:p>
    <w:p w14:paraId="6A5E5744" w14:textId="77777777" w:rsidR="008C35F4" w:rsidRDefault="008C35F4" w:rsidP="008C35F4">
      <w:pPr>
        <w:rPr>
          <w:lang w:eastAsia="x-none"/>
        </w:rPr>
      </w:pPr>
      <w:r>
        <w:rPr>
          <w:lang w:eastAsia="x-none"/>
        </w:rPr>
        <w:t xml:space="preserve">The Live Events / TARGET queue is where the connectors and adapters write all events into IGI, such as changes from a reconciliation. The ACCOUNT_MODIFY flow rules are run for each Modify Account event. For example, if one of our AD accounts was modified in AD, then next recon would sent that account to IGI as a Modify Account event. </w:t>
      </w:r>
    </w:p>
    <w:p w14:paraId="4046AB3D" w14:textId="77777777" w:rsidR="008C35F4" w:rsidRDefault="008C35F4" w:rsidP="008C35F4">
      <w:pPr>
        <w:rPr>
          <w:lang w:eastAsia="x-none"/>
        </w:rPr>
      </w:pPr>
    </w:p>
    <w:p w14:paraId="72240D56" w14:textId="77777777" w:rsidR="008C35F4" w:rsidRDefault="008C35F4" w:rsidP="008C35F4">
      <w:pPr>
        <w:rPr>
          <w:lang w:eastAsia="x-none"/>
        </w:rPr>
      </w:pPr>
      <w:r>
        <w:rPr>
          <w:lang w:eastAsia="x-none"/>
        </w:rPr>
        <w:t>Whilst there are two rules sitting in the Rules Package (a library of rules for this event type) only the Modify Account rule is actually run (as shown in the left pane). This rule will perform the actual account modification in IGI (and thus cannot be removed).</w:t>
      </w:r>
    </w:p>
    <w:p w14:paraId="6C2095B3" w14:textId="77777777" w:rsidR="008C35F4" w:rsidRDefault="008C35F4" w:rsidP="008C35F4">
      <w:pPr>
        <w:rPr>
          <w:lang w:eastAsia="x-none"/>
        </w:rPr>
      </w:pPr>
    </w:p>
    <w:p w14:paraId="391BDECD" w14:textId="77777777" w:rsidR="008C35F4" w:rsidRDefault="008C35F4" w:rsidP="008C35F4">
      <w:pPr>
        <w:rPr>
          <w:lang w:eastAsia="x-none"/>
        </w:rPr>
      </w:pPr>
      <w:r>
        <w:rPr>
          <w:lang w:eastAsia="x-none"/>
        </w:rPr>
        <w:t>We need to add a new rule after this rule to modify the person attribute:</w:t>
      </w:r>
    </w:p>
    <w:p w14:paraId="7D3F322A" w14:textId="77777777" w:rsidR="008C35F4" w:rsidRDefault="008C35F4" w:rsidP="008C35F4">
      <w:pPr>
        <w:pStyle w:val="ListParagraph"/>
        <w:numPr>
          <w:ilvl w:val="0"/>
          <w:numId w:val="88"/>
        </w:numPr>
        <w:rPr>
          <w:lang w:eastAsia="x-none"/>
        </w:rPr>
      </w:pPr>
      <w:r>
        <w:rPr>
          <w:lang w:eastAsia="x-none"/>
        </w:rPr>
        <w:t xml:space="preserve">In the right pane, expand the </w:t>
      </w:r>
      <w:r w:rsidRPr="002E7196">
        <w:rPr>
          <w:b/>
          <w:lang w:eastAsia="x-none"/>
        </w:rPr>
        <w:t>Package Imports</w:t>
      </w:r>
      <w:r>
        <w:rPr>
          <w:lang w:eastAsia="x-none"/>
        </w:rPr>
        <w:t xml:space="preserve"> section</w:t>
      </w:r>
    </w:p>
    <w:p w14:paraId="7C747156" w14:textId="77777777" w:rsidR="008C35F4" w:rsidRDefault="008C35F4" w:rsidP="008C35F4">
      <w:pPr>
        <w:pStyle w:val="ListParagraph"/>
        <w:numPr>
          <w:ilvl w:val="0"/>
          <w:numId w:val="88"/>
        </w:numPr>
        <w:rPr>
          <w:lang w:eastAsia="x-none"/>
        </w:rPr>
      </w:pPr>
      <w:r>
        <w:rPr>
          <w:lang w:eastAsia="x-none"/>
        </w:rPr>
        <w:t>Have a look at the code there – it is defining all of the includes for the rules</w:t>
      </w:r>
    </w:p>
    <w:p w14:paraId="1A2CE8A8" w14:textId="77777777" w:rsidR="008C35F4" w:rsidRDefault="008C35F4" w:rsidP="008C35F4">
      <w:pPr>
        <w:pStyle w:val="ListParagraph"/>
        <w:numPr>
          <w:ilvl w:val="0"/>
          <w:numId w:val="88"/>
        </w:numPr>
        <w:rPr>
          <w:lang w:eastAsia="x-none"/>
        </w:rPr>
      </w:pPr>
      <w:r>
        <w:rPr>
          <w:lang w:eastAsia="x-none"/>
        </w:rPr>
        <w:t xml:space="preserve">Add </w:t>
      </w:r>
      <w:r w:rsidRPr="007C39A1">
        <w:rPr>
          <w:lang w:eastAsia="x-none"/>
        </w:rPr>
        <w:t xml:space="preserve">import </w:t>
      </w:r>
      <w:r w:rsidRPr="007C39A1">
        <w:rPr>
          <w:rStyle w:val="CodeChar"/>
        </w:rPr>
        <w:t>com.engiweb.profilemanager.common.bean.ExternalInfo</w:t>
      </w:r>
      <w:r>
        <w:rPr>
          <w:lang w:eastAsia="x-none"/>
        </w:rPr>
        <w:t xml:space="preserve"> after the </w:t>
      </w:r>
      <w:r w:rsidRPr="007C39A1">
        <w:rPr>
          <w:rStyle w:val="CodeChar"/>
        </w:rPr>
        <w:t>import com.engiweb.profilemanager.common.bean.UserBean</w:t>
      </w:r>
    </w:p>
    <w:p w14:paraId="47E6249C" w14:textId="77777777" w:rsidR="008C35F4" w:rsidRDefault="008C35F4" w:rsidP="008C35F4">
      <w:pPr>
        <w:pStyle w:val="ListParagraph"/>
        <w:numPr>
          <w:ilvl w:val="0"/>
          <w:numId w:val="88"/>
        </w:numPr>
        <w:rPr>
          <w:lang w:eastAsia="x-none"/>
        </w:rPr>
      </w:pPr>
      <w:r>
        <w:rPr>
          <w:lang w:eastAsia="x-none"/>
        </w:rPr>
        <w:t xml:space="preserve">Add the following lines after the import </w:t>
      </w:r>
      <w:r w:rsidRPr="007C39A1">
        <w:rPr>
          <w:rStyle w:val="CodeChar"/>
        </w:rPr>
        <w:t>common.direct.DirectFactory</w:t>
      </w:r>
      <w:r>
        <w:rPr>
          <w:lang w:eastAsia="x-none"/>
        </w:rPr>
        <w:t xml:space="preserve"> and before the first </w:t>
      </w:r>
      <w:r w:rsidRPr="007C39A1">
        <w:rPr>
          <w:rStyle w:val="CodeChar"/>
        </w:rPr>
        <w:t>global</w:t>
      </w:r>
      <w:r>
        <w:rPr>
          <w:lang w:eastAsia="x-none"/>
        </w:rPr>
        <w:t xml:space="preserve"> statement; </w:t>
      </w:r>
      <w:r w:rsidRPr="007C39A1">
        <w:rPr>
          <w:rStyle w:val="CodeChar"/>
        </w:rPr>
        <w:t>import java.text.SimpleDateFormat</w:t>
      </w:r>
      <w:r>
        <w:rPr>
          <w:lang w:eastAsia="x-none"/>
        </w:rPr>
        <w:t xml:space="preserve"> and </w:t>
      </w:r>
      <w:r w:rsidRPr="007C39A1">
        <w:rPr>
          <w:rStyle w:val="CodeChar"/>
        </w:rPr>
        <w:t>import java.util.Calendar</w:t>
      </w:r>
    </w:p>
    <w:p w14:paraId="63175B9F" w14:textId="77777777" w:rsidR="008C35F4" w:rsidRDefault="008C35F4" w:rsidP="008C35F4">
      <w:pPr>
        <w:rPr>
          <w:lang w:eastAsia="x-none"/>
        </w:rPr>
      </w:pPr>
    </w:p>
    <w:p w14:paraId="1222D2A2" w14:textId="77777777" w:rsidR="008C35F4" w:rsidRDefault="008C35F4" w:rsidP="008C35F4">
      <w:pPr>
        <w:rPr>
          <w:lang w:eastAsia="x-none"/>
        </w:rPr>
      </w:pPr>
      <w:r>
        <w:rPr>
          <w:lang w:eastAsia="x-none"/>
        </w:rPr>
        <w:t>The resulting package imports should look like:</w:t>
      </w:r>
    </w:p>
    <w:p w14:paraId="5CF74B98" w14:textId="77777777" w:rsidR="008C35F4" w:rsidRDefault="008C35F4" w:rsidP="008C35F4">
      <w:pPr>
        <w:rPr>
          <w:lang w:eastAsia="x-none"/>
        </w:rPr>
      </w:pPr>
    </w:p>
    <w:p w14:paraId="161BEFA5" w14:textId="77777777" w:rsidR="008C35F4" w:rsidRDefault="008C35F4" w:rsidP="008C35F4">
      <w:pPr>
        <w:pStyle w:val="Code"/>
      </w:pPr>
      <w:r>
        <w:t>import com.engiweb.logger.impl.Log4JImpl</w:t>
      </w:r>
    </w:p>
    <w:p w14:paraId="48C55639" w14:textId="77777777" w:rsidR="008C35F4" w:rsidRDefault="008C35F4" w:rsidP="008C35F4">
      <w:pPr>
        <w:pStyle w:val="Code"/>
      </w:pPr>
      <w:r>
        <w:t>import com.engiweb.profilemanager.backend.dao.db.SQLH</w:t>
      </w:r>
    </w:p>
    <w:p w14:paraId="558994E8" w14:textId="77777777" w:rsidR="008C35F4" w:rsidRDefault="008C35F4" w:rsidP="008C35F4">
      <w:pPr>
        <w:pStyle w:val="Code"/>
      </w:pPr>
      <w:r>
        <w:t>import com.engiweb.pm.entity.BeanList</w:t>
      </w:r>
    </w:p>
    <w:p w14:paraId="1A227E12" w14:textId="77777777" w:rsidR="008C35F4" w:rsidRPr="007C39A1" w:rsidRDefault="008C35F4" w:rsidP="008C35F4">
      <w:pPr>
        <w:pStyle w:val="Code"/>
        <w:rPr>
          <w:lang w:val="en-US"/>
        </w:rPr>
      </w:pPr>
      <w:r>
        <w:rPr>
          <w:lang w:val="en-US"/>
        </w:rPr>
        <w:t>…</w:t>
      </w:r>
    </w:p>
    <w:p w14:paraId="384B40B2" w14:textId="77777777" w:rsidR="008C35F4" w:rsidRDefault="008C35F4" w:rsidP="008C35F4">
      <w:pPr>
        <w:pStyle w:val="Code"/>
      </w:pPr>
      <w:r>
        <w:t>import com.engiweb.profilemanager.common.bean.OrgUnitBean</w:t>
      </w:r>
    </w:p>
    <w:p w14:paraId="39FDC36F" w14:textId="77777777" w:rsidR="008C35F4" w:rsidRDefault="008C35F4" w:rsidP="008C35F4">
      <w:pPr>
        <w:pStyle w:val="Code"/>
      </w:pPr>
      <w:r>
        <w:t>import com.engiweb.profilemanager.common.bean.UserBean</w:t>
      </w:r>
    </w:p>
    <w:p w14:paraId="573F39D6" w14:textId="77777777" w:rsidR="008C35F4" w:rsidRPr="00B2690B" w:rsidRDefault="008C35F4" w:rsidP="008C35F4">
      <w:pPr>
        <w:pStyle w:val="Code"/>
        <w:rPr>
          <w:b/>
        </w:rPr>
      </w:pPr>
      <w:r w:rsidRPr="00B2690B">
        <w:rPr>
          <w:b/>
        </w:rPr>
        <w:t>import com.engiweb.profilemanager.common.bean.ExternalInfo</w:t>
      </w:r>
    </w:p>
    <w:p w14:paraId="2F9AAFA5" w14:textId="77777777" w:rsidR="008C35F4" w:rsidRDefault="008C35F4" w:rsidP="008C35F4">
      <w:pPr>
        <w:pStyle w:val="Code"/>
      </w:pPr>
      <w:r>
        <w:t>import com.engiweb.profilemanager.common.bean.entitlement.EntitlementBean</w:t>
      </w:r>
    </w:p>
    <w:p w14:paraId="5C510BCE" w14:textId="77777777" w:rsidR="008C35F4" w:rsidRDefault="008C35F4" w:rsidP="008C35F4">
      <w:pPr>
        <w:pStyle w:val="Code"/>
      </w:pPr>
      <w:r>
        <w:t>import com.engiweb.profilemanager.common.bean.event.EntStateBean</w:t>
      </w:r>
    </w:p>
    <w:p w14:paraId="2C3EC6E3" w14:textId="77777777" w:rsidR="008C35F4" w:rsidRPr="007C39A1" w:rsidRDefault="008C35F4" w:rsidP="008C35F4">
      <w:pPr>
        <w:pStyle w:val="Code"/>
        <w:rPr>
          <w:lang w:val="en-US"/>
        </w:rPr>
      </w:pPr>
      <w:r>
        <w:rPr>
          <w:lang w:val="en-US"/>
        </w:rPr>
        <w:t>…</w:t>
      </w:r>
    </w:p>
    <w:p w14:paraId="7F60BF43" w14:textId="77777777" w:rsidR="008C35F4" w:rsidRDefault="008C35F4" w:rsidP="008C35F4">
      <w:pPr>
        <w:pStyle w:val="Code"/>
      </w:pPr>
      <w:r>
        <w:t>import com.engiweb.toolkit.interfaces.JndiNames</w:t>
      </w:r>
    </w:p>
    <w:p w14:paraId="3D967483" w14:textId="77777777" w:rsidR="008C35F4" w:rsidRDefault="008C35F4" w:rsidP="008C35F4">
      <w:pPr>
        <w:pStyle w:val="Code"/>
      </w:pPr>
      <w:r>
        <w:t>import com.engiweb.profilemanager.common.bean.targetattr.PwdManagementAttrValBean</w:t>
      </w:r>
    </w:p>
    <w:p w14:paraId="50009324" w14:textId="77777777" w:rsidR="008C35F4" w:rsidRDefault="008C35F4" w:rsidP="008C35F4">
      <w:pPr>
        <w:pStyle w:val="Code"/>
      </w:pPr>
      <w:r>
        <w:t>import common.direct.DirectFactory</w:t>
      </w:r>
    </w:p>
    <w:p w14:paraId="4119A5D8" w14:textId="77777777" w:rsidR="008C35F4" w:rsidRPr="00B2690B" w:rsidRDefault="008C35F4" w:rsidP="008C35F4">
      <w:pPr>
        <w:pStyle w:val="Code"/>
        <w:rPr>
          <w:b/>
        </w:rPr>
      </w:pPr>
      <w:r w:rsidRPr="00B2690B">
        <w:rPr>
          <w:b/>
        </w:rPr>
        <w:t>import java.text.SimpleDateFormat</w:t>
      </w:r>
    </w:p>
    <w:p w14:paraId="0FFC1A2D" w14:textId="77777777" w:rsidR="008C35F4" w:rsidRPr="00B2690B" w:rsidRDefault="008C35F4" w:rsidP="008C35F4">
      <w:pPr>
        <w:pStyle w:val="Code"/>
        <w:rPr>
          <w:b/>
        </w:rPr>
      </w:pPr>
      <w:r w:rsidRPr="00B2690B">
        <w:rPr>
          <w:b/>
        </w:rPr>
        <w:t>import java.util.Calendar</w:t>
      </w:r>
    </w:p>
    <w:p w14:paraId="5584E77E" w14:textId="77777777" w:rsidR="008C35F4" w:rsidRDefault="008C35F4" w:rsidP="008C35F4">
      <w:pPr>
        <w:pStyle w:val="Code"/>
      </w:pPr>
    </w:p>
    <w:p w14:paraId="66B1C0FC" w14:textId="77777777" w:rsidR="008C35F4" w:rsidRDefault="008C35F4" w:rsidP="008C35F4">
      <w:pPr>
        <w:pStyle w:val="Code"/>
      </w:pPr>
      <w:r>
        <w:t>global com.engiweb.profilemanager.backend.dao.db.SQLH sql</w:t>
      </w:r>
    </w:p>
    <w:p w14:paraId="4C45792F" w14:textId="77777777" w:rsidR="008C35F4" w:rsidRDefault="008C35F4" w:rsidP="008C35F4">
      <w:pPr>
        <w:pStyle w:val="Code"/>
      </w:pPr>
      <w:r>
        <w:t>global com.engiweb.logger.impl.Log4JImpl logger</w:t>
      </w:r>
    </w:p>
    <w:p w14:paraId="2046E0A9" w14:textId="77777777" w:rsidR="008C35F4" w:rsidRDefault="008C35F4" w:rsidP="008C35F4">
      <w:pPr>
        <w:rPr>
          <w:lang w:eastAsia="x-none"/>
        </w:rPr>
      </w:pPr>
    </w:p>
    <w:p w14:paraId="5A256C0A" w14:textId="77777777" w:rsidR="008C35F4" w:rsidRDefault="008C35F4" w:rsidP="008C35F4">
      <w:pPr>
        <w:rPr>
          <w:lang w:eastAsia="x-none"/>
        </w:rPr>
      </w:pPr>
      <w:r>
        <w:rPr>
          <w:lang w:eastAsia="x-none"/>
        </w:rPr>
        <w:t>Note, the order doesn’t really matter.</w:t>
      </w:r>
    </w:p>
    <w:p w14:paraId="68AEA1C2" w14:textId="77777777" w:rsidR="008C35F4" w:rsidRDefault="008C35F4" w:rsidP="008C35F4">
      <w:pPr>
        <w:rPr>
          <w:lang w:eastAsia="x-none"/>
        </w:rPr>
      </w:pPr>
      <w:r>
        <w:rPr>
          <w:noProof/>
          <w:lang w:eastAsia="x-none"/>
        </w:rPr>
        <w:lastRenderedPageBreak/>
        <w:drawing>
          <wp:inline distT="0" distB="0" distL="0" distR="0" wp14:anchorId="3C9D9CDB" wp14:editId="0597560E">
            <wp:extent cx="6188710" cy="3143250"/>
            <wp:effectExtent l="63500" t="63500" r="59690" b="698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8-02-09 at 13.48.50.png"/>
                    <pic:cNvPicPr/>
                  </pic:nvPicPr>
                  <pic:blipFill>
                    <a:blip r:embed="rId56"/>
                    <a:stretch>
                      <a:fillRect/>
                    </a:stretch>
                  </pic:blipFill>
                  <pic:spPr>
                    <a:xfrm>
                      <a:off x="0" y="0"/>
                      <a:ext cx="6188710" cy="3143250"/>
                    </a:xfrm>
                    <a:prstGeom prst="rect">
                      <a:avLst/>
                    </a:prstGeom>
                    <a:effectLst>
                      <a:glow rad="63500">
                        <a:schemeClr val="accent3">
                          <a:satMod val="175000"/>
                          <a:alpha val="40000"/>
                        </a:schemeClr>
                      </a:glow>
                    </a:effectLst>
                  </pic:spPr>
                </pic:pic>
              </a:graphicData>
            </a:graphic>
          </wp:inline>
        </w:drawing>
      </w:r>
    </w:p>
    <w:p w14:paraId="0E807F6C" w14:textId="77777777" w:rsidR="008C35F4" w:rsidRDefault="008C35F4" w:rsidP="008C35F4">
      <w:pPr>
        <w:rPr>
          <w:lang w:eastAsia="x-none"/>
        </w:rPr>
      </w:pPr>
    </w:p>
    <w:p w14:paraId="72A513F2" w14:textId="77777777" w:rsidR="008C35F4" w:rsidRDefault="008C35F4" w:rsidP="008C35F4">
      <w:pPr>
        <w:pStyle w:val="ListParagraph"/>
        <w:numPr>
          <w:ilvl w:val="0"/>
          <w:numId w:val="89"/>
        </w:numPr>
        <w:rPr>
          <w:lang w:eastAsia="x-none"/>
        </w:rPr>
      </w:pPr>
      <w:r>
        <w:rPr>
          <w:lang w:eastAsia="x-none"/>
        </w:rPr>
        <w:t xml:space="preserve">Click </w:t>
      </w:r>
      <w:r w:rsidRPr="002E7196">
        <w:rPr>
          <w:b/>
          <w:lang w:eastAsia="x-none"/>
        </w:rPr>
        <w:t>Save</w:t>
      </w:r>
      <w:r>
        <w:rPr>
          <w:lang w:eastAsia="x-none"/>
        </w:rPr>
        <w:t xml:space="preserve"> and click </w:t>
      </w:r>
      <w:r w:rsidRPr="002E7196">
        <w:rPr>
          <w:b/>
          <w:lang w:eastAsia="x-none"/>
        </w:rPr>
        <w:t>OK</w:t>
      </w:r>
      <w:r>
        <w:rPr>
          <w:lang w:eastAsia="x-none"/>
        </w:rPr>
        <w:t xml:space="preserve"> on the Informational dialog</w:t>
      </w:r>
    </w:p>
    <w:p w14:paraId="41FB1038" w14:textId="77777777" w:rsidR="008C35F4" w:rsidRDefault="008C35F4" w:rsidP="008C35F4">
      <w:pPr>
        <w:pStyle w:val="ListParagraph"/>
        <w:numPr>
          <w:ilvl w:val="0"/>
          <w:numId w:val="89"/>
        </w:numPr>
        <w:rPr>
          <w:lang w:eastAsia="x-none"/>
        </w:rPr>
      </w:pPr>
      <w:r>
        <w:rPr>
          <w:lang w:eastAsia="x-none"/>
        </w:rPr>
        <w:t xml:space="preserve">Expand the </w:t>
      </w:r>
      <w:r w:rsidRPr="002E7196">
        <w:rPr>
          <w:b/>
          <w:lang w:eastAsia="x-none"/>
        </w:rPr>
        <w:t>Rules Package</w:t>
      </w:r>
      <w:r>
        <w:rPr>
          <w:lang w:eastAsia="x-none"/>
        </w:rPr>
        <w:t xml:space="preserve"> section</w:t>
      </w:r>
    </w:p>
    <w:p w14:paraId="57A9FDFF" w14:textId="77777777" w:rsidR="008C35F4" w:rsidRDefault="008C35F4" w:rsidP="008C35F4">
      <w:pPr>
        <w:pStyle w:val="ListParagraph"/>
        <w:numPr>
          <w:ilvl w:val="0"/>
          <w:numId w:val="89"/>
        </w:numPr>
        <w:rPr>
          <w:lang w:eastAsia="x-none"/>
        </w:rPr>
      </w:pPr>
      <w:r>
        <w:rPr>
          <w:lang w:eastAsia="x-none"/>
        </w:rPr>
        <w:t xml:space="preserve">Click </w:t>
      </w:r>
      <w:r w:rsidRPr="002E7196">
        <w:rPr>
          <w:b/>
          <w:lang w:eastAsia="x-none"/>
        </w:rPr>
        <w:t>Actions &gt; Create</w:t>
      </w:r>
      <w:r>
        <w:rPr>
          <w:lang w:eastAsia="x-none"/>
        </w:rPr>
        <w:t xml:space="preserve"> to create a new rule package</w:t>
      </w:r>
    </w:p>
    <w:p w14:paraId="2F820EAF" w14:textId="77777777" w:rsidR="008C35F4" w:rsidRDefault="008C35F4" w:rsidP="008C35F4">
      <w:pPr>
        <w:pStyle w:val="ListParagraph"/>
        <w:numPr>
          <w:ilvl w:val="0"/>
          <w:numId w:val="89"/>
        </w:numPr>
        <w:rPr>
          <w:lang w:eastAsia="x-none"/>
        </w:rPr>
      </w:pPr>
      <w:r>
        <w:rPr>
          <w:lang w:eastAsia="x-none"/>
        </w:rPr>
        <w:t xml:space="preserve">On the </w:t>
      </w:r>
      <w:r w:rsidRPr="002E7196">
        <w:rPr>
          <w:b/>
          <w:lang w:eastAsia="x-none"/>
        </w:rPr>
        <w:t>Replace With…</w:t>
      </w:r>
      <w:r>
        <w:rPr>
          <w:lang w:eastAsia="x-none"/>
        </w:rPr>
        <w:t xml:space="preserve"> dialog provide a rule name such as “</w:t>
      </w:r>
      <w:r w:rsidRPr="002E7196">
        <w:rPr>
          <w:rStyle w:val="CodeChar"/>
        </w:rPr>
        <w:t>Enforce Attribute Policy</w:t>
      </w:r>
      <w:r>
        <w:rPr>
          <w:lang w:eastAsia="x-none"/>
        </w:rPr>
        <w:t>” and optionally a description</w:t>
      </w:r>
    </w:p>
    <w:p w14:paraId="2B7A0A65" w14:textId="77777777" w:rsidR="008C35F4" w:rsidRDefault="008C35F4" w:rsidP="008C35F4">
      <w:pPr>
        <w:pStyle w:val="ListParagraph"/>
        <w:numPr>
          <w:ilvl w:val="0"/>
          <w:numId w:val="89"/>
        </w:numPr>
        <w:rPr>
          <w:lang w:eastAsia="x-none"/>
        </w:rPr>
      </w:pPr>
      <w:r>
        <w:rPr>
          <w:lang w:eastAsia="x-none"/>
        </w:rPr>
        <w:t>In the large box, replace the “</w:t>
      </w:r>
      <w:r w:rsidRPr="002E7196">
        <w:rPr>
          <w:rStyle w:val="CodeChar"/>
        </w:rPr>
        <w:t>when then</w:t>
      </w:r>
      <w:r>
        <w:rPr>
          <w:lang w:eastAsia="x-none"/>
        </w:rPr>
        <w:t>” with the following code:</w:t>
      </w:r>
    </w:p>
    <w:p w14:paraId="03ED8EB9" w14:textId="77777777" w:rsidR="008C35F4" w:rsidRDefault="008C35F4" w:rsidP="008C35F4">
      <w:pPr>
        <w:rPr>
          <w:lang w:eastAsia="x-none"/>
        </w:rPr>
      </w:pPr>
    </w:p>
    <w:p w14:paraId="4B89145E" w14:textId="77777777" w:rsidR="008C35F4" w:rsidRDefault="008C35F4" w:rsidP="008C35F4">
      <w:pPr>
        <w:rPr>
          <w:lang w:eastAsia="x-none"/>
        </w:rPr>
      </w:pPr>
      <w:r>
        <w:rPr>
          <w:lang w:eastAsia="x-none"/>
        </w:rPr>
        <w:br w:type="page"/>
      </w:r>
    </w:p>
    <w:p w14:paraId="64DF26B9" w14:textId="77777777" w:rsidR="008C35F4" w:rsidRDefault="008C35F4" w:rsidP="008C35F4">
      <w:pPr>
        <w:rPr>
          <w:lang w:eastAsia="x-none"/>
        </w:rPr>
      </w:pPr>
    </w:p>
    <w:p w14:paraId="5FDD7979" w14:textId="77777777" w:rsidR="008C35F4" w:rsidRDefault="008C35F4" w:rsidP="008C35F4">
      <w:pPr>
        <w:pStyle w:val="Code"/>
      </w:pPr>
      <w:r>
        <w:t>when</w:t>
      </w:r>
    </w:p>
    <w:p w14:paraId="4E89F0DF" w14:textId="77777777" w:rsidR="008C35F4" w:rsidRDefault="008C35F4" w:rsidP="008C35F4">
      <w:pPr>
        <w:pStyle w:val="Code"/>
      </w:pPr>
      <w:r>
        <w:t xml:space="preserve">    event : EventTargetBean(  )  </w:t>
      </w:r>
    </w:p>
    <w:p w14:paraId="1CEA73A8" w14:textId="77777777" w:rsidR="008C35F4" w:rsidRDefault="008C35F4" w:rsidP="008C35F4">
      <w:pPr>
        <w:pStyle w:val="Code"/>
      </w:pPr>
      <w:r>
        <w:t xml:space="preserve">    userBean : UserBean(  )  </w:t>
      </w:r>
    </w:p>
    <w:p w14:paraId="6963A2EF" w14:textId="77777777" w:rsidR="008C35F4" w:rsidRDefault="008C35F4" w:rsidP="008C35F4">
      <w:pPr>
        <w:pStyle w:val="Code"/>
      </w:pPr>
      <w:r>
        <w:t xml:space="preserve">    orgUnitBean : OrgUnitBean(  )  </w:t>
      </w:r>
    </w:p>
    <w:p w14:paraId="2E6E9FCA" w14:textId="77777777" w:rsidR="008C35F4" w:rsidRDefault="008C35F4" w:rsidP="008C35F4">
      <w:pPr>
        <w:pStyle w:val="Code"/>
      </w:pPr>
      <w:r>
        <w:t xml:space="preserve">    accountBean : AccountBean(  )  </w:t>
      </w:r>
    </w:p>
    <w:p w14:paraId="64F4D09D" w14:textId="77777777" w:rsidR="008C35F4" w:rsidRDefault="008C35F4" w:rsidP="008C35F4">
      <w:pPr>
        <w:pStyle w:val="Code"/>
      </w:pPr>
      <w:r>
        <w:t xml:space="preserve">    accountAttrValue : AccountAttrValueList(  )</w:t>
      </w:r>
    </w:p>
    <w:p w14:paraId="1EF3F4C6" w14:textId="77777777" w:rsidR="008C35F4" w:rsidRDefault="008C35F4" w:rsidP="008C35F4">
      <w:pPr>
        <w:pStyle w:val="Code"/>
      </w:pPr>
      <w:r>
        <w:t>then</w:t>
      </w:r>
    </w:p>
    <w:p w14:paraId="10020C53" w14:textId="77777777" w:rsidR="008C35F4" w:rsidRDefault="008C35F4" w:rsidP="008C35F4">
      <w:pPr>
        <w:pStyle w:val="Code"/>
      </w:pPr>
      <w:r>
        <w:t>//</w:t>
      </w:r>
    </w:p>
    <w:p w14:paraId="399F8F10" w14:textId="77777777" w:rsidR="008C35F4" w:rsidRDefault="008C35F4" w:rsidP="008C35F4">
      <w:pPr>
        <w:pStyle w:val="Code"/>
      </w:pPr>
      <w:r>
        <w:t>// UserERC key attribute used for fake enforce!</w:t>
      </w:r>
    </w:p>
    <w:p w14:paraId="39403A85" w14:textId="77777777" w:rsidR="008C35F4" w:rsidRDefault="008C35F4" w:rsidP="008C35F4">
      <w:pPr>
        <w:pStyle w:val="Code"/>
      </w:pPr>
      <w:r w:rsidRPr="00464D61">
        <w:rPr>
          <w:highlight w:val="yellow"/>
        </w:rPr>
        <w:t>final String ENFORCE_KEY = "AcctLastRecon";</w:t>
      </w:r>
    </w:p>
    <w:p w14:paraId="7011D4C2" w14:textId="77777777" w:rsidR="008C35F4" w:rsidRDefault="008C35F4" w:rsidP="008C35F4">
      <w:pPr>
        <w:pStyle w:val="Code"/>
      </w:pPr>
    </w:p>
    <w:p w14:paraId="771C0B83" w14:textId="77777777" w:rsidR="008C35F4" w:rsidRDefault="008C35F4" w:rsidP="008C35F4">
      <w:pPr>
        <w:pStyle w:val="Code"/>
      </w:pPr>
      <w:r>
        <w:t xml:space="preserve">// If Identity not found exit </w:t>
      </w:r>
    </w:p>
    <w:p w14:paraId="09F2964E" w14:textId="77777777" w:rsidR="008C35F4" w:rsidRDefault="008C35F4" w:rsidP="008C35F4">
      <w:pPr>
        <w:pStyle w:val="Code"/>
      </w:pPr>
      <w:r>
        <w:t>if (userBean == null || userBean.getId() == null) {</w:t>
      </w:r>
    </w:p>
    <w:p w14:paraId="3A7CEF99" w14:textId="77777777" w:rsidR="008C35F4" w:rsidRDefault="008C35F4" w:rsidP="008C35F4">
      <w:pPr>
        <w:pStyle w:val="Code"/>
      </w:pPr>
      <w:r>
        <w:tab/>
        <w:t>logger.info("No Identity found for account: " +accountBean.getCode());</w:t>
      </w:r>
    </w:p>
    <w:p w14:paraId="6600A270" w14:textId="77777777" w:rsidR="008C35F4" w:rsidRDefault="008C35F4" w:rsidP="008C35F4">
      <w:pPr>
        <w:pStyle w:val="Code"/>
      </w:pPr>
      <w:r>
        <w:tab/>
        <w:t>return;</w:t>
      </w:r>
    </w:p>
    <w:p w14:paraId="41648512" w14:textId="77777777" w:rsidR="008C35F4" w:rsidRDefault="008C35F4" w:rsidP="008C35F4">
      <w:pPr>
        <w:pStyle w:val="Code"/>
      </w:pPr>
      <w:r>
        <w:t>}</w:t>
      </w:r>
    </w:p>
    <w:p w14:paraId="4851C9F9" w14:textId="77777777" w:rsidR="008C35F4" w:rsidRDefault="008C35F4" w:rsidP="008C35F4">
      <w:pPr>
        <w:pStyle w:val="Code"/>
      </w:pPr>
      <w:r>
        <w:tab/>
        <w:t xml:space="preserve">  </w:t>
      </w:r>
    </w:p>
    <w:p w14:paraId="04BE2569" w14:textId="77777777" w:rsidR="008C35F4" w:rsidRDefault="008C35F4" w:rsidP="008C35F4">
      <w:pPr>
        <w:pStyle w:val="Code"/>
      </w:pPr>
      <w:r>
        <w:t>logger.info("Identity to update to push Enforcing :" + userBean.getCode());</w:t>
      </w:r>
    </w:p>
    <w:p w14:paraId="0DADD95B" w14:textId="77777777" w:rsidR="008C35F4" w:rsidRDefault="008C35F4" w:rsidP="008C35F4">
      <w:pPr>
        <w:pStyle w:val="Code"/>
      </w:pPr>
    </w:p>
    <w:p w14:paraId="617831FA" w14:textId="77777777" w:rsidR="008C35F4" w:rsidRDefault="008C35F4" w:rsidP="008C35F4">
      <w:pPr>
        <w:pStyle w:val="Code"/>
      </w:pPr>
      <w:r>
        <w:t>// Get Identity ExternalInfo</w:t>
      </w:r>
    </w:p>
    <w:p w14:paraId="5B222D51" w14:textId="77777777" w:rsidR="008C35F4" w:rsidRDefault="008C35F4" w:rsidP="008C35F4">
      <w:pPr>
        <w:pStyle w:val="Code"/>
      </w:pPr>
      <w:r>
        <w:t>ExternalInfo userExternalInfo = UserAction.findExternalInfo(sql, userBean);</w:t>
      </w:r>
    </w:p>
    <w:p w14:paraId="49317309" w14:textId="77777777" w:rsidR="008C35F4" w:rsidRDefault="008C35F4" w:rsidP="008C35F4">
      <w:pPr>
        <w:pStyle w:val="Code"/>
      </w:pPr>
    </w:p>
    <w:p w14:paraId="09170EB8" w14:textId="77777777" w:rsidR="008C35F4" w:rsidRDefault="008C35F4" w:rsidP="008C35F4">
      <w:pPr>
        <w:pStyle w:val="Code"/>
      </w:pPr>
      <w:r>
        <w:t>// Get todays date and time</w:t>
      </w:r>
    </w:p>
    <w:p w14:paraId="549C5247" w14:textId="77777777" w:rsidR="008C35F4" w:rsidRDefault="008C35F4" w:rsidP="008C35F4">
      <w:pPr>
        <w:pStyle w:val="Code"/>
      </w:pPr>
      <w:r>
        <w:t>Calendar currentTime = Calendar.getInstance();</w:t>
      </w:r>
    </w:p>
    <w:p w14:paraId="0C0D58CB" w14:textId="77777777" w:rsidR="008C35F4" w:rsidRDefault="008C35F4" w:rsidP="008C35F4">
      <w:pPr>
        <w:pStyle w:val="Code"/>
      </w:pPr>
      <w:r>
        <w:t>String stringDate = new SimpleDateFormat("dd-MM-yyyy HH:mm:ss").format(currentTime.getTime());</w:t>
      </w:r>
    </w:p>
    <w:p w14:paraId="771425E8" w14:textId="77777777" w:rsidR="008C35F4" w:rsidRDefault="008C35F4" w:rsidP="008C35F4">
      <w:pPr>
        <w:pStyle w:val="Code"/>
      </w:pPr>
    </w:p>
    <w:p w14:paraId="5AFF1E08" w14:textId="77777777" w:rsidR="008C35F4" w:rsidRDefault="008C35F4" w:rsidP="008C35F4">
      <w:pPr>
        <w:pStyle w:val="Code"/>
      </w:pPr>
      <w:r>
        <w:t>logger.info("!!! Current Time:  " + stringDate);</w:t>
      </w:r>
    </w:p>
    <w:p w14:paraId="082FF05A" w14:textId="77777777" w:rsidR="008C35F4" w:rsidRDefault="008C35F4" w:rsidP="008C35F4">
      <w:pPr>
        <w:pStyle w:val="Code"/>
      </w:pPr>
      <w:r>
        <w:tab/>
      </w:r>
    </w:p>
    <w:p w14:paraId="32245F33" w14:textId="77777777" w:rsidR="008C35F4" w:rsidRDefault="008C35F4" w:rsidP="008C35F4">
      <w:pPr>
        <w:pStyle w:val="Code"/>
      </w:pPr>
      <w:r>
        <w:t>// Get Current Key value</w:t>
      </w:r>
    </w:p>
    <w:p w14:paraId="3864EB57" w14:textId="77777777" w:rsidR="008C35F4" w:rsidRDefault="008C35F4" w:rsidP="008C35F4">
      <w:pPr>
        <w:pStyle w:val="Code"/>
      </w:pPr>
      <w:r>
        <w:t>try {</w:t>
      </w:r>
    </w:p>
    <w:p w14:paraId="12A52AD8" w14:textId="77777777" w:rsidR="008C35F4" w:rsidRDefault="008C35F4" w:rsidP="008C35F4">
      <w:pPr>
        <w:pStyle w:val="Code"/>
      </w:pPr>
      <w:r>
        <w:tab/>
        <w:t>String value = (String) userExternalInfo.getAttribute(ENFORCE_KEY);</w:t>
      </w:r>
    </w:p>
    <w:p w14:paraId="656969D2" w14:textId="77777777" w:rsidR="008C35F4" w:rsidRDefault="008C35F4" w:rsidP="008C35F4">
      <w:pPr>
        <w:pStyle w:val="Code"/>
      </w:pPr>
      <w:r>
        <w:tab/>
        <w:t>logger.info("Previous Recon Date :" + value);</w:t>
      </w:r>
    </w:p>
    <w:p w14:paraId="180D96D3" w14:textId="77777777" w:rsidR="008C35F4" w:rsidRDefault="008C35F4" w:rsidP="008C35F4">
      <w:pPr>
        <w:pStyle w:val="Code"/>
      </w:pPr>
      <w:r>
        <w:t>} catch (Exception ex) {</w:t>
      </w:r>
    </w:p>
    <w:p w14:paraId="5C5FE7F4" w14:textId="77777777" w:rsidR="008C35F4" w:rsidRDefault="008C35F4" w:rsidP="008C35F4">
      <w:pPr>
        <w:pStyle w:val="Code"/>
      </w:pPr>
      <w:r>
        <w:tab/>
        <w:t xml:space="preserve">// Skip and set 0 </w:t>
      </w:r>
    </w:p>
    <w:p w14:paraId="66526A88" w14:textId="77777777" w:rsidR="008C35F4" w:rsidRDefault="008C35F4" w:rsidP="008C35F4">
      <w:pPr>
        <w:pStyle w:val="Code"/>
      </w:pPr>
      <w:r>
        <w:t>}</w:t>
      </w:r>
    </w:p>
    <w:p w14:paraId="02CDDD05" w14:textId="77777777" w:rsidR="008C35F4" w:rsidRDefault="008C35F4" w:rsidP="008C35F4">
      <w:pPr>
        <w:pStyle w:val="Code"/>
      </w:pPr>
      <w:r>
        <w:tab/>
      </w:r>
    </w:p>
    <w:p w14:paraId="2EA4B4BA" w14:textId="77777777" w:rsidR="008C35F4" w:rsidRDefault="008C35F4" w:rsidP="008C35F4">
      <w:pPr>
        <w:pStyle w:val="Code"/>
      </w:pPr>
      <w:r>
        <w:t>// Set the new value</w:t>
      </w:r>
    </w:p>
    <w:p w14:paraId="7FB607FB" w14:textId="77777777" w:rsidR="008C35F4" w:rsidRDefault="008C35F4" w:rsidP="008C35F4">
      <w:pPr>
        <w:pStyle w:val="Code"/>
      </w:pPr>
      <w:r>
        <w:t>userExternalInfo.setAttribute(ENFORCE_KEY, stringDate);</w:t>
      </w:r>
    </w:p>
    <w:p w14:paraId="055D12CF" w14:textId="77777777" w:rsidR="008C35F4" w:rsidRDefault="008C35F4" w:rsidP="008C35F4">
      <w:pPr>
        <w:pStyle w:val="Code"/>
      </w:pPr>
      <w:r>
        <w:tab/>
      </w:r>
    </w:p>
    <w:p w14:paraId="5EA754F5" w14:textId="77777777" w:rsidR="008C35F4" w:rsidRDefault="008C35F4" w:rsidP="008C35F4">
      <w:pPr>
        <w:pStyle w:val="Code"/>
      </w:pPr>
      <w:r>
        <w:t>// Update all user attributes</w:t>
      </w:r>
    </w:p>
    <w:p w14:paraId="547318F7" w14:textId="77777777" w:rsidR="008C35F4" w:rsidRDefault="008C35F4" w:rsidP="008C35F4">
      <w:pPr>
        <w:pStyle w:val="Code"/>
      </w:pPr>
      <w:r>
        <w:t>UserAction.modifyUser(sql, userBean, userExternalInfo);</w:t>
      </w:r>
    </w:p>
    <w:p w14:paraId="5E918D07" w14:textId="77777777" w:rsidR="008C35F4" w:rsidRDefault="008C35F4" w:rsidP="008C35F4">
      <w:pPr>
        <w:pStyle w:val="Code"/>
      </w:pPr>
    </w:p>
    <w:p w14:paraId="10DC2275" w14:textId="77777777" w:rsidR="008C35F4" w:rsidRDefault="008C35F4" w:rsidP="008C35F4">
      <w:pPr>
        <w:pStyle w:val="Code"/>
      </w:pPr>
      <w:r>
        <w:t>logger.info("Identity Updated!");</w:t>
      </w:r>
    </w:p>
    <w:p w14:paraId="68229EF8" w14:textId="77777777" w:rsidR="008C35F4" w:rsidRDefault="008C35F4" w:rsidP="008C35F4">
      <w:pPr>
        <w:rPr>
          <w:lang w:eastAsia="x-none"/>
        </w:rPr>
      </w:pPr>
    </w:p>
    <w:p w14:paraId="13398057" w14:textId="77777777" w:rsidR="008C35F4" w:rsidRDefault="008C35F4" w:rsidP="008C35F4">
      <w:pPr>
        <w:rPr>
          <w:lang w:eastAsia="x-none"/>
        </w:rPr>
      </w:pPr>
      <w:r>
        <w:rPr>
          <w:lang w:eastAsia="x-none"/>
        </w:rPr>
        <w:t>Make sure you get all of the code. We will explain what the code does in the next section.</w:t>
      </w:r>
    </w:p>
    <w:p w14:paraId="1FFD40D4" w14:textId="77777777" w:rsidR="008C35F4" w:rsidRDefault="008C35F4" w:rsidP="008C35F4">
      <w:pPr>
        <w:rPr>
          <w:lang w:eastAsia="x-none"/>
        </w:rPr>
      </w:pPr>
    </w:p>
    <w:p w14:paraId="51ACD9D5" w14:textId="77777777" w:rsidR="008C35F4" w:rsidRDefault="008C35F4" w:rsidP="008C35F4">
      <w:pPr>
        <w:pStyle w:val="ListParagraph"/>
        <w:numPr>
          <w:ilvl w:val="0"/>
          <w:numId w:val="90"/>
        </w:numPr>
        <w:rPr>
          <w:lang w:eastAsia="x-none"/>
        </w:rPr>
      </w:pPr>
      <w:r>
        <w:rPr>
          <w:lang w:eastAsia="x-none"/>
        </w:rPr>
        <w:t xml:space="preserve">If you didn’t give </w:t>
      </w:r>
      <w:r w:rsidRPr="002E7196">
        <w:rPr>
          <w:rStyle w:val="CodeChar"/>
        </w:rPr>
        <w:t>ATTR12</w:t>
      </w:r>
      <w:r>
        <w:rPr>
          <w:lang w:eastAsia="x-none"/>
        </w:rPr>
        <w:t xml:space="preserve"> the “</w:t>
      </w:r>
      <w:r w:rsidRPr="002E7196">
        <w:rPr>
          <w:rStyle w:val="CodeChar"/>
        </w:rPr>
        <w:t>AcctLastRecon</w:t>
      </w:r>
      <w:r>
        <w:rPr>
          <w:lang w:eastAsia="x-none"/>
        </w:rPr>
        <w:t>” label, you need to change the highlighted code to you label</w:t>
      </w:r>
    </w:p>
    <w:p w14:paraId="6F2DB1E5" w14:textId="77777777" w:rsidR="008C35F4" w:rsidRDefault="008C35F4" w:rsidP="008C35F4">
      <w:pPr>
        <w:pStyle w:val="ListParagraph"/>
        <w:numPr>
          <w:ilvl w:val="0"/>
          <w:numId w:val="90"/>
        </w:numPr>
        <w:rPr>
          <w:lang w:eastAsia="x-none"/>
        </w:rPr>
      </w:pPr>
      <w:r>
        <w:rPr>
          <w:lang w:eastAsia="x-none"/>
        </w:rPr>
        <w:t xml:space="preserve">Click </w:t>
      </w:r>
      <w:r w:rsidRPr="002E7196">
        <w:rPr>
          <w:b/>
          <w:lang w:eastAsia="x-none"/>
        </w:rPr>
        <w:t>Save</w:t>
      </w:r>
    </w:p>
    <w:p w14:paraId="470E7F26" w14:textId="77777777" w:rsidR="008C35F4" w:rsidRDefault="008C35F4" w:rsidP="008C35F4">
      <w:pPr>
        <w:pStyle w:val="ListParagraph"/>
        <w:numPr>
          <w:ilvl w:val="0"/>
          <w:numId w:val="90"/>
        </w:numPr>
        <w:rPr>
          <w:lang w:eastAsia="x-none"/>
        </w:rPr>
      </w:pPr>
      <w:r>
        <w:rPr>
          <w:lang w:eastAsia="x-none"/>
        </w:rPr>
        <w:t xml:space="preserve">Click </w:t>
      </w:r>
      <w:r w:rsidRPr="002E7196">
        <w:rPr>
          <w:b/>
          <w:lang w:eastAsia="x-none"/>
        </w:rPr>
        <w:t>Actions &gt; Verify</w:t>
      </w:r>
      <w:r>
        <w:rPr>
          <w:lang w:eastAsia="x-none"/>
        </w:rPr>
        <w:t xml:space="preserve"> to check the code is syntactically correct and the objects/methods can be resolved</w:t>
      </w:r>
    </w:p>
    <w:p w14:paraId="1230B072" w14:textId="77777777" w:rsidR="008C35F4" w:rsidRDefault="008C35F4" w:rsidP="008C35F4">
      <w:pPr>
        <w:rPr>
          <w:lang w:eastAsia="x-none"/>
        </w:rPr>
      </w:pPr>
    </w:p>
    <w:p w14:paraId="70EDBE82" w14:textId="77777777" w:rsidR="008C35F4" w:rsidRDefault="008C35F4" w:rsidP="008C35F4">
      <w:pPr>
        <w:rPr>
          <w:lang w:eastAsia="x-none"/>
        </w:rPr>
      </w:pPr>
      <w:r>
        <w:rPr>
          <w:noProof/>
          <w:lang w:eastAsia="x-none"/>
        </w:rPr>
        <w:drawing>
          <wp:inline distT="0" distB="0" distL="0" distR="0" wp14:anchorId="19CCF80F" wp14:editId="675507ED">
            <wp:extent cx="2966936" cy="1383459"/>
            <wp:effectExtent l="0" t="0" r="508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8-02-09 at 13.55.07.png"/>
                    <pic:cNvPicPr/>
                  </pic:nvPicPr>
                  <pic:blipFill>
                    <a:blip r:embed="rId57"/>
                    <a:stretch>
                      <a:fillRect/>
                    </a:stretch>
                  </pic:blipFill>
                  <pic:spPr>
                    <a:xfrm>
                      <a:off x="0" y="0"/>
                      <a:ext cx="2971964" cy="1385804"/>
                    </a:xfrm>
                    <a:prstGeom prst="rect">
                      <a:avLst/>
                    </a:prstGeom>
                  </pic:spPr>
                </pic:pic>
              </a:graphicData>
            </a:graphic>
          </wp:inline>
        </w:drawing>
      </w:r>
      <w:r>
        <w:rPr>
          <w:lang w:eastAsia="x-none"/>
        </w:rPr>
        <w:t xml:space="preserve"> </w:t>
      </w:r>
    </w:p>
    <w:p w14:paraId="6BB26ACC" w14:textId="77777777" w:rsidR="008C35F4" w:rsidRDefault="008C35F4" w:rsidP="008C35F4">
      <w:pPr>
        <w:rPr>
          <w:lang w:eastAsia="x-none"/>
        </w:rPr>
      </w:pPr>
    </w:p>
    <w:p w14:paraId="36B811C4" w14:textId="77777777" w:rsidR="008C35F4" w:rsidRDefault="008C35F4" w:rsidP="008C35F4">
      <w:pPr>
        <w:rPr>
          <w:lang w:eastAsia="x-none"/>
        </w:rPr>
      </w:pPr>
      <w:r>
        <w:rPr>
          <w:lang w:eastAsia="x-none"/>
        </w:rPr>
        <w:t>If you get errors relating to strings or quotes, it may be the copy and paste. Try pasting the rule code into notepad and then copying to the Rules editor page.</w:t>
      </w:r>
    </w:p>
    <w:p w14:paraId="4E8E5735" w14:textId="77777777" w:rsidR="008C35F4" w:rsidRDefault="008C35F4" w:rsidP="008C35F4">
      <w:pPr>
        <w:pStyle w:val="ListParagraph"/>
        <w:numPr>
          <w:ilvl w:val="0"/>
          <w:numId w:val="91"/>
        </w:numPr>
        <w:rPr>
          <w:lang w:eastAsia="x-none"/>
        </w:rPr>
      </w:pPr>
      <w:r>
        <w:rPr>
          <w:lang w:eastAsia="x-none"/>
        </w:rPr>
        <w:lastRenderedPageBreak/>
        <w:t xml:space="preserve">Click </w:t>
      </w:r>
      <w:r w:rsidRPr="002E7196">
        <w:rPr>
          <w:b/>
          <w:lang w:eastAsia="x-none"/>
        </w:rPr>
        <w:t>OK</w:t>
      </w:r>
      <w:r>
        <w:rPr>
          <w:lang w:eastAsia="x-none"/>
        </w:rPr>
        <w:t xml:space="preserve"> on the Information dialog</w:t>
      </w:r>
    </w:p>
    <w:p w14:paraId="45B45F46" w14:textId="77777777" w:rsidR="008C35F4" w:rsidRDefault="008C35F4" w:rsidP="008C35F4">
      <w:pPr>
        <w:pStyle w:val="ListParagraph"/>
        <w:numPr>
          <w:ilvl w:val="0"/>
          <w:numId w:val="91"/>
        </w:numPr>
        <w:rPr>
          <w:lang w:eastAsia="x-none"/>
        </w:rPr>
      </w:pPr>
      <w:r>
        <w:rPr>
          <w:lang w:eastAsia="x-none"/>
        </w:rPr>
        <w:t xml:space="preserve">Now select the </w:t>
      </w:r>
      <w:r w:rsidRPr="002E7196">
        <w:rPr>
          <w:rStyle w:val="CodeChar"/>
        </w:rPr>
        <w:t>ACCOUNT_MODIFY</w:t>
      </w:r>
      <w:r>
        <w:rPr>
          <w:lang w:eastAsia="x-none"/>
        </w:rPr>
        <w:t xml:space="preserve"> in the lower left pane and the new </w:t>
      </w:r>
      <w:r w:rsidRPr="002E7196">
        <w:rPr>
          <w:rStyle w:val="CodeChar"/>
        </w:rPr>
        <w:t>Enforce Attribute Policy</w:t>
      </w:r>
      <w:r>
        <w:rPr>
          <w:lang w:eastAsia="x-none"/>
        </w:rPr>
        <w:t xml:space="preserve"> rule in the </w:t>
      </w:r>
      <w:r w:rsidRPr="002E7196">
        <w:rPr>
          <w:b/>
          <w:lang w:eastAsia="x-none"/>
        </w:rPr>
        <w:t>Rules Package</w:t>
      </w:r>
      <w:r>
        <w:rPr>
          <w:lang w:eastAsia="x-none"/>
        </w:rPr>
        <w:t xml:space="preserve"> section and click </w:t>
      </w:r>
      <w:r w:rsidRPr="002E7196">
        <w:rPr>
          <w:b/>
          <w:lang w:eastAsia="x-none"/>
        </w:rPr>
        <w:t>Actions &gt; Add</w:t>
      </w:r>
    </w:p>
    <w:p w14:paraId="33B7E429" w14:textId="77777777" w:rsidR="008C35F4" w:rsidRDefault="008C35F4" w:rsidP="008C35F4">
      <w:pPr>
        <w:rPr>
          <w:lang w:eastAsia="x-none"/>
        </w:rPr>
      </w:pPr>
    </w:p>
    <w:p w14:paraId="30B8C9AB" w14:textId="77777777" w:rsidR="008C35F4" w:rsidRDefault="008C35F4" w:rsidP="008C35F4">
      <w:pPr>
        <w:rPr>
          <w:lang w:eastAsia="x-none"/>
        </w:rPr>
      </w:pPr>
      <w:r>
        <w:rPr>
          <w:noProof/>
          <w:lang w:eastAsia="x-none"/>
        </w:rPr>
        <w:drawing>
          <wp:inline distT="0" distB="0" distL="0" distR="0" wp14:anchorId="441DFCF1" wp14:editId="4D7D8E54">
            <wp:extent cx="6188710" cy="2178050"/>
            <wp:effectExtent l="63500" t="63500" r="59690" b="698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8-02-09 at 13.57.31.png"/>
                    <pic:cNvPicPr/>
                  </pic:nvPicPr>
                  <pic:blipFill>
                    <a:blip r:embed="rId58"/>
                    <a:stretch>
                      <a:fillRect/>
                    </a:stretch>
                  </pic:blipFill>
                  <pic:spPr>
                    <a:xfrm>
                      <a:off x="0" y="0"/>
                      <a:ext cx="6188710" cy="2178050"/>
                    </a:xfrm>
                    <a:prstGeom prst="rect">
                      <a:avLst/>
                    </a:prstGeom>
                    <a:effectLst>
                      <a:glow rad="63500">
                        <a:schemeClr val="accent3">
                          <a:satMod val="175000"/>
                          <a:alpha val="40000"/>
                        </a:schemeClr>
                      </a:glow>
                    </a:effectLst>
                  </pic:spPr>
                </pic:pic>
              </a:graphicData>
            </a:graphic>
          </wp:inline>
        </w:drawing>
      </w:r>
    </w:p>
    <w:p w14:paraId="3C1D779E" w14:textId="77777777" w:rsidR="008C35F4" w:rsidRDefault="008C35F4" w:rsidP="008C35F4">
      <w:pPr>
        <w:rPr>
          <w:lang w:eastAsia="x-none"/>
        </w:rPr>
      </w:pPr>
    </w:p>
    <w:p w14:paraId="5182C1B6" w14:textId="77777777" w:rsidR="008C35F4" w:rsidRDefault="008C35F4" w:rsidP="008C35F4">
      <w:pPr>
        <w:rPr>
          <w:lang w:eastAsia="x-none"/>
        </w:rPr>
      </w:pPr>
      <w:r>
        <w:rPr>
          <w:lang w:eastAsia="x-none"/>
        </w:rPr>
        <w:t>This should have placed the new rule below the existing one.</w:t>
      </w:r>
    </w:p>
    <w:p w14:paraId="204E50BD" w14:textId="77777777" w:rsidR="008C35F4" w:rsidRDefault="008C35F4" w:rsidP="008C35F4">
      <w:pPr>
        <w:rPr>
          <w:lang w:eastAsia="x-none"/>
        </w:rPr>
      </w:pPr>
    </w:p>
    <w:p w14:paraId="777C3288" w14:textId="77777777" w:rsidR="008C35F4" w:rsidRDefault="008C35F4" w:rsidP="008C35F4">
      <w:pPr>
        <w:rPr>
          <w:lang w:eastAsia="x-none"/>
        </w:rPr>
      </w:pPr>
      <w:r>
        <w:rPr>
          <w:noProof/>
          <w:lang w:eastAsia="x-none"/>
        </w:rPr>
        <w:drawing>
          <wp:inline distT="0" distB="0" distL="0" distR="0" wp14:anchorId="64CA121E" wp14:editId="3725EE6D">
            <wp:extent cx="3054485" cy="989879"/>
            <wp:effectExtent l="63500" t="63500" r="57150" b="647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8-02-09 at 13.58.40.png"/>
                    <pic:cNvPicPr/>
                  </pic:nvPicPr>
                  <pic:blipFill>
                    <a:blip r:embed="rId59"/>
                    <a:stretch>
                      <a:fillRect/>
                    </a:stretch>
                  </pic:blipFill>
                  <pic:spPr>
                    <a:xfrm>
                      <a:off x="0" y="0"/>
                      <a:ext cx="3076890" cy="997140"/>
                    </a:xfrm>
                    <a:prstGeom prst="rect">
                      <a:avLst/>
                    </a:prstGeom>
                    <a:effectLst>
                      <a:glow rad="63500">
                        <a:schemeClr val="accent3">
                          <a:satMod val="175000"/>
                          <a:alpha val="40000"/>
                        </a:schemeClr>
                      </a:glow>
                    </a:effectLst>
                  </pic:spPr>
                </pic:pic>
              </a:graphicData>
            </a:graphic>
          </wp:inline>
        </w:drawing>
      </w:r>
    </w:p>
    <w:p w14:paraId="72AB7D5F" w14:textId="77777777" w:rsidR="008C35F4" w:rsidRDefault="008C35F4" w:rsidP="008C35F4">
      <w:pPr>
        <w:rPr>
          <w:lang w:eastAsia="x-none"/>
        </w:rPr>
      </w:pPr>
    </w:p>
    <w:p w14:paraId="37F589FE" w14:textId="4BA80987" w:rsidR="008C35F4" w:rsidRDefault="008C35F4" w:rsidP="008C35F4">
      <w:pPr>
        <w:rPr>
          <w:lang w:eastAsia="x-none"/>
        </w:rPr>
      </w:pPr>
      <w:r>
        <w:rPr>
          <w:lang w:eastAsia="x-none"/>
        </w:rPr>
        <w:t xml:space="preserve">This rule is now active and awaiting the next account modify event in the TARGET queue. This completes the IGI configuration for the two lab scenarios. The next section describes the rule we </w:t>
      </w:r>
      <w:r w:rsidR="005A00E5">
        <w:rPr>
          <w:lang w:eastAsia="x-none"/>
        </w:rPr>
        <w:t>added but</w:t>
      </w:r>
      <w:r>
        <w:rPr>
          <w:lang w:eastAsia="x-none"/>
        </w:rPr>
        <w:t xml:space="preserve"> is included for information only.</w:t>
      </w:r>
    </w:p>
    <w:p w14:paraId="61BB9F13" w14:textId="77777777" w:rsidR="008C35F4" w:rsidRDefault="008C35F4" w:rsidP="008C35F4">
      <w:pPr>
        <w:pStyle w:val="Heading4"/>
      </w:pPr>
      <w:r>
        <w:t>Understanding the New Enforce Attribute Policy Rule</w:t>
      </w:r>
    </w:p>
    <w:p w14:paraId="75D298E1" w14:textId="77777777" w:rsidR="008C35F4" w:rsidRDefault="008C35F4" w:rsidP="008C35F4">
      <w:pPr>
        <w:rPr>
          <w:lang w:eastAsia="x-none"/>
        </w:rPr>
      </w:pPr>
      <w:r>
        <w:rPr>
          <w:lang w:eastAsia="x-none"/>
        </w:rPr>
        <w:t>This rule will set the current system date/time into ATTR12 which will trigger IGIs re-evaluation of the attribute policy.</w:t>
      </w:r>
    </w:p>
    <w:p w14:paraId="2B3FEF0B" w14:textId="77777777" w:rsidR="008C35F4" w:rsidRDefault="008C35F4" w:rsidP="008C35F4">
      <w:pPr>
        <w:rPr>
          <w:lang w:eastAsia="x-none"/>
        </w:rPr>
      </w:pPr>
    </w:p>
    <w:p w14:paraId="4EC243D9" w14:textId="77777777" w:rsidR="008C35F4" w:rsidRDefault="008C35F4" w:rsidP="008C35F4">
      <w:pPr>
        <w:rPr>
          <w:lang w:eastAsia="x-none"/>
        </w:rPr>
      </w:pPr>
      <w:r>
        <w:rPr>
          <w:lang w:eastAsia="x-none"/>
        </w:rPr>
        <w:t>The first bit of code checks for the existence of a number of beans that will have been setup by the IGI event processing and store them in local beans we can use in the rule. The rule shouldn’t run if all of these beans aren’t present.</w:t>
      </w:r>
    </w:p>
    <w:p w14:paraId="0DB1C748" w14:textId="77777777" w:rsidR="008C35F4" w:rsidRDefault="008C35F4" w:rsidP="008C35F4">
      <w:pPr>
        <w:rPr>
          <w:lang w:eastAsia="x-none"/>
        </w:rPr>
      </w:pPr>
    </w:p>
    <w:p w14:paraId="7836DAC3" w14:textId="77777777" w:rsidR="008C35F4" w:rsidRDefault="008C35F4" w:rsidP="008C35F4">
      <w:pPr>
        <w:rPr>
          <w:lang w:eastAsia="x-none"/>
        </w:rPr>
      </w:pPr>
      <w:r>
        <w:rPr>
          <w:lang w:eastAsia="x-none"/>
        </w:rPr>
        <w:t>We have access to the event information (limited value), the user, the OU of the user, the (generic) account and the extended account attributes (in that order below).</w:t>
      </w:r>
    </w:p>
    <w:p w14:paraId="6B736139" w14:textId="77777777" w:rsidR="008C35F4" w:rsidRDefault="008C35F4" w:rsidP="008C35F4">
      <w:pPr>
        <w:rPr>
          <w:lang w:eastAsia="x-none"/>
        </w:rPr>
      </w:pPr>
    </w:p>
    <w:p w14:paraId="4465C79C" w14:textId="77777777" w:rsidR="008C35F4" w:rsidRPr="00B2690B" w:rsidRDefault="008C35F4" w:rsidP="008C35F4">
      <w:pPr>
        <w:pStyle w:val="Code"/>
        <w:rPr>
          <w:lang w:val="en-AU"/>
        </w:rPr>
      </w:pPr>
      <w:r w:rsidRPr="00B2690B">
        <w:rPr>
          <w:lang w:val="en-AU"/>
        </w:rPr>
        <w:t>when</w:t>
      </w:r>
    </w:p>
    <w:p w14:paraId="0FA787E9" w14:textId="77777777" w:rsidR="008C35F4" w:rsidRPr="00B2690B" w:rsidRDefault="008C35F4" w:rsidP="008C35F4">
      <w:pPr>
        <w:pStyle w:val="Code"/>
        <w:rPr>
          <w:lang w:val="en-AU"/>
        </w:rPr>
      </w:pPr>
      <w:r w:rsidRPr="00B2690B">
        <w:rPr>
          <w:lang w:val="en-AU"/>
        </w:rPr>
        <w:t xml:space="preserve">    event : EventTargetBean(  )  </w:t>
      </w:r>
    </w:p>
    <w:p w14:paraId="2915C020" w14:textId="77777777" w:rsidR="008C35F4" w:rsidRPr="00B2690B" w:rsidRDefault="008C35F4" w:rsidP="008C35F4">
      <w:pPr>
        <w:pStyle w:val="Code"/>
        <w:rPr>
          <w:lang w:val="en-AU"/>
        </w:rPr>
      </w:pPr>
      <w:r w:rsidRPr="00B2690B">
        <w:rPr>
          <w:lang w:val="en-AU"/>
        </w:rPr>
        <w:t xml:space="preserve">    userBean : UserBean(  )  </w:t>
      </w:r>
    </w:p>
    <w:p w14:paraId="4278543B" w14:textId="77777777" w:rsidR="008C35F4" w:rsidRPr="00B2690B" w:rsidRDefault="008C35F4" w:rsidP="008C35F4">
      <w:pPr>
        <w:pStyle w:val="Code"/>
        <w:rPr>
          <w:lang w:val="en-AU"/>
        </w:rPr>
      </w:pPr>
      <w:r w:rsidRPr="00B2690B">
        <w:rPr>
          <w:lang w:val="en-AU"/>
        </w:rPr>
        <w:t xml:space="preserve">    orgUnitBean : OrgUnitBean(  )  </w:t>
      </w:r>
    </w:p>
    <w:p w14:paraId="1D4435A6" w14:textId="77777777" w:rsidR="008C35F4" w:rsidRPr="00B2690B" w:rsidRDefault="008C35F4" w:rsidP="008C35F4">
      <w:pPr>
        <w:pStyle w:val="Code"/>
        <w:rPr>
          <w:lang w:val="en-AU"/>
        </w:rPr>
      </w:pPr>
      <w:r w:rsidRPr="00B2690B">
        <w:rPr>
          <w:lang w:val="en-AU"/>
        </w:rPr>
        <w:t xml:space="preserve">    accountBean : AccountBean(  )  </w:t>
      </w:r>
    </w:p>
    <w:p w14:paraId="5CCAEF74" w14:textId="77777777" w:rsidR="008C35F4" w:rsidRPr="00B2690B" w:rsidRDefault="008C35F4" w:rsidP="008C35F4">
      <w:pPr>
        <w:pStyle w:val="Code"/>
        <w:rPr>
          <w:lang w:val="en-AU"/>
        </w:rPr>
      </w:pPr>
      <w:r w:rsidRPr="00B2690B">
        <w:rPr>
          <w:lang w:val="en-AU"/>
        </w:rPr>
        <w:t xml:space="preserve">    accountAttrValue : AccountAttrValueList(  )</w:t>
      </w:r>
    </w:p>
    <w:p w14:paraId="70512049" w14:textId="77777777" w:rsidR="008C35F4" w:rsidRDefault="008C35F4" w:rsidP="008C35F4">
      <w:pPr>
        <w:pStyle w:val="Code"/>
        <w:rPr>
          <w:lang w:val="en-AU"/>
        </w:rPr>
      </w:pPr>
      <w:r w:rsidRPr="00B2690B">
        <w:rPr>
          <w:lang w:val="en-AU"/>
        </w:rPr>
        <w:t>then</w:t>
      </w:r>
    </w:p>
    <w:p w14:paraId="735086FA" w14:textId="77777777" w:rsidR="008C35F4" w:rsidRPr="00B2690B" w:rsidRDefault="008C35F4" w:rsidP="008C35F4">
      <w:pPr>
        <w:pStyle w:val="Code"/>
        <w:rPr>
          <w:lang w:val="en-AU"/>
        </w:rPr>
      </w:pPr>
    </w:p>
    <w:p w14:paraId="73572BC3" w14:textId="77777777" w:rsidR="008C35F4" w:rsidRPr="00B2690B" w:rsidRDefault="008C35F4" w:rsidP="008C35F4">
      <w:pPr>
        <w:pStyle w:val="Code"/>
        <w:rPr>
          <w:lang w:val="en-AU"/>
        </w:rPr>
      </w:pPr>
      <w:r w:rsidRPr="00B2690B">
        <w:rPr>
          <w:lang w:val="en-AU"/>
        </w:rPr>
        <w:t>//</w:t>
      </w:r>
    </w:p>
    <w:p w14:paraId="7236DD49" w14:textId="77777777" w:rsidR="008C35F4" w:rsidRPr="00B2690B" w:rsidRDefault="008C35F4" w:rsidP="008C35F4">
      <w:pPr>
        <w:pStyle w:val="Code"/>
        <w:rPr>
          <w:lang w:val="en-AU"/>
        </w:rPr>
      </w:pPr>
      <w:r w:rsidRPr="00B2690B">
        <w:rPr>
          <w:lang w:val="en-AU"/>
        </w:rPr>
        <w:t>// UserERC key attribute used for fake enforce!</w:t>
      </w:r>
    </w:p>
    <w:p w14:paraId="3DD426B1" w14:textId="77777777" w:rsidR="008C35F4" w:rsidRDefault="008C35F4" w:rsidP="008C35F4">
      <w:pPr>
        <w:pStyle w:val="Code"/>
        <w:rPr>
          <w:lang w:val="en-AU"/>
        </w:rPr>
      </w:pPr>
      <w:r w:rsidRPr="00B2690B">
        <w:rPr>
          <w:highlight w:val="yellow"/>
          <w:lang w:val="en-AU"/>
        </w:rPr>
        <w:t>final String ENFORCE_KEY = "AcctLastRecon";</w:t>
      </w:r>
    </w:p>
    <w:p w14:paraId="0EDD20CE" w14:textId="77777777" w:rsidR="008C35F4" w:rsidRDefault="008C35F4" w:rsidP="008C35F4">
      <w:pPr>
        <w:pStyle w:val="Code"/>
        <w:rPr>
          <w:lang w:val="en-AU"/>
        </w:rPr>
      </w:pPr>
    </w:p>
    <w:p w14:paraId="544043C5" w14:textId="77777777" w:rsidR="008C35F4" w:rsidRDefault="008C35F4" w:rsidP="008C35F4"/>
    <w:p w14:paraId="4074BA9A" w14:textId="77777777" w:rsidR="008C35F4" w:rsidRDefault="008C35F4" w:rsidP="008C35F4">
      <w:r>
        <w:lastRenderedPageBreak/>
        <w:t>The ENFORCE_KEY string sets the attribute to be used. Notice that it’s using the label of the attribute, not the attribute name itself.</w:t>
      </w:r>
    </w:p>
    <w:p w14:paraId="59277E36" w14:textId="77777777" w:rsidR="008C35F4" w:rsidRDefault="008C35F4" w:rsidP="008C35F4"/>
    <w:p w14:paraId="5B21B668" w14:textId="77777777" w:rsidR="008C35F4" w:rsidRDefault="008C35F4" w:rsidP="008C35F4"/>
    <w:p w14:paraId="375F96FD" w14:textId="77777777" w:rsidR="008C35F4" w:rsidRPr="00B2690B" w:rsidRDefault="008C35F4" w:rsidP="008C35F4">
      <w:pPr>
        <w:pStyle w:val="Code"/>
        <w:rPr>
          <w:lang w:val="en-AU"/>
        </w:rPr>
      </w:pPr>
      <w:r w:rsidRPr="00B2690B">
        <w:rPr>
          <w:lang w:val="en-AU"/>
        </w:rPr>
        <w:t xml:space="preserve">// If Identity not found exit </w:t>
      </w:r>
    </w:p>
    <w:p w14:paraId="69302E44" w14:textId="77777777" w:rsidR="008C35F4" w:rsidRPr="00B2690B" w:rsidRDefault="008C35F4" w:rsidP="008C35F4">
      <w:pPr>
        <w:pStyle w:val="Code"/>
        <w:rPr>
          <w:lang w:val="en-AU"/>
        </w:rPr>
      </w:pPr>
      <w:r w:rsidRPr="00B2690B">
        <w:rPr>
          <w:lang w:val="en-AU"/>
        </w:rPr>
        <w:t>if (userBean == null || userBean.getId() == null) {</w:t>
      </w:r>
    </w:p>
    <w:p w14:paraId="786BD60B" w14:textId="77777777" w:rsidR="008C35F4" w:rsidRPr="00B2690B" w:rsidRDefault="008C35F4" w:rsidP="008C35F4">
      <w:pPr>
        <w:pStyle w:val="Code"/>
        <w:rPr>
          <w:lang w:val="en-AU"/>
        </w:rPr>
      </w:pPr>
      <w:r w:rsidRPr="00B2690B">
        <w:rPr>
          <w:lang w:val="en-AU"/>
        </w:rPr>
        <w:tab/>
        <w:t>logger.info("No Identity found for account: " +accountBean.getCode());</w:t>
      </w:r>
    </w:p>
    <w:p w14:paraId="5BFF610D" w14:textId="77777777" w:rsidR="008C35F4" w:rsidRPr="00B2690B" w:rsidRDefault="008C35F4" w:rsidP="008C35F4">
      <w:pPr>
        <w:pStyle w:val="Code"/>
        <w:rPr>
          <w:lang w:val="en-AU"/>
        </w:rPr>
      </w:pPr>
      <w:r w:rsidRPr="00B2690B">
        <w:rPr>
          <w:lang w:val="en-AU"/>
        </w:rPr>
        <w:tab/>
        <w:t>return;</w:t>
      </w:r>
    </w:p>
    <w:p w14:paraId="6F3B0FB4" w14:textId="77777777" w:rsidR="008C35F4" w:rsidRPr="00B2690B" w:rsidRDefault="008C35F4" w:rsidP="008C35F4">
      <w:pPr>
        <w:pStyle w:val="Code"/>
        <w:rPr>
          <w:lang w:val="en-AU"/>
        </w:rPr>
      </w:pPr>
      <w:r w:rsidRPr="00B2690B">
        <w:rPr>
          <w:lang w:val="en-AU"/>
        </w:rPr>
        <w:t>}</w:t>
      </w:r>
    </w:p>
    <w:p w14:paraId="47D66061" w14:textId="77777777" w:rsidR="008C35F4" w:rsidRPr="00B2690B" w:rsidRDefault="008C35F4" w:rsidP="008C35F4">
      <w:pPr>
        <w:pStyle w:val="Code"/>
        <w:rPr>
          <w:lang w:val="en-AU"/>
        </w:rPr>
      </w:pPr>
      <w:r w:rsidRPr="00B2690B">
        <w:rPr>
          <w:lang w:val="en-AU"/>
        </w:rPr>
        <w:tab/>
        <w:t xml:space="preserve">  </w:t>
      </w:r>
    </w:p>
    <w:p w14:paraId="063C49F9" w14:textId="77777777" w:rsidR="008C35F4" w:rsidRDefault="008C35F4" w:rsidP="008C35F4">
      <w:pPr>
        <w:pStyle w:val="Code"/>
      </w:pPr>
      <w:r w:rsidRPr="00B2690B">
        <w:rPr>
          <w:lang w:val="en-AU"/>
        </w:rPr>
        <w:t>logger.info("Identity to update to push Enforcing :" + userBean.getCode());</w:t>
      </w:r>
    </w:p>
    <w:p w14:paraId="51EE9C0A" w14:textId="77777777" w:rsidR="008C35F4" w:rsidRDefault="008C35F4" w:rsidP="008C35F4">
      <w:pPr>
        <w:pStyle w:val="Code"/>
      </w:pPr>
    </w:p>
    <w:p w14:paraId="49E50985" w14:textId="77777777" w:rsidR="008C35F4" w:rsidRPr="00B2690B" w:rsidRDefault="008C35F4" w:rsidP="008C35F4">
      <w:pPr>
        <w:pStyle w:val="Code"/>
        <w:rPr>
          <w:lang w:val="en-AU"/>
        </w:rPr>
      </w:pPr>
      <w:r w:rsidRPr="00B2690B">
        <w:rPr>
          <w:lang w:val="en-AU"/>
        </w:rPr>
        <w:t>// Get Identity ExternalInfo</w:t>
      </w:r>
    </w:p>
    <w:p w14:paraId="72AAFDA4" w14:textId="77777777" w:rsidR="008C35F4" w:rsidRDefault="008C35F4" w:rsidP="008C35F4">
      <w:pPr>
        <w:pStyle w:val="Code"/>
      </w:pPr>
      <w:r w:rsidRPr="00B2690B">
        <w:rPr>
          <w:highlight w:val="yellow"/>
          <w:lang w:val="en-AU"/>
        </w:rPr>
        <w:t>ExternalInfo userExternalInfo = UserAction.findExternalInfo(sql, userBean);</w:t>
      </w:r>
    </w:p>
    <w:p w14:paraId="24D183FA" w14:textId="77777777" w:rsidR="008C35F4" w:rsidRDefault="008C35F4" w:rsidP="008C35F4">
      <w:pPr>
        <w:pStyle w:val="Code"/>
      </w:pPr>
    </w:p>
    <w:p w14:paraId="14C0C9FE" w14:textId="77777777" w:rsidR="008C35F4" w:rsidRDefault="008C35F4" w:rsidP="008C35F4"/>
    <w:p w14:paraId="4311C348" w14:textId="77777777" w:rsidR="008C35F4" w:rsidRDefault="008C35F4" w:rsidP="008C35F4">
      <w:r>
        <w:t>It then checks that the user bean has been setup by IGI and that the ID is not null. Theoretically this rule shouldn’t run if there is no user (i.e. the account is unmatched or an orphan).</w:t>
      </w:r>
    </w:p>
    <w:p w14:paraId="1B7D68DD" w14:textId="77777777" w:rsidR="008C35F4" w:rsidRDefault="008C35F4" w:rsidP="008C35F4"/>
    <w:p w14:paraId="352CB99B" w14:textId="77777777" w:rsidR="008C35F4" w:rsidRDefault="008C35F4" w:rsidP="008C35F4">
      <w:r>
        <w:t>The last bit of code will get the external info (the extended person attributes) and store them for use.</w:t>
      </w:r>
    </w:p>
    <w:p w14:paraId="0FD9488D" w14:textId="77777777" w:rsidR="008C35F4" w:rsidRDefault="008C35F4" w:rsidP="008C35F4"/>
    <w:p w14:paraId="1DC10983" w14:textId="77777777" w:rsidR="008C35F4" w:rsidRDefault="008C35F4" w:rsidP="008C35F4">
      <w:r>
        <w:t>The rest of the rule will get the current date+time from the Calendar object, format it into “dd-MM-yyyy HH:mm:ss” (e.g. 31-12-2017 12:01:01) and write it to the ENFORCE_KEY attribute specified above (in our case ATTR12 (which is AcctLastRecon). The try/catch loop is a bit pointless (copied from another example).</w:t>
      </w:r>
    </w:p>
    <w:p w14:paraId="1196BA96" w14:textId="77777777" w:rsidR="008C35F4" w:rsidRDefault="008C35F4" w:rsidP="008C35F4">
      <w:r>
        <w:tab/>
      </w:r>
    </w:p>
    <w:p w14:paraId="5E80D7B8" w14:textId="77777777" w:rsidR="008C35F4" w:rsidRPr="00B2690B" w:rsidRDefault="008C35F4" w:rsidP="008C35F4">
      <w:pPr>
        <w:pStyle w:val="Code"/>
      </w:pPr>
      <w:r w:rsidRPr="00B2690B">
        <w:t>// Get todays date and time</w:t>
      </w:r>
    </w:p>
    <w:p w14:paraId="0FE095C6" w14:textId="77777777" w:rsidR="008C35F4" w:rsidRPr="00B2690B" w:rsidRDefault="008C35F4" w:rsidP="008C35F4">
      <w:pPr>
        <w:pStyle w:val="Code"/>
      </w:pPr>
      <w:r w:rsidRPr="00B2690B">
        <w:rPr>
          <w:highlight w:val="yellow"/>
        </w:rPr>
        <w:t>Calendar currentTime = Calendar.getInstance();</w:t>
      </w:r>
    </w:p>
    <w:p w14:paraId="35DE7DEF" w14:textId="77777777" w:rsidR="008C35F4" w:rsidRPr="00B2690B" w:rsidRDefault="008C35F4" w:rsidP="008C35F4">
      <w:pPr>
        <w:pStyle w:val="Code"/>
      </w:pPr>
      <w:r w:rsidRPr="00B2690B">
        <w:t>String stringDate = new SimpleDateFormat("dd-MM-yyyy HH:mm:ss").format(currentTime.getTime());</w:t>
      </w:r>
    </w:p>
    <w:p w14:paraId="33920BB9" w14:textId="77777777" w:rsidR="008C35F4" w:rsidRPr="00B2690B" w:rsidRDefault="008C35F4" w:rsidP="008C35F4">
      <w:pPr>
        <w:pStyle w:val="Code"/>
      </w:pPr>
    </w:p>
    <w:p w14:paraId="04D88024" w14:textId="77777777" w:rsidR="008C35F4" w:rsidRPr="00B2690B" w:rsidRDefault="008C35F4" w:rsidP="008C35F4">
      <w:pPr>
        <w:pStyle w:val="Code"/>
      </w:pPr>
      <w:r w:rsidRPr="00B2690B">
        <w:t>logger.info("!!! Current Time:  " + stringDate);</w:t>
      </w:r>
    </w:p>
    <w:p w14:paraId="00B8A6F2" w14:textId="77777777" w:rsidR="008C35F4" w:rsidRPr="00B2690B" w:rsidRDefault="008C35F4" w:rsidP="008C35F4">
      <w:pPr>
        <w:pStyle w:val="Code"/>
      </w:pPr>
      <w:r w:rsidRPr="00B2690B">
        <w:tab/>
      </w:r>
    </w:p>
    <w:p w14:paraId="46E9386D" w14:textId="77777777" w:rsidR="008C35F4" w:rsidRPr="00B2690B" w:rsidRDefault="008C35F4" w:rsidP="008C35F4">
      <w:pPr>
        <w:pStyle w:val="Code"/>
      </w:pPr>
      <w:r w:rsidRPr="00B2690B">
        <w:t>// Get Current Key value</w:t>
      </w:r>
    </w:p>
    <w:p w14:paraId="7C26955F" w14:textId="77777777" w:rsidR="008C35F4" w:rsidRPr="00B2690B" w:rsidRDefault="008C35F4" w:rsidP="008C35F4">
      <w:pPr>
        <w:pStyle w:val="Code"/>
      </w:pPr>
      <w:r w:rsidRPr="00B2690B">
        <w:t>try {</w:t>
      </w:r>
    </w:p>
    <w:p w14:paraId="6F3D58C4" w14:textId="77777777" w:rsidR="008C35F4" w:rsidRPr="00B2690B" w:rsidRDefault="008C35F4" w:rsidP="008C35F4">
      <w:pPr>
        <w:pStyle w:val="Code"/>
      </w:pPr>
      <w:r w:rsidRPr="00B2690B">
        <w:tab/>
        <w:t>String value = (String) userExternalInfo.getAttribute(ENFORCE_KEY);</w:t>
      </w:r>
    </w:p>
    <w:p w14:paraId="1F834FC4" w14:textId="77777777" w:rsidR="008C35F4" w:rsidRPr="00B2690B" w:rsidRDefault="008C35F4" w:rsidP="008C35F4">
      <w:pPr>
        <w:pStyle w:val="Code"/>
      </w:pPr>
      <w:r w:rsidRPr="00B2690B">
        <w:tab/>
        <w:t>logger.info("Previous Recon Date :" + value);</w:t>
      </w:r>
    </w:p>
    <w:p w14:paraId="0B97CFB9" w14:textId="77777777" w:rsidR="008C35F4" w:rsidRPr="00B2690B" w:rsidRDefault="008C35F4" w:rsidP="008C35F4">
      <w:pPr>
        <w:pStyle w:val="Code"/>
      </w:pPr>
      <w:r w:rsidRPr="00B2690B">
        <w:t>} catch (Exception ex) {</w:t>
      </w:r>
    </w:p>
    <w:p w14:paraId="5A08A48D" w14:textId="77777777" w:rsidR="008C35F4" w:rsidRPr="00B2690B" w:rsidRDefault="008C35F4" w:rsidP="008C35F4">
      <w:pPr>
        <w:pStyle w:val="Code"/>
      </w:pPr>
      <w:r w:rsidRPr="00B2690B">
        <w:tab/>
        <w:t xml:space="preserve">// Skip and set 0 </w:t>
      </w:r>
    </w:p>
    <w:p w14:paraId="189DA5D8" w14:textId="77777777" w:rsidR="008C35F4" w:rsidRPr="00B2690B" w:rsidRDefault="008C35F4" w:rsidP="008C35F4">
      <w:pPr>
        <w:pStyle w:val="Code"/>
      </w:pPr>
      <w:r w:rsidRPr="00B2690B">
        <w:t>}</w:t>
      </w:r>
    </w:p>
    <w:p w14:paraId="72F0032B" w14:textId="77777777" w:rsidR="008C35F4" w:rsidRPr="00B2690B" w:rsidRDefault="008C35F4" w:rsidP="008C35F4">
      <w:pPr>
        <w:pStyle w:val="Code"/>
      </w:pPr>
      <w:r w:rsidRPr="00B2690B">
        <w:tab/>
      </w:r>
    </w:p>
    <w:p w14:paraId="7CB66F32" w14:textId="77777777" w:rsidR="008C35F4" w:rsidRPr="00B2690B" w:rsidRDefault="008C35F4" w:rsidP="008C35F4">
      <w:pPr>
        <w:pStyle w:val="Code"/>
      </w:pPr>
      <w:r w:rsidRPr="00B2690B">
        <w:t>// Set the new value</w:t>
      </w:r>
    </w:p>
    <w:p w14:paraId="7DD4C4A0" w14:textId="77777777" w:rsidR="008C35F4" w:rsidRPr="00B2690B" w:rsidRDefault="008C35F4" w:rsidP="008C35F4">
      <w:pPr>
        <w:pStyle w:val="Code"/>
      </w:pPr>
      <w:r w:rsidRPr="0041363E">
        <w:rPr>
          <w:highlight w:val="yellow"/>
        </w:rPr>
        <w:t>userExternalInfo.setAttribute(ENFORCE_KEY, stringDate);</w:t>
      </w:r>
    </w:p>
    <w:p w14:paraId="66882AE1" w14:textId="77777777" w:rsidR="008C35F4" w:rsidRPr="00B2690B" w:rsidRDefault="008C35F4" w:rsidP="008C35F4">
      <w:pPr>
        <w:pStyle w:val="Code"/>
      </w:pPr>
      <w:r w:rsidRPr="00B2690B">
        <w:tab/>
      </w:r>
    </w:p>
    <w:p w14:paraId="10E1E437" w14:textId="77777777" w:rsidR="008C35F4" w:rsidRPr="00B2690B" w:rsidRDefault="008C35F4" w:rsidP="008C35F4">
      <w:pPr>
        <w:pStyle w:val="Code"/>
      </w:pPr>
      <w:r w:rsidRPr="00B2690B">
        <w:t>// Update all user attributes</w:t>
      </w:r>
    </w:p>
    <w:p w14:paraId="44FCC9BA" w14:textId="77777777" w:rsidR="008C35F4" w:rsidRPr="00B2690B" w:rsidRDefault="008C35F4" w:rsidP="008C35F4">
      <w:pPr>
        <w:pStyle w:val="Code"/>
      </w:pPr>
      <w:r w:rsidRPr="0041363E">
        <w:rPr>
          <w:highlight w:val="yellow"/>
        </w:rPr>
        <w:t>UserAction.modifyUser(sql, userBean, userExternalInfo);</w:t>
      </w:r>
    </w:p>
    <w:p w14:paraId="30D3C3CE" w14:textId="77777777" w:rsidR="008C35F4" w:rsidRPr="00B2690B" w:rsidRDefault="008C35F4" w:rsidP="008C35F4">
      <w:pPr>
        <w:pStyle w:val="Code"/>
      </w:pPr>
    </w:p>
    <w:p w14:paraId="470B8A81" w14:textId="77777777" w:rsidR="008C35F4" w:rsidRDefault="008C35F4" w:rsidP="008C35F4">
      <w:pPr>
        <w:pStyle w:val="Code"/>
      </w:pPr>
      <w:r w:rsidRPr="00B2690B">
        <w:t>logger.info("Identity Updated!");</w:t>
      </w:r>
    </w:p>
    <w:p w14:paraId="20CD5A72" w14:textId="77777777" w:rsidR="008C35F4" w:rsidRDefault="008C35F4" w:rsidP="008C35F4"/>
    <w:p w14:paraId="01138A41" w14:textId="77777777" w:rsidR="008C35F4" w:rsidRDefault="008C35F4" w:rsidP="008C35F4">
      <w:pPr>
        <w:rPr>
          <w:lang w:eastAsia="x-none"/>
        </w:rPr>
      </w:pPr>
      <w:r>
        <w:rPr>
          <w:lang w:eastAsia="x-none"/>
        </w:rPr>
        <w:t>This rule is ready to go and doesn’t need any more configuration.</w:t>
      </w:r>
    </w:p>
    <w:p w14:paraId="65AB93FC" w14:textId="77777777" w:rsidR="008C35F4" w:rsidRDefault="008C35F4" w:rsidP="008C35F4">
      <w:pPr>
        <w:rPr>
          <w:lang w:eastAsia="x-none"/>
        </w:rPr>
      </w:pPr>
    </w:p>
    <w:p w14:paraId="0259297B" w14:textId="77777777" w:rsidR="008C35F4" w:rsidRDefault="008C35F4" w:rsidP="008C35F4">
      <w:pPr>
        <w:rPr>
          <w:lang w:eastAsia="x-none"/>
        </w:rPr>
      </w:pPr>
      <w:r>
        <w:rPr>
          <w:lang w:eastAsia="x-none"/>
        </w:rPr>
        <w:t>If you later need to change the rule, you need to ensure that the rules engine cache is configured to load it quickly. To check the cache settings, go into Process Designer, select the Rules Engine task and look at the Jobs associated with it. The cacheTime argument shows the cache time (default is 120mins). You can set it to a lower number if you’re working on rules. You will need to stop the task, modify the setting, then restart the task for the change to be applied.</w:t>
      </w:r>
    </w:p>
    <w:p w14:paraId="31990716" w14:textId="77777777" w:rsidR="008C35F4" w:rsidRDefault="008C35F4" w:rsidP="008C35F4">
      <w:pPr>
        <w:rPr>
          <w:lang w:eastAsia="x-none"/>
        </w:rPr>
      </w:pPr>
    </w:p>
    <w:p w14:paraId="56B1A1B2" w14:textId="77777777" w:rsidR="008C35F4" w:rsidRDefault="008C35F4" w:rsidP="008C35F4">
      <w:pPr>
        <w:rPr>
          <w:lang w:eastAsia="x-none"/>
        </w:rPr>
      </w:pPr>
      <w:r>
        <w:rPr>
          <w:lang w:eastAsia="x-none"/>
        </w:rPr>
        <w:t xml:space="preserve">When testing, you can check the </w:t>
      </w:r>
      <w:r w:rsidRPr="0051563E">
        <w:rPr>
          <w:rStyle w:val="CodeChar"/>
        </w:rPr>
        <w:t>accessgovernancecore_event_target.log</w:t>
      </w:r>
      <w:r>
        <w:rPr>
          <w:lang w:eastAsia="x-none"/>
        </w:rPr>
        <w:t xml:space="preserve"> (IGI VA LMI, Manage &gt; Custom File Management, log &gt; iga_core folder) for the logger messages from the rule.</w:t>
      </w:r>
    </w:p>
    <w:p w14:paraId="77951E2D" w14:textId="77777777" w:rsidR="008C35F4" w:rsidRDefault="008C35F4" w:rsidP="008C35F4">
      <w:pPr>
        <w:rPr>
          <w:lang w:eastAsia="x-none"/>
        </w:rPr>
      </w:pPr>
      <w:r>
        <w:rPr>
          <w:lang w:eastAsia="x-none"/>
        </w:rPr>
        <w:br w:type="page"/>
      </w:r>
    </w:p>
    <w:p w14:paraId="2EB38F7F" w14:textId="6446C389" w:rsidR="008C35F4" w:rsidRDefault="008C35F4" w:rsidP="008C35F4">
      <w:pPr>
        <w:pStyle w:val="Heading3"/>
      </w:pPr>
      <w:bookmarkStart w:id="20" w:name="_Toc510787951"/>
      <w:r>
        <w:lastRenderedPageBreak/>
        <w:t>Running the Lab Scenarios</w:t>
      </w:r>
      <w:bookmarkEnd w:id="20"/>
    </w:p>
    <w:p w14:paraId="3994CB63" w14:textId="77777777" w:rsidR="008C35F4" w:rsidRDefault="008C35F4" w:rsidP="008C35F4">
      <w:pPr>
        <w:rPr>
          <w:lang w:eastAsia="x-none"/>
        </w:rPr>
      </w:pPr>
      <w:r>
        <w:rPr>
          <w:lang w:eastAsia="x-none"/>
        </w:rPr>
        <w:t>As the reconciliation was performed during the adapter setup, there is no need to rerun it (it won’t show anything anyway).  There are two scenarios we want to run through; Provisioning with account creation, and reconciliation with attribute policy enforcement.</w:t>
      </w:r>
    </w:p>
    <w:p w14:paraId="1C4B5D0C" w14:textId="77777777" w:rsidR="008C35F4" w:rsidRDefault="008C35F4" w:rsidP="008C35F4">
      <w:pPr>
        <w:pStyle w:val="Heading4"/>
      </w:pPr>
      <w:r>
        <w:rPr>
          <w:lang w:val="en-US"/>
        </w:rPr>
        <w:t>Demonstrating</w:t>
      </w:r>
      <w:r>
        <w:t xml:space="preserve"> Provisioning with New Account Creation</w:t>
      </w:r>
    </w:p>
    <w:p w14:paraId="123D6529" w14:textId="77777777" w:rsidR="008C35F4" w:rsidRDefault="008C35F4" w:rsidP="008C35F4">
      <w:pPr>
        <w:rPr>
          <w:lang w:eastAsia="x-none"/>
        </w:rPr>
      </w:pPr>
      <w:r>
        <w:rPr>
          <w:lang w:eastAsia="x-none"/>
        </w:rPr>
        <w:t>You need to identify a user who doesn’t already have an AD account for this. We will use Helen Fang, but any user who doesn’t have a Training AD account would work.</w:t>
      </w:r>
    </w:p>
    <w:p w14:paraId="585E9A87" w14:textId="77777777" w:rsidR="008C35F4" w:rsidRDefault="008C35F4" w:rsidP="008C35F4">
      <w:pPr>
        <w:rPr>
          <w:lang w:eastAsia="x-none"/>
        </w:rPr>
      </w:pPr>
    </w:p>
    <w:p w14:paraId="405B1591" w14:textId="77777777" w:rsidR="008C35F4" w:rsidRDefault="008C35F4" w:rsidP="008C35F4">
      <w:pPr>
        <w:rPr>
          <w:lang w:eastAsia="x-none"/>
        </w:rPr>
      </w:pPr>
      <w:r>
        <w:rPr>
          <w:lang w:eastAsia="x-none"/>
        </w:rPr>
        <w:t>To run this scenario:</w:t>
      </w:r>
    </w:p>
    <w:p w14:paraId="0157446E" w14:textId="77777777" w:rsidR="008C35F4" w:rsidRDefault="008C35F4" w:rsidP="008C35F4">
      <w:pPr>
        <w:pStyle w:val="ListParagraph"/>
        <w:numPr>
          <w:ilvl w:val="0"/>
          <w:numId w:val="92"/>
        </w:numPr>
        <w:rPr>
          <w:lang w:eastAsia="x-none"/>
        </w:rPr>
      </w:pPr>
      <w:r>
        <w:rPr>
          <w:lang w:eastAsia="x-none"/>
        </w:rPr>
        <w:t xml:space="preserve">Log into the </w:t>
      </w:r>
      <w:r w:rsidRPr="00490D9C">
        <w:rPr>
          <w:b/>
          <w:lang w:eastAsia="x-none"/>
        </w:rPr>
        <w:t>Service Center</w:t>
      </w:r>
      <w:r>
        <w:rPr>
          <w:lang w:eastAsia="x-none"/>
        </w:rPr>
        <w:t xml:space="preserve"> as </w:t>
      </w:r>
      <w:r w:rsidRPr="00490D9C">
        <w:rPr>
          <w:rStyle w:val="CodeChar"/>
        </w:rPr>
        <w:t>Helen Fang</w:t>
      </w:r>
      <w:r>
        <w:rPr>
          <w:lang w:eastAsia="x-none"/>
        </w:rPr>
        <w:t xml:space="preserve"> (</w:t>
      </w:r>
      <w:r w:rsidRPr="00490D9C">
        <w:rPr>
          <w:rStyle w:val="CodeChar"/>
        </w:rPr>
        <w:t>HFang</w:t>
      </w:r>
      <w:r>
        <w:rPr>
          <w:lang w:eastAsia="x-none"/>
        </w:rPr>
        <w:t>/</w:t>
      </w:r>
      <w:r w:rsidRPr="00490D9C">
        <w:rPr>
          <w:rStyle w:val="CodeChar"/>
        </w:rPr>
        <w:t>Passw0rd</w:t>
      </w:r>
      <w:r>
        <w:rPr>
          <w:lang w:eastAsia="x-none"/>
        </w:rPr>
        <w:t>)</w:t>
      </w:r>
    </w:p>
    <w:p w14:paraId="0BE8E0E5" w14:textId="16CE05A7" w:rsidR="008C35F4" w:rsidRDefault="008C35F4" w:rsidP="008C35F4">
      <w:pPr>
        <w:pStyle w:val="ListParagraph"/>
        <w:numPr>
          <w:ilvl w:val="0"/>
          <w:numId w:val="92"/>
        </w:numPr>
        <w:rPr>
          <w:lang w:eastAsia="x-none"/>
        </w:rPr>
      </w:pPr>
      <w:r>
        <w:rPr>
          <w:lang w:eastAsia="x-none"/>
        </w:rPr>
        <w:t xml:space="preserve">Go to </w:t>
      </w:r>
      <w:r w:rsidRPr="00490D9C">
        <w:rPr>
          <w:b/>
          <w:lang w:eastAsia="x-none"/>
        </w:rPr>
        <w:t>Access Requests</w:t>
      </w:r>
      <w:r>
        <w:rPr>
          <w:lang w:eastAsia="x-none"/>
        </w:rPr>
        <w:t xml:space="preserve"> and note that Helen only has a QA role </w:t>
      </w:r>
      <w:r w:rsidR="00FE3126">
        <w:rPr>
          <w:lang w:eastAsia="x-none"/>
        </w:rPr>
        <w:t>&amp;</w:t>
      </w:r>
      <w:r>
        <w:rPr>
          <w:lang w:eastAsia="x-none"/>
        </w:rPr>
        <w:t xml:space="preserve"> JohnsonContro</w:t>
      </w:r>
      <w:r w:rsidR="00FE3126">
        <w:rPr>
          <w:lang w:eastAsia="x-none"/>
        </w:rPr>
        <w:t>ls permission  (no AD)</w:t>
      </w:r>
    </w:p>
    <w:p w14:paraId="000855C3" w14:textId="77777777" w:rsidR="008C35F4" w:rsidRDefault="008C35F4" w:rsidP="008C35F4">
      <w:pPr>
        <w:pStyle w:val="ListParagraph"/>
        <w:numPr>
          <w:ilvl w:val="0"/>
          <w:numId w:val="92"/>
        </w:numPr>
        <w:rPr>
          <w:lang w:eastAsia="x-none"/>
        </w:rPr>
      </w:pPr>
      <w:r>
        <w:rPr>
          <w:lang w:eastAsia="x-none"/>
        </w:rPr>
        <w:t xml:space="preserve">Click on the </w:t>
      </w:r>
      <w:r w:rsidRPr="00FE3126">
        <w:rPr>
          <w:b/>
          <w:lang w:eastAsia="x-none"/>
        </w:rPr>
        <w:t>Permissions</w:t>
      </w:r>
      <w:r>
        <w:rPr>
          <w:lang w:eastAsia="x-none"/>
        </w:rPr>
        <w:t xml:space="preserve"> tab and select </w:t>
      </w:r>
      <w:r w:rsidRPr="00FE3126">
        <w:rPr>
          <w:rStyle w:val="CodeChar"/>
        </w:rPr>
        <w:t>Training AD</w:t>
      </w:r>
      <w:r>
        <w:rPr>
          <w:lang w:eastAsia="x-none"/>
        </w:rPr>
        <w:t xml:space="preserve"> as the application</w:t>
      </w:r>
    </w:p>
    <w:p w14:paraId="5ACECB07" w14:textId="77777777" w:rsidR="008C35F4" w:rsidRDefault="008C35F4" w:rsidP="008C35F4">
      <w:pPr>
        <w:pStyle w:val="ListParagraph"/>
        <w:numPr>
          <w:ilvl w:val="0"/>
          <w:numId w:val="92"/>
        </w:numPr>
        <w:rPr>
          <w:lang w:eastAsia="x-none"/>
        </w:rPr>
      </w:pPr>
      <w:r>
        <w:rPr>
          <w:lang w:eastAsia="x-none"/>
        </w:rPr>
        <w:t xml:space="preserve">Add one of the AD permissions, such as </w:t>
      </w:r>
      <w:r w:rsidRPr="00FE3126">
        <w:rPr>
          <w:rStyle w:val="CodeChar"/>
        </w:rPr>
        <w:t>Schema Admins</w:t>
      </w:r>
    </w:p>
    <w:p w14:paraId="4A4FC20B" w14:textId="77777777" w:rsidR="008C35F4" w:rsidRDefault="008C35F4" w:rsidP="008C35F4">
      <w:pPr>
        <w:rPr>
          <w:lang w:eastAsia="x-none"/>
        </w:rPr>
      </w:pPr>
    </w:p>
    <w:p w14:paraId="70D3FE7A" w14:textId="77777777" w:rsidR="008C35F4" w:rsidRDefault="008C35F4" w:rsidP="008C35F4">
      <w:pPr>
        <w:rPr>
          <w:lang w:eastAsia="x-none"/>
        </w:rPr>
      </w:pPr>
      <w:r>
        <w:rPr>
          <w:noProof/>
          <w:lang w:eastAsia="x-none"/>
        </w:rPr>
        <w:drawing>
          <wp:inline distT="0" distB="0" distL="0" distR="0" wp14:anchorId="4538AA28" wp14:editId="29E4A337">
            <wp:extent cx="6188710" cy="2499360"/>
            <wp:effectExtent l="63500" t="63500" r="59690" b="660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8-02-09 at 14.32.26.png"/>
                    <pic:cNvPicPr/>
                  </pic:nvPicPr>
                  <pic:blipFill>
                    <a:blip r:embed="rId60"/>
                    <a:stretch>
                      <a:fillRect/>
                    </a:stretch>
                  </pic:blipFill>
                  <pic:spPr>
                    <a:xfrm>
                      <a:off x="0" y="0"/>
                      <a:ext cx="6188710" cy="2499360"/>
                    </a:xfrm>
                    <a:prstGeom prst="rect">
                      <a:avLst/>
                    </a:prstGeom>
                    <a:effectLst>
                      <a:glow rad="63500">
                        <a:schemeClr val="accent3">
                          <a:satMod val="175000"/>
                          <a:alpha val="40000"/>
                        </a:schemeClr>
                      </a:glow>
                    </a:effectLst>
                  </pic:spPr>
                </pic:pic>
              </a:graphicData>
            </a:graphic>
          </wp:inline>
        </w:drawing>
      </w:r>
    </w:p>
    <w:p w14:paraId="0FD69066" w14:textId="77777777" w:rsidR="008C35F4" w:rsidRDefault="008C35F4" w:rsidP="008C35F4">
      <w:pPr>
        <w:rPr>
          <w:lang w:eastAsia="x-none"/>
        </w:rPr>
      </w:pPr>
    </w:p>
    <w:p w14:paraId="356E591F" w14:textId="77777777" w:rsidR="008C35F4" w:rsidRDefault="008C35F4" w:rsidP="008C35F4">
      <w:pPr>
        <w:pStyle w:val="ListParagraph"/>
        <w:numPr>
          <w:ilvl w:val="0"/>
          <w:numId w:val="93"/>
        </w:numPr>
        <w:rPr>
          <w:lang w:eastAsia="x-none"/>
        </w:rPr>
      </w:pPr>
      <w:r>
        <w:rPr>
          <w:lang w:eastAsia="x-none"/>
        </w:rPr>
        <w:t xml:space="preserve">Click </w:t>
      </w:r>
      <w:r w:rsidRPr="00FE3126">
        <w:rPr>
          <w:b/>
          <w:lang w:eastAsia="x-none"/>
        </w:rPr>
        <w:t>Next</w:t>
      </w:r>
    </w:p>
    <w:p w14:paraId="655DB959" w14:textId="77777777" w:rsidR="008C35F4" w:rsidRDefault="008C35F4" w:rsidP="008C35F4">
      <w:pPr>
        <w:pStyle w:val="ListParagraph"/>
        <w:numPr>
          <w:ilvl w:val="0"/>
          <w:numId w:val="93"/>
        </w:numPr>
        <w:rPr>
          <w:lang w:eastAsia="x-none"/>
        </w:rPr>
      </w:pPr>
      <w:r>
        <w:rPr>
          <w:lang w:eastAsia="x-none"/>
        </w:rPr>
        <w:t xml:space="preserve">On the </w:t>
      </w:r>
      <w:r w:rsidRPr="00FE3126">
        <w:rPr>
          <w:b/>
          <w:lang w:eastAsia="x-none"/>
        </w:rPr>
        <w:t>Account Attributes</w:t>
      </w:r>
      <w:r>
        <w:rPr>
          <w:lang w:eastAsia="x-none"/>
        </w:rPr>
        <w:t xml:space="preserve"> page select the </w:t>
      </w:r>
      <w:r w:rsidRPr="00FE3126">
        <w:rPr>
          <w:rStyle w:val="CodeChar"/>
        </w:rPr>
        <w:t>Training AD</w:t>
      </w:r>
      <w:r>
        <w:rPr>
          <w:lang w:eastAsia="x-none"/>
        </w:rPr>
        <w:t xml:space="preserve"> account</w:t>
      </w:r>
    </w:p>
    <w:p w14:paraId="579C8949" w14:textId="77777777" w:rsidR="008C35F4" w:rsidRDefault="008C35F4" w:rsidP="008C35F4">
      <w:pPr>
        <w:rPr>
          <w:lang w:eastAsia="x-none"/>
        </w:rPr>
      </w:pPr>
    </w:p>
    <w:p w14:paraId="2B4B9C53" w14:textId="77777777" w:rsidR="008C35F4" w:rsidRDefault="008C35F4" w:rsidP="008C35F4">
      <w:pPr>
        <w:rPr>
          <w:lang w:eastAsia="x-none"/>
        </w:rPr>
      </w:pPr>
      <w:r>
        <w:rPr>
          <w:noProof/>
          <w:lang w:eastAsia="x-none"/>
        </w:rPr>
        <w:drawing>
          <wp:inline distT="0" distB="0" distL="0" distR="0" wp14:anchorId="435630EC" wp14:editId="5C9FB38F">
            <wp:extent cx="6188710" cy="2965450"/>
            <wp:effectExtent l="63500" t="63500" r="59690" b="698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 Shot 2018-02-09 at 14.35.19.png"/>
                    <pic:cNvPicPr/>
                  </pic:nvPicPr>
                  <pic:blipFill>
                    <a:blip r:embed="rId61"/>
                    <a:stretch>
                      <a:fillRect/>
                    </a:stretch>
                  </pic:blipFill>
                  <pic:spPr>
                    <a:xfrm>
                      <a:off x="0" y="0"/>
                      <a:ext cx="6188710" cy="2965450"/>
                    </a:xfrm>
                    <a:prstGeom prst="rect">
                      <a:avLst/>
                    </a:prstGeom>
                    <a:effectLst>
                      <a:glow rad="63500">
                        <a:schemeClr val="accent3">
                          <a:satMod val="175000"/>
                          <a:alpha val="40000"/>
                        </a:schemeClr>
                      </a:glow>
                    </a:effectLst>
                  </pic:spPr>
                </pic:pic>
              </a:graphicData>
            </a:graphic>
          </wp:inline>
        </w:drawing>
      </w:r>
    </w:p>
    <w:p w14:paraId="7BB66A75" w14:textId="77777777" w:rsidR="00FE3126" w:rsidRDefault="00FE3126" w:rsidP="008C35F4">
      <w:pPr>
        <w:rPr>
          <w:lang w:eastAsia="x-none"/>
        </w:rPr>
      </w:pPr>
    </w:p>
    <w:p w14:paraId="0EB8D7B9" w14:textId="3842F4CF" w:rsidR="008C35F4" w:rsidRDefault="008C35F4" w:rsidP="008C35F4">
      <w:pPr>
        <w:rPr>
          <w:lang w:eastAsia="x-none"/>
        </w:rPr>
      </w:pPr>
      <w:r>
        <w:rPr>
          <w:lang w:eastAsia="x-none"/>
        </w:rPr>
        <w:t xml:space="preserve">This page is shown because we enabled the “Enable Account Creation” flag to true in the workflow activity. If we had left it as false, this page would not be displayed and IGI would generate the account with attribute values in the background. </w:t>
      </w:r>
    </w:p>
    <w:p w14:paraId="64389731" w14:textId="77777777" w:rsidR="008C35F4" w:rsidRDefault="008C35F4" w:rsidP="008C35F4">
      <w:pPr>
        <w:rPr>
          <w:lang w:eastAsia="x-none"/>
        </w:rPr>
      </w:pPr>
    </w:p>
    <w:p w14:paraId="6A0D1B79" w14:textId="77777777" w:rsidR="008C35F4" w:rsidRDefault="008C35F4" w:rsidP="008C35F4">
      <w:pPr>
        <w:rPr>
          <w:lang w:eastAsia="x-none"/>
        </w:rPr>
      </w:pPr>
      <w:r>
        <w:rPr>
          <w:lang w:eastAsia="x-none"/>
        </w:rPr>
        <w:t>The page allows specification of the Account ID. It is a mandatory field.</w:t>
      </w:r>
    </w:p>
    <w:p w14:paraId="13E3E7A5" w14:textId="77777777" w:rsidR="008C35F4" w:rsidRDefault="008C35F4" w:rsidP="008C35F4">
      <w:pPr>
        <w:rPr>
          <w:lang w:eastAsia="x-none"/>
        </w:rPr>
      </w:pPr>
    </w:p>
    <w:p w14:paraId="293A73FE" w14:textId="77777777" w:rsidR="008C35F4" w:rsidRDefault="008C35F4" w:rsidP="008C35F4">
      <w:pPr>
        <w:pStyle w:val="Note"/>
      </w:pPr>
      <w:r>
        <w:t>Note, there is currently a limitation in IGI such that this field cannot be pre-populated. Whilst the policy for UserID creation is in the Account configuration (in this case the ID is equal to the Ideas account id), IGI must be evaluating it later in the flow. You just have to enter a value in to proceed past this screen.</w:t>
      </w:r>
    </w:p>
    <w:p w14:paraId="4280A2F4" w14:textId="77777777" w:rsidR="008C35F4" w:rsidRDefault="008C35F4" w:rsidP="008C35F4">
      <w:pPr>
        <w:rPr>
          <w:lang w:eastAsia="x-none"/>
        </w:rPr>
      </w:pPr>
    </w:p>
    <w:p w14:paraId="5BF82FA6" w14:textId="77777777" w:rsidR="008C35F4" w:rsidRDefault="008C35F4" w:rsidP="008C35F4">
      <w:pPr>
        <w:rPr>
          <w:lang w:eastAsia="x-none"/>
        </w:rPr>
      </w:pPr>
      <w:r>
        <w:rPr>
          <w:lang w:eastAsia="x-none"/>
        </w:rPr>
        <w:t>The page also shows the Target Attributes we configured above. They are in the same order as defined in the workflow activity (we didn’t change the order). Most of the attributes are read only, except for Description, Company and Department that we left editable. Note how the values have been created from the person attributes (or blank if there is no corresponding person attribute value).</w:t>
      </w:r>
    </w:p>
    <w:p w14:paraId="5B48D84F" w14:textId="77777777" w:rsidR="008C35F4" w:rsidRDefault="008C35F4" w:rsidP="008C35F4">
      <w:pPr>
        <w:rPr>
          <w:lang w:eastAsia="x-none"/>
        </w:rPr>
      </w:pPr>
    </w:p>
    <w:p w14:paraId="149F22D9" w14:textId="77777777" w:rsidR="008C35F4" w:rsidRDefault="008C35F4" w:rsidP="008C35F4">
      <w:pPr>
        <w:rPr>
          <w:lang w:eastAsia="x-none"/>
        </w:rPr>
      </w:pPr>
      <w:r>
        <w:rPr>
          <w:lang w:eastAsia="x-none"/>
        </w:rPr>
        <w:t>Right at the bottom of the page is the Password section. This specifies the account password and must be set.</w:t>
      </w:r>
    </w:p>
    <w:p w14:paraId="380891A2" w14:textId="77777777" w:rsidR="008C35F4" w:rsidRDefault="008C35F4" w:rsidP="008C35F4">
      <w:pPr>
        <w:rPr>
          <w:lang w:eastAsia="x-none"/>
        </w:rPr>
      </w:pPr>
    </w:p>
    <w:p w14:paraId="3BC7D389" w14:textId="2D38D139" w:rsidR="008C35F4" w:rsidRDefault="008C35F4" w:rsidP="008C35F4">
      <w:pPr>
        <w:pStyle w:val="ListParagraph"/>
        <w:numPr>
          <w:ilvl w:val="0"/>
          <w:numId w:val="94"/>
        </w:numPr>
        <w:rPr>
          <w:lang w:eastAsia="x-none"/>
        </w:rPr>
      </w:pPr>
      <w:r>
        <w:rPr>
          <w:lang w:eastAsia="x-none"/>
        </w:rPr>
        <w:t xml:space="preserve">Enter a </w:t>
      </w:r>
      <w:r w:rsidRPr="00FE3126">
        <w:rPr>
          <w:b/>
          <w:lang w:eastAsia="x-none"/>
        </w:rPr>
        <w:t>New Password</w:t>
      </w:r>
      <w:r>
        <w:rPr>
          <w:lang w:eastAsia="x-none"/>
        </w:rPr>
        <w:t xml:space="preserve"> and </w:t>
      </w:r>
      <w:r w:rsidRPr="00FE3126">
        <w:rPr>
          <w:b/>
          <w:lang w:eastAsia="x-none"/>
        </w:rPr>
        <w:t>Confirm Password</w:t>
      </w:r>
      <w:r w:rsidR="00FE3126" w:rsidRPr="00FE3126">
        <w:rPr>
          <w:lang w:eastAsia="x-none"/>
        </w:rPr>
        <w:t xml:space="preserve"> (</w:t>
      </w:r>
      <w:r w:rsidR="00FE3126">
        <w:rPr>
          <w:lang w:eastAsia="x-none"/>
        </w:rPr>
        <w:t>any password, we won’t use it)</w:t>
      </w:r>
    </w:p>
    <w:p w14:paraId="7C0B06E2" w14:textId="77777777" w:rsidR="008C35F4" w:rsidRDefault="008C35F4" w:rsidP="008C35F4">
      <w:pPr>
        <w:rPr>
          <w:lang w:eastAsia="x-none"/>
        </w:rPr>
      </w:pPr>
    </w:p>
    <w:p w14:paraId="4E13FD51" w14:textId="77777777" w:rsidR="008C35F4" w:rsidRDefault="008C35F4" w:rsidP="008C35F4">
      <w:pPr>
        <w:rPr>
          <w:lang w:eastAsia="x-none"/>
        </w:rPr>
      </w:pPr>
      <w:r>
        <w:rPr>
          <w:lang w:eastAsia="x-none"/>
        </w:rPr>
        <w:t>Notice that the password policy is evaluated as you type the new password.</w:t>
      </w:r>
    </w:p>
    <w:p w14:paraId="6FE9F7F2" w14:textId="77777777" w:rsidR="008C35F4" w:rsidRDefault="008C35F4" w:rsidP="008C35F4">
      <w:pPr>
        <w:rPr>
          <w:lang w:eastAsia="x-none"/>
        </w:rPr>
      </w:pPr>
    </w:p>
    <w:p w14:paraId="7DD9F1DA" w14:textId="77777777" w:rsidR="008C35F4" w:rsidRDefault="008C35F4" w:rsidP="008C35F4">
      <w:pPr>
        <w:pStyle w:val="ListParagraph"/>
        <w:numPr>
          <w:ilvl w:val="0"/>
          <w:numId w:val="94"/>
        </w:numPr>
        <w:rPr>
          <w:lang w:eastAsia="x-none"/>
        </w:rPr>
      </w:pPr>
      <w:r>
        <w:rPr>
          <w:lang w:eastAsia="x-none"/>
        </w:rPr>
        <w:t xml:space="preserve">Click </w:t>
      </w:r>
      <w:r w:rsidRPr="00FE3126">
        <w:rPr>
          <w:b/>
          <w:lang w:eastAsia="x-none"/>
        </w:rPr>
        <w:t>Next</w:t>
      </w:r>
    </w:p>
    <w:p w14:paraId="2D202A9D" w14:textId="77777777" w:rsidR="008C35F4" w:rsidRDefault="008C35F4" w:rsidP="008C35F4">
      <w:pPr>
        <w:rPr>
          <w:lang w:eastAsia="x-none"/>
        </w:rPr>
      </w:pPr>
    </w:p>
    <w:p w14:paraId="460F8A99" w14:textId="77777777" w:rsidR="008C35F4" w:rsidRDefault="008C35F4" w:rsidP="008C35F4">
      <w:pPr>
        <w:rPr>
          <w:lang w:eastAsia="x-none"/>
        </w:rPr>
      </w:pPr>
      <w:r>
        <w:rPr>
          <w:noProof/>
          <w:lang w:eastAsia="x-none"/>
        </w:rPr>
        <w:drawing>
          <wp:inline distT="0" distB="0" distL="0" distR="0" wp14:anchorId="75B86F61" wp14:editId="3F95D4CC">
            <wp:extent cx="6188710" cy="1596390"/>
            <wp:effectExtent l="63500" t="63500" r="59690" b="673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 Shot 2018-02-09 at 14.45.19.png"/>
                    <pic:cNvPicPr/>
                  </pic:nvPicPr>
                  <pic:blipFill>
                    <a:blip r:embed="rId62"/>
                    <a:stretch>
                      <a:fillRect/>
                    </a:stretch>
                  </pic:blipFill>
                  <pic:spPr>
                    <a:xfrm>
                      <a:off x="0" y="0"/>
                      <a:ext cx="6188710" cy="1596390"/>
                    </a:xfrm>
                    <a:prstGeom prst="rect">
                      <a:avLst/>
                    </a:prstGeom>
                    <a:effectLst>
                      <a:glow rad="63500">
                        <a:schemeClr val="accent3">
                          <a:satMod val="175000"/>
                          <a:alpha val="40000"/>
                        </a:schemeClr>
                      </a:glow>
                    </a:effectLst>
                  </pic:spPr>
                </pic:pic>
              </a:graphicData>
            </a:graphic>
          </wp:inline>
        </w:drawing>
      </w:r>
    </w:p>
    <w:p w14:paraId="5D44E6F2" w14:textId="77777777" w:rsidR="008C35F4" w:rsidRDefault="008C35F4" w:rsidP="008C35F4">
      <w:pPr>
        <w:rPr>
          <w:lang w:eastAsia="x-none"/>
        </w:rPr>
      </w:pPr>
    </w:p>
    <w:p w14:paraId="375CCA2D" w14:textId="77777777" w:rsidR="008C35F4" w:rsidRDefault="008C35F4" w:rsidP="008C35F4">
      <w:pPr>
        <w:rPr>
          <w:lang w:eastAsia="x-none"/>
        </w:rPr>
      </w:pPr>
      <w:r>
        <w:rPr>
          <w:lang w:eastAsia="x-none"/>
        </w:rPr>
        <w:t>Notice that the new permission has the Visibility Violation flag set (VV orange icon). This is because we set Visibility Violation on the entitlement when we associated it with the org tree. The use of VV allows us to flag entitlements that we want to flag as possible risks (we could also create Sensitive Access risks and map them to these permissions, but that is more work – use of VV is a simpler approach).</w:t>
      </w:r>
    </w:p>
    <w:p w14:paraId="7DC4E846" w14:textId="77777777" w:rsidR="008C35F4" w:rsidRDefault="008C35F4" w:rsidP="008C35F4">
      <w:pPr>
        <w:rPr>
          <w:lang w:eastAsia="x-none"/>
        </w:rPr>
      </w:pPr>
    </w:p>
    <w:p w14:paraId="060FD406" w14:textId="77777777" w:rsidR="008C35F4" w:rsidRDefault="008C35F4" w:rsidP="008C35F4">
      <w:pPr>
        <w:pStyle w:val="ListParagraph"/>
        <w:numPr>
          <w:ilvl w:val="0"/>
          <w:numId w:val="94"/>
        </w:numPr>
        <w:rPr>
          <w:lang w:eastAsia="x-none"/>
        </w:rPr>
      </w:pPr>
      <w:r>
        <w:rPr>
          <w:lang w:eastAsia="x-none"/>
        </w:rPr>
        <w:t xml:space="preserve">Click </w:t>
      </w:r>
      <w:r w:rsidRPr="00FE3126">
        <w:rPr>
          <w:b/>
          <w:lang w:eastAsia="x-none"/>
        </w:rPr>
        <w:t>Submit</w:t>
      </w:r>
      <w:r>
        <w:rPr>
          <w:lang w:eastAsia="x-none"/>
        </w:rPr>
        <w:t xml:space="preserve"> and </w:t>
      </w:r>
      <w:r w:rsidRPr="00FE3126">
        <w:rPr>
          <w:b/>
          <w:lang w:eastAsia="x-none"/>
        </w:rPr>
        <w:t>OK</w:t>
      </w:r>
      <w:r>
        <w:rPr>
          <w:lang w:eastAsia="x-none"/>
        </w:rPr>
        <w:t xml:space="preserve"> on the Request Submitted dialog</w:t>
      </w:r>
    </w:p>
    <w:p w14:paraId="284590C5" w14:textId="77777777" w:rsidR="008C35F4" w:rsidRDefault="008C35F4" w:rsidP="008C35F4">
      <w:pPr>
        <w:rPr>
          <w:lang w:eastAsia="x-none"/>
        </w:rPr>
      </w:pPr>
    </w:p>
    <w:p w14:paraId="0FCF9DF3" w14:textId="77777777" w:rsidR="008C35F4" w:rsidRDefault="008C35F4" w:rsidP="008C35F4">
      <w:pPr>
        <w:rPr>
          <w:lang w:eastAsia="x-none"/>
        </w:rPr>
      </w:pPr>
      <w:r>
        <w:rPr>
          <w:lang w:eastAsia="x-none"/>
        </w:rPr>
        <w:t>We need to approve this change as the manager:</w:t>
      </w:r>
    </w:p>
    <w:p w14:paraId="2AEB3896" w14:textId="77777777" w:rsidR="008C35F4" w:rsidRDefault="008C35F4" w:rsidP="008C35F4">
      <w:pPr>
        <w:pStyle w:val="ListParagraph"/>
        <w:numPr>
          <w:ilvl w:val="0"/>
          <w:numId w:val="94"/>
        </w:numPr>
        <w:rPr>
          <w:lang w:eastAsia="x-none"/>
        </w:rPr>
      </w:pPr>
      <w:r>
        <w:rPr>
          <w:lang w:eastAsia="x-none"/>
        </w:rPr>
        <w:t xml:space="preserve">Log out and back into the Service Center as </w:t>
      </w:r>
      <w:r w:rsidRPr="00FE3126">
        <w:rPr>
          <w:rStyle w:val="CodeChar"/>
        </w:rPr>
        <w:t>DFox</w:t>
      </w:r>
      <w:r>
        <w:rPr>
          <w:lang w:eastAsia="x-none"/>
        </w:rPr>
        <w:t xml:space="preserve"> (</w:t>
      </w:r>
      <w:r w:rsidRPr="00FE3126">
        <w:rPr>
          <w:rStyle w:val="CodeChar"/>
        </w:rPr>
        <w:t>Passw0rd</w:t>
      </w:r>
      <w:r>
        <w:rPr>
          <w:lang w:eastAsia="x-none"/>
        </w:rPr>
        <w:t>) – Helen’s manager</w:t>
      </w:r>
    </w:p>
    <w:p w14:paraId="1CE6AD02" w14:textId="77777777" w:rsidR="008C35F4" w:rsidRDefault="008C35F4" w:rsidP="008C35F4">
      <w:pPr>
        <w:pStyle w:val="ListParagraph"/>
        <w:numPr>
          <w:ilvl w:val="0"/>
          <w:numId w:val="94"/>
        </w:numPr>
        <w:rPr>
          <w:lang w:eastAsia="x-none"/>
        </w:rPr>
      </w:pPr>
      <w:r>
        <w:rPr>
          <w:lang w:eastAsia="x-none"/>
        </w:rPr>
        <w:t xml:space="preserve">Go the </w:t>
      </w:r>
      <w:r w:rsidRPr="00FE3126">
        <w:rPr>
          <w:b/>
          <w:lang w:eastAsia="x-none"/>
        </w:rPr>
        <w:t>Access Requests</w:t>
      </w:r>
    </w:p>
    <w:p w14:paraId="5887E963" w14:textId="77777777" w:rsidR="008C35F4" w:rsidRDefault="008C35F4" w:rsidP="008C35F4">
      <w:pPr>
        <w:pStyle w:val="ListParagraph"/>
        <w:numPr>
          <w:ilvl w:val="0"/>
          <w:numId w:val="94"/>
        </w:numPr>
        <w:rPr>
          <w:lang w:eastAsia="x-none"/>
        </w:rPr>
      </w:pPr>
      <w:r>
        <w:rPr>
          <w:lang w:eastAsia="x-none"/>
        </w:rPr>
        <w:t xml:space="preserve">Go to the </w:t>
      </w:r>
      <w:r w:rsidRPr="00FE3126">
        <w:rPr>
          <w:b/>
          <w:lang w:eastAsia="x-none"/>
        </w:rPr>
        <w:t>User Manager</w:t>
      </w:r>
      <w:r>
        <w:rPr>
          <w:lang w:eastAsia="x-none"/>
        </w:rPr>
        <w:t xml:space="preserve"> tab and </w:t>
      </w:r>
      <w:r w:rsidRPr="00FE3126">
        <w:rPr>
          <w:b/>
          <w:lang w:eastAsia="x-none"/>
        </w:rPr>
        <w:t>Authorize Employee Request</w:t>
      </w:r>
    </w:p>
    <w:p w14:paraId="711155A0" w14:textId="77777777" w:rsidR="008C35F4" w:rsidRDefault="008C35F4" w:rsidP="008C35F4">
      <w:pPr>
        <w:pStyle w:val="ListParagraph"/>
        <w:numPr>
          <w:ilvl w:val="0"/>
          <w:numId w:val="94"/>
        </w:numPr>
        <w:rPr>
          <w:lang w:eastAsia="x-none"/>
        </w:rPr>
      </w:pPr>
      <w:r>
        <w:rPr>
          <w:lang w:eastAsia="x-none"/>
        </w:rPr>
        <w:t xml:space="preserve">Select the </w:t>
      </w:r>
      <w:r w:rsidRPr="00FE3126">
        <w:rPr>
          <w:b/>
          <w:lang w:eastAsia="x-none"/>
        </w:rPr>
        <w:t>sub-request ID</w:t>
      </w:r>
      <w:r>
        <w:rPr>
          <w:lang w:eastAsia="x-none"/>
        </w:rPr>
        <w:t xml:space="preserve"> for the </w:t>
      </w:r>
      <w:r w:rsidRPr="00FE3126">
        <w:rPr>
          <w:rStyle w:val="CodeChar"/>
        </w:rPr>
        <w:t>Role Assign</w:t>
      </w:r>
      <w:r>
        <w:rPr>
          <w:lang w:eastAsia="x-none"/>
        </w:rPr>
        <w:t xml:space="preserve"> request for Helen (it should be at the top)</w:t>
      </w:r>
    </w:p>
    <w:p w14:paraId="410ED316" w14:textId="77777777" w:rsidR="008C35F4" w:rsidRDefault="008C35F4" w:rsidP="008C35F4">
      <w:pPr>
        <w:pStyle w:val="ListParagraph"/>
        <w:numPr>
          <w:ilvl w:val="0"/>
          <w:numId w:val="94"/>
        </w:numPr>
        <w:rPr>
          <w:lang w:eastAsia="x-none"/>
        </w:rPr>
      </w:pPr>
      <w:r>
        <w:rPr>
          <w:lang w:eastAsia="x-none"/>
        </w:rPr>
        <w:t>In the top panel on the right is an Accounts to assign label with an information icon. Click the icon.</w:t>
      </w:r>
    </w:p>
    <w:p w14:paraId="70C4C57C" w14:textId="77777777" w:rsidR="008C35F4" w:rsidRDefault="008C35F4" w:rsidP="008C35F4">
      <w:pPr>
        <w:rPr>
          <w:lang w:eastAsia="x-none"/>
        </w:rPr>
      </w:pPr>
    </w:p>
    <w:p w14:paraId="47D925B9" w14:textId="77777777" w:rsidR="008C35F4" w:rsidRDefault="008C35F4" w:rsidP="008C35F4">
      <w:pPr>
        <w:rPr>
          <w:lang w:eastAsia="x-none"/>
        </w:rPr>
      </w:pPr>
      <w:r>
        <w:rPr>
          <w:lang w:eastAsia="x-none"/>
        </w:rPr>
        <w:t>This view shows all of the account attributes for the new account. Note that they are all read-only.</w:t>
      </w:r>
    </w:p>
    <w:p w14:paraId="708917D3" w14:textId="77777777" w:rsidR="008C35F4" w:rsidRDefault="008C35F4" w:rsidP="008C35F4">
      <w:pPr>
        <w:rPr>
          <w:lang w:eastAsia="x-none"/>
        </w:rPr>
      </w:pPr>
    </w:p>
    <w:p w14:paraId="5663EFE3" w14:textId="77777777" w:rsidR="008C35F4" w:rsidRDefault="008C35F4" w:rsidP="008C35F4">
      <w:pPr>
        <w:pStyle w:val="ListParagraph"/>
        <w:numPr>
          <w:ilvl w:val="0"/>
          <w:numId w:val="95"/>
        </w:numPr>
        <w:rPr>
          <w:lang w:eastAsia="x-none"/>
        </w:rPr>
      </w:pPr>
      <w:r>
        <w:rPr>
          <w:lang w:eastAsia="x-none"/>
        </w:rPr>
        <w:t xml:space="preserve">Click </w:t>
      </w:r>
      <w:r w:rsidRPr="00FE3126">
        <w:rPr>
          <w:b/>
          <w:lang w:eastAsia="x-none"/>
        </w:rPr>
        <w:t>Close</w:t>
      </w:r>
    </w:p>
    <w:p w14:paraId="52F6C994" w14:textId="77777777" w:rsidR="008C35F4" w:rsidRDefault="008C35F4" w:rsidP="008C35F4">
      <w:pPr>
        <w:pStyle w:val="ListParagraph"/>
        <w:numPr>
          <w:ilvl w:val="0"/>
          <w:numId w:val="95"/>
        </w:numPr>
        <w:rPr>
          <w:lang w:eastAsia="x-none"/>
        </w:rPr>
      </w:pPr>
      <w:r>
        <w:rPr>
          <w:lang w:eastAsia="x-none"/>
        </w:rPr>
        <w:t xml:space="preserve">On the request pane click </w:t>
      </w:r>
      <w:r w:rsidRPr="00FE3126">
        <w:rPr>
          <w:b/>
          <w:lang w:eastAsia="x-none"/>
        </w:rPr>
        <w:t>Approve</w:t>
      </w:r>
    </w:p>
    <w:p w14:paraId="60A0251B" w14:textId="77777777" w:rsidR="008C35F4" w:rsidRDefault="008C35F4" w:rsidP="008C35F4">
      <w:pPr>
        <w:pStyle w:val="ListParagraph"/>
        <w:numPr>
          <w:ilvl w:val="0"/>
          <w:numId w:val="95"/>
        </w:numPr>
        <w:rPr>
          <w:lang w:eastAsia="x-none"/>
        </w:rPr>
      </w:pPr>
      <w:r>
        <w:rPr>
          <w:lang w:eastAsia="x-none"/>
        </w:rPr>
        <w:t xml:space="preserve">Click </w:t>
      </w:r>
      <w:r w:rsidRPr="00FE3126">
        <w:rPr>
          <w:b/>
          <w:lang w:eastAsia="x-none"/>
        </w:rPr>
        <w:t>OK</w:t>
      </w:r>
      <w:r>
        <w:rPr>
          <w:lang w:eastAsia="x-none"/>
        </w:rPr>
        <w:t xml:space="preserve"> on the Details dialog</w:t>
      </w:r>
    </w:p>
    <w:p w14:paraId="7ABC5DB0" w14:textId="77777777" w:rsidR="008C35F4" w:rsidRDefault="008C35F4" w:rsidP="008C35F4">
      <w:pPr>
        <w:rPr>
          <w:lang w:eastAsia="x-none"/>
        </w:rPr>
      </w:pPr>
    </w:p>
    <w:p w14:paraId="276323D2" w14:textId="77777777" w:rsidR="008C35F4" w:rsidRDefault="008C35F4" w:rsidP="008C35F4">
      <w:pPr>
        <w:rPr>
          <w:lang w:eastAsia="x-none"/>
        </w:rPr>
      </w:pPr>
      <w:r>
        <w:rPr>
          <w:lang w:eastAsia="x-none"/>
        </w:rPr>
        <w:t>The request has disappeared off David’s request list.</w:t>
      </w:r>
    </w:p>
    <w:p w14:paraId="216204EF" w14:textId="77777777" w:rsidR="008C35F4" w:rsidRDefault="008C35F4" w:rsidP="008C35F4">
      <w:pPr>
        <w:rPr>
          <w:lang w:eastAsia="x-none"/>
        </w:rPr>
      </w:pPr>
    </w:p>
    <w:p w14:paraId="48640FE7" w14:textId="77777777" w:rsidR="008C35F4" w:rsidRDefault="008C35F4" w:rsidP="008C35F4">
      <w:pPr>
        <w:rPr>
          <w:lang w:eastAsia="x-none"/>
        </w:rPr>
      </w:pPr>
    </w:p>
    <w:p w14:paraId="41C2EAE8" w14:textId="77777777" w:rsidR="008C35F4" w:rsidRDefault="008C35F4" w:rsidP="008C35F4">
      <w:pPr>
        <w:rPr>
          <w:lang w:eastAsia="x-none"/>
        </w:rPr>
      </w:pPr>
      <w:r>
        <w:rPr>
          <w:lang w:eastAsia="x-none"/>
        </w:rPr>
        <w:t>Next, we will check that the changes have been applied:</w:t>
      </w:r>
    </w:p>
    <w:p w14:paraId="6DBAA5E3" w14:textId="1BD73EA4" w:rsidR="008C35F4" w:rsidRDefault="008C35F4" w:rsidP="008C35F4">
      <w:pPr>
        <w:pStyle w:val="ListParagraph"/>
        <w:numPr>
          <w:ilvl w:val="0"/>
          <w:numId w:val="96"/>
        </w:numPr>
        <w:rPr>
          <w:lang w:eastAsia="x-none"/>
        </w:rPr>
      </w:pPr>
      <w:r>
        <w:rPr>
          <w:lang w:eastAsia="x-none"/>
        </w:rPr>
        <w:t xml:space="preserve">Log out of the Service Center and log into the </w:t>
      </w:r>
      <w:r w:rsidR="00F3015C" w:rsidRPr="00FE3126">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2C7AECFA" w14:textId="77777777" w:rsidR="008C35F4" w:rsidRDefault="008C35F4" w:rsidP="008C35F4">
      <w:pPr>
        <w:pStyle w:val="ListParagraph"/>
        <w:numPr>
          <w:ilvl w:val="0"/>
          <w:numId w:val="96"/>
        </w:numPr>
        <w:rPr>
          <w:lang w:eastAsia="x-none"/>
        </w:rPr>
      </w:pPr>
      <w:r>
        <w:rPr>
          <w:lang w:eastAsia="x-none"/>
        </w:rPr>
        <w:t xml:space="preserve">Go to </w:t>
      </w:r>
      <w:r w:rsidRPr="00FE3126">
        <w:rPr>
          <w:b/>
          <w:lang w:eastAsia="x-none"/>
        </w:rPr>
        <w:t>AGC &gt; Monitor &gt; OUT events</w:t>
      </w:r>
    </w:p>
    <w:p w14:paraId="02E201E0" w14:textId="77777777" w:rsidR="008C35F4" w:rsidRDefault="008C35F4" w:rsidP="008C35F4">
      <w:pPr>
        <w:rPr>
          <w:lang w:eastAsia="x-none"/>
        </w:rPr>
      </w:pPr>
    </w:p>
    <w:p w14:paraId="336E93B1" w14:textId="77777777" w:rsidR="008C35F4" w:rsidRDefault="008C35F4" w:rsidP="008C35F4">
      <w:pPr>
        <w:rPr>
          <w:lang w:eastAsia="x-none"/>
        </w:rPr>
      </w:pPr>
      <w:r>
        <w:rPr>
          <w:lang w:eastAsia="x-none"/>
        </w:rPr>
        <w:t xml:space="preserve">You should see two events for HFang, a Create Account and an Add Permission event. </w:t>
      </w:r>
    </w:p>
    <w:p w14:paraId="3424B250" w14:textId="77777777" w:rsidR="008C35F4" w:rsidRDefault="008C35F4" w:rsidP="008C35F4">
      <w:pPr>
        <w:rPr>
          <w:lang w:eastAsia="x-none"/>
        </w:rPr>
      </w:pPr>
    </w:p>
    <w:p w14:paraId="7ED97CB4" w14:textId="77777777" w:rsidR="008C35F4" w:rsidRDefault="008C35F4" w:rsidP="008C35F4">
      <w:pPr>
        <w:rPr>
          <w:lang w:eastAsia="x-none"/>
        </w:rPr>
      </w:pPr>
      <w:r>
        <w:rPr>
          <w:noProof/>
          <w:lang w:eastAsia="x-none"/>
        </w:rPr>
        <w:drawing>
          <wp:inline distT="0" distB="0" distL="0" distR="0" wp14:anchorId="721179FC" wp14:editId="2381BD9F">
            <wp:extent cx="6188710" cy="1602740"/>
            <wp:effectExtent l="63500" t="63500" r="59690" b="6096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18-02-09 at 14.58.09.png"/>
                    <pic:cNvPicPr/>
                  </pic:nvPicPr>
                  <pic:blipFill>
                    <a:blip r:embed="rId63"/>
                    <a:stretch>
                      <a:fillRect/>
                    </a:stretch>
                  </pic:blipFill>
                  <pic:spPr>
                    <a:xfrm>
                      <a:off x="0" y="0"/>
                      <a:ext cx="6188710" cy="1602740"/>
                    </a:xfrm>
                    <a:prstGeom prst="rect">
                      <a:avLst/>
                    </a:prstGeom>
                    <a:effectLst>
                      <a:glow rad="63500">
                        <a:schemeClr val="accent3">
                          <a:satMod val="175000"/>
                          <a:alpha val="40000"/>
                        </a:schemeClr>
                      </a:glow>
                    </a:effectLst>
                  </pic:spPr>
                </pic:pic>
              </a:graphicData>
            </a:graphic>
          </wp:inline>
        </w:drawing>
      </w:r>
    </w:p>
    <w:p w14:paraId="7891F6D4" w14:textId="77777777" w:rsidR="008C35F4" w:rsidRDefault="008C35F4" w:rsidP="008C35F4">
      <w:pPr>
        <w:rPr>
          <w:lang w:eastAsia="x-none"/>
        </w:rPr>
      </w:pPr>
    </w:p>
    <w:p w14:paraId="12B72385" w14:textId="77777777" w:rsidR="008C35F4" w:rsidRDefault="008C35F4" w:rsidP="008C35F4">
      <w:pPr>
        <w:rPr>
          <w:lang w:eastAsia="x-none"/>
        </w:rPr>
      </w:pPr>
      <w:r>
        <w:rPr>
          <w:lang w:eastAsia="x-none"/>
        </w:rPr>
        <w:t xml:space="preserve">If the Status is Success, then all of the internal IGI processing of the event (including any rules) completed successfully. If not, there may be some problem with the rules. </w:t>
      </w:r>
    </w:p>
    <w:p w14:paraId="16DA6C93" w14:textId="77777777" w:rsidR="008C35F4" w:rsidRDefault="008C35F4" w:rsidP="008C35F4">
      <w:pPr>
        <w:rPr>
          <w:lang w:eastAsia="x-none"/>
        </w:rPr>
      </w:pPr>
    </w:p>
    <w:p w14:paraId="54841346" w14:textId="77777777" w:rsidR="008C35F4" w:rsidRDefault="008C35F4" w:rsidP="008C35F4">
      <w:pPr>
        <w:rPr>
          <w:lang w:eastAsia="x-none"/>
        </w:rPr>
      </w:pPr>
      <w:r>
        <w:rPr>
          <w:lang w:eastAsia="x-none"/>
        </w:rPr>
        <w:t xml:space="preserve">If the ERC Status is Success, then the provisioning to AD worked. If not, there was a problem with the provisioning. That could mean a problem with the connector in the Enterprise Connectors module, a problem in the Identity Brokerage, or a problem with the adapter/agent code itself. </w:t>
      </w:r>
    </w:p>
    <w:p w14:paraId="69E45665" w14:textId="77777777" w:rsidR="008C35F4" w:rsidRDefault="008C35F4" w:rsidP="008C35F4">
      <w:pPr>
        <w:rPr>
          <w:lang w:eastAsia="x-none"/>
        </w:rPr>
      </w:pPr>
    </w:p>
    <w:p w14:paraId="77D34518" w14:textId="77777777" w:rsidR="008C35F4" w:rsidRDefault="008C35F4" w:rsidP="008C35F4">
      <w:pPr>
        <w:rPr>
          <w:lang w:eastAsia="x-none"/>
        </w:rPr>
      </w:pPr>
      <w:r>
        <w:rPr>
          <w:lang w:eastAsia="x-none"/>
        </w:rPr>
        <w:t>Obviously, you should check that the AD system is running.</w:t>
      </w:r>
    </w:p>
    <w:p w14:paraId="7F0E92D7" w14:textId="77777777" w:rsidR="008C35F4" w:rsidRDefault="008C35F4" w:rsidP="008C35F4">
      <w:pPr>
        <w:rPr>
          <w:lang w:eastAsia="x-none"/>
        </w:rPr>
      </w:pPr>
    </w:p>
    <w:p w14:paraId="7FE20DF6" w14:textId="77777777" w:rsidR="00FE3126" w:rsidRDefault="008C35F4" w:rsidP="008C35F4">
      <w:pPr>
        <w:rPr>
          <w:lang w:eastAsia="x-none"/>
        </w:rPr>
      </w:pPr>
      <w:r>
        <w:rPr>
          <w:lang w:eastAsia="x-none"/>
        </w:rPr>
        <w:t xml:space="preserve">The first place to check is the connector in Enterprise Connectors (sometimes in the training system when the VA has been connected, the connectors fail) and if there is an error, restart the connector. </w:t>
      </w:r>
    </w:p>
    <w:p w14:paraId="61E9B35F" w14:textId="77777777" w:rsidR="00FE3126" w:rsidRDefault="00FE3126" w:rsidP="008C35F4">
      <w:pPr>
        <w:rPr>
          <w:lang w:eastAsia="x-none"/>
        </w:rPr>
      </w:pPr>
    </w:p>
    <w:p w14:paraId="6D243C50" w14:textId="1E3E9513" w:rsidR="008C35F4" w:rsidRDefault="008C35F4" w:rsidP="008C35F4">
      <w:pPr>
        <w:rPr>
          <w:lang w:eastAsia="x-none"/>
        </w:rPr>
      </w:pPr>
      <w:r>
        <w:rPr>
          <w:lang w:eastAsia="x-none"/>
        </w:rPr>
        <w:t>To do this:</w:t>
      </w:r>
    </w:p>
    <w:p w14:paraId="222AACCB" w14:textId="77777777" w:rsidR="008C35F4" w:rsidRDefault="008C35F4" w:rsidP="008C35F4">
      <w:pPr>
        <w:pStyle w:val="ListParagraph"/>
        <w:numPr>
          <w:ilvl w:val="0"/>
          <w:numId w:val="97"/>
        </w:numPr>
        <w:rPr>
          <w:lang w:eastAsia="x-none"/>
        </w:rPr>
      </w:pPr>
      <w:r>
        <w:rPr>
          <w:lang w:eastAsia="x-none"/>
        </w:rPr>
        <w:t xml:space="preserve">Go to </w:t>
      </w:r>
      <w:r w:rsidRPr="00FE3126">
        <w:rPr>
          <w:b/>
          <w:lang w:eastAsia="x-none"/>
        </w:rPr>
        <w:t>Enterprise Connectors</w:t>
      </w:r>
      <w:r>
        <w:rPr>
          <w:lang w:eastAsia="x-none"/>
        </w:rPr>
        <w:t xml:space="preserve"> and look at the </w:t>
      </w:r>
      <w:r w:rsidRPr="00FE3126">
        <w:rPr>
          <w:b/>
          <w:lang w:eastAsia="x-none"/>
        </w:rPr>
        <w:t>Connector Status</w:t>
      </w:r>
    </w:p>
    <w:p w14:paraId="5A33B898" w14:textId="77777777" w:rsidR="008C35F4" w:rsidRDefault="008C35F4" w:rsidP="008C35F4">
      <w:pPr>
        <w:rPr>
          <w:lang w:eastAsia="x-none"/>
        </w:rPr>
      </w:pPr>
    </w:p>
    <w:p w14:paraId="0D3D78B0" w14:textId="77777777" w:rsidR="008C35F4" w:rsidRDefault="008C35F4" w:rsidP="008C35F4">
      <w:pPr>
        <w:rPr>
          <w:lang w:eastAsia="x-none"/>
        </w:rPr>
      </w:pPr>
      <w:r>
        <w:rPr>
          <w:noProof/>
          <w:lang w:eastAsia="x-none"/>
        </w:rPr>
        <w:drawing>
          <wp:inline distT="0" distB="0" distL="0" distR="0" wp14:anchorId="43544704" wp14:editId="13353E85">
            <wp:extent cx="6188710" cy="2612390"/>
            <wp:effectExtent l="63500" t="63500" r="59690" b="673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 Shot 2018-02-09 at 15.01.36.png"/>
                    <pic:cNvPicPr/>
                  </pic:nvPicPr>
                  <pic:blipFill>
                    <a:blip r:embed="rId64"/>
                    <a:stretch>
                      <a:fillRect/>
                    </a:stretch>
                  </pic:blipFill>
                  <pic:spPr>
                    <a:xfrm>
                      <a:off x="0" y="0"/>
                      <a:ext cx="6188710" cy="2612390"/>
                    </a:xfrm>
                    <a:prstGeom prst="rect">
                      <a:avLst/>
                    </a:prstGeom>
                    <a:effectLst>
                      <a:glow rad="63500">
                        <a:schemeClr val="accent3">
                          <a:satMod val="175000"/>
                          <a:alpha val="40000"/>
                        </a:schemeClr>
                      </a:glow>
                    </a:effectLst>
                  </pic:spPr>
                </pic:pic>
              </a:graphicData>
            </a:graphic>
          </wp:inline>
        </w:drawing>
      </w:r>
    </w:p>
    <w:p w14:paraId="0A4BA6C5" w14:textId="77777777" w:rsidR="008C35F4" w:rsidRDefault="008C35F4" w:rsidP="008C35F4">
      <w:pPr>
        <w:rPr>
          <w:lang w:eastAsia="x-none"/>
        </w:rPr>
      </w:pPr>
    </w:p>
    <w:p w14:paraId="09D3BFE2" w14:textId="3E22BFFF" w:rsidR="008C35F4" w:rsidRDefault="008C35F4" w:rsidP="0098794A">
      <w:pPr>
        <w:pStyle w:val="ListParagraph"/>
        <w:numPr>
          <w:ilvl w:val="0"/>
          <w:numId w:val="97"/>
        </w:numPr>
        <w:rPr>
          <w:lang w:eastAsia="x-none"/>
        </w:rPr>
      </w:pPr>
      <w:r>
        <w:rPr>
          <w:lang w:eastAsia="x-none"/>
        </w:rPr>
        <w:t xml:space="preserve">If it is in error, use </w:t>
      </w:r>
      <w:r w:rsidRPr="00FE3126">
        <w:rPr>
          <w:b/>
          <w:lang w:eastAsia="x-none"/>
        </w:rPr>
        <w:t>Actions &gt; Stop</w:t>
      </w:r>
      <w:r>
        <w:rPr>
          <w:lang w:eastAsia="x-none"/>
        </w:rPr>
        <w:t xml:space="preserve"> and </w:t>
      </w:r>
      <w:r w:rsidRPr="00FE3126">
        <w:rPr>
          <w:b/>
          <w:lang w:eastAsia="x-none"/>
        </w:rPr>
        <w:t>Actions &gt; Start</w:t>
      </w:r>
      <w:r>
        <w:rPr>
          <w:lang w:eastAsia="x-none"/>
        </w:rPr>
        <w:t xml:space="preserve"> to restart</w:t>
      </w:r>
      <w:r w:rsidR="00FE3126">
        <w:rPr>
          <w:lang w:eastAsia="x-none"/>
        </w:rPr>
        <w:t xml:space="preserve">, then go </w:t>
      </w:r>
      <w:r>
        <w:rPr>
          <w:lang w:eastAsia="x-none"/>
        </w:rPr>
        <w:t xml:space="preserve">back to </w:t>
      </w:r>
      <w:r w:rsidRPr="00FE3126">
        <w:rPr>
          <w:b/>
          <w:lang w:eastAsia="x-none"/>
        </w:rPr>
        <w:t>AGC &gt; Monitor &gt; OUT Events</w:t>
      </w:r>
      <w:r>
        <w:rPr>
          <w:lang w:eastAsia="x-none"/>
        </w:rPr>
        <w:t xml:space="preserve">, select the two events and click </w:t>
      </w:r>
      <w:r w:rsidRPr="00FE3126">
        <w:rPr>
          <w:b/>
          <w:lang w:eastAsia="x-none"/>
        </w:rPr>
        <w:t>Actions &gt; Re-execute</w:t>
      </w:r>
    </w:p>
    <w:p w14:paraId="1B74F81A" w14:textId="77777777" w:rsidR="008C35F4" w:rsidRDefault="008C35F4" w:rsidP="008C35F4">
      <w:pPr>
        <w:rPr>
          <w:lang w:eastAsia="x-none"/>
        </w:rPr>
      </w:pPr>
    </w:p>
    <w:p w14:paraId="0D3F11DF" w14:textId="714C398E" w:rsidR="008C35F4" w:rsidRDefault="008C35F4" w:rsidP="008C35F4">
      <w:pPr>
        <w:rPr>
          <w:lang w:eastAsia="x-none"/>
        </w:rPr>
      </w:pPr>
      <w:r>
        <w:rPr>
          <w:lang w:eastAsia="x-none"/>
        </w:rPr>
        <w:t xml:space="preserve">If this is not the problem, you may need to check the connector logs, the identity brokerage logs and the agent logs. We don’t cover debugging in this lab. </w:t>
      </w:r>
    </w:p>
    <w:p w14:paraId="479D5A9F" w14:textId="77777777" w:rsidR="008C35F4" w:rsidRDefault="008C35F4" w:rsidP="008C35F4">
      <w:pPr>
        <w:rPr>
          <w:lang w:eastAsia="x-none"/>
        </w:rPr>
      </w:pPr>
      <w:r>
        <w:rPr>
          <w:lang w:eastAsia="x-none"/>
        </w:rPr>
        <w:lastRenderedPageBreak/>
        <w:t>When the events are successfully processed we can go into AD and check the results.</w:t>
      </w:r>
    </w:p>
    <w:p w14:paraId="7AAA71F4" w14:textId="77777777" w:rsidR="008C35F4" w:rsidRDefault="008C35F4" w:rsidP="008C35F4">
      <w:pPr>
        <w:pStyle w:val="ListParagraph"/>
        <w:numPr>
          <w:ilvl w:val="0"/>
          <w:numId w:val="99"/>
        </w:numPr>
        <w:rPr>
          <w:lang w:eastAsia="x-none"/>
        </w:rPr>
      </w:pPr>
      <w:r>
        <w:rPr>
          <w:lang w:eastAsia="x-none"/>
        </w:rPr>
        <w:t xml:space="preserve">Log into the </w:t>
      </w:r>
      <w:r w:rsidRPr="00FE3126">
        <w:rPr>
          <w:b/>
          <w:lang w:eastAsia="x-none"/>
        </w:rPr>
        <w:t>AD</w:t>
      </w:r>
      <w:r>
        <w:rPr>
          <w:lang w:eastAsia="x-none"/>
        </w:rPr>
        <w:t xml:space="preserve"> system (</w:t>
      </w:r>
      <w:r w:rsidRPr="00FE3126">
        <w:rPr>
          <w:rStyle w:val="CodeChar"/>
        </w:rPr>
        <w:t>NetworkAdmin</w:t>
      </w:r>
      <w:r>
        <w:rPr>
          <w:lang w:eastAsia="x-none"/>
        </w:rPr>
        <w:t>/</w:t>
      </w:r>
      <w:r w:rsidRPr="00FE3126">
        <w:rPr>
          <w:rStyle w:val="CodeChar"/>
        </w:rPr>
        <w:t>Passw0rd</w:t>
      </w:r>
      <w:r>
        <w:rPr>
          <w:lang w:eastAsia="x-none"/>
        </w:rPr>
        <w:t>)</w:t>
      </w:r>
    </w:p>
    <w:p w14:paraId="77E2A8EE" w14:textId="77777777" w:rsidR="008C35F4" w:rsidRDefault="008C35F4" w:rsidP="008C35F4">
      <w:pPr>
        <w:pStyle w:val="ListParagraph"/>
        <w:numPr>
          <w:ilvl w:val="0"/>
          <w:numId w:val="99"/>
        </w:numPr>
        <w:rPr>
          <w:lang w:eastAsia="x-none"/>
        </w:rPr>
      </w:pPr>
      <w:r>
        <w:rPr>
          <w:lang w:eastAsia="x-none"/>
        </w:rPr>
        <w:t xml:space="preserve">Open </w:t>
      </w:r>
      <w:r w:rsidRPr="00FE3126">
        <w:rPr>
          <w:b/>
          <w:lang w:eastAsia="x-none"/>
        </w:rPr>
        <w:t>Active Directory User and Computers</w:t>
      </w:r>
      <w:r>
        <w:rPr>
          <w:lang w:eastAsia="x-none"/>
        </w:rPr>
        <w:t xml:space="preserve"> (it’s in the task bar/system tray)</w:t>
      </w:r>
    </w:p>
    <w:p w14:paraId="4D77A613" w14:textId="77777777" w:rsidR="008C35F4" w:rsidRDefault="008C35F4" w:rsidP="008C35F4">
      <w:pPr>
        <w:pStyle w:val="ListParagraph"/>
        <w:numPr>
          <w:ilvl w:val="0"/>
          <w:numId w:val="99"/>
        </w:numPr>
        <w:rPr>
          <w:lang w:eastAsia="x-none"/>
        </w:rPr>
      </w:pPr>
      <w:r>
        <w:rPr>
          <w:lang w:eastAsia="x-none"/>
        </w:rPr>
        <w:t xml:space="preserve">Expand the </w:t>
      </w:r>
      <w:r w:rsidRPr="00FE3126">
        <w:rPr>
          <w:b/>
          <w:lang w:eastAsia="x-none"/>
        </w:rPr>
        <w:t>Users</w:t>
      </w:r>
      <w:r>
        <w:rPr>
          <w:lang w:eastAsia="x-none"/>
        </w:rPr>
        <w:t xml:space="preserve"> folder and look for </w:t>
      </w:r>
      <w:r w:rsidRPr="00FE3126">
        <w:rPr>
          <w:rStyle w:val="CodeChar"/>
        </w:rPr>
        <w:t>Helen Fang</w:t>
      </w:r>
      <w:r>
        <w:rPr>
          <w:lang w:eastAsia="x-none"/>
        </w:rPr>
        <w:t xml:space="preserve"> (will be towards the bottom)</w:t>
      </w:r>
    </w:p>
    <w:p w14:paraId="022B0B3C" w14:textId="77777777" w:rsidR="008C35F4" w:rsidRDefault="008C35F4" w:rsidP="008C35F4">
      <w:pPr>
        <w:pStyle w:val="ListParagraph"/>
        <w:numPr>
          <w:ilvl w:val="0"/>
          <w:numId w:val="99"/>
        </w:numPr>
        <w:rPr>
          <w:lang w:eastAsia="x-none"/>
        </w:rPr>
      </w:pPr>
      <w:r>
        <w:rPr>
          <w:lang w:eastAsia="x-none"/>
        </w:rPr>
        <w:t xml:space="preserve">Double click </w:t>
      </w:r>
      <w:r w:rsidRPr="00FE3126">
        <w:rPr>
          <w:rStyle w:val="CodeChar"/>
        </w:rPr>
        <w:t>Helen</w:t>
      </w:r>
      <w:r>
        <w:rPr>
          <w:lang w:eastAsia="x-none"/>
        </w:rPr>
        <w:t xml:space="preserve"> to see the account details</w:t>
      </w:r>
    </w:p>
    <w:p w14:paraId="485AB897" w14:textId="77777777" w:rsidR="008C35F4" w:rsidRDefault="008C35F4" w:rsidP="008C35F4">
      <w:pPr>
        <w:rPr>
          <w:lang w:eastAsia="x-none"/>
        </w:rPr>
      </w:pPr>
    </w:p>
    <w:p w14:paraId="5B6850BF" w14:textId="77777777" w:rsidR="008C35F4" w:rsidRDefault="008C35F4" w:rsidP="008C35F4">
      <w:pPr>
        <w:rPr>
          <w:lang w:eastAsia="x-none"/>
        </w:rPr>
      </w:pPr>
      <w:r>
        <w:rPr>
          <w:noProof/>
          <w:lang w:eastAsia="x-none"/>
        </w:rPr>
        <w:drawing>
          <wp:inline distT="0" distB="0" distL="0" distR="0" wp14:anchorId="7CAC3487" wp14:editId="7568126E">
            <wp:extent cx="6188710" cy="4037330"/>
            <wp:effectExtent l="63500" t="63500" r="59690" b="647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8-02-09 at 15.11.13.png"/>
                    <pic:cNvPicPr/>
                  </pic:nvPicPr>
                  <pic:blipFill>
                    <a:blip r:embed="rId65"/>
                    <a:stretch>
                      <a:fillRect/>
                    </a:stretch>
                  </pic:blipFill>
                  <pic:spPr>
                    <a:xfrm>
                      <a:off x="0" y="0"/>
                      <a:ext cx="6188710" cy="4037330"/>
                    </a:xfrm>
                    <a:prstGeom prst="rect">
                      <a:avLst/>
                    </a:prstGeom>
                    <a:effectLst>
                      <a:glow rad="63500">
                        <a:schemeClr val="accent3">
                          <a:satMod val="175000"/>
                          <a:alpha val="40000"/>
                        </a:schemeClr>
                      </a:glow>
                    </a:effectLst>
                  </pic:spPr>
                </pic:pic>
              </a:graphicData>
            </a:graphic>
          </wp:inline>
        </w:drawing>
      </w:r>
    </w:p>
    <w:p w14:paraId="4BEEA2B3" w14:textId="77777777" w:rsidR="008C35F4" w:rsidRDefault="008C35F4" w:rsidP="008C35F4">
      <w:pPr>
        <w:rPr>
          <w:lang w:eastAsia="x-none"/>
        </w:rPr>
      </w:pPr>
    </w:p>
    <w:p w14:paraId="0938C03E" w14:textId="7BA7FF37" w:rsidR="008C35F4" w:rsidRDefault="008C35F4" w:rsidP="00FE3126">
      <w:pPr>
        <w:rPr>
          <w:lang w:eastAsia="x-none"/>
        </w:rPr>
      </w:pPr>
      <w:r>
        <w:rPr>
          <w:lang w:eastAsia="x-none"/>
        </w:rPr>
        <w:t>You can see the account details based on the mapping we defined in IGI.</w:t>
      </w:r>
    </w:p>
    <w:p w14:paraId="76F6D56B" w14:textId="77777777" w:rsidR="00FE3126" w:rsidRDefault="00FE3126" w:rsidP="00FE3126">
      <w:pPr>
        <w:pStyle w:val="ListParagraph"/>
        <w:ind w:left="360"/>
        <w:rPr>
          <w:lang w:eastAsia="x-none"/>
        </w:rPr>
      </w:pPr>
    </w:p>
    <w:p w14:paraId="6133BEAC" w14:textId="77777777" w:rsidR="008C35F4" w:rsidRDefault="008C35F4" w:rsidP="00FE3126">
      <w:pPr>
        <w:pStyle w:val="ListParagraph"/>
        <w:numPr>
          <w:ilvl w:val="0"/>
          <w:numId w:val="109"/>
        </w:numPr>
        <w:rPr>
          <w:lang w:eastAsia="x-none"/>
        </w:rPr>
      </w:pPr>
      <w:r>
        <w:rPr>
          <w:lang w:eastAsia="x-none"/>
        </w:rPr>
        <w:t xml:space="preserve">Click on the </w:t>
      </w:r>
      <w:r w:rsidRPr="00FE3126">
        <w:rPr>
          <w:b/>
          <w:lang w:eastAsia="x-none"/>
        </w:rPr>
        <w:t>Member Of</w:t>
      </w:r>
      <w:r>
        <w:rPr>
          <w:lang w:eastAsia="x-none"/>
        </w:rPr>
        <w:t xml:space="preserve"> tab</w:t>
      </w:r>
    </w:p>
    <w:p w14:paraId="1926B683" w14:textId="77777777" w:rsidR="008C35F4" w:rsidRDefault="008C35F4" w:rsidP="008C35F4">
      <w:pPr>
        <w:rPr>
          <w:lang w:eastAsia="x-none"/>
        </w:rPr>
      </w:pPr>
    </w:p>
    <w:p w14:paraId="7D3473E3" w14:textId="77777777" w:rsidR="008C35F4" w:rsidRDefault="008C35F4" w:rsidP="00FE3126">
      <w:pPr>
        <w:rPr>
          <w:lang w:eastAsia="x-none"/>
        </w:rPr>
      </w:pPr>
      <w:r>
        <w:rPr>
          <w:lang w:eastAsia="x-none"/>
        </w:rPr>
        <w:t>You should see Helen is a member of Domain Users and Schema Admins.</w:t>
      </w:r>
    </w:p>
    <w:p w14:paraId="604EC36C" w14:textId="77777777" w:rsidR="008C35F4" w:rsidRDefault="008C35F4" w:rsidP="008C35F4">
      <w:pPr>
        <w:rPr>
          <w:lang w:eastAsia="x-none"/>
        </w:rPr>
      </w:pPr>
    </w:p>
    <w:p w14:paraId="48ABFF18" w14:textId="77777777" w:rsidR="008C35F4" w:rsidRDefault="008C35F4" w:rsidP="008C35F4">
      <w:pPr>
        <w:rPr>
          <w:lang w:eastAsia="x-none"/>
        </w:rPr>
      </w:pPr>
      <w:r>
        <w:rPr>
          <w:noProof/>
          <w:lang w:eastAsia="x-none"/>
        </w:rPr>
        <w:drawing>
          <wp:inline distT="0" distB="0" distL="0" distR="0" wp14:anchorId="3497FBAD" wp14:editId="459EDD1C">
            <wp:extent cx="6188710" cy="1503680"/>
            <wp:effectExtent l="63500" t="63500" r="59690" b="584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8-02-09 at 15.13.22.png"/>
                    <pic:cNvPicPr/>
                  </pic:nvPicPr>
                  <pic:blipFill>
                    <a:blip r:embed="rId66"/>
                    <a:stretch>
                      <a:fillRect/>
                    </a:stretch>
                  </pic:blipFill>
                  <pic:spPr>
                    <a:xfrm>
                      <a:off x="0" y="0"/>
                      <a:ext cx="6188710" cy="1503680"/>
                    </a:xfrm>
                    <a:prstGeom prst="rect">
                      <a:avLst/>
                    </a:prstGeom>
                    <a:effectLst>
                      <a:glow rad="63500">
                        <a:schemeClr val="accent3">
                          <a:satMod val="175000"/>
                          <a:alpha val="40000"/>
                        </a:schemeClr>
                      </a:glow>
                    </a:effectLst>
                  </pic:spPr>
                </pic:pic>
              </a:graphicData>
            </a:graphic>
          </wp:inline>
        </w:drawing>
      </w:r>
    </w:p>
    <w:p w14:paraId="09661509" w14:textId="77777777" w:rsidR="008C35F4" w:rsidRDefault="008C35F4" w:rsidP="008C35F4">
      <w:pPr>
        <w:rPr>
          <w:lang w:eastAsia="x-none"/>
        </w:rPr>
      </w:pPr>
    </w:p>
    <w:p w14:paraId="2C41C187" w14:textId="77777777" w:rsidR="008C35F4" w:rsidRDefault="008C35F4" w:rsidP="008C35F4">
      <w:pPr>
        <w:rPr>
          <w:lang w:eastAsia="x-none"/>
        </w:rPr>
      </w:pPr>
      <w:r>
        <w:rPr>
          <w:lang w:eastAsia="x-none"/>
        </w:rPr>
        <w:t>This completes this scenario. We have demonstrated that we can create an AD account just by selecting an entitlement in IGI and control the account attribute values based on user attribute values, fixed strings or combinations. We can expose or hide the mapping of these in the access request workflow. These values are carried down through the connector and agent and applied to Active Directory.</w:t>
      </w:r>
    </w:p>
    <w:p w14:paraId="71AA27EA" w14:textId="77777777" w:rsidR="008C35F4" w:rsidRDefault="008C35F4" w:rsidP="008C35F4">
      <w:pPr>
        <w:rPr>
          <w:lang w:eastAsia="x-none"/>
        </w:rPr>
      </w:pPr>
    </w:p>
    <w:p w14:paraId="27CA2DFA" w14:textId="77777777" w:rsidR="008C35F4" w:rsidRDefault="008C35F4" w:rsidP="008C35F4">
      <w:pPr>
        <w:rPr>
          <w:lang w:eastAsia="x-none"/>
        </w:rPr>
      </w:pPr>
      <w:r>
        <w:rPr>
          <w:lang w:eastAsia="x-none"/>
        </w:rPr>
        <w:t>In the next section we will look at the reconciliation with attribute policy enforcement use case.</w:t>
      </w:r>
    </w:p>
    <w:p w14:paraId="12528DF0" w14:textId="77777777" w:rsidR="008C35F4" w:rsidRDefault="008C35F4" w:rsidP="008C35F4">
      <w:pPr>
        <w:pStyle w:val="Heading4"/>
      </w:pPr>
      <w:r>
        <w:rPr>
          <w:lang w:val="en-US"/>
        </w:rPr>
        <w:lastRenderedPageBreak/>
        <w:t>Demonstrating</w:t>
      </w:r>
      <w:r>
        <w:t xml:space="preserve"> Reconciliation with Attribute Policy Enforcement</w:t>
      </w:r>
    </w:p>
    <w:p w14:paraId="041BF9EC" w14:textId="77777777" w:rsidR="008C35F4" w:rsidRDefault="008C35F4" w:rsidP="008C35F4">
      <w:pPr>
        <w:rPr>
          <w:lang w:eastAsia="x-none"/>
        </w:rPr>
      </w:pPr>
      <w:r>
        <w:rPr>
          <w:lang w:eastAsia="x-none"/>
        </w:rPr>
        <w:t xml:space="preserve">This flow is a bit more complex than the previous. We want to show that attribute policy enforcement works when a reconciliation is performed. </w:t>
      </w:r>
    </w:p>
    <w:p w14:paraId="404F7C05" w14:textId="77777777" w:rsidR="008C35F4" w:rsidRDefault="008C35F4" w:rsidP="008C35F4">
      <w:pPr>
        <w:rPr>
          <w:lang w:eastAsia="x-none"/>
        </w:rPr>
      </w:pPr>
    </w:p>
    <w:p w14:paraId="4455A8E1" w14:textId="77777777" w:rsidR="008C35F4" w:rsidRDefault="008C35F4" w:rsidP="008C35F4">
      <w:pPr>
        <w:rPr>
          <w:lang w:eastAsia="x-none"/>
        </w:rPr>
      </w:pPr>
      <w:r>
        <w:rPr>
          <w:lang w:eastAsia="x-none"/>
        </w:rPr>
        <w:t>For this you will need a person who has an account on the AD (perhaps the one from above, like HFang, or one of the ones from the first recon, like PWhiteman/Passw0rd). We will use PWhiteman.</w:t>
      </w:r>
    </w:p>
    <w:p w14:paraId="253C8A25" w14:textId="77777777" w:rsidR="008C35F4" w:rsidRDefault="008C35F4" w:rsidP="008C35F4">
      <w:pPr>
        <w:rPr>
          <w:lang w:eastAsia="x-none"/>
        </w:rPr>
      </w:pPr>
    </w:p>
    <w:p w14:paraId="1E8C6F15" w14:textId="77777777" w:rsidR="008C35F4" w:rsidRDefault="008C35F4" w:rsidP="008C35F4">
      <w:pPr>
        <w:rPr>
          <w:lang w:eastAsia="x-none"/>
        </w:rPr>
      </w:pPr>
      <w:r>
        <w:rPr>
          <w:lang w:eastAsia="x-none"/>
        </w:rPr>
        <w:t>You will also need to select one of the attributes you flagged for enforcement in the target attribute configuration. We will use Title (ATTR10).</w:t>
      </w:r>
    </w:p>
    <w:p w14:paraId="0C8E309B" w14:textId="77777777" w:rsidR="008C35F4" w:rsidRDefault="008C35F4" w:rsidP="008C35F4">
      <w:pPr>
        <w:rPr>
          <w:lang w:eastAsia="x-none"/>
        </w:rPr>
      </w:pPr>
    </w:p>
    <w:p w14:paraId="45EB51B9" w14:textId="77777777" w:rsidR="008C35F4" w:rsidRDefault="008C35F4" w:rsidP="008C35F4">
      <w:pPr>
        <w:rPr>
          <w:lang w:eastAsia="x-none"/>
        </w:rPr>
      </w:pPr>
      <w:r>
        <w:rPr>
          <w:lang w:eastAsia="x-none"/>
        </w:rPr>
        <w:t>The first step is to check/set the person attribute in IGI:</w:t>
      </w:r>
    </w:p>
    <w:p w14:paraId="6FAAEE83" w14:textId="068A8808" w:rsidR="008C35F4" w:rsidRDefault="008C35F4" w:rsidP="008C35F4">
      <w:pPr>
        <w:pStyle w:val="ListParagraph"/>
        <w:numPr>
          <w:ilvl w:val="0"/>
          <w:numId w:val="98"/>
        </w:numPr>
        <w:rPr>
          <w:lang w:eastAsia="x-none"/>
        </w:rPr>
      </w:pPr>
      <w:r>
        <w:rPr>
          <w:lang w:eastAsia="x-none"/>
        </w:rPr>
        <w:t xml:space="preserve">Log into the </w:t>
      </w:r>
      <w:r w:rsidR="00F3015C" w:rsidRPr="00FE3126">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w:t>
      </w:r>
      <w:r w:rsidRPr="00FE3126">
        <w:rPr>
          <w:b/>
          <w:lang w:eastAsia="x-none"/>
        </w:rPr>
        <w:t>AGC</w:t>
      </w:r>
      <w:r>
        <w:rPr>
          <w:lang w:eastAsia="x-none"/>
        </w:rPr>
        <w:t xml:space="preserve"> (default view is Manage &gt; Users which we want)</w:t>
      </w:r>
    </w:p>
    <w:p w14:paraId="0B8CFC4C" w14:textId="77777777" w:rsidR="008C35F4" w:rsidRDefault="008C35F4" w:rsidP="008C35F4">
      <w:pPr>
        <w:pStyle w:val="ListParagraph"/>
        <w:numPr>
          <w:ilvl w:val="0"/>
          <w:numId w:val="98"/>
        </w:numPr>
        <w:rPr>
          <w:lang w:eastAsia="x-none"/>
        </w:rPr>
      </w:pPr>
      <w:r>
        <w:rPr>
          <w:lang w:eastAsia="x-none"/>
        </w:rPr>
        <w:t xml:space="preserve">Find and select </w:t>
      </w:r>
      <w:r w:rsidRPr="00FE3126">
        <w:rPr>
          <w:rStyle w:val="CodeChar"/>
        </w:rPr>
        <w:t>Patricia Whiteman</w:t>
      </w:r>
    </w:p>
    <w:p w14:paraId="3AB7A7E2" w14:textId="77777777" w:rsidR="008C35F4" w:rsidRDefault="008C35F4" w:rsidP="008C35F4">
      <w:pPr>
        <w:pStyle w:val="ListParagraph"/>
        <w:numPr>
          <w:ilvl w:val="0"/>
          <w:numId w:val="98"/>
        </w:numPr>
        <w:rPr>
          <w:lang w:eastAsia="x-none"/>
        </w:rPr>
      </w:pPr>
      <w:r>
        <w:rPr>
          <w:lang w:eastAsia="x-none"/>
        </w:rPr>
        <w:t xml:space="preserve">Expand the </w:t>
      </w:r>
      <w:r w:rsidRPr="00FE3126">
        <w:rPr>
          <w:b/>
          <w:lang w:eastAsia="x-none"/>
        </w:rPr>
        <w:t>Data</w:t>
      </w:r>
      <w:r>
        <w:rPr>
          <w:lang w:eastAsia="x-none"/>
        </w:rPr>
        <w:t xml:space="preserve"> section in the right pane to see the extended attributes</w:t>
      </w:r>
    </w:p>
    <w:p w14:paraId="32B04C63" w14:textId="77777777" w:rsidR="008C35F4" w:rsidRDefault="008C35F4" w:rsidP="008C35F4">
      <w:pPr>
        <w:pStyle w:val="ListParagraph"/>
        <w:numPr>
          <w:ilvl w:val="0"/>
          <w:numId w:val="98"/>
        </w:numPr>
        <w:rPr>
          <w:lang w:eastAsia="x-none"/>
        </w:rPr>
      </w:pPr>
      <w:r>
        <w:rPr>
          <w:lang w:eastAsia="x-none"/>
        </w:rPr>
        <w:t xml:space="preserve">Find the </w:t>
      </w:r>
      <w:r w:rsidRPr="00FE3126">
        <w:rPr>
          <w:rStyle w:val="CodeChar"/>
        </w:rPr>
        <w:t>Title</w:t>
      </w:r>
      <w:r>
        <w:rPr>
          <w:lang w:eastAsia="x-none"/>
        </w:rPr>
        <w:t xml:space="preserve"> attribute</w:t>
      </w:r>
    </w:p>
    <w:p w14:paraId="306F5027" w14:textId="77777777" w:rsidR="008C35F4" w:rsidRDefault="008C35F4" w:rsidP="008C35F4">
      <w:pPr>
        <w:rPr>
          <w:lang w:eastAsia="x-none"/>
        </w:rPr>
      </w:pPr>
    </w:p>
    <w:p w14:paraId="3962A802" w14:textId="77777777" w:rsidR="008C35F4" w:rsidRDefault="008C35F4" w:rsidP="008C35F4">
      <w:pPr>
        <w:rPr>
          <w:lang w:eastAsia="x-none"/>
        </w:rPr>
      </w:pPr>
      <w:r>
        <w:rPr>
          <w:noProof/>
          <w:lang w:eastAsia="x-none"/>
        </w:rPr>
        <w:drawing>
          <wp:inline distT="0" distB="0" distL="0" distR="0" wp14:anchorId="7A955D06" wp14:editId="4F1EB7EC">
            <wp:extent cx="6188710" cy="3803015"/>
            <wp:effectExtent l="63500" t="63500" r="59690" b="5778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8-02-09 at 15.23.38.png"/>
                    <pic:cNvPicPr/>
                  </pic:nvPicPr>
                  <pic:blipFill>
                    <a:blip r:embed="rId67"/>
                    <a:stretch>
                      <a:fillRect/>
                    </a:stretch>
                  </pic:blipFill>
                  <pic:spPr>
                    <a:xfrm>
                      <a:off x="0" y="0"/>
                      <a:ext cx="6188710" cy="3803015"/>
                    </a:xfrm>
                    <a:prstGeom prst="rect">
                      <a:avLst/>
                    </a:prstGeom>
                    <a:effectLst>
                      <a:glow rad="63500">
                        <a:schemeClr val="accent3">
                          <a:satMod val="175000"/>
                          <a:alpha val="40000"/>
                        </a:schemeClr>
                      </a:glow>
                    </a:effectLst>
                  </pic:spPr>
                </pic:pic>
              </a:graphicData>
            </a:graphic>
          </wp:inline>
        </w:drawing>
      </w:r>
    </w:p>
    <w:p w14:paraId="18D42547" w14:textId="77777777" w:rsidR="008C35F4" w:rsidRDefault="008C35F4" w:rsidP="008C35F4">
      <w:pPr>
        <w:rPr>
          <w:lang w:eastAsia="x-none"/>
        </w:rPr>
      </w:pPr>
    </w:p>
    <w:p w14:paraId="1DA6D263" w14:textId="6BEE6EDD" w:rsidR="008C35F4" w:rsidRDefault="008C35F4" w:rsidP="008C35F4">
      <w:pPr>
        <w:rPr>
          <w:lang w:eastAsia="x-none"/>
        </w:rPr>
      </w:pPr>
      <w:r>
        <w:rPr>
          <w:lang w:eastAsia="x-none"/>
        </w:rPr>
        <w:t xml:space="preserve">You can see Patricia has a title of Auditor. So, in this scenario we’re assuming this value has been set from a HR Feed. In this training environment you will see (next step) that Patricia’s AD account does not have that Title value as the account was created and reconciled before we setup the target attribute mapping. </w:t>
      </w:r>
      <w:r w:rsidR="00FE3126">
        <w:rPr>
          <w:lang w:eastAsia="x-none"/>
        </w:rPr>
        <w:t>However,</w:t>
      </w:r>
      <w:r>
        <w:rPr>
          <w:lang w:eastAsia="x-none"/>
        </w:rPr>
        <w:t xml:space="preserve"> we want this value to stand no matter what value is set in AD.</w:t>
      </w:r>
    </w:p>
    <w:p w14:paraId="23E1DF48" w14:textId="77777777" w:rsidR="008C35F4" w:rsidRDefault="008C35F4" w:rsidP="008C35F4">
      <w:pPr>
        <w:rPr>
          <w:lang w:eastAsia="x-none"/>
        </w:rPr>
      </w:pPr>
    </w:p>
    <w:p w14:paraId="2B3F934A" w14:textId="77777777" w:rsidR="008C35F4" w:rsidRDefault="008C35F4" w:rsidP="008C35F4">
      <w:pPr>
        <w:rPr>
          <w:lang w:eastAsia="x-none"/>
        </w:rPr>
      </w:pPr>
      <w:r>
        <w:rPr>
          <w:lang w:eastAsia="x-none"/>
        </w:rPr>
        <w:t>Next, we need change the title in AD</w:t>
      </w:r>
    </w:p>
    <w:p w14:paraId="41025852" w14:textId="77777777" w:rsidR="008C35F4" w:rsidRDefault="008C35F4" w:rsidP="008C35F4">
      <w:pPr>
        <w:pStyle w:val="ListParagraph"/>
        <w:numPr>
          <w:ilvl w:val="0"/>
          <w:numId w:val="100"/>
        </w:numPr>
        <w:rPr>
          <w:lang w:eastAsia="x-none"/>
        </w:rPr>
      </w:pPr>
      <w:r>
        <w:rPr>
          <w:lang w:eastAsia="x-none"/>
        </w:rPr>
        <w:t xml:space="preserve">Log into the </w:t>
      </w:r>
      <w:r w:rsidRPr="00FE3126">
        <w:rPr>
          <w:b/>
          <w:lang w:eastAsia="x-none"/>
        </w:rPr>
        <w:t>AD server</w:t>
      </w:r>
      <w:r>
        <w:rPr>
          <w:lang w:eastAsia="x-none"/>
        </w:rPr>
        <w:t xml:space="preserve"> (</w:t>
      </w:r>
      <w:r w:rsidRPr="00FE3126">
        <w:rPr>
          <w:rStyle w:val="CodeChar"/>
        </w:rPr>
        <w:t>NetworkAdmin</w:t>
      </w:r>
      <w:r>
        <w:rPr>
          <w:lang w:eastAsia="x-none"/>
        </w:rPr>
        <w:t>/</w:t>
      </w:r>
      <w:r w:rsidRPr="00FE3126">
        <w:rPr>
          <w:rStyle w:val="CodeChar"/>
        </w:rPr>
        <w:t>Passw0rd</w:t>
      </w:r>
      <w:r>
        <w:rPr>
          <w:lang w:eastAsia="x-none"/>
        </w:rPr>
        <w:t>)</w:t>
      </w:r>
    </w:p>
    <w:p w14:paraId="120324D9" w14:textId="77777777" w:rsidR="008C35F4" w:rsidRDefault="008C35F4" w:rsidP="008C35F4">
      <w:pPr>
        <w:pStyle w:val="ListParagraph"/>
        <w:numPr>
          <w:ilvl w:val="0"/>
          <w:numId w:val="99"/>
        </w:numPr>
        <w:rPr>
          <w:lang w:eastAsia="x-none"/>
        </w:rPr>
      </w:pPr>
      <w:r>
        <w:rPr>
          <w:lang w:eastAsia="x-none"/>
        </w:rPr>
        <w:t xml:space="preserve">Open </w:t>
      </w:r>
      <w:r w:rsidRPr="00FE3126">
        <w:rPr>
          <w:b/>
          <w:lang w:eastAsia="x-none"/>
        </w:rPr>
        <w:t>Active Directory User and Computers</w:t>
      </w:r>
      <w:r>
        <w:rPr>
          <w:lang w:eastAsia="x-none"/>
        </w:rPr>
        <w:t xml:space="preserve"> (it’s in the task bar/system tray)</w:t>
      </w:r>
    </w:p>
    <w:p w14:paraId="1DA95141" w14:textId="77777777" w:rsidR="008C35F4" w:rsidRDefault="008C35F4" w:rsidP="008C35F4">
      <w:pPr>
        <w:pStyle w:val="ListParagraph"/>
        <w:numPr>
          <w:ilvl w:val="0"/>
          <w:numId w:val="99"/>
        </w:numPr>
        <w:rPr>
          <w:lang w:eastAsia="x-none"/>
        </w:rPr>
      </w:pPr>
      <w:r>
        <w:rPr>
          <w:lang w:eastAsia="x-none"/>
        </w:rPr>
        <w:t xml:space="preserve">Expand the </w:t>
      </w:r>
      <w:r w:rsidRPr="00FE3126">
        <w:rPr>
          <w:b/>
          <w:lang w:eastAsia="x-none"/>
        </w:rPr>
        <w:t>Users</w:t>
      </w:r>
      <w:r>
        <w:rPr>
          <w:lang w:eastAsia="x-none"/>
        </w:rPr>
        <w:t xml:space="preserve"> folder and look for </w:t>
      </w:r>
      <w:r w:rsidRPr="00FE3126">
        <w:rPr>
          <w:rStyle w:val="CodeChar"/>
        </w:rPr>
        <w:t>Patricia Whiteman</w:t>
      </w:r>
      <w:r>
        <w:rPr>
          <w:lang w:eastAsia="x-none"/>
        </w:rPr>
        <w:t xml:space="preserve"> (will be towards the bottom)</w:t>
      </w:r>
    </w:p>
    <w:p w14:paraId="039EFBD7" w14:textId="77777777" w:rsidR="008C35F4" w:rsidRDefault="008C35F4" w:rsidP="008C35F4">
      <w:pPr>
        <w:pStyle w:val="ListParagraph"/>
        <w:numPr>
          <w:ilvl w:val="0"/>
          <w:numId w:val="99"/>
        </w:numPr>
        <w:rPr>
          <w:lang w:eastAsia="x-none"/>
        </w:rPr>
      </w:pPr>
      <w:r>
        <w:rPr>
          <w:lang w:eastAsia="x-none"/>
        </w:rPr>
        <w:t xml:space="preserve">Double click </w:t>
      </w:r>
      <w:r w:rsidRPr="00FE3126">
        <w:rPr>
          <w:rStyle w:val="CodeChar"/>
        </w:rPr>
        <w:t>Patricia</w:t>
      </w:r>
      <w:r>
        <w:rPr>
          <w:lang w:eastAsia="x-none"/>
        </w:rPr>
        <w:t xml:space="preserve"> to see the account details</w:t>
      </w:r>
    </w:p>
    <w:p w14:paraId="053016B0" w14:textId="77777777" w:rsidR="008C35F4" w:rsidRDefault="008C35F4" w:rsidP="008C35F4">
      <w:pPr>
        <w:pStyle w:val="ListParagraph"/>
        <w:numPr>
          <w:ilvl w:val="0"/>
          <w:numId w:val="99"/>
        </w:numPr>
        <w:rPr>
          <w:lang w:eastAsia="x-none"/>
        </w:rPr>
      </w:pPr>
      <w:r>
        <w:rPr>
          <w:lang w:eastAsia="x-none"/>
        </w:rPr>
        <w:t xml:space="preserve">Go to the </w:t>
      </w:r>
      <w:r w:rsidRPr="00FE3126">
        <w:rPr>
          <w:b/>
          <w:lang w:eastAsia="x-none"/>
        </w:rPr>
        <w:t>Organization</w:t>
      </w:r>
      <w:r>
        <w:rPr>
          <w:lang w:eastAsia="x-none"/>
        </w:rPr>
        <w:t xml:space="preserve"> tab and notice that the </w:t>
      </w:r>
      <w:r w:rsidRPr="00FE3126">
        <w:rPr>
          <w:b/>
          <w:lang w:eastAsia="x-none"/>
        </w:rPr>
        <w:t>Job Title</w:t>
      </w:r>
      <w:r>
        <w:rPr>
          <w:lang w:eastAsia="x-none"/>
        </w:rPr>
        <w:t xml:space="preserve"> is blank</w:t>
      </w:r>
    </w:p>
    <w:p w14:paraId="20E31E87" w14:textId="77777777" w:rsidR="008C35F4" w:rsidRDefault="008C35F4" w:rsidP="008C35F4">
      <w:pPr>
        <w:pStyle w:val="ListParagraph"/>
        <w:numPr>
          <w:ilvl w:val="0"/>
          <w:numId w:val="99"/>
        </w:numPr>
        <w:rPr>
          <w:lang w:eastAsia="x-none"/>
        </w:rPr>
      </w:pPr>
      <w:r>
        <w:rPr>
          <w:lang w:eastAsia="x-none"/>
        </w:rPr>
        <w:t>Enter a new title, like “</w:t>
      </w:r>
      <w:r w:rsidRPr="00FE3126">
        <w:rPr>
          <w:rStyle w:val="CodeChar"/>
        </w:rPr>
        <w:t>Supervisor</w:t>
      </w:r>
      <w:r>
        <w:rPr>
          <w:lang w:eastAsia="x-none"/>
        </w:rPr>
        <w:t xml:space="preserve">” and click </w:t>
      </w:r>
      <w:r w:rsidRPr="00FE3126">
        <w:rPr>
          <w:b/>
          <w:lang w:eastAsia="x-none"/>
        </w:rPr>
        <w:t>OK</w:t>
      </w:r>
    </w:p>
    <w:p w14:paraId="4416EA8C" w14:textId="77777777" w:rsidR="008C35F4" w:rsidRDefault="008C35F4" w:rsidP="008C35F4">
      <w:pPr>
        <w:rPr>
          <w:lang w:eastAsia="x-none"/>
        </w:rPr>
      </w:pPr>
      <w:r>
        <w:rPr>
          <w:lang w:eastAsia="x-none"/>
        </w:rPr>
        <w:t xml:space="preserve"> </w:t>
      </w:r>
    </w:p>
    <w:p w14:paraId="3E30DDF8" w14:textId="77777777" w:rsidR="008C35F4" w:rsidRDefault="008C35F4" w:rsidP="008C35F4">
      <w:pPr>
        <w:rPr>
          <w:lang w:eastAsia="x-none"/>
        </w:rPr>
      </w:pPr>
      <w:r>
        <w:rPr>
          <w:noProof/>
          <w:lang w:eastAsia="x-none"/>
        </w:rPr>
        <w:lastRenderedPageBreak/>
        <w:drawing>
          <wp:inline distT="0" distB="0" distL="0" distR="0" wp14:anchorId="6882C59A" wp14:editId="7BE3A239">
            <wp:extent cx="6188710" cy="1823720"/>
            <wp:effectExtent l="63500" t="63500" r="59690" b="685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8-02-09 at 15.29.29.png"/>
                    <pic:cNvPicPr/>
                  </pic:nvPicPr>
                  <pic:blipFill>
                    <a:blip r:embed="rId68"/>
                    <a:stretch>
                      <a:fillRect/>
                    </a:stretch>
                  </pic:blipFill>
                  <pic:spPr>
                    <a:xfrm>
                      <a:off x="0" y="0"/>
                      <a:ext cx="6188710" cy="1823720"/>
                    </a:xfrm>
                    <a:prstGeom prst="rect">
                      <a:avLst/>
                    </a:prstGeom>
                    <a:effectLst>
                      <a:glow rad="63500">
                        <a:schemeClr val="accent3">
                          <a:satMod val="175000"/>
                          <a:alpha val="40000"/>
                        </a:schemeClr>
                      </a:glow>
                    </a:effectLst>
                  </pic:spPr>
                </pic:pic>
              </a:graphicData>
            </a:graphic>
          </wp:inline>
        </w:drawing>
      </w:r>
    </w:p>
    <w:p w14:paraId="73C03627" w14:textId="77777777" w:rsidR="008C35F4" w:rsidRDefault="008C35F4" w:rsidP="008C35F4">
      <w:pPr>
        <w:rPr>
          <w:lang w:eastAsia="x-none"/>
        </w:rPr>
      </w:pPr>
    </w:p>
    <w:p w14:paraId="25A2EBED" w14:textId="77777777" w:rsidR="00FE3126" w:rsidRDefault="008C35F4" w:rsidP="008C35F4">
      <w:pPr>
        <w:rPr>
          <w:lang w:eastAsia="x-none"/>
        </w:rPr>
      </w:pPr>
      <w:r>
        <w:rPr>
          <w:lang w:eastAsia="x-none"/>
        </w:rPr>
        <w:t xml:space="preserve">We now need to either wait for a reconciliation cycle to run, or force. You may be lucky to have the Change Log Sync and Read-From Channel sync occur soon after the change. </w:t>
      </w:r>
    </w:p>
    <w:p w14:paraId="5233BDC8" w14:textId="77777777" w:rsidR="00FE3126" w:rsidRDefault="00FE3126" w:rsidP="008C35F4">
      <w:pPr>
        <w:rPr>
          <w:lang w:eastAsia="x-none"/>
        </w:rPr>
      </w:pPr>
    </w:p>
    <w:p w14:paraId="2FEA65D0" w14:textId="7641B7C3" w:rsidR="008C35F4" w:rsidRDefault="008C35F4" w:rsidP="008C35F4">
      <w:pPr>
        <w:rPr>
          <w:lang w:eastAsia="x-none"/>
        </w:rPr>
      </w:pPr>
      <w:r>
        <w:rPr>
          <w:lang w:eastAsia="x-none"/>
        </w:rPr>
        <w:t>We will force it:</w:t>
      </w:r>
    </w:p>
    <w:p w14:paraId="4E50A8EA" w14:textId="5DC9D62E" w:rsidR="008C35F4" w:rsidRDefault="008C35F4" w:rsidP="008C35F4">
      <w:pPr>
        <w:pStyle w:val="ListParagraph"/>
        <w:numPr>
          <w:ilvl w:val="0"/>
          <w:numId w:val="101"/>
        </w:numPr>
        <w:rPr>
          <w:lang w:eastAsia="x-none"/>
        </w:rPr>
      </w:pPr>
      <w:r>
        <w:rPr>
          <w:lang w:eastAsia="x-none"/>
        </w:rPr>
        <w:t xml:space="preserve">Log into the </w:t>
      </w:r>
      <w:r w:rsidRPr="00FE3126">
        <w:rPr>
          <w:b/>
          <w:lang w:eastAsia="x-none"/>
        </w:rPr>
        <w:t xml:space="preserve">IGI </w:t>
      </w:r>
      <w:r w:rsidR="00F3015C" w:rsidRPr="00FE3126">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w:t>
      </w:r>
      <w:r w:rsidRPr="00FE3126">
        <w:rPr>
          <w:b/>
          <w:lang w:eastAsia="x-none"/>
        </w:rPr>
        <w:t>Enterprise Connectors</w:t>
      </w:r>
    </w:p>
    <w:p w14:paraId="076CF65F" w14:textId="77777777" w:rsidR="008C35F4" w:rsidRDefault="008C35F4" w:rsidP="008C35F4">
      <w:pPr>
        <w:pStyle w:val="ListParagraph"/>
        <w:numPr>
          <w:ilvl w:val="0"/>
          <w:numId w:val="101"/>
        </w:numPr>
        <w:rPr>
          <w:lang w:eastAsia="x-none"/>
        </w:rPr>
      </w:pPr>
      <w:r>
        <w:rPr>
          <w:lang w:eastAsia="x-none"/>
        </w:rPr>
        <w:t xml:space="preserve">Go to </w:t>
      </w:r>
      <w:r w:rsidRPr="00FE3126">
        <w:rPr>
          <w:b/>
          <w:lang w:eastAsia="x-none"/>
        </w:rPr>
        <w:t>Monitor &gt; Change Log Sync Status</w:t>
      </w:r>
    </w:p>
    <w:p w14:paraId="7A345A6C" w14:textId="77777777" w:rsidR="008C35F4" w:rsidRDefault="008C35F4" w:rsidP="008C35F4">
      <w:pPr>
        <w:pStyle w:val="ListParagraph"/>
        <w:numPr>
          <w:ilvl w:val="0"/>
          <w:numId w:val="101"/>
        </w:numPr>
        <w:rPr>
          <w:lang w:eastAsia="x-none"/>
        </w:rPr>
      </w:pPr>
      <w:r>
        <w:rPr>
          <w:lang w:eastAsia="x-none"/>
        </w:rPr>
        <w:t xml:space="preserve">Select the </w:t>
      </w:r>
      <w:r w:rsidRPr="00FE3126">
        <w:rPr>
          <w:rStyle w:val="CodeChar"/>
        </w:rPr>
        <w:t>Training AD</w:t>
      </w:r>
      <w:r>
        <w:rPr>
          <w:lang w:eastAsia="x-none"/>
        </w:rPr>
        <w:t xml:space="preserve"> connector and click </w:t>
      </w:r>
      <w:r w:rsidRPr="00FE3126">
        <w:rPr>
          <w:b/>
          <w:lang w:eastAsia="x-none"/>
        </w:rPr>
        <w:t>Actions &gt; Sync Now</w:t>
      </w:r>
    </w:p>
    <w:p w14:paraId="457DDF1D" w14:textId="77777777" w:rsidR="008C35F4" w:rsidRDefault="008C35F4" w:rsidP="008C35F4">
      <w:pPr>
        <w:rPr>
          <w:lang w:eastAsia="x-none"/>
        </w:rPr>
      </w:pPr>
    </w:p>
    <w:p w14:paraId="08E53B5F" w14:textId="77777777" w:rsidR="008C35F4" w:rsidRDefault="008C35F4" w:rsidP="008C35F4">
      <w:pPr>
        <w:rPr>
          <w:lang w:eastAsia="x-none"/>
        </w:rPr>
      </w:pPr>
      <w:r>
        <w:rPr>
          <w:noProof/>
          <w:lang w:eastAsia="x-none"/>
        </w:rPr>
        <w:drawing>
          <wp:inline distT="0" distB="0" distL="0" distR="0" wp14:anchorId="66D35985" wp14:editId="551E240C">
            <wp:extent cx="6188710" cy="1788160"/>
            <wp:effectExtent l="63500" t="63500" r="59690" b="660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18-02-09 at 15.32.32.png"/>
                    <pic:cNvPicPr/>
                  </pic:nvPicPr>
                  <pic:blipFill>
                    <a:blip r:embed="rId69"/>
                    <a:stretch>
                      <a:fillRect/>
                    </a:stretch>
                  </pic:blipFill>
                  <pic:spPr>
                    <a:xfrm>
                      <a:off x="0" y="0"/>
                      <a:ext cx="6188710" cy="1788160"/>
                    </a:xfrm>
                    <a:prstGeom prst="rect">
                      <a:avLst/>
                    </a:prstGeom>
                    <a:effectLst>
                      <a:glow rad="63500">
                        <a:schemeClr val="accent3">
                          <a:satMod val="175000"/>
                          <a:alpha val="40000"/>
                        </a:schemeClr>
                      </a:glow>
                    </a:effectLst>
                  </pic:spPr>
                </pic:pic>
              </a:graphicData>
            </a:graphic>
          </wp:inline>
        </w:drawing>
      </w:r>
    </w:p>
    <w:p w14:paraId="5D236B33" w14:textId="77777777" w:rsidR="008C35F4" w:rsidRDefault="008C35F4" w:rsidP="008C35F4">
      <w:pPr>
        <w:rPr>
          <w:lang w:eastAsia="x-none"/>
        </w:rPr>
      </w:pPr>
    </w:p>
    <w:p w14:paraId="32D46C81" w14:textId="77777777" w:rsidR="008C35F4" w:rsidRDefault="008C35F4" w:rsidP="008C35F4">
      <w:pPr>
        <w:pStyle w:val="ListParagraph"/>
        <w:numPr>
          <w:ilvl w:val="0"/>
          <w:numId w:val="102"/>
        </w:numPr>
        <w:rPr>
          <w:lang w:eastAsia="x-none"/>
        </w:rPr>
      </w:pPr>
      <w:r>
        <w:rPr>
          <w:lang w:eastAsia="x-none"/>
        </w:rPr>
        <w:t xml:space="preserve">Go to the </w:t>
      </w:r>
      <w:r w:rsidRPr="00FE3126">
        <w:rPr>
          <w:b/>
          <w:lang w:eastAsia="x-none"/>
        </w:rPr>
        <w:t>Sync History</w:t>
      </w:r>
      <w:r>
        <w:rPr>
          <w:lang w:eastAsia="x-none"/>
        </w:rPr>
        <w:t xml:space="preserve"> tab and wait for the Sync to complete</w:t>
      </w:r>
    </w:p>
    <w:p w14:paraId="1A5356B3" w14:textId="77777777" w:rsidR="008C35F4" w:rsidRDefault="008C35F4" w:rsidP="008C35F4">
      <w:pPr>
        <w:rPr>
          <w:lang w:eastAsia="x-none"/>
        </w:rPr>
      </w:pPr>
    </w:p>
    <w:p w14:paraId="0A31CF99" w14:textId="77777777" w:rsidR="008C35F4" w:rsidRDefault="008C35F4" w:rsidP="008C35F4">
      <w:pPr>
        <w:rPr>
          <w:lang w:eastAsia="x-none"/>
        </w:rPr>
      </w:pPr>
      <w:r>
        <w:rPr>
          <w:noProof/>
          <w:lang w:eastAsia="x-none"/>
        </w:rPr>
        <w:drawing>
          <wp:inline distT="0" distB="0" distL="0" distR="0" wp14:anchorId="0059CD4F" wp14:editId="10260739">
            <wp:extent cx="6188710" cy="1384935"/>
            <wp:effectExtent l="63500" t="63500" r="59690" b="6286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8-02-09 at 15.33.51.png"/>
                    <pic:cNvPicPr/>
                  </pic:nvPicPr>
                  <pic:blipFill>
                    <a:blip r:embed="rId70"/>
                    <a:stretch>
                      <a:fillRect/>
                    </a:stretch>
                  </pic:blipFill>
                  <pic:spPr>
                    <a:xfrm>
                      <a:off x="0" y="0"/>
                      <a:ext cx="6188710" cy="1384935"/>
                    </a:xfrm>
                    <a:prstGeom prst="rect">
                      <a:avLst/>
                    </a:prstGeom>
                    <a:effectLst>
                      <a:glow rad="63500">
                        <a:schemeClr val="accent3">
                          <a:satMod val="175000"/>
                          <a:alpha val="40000"/>
                        </a:schemeClr>
                      </a:glow>
                    </a:effectLst>
                  </pic:spPr>
                </pic:pic>
              </a:graphicData>
            </a:graphic>
          </wp:inline>
        </w:drawing>
      </w:r>
    </w:p>
    <w:p w14:paraId="33F5C765" w14:textId="77777777" w:rsidR="008C35F4" w:rsidRDefault="008C35F4" w:rsidP="008C35F4">
      <w:pPr>
        <w:rPr>
          <w:lang w:eastAsia="x-none"/>
        </w:rPr>
      </w:pPr>
    </w:p>
    <w:p w14:paraId="76EF4AF9" w14:textId="77777777" w:rsidR="008C35F4" w:rsidRDefault="008C35F4" w:rsidP="008C35F4">
      <w:pPr>
        <w:rPr>
          <w:lang w:eastAsia="x-none"/>
        </w:rPr>
      </w:pPr>
      <w:r>
        <w:rPr>
          <w:lang w:eastAsia="x-none"/>
        </w:rPr>
        <w:t>This means the agent has run a recon and the Identity Brokerage has written and changes to the delta table.</w:t>
      </w:r>
    </w:p>
    <w:p w14:paraId="551C3821" w14:textId="77777777" w:rsidR="008C35F4" w:rsidRDefault="008C35F4" w:rsidP="008C35F4">
      <w:pPr>
        <w:rPr>
          <w:lang w:eastAsia="x-none"/>
        </w:rPr>
      </w:pPr>
    </w:p>
    <w:p w14:paraId="36A225A0" w14:textId="77777777" w:rsidR="008C35F4" w:rsidRDefault="008C35F4" w:rsidP="008C35F4">
      <w:pPr>
        <w:pStyle w:val="ListParagraph"/>
        <w:numPr>
          <w:ilvl w:val="0"/>
          <w:numId w:val="102"/>
        </w:numPr>
        <w:rPr>
          <w:lang w:eastAsia="x-none"/>
        </w:rPr>
      </w:pPr>
      <w:r>
        <w:rPr>
          <w:lang w:eastAsia="x-none"/>
        </w:rPr>
        <w:t xml:space="preserve">Go to the </w:t>
      </w:r>
      <w:r w:rsidRPr="00FE3126">
        <w:rPr>
          <w:b/>
          <w:lang w:eastAsia="x-none"/>
        </w:rPr>
        <w:t>Connector Status</w:t>
      </w:r>
      <w:r>
        <w:rPr>
          <w:lang w:eastAsia="x-none"/>
        </w:rPr>
        <w:t xml:space="preserve"> tab and look at the connector history view for </w:t>
      </w:r>
      <w:r w:rsidRPr="00FE3126">
        <w:rPr>
          <w:rStyle w:val="CodeChar"/>
        </w:rPr>
        <w:t>Training AD</w:t>
      </w:r>
    </w:p>
    <w:p w14:paraId="058A4A96" w14:textId="77777777" w:rsidR="008C35F4" w:rsidRDefault="008C35F4" w:rsidP="008C35F4">
      <w:pPr>
        <w:rPr>
          <w:lang w:eastAsia="x-none"/>
        </w:rPr>
      </w:pPr>
    </w:p>
    <w:p w14:paraId="255C1FB4" w14:textId="77777777" w:rsidR="008C35F4" w:rsidRDefault="008C35F4" w:rsidP="008C35F4">
      <w:pPr>
        <w:rPr>
          <w:lang w:eastAsia="x-none"/>
        </w:rPr>
      </w:pPr>
      <w:r>
        <w:rPr>
          <w:lang w:eastAsia="x-none"/>
        </w:rPr>
        <w:t>When we configured the connector earlier we set the changelog sync to evert five minutes, whereas the Read From sync for every minute. There should be an event in the history that is newer than the changelog sync and shows one (1) Add operation.</w:t>
      </w:r>
    </w:p>
    <w:p w14:paraId="5A39139B" w14:textId="77777777" w:rsidR="008C35F4" w:rsidRDefault="008C35F4" w:rsidP="008C35F4">
      <w:pPr>
        <w:rPr>
          <w:lang w:eastAsia="x-none"/>
        </w:rPr>
      </w:pPr>
    </w:p>
    <w:p w14:paraId="5AB20BA1" w14:textId="77777777" w:rsidR="008C35F4" w:rsidRDefault="008C35F4" w:rsidP="008C35F4">
      <w:pPr>
        <w:rPr>
          <w:lang w:eastAsia="x-none"/>
        </w:rPr>
      </w:pPr>
      <w:r>
        <w:rPr>
          <w:noProof/>
          <w:lang w:eastAsia="x-none"/>
        </w:rPr>
        <w:lastRenderedPageBreak/>
        <w:drawing>
          <wp:inline distT="0" distB="0" distL="0" distR="0" wp14:anchorId="1DEFE00A" wp14:editId="1672A8AC">
            <wp:extent cx="6188710" cy="1503680"/>
            <wp:effectExtent l="63500" t="63500" r="59690" b="584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8-02-09 at 15.35.43.png"/>
                    <pic:cNvPicPr/>
                  </pic:nvPicPr>
                  <pic:blipFill>
                    <a:blip r:embed="rId71"/>
                    <a:stretch>
                      <a:fillRect/>
                    </a:stretch>
                  </pic:blipFill>
                  <pic:spPr>
                    <a:xfrm>
                      <a:off x="0" y="0"/>
                      <a:ext cx="6188710" cy="1503680"/>
                    </a:xfrm>
                    <a:prstGeom prst="rect">
                      <a:avLst/>
                    </a:prstGeom>
                    <a:effectLst>
                      <a:glow rad="63500">
                        <a:schemeClr val="accent3">
                          <a:satMod val="175000"/>
                          <a:alpha val="40000"/>
                        </a:schemeClr>
                      </a:glow>
                    </a:effectLst>
                  </pic:spPr>
                </pic:pic>
              </a:graphicData>
            </a:graphic>
          </wp:inline>
        </w:drawing>
      </w:r>
    </w:p>
    <w:p w14:paraId="7B751606" w14:textId="77777777" w:rsidR="008C35F4" w:rsidRDefault="008C35F4" w:rsidP="008C35F4">
      <w:pPr>
        <w:rPr>
          <w:lang w:eastAsia="x-none"/>
        </w:rPr>
      </w:pPr>
    </w:p>
    <w:p w14:paraId="55DACBA8" w14:textId="77777777" w:rsidR="008C35F4" w:rsidRDefault="008C35F4" w:rsidP="008C35F4">
      <w:pPr>
        <w:rPr>
          <w:lang w:eastAsia="x-none"/>
        </w:rPr>
      </w:pPr>
      <w:r>
        <w:rPr>
          <w:lang w:eastAsia="x-none"/>
        </w:rPr>
        <w:t>If not, just wait a minute. Note you can force an immediate sync by stopping and starting the connector.</w:t>
      </w:r>
    </w:p>
    <w:p w14:paraId="45C3C007" w14:textId="77777777" w:rsidR="008C35F4" w:rsidRDefault="008C35F4" w:rsidP="008C35F4">
      <w:pPr>
        <w:rPr>
          <w:lang w:eastAsia="x-none"/>
        </w:rPr>
      </w:pPr>
    </w:p>
    <w:p w14:paraId="01AA97C6" w14:textId="77777777" w:rsidR="008C35F4" w:rsidRDefault="008C35F4" w:rsidP="008C35F4">
      <w:pPr>
        <w:rPr>
          <w:lang w:eastAsia="x-none"/>
        </w:rPr>
      </w:pPr>
      <w:r>
        <w:rPr>
          <w:lang w:eastAsia="x-none"/>
        </w:rPr>
        <w:t>We can now see if the incoming account modify event has triggered the rule and expectant behavior:</w:t>
      </w:r>
    </w:p>
    <w:p w14:paraId="088D487F" w14:textId="77777777" w:rsidR="008C35F4" w:rsidRDefault="008C35F4" w:rsidP="008C35F4">
      <w:pPr>
        <w:pStyle w:val="ListParagraph"/>
        <w:numPr>
          <w:ilvl w:val="0"/>
          <w:numId w:val="102"/>
        </w:numPr>
        <w:rPr>
          <w:lang w:eastAsia="x-none"/>
        </w:rPr>
      </w:pPr>
      <w:r>
        <w:rPr>
          <w:lang w:eastAsia="x-none"/>
        </w:rPr>
        <w:t xml:space="preserve">Go to </w:t>
      </w:r>
      <w:r w:rsidRPr="00FE3126">
        <w:rPr>
          <w:b/>
          <w:lang w:eastAsia="x-none"/>
        </w:rPr>
        <w:t>AGC &gt; Monitor &gt; TARGET inbound – Account events</w:t>
      </w:r>
    </w:p>
    <w:p w14:paraId="2F22E125" w14:textId="77777777" w:rsidR="008C35F4" w:rsidRDefault="008C35F4" w:rsidP="008C35F4">
      <w:pPr>
        <w:rPr>
          <w:lang w:eastAsia="x-none"/>
        </w:rPr>
      </w:pPr>
    </w:p>
    <w:p w14:paraId="68240AF7" w14:textId="77777777" w:rsidR="008C35F4" w:rsidRDefault="008C35F4" w:rsidP="008C35F4">
      <w:pPr>
        <w:rPr>
          <w:lang w:eastAsia="x-none"/>
        </w:rPr>
      </w:pPr>
      <w:r>
        <w:rPr>
          <w:noProof/>
          <w:lang w:eastAsia="x-none"/>
        </w:rPr>
        <w:drawing>
          <wp:inline distT="0" distB="0" distL="0" distR="0" wp14:anchorId="47BD8DA6" wp14:editId="4DEFF7DD">
            <wp:extent cx="6188710" cy="1515110"/>
            <wp:effectExtent l="63500" t="63500" r="59690" b="596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8-02-09 at 15.39.47.png"/>
                    <pic:cNvPicPr/>
                  </pic:nvPicPr>
                  <pic:blipFill>
                    <a:blip r:embed="rId72"/>
                    <a:stretch>
                      <a:fillRect/>
                    </a:stretch>
                  </pic:blipFill>
                  <pic:spPr>
                    <a:xfrm>
                      <a:off x="0" y="0"/>
                      <a:ext cx="6188710" cy="1515110"/>
                    </a:xfrm>
                    <a:prstGeom prst="rect">
                      <a:avLst/>
                    </a:prstGeom>
                    <a:effectLst>
                      <a:glow rad="63500">
                        <a:schemeClr val="accent3">
                          <a:satMod val="175000"/>
                          <a:alpha val="40000"/>
                        </a:schemeClr>
                      </a:glow>
                    </a:effectLst>
                  </pic:spPr>
                </pic:pic>
              </a:graphicData>
            </a:graphic>
          </wp:inline>
        </w:drawing>
      </w:r>
      <w:r>
        <w:rPr>
          <w:lang w:eastAsia="x-none"/>
        </w:rPr>
        <w:t xml:space="preserve"> </w:t>
      </w:r>
    </w:p>
    <w:p w14:paraId="49C5A213" w14:textId="77777777" w:rsidR="008C35F4" w:rsidRDefault="008C35F4" w:rsidP="008C35F4">
      <w:pPr>
        <w:rPr>
          <w:lang w:eastAsia="x-none"/>
        </w:rPr>
      </w:pPr>
    </w:p>
    <w:p w14:paraId="3DE78A1F" w14:textId="77777777" w:rsidR="008C35F4" w:rsidRDefault="008C35F4" w:rsidP="008C35F4">
      <w:pPr>
        <w:rPr>
          <w:lang w:eastAsia="x-none"/>
        </w:rPr>
      </w:pPr>
      <w:r>
        <w:rPr>
          <w:lang w:eastAsia="x-none"/>
        </w:rPr>
        <w:t>There should be a recent Modify User (actually a Modify Account) event for PWhiteman.</w:t>
      </w:r>
    </w:p>
    <w:p w14:paraId="76AA8B38" w14:textId="77777777" w:rsidR="008C35F4" w:rsidRDefault="008C35F4" w:rsidP="008C35F4">
      <w:pPr>
        <w:rPr>
          <w:lang w:eastAsia="x-none"/>
        </w:rPr>
      </w:pPr>
    </w:p>
    <w:p w14:paraId="07ABD9E2" w14:textId="77777777" w:rsidR="008C35F4" w:rsidRDefault="008C35F4" w:rsidP="008C35F4">
      <w:pPr>
        <w:rPr>
          <w:lang w:eastAsia="x-none"/>
        </w:rPr>
      </w:pPr>
      <w:r>
        <w:rPr>
          <w:lang w:eastAsia="x-none"/>
        </w:rPr>
        <w:t>If the Status is success, that means that all of the Modify Account rules have run successfully. To confirm:</w:t>
      </w:r>
    </w:p>
    <w:p w14:paraId="66D2745D" w14:textId="77777777" w:rsidR="008C35F4" w:rsidRDefault="008C35F4" w:rsidP="008C35F4">
      <w:pPr>
        <w:pStyle w:val="ListParagraph"/>
        <w:numPr>
          <w:ilvl w:val="0"/>
          <w:numId w:val="102"/>
        </w:numPr>
        <w:rPr>
          <w:lang w:eastAsia="x-none"/>
        </w:rPr>
      </w:pPr>
      <w:r>
        <w:rPr>
          <w:lang w:eastAsia="x-none"/>
        </w:rPr>
        <w:t xml:space="preserve">Go to </w:t>
      </w:r>
      <w:r w:rsidRPr="00FE3126">
        <w:rPr>
          <w:b/>
          <w:lang w:eastAsia="x-none"/>
        </w:rPr>
        <w:t>AGC &gt; Manage &gt; Users</w:t>
      </w:r>
    </w:p>
    <w:p w14:paraId="32C6F5A5" w14:textId="77777777" w:rsidR="008C35F4" w:rsidRDefault="008C35F4" w:rsidP="008C35F4">
      <w:pPr>
        <w:pStyle w:val="ListParagraph"/>
        <w:numPr>
          <w:ilvl w:val="0"/>
          <w:numId w:val="102"/>
        </w:numPr>
        <w:rPr>
          <w:lang w:eastAsia="x-none"/>
        </w:rPr>
      </w:pPr>
      <w:r>
        <w:rPr>
          <w:lang w:eastAsia="x-none"/>
        </w:rPr>
        <w:t xml:space="preserve">Find and select </w:t>
      </w:r>
      <w:r w:rsidRPr="00FE3126">
        <w:rPr>
          <w:rStyle w:val="CodeChar"/>
        </w:rPr>
        <w:t>Patricia Whiteman</w:t>
      </w:r>
      <w:r>
        <w:rPr>
          <w:lang w:eastAsia="x-none"/>
        </w:rPr>
        <w:t xml:space="preserve"> and expand the </w:t>
      </w:r>
      <w:r w:rsidRPr="00FE3126">
        <w:rPr>
          <w:b/>
          <w:lang w:eastAsia="x-none"/>
        </w:rPr>
        <w:t>Data</w:t>
      </w:r>
      <w:r>
        <w:rPr>
          <w:lang w:eastAsia="x-none"/>
        </w:rPr>
        <w:t xml:space="preserve"> section in the right pane</w:t>
      </w:r>
    </w:p>
    <w:p w14:paraId="15CA76F6" w14:textId="77777777" w:rsidR="008C35F4" w:rsidRDefault="008C35F4" w:rsidP="008C35F4">
      <w:pPr>
        <w:pStyle w:val="ListParagraph"/>
        <w:numPr>
          <w:ilvl w:val="0"/>
          <w:numId w:val="102"/>
        </w:numPr>
        <w:rPr>
          <w:lang w:eastAsia="x-none"/>
        </w:rPr>
      </w:pPr>
      <w:r>
        <w:rPr>
          <w:lang w:eastAsia="x-none"/>
        </w:rPr>
        <w:t xml:space="preserve">Look for the </w:t>
      </w:r>
      <w:r w:rsidRPr="00FE3126">
        <w:rPr>
          <w:rStyle w:val="CodeChar"/>
        </w:rPr>
        <w:t>AcctLastRecon</w:t>
      </w:r>
      <w:r>
        <w:rPr>
          <w:lang w:eastAsia="x-none"/>
        </w:rPr>
        <w:t xml:space="preserve"> attribute</w:t>
      </w:r>
    </w:p>
    <w:p w14:paraId="134281CE" w14:textId="77777777" w:rsidR="008C35F4" w:rsidRDefault="008C35F4" w:rsidP="008C35F4">
      <w:pPr>
        <w:rPr>
          <w:lang w:eastAsia="x-none"/>
        </w:rPr>
      </w:pPr>
    </w:p>
    <w:p w14:paraId="797A656B" w14:textId="77777777" w:rsidR="008C35F4" w:rsidRDefault="008C35F4" w:rsidP="008C35F4">
      <w:pPr>
        <w:rPr>
          <w:lang w:eastAsia="x-none"/>
        </w:rPr>
      </w:pPr>
      <w:r>
        <w:rPr>
          <w:noProof/>
          <w:lang w:eastAsia="x-none"/>
        </w:rPr>
        <w:drawing>
          <wp:inline distT="0" distB="0" distL="0" distR="0" wp14:anchorId="0A04BBF8" wp14:editId="72ABD509">
            <wp:extent cx="6188710" cy="1688465"/>
            <wp:effectExtent l="63500" t="63500" r="59690" b="641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02-09 at 17.29.36.png"/>
                    <pic:cNvPicPr/>
                  </pic:nvPicPr>
                  <pic:blipFill>
                    <a:blip r:embed="rId73"/>
                    <a:stretch>
                      <a:fillRect/>
                    </a:stretch>
                  </pic:blipFill>
                  <pic:spPr>
                    <a:xfrm>
                      <a:off x="0" y="0"/>
                      <a:ext cx="6188710" cy="1688465"/>
                    </a:xfrm>
                    <a:prstGeom prst="rect">
                      <a:avLst/>
                    </a:prstGeom>
                    <a:effectLst>
                      <a:glow rad="63500">
                        <a:schemeClr val="accent3">
                          <a:satMod val="175000"/>
                          <a:alpha val="40000"/>
                        </a:schemeClr>
                      </a:glow>
                    </a:effectLst>
                  </pic:spPr>
                </pic:pic>
              </a:graphicData>
            </a:graphic>
          </wp:inline>
        </w:drawing>
      </w:r>
    </w:p>
    <w:p w14:paraId="6791B2CE" w14:textId="77777777" w:rsidR="008C35F4" w:rsidRDefault="008C35F4" w:rsidP="008C35F4">
      <w:pPr>
        <w:rPr>
          <w:lang w:eastAsia="x-none"/>
        </w:rPr>
      </w:pPr>
    </w:p>
    <w:p w14:paraId="5B856944" w14:textId="77777777" w:rsidR="008C35F4" w:rsidRDefault="008C35F4" w:rsidP="008C35F4">
      <w:pPr>
        <w:rPr>
          <w:lang w:eastAsia="x-none"/>
        </w:rPr>
      </w:pPr>
      <w:r>
        <w:rPr>
          <w:lang w:eastAsia="x-none"/>
        </w:rPr>
        <w:t>If the attribute is set to a recent date+time, then the rule has executed successfully.</w:t>
      </w:r>
    </w:p>
    <w:p w14:paraId="28244D24" w14:textId="77777777" w:rsidR="008C35F4" w:rsidRDefault="008C35F4" w:rsidP="008C35F4">
      <w:pPr>
        <w:rPr>
          <w:lang w:eastAsia="x-none"/>
        </w:rPr>
      </w:pPr>
    </w:p>
    <w:p w14:paraId="13B02616" w14:textId="77777777" w:rsidR="008C35F4" w:rsidRDefault="008C35F4" w:rsidP="008C35F4">
      <w:pPr>
        <w:rPr>
          <w:lang w:eastAsia="x-none"/>
        </w:rPr>
      </w:pPr>
      <w:r>
        <w:rPr>
          <w:lang w:eastAsia="x-none"/>
        </w:rPr>
        <w:t>To see if the attribute enforcement worked:</w:t>
      </w:r>
    </w:p>
    <w:p w14:paraId="67B1E2D2" w14:textId="77777777" w:rsidR="008C35F4" w:rsidRDefault="008C35F4" w:rsidP="008C35F4">
      <w:pPr>
        <w:pStyle w:val="ListParagraph"/>
        <w:numPr>
          <w:ilvl w:val="0"/>
          <w:numId w:val="103"/>
        </w:numPr>
        <w:rPr>
          <w:lang w:eastAsia="x-none"/>
        </w:rPr>
      </w:pPr>
      <w:r>
        <w:rPr>
          <w:lang w:eastAsia="x-none"/>
        </w:rPr>
        <w:t xml:space="preserve">Go back to </w:t>
      </w:r>
      <w:r w:rsidRPr="00FE3126">
        <w:rPr>
          <w:b/>
          <w:lang w:eastAsia="x-none"/>
        </w:rPr>
        <w:t>AGC &gt; Monitor &gt; OUT events</w:t>
      </w:r>
    </w:p>
    <w:p w14:paraId="2E578169" w14:textId="77777777" w:rsidR="008C35F4" w:rsidRDefault="008C35F4" w:rsidP="008C35F4">
      <w:pPr>
        <w:rPr>
          <w:lang w:eastAsia="x-none"/>
        </w:rPr>
      </w:pPr>
    </w:p>
    <w:p w14:paraId="6E0C5AEE" w14:textId="77777777" w:rsidR="008C35F4" w:rsidRDefault="008C35F4" w:rsidP="008C35F4">
      <w:pPr>
        <w:rPr>
          <w:lang w:eastAsia="x-none"/>
        </w:rPr>
      </w:pPr>
      <w:r>
        <w:rPr>
          <w:lang w:eastAsia="x-none"/>
        </w:rPr>
        <w:t>If the enforcement worked there should be a Modify Account event present for PWhiteman.</w:t>
      </w:r>
    </w:p>
    <w:p w14:paraId="6B0948BB" w14:textId="77777777" w:rsidR="008C35F4" w:rsidRDefault="008C35F4" w:rsidP="008C35F4">
      <w:pPr>
        <w:rPr>
          <w:lang w:eastAsia="x-none"/>
        </w:rPr>
      </w:pPr>
    </w:p>
    <w:p w14:paraId="5E3819E7" w14:textId="77777777" w:rsidR="008C35F4" w:rsidRDefault="008C35F4" w:rsidP="008C35F4">
      <w:pPr>
        <w:rPr>
          <w:lang w:eastAsia="x-none"/>
        </w:rPr>
      </w:pPr>
      <w:r>
        <w:rPr>
          <w:noProof/>
          <w:lang w:eastAsia="x-none"/>
        </w:rPr>
        <w:lastRenderedPageBreak/>
        <w:drawing>
          <wp:inline distT="0" distB="0" distL="0" distR="0" wp14:anchorId="4518A019" wp14:editId="5CC2B33A">
            <wp:extent cx="6188710" cy="1472565"/>
            <wp:effectExtent l="63500" t="63500" r="59690" b="641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8-02-09 at 17.31.27.png"/>
                    <pic:cNvPicPr/>
                  </pic:nvPicPr>
                  <pic:blipFill>
                    <a:blip r:embed="rId74"/>
                    <a:stretch>
                      <a:fillRect/>
                    </a:stretch>
                  </pic:blipFill>
                  <pic:spPr>
                    <a:xfrm>
                      <a:off x="0" y="0"/>
                      <a:ext cx="6188710" cy="1472565"/>
                    </a:xfrm>
                    <a:prstGeom prst="rect">
                      <a:avLst/>
                    </a:prstGeom>
                    <a:effectLst>
                      <a:glow rad="63500">
                        <a:schemeClr val="accent3">
                          <a:satMod val="175000"/>
                          <a:alpha val="40000"/>
                        </a:schemeClr>
                      </a:glow>
                    </a:effectLst>
                  </pic:spPr>
                </pic:pic>
              </a:graphicData>
            </a:graphic>
          </wp:inline>
        </w:drawing>
      </w:r>
    </w:p>
    <w:p w14:paraId="2946A962" w14:textId="77777777" w:rsidR="008C35F4" w:rsidRDefault="008C35F4" w:rsidP="008C35F4">
      <w:pPr>
        <w:rPr>
          <w:lang w:eastAsia="x-none"/>
        </w:rPr>
      </w:pPr>
    </w:p>
    <w:p w14:paraId="16DCCEC0" w14:textId="77777777" w:rsidR="008C35F4" w:rsidRDefault="008C35F4" w:rsidP="008C35F4">
      <w:pPr>
        <w:rPr>
          <w:lang w:eastAsia="x-none"/>
        </w:rPr>
      </w:pPr>
      <w:r>
        <w:rPr>
          <w:lang w:eastAsia="x-none"/>
        </w:rPr>
        <w:t>The account title should be changed to Auditor in AD.</w:t>
      </w:r>
    </w:p>
    <w:p w14:paraId="2FF44D6E" w14:textId="77777777" w:rsidR="008C35F4" w:rsidRDefault="008C35F4" w:rsidP="008C35F4">
      <w:pPr>
        <w:rPr>
          <w:lang w:eastAsia="x-none"/>
        </w:rPr>
      </w:pPr>
    </w:p>
    <w:p w14:paraId="4A4B38D8" w14:textId="77777777" w:rsidR="008C35F4" w:rsidRDefault="008C35F4" w:rsidP="008C35F4">
      <w:pPr>
        <w:pStyle w:val="Note"/>
      </w:pPr>
      <w:r>
        <w:t>There seems to be a bug in the current training system. Sometimes the attribute re-evaluation works as expected, sometimes you see the person attribute modified (ATTR12/AcctLastRecon) but no re-evaluation occurs nor is there a change sent back to the AD system.</w:t>
      </w:r>
    </w:p>
    <w:p w14:paraId="42D0A60A" w14:textId="77777777" w:rsidR="008C35F4" w:rsidRDefault="008C35F4" w:rsidP="008C35F4">
      <w:pPr>
        <w:rPr>
          <w:lang w:eastAsia="x-none"/>
        </w:rPr>
      </w:pPr>
    </w:p>
    <w:p w14:paraId="597E92DE" w14:textId="15EAD6C1" w:rsidR="008C35F4" w:rsidRDefault="008C35F4" w:rsidP="008C35F4">
      <w:pPr>
        <w:rPr>
          <w:lang w:eastAsia="x-none"/>
        </w:rPr>
      </w:pPr>
      <w:r>
        <w:rPr>
          <w:lang w:eastAsia="x-none"/>
        </w:rPr>
        <w:t xml:space="preserve">This completes </w:t>
      </w:r>
      <w:r w:rsidR="005A00E5">
        <w:rPr>
          <w:lang w:eastAsia="x-none"/>
        </w:rPr>
        <w:t>Lab 1</w:t>
      </w:r>
      <w:r>
        <w:rPr>
          <w:lang w:eastAsia="x-none"/>
        </w:rPr>
        <w:t>.</w:t>
      </w:r>
    </w:p>
    <w:p w14:paraId="55914AE7" w14:textId="77777777" w:rsidR="008C35F4" w:rsidRPr="008C35F4" w:rsidRDefault="008C35F4" w:rsidP="008C35F4">
      <w:pPr>
        <w:rPr>
          <w:lang w:val="x-none" w:eastAsia="x-none"/>
        </w:rPr>
      </w:pPr>
    </w:p>
    <w:p w14:paraId="73EEA164" w14:textId="6A15A89E" w:rsidR="008C35F4" w:rsidRDefault="008C35F4" w:rsidP="00D45773"/>
    <w:p w14:paraId="5DB2537C" w14:textId="1DA4943B" w:rsidR="003D3ED0" w:rsidRDefault="003D3ED0" w:rsidP="002C713A">
      <w:pPr>
        <w:pStyle w:val="Heading1"/>
        <w:rPr>
          <w:lang w:val="en-US"/>
        </w:rPr>
      </w:pPr>
      <w:bookmarkStart w:id="21" w:name="_Toc510787952"/>
      <w:r>
        <w:rPr>
          <w:lang w:val="en-US"/>
        </w:rPr>
        <w:lastRenderedPageBreak/>
        <w:t xml:space="preserve">Lab </w:t>
      </w:r>
      <w:r w:rsidR="00B10C85">
        <w:rPr>
          <w:lang w:val="en-US"/>
        </w:rPr>
        <w:t>2</w:t>
      </w:r>
      <w:r>
        <w:rPr>
          <w:lang w:val="en-US"/>
        </w:rPr>
        <w:t xml:space="preserve"> – A User Dept. Move Triggers a Continuous Campaign</w:t>
      </w:r>
      <w:bookmarkEnd w:id="21"/>
    </w:p>
    <w:p w14:paraId="3D83DA60" w14:textId="77777777" w:rsidR="003D3ED0" w:rsidRDefault="003D3ED0" w:rsidP="003D3ED0">
      <w:pPr>
        <w:rPr>
          <w:lang w:eastAsia="x-none"/>
        </w:rPr>
      </w:pPr>
      <w:r>
        <w:rPr>
          <w:lang w:eastAsia="x-none"/>
        </w:rPr>
        <w:t>This lab is built around the requirement for a manager to review any access after a person changes their department. It will involve configuration and use of:</w:t>
      </w:r>
    </w:p>
    <w:p w14:paraId="4AC90481" w14:textId="6A756AD8" w:rsidR="003D3ED0" w:rsidRDefault="00AD45B8" w:rsidP="00F61B1D">
      <w:pPr>
        <w:pStyle w:val="ListParagraph"/>
        <w:numPr>
          <w:ilvl w:val="0"/>
          <w:numId w:val="10"/>
        </w:numPr>
        <w:rPr>
          <w:lang w:eastAsia="x-none"/>
        </w:rPr>
      </w:pPr>
      <w:r>
        <w:rPr>
          <w:lang w:eastAsia="x-none"/>
        </w:rPr>
        <w:t>Continuous campaigns</w:t>
      </w:r>
    </w:p>
    <w:p w14:paraId="3590D1D6" w14:textId="3108D4BF" w:rsidR="00AD45B8" w:rsidRDefault="00AD45B8" w:rsidP="00F61B1D">
      <w:pPr>
        <w:pStyle w:val="ListParagraph"/>
        <w:numPr>
          <w:ilvl w:val="0"/>
          <w:numId w:val="10"/>
        </w:numPr>
        <w:rPr>
          <w:lang w:eastAsia="x-none"/>
        </w:rPr>
      </w:pPr>
      <w:r>
        <w:rPr>
          <w:lang w:eastAsia="x-none"/>
        </w:rPr>
        <w:t>User modify event rules</w:t>
      </w:r>
    </w:p>
    <w:p w14:paraId="3AD67103" w14:textId="3C3410FE" w:rsidR="00AD45B8" w:rsidRDefault="00AD45B8" w:rsidP="00F61B1D">
      <w:pPr>
        <w:pStyle w:val="ListParagraph"/>
        <w:numPr>
          <w:ilvl w:val="0"/>
          <w:numId w:val="10"/>
        </w:numPr>
        <w:rPr>
          <w:lang w:eastAsia="x-none"/>
        </w:rPr>
      </w:pPr>
      <w:r>
        <w:rPr>
          <w:lang w:eastAsia="x-none"/>
        </w:rPr>
        <w:t>User modify workflow and ARM in the Service Center</w:t>
      </w:r>
    </w:p>
    <w:p w14:paraId="586645B5" w14:textId="34446D85" w:rsidR="003D3ED0" w:rsidRDefault="003D3ED0" w:rsidP="003D3ED0">
      <w:pPr>
        <w:rPr>
          <w:lang w:eastAsia="x-none"/>
        </w:rPr>
      </w:pPr>
    </w:p>
    <w:p w14:paraId="402A4F79" w14:textId="6369A0B3" w:rsidR="00B10C85" w:rsidRDefault="00B10C85" w:rsidP="003D3ED0">
      <w:pPr>
        <w:rPr>
          <w:lang w:eastAsia="x-none"/>
        </w:rPr>
      </w:pPr>
      <w:r>
        <w:rPr>
          <w:lang w:eastAsia="x-none"/>
        </w:rPr>
        <w:t>This Lab only needs the IGI VAand Data Server VMs. It does not need the Windows Server VM.</w:t>
      </w:r>
    </w:p>
    <w:p w14:paraId="1ECFBABC" w14:textId="77777777" w:rsidR="00B10C85" w:rsidRDefault="00B10C85" w:rsidP="00B10C85">
      <w:pPr>
        <w:pStyle w:val="Heading2"/>
      </w:pPr>
      <w:bookmarkStart w:id="22" w:name="_Toc510787953"/>
      <w:r>
        <w:t>Overview of Scenario</w:t>
      </w:r>
      <w:bookmarkEnd w:id="22"/>
    </w:p>
    <w:p w14:paraId="223B8794" w14:textId="77777777" w:rsidR="00B10C85" w:rsidRDefault="00B10C85" w:rsidP="00B10C85">
      <w:pPr>
        <w:rPr>
          <w:lang w:eastAsia="x-none"/>
        </w:rPr>
      </w:pPr>
      <w:r>
        <w:rPr>
          <w:lang w:eastAsia="x-none"/>
        </w:rPr>
        <w:t>This scenario is summarized in the following table. This is just for your information.</w:t>
      </w:r>
    </w:p>
    <w:p w14:paraId="7085E849" w14:textId="60CD04F7" w:rsidR="00AD45B8" w:rsidRDefault="00AD45B8" w:rsidP="003D3ED0">
      <w:pPr>
        <w:rPr>
          <w:lang w:eastAsia="x-none"/>
        </w:rPr>
      </w:pPr>
    </w:p>
    <w:tbl>
      <w:tblPr>
        <w:tblStyle w:val="TableGrid"/>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22"/>
        <w:gridCol w:w="7614"/>
      </w:tblGrid>
      <w:tr w:rsidR="00AD45B8" w14:paraId="0C5B8D6F" w14:textId="77777777" w:rsidTr="00AD45B8">
        <w:tc>
          <w:tcPr>
            <w:tcW w:w="2122" w:type="dxa"/>
          </w:tcPr>
          <w:p w14:paraId="653CCE1C" w14:textId="233E039B" w:rsidR="00AD45B8" w:rsidRPr="00AD45B8" w:rsidRDefault="00AD45B8" w:rsidP="003D3ED0">
            <w:pPr>
              <w:rPr>
                <w:b/>
                <w:i/>
                <w:lang w:eastAsia="x-none"/>
              </w:rPr>
            </w:pPr>
            <w:r w:rsidRPr="00AD45B8">
              <w:rPr>
                <w:b/>
                <w:i/>
                <w:lang w:eastAsia="x-none"/>
              </w:rPr>
              <w:t>Summary</w:t>
            </w:r>
          </w:p>
        </w:tc>
        <w:tc>
          <w:tcPr>
            <w:tcW w:w="7614" w:type="dxa"/>
          </w:tcPr>
          <w:p w14:paraId="32F166FE" w14:textId="77777777" w:rsidR="00AD45B8" w:rsidRDefault="00AD45B8" w:rsidP="00AD45B8">
            <w:pPr>
              <w:rPr>
                <w:lang w:eastAsia="x-none"/>
              </w:rPr>
            </w:pPr>
            <w:r>
              <w:rPr>
                <w:lang w:eastAsia="x-none"/>
              </w:rPr>
              <w:t>Configuring a continuous campaign and dataset, and java rules for feeding the dataset (based on the Rules guide) and then run some user moves (with contractor management in the service center)</w:t>
            </w:r>
          </w:p>
          <w:p w14:paraId="68BBEC0D" w14:textId="77777777" w:rsidR="00AD45B8" w:rsidRDefault="00AD45B8" w:rsidP="003D3ED0">
            <w:pPr>
              <w:rPr>
                <w:lang w:eastAsia="x-none"/>
              </w:rPr>
            </w:pPr>
          </w:p>
        </w:tc>
      </w:tr>
      <w:tr w:rsidR="00AD45B8" w14:paraId="3BB7C398" w14:textId="77777777" w:rsidTr="00AD45B8">
        <w:tc>
          <w:tcPr>
            <w:tcW w:w="2122" w:type="dxa"/>
          </w:tcPr>
          <w:p w14:paraId="2F4DA594" w14:textId="269DC135" w:rsidR="00AD45B8" w:rsidRPr="00AD45B8" w:rsidRDefault="00AD45B8" w:rsidP="003D3ED0">
            <w:pPr>
              <w:rPr>
                <w:b/>
                <w:i/>
                <w:lang w:eastAsia="x-none"/>
              </w:rPr>
            </w:pPr>
            <w:r w:rsidRPr="00AD45B8">
              <w:rPr>
                <w:b/>
                <w:i/>
                <w:lang w:eastAsia="x-none"/>
              </w:rPr>
              <w:t>Requirement statement</w:t>
            </w:r>
          </w:p>
        </w:tc>
        <w:tc>
          <w:tcPr>
            <w:tcW w:w="7614" w:type="dxa"/>
          </w:tcPr>
          <w:p w14:paraId="1CDF9AF0" w14:textId="5B54BF32" w:rsidR="00AD45B8" w:rsidRDefault="00AD45B8" w:rsidP="00AD45B8">
            <w:pPr>
              <w:rPr>
                <w:lang w:eastAsia="x-none"/>
              </w:rPr>
            </w:pPr>
            <w:r>
              <w:rPr>
                <w:lang w:eastAsia="x-none"/>
              </w:rPr>
              <w:t xml:space="preserve">Users belong to departments, defined in the </w:t>
            </w:r>
            <w:r w:rsidR="00F050B0">
              <w:rPr>
                <w:lang w:eastAsia="x-none"/>
              </w:rPr>
              <w:t>organizational</w:t>
            </w:r>
            <w:r>
              <w:rPr>
                <w:lang w:eastAsia="x-none"/>
              </w:rPr>
              <w:t xml:space="preserve"> structure. </w:t>
            </w:r>
          </w:p>
          <w:p w14:paraId="49479F83" w14:textId="77777777" w:rsidR="00AD45B8" w:rsidRDefault="00AD45B8" w:rsidP="00AD45B8">
            <w:pPr>
              <w:rPr>
                <w:lang w:eastAsia="x-none"/>
              </w:rPr>
            </w:pPr>
            <w:r>
              <w:rPr>
                <w:lang w:eastAsia="x-none"/>
              </w:rPr>
              <w:tab/>
            </w:r>
          </w:p>
          <w:p w14:paraId="5BBF3284" w14:textId="4817CF30" w:rsidR="00AD45B8" w:rsidRDefault="00AD45B8" w:rsidP="00AD45B8">
            <w:pPr>
              <w:rPr>
                <w:lang w:eastAsia="x-none"/>
              </w:rPr>
            </w:pPr>
            <w:r>
              <w:rPr>
                <w:lang w:eastAsia="x-none"/>
              </w:rPr>
              <w:t xml:space="preserve">There are default/enforced permissions associated with each department, along with some optional ones that users can request. </w:t>
            </w:r>
          </w:p>
          <w:p w14:paraId="5101C832" w14:textId="77777777" w:rsidR="00AD45B8" w:rsidRDefault="00AD45B8" w:rsidP="00AD45B8">
            <w:pPr>
              <w:rPr>
                <w:lang w:eastAsia="x-none"/>
              </w:rPr>
            </w:pPr>
            <w:r>
              <w:rPr>
                <w:lang w:eastAsia="x-none"/>
              </w:rPr>
              <w:tab/>
            </w:r>
          </w:p>
          <w:p w14:paraId="4C6A02A0" w14:textId="54744ED6" w:rsidR="00AD45B8" w:rsidRDefault="00AD45B8" w:rsidP="00AD45B8">
            <w:pPr>
              <w:rPr>
                <w:lang w:eastAsia="x-none"/>
              </w:rPr>
            </w:pPr>
            <w:r>
              <w:rPr>
                <w:lang w:eastAsia="x-none"/>
              </w:rPr>
              <w:t>When a user moves department their access for that new department must be reviewed by their manager.</w:t>
            </w:r>
          </w:p>
          <w:p w14:paraId="50D5F8D4" w14:textId="77777777" w:rsidR="00AD45B8" w:rsidRDefault="00AD45B8" w:rsidP="003D3ED0">
            <w:pPr>
              <w:rPr>
                <w:lang w:eastAsia="x-none"/>
              </w:rPr>
            </w:pPr>
          </w:p>
        </w:tc>
      </w:tr>
      <w:tr w:rsidR="00AD45B8" w14:paraId="32CD2859" w14:textId="77777777" w:rsidTr="00AD45B8">
        <w:tc>
          <w:tcPr>
            <w:tcW w:w="2122" w:type="dxa"/>
          </w:tcPr>
          <w:p w14:paraId="13D76B40" w14:textId="414720CC" w:rsidR="00AD45B8" w:rsidRPr="00AD45B8" w:rsidRDefault="00AD45B8" w:rsidP="003D3ED0">
            <w:pPr>
              <w:rPr>
                <w:b/>
                <w:i/>
                <w:lang w:eastAsia="x-none"/>
              </w:rPr>
            </w:pPr>
            <w:r w:rsidRPr="00AD45B8">
              <w:rPr>
                <w:b/>
                <w:i/>
                <w:lang w:eastAsia="x-none"/>
              </w:rPr>
              <w:t>Demonstration requirements</w:t>
            </w:r>
          </w:p>
        </w:tc>
        <w:tc>
          <w:tcPr>
            <w:tcW w:w="7614" w:type="dxa"/>
          </w:tcPr>
          <w:p w14:paraId="0B68BCF8" w14:textId="77777777" w:rsidR="00AD45B8" w:rsidRDefault="00AD45B8" w:rsidP="00AD45B8">
            <w:pPr>
              <w:rPr>
                <w:lang w:eastAsia="x-none"/>
              </w:rPr>
            </w:pPr>
            <w:r>
              <w:rPr>
                <w:lang w:eastAsia="x-none"/>
              </w:rPr>
              <w:t>Must be able to demonstrate:</w:t>
            </w:r>
          </w:p>
          <w:p w14:paraId="4C261D22" w14:textId="052D3584" w:rsidR="00AD45B8" w:rsidRDefault="00AD45B8" w:rsidP="00F61B1D">
            <w:pPr>
              <w:pStyle w:val="ListParagraph"/>
              <w:numPr>
                <w:ilvl w:val="0"/>
                <w:numId w:val="11"/>
              </w:numPr>
              <w:rPr>
                <w:lang w:eastAsia="x-none"/>
              </w:rPr>
            </w:pPr>
            <w:r>
              <w:rPr>
                <w:lang w:eastAsia="x-none"/>
              </w:rPr>
              <w:t>User move operation</w:t>
            </w:r>
          </w:p>
          <w:p w14:paraId="1A71BC6C" w14:textId="77777777" w:rsidR="00AD45B8" w:rsidRDefault="00AD45B8" w:rsidP="00F61B1D">
            <w:pPr>
              <w:pStyle w:val="ListParagraph"/>
              <w:numPr>
                <w:ilvl w:val="0"/>
                <w:numId w:val="11"/>
              </w:numPr>
              <w:rPr>
                <w:lang w:eastAsia="x-none"/>
              </w:rPr>
            </w:pPr>
            <w:r>
              <w:rPr>
                <w:lang w:eastAsia="x-none"/>
              </w:rPr>
              <w:t>Manager reviews new access in cert campaign</w:t>
            </w:r>
          </w:p>
          <w:p w14:paraId="4A3A1F3C" w14:textId="4A46D54D" w:rsidR="00AD45B8" w:rsidRDefault="00AD45B8" w:rsidP="00AD45B8">
            <w:pPr>
              <w:rPr>
                <w:lang w:eastAsia="x-none"/>
              </w:rPr>
            </w:pPr>
          </w:p>
        </w:tc>
      </w:tr>
      <w:tr w:rsidR="00AD45B8" w14:paraId="04E46DE5" w14:textId="77777777" w:rsidTr="00AD45B8">
        <w:tc>
          <w:tcPr>
            <w:tcW w:w="2122" w:type="dxa"/>
          </w:tcPr>
          <w:p w14:paraId="0391B939" w14:textId="588CC885" w:rsidR="00AD45B8" w:rsidRPr="00AD45B8" w:rsidRDefault="00AD45B8" w:rsidP="003D3ED0">
            <w:pPr>
              <w:rPr>
                <w:b/>
                <w:i/>
                <w:lang w:eastAsia="x-none"/>
              </w:rPr>
            </w:pPr>
            <w:r w:rsidRPr="00AD45B8">
              <w:rPr>
                <w:b/>
                <w:i/>
                <w:lang w:eastAsia="x-none"/>
              </w:rPr>
              <w:t>Implementation notes</w:t>
            </w:r>
          </w:p>
        </w:tc>
        <w:tc>
          <w:tcPr>
            <w:tcW w:w="7614" w:type="dxa"/>
          </w:tcPr>
          <w:p w14:paraId="36A735C4" w14:textId="77777777" w:rsidR="00AD45B8" w:rsidRDefault="00AD45B8" w:rsidP="00AD45B8">
            <w:pPr>
              <w:rPr>
                <w:lang w:eastAsia="x-none"/>
              </w:rPr>
            </w:pPr>
            <w:r>
              <w:rPr>
                <w:lang w:eastAsia="x-none"/>
              </w:rPr>
              <w:t>This will require configuration of the following:</w:t>
            </w:r>
          </w:p>
          <w:p w14:paraId="47C662AA" w14:textId="77777777" w:rsidR="00AD45B8" w:rsidRDefault="00AD45B8" w:rsidP="00AD45B8">
            <w:pPr>
              <w:rPr>
                <w:lang w:eastAsia="x-none"/>
              </w:rPr>
            </w:pPr>
            <w:r>
              <w:rPr>
                <w:lang w:eastAsia="x-none"/>
              </w:rPr>
              <w:tab/>
            </w:r>
          </w:p>
          <w:p w14:paraId="20C3F205" w14:textId="57D42F42" w:rsidR="00AD45B8" w:rsidRDefault="00AD45B8" w:rsidP="00F61B1D">
            <w:pPr>
              <w:pStyle w:val="ListParagraph"/>
              <w:numPr>
                <w:ilvl w:val="0"/>
                <w:numId w:val="8"/>
              </w:numPr>
              <w:rPr>
                <w:lang w:eastAsia="x-none"/>
              </w:rPr>
            </w:pPr>
            <w:r w:rsidRPr="00AD45B8">
              <w:rPr>
                <w:b/>
                <w:lang w:eastAsia="x-none"/>
              </w:rPr>
              <w:t>Certification</w:t>
            </w:r>
            <w:r>
              <w:rPr>
                <w:lang w:eastAsia="x-none"/>
              </w:rPr>
              <w:t xml:space="preserve"> - a continuous user entitlement campaign and dataset setup with manager as the reviewer.</w:t>
            </w:r>
          </w:p>
          <w:p w14:paraId="182870A0" w14:textId="0225DB16" w:rsidR="00AD45B8" w:rsidRDefault="00AD45B8" w:rsidP="00F61B1D">
            <w:pPr>
              <w:pStyle w:val="ListParagraph"/>
              <w:numPr>
                <w:ilvl w:val="0"/>
                <w:numId w:val="8"/>
              </w:numPr>
              <w:rPr>
                <w:lang w:eastAsia="x-none"/>
              </w:rPr>
            </w:pPr>
            <w:r w:rsidRPr="00AD45B8">
              <w:rPr>
                <w:b/>
                <w:lang w:eastAsia="x-none"/>
              </w:rPr>
              <w:t>Event Rule</w:t>
            </w:r>
            <w:r>
              <w:rPr>
                <w:lang w:eastAsia="x-none"/>
              </w:rPr>
              <w:t xml:space="preserve"> - rule to add an entry to the cont. campaign dataset hooked into the User Move event</w:t>
            </w:r>
          </w:p>
          <w:p w14:paraId="6275768D" w14:textId="015281E2" w:rsidR="00AD45B8" w:rsidRDefault="00AD45B8" w:rsidP="00F61B1D">
            <w:pPr>
              <w:pStyle w:val="ListParagraph"/>
              <w:numPr>
                <w:ilvl w:val="0"/>
                <w:numId w:val="8"/>
              </w:numPr>
              <w:rPr>
                <w:lang w:eastAsia="x-none"/>
              </w:rPr>
            </w:pPr>
            <w:r w:rsidRPr="00AD45B8">
              <w:rPr>
                <w:b/>
                <w:lang w:eastAsia="x-none"/>
              </w:rPr>
              <w:t>Workflow</w:t>
            </w:r>
            <w:r>
              <w:rPr>
                <w:lang w:eastAsia="x-none"/>
              </w:rPr>
              <w:t xml:space="preserve"> - user modify workflow enabled with some user attributes, including the org unit</w:t>
            </w:r>
          </w:p>
          <w:p w14:paraId="13937A62" w14:textId="77777777" w:rsidR="00AD45B8" w:rsidRDefault="00AD45B8" w:rsidP="00AD45B8">
            <w:pPr>
              <w:rPr>
                <w:lang w:eastAsia="x-none"/>
              </w:rPr>
            </w:pPr>
            <w:r>
              <w:rPr>
                <w:lang w:eastAsia="x-none"/>
              </w:rPr>
              <w:tab/>
            </w:r>
          </w:p>
          <w:p w14:paraId="1BCAB322" w14:textId="18279A76" w:rsidR="00AD45B8" w:rsidRDefault="00AD45B8" w:rsidP="00AD45B8">
            <w:pPr>
              <w:rPr>
                <w:lang w:eastAsia="x-none"/>
              </w:rPr>
            </w:pPr>
            <w:r>
              <w:rPr>
                <w:lang w:eastAsia="x-none"/>
              </w:rPr>
              <w:t>Assume: GenSys LDAP is the target, admin roles are there (user manager etc.)</w:t>
            </w:r>
          </w:p>
          <w:p w14:paraId="087B7FD9" w14:textId="77777777" w:rsidR="00AD45B8" w:rsidRDefault="00AD45B8" w:rsidP="003D3ED0">
            <w:pPr>
              <w:rPr>
                <w:lang w:eastAsia="x-none"/>
              </w:rPr>
            </w:pPr>
          </w:p>
        </w:tc>
      </w:tr>
      <w:tr w:rsidR="00AD45B8" w14:paraId="7E036E6D" w14:textId="77777777" w:rsidTr="00AD45B8">
        <w:tc>
          <w:tcPr>
            <w:tcW w:w="2122" w:type="dxa"/>
          </w:tcPr>
          <w:p w14:paraId="4A58974C" w14:textId="71E16257" w:rsidR="00AD45B8" w:rsidRPr="00AD45B8" w:rsidRDefault="00AD45B8" w:rsidP="003D3ED0">
            <w:pPr>
              <w:rPr>
                <w:b/>
                <w:i/>
                <w:lang w:eastAsia="x-none"/>
              </w:rPr>
            </w:pPr>
            <w:r w:rsidRPr="00AD45B8">
              <w:rPr>
                <w:b/>
                <w:i/>
                <w:lang w:eastAsia="x-none"/>
              </w:rPr>
              <w:t>Skills required</w:t>
            </w:r>
          </w:p>
        </w:tc>
        <w:tc>
          <w:tcPr>
            <w:tcW w:w="7614" w:type="dxa"/>
          </w:tcPr>
          <w:p w14:paraId="05F06397" w14:textId="77777777" w:rsidR="00AD45B8" w:rsidRDefault="00AD45B8" w:rsidP="00AD45B8">
            <w:pPr>
              <w:rPr>
                <w:lang w:eastAsia="x-none"/>
              </w:rPr>
            </w:pPr>
            <w:r>
              <w:rPr>
                <w:lang w:eastAsia="x-none"/>
              </w:rPr>
              <w:t>Students should have a good grasp of the following:</w:t>
            </w:r>
          </w:p>
          <w:p w14:paraId="72294782" w14:textId="40AF85DB" w:rsidR="00AD45B8" w:rsidRDefault="00AD45B8" w:rsidP="00F61B1D">
            <w:pPr>
              <w:pStyle w:val="ListParagraph"/>
              <w:numPr>
                <w:ilvl w:val="0"/>
                <w:numId w:val="9"/>
              </w:numPr>
              <w:rPr>
                <w:lang w:eastAsia="x-none"/>
              </w:rPr>
            </w:pPr>
            <w:r>
              <w:rPr>
                <w:lang w:eastAsia="x-none"/>
              </w:rPr>
              <w:t>Cert campaigns and datasets (B100 trg module)</w:t>
            </w:r>
          </w:p>
          <w:p w14:paraId="34A93426" w14:textId="2DE9E099" w:rsidR="00AD45B8" w:rsidRDefault="00AD45B8" w:rsidP="00F61B1D">
            <w:pPr>
              <w:pStyle w:val="ListParagraph"/>
              <w:numPr>
                <w:ilvl w:val="0"/>
                <w:numId w:val="9"/>
              </w:numPr>
              <w:rPr>
                <w:lang w:eastAsia="x-none"/>
              </w:rPr>
            </w:pPr>
            <w:r>
              <w:rPr>
                <w:lang w:eastAsia="x-none"/>
              </w:rPr>
              <w:t>Rules (Rules Guide with cont. campaign examples and D2** trg modules)</w:t>
            </w:r>
          </w:p>
          <w:p w14:paraId="5A425B43" w14:textId="3A25D3E1" w:rsidR="00AD45B8" w:rsidRDefault="00AD45B8" w:rsidP="00F61B1D">
            <w:pPr>
              <w:pStyle w:val="ListParagraph"/>
              <w:numPr>
                <w:ilvl w:val="0"/>
                <w:numId w:val="9"/>
              </w:numPr>
              <w:rPr>
                <w:lang w:eastAsia="x-none"/>
              </w:rPr>
            </w:pPr>
            <w:r>
              <w:rPr>
                <w:lang w:eastAsia="x-none"/>
              </w:rPr>
              <w:t>Workflow (B300/301/B330 trg modules)</w:t>
            </w:r>
          </w:p>
          <w:p w14:paraId="43B125C9" w14:textId="77777777" w:rsidR="00AD45B8" w:rsidRDefault="00AD45B8" w:rsidP="00436393">
            <w:pPr>
              <w:pStyle w:val="ListParagraph"/>
              <w:ind w:left="360"/>
              <w:rPr>
                <w:lang w:eastAsia="x-none"/>
              </w:rPr>
            </w:pPr>
          </w:p>
        </w:tc>
      </w:tr>
    </w:tbl>
    <w:p w14:paraId="4C2B36DF" w14:textId="77777777" w:rsidR="00AD45B8" w:rsidRDefault="00AD45B8" w:rsidP="003D3ED0">
      <w:pPr>
        <w:rPr>
          <w:lang w:eastAsia="x-none"/>
        </w:rPr>
      </w:pPr>
    </w:p>
    <w:p w14:paraId="6BE51930" w14:textId="3E3B0DBC" w:rsidR="003D3ED0" w:rsidRDefault="00BF050B" w:rsidP="003D3ED0">
      <w:pPr>
        <w:rPr>
          <w:lang w:eastAsia="x-none"/>
        </w:rPr>
      </w:pPr>
      <w:r>
        <w:rPr>
          <w:lang w:eastAsia="x-none"/>
        </w:rPr>
        <w:t xml:space="preserve">You should be able to use the </w:t>
      </w:r>
      <w:r w:rsidR="00FF7BFC">
        <w:rPr>
          <w:lang w:eastAsia="x-none"/>
        </w:rPr>
        <w:t>demo/training data in the training image to test this, such as DFox (manager) and PWhiteman (user) both with Passw0rd in the Service Center. The administrator is admin with password admin.</w:t>
      </w:r>
    </w:p>
    <w:p w14:paraId="49D9FC85" w14:textId="77777777" w:rsidR="00B10C85" w:rsidRDefault="00B10C85">
      <w:pPr>
        <w:rPr>
          <w:rFonts w:cs="Arial"/>
          <w:b/>
          <w:bCs/>
          <w:iCs/>
          <w:sz w:val="28"/>
          <w:szCs w:val="28"/>
        </w:rPr>
      </w:pPr>
      <w:r>
        <w:br w:type="page"/>
      </w:r>
    </w:p>
    <w:p w14:paraId="45C57A85" w14:textId="0D64AE73" w:rsidR="003D3ED0" w:rsidRDefault="003D3ED0" w:rsidP="003D3ED0">
      <w:pPr>
        <w:pStyle w:val="Heading2"/>
      </w:pPr>
      <w:bookmarkStart w:id="23" w:name="_Toc510787954"/>
      <w:r>
        <w:lastRenderedPageBreak/>
        <w:t>L</w:t>
      </w:r>
      <w:r w:rsidR="00B10C85">
        <w:t>ab2</w:t>
      </w:r>
      <w:r>
        <w:t xml:space="preserve"> – Detailed Lab Instructions</w:t>
      </w:r>
      <w:bookmarkEnd w:id="23"/>
    </w:p>
    <w:p w14:paraId="0FB7EA5A" w14:textId="68DF0F26" w:rsidR="003D3ED0" w:rsidRDefault="00B10C85" w:rsidP="003D3ED0">
      <w:pPr>
        <w:rPr>
          <w:lang w:eastAsia="x-none"/>
        </w:rPr>
      </w:pPr>
      <w:r>
        <w:rPr>
          <w:lang w:eastAsia="x-none"/>
        </w:rPr>
        <w:t>T</w:t>
      </w:r>
      <w:r w:rsidR="003D3ED0">
        <w:rPr>
          <w:lang w:eastAsia="x-none"/>
        </w:rPr>
        <w:t>he following instructions will walk you through the lab setup and execution.</w:t>
      </w:r>
    </w:p>
    <w:p w14:paraId="1DF3DB56" w14:textId="77777777" w:rsidR="00370735" w:rsidRDefault="00370735" w:rsidP="003D3ED0">
      <w:pPr>
        <w:rPr>
          <w:lang w:eastAsia="x-none"/>
        </w:rPr>
      </w:pPr>
    </w:p>
    <w:p w14:paraId="7990B586" w14:textId="77777777" w:rsidR="00370735" w:rsidRDefault="00370735" w:rsidP="003D3ED0">
      <w:pPr>
        <w:rPr>
          <w:lang w:eastAsia="x-none"/>
        </w:rPr>
      </w:pPr>
      <w:r>
        <w:rPr>
          <w:lang w:eastAsia="x-none"/>
        </w:rPr>
        <w:t>The lab will configure a number of items in IGI to support the following flow:</w:t>
      </w:r>
    </w:p>
    <w:p w14:paraId="32F9CA62" w14:textId="449596ED" w:rsidR="00370735" w:rsidRDefault="00370735" w:rsidP="00F61B1D">
      <w:pPr>
        <w:pStyle w:val="ListParagraph"/>
        <w:numPr>
          <w:ilvl w:val="0"/>
          <w:numId w:val="16"/>
        </w:numPr>
        <w:rPr>
          <w:lang w:eastAsia="x-none"/>
        </w:rPr>
      </w:pPr>
      <w:r>
        <w:rPr>
          <w:lang w:eastAsia="x-none"/>
        </w:rPr>
        <w:t>A user manager logs into the Service Center and accesses the User Modify workflow</w:t>
      </w:r>
    </w:p>
    <w:p w14:paraId="39CBDF62" w14:textId="4D58B6C4" w:rsidR="00370735" w:rsidRDefault="00370735" w:rsidP="00F61B1D">
      <w:pPr>
        <w:pStyle w:val="ListParagraph"/>
        <w:numPr>
          <w:ilvl w:val="0"/>
          <w:numId w:val="16"/>
        </w:numPr>
        <w:rPr>
          <w:lang w:eastAsia="x-none"/>
        </w:rPr>
      </w:pPr>
      <w:r>
        <w:rPr>
          <w:lang w:eastAsia="x-none"/>
        </w:rPr>
        <w:t>They select the user and change their department</w:t>
      </w:r>
    </w:p>
    <w:p w14:paraId="5F684B34" w14:textId="2D72C899" w:rsidR="00370735" w:rsidRDefault="00370735" w:rsidP="00F61B1D">
      <w:pPr>
        <w:pStyle w:val="ListParagraph"/>
        <w:numPr>
          <w:ilvl w:val="0"/>
          <w:numId w:val="16"/>
        </w:numPr>
        <w:rPr>
          <w:lang w:eastAsia="x-none"/>
        </w:rPr>
      </w:pPr>
      <w:r>
        <w:rPr>
          <w:lang w:eastAsia="x-none"/>
        </w:rPr>
        <w:t>This triggers a User Move operation in IGI</w:t>
      </w:r>
    </w:p>
    <w:p w14:paraId="27866442" w14:textId="0AC70BA8" w:rsidR="00370735" w:rsidRDefault="00370735" w:rsidP="00F61B1D">
      <w:pPr>
        <w:pStyle w:val="ListParagraph"/>
        <w:numPr>
          <w:ilvl w:val="0"/>
          <w:numId w:val="16"/>
        </w:numPr>
        <w:rPr>
          <w:lang w:eastAsia="x-none"/>
        </w:rPr>
      </w:pPr>
      <w:r>
        <w:rPr>
          <w:lang w:eastAsia="x-none"/>
        </w:rPr>
        <w:t xml:space="preserve">In response to this operation a custom rule collects all of the entitlements and </w:t>
      </w:r>
      <w:r w:rsidR="007F1FEE">
        <w:rPr>
          <w:lang w:eastAsia="x-none"/>
        </w:rPr>
        <w:t>writes them to a continuous campaign dataset</w:t>
      </w:r>
    </w:p>
    <w:p w14:paraId="27702769" w14:textId="6DD728ED" w:rsidR="007F1FEE" w:rsidRDefault="007F1FEE" w:rsidP="00F61B1D">
      <w:pPr>
        <w:pStyle w:val="ListParagraph"/>
        <w:numPr>
          <w:ilvl w:val="0"/>
          <w:numId w:val="16"/>
        </w:numPr>
        <w:rPr>
          <w:lang w:eastAsia="x-none"/>
        </w:rPr>
      </w:pPr>
      <w:r>
        <w:rPr>
          <w:lang w:eastAsia="x-none"/>
        </w:rPr>
        <w:t>The user manager logs into the Service Center and sees an outstanding Campaign activity for the user change and reviews the changed access.</w:t>
      </w:r>
    </w:p>
    <w:p w14:paraId="42646D08" w14:textId="0841D2A0" w:rsidR="00370735" w:rsidRDefault="00370735" w:rsidP="003D3ED0">
      <w:pPr>
        <w:rPr>
          <w:lang w:eastAsia="x-none"/>
        </w:rPr>
      </w:pPr>
    </w:p>
    <w:p w14:paraId="6039EB50" w14:textId="33AF786B" w:rsidR="007F1FEE" w:rsidRDefault="007F1FEE" w:rsidP="003D3ED0">
      <w:pPr>
        <w:rPr>
          <w:lang w:eastAsia="x-none"/>
        </w:rPr>
      </w:pPr>
      <w:r>
        <w:rPr>
          <w:lang w:eastAsia="x-none"/>
        </w:rPr>
        <w:t>This involves configuring:</w:t>
      </w:r>
    </w:p>
    <w:p w14:paraId="6DAB6D38" w14:textId="4F1CFC5F" w:rsidR="007F1FEE" w:rsidRDefault="007F1FEE" w:rsidP="00F61B1D">
      <w:pPr>
        <w:pStyle w:val="ListParagraph"/>
        <w:numPr>
          <w:ilvl w:val="0"/>
          <w:numId w:val="17"/>
        </w:numPr>
        <w:rPr>
          <w:lang w:eastAsia="x-none"/>
        </w:rPr>
      </w:pPr>
      <w:r>
        <w:rPr>
          <w:lang w:eastAsia="x-none"/>
        </w:rPr>
        <w:t>A certification dataset and campaign</w:t>
      </w:r>
    </w:p>
    <w:p w14:paraId="260AABF2" w14:textId="215CA735" w:rsidR="007F1FEE" w:rsidRDefault="007F1FEE" w:rsidP="00F61B1D">
      <w:pPr>
        <w:pStyle w:val="ListParagraph"/>
        <w:numPr>
          <w:ilvl w:val="0"/>
          <w:numId w:val="17"/>
        </w:numPr>
        <w:rPr>
          <w:lang w:eastAsia="x-none"/>
        </w:rPr>
      </w:pPr>
      <w:r>
        <w:rPr>
          <w:lang w:eastAsia="x-none"/>
        </w:rPr>
        <w:t>A user virtual view and workflow process and activities</w:t>
      </w:r>
    </w:p>
    <w:p w14:paraId="409C8166" w14:textId="413A68C4" w:rsidR="007F1FEE" w:rsidRDefault="007F1FEE" w:rsidP="00F61B1D">
      <w:pPr>
        <w:pStyle w:val="ListParagraph"/>
        <w:numPr>
          <w:ilvl w:val="0"/>
          <w:numId w:val="17"/>
        </w:numPr>
        <w:rPr>
          <w:lang w:eastAsia="x-none"/>
        </w:rPr>
      </w:pPr>
      <w:r>
        <w:rPr>
          <w:lang w:eastAsia="x-none"/>
        </w:rPr>
        <w:t>A Move User rule</w:t>
      </w:r>
    </w:p>
    <w:p w14:paraId="78D1FE7E" w14:textId="2B1D1911" w:rsidR="007F1FEE" w:rsidRDefault="007F1FEE" w:rsidP="003D3ED0">
      <w:pPr>
        <w:rPr>
          <w:lang w:eastAsia="x-none"/>
        </w:rPr>
      </w:pPr>
    </w:p>
    <w:p w14:paraId="16576D3B" w14:textId="4A433014" w:rsidR="007F1FEE" w:rsidRDefault="007F1FEE" w:rsidP="003D3ED0">
      <w:pPr>
        <w:rPr>
          <w:lang w:eastAsia="x-none"/>
        </w:rPr>
      </w:pPr>
      <w:r>
        <w:rPr>
          <w:lang w:eastAsia="x-none"/>
        </w:rPr>
        <w:t>The steps for these are covered in the following section, followed by steps to test the flow.</w:t>
      </w:r>
    </w:p>
    <w:p w14:paraId="2EEB7A9B" w14:textId="39BC3AEE" w:rsidR="004A21C0" w:rsidRDefault="004A21C0" w:rsidP="004A21C0">
      <w:pPr>
        <w:pStyle w:val="Heading3"/>
      </w:pPr>
      <w:bookmarkStart w:id="24" w:name="_Toc510787955"/>
      <w:r>
        <w:t>Configuring the Certification Dataset and Campaign</w:t>
      </w:r>
      <w:bookmarkEnd w:id="24"/>
    </w:p>
    <w:p w14:paraId="0DA368CE" w14:textId="5217FDA9" w:rsidR="00E947A2" w:rsidRDefault="00CF2024" w:rsidP="004A21C0">
      <w:pPr>
        <w:rPr>
          <w:lang w:eastAsia="x-none"/>
        </w:rPr>
      </w:pPr>
      <w:r>
        <w:rPr>
          <w:lang w:eastAsia="x-none"/>
        </w:rPr>
        <w:t xml:space="preserve">The following steps describe creating the </w:t>
      </w:r>
      <w:r w:rsidR="00E947A2">
        <w:rPr>
          <w:lang w:eastAsia="x-none"/>
        </w:rPr>
        <w:t>C</w:t>
      </w:r>
      <w:r>
        <w:rPr>
          <w:lang w:eastAsia="x-none"/>
        </w:rPr>
        <w:t xml:space="preserve">ampaign </w:t>
      </w:r>
      <w:r w:rsidR="00E947A2">
        <w:rPr>
          <w:lang w:eastAsia="x-none"/>
        </w:rPr>
        <w:t>D</w:t>
      </w:r>
      <w:r>
        <w:rPr>
          <w:lang w:eastAsia="x-none"/>
        </w:rPr>
        <w:t xml:space="preserve">ataset and </w:t>
      </w:r>
      <w:r w:rsidR="00E947A2">
        <w:rPr>
          <w:lang w:eastAsia="x-none"/>
        </w:rPr>
        <w:t>Certification C</w:t>
      </w:r>
      <w:r>
        <w:rPr>
          <w:lang w:eastAsia="x-none"/>
        </w:rPr>
        <w:t xml:space="preserve">ampaign. </w:t>
      </w:r>
      <w:r w:rsidR="00E947A2">
        <w:rPr>
          <w:lang w:eastAsia="x-none"/>
        </w:rPr>
        <w:t xml:space="preserve">Both are fairly standard IGI </w:t>
      </w:r>
      <w:r w:rsidR="00465C5A">
        <w:rPr>
          <w:lang w:eastAsia="x-none"/>
        </w:rPr>
        <w:t>configurations,</w:t>
      </w:r>
      <w:r w:rsidR="00E947A2">
        <w:rPr>
          <w:lang w:eastAsia="x-none"/>
        </w:rPr>
        <w:t xml:space="preserve"> so the following sections won’t go into a lot of detail.</w:t>
      </w:r>
    </w:p>
    <w:p w14:paraId="662898A4" w14:textId="0CB6EAF7" w:rsidR="00E947A2" w:rsidRDefault="00E947A2" w:rsidP="00465C5A">
      <w:pPr>
        <w:pStyle w:val="Heading4"/>
      </w:pPr>
      <w:r>
        <w:t>Create Campaign Dataset</w:t>
      </w:r>
    </w:p>
    <w:p w14:paraId="3AE0DC9F" w14:textId="695C38D0" w:rsidR="00465C5A" w:rsidRDefault="00465C5A" w:rsidP="00AE2C48">
      <w:pPr>
        <w:pStyle w:val="ListParagraph"/>
        <w:numPr>
          <w:ilvl w:val="0"/>
          <w:numId w:val="4"/>
        </w:numPr>
        <w:rPr>
          <w:lang w:eastAsia="x-none"/>
        </w:rPr>
      </w:pPr>
      <w:r>
        <w:rPr>
          <w:lang w:eastAsia="x-none"/>
        </w:rPr>
        <w:t xml:space="preserve">Create a new certification dataset in </w:t>
      </w:r>
      <w:r w:rsidRPr="00F050B0">
        <w:rPr>
          <w:b/>
          <w:lang w:eastAsia="x-none"/>
        </w:rPr>
        <w:t>Access Governance Core</w:t>
      </w:r>
      <w:r>
        <w:rPr>
          <w:lang w:eastAsia="x-none"/>
        </w:rPr>
        <w:t xml:space="preserve"> (</w:t>
      </w:r>
      <w:r w:rsidRPr="00F050B0">
        <w:rPr>
          <w:b/>
          <w:lang w:eastAsia="x-none"/>
        </w:rPr>
        <w:t>Configure &gt; Certification Dataset</w:t>
      </w:r>
      <w:r>
        <w:rPr>
          <w:lang w:eastAsia="x-none"/>
        </w:rPr>
        <w:t>). The key properties to be specified:</w:t>
      </w:r>
    </w:p>
    <w:p w14:paraId="11FC61D3" w14:textId="6D211D9C" w:rsidR="00465C5A" w:rsidRDefault="00465C5A" w:rsidP="00F61B1D">
      <w:pPr>
        <w:pStyle w:val="ListParagraph"/>
        <w:numPr>
          <w:ilvl w:val="0"/>
          <w:numId w:val="18"/>
        </w:numPr>
        <w:rPr>
          <w:lang w:eastAsia="x-none"/>
        </w:rPr>
      </w:pPr>
      <w:r>
        <w:rPr>
          <w:lang w:eastAsia="x-none"/>
        </w:rPr>
        <w:t xml:space="preserve">Type: </w:t>
      </w:r>
      <w:r w:rsidR="00AE2C48">
        <w:rPr>
          <w:lang w:eastAsia="x-none"/>
        </w:rPr>
        <w:t>“</w:t>
      </w:r>
      <w:r w:rsidRPr="00F050B0">
        <w:rPr>
          <w:rStyle w:val="CodeChar"/>
        </w:rPr>
        <w:t>User Assignment</w:t>
      </w:r>
      <w:r w:rsidR="00AE2C48">
        <w:rPr>
          <w:lang w:eastAsia="x-none"/>
        </w:rPr>
        <w:t>”</w:t>
      </w:r>
    </w:p>
    <w:p w14:paraId="4DB5774B" w14:textId="2D36BF43" w:rsidR="00465C5A" w:rsidRDefault="00465C5A" w:rsidP="00F61B1D">
      <w:pPr>
        <w:pStyle w:val="ListParagraph"/>
        <w:numPr>
          <w:ilvl w:val="0"/>
          <w:numId w:val="18"/>
        </w:numPr>
        <w:rPr>
          <w:lang w:eastAsia="x-none"/>
        </w:rPr>
      </w:pPr>
      <w:r>
        <w:rPr>
          <w:lang w:eastAsia="x-none"/>
        </w:rPr>
        <w:t xml:space="preserve">Name: </w:t>
      </w:r>
      <w:r w:rsidR="00AE2C48">
        <w:rPr>
          <w:lang w:eastAsia="x-none"/>
        </w:rPr>
        <w:t>this can be anything, but</w:t>
      </w:r>
      <w:r>
        <w:rPr>
          <w:lang w:eastAsia="x-none"/>
        </w:rPr>
        <w:t xml:space="preserve"> will be used in a rule later</w:t>
      </w:r>
    </w:p>
    <w:p w14:paraId="5C28173C" w14:textId="3521003D" w:rsidR="00465C5A" w:rsidRDefault="00465C5A" w:rsidP="00F61B1D">
      <w:pPr>
        <w:pStyle w:val="ListParagraph"/>
        <w:numPr>
          <w:ilvl w:val="0"/>
          <w:numId w:val="18"/>
        </w:numPr>
        <w:rPr>
          <w:lang w:eastAsia="x-none"/>
        </w:rPr>
      </w:pPr>
      <w:r>
        <w:rPr>
          <w:lang w:eastAsia="x-none"/>
        </w:rPr>
        <w:t>Description: optional</w:t>
      </w:r>
    </w:p>
    <w:p w14:paraId="4AB2F3E4" w14:textId="17B9C1E3" w:rsidR="00465C5A" w:rsidRDefault="00465C5A" w:rsidP="004A21C0">
      <w:pPr>
        <w:rPr>
          <w:lang w:eastAsia="x-none"/>
        </w:rPr>
      </w:pPr>
    </w:p>
    <w:p w14:paraId="4C4FF0BD" w14:textId="66591B5A" w:rsidR="00465C5A" w:rsidRDefault="00465C5A" w:rsidP="004A21C0">
      <w:pPr>
        <w:rPr>
          <w:lang w:eastAsia="x-none"/>
        </w:rPr>
      </w:pPr>
      <w:r>
        <w:rPr>
          <w:lang w:eastAsia="x-none"/>
        </w:rPr>
        <w:t>An example is shown below.</w:t>
      </w:r>
    </w:p>
    <w:p w14:paraId="1DCB57E4" w14:textId="1CF78C57" w:rsidR="00465C5A" w:rsidRDefault="00465C5A" w:rsidP="004A21C0">
      <w:pPr>
        <w:rPr>
          <w:lang w:eastAsia="x-none"/>
        </w:rPr>
      </w:pPr>
    </w:p>
    <w:p w14:paraId="5FCF9628" w14:textId="26C91DA1" w:rsidR="00465C5A" w:rsidRDefault="00465C5A" w:rsidP="004A21C0">
      <w:pPr>
        <w:rPr>
          <w:lang w:eastAsia="x-none"/>
        </w:rPr>
      </w:pPr>
      <w:r>
        <w:rPr>
          <w:noProof/>
          <w:lang w:eastAsia="x-none"/>
        </w:rPr>
        <w:drawing>
          <wp:inline distT="0" distB="0" distL="0" distR="0" wp14:anchorId="0C82691B" wp14:editId="2B7D6F57">
            <wp:extent cx="6188710" cy="2308860"/>
            <wp:effectExtent l="63500" t="63500" r="59690" b="660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30 at 14.57.55.png"/>
                    <pic:cNvPicPr/>
                  </pic:nvPicPr>
                  <pic:blipFill>
                    <a:blip r:embed="rId75"/>
                    <a:stretch>
                      <a:fillRect/>
                    </a:stretch>
                  </pic:blipFill>
                  <pic:spPr>
                    <a:xfrm>
                      <a:off x="0" y="0"/>
                      <a:ext cx="6188710" cy="2308860"/>
                    </a:xfrm>
                    <a:prstGeom prst="rect">
                      <a:avLst/>
                    </a:prstGeom>
                    <a:effectLst>
                      <a:glow rad="63500">
                        <a:schemeClr val="accent3">
                          <a:satMod val="175000"/>
                          <a:alpha val="40000"/>
                        </a:schemeClr>
                      </a:glow>
                    </a:effectLst>
                  </pic:spPr>
                </pic:pic>
              </a:graphicData>
            </a:graphic>
          </wp:inline>
        </w:drawing>
      </w:r>
    </w:p>
    <w:p w14:paraId="090AD628" w14:textId="77777777" w:rsidR="00465C5A" w:rsidRDefault="00465C5A" w:rsidP="004A21C0">
      <w:pPr>
        <w:rPr>
          <w:lang w:eastAsia="x-none"/>
        </w:rPr>
      </w:pPr>
    </w:p>
    <w:p w14:paraId="54ECE4F0" w14:textId="2FD30CC9" w:rsidR="00AE2C48" w:rsidRDefault="00AE2C48" w:rsidP="00F61B1D">
      <w:pPr>
        <w:pStyle w:val="ListParagraph"/>
        <w:numPr>
          <w:ilvl w:val="0"/>
          <w:numId w:val="20"/>
        </w:numPr>
        <w:rPr>
          <w:lang w:eastAsia="x-none"/>
        </w:rPr>
      </w:pPr>
      <w:r>
        <w:rPr>
          <w:lang w:eastAsia="x-none"/>
        </w:rPr>
        <w:t xml:space="preserve">Don’t forget to </w:t>
      </w:r>
      <w:r w:rsidRPr="00F050B0">
        <w:rPr>
          <w:b/>
          <w:lang w:eastAsia="x-none"/>
        </w:rPr>
        <w:t>Save</w:t>
      </w:r>
      <w:r>
        <w:rPr>
          <w:lang w:eastAsia="x-none"/>
        </w:rPr>
        <w:t xml:space="preserve"> the dataset</w:t>
      </w:r>
    </w:p>
    <w:p w14:paraId="69C0E81A" w14:textId="77777777" w:rsidR="00AE2C48" w:rsidRDefault="00AE2C48" w:rsidP="004A21C0">
      <w:pPr>
        <w:rPr>
          <w:lang w:eastAsia="x-none"/>
        </w:rPr>
      </w:pPr>
    </w:p>
    <w:p w14:paraId="0AE9E6FA" w14:textId="2FD68D06" w:rsidR="00AE2C48" w:rsidRDefault="00465C5A" w:rsidP="004A21C0">
      <w:pPr>
        <w:rPr>
          <w:lang w:eastAsia="x-none"/>
        </w:rPr>
      </w:pPr>
      <w:r>
        <w:rPr>
          <w:lang w:eastAsia="x-none"/>
        </w:rPr>
        <w:t xml:space="preserve">You do not need to specify any of the normal whitelists/blacklists (e.g. Groups, Users, Applications). </w:t>
      </w:r>
    </w:p>
    <w:p w14:paraId="47AAFCAC" w14:textId="77777777" w:rsidR="00AE2C48" w:rsidRDefault="00AE2C48" w:rsidP="004A21C0">
      <w:pPr>
        <w:rPr>
          <w:lang w:eastAsia="x-none"/>
        </w:rPr>
      </w:pPr>
    </w:p>
    <w:p w14:paraId="6060CEC9" w14:textId="4A4EAF61" w:rsidR="00E947A2" w:rsidRDefault="00465C5A" w:rsidP="004A21C0">
      <w:pPr>
        <w:rPr>
          <w:lang w:eastAsia="x-none"/>
        </w:rPr>
      </w:pPr>
      <w:r>
        <w:rPr>
          <w:lang w:eastAsia="x-none"/>
        </w:rPr>
        <w:t>The dataset is complete.</w:t>
      </w:r>
    </w:p>
    <w:p w14:paraId="31443900" w14:textId="1E30C1AB" w:rsidR="00E947A2" w:rsidRDefault="00E947A2" w:rsidP="00465C5A">
      <w:pPr>
        <w:pStyle w:val="Heading4"/>
      </w:pPr>
      <w:r>
        <w:lastRenderedPageBreak/>
        <w:t>Create Certification Campaign</w:t>
      </w:r>
    </w:p>
    <w:p w14:paraId="0492C42F" w14:textId="115C6DFB" w:rsidR="00AE2C48" w:rsidRDefault="00AE2C48" w:rsidP="00AE2C48">
      <w:pPr>
        <w:pStyle w:val="ListParagraph"/>
        <w:numPr>
          <w:ilvl w:val="0"/>
          <w:numId w:val="4"/>
        </w:numPr>
        <w:rPr>
          <w:lang w:eastAsia="x-none"/>
        </w:rPr>
      </w:pPr>
      <w:r>
        <w:rPr>
          <w:lang w:eastAsia="x-none"/>
        </w:rPr>
        <w:t xml:space="preserve">Create a new certification campaign in </w:t>
      </w:r>
      <w:r w:rsidRPr="00F050B0">
        <w:rPr>
          <w:b/>
          <w:lang w:eastAsia="x-none"/>
        </w:rPr>
        <w:t>Access Governance Core</w:t>
      </w:r>
      <w:r>
        <w:rPr>
          <w:lang w:eastAsia="x-none"/>
        </w:rPr>
        <w:t xml:space="preserve"> (</w:t>
      </w:r>
      <w:r w:rsidRPr="00F050B0">
        <w:rPr>
          <w:b/>
          <w:lang w:eastAsia="x-none"/>
        </w:rPr>
        <w:t>Configure &gt; Certification Campaigns</w:t>
      </w:r>
      <w:r>
        <w:rPr>
          <w:lang w:eastAsia="x-none"/>
        </w:rPr>
        <w:t xml:space="preserve">). </w:t>
      </w:r>
      <w:r w:rsidR="00B6606F">
        <w:rPr>
          <w:lang w:eastAsia="x-none"/>
        </w:rPr>
        <w:t xml:space="preserve">Unless specified, you can leave the settings as default. </w:t>
      </w:r>
      <w:r>
        <w:rPr>
          <w:lang w:eastAsia="x-none"/>
        </w:rPr>
        <w:t>The details to be specified are:</w:t>
      </w:r>
    </w:p>
    <w:p w14:paraId="48039ED2" w14:textId="2A79CD41" w:rsidR="00AE2C48" w:rsidRDefault="00AE2C48" w:rsidP="00F61B1D">
      <w:pPr>
        <w:pStyle w:val="ListParagraph"/>
        <w:numPr>
          <w:ilvl w:val="1"/>
          <w:numId w:val="19"/>
        </w:numPr>
        <w:rPr>
          <w:lang w:eastAsia="x-none"/>
        </w:rPr>
      </w:pPr>
      <w:r>
        <w:rPr>
          <w:lang w:eastAsia="x-none"/>
        </w:rPr>
        <w:t>Campaign name: This can be anything</w:t>
      </w:r>
    </w:p>
    <w:p w14:paraId="1DC3F987" w14:textId="6BBF53D4" w:rsidR="00AE2C48" w:rsidRDefault="00AE2C48" w:rsidP="00F61B1D">
      <w:pPr>
        <w:pStyle w:val="ListParagraph"/>
        <w:numPr>
          <w:ilvl w:val="1"/>
          <w:numId w:val="19"/>
        </w:numPr>
        <w:rPr>
          <w:lang w:eastAsia="x-none"/>
        </w:rPr>
      </w:pPr>
      <w:r>
        <w:rPr>
          <w:lang w:eastAsia="x-none"/>
        </w:rPr>
        <w:t>Description: Optional</w:t>
      </w:r>
    </w:p>
    <w:p w14:paraId="25FFDC09" w14:textId="05AC2390" w:rsidR="00AE2C48" w:rsidRDefault="00AE2C48" w:rsidP="00F61B1D">
      <w:pPr>
        <w:pStyle w:val="ListParagraph"/>
        <w:numPr>
          <w:ilvl w:val="1"/>
          <w:numId w:val="19"/>
        </w:numPr>
        <w:rPr>
          <w:lang w:eastAsia="x-none"/>
        </w:rPr>
      </w:pPr>
      <w:r>
        <w:rPr>
          <w:lang w:eastAsia="x-none"/>
        </w:rPr>
        <w:t>Campaign Type: “</w:t>
      </w:r>
      <w:r w:rsidRPr="00F050B0">
        <w:rPr>
          <w:rStyle w:val="CodeChar"/>
        </w:rPr>
        <w:t>User Assignment</w:t>
      </w:r>
      <w:r>
        <w:rPr>
          <w:lang w:eastAsia="x-none"/>
        </w:rPr>
        <w:t>”</w:t>
      </w:r>
    </w:p>
    <w:p w14:paraId="37DCECF5" w14:textId="4E738541" w:rsidR="00AE2C48" w:rsidRDefault="00AE2C48" w:rsidP="00F61B1D">
      <w:pPr>
        <w:pStyle w:val="ListParagraph"/>
        <w:numPr>
          <w:ilvl w:val="1"/>
          <w:numId w:val="19"/>
        </w:numPr>
        <w:rPr>
          <w:lang w:eastAsia="x-none"/>
        </w:rPr>
      </w:pPr>
      <w:r>
        <w:rPr>
          <w:lang w:eastAsia="x-none"/>
        </w:rPr>
        <w:t xml:space="preserve">Certification Dataset: </w:t>
      </w:r>
      <w:r w:rsidRPr="00F050B0">
        <w:rPr>
          <w:u w:val="single"/>
          <w:lang w:eastAsia="x-none"/>
        </w:rPr>
        <w:t>the name for the dataset from the previous step</w:t>
      </w:r>
    </w:p>
    <w:p w14:paraId="40CBF6EA" w14:textId="6BCC42DA" w:rsidR="00AE2C48" w:rsidRDefault="00AE2C48" w:rsidP="004A21C0">
      <w:pPr>
        <w:rPr>
          <w:lang w:eastAsia="x-none"/>
        </w:rPr>
      </w:pPr>
    </w:p>
    <w:p w14:paraId="0E40D396" w14:textId="444A3E9A" w:rsidR="00AE2C48" w:rsidRDefault="00AE2C48" w:rsidP="004A21C0">
      <w:pPr>
        <w:rPr>
          <w:lang w:eastAsia="x-none"/>
        </w:rPr>
      </w:pPr>
      <w:r>
        <w:rPr>
          <w:lang w:eastAsia="x-none"/>
        </w:rPr>
        <w:t>An example is shown below.</w:t>
      </w:r>
    </w:p>
    <w:p w14:paraId="2AC9AEF4" w14:textId="77777777" w:rsidR="00AE2C48" w:rsidRDefault="00AE2C48" w:rsidP="004A21C0">
      <w:pPr>
        <w:rPr>
          <w:lang w:eastAsia="x-none"/>
        </w:rPr>
      </w:pPr>
    </w:p>
    <w:p w14:paraId="21C0DECE" w14:textId="7BF2386F" w:rsidR="00AE2C48" w:rsidRDefault="00AE2C48" w:rsidP="004A21C0">
      <w:pPr>
        <w:rPr>
          <w:lang w:eastAsia="x-none"/>
        </w:rPr>
      </w:pPr>
      <w:r>
        <w:rPr>
          <w:noProof/>
          <w:lang w:eastAsia="x-none"/>
        </w:rPr>
        <w:drawing>
          <wp:inline distT="0" distB="0" distL="0" distR="0" wp14:anchorId="166BE88C" wp14:editId="20D225D0">
            <wp:extent cx="6188710" cy="3027045"/>
            <wp:effectExtent l="63500" t="63500" r="59690" b="590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30 at 15.03.56.png"/>
                    <pic:cNvPicPr/>
                  </pic:nvPicPr>
                  <pic:blipFill>
                    <a:blip r:embed="rId76"/>
                    <a:stretch>
                      <a:fillRect/>
                    </a:stretch>
                  </pic:blipFill>
                  <pic:spPr>
                    <a:xfrm>
                      <a:off x="0" y="0"/>
                      <a:ext cx="6188710" cy="3027045"/>
                    </a:xfrm>
                    <a:prstGeom prst="rect">
                      <a:avLst/>
                    </a:prstGeom>
                    <a:effectLst>
                      <a:glow rad="63500">
                        <a:schemeClr val="accent3">
                          <a:satMod val="175000"/>
                          <a:alpha val="40000"/>
                        </a:schemeClr>
                      </a:glow>
                    </a:effectLst>
                  </pic:spPr>
                </pic:pic>
              </a:graphicData>
            </a:graphic>
          </wp:inline>
        </w:drawing>
      </w:r>
    </w:p>
    <w:p w14:paraId="7D79C6AE" w14:textId="77777777" w:rsidR="00AE2C48" w:rsidRDefault="00AE2C48" w:rsidP="004A21C0">
      <w:pPr>
        <w:rPr>
          <w:lang w:eastAsia="x-none"/>
        </w:rPr>
      </w:pPr>
    </w:p>
    <w:p w14:paraId="4510EF29" w14:textId="77777777" w:rsidR="00AE2C48" w:rsidRDefault="00AE2C48" w:rsidP="00F61B1D">
      <w:pPr>
        <w:pStyle w:val="ListParagraph"/>
        <w:numPr>
          <w:ilvl w:val="0"/>
          <w:numId w:val="21"/>
        </w:numPr>
        <w:rPr>
          <w:lang w:eastAsia="x-none"/>
        </w:rPr>
      </w:pPr>
      <w:r w:rsidRPr="00F050B0">
        <w:rPr>
          <w:b/>
          <w:lang w:eastAsia="x-none"/>
        </w:rPr>
        <w:t>Save</w:t>
      </w:r>
      <w:r>
        <w:rPr>
          <w:lang w:eastAsia="x-none"/>
        </w:rPr>
        <w:t xml:space="preserve"> the campaign</w:t>
      </w:r>
    </w:p>
    <w:p w14:paraId="2CF52018" w14:textId="6E0DA8CA" w:rsidR="00AE2C48" w:rsidRDefault="00AE2C48" w:rsidP="00F61B1D">
      <w:pPr>
        <w:pStyle w:val="ListParagraph"/>
        <w:numPr>
          <w:ilvl w:val="0"/>
          <w:numId w:val="21"/>
        </w:numPr>
        <w:rPr>
          <w:lang w:eastAsia="x-none"/>
        </w:rPr>
      </w:pPr>
      <w:r>
        <w:rPr>
          <w:lang w:eastAsia="x-none"/>
        </w:rPr>
        <w:t xml:space="preserve">On the </w:t>
      </w:r>
      <w:r w:rsidRPr="00F050B0">
        <w:rPr>
          <w:b/>
          <w:lang w:eastAsia="x-none"/>
        </w:rPr>
        <w:t>Supervisors</w:t>
      </w:r>
      <w:r>
        <w:rPr>
          <w:lang w:eastAsia="x-none"/>
        </w:rPr>
        <w:t xml:space="preserve"> tab, assign a </w:t>
      </w:r>
      <w:r w:rsidRPr="00F050B0">
        <w:rPr>
          <w:b/>
          <w:lang w:eastAsia="x-none"/>
        </w:rPr>
        <w:t>Supervisor</w:t>
      </w:r>
      <w:r>
        <w:rPr>
          <w:lang w:eastAsia="x-none"/>
        </w:rPr>
        <w:t xml:space="preserve"> (</w:t>
      </w:r>
      <w:r w:rsidRPr="00F050B0">
        <w:rPr>
          <w:rStyle w:val="CodeChar"/>
        </w:rPr>
        <w:t>Myriam Brewer</w:t>
      </w:r>
      <w:r>
        <w:rPr>
          <w:lang w:eastAsia="x-none"/>
        </w:rPr>
        <w:t xml:space="preserve"> will be the only one available) and </w:t>
      </w:r>
      <w:r w:rsidRPr="00F050B0">
        <w:rPr>
          <w:b/>
          <w:lang w:eastAsia="x-none"/>
        </w:rPr>
        <w:t>Save</w:t>
      </w:r>
    </w:p>
    <w:p w14:paraId="3DF97A02" w14:textId="01D0665F" w:rsidR="00AE2C48" w:rsidRDefault="00AE2C48" w:rsidP="00F61B1D">
      <w:pPr>
        <w:pStyle w:val="ListParagraph"/>
        <w:numPr>
          <w:ilvl w:val="0"/>
          <w:numId w:val="21"/>
        </w:numPr>
        <w:rPr>
          <w:lang w:eastAsia="x-none"/>
        </w:rPr>
      </w:pPr>
      <w:r>
        <w:rPr>
          <w:lang w:eastAsia="x-none"/>
        </w:rPr>
        <w:t xml:space="preserve">On the </w:t>
      </w:r>
      <w:r w:rsidRPr="00F050B0">
        <w:rPr>
          <w:b/>
          <w:lang w:eastAsia="x-none"/>
        </w:rPr>
        <w:t>Reviewers</w:t>
      </w:r>
      <w:r>
        <w:rPr>
          <w:lang w:eastAsia="x-none"/>
        </w:rPr>
        <w:t xml:space="preserve"> tab, set:</w:t>
      </w:r>
    </w:p>
    <w:p w14:paraId="32F40C13" w14:textId="54055142" w:rsidR="00AE2C48" w:rsidRDefault="00AE2C48" w:rsidP="00F61B1D">
      <w:pPr>
        <w:pStyle w:val="ListParagraph"/>
        <w:numPr>
          <w:ilvl w:val="1"/>
          <w:numId w:val="21"/>
        </w:numPr>
        <w:rPr>
          <w:lang w:eastAsia="x-none"/>
        </w:rPr>
      </w:pPr>
      <w:r>
        <w:rPr>
          <w:lang w:eastAsia="x-none"/>
        </w:rPr>
        <w:t xml:space="preserve">The </w:t>
      </w:r>
      <w:r w:rsidRPr="00F050B0">
        <w:rPr>
          <w:b/>
          <w:lang w:eastAsia="x-none"/>
        </w:rPr>
        <w:t>Scope</w:t>
      </w:r>
      <w:r>
        <w:rPr>
          <w:lang w:eastAsia="x-none"/>
        </w:rPr>
        <w:t xml:space="preserve"> as </w:t>
      </w:r>
      <w:r w:rsidRPr="00F050B0">
        <w:rPr>
          <w:rStyle w:val="CodeChar"/>
        </w:rPr>
        <w:t>User Hierarchy, Managers</w:t>
      </w:r>
    </w:p>
    <w:p w14:paraId="6B0B2E69" w14:textId="418AE163" w:rsidR="00AE2C48" w:rsidRDefault="00AE2C48" w:rsidP="00F61B1D">
      <w:pPr>
        <w:pStyle w:val="ListParagraph"/>
        <w:numPr>
          <w:ilvl w:val="1"/>
          <w:numId w:val="21"/>
        </w:numPr>
        <w:rPr>
          <w:lang w:eastAsia="x-none"/>
        </w:rPr>
      </w:pPr>
      <w:r>
        <w:rPr>
          <w:lang w:eastAsia="x-none"/>
        </w:rPr>
        <w:t xml:space="preserve">The </w:t>
      </w:r>
      <w:r w:rsidRPr="00F050B0">
        <w:rPr>
          <w:b/>
          <w:lang w:eastAsia="x-none"/>
        </w:rPr>
        <w:t>Default Reviewer</w:t>
      </w:r>
      <w:r>
        <w:rPr>
          <w:lang w:eastAsia="x-none"/>
        </w:rPr>
        <w:t xml:space="preserve"> as </w:t>
      </w:r>
      <w:r w:rsidRPr="00F050B0">
        <w:rPr>
          <w:rStyle w:val="CodeChar"/>
        </w:rPr>
        <w:t>Shirley Chang</w:t>
      </w:r>
    </w:p>
    <w:p w14:paraId="07F56C82" w14:textId="1D48A6B9" w:rsidR="00AE2C48" w:rsidRDefault="00AE2C48" w:rsidP="00F61B1D">
      <w:pPr>
        <w:pStyle w:val="ListParagraph"/>
        <w:numPr>
          <w:ilvl w:val="0"/>
          <w:numId w:val="21"/>
        </w:numPr>
        <w:rPr>
          <w:lang w:eastAsia="x-none"/>
        </w:rPr>
      </w:pPr>
      <w:r>
        <w:rPr>
          <w:lang w:eastAsia="x-none"/>
        </w:rPr>
        <w:t xml:space="preserve">Leave everything else as is and </w:t>
      </w:r>
      <w:r w:rsidRPr="00F043BD">
        <w:rPr>
          <w:b/>
          <w:lang w:eastAsia="x-none"/>
        </w:rPr>
        <w:t>Save</w:t>
      </w:r>
      <w:r>
        <w:rPr>
          <w:lang w:eastAsia="x-none"/>
        </w:rPr>
        <w:t xml:space="preserve"> the reviewers</w:t>
      </w:r>
    </w:p>
    <w:p w14:paraId="0730BB36" w14:textId="0FD9EC3D" w:rsidR="00AE2C48" w:rsidRDefault="00AE2C48" w:rsidP="00F61B1D">
      <w:pPr>
        <w:pStyle w:val="ListParagraph"/>
        <w:numPr>
          <w:ilvl w:val="0"/>
          <w:numId w:val="21"/>
        </w:numPr>
        <w:rPr>
          <w:lang w:eastAsia="x-none"/>
        </w:rPr>
      </w:pPr>
      <w:r>
        <w:rPr>
          <w:lang w:eastAsia="x-none"/>
        </w:rPr>
        <w:t xml:space="preserve">On the </w:t>
      </w:r>
      <w:r w:rsidRPr="00F043BD">
        <w:rPr>
          <w:b/>
          <w:lang w:eastAsia="x-none"/>
        </w:rPr>
        <w:t>Fulfillment</w:t>
      </w:r>
      <w:r>
        <w:rPr>
          <w:lang w:eastAsia="x-none"/>
        </w:rPr>
        <w:t xml:space="preserve"> tab, set to </w:t>
      </w:r>
      <w:r w:rsidRPr="00F043BD">
        <w:rPr>
          <w:rStyle w:val="CodeChar"/>
        </w:rPr>
        <w:t>Physical deletion</w:t>
      </w:r>
      <w:r>
        <w:rPr>
          <w:lang w:eastAsia="x-none"/>
        </w:rPr>
        <w:t xml:space="preserve"> and </w:t>
      </w:r>
      <w:r w:rsidRPr="00F043BD">
        <w:rPr>
          <w:b/>
          <w:lang w:eastAsia="x-none"/>
        </w:rPr>
        <w:t>Grace Period</w:t>
      </w:r>
      <w:r>
        <w:rPr>
          <w:lang w:eastAsia="x-none"/>
        </w:rPr>
        <w:t xml:space="preserve"> to </w:t>
      </w:r>
      <w:r w:rsidRPr="00F043BD">
        <w:rPr>
          <w:rStyle w:val="CodeChar"/>
        </w:rPr>
        <w:t>zero days</w:t>
      </w:r>
      <w:r>
        <w:rPr>
          <w:lang w:eastAsia="x-none"/>
        </w:rPr>
        <w:t xml:space="preserve">, and </w:t>
      </w:r>
      <w:r w:rsidRPr="00F043BD">
        <w:rPr>
          <w:b/>
          <w:lang w:eastAsia="x-none"/>
        </w:rPr>
        <w:t>Save</w:t>
      </w:r>
    </w:p>
    <w:p w14:paraId="52136F91" w14:textId="6596A077" w:rsidR="00AE2C48" w:rsidRDefault="00B6606F" w:rsidP="00F61B1D">
      <w:pPr>
        <w:pStyle w:val="ListParagraph"/>
        <w:numPr>
          <w:ilvl w:val="0"/>
          <w:numId w:val="21"/>
        </w:numPr>
        <w:rPr>
          <w:lang w:eastAsia="x-none"/>
        </w:rPr>
      </w:pPr>
      <w:r>
        <w:rPr>
          <w:lang w:eastAsia="x-none"/>
        </w:rPr>
        <w:t xml:space="preserve">On the </w:t>
      </w:r>
      <w:r w:rsidRPr="00F043BD">
        <w:rPr>
          <w:b/>
          <w:lang w:eastAsia="x-none"/>
        </w:rPr>
        <w:t>Scheduling</w:t>
      </w:r>
      <w:r>
        <w:rPr>
          <w:lang w:eastAsia="x-none"/>
        </w:rPr>
        <w:t xml:space="preserve"> tab, set the </w:t>
      </w:r>
      <w:r w:rsidRPr="00F043BD">
        <w:rPr>
          <w:b/>
          <w:lang w:eastAsia="x-none"/>
        </w:rPr>
        <w:t>Duration</w:t>
      </w:r>
      <w:r>
        <w:rPr>
          <w:lang w:eastAsia="x-none"/>
        </w:rPr>
        <w:t xml:space="preserve"> to </w:t>
      </w:r>
      <w:r w:rsidRPr="00F043BD">
        <w:rPr>
          <w:rStyle w:val="CodeChar"/>
        </w:rPr>
        <w:t>Continuous</w:t>
      </w:r>
      <w:r>
        <w:rPr>
          <w:lang w:eastAsia="x-none"/>
        </w:rPr>
        <w:t xml:space="preserve"> (</w:t>
      </w:r>
      <w:r w:rsidRPr="00F043BD">
        <w:rPr>
          <w:u w:val="single"/>
          <w:lang w:eastAsia="x-none"/>
        </w:rPr>
        <w:t>very important</w:t>
      </w:r>
      <w:r>
        <w:rPr>
          <w:lang w:eastAsia="x-none"/>
        </w:rPr>
        <w:t xml:space="preserve">!) and </w:t>
      </w:r>
      <w:r w:rsidRPr="00F043BD">
        <w:rPr>
          <w:b/>
          <w:lang w:eastAsia="x-none"/>
        </w:rPr>
        <w:t>Save</w:t>
      </w:r>
    </w:p>
    <w:p w14:paraId="5E96F282" w14:textId="02701618" w:rsidR="00B6606F" w:rsidRDefault="00B6606F" w:rsidP="00F61B1D">
      <w:pPr>
        <w:pStyle w:val="ListParagraph"/>
        <w:numPr>
          <w:ilvl w:val="0"/>
          <w:numId w:val="21"/>
        </w:numPr>
        <w:rPr>
          <w:lang w:eastAsia="x-none"/>
        </w:rPr>
      </w:pPr>
      <w:r>
        <w:rPr>
          <w:lang w:eastAsia="x-none"/>
        </w:rPr>
        <w:t xml:space="preserve">We are not using email notification in this lab, but for completeness, on the </w:t>
      </w:r>
      <w:r w:rsidRPr="00F043BD">
        <w:rPr>
          <w:b/>
          <w:lang w:eastAsia="x-none"/>
        </w:rPr>
        <w:t>Notifications</w:t>
      </w:r>
      <w:r>
        <w:rPr>
          <w:lang w:eastAsia="x-none"/>
        </w:rPr>
        <w:t xml:space="preserve"> tab enable the </w:t>
      </w:r>
      <w:r w:rsidRPr="00B040F0">
        <w:rPr>
          <w:rStyle w:val="CodeChar"/>
        </w:rPr>
        <w:t>Continuous Review for Reviewer</w:t>
      </w:r>
      <w:r>
        <w:rPr>
          <w:lang w:eastAsia="x-none"/>
        </w:rPr>
        <w:t xml:space="preserve"> notification, select the </w:t>
      </w:r>
      <w:r w:rsidRPr="00F043BD">
        <w:rPr>
          <w:rStyle w:val="CodeChar"/>
        </w:rPr>
        <w:t>Campaign Started</w:t>
      </w:r>
      <w:r>
        <w:rPr>
          <w:lang w:eastAsia="x-none"/>
        </w:rPr>
        <w:t xml:space="preserve"> template and the </w:t>
      </w:r>
      <w:r w:rsidRPr="00F043BD">
        <w:rPr>
          <w:b/>
          <w:lang w:eastAsia="x-none"/>
        </w:rPr>
        <w:t>Include review details</w:t>
      </w:r>
      <w:r>
        <w:rPr>
          <w:lang w:eastAsia="x-none"/>
        </w:rPr>
        <w:t xml:space="preserve"> checkbox.</w:t>
      </w:r>
    </w:p>
    <w:p w14:paraId="210C3F08" w14:textId="1B1CE2DD" w:rsidR="00B6606F" w:rsidRDefault="00B6606F" w:rsidP="00B6606F">
      <w:pPr>
        <w:rPr>
          <w:lang w:eastAsia="x-none"/>
        </w:rPr>
      </w:pPr>
    </w:p>
    <w:p w14:paraId="3E37EDA2" w14:textId="336C5D20" w:rsidR="00B6606F" w:rsidRDefault="00B6606F" w:rsidP="00B6606F">
      <w:pPr>
        <w:ind w:left="360"/>
        <w:rPr>
          <w:lang w:eastAsia="x-none"/>
        </w:rPr>
      </w:pPr>
      <w:r>
        <w:rPr>
          <w:noProof/>
          <w:lang w:eastAsia="x-none"/>
        </w:rPr>
        <w:drawing>
          <wp:inline distT="0" distB="0" distL="0" distR="0" wp14:anchorId="5F3D6D7D" wp14:editId="4795A379">
            <wp:extent cx="5719864" cy="921423"/>
            <wp:effectExtent l="63500" t="63500" r="59055" b="692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30 at 15.17.25.png"/>
                    <pic:cNvPicPr/>
                  </pic:nvPicPr>
                  <pic:blipFill>
                    <a:blip r:embed="rId77"/>
                    <a:stretch>
                      <a:fillRect/>
                    </a:stretch>
                  </pic:blipFill>
                  <pic:spPr>
                    <a:xfrm>
                      <a:off x="0" y="0"/>
                      <a:ext cx="5731760" cy="923339"/>
                    </a:xfrm>
                    <a:prstGeom prst="rect">
                      <a:avLst/>
                    </a:prstGeom>
                    <a:effectLst>
                      <a:glow rad="63500">
                        <a:schemeClr val="accent3">
                          <a:satMod val="175000"/>
                          <a:alpha val="40000"/>
                        </a:schemeClr>
                      </a:glow>
                    </a:effectLst>
                  </pic:spPr>
                </pic:pic>
              </a:graphicData>
            </a:graphic>
          </wp:inline>
        </w:drawing>
      </w:r>
    </w:p>
    <w:p w14:paraId="7328F73E" w14:textId="77777777" w:rsidR="00B6606F" w:rsidRDefault="00B6606F" w:rsidP="00B6606F">
      <w:pPr>
        <w:rPr>
          <w:lang w:eastAsia="x-none"/>
        </w:rPr>
      </w:pPr>
    </w:p>
    <w:p w14:paraId="6D81B650" w14:textId="681DD648" w:rsidR="00B6606F" w:rsidRDefault="00B6606F" w:rsidP="00F61B1D">
      <w:pPr>
        <w:pStyle w:val="ListParagraph"/>
        <w:numPr>
          <w:ilvl w:val="0"/>
          <w:numId w:val="21"/>
        </w:numPr>
        <w:rPr>
          <w:lang w:eastAsia="x-none"/>
        </w:rPr>
      </w:pPr>
      <w:r w:rsidRPr="00F043BD">
        <w:rPr>
          <w:b/>
          <w:lang w:eastAsia="x-none"/>
        </w:rPr>
        <w:t>Save</w:t>
      </w:r>
      <w:r>
        <w:rPr>
          <w:lang w:eastAsia="x-none"/>
        </w:rPr>
        <w:t xml:space="preserve"> the campaign</w:t>
      </w:r>
    </w:p>
    <w:p w14:paraId="5BB2879C" w14:textId="757C69F3" w:rsidR="004F3C85" w:rsidRDefault="004F3C85" w:rsidP="00F61B1D">
      <w:pPr>
        <w:pStyle w:val="ListParagraph"/>
        <w:numPr>
          <w:ilvl w:val="0"/>
          <w:numId w:val="21"/>
        </w:numPr>
        <w:rPr>
          <w:lang w:eastAsia="x-none"/>
        </w:rPr>
      </w:pPr>
      <w:r>
        <w:rPr>
          <w:lang w:eastAsia="x-none"/>
        </w:rPr>
        <w:t>Launch the campaign (</w:t>
      </w:r>
      <w:r w:rsidR="00073A74" w:rsidRPr="00F043BD">
        <w:rPr>
          <w:b/>
          <w:lang w:eastAsia="x-none"/>
        </w:rPr>
        <w:t>Actions &gt; Launch</w:t>
      </w:r>
      <w:r w:rsidR="00073A74">
        <w:rPr>
          <w:lang w:eastAsia="x-none"/>
        </w:rPr>
        <w:t>)</w:t>
      </w:r>
    </w:p>
    <w:p w14:paraId="66A459D4" w14:textId="4C968BC7" w:rsidR="00B6606F" w:rsidRDefault="00B6606F" w:rsidP="00B6606F">
      <w:pPr>
        <w:rPr>
          <w:lang w:eastAsia="x-none"/>
        </w:rPr>
      </w:pPr>
    </w:p>
    <w:p w14:paraId="467D20DE" w14:textId="6B5317D6" w:rsidR="00B6606F" w:rsidRDefault="00B6606F" w:rsidP="0099190F">
      <w:pPr>
        <w:pStyle w:val="Note"/>
      </w:pPr>
      <w:r>
        <w:t>There is no need to View Configuration. The campaign and dataset are now ready to be used in the scenario.</w:t>
      </w:r>
    </w:p>
    <w:p w14:paraId="6BA2D98C" w14:textId="77777777" w:rsidR="00B6606F" w:rsidRDefault="00B6606F" w:rsidP="00B6606F">
      <w:pPr>
        <w:rPr>
          <w:lang w:eastAsia="x-none"/>
        </w:rPr>
      </w:pPr>
    </w:p>
    <w:p w14:paraId="3663835C" w14:textId="4DE35F53" w:rsidR="004A21C0" w:rsidRDefault="004A21C0" w:rsidP="004A21C0">
      <w:pPr>
        <w:pStyle w:val="Heading3"/>
      </w:pPr>
      <w:bookmarkStart w:id="25" w:name="_Toc510787956"/>
      <w:r>
        <w:lastRenderedPageBreak/>
        <w:t>Configuring the User Virtual View and User Modify Workflow</w:t>
      </w:r>
      <w:bookmarkEnd w:id="25"/>
    </w:p>
    <w:p w14:paraId="6317DC20" w14:textId="4AB0E955" w:rsidR="004A21C0" w:rsidRDefault="00B6606F" w:rsidP="004A21C0">
      <w:pPr>
        <w:rPr>
          <w:lang w:eastAsia="x-none"/>
        </w:rPr>
      </w:pPr>
      <w:r>
        <w:rPr>
          <w:lang w:eastAsia="x-none"/>
        </w:rPr>
        <w:t>To allow the manager to modify one of their people in the service center, we need to define the appropriate workflow in the process designer. The generate activity in the process will require a user virtual view defined.</w:t>
      </w:r>
    </w:p>
    <w:p w14:paraId="7FF44B99" w14:textId="142EFECB" w:rsidR="00B6606F" w:rsidRDefault="00B6606F" w:rsidP="00EA2A44">
      <w:pPr>
        <w:pStyle w:val="Heading4"/>
      </w:pPr>
      <w:r>
        <w:t>Define a User Virtual View</w:t>
      </w:r>
    </w:p>
    <w:p w14:paraId="69F16DE9" w14:textId="1116B9C3" w:rsidR="00B6606F" w:rsidRDefault="00B6606F" w:rsidP="004A21C0">
      <w:pPr>
        <w:rPr>
          <w:lang w:eastAsia="x-none"/>
        </w:rPr>
      </w:pPr>
      <w:r>
        <w:rPr>
          <w:lang w:eastAsia="x-none"/>
        </w:rPr>
        <w:t>A user virtual view defines the user attributes available to user workflows.</w:t>
      </w:r>
    </w:p>
    <w:p w14:paraId="2FE13A7E" w14:textId="77777777" w:rsidR="00436393" w:rsidRDefault="00436393" w:rsidP="004A21C0">
      <w:pPr>
        <w:rPr>
          <w:lang w:eastAsia="x-none"/>
        </w:rPr>
      </w:pPr>
    </w:p>
    <w:p w14:paraId="429BB600" w14:textId="6E8DC6A4" w:rsidR="00B6606F" w:rsidRDefault="00B6606F" w:rsidP="00F61B1D">
      <w:pPr>
        <w:pStyle w:val="ListParagraph"/>
        <w:numPr>
          <w:ilvl w:val="0"/>
          <w:numId w:val="21"/>
        </w:numPr>
        <w:rPr>
          <w:lang w:eastAsia="x-none"/>
        </w:rPr>
      </w:pPr>
      <w:r>
        <w:rPr>
          <w:lang w:eastAsia="x-none"/>
        </w:rPr>
        <w:t xml:space="preserve">Go to </w:t>
      </w:r>
      <w:r w:rsidRPr="00FC76BB">
        <w:rPr>
          <w:b/>
          <w:lang w:eastAsia="x-none"/>
        </w:rPr>
        <w:t>Access Governance Core &gt; Settings &gt; Core Configurations &gt; User Virtual Attributes</w:t>
      </w:r>
    </w:p>
    <w:p w14:paraId="500A7DBC" w14:textId="77777777" w:rsidR="00436393" w:rsidRDefault="00436393" w:rsidP="00436393">
      <w:pPr>
        <w:rPr>
          <w:lang w:eastAsia="x-none"/>
        </w:rPr>
      </w:pPr>
    </w:p>
    <w:p w14:paraId="5DAC26D3" w14:textId="6358E687" w:rsidR="00B6606F" w:rsidRDefault="00B6606F" w:rsidP="00F61B1D">
      <w:pPr>
        <w:pStyle w:val="ListParagraph"/>
        <w:numPr>
          <w:ilvl w:val="0"/>
          <w:numId w:val="21"/>
        </w:numPr>
        <w:rPr>
          <w:lang w:eastAsia="x-none"/>
        </w:rPr>
      </w:pPr>
      <w:r>
        <w:rPr>
          <w:lang w:eastAsia="x-none"/>
        </w:rPr>
        <w:t>Create a new repository (user virtual view)</w:t>
      </w:r>
      <w:r w:rsidR="00EA2A44">
        <w:rPr>
          <w:lang w:eastAsia="x-none"/>
        </w:rPr>
        <w:t xml:space="preserve"> with the following Details:</w:t>
      </w:r>
    </w:p>
    <w:p w14:paraId="6490ADAB" w14:textId="58578F68" w:rsidR="00EA2A44" w:rsidRDefault="00EA2A44" w:rsidP="00F61B1D">
      <w:pPr>
        <w:pStyle w:val="ListParagraph"/>
        <w:numPr>
          <w:ilvl w:val="0"/>
          <w:numId w:val="22"/>
        </w:numPr>
        <w:rPr>
          <w:lang w:eastAsia="x-none"/>
        </w:rPr>
      </w:pPr>
      <w:r>
        <w:rPr>
          <w:lang w:eastAsia="x-none"/>
        </w:rPr>
        <w:t>Name: specify a unique name (no spaces)</w:t>
      </w:r>
    </w:p>
    <w:p w14:paraId="32255D00" w14:textId="07416707" w:rsidR="00EA2A44" w:rsidRDefault="00EA2A44" w:rsidP="00F61B1D">
      <w:pPr>
        <w:pStyle w:val="ListParagraph"/>
        <w:numPr>
          <w:ilvl w:val="0"/>
          <w:numId w:val="22"/>
        </w:numPr>
        <w:rPr>
          <w:lang w:eastAsia="x-none"/>
        </w:rPr>
      </w:pPr>
      <w:r>
        <w:rPr>
          <w:lang w:eastAsia="x-none"/>
        </w:rPr>
        <w:t>Description: optional</w:t>
      </w:r>
    </w:p>
    <w:p w14:paraId="731A3EA6" w14:textId="5860527D" w:rsidR="00EA2A44" w:rsidRDefault="00EA2A44" w:rsidP="00F61B1D">
      <w:pPr>
        <w:pStyle w:val="ListParagraph"/>
        <w:numPr>
          <w:ilvl w:val="0"/>
          <w:numId w:val="22"/>
        </w:numPr>
        <w:rPr>
          <w:lang w:eastAsia="x-none"/>
        </w:rPr>
      </w:pPr>
      <w:r>
        <w:rPr>
          <w:lang w:eastAsia="x-none"/>
        </w:rPr>
        <w:t>Type: DB</w:t>
      </w:r>
    </w:p>
    <w:p w14:paraId="02497A27" w14:textId="70A8E1DC" w:rsidR="00EA2A44" w:rsidRDefault="00EA2A44" w:rsidP="00F61B1D">
      <w:pPr>
        <w:pStyle w:val="ListParagraph"/>
        <w:numPr>
          <w:ilvl w:val="0"/>
          <w:numId w:val="22"/>
        </w:numPr>
        <w:rPr>
          <w:lang w:eastAsia="x-none"/>
        </w:rPr>
      </w:pPr>
      <w:r>
        <w:rPr>
          <w:lang w:eastAsia="x-none"/>
        </w:rPr>
        <w:t>Connection: External</w:t>
      </w:r>
    </w:p>
    <w:p w14:paraId="19ED9967" w14:textId="6643C7AB" w:rsidR="00EA2A44" w:rsidRDefault="00EA2A44" w:rsidP="00F61B1D">
      <w:pPr>
        <w:pStyle w:val="ListParagraph"/>
        <w:numPr>
          <w:ilvl w:val="0"/>
          <w:numId w:val="22"/>
        </w:numPr>
        <w:rPr>
          <w:lang w:eastAsia="x-none"/>
        </w:rPr>
      </w:pPr>
      <w:r>
        <w:rPr>
          <w:lang w:eastAsia="x-none"/>
        </w:rPr>
        <w:t>Connection Typ</w:t>
      </w:r>
      <w:r w:rsidR="00B040F0">
        <w:rPr>
          <w:lang w:eastAsia="x-none"/>
        </w:rPr>
        <w:t>e</w:t>
      </w:r>
      <w:r>
        <w:rPr>
          <w:lang w:eastAsia="x-none"/>
        </w:rPr>
        <w:t>: Custom</w:t>
      </w:r>
    </w:p>
    <w:p w14:paraId="5E30370A" w14:textId="5728AA8E" w:rsidR="00EA2A44" w:rsidRDefault="00EA2A44" w:rsidP="00F61B1D">
      <w:pPr>
        <w:pStyle w:val="ListParagraph"/>
        <w:numPr>
          <w:ilvl w:val="0"/>
          <w:numId w:val="22"/>
        </w:numPr>
        <w:rPr>
          <w:lang w:eastAsia="x-none"/>
        </w:rPr>
      </w:pPr>
      <w:r>
        <w:rPr>
          <w:lang w:eastAsia="x-none"/>
        </w:rPr>
        <w:t>Driver: com.ibm.db2.jcc.DB2Driver</w:t>
      </w:r>
    </w:p>
    <w:p w14:paraId="4E23F183" w14:textId="5AD49CB6" w:rsidR="00EA2A44" w:rsidRDefault="00EA2A44" w:rsidP="00F61B1D">
      <w:pPr>
        <w:pStyle w:val="ListParagraph"/>
        <w:numPr>
          <w:ilvl w:val="0"/>
          <w:numId w:val="22"/>
        </w:numPr>
        <w:rPr>
          <w:lang w:eastAsia="x-none"/>
        </w:rPr>
      </w:pPr>
      <w:r>
        <w:rPr>
          <w:lang w:eastAsia="x-none"/>
        </w:rPr>
        <w:t>URL: jdbc:db2://192.168.42.65:50000/IGI_DB</w:t>
      </w:r>
    </w:p>
    <w:p w14:paraId="298CE19D" w14:textId="7092EE48" w:rsidR="00EA2A44" w:rsidRDefault="00EA2A44" w:rsidP="00F61B1D">
      <w:pPr>
        <w:pStyle w:val="ListParagraph"/>
        <w:numPr>
          <w:ilvl w:val="0"/>
          <w:numId w:val="22"/>
        </w:numPr>
        <w:rPr>
          <w:lang w:eastAsia="x-none"/>
        </w:rPr>
      </w:pPr>
      <w:r>
        <w:rPr>
          <w:lang w:eastAsia="x-none"/>
        </w:rPr>
        <w:t>User ID: igacore</w:t>
      </w:r>
    </w:p>
    <w:p w14:paraId="4FCC3378" w14:textId="108380F8" w:rsidR="00EA2A44" w:rsidRDefault="00EA2A44" w:rsidP="00F61B1D">
      <w:pPr>
        <w:pStyle w:val="ListParagraph"/>
        <w:numPr>
          <w:ilvl w:val="0"/>
          <w:numId w:val="22"/>
        </w:numPr>
        <w:rPr>
          <w:lang w:eastAsia="x-none"/>
        </w:rPr>
      </w:pPr>
      <w:r>
        <w:rPr>
          <w:lang w:eastAsia="x-none"/>
        </w:rPr>
        <w:t>Password: ideas</w:t>
      </w:r>
    </w:p>
    <w:p w14:paraId="1FF7625E" w14:textId="5B19428C" w:rsidR="00EA2A44" w:rsidRDefault="00EA2A44" w:rsidP="00F61B1D">
      <w:pPr>
        <w:pStyle w:val="ListParagraph"/>
        <w:numPr>
          <w:ilvl w:val="0"/>
          <w:numId w:val="22"/>
        </w:numPr>
        <w:rPr>
          <w:lang w:eastAsia="x-none"/>
        </w:rPr>
      </w:pPr>
      <w:r>
        <w:rPr>
          <w:lang w:eastAsia="x-none"/>
        </w:rPr>
        <w:t>Table Name: USER_ERC</w:t>
      </w:r>
    </w:p>
    <w:p w14:paraId="731AE3E6" w14:textId="6B71F113" w:rsidR="00EA2A44" w:rsidRDefault="00EA2A44" w:rsidP="00F61B1D">
      <w:pPr>
        <w:pStyle w:val="ListParagraph"/>
        <w:numPr>
          <w:ilvl w:val="0"/>
          <w:numId w:val="22"/>
        </w:numPr>
        <w:rPr>
          <w:lang w:eastAsia="x-none"/>
        </w:rPr>
      </w:pPr>
      <w:r>
        <w:rPr>
          <w:lang w:eastAsia="x-none"/>
        </w:rPr>
        <w:t>User Database: igacore</w:t>
      </w:r>
    </w:p>
    <w:p w14:paraId="0D3A5360" w14:textId="649BFB9C" w:rsidR="00EA2A44" w:rsidRDefault="00EA2A44" w:rsidP="00F61B1D">
      <w:pPr>
        <w:pStyle w:val="ListParagraph"/>
        <w:numPr>
          <w:ilvl w:val="0"/>
          <w:numId w:val="22"/>
        </w:numPr>
        <w:rPr>
          <w:lang w:eastAsia="x-none"/>
        </w:rPr>
      </w:pPr>
      <w:r>
        <w:rPr>
          <w:lang w:eastAsia="x-none"/>
        </w:rPr>
        <w:t>Key Column: USERERC</w:t>
      </w:r>
    </w:p>
    <w:p w14:paraId="4F107041" w14:textId="297AD235" w:rsidR="00EA2A44" w:rsidRDefault="00EA2A44" w:rsidP="00F61B1D">
      <w:pPr>
        <w:pStyle w:val="ListParagraph"/>
        <w:numPr>
          <w:ilvl w:val="0"/>
          <w:numId w:val="22"/>
        </w:numPr>
        <w:rPr>
          <w:lang w:eastAsia="x-none"/>
        </w:rPr>
      </w:pPr>
      <w:r>
        <w:rPr>
          <w:lang w:eastAsia="x-none"/>
        </w:rPr>
        <w:t>Query File: ideas_usererc.xml</w:t>
      </w:r>
    </w:p>
    <w:p w14:paraId="67DEF732" w14:textId="6FBE1EFD" w:rsidR="00EA2A44" w:rsidRDefault="00EA2A44" w:rsidP="004A21C0">
      <w:pPr>
        <w:rPr>
          <w:lang w:eastAsia="x-none"/>
        </w:rPr>
      </w:pPr>
    </w:p>
    <w:p w14:paraId="41830857" w14:textId="1FDDFA95" w:rsidR="00EA2A44" w:rsidRDefault="00EA2A44" w:rsidP="004A21C0">
      <w:pPr>
        <w:rPr>
          <w:lang w:eastAsia="x-none"/>
        </w:rPr>
      </w:pPr>
      <w:r>
        <w:rPr>
          <w:lang w:eastAsia="x-none"/>
        </w:rPr>
        <w:t>It should look similar to the following:</w:t>
      </w:r>
    </w:p>
    <w:p w14:paraId="21E2F029" w14:textId="1A241A0E" w:rsidR="00EA2A44" w:rsidRDefault="00EA2A44" w:rsidP="004A21C0">
      <w:pPr>
        <w:rPr>
          <w:lang w:eastAsia="x-none"/>
        </w:rPr>
      </w:pPr>
    </w:p>
    <w:p w14:paraId="760857A9" w14:textId="64128D62" w:rsidR="00EA2A44" w:rsidRDefault="00EA2A44" w:rsidP="004A21C0">
      <w:pPr>
        <w:rPr>
          <w:lang w:eastAsia="x-none"/>
        </w:rPr>
      </w:pPr>
      <w:r>
        <w:rPr>
          <w:noProof/>
          <w:lang w:eastAsia="x-none"/>
        </w:rPr>
        <w:drawing>
          <wp:inline distT="0" distB="0" distL="0" distR="0" wp14:anchorId="36C6C836" wp14:editId="2E2B2FB3">
            <wp:extent cx="6188710" cy="3497580"/>
            <wp:effectExtent l="63500" t="63500" r="59690" b="584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1-30 at 15.29.03.png"/>
                    <pic:cNvPicPr/>
                  </pic:nvPicPr>
                  <pic:blipFill>
                    <a:blip r:embed="rId78"/>
                    <a:stretch>
                      <a:fillRect/>
                    </a:stretch>
                  </pic:blipFill>
                  <pic:spPr>
                    <a:xfrm>
                      <a:off x="0" y="0"/>
                      <a:ext cx="6188710" cy="3497580"/>
                    </a:xfrm>
                    <a:prstGeom prst="rect">
                      <a:avLst/>
                    </a:prstGeom>
                    <a:effectLst>
                      <a:glow rad="63500">
                        <a:schemeClr val="accent3">
                          <a:satMod val="175000"/>
                          <a:alpha val="40000"/>
                        </a:schemeClr>
                      </a:glow>
                    </a:effectLst>
                  </pic:spPr>
                </pic:pic>
              </a:graphicData>
            </a:graphic>
          </wp:inline>
        </w:drawing>
      </w:r>
    </w:p>
    <w:p w14:paraId="6E431A21" w14:textId="77777777" w:rsidR="00EA2A44" w:rsidRDefault="00EA2A44" w:rsidP="004A21C0">
      <w:pPr>
        <w:rPr>
          <w:lang w:eastAsia="x-none"/>
        </w:rPr>
      </w:pPr>
    </w:p>
    <w:p w14:paraId="6BB7CA57" w14:textId="514FCB2E" w:rsidR="00EA2A44" w:rsidRDefault="00EA2A44" w:rsidP="00F61B1D">
      <w:pPr>
        <w:pStyle w:val="ListParagraph"/>
        <w:numPr>
          <w:ilvl w:val="0"/>
          <w:numId w:val="23"/>
        </w:numPr>
        <w:rPr>
          <w:lang w:eastAsia="x-none"/>
        </w:rPr>
      </w:pPr>
      <w:r w:rsidRPr="00FC76BB">
        <w:rPr>
          <w:u w:val="single"/>
          <w:lang w:eastAsia="x-none"/>
        </w:rPr>
        <w:t>Do NOT</w:t>
      </w:r>
      <w:r>
        <w:rPr>
          <w:lang w:eastAsia="x-none"/>
        </w:rPr>
        <w:t xml:space="preserve"> select </w:t>
      </w:r>
      <w:r w:rsidRPr="00FC76BB">
        <w:rPr>
          <w:b/>
          <w:lang w:eastAsia="x-none"/>
        </w:rPr>
        <w:t>Enable</w:t>
      </w:r>
      <w:r w:rsidR="00B040F0" w:rsidRPr="00FC76BB">
        <w:rPr>
          <w:b/>
          <w:lang w:eastAsia="x-none"/>
        </w:rPr>
        <w:t>d</w:t>
      </w:r>
      <w:r>
        <w:rPr>
          <w:lang w:eastAsia="x-none"/>
        </w:rPr>
        <w:t xml:space="preserve"> (the virtual view must be disabled)</w:t>
      </w:r>
    </w:p>
    <w:p w14:paraId="5063481D" w14:textId="67649681" w:rsidR="00EA2A44" w:rsidRDefault="00EA2A44" w:rsidP="00F61B1D">
      <w:pPr>
        <w:pStyle w:val="ListParagraph"/>
        <w:numPr>
          <w:ilvl w:val="0"/>
          <w:numId w:val="23"/>
        </w:numPr>
        <w:rPr>
          <w:lang w:eastAsia="x-none"/>
        </w:rPr>
      </w:pPr>
      <w:r w:rsidRPr="00FC76BB">
        <w:rPr>
          <w:b/>
          <w:lang w:eastAsia="x-none"/>
        </w:rPr>
        <w:t>Save</w:t>
      </w:r>
      <w:r>
        <w:rPr>
          <w:lang w:eastAsia="x-none"/>
        </w:rPr>
        <w:t xml:space="preserve"> the virtual view</w:t>
      </w:r>
    </w:p>
    <w:p w14:paraId="18EEC01D" w14:textId="7B180CA6" w:rsidR="00EA2A44" w:rsidRDefault="00EA2A44" w:rsidP="004A21C0">
      <w:pPr>
        <w:rPr>
          <w:lang w:eastAsia="x-none"/>
        </w:rPr>
      </w:pPr>
    </w:p>
    <w:p w14:paraId="64AA25A7" w14:textId="0D9A7CC2" w:rsidR="00EA2A44" w:rsidRDefault="00437BC9" w:rsidP="004A21C0">
      <w:pPr>
        <w:rPr>
          <w:lang w:eastAsia="x-none"/>
        </w:rPr>
      </w:pPr>
      <w:r>
        <w:rPr>
          <w:lang w:eastAsia="x-none"/>
        </w:rPr>
        <w:t>Next,</w:t>
      </w:r>
      <w:r w:rsidR="00EA2A44">
        <w:rPr>
          <w:lang w:eastAsia="x-none"/>
        </w:rPr>
        <w:t xml:space="preserve"> we will set the attributes that can be managed in the user workflow.</w:t>
      </w:r>
    </w:p>
    <w:p w14:paraId="5B49A008" w14:textId="77777777" w:rsidR="00EA2A44" w:rsidRDefault="00EA2A44" w:rsidP="004A21C0">
      <w:pPr>
        <w:rPr>
          <w:lang w:eastAsia="x-none"/>
        </w:rPr>
      </w:pPr>
    </w:p>
    <w:p w14:paraId="0E3BFF04" w14:textId="2DD06920" w:rsidR="00EA2A44" w:rsidRDefault="00EA2A44" w:rsidP="00F61B1D">
      <w:pPr>
        <w:pStyle w:val="ListParagraph"/>
        <w:numPr>
          <w:ilvl w:val="0"/>
          <w:numId w:val="24"/>
        </w:numPr>
        <w:rPr>
          <w:lang w:eastAsia="x-none"/>
        </w:rPr>
      </w:pPr>
      <w:r>
        <w:rPr>
          <w:lang w:eastAsia="x-none"/>
        </w:rPr>
        <w:t xml:space="preserve">Go to the </w:t>
      </w:r>
      <w:r w:rsidRPr="00FC76BB">
        <w:rPr>
          <w:b/>
          <w:lang w:eastAsia="x-none"/>
        </w:rPr>
        <w:t>Attribute Mapping</w:t>
      </w:r>
      <w:r>
        <w:rPr>
          <w:lang w:eastAsia="x-none"/>
        </w:rPr>
        <w:t xml:space="preserve"> tab and select </w:t>
      </w:r>
      <w:r w:rsidRPr="00FC76BB">
        <w:rPr>
          <w:b/>
          <w:lang w:eastAsia="x-none"/>
        </w:rPr>
        <w:t>Actions &gt; Add</w:t>
      </w:r>
    </w:p>
    <w:p w14:paraId="2F5DAFA4" w14:textId="116574A1" w:rsidR="00EA2A44" w:rsidRDefault="00EA2A44" w:rsidP="00F61B1D">
      <w:pPr>
        <w:pStyle w:val="ListParagraph"/>
        <w:numPr>
          <w:ilvl w:val="0"/>
          <w:numId w:val="24"/>
        </w:numPr>
        <w:rPr>
          <w:lang w:eastAsia="x-none"/>
        </w:rPr>
      </w:pPr>
      <w:r>
        <w:rPr>
          <w:lang w:eastAsia="x-none"/>
        </w:rPr>
        <w:lastRenderedPageBreak/>
        <w:t xml:space="preserve">Select the </w:t>
      </w:r>
      <w:r w:rsidRPr="00FC76BB">
        <w:rPr>
          <w:rStyle w:val="CodeChar"/>
        </w:rPr>
        <w:t>ID, PM_CODE, OU, GIVEN_NAME</w:t>
      </w:r>
      <w:r>
        <w:rPr>
          <w:lang w:eastAsia="x-none"/>
        </w:rPr>
        <w:t xml:space="preserve"> and </w:t>
      </w:r>
      <w:r w:rsidRPr="00FC76BB">
        <w:rPr>
          <w:rStyle w:val="CodeChar"/>
        </w:rPr>
        <w:t>SURNAME</w:t>
      </w:r>
      <w:r>
        <w:rPr>
          <w:lang w:eastAsia="x-none"/>
        </w:rPr>
        <w:t xml:space="preserve"> attributes and click </w:t>
      </w:r>
      <w:r w:rsidRPr="00FC76BB">
        <w:rPr>
          <w:b/>
          <w:lang w:eastAsia="x-none"/>
        </w:rPr>
        <w:t>OK</w:t>
      </w:r>
    </w:p>
    <w:p w14:paraId="5A1A010A" w14:textId="77777777" w:rsidR="00437BC9" w:rsidRDefault="00437BC9" w:rsidP="004A21C0">
      <w:pPr>
        <w:rPr>
          <w:lang w:eastAsia="x-none"/>
        </w:rPr>
      </w:pPr>
    </w:p>
    <w:p w14:paraId="047FBAF9" w14:textId="77777777" w:rsidR="00437BC9" w:rsidRDefault="00437BC9" w:rsidP="004A21C0">
      <w:pPr>
        <w:rPr>
          <w:lang w:eastAsia="x-none"/>
        </w:rPr>
      </w:pPr>
      <w:r>
        <w:rPr>
          <w:lang w:eastAsia="x-none"/>
        </w:rPr>
        <w:t xml:space="preserve">With the attributes in the </w:t>
      </w:r>
      <w:r w:rsidRPr="00FC76BB">
        <w:rPr>
          <w:b/>
          <w:lang w:eastAsia="x-none"/>
        </w:rPr>
        <w:t>Attribute Mapping</w:t>
      </w:r>
      <w:r>
        <w:rPr>
          <w:lang w:eastAsia="x-none"/>
        </w:rPr>
        <w:t xml:space="preserve"> view:</w:t>
      </w:r>
    </w:p>
    <w:p w14:paraId="7C37F377" w14:textId="4CB98713" w:rsidR="00EA2A44" w:rsidRDefault="00EA2A44" w:rsidP="00F61B1D">
      <w:pPr>
        <w:pStyle w:val="ListParagraph"/>
        <w:numPr>
          <w:ilvl w:val="0"/>
          <w:numId w:val="25"/>
        </w:numPr>
        <w:rPr>
          <w:lang w:eastAsia="x-none"/>
        </w:rPr>
      </w:pPr>
      <w:r>
        <w:rPr>
          <w:lang w:eastAsia="x-none"/>
        </w:rPr>
        <w:t xml:space="preserve">Make all the attributes </w:t>
      </w:r>
      <w:r w:rsidRPr="00FC76BB">
        <w:rPr>
          <w:b/>
          <w:lang w:eastAsia="x-none"/>
        </w:rPr>
        <w:t>visible</w:t>
      </w:r>
    </w:p>
    <w:p w14:paraId="19DBB36B" w14:textId="7203C78C" w:rsidR="00EA2A44" w:rsidRDefault="00EA2A44" w:rsidP="00F61B1D">
      <w:pPr>
        <w:pStyle w:val="ListParagraph"/>
        <w:numPr>
          <w:ilvl w:val="0"/>
          <w:numId w:val="25"/>
        </w:numPr>
        <w:rPr>
          <w:lang w:eastAsia="x-none"/>
        </w:rPr>
      </w:pPr>
      <w:r>
        <w:rPr>
          <w:lang w:eastAsia="x-none"/>
        </w:rPr>
        <w:t xml:space="preserve">Use the position arrows to sort the fields into the following </w:t>
      </w:r>
      <w:r w:rsidRPr="00FC76BB">
        <w:rPr>
          <w:b/>
          <w:lang w:eastAsia="x-none"/>
        </w:rPr>
        <w:t>order</w:t>
      </w:r>
      <w:r>
        <w:rPr>
          <w:lang w:eastAsia="x-none"/>
        </w:rPr>
        <w:t xml:space="preserve">: </w:t>
      </w:r>
      <w:r w:rsidRPr="00FC76BB">
        <w:rPr>
          <w:rStyle w:val="CodeChar"/>
        </w:rPr>
        <w:t>ID, PM_CODE, GIVEN_NAME, SURNAME and OU</w:t>
      </w:r>
      <w:r>
        <w:rPr>
          <w:lang w:eastAsia="x-none"/>
        </w:rPr>
        <w:t xml:space="preserve"> last</w:t>
      </w:r>
    </w:p>
    <w:p w14:paraId="160B2C37" w14:textId="675BCED0" w:rsidR="00EA2A44" w:rsidRDefault="00B040F0" w:rsidP="00F61B1D">
      <w:pPr>
        <w:pStyle w:val="ListParagraph"/>
        <w:numPr>
          <w:ilvl w:val="0"/>
          <w:numId w:val="25"/>
        </w:numPr>
        <w:rPr>
          <w:lang w:eastAsia="x-none"/>
        </w:rPr>
      </w:pPr>
      <w:r>
        <w:rPr>
          <w:lang w:eastAsia="x-none"/>
        </w:rPr>
        <w:t xml:space="preserve">Click the ellipses button ([…]) beside the </w:t>
      </w:r>
      <w:r w:rsidRPr="00FC76BB">
        <w:rPr>
          <w:b/>
          <w:lang w:eastAsia="x-none"/>
        </w:rPr>
        <w:t>Label</w:t>
      </w:r>
      <w:r>
        <w:rPr>
          <w:lang w:eastAsia="x-none"/>
        </w:rPr>
        <w:t xml:space="preserve"> field for each of </w:t>
      </w:r>
      <w:r w:rsidRPr="00FC76BB">
        <w:rPr>
          <w:rStyle w:val="CodeChar"/>
        </w:rPr>
        <w:t>PM_CODE, GIVEN_NAME, SURNAME and OU</w:t>
      </w:r>
      <w:r>
        <w:rPr>
          <w:lang w:eastAsia="x-none"/>
        </w:rPr>
        <w:t xml:space="preserve"> and set the English values to “</w:t>
      </w:r>
      <w:r w:rsidRPr="00FC76BB">
        <w:rPr>
          <w:rStyle w:val="CodeChar"/>
        </w:rPr>
        <w:t>UserID</w:t>
      </w:r>
      <w:r>
        <w:rPr>
          <w:lang w:eastAsia="x-none"/>
        </w:rPr>
        <w:t>”, “</w:t>
      </w:r>
      <w:r w:rsidRPr="00FC76BB">
        <w:rPr>
          <w:rStyle w:val="CodeChar"/>
        </w:rPr>
        <w:t>First Name</w:t>
      </w:r>
      <w:r>
        <w:rPr>
          <w:lang w:eastAsia="x-none"/>
        </w:rPr>
        <w:t>”, “</w:t>
      </w:r>
      <w:r w:rsidRPr="00FC76BB">
        <w:rPr>
          <w:rStyle w:val="CodeChar"/>
        </w:rPr>
        <w:t>Surname</w:t>
      </w:r>
      <w:r>
        <w:rPr>
          <w:lang w:eastAsia="x-none"/>
        </w:rPr>
        <w:t>”, and “</w:t>
      </w:r>
      <w:r w:rsidRPr="00FC76BB">
        <w:rPr>
          <w:rStyle w:val="CodeChar"/>
        </w:rPr>
        <w:t>Department</w:t>
      </w:r>
      <w:r>
        <w:rPr>
          <w:lang w:eastAsia="x-none"/>
        </w:rPr>
        <w:t>” (note that these do not show in the Attribute Mapping display)</w:t>
      </w:r>
    </w:p>
    <w:p w14:paraId="2CFED08E" w14:textId="40ED1DCF" w:rsidR="00437BC9" w:rsidRDefault="00437BC9" w:rsidP="00F61B1D">
      <w:pPr>
        <w:pStyle w:val="ListParagraph"/>
        <w:numPr>
          <w:ilvl w:val="0"/>
          <w:numId w:val="25"/>
        </w:numPr>
        <w:rPr>
          <w:lang w:eastAsia="x-none"/>
        </w:rPr>
      </w:pPr>
      <w:r>
        <w:rPr>
          <w:lang w:eastAsia="x-none"/>
        </w:rPr>
        <w:t xml:space="preserve">Click the ellipses button ([…]) </w:t>
      </w:r>
      <w:r w:rsidR="00B040F0">
        <w:rPr>
          <w:lang w:eastAsia="x-none"/>
        </w:rPr>
        <w:t xml:space="preserve">beside the </w:t>
      </w:r>
      <w:r w:rsidR="00B040F0" w:rsidRPr="00FC76BB">
        <w:rPr>
          <w:b/>
          <w:lang w:eastAsia="x-none"/>
        </w:rPr>
        <w:t>Lookup</w:t>
      </w:r>
      <w:r w:rsidR="00B040F0">
        <w:rPr>
          <w:lang w:eastAsia="x-none"/>
        </w:rPr>
        <w:t xml:space="preserve"> field </w:t>
      </w:r>
      <w:r>
        <w:rPr>
          <w:lang w:eastAsia="x-none"/>
        </w:rPr>
        <w:t xml:space="preserve">for the </w:t>
      </w:r>
      <w:r w:rsidRPr="00FC76BB">
        <w:rPr>
          <w:rStyle w:val="CodeChar"/>
        </w:rPr>
        <w:t>OU</w:t>
      </w:r>
      <w:r>
        <w:rPr>
          <w:lang w:eastAsia="x-none"/>
        </w:rPr>
        <w:t xml:space="preserve"> attribute and select </w:t>
      </w:r>
      <w:r w:rsidRPr="00FC76BB">
        <w:rPr>
          <w:rStyle w:val="CodeChar"/>
        </w:rPr>
        <w:t>Internal</w:t>
      </w:r>
      <w:r>
        <w:rPr>
          <w:lang w:eastAsia="x-none"/>
        </w:rPr>
        <w:t xml:space="preserve"> and </w:t>
      </w:r>
      <w:r w:rsidRPr="00FC76BB">
        <w:rPr>
          <w:rStyle w:val="CodeChar"/>
        </w:rPr>
        <w:t>Organization Unit</w:t>
      </w:r>
      <w:r>
        <w:rPr>
          <w:lang w:eastAsia="x-none"/>
        </w:rPr>
        <w:t xml:space="preserve"> for the </w:t>
      </w:r>
      <w:r w:rsidRPr="00FC76BB">
        <w:rPr>
          <w:b/>
          <w:lang w:eastAsia="x-none"/>
        </w:rPr>
        <w:t>Lookup Options</w:t>
      </w:r>
    </w:p>
    <w:p w14:paraId="51F8AC52" w14:textId="30DEA028" w:rsidR="00437BC9" w:rsidRDefault="00437BC9" w:rsidP="00F61B1D">
      <w:pPr>
        <w:pStyle w:val="ListParagraph"/>
        <w:numPr>
          <w:ilvl w:val="0"/>
          <w:numId w:val="25"/>
        </w:numPr>
        <w:rPr>
          <w:lang w:eastAsia="x-none"/>
        </w:rPr>
      </w:pPr>
      <w:r>
        <w:rPr>
          <w:lang w:eastAsia="x-none"/>
        </w:rPr>
        <w:t xml:space="preserve">Make the </w:t>
      </w:r>
      <w:r w:rsidRPr="00FC76BB">
        <w:rPr>
          <w:rStyle w:val="CodeChar"/>
        </w:rPr>
        <w:t>OU</w:t>
      </w:r>
      <w:r>
        <w:rPr>
          <w:lang w:eastAsia="x-none"/>
        </w:rPr>
        <w:t xml:space="preserve"> the only </w:t>
      </w:r>
      <w:r w:rsidRPr="00FC76BB">
        <w:rPr>
          <w:b/>
          <w:lang w:eastAsia="x-none"/>
        </w:rPr>
        <w:t>Editable</w:t>
      </w:r>
      <w:r>
        <w:rPr>
          <w:lang w:eastAsia="x-none"/>
        </w:rPr>
        <w:t xml:space="preserve"> field</w:t>
      </w:r>
    </w:p>
    <w:p w14:paraId="67B2F778" w14:textId="57388613" w:rsidR="00437BC9" w:rsidRPr="00FC76BB" w:rsidRDefault="00437BC9" w:rsidP="00F61B1D">
      <w:pPr>
        <w:pStyle w:val="ListParagraph"/>
        <w:numPr>
          <w:ilvl w:val="0"/>
          <w:numId w:val="25"/>
        </w:numPr>
        <w:rPr>
          <w:b/>
          <w:lang w:eastAsia="x-none"/>
        </w:rPr>
      </w:pPr>
      <w:r w:rsidRPr="00FC76BB">
        <w:rPr>
          <w:b/>
          <w:lang w:eastAsia="x-none"/>
        </w:rPr>
        <w:t>Save</w:t>
      </w:r>
    </w:p>
    <w:p w14:paraId="2E7C77AC" w14:textId="7807C31E" w:rsidR="00437BC9" w:rsidRDefault="00437BC9" w:rsidP="004A21C0">
      <w:pPr>
        <w:rPr>
          <w:lang w:eastAsia="x-none"/>
        </w:rPr>
      </w:pPr>
    </w:p>
    <w:p w14:paraId="5CD55A98" w14:textId="00645DA4" w:rsidR="00437BC9" w:rsidRDefault="00437BC9" w:rsidP="004A21C0">
      <w:pPr>
        <w:rPr>
          <w:lang w:eastAsia="x-none"/>
        </w:rPr>
      </w:pPr>
      <w:r>
        <w:rPr>
          <w:lang w:eastAsia="x-none"/>
        </w:rPr>
        <w:t>The attribute list should look like the following:</w:t>
      </w:r>
    </w:p>
    <w:p w14:paraId="25691A3F" w14:textId="475BAE8A" w:rsidR="00437BC9" w:rsidRDefault="00437BC9" w:rsidP="004A21C0">
      <w:pPr>
        <w:rPr>
          <w:lang w:eastAsia="x-none"/>
        </w:rPr>
      </w:pPr>
    </w:p>
    <w:p w14:paraId="2343B582" w14:textId="75F7CCBB" w:rsidR="00437BC9" w:rsidRDefault="00437BC9" w:rsidP="004A21C0">
      <w:pPr>
        <w:rPr>
          <w:lang w:eastAsia="x-none"/>
        </w:rPr>
      </w:pPr>
      <w:r>
        <w:rPr>
          <w:noProof/>
          <w:lang w:eastAsia="x-none"/>
        </w:rPr>
        <w:drawing>
          <wp:inline distT="0" distB="0" distL="0" distR="0" wp14:anchorId="3E76128D" wp14:editId="28D1F072">
            <wp:extent cx="6188710" cy="2000885"/>
            <wp:effectExtent l="63500" t="63500" r="59690" b="69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1-30 at 15.38.09.png"/>
                    <pic:cNvPicPr/>
                  </pic:nvPicPr>
                  <pic:blipFill>
                    <a:blip r:embed="rId79"/>
                    <a:stretch>
                      <a:fillRect/>
                    </a:stretch>
                  </pic:blipFill>
                  <pic:spPr>
                    <a:xfrm>
                      <a:off x="0" y="0"/>
                      <a:ext cx="6188710" cy="2000885"/>
                    </a:xfrm>
                    <a:prstGeom prst="rect">
                      <a:avLst/>
                    </a:prstGeom>
                    <a:effectLst>
                      <a:glow rad="63500">
                        <a:schemeClr val="accent3">
                          <a:satMod val="175000"/>
                          <a:alpha val="40000"/>
                        </a:schemeClr>
                      </a:glow>
                    </a:effectLst>
                  </pic:spPr>
                </pic:pic>
              </a:graphicData>
            </a:graphic>
          </wp:inline>
        </w:drawing>
      </w:r>
    </w:p>
    <w:p w14:paraId="1C06CD63" w14:textId="77777777" w:rsidR="00437BC9" w:rsidRDefault="00437BC9" w:rsidP="004A21C0">
      <w:pPr>
        <w:rPr>
          <w:lang w:eastAsia="x-none"/>
        </w:rPr>
      </w:pPr>
    </w:p>
    <w:p w14:paraId="03144CC6" w14:textId="7DE3BB68" w:rsidR="00437BC9" w:rsidRDefault="00437BC9" w:rsidP="004A21C0">
      <w:pPr>
        <w:rPr>
          <w:lang w:eastAsia="x-none"/>
        </w:rPr>
      </w:pPr>
      <w:r>
        <w:rPr>
          <w:noProof/>
          <w:lang w:eastAsia="x-none"/>
        </w:rPr>
        <w:drawing>
          <wp:inline distT="0" distB="0" distL="0" distR="0" wp14:anchorId="24998AAE" wp14:editId="34591393">
            <wp:extent cx="6188710" cy="1358265"/>
            <wp:effectExtent l="63500" t="63500" r="59690" b="641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30 at 15.38.18.png"/>
                    <pic:cNvPicPr/>
                  </pic:nvPicPr>
                  <pic:blipFill>
                    <a:blip r:embed="rId80"/>
                    <a:stretch>
                      <a:fillRect/>
                    </a:stretch>
                  </pic:blipFill>
                  <pic:spPr>
                    <a:xfrm>
                      <a:off x="0" y="0"/>
                      <a:ext cx="6188710" cy="1358265"/>
                    </a:xfrm>
                    <a:prstGeom prst="rect">
                      <a:avLst/>
                    </a:prstGeom>
                    <a:effectLst>
                      <a:glow rad="63500">
                        <a:schemeClr val="accent3">
                          <a:satMod val="175000"/>
                          <a:alpha val="40000"/>
                        </a:schemeClr>
                      </a:glow>
                    </a:effectLst>
                  </pic:spPr>
                </pic:pic>
              </a:graphicData>
            </a:graphic>
          </wp:inline>
        </w:drawing>
      </w:r>
    </w:p>
    <w:p w14:paraId="61D15FA2" w14:textId="77777777" w:rsidR="00EA2A44" w:rsidRDefault="00EA2A44" w:rsidP="004A21C0">
      <w:pPr>
        <w:rPr>
          <w:lang w:eastAsia="x-none"/>
        </w:rPr>
      </w:pPr>
    </w:p>
    <w:p w14:paraId="4A600F3F" w14:textId="0A36632C" w:rsidR="00EA2A44" w:rsidRDefault="00437BC9" w:rsidP="004A21C0">
      <w:pPr>
        <w:rPr>
          <w:lang w:eastAsia="x-none"/>
        </w:rPr>
      </w:pPr>
      <w:r>
        <w:rPr>
          <w:lang w:eastAsia="x-none"/>
        </w:rPr>
        <w:t>We can now define the workflow.</w:t>
      </w:r>
    </w:p>
    <w:p w14:paraId="63873E56" w14:textId="0647D41A" w:rsidR="00437BC9" w:rsidRDefault="003D6FBA" w:rsidP="003D6FBA">
      <w:pPr>
        <w:pStyle w:val="Heading4"/>
      </w:pPr>
      <w:r>
        <w:t>Define a User Move Workflow</w:t>
      </w:r>
    </w:p>
    <w:p w14:paraId="0CA0A9F6" w14:textId="057D9B68" w:rsidR="003D6FBA" w:rsidRDefault="003D6FBA" w:rsidP="004A21C0">
      <w:pPr>
        <w:rPr>
          <w:lang w:eastAsia="x-none"/>
        </w:rPr>
      </w:pPr>
      <w:r>
        <w:rPr>
          <w:lang w:eastAsia="x-none"/>
        </w:rPr>
        <w:t>We will create a new workflow for the user move, involving just the generate step (User Manager) and an execute step (Operator).</w:t>
      </w:r>
    </w:p>
    <w:p w14:paraId="3EBFA6DE" w14:textId="5971746E" w:rsidR="003D6FBA" w:rsidRDefault="003D6FBA" w:rsidP="004A21C0">
      <w:pPr>
        <w:rPr>
          <w:lang w:eastAsia="x-none"/>
        </w:rPr>
      </w:pPr>
    </w:p>
    <w:p w14:paraId="708C7B5F" w14:textId="1753DB9E" w:rsidR="003D6FBA" w:rsidRDefault="003D6FBA" w:rsidP="00F61B1D">
      <w:pPr>
        <w:pStyle w:val="ListParagraph"/>
        <w:numPr>
          <w:ilvl w:val="0"/>
          <w:numId w:val="31"/>
        </w:numPr>
        <w:rPr>
          <w:lang w:eastAsia="x-none"/>
        </w:rPr>
      </w:pPr>
      <w:r>
        <w:rPr>
          <w:lang w:eastAsia="x-none"/>
        </w:rPr>
        <w:t xml:space="preserve">Go to </w:t>
      </w:r>
      <w:r w:rsidRPr="00FC76BB">
        <w:rPr>
          <w:b/>
          <w:lang w:eastAsia="x-none"/>
        </w:rPr>
        <w:t>Process Designer &gt; Manage &gt; Process</w:t>
      </w:r>
    </w:p>
    <w:p w14:paraId="071CF340" w14:textId="7CAC9039" w:rsidR="003D6FBA" w:rsidRDefault="003D6FBA" w:rsidP="004A21C0">
      <w:pPr>
        <w:rPr>
          <w:lang w:eastAsia="x-none"/>
        </w:rPr>
      </w:pPr>
    </w:p>
    <w:p w14:paraId="0325E0D5" w14:textId="3F1C95DC" w:rsidR="003D6FBA" w:rsidRDefault="003D6FBA" w:rsidP="004A21C0">
      <w:pPr>
        <w:rPr>
          <w:lang w:eastAsia="x-none"/>
        </w:rPr>
      </w:pPr>
      <w:r>
        <w:rPr>
          <w:lang w:eastAsia="x-none"/>
        </w:rPr>
        <w:t>Notice that there is already a Modify User workflow. We will ignore that and create a new one.</w:t>
      </w:r>
    </w:p>
    <w:p w14:paraId="46ADECD7" w14:textId="1963DEBB" w:rsidR="003D6FBA" w:rsidRDefault="003D6FBA" w:rsidP="004A21C0">
      <w:pPr>
        <w:rPr>
          <w:lang w:eastAsia="x-none"/>
        </w:rPr>
      </w:pPr>
    </w:p>
    <w:p w14:paraId="2764719E" w14:textId="045F2585" w:rsidR="003D6FBA" w:rsidRDefault="003D6FBA" w:rsidP="00F61B1D">
      <w:pPr>
        <w:pStyle w:val="ListParagraph"/>
        <w:numPr>
          <w:ilvl w:val="0"/>
          <w:numId w:val="31"/>
        </w:numPr>
        <w:rPr>
          <w:lang w:eastAsia="x-none"/>
        </w:rPr>
      </w:pPr>
      <w:r>
        <w:rPr>
          <w:lang w:eastAsia="x-none"/>
        </w:rPr>
        <w:t xml:space="preserve">Create a new workflow process </w:t>
      </w:r>
      <w:r w:rsidR="00B040F0">
        <w:rPr>
          <w:lang w:eastAsia="x-none"/>
        </w:rPr>
        <w:t>(</w:t>
      </w:r>
      <w:r w:rsidR="00B040F0" w:rsidRPr="00FC76BB">
        <w:rPr>
          <w:b/>
          <w:lang w:eastAsia="x-none"/>
        </w:rPr>
        <w:t>Actions &gt; Add</w:t>
      </w:r>
      <w:r w:rsidR="00B040F0">
        <w:rPr>
          <w:lang w:eastAsia="x-none"/>
        </w:rPr>
        <w:t xml:space="preserve">) </w:t>
      </w:r>
      <w:r>
        <w:rPr>
          <w:lang w:eastAsia="x-none"/>
        </w:rPr>
        <w:t>with the following settings:</w:t>
      </w:r>
    </w:p>
    <w:p w14:paraId="56ECB63F" w14:textId="1F66BC89" w:rsidR="003D6FBA" w:rsidRDefault="003D6FBA" w:rsidP="00F61B1D">
      <w:pPr>
        <w:pStyle w:val="ListParagraph"/>
        <w:numPr>
          <w:ilvl w:val="1"/>
          <w:numId w:val="32"/>
        </w:numPr>
        <w:rPr>
          <w:lang w:eastAsia="x-none"/>
        </w:rPr>
      </w:pPr>
      <w:r>
        <w:rPr>
          <w:lang w:eastAsia="x-none"/>
        </w:rPr>
        <w:t>Name: Give it a unique name (like Move User)</w:t>
      </w:r>
    </w:p>
    <w:p w14:paraId="435B89DE" w14:textId="43675D03" w:rsidR="003D6FBA" w:rsidRDefault="003D6FBA" w:rsidP="00F61B1D">
      <w:pPr>
        <w:pStyle w:val="ListParagraph"/>
        <w:numPr>
          <w:ilvl w:val="1"/>
          <w:numId w:val="32"/>
        </w:numPr>
        <w:rPr>
          <w:lang w:eastAsia="x-none"/>
        </w:rPr>
      </w:pPr>
      <w:r>
        <w:rPr>
          <w:lang w:eastAsia="x-none"/>
        </w:rPr>
        <w:t>Code: leave blank</w:t>
      </w:r>
    </w:p>
    <w:p w14:paraId="6F680FA2" w14:textId="0899FB84" w:rsidR="003D6FBA" w:rsidRDefault="003D6FBA" w:rsidP="00F61B1D">
      <w:pPr>
        <w:pStyle w:val="ListParagraph"/>
        <w:numPr>
          <w:ilvl w:val="1"/>
          <w:numId w:val="32"/>
        </w:numPr>
        <w:rPr>
          <w:lang w:eastAsia="x-none"/>
        </w:rPr>
      </w:pPr>
      <w:r>
        <w:rPr>
          <w:lang w:eastAsia="x-none"/>
        </w:rPr>
        <w:t>Description: optional</w:t>
      </w:r>
    </w:p>
    <w:p w14:paraId="1652B72B" w14:textId="69715BCC" w:rsidR="003D6FBA" w:rsidRDefault="003D6FBA" w:rsidP="00F61B1D">
      <w:pPr>
        <w:pStyle w:val="ListParagraph"/>
        <w:numPr>
          <w:ilvl w:val="1"/>
          <w:numId w:val="32"/>
        </w:numPr>
        <w:rPr>
          <w:lang w:eastAsia="x-none"/>
        </w:rPr>
      </w:pPr>
      <w:r>
        <w:rPr>
          <w:lang w:eastAsia="x-none"/>
        </w:rPr>
        <w:t>Type: Workflow</w:t>
      </w:r>
    </w:p>
    <w:p w14:paraId="3CDB830B" w14:textId="4CDE6AD5" w:rsidR="003D6FBA" w:rsidRDefault="003D6FBA" w:rsidP="00F61B1D">
      <w:pPr>
        <w:pStyle w:val="ListParagraph"/>
        <w:numPr>
          <w:ilvl w:val="1"/>
          <w:numId w:val="32"/>
        </w:numPr>
        <w:rPr>
          <w:lang w:eastAsia="x-none"/>
        </w:rPr>
      </w:pPr>
      <w:r>
        <w:rPr>
          <w:lang w:eastAsia="x-none"/>
        </w:rPr>
        <w:t>Status: leave offline for now</w:t>
      </w:r>
    </w:p>
    <w:p w14:paraId="6512A44F" w14:textId="0BB55109" w:rsidR="00B6606F" w:rsidRDefault="00B6606F" w:rsidP="004A21C0">
      <w:pPr>
        <w:rPr>
          <w:lang w:eastAsia="x-none"/>
        </w:rPr>
      </w:pPr>
    </w:p>
    <w:p w14:paraId="45F29013" w14:textId="5CB81405" w:rsidR="003D6FBA" w:rsidRDefault="003D6FBA" w:rsidP="004A21C0">
      <w:pPr>
        <w:rPr>
          <w:lang w:eastAsia="x-none"/>
        </w:rPr>
      </w:pPr>
      <w:r>
        <w:rPr>
          <w:lang w:eastAsia="x-none"/>
        </w:rPr>
        <w:t>This should look similar to the following:</w:t>
      </w:r>
    </w:p>
    <w:p w14:paraId="1CE4F70F" w14:textId="16E6BBDD" w:rsidR="003D6FBA" w:rsidRDefault="003D6FBA" w:rsidP="004A21C0">
      <w:pPr>
        <w:rPr>
          <w:lang w:eastAsia="x-none"/>
        </w:rPr>
      </w:pPr>
    </w:p>
    <w:p w14:paraId="2CC1D6B7" w14:textId="5C590EF1" w:rsidR="003D6FBA" w:rsidRDefault="003D6FBA" w:rsidP="004A21C0">
      <w:pPr>
        <w:rPr>
          <w:lang w:eastAsia="x-none"/>
        </w:rPr>
      </w:pPr>
      <w:r>
        <w:rPr>
          <w:noProof/>
          <w:lang w:eastAsia="x-none"/>
        </w:rPr>
        <w:drawing>
          <wp:inline distT="0" distB="0" distL="0" distR="0" wp14:anchorId="5F9F22D1" wp14:editId="54F1FD47">
            <wp:extent cx="6188710" cy="2830830"/>
            <wp:effectExtent l="63500" t="63500" r="59690" b="647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1-30 at 15.43.51.png"/>
                    <pic:cNvPicPr/>
                  </pic:nvPicPr>
                  <pic:blipFill>
                    <a:blip r:embed="rId81"/>
                    <a:stretch>
                      <a:fillRect/>
                    </a:stretch>
                  </pic:blipFill>
                  <pic:spPr>
                    <a:xfrm>
                      <a:off x="0" y="0"/>
                      <a:ext cx="6188710" cy="2830830"/>
                    </a:xfrm>
                    <a:prstGeom prst="rect">
                      <a:avLst/>
                    </a:prstGeom>
                    <a:effectLst>
                      <a:glow rad="63500">
                        <a:schemeClr val="accent3">
                          <a:satMod val="175000"/>
                          <a:alpha val="40000"/>
                        </a:schemeClr>
                      </a:glow>
                    </a:effectLst>
                  </pic:spPr>
                </pic:pic>
              </a:graphicData>
            </a:graphic>
          </wp:inline>
        </w:drawing>
      </w:r>
    </w:p>
    <w:p w14:paraId="0EF544A5" w14:textId="77777777" w:rsidR="003D6FBA" w:rsidRDefault="003D6FBA" w:rsidP="004A21C0">
      <w:pPr>
        <w:rPr>
          <w:lang w:eastAsia="x-none"/>
        </w:rPr>
      </w:pPr>
    </w:p>
    <w:p w14:paraId="491749C0" w14:textId="77777777" w:rsidR="003D6FBA" w:rsidRDefault="003D6FBA" w:rsidP="00F61B1D">
      <w:pPr>
        <w:pStyle w:val="ListParagraph"/>
        <w:numPr>
          <w:ilvl w:val="0"/>
          <w:numId w:val="26"/>
        </w:numPr>
        <w:rPr>
          <w:lang w:eastAsia="x-none"/>
        </w:rPr>
      </w:pPr>
      <w:r>
        <w:rPr>
          <w:lang w:eastAsia="x-none"/>
        </w:rPr>
        <w:t xml:space="preserve">Click </w:t>
      </w:r>
      <w:r w:rsidRPr="00FC76BB">
        <w:rPr>
          <w:b/>
          <w:lang w:eastAsia="x-none"/>
        </w:rPr>
        <w:t>Next</w:t>
      </w:r>
    </w:p>
    <w:p w14:paraId="3DFFCC2D" w14:textId="77777777" w:rsidR="00D529CA" w:rsidRDefault="00D529CA" w:rsidP="004A21C0">
      <w:pPr>
        <w:rPr>
          <w:lang w:eastAsia="x-none"/>
        </w:rPr>
      </w:pPr>
    </w:p>
    <w:p w14:paraId="31EFA7B1" w14:textId="1A1583E2" w:rsidR="003D6FBA" w:rsidRDefault="003D6FBA" w:rsidP="00F61B1D">
      <w:pPr>
        <w:pStyle w:val="ListParagraph"/>
        <w:numPr>
          <w:ilvl w:val="0"/>
          <w:numId w:val="26"/>
        </w:numPr>
        <w:rPr>
          <w:lang w:eastAsia="x-none"/>
        </w:rPr>
      </w:pPr>
      <w:r>
        <w:rPr>
          <w:lang w:eastAsia="x-none"/>
        </w:rPr>
        <w:t xml:space="preserve">On the </w:t>
      </w:r>
      <w:r w:rsidRPr="00FC76BB">
        <w:rPr>
          <w:b/>
          <w:lang w:eastAsia="x-none"/>
        </w:rPr>
        <w:t>Configuration</w:t>
      </w:r>
      <w:r>
        <w:rPr>
          <w:lang w:eastAsia="x-none"/>
        </w:rPr>
        <w:t xml:space="preserve"> tab, click the </w:t>
      </w:r>
      <w:r w:rsidR="00B040F0" w:rsidRPr="00FC76BB">
        <w:rPr>
          <w:b/>
          <w:lang w:eastAsia="x-none"/>
        </w:rPr>
        <w:t>G</w:t>
      </w:r>
      <w:r w:rsidR="00D529CA" w:rsidRPr="00FC76BB">
        <w:rPr>
          <w:b/>
          <w:lang w:eastAsia="x-none"/>
        </w:rPr>
        <w:t>eneration</w:t>
      </w:r>
      <w:r>
        <w:rPr>
          <w:lang w:eastAsia="x-none"/>
        </w:rPr>
        <w:t xml:space="preserve"> icon (</w:t>
      </w:r>
      <w:r w:rsidR="00827AD8">
        <w:rPr>
          <w:lang w:eastAsia="x-none"/>
        </w:rPr>
        <w:t>boxes and plus sign icon</w:t>
      </w:r>
      <w:r w:rsidR="00D529CA">
        <w:rPr>
          <w:lang w:eastAsia="x-none"/>
        </w:rPr>
        <w:t>)</w:t>
      </w:r>
    </w:p>
    <w:p w14:paraId="5E9D5FF1" w14:textId="39B3BC64" w:rsidR="00D529CA" w:rsidRDefault="00D529CA" w:rsidP="00F61B1D">
      <w:pPr>
        <w:pStyle w:val="ListParagraph"/>
        <w:numPr>
          <w:ilvl w:val="0"/>
          <w:numId w:val="26"/>
        </w:numPr>
        <w:rPr>
          <w:lang w:eastAsia="x-none"/>
        </w:rPr>
      </w:pPr>
      <w:r>
        <w:rPr>
          <w:lang w:eastAsia="x-none"/>
        </w:rPr>
        <w:t>Select (click) the icon that is now in the workspace</w:t>
      </w:r>
    </w:p>
    <w:p w14:paraId="3F4F25EA" w14:textId="3520081D" w:rsidR="00D529CA" w:rsidRDefault="00D529CA" w:rsidP="00F61B1D">
      <w:pPr>
        <w:pStyle w:val="ListParagraph"/>
        <w:numPr>
          <w:ilvl w:val="0"/>
          <w:numId w:val="26"/>
        </w:numPr>
        <w:rPr>
          <w:lang w:eastAsia="x-none"/>
        </w:rPr>
      </w:pPr>
      <w:r>
        <w:rPr>
          <w:lang w:eastAsia="x-none"/>
        </w:rPr>
        <w:t xml:space="preserve">On the </w:t>
      </w:r>
      <w:r w:rsidRPr="00FC76BB">
        <w:rPr>
          <w:b/>
          <w:lang w:eastAsia="x-none"/>
        </w:rPr>
        <w:t>Activity</w:t>
      </w:r>
      <w:r>
        <w:rPr>
          <w:lang w:eastAsia="x-none"/>
        </w:rPr>
        <w:t xml:space="preserve"> dialog, select a </w:t>
      </w:r>
      <w:r w:rsidRPr="00FC76BB">
        <w:rPr>
          <w:b/>
          <w:lang w:eastAsia="x-none"/>
        </w:rPr>
        <w:t>Context</w:t>
      </w:r>
      <w:r>
        <w:rPr>
          <w:lang w:eastAsia="x-none"/>
        </w:rPr>
        <w:t xml:space="preserve"> of </w:t>
      </w:r>
      <w:r w:rsidRPr="00B040F0">
        <w:rPr>
          <w:rStyle w:val="CodeChar"/>
        </w:rPr>
        <w:t>User Management</w:t>
      </w:r>
    </w:p>
    <w:p w14:paraId="28E41787" w14:textId="032F64A2" w:rsidR="00D529CA" w:rsidRDefault="00D529CA" w:rsidP="00F61B1D">
      <w:pPr>
        <w:pStyle w:val="ListParagraph"/>
        <w:numPr>
          <w:ilvl w:val="0"/>
          <w:numId w:val="26"/>
        </w:numPr>
        <w:rPr>
          <w:lang w:eastAsia="x-none"/>
        </w:rPr>
      </w:pPr>
      <w:r>
        <w:rPr>
          <w:lang w:eastAsia="x-none"/>
        </w:rPr>
        <w:t xml:space="preserve">Select the </w:t>
      </w:r>
      <w:r w:rsidRPr="00827AD8">
        <w:rPr>
          <w:rStyle w:val="CodeChar"/>
        </w:rPr>
        <w:t>Modify User</w:t>
      </w:r>
      <w:r>
        <w:rPr>
          <w:lang w:eastAsia="x-none"/>
        </w:rPr>
        <w:t xml:space="preserve"> activity and select </w:t>
      </w:r>
      <w:r w:rsidRPr="00FC76BB">
        <w:rPr>
          <w:b/>
          <w:lang w:eastAsia="x-none"/>
        </w:rPr>
        <w:t>Create</w:t>
      </w:r>
    </w:p>
    <w:p w14:paraId="4C343F91" w14:textId="28787788" w:rsidR="00D529CA" w:rsidRDefault="00D529CA" w:rsidP="00F61B1D">
      <w:pPr>
        <w:pStyle w:val="ListParagraph"/>
        <w:numPr>
          <w:ilvl w:val="0"/>
          <w:numId w:val="26"/>
        </w:numPr>
        <w:rPr>
          <w:lang w:eastAsia="x-none"/>
        </w:rPr>
      </w:pPr>
      <w:r>
        <w:rPr>
          <w:lang w:eastAsia="x-none"/>
        </w:rPr>
        <w:t xml:space="preserve">On the </w:t>
      </w:r>
      <w:r w:rsidRPr="00FC76BB">
        <w:rPr>
          <w:b/>
          <w:lang w:eastAsia="x-none"/>
        </w:rPr>
        <w:t>Insert Activity</w:t>
      </w:r>
      <w:r>
        <w:rPr>
          <w:lang w:eastAsia="x-none"/>
        </w:rPr>
        <w:t xml:space="preserve"> dialog</w:t>
      </w:r>
    </w:p>
    <w:p w14:paraId="308E6B75" w14:textId="3DABFB52" w:rsidR="00D529CA" w:rsidRDefault="00D529CA" w:rsidP="00F61B1D">
      <w:pPr>
        <w:pStyle w:val="ListParagraph"/>
        <w:numPr>
          <w:ilvl w:val="1"/>
          <w:numId w:val="33"/>
        </w:numPr>
        <w:rPr>
          <w:lang w:eastAsia="x-none"/>
        </w:rPr>
      </w:pPr>
      <w:r>
        <w:rPr>
          <w:lang w:eastAsia="x-none"/>
        </w:rPr>
        <w:t>Give it a Name (such as “</w:t>
      </w:r>
      <w:r w:rsidRPr="00FC76BB">
        <w:rPr>
          <w:rStyle w:val="CodeChar"/>
        </w:rPr>
        <w:t>Request Move User</w:t>
      </w:r>
      <w:r>
        <w:rPr>
          <w:lang w:eastAsia="x-none"/>
        </w:rPr>
        <w:t xml:space="preserve">”) and Description </w:t>
      </w:r>
    </w:p>
    <w:p w14:paraId="09D54F56" w14:textId="4E641F42" w:rsidR="00D529CA" w:rsidRDefault="00D529CA" w:rsidP="00F61B1D">
      <w:pPr>
        <w:pStyle w:val="ListParagraph"/>
        <w:numPr>
          <w:ilvl w:val="1"/>
          <w:numId w:val="33"/>
        </w:numPr>
        <w:rPr>
          <w:lang w:eastAsia="x-none"/>
        </w:rPr>
      </w:pPr>
      <w:r>
        <w:rPr>
          <w:lang w:eastAsia="x-none"/>
        </w:rPr>
        <w:t>Select Update User as the Functionality</w:t>
      </w:r>
    </w:p>
    <w:p w14:paraId="720FFF04" w14:textId="76A92F2D" w:rsidR="00D529CA" w:rsidRDefault="00D529CA" w:rsidP="00F61B1D">
      <w:pPr>
        <w:pStyle w:val="ListParagraph"/>
        <w:numPr>
          <w:ilvl w:val="1"/>
          <w:numId w:val="33"/>
        </w:numPr>
        <w:rPr>
          <w:lang w:eastAsia="x-none"/>
        </w:rPr>
      </w:pPr>
      <w:r>
        <w:rPr>
          <w:lang w:eastAsia="x-none"/>
        </w:rPr>
        <w:t xml:space="preserve">In the </w:t>
      </w:r>
      <w:r w:rsidRPr="00827AD8">
        <w:rPr>
          <w:u w:val="single"/>
          <w:lang w:eastAsia="x-none"/>
        </w:rPr>
        <w:t>Activity Scope</w:t>
      </w:r>
      <w:r>
        <w:rPr>
          <w:lang w:eastAsia="x-none"/>
        </w:rPr>
        <w:t xml:space="preserve"> &gt; </w:t>
      </w:r>
      <w:r w:rsidRPr="00827AD8">
        <w:rPr>
          <w:u w:val="single"/>
          <w:lang w:eastAsia="x-none"/>
        </w:rPr>
        <w:t>Beneficiary</w:t>
      </w:r>
      <w:r>
        <w:rPr>
          <w:lang w:eastAsia="x-none"/>
        </w:rPr>
        <w:t xml:space="preserve"> section select </w:t>
      </w:r>
      <w:r w:rsidRPr="00827AD8">
        <w:rPr>
          <w:rStyle w:val="CodeChar"/>
        </w:rPr>
        <w:t>All Users Belonging to logged Hierarchy</w:t>
      </w:r>
      <w:r>
        <w:rPr>
          <w:lang w:eastAsia="x-none"/>
        </w:rPr>
        <w:t xml:space="preserve"> of </w:t>
      </w:r>
      <w:r w:rsidRPr="00827AD8">
        <w:rPr>
          <w:rStyle w:val="CodeChar"/>
        </w:rPr>
        <w:t>Managers</w:t>
      </w:r>
    </w:p>
    <w:p w14:paraId="5383CFC0" w14:textId="02C5E314" w:rsidR="00D529CA" w:rsidRDefault="00D529CA" w:rsidP="004A21C0">
      <w:pPr>
        <w:rPr>
          <w:lang w:eastAsia="x-none"/>
        </w:rPr>
      </w:pPr>
    </w:p>
    <w:p w14:paraId="7CA52012" w14:textId="645C8D90" w:rsidR="00D529CA" w:rsidRDefault="00D529CA" w:rsidP="004A21C0">
      <w:pPr>
        <w:rPr>
          <w:lang w:eastAsia="x-none"/>
        </w:rPr>
      </w:pPr>
      <w:r>
        <w:rPr>
          <w:noProof/>
          <w:lang w:eastAsia="x-none"/>
        </w:rPr>
        <w:lastRenderedPageBreak/>
        <w:drawing>
          <wp:inline distT="0" distB="0" distL="0" distR="0" wp14:anchorId="4DAFC007" wp14:editId="2FDB1D20">
            <wp:extent cx="6188710" cy="3446780"/>
            <wp:effectExtent l="63500" t="63500" r="59690" b="584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30 at 15.51.03.png"/>
                    <pic:cNvPicPr/>
                  </pic:nvPicPr>
                  <pic:blipFill>
                    <a:blip r:embed="rId82"/>
                    <a:stretch>
                      <a:fillRect/>
                    </a:stretch>
                  </pic:blipFill>
                  <pic:spPr>
                    <a:xfrm>
                      <a:off x="0" y="0"/>
                      <a:ext cx="6188710" cy="3446780"/>
                    </a:xfrm>
                    <a:prstGeom prst="rect">
                      <a:avLst/>
                    </a:prstGeom>
                    <a:effectLst>
                      <a:glow rad="63500">
                        <a:schemeClr val="accent3">
                          <a:satMod val="175000"/>
                          <a:alpha val="40000"/>
                        </a:schemeClr>
                      </a:glow>
                    </a:effectLst>
                  </pic:spPr>
                </pic:pic>
              </a:graphicData>
            </a:graphic>
          </wp:inline>
        </w:drawing>
      </w:r>
    </w:p>
    <w:p w14:paraId="0CD318BA" w14:textId="77777777" w:rsidR="003D6FBA" w:rsidRDefault="003D6FBA" w:rsidP="004A21C0">
      <w:pPr>
        <w:rPr>
          <w:lang w:eastAsia="x-none"/>
        </w:rPr>
      </w:pPr>
    </w:p>
    <w:p w14:paraId="19CDC5DF" w14:textId="473A95E4" w:rsidR="00D529CA" w:rsidRDefault="00D529CA" w:rsidP="00F61B1D">
      <w:pPr>
        <w:pStyle w:val="ListParagraph"/>
        <w:numPr>
          <w:ilvl w:val="0"/>
          <w:numId w:val="27"/>
        </w:numPr>
        <w:rPr>
          <w:lang w:eastAsia="x-none"/>
        </w:rPr>
      </w:pPr>
      <w:r>
        <w:rPr>
          <w:lang w:eastAsia="x-none"/>
        </w:rPr>
        <w:t xml:space="preserve">Go to the </w:t>
      </w:r>
      <w:r w:rsidRPr="00FC76BB">
        <w:rPr>
          <w:b/>
          <w:lang w:eastAsia="x-none"/>
        </w:rPr>
        <w:t>Entity Scope</w:t>
      </w:r>
      <w:r>
        <w:rPr>
          <w:lang w:eastAsia="x-none"/>
        </w:rPr>
        <w:t xml:space="preserve"> tab and click the </w:t>
      </w:r>
      <w:r w:rsidRPr="00FC76BB">
        <w:rPr>
          <w:b/>
          <w:lang w:eastAsia="x-none"/>
        </w:rPr>
        <w:t>Filter</w:t>
      </w:r>
      <w:r>
        <w:rPr>
          <w:lang w:eastAsia="x-none"/>
        </w:rPr>
        <w:t xml:space="preserve"> button</w:t>
      </w:r>
    </w:p>
    <w:p w14:paraId="2D952A2A" w14:textId="5490B9D0" w:rsidR="00D529CA" w:rsidRDefault="00D529CA" w:rsidP="00F61B1D">
      <w:pPr>
        <w:pStyle w:val="ListParagraph"/>
        <w:numPr>
          <w:ilvl w:val="0"/>
          <w:numId w:val="27"/>
        </w:numPr>
        <w:rPr>
          <w:lang w:eastAsia="x-none"/>
        </w:rPr>
      </w:pPr>
      <w:r>
        <w:rPr>
          <w:lang w:eastAsia="x-none"/>
        </w:rPr>
        <w:t xml:space="preserve">Change the repository to the user virtual view you created above (e.g. </w:t>
      </w:r>
      <w:r w:rsidRPr="00FC76BB">
        <w:rPr>
          <w:rStyle w:val="CodeChar"/>
        </w:rPr>
        <w:t>UserMoveView</w:t>
      </w:r>
      <w:r>
        <w:rPr>
          <w:lang w:eastAsia="x-none"/>
        </w:rPr>
        <w:t>) and click to link icon to the right</w:t>
      </w:r>
    </w:p>
    <w:p w14:paraId="4A1F3B4B" w14:textId="77777777" w:rsidR="00D529CA" w:rsidRDefault="00D529CA" w:rsidP="004A21C0">
      <w:pPr>
        <w:rPr>
          <w:lang w:eastAsia="x-none"/>
        </w:rPr>
      </w:pPr>
    </w:p>
    <w:p w14:paraId="4D967CEC" w14:textId="65033573" w:rsidR="00D529CA" w:rsidRDefault="00D529CA" w:rsidP="004A21C0">
      <w:pPr>
        <w:rPr>
          <w:lang w:eastAsia="x-none"/>
        </w:rPr>
      </w:pPr>
      <w:r>
        <w:rPr>
          <w:noProof/>
          <w:lang w:eastAsia="x-none"/>
        </w:rPr>
        <w:drawing>
          <wp:inline distT="0" distB="0" distL="0" distR="0" wp14:anchorId="47266886" wp14:editId="15674298">
            <wp:extent cx="6188710" cy="781050"/>
            <wp:effectExtent l="63500" t="63500" r="59690" b="698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1-30 at 15.53.03.png"/>
                    <pic:cNvPicPr/>
                  </pic:nvPicPr>
                  <pic:blipFill>
                    <a:blip r:embed="rId83"/>
                    <a:stretch>
                      <a:fillRect/>
                    </a:stretch>
                  </pic:blipFill>
                  <pic:spPr>
                    <a:xfrm>
                      <a:off x="0" y="0"/>
                      <a:ext cx="6188710" cy="781050"/>
                    </a:xfrm>
                    <a:prstGeom prst="rect">
                      <a:avLst/>
                    </a:prstGeom>
                    <a:effectLst>
                      <a:glow rad="63500">
                        <a:schemeClr val="accent3">
                          <a:satMod val="175000"/>
                          <a:alpha val="40000"/>
                        </a:schemeClr>
                      </a:glow>
                    </a:effectLst>
                  </pic:spPr>
                </pic:pic>
              </a:graphicData>
            </a:graphic>
          </wp:inline>
        </w:drawing>
      </w:r>
    </w:p>
    <w:p w14:paraId="6C180AB4" w14:textId="715F9200" w:rsidR="00D529CA" w:rsidRDefault="00D529CA" w:rsidP="004A21C0">
      <w:pPr>
        <w:rPr>
          <w:lang w:eastAsia="x-none"/>
        </w:rPr>
      </w:pPr>
    </w:p>
    <w:p w14:paraId="7A70F884" w14:textId="252DEBBD" w:rsidR="00D529CA" w:rsidRDefault="00D529CA" w:rsidP="00F61B1D">
      <w:pPr>
        <w:pStyle w:val="ListParagraph"/>
        <w:numPr>
          <w:ilvl w:val="0"/>
          <w:numId w:val="28"/>
        </w:numPr>
        <w:rPr>
          <w:lang w:eastAsia="x-none"/>
        </w:rPr>
      </w:pPr>
      <w:r>
        <w:rPr>
          <w:lang w:eastAsia="x-none"/>
        </w:rPr>
        <w:t xml:space="preserve">Click </w:t>
      </w:r>
      <w:r w:rsidRPr="00FC76BB">
        <w:rPr>
          <w:b/>
          <w:lang w:eastAsia="x-none"/>
        </w:rPr>
        <w:t>Hide Filter</w:t>
      </w:r>
      <w:r>
        <w:rPr>
          <w:lang w:eastAsia="x-none"/>
        </w:rPr>
        <w:t xml:space="preserve"> to see all the attributes</w:t>
      </w:r>
    </w:p>
    <w:p w14:paraId="2206E255" w14:textId="5D5DC0CB" w:rsidR="00D529CA" w:rsidRDefault="00D529CA" w:rsidP="00F61B1D">
      <w:pPr>
        <w:pStyle w:val="ListParagraph"/>
        <w:numPr>
          <w:ilvl w:val="0"/>
          <w:numId w:val="28"/>
        </w:numPr>
        <w:rPr>
          <w:lang w:eastAsia="x-none"/>
        </w:rPr>
      </w:pPr>
      <w:r>
        <w:rPr>
          <w:lang w:eastAsia="x-none"/>
        </w:rPr>
        <w:t xml:space="preserve">We don’t need to change anything, so click </w:t>
      </w:r>
      <w:r w:rsidRPr="00FC76BB">
        <w:rPr>
          <w:b/>
          <w:lang w:eastAsia="x-none"/>
        </w:rPr>
        <w:t>OK</w:t>
      </w:r>
    </w:p>
    <w:p w14:paraId="70BA1E75" w14:textId="2F2F723B" w:rsidR="00D529CA" w:rsidRDefault="00D529CA" w:rsidP="004A21C0">
      <w:pPr>
        <w:rPr>
          <w:lang w:eastAsia="x-none"/>
        </w:rPr>
      </w:pPr>
    </w:p>
    <w:p w14:paraId="4A3E017F" w14:textId="70B4E7B1" w:rsidR="00D529CA" w:rsidRDefault="00827AD8" w:rsidP="00F61B1D">
      <w:pPr>
        <w:pStyle w:val="ListParagraph"/>
        <w:numPr>
          <w:ilvl w:val="0"/>
          <w:numId w:val="28"/>
        </w:numPr>
        <w:rPr>
          <w:lang w:eastAsia="x-none"/>
        </w:rPr>
      </w:pPr>
      <w:r>
        <w:rPr>
          <w:lang w:eastAsia="x-none"/>
        </w:rPr>
        <w:t xml:space="preserve">Click on the </w:t>
      </w:r>
      <w:r w:rsidRPr="00FC76BB">
        <w:rPr>
          <w:b/>
          <w:lang w:eastAsia="x-none"/>
        </w:rPr>
        <w:t>Execution</w:t>
      </w:r>
      <w:r>
        <w:rPr>
          <w:lang w:eastAsia="x-none"/>
        </w:rPr>
        <w:t xml:space="preserve"> icon (pulley wheel icon) to create </w:t>
      </w:r>
      <w:r w:rsidR="00D529CA">
        <w:rPr>
          <w:lang w:eastAsia="x-none"/>
        </w:rPr>
        <w:t xml:space="preserve">an </w:t>
      </w:r>
      <w:r w:rsidRPr="00FC76BB">
        <w:rPr>
          <w:b/>
          <w:lang w:eastAsia="x-none"/>
        </w:rPr>
        <w:t>E</w:t>
      </w:r>
      <w:r w:rsidR="00D529CA" w:rsidRPr="00FC76BB">
        <w:rPr>
          <w:b/>
          <w:lang w:eastAsia="x-none"/>
        </w:rPr>
        <w:t>xecution</w:t>
      </w:r>
      <w:r w:rsidR="00D529CA">
        <w:rPr>
          <w:lang w:eastAsia="x-none"/>
        </w:rPr>
        <w:t xml:space="preserve"> activity </w:t>
      </w:r>
      <w:r>
        <w:rPr>
          <w:lang w:eastAsia="x-none"/>
        </w:rPr>
        <w:t>in the workspace</w:t>
      </w:r>
    </w:p>
    <w:p w14:paraId="0716488D" w14:textId="2BBB88CC" w:rsidR="00D529CA" w:rsidRDefault="00D529CA" w:rsidP="00F61B1D">
      <w:pPr>
        <w:pStyle w:val="ListParagraph"/>
        <w:numPr>
          <w:ilvl w:val="0"/>
          <w:numId w:val="28"/>
        </w:numPr>
        <w:rPr>
          <w:lang w:eastAsia="x-none"/>
        </w:rPr>
      </w:pPr>
      <w:r>
        <w:rPr>
          <w:lang w:eastAsia="x-none"/>
        </w:rPr>
        <w:t xml:space="preserve">Click the activity and on the </w:t>
      </w:r>
      <w:r w:rsidRPr="00FC76BB">
        <w:rPr>
          <w:b/>
          <w:lang w:eastAsia="x-none"/>
        </w:rPr>
        <w:t>Activity</w:t>
      </w:r>
      <w:r>
        <w:rPr>
          <w:lang w:eastAsia="x-none"/>
        </w:rPr>
        <w:t xml:space="preserve"> dialog, select </w:t>
      </w:r>
      <w:r w:rsidRPr="00827AD8">
        <w:rPr>
          <w:rStyle w:val="CodeChar"/>
        </w:rPr>
        <w:t>Exe User Modify</w:t>
      </w:r>
      <w:r>
        <w:rPr>
          <w:lang w:eastAsia="x-none"/>
        </w:rPr>
        <w:t xml:space="preserve"> and click </w:t>
      </w:r>
      <w:r w:rsidRPr="00FC76BB">
        <w:rPr>
          <w:b/>
          <w:lang w:eastAsia="x-none"/>
        </w:rPr>
        <w:t>Create</w:t>
      </w:r>
    </w:p>
    <w:p w14:paraId="547BD0E0" w14:textId="5C36986B" w:rsidR="00D529CA" w:rsidRDefault="00D529CA" w:rsidP="00F61B1D">
      <w:pPr>
        <w:pStyle w:val="ListParagraph"/>
        <w:numPr>
          <w:ilvl w:val="0"/>
          <w:numId w:val="28"/>
        </w:numPr>
        <w:rPr>
          <w:lang w:eastAsia="x-none"/>
        </w:rPr>
      </w:pPr>
      <w:r>
        <w:rPr>
          <w:lang w:eastAsia="x-none"/>
        </w:rPr>
        <w:t xml:space="preserve">Give it a </w:t>
      </w:r>
      <w:r w:rsidR="00192031" w:rsidRPr="00FC76BB">
        <w:rPr>
          <w:b/>
          <w:lang w:eastAsia="x-none"/>
        </w:rPr>
        <w:t>N</w:t>
      </w:r>
      <w:r w:rsidRPr="00FC76BB">
        <w:rPr>
          <w:b/>
          <w:lang w:eastAsia="x-none"/>
        </w:rPr>
        <w:t>ame</w:t>
      </w:r>
      <w:r>
        <w:rPr>
          <w:lang w:eastAsia="x-none"/>
        </w:rPr>
        <w:t xml:space="preserve">, </w:t>
      </w:r>
      <w:r w:rsidR="00192031" w:rsidRPr="00FC76BB">
        <w:rPr>
          <w:b/>
          <w:lang w:eastAsia="x-none"/>
        </w:rPr>
        <w:t>D</w:t>
      </w:r>
      <w:r w:rsidRPr="00FC76BB">
        <w:rPr>
          <w:b/>
          <w:lang w:eastAsia="x-none"/>
        </w:rPr>
        <w:t>escription</w:t>
      </w:r>
      <w:r>
        <w:rPr>
          <w:lang w:eastAsia="x-none"/>
        </w:rPr>
        <w:t xml:space="preserve"> and </w:t>
      </w:r>
      <w:r w:rsidR="00192031" w:rsidRPr="00FC76BB">
        <w:rPr>
          <w:b/>
          <w:lang w:eastAsia="x-none"/>
        </w:rPr>
        <w:t>Functionality</w:t>
      </w:r>
      <w:r w:rsidR="00192031">
        <w:rPr>
          <w:lang w:eastAsia="x-none"/>
        </w:rPr>
        <w:t xml:space="preserve"> of </w:t>
      </w:r>
      <w:r w:rsidR="00192031" w:rsidRPr="00827AD8">
        <w:rPr>
          <w:rStyle w:val="CodeChar"/>
        </w:rPr>
        <w:t>Execute Update User</w:t>
      </w:r>
    </w:p>
    <w:p w14:paraId="134522A4" w14:textId="73C3A857" w:rsidR="00192031" w:rsidRDefault="00192031" w:rsidP="00F61B1D">
      <w:pPr>
        <w:pStyle w:val="ListParagraph"/>
        <w:numPr>
          <w:ilvl w:val="0"/>
          <w:numId w:val="28"/>
        </w:numPr>
        <w:rPr>
          <w:lang w:eastAsia="x-none"/>
        </w:rPr>
      </w:pPr>
      <w:r>
        <w:rPr>
          <w:lang w:eastAsia="x-none"/>
        </w:rPr>
        <w:t xml:space="preserve">As there is nothing else to set, click </w:t>
      </w:r>
      <w:r w:rsidRPr="00FC76BB">
        <w:rPr>
          <w:b/>
          <w:lang w:eastAsia="x-none"/>
        </w:rPr>
        <w:t>OK</w:t>
      </w:r>
    </w:p>
    <w:p w14:paraId="2B08C126" w14:textId="35823B74" w:rsidR="00D529CA" w:rsidRDefault="00D529CA" w:rsidP="004A21C0">
      <w:pPr>
        <w:rPr>
          <w:lang w:eastAsia="x-none"/>
        </w:rPr>
      </w:pPr>
    </w:p>
    <w:p w14:paraId="602FB146" w14:textId="529EE905" w:rsidR="00192031" w:rsidRDefault="00192031" w:rsidP="00F61B1D">
      <w:pPr>
        <w:pStyle w:val="ListParagraph"/>
        <w:numPr>
          <w:ilvl w:val="0"/>
          <w:numId w:val="28"/>
        </w:numPr>
        <w:rPr>
          <w:lang w:eastAsia="x-none"/>
        </w:rPr>
      </w:pPr>
      <w:r>
        <w:rPr>
          <w:lang w:eastAsia="x-none"/>
        </w:rPr>
        <w:t xml:space="preserve">Click </w:t>
      </w:r>
      <w:r w:rsidRPr="00FC76BB">
        <w:rPr>
          <w:b/>
          <w:lang w:eastAsia="x-none"/>
        </w:rPr>
        <w:t>Next</w:t>
      </w:r>
    </w:p>
    <w:p w14:paraId="355E4267" w14:textId="46713FBB" w:rsidR="00192031" w:rsidRDefault="00192031" w:rsidP="00F61B1D">
      <w:pPr>
        <w:pStyle w:val="ListParagraph"/>
        <w:numPr>
          <w:ilvl w:val="0"/>
          <w:numId w:val="28"/>
        </w:numPr>
        <w:rPr>
          <w:lang w:eastAsia="x-none"/>
        </w:rPr>
      </w:pPr>
      <w:r>
        <w:rPr>
          <w:lang w:eastAsia="x-none"/>
        </w:rPr>
        <w:t xml:space="preserve">Ignore the </w:t>
      </w:r>
      <w:r w:rsidRPr="00FC76BB">
        <w:rPr>
          <w:b/>
          <w:lang w:eastAsia="x-none"/>
        </w:rPr>
        <w:t>Reminder</w:t>
      </w:r>
      <w:r>
        <w:rPr>
          <w:lang w:eastAsia="x-none"/>
        </w:rPr>
        <w:t xml:space="preserve"> settings and click Next</w:t>
      </w:r>
    </w:p>
    <w:p w14:paraId="01A6BF7B" w14:textId="77777777" w:rsidR="00827AD8" w:rsidRDefault="00827AD8" w:rsidP="00827AD8">
      <w:pPr>
        <w:rPr>
          <w:lang w:eastAsia="x-none"/>
        </w:rPr>
      </w:pPr>
    </w:p>
    <w:p w14:paraId="103E4351" w14:textId="5CCC3204" w:rsidR="00192031" w:rsidRDefault="00192031" w:rsidP="00F61B1D">
      <w:pPr>
        <w:pStyle w:val="ListParagraph"/>
        <w:numPr>
          <w:ilvl w:val="0"/>
          <w:numId w:val="28"/>
        </w:numPr>
        <w:rPr>
          <w:lang w:eastAsia="x-none"/>
        </w:rPr>
      </w:pPr>
      <w:r>
        <w:rPr>
          <w:lang w:eastAsia="x-none"/>
        </w:rPr>
        <w:t xml:space="preserve">On the </w:t>
      </w:r>
      <w:r w:rsidRPr="00FC76BB">
        <w:rPr>
          <w:b/>
          <w:lang w:eastAsia="x-none"/>
        </w:rPr>
        <w:t>Assign</w:t>
      </w:r>
      <w:r>
        <w:rPr>
          <w:lang w:eastAsia="x-none"/>
        </w:rPr>
        <w:t xml:space="preserve"> tab assign </w:t>
      </w:r>
      <w:r w:rsidRPr="00827AD8">
        <w:rPr>
          <w:rStyle w:val="CodeChar"/>
        </w:rPr>
        <w:t>User Manager</w:t>
      </w:r>
      <w:r>
        <w:rPr>
          <w:lang w:eastAsia="x-none"/>
        </w:rPr>
        <w:t xml:space="preserve"> to the generate activity and </w:t>
      </w:r>
      <w:r w:rsidRPr="00827AD8">
        <w:rPr>
          <w:rStyle w:val="CodeChar"/>
        </w:rPr>
        <w:t>Operator</w:t>
      </w:r>
      <w:r>
        <w:rPr>
          <w:lang w:eastAsia="x-none"/>
        </w:rPr>
        <w:t xml:space="preserve"> to the execution activity</w:t>
      </w:r>
    </w:p>
    <w:p w14:paraId="3667422D" w14:textId="03651294" w:rsidR="00192031" w:rsidRDefault="00192031" w:rsidP="00F61B1D">
      <w:pPr>
        <w:pStyle w:val="ListParagraph"/>
        <w:numPr>
          <w:ilvl w:val="0"/>
          <w:numId w:val="28"/>
        </w:numPr>
        <w:rPr>
          <w:lang w:eastAsia="x-none"/>
        </w:rPr>
      </w:pPr>
      <w:r>
        <w:rPr>
          <w:lang w:eastAsia="x-none"/>
        </w:rPr>
        <w:t xml:space="preserve">Click </w:t>
      </w:r>
      <w:r w:rsidRPr="00FC76BB">
        <w:rPr>
          <w:b/>
          <w:lang w:eastAsia="x-none"/>
        </w:rPr>
        <w:t>Save</w:t>
      </w:r>
      <w:r>
        <w:rPr>
          <w:lang w:eastAsia="x-none"/>
        </w:rPr>
        <w:t xml:space="preserve"> to save the workflow process</w:t>
      </w:r>
    </w:p>
    <w:p w14:paraId="57865F7A" w14:textId="568F5A13" w:rsidR="00F63EC6" w:rsidRDefault="00F63EC6" w:rsidP="00F61B1D">
      <w:pPr>
        <w:pStyle w:val="ListParagraph"/>
        <w:numPr>
          <w:ilvl w:val="0"/>
          <w:numId w:val="28"/>
        </w:numPr>
        <w:rPr>
          <w:lang w:eastAsia="x-none"/>
        </w:rPr>
      </w:pPr>
      <w:r>
        <w:rPr>
          <w:lang w:eastAsia="x-none"/>
        </w:rPr>
        <w:t>Go back to the assignments and check the menu settings</w:t>
      </w:r>
    </w:p>
    <w:p w14:paraId="547F5FA5" w14:textId="3585277E" w:rsidR="0025597C" w:rsidRDefault="0025597C" w:rsidP="004A21C0">
      <w:pPr>
        <w:rPr>
          <w:lang w:eastAsia="x-none"/>
        </w:rPr>
      </w:pPr>
    </w:p>
    <w:p w14:paraId="5048CB7D" w14:textId="2BFA1B5D" w:rsidR="0025597C" w:rsidRDefault="0025597C" w:rsidP="004A21C0">
      <w:pPr>
        <w:rPr>
          <w:lang w:eastAsia="x-none"/>
        </w:rPr>
      </w:pPr>
      <w:r>
        <w:rPr>
          <w:lang w:eastAsia="x-none"/>
        </w:rPr>
        <w:t xml:space="preserve">The Assign tab for the </w:t>
      </w:r>
      <w:r w:rsidR="002567F0">
        <w:rPr>
          <w:lang w:eastAsia="x-none"/>
        </w:rPr>
        <w:t>generation activity should look similar to the following.</w:t>
      </w:r>
    </w:p>
    <w:p w14:paraId="4BCB035F" w14:textId="464D4182" w:rsidR="00F63EC6" w:rsidRDefault="00F63EC6" w:rsidP="004A21C0">
      <w:pPr>
        <w:rPr>
          <w:lang w:eastAsia="x-none"/>
        </w:rPr>
      </w:pPr>
    </w:p>
    <w:p w14:paraId="1CD6E495" w14:textId="117BB4E8" w:rsidR="00F63EC6" w:rsidRDefault="00F63EC6" w:rsidP="004A21C0">
      <w:pPr>
        <w:rPr>
          <w:lang w:eastAsia="x-none"/>
        </w:rPr>
      </w:pPr>
      <w:r>
        <w:rPr>
          <w:noProof/>
          <w:lang w:eastAsia="x-none"/>
        </w:rPr>
        <w:lastRenderedPageBreak/>
        <w:drawing>
          <wp:inline distT="0" distB="0" distL="0" distR="0" wp14:anchorId="51D7D982" wp14:editId="2E46D358">
            <wp:extent cx="6188710" cy="4083050"/>
            <wp:effectExtent l="63500" t="63500" r="59690" b="698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1-30 at 15.58.36.png"/>
                    <pic:cNvPicPr/>
                  </pic:nvPicPr>
                  <pic:blipFill>
                    <a:blip r:embed="rId84"/>
                    <a:stretch>
                      <a:fillRect/>
                    </a:stretch>
                  </pic:blipFill>
                  <pic:spPr>
                    <a:xfrm>
                      <a:off x="0" y="0"/>
                      <a:ext cx="6188710" cy="4083050"/>
                    </a:xfrm>
                    <a:prstGeom prst="rect">
                      <a:avLst/>
                    </a:prstGeom>
                    <a:effectLst>
                      <a:glow rad="63500">
                        <a:schemeClr val="accent3">
                          <a:satMod val="175000"/>
                          <a:alpha val="40000"/>
                        </a:schemeClr>
                      </a:glow>
                    </a:effectLst>
                  </pic:spPr>
                </pic:pic>
              </a:graphicData>
            </a:graphic>
          </wp:inline>
        </w:drawing>
      </w:r>
    </w:p>
    <w:p w14:paraId="4FF3D4D0" w14:textId="77777777" w:rsidR="002567F0" w:rsidRDefault="002567F0" w:rsidP="004A21C0">
      <w:pPr>
        <w:rPr>
          <w:lang w:eastAsia="x-none"/>
        </w:rPr>
      </w:pPr>
    </w:p>
    <w:p w14:paraId="40882643" w14:textId="77777777" w:rsidR="002567F0" w:rsidRDefault="002567F0" w:rsidP="00F61B1D">
      <w:pPr>
        <w:pStyle w:val="ListParagraph"/>
        <w:numPr>
          <w:ilvl w:val="0"/>
          <w:numId w:val="34"/>
        </w:numPr>
        <w:rPr>
          <w:lang w:eastAsia="x-none"/>
        </w:rPr>
      </w:pPr>
      <w:r>
        <w:rPr>
          <w:lang w:eastAsia="x-none"/>
        </w:rPr>
        <w:t xml:space="preserve">Set the workflow process status to </w:t>
      </w:r>
      <w:r w:rsidRPr="00247615">
        <w:rPr>
          <w:b/>
          <w:lang w:eastAsia="x-none"/>
        </w:rPr>
        <w:t>On Line</w:t>
      </w:r>
      <w:r>
        <w:rPr>
          <w:lang w:eastAsia="x-none"/>
        </w:rPr>
        <w:t xml:space="preserve"> and </w:t>
      </w:r>
      <w:r w:rsidRPr="00247615">
        <w:rPr>
          <w:b/>
          <w:lang w:eastAsia="x-none"/>
        </w:rPr>
        <w:t>Save</w:t>
      </w:r>
      <w:r>
        <w:rPr>
          <w:lang w:eastAsia="x-none"/>
        </w:rPr>
        <w:t>.</w:t>
      </w:r>
    </w:p>
    <w:p w14:paraId="6D263325" w14:textId="77777777" w:rsidR="00B10C85" w:rsidRDefault="00B10C85" w:rsidP="004A21C0">
      <w:pPr>
        <w:rPr>
          <w:lang w:eastAsia="x-none"/>
        </w:rPr>
      </w:pPr>
    </w:p>
    <w:p w14:paraId="6519AB3B" w14:textId="505522D5" w:rsidR="002567F0" w:rsidRDefault="002567F0" w:rsidP="004A21C0">
      <w:pPr>
        <w:rPr>
          <w:lang w:eastAsia="x-none"/>
        </w:rPr>
      </w:pPr>
      <w:r>
        <w:rPr>
          <w:lang w:eastAsia="x-none"/>
        </w:rPr>
        <w:t>You can check this process by the following steps:</w:t>
      </w:r>
    </w:p>
    <w:p w14:paraId="669B2BF8" w14:textId="77777777" w:rsidR="002567F0" w:rsidRDefault="002567F0" w:rsidP="00F61B1D">
      <w:pPr>
        <w:pStyle w:val="ListParagraph"/>
        <w:numPr>
          <w:ilvl w:val="0"/>
          <w:numId w:val="29"/>
        </w:numPr>
        <w:rPr>
          <w:lang w:eastAsia="x-none"/>
        </w:rPr>
      </w:pPr>
      <w:r>
        <w:rPr>
          <w:lang w:eastAsia="x-none"/>
        </w:rPr>
        <w:t xml:space="preserve">Logging into the </w:t>
      </w:r>
      <w:r w:rsidRPr="00247615">
        <w:rPr>
          <w:b/>
          <w:lang w:eastAsia="x-none"/>
        </w:rPr>
        <w:t>Service Center</w:t>
      </w:r>
      <w:r>
        <w:rPr>
          <w:lang w:eastAsia="x-none"/>
        </w:rPr>
        <w:t xml:space="preserve"> (as </w:t>
      </w:r>
      <w:r w:rsidRPr="00247615">
        <w:rPr>
          <w:rStyle w:val="CodeChar"/>
        </w:rPr>
        <w:t>DFox</w:t>
      </w:r>
      <w:r>
        <w:rPr>
          <w:lang w:eastAsia="x-none"/>
        </w:rPr>
        <w:t>/</w:t>
      </w:r>
      <w:r w:rsidRPr="00247615">
        <w:rPr>
          <w:rStyle w:val="CodeChar"/>
        </w:rPr>
        <w:t>Passw0rd</w:t>
      </w:r>
      <w:r>
        <w:rPr>
          <w:lang w:eastAsia="x-none"/>
        </w:rPr>
        <w:t xml:space="preserve">), </w:t>
      </w:r>
    </w:p>
    <w:p w14:paraId="1BDB66AC" w14:textId="0F48C241" w:rsidR="00B6606F" w:rsidRDefault="002567F0" w:rsidP="00F61B1D">
      <w:pPr>
        <w:pStyle w:val="ListParagraph"/>
        <w:numPr>
          <w:ilvl w:val="0"/>
          <w:numId w:val="29"/>
        </w:numPr>
        <w:rPr>
          <w:lang w:eastAsia="x-none"/>
        </w:rPr>
      </w:pPr>
      <w:r>
        <w:rPr>
          <w:lang w:eastAsia="x-none"/>
        </w:rPr>
        <w:t xml:space="preserve">Go to </w:t>
      </w:r>
      <w:r w:rsidRPr="00247615">
        <w:rPr>
          <w:b/>
          <w:lang w:eastAsia="x-none"/>
        </w:rPr>
        <w:t>Access Requests</w:t>
      </w:r>
      <w:r>
        <w:rPr>
          <w:lang w:eastAsia="x-none"/>
        </w:rPr>
        <w:t xml:space="preserve"> and select the </w:t>
      </w:r>
      <w:r w:rsidRPr="00247615">
        <w:rPr>
          <w:b/>
          <w:lang w:eastAsia="x-none"/>
        </w:rPr>
        <w:t>User Manager</w:t>
      </w:r>
      <w:r>
        <w:rPr>
          <w:lang w:eastAsia="x-none"/>
        </w:rPr>
        <w:t xml:space="preserve"> tab</w:t>
      </w:r>
    </w:p>
    <w:p w14:paraId="7550EFA8" w14:textId="79D8AE5D" w:rsidR="002567F0" w:rsidRDefault="002567F0" w:rsidP="00F61B1D">
      <w:pPr>
        <w:pStyle w:val="ListParagraph"/>
        <w:numPr>
          <w:ilvl w:val="0"/>
          <w:numId w:val="29"/>
        </w:numPr>
        <w:rPr>
          <w:lang w:eastAsia="x-none"/>
        </w:rPr>
      </w:pPr>
      <w:r>
        <w:rPr>
          <w:lang w:eastAsia="x-none"/>
        </w:rPr>
        <w:t xml:space="preserve">Tab to the right and select the </w:t>
      </w:r>
      <w:r w:rsidRPr="00247615">
        <w:rPr>
          <w:b/>
          <w:lang w:eastAsia="x-none"/>
        </w:rPr>
        <w:t>Request Move User</w:t>
      </w:r>
      <w:r>
        <w:rPr>
          <w:lang w:eastAsia="x-none"/>
        </w:rPr>
        <w:t xml:space="preserve"> tab</w:t>
      </w:r>
    </w:p>
    <w:p w14:paraId="08A63068" w14:textId="0F621C19" w:rsidR="002567F0" w:rsidRDefault="002567F0" w:rsidP="00F61B1D">
      <w:pPr>
        <w:pStyle w:val="ListParagraph"/>
        <w:numPr>
          <w:ilvl w:val="0"/>
          <w:numId w:val="29"/>
        </w:numPr>
        <w:rPr>
          <w:lang w:eastAsia="x-none"/>
        </w:rPr>
      </w:pPr>
      <w:r>
        <w:rPr>
          <w:lang w:eastAsia="x-none"/>
        </w:rPr>
        <w:t xml:space="preserve">Select a user, say </w:t>
      </w:r>
      <w:r w:rsidRPr="00247615">
        <w:rPr>
          <w:rStyle w:val="CodeChar"/>
        </w:rPr>
        <w:t>Helen Fang</w:t>
      </w:r>
      <w:r>
        <w:rPr>
          <w:lang w:eastAsia="x-none"/>
        </w:rPr>
        <w:t xml:space="preserve">, and click </w:t>
      </w:r>
      <w:r w:rsidRPr="00247615">
        <w:rPr>
          <w:b/>
          <w:lang w:eastAsia="x-none"/>
        </w:rPr>
        <w:t>Next</w:t>
      </w:r>
    </w:p>
    <w:p w14:paraId="41DCA680" w14:textId="26154496" w:rsidR="002567F0" w:rsidRDefault="002567F0" w:rsidP="002567F0">
      <w:pPr>
        <w:rPr>
          <w:lang w:eastAsia="x-none"/>
        </w:rPr>
      </w:pPr>
    </w:p>
    <w:p w14:paraId="18F4E9FD" w14:textId="3BADE094" w:rsidR="002567F0" w:rsidRDefault="002567F0" w:rsidP="002567F0">
      <w:pPr>
        <w:rPr>
          <w:lang w:eastAsia="x-none"/>
        </w:rPr>
      </w:pPr>
      <w:r>
        <w:rPr>
          <w:lang w:eastAsia="x-none"/>
        </w:rPr>
        <w:t xml:space="preserve">You should see a User Update form with the </w:t>
      </w:r>
      <w:r w:rsidR="00827AD8">
        <w:rPr>
          <w:lang w:eastAsia="x-none"/>
        </w:rPr>
        <w:t xml:space="preserve">five attributes we specified in the user virtual view; </w:t>
      </w:r>
      <w:r>
        <w:rPr>
          <w:lang w:eastAsia="x-none"/>
        </w:rPr>
        <w:t xml:space="preserve">ID, PM_CODE, GIVEN_NAME, SURNAME and OU. </w:t>
      </w:r>
      <w:r w:rsidR="00827AD8">
        <w:rPr>
          <w:lang w:eastAsia="x-none"/>
        </w:rPr>
        <w:t>They should have the labels we set in the virtual view.</w:t>
      </w:r>
    </w:p>
    <w:p w14:paraId="062D21E4" w14:textId="26BCD779" w:rsidR="002567F0" w:rsidRDefault="002567F0" w:rsidP="002567F0">
      <w:pPr>
        <w:rPr>
          <w:lang w:eastAsia="x-none"/>
        </w:rPr>
      </w:pPr>
    </w:p>
    <w:p w14:paraId="35A307E3" w14:textId="1D6C926A" w:rsidR="002567F0" w:rsidRDefault="00827AD8" w:rsidP="002567F0">
      <w:pPr>
        <w:rPr>
          <w:lang w:eastAsia="x-none"/>
        </w:rPr>
      </w:pPr>
      <w:r>
        <w:rPr>
          <w:noProof/>
          <w:lang w:eastAsia="x-none"/>
        </w:rPr>
        <w:drawing>
          <wp:inline distT="0" distB="0" distL="0" distR="0" wp14:anchorId="6939B902" wp14:editId="47E56C0D">
            <wp:extent cx="6188710" cy="2580640"/>
            <wp:effectExtent l="63500" t="63500" r="59690" b="609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1-31 at 15.08.16.png"/>
                    <pic:cNvPicPr/>
                  </pic:nvPicPr>
                  <pic:blipFill>
                    <a:blip r:embed="rId85"/>
                    <a:stretch>
                      <a:fillRect/>
                    </a:stretch>
                  </pic:blipFill>
                  <pic:spPr>
                    <a:xfrm>
                      <a:off x="0" y="0"/>
                      <a:ext cx="6188710" cy="2580640"/>
                    </a:xfrm>
                    <a:prstGeom prst="rect">
                      <a:avLst/>
                    </a:prstGeom>
                    <a:effectLst>
                      <a:glow rad="63500">
                        <a:schemeClr val="accent3">
                          <a:satMod val="175000"/>
                          <a:alpha val="40000"/>
                        </a:schemeClr>
                      </a:glow>
                    </a:effectLst>
                  </pic:spPr>
                </pic:pic>
              </a:graphicData>
            </a:graphic>
          </wp:inline>
        </w:drawing>
      </w:r>
    </w:p>
    <w:p w14:paraId="202DBECE" w14:textId="77777777" w:rsidR="002567F0" w:rsidRDefault="002567F0" w:rsidP="002567F0">
      <w:pPr>
        <w:rPr>
          <w:lang w:eastAsia="x-none"/>
        </w:rPr>
      </w:pPr>
    </w:p>
    <w:p w14:paraId="3A5D8B51" w14:textId="2C4A8E38" w:rsidR="002567F0" w:rsidRDefault="002567F0" w:rsidP="002567F0">
      <w:pPr>
        <w:rPr>
          <w:lang w:eastAsia="x-none"/>
        </w:rPr>
      </w:pPr>
      <w:r>
        <w:rPr>
          <w:lang w:eastAsia="x-none"/>
        </w:rPr>
        <w:t>The only field that can be changed is the OU. You can click on the ellipses button ([…]) and select a different OU. We will not do this</w:t>
      </w:r>
      <w:r w:rsidR="00827AD8">
        <w:rPr>
          <w:lang w:eastAsia="x-none"/>
        </w:rPr>
        <w:t xml:space="preserve"> now</w:t>
      </w:r>
      <w:r>
        <w:rPr>
          <w:lang w:eastAsia="x-none"/>
        </w:rPr>
        <w:t>. Just logout from the Service Center without submitting the change.</w:t>
      </w:r>
    </w:p>
    <w:p w14:paraId="5222DA7F" w14:textId="77777777" w:rsidR="001F0ADC" w:rsidRDefault="001F0ADC" w:rsidP="004A21C0">
      <w:pPr>
        <w:rPr>
          <w:lang w:eastAsia="x-none"/>
        </w:rPr>
      </w:pPr>
    </w:p>
    <w:p w14:paraId="59555F50" w14:textId="0EE49F3D" w:rsidR="001F0ADC" w:rsidRDefault="001F0ADC" w:rsidP="004A21C0">
      <w:pPr>
        <w:rPr>
          <w:lang w:eastAsia="x-none"/>
        </w:rPr>
      </w:pPr>
      <w:r>
        <w:rPr>
          <w:lang w:eastAsia="x-none"/>
        </w:rPr>
        <w:t xml:space="preserve">We have defined the workflow to change a user’s OU and the campaign to be triggered on the move. The last step is to code the User Move event rule to write to the campaign dataset when a user </w:t>
      </w:r>
      <w:r w:rsidR="00436393">
        <w:rPr>
          <w:lang w:eastAsia="x-none"/>
        </w:rPr>
        <w:t>is moved</w:t>
      </w:r>
      <w:r>
        <w:rPr>
          <w:lang w:eastAsia="x-none"/>
        </w:rPr>
        <w:t>.</w:t>
      </w:r>
    </w:p>
    <w:p w14:paraId="6C5A6942" w14:textId="76711D54" w:rsidR="004A21C0" w:rsidRDefault="004A21C0" w:rsidP="004A21C0">
      <w:pPr>
        <w:pStyle w:val="Heading3"/>
      </w:pPr>
      <w:bookmarkStart w:id="26" w:name="_Toc510787957"/>
      <w:r>
        <w:t>Configuring the Move User Rule</w:t>
      </w:r>
      <w:bookmarkEnd w:id="26"/>
      <w:r>
        <w:t xml:space="preserve"> </w:t>
      </w:r>
    </w:p>
    <w:p w14:paraId="45D518B5" w14:textId="5109FAEA" w:rsidR="004A21C0" w:rsidRDefault="00E02D46" w:rsidP="004A21C0">
      <w:pPr>
        <w:rPr>
          <w:lang w:eastAsia="x-none"/>
        </w:rPr>
      </w:pPr>
      <w:r>
        <w:rPr>
          <w:lang w:eastAsia="x-none"/>
        </w:rPr>
        <w:t xml:space="preserve">There is already an existing rule for the Move User </w:t>
      </w:r>
      <w:r w:rsidR="008E72C5">
        <w:rPr>
          <w:lang w:eastAsia="x-none"/>
        </w:rPr>
        <w:t>to trigger a continuous campaign. We will modify that to use our campaign dataset. We will also need to change the rule engine task for the IN queue to reduce the rule cache time down so the changes are applied immediately.</w:t>
      </w:r>
    </w:p>
    <w:p w14:paraId="06EBC6D1" w14:textId="6565E7BF" w:rsidR="008E72C5" w:rsidRDefault="008E72C5" w:rsidP="008E72C5">
      <w:pPr>
        <w:pStyle w:val="Heading4"/>
      </w:pPr>
      <w:r>
        <w:t>Modify User Move Ruleflow</w:t>
      </w:r>
    </w:p>
    <w:p w14:paraId="11787071" w14:textId="24003D49" w:rsidR="008E72C5" w:rsidRDefault="008E72C5" w:rsidP="00F61B1D">
      <w:pPr>
        <w:pStyle w:val="ListParagraph"/>
        <w:numPr>
          <w:ilvl w:val="0"/>
          <w:numId w:val="30"/>
        </w:numPr>
        <w:rPr>
          <w:lang w:eastAsia="x-none"/>
        </w:rPr>
      </w:pPr>
      <w:r>
        <w:rPr>
          <w:lang w:eastAsia="x-none"/>
        </w:rPr>
        <w:t xml:space="preserve">Go to </w:t>
      </w:r>
      <w:r w:rsidRPr="00247615">
        <w:rPr>
          <w:b/>
          <w:lang w:eastAsia="x-none"/>
        </w:rPr>
        <w:t>ACG &gt; Configure &gt; Rules</w:t>
      </w:r>
    </w:p>
    <w:p w14:paraId="383BD191" w14:textId="086A56D5" w:rsidR="008E72C5" w:rsidRDefault="008E72C5" w:rsidP="00F61B1D">
      <w:pPr>
        <w:pStyle w:val="ListParagraph"/>
        <w:numPr>
          <w:ilvl w:val="0"/>
          <w:numId w:val="30"/>
        </w:numPr>
        <w:rPr>
          <w:lang w:eastAsia="x-none"/>
        </w:rPr>
      </w:pPr>
      <w:r>
        <w:rPr>
          <w:lang w:eastAsia="x-none"/>
        </w:rPr>
        <w:t xml:space="preserve">Select </w:t>
      </w:r>
      <w:r w:rsidRPr="00247615">
        <w:rPr>
          <w:b/>
          <w:lang w:eastAsia="x-none"/>
        </w:rPr>
        <w:t>Rule Class</w:t>
      </w:r>
      <w:r>
        <w:rPr>
          <w:lang w:eastAsia="x-none"/>
        </w:rPr>
        <w:t xml:space="preserve"> = </w:t>
      </w:r>
      <w:r w:rsidRPr="008E72C5">
        <w:rPr>
          <w:rStyle w:val="CodeChar"/>
        </w:rPr>
        <w:t>Live Events</w:t>
      </w:r>
      <w:r>
        <w:rPr>
          <w:lang w:eastAsia="x-none"/>
        </w:rPr>
        <w:t xml:space="preserve">, </w:t>
      </w:r>
      <w:r w:rsidRPr="00247615">
        <w:rPr>
          <w:b/>
          <w:lang w:eastAsia="x-none"/>
        </w:rPr>
        <w:t>Queue</w:t>
      </w:r>
      <w:r>
        <w:rPr>
          <w:lang w:eastAsia="x-none"/>
        </w:rPr>
        <w:t xml:space="preserve"> = </w:t>
      </w:r>
      <w:r w:rsidRPr="008E72C5">
        <w:rPr>
          <w:rStyle w:val="CodeChar"/>
        </w:rPr>
        <w:t>IN</w:t>
      </w:r>
      <w:r>
        <w:rPr>
          <w:lang w:eastAsia="x-none"/>
        </w:rPr>
        <w:t xml:space="preserve">, </w:t>
      </w:r>
      <w:r w:rsidRPr="00247615">
        <w:rPr>
          <w:b/>
          <w:lang w:eastAsia="x-none"/>
        </w:rPr>
        <w:t>Rule Flow</w:t>
      </w:r>
      <w:r>
        <w:rPr>
          <w:lang w:eastAsia="x-none"/>
        </w:rPr>
        <w:t xml:space="preserve"> = </w:t>
      </w:r>
      <w:r w:rsidRPr="008E72C5">
        <w:rPr>
          <w:rStyle w:val="CodeChar"/>
        </w:rPr>
        <w:t>USER_MOVE</w:t>
      </w:r>
    </w:p>
    <w:p w14:paraId="7291E099" w14:textId="1B1B8D90" w:rsidR="008E72C5" w:rsidRDefault="008E72C5" w:rsidP="00F61B1D">
      <w:pPr>
        <w:pStyle w:val="ListParagraph"/>
        <w:numPr>
          <w:ilvl w:val="0"/>
          <w:numId w:val="30"/>
        </w:numPr>
        <w:rPr>
          <w:lang w:eastAsia="x-none"/>
        </w:rPr>
      </w:pPr>
      <w:r>
        <w:rPr>
          <w:lang w:eastAsia="x-none"/>
        </w:rPr>
        <w:t xml:space="preserve">In the bottom pane expand </w:t>
      </w:r>
      <w:r w:rsidRPr="008E72C5">
        <w:rPr>
          <w:rStyle w:val="CodeChar"/>
        </w:rPr>
        <w:t>Move User to Default Group</w:t>
      </w:r>
    </w:p>
    <w:p w14:paraId="0B129E8A" w14:textId="1EBB4CE7" w:rsidR="008E72C5" w:rsidRDefault="008E72C5" w:rsidP="00F61B1D">
      <w:pPr>
        <w:pStyle w:val="ListParagraph"/>
        <w:numPr>
          <w:ilvl w:val="0"/>
          <w:numId w:val="30"/>
        </w:numPr>
        <w:rPr>
          <w:lang w:eastAsia="x-none"/>
        </w:rPr>
      </w:pPr>
      <w:r>
        <w:rPr>
          <w:lang w:eastAsia="x-none"/>
        </w:rPr>
        <w:t xml:space="preserve">Then expand the </w:t>
      </w:r>
      <w:r w:rsidRPr="00247615">
        <w:rPr>
          <w:b/>
          <w:lang w:eastAsia="x-none"/>
        </w:rPr>
        <w:t>Rule Package</w:t>
      </w:r>
      <w:r>
        <w:rPr>
          <w:lang w:eastAsia="x-none"/>
        </w:rPr>
        <w:t xml:space="preserve"> in the right pane</w:t>
      </w:r>
    </w:p>
    <w:p w14:paraId="12820AB2" w14:textId="21E0FACD" w:rsidR="008E72C5" w:rsidRDefault="008E72C5" w:rsidP="004A21C0">
      <w:pPr>
        <w:rPr>
          <w:lang w:eastAsia="x-none"/>
        </w:rPr>
      </w:pPr>
    </w:p>
    <w:p w14:paraId="4F023D6C" w14:textId="3983D13B" w:rsidR="008E72C5" w:rsidRDefault="008E72C5" w:rsidP="004A21C0">
      <w:pPr>
        <w:rPr>
          <w:lang w:eastAsia="x-none"/>
        </w:rPr>
      </w:pPr>
      <w:r>
        <w:rPr>
          <w:lang w:eastAsia="x-none"/>
        </w:rPr>
        <w:t>Your view should look similar to the following.</w:t>
      </w:r>
    </w:p>
    <w:p w14:paraId="10FE9B34" w14:textId="4B462AA7" w:rsidR="008E72C5" w:rsidRDefault="008E72C5" w:rsidP="004A21C0">
      <w:pPr>
        <w:rPr>
          <w:lang w:eastAsia="x-none"/>
        </w:rPr>
      </w:pPr>
    </w:p>
    <w:p w14:paraId="5DDF31CA" w14:textId="6F9B00A3" w:rsidR="008E72C5" w:rsidRDefault="008E72C5" w:rsidP="004A21C0">
      <w:pPr>
        <w:rPr>
          <w:lang w:eastAsia="x-none"/>
        </w:rPr>
      </w:pPr>
      <w:r>
        <w:rPr>
          <w:noProof/>
          <w:lang w:eastAsia="x-none"/>
        </w:rPr>
        <w:drawing>
          <wp:inline distT="0" distB="0" distL="0" distR="0" wp14:anchorId="28746181" wp14:editId="63B646F0">
            <wp:extent cx="6188710" cy="3218180"/>
            <wp:effectExtent l="63500" t="63500" r="59690" b="584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31 at 16.19.04.png"/>
                    <pic:cNvPicPr/>
                  </pic:nvPicPr>
                  <pic:blipFill>
                    <a:blip r:embed="rId86"/>
                    <a:stretch>
                      <a:fillRect/>
                    </a:stretch>
                  </pic:blipFill>
                  <pic:spPr>
                    <a:xfrm>
                      <a:off x="0" y="0"/>
                      <a:ext cx="6188710" cy="3218180"/>
                    </a:xfrm>
                    <a:prstGeom prst="rect">
                      <a:avLst/>
                    </a:prstGeom>
                    <a:effectLst>
                      <a:glow rad="63500">
                        <a:schemeClr val="accent3">
                          <a:satMod val="175000"/>
                          <a:alpha val="40000"/>
                        </a:schemeClr>
                      </a:glow>
                    </a:effectLst>
                  </pic:spPr>
                </pic:pic>
              </a:graphicData>
            </a:graphic>
          </wp:inline>
        </w:drawing>
      </w:r>
    </w:p>
    <w:p w14:paraId="79B3B26E" w14:textId="7DD117EC" w:rsidR="008E72C5" w:rsidRDefault="008E72C5" w:rsidP="004A21C0">
      <w:pPr>
        <w:rPr>
          <w:lang w:eastAsia="x-none"/>
        </w:rPr>
      </w:pPr>
    </w:p>
    <w:p w14:paraId="598FC393" w14:textId="4F23CB62" w:rsidR="008E72C5" w:rsidRDefault="008E72C5" w:rsidP="004A21C0">
      <w:pPr>
        <w:rPr>
          <w:lang w:eastAsia="x-none"/>
        </w:rPr>
      </w:pPr>
      <w:r>
        <w:rPr>
          <w:lang w:eastAsia="x-none"/>
        </w:rPr>
        <w:t>It’s showing that there are already three rules run when a USER_MOVE event is processed</w:t>
      </w:r>
      <w:r w:rsidR="00436393">
        <w:rPr>
          <w:lang w:eastAsia="x-none"/>
        </w:rPr>
        <w:t>;</w:t>
      </w:r>
      <w:r>
        <w:rPr>
          <w:lang w:eastAsia="x-none"/>
        </w:rPr>
        <w:t xml:space="preserve"> a Create Org Unit rule (to create the new org unit if it doesn’t exist), an Add to Campaign rule (which we will modify) and a Move User (if null ‘root’ is used as default) to actually perform the move.</w:t>
      </w:r>
    </w:p>
    <w:p w14:paraId="5F4BDBE7" w14:textId="7C40246D" w:rsidR="008E72C5" w:rsidRDefault="008E72C5" w:rsidP="004A21C0">
      <w:pPr>
        <w:rPr>
          <w:lang w:eastAsia="x-none"/>
        </w:rPr>
      </w:pPr>
    </w:p>
    <w:p w14:paraId="43C25EEF" w14:textId="48A2F63A" w:rsidR="008E72C5" w:rsidRDefault="008E72C5" w:rsidP="00F61B1D">
      <w:pPr>
        <w:pStyle w:val="ListParagraph"/>
        <w:numPr>
          <w:ilvl w:val="0"/>
          <w:numId w:val="35"/>
        </w:numPr>
        <w:rPr>
          <w:lang w:eastAsia="x-none"/>
        </w:rPr>
      </w:pPr>
      <w:r>
        <w:rPr>
          <w:lang w:eastAsia="x-none"/>
        </w:rPr>
        <w:t xml:space="preserve">In the </w:t>
      </w:r>
      <w:r w:rsidRPr="00247615">
        <w:rPr>
          <w:b/>
          <w:lang w:eastAsia="x-none"/>
        </w:rPr>
        <w:t>Rules Package</w:t>
      </w:r>
      <w:r>
        <w:rPr>
          <w:lang w:eastAsia="x-none"/>
        </w:rPr>
        <w:t xml:space="preserve"> section in the right pane, select the </w:t>
      </w:r>
      <w:r w:rsidRPr="00247615">
        <w:rPr>
          <w:rStyle w:val="CodeChar"/>
        </w:rPr>
        <w:t>Add to Campaign</w:t>
      </w:r>
      <w:r>
        <w:rPr>
          <w:lang w:eastAsia="x-none"/>
        </w:rPr>
        <w:t xml:space="preserve"> rule and </w:t>
      </w:r>
      <w:r w:rsidRPr="00247615">
        <w:rPr>
          <w:b/>
          <w:lang w:eastAsia="x-none"/>
        </w:rPr>
        <w:t>Actions &gt; Modify</w:t>
      </w:r>
      <w:r>
        <w:rPr>
          <w:lang w:eastAsia="x-none"/>
        </w:rPr>
        <w:t xml:space="preserve"> to edit the rule.</w:t>
      </w:r>
    </w:p>
    <w:p w14:paraId="2ECCE6BD" w14:textId="05BCA812" w:rsidR="008E72C5" w:rsidRDefault="008E72C5" w:rsidP="004A21C0">
      <w:pPr>
        <w:rPr>
          <w:lang w:eastAsia="x-none"/>
        </w:rPr>
      </w:pPr>
    </w:p>
    <w:p w14:paraId="25C16EC3" w14:textId="77777777" w:rsidR="00B10C85" w:rsidRDefault="00B10C85">
      <w:pPr>
        <w:rPr>
          <w:lang w:eastAsia="x-none"/>
        </w:rPr>
      </w:pPr>
      <w:r>
        <w:rPr>
          <w:lang w:eastAsia="x-none"/>
        </w:rPr>
        <w:br w:type="page"/>
      </w:r>
    </w:p>
    <w:p w14:paraId="318871FD" w14:textId="6D85169D" w:rsidR="008E72C5" w:rsidRDefault="008E72C5" w:rsidP="004A21C0">
      <w:pPr>
        <w:rPr>
          <w:lang w:eastAsia="x-none"/>
        </w:rPr>
      </w:pPr>
      <w:r>
        <w:rPr>
          <w:lang w:eastAsia="x-none"/>
        </w:rPr>
        <w:lastRenderedPageBreak/>
        <w:t>This is one of the supplied rules. We will briefly explore the logic before modifying it.</w:t>
      </w:r>
    </w:p>
    <w:p w14:paraId="5C7F05A5" w14:textId="0AB85E0D" w:rsidR="008E72C5" w:rsidRDefault="008E72C5" w:rsidP="004A21C0">
      <w:pPr>
        <w:rPr>
          <w:lang w:eastAsia="x-none"/>
        </w:rPr>
      </w:pPr>
    </w:p>
    <w:p w14:paraId="733D579C" w14:textId="77777777" w:rsidR="008E72C5" w:rsidRDefault="008E72C5" w:rsidP="008E72C5">
      <w:pPr>
        <w:pStyle w:val="Code"/>
      </w:pPr>
      <w:r>
        <w:t>when</w:t>
      </w:r>
    </w:p>
    <w:p w14:paraId="1356DF1B" w14:textId="77777777" w:rsidR="008E72C5" w:rsidRDefault="008E72C5" w:rsidP="008E72C5">
      <w:pPr>
        <w:pStyle w:val="Code"/>
      </w:pPr>
      <w:r>
        <w:t xml:space="preserve">    userBean : UserBean(  )  </w:t>
      </w:r>
    </w:p>
    <w:p w14:paraId="06B9C3C9" w14:textId="77777777" w:rsidR="008E72C5" w:rsidRDefault="008E72C5" w:rsidP="008E72C5">
      <w:pPr>
        <w:pStyle w:val="Code"/>
      </w:pPr>
      <w:r>
        <w:t xml:space="preserve">    orgUnitBean : OrgUnitBean(  )</w:t>
      </w:r>
    </w:p>
    <w:p w14:paraId="1F98B99B" w14:textId="77777777" w:rsidR="008E72C5" w:rsidRDefault="008E72C5" w:rsidP="008E72C5">
      <w:pPr>
        <w:pStyle w:val="Code"/>
      </w:pPr>
      <w:r>
        <w:t>then</w:t>
      </w:r>
    </w:p>
    <w:p w14:paraId="41154301" w14:textId="77777777" w:rsidR="008E72C5" w:rsidRDefault="008E72C5" w:rsidP="008E72C5">
      <w:pPr>
        <w:pStyle w:val="Code"/>
      </w:pPr>
      <w:r>
        <w:t>// [ V1.3 - 2015-04-22 ]</w:t>
      </w:r>
    </w:p>
    <w:p w14:paraId="67B85314" w14:textId="77777777" w:rsidR="008E72C5" w:rsidRDefault="008E72C5" w:rsidP="008E72C5">
      <w:pPr>
        <w:pStyle w:val="Code"/>
      </w:pPr>
    </w:p>
    <w:p w14:paraId="25581EAD" w14:textId="77777777" w:rsidR="008E72C5" w:rsidRDefault="008E72C5" w:rsidP="008E72C5">
      <w:pPr>
        <w:pStyle w:val="Code"/>
      </w:pPr>
      <w:r>
        <w:t xml:space="preserve">  // Templatename --&gt; DefaultEmptyTemplate included in User Transfer Campaign</w:t>
      </w:r>
    </w:p>
    <w:p w14:paraId="409DA8B7" w14:textId="77777777" w:rsidR="008E72C5" w:rsidRDefault="008E72C5" w:rsidP="008E72C5">
      <w:pPr>
        <w:pStyle w:val="Code"/>
      </w:pPr>
    </w:p>
    <w:p w14:paraId="7B5E5476" w14:textId="2C61C602" w:rsidR="008E72C5" w:rsidRDefault="008E72C5" w:rsidP="008E72C5">
      <w:pPr>
        <w:pStyle w:val="Code"/>
      </w:pPr>
      <w:r>
        <w:t xml:space="preserve">  </w:t>
      </w:r>
      <w:r w:rsidRPr="00740F80">
        <w:rPr>
          <w:highlight w:val="yellow"/>
        </w:rPr>
        <w:t>String tName = "DefaultEmptyTemplate";</w:t>
      </w:r>
    </w:p>
    <w:p w14:paraId="3DF5F40C" w14:textId="77777777" w:rsidR="00740F80" w:rsidRDefault="00740F80" w:rsidP="008E72C5">
      <w:pPr>
        <w:pStyle w:val="Code"/>
      </w:pPr>
    </w:p>
    <w:p w14:paraId="6CDB26DB" w14:textId="4F351826" w:rsidR="008E72C5" w:rsidRDefault="008E72C5" w:rsidP="00740F80"/>
    <w:p w14:paraId="6C257391" w14:textId="576B1BC8" w:rsidR="00740F80" w:rsidRDefault="00740F80" w:rsidP="00740F80">
      <w:r>
        <w:t>The first part is the standard when/then clause of the Drools rules engine. It will run when there is a UserBean (i.e. object with the user details) and an orgUnitBean (object with the org unit details).</w:t>
      </w:r>
      <w:r w:rsidR="00436393">
        <w:t xml:space="preserve"> </w:t>
      </w:r>
      <w:r>
        <w:t>The first line of logic will set the name of the campaign dataset. Note that in the rules and EJB implementation, the term “template” is used to refer to a campaign dataset.</w:t>
      </w:r>
    </w:p>
    <w:p w14:paraId="3ABD7C7D" w14:textId="125DA526" w:rsidR="00740F80" w:rsidRDefault="00740F80" w:rsidP="00740F80"/>
    <w:p w14:paraId="2D955F33" w14:textId="79A276E1" w:rsidR="00740F80" w:rsidRDefault="00740F80" w:rsidP="00740F80">
      <w:r>
        <w:t>This is the bit of code we will change for our new dataset.</w:t>
      </w:r>
    </w:p>
    <w:p w14:paraId="6CA1E324" w14:textId="6C5548C3" w:rsidR="00740F80" w:rsidRDefault="00740F80" w:rsidP="00740F80"/>
    <w:p w14:paraId="66EEA5A3" w14:textId="77777777" w:rsidR="00740F80" w:rsidRDefault="00740F80" w:rsidP="008E72C5">
      <w:pPr>
        <w:pStyle w:val="Code"/>
      </w:pPr>
    </w:p>
    <w:p w14:paraId="2E6E804B" w14:textId="68B79C28" w:rsidR="008E72C5" w:rsidRDefault="008E72C5" w:rsidP="008E72C5">
      <w:pPr>
        <w:pStyle w:val="Code"/>
      </w:pPr>
      <w:r>
        <w:t xml:space="preserve">  TemplateBean templateBean = new TemplateBean();</w:t>
      </w:r>
    </w:p>
    <w:p w14:paraId="0C9D19C6" w14:textId="2F2C3EF5" w:rsidR="008E72C5" w:rsidRDefault="008E72C5" w:rsidP="008E72C5">
      <w:pPr>
        <w:pStyle w:val="Code"/>
      </w:pPr>
      <w:r>
        <w:t xml:space="preserve">  templateBean.setName(tName);</w:t>
      </w:r>
    </w:p>
    <w:p w14:paraId="01F28724" w14:textId="77777777" w:rsidR="008E72C5" w:rsidRDefault="008E72C5" w:rsidP="008E72C5">
      <w:pPr>
        <w:pStyle w:val="Code"/>
      </w:pPr>
      <w:r>
        <w:t xml:space="preserve">  TemplateDAO templateDAO = new TemplateDAO(logger);</w:t>
      </w:r>
    </w:p>
    <w:p w14:paraId="50372B1F" w14:textId="77777777" w:rsidR="008E72C5" w:rsidRDefault="008E72C5" w:rsidP="008E72C5">
      <w:pPr>
        <w:pStyle w:val="Code"/>
      </w:pPr>
      <w:r>
        <w:t xml:space="preserve">  templateDAO.setDAO(sql);</w:t>
      </w:r>
    </w:p>
    <w:p w14:paraId="6F7E2332" w14:textId="77777777" w:rsidR="008E72C5" w:rsidRDefault="008E72C5" w:rsidP="008E72C5">
      <w:pPr>
        <w:pStyle w:val="Code"/>
      </w:pPr>
    </w:p>
    <w:p w14:paraId="419FFA3A" w14:textId="4BA9DE4E" w:rsidR="008E72C5" w:rsidRDefault="008E72C5" w:rsidP="008E72C5">
      <w:pPr>
        <w:pStyle w:val="Code"/>
      </w:pPr>
      <w:r>
        <w:t xml:space="preserve">  BeanList blTemplateBean = templateDAO.find(templateBean, new Paging(4));</w:t>
      </w:r>
    </w:p>
    <w:p w14:paraId="314F4C34" w14:textId="77777777" w:rsidR="008E72C5" w:rsidRDefault="008E72C5" w:rsidP="008E72C5">
      <w:pPr>
        <w:pStyle w:val="Code"/>
      </w:pPr>
      <w:r>
        <w:t xml:space="preserve">  if (blTemplateBean.size()==0) {</w:t>
      </w:r>
    </w:p>
    <w:p w14:paraId="4A2B2528" w14:textId="77777777" w:rsidR="008E72C5" w:rsidRDefault="008E72C5" w:rsidP="008E72C5">
      <w:pPr>
        <w:pStyle w:val="Code"/>
      </w:pPr>
      <w:r>
        <w:t xml:space="preserve">    throw new Exception("Template does not exists!");</w:t>
      </w:r>
    </w:p>
    <w:p w14:paraId="743D4732" w14:textId="77777777" w:rsidR="008E72C5" w:rsidRDefault="008E72C5" w:rsidP="008E72C5">
      <w:pPr>
        <w:pStyle w:val="Code"/>
      </w:pPr>
      <w:r>
        <w:t xml:space="preserve">  }</w:t>
      </w:r>
    </w:p>
    <w:p w14:paraId="6DE136EE" w14:textId="77777777" w:rsidR="008E72C5" w:rsidRDefault="008E72C5" w:rsidP="008E72C5">
      <w:pPr>
        <w:pStyle w:val="Code"/>
      </w:pPr>
      <w:r>
        <w:t xml:space="preserve">  templateBean = (TemplateBean) blTemplateBean.get(0);</w:t>
      </w:r>
    </w:p>
    <w:p w14:paraId="74054CB5" w14:textId="2C89A6DB" w:rsidR="008E72C5" w:rsidRDefault="008E72C5" w:rsidP="00740F80"/>
    <w:p w14:paraId="37D2E744" w14:textId="48AAF764" w:rsidR="00740F80" w:rsidRDefault="00740F80" w:rsidP="00740F80">
      <w:r>
        <w:t xml:space="preserve">The next section of code will check to see if the dataset (template) exists and if it doesn’t it will throw an exception with the message “Template does not exists!”. </w:t>
      </w:r>
    </w:p>
    <w:p w14:paraId="61E199A2" w14:textId="26CFC1AE" w:rsidR="00740F80" w:rsidRDefault="00740F80" w:rsidP="00740F80"/>
    <w:p w14:paraId="0B460449" w14:textId="38775EE4" w:rsidR="00740F80" w:rsidRDefault="00740F80" w:rsidP="00740F80">
      <w:r>
        <w:t>Note that this rule uses the older Data Access Object (DAO) implementation which is being deprecated in preference to the published Direct methods and Actions.</w:t>
      </w:r>
    </w:p>
    <w:p w14:paraId="3F24926B" w14:textId="77777777" w:rsidR="00740F80" w:rsidRDefault="00740F80" w:rsidP="00740F80"/>
    <w:p w14:paraId="0A5CAC86" w14:textId="77777777" w:rsidR="008E72C5" w:rsidRDefault="008E72C5" w:rsidP="008E72C5">
      <w:pPr>
        <w:pStyle w:val="Code"/>
      </w:pPr>
      <w:r>
        <w:t xml:space="preserve">  BeanList entitlements = UserAction.findJobRoles(sql, userBean);</w:t>
      </w:r>
    </w:p>
    <w:p w14:paraId="20535265" w14:textId="77777777" w:rsidR="008E72C5" w:rsidRDefault="008E72C5" w:rsidP="008E72C5">
      <w:pPr>
        <w:pStyle w:val="Code"/>
      </w:pPr>
    </w:p>
    <w:p w14:paraId="378CABA2" w14:textId="77777777" w:rsidR="008E72C5" w:rsidRDefault="008E72C5" w:rsidP="008E72C5">
      <w:pPr>
        <w:pStyle w:val="Code"/>
      </w:pPr>
      <w:r>
        <w:t xml:space="preserve">  BeanList listBean = new BeanList();</w:t>
      </w:r>
    </w:p>
    <w:p w14:paraId="2AA12F82" w14:textId="77777777" w:rsidR="008E72C5" w:rsidRDefault="008E72C5" w:rsidP="008E72C5">
      <w:pPr>
        <w:pStyle w:val="Code"/>
      </w:pPr>
      <w:r>
        <w:t xml:space="preserve">  for (int i = 0; i &lt; entitlements.size(); i++) {</w:t>
      </w:r>
    </w:p>
    <w:p w14:paraId="04A856E9" w14:textId="77777777" w:rsidR="008E72C5" w:rsidRDefault="008E72C5" w:rsidP="008E72C5">
      <w:pPr>
        <w:pStyle w:val="Code"/>
      </w:pPr>
      <w:r>
        <w:t xml:space="preserve">    AbstractBean[] element = new AbstractBean[2];</w:t>
      </w:r>
    </w:p>
    <w:p w14:paraId="491AE377" w14:textId="77777777" w:rsidR="008E72C5" w:rsidRDefault="008E72C5" w:rsidP="008E72C5">
      <w:pPr>
        <w:pStyle w:val="Code"/>
      </w:pPr>
      <w:r>
        <w:t xml:space="preserve">    element[0] = userBean;</w:t>
      </w:r>
    </w:p>
    <w:p w14:paraId="27951643" w14:textId="77777777" w:rsidR="008E72C5" w:rsidRDefault="008E72C5" w:rsidP="008E72C5">
      <w:pPr>
        <w:pStyle w:val="Code"/>
      </w:pPr>
      <w:r>
        <w:t xml:space="preserve">    element[1] = (EntitlementBean) entitlements.get(i);</w:t>
      </w:r>
    </w:p>
    <w:p w14:paraId="1D83CD80" w14:textId="77777777" w:rsidR="008E72C5" w:rsidRDefault="008E72C5" w:rsidP="008E72C5">
      <w:pPr>
        <w:pStyle w:val="Code"/>
      </w:pPr>
      <w:r>
        <w:t xml:space="preserve">    listBean.add(element);</w:t>
      </w:r>
    </w:p>
    <w:p w14:paraId="646F7413" w14:textId="77777777" w:rsidR="008E72C5" w:rsidRDefault="008E72C5" w:rsidP="008E72C5">
      <w:pPr>
        <w:pStyle w:val="Code"/>
      </w:pPr>
      <w:r>
        <w:t xml:space="preserve">  }</w:t>
      </w:r>
    </w:p>
    <w:p w14:paraId="22C4EF2C" w14:textId="77777777" w:rsidR="008E72C5" w:rsidRDefault="008E72C5" w:rsidP="008E72C5">
      <w:pPr>
        <w:pStyle w:val="Code"/>
      </w:pPr>
    </w:p>
    <w:p w14:paraId="78181E88" w14:textId="77777777" w:rsidR="008E72C5" w:rsidRDefault="008E72C5" w:rsidP="008E72C5">
      <w:pPr>
        <w:pStyle w:val="Code"/>
      </w:pPr>
      <w:r>
        <w:t xml:space="preserve">  if (listBean.size() &gt; 0) {</w:t>
      </w:r>
    </w:p>
    <w:p w14:paraId="50584669" w14:textId="77777777" w:rsidR="008E72C5" w:rsidRDefault="008E72C5" w:rsidP="008E72C5">
      <w:pPr>
        <w:pStyle w:val="Code"/>
      </w:pPr>
      <w:r>
        <w:t xml:space="preserve">    templateDAO.addEntity(listBean, AttestationRes.TEMPLATE_ENTITY_USERENT, templateBean, AttestationTypes.PERSON_ENTITLEMENT.getValue());</w:t>
      </w:r>
    </w:p>
    <w:p w14:paraId="5DFCC6F4" w14:textId="6591FF7C" w:rsidR="008E72C5" w:rsidRDefault="008E72C5" w:rsidP="008E72C5">
      <w:pPr>
        <w:pStyle w:val="Code"/>
      </w:pPr>
      <w:r>
        <w:t xml:space="preserve">  }</w:t>
      </w:r>
    </w:p>
    <w:p w14:paraId="75DE9391" w14:textId="76D02266" w:rsidR="008E72C5" w:rsidRDefault="008E72C5" w:rsidP="004A21C0">
      <w:pPr>
        <w:rPr>
          <w:lang w:eastAsia="x-none"/>
        </w:rPr>
      </w:pPr>
    </w:p>
    <w:p w14:paraId="29C4A5A8" w14:textId="0332045B" w:rsidR="008E72C5" w:rsidRDefault="00740F80" w:rsidP="004A21C0">
      <w:pPr>
        <w:rPr>
          <w:lang w:eastAsia="x-none"/>
        </w:rPr>
      </w:pPr>
      <w:r>
        <w:rPr>
          <w:lang w:eastAsia="x-none"/>
        </w:rPr>
        <w:t>The last bit of code will get the list of entitlements for the user and write them into the certification dataset.</w:t>
      </w:r>
    </w:p>
    <w:p w14:paraId="30DDC42B" w14:textId="46BB6670" w:rsidR="00740F80" w:rsidRDefault="00740F80" w:rsidP="004A21C0">
      <w:pPr>
        <w:rPr>
          <w:lang w:eastAsia="x-none"/>
        </w:rPr>
      </w:pPr>
    </w:p>
    <w:p w14:paraId="1E55A5BD" w14:textId="2408D43E" w:rsidR="00740F80" w:rsidRDefault="00740F80" w:rsidP="00F61B1D">
      <w:pPr>
        <w:pStyle w:val="ListParagraph"/>
        <w:numPr>
          <w:ilvl w:val="0"/>
          <w:numId w:val="35"/>
        </w:numPr>
        <w:rPr>
          <w:lang w:eastAsia="x-none"/>
        </w:rPr>
      </w:pPr>
      <w:r>
        <w:rPr>
          <w:lang w:eastAsia="x-none"/>
        </w:rPr>
        <w:t>With the code open in the editor (“</w:t>
      </w:r>
      <w:r w:rsidRPr="00247615">
        <w:rPr>
          <w:b/>
          <w:lang w:eastAsia="x-none"/>
        </w:rPr>
        <w:t>Replace With…</w:t>
      </w:r>
      <w:r>
        <w:rPr>
          <w:lang w:eastAsia="x-none"/>
        </w:rPr>
        <w:t xml:space="preserve">” dialog), change the name of the template </w:t>
      </w:r>
      <w:r w:rsidRPr="00247615">
        <w:rPr>
          <w:u w:val="single"/>
          <w:lang w:eastAsia="x-none"/>
        </w:rPr>
        <w:t>to your template name</w:t>
      </w:r>
      <w:r>
        <w:rPr>
          <w:lang w:eastAsia="x-none"/>
        </w:rPr>
        <w:t xml:space="preserve"> (in the example it is “</w:t>
      </w:r>
      <w:r w:rsidRPr="00247615">
        <w:rPr>
          <w:rStyle w:val="CodeChar"/>
        </w:rPr>
        <w:t>User Move Dataset</w:t>
      </w:r>
      <w:r>
        <w:rPr>
          <w:lang w:eastAsia="x-none"/>
        </w:rPr>
        <w:t>”).</w:t>
      </w:r>
    </w:p>
    <w:p w14:paraId="01C30680" w14:textId="31DD03EA" w:rsidR="00740F80" w:rsidRDefault="00740F80" w:rsidP="004A21C0">
      <w:pPr>
        <w:rPr>
          <w:lang w:eastAsia="x-none"/>
        </w:rPr>
      </w:pPr>
    </w:p>
    <w:p w14:paraId="06EBF052" w14:textId="20DF71C4" w:rsidR="00740F80" w:rsidRDefault="00740F80" w:rsidP="004A21C0">
      <w:pPr>
        <w:rPr>
          <w:lang w:eastAsia="x-none"/>
        </w:rPr>
      </w:pPr>
      <w:r>
        <w:rPr>
          <w:noProof/>
          <w:lang w:eastAsia="x-none"/>
        </w:rPr>
        <w:lastRenderedPageBreak/>
        <w:drawing>
          <wp:inline distT="0" distB="0" distL="0" distR="0" wp14:anchorId="371C2513" wp14:editId="6B065435">
            <wp:extent cx="6188710" cy="2292985"/>
            <wp:effectExtent l="63500" t="63500" r="59690" b="692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31 at 16.31.23.png"/>
                    <pic:cNvPicPr/>
                  </pic:nvPicPr>
                  <pic:blipFill>
                    <a:blip r:embed="rId87"/>
                    <a:stretch>
                      <a:fillRect/>
                    </a:stretch>
                  </pic:blipFill>
                  <pic:spPr>
                    <a:xfrm>
                      <a:off x="0" y="0"/>
                      <a:ext cx="6188710" cy="2292985"/>
                    </a:xfrm>
                    <a:prstGeom prst="rect">
                      <a:avLst/>
                    </a:prstGeom>
                    <a:effectLst>
                      <a:glow rad="63500">
                        <a:schemeClr val="accent3">
                          <a:satMod val="175000"/>
                          <a:alpha val="40000"/>
                        </a:schemeClr>
                      </a:glow>
                    </a:effectLst>
                  </pic:spPr>
                </pic:pic>
              </a:graphicData>
            </a:graphic>
          </wp:inline>
        </w:drawing>
      </w:r>
    </w:p>
    <w:p w14:paraId="577BE322" w14:textId="77777777" w:rsidR="00740F80" w:rsidRDefault="00740F80" w:rsidP="004A21C0">
      <w:pPr>
        <w:rPr>
          <w:lang w:eastAsia="x-none"/>
        </w:rPr>
      </w:pPr>
    </w:p>
    <w:p w14:paraId="70BBCE38" w14:textId="4203725D" w:rsidR="008E72C5" w:rsidRDefault="00740F80" w:rsidP="00F61B1D">
      <w:pPr>
        <w:pStyle w:val="ListParagraph"/>
        <w:numPr>
          <w:ilvl w:val="0"/>
          <w:numId w:val="35"/>
        </w:numPr>
        <w:rPr>
          <w:lang w:eastAsia="x-none"/>
        </w:rPr>
      </w:pPr>
      <w:r>
        <w:rPr>
          <w:lang w:eastAsia="x-none"/>
        </w:rPr>
        <w:t xml:space="preserve">Click </w:t>
      </w:r>
      <w:r w:rsidRPr="00247615">
        <w:rPr>
          <w:b/>
          <w:lang w:eastAsia="x-none"/>
        </w:rPr>
        <w:t>Save</w:t>
      </w:r>
      <w:r>
        <w:rPr>
          <w:lang w:eastAsia="x-none"/>
        </w:rPr>
        <w:t xml:space="preserve"> to close</w:t>
      </w:r>
    </w:p>
    <w:p w14:paraId="1947381F" w14:textId="5C40CB09" w:rsidR="00740F80" w:rsidRDefault="00740F80" w:rsidP="004A21C0">
      <w:pPr>
        <w:rPr>
          <w:lang w:eastAsia="x-none"/>
        </w:rPr>
      </w:pPr>
    </w:p>
    <w:p w14:paraId="5659FDF2" w14:textId="5DD6E4CF" w:rsidR="00740F80" w:rsidRDefault="00740F80" w:rsidP="00740F80">
      <w:pPr>
        <w:pStyle w:val="Note"/>
      </w:pPr>
      <w:r>
        <w:t>We could have created a new rule and copied all of the code over to it, but this will do for the lab.</w:t>
      </w:r>
    </w:p>
    <w:p w14:paraId="1814B6F0" w14:textId="77777777" w:rsidR="00740F80" w:rsidRDefault="00740F80" w:rsidP="004A21C0">
      <w:pPr>
        <w:rPr>
          <w:lang w:eastAsia="x-none"/>
        </w:rPr>
      </w:pPr>
    </w:p>
    <w:p w14:paraId="3CBA06F0" w14:textId="6DBADFF7" w:rsidR="00740F80" w:rsidRDefault="00740F80" w:rsidP="004A21C0">
      <w:pPr>
        <w:rPr>
          <w:lang w:eastAsia="x-none"/>
        </w:rPr>
      </w:pPr>
      <w:r>
        <w:rPr>
          <w:lang w:eastAsia="x-none"/>
        </w:rPr>
        <w:t>We now need to go fix the rules engine cache setting.</w:t>
      </w:r>
    </w:p>
    <w:p w14:paraId="352EEB36" w14:textId="1D9D4A0E" w:rsidR="00740F80" w:rsidRDefault="00740F80" w:rsidP="005A6128">
      <w:pPr>
        <w:pStyle w:val="Heading4"/>
      </w:pPr>
      <w:r>
        <w:t>Set Rules Engine Cache</w:t>
      </w:r>
    </w:p>
    <w:p w14:paraId="362EC92A" w14:textId="060A4505" w:rsidR="00740F80" w:rsidRDefault="00740F80" w:rsidP="00F61B1D">
      <w:pPr>
        <w:pStyle w:val="ListParagraph"/>
        <w:numPr>
          <w:ilvl w:val="0"/>
          <w:numId w:val="35"/>
        </w:numPr>
        <w:rPr>
          <w:lang w:eastAsia="x-none"/>
        </w:rPr>
      </w:pPr>
      <w:r>
        <w:rPr>
          <w:lang w:eastAsia="x-none"/>
        </w:rPr>
        <w:t xml:space="preserve">Go to the </w:t>
      </w:r>
      <w:r w:rsidRPr="00247615">
        <w:rPr>
          <w:b/>
          <w:lang w:eastAsia="x-none"/>
        </w:rPr>
        <w:t>Task Planner</w:t>
      </w:r>
      <w:r>
        <w:rPr>
          <w:lang w:eastAsia="x-none"/>
        </w:rPr>
        <w:t xml:space="preserve"> module</w:t>
      </w:r>
    </w:p>
    <w:p w14:paraId="530687D0" w14:textId="3B263308" w:rsidR="005A6128" w:rsidRDefault="005A6128" w:rsidP="00F61B1D">
      <w:pPr>
        <w:pStyle w:val="ListParagraph"/>
        <w:numPr>
          <w:ilvl w:val="0"/>
          <w:numId w:val="35"/>
        </w:numPr>
        <w:rPr>
          <w:lang w:eastAsia="x-none"/>
        </w:rPr>
      </w:pPr>
      <w:r>
        <w:rPr>
          <w:lang w:eastAsia="x-none"/>
        </w:rPr>
        <w:t xml:space="preserve">Select the </w:t>
      </w:r>
      <w:r w:rsidRPr="005A6128">
        <w:rPr>
          <w:rStyle w:val="CodeChar"/>
        </w:rPr>
        <w:t>RuleEngine</w:t>
      </w:r>
      <w:r>
        <w:rPr>
          <w:lang w:eastAsia="x-none"/>
        </w:rPr>
        <w:t xml:space="preserve"> job and stop it (</w:t>
      </w:r>
      <w:r w:rsidRPr="00247615">
        <w:rPr>
          <w:b/>
          <w:lang w:eastAsia="x-none"/>
        </w:rPr>
        <w:t>Actions &gt; Stop</w:t>
      </w:r>
      <w:r>
        <w:rPr>
          <w:lang w:eastAsia="x-none"/>
        </w:rPr>
        <w:t>)</w:t>
      </w:r>
    </w:p>
    <w:p w14:paraId="6BC5541F" w14:textId="43808296" w:rsidR="005A6128" w:rsidRDefault="005A6128" w:rsidP="00F61B1D">
      <w:pPr>
        <w:pStyle w:val="ListParagraph"/>
        <w:numPr>
          <w:ilvl w:val="0"/>
          <w:numId w:val="35"/>
        </w:numPr>
        <w:rPr>
          <w:lang w:eastAsia="x-none"/>
        </w:rPr>
      </w:pPr>
      <w:r>
        <w:rPr>
          <w:lang w:eastAsia="x-none"/>
        </w:rPr>
        <w:t xml:space="preserve">Go to the </w:t>
      </w:r>
      <w:r w:rsidRPr="00247615">
        <w:rPr>
          <w:b/>
          <w:lang w:eastAsia="x-none"/>
        </w:rPr>
        <w:t>Jobs</w:t>
      </w:r>
      <w:r>
        <w:rPr>
          <w:lang w:eastAsia="x-none"/>
        </w:rPr>
        <w:t xml:space="preserve"> tab in the right pane</w:t>
      </w:r>
    </w:p>
    <w:p w14:paraId="341E95AD" w14:textId="38BC01DA" w:rsidR="005A6128" w:rsidRDefault="005A6128" w:rsidP="00F61B1D">
      <w:pPr>
        <w:pStyle w:val="ListParagraph"/>
        <w:numPr>
          <w:ilvl w:val="0"/>
          <w:numId w:val="35"/>
        </w:numPr>
        <w:rPr>
          <w:lang w:eastAsia="x-none"/>
        </w:rPr>
      </w:pPr>
      <w:r>
        <w:rPr>
          <w:lang w:eastAsia="x-none"/>
        </w:rPr>
        <w:t xml:space="preserve">Select the </w:t>
      </w:r>
      <w:r w:rsidRPr="005A6128">
        <w:rPr>
          <w:rStyle w:val="CodeChar"/>
        </w:rPr>
        <w:t>Event IN Dispatcher</w:t>
      </w:r>
      <w:r>
        <w:rPr>
          <w:lang w:eastAsia="x-none"/>
        </w:rPr>
        <w:t xml:space="preserve"> job and find the </w:t>
      </w:r>
      <w:r w:rsidRPr="005A6128">
        <w:rPr>
          <w:rStyle w:val="CodeChar"/>
        </w:rPr>
        <w:t>cacheTime</w:t>
      </w:r>
      <w:r>
        <w:rPr>
          <w:lang w:eastAsia="x-none"/>
        </w:rPr>
        <w:t xml:space="preserve"> setting</w:t>
      </w:r>
    </w:p>
    <w:p w14:paraId="0B1B11C4" w14:textId="3E0BB169" w:rsidR="005A6128" w:rsidRDefault="005A6128" w:rsidP="00F61B1D">
      <w:pPr>
        <w:pStyle w:val="ListParagraph"/>
        <w:numPr>
          <w:ilvl w:val="0"/>
          <w:numId w:val="35"/>
        </w:numPr>
        <w:rPr>
          <w:lang w:eastAsia="x-none"/>
        </w:rPr>
      </w:pPr>
      <w:r>
        <w:rPr>
          <w:lang w:eastAsia="x-none"/>
        </w:rPr>
        <w:t xml:space="preserve">Change it from </w:t>
      </w:r>
      <w:r w:rsidRPr="005A6128">
        <w:rPr>
          <w:rStyle w:val="CodeChar"/>
        </w:rPr>
        <w:t>120</w:t>
      </w:r>
      <w:r>
        <w:rPr>
          <w:lang w:eastAsia="x-none"/>
        </w:rPr>
        <w:t xml:space="preserve"> (mins) to </w:t>
      </w:r>
      <w:r w:rsidRPr="005A6128">
        <w:rPr>
          <w:rStyle w:val="CodeChar"/>
        </w:rPr>
        <w:t>1</w:t>
      </w:r>
    </w:p>
    <w:p w14:paraId="61A1D1E6" w14:textId="1F9FCDA8" w:rsidR="005A6128" w:rsidRDefault="005A6128" w:rsidP="00F61B1D">
      <w:pPr>
        <w:pStyle w:val="ListParagraph"/>
        <w:numPr>
          <w:ilvl w:val="0"/>
          <w:numId w:val="35"/>
        </w:numPr>
        <w:rPr>
          <w:lang w:eastAsia="x-none"/>
        </w:rPr>
      </w:pPr>
      <w:r w:rsidRPr="00247615">
        <w:rPr>
          <w:b/>
          <w:lang w:eastAsia="x-none"/>
        </w:rPr>
        <w:t>Save</w:t>
      </w:r>
      <w:r>
        <w:rPr>
          <w:lang w:eastAsia="x-none"/>
        </w:rPr>
        <w:t xml:space="preserve"> the change</w:t>
      </w:r>
    </w:p>
    <w:p w14:paraId="50A1681E" w14:textId="7EB8411C" w:rsidR="005A6128" w:rsidRDefault="005A6128" w:rsidP="004A21C0">
      <w:pPr>
        <w:rPr>
          <w:lang w:eastAsia="x-none"/>
        </w:rPr>
      </w:pPr>
    </w:p>
    <w:p w14:paraId="7DA6C40E" w14:textId="7A391688" w:rsidR="005A6128" w:rsidRDefault="005A6128" w:rsidP="004A21C0">
      <w:pPr>
        <w:rPr>
          <w:lang w:eastAsia="x-none"/>
        </w:rPr>
      </w:pPr>
      <w:r>
        <w:rPr>
          <w:lang w:eastAsia="x-none"/>
        </w:rPr>
        <w:t>The job and task should look like the following.</w:t>
      </w:r>
    </w:p>
    <w:p w14:paraId="5922BC30" w14:textId="249A5A93" w:rsidR="005A6128" w:rsidRDefault="005A6128" w:rsidP="004A21C0">
      <w:pPr>
        <w:rPr>
          <w:lang w:eastAsia="x-none"/>
        </w:rPr>
      </w:pPr>
    </w:p>
    <w:p w14:paraId="50918AC6" w14:textId="760330E8" w:rsidR="005A6128" w:rsidRDefault="005A6128" w:rsidP="004A21C0">
      <w:pPr>
        <w:rPr>
          <w:lang w:eastAsia="x-none"/>
        </w:rPr>
      </w:pPr>
      <w:r>
        <w:rPr>
          <w:noProof/>
          <w:lang w:eastAsia="x-none"/>
        </w:rPr>
        <w:drawing>
          <wp:inline distT="0" distB="0" distL="0" distR="0" wp14:anchorId="737824E5" wp14:editId="55F2738B">
            <wp:extent cx="6188710" cy="3084195"/>
            <wp:effectExtent l="63500" t="63500" r="59690" b="65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31 at 16.36.17.png"/>
                    <pic:cNvPicPr/>
                  </pic:nvPicPr>
                  <pic:blipFill>
                    <a:blip r:embed="rId88"/>
                    <a:stretch>
                      <a:fillRect/>
                    </a:stretch>
                  </pic:blipFill>
                  <pic:spPr>
                    <a:xfrm>
                      <a:off x="0" y="0"/>
                      <a:ext cx="6188710" cy="3084195"/>
                    </a:xfrm>
                    <a:prstGeom prst="rect">
                      <a:avLst/>
                    </a:prstGeom>
                    <a:effectLst>
                      <a:glow rad="63500">
                        <a:schemeClr val="accent3">
                          <a:satMod val="175000"/>
                          <a:alpha val="40000"/>
                        </a:schemeClr>
                      </a:glow>
                    </a:effectLst>
                  </pic:spPr>
                </pic:pic>
              </a:graphicData>
            </a:graphic>
          </wp:inline>
        </w:drawing>
      </w:r>
    </w:p>
    <w:p w14:paraId="65A9B8DF" w14:textId="77777777" w:rsidR="005A6128" w:rsidRDefault="005A6128" w:rsidP="004A21C0">
      <w:pPr>
        <w:rPr>
          <w:lang w:eastAsia="x-none"/>
        </w:rPr>
      </w:pPr>
    </w:p>
    <w:p w14:paraId="7BA8D033" w14:textId="04A18A52" w:rsidR="005A6128" w:rsidRDefault="005A6128" w:rsidP="00F61B1D">
      <w:pPr>
        <w:pStyle w:val="ListParagraph"/>
        <w:numPr>
          <w:ilvl w:val="0"/>
          <w:numId w:val="36"/>
        </w:numPr>
        <w:rPr>
          <w:lang w:eastAsia="x-none"/>
        </w:rPr>
      </w:pPr>
      <w:r w:rsidRPr="00247615">
        <w:rPr>
          <w:b/>
          <w:lang w:eastAsia="x-none"/>
        </w:rPr>
        <w:t>Start</w:t>
      </w:r>
      <w:r>
        <w:rPr>
          <w:lang w:eastAsia="x-none"/>
        </w:rPr>
        <w:t xml:space="preserve"> the Job</w:t>
      </w:r>
    </w:p>
    <w:p w14:paraId="444422A3" w14:textId="04F19F8F" w:rsidR="005A6128" w:rsidRDefault="005A6128" w:rsidP="004A21C0">
      <w:pPr>
        <w:rPr>
          <w:lang w:eastAsia="x-none"/>
        </w:rPr>
      </w:pPr>
    </w:p>
    <w:p w14:paraId="4482EA58" w14:textId="67C11B14" w:rsidR="005A6128" w:rsidRDefault="005A6128" w:rsidP="004A21C0">
      <w:pPr>
        <w:rPr>
          <w:lang w:eastAsia="x-none"/>
        </w:rPr>
      </w:pPr>
      <w:r>
        <w:rPr>
          <w:lang w:eastAsia="x-none"/>
        </w:rPr>
        <w:lastRenderedPageBreak/>
        <w:t>This will mean that the rule cache will be emptied every minute. This is useful for testing where you want your changes to be compiled and available almost immediately. In production the cache setting of 120 minutes means rules will be compiled and loaded once every two hours, which provides better performance.</w:t>
      </w:r>
    </w:p>
    <w:p w14:paraId="76C65298" w14:textId="259D30FA" w:rsidR="008E72C5" w:rsidRDefault="008E72C5" w:rsidP="004A21C0">
      <w:pPr>
        <w:rPr>
          <w:lang w:eastAsia="x-none"/>
        </w:rPr>
      </w:pPr>
    </w:p>
    <w:p w14:paraId="1A6CB127" w14:textId="34F1C895" w:rsidR="005A6128" w:rsidRDefault="005A6128" w:rsidP="004A21C0">
      <w:pPr>
        <w:rPr>
          <w:lang w:eastAsia="x-none"/>
        </w:rPr>
      </w:pPr>
      <w:r>
        <w:rPr>
          <w:lang w:eastAsia="x-none"/>
        </w:rPr>
        <w:t>We are now ready to test the flow end-to-end.</w:t>
      </w:r>
    </w:p>
    <w:p w14:paraId="1B21B019" w14:textId="77777777" w:rsidR="004A21C0" w:rsidRDefault="004A21C0" w:rsidP="004A21C0">
      <w:pPr>
        <w:pStyle w:val="Heading3"/>
      </w:pPr>
      <w:bookmarkStart w:id="27" w:name="_Toc510787958"/>
      <w:r>
        <w:t>Testing</w:t>
      </w:r>
      <w:bookmarkEnd w:id="27"/>
    </w:p>
    <w:p w14:paraId="06A942AB" w14:textId="1AA8F1DF" w:rsidR="004A21C0" w:rsidRDefault="005A6128" w:rsidP="003D3ED0">
      <w:pPr>
        <w:rPr>
          <w:lang w:eastAsia="x-none"/>
        </w:rPr>
      </w:pPr>
      <w:r>
        <w:rPr>
          <w:lang w:eastAsia="x-none"/>
        </w:rPr>
        <w:t>There are two parts to testing this; perform the user move, then check the recert campaign.</w:t>
      </w:r>
    </w:p>
    <w:p w14:paraId="5E53A771" w14:textId="52A578AF" w:rsidR="005A6128" w:rsidRDefault="005A6128" w:rsidP="005A6128">
      <w:pPr>
        <w:pStyle w:val="Heading4"/>
      </w:pPr>
      <w:r>
        <w:t>Testing the User Move</w:t>
      </w:r>
    </w:p>
    <w:p w14:paraId="3113A57F" w14:textId="5207C95A" w:rsidR="005A6128" w:rsidRDefault="005A6128" w:rsidP="003D3ED0">
      <w:pPr>
        <w:rPr>
          <w:lang w:eastAsia="x-none"/>
        </w:rPr>
      </w:pPr>
      <w:r>
        <w:rPr>
          <w:lang w:eastAsia="x-none"/>
        </w:rPr>
        <w:t>Log into the Service Center as DFox</w:t>
      </w:r>
    </w:p>
    <w:p w14:paraId="0FC45087" w14:textId="47FD77EB" w:rsidR="005A6128" w:rsidRDefault="005A6128" w:rsidP="00F61B1D">
      <w:pPr>
        <w:pStyle w:val="ListParagraph"/>
        <w:numPr>
          <w:ilvl w:val="0"/>
          <w:numId w:val="36"/>
        </w:numPr>
        <w:rPr>
          <w:lang w:eastAsia="x-none"/>
        </w:rPr>
      </w:pPr>
      <w:r>
        <w:rPr>
          <w:lang w:eastAsia="x-none"/>
        </w:rPr>
        <w:t xml:space="preserve">Go the </w:t>
      </w:r>
      <w:r w:rsidRPr="00247615">
        <w:rPr>
          <w:b/>
          <w:lang w:eastAsia="x-none"/>
        </w:rPr>
        <w:t>Access Requests</w:t>
      </w:r>
      <w:r>
        <w:rPr>
          <w:lang w:eastAsia="x-none"/>
        </w:rPr>
        <w:t xml:space="preserve">, select the </w:t>
      </w:r>
      <w:r w:rsidRPr="00247615">
        <w:rPr>
          <w:b/>
          <w:lang w:eastAsia="x-none"/>
        </w:rPr>
        <w:t>User Manager</w:t>
      </w:r>
      <w:r>
        <w:rPr>
          <w:lang w:eastAsia="x-none"/>
        </w:rPr>
        <w:t xml:space="preserve"> tab and the </w:t>
      </w:r>
      <w:r w:rsidRPr="00247615">
        <w:rPr>
          <w:b/>
          <w:lang w:eastAsia="x-none"/>
        </w:rPr>
        <w:t>Request Move User</w:t>
      </w:r>
      <w:r>
        <w:rPr>
          <w:lang w:eastAsia="x-none"/>
        </w:rPr>
        <w:t xml:space="preserve"> sub-tab</w:t>
      </w:r>
    </w:p>
    <w:p w14:paraId="61EE60D0" w14:textId="28964B6B" w:rsidR="005A6128" w:rsidRDefault="005A6128" w:rsidP="00F61B1D">
      <w:pPr>
        <w:pStyle w:val="ListParagraph"/>
        <w:numPr>
          <w:ilvl w:val="0"/>
          <w:numId w:val="36"/>
        </w:numPr>
        <w:rPr>
          <w:lang w:eastAsia="x-none"/>
        </w:rPr>
      </w:pPr>
      <w:r>
        <w:rPr>
          <w:lang w:eastAsia="x-none"/>
        </w:rPr>
        <w:t xml:space="preserve">Find and select </w:t>
      </w:r>
      <w:r w:rsidRPr="00247615">
        <w:rPr>
          <w:rStyle w:val="CodeChar"/>
        </w:rPr>
        <w:t>Patricia Whiteman</w:t>
      </w:r>
      <w:r>
        <w:rPr>
          <w:lang w:eastAsia="x-none"/>
        </w:rPr>
        <w:t xml:space="preserve"> (</w:t>
      </w:r>
      <w:r w:rsidRPr="00247615">
        <w:rPr>
          <w:u w:val="single"/>
          <w:lang w:eastAsia="x-none"/>
        </w:rPr>
        <w:t>careful, there are two, we want the one in NORTH</w:t>
      </w:r>
      <w:r>
        <w:rPr>
          <w:lang w:eastAsia="x-none"/>
        </w:rPr>
        <w:t>)</w:t>
      </w:r>
    </w:p>
    <w:p w14:paraId="58A44830" w14:textId="31723D78" w:rsidR="005A6128" w:rsidRDefault="005A6128" w:rsidP="003D3ED0">
      <w:pPr>
        <w:rPr>
          <w:lang w:eastAsia="x-none"/>
        </w:rPr>
      </w:pPr>
    </w:p>
    <w:p w14:paraId="06ACEAE1" w14:textId="03BDB562" w:rsidR="005A6128" w:rsidRDefault="005A6128" w:rsidP="003D3ED0">
      <w:pPr>
        <w:rPr>
          <w:lang w:eastAsia="x-none"/>
        </w:rPr>
      </w:pPr>
      <w:r>
        <w:rPr>
          <w:noProof/>
          <w:lang w:eastAsia="x-none"/>
        </w:rPr>
        <w:drawing>
          <wp:inline distT="0" distB="0" distL="0" distR="0" wp14:anchorId="1FE42654" wp14:editId="03A3E2B8">
            <wp:extent cx="6188710" cy="1807845"/>
            <wp:effectExtent l="63500" t="63500" r="59690" b="590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1-31 at 16.42.41.png"/>
                    <pic:cNvPicPr/>
                  </pic:nvPicPr>
                  <pic:blipFill>
                    <a:blip r:embed="rId89"/>
                    <a:stretch>
                      <a:fillRect/>
                    </a:stretch>
                  </pic:blipFill>
                  <pic:spPr>
                    <a:xfrm>
                      <a:off x="0" y="0"/>
                      <a:ext cx="6188710" cy="1807845"/>
                    </a:xfrm>
                    <a:prstGeom prst="rect">
                      <a:avLst/>
                    </a:prstGeom>
                    <a:effectLst>
                      <a:glow rad="63500">
                        <a:schemeClr val="accent3">
                          <a:satMod val="175000"/>
                          <a:alpha val="40000"/>
                        </a:schemeClr>
                      </a:glow>
                    </a:effectLst>
                  </pic:spPr>
                </pic:pic>
              </a:graphicData>
            </a:graphic>
          </wp:inline>
        </w:drawing>
      </w:r>
    </w:p>
    <w:p w14:paraId="18AFE4DC" w14:textId="77777777" w:rsidR="004A21C0" w:rsidRDefault="004A21C0" w:rsidP="003D3ED0">
      <w:pPr>
        <w:rPr>
          <w:lang w:eastAsia="x-none"/>
        </w:rPr>
      </w:pPr>
    </w:p>
    <w:p w14:paraId="0CD45843" w14:textId="77777777" w:rsidR="005A6128" w:rsidRDefault="005A6128" w:rsidP="00F61B1D">
      <w:pPr>
        <w:pStyle w:val="ListParagraph"/>
        <w:numPr>
          <w:ilvl w:val="0"/>
          <w:numId w:val="37"/>
        </w:numPr>
        <w:rPr>
          <w:lang w:eastAsia="x-none"/>
        </w:rPr>
      </w:pPr>
      <w:r>
        <w:rPr>
          <w:lang w:eastAsia="x-none"/>
        </w:rPr>
        <w:t xml:space="preserve">Click </w:t>
      </w:r>
      <w:r w:rsidRPr="00247615">
        <w:rPr>
          <w:b/>
          <w:lang w:eastAsia="x-none"/>
        </w:rPr>
        <w:t>Next</w:t>
      </w:r>
    </w:p>
    <w:p w14:paraId="483FA905" w14:textId="77777777" w:rsidR="00427FDE" w:rsidRDefault="005A6128" w:rsidP="00F61B1D">
      <w:pPr>
        <w:pStyle w:val="ListParagraph"/>
        <w:numPr>
          <w:ilvl w:val="0"/>
          <w:numId w:val="37"/>
        </w:numPr>
        <w:rPr>
          <w:lang w:eastAsia="x-none"/>
        </w:rPr>
      </w:pPr>
      <w:r>
        <w:rPr>
          <w:lang w:eastAsia="x-none"/>
        </w:rPr>
        <w:t xml:space="preserve">On the </w:t>
      </w:r>
      <w:r w:rsidRPr="00247615">
        <w:rPr>
          <w:b/>
          <w:lang w:eastAsia="x-none"/>
        </w:rPr>
        <w:t>User Update</w:t>
      </w:r>
      <w:r>
        <w:rPr>
          <w:lang w:eastAsia="x-none"/>
        </w:rPr>
        <w:t xml:space="preserve"> form, check the fields and then use the ellipses button ([…]) beside </w:t>
      </w:r>
      <w:r w:rsidRPr="00247615">
        <w:rPr>
          <w:b/>
          <w:lang w:eastAsia="x-none"/>
        </w:rPr>
        <w:t>department</w:t>
      </w:r>
      <w:r>
        <w:rPr>
          <w:lang w:eastAsia="x-none"/>
        </w:rPr>
        <w:t xml:space="preserve"> to change to </w:t>
      </w:r>
      <w:r w:rsidR="00427FDE" w:rsidRPr="00247615">
        <w:rPr>
          <w:rStyle w:val="CodeChar"/>
        </w:rPr>
        <w:t>IT</w:t>
      </w:r>
      <w:r w:rsidR="00427FDE">
        <w:rPr>
          <w:lang w:eastAsia="x-none"/>
        </w:rPr>
        <w:t xml:space="preserve"> (under </w:t>
      </w:r>
      <w:r w:rsidR="00427FDE" w:rsidRPr="00247615">
        <w:rPr>
          <w:rStyle w:val="CodeChar"/>
        </w:rPr>
        <w:t>CORPORATE</w:t>
      </w:r>
      <w:r w:rsidR="00427FDE">
        <w:rPr>
          <w:lang w:eastAsia="x-none"/>
        </w:rPr>
        <w:t>)</w:t>
      </w:r>
    </w:p>
    <w:p w14:paraId="47420589" w14:textId="77777777" w:rsidR="00427FDE" w:rsidRDefault="00427FDE" w:rsidP="003D3ED0">
      <w:pPr>
        <w:rPr>
          <w:lang w:eastAsia="x-none"/>
        </w:rPr>
      </w:pPr>
    </w:p>
    <w:p w14:paraId="56C3F5BF" w14:textId="38852FC7" w:rsidR="00427FDE" w:rsidRDefault="00427FDE" w:rsidP="003D3ED0">
      <w:pPr>
        <w:rPr>
          <w:lang w:eastAsia="x-none"/>
        </w:rPr>
      </w:pPr>
      <w:r>
        <w:rPr>
          <w:noProof/>
          <w:lang w:eastAsia="x-none"/>
        </w:rPr>
        <w:drawing>
          <wp:inline distT="0" distB="0" distL="0" distR="0" wp14:anchorId="6886A4AE" wp14:editId="09545C0C">
            <wp:extent cx="6188710" cy="2562225"/>
            <wp:effectExtent l="63500" t="63500" r="59690" b="666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1-31 at 16.44.44.png"/>
                    <pic:cNvPicPr/>
                  </pic:nvPicPr>
                  <pic:blipFill>
                    <a:blip r:embed="rId90"/>
                    <a:stretch>
                      <a:fillRect/>
                    </a:stretch>
                  </pic:blipFill>
                  <pic:spPr>
                    <a:xfrm>
                      <a:off x="0" y="0"/>
                      <a:ext cx="6188710" cy="2562225"/>
                    </a:xfrm>
                    <a:prstGeom prst="rect">
                      <a:avLst/>
                    </a:prstGeom>
                    <a:effectLst>
                      <a:glow rad="63500">
                        <a:schemeClr val="accent3">
                          <a:satMod val="175000"/>
                          <a:alpha val="40000"/>
                        </a:schemeClr>
                      </a:glow>
                    </a:effectLst>
                  </pic:spPr>
                </pic:pic>
              </a:graphicData>
            </a:graphic>
          </wp:inline>
        </w:drawing>
      </w:r>
    </w:p>
    <w:p w14:paraId="3AC712FD" w14:textId="77777777" w:rsidR="00427FDE" w:rsidRDefault="00427FDE" w:rsidP="003D3ED0">
      <w:pPr>
        <w:rPr>
          <w:lang w:eastAsia="x-none"/>
        </w:rPr>
      </w:pPr>
    </w:p>
    <w:p w14:paraId="11DBB3A8" w14:textId="71A0CA2B" w:rsidR="00427FDE" w:rsidRDefault="00427FDE" w:rsidP="00F61B1D">
      <w:pPr>
        <w:pStyle w:val="ListParagraph"/>
        <w:numPr>
          <w:ilvl w:val="0"/>
          <w:numId w:val="39"/>
        </w:numPr>
        <w:rPr>
          <w:lang w:eastAsia="x-none"/>
        </w:rPr>
      </w:pPr>
      <w:r>
        <w:rPr>
          <w:lang w:eastAsia="x-none"/>
        </w:rPr>
        <w:t xml:space="preserve">Click </w:t>
      </w:r>
      <w:r w:rsidRPr="00247615">
        <w:rPr>
          <w:b/>
          <w:lang w:eastAsia="x-none"/>
        </w:rPr>
        <w:t>Submit</w:t>
      </w:r>
    </w:p>
    <w:p w14:paraId="4078C164" w14:textId="739FF736" w:rsidR="00427FDE" w:rsidRDefault="00427FDE" w:rsidP="003D3ED0">
      <w:pPr>
        <w:rPr>
          <w:lang w:eastAsia="x-none"/>
        </w:rPr>
      </w:pPr>
    </w:p>
    <w:p w14:paraId="5ADBC34F" w14:textId="30D07E64" w:rsidR="00427FDE" w:rsidRDefault="00427FDE" w:rsidP="003D3ED0">
      <w:pPr>
        <w:rPr>
          <w:lang w:eastAsia="x-none"/>
        </w:rPr>
      </w:pPr>
      <w:r>
        <w:rPr>
          <w:noProof/>
          <w:lang w:eastAsia="x-none"/>
        </w:rPr>
        <w:lastRenderedPageBreak/>
        <w:drawing>
          <wp:inline distT="0" distB="0" distL="0" distR="0" wp14:anchorId="498D8FBB" wp14:editId="388BA74A">
            <wp:extent cx="2789159" cy="992222"/>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1-31 at 16.45.31.png"/>
                    <pic:cNvPicPr/>
                  </pic:nvPicPr>
                  <pic:blipFill>
                    <a:blip r:embed="rId91"/>
                    <a:stretch>
                      <a:fillRect/>
                    </a:stretch>
                  </pic:blipFill>
                  <pic:spPr>
                    <a:xfrm>
                      <a:off x="0" y="0"/>
                      <a:ext cx="2818443" cy="1002640"/>
                    </a:xfrm>
                    <a:prstGeom prst="rect">
                      <a:avLst/>
                    </a:prstGeom>
                  </pic:spPr>
                </pic:pic>
              </a:graphicData>
            </a:graphic>
          </wp:inline>
        </w:drawing>
      </w:r>
    </w:p>
    <w:p w14:paraId="54C6CA2C" w14:textId="6946E475" w:rsidR="00427FDE" w:rsidRDefault="00427FDE" w:rsidP="003D3ED0">
      <w:pPr>
        <w:rPr>
          <w:lang w:eastAsia="x-none"/>
        </w:rPr>
      </w:pPr>
    </w:p>
    <w:p w14:paraId="5FB73A9D" w14:textId="6865E4FA" w:rsidR="00427FDE" w:rsidRDefault="00427FDE" w:rsidP="00F61B1D">
      <w:pPr>
        <w:pStyle w:val="ListParagraph"/>
        <w:numPr>
          <w:ilvl w:val="0"/>
          <w:numId w:val="38"/>
        </w:numPr>
        <w:rPr>
          <w:lang w:eastAsia="x-none"/>
        </w:rPr>
      </w:pPr>
      <w:r>
        <w:rPr>
          <w:lang w:eastAsia="x-none"/>
        </w:rPr>
        <w:t xml:space="preserve">Click </w:t>
      </w:r>
      <w:r w:rsidRPr="00247615">
        <w:rPr>
          <w:b/>
          <w:lang w:eastAsia="x-none"/>
        </w:rPr>
        <w:t>OK</w:t>
      </w:r>
      <w:r>
        <w:rPr>
          <w:lang w:eastAsia="x-none"/>
        </w:rPr>
        <w:t xml:space="preserve"> on the Request Submitted dialog</w:t>
      </w:r>
    </w:p>
    <w:p w14:paraId="280E33F2" w14:textId="43EB9EAF" w:rsidR="00427FDE" w:rsidRDefault="00427FDE" w:rsidP="003D3ED0">
      <w:pPr>
        <w:rPr>
          <w:lang w:eastAsia="x-none"/>
        </w:rPr>
      </w:pPr>
    </w:p>
    <w:p w14:paraId="41337C43" w14:textId="609DA66F" w:rsidR="00427FDE" w:rsidRDefault="00427FDE" w:rsidP="003D3ED0">
      <w:pPr>
        <w:rPr>
          <w:lang w:eastAsia="x-none"/>
        </w:rPr>
      </w:pPr>
      <w:r>
        <w:rPr>
          <w:lang w:eastAsia="x-none"/>
        </w:rPr>
        <w:t>You can check on the request as follows</w:t>
      </w:r>
    </w:p>
    <w:p w14:paraId="1B06E763" w14:textId="33C7730E" w:rsidR="00427FDE" w:rsidRDefault="00427FDE" w:rsidP="00F61B1D">
      <w:pPr>
        <w:pStyle w:val="ListParagraph"/>
        <w:numPr>
          <w:ilvl w:val="0"/>
          <w:numId w:val="38"/>
        </w:numPr>
        <w:rPr>
          <w:lang w:eastAsia="x-none"/>
        </w:rPr>
      </w:pPr>
      <w:r>
        <w:rPr>
          <w:lang w:eastAsia="x-none"/>
        </w:rPr>
        <w:t xml:space="preserve">Log into the </w:t>
      </w:r>
      <w:r w:rsidR="00F3015C" w:rsidRPr="00247615">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7293A48B" w14:textId="5B64C2A3" w:rsidR="00427FDE" w:rsidRDefault="00427FDE" w:rsidP="00F61B1D">
      <w:pPr>
        <w:pStyle w:val="ListParagraph"/>
        <w:numPr>
          <w:ilvl w:val="0"/>
          <w:numId w:val="38"/>
        </w:numPr>
        <w:rPr>
          <w:lang w:eastAsia="x-none"/>
        </w:rPr>
      </w:pPr>
      <w:r>
        <w:rPr>
          <w:lang w:eastAsia="x-none"/>
        </w:rPr>
        <w:t xml:space="preserve">Go to </w:t>
      </w:r>
      <w:r w:rsidRPr="00247615">
        <w:rPr>
          <w:b/>
          <w:lang w:eastAsia="x-none"/>
        </w:rPr>
        <w:t>Access Governance Core &gt; Monitor &gt; IN – User Events</w:t>
      </w:r>
    </w:p>
    <w:p w14:paraId="772F9F05" w14:textId="438BDB47" w:rsidR="00427FDE" w:rsidRDefault="00427FDE" w:rsidP="003D3ED0">
      <w:pPr>
        <w:rPr>
          <w:lang w:eastAsia="x-none"/>
        </w:rPr>
      </w:pPr>
    </w:p>
    <w:p w14:paraId="675983D1" w14:textId="45A04F75" w:rsidR="00427FDE" w:rsidRDefault="00427FDE" w:rsidP="003D3ED0">
      <w:pPr>
        <w:rPr>
          <w:lang w:eastAsia="x-none"/>
        </w:rPr>
      </w:pPr>
      <w:r>
        <w:rPr>
          <w:lang w:eastAsia="x-none"/>
        </w:rPr>
        <w:t xml:space="preserve">You should see two new events, a Move User event and a Modify User event. Unfortunately, neither shows the user details. </w:t>
      </w:r>
    </w:p>
    <w:p w14:paraId="038AA8DE" w14:textId="77777777" w:rsidR="00427FDE" w:rsidRDefault="00427FDE" w:rsidP="003D3ED0">
      <w:pPr>
        <w:rPr>
          <w:lang w:eastAsia="x-none"/>
        </w:rPr>
      </w:pPr>
    </w:p>
    <w:p w14:paraId="49F96EA0" w14:textId="3ECE9F6C" w:rsidR="00427FDE" w:rsidRDefault="00427FDE" w:rsidP="003D3ED0">
      <w:pPr>
        <w:rPr>
          <w:lang w:eastAsia="x-none"/>
        </w:rPr>
      </w:pPr>
      <w:r>
        <w:rPr>
          <w:noProof/>
          <w:lang w:eastAsia="x-none"/>
        </w:rPr>
        <w:drawing>
          <wp:inline distT="0" distB="0" distL="0" distR="0" wp14:anchorId="17C6C735" wp14:editId="611606D7">
            <wp:extent cx="6188710" cy="1606550"/>
            <wp:effectExtent l="63500" t="63500" r="59690" b="698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1-31 at 16.47.57.png"/>
                    <pic:cNvPicPr/>
                  </pic:nvPicPr>
                  <pic:blipFill>
                    <a:blip r:embed="rId92"/>
                    <a:stretch>
                      <a:fillRect/>
                    </a:stretch>
                  </pic:blipFill>
                  <pic:spPr>
                    <a:xfrm>
                      <a:off x="0" y="0"/>
                      <a:ext cx="6188710" cy="1606550"/>
                    </a:xfrm>
                    <a:prstGeom prst="rect">
                      <a:avLst/>
                    </a:prstGeom>
                    <a:effectLst>
                      <a:glow rad="63500">
                        <a:schemeClr val="accent3">
                          <a:satMod val="175000"/>
                          <a:alpha val="40000"/>
                        </a:schemeClr>
                      </a:glow>
                    </a:effectLst>
                  </pic:spPr>
                </pic:pic>
              </a:graphicData>
            </a:graphic>
          </wp:inline>
        </w:drawing>
      </w:r>
    </w:p>
    <w:p w14:paraId="3E25410E" w14:textId="77777777" w:rsidR="00427FDE" w:rsidRDefault="00427FDE" w:rsidP="003D3ED0">
      <w:pPr>
        <w:rPr>
          <w:lang w:eastAsia="x-none"/>
        </w:rPr>
      </w:pPr>
    </w:p>
    <w:p w14:paraId="0D23447A" w14:textId="77777777" w:rsidR="00436393" w:rsidRDefault="00427FDE" w:rsidP="003D3ED0">
      <w:pPr>
        <w:rPr>
          <w:lang w:eastAsia="x-none"/>
        </w:rPr>
      </w:pPr>
      <w:r>
        <w:rPr>
          <w:lang w:eastAsia="x-none"/>
        </w:rPr>
        <w:t xml:space="preserve">Both should have a status of Success. </w:t>
      </w:r>
    </w:p>
    <w:p w14:paraId="25310FAC" w14:textId="77777777" w:rsidR="00436393" w:rsidRDefault="00436393" w:rsidP="003D3ED0">
      <w:pPr>
        <w:rPr>
          <w:lang w:eastAsia="x-none"/>
        </w:rPr>
      </w:pPr>
    </w:p>
    <w:p w14:paraId="4B2F45BC" w14:textId="77777777" w:rsidR="00436393" w:rsidRDefault="00427FDE" w:rsidP="003D3ED0">
      <w:pPr>
        <w:rPr>
          <w:lang w:eastAsia="x-none"/>
        </w:rPr>
      </w:pPr>
      <w:r>
        <w:rPr>
          <w:lang w:eastAsia="x-none"/>
        </w:rPr>
        <w:t xml:space="preserve">If they are still Unprocessed, refresh the screen. If they remain unprocessed for some time (a few minutes) you can check that the time between the VA and data server is in synch (see the time drift problem in the Lab Setup Guide). </w:t>
      </w:r>
    </w:p>
    <w:p w14:paraId="7C46E4B7" w14:textId="77777777" w:rsidR="00436393" w:rsidRDefault="00436393" w:rsidP="003D3ED0">
      <w:pPr>
        <w:rPr>
          <w:lang w:eastAsia="x-none"/>
        </w:rPr>
      </w:pPr>
    </w:p>
    <w:p w14:paraId="1ECC261F" w14:textId="6F932D89" w:rsidR="00427FDE" w:rsidRDefault="0099190F" w:rsidP="003D3ED0">
      <w:pPr>
        <w:rPr>
          <w:lang w:eastAsia="x-none"/>
        </w:rPr>
      </w:pPr>
      <w:r>
        <w:rPr>
          <w:lang w:eastAsia="x-none"/>
        </w:rPr>
        <w:t>For this and other issues, s</w:t>
      </w:r>
      <w:r w:rsidR="00427FDE">
        <w:rPr>
          <w:lang w:eastAsia="x-none"/>
        </w:rPr>
        <w:t>ee the later section on debugging issues.</w:t>
      </w:r>
    </w:p>
    <w:p w14:paraId="07686E0C" w14:textId="314061C3" w:rsidR="00427FDE" w:rsidRDefault="00427FDE" w:rsidP="00427FDE">
      <w:pPr>
        <w:pStyle w:val="Heading4"/>
      </w:pPr>
      <w:r>
        <w:t>Testing the Certification Campaign</w:t>
      </w:r>
    </w:p>
    <w:p w14:paraId="1442B01D" w14:textId="0ACFA59F" w:rsidR="00427FDE" w:rsidRDefault="00427FDE" w:rsidP="00F61B1D">
      <w:pPr>
        <w:pStyle w:val="ListParagraph"/>
        <w:numPr>
          <w:ilvl w:val="0"/>
          <w:numId w:val="40"/>
        </w:numPr>
        <w:rPr>
          <w:lang w:eastAsia="x-none"/>
        </w:rPr>
      </w:pPr>
      <w:r>
        <w:rPr>
          <w:lang w:eastAsia="x-none"/>
        </w:rPr>
        <w:t xml:space="preserve">Log back into the </w:t>
      </w:r>
      <w:r w:rsidRPr="00247615">
        <w:rPr>
          <w:b/>
          <w:lang w:eastAsia="x-none"/>
        </w:rPr>
        <w:t>Service Center</w:t>
      </w:r>
      <w:r>
        <w:rPr>
          <w:lang w:eastAsia="x-none"/>
        </w:rPr>
        <w:t xml:space="preserve"> as </w:t>
      </w:r>
      <w:r w:rsidRPr="00247615">
        <w:rPr>
          <w:rStyle w:val="CodeChar"/>
        </w:rPr>
        <w:t>DFox</w:t>
      </w:r>
    </w:p>
    <w:p w14:paraId="5B1184F9" w14:textId="4A2737D9" w:rsidR="00427FDE" w:rsidRDefault="00427FDE" w:rsidP="003D3ED0">
      <w:pPr>
        <w:rPr>
          <w:lang w:eastAsia="x-none"/>
        </w:rPr>
      </w:pPr>
    </w:p>
    <w:p w14:paraId="5D964F2E" w14:textId="1A2BC539" w:rsidR="00427FDE" w:rsidRDefault="00427FDE" w:rsidP="003D3ED0">
      <w:pPr>
        <w:rPr>
          <w:lang w:eastAsia="x-none"/>
        </w:rPr>
      </w:pPr>
      <w:r>
        <w:rPr>
          <w:lang w:eastAsia="x-none"/>
        </w:rPr>
        <w:t>On the dashboard you should see a</w:t>
      </w:r>
      <w:r w:rsidR="00BA542B">
        <w:rPr>
          <w:lang w:eastAsia="x-none"/>
        </w:rPr>
        <w:t>n</w:t>
      </w:r>
      <w:r>
        <w:rPr>
          <w:lang w:eastAsia="x-none"/>
        </w:rPr>
        <w:t xml:space="preserve"> Access certification status section listing your new campaign.</w:t>
      </w:r>
    </w:p>
    <w:p w14:paraId="1C39DC86" w14:textId="72CDB8B9" w:rsidR="0099190F" w:rsidRDefault="0099190F" w:rsidP="003D3ED0">
      <w:pPr>
        <w:rPr>
          <w:lang w:eastAsia="x-none"/>
        </w:rPr>
      </w:pPr>
    </w:p>
    <w:p w14:paraId="59348C50" w14:textId="039B99B5" w:rsidR="0099190F" w:rsidRDefault="0099190F" w:rsidP="003D3ED0">
      <w:pPr>
        <w:rPr>
          <w:lang w:eastAsia="x-none"/>
        </w:rPr>
      </w:pPr>
      <w:r>
        <w:rPr>
          <w:noProof/>
          <w:lang w:eastAsia="x-none"/>
        </w:rPr>
        <w:drawing>
          <wp:inline distT="0" distB="0" distL="0" distR="0" wp14:anchorId="03645CB2" wp14:editId="357C8E39">
            <wp:extent cx="6188710" cy="2355850"/>
            <wp:effectExtent l="63500" t="63500" r="59690" b="698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 Shot 2018-01-31 at 17.28.45.png"/>
                    <pic:cNvPicPr/>
                  </pic:nvPicPr>
                  <pic:blipFill>
                    <a:blip r:embed="rId93"/>
                    <a:stretch>
                      <a:fillRect/>
                    </a:stretch>
                  </pic:blipFill>
                  <pic:spPr>
                    <a:xfrm>
                      <a:off x="0" y="0"/>
                      <a:ext cx="6188710" cy="2355850"/>
                    </a:xfrm>
                    <a:prstGeom prst="rect">
                      <a:avLst/>
                    </a:prstGeom>
                    <a:effectLst>
                      <a:glow rad="63500">
                        <a:schemeClr val="accent3">
                          <a:satMod val="175000"/>
                          <a:alpha val="40000"/>
                        </a:schemeClr>
                      </a:glow>
                    </a:effectLst>
                  </pic:spPr>
                </pic:pic>
              </a:graphicData>
            </a:graphic>
          </wp:inline>
        </w:drawing>
      </w:r>
    </w:p>
    <w:p w14:paraId="6F1AFC9E" w14:textId="795A36C0" w:rsidR="0099190F" w:rsidRDefault="0099190F" w:rsidP="003D3ED0">
      <w:pPr>
        <w:rPr>
          <w:lang w:eastAsia="x-none"/>
        </w:rPr>
      </w:pPr>
    </w:p>
    <w:p w14:paraId="217A40BB" w14:textId="77777777" w:rsidR="0099190F" w:rsidRDefault="0099190F" w:rsidP="00F61B1D">
      <w:pPr>
        <w:pStyle w:val="ListParagraph"/>
        <w:numPr>
          <w:ilvl w:val="0"/>
          <w:numId w:val="40"/>
        </w:numPr>
        <w:rPr>
          <w:lang w:eastAsia="x-none"/>
        </w:rPr>
      </w:pPr>
      <w:r>
        <w:rPr>
          <w:lang w:eastAsia="x-none"/>
        </w:rPr>
        <w:t xml:space="preserve">Click on the new campaign (like </w:t>
      </w:r>
      <w:r w:rsidRPr="00247615">
        <w:rPr>
          <w:rStyle w:val="CodeChar"/>
        </w:rPr>
        <w:t>User Move Campaign</w:t>
      </w:r>
      <w:r>
        <w:rPr>
          <w:lang w:eastAsia="x-none"/>
        </w:rPr>
        <w:t xml:space="preserve">). </w:t>
      </w:r>
    </w:p>
    <w:p w14:paraId="744414F2" w14:textId="77777777" w:rsidR="0099190F" w:rsidRDefault="0099190F" w:rsidP="0099190F">
      <w:pPr>
        <w:rPr>
          <w:lang w:eastAsia="x-none"/>
        </w:rPr>
      </w:pPr>
    </w:p>
    <w:p w14:paraId="2B28800E" w14:textId="4739176A" w:rsidR="0099190F" w:rsidRDefault="0099190F" w:rsidP="0099190F">
      <w:pPr>
        <w:rPr>
          <w:lang w:eastAsia="x-none"/>
        </w:rPr>
      </w:pPr>
      <w:r>
        <w:rPr>
          <w:lang w:eastAsia="x-none"/>
        </w:rPr>
        <w:t>You should see Patricia showing.</w:t>
      </w:r>
    </w:p>
    <w:p w14:paraId="6A2D2D09" w14:textId="32CB7CC6" w:rsidR="0099190F" w:rsidRDefault="0099190F" w:rsidP="003D3ED0">
      <w:pPr>
        <w:rPr>
          <w:lang w:eastAsia="x-none"/>
        </w:rPr>
      </w:pPr>
    </w:p>
    <w:p w14:paraId="437E96B7" w14:textId="4EF5BE55" w:rsidR="0099190F" w:rsidRDefault="0099190F" w:rsidP="003D3ED0">
      <w:pPr>
        <w:rPr>
          <w:lang w:eastAsia="x-none"/>
        </w:rPr>
      </w:pPr>
      <w:r>
        <w:rPr>
          <w:noProof/>
          <w:lang w:eastAsia="x-none"/>
        </w:rPr>
        <w:drawing>
          <wp:inline distT="0" distB="0" distL="0" distR="0" wp14:anchorId="4493A9D5" wp14:editId="7C5A313E">
            <wp:extent cx="6188710" cy="1875155"/>
            <wp:effectExtent l="63500" t="63500" r="59690" b="679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18-01-31 at 17.30.14.png"/>
                    <pic:cNvPicPr/>
                  </pic:nvPicPr>
                  <pic:blipFill>
                    <a:blip r:embed="rId94"/>
                    <a:stretch>
                      <a:fillRect/>
                    </a:stretch>
                  </pic:blipFill>
                  <pic:spPr>
                    <a:xfrm>
                      <a:off x="0" y="0"/>
                      <a:ext cx="6188710" cy="1875155"/>
                    </a:xfrm>
                    <a:prstGeom prst="rect">
                      <a:avLst/>
                    </a:prstGeom>
                    <a:effectLst>
                      <a:glow rad="63500">
                        <a:schemeClr val="accent3">
                          <a:satMod val="175000"/>
                          <a:alpha val="40000"/>
                        </a:schemeClr>
                      </a:glow>
                    </a:effectLst>
                  </pic:spPr>
                </pic:pic>
              </a:graphicData>
            </a:graphic>
          </wp:inline>
        </w:drawing>
      </w:r>
    </w:p>
    <w:p w14:paraId="5634D791" w14:textId="2B20060B" w:rsidR="0099190F" w:rsidRDefault="0099190F" w:rsidP="003D3ED0">
      <w:pPr>
        <w:rPr>
          <w:lang w:eastAsia="x-none"/>
        </w:rPr>
      </w:pPr>
    </w:p>
    <w:p w14:paraId="0694AAD8" w14:textId="72E48724" w:rsidR="0099190F" w:rsidRDefault="0099190F" w:rsidP="00F61B1D">
      <w:pPr>
        <w:pStyle w:val="ListParagraph"/>
        <w:numPr>
          <w:ilvl w:val="0"/>
          <w:numId w:val="40"/>
        </w:numPr>
        <w:rPr>
          <w:lang w:eastAsia="x-none"/>
        </w:rPr>
      </w:pPr>
      <w:r>
        <w:rPr>
          <w:lang w:eastAsia="x-none"/>
        </w:rPr>
        <w:t xml:space="preserve">Click the </w:t>
      </w:r>
      <w:r w:rsidRPr="00247615">
        <w:rPr>
          <w:b/>
          <w:lang w:eastAsia="x-none"/>
        </w:rPr>
        <w:t>Inspect</w:t>
      </w:r>
      <w:r>
        <w:rPr>
          <w:lang w:eastAsia="x-none"/>
        </w:rPr>
        <w:t xml:space="preserve"> icon (spyglass) </w:t>
      </w:r>
    </w:p>
    <w:p w14:paraId="44215A67" w14:textId="4E95F1AA" w:rsidR="0099190F" w:rsidRDefault="0099190F" w:rsidP="003D3ED0">
      <w:pPr>
        <w:rPr>
          <w:lang w:eastAsia="x-none"/>
        </w:rPr>
      </w:pPr>
    </w:p>
    <w:p w14:paraId="6964F533" w14:textId="5B5F18A7" w:rsidR="0099190F" w:rsidRDefault="0099190F" w:rsidP="003D3ED0">
      <w:pPr>
        <w:rPr>
          <w:lang w:eastAsia="x-none"/>
        </w:rPr>
      </w:pPr>
      <w:r>
        <w:rPr>
          <w:lang w:eastAsia="x-none"/>
        </w:rPr>
        <w:t xml:space="preserve">You should see all of Patricia’s entitlements. </w:t>
      </w:r>
    </w:p>
    <w:p w14:paraId="54D40DAA" w14:textId="6A41A072" w:rsidR="0099190F" w:rsidRDefault="0099190F" w:rsidP="003D3ED0">
      <w:pPr>
        <w:rPr>
          <w:lang w:eastAsia="x-none"/>
        </w:rPr>
      </w:pPr>
    </w:p>
    <w:p w14:paraId="72B53730" w14:textId="7B0FBB54" w:rsidR="0099190F" w:rsidRDefault="0099190F" w:rsidP="003D3ED0">
      <w:pPr>
        <w:rPr>
          <w:lang w:eastAsia="x-none"/>
        </w:rPr>
      </w:pPr>
      <w:r>
        <w:rPr>
          <w:noProof/>
          <w:lang w:eastAsia="x-none"/>
        </w:rPr>
        <w:drawing>
          <wp:inline distT="0" distB="0" distL="0" distR="0" wp14:anchorId="25926D85" wp14:editId="0CD2A98A">
            <wp:extent cx="6188710" cy="2715260"/>
            <wp:effectExtent l="63500" t="63500" r="59690" b="660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8-01-31 at 17.31.55.png"/>
                    <pic:cNvPicPr/>
                  </pic:nvPicPr>
                  <pic:blipFill>
                    <a:blip r:embed="rId95"/>
                    <a:stretch>
                      <a:fillRect/>
                    </a:stretch>
                  </pic:blipFill>
                  <pic:spPr>
                    <a:xfrm>
                      <a:off x="0" y="0"/>
                      <a:ext cx="6188710" cy="2715260"/>
                    </a:xfrm>
                    <a:prstGeom prst="rect">
                      <a:avLst/>
                    </a:prstGeom>
                    <a:effectLst>
                      <a:glow rad="63500">
                        <a:schemeClr val="accent3">
                          <a:satMod val="175000"/>
                          <a:alpha val="40000"/>
                        </a:schemeClr>
                      </a:glow>
                    </a:effectLst>
                  </pic:spPr>
                </pic:pic>
              </a:graphicData>
            </a:graphic>
          </wp:inline>
        </w:drawing>
      </w:r>
    </w:p>
    <w:p w14:paraId="5159FBB5" w14:textId="77777777" w:rsidR="0099190F" w:rsidRDefault="0099190F" w:rsidP="003D3ED0">
      <w:pPr>
        <w:rPr>
          <w:lang w:eastAsia="x-none"/>
        </w:rPr>
      </w:pPr>
    </w:p>
    <w:p w14:paraId="13FD4F2E" w14:textId="1941AD24" w:rsidR="00427FDE" w:rsidRDefault="00436393" w:rsidP="003D3ED0">
      <w:pPr>
        <w:rPr>
          <w:lang w:eastAsia="x-none"/>
        </w:rPr>
      </w:pPr>
      <w:r>
        <w:rPr>
          <w:lang w:eastAsia="x-none"/>
        </w:rPr>
        <w:t>You could approve/revoke access from here to complete the process. As there are issues with the account configuration you will not see the changes sent to the target.</w:t>
      </w:r>
    </w:p>
    <w:p w14:paraId="66BDE7F9" w14:textId="2304037D" w:rsidR="00427FDE" w:rsidRDefault="00427FDE" w:rsidP="00BA542B">
      <w:pPr>
        <w:pStyle w:val="Heading4"/>
      </w:pPr>
      <w:r>
        <w:t>Diagnosing Issues</w:t>
      </w:r>
    </w:p>
    <w:p w14:paraId="06ADEDD2" w14:textId="5F07C486" w:rsidR="00436393" w:rsidRDefault="00436393" w:rsidP="003D3ED0">
      <w:pPr>
        <w:rPr>
          <w:lang w:eastAsia="x-none"/>
        </w:rPr>
      </w:pPr>
      <w:r>
        <w:rPr>
          <w:lang w:eastAsia="x-none"/>
        </w:rPr>
        <w:t>This section lists some of the issues you may encounter testing this scenario and how to investigate them.</w:t>
      </w:r>
    </w:p>
    <w:p w14:paraId="480B3780" w14:textId="715CF5C6" w:rsidR="00436393" w:rsidRDefault="00436393" w:rsidP="003D3ED0">
      <w:pPr>
        <w:rPr>
          <w:lang w:eastAsia="x-none"/>
        </w:rPr>
      </w:pPr>
    </w:p>
    <w:p w14:paraId="164DA9B0" w14:textId="32334993" w:rsidR="00436393" w:rsidRDefault="00436393" w:rsidP="003D3ED0">
      <w:pPr>
        <w:rPr>
          <w:lang w:eastAsia="x-none"/>
        </w:rPr>
      </w:pPr>
      <w:r>
        <w:rPr>
          <w:lang w:eastAsia="x-none"/>
        </w:rPr>
        <w:t>Recall that the technical flow is:</w:t>
      </w:r>
    </w:p>
    <w:p w14:paraId="749A6663" w14:textId="3E8286C4" w:rsidR="00436393" w:rsidRDefault="00436393" w:rsidP="00F61B1D">
      <w:pPr>
        <w:pStyle w:val="ListParagraph"/>
        <w:numPr>
          <w:ilvl w:val="0"/>
          <w:numId w:val="43"/>
        </w:numPr>
        <w:rPr>
          <w:lang w:eastAsia="x-none"/>
        </w:rPr>
      </w:pPr>
      <w:r>
        <w:rPr>
          <w:lang w:eastAsia="x-none"/>
        </w:rPr>
        <w:t xml:space="preserve">Manager logs into the </w:t>
      </w:r>
      <w:r w:rsidR="00432924">
        <w:rPr>
          <w:lang w:eastAsia="x-none"/>
        </w:rPr>
        <w:t>Service</w:t>
      </w:r>
      <w:r>
        <w:rPr>
          <w:lang w:eastAsia="x-none"/>
        </w:rPr>
        <w:t xml:space="preserve"> Center and accesses the workflows available to him/her </w:t>
      </w:r>
      <w:r w:rsidR="00432924">
        <w:rPr>
          <w:lang w:eastAsia="x-none"/>
        </w:rPr>
        <w:t>based on the workflow activities assigned to their Admin Role in the Access Requests module.</w:t>
      </w:r>
    </w:p>
    <w:p w14:paraId="3078E6AB" w14:textId="36DC7B96" w:rsidR="00432924" w:rsidRDefault="00432924" w:rsidP="00F61B1D">
      <w:pPr>
        <w:pStyle w:val="ListParagraph"/>
        <w:numPr>
          <w:ilvl w:val="0"/>
          <w:numId w:val="43"/>
        </w:numPr>
        <w:rPr>
          <w:lang w:eastAsia="x-none"/>
        </w:rPr>
      </w:pPr>
      <w:r>
        <w:rPr>
          <w:lang w:eastAsia="x-none"/>
        </w:rPr>
        <w:t>Manager selects the new Request Move User tab, which is running the generate activity in the User Move workflow process. The form presented is based on the activity configuration which is using the user virtual view we setup.</w:t>
      </w:r>
    </w:p>
    <w:p w14:paraId="437E043B" w14:textId="3A090043" w:rsidR="00432924" w:rsidRDefault="00432924" w:rsidP="00F61B1D">
      <w:pPr>
        <w:pStyle w:val="ListParagraph"/>
        <w:numPr>
          <w:ilvl w:val="0"/>
          <w:numId w:val="43"/>
        </w:numPr>
        <w:rPr>
          <w:lang w:eastAsia="x-none"/>
        </w:rPr>
      </w:pPr>
      <w:r>
        <w:rPr>
          <w:lang w:eastAsia="x-none"/>
        </w:rPr>
        <w:t>Manager changes the department (OU) and submits the request. As there is no approval activity (authorization) in the workflow, IGI processes the request and writes it to the IN queue as User Move and User Modify events.</w:t>
      </w:r>
    </w:p>
    <w:p w14:paraId="065BE349" w14:textId="3F7CE9BC" w:rsidR="00432924" w:rsidRDefault="00432924" w:rsidP="00F61B1D">
      <w:pPr>
        <w:pStyle w:val="ListParagraph"/>
        <w:numPr>
          <w:ilvl w:val="0"/>
          <w:numId w:val="43"/>
        </w:numPr>
        <w:rPr>
          <w:lang w:eastAsia="x-none"/>
        </w:rPr>
      </w:pPr>
      <w:r>
        <w:rPr>
          <w:lang w:eastAsia="x-none"/>
        </w:rPr>
        <w:lastRenderedPageBreak/>
        <w:t>The rules engine runs and processes each event. In our case the user move rule flow will write the user and their entitlements to the campaign dataset and move the user. Once the rule flow has run successfully, the status of the events is set to Success.</w:t>
      </w:r>
    </w:p>
    <w:p w14:paraId="26052533" w14:textId="77777777" w:rsidR="00432924" w:rsidRDefault="00432924" w:rsidP="00F61B1D">
      <w:pPr>
        <w:pStyle w:val="ListParagraph"/>
        <w:numPr>
          <w:ilvl w:val="0"/>
          <w:numId w:val="43"/>
        </w:numPr>
        <w:rPr>
          <w:lang w:eastAsia="x-none"/>
        </w:rPr>
      </w:pPr>
      <w:r>
        <w:rPr>
          <w:lang w:eastAsia="x-none"/>
        </w:rPr>
        <w:t>The manager logs into the Service Center and sees the user/entitlements in the Move User certification campaign. They can then approve/revoke access.</w:t>
      </w:r>
    </w:p>
    <w:p w14:paraId="3C17F496" w14:textId="77777777" w:rsidR="00436393" w:rsidRDefault="00436393" w:rsidP="003D3ED0">
      <w:pPr>
        <w:rPr>
          <w:lang w:eastAsia="x-none"/>
        </w:rPr>
      </w:pPr>
    </w:p>
    <w:p w14:paraId="6C069E29" w14:textId="18E3D6BC" w:rsidR="00427FDE" w:rsidRDefault="00432924" w:rsidP="003D3ED0">
      <w:pPr>
        <w:rPr>
          <w:lang w:eastAsia="x-none"/>
        </w:rPr>
      </w:pPr>
      <w:r>
        <w:rPr>
          <w:lang w:eastAsia="x-none"/>
        </w:rPr>
        <w:t>Looking at this flow, i</w:t>
      </w:r>
      <w:r w:rsidR="00427FDE">
        <w:rPr>
          <w:lang w:eastAsia="x-none"/>
        </w:rPr>
        <w:t xml:space="preserve">f you can </w:t>
      </w:r>
      <w:r w:rsidR="00436393">
        <w:rPr>
          <w:lang w:eastAsia="x-none"/>
        </w:rPr>
        <w:t xml:space="preserve">select the user and </w:t>
      </w:r>
      <w:r w:rsidR="00427FDE">
        <w:rPr>
          <w:lang w:eastAsia="x-none"/>
        </w:rPr>
        <w:t xml:space="preserve">request the department change in the Service Center, then the workflow and </w:t>
      </w:r>
      <w:r w:rsidR="00BA542B">
        <w:rPr>
          <w:lang w:eastAsia="x-none"/>
        </w:rPr>
        <w:t>user virtual view are working. If you didn’t see the menu tab or the user attribute view on your request user modify tab isn’t correct, you should re-check your workflow or user virtual view configuration.</w:t>
      </w:r>
    </w:p>
    <w:p w14:paraId="3BE3A54C" w14:textId="274933C5" w:rsidR="00BA542B" w:rsidRDefault="00BA542B" w:rsidP="003D3ED0">
      <w:pPr>
        <w:rPr>
          <w:lang w:eastAsia="x-none"/>
        </w:rPr>
      </w:pPr>
    </w:p>
    <w:p w14:paraId="670FFA09" w14:textId="213D7DC0" w:rsidR="00BA542B" w:rsidRDefault="00BA542B" w:rsidP="003D3ED0">
      <w:pPr>
        <w:rPr>
          <w:lang w:eastAsia="x-none"/>
        </w:rPr>
      </w:pPr>
      <w:r>
        <w:rPr>
          <w:lang w:eastAsia="x-none"/>
        </w:rPr>
        <w:t xml:space="preserve">If the event appears in the </w:t>
      </w:r>
      <w:r w:rsidRPr="00BA542B">
        <w:rPr>
          <w:rStyle w:val="CodeChar"/>
        </w:rPr>
        <w:t xml:space="preserve">IN – User Events </w:t>
      </w:r>
      <w:r>
        <w:rPr>
          <w:lang w:eastAsia="x-none"/>
        </w:rPr>
        <w:t xml:space="preserve">monitor view, then IGI has </w:t>
      </w:r>
      <w:r w:rsidR="00432924">
        <w:rPr>
          <w:lang w:eastAsia="x-none"/>
        </w:rPr>
        <w:t>written</w:t>
      </w:r>
      <w:r>
        <w:rPr>
          <w:lang w:eastAsia="x-none"/>
        </w:rPr>
        <w:t xml:space="preserve"> the event. </w:t>
      </w:r>
    </w:p>
    <w:p w14:paraId="49F11D6F" w14:textId="547E939A"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Unprocessed</w:t>
      </w:r>
      <w:r>
        <w:rPr>
          <w:lang w:eastAsia="x-none"/>
        </w:rPr>
        <w:t>, then there may be a timing issue with the VA or the rules engine may still be down. Check for the time drift issue, and that the Rules engine is running</w:t>
      </w:r>
    </w:p>
    <w:p w14:paraId="48E6C2B3" w14:textId="704F1F95"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Error</w:t>
      </w:r>
      <w:r>
        <w:rPr>
          <w:lang w:eastAsia="x-none"/>
        </w:rPr>
        <w:t>, then there may have been an unexpected or unhandled error in the rule flow.</w:t>
      </w:r>
    </w:p>
    <w:p w14:paraId="3E53DA44" w14:textId="4C74563F"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Success</w:t>
      </w:r>
      <w:r>
        <w:rPr>
          <w:lang w:eastAsia="x-none"/>
        </w:rPr>
        <w:t>, then IGI has run the rules for this event. If you’re not seeing the user in the campaign, the rule flow may have had a problem that was handled.</w:t>
      </w:r>
    </w:p>
    <w:p w14:paraId="4F10336D" w14:textId="3B91C233" w:rsidR="00BA542B" w:rsidRDefault="00BA542B" w:rsidP="003D3ED0">
      <w:pPr>
        <w:rPr>
          <w:lang w:eastAsia="x-none"/>
        </w:rPr>
      </w:pPr>
    </w:p>
    <w:p w14:paraId="61D4040E" w14:textId="6A5AB74B" w:rsidR="00BA542B" w:rsidRDefault="00BA542B" w:rsidP="003D3ED0">
      <w:pPr>
        <w:rPr>
          <w:lang w:eastAsia="x-none"/>
        </w:rPr>
      </w:pPr>
      <w:r>
        <w:rPr>
          <w:lang w:eastAsia="x-none"/>
        </w:rPr>
        <w:t>If the event is in error or was successful, you will need to go look at the relevant IGI logs. To do so:</w:t>
      </w:r>
    </w:p>
    <w:p w14:paraId="3536AE7C" w14:textId="206A704E" w:rsidR="00BA542B" w:rsidRDefault="00BA542B" w:rsidP="00F61B1D">
      <w:pPr>
        <w:pStyle w:val="ListParagraph"/>
        <w:numPr>
          <w:ilvl w:val="0"/>
          <w:numId w:val="42"/>
        </w:numPr>
        <w:rPr>
          <w:lang w:eastAsia="x-none"/>
        </w:rPr>
      </w:pPr>
      <w:r>
        <w:rPr>
          <w:lang w:eastAsia="x-none"/>
        </w:rPr>
        <w:t>Open the IGI VA LMI (</w:t>
      </w:r>
      <w:hyperlink r:id="rId96" w:history="1">
        <w:r w:rsidR="00CD0BAE" w:rsidRPr="000A2BD7">
          <w:rPr>
            <w:rStyle w:val="Hyperlink"/>
            <w:lang w:eastAsia="x-none"/>
          </w:rPr>
          <w:t>https://192.168.42.61:9443</w:t>
        </w:r>
      </w:hyperlink>
      <w:r w:rsidR="00CD0BAE">
        <w:rPr>
          <w:lang w:eastAsia="x-none"/>
        </w:rPr>
        <w:t>) with admin/Passw0rd! (note the exclamation mark)</w:t>
      </w:r>
    </w:p>
    <w:p w14:paraId="2E633229" w14:textId="2CD5028B" w:rsidR="00CD0BAE" w:rsidRDefault="00CD0BAE" w:rsidP="00F61B1D">
      <w:pPr>
        <w:pStyle w:val="ListParagraph"/>
        <w:numPr>
          <w:ilvl w:val="0"/>
          <w:numId w:val="42"/>
        </w:numPr>
        <w:rPr>
          <w:lang w:eastAsia="x-none"/>
        </w:rPr>
      </w:pPr>
      <w:r>
        <w:rPr>
          <w:lang w:eastAsia="x-none"/>
        </w:rPr>
        <w:t>Go to Configure &gt; Custom File Management</w:t>
      </w:r>
    </w:p>
    <w:p w14:paraId="02CF4845" w14:textId="63404754" w:rsidR="00CD0BAE" w:rsidRDefault="00CD0BAE" w:rsidP="00F61B1D">
      <w:pPr>
        <w:pStyle w:val="ListParagraph"/>
        <w:numPr>
          <w:ilvl w:val="0"/>
          <w:numId w:val="42"/>
        </w:numPr>
        <w:rPr>
          <w:lang w:eastAsia="x-none"/>
        </w:rPr>
      </w:pPr>
      <w:r>
        <w:rPr>
          <w:lang w:eastAsia="x-none"/>
        </w:rPr>
        <w:t>Expand the tree to log &gt; iga_core</w:t>
      </w:r>
    </w:p>
    <w:p w14:paraId="6BDF87A2" w14:textId="77777777" w:rsidR="00CD0BAE" w:rsidRDefault="00CD0BAE" w:rsidP="003D3ED0">
      <w:pPr>
        <w:rPr>
          <w:lang w:eastAsia="x-none"/>
        </w:rPr>
      </w:pPr>
    </w:p>
    <w:p w14:paraId="33FD562E" w14:textId="4DF5DB01" w:rsidR="00CD0BAE" w:rsidRDefault="00CD0BAE" w:rsidP="003D3ED0">
      <w:pPr>
        <w:rPr>
          <w:lang w:eastAsia="x-none"/>
        </w:rPr>
      </w:pPr>
      <w:r>
        <w:rPr>
          <w:lang w:eastAsia="x-none"/>
        </w:rPr>
        <w:t>You should see the IGI application log files</w:t>
      </w:r>
    </w:p>
    <w:p w14:paraId="3C6BB3D4" w14:textId="79633C9F" w:rsidR="00BA542B" w:rsidRDefault="00BA542B" w:rsidP="003D3ED0">
      <w:pPr>
        <w:rPr>
          <w:lang w:eastAsia="x-none"/>
        </w:rPr>
      </w:pPr>
    </w:p>
    <w:p w14:paraId="6F1999D1" w14:textId="55CA75B8" w:rsidR="00CD0BAE" w:rsidRDefault="00CD0BAE" w:rsidP="003D3ED0">
      <w:pPr>
        <w:rPr>
          <w:lang w:eastAsia="x-none"/>
        </w:rPr>
      </w:pPr>
      <w:r>
        <w:rPr>
          <w:noProof/>
          <w:lang w:eastAsia="x-none"/>
        </w:rPr>
        <w:drawing>
          <wp:inline distT="0" distB="0" distL="0" distR="0" wp14:anchorId="5312EC8F" wp14:editId="637E2C04">
            <wp:extent cx="6188710" cy="2487930"/>
            <wp:effectExtent l="63500" t="63500" r="59690" b="647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18-01-31 at 17.07.23.png"/>
                    <pic:cNvPicPr/>
                  </pic:nvPicPr>
                  <pic:blipFill>
                    <a:blip r:embed="rId97"/>
                    <a:stretch>
                      <a:fillRect/>
                    </a:stretch>
                  </pic:blipFill>
                  <pic:spPr>
                    <a:xfrm>
                      <a:off x="0" y="0"/>
                      <a:ext cx="6188710" cy="2487930"/>
                    </a:xfrm>
                    <a:prstGeom prst="rect">
                      <a:avLst/>
                    </a:prstGeom>
                    <a:effectLst>
                      <a:glow rad="63500">
                        <a:schemeClr val="accent3">
                          <a:satMod val="175000"/>
                          <a:alpha val="40000"/>
                        </a:schemeClr>
                      </a:glow>
                    </a:effectLst>
                  </pic:spPr>
                </pic:pic>
              </a:graphicData>
            </a:graphic>
          </wp:inline>
        </w:drawing>
      </w:r>
    </w:p>
    <w:p w14:paraId="1BE0C4F9" w14:textId="009CC5C5" w:rsidR="00BA542B" w:rsidRDefault="00BA542B" w:rsidP="003D3ED0">
      <w:pPr>
        <w:rPr>
          <w:lang w:eastAsia="x-none"/>
        </w:rPr>
      </w:pPr>
    </w:p>
    <w:p w14:paraId="4DDB30E6" w14:textId="77777777" w:rsidR="00CD0BAE" w:rsidRDefault="00CD0BAE" w:rsidP="003D3ED0">
      <w:pPr>
        <w:rPr>
          <w:lang w:eastAsia="x-none"/>
        </w:rPr>
      </w:pPr>
      <w:r>
        <w:rPr>
          <w:lang w:eastAsia="x-none"/>
        </w:rPr>
        <w:t xml:space="preserve">There is a common AGC log, </w:t>
      </w:r>
      <w:r w:rsidRPr="00CD0BAE">
        <w:rPr>
          <w:rStyle w:val="CodeChar"/>
        </w:rPr>
        <w:t>accessgovernancecore.log</w:t>
      </w:r>
      <w:r>
        <w:rPr>
          <w:lang w:eastAsia="x-none"/>
        </w:rPr>
        <w:t xml:space="preserve">, and one for each of the queues, such as </w:t>
      </w:r>
      <w:r w:rsidRPr="00CD0BAE">
        <w:rPr>
          <w:rStyle w:val="CodeChar"/>
        </w:rPr>
        <w:t>accessgovernancecore_event_in.log</w:t>
      </w:r>
      <w:r>
        <w:rPr>
          <w:lang w:eastAsia="x-none"/>
        </w:rPr>
        <w:t xml:space="preserve">. You can select and download each log. </w:t>
      </w:r>
    </w:p>
    <w:p w14:paraId="452B8DBE" w14:textId="77777777" w:rsidR="00CD0BAE" w:rsidRDefault="00CD0BAE" w:rsidP="003D3ED0">
      <w:pPr>
        <w:rPr>
          <w:lang w:eastAsia="x-none"/>
        </w:rPr>
      </w:pPr>
    </w:p>
    <w:p w14:paraId="195BC879" w14:textId="6CEFC37D" w:rsidR="00CD0BAE" w:rsidRDefault="00CD0BAE" w:rsidP="003D3ED0">
      <w:pPr>
        <w:rPr>
          <w:lang w:eastAsia="x-none"/>
        </w:rPr>
      </w:pPr>
      <w:r>
        <w:rPr>
          <w:lang w:eastAsia="x-none"/>
        </w:rPr>
        <w:t xml:space="preserve">For the scenario we have here, the </w:t>
      </w:r>
      <w:r w:rsidRPr="00CD0BAE">
        <w:rPr>
          <w:rStyle w:val="CodeChar"/>
        </w:rPr>
        <w:t>accessgovernancecore_event_in.log</w:t>
      </w:r>
      <w:r>
        <w:rPr>
          <w:lang w:eastAsia="x-none"/>
        </w:rPr>
        <w:t xml:space="preserve"> and </w:t>
      </w:r>
      <w:r w:rsidRPr="00CD0BAE">
        <w:rPr>
          <w:rStyle w:val="CodeChar"/>
        </w:rPr>
        <w:t>accessgovernancecore.log</w:t>
      </w:r>
      <w:r>
        <w:rPr>
          <w:lang w:eastAsia="x-none"/>
        </w:rPr>
        <w:t xml:space="preserve"> are likely to give the best information.</w:t>
      </w:r>
    </w:p>
    <w:p w14:paraId="04E8500B" w14:textId="5F535CE2" w:rsidR="00CD0BAE" w:rsidRDefault="00CD0BAE" w:rsidP="003D3ED0">
      <w:pPr>
        <w:rPr>
          <w:lang w:eastAsia="x-none"/>
        </w:rPr>
      </w:pPr>
    </w:p>
    <w:p w14:paraId="2A9D89EB" w14:textId="77777777" w:rsidR="00B10C85" w:rsidRDefault="00B10C85">
      <w:pPr>
        <w:rPr>
          <w:lang w:eastAsia="x-none"/>
        </w:rPr>
      </w:pPr>
      <w:r>
        <w:rPr>
          <w:lang w:eastAsia="x-none"/>
        </w:rPr>
        <w:br w:type="page"/>
      </w:r>
    </w:p>
    <w:p w14:paraId="00B95D90" w14:textId="0CDD8E02" w:rsidR="00CD0BAE" w:rsidRDefault="00CD0BAE" w:rsidP="003D3ED0">
      <w:pPr>
        <w:rPr>
          <w:lang w:eastAsia="x-none"/>
        </w:rPr>
      </w:pPr>
      <w:r>
        <w:rPr>
          <w:lang w:eastAsia="x-none"/>
        </w:rPr>
        <w:lastRenderedPageBreak/>
        <w:t xml:space="preserve">For </w:t>
      </w:r>
      <w:r w:rsidR="00B10C85">
        <w:rPr>
          <w:lang w:eastAsia="x-none"/>
        </w:rPr>
        <w:t>example,</w:t>
      </w:r>
      <w:r>
        <w:rPr>
          <w:lang w:eastAsia="x-none"/>
        </w:rPr>
        <w:t xml:space="preserve"> the event_in log will show details of the two events (USER_MOVE and USER_MODIFY).</w:t>
      </w:r>
    </w:p>
    <w:p w14:paraId="5AE8EC3A" w14:textId="77777777" w:rsidR="00CD0BAE" w:rsidRDefault="00CD0BAE" w:rsidP="003D3ED0">
      <w:pPr>
        <w:rPr>
          <w:lang w:eastAsia="x-none"/>
        </w:rPr>
      </w:pPr>
    </w:p>
    <w:p w14:paraId="0C973DF4" w14:textId="77777777" w:rsidR="00CD0BAE" w:rsidRPr="00CD0BAE" w:rsidRDefault="00CD0BAE" w:rsidP="00CD0BAE">
      <w:pPr>
        <w:pStyle w:val="Code"/>
        <w:rPr>
          <w:sz w:val="16"/>
          <w:szCs w:val="16"/>
        </w:rPr>
      </w:pPr>
      <w:r w:rsidRPr="00CD0BAE">
        <w:rPr>
          <w:sz w:val="16"/>
          <w:szCs w:val="16"/>
        </w:rPr>
        <w:t>Jan 31, 2018, 6:45:35 AM INFO  AGC:? - *************************************************************</w:t>
      </w:r>
    </w:p>
    <w:p w14:paraId="21306061" w14:textId="77777777" w:rsidR="00CD0BAE" w:rsidRPr="00CD0BAE" w:rsidRDefault="00CD0BAE" w:rsidP="00CD0BAE">
      <w:pPr>
        <w:pStyle w:val="Code"/>
        <w:rPr>
          <w:sz w:val="16"/>
          <w:szCs w:val="16"/>
        </w:rPr>
      </w:pPr>
      <w:r w:rsidRPr="00CD0BAE">
        <w:rPr>
          <w:sz w:val="16"/>
          <w:szCs w:val="16"/>
        </w:rPr>
        <w:t>*************************************************************</w:t>
      </w:r>
    </w:p>
    <w:p w14:paraId="57EE3F8E" w14:textId="77777777" w:rsidR="00CD0BAE" w:rsidRPr="00CD0BAE" w:rsidRDefault="00CD0BAE" w:rsidP="00CD0BAE">
      <w:pPr>
        <w:pStyle w:val="Code"/>
        <w:rPr>
          <w:sz w:val="16"/>
          <w:szCs w:val="16"/>
        </w:rPr>
      </w:pPr>
      <w:r w:rsidRPr="00CD0BAE">
        <w:rPr>
          <w:sz w:val="16"/>
          <w:szCs w:val="16"/>
        </w:rPr>
        <w:t xml:space="preserve">Jan 31, 2018, 6:45:35 AM INFO  AGC:? - START </w:t>
      </w:r>
    </w:p>
    <w:p w14:paraId="6A090E03"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 Event propagation MR_IN_7770_2085</w:t>
      </w:r>
    </w:p>
    <w:p w14:paraId="786B8AB6" w14:textId="77777777" w:rsidR="00CD0BAE" w:rsidRPr="00CD0BAE" w:rsidRDefault="00CD0BAE" w:rsidP="00CD0BAE">
      <w:pPr>
        <w:pStyle w:val="Code"/>
        <w:rPr>
          <w:sz w:val="16"/>
          <w:szCs w:val="16"/>
        </w:rPr>
      </w:pPr>
      <w:r w:rsidRPr="00CD0BAE">
        <w:rPr>
          <w:sz w:val="16"/>
          <w:szCs w:val="16"/>
        </w:rPr>
        <w:t>Jan 31, 2018, 6:45:35 AM INFO  AGC:? - Evento: [ID=7770, OPERATION=12, TRACE=null, STATE=-1, DATEPROCESS=2018-01-31 06:45:25.0, DATEEVENT=2018-01-31 06:45:25.0, EXTTABLE=2085, ERC=user_erc, EXTATTR1=null, EXTATTR2=IT, EXTATTR3=0, EXTATTR4=0, EXTATTR5=null, EXTATTR6=null, EXTATTR7=null, EXTATTR8=null, EXTATTR9=null, EXTATTR10=null, OWNERSHIP=IGACORE ]</w:t>
      </w:r>
    </w:p>
    <w:p w14:paraId="50B57176" w14:textId="77777777" w:rsidR="00CD0BAE" w:rsidRPr="00CD0BAE" w:rsidRDefault="00CD0BAE" w:rsidP="00CD0BAE">
      <w:pPr>
        <w:pStyle w:val="Code"/>
        <w:rPr>
          <w:sz w:val="16"/>
          <w:szCs w:val="16"/>
        </w:rPr>
      </w:pPr>
      <w:r w:rsidRPr="00CD0BAE">
        <w:rPr>
          <w:sz w:val="16"/>
          <w:szCs w:val="16"/>
        </w:rPr>
        <w:t xml:space="preserve">Jan 31, 2018, 6:45:35 AM INFO  AGC:? - START </w:t>
      </w:r>
    </w:p>
    <w:p w14:paraId="5BCE93C2"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1F0755CA"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RuleFlow -&gt; SYSTEM/IN/</w:t>
      </w:r>
      <w:r w:rsidRPr="00CD0BAE">
        <w:rPr>
          <w:sz w:val="16"/>
          <w:szCs w:val="16"/>
          <w:highlight w:val="yellow"/>
        </w:rPr>
        <w:t>USER_BEFORE</w:t>
      </w:r>
      <w:r w:rsidRPr="00CD0BAE">
        <w:rPr>
          <w:sz w:val="16"/>
          <w:szCs w:val="16"/>
        </w:rPr>
        <w:t>/RUN</w:t>
      </w:r>
    </w:p>
    <w:p w14:paraId="7772F7D4" w14:textId="77777777" w:rsidR="00CD0BAE" w:rsidRPr="00CD0BAE" w:rsidRDefault="00CD0BAE" w:rsidP="00CD0BAE">
      <w:pPr>
        <w:pStyle w:val="Code"/>
        <w:rPr>
          <w:sz w:val="16"/>
          <w:szCs w:val="16"/>
        </w:rPr>
      </w:pPr>
      <w:r w:rsidRPr="00CD0BAE">
        <w:rPr>
          <w:sz w:val="16"/>
          <w:szCs w:val="16"/>
        </w:rPr>
        <w:t>Jan 31, 2018, 6:45:38 AM INFO  AGC:? - Inserito oggetto com.engiweb.ruleengine.common.bean.ContainerBean: {}</w:t>
      </w:r>
    </w:p>
    <w:p w14:paraId="109A6ADE" w14:textId="77777777" w:rsidR="00CD0BAE" w:rsidRPr="00CD0BAE" w:rsidRDefault="00CD0BAE" w:rsidP="00CD0BAE">
      <w:pPr>
        <w:pStyle w:val="Code"/>
        <w:rPr>
          <w:sz w:val="16"/>
          <w:szCs w:val="16"/>
        </w:rPr>
      </w:pPr>
      <w:r w:rsidRPr="00CD0BAE">
        <w:rPr>
          <w:sz w:val="16"/>
          <w:szCs w:val="16"/>
        </w:rPr>
        <w:t>Jan 31, 2018, 6:45:38 AM INFO  AGC:? - Inserito oggetto com.engiweb.profilemanager.common.bean.</w:t>
      </w:r>
      <w:r w:rsidRPr="00CD0BAE">
        <w:rPr>
          <w:sz w:val="16"/>
          <w:szCs w:val="16"/>
          <w:highlight w:val="yellow"/>
        </w:rPr>
        <w:t>event.EventInBean</w:t>
      </w:r>
      <w:r w:rsidRPr="00CD0BAE">
        <w:rPr>
          <w:sz w:val="16"/>
          <w:szCs w:val="16"/>
        </w:rPr>
        <w:t>: [ID=7770, OPERATION=12, TRACE=null, STATE=-1, DATEPROCESS=2018-01-31 06:45:25.0, DATEEVENT=2018-01-31 06:45:25.0, EXTTABLE=2085, ERC=user_erc, EXTATTR1=null, EXTATTR2=IT, EXTATTR3=0, EXTATTR4=0, EXTATTR5=null, EXTATTR6=null, EXTATTR7=null, EXTATTR8=null, EXTATTR9=null, EXTATTR10=null, OWNERSHIP=IGACORE ]</w:t>
      </w:r>
    </w:p>
    <w:p w14:paraId="0F027B07" w14:textId="77777777" w:rsidR="00CD0BAE" w:rsidRPr="00CD0BAE" w:rsidRDefault="00CD0BAE" w:rsidP="00CD0BAE">
      <w:pPr>
        <w:pStyle w:val="Code"/>
        <w:rPr>
          <w:sz w:val="16"/>
          <w:szCs w:val="16"/>
        </w:rPr>
      </w:pPr>
      <w:r w:rsidRPr="00CD0BAE">
        <w:rPr>
          <w:sz w:val="16"/>
          <w:szCs w:val="16"/>
        </w:rPr>
        <w:t>Jan 31, 2018, 6:45:38 AM INFO  AGC:? - Inserito oggetto com.engiweb.profilemanager.common.bean.</w:t>
      </w:r>
      <w:r w:rsidRPr="00CD0BAE">
        <w:rPr>
          <w:sz w:val="16"/>
          <w:szCs w:val="16"/>
          <w:highlight w:val="yellow"/>
        </w:rPr>
        <w:t>UserErcBean</w:t>
      </w:r>
      <w:r w:rsidRPr="00CD0BAE">
        <w:rPr>
          <w:sz w:val="16"/>
          <w:szCs w:val="16"/>
        </w:rPr>
        <w:t>: {EMAIL=pwhiteman@igi.ibm.com, NATION=CA, ACTION_TYPE_LAST=null, COUNTRY=null, ID=2085, SCHEDULE=0, BIRTHDAY=null, ACTION_CAUSE=0, GIVEN_NAME=Patricia, BIRTH_COUNTRY=null, DISABLED=0, POST_EVENT=0, CURRENTOU=null, USER_TYPE=Employee, AD_OU=null, ADDRESS=null, PHONE_NUMBER=null, ACCOUNT_EXPIRY_DATE=null, IDENTIFICATION_NUMBER=null, LAST_MOD_TIME=2015-11-13, LAST_MOD_USER=null, DELETED=0, ATTR9=null, ATTR4=ACME Engineering Ltd., SKIP=0, GENDER=null, ATTR3=Tertiary, BIRTH_PLACE=null, ATTR2=N, ATTR1=DFox, ATTR8=null, PM_CODE=PWhiteman, ATTR7=I, ATTR6=null, ACTION_TYPE=0, ATTR5=null, ATTR12=null, ATTR56=null, ATTR13=null, SURNAME=Whiteman, ATTR10=Auditor, ATTR11=null, OU=IT, ATTR14=null, ZIPCODE=null, ATTR15=null, ACTION_CAUSE_LAST=null, CITY=San Diego, PROCESSED=0}</w:t>
      </w:r>
    </w:p>
    <w:p w14:paraId="6D366DBE" w14:textId="77777777" w:rsidR="00CD0BAE" w:rsidRPr="00CD0BAE" w:rsidRDefault="00CD0BAE" w:rsidP="00CD0BAE">
      <w:pPr>
        <w:pStyle w:val="Code"/>
        <w:rPr>
          <w:sz w:val="16"/>
          <w:szCs w:val="16"/>
        </w:rPr>
      </w:pPr>
      <w:r w:rsidRPr="00CD0BAE">
        <w:rPr>
          <w:sz w:val="16"/>
          <w:szCs w:val="16"/>
        </w:rPr>
        <w:t xml:space="preserve">Jan 31, 2018, 6:45:38 AM INFO  AGC:? - STOP </w:t>
      </w:r>
    </w:p>
    <w:p w14:paraId="5C1D06AF"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IN/USER_BEFORE/RUN</w:t>
      </w:r>
    </w:p>
    <w:p w14:paraId="609660BB" w14:textId="77777777" w:rsidR="00CD0BAE" w:rsidRPr="00CD0BAE" w:rsidRDefault="00CD0BAE" w:rsidP="00CD0BAE">
      <w:pPr>
        <w:pStyle w:val="Code"/>
        <w:rPr>
          <w:sz w:val="16"/>
          <w:szCs w:val="16"/>
        </w:rPr>
      </w:pPr>
      <w:r w:rsidRPr="00CD0BAE">
        <w:rPr>
          <w:sz w:val="16"/>
          <w:szCs w:val="16"/>
        </w:rPr>
        <w:t xml:space="preserve">Jan 31, 2018, 6:45:38 AM INFO  AGC:? - STOP </w:t>
      </w:r>
    </w:p>
    <w:p w14:paraId="0409DB20"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09281167"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6130476D"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RuleFlow -&gt; SYSTEM/IN/USER_MOVE/BEFORE</w:t>
      </w:r>
    </w:p>
    <w:p w14:paraId="1431047B" w14:textId="77777777" w:rsidR="00CD0BAE" w:rsidRPr="00CD0BAE" w:rsidRDefault="00CD0BAE" w:rsidP="00CD0BAE">
      <w:pPr>
        <w:pStyle w:val="Code"/>
        <w:rPr>
          <w:sz w:val="16"/>
          <w:szCs w:val="16"/>
        </w:rPr>
      </w:pPr>
      <w:r w:rsidRPr="00CD0BAE">
        <w:rPr>
          <w:sz w:val="16"/>
          <w:szCs w:val="16"/>
        </w:rPr>
        <w:t xml:space="preserve">Jan 31, 2018, 6:45:38 AM INFO  AGC:? - STOP </w:t>
      </w:r>
    </w:p>
    <w:p w14:paraId="37859B08" w14:textId="430A20EB" w:rsid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IN/USER_MOVE/BEFORE</w:t>
      </w:r>
    </w:p>
    <w:p w14:paraId="769DA0DF" w14:textId="1831927C" w:rsidR="00CD0BAE" w:rsidRDefault="00CD0BAE" w:rsidP="00CD0BAE"/>
    <w:p w14:paraId="14DD45C9" w14:textId="77777777" w:rsidR="00B10C85" w:rsidRDefault="00B10C85">
      <w:r>
        <w:br w:type="page"/>
      </w:r>
    </w:p>
    <w:p w14:paraId="78B36551" w14:textId="78C0BB45" w:rsidR="00CD0BAE" w:rsidRDefault="00CD0BAE" w:rsidP="00CD0BAE">
      <w:r>
        <w:lastRenderedPageBreak/>
        <w:t>This is showing the rule flow setup and USER_BEFORE. You can see details of the eventInBean and UserErcBean.</w:t>
      </w:r>
    </w:p>
    <w:p w14:paraId="16274F58" w14:textId="77777777" w:rsidR="00CD0BAE" w:rsidRPr="00CD0BAE" w:rsidRDefault="00CD0BAE" w:rsidP="00CD0BAE"/>
    <w:p w14:paraId="1B994C2A" w14:textId="77777777" w:rsidR="00CD0BAE" w:rsidRPr="00CD0BAE" w:rsidRDefault="00CD0BAE" w:rsidP="00CD0BAE">
      <w:pPr>
        <w:pStyle w:val="Code"/>
        <w:rPr>
          <w:sz w:val="16"/>
          <w:szCs w:val="16"/>
        </w:rPr>
      </w:pPr>
      <w:r w:rsidRPr="00CD0BAE">
        <w:rPr>
          <w:sz w:val="16"/>
          <w:szCs w:val="16"/>
        </w:rPr>
        <w:t xml:space="preserve">Jan 31, 2018, 6:45:39 AM INFO  AGC:? - START </w:t>
      </w:r>
    </w:p>
    <w:p w14:paraId="630B9AF5"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RuleFlow -&gt; SYSTEM/IN/</w:t>
      </w:r>
      <w:r w:rsidRPr="00CD0BAE">
        <w:rPr>
          <w:sz w:val="16"/>
          <w:szCs w:val="16"/>
          <w:highlight w:val="yellow"/>
        </w:rPr>
        <w:t>USER_MOVE</w:t>
      </w:r>
      <w:r w:rsidRPr="00CD0BAE">
        <w:rPr>
          <w:sz w:val="16"/>
          <w:szCs w:val="16"/>
        </w:rPr>
        <w:t>/RUN</w:t>
      </w:r>
    </w:p>
    <w:p w14:paraId="4F448F95" w14:textId="77777777" w:rsidR="00CD0BAE" w:rsidRPr="00CD0BAE" w:rsidRDefault="00CD0BAE" w:rsidP="00CD0BAE">
      <w:pPr>
        <w:pStyle w:val="Code"/>
        <w:rPr>
          <w:sz w:val="16"/>
          <w:szCs w:val="16"/>
        </w:rPr>
      </w:pPr>
      <w:r w:rsidRPr="00CD0BAE">
        <w:rPr>
          <w:sz w:val="16"/>
          <w:szCs w:val="16"/>
        </w:rPr>
        <w:t>Jan 31, 2018, 6:45:39 AM INFO  AGC:? - Inserito oggetto com.engiweb.ruleengine.common.bean.ContainerBean: {}</w:t>
      </w:r>
    </w:p>
    <w:p w14:paraId="14451428" w14:textId="77777777" w:rsidR="00CD0BAE" w:rsidRPr="00CD0BAE" w:rsidRDefault="00CD0BAE" w:rsidP="00CD0BAE">
      <w:pPr>
        <w:pStyle w:val="Code"/>
        <w:rPr>
          <w:sz w:val="16"/>
          <w:szCs w:val="16"/>
        </w:rPr>
      </w:pPr>
      <w:r w:rsidRPr="00CD0BAE">
        <w:rPr>
          <w:sz w:val="16"/>
          <w:szCs w:val="16"/>
        </w:rPr>
        <w:t>Jan 31, 2018, 6:45:39 AM INFO  AGC:? - Inserito oggetto com.engiweb.profilemanager.common.bean.event.</w:t>
      </w:r>
      <w:r w:rsidRPr="00CD0BAE">
        <w:rPr>
          <w:sz w:val="16"/>
          <w:szCs w:val="16"/>
          <w:highlight w:val="yellow"/>
        </w:rPr>
        <w:t>EventInBean</w:t>
      </w:r>
      <w:r w:rsidRPr="00CD0BAE">
        <w:rPr>
          <w:sz w:val="16"/>
          <w:szCs w:val="16"/>
        </w:rPr>
        <w:t>: [ID=7770, OPERATION=12, TRACE=null, STATE=1, DATEPROCESS=2018-01-31 06:45:25.0, DATEEVENT=2018-01-31 06:45:25.0, EXTTABLE=2085, ERC=user_erc, EXTATTR1=null, EXTATTR2=IT, EXTATTR3=0, EXTATTR4=0, EXTATTR5=null, EXTATTR6=null, EXTATTR7=null, EXTATTR8=null, EXTATTR9=null, EXTATTR10=null, OWNERSHIP=IGACORE ]</w:t>
      </w:r>
    </w:p>
    <w:p w14:paraId="392311E2" w14:textId="77777777" w:rsidR="00CD0BAE" w:rsidRPr="00CD0BAE" w:rsidRDefault="00CD0BAE" w:rsidP="00CD0BAE">
      <w:pPr>
        <w:pStyle w:val="Code"/>
        <w:rPr>
          <w:sz w:val="16"/>
          <w:szCs w:val="16"/>
        </w:rPr>
      </w:pPr>
      <w:r w:rsidRPr="00CD0BAE">
        <w:rPr>
          <w:sz w:val="16"/>
          <w:szCs w:val="16"/>
        </w:rPr>
        <w:t>Jan 31, 2018, 6:45:39 AM INFO  AGC:? - Inserito oggetto com.engiweb.profilemanager.common.bean.</w:t>
      </w:r>
      <w:r w:rsidRPr="00CD0BAE">
        <w:rPr>
          <w:sz w:val="16"/>
          <w:szCs w:val="16"/>
          <w:highlight w:val="yellow"/>
        </w:rPr>
        <w:t>UserErcBean</w:t>
      </w:r>
      <w:r w:rsidRPr="00CD0BAE">
        <w:rPr>
          <w:sz w:val="16"/>
          <w:szCs w:val="16"/>
        </w:rPr>
        <w:t>: {EMAIL=pwhiteman@igi.ibm.com, NATION=CA, ACTION_TYPE_LAST=null, COUNTRY=null, ID=2085, SCHEDULE=0, BIRTHDAY=null, ACTION_CAUSE=0, GIVEN_NAME=Patricia, BIRTH_COUNTRY=null, DISABLED=0, POST_EVENT=0, CURRENTOU=null, USER_TYPE=Employee, AD_OU=null, ADDRESS=null, PHONE_NUMBER=null, ACCOUNT_EXPIRY_DATE=null, IDENTIFICATION_NUMBER=null, LAST_MOD_TIME=2015-11-13, LAST_MOD_USER=null, DELETED=0, ATTR9=null, ATTR4=ACME Engineering Ltd., SKIP=0, GENDER=null, ATTR3=Tertiary, BIRTH_PLACE=null, ATTR2=N, ATTR1=DFox, ATTR8=null, PM_CODE=PWhiteman, ATTR7=I, ATTR6=null, ACTION_TYPE=0, ATTR5=null, ATTR12=null, ATTR56=null, ATTR13=null, SURNAME=Whiteman, ATTR10=Auditor, ATTR11=null, OU=IT, ATTR14=null, ZIPCODE=null, ATTR15=null, ACTION_CAUSE_LAST=null, CITY=San Diego, PROCESSED=0}</w:t>
      </w:r>
    </w:p>
    <w:p w14:paraId="1171CC4B" w14:textId="77777777" w:rsidR="00CD0BAE" w:rsidRPr="00CD0BAE" w:rsidRDefault="00CD0BAE" w:rsidP="00CD0BAE">
      <w:pPr>
        <w:pStyle w:val="Code"/>
        <w:rPr>
          <w:sz w:val="16"/>
          <w:szCs w:val="16"/>
        </w:rPr>
      </w:pPr>
      <w:r w:rsidRPr="00CD0BAE">
        <w:rPr>
          <w:sz w:val="16"/>
          <w:szCs w:val="16"/>
        </w:rPr>
        <w:t>Jan 31, 2018, 6:45:39 AM INFO  AGC:? - Inserito oggetto com.engiweb.profilemanager.common.bean.</w:t>
      </w:r>
      <w:r w:rsidRPr="00CD0BAE">
        <w:rPr>
          <w:sz w:val="16"/>
          <w:szCs w:val="16"/>
          <w:highlight w:val="yellow"/>
        </w:rPr>
        <w:t>UserBean</w:t>
      </w:r>
      <w:r w:rsidRPr="00CD0BAE">
        <w:rPr>
          <w:sz w:val="16"/>
          <w:szCs w:val="16"/>
        </w:rPr>
        <w:t>: [ID=2089, DN=null, ATTR1=null, ATTR2=null, ATTR3=null, ATTR4=null, ATTR5=null, VALUE=null, CODE=PWhiteman, SURNAME=Whiteman, NAME=Patricia, EMAIL=pwhiteman@igi.ibm.com, PASSWORD=null, CODFISC=null, SEX=null, DATEOFBIRTH=null, PLACEOFBIRTH=null, ADDRESS=null, LOCALITY=null, REGISTER=null, DESCRIPTION=null, STATE=0, LASTMODUSER=null, LASTMODTIME=Sun Feb 19 05:11:23 CET 2017, PWDMANAGEMENT_DISABLED=0, PWDMANAGEMENT_EXPIRE=null, PWDMANAGEMENT_ID=2089, ORGANIZATIONALUNIT_ID=118, ORGANIZATIONALUNIT_CODE=AUDIT, ORGANIZATIONALUNIT_NAME=AUDIT, HIERARCHY_ID=1, HIERARCHY_CODE=null, HIERARCHY_NAME=null, PERSONTYPE_ID=100, PERSONTYPE_NAME=Employee, PERSONTYPE_DESCRIPTION=Identity registered in ISIM, MASTER_CODE=null, MASTER_ID=null, UMETYPE=NONE]</w:t>
      </w:r>
    </w:p>
    <w:p w14:paraId="55B70DC5" w14:textId="77777777" w:rsidR="00CD0BAE" w:rsidRPr="00CD0BAE" w:rsidRDefault="00CD0BAE" w:rsidP="00CD0BAE">
      <w:pPr>
        <w:pStyle w:val="Code"/>
        <w:rPr>
          <w:sz w:val="16"/>
          <w:szCs w:val="16"/>
        </w:rPr>
      </w:pPr>
      <w:r w:rsidRPr="00CD0BAE">
        <w:rPr>
          <w:sz w:val="16"/>
          <w:szCs w:val="16"/>
        </w:rPr>
        <w:t>Jan 31, 2018, 6:45:39 AM INFO  AGC:? - Inserito oggetto com.engiweb.profilemanager.common.bean.</w:t>
      </w:r>
      <w:r w:rsidRPr="00CD0BAE">
        <w:rPr>
          <w:sz w:val="16"/>
          <w:szCs w:val="16"/>
          <w:highlight w:val="yellow"/>
        </w:rPr>
        <w:t>ExternalInfo</w:t>
      </w:r>
      <w:r w:rsidRPr="00CD0BAE">
        <w:rPr>
          <w:sz w:val="16"/>
          <w:szCs w:val="16"/>
        </w:rPr>
        <w:t>: [[name=OU value=IT objectValue=IT required=null], [name=id value=2085 objectValue=2085 required=null], [name=City value=San Diego objectValue=San Diego required=null], [name=Education - Certification value=Tertiary objectValue=Tertiary required=null], [name=Manager value=DFox objectValue=DFox required=null], [name=Position value=I objectValue=I required=null], [name=Is Dep. Manager value=N objectValue=N required=null], [name=Department value=ACME Engineering Ltd. objectValue=ACME Engineering Ltd. required=null], [name=Cod Subarea value=null objectValue=null required=null], [name=LAST_MOD_USER value=null objectValue=null required=null], [name=LAST_MOD_TIME value=2015-11-13 objectValue=2015-11-13 required=null], [name=ACCOUNT_EXPIRY_DATE value=null objectValue=null required=null], [name=NATION value=CA objectValue=CA required=null], [name=Title value=Auditor objectValue=Auditor required=0], [name=Changed value=null objectValue=null required=0]]</w:t>
      </w:r>
    </w:p>
    <w:p w14:paraId="6A982511" w14:textId="77777777" w:rsidR="00CD0BAE" w:rsidRPr="00CD0BAE" w:rsidRDefault="00CD0BAE" w:rsidP="00CD0BAE">
      <w:pPr>
        <w:pStyle w:val="Code"/>
        <w:rPr>
          <w:sz w:val="16"/>
          <w:szCs w:val="16"/>
        </w:rPr>
      </w:pPr>
      <w:r w:rsidRPr="00CD0BAE">
        <w:rPr>
          <w:sz w:val="16"/>
          <w:szCs w:val="16"/>
        </w:rPr>
        <w:t>Jan 31, 2018, 6:45:39 AM INFO  AGC:? - Inserito oggetto com.engiweb.profilemanager.common.bean.</w:t>
      </w:r>
      <w:r w:rsidRPr="00CD0BAE">
        <w:rPr>
          <w:sz w:val="16"/>
          <w:szCs w:val="16"/>
          <w:highlight w:val="yellow"/>
        </w:rPr>
        <w:t>OrgUnitBean</w:t>
      </w:r>
      <w:r w:rsidRPr="00CD0BAE">
        <w:rPr>
          <w:sz w:val="16"/>
          <w:szCs w:val="16"/>
        </w:rPr>
        <w:t>: [ = COPYRIGHT = null,  = serialVersionUID = -,  = id = 112,  = name = IT,  = code = IT,  = description = IT Department,  = parent = null,  = value = null,  = state = null,  = attr1 = null,  = attr2 = null,  = attr3 = null,  = attr4 = null,  = attr5 = null,  = lastModUser = null,  = lastModTime = Fri Nov 13 15:14:28 CET 2015,  = enableSOD = 0,  = organizationalunittype_description = null,  = organizationalunittype_name = null,  = organizationalunittype_id = null,  = organizationalunittype_code = null,  = reviewState = null,  = person_name = null,  = person_surname = null,  = person_code = null,  = person_email = null,  = person_id = null,  = adminList = null,  = adminByDelegationList = null,  = ownerCode = null,  = hierarchy_id = 1,  = hierarchy_name = null, ]</w:t>
      </w:r>
    </w:p>
    <w:p w14:paraId="69D2E998" w14:textId="77777777" w:rsidR="00CD0BAE" w:rsidRPr="00CD0BAE" w:rsidRDefault="00CD0BAE" w:rsidP="00CD0BAE">
      <w:pPr>
        <w:pStyle w:val="Code"/>
        <w:rPr>
          <w:sz w:val="16"/>
          <w:szCs w:val="16"/>
        </w:rPr>
      </w:pPr>
      <w:r w:rsidRPr="00CD0BAE">
        <w:rPr>
          <w:sz w:val="16"/>
          <w:szCs w:val="16"/>
        </w:rPr>
        <w:t xml:space="preserve">Jan 31, 2018, 6:45:39 AM INFO  AGC:? - STOP </w:t>
      </w:r>
    </w:p>
    <w:p w14:paraId="5B58660D"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IN/USER_MOVE/RUN</w:t>
      </w:r>
    </w:p>
    <w:p w14:paraId="694FE7E6" w14:textId="77777777" w:rsidR="00CD0BAE" w:rsidRPr="00CD0BAE" w:rsidRDefault="00CD0BAE" w:rsidP="00CD0BAE">
      <w:pPr>
        <w:pStyle w:val="Code"/>
        <w:rPr>
          <w:sz w:val="16"/>
          <w:szCs w:val="16"/>
        </w:rPr>
      </w:pPr>
      <w:r w:rsidRPr="00CD0BAE">
        <w:rPr>
          <w:sz w:val="16"/>
          <w:szCs w:val="16"/>
        </w:rPr>
        <w:t xml:space="preserve">Jan 31, 2018, 6:45:39 AM INFO  AGC:? - START </w:t>
      </w:r>
    </w:p>
    <w:p w14:paraId="398040F7"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RuleFlow -&gt; SYSTEM/IN/USER_MOVE/AFTER</w:t>
      </w:r>
    </w:p>
    <w:p w14:paraId="0849187A" w14:textId="77777777" w:rsidR="00CD0BAE" w:rsidRPr="00CD0BAE" w:rsidRDefault="00CD0BAE" w:rsidP="00CD0BAE">
      <w:pPr>
        <w:pStyle w:val="Code"/>
        <w:rPr>
          <w:sz w:val="16"/>
          <w:szCs w:val="16"/>
        </w:rPr>
      </w:pPr>
      <w:r w:rsidRPr="00CD0BAE">
        <w:rPr>
          <w:sz w:val="16"/>
          <w:szCs w:val="16"/>
        </w:rPr>
        <w:t xml:space="preserve">Jan 31, 2018, 6:45:39 AM INFO  AGC:? - STOP </w:t>
      </w:r>
    </w:p>
    <w:p w14:paraId="773CC481"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IN/USER_MOVE/AFTER</w:t>
      </w:r>
    </w:p>
    <w:p w14:paraId="714B6DF0" w14:textId="77777777" w:rsidR="00CD0BAE" w:rsidRPr="00CD0BAE" w:rsidRDefault="00CD0BAE" w:rsidP="00CD0BAE">
      <w:pPr>
        <w:pStyle w:val="Code"/>
        <w:rPr>
          <w:sz w:val="16"/>
          <w:szCs w:val="16"/>
        </w:rPr>
      </w:pPr>
      <w:r w:rsidRPr="00CD0BAE">
        <w:rPr>
          <w:sz w:val="16"/>
          <w:szCs w:val="16"/>
        </w:rPr>
        <w:t xml:space="preserve">Jan 31, 2018, 6:45:39 AM INFO  AGC:? - STOP </w:t>
      </w:r>
    </w:p>
    <w:p w14:paraId="75C591BC" w14:textId="77777777" w:rsidR="00CD0BAE" w:rsidRPr="00CD0BAE" w:rsidRDefault="00CD0BAE" w:rsidP="00CD0BAE">
      <w:pPr>
        <w:pStyle w:val="Code"/>
        <w:rPr>
          <w:sz w:val="16"/>
          <w:szCs w:val="16"/>
        </w:rPr>
      </w:pPr>
      <w:r w:rsidRPr="00CD0BAE">
        <w:rPr>
          <w:sz w:val="16"/>
          <w:szCs w:val="16"/>
        </w:rPr>
        <w:t>Jan 31, 2018, 6:45:40 AM INFO  AGC:? - STOP  **************************************************************</w:t>
      </w:r>
    </w:p>
    <w:p w14:paraId="1C1F2E5C" w14:textId="3774DBBF" w:rsidR="00CD0BAE" w:rsidRPr="00CD0BAE" w:rsidRDefault="00CD0BAE" w:rsidP="00CD0BAE">
      <w:pPr>
        <w:pStyle w:val="Code"/>
        <w:rPr>
          <w:sz w:val="16"/>
          <w:szCs w:val="16"/>
        </w:rPr>
      </w:pPr>
      <w:r w:rsidRPr="00CD0BAE">
        <w:rPr>
          <w:sz w:val="16"/>
          <w:szCs w:val="16"/>
        </w:rPr>
        <w:t xml:space="preserve">************************************************************** </w:t>
      </w:r>
    </w:p>
    <w:p w14:paraId="7AC788CD" w14:textId="77777777" w:rsidR="00BA542B" w:rsidRDefault="00BA542B" w:rsidP="003D3ED0">
      <w:pPr>
        <w:rPr>
          <w:lang w:eastAsia="x-none"/>
        </w:rPr>
      </w:pPr>
    </w:p>
    <w:p w14:paraId="32348C75" w14:textId="1245F057" w:rsidR="002D64E3" w:rsidRDefault="00CD0BAE" w:rsidP="003D3ED0">
      <w:pPr>
        <w:rPr>
          <w:lang w:eastAsia="x-none"/>
        </w:rPr>
      </w:pPr>
      <w:r>
        <w:rPr>
          <w:lang w:eastAsia="x-none"/>
        </w:rPr>
        <w:t xml:space="preserve">This </w:t>
      </w:r>
      <w:r w:rsidR="0014080F">
        <w:rPr>
          <w:lang w:eastAsia="x-none"/>
        </w:rPr>
        <w:t>section</w:t>
      </w:r>
      <w:r>
        <w:rPr>
          <w:lang w:eastAsia="x-none"/>
        </w:rPr>
        <w:t xml:space="preserve"> of log is showing the rule flow for USER_MOVE. You can see the contents of the EventInBean, UserErcBean, UserBean, ExternalInfo, and OrgUnit beans.</w:t>
      </w:r>
      <w:r w:rsidR="002D64E3">
        <w:rPr>
          <w:lang w:eastAsia="x-none"/>
        </w:rPr>
        <w:t xml:space="preserve"> The above example shows Patricia Whiteman being moved to IT. Notice that you don’t see the names of the rules being executed, just the rule flow.</w:t>
      </w:r>
    </w:p>
    <w:p w14:paraId="2025A079" w14:textId="77777777" w:rsidR="002D64E3" w:rsidRDefault="002D64E3" w:rsidP="003D3ED0">
      <w:pPr>
        <w:rPr>
          <w:lang w:eastAsia="x-none"/>
        </w:rPr>
      </w:pPr>
    </w:p>
    <w:p w14:paraId="214F8C85" w14:textId="11C32B77" w:rsidR="003D3ED0" w:rsidRDefault="00432924" w:rsidP="003D3ED0">
      <w:pPr>
        <w:rPr>
          <w:lang w:eastAsia="x-none"/>
        </w:rPr>
      </w:pPr>
      <w:r>
        <w:rPr>
          <w:lang w:eastAsia="x-none"/>
        </w:rPr>
        <w:t>This concludes this lab.</w:t>
      </w:r>
    </w:p>
    <w:p w14:paraId="6FCF4F0F" w14:textId="77777777" w:rsidR="002E27DA" w:rsidRDefault="002E27DA" w:rsidP="003D3ED0">
      <w:pPr>
        <w:rPr>
          <w:lang w:eastAsia="x-none"/>
        </w:rPr>
      </w:pPr>
    </w:p>
    <w:p w14:paraId="43E518A5" w14:textId="77777777" w:rsidR="003D3ED0" w:rsidRPr="003D3ED0" w:rsidRDefault="003D3ED0" w:rsidP="003D3ED0">
      <w:pPr>
        <w:rPr>
          <w:lang w:eastAsia="x-none"/>
        </w:rPr>
      </w:pP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28" w:name="_Toc475004523"/>
      <w:bookmarkStart w:id="29" w:name="_Toc510787959"/>
      <w:r>
        <w:lastRenderedPageBreak/>
        <w:t>Notices</w:t>
      </w:r>
      <w:bookmarkEnd w:id="28"/>
      <w:bookmarkEnd w:id="29"/>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19-21, Nihonbashi-Hakozakicho, Chuo-ku</w:t>
      </w:r>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law :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(i)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98"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30" w:name="_Toc472700733"/>
      <w:bookmarkStart w:id="31" w:name="_Toc472701884"/>
      <w:bookmarkStart w:id="32" w:name="_Toc472705595"/>
      <w:bookmarkStart w:id="33" w:name="_Toc472705838"/>
      <w:bookmarkStart w:id="34" w:name="_Toc472706086"/>
      <w:bookmarkStart w:id="35" w:name="_Toc472706564"/>
      <w:bookmarkStart w:id="36" w:name="_Toc472867175"/>
      <w:bookmarkStart w:id="37" w:name="_Toc432531945"/>
      <w:bookmarkStart w:id="38" w:name="_Toc432531946"/>
      <w:bookmarkStart w:id="39" w:name="_Toc432531947"/>
      <w:bookmarkStart w:id="40" w:name="_Toc472700734"/>
      <w:bookmarkStart w:id="41" w:name="_Toc472701885"/>
      <w:bookmarkStart w:id="42" w:name="_Toc472705596"/>
      <w:bookmarkStart w:id="43" w:name="_Toc472705839"/>
      <w:bookmarkStart w:id="44" w:name="_Toc472706087"/>
      <w:bookmarkStart w:id="45" w:name="_Toc472706565"/>
      <w:bookmarkStart w:id="46" w:name="_Toc472867176"/>
      <w:bookmarkStart w:id="47" w:name="_Toc472700735"/>
      <w:bookmarkStart w:id="48" w:name="_Toc472701886"/>
      <w:bookmarkStart w:id="49" w:name="_Toc472705597"/>
      <w:bookmarkStart w:id="50" w:name="_Toc472705840"/>
      <w:bookmarkStart w:id="51" w:name="_Toc472706088"/>
      <w:bookmarkStart w:id="52" w:name="_Toc472706566"/>
      <w:bookmarkStart w:id="53" w:name="_Toc472867177"/>
      <w:bookmarkStart w:id="54" w:name="_Toc472700736"/>
      <w:bookmarkStart w:id="55" w:name="_Toc472701887"/>
      <w:bookmarkStart w:id="56" w:name="_Toc472705598"/>
      <w:bookmarkStart w:id="57" w:name="_Toc472705841"/>
      <w:bookmarkStart w:id="58" w:name="_Toc472706089"/>
      <w:bookmarkStart w:id="59" w:name="_Toc472706567"/>
      <w:bookmarkStart w:id="60" w:name="_Toc472867178"/>
      <w:bookmarkStart w:id="61" w:name="_Toc472700737"/>
      <w:bookmarkStart w:id="62" w:name="_Toc472701888"/>
      <w:bookmarkStart w:id="63" w:name="_Toc472705599"/>
      <w:bookmarkStart w:id="64" w:name="_Toc472705842"/>
      <w:bookmarkStart w:id="65" w:name="_Toc472706090"/>
      <w:bookmarkStart w:id="66" w:name="_Toc472706568"/>
      <w:bookmarkStart w:id="67" w:name="_Toc472867179"/>
      <w:bookmarkStart w:id="68" w:name="_Toc472700738"/>
      <w:bookmarkStart w:id="69" w:name="_Toc472701889"/>
      <w:bookmarkStart w:id="70" w:name="_Toc472705600"/>
      <w:bookmarkStart w:id="71" w:name="_Toc472705843"/>
      <w:bookmarkStart w:id="72" w:name="_Toc472706091"/>
      <w:bookmarkStart w:id="73" w:name="_Toc472706569"/>
      <w:bookmarkStart w:id="74" w:name="_Toc472867180"/>
      <w:bookmarkStart w:id="75" w:name="_Toc472700739"/>
      <w:bookmarkStart w:id="76" w:name="_Toc472701890"/>
      <w:bookmarkStart w:id="77" w:name="_Toc472705601"/>
      <w:bookmarkStart w:id="78" w:name="_Toc472705844"/>
      <w:bookmarkStart w:id="79" w:name="_Toc472706092"/>
      <w:bookmarkStart w:id="80" w:name="_Toc472706570"/>
      <w:bookmarkStart w:id="81" w:name="_Toc472867181"/>
      <w:bookmarkStart w:id="82" w:name="_Toc472700740"/>
      <w:bookmarkStart w:id="83" w:name="_Toc472701891"/>
      <w:bookmarkStart w:id="84" w:name="_Toc472705602"/>
      <w:bookmarkStart w:id="85" w:name="_Toc472705845"/>
      <w:bookmarkStart w:id="86" w:name="_Toc472706093"/>
      <w:bookmarkStart w:id="87" w:name="_Toc472706571"/>
      <w:bookmarkStart w:id="88" w:name="_Toc472867182"/>
      <w:bookmarkStart w:id="89" w:name="_Toc472700741"/>
      <w:bookmarkStart w:id="90" w:name="_Toc472701892"/>
      <w:bookmarkStart w:id="91" w:name="_Toc472705603"/>
      <w:bookmarkStart w:id="92" w:name="_Toc472705846"/>
      <w:bookmarkStart w:id="93" w:name="_Toc472706094"/>
      <w:bookmarkStart w:id="94" w:name="_Toc472706572"/>
      <w:bookmarkStart w:id="95" w:name="_Toc472867183"/>
      <w:bookmarkStart w:id="96" w:name="_Toc472700742"/>
      <w:bookmarkStart w:id="97" w:name="_Toc472701893"/>
      <w:bookmarkStart w:id="98" w:name="_Toc472705604"/>
      <w:bookmarkStart w:id="99" w:name="_Toc472705847"/>
      <w:bookmarkStart w:id="100" w:name="_Toc472706095"/>
      <w:bookmarkStart w:id="101" w:name="_Toc472706573"/>
      <w:bookmarkStart w:id="102" w:name="_Toc472867184"/>
      <w:bookmarkStart w:id="103" w:name="_Toc472700743"/>
      <w:bookmarkStart w:id="104" w:name="_Toc472701894"/>
      <w:bookmarkStart w:id="105" w:name="_Toc472705605"/>
      <w:bookmarkStart w:id="106" w:name="_Toc472705848"/>
      <w:bookmarkStart w:id="107" w:name="_Toc472706096"/>
      <w:bookmarkStart w:id="108" w:name="_Toc472706574"/>
      <w:bookmarkStart w:id="109" w:name="_Toc472867185"/>
      <w:bookmarkStart w:id="110" w:name="_Toc472700744"/>
      <w:bookmarkStart w:id="111" w:name="_Toc472701895"/>
      <w:bookmarkStart w:id="112" w:name="_Toc472705606"/>
      <w:bookmarkStart w:id="113" w:name="_Toc472705849"/>
      <w:bookmarkStart w:id="114" w:name="_Toc472706097"/>
      <w:bookmarkStart w:id="115" w:name="_Toc472706575"/>
      <w:bookmarkStart w:id="116" w:name="_Toc472867186"/>
      <w:bookmarkStart w:id="117" w:name="_Toc472700745"/>
      <w:bookmarkStart w:id="118" w:name="_Toc472701896"/>
      <w:bookmarkStart w:id="119" w:name="_Toc472705607"/>
      <w:bookmarkStart w:id="120" w:name="_Toc472705850"/>
      <w:bookmarkStart w:id="121" w:name="_Toc472706098"/>
      <w:bookmarkStart w:id="122" w:name="_Toc472706576"/>
      <w:bookmarkStart w:id="123" w:name="_Toc472867187"/>
      <w:bookmarkStart w:id="124" w:name="_Toc472700746"/>
      <w:bookmarkStart w:id="125" w:name="_Toc472701897"/>
      <w:bookmarkStart w:id="126" w:name="_Toc472705608"/>
      <w:bookmarkStart w:id="127" w:name="_Toc472705851"/>
      <w:bookmarkStart w:id="128" w:name="_Toc472706099"/>
      <w:bookmarkStart w:id="129" w:name="_Toc472706577"/>
      <w:bookmarkStart w:id="130" w:name="_Toc472867188"/>
      <w:bookmarkStart w:id="131" w:name="_Toc472700747"/>
      <w:bookmarkStart w:id="132" w:name="_Toc472701898"/>
      <w:bookmarkStart w:id="133" w:name="_Toc472705609"/>
      <w:bookmarkStart w:id="134" w:name="_Toc472705852"/>
      <w:bookmarkStart w:id="135" w:name="_Toc472706100"/>
      <w:bookmarkStart w:id="136" w:name="_Toc472706578"/>
      <w:bookmarkStart w:id="137" w:name="_Toc472867189"/>
      <w:bookmarkStart w:id="138" w:name="_Toc472700748"/>
      <w:bookmarkStart w:id="139" w:name="_Toc472701899"/>
      <w:bookmarkStart w:id="140" w:name="_Toc472705610"/>
      <w:bookmarkStart w:id="141" w:name="_Toc472705853"/>
      <w:bookmarkStart w:id="142" w:name="_Toc472706101"/>
      <w:bookmarkStart w:id="143" w:name="_Toc472706579"/>
      <w:bookmarkStart w:id="144" w:name="_Toc472867190"/>
      <w:bookmarkStart w:id="145" w:name="_Toc472700749"/>
      <w:bookmarkStart w:id="146" w:name="_Toc472701900"/>
      <w:bookmarkStart w:id="147" w:name="_Toc472705611"/>
      <w:bookmarkStart w:id="148" w:name="_Toc472705854"/>
      <w:bookmarkStart w:id="149" w:name="_Toc472706102"/>
      <w:bookmarkStart w:id="150" w:name="_Toc472706580"/>
      <w:bookmarkStart w:id="151" w:name="_Toc472867191"/>
      <w:bookmarkStart w:id="152" w:name="_Toc472700750"/>
      <w:bookmarkStart w:id="153" w:name="_Toc472701901"/>
      <w:bookmarkStart w:id="154" w:name="_Toc472705612"/>
      <w:bookmarkStart w:id="155" w:name="_Toc472705855"/>
      <w:bookmarkStart w:id="156" w:name="_Toc472706103"/>
      <w:bookmarkStart w:id="157" w:name="_Toc472706581"/>
      <w:bookmarkStart w:id="158" w:name="_Toc472867192"/>
      <w:bookmarkStart w:id="159" w:name="_Toc472700751"/>
      <w:bookmarkStart w:id="160" w:name="_Toc472701902"/>
      <w:bookmarkStart w:id="161" w:name="_Toc472705613"/>
      <w:bookmarkStart w:id="162" w:name="_Toc472705856"/>
      <w:bookmarkStart w:id="163" w:name="_Toc472706104"/>
      <w:bookmarkStart w:id="164" w:name="_Toc472706582"/>
      <w:bookmarkStart w:id="165" w:name="_Toc472867193"/>
      <w:bookmarkStart w:id="166" w:name="_Toc472700752"/>
      <w:bookmarkStart w:id="167" w:name="_Toc472701903"/>
      <w:bookmarkStart w:id="168" w:name="_Toc472705614"/>
      <w:bookmarkStart w:id="169" w:name="_Toc472705857"/>
      <w:bookmarkStart w:id="170" w:name="_Toc472706105"/>
      <w:bookmarkStart w:id="171" w:name="_Toc472706583"/>
      <w:bookmarkStart w:id="172" w:name="_Toc472867194"/>
      <w:bookmarkStart w:id="173" w:name="_Toc472700753"/>
      <w:bookmarkStart w:id="174" w:name="_Toc472701904"/>
      <w:bookmarkStart w:id="175" w:name="_Toc472705615"/>
      <w:bookmarkStart w:id="176" w:name="_Toc472705858"/>
      <w:bookmarkStart w:id="177" w:name="_Toc472706106"/>
      <w:bookmarkStart w:id="178" w:name="_Toc472706584"/>
      <w:bookmarkStart w:id="179" w:name="_Toc472867195"/>
      <w:bookmarkStart w:id="180" w:name="_Toc472700754"/>
      <w:bookmarkStart w:id="181" w:name="_Toc472701905"/>
      <w:bookmarkStart w:id="182" w:name="_Toc472705616"/>
      <w:bookmarkStart w:id="183" w:name="_Toc472705859"/>
      <w:bookmarkStart w:id="184" w:name="_Toc472706107"/>
      <w:bookmarkStart w:id="185" w:name="_Toc472706585"/>
      <w:bookmarkStart w:id="186" w:name="_Toc472867196"/>
      <w:bookmarkStart w:id="187" w:name="_Toc472700755"/>
      <w:bookmarkStart w:id="188" w:name="_Toc472701906"/>
      <w:bookmarkStart w:id="189" w:name="_Toc472705617"/>
      <w:bookmarkStart w:id="190" w:name="_Toc472705860"/>
      <w:bookmarkStart w:id="191" w:name="_Toc472706108"/>
      <w:bookmarkStart w:id="192" w:name="_Toc472706586"/>
      <w:bookmarkStart w:id="193" w:name="_Toc472867197"/>
      <w:bookmarkStart w:id="194" w:name="_Toc472700756"/>
      <w:bookmarkStart w:id="195" w:name="_Toc472701907"/>
      <w:bookmarkStart w:id="196" w:name="_Toc472705618"/>
      <w:bookmarkStart w:id="197" w:name="_Toc472705861"/>
      <w:bookmarkStart w:id="198" w:name="_Toc472706109"/>
      <w:bookmarkStart w:id="199" w:name="_Toc472706587"/>
      <w:bookmarkStart w:id="200" w:name="_Toc472867198"/>
      <w:bookmarkStart w:id="201" w:name="_Toc472700757"/>
      <w:bookmarkStart w:id="202" w:name="_Toc472701908"/>
      <w:bookmarkStart w:id="203" w:name="_Toc472705619"/>
      <w:bookmarkStart w:id="204" w:name="_Toc472705862"/>
      <w:bookmarkStart w:id="205" w:name="_Toc472706110"/>
      <w:bookmarkStart w:id="206" w:name="_Toc472706588"/>
      <w:bookmarkStart w:id="207" w:name="_Toc472867199"/>
      <w:bookmarkStart w:id="208" w:name="_Toc472700758"/>
      <w:bookmarkStart w:id="209" w:name="_Toc472701909"/>
      <w:bookmarkStart w:id="210" w:name="_Toc472705620"/>
      <w:bookmarkStart w:id="211" w:name="_Toc472705863"/>
      <w:bookmarkStart w:id="212" w:name="_Toc472706111"/>
      <w:bookmarkStart w:id="213" w:name="_Toc472706589"/>
      <w:bookmarkStart w:id="214" w:name="_Toc472867200"/>
      <w:bookmarkStart w:id="215" w:name="_Toc472700759"/>
      <w:bookmarkStart w:id="216" w:name="_Toc472701910"/>
      <w:bookmarkStart w:id="217" w:name="_Toc472705621"/>
      <w:bookmarkStart w:id="218" w:name="_Toc472705864"/>
      <w:bookmarkStart w:id="219" w:name="_Toc472706112"/>
      <w:bookmarkStart w:id="220" w:name="_Toc472706590"/>
      <w:bookmarkStart w:id="221" w:name="_Toc47286720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sectPr w:rsidR="002B29F5" w:rsidSect="00DC706B">
      <w:headerReference w:type="default" r:id="rId100"/>
      <w:footerReference w:type="default" r:id="rId101"/>
      <w:headerReference w:type="first" r:id="rId10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5516A" w14:textId="77777777" w:rsidR="0028582E" w:rsidRDefault="0028582E">
      <w:r>
        <w:separator/>
      </w:r>
    </w:p>
    <w:p w14:paraId="20810D2D" w14:textId="77777777" w:rsidR="0028582E" w:rsidRDefault="0028582E"/>
  </w:endnote>
  <w:endnote w:type="continuationSeparator" w:id="0">
    <w:p w14:paraId="55C031DD" w14:textId="77777777" w:rsidR="0028582E" w:rsidRDefault="0028582E">
      <w:r>
        <w:continuationSeparator/>
      </w:r>
    </w:p>
    <w:p w14:paraId="4945C619" w14:textId="77777777" w:rsidR="0028582E" w:rsidRDefault="0028582E"/>
  </w:endnote>
  <w:endnote w:type="continuationNotice" w:id="1">
    <w:p w14:paraId="2C985394" w14:textId="77777777" w:rsidR="0028582E" w:rsidRDefault="002858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HelveticaNeueLT Com 45 Lt">
    <w:altName w:val="HelveticaNeueLT Com 45 Lt"/>
    <w:panose1 w:val="020B0604020202020204"/>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868" w14:textId="1F0CBD54" w:rsidR="00490D9C" w:rsidRPr="00644985" w:rsidRDefault="00490D9C"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Pr>
        <w:noProof/>
        <w:sz w:val="16"/>
        <w:szCs w:val="16"/>
      </w:rPr>
      <w:t>49</w:t>
    </w:r>
    <w:r w:rsidRPr="00FD71B0">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B2918" w14:textId="77777777" w:rsidR="0028582E" w:rsidRDefault="0028582E">
      <w:r>
        <w:separator/>
      </w:r>
    </w:p>
    <w:p w14:paraId="58C45323" w14:textId="77777777" w:rsidR="0028582E" w:rsidRDefault="0028582E"/>
  </w:footnote>
  <w:footnote w:type="continuationSeparator" w:id="0">
    <w:p w14:paraId="3118779A" w14:textId="77777777" w:rsidR="0028582E" w:rsidRDefault="0028582E">
      <w:r>
        <w:continuationSeparator/>
      </w:r>
    </w:p>
    <w:p w14:paraId="12B12D95" w14:textId="77777777" w:rsidR="0028582E" w:rsidRDefault="0028582E"/>
  </w:footnote>
  <w:footnote w:type="continuationNotice" w:id="1">
    <w:p w14:paraId="3A9B70B1" w14:textId="77777777" w:rsidR="0028582E" w:rsidRDefault="002858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D436" w14:textId="77777777" w:rsidR="00490D9C" w:rsidRDefault="00490D9C"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A110" w14:textId="77777777" w:rsidR="00490D9C" w:rsidRDefault="00490D9C"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29247A6"/>
    <w:multiLevelType w:val="hybridMultilevel"/>
    <w:tmpl w:val="BBE858C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3062F74"/>
    <w:multiLevelType w:val="hybridMultilevel"/>
    <w:tmpl w:val="7E367A2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32974EF"/>
    <w:multiLevelType w:val="hybridMultilevel"/>
    <w:tmpl w:val="8D2C48B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4AB3AB4"/>
    <w:multiLevelType w:val="hybridMultilevel"/>
    <w:tmpl w:val="88D852E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71134F2"/>
    <w:multiLevelType w:val="hybridMultilevel"/>
    <w:tmpl w:val="E7286CF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71A249D"/>
    <w:multiLevelType w:val="hybridMultilevel"/>
    <w:tmpl w:val="900A488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726712F"/>
    <w:multiLevelType w:val="hybridMultilevel"/>
    <w:tmpl w:val="CB0C3D7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08E3177E"/>
    <w:multiLevelType w:val="hybridMultilevel"/>
    <w:tmpl w:val="17624A9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959457C"/>
    <w:multiLevelType w:val="hybridMultilevel"/>
    <w:tmpl w:val="E26E2BF6"/>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0B4B71E6"/>
    <w:multiLevelType w:val="hybridMultilevel"/>
    <w:tmpl w:val="C0F276B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0B5A2B3B"/>
    <w:multiLevelType w:val="hybridMultilevel"/>
    <w:tmpl w:val="882443D0"/>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CE0991"/>
    <w:multiLevelType w:val="hybridMultilevel"/>
    <w:tmpl w:val="F978156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0C9018CE"/>
    <w:multiLevelType w:val="hybridMultilevel"/>
    <w:tmpl w:val="C37C0D5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0D372664"/>
    <w:multiLevelType w:val="hybridMultilevel"/>
    <w:tmpl w:val="2BDE732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0D4D7597"/>
    <w:multiLevelType w:val="hybridMultilevel"/>
    <w:tmpl w:val="CD4A46E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0E9805DF"/>
    <w:multiLevelType w:val="hybridMultilevel"/>
    <w:tmpl w:val="E8D84FB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10CB73A8"/>
    <w:multiLevelType w:val="hybridMultilevel"/>
    <w:tmpl w:val="9EBAE0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2242BB5"/>
    <w:multiLevelType w:val="hybridMultilevel"/>
    <w:tmpl w:val="13585AC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138C02F0"/>
    <w:multiLevelType w:val="hybridMultilevel"/>
    <w:tmpl w:val="BEECE96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14484C72"/>
    <w:multiLevelType w:val="hybridMultilevel"/>
    <w:tmpl w:val="6F50E6C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7170D3B"/>
    <w:multiLevelType w:val="hybridMultilevel"/>
    <w:tmpl w:val="1B0A8E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1948149C"/>
    <w:multiLevelType w:val="hybridMultilevel"/>
    <w:tmpl w:val="07F20E16"/>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19936531"/>
    <w:multiLevelType w:val="hybridMultilevel"/>
    <w:tmpl w:val="C74C530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1A66797F"/>
    <w:multiLevelType w:val="hybridMultilevel"/>
    <w:tmpl w:val="A7A0167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203D0341"/>
    <w:multiLevelType w:val="hybridMultilevel"/>
    <w:tmpl w:val="6A162EC4"/>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1EE57E7"/>
    <w:multiLevelType w:val="hybridMultilevel"/>
    <w:tmpl w:val="C742A916"/>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22776D92"/>
    <w:multiLevelType w:val="hybridMultilevel"/>
    <w:tmpl w:val="94424E1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22AE2D0B"/>
    <w:multiLevelType w:val="multilevel"/>
    <w:tmpl w:val="0C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23BC16A4"/>
    <w:multiLevelType w:val="hybridMultilevel"/>
    <w:tmpl w:val="AD5AEC2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259D3C20"/>
    <w:multiLevelType w:val="hybridMultilevel"/>
    <w:tmpl w:val="785268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26F83ECE"/>
    <w:multiLevelType w:val="hybridMultilevel"/>
    <w:tmpl w:val="74DE02F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270943EF"/>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28AE5E25"/>
    <w:multiLevelType w:val="hybridMultilevel"/>
    <w:tmpl w:val="63C858E4"/>
    <w:lvl w:ilvl="0" w:tplc="A42E0B1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28C134B9"/>
    <w:multiLevelType w:val="hybridMultilevel"/>
    <w:tmpl w:val="CEB22F9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29903726"/>
    <w:multiLevelType w:val="hybridMultilevel"/>
    <w:tmpl w:val="69F080D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29CB14D4"/>
    <w:multiLevelType w:val="hybridMultilevel"/>
    <w:tmpl w:val="7996F53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2A4303AD"/>
    <w:multiLevelType w:val="hybridMultilevel"/>
    <w:tmpl w:val="6D2A5CB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2D4E3435"/>
    <w:multiLevelType w:val="hybridMultilevel"/>
    <w:tmpl w:val="071AD4C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2EAB1B3E"/>
    <w:multiLevelType w:val="hybridMultilevel"/>
    <w:tmpl w:val="D132018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31A125BE"/>
    <w:multiLevelType w:val="hybridMultilevel"/>
    <w:tmpl w:val="4B6A85E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31CB672B"/>
    <w:multiLevelType w:val="hybridMultilevel"/>
    <w:tmpl w:val="2E08319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326A4D90"/>
    <w:multiLevelType w:val="hybridMultilevel"/>
    <w:tmpl w:val="ADA8A50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32A64236"/>
    <w:multiLevelType w:val="hybridMultilevel"/>
    <w:tmpl w:val="AFB2C1E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348760A8"/>
    <w:multiLevelType w:val="hybridMultilevel"/>
    <w:tmpl w:val="9D90444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34DD3DE2"/>
    <w:multiLevelType w:val="hybridMultilevel"/>
    <w:tmpl w:val="39525F6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35ED0946"/>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15:restartNumberingAfterBreak="0">
    <w:nsid w:val="375D2F7B"/>
    <w:multiLevelType w:val="hybridMultilevel"/>
    <w:tmpl w:val="9A86B70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384E3F56"/>
    <w:multiLevelType w:val="hybridMultilevel"/>
    <w:tmpl w:val="FCD41B44"/>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3CB94AA9"/>
    <w:multiLevelType w:val="hybridMultilevel"/>
    <w:tmpl w:val="D848C9C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3D8E3808"/>
    <w:multiLevelType w:val="hybridMultilevel"/>
    <w:tmpl w:val="7B32A56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00974"/>
    <w:multiLevelType w:val="hybridMultilevel"/>
    <w:tmpl w:val="9444990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 w15:restartNumberingAfterBreak="0">
    <w:nsid w:val="411A4380"/>
    <w:multiLevelType w:val="hybridMultilevel"/>
    <w:tmpl w:val="A02672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42156DB7"/>
    <w:multiLevelType w:val="hybridMultilevel"/>
    <w:tmpl w:val="8D928A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 w15:restartNumberingAfterBreak="0">
    <w:nsid w:val="425C1353"/>
    <w:multiLevelType w:val="hybridMultilevel"/>
    <w:tmpl w:val="22D4A1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 w15:restartNumberingAfterBreak="0">
    <w:nsid w:val="42DA610F"/>
    <w:multiLevelType w:val="hybridMultilevel"/>
    <w:tmpl w:val="B11ABB0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 w15:restartNumberingAfterBreak="0">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48437B0"/>
    <w:multiLevelType w:val="hybridMultilevel"/>
    <w:tmpl w:val="1526B1D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9" w15:restartNumberingAfterBreak="0">
    <w:nsid w:val="46277C82"/>
    <w:multiLevelType w:val="hybridMultilevel"/>
    <w:tmpl w:val="6C7AE4C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 w15:restartNumberingAfterBreak="0">
    <w:nsid w:val="462A739F"/>
    <w:multiLevelType w:val="hybridMultilevel"/>
    <w:tmpl w:val="E408C91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 w15:restartNumberingAfterBreak="0">
    <w:nsid w:val="46CE01BA"/>
    <w:multiLevelType w:val="hybridMultilevel"/>
    <w:tmpl w:val="CA247D9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 w15:restartNumberingAfterBreak="0">
    <w:nsid w:val="4894138E"/>
    <w:multiLevelType w:val="hybridMultilevel"/>
    <w:tmpl w:val="AD32F70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4BBB103E"/>
    <w:multiLevelType w:val="hybridMultilevel"/>
    <w:tmpl w:val="BD90CF7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4C010391"/>
    <w:multiLevelType w:val="hybridMultilevel"/>
    <w:tmpl w:val="1CFA161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5" w15:restartNumberingAfterBreak="0">
    <w:nsid w:val="4C0C3F08"/>
    <w:multiLevelType w:val="hybridMultilevel"/>
    <w:tmpl w:val="8D1AB65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6" w15:restartNumberingAfterBreak="0">
    <w:nsid w:val="4E957BA5"/>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7" w15:restartNumberingAfterBreak="0">
    <w:nsid w:val="4E9D2BCA"/>
    <w:multiLevelType w:val="hybridMultilevel"/>
    <w:tmpl w:val="64B03FF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023051D"/>
    <w:multiLevelType w:val="hybridMultilevel"/>
    <w:tmpl w:val="C78A93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51E2098B"/>
    <w:multiLevelType w:val="hybridMultilevel"/>
    <w:tmpl w:val="9C74B2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52FB36E2"/>
    <w:multiLevelType w:val="hybridMultilevel"/>
    <w:tmpl w:val="8724F4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1" w15:restartNumberingAfterBreak="0">
    <w:nsid w:val="54ED5C46"/>
    <w:multiLevelType w:val="hybridMultilevel"/>
    <w:tmpl w:val="6C3EEB9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54F05040"/>
    <w:multiLevelType w:val="hybridMultilevel"/>
    <w:tmpl w:val="BE32F87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 w15:restartNumberingAfterBreak="0">
    <w:nsid w:val="554F0A7E"/>
    <w:multiLevelType w:val="hybridMultilevel"/>
    <w:tmpl w:val="BF48BB8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4" w15:restartNumberingAfterBreak="0">
    <w:nsid w:val="560C64C4"/>
    <w:multiLevelType w:val="hybridMultilevel"/>
    <w:tmpl w:val="1590860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560F3692"/>
    <w:multiLevelType w:val="hybridMultilevel"/>
    <w:tmpl w:val="473E7A36"/>
    <w:lvl w:ilvl="0" w:tplc="9DA8BEE0">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6" w15:restartNumberingAfterBreak="0">
    <w:nsid w:val="562D3572"/>
    <w:multiLevelType w:val="hybridMultilevel"/>
    <w:tmpl w:val="41E8B77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 w15:restartNumberingAfterBreak="0">
    <w:nsid w:val="59DF1AAE"/>
    <w:multiLevelType w:val="hybridMultilevel"/>
    <w:tmpl w:val="D0FE37D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 w15:restartNumberingAfterBreak="0">
    <w:nsid w:val="5A7323F3"/>
    <w:multiLevelType w:val="hybridMultilevel"/>
    <w:tmpl w:val="B16E4BC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9" w15:restartNumberingAfterBreak="0">
    <w:nsid w:val="5CD63A78"/>
    <w:multiLevelType w:val="hybridMultilevel"/>
    <w:tmpl w:val="B9B0084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 w15:restartNumberingAfterBreak="0">
    <w:nsid w:val="5D2D4AA4"/>
    <w:multiLevelType w:val="hybridMultilevel"/>
    <w:tmpl w:val="5D70E61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 w15:restartNumberingAfterBreak="0">
    <w:nsid w:val="5F714239"/>
    <w:multiLevelType w:val="hybridMultilevel"/>
    <w:tmpl w:val="96EC65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61083BEC"/>
    <w:multiLevelType w:val="hybridMultilevel"/>
    <w:tmpl w:val="045822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 w15:restartNumberingAfterBreak="0">
    <w:nsid w:val="639C2588"/>
    <w:multiLevelType w:val="hybridMultilevel"/>
    <w:tmpl w:val="9F642668"/>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4" w15:restartNumberingAfterBreak="0">
    <w:nsid w:val="64002A23"/>
    <w:multiLevelType w:val="hybridMultilevel"/>
    <w:tmpl w:val="76A6274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65280731"/>
    <w:multiLevelType w:val="hybridMultilevel"/>
    <w:tmpl w:val="F642DF0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6" w15:restartNumberingAfterBreak="0">
    <w:nsid w:val="655005EE"/>
    <w:multiLevelType w:val="hybridMultilevel"/>
    <w:tmpl w:val="5B6E1B0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6823544A"/>
    <w:multiLevelType w:val="hybridMultilevel"/>
    <w:tmpl w:val="D094771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8" w15:restartNumberingAfterBreak="0">
    <w:nsid w:val="685B4AC3"/>
    <w:multiLevelType w:val="hybridMultilevel"/>
    <w:tmpl w:val="B8E226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9" w15:restartNumberingAfterBreak="0">
    <w:nsid w:val="68AF443C"/>
    <w:multiLevelType w:val="hybridMultilevel"/>
    <w:tmpl w:val="2580195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0" w15:restartNumberingAfterBreak="0">
    <w:nsid w:val="68D57783"/>
    <w:multiLevelType w:val="hybridMultilevel"/>
    <w:tmpl w:val="99C80DC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15:restartNumberingAfterBreak="0">
    <w:nsid w:val="69077541"/>
    <w:multiLevelType w:val="hybridMultilevel"/>
    <w:tmpl w:val="B270064E"/>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6A4116E6"/>
    <w:multiLevelType w:val="hybridMultilevel"/>
    <w:tmpl w:val="B8225DF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3" w15:restartNumberingAfterBreak="0">
    <w:nsid w:val="6CA00240"/>
    <w:multiLevelType w:val="hybridMultilevel"/>
    <w:tmpl w:val="DE1A42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6E725768"/>
    <w:multiLevelType w:val="hybridMultilevel"/>
    <w:tmpl w:val="1040D92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5" w15:restartNumberingAfterBreak="0">
    <w:nsid w:val="6E853C3E"/>
    <w:multiLevelType w:val="hybridMultilevel"/>
    <w:tmpl w:val="C12415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97" w15:restartNumberingAfterBreak="0">
    <w:nsid w:val="73A543A0"/>
    <w:multiLevelType w:val="hybridMultilevel"/>
    <w:tmpl w:val="28EAED9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8" w15:restartNumberingAfterBreak="0">
    <w:nsid w:val="750C2561"/>
    <w:multiLevelType w:val="hybridMultilevel"/>
    <w:tmpl w:val="8440187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9" w15:restartNumberingAfterBreak="0">
    <w:nsid w:val="75906F2C"/>
    <w:multiLevelType w:val="hybridMultilevel"/>
    <w:tmpl w:val="790AF81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0" w15:restartNumberingAfterBreak="0">
    <w:nsid w:val="763779B9"/>
    <w:multiLevelType w:val="hybridMultilevel"/>
    <w:tmpl w:val="8278D1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1" w15:restartNumberingAfterBreak="0">
    <w:nsid w:val="78E52F9C"/>
    <w:multiLevelType w:val="hybridMultilevel"/>
    <w:tmpl w:val="6630D3A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794D4417"/>
    <w:multiLevelType w:val="hybridMultilevel"/>
    <w:tmpl w:val="F22E5A4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3" w15:restartNumberingAfterBreak="0">
    <w:nsid w:val="7A6A0AE3"/>
    <w:multiLevelType w:val="hybridMultilevel"/>
    <w:tmpl w:val="A4BEA7D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4"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105" w15:restartNumberingAfterBreak="0">
    <w:nsid w:val="7DB32031"/>
    <w:multiLevelType w:val="hybridMultilevel"/>
    <w:tmpl w:val="8054B5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6" w15:restartNumberingAfterBreak="0">
    <w:nsid w:val="7E7D46FE"/>
    <w:multiLevelType w:val="hybridMultilevel"/>
    <w:tmpl w:val="C792B2D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7" w15:restartNumberingAfterBreak="0">
    <w:nsid w:val="7EB407FC"/>
    <w:multiLevelType w:val="hybridMultilevel"/>
    <w:tmpl w:val="DD688842"/>
    <w:lvl w:ilvl="0" w:tplc="0C090001">
      <w:start w:val="1"/>
      <w:numFmt w:val="bullet"/>
      <w:lvlText w:val=""/>
      <w:lvlJc w:val="left"/>
      <w:pPr>
        <w:ind w:left="360" w:hanging="360"/>
      </w:pPr>
      <w:rPr>
        <w:rFonts w:ascii="Symbol" w:hAnsi="Symbol"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8" w15:restartNumberingAfterBreak="0">
    <w:nsid w:val="7F3A316E"/>
    <w:multiLevelType w:val="hybridMultilevel"/>
    <w:tmpl w:val="FF4CA43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9" w15:restartNumberingAfterBreak="0">
    <w:nsid w:val="7FCF6C90"/>
    <w:multiLevelType w:val="hybridMultilevel"/>
    <w:tmpl w:val="525608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04"/>
  </w:num>
  <w:num w:numId="2">
    <w:abstractNumId w:val="96"/>
  </w:num>
  <w:num w:numId="3">
    <w:abstractNumId w:val="51"/>
  </w:num>
  <w:num w:numId="4">
    <w:abstractNumId w:val="91"/>
  </w:num>
  <w:num w:numId="5">
    <w:abstractNumId w:val="57"/>
  </w:num>
  <w:num w:numId="6">
    <w:abstractNumId w:val="28"/>
  </w:num>
  <w:num w:numId="7">
    <w:abstractNumId w:val="6"/>
  </w:num>
  <w:num w:numId="8">
    <w:abstractNumId w:val="55"/>
  </w:num>
  <w:num w:numId="9">
    <w:abstractNumId w:val="33"/>
  </w:num>
  <w:num w:numId="10">
    <w:abstractNumId w:val="54"/>
  </w:num>
  <w:num w:numId="11">
    <w:abstractNumId w:val="107"/>
  </w:num>
  <w:num w:numId="12">
    <w:abstractNumId w:val="82"/>
  </w:num>
  <w:num w:numId="13">
    <w:abstractNumId w:val="36"/>
  </w:num>
  <w:num w:numId="14">
    <w:abstractNumId w:val="30"/>
  </w:num>
  <w:num w:numId="15">
    <w:abstractNumId w:val="69"/>
  </w:num>
  <w:num w:numId="16">
    <w:abstractNumId w:val="16"/>
  </w:num>
  <w:num w:numId="17">
    <w:abstractNumId w:val="7"/>
  </w:num>
  <w:num w:numId="18">
    <w:abstractNumId w:val="93"/>
  </w:num>
  <w:num w:numId="19">
    <w:abstractNumId w:val="11"/>
  </w:num>
  <w:num w:numId="20">
    <w:abstractNumId w:val="67"/>
  </w:num>
  <w:num w:numId="21">
    <w:abstractNumId w:val="26"/>
  </w:num>
  <w:num w:numId="22">
    <w:abstractNumId w:val="74"/>
  </w:num>
  <w:num w:numId="23">
    <w:abstractNumId w:val="101"/>
  </w:num>
  <w:num w:numId="24">
    <w:abstractNumId w:val="43"/>
  </w:num>
  <w:num w:numId="25">
    <w:abstractNumId w:val="64"/>
  </w:num>
  <w:num w:numId="26">
    <w:abstractNumId w:val="22"/>
  </w:num>
  <w:num w:numId="27">
    <w:abstractNumId w:val="10"/>
  </w:num>
  <w:num w:numId="28">
    <w:abstractNumId w:val="35"/>
  </w:num>
  <w:num w:numId="29">
    <w:abstractNumId w:val="94"/>
  </w:num>
  <w:num w:numId="30">
    <w:abstractNumId w:val="89"/>
  </w:num>
  <w:num w:numId="31">
    <w:abstractNumId w:val="83"/>
  </w:num>
  <w:num w:numId="32">
    <w:abstractNumId w:val="48"/>
  </w:num>
  <w:num w:numId="33">
    <w:abstractNumId w:val="9"/>
  </w:num>
  <w:num w:numId="34">
    <w:abstractNumId w:val="18"/>
  </w:num>
  <w:num w:numId="35">
    <w:abstractNumId w:val="85"/>
  </w:num>
  <w:num w:numId="36">
    <w:abstractNumId w:val="100"/>
  </w:num>
  <w:num w:numId="37">
    <w:abstractNumId w:val="44"/>
  </w:num>
  <w:num w:numId="38">
    <w:abstractNumId w:val="59"/>
  </w:num>
  <w:num w:numId="39">
    <w:abstractNumId w:val="102"/>
  </w:num>
  <w:num w:numId="40">
    <w:abstractNumId w:val="71"/>
  </w:num>
  <w:num w:numId="41">
    <w:abstractNumId w:val="17"/>
  </w:num>
  <w:num w:numId="42">
    <w:abstractNumId w:val="103"/>
  </w:num>
  <w:num w:numId="43">
    <w:abstractNumId w:val="78"/>
  </w:num>
  <w:num w:numId="44">
    <w:abstractNumId w:val="88"/>
  </w:num>
  <w:num w:numId="45">
    <w:abstractNumId w:val="46"/>
  </w:num>
  <w:num w:numId="46">
    <w:abstractNumId w:val="53"/>
  </w:num>
  <w:num w:numId="47">
    <w:abstractNumId w:val="105"/>
  </w:num>
  <w:num w:numId="48">
    <w:abstractNumId w:val="21"/>
  </w:num>
  <w:num w:numId="49">
    <w:abstractNumId w:val="50"/>
  </w:num>
  <w:num w:numId="50">
    <w:abstractNumId w:val="52"/>
  </w:num>
  <w:num w:numId="51">
    <w:abstractNumId w:val="32"/>
  </w:num>
  <w:num w:numId="52">
    <w:abstractNumId w:val="61"/>
  </w:num>
  <w:num w:numId="53">
    <w:abstractNumId w:val="34"/>
  </w:num>
  <w:num w:numId="54">
    <w:abstractNumId w:val="15"/>
  </w:num>
  <w:num w:numId="55">
    <w:abstractNumId w:val="38"/>
  </w:num>
  <w:num w:numId="56">
    <w:abstractNumId w:val="25"/>
  </w:num>
  <w:num w:numId="57">
    <w:abstractNumId w:val="70"/>
  </w:num>
  <w:num w:numId="58">
    <w:abstractNumId w:val="47"/>
  </w:num>
  <w:num w:numId="59">
    <w:abstractNumId w:val="98"/>
  </w:num>
  <w:num w:numId="60">
    <w:abstractNumId w:val="24"/>
  </w:num>
  <w:num w:numId="61">
    <w:abstractNumId w:val="80"/>
  </w:num>
  <w:num w:numId="62">
    <w:abstractNumId w:val="27"/>
  </w:num>
  <w:num w:numId="63">
    <w:abstractNumId w:val="86"/>
  </w:num>
  <w:num w:numId="64">
    <w:abstractNumId w:val="75"/>
  </w:num>
  <w:num w:numId="65">
    <w:abstractNumId w:val="77"/>
  </w:num>
  <w:num w:numId="66">
    <w:abstractNumId w:val="2"/>
  </w:num>
  <w:num w:numId="67">
    <w:abstractNumId w:val="97"/>
  </w:num>
  <w:num w:numId="68">
    <w:abstractNumId w:val="106"/>
  </w:num>
  <w:num w:numId="69">
    <w:abstractNumId w:val="39"/>
  </w:num>
  <w:num w:numId="70">
    <w:abstractNumId w:val="99"/>
  </w:num>
  <w:num w:numId="71">
    <w:abstractNumId w:val="29"/>
  </w:num>
  <w:num w:numId="72">
    <w:abstractNumId w:val="81"/>
  </w:num>
  <w:num w:numId="73">
    <w:abstractNumId w:val="63"/>
  </w:num>
  <w:num w:numId="74">
    <w:abstractNumId w:val="31"/>
  </w:num>
  <w:num w:numId="75">
    <w:abstractNumId w:val="4"/>
  </w:num>
  <w:num w:numId="76">
    <w:abstractNumId w:val="42"/>
  </w:num>
  <w:num w:numId="77">
    <w:abstractNumId w:val="109"/>
  </w:num>
  <w:num w:numId="78">
    <w:abstractNumId w:val="49"/>
  </w:num>
  <w:num w:numId="79">
    <w:abstractNumId w:val="3"/>
  </w:num>
  <w:num w:numId="80">
    <w:abstractNumId w:val="8"/>
  </w:num>
  <w:num w:numId="81">
    <w:abstractNumId w:val="90"/>
  </w:num>
  <w:num w:numId="82">
    <w:abstractNumId w:val="13"/>
  </w:num>
  <w:num w:numId="83">
    <w:abstractNumId w:val="56"/>
  </w:num>
  <w:num w:numId="84">
    <w:abstractNumId w:val="92"/>
  </w:num>
  <w:num w:numId="85">
    <w:abstractNumId w:val="40"/>
  </w:num>
  <w:num w:numId="86">
    <w:abstractNumId w:val="95"/>
  </w:num>
  <w:num w:numId="87">
    <w:abstractNumId w:val="84"/>
  </w:num>
  <w:num w:numId="88">
    <w:abstractNumId w:val="19"/>
  </w:num>
  <w:num w:numId="89">
    <w:abstractNumId w:val="72"/>
  </w:num>
  <w:num w:numId="90">
    <w:abstractNumId w:val="62"/>
  </w:num>
  <w:num w:numId="91">
    <w:abstractNumId w:val="41"/>
  </w:num>
  <w:num w:numId="92">
    <w:abstractNumId w:val="65"/>
  </w:num>
  <w:num w:numId="93">
    <w:abstractNumId w:val="108"/>
  </w:num>
  <w:num w:numId="94">
    <w:abstractNumId w:val="76"/>
  </w:num>
  <w:num w:numId="95">
    <w:abstractNumId w:val="1"/>
  </w:num>
  <w:num w:numId="96">
    <w:abstractNumId w:val="58"/>
  </w:num>
  <w:num w:numId="97">
    <w:abstractNumId w:val="12"/>
  </w:num>
  <w:num w:numId="98">
    <w:abstractNumId w:val="45"/>
  </w:num>
  <w:num w:numId="99">
    <w:abstractNumId w:val="79"/>
  </w:num>
  <w:num w:numId="100">
    <w:abstractNumId w:val="5"/>
  </w:num>
  <w:num w:numId="101">
    <w:abstractNumId w:val="23"/>
  </w:num>
  <w:num w:numId="102">
    <w:abstractNumId w:val="87"/>
  </w:num>
  <w:num w:numId="103">
    <w:abstractNumId w:val="37"/>
  </w:num>
  <w:num w:numId="104">
    <w:abstractNumId w:val="14"/>
  </w:num>
  <w:num w:numId="105">
    <w:abstractNumId w:val="60"/>
  </w:num>
  <w:num w:numId="106">
    <w:abstractNumId w:val="73"/>
  </w:num>
  <w:num w:numId="107">
    <w:abstractNumId w:val="68"/>
  </w:num>
  <w:num w:numId="108">
    <w:abstractNumId w:val="66"/>
  </w:num>
  <w:num w:numId="109">
    <w:abstractNumId w:val="2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862"/>
    <w:rsid w:val="000010D3"/>
    <w:rsid w:val="0000124A"/>
    <w:rsid w:val="000017A8"/>
    <w:rsid w:val="000017F3"/>
    <w:rsid w:val="00001C27"/>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2DE5"/>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7F5"/>
    <w:rsid w:val="00017B9D"/>
    <w:rsid w:val="00017F2A"/>
    <w:rsid w:val="00021A0D"/>
    <w:rsid w:val="00021BB3"/>
    <w:rsid w:val="00023095"/>
    <w:rsid w:val="0002371E"/>
    <w:rsid w:val="00023B83"/>
    <w:rsid w:val="00023C31"/>
    <w:rsid w:val="00024C34"/>
    <w:rsid w:val="00025586"/>
    <w:rsid w:val="00025927"/>
    <w:rsid w:val="00025A32"/>
    <w:rsid w:val="00025EE1"/>
    <w:rsid w:val="00026017"/>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1B2C"/>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5F1"/>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544"/>
    <w:rsid w:val="00063F3B"/>
    <w:rsid w:val="0006402D"/>
    <w:rsid w:val="00064AED"/>
    <w:rsid w:val="0006566D"/>
    <w:rsid w:val="00065C1B"/>
    <w:rsid w:val="000660B3"/>
    <w:rsid w:val="00066571"/>
    <w:rsid w:val="0006673D"/>
    <w:rsid w:val="00066764"/>
    <w:rsid w:val="0006676A"/>
    <w:rsid w:val="00066F05"/>
    <w:rsid w:val="000672B4"/>
    <w:rsid w:val="0007034A"/>
    <w:rsid w:val="000715EC"/>
    <w:rsid w:val="0007185A"/>
    <w:rsid w:val="00071FC4"/>
    <w:rsid w:val="00072486"/>
    <w:rsid w:val="000727DC"/>
    <w:rsid w:val="00073382"/>
    <w:rsid w:val="0007399F"/>
    <w:rsid w:val="00073A74"/>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2BB2"/>
    <w:rsid w:val="000833C0"/>
    <w:rsid w:val="0008367F"/>
    <w:rsid w:val="00084078"/>
    <w:rsid w:val="00084551"/>
    <w:rsid w:val="0008461E"/>
    <w:rsid w:val="000847C8"/>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4DCE"/>
    <w:rsid w:val="0009598B"/>
    <w:rsid w:val="000959B9"/>
    <w:rsid w:val="00095E70"/>
    <w:rsid w:val="0009639D"/>
    <w:rsid w:val="00096EC9"/>
    <w:rsid w:val="0009702E"/>
    <w:rsid w:val="000970E0"/>
    <w:rsid w:val="0009799A"/>
    <w:rsid w:val="000A020C"/>
    <w:rsid w:val="000A0E0D"/>
    <w:rsid w:val="000A17B7"/>
    <w:rsid w:val="000A1C05"/>
    <w:rsid w:val="000A24EB"/>
    <w:rsid w:val="000A316A"/>
    <w:rsid w:val="000A37DF"/>
    <w:rsid w:val="000A3985"/>
    <w:rsid w:val="000A53CA"/>
    <w:rsid w:val="000A5531"/>
    <w:rsid w:val="000A56E9"/>
    <w:rsid w:val="000A5890"/>
    <w:rsid w:val="000A5B0E"/>
    <w:rsid w:val="000A5B62"/>
    <w:rsid w:val="000A5D0D"/>
    <w:rsid w:val="000A5F2B"/>
    <w:rsid w:val="000A651D"/>
    <w:rsid w:val="000A6807"/>
    <w:rsid w:val="000A6D23"/>
    <w:rsid w:val="000A72B2"/>
    <w:rsid w:val="000A7492"/>
    <w:rsid w:val="000A7620"/>
    <w:rsid w:val="000A7956"/>
    <w:rsid w:val="000A7C7A"/>
    <w:rsid w:val="000A7F51"/>
    <w:rsid w:val="000B0019"/>
    <w:rsid w:val="000B007C"/>
    <w:rsid w:val="000B0B66"/>
    <w:rsid w:val="000B0DC8"/>
    <w:rsid w:val="000B0F03"/>
    <w:rsid w:val="000B1162"/>
    <w:rsid w:val="000B149C"/>
    <w:rsid w:val="000B19DF"/>
    <w:rsid w:val="000B1B4D"/>
    <w:rsid w:val="000B1B8A"/>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94"/>
    <w:rsid w:val="000B3DB5"/>
    <w:rsid w:val="000B4CC4"/>
    <w:rsid w:val="000B4E1A"/>
    <w:rsid w:val="000B5360"/>
    <w:rsid w:val="000B55C6"/>
    <w:rsid w:val="000B5C7D"/>
    <w:rsid w:val="000B6CFE"/>
    <w:rsid w:val="000B72AE"/>
    <w:rsid w:val="000B7324"/>
    <w:rsid w:val="000C000F"/>
    <w:rsid w:val="000C091F"/>
    <w:rsid w:val="000C0D86"/>
    <w:rsid w:val="000C0F3A"/>
    <w:rsid w:val="000C1222"/>
    <w:rsid w:val="000C19A5"/>
    <w:rsid w:val="000C1AE9"/>
    <w:rsid w:val="000C2047"/>
    <w:rsid w:val="000C27F0"/>
    <w:rsid w:val="000C3BFB"/>
    <w:rsid w:val="000C3F31"/>
    <w:rsid w:val="000C410A"/>
    <w:rsid w:val="000C44B5"/>
    <w:rsid w:val="000C4E47"/>
    <w:rsid w:val="000C4F69"/>
    <w:rsid w:val="000C53D6"/>
    <w:rsid w:val="000C57CB"/>
    <w:rsid w:val="000C5884"/>
    <w:rsid w:val="000C5D8B"/>
    <w:rsid w:val="000C6326"/>
    <w:rsid w:val="000C7A50"/>
    <w:rsid w:val="000C7C36"/>
    <w:rsid w:val="000C7F29"/>
    <w:rsid w:val="000D0354"/>
    <w:rsid w:val="000D0D09"/>
    <w:rsid w:val="000D1263"/>
    <w:rsid w:val="000D1386"/>
    <w:rsid w:val="000D17CC"/>
    <w:rsid w:val="000D1815"/>
    <w:rsid w:val="000D1D26"/>
    <w:rsid w:val="000D28D1"/>
    <w:rsid w:val="000D2A3F"/>
    <w:rsid w:val="000D2C34"/>
    <w:rsid w:val="000D2C7C"/>
    <w:rsid w:val="000D35A8"/>
    <w:rsid w:val="000D398A"/>
    <w:rsid w:val="000D3A25"/>
    <w:rsid w:val="000D40D6"/>
    <w:rsid w:val="000D4BA3"/>
    <w:rsid w:val="000D5CA2"/>
    <w:rsid w:val="000D64A1"/>
    <w:rsid w:val="000D6A34"/>
    <w:rsid w:val="000D6B3D"/>
    <w:rsid w:val="000D6FA4"/>
    <w:rsid w:val="000D7068"/>
    <w:rsid w:val="000D709F"/>
    <w:rsid w:val="000D7630"/>
    <w:rsid w:val="000D783A"/>
    <w:rsid w:val="000E017B"/>
    <w:rsid w:val="000E0263"/>
    <w:rsid w:val="000E036B"/>
    <w:rsid w:val="000E037B"/>
    <w:rsid w:val="000E040B"/>
    <w:rsid w:val="000E048F"/>
    <w:rsid w:val="000E08DE"/>
    <w:rsid w:val="000E09DC"/>
    <w:rsid w:val="000E0D71"/>
    <w:rsid w:val="000E0ED5"/>
    <w:rsid w:val="000E12A8"/>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77C"/>
    <w:rsid w:val="000E7438"/>
    <w:rsid w:val="000E775F"/>
    <w:rsid w:val="000F11AB"/>
    <w:rsid w:val="000F11BF"/>
    <w:rsid w:val="000F1C49"/>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6398"/>
    <w:rsid w:val="00106C62"/>
    <w:rsid w:val="00106EF0"/>
    <w:rsid w:val="0010736B"/>
    <w:rsid w:val="001077AD"/>
    <w:rsid w:val="00107835"/>
    <w:rsid w:val="001104A7"/>
    <w:rsid w:val="00110534"/>
    <w:rsid w:val="0011066F"/>
    <w:rsid w:val="00110AD5"/>
    <w:rsid w:val="0011151F"/>
    <w:rsid w:val="001116C1"/>
    <w:rsid w:val="00111CA9"/>
    <w:rsid w:val="00112034"/>
    <w:rsid w:val="0011259D"/>
    <w:rsid w:val="00112830"/>
    <w:rsid w:val="001128D6"/>
    <w:rsid w:val="00113722"/>
    <w:rsid w:val="0011373F"/>
    <w:rsid w:val="00113F7C"/>
    <w:rsid w:val="0011410E"/>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73A"/>
    <w:rsid w:val="00124F72"/>
    <w:rsid w:val="001253FB"/>
    <w:rsid w:val="00125BF2"/>
    <w:rsid w:val="0012612E"/>
    <w:rsid w:val="00126467"/>
    <w:rsid w:val="0012652D"/>
    <w:rsid w:val="00127274"/>
    <w:rsid w:val="001275C3"/>
    <w:rsid w:val="0013119E"/>
    <w:rsid w:val="0013175F"/>
    <w:rsid w:val="00131ABE"/>
    <w:rsid w:val="00131B5C"/>
    <w:rsid w:val="0013219C"/>
    <w:rsid w:val="00132237"/>
    <w:rsid w:val="00132B40"/>
    <w:rsid w:val="00132E02"/>
    <w:rsid w:val="00133685"/>
    <w:rsid w:val="001337F0"/>
    <w:rsid w:val="0013380B"/>
    <w:rsid w:val="00133886"/>
    <w:rsid w:val="001338C4"/>
    <w:rsid w:val="00133982"/>
    <w:rsid w:val="0013419B"/>
    <w:rsid w:val="001342D3"/>
    <w:rsid w:val="00134C13"/>
    <w:rsid w:val="00134EFD"/>
    <w:rsid w:val="00134F7F"/>
    <w:rsid w:val="00135585"/>
    <w:rsid w:val="001355B3"/>
    <w:rsid w:val="001355EF"/>
    <w:rsid w:val="0013590F"/>
    <w:rsid w:val="001359C8"/>
    <w:rsid w:val="00136195"/>
    <w:rsid w:val="001365FA"/>
    <w:rsid w:val="00136681"/>
    <w:rsid w:val="00136CA0"/>
    <w:rsid w:val="00136CCE"/>
    <w:rsid w:val="00137C34"/>
    <w:rsid w:val="0014080F"/>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40ED"/>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DD8"/>
    <w:rsid w:val="00173F41"/>
    <w:rsid w:val="0017424F"/>
    <w:rsid w:val="001743A1"/>
    <w:rsid w:val="00174573"/>
    <w:rsid w:val="001749F5"/>
    <w:rsid w:val="00174A86"/>
    <w:rsid w:val="00174B32"/>
    <w:rsid w:val="00174BF6"/>
    <w:rsid w:val="00174DEB"/>
    <w:rsid w:val="00175227"/>
    <w:rsid w:val="001753A0"/>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C04"/>
    <w:rsid w:val="00181E7C"/>
    <w:rsid w:val="00182C5E"/>
    <w:rsid w:val="00182DBA"/>
    <w:rsid w:val="00182F2E"/>
    <w:rsid w:val="00182F9D"/>
    <w:rsid w:val="00182FF1"/>
    <w:rsid w:val="00183941"/>
    <w:rsid w:val="00183C6D"/>
    <w:rsid w:val="0018415F"/>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031"/>
    <w:rsid w:val="00192182"/>
    <w:rsid w:val="0019250E"/>
    <w:rsid w:val="0019267F"/>
    <w:rsid w:val="00192CA3"/>
    <w:rsid w:val="001940A2"/>
    <w:rsid w:val="00194389"/>
    <w:rsid w:val="00194D46"/>
    <w:rsid w:val="00194ED9"/>
    <w:rsid w:val="00195B00"/>
    <w:rsid w:val="00195C79"/>
    <w:rsid w:val="00195F6C"/>
    <w:rsid w:val="001962D0"/>
    <w:rsid w:val="00196320"/>
    <w:rsid w:val="001972CB"/>
    <w:rsid w:val="001A0208"/>
    <w:rsid w:val="001A0348"/>
    <w:rsid w:val="001A0737"/>
    <w:rsid w:val="001A0B5A"/>
    <w:rsid w:val="001A0F8B"/>
    <w:rsid w:val="001A10DB"/>
    <w:rsid w:val="001A18FC"/>
    <w:rsid w:val="001A1A70"/>
    <w:rsid w:val="001A1E58"/>
    <w:rsid w:val="001A2951"/>
    <w:rsid w:val="001A29C2"/>
    <w:rsid w:val="001A2C4B"/>
    <w:rsid w:val="001A2D0B"/>
    <w:rsid w:val="001A3B5C"/>
    <w:rsid w:val="001A3C53"/>
    <w:rsid w:val="001A4584"/>
    <w:rsid w:val="001A45BC"/>
    <w:rsid w:val="001A4BF6"/>
    <w:rsid w:val="001A4D26"/>
    <w:rsid w:val="001A4F62"/>
    <w:rsid w:val="001A504F"/>
    <w:rsid w:val="001A5A5F"/>
    <w:rsid w:val="001A6C20"/>
    <w:rsid w:val="001A6DB7"/>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598"/>
    <w:rsid w:val="001C48A0"/>
    <w:rsid w:val="001C4D1E"/>
    <w:rsid w:val="001C4EAC"/>
    <w:rsid w:val="001C50A2"/>
    <w:rsid w:val="001C52B9"/>
    <w:rsid w:val="001C57DA"/>
    <w:rsid w:val="001C6207"/>
    <w:rsid w:val="001C6309"/>
    <w:rsid w:val="001C6F26"/>
    <w:rsid w:val="001C7451"/>
    <w:rsid w:val="001D00FF"/>
    <w:rsid w:val="001D0595"/>
    <w:rsid w:val="001D0D79"/>
    <w:rsid w:val="001D1269"/>
    <w:rsid w:val="001D15B4"/>
    <w:rsid w:val="001D17E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66BD"/>
    <w:rsid w:val="001E6B76"/>
    <w:rsid w:val="001E6B8C"/>
    <w:rsid w:val="001E6FF8"/>
    <w:rsid w:val="001E73C6"/>
    <w:rsid w:val="001E75A5"/>
    <w:rsid w:val="001E7945"/>
    <w:rsid w:val="001E7E3B"/>
    <w:rsid w:val="001F0484"/>
    <w:rsid w:val="001F074A"/>
    <w:rsid w:val="001F0ADC"/>
    <w:rsid w:val="001F123C"/>
    <w:rsid w:val="001F149E"/>
    <w:rsid w:val="001F152F"/>
    <w:rsid w:val="001F191A"/>
    <w:rsid w:val="001F1F4B"/>
    <w:rsid w:val="001F26A2"/>
    <w:rsid w:val="001F2D7F"/>
    <w:rsid w:val="001F2DD0"/>
    <w:rsid w:val="001F2FE5"/>
    <w:rsid w:val="001F3083"/>
    <w:rsid w:val="001F346E"/>
    <w:rsid w:val="001F452C"/>
    <w:rsid w:val="001F4BDA"/>
    <w:rsid w:val="001F5DA2"/>
    <w:rsid w:val="001F67D3"/>
    <w:rsid w:val="001F6F46"/>
    <w:rsid w:val="001F74A7"/>
    <w:rsid w:val="002000F3"/>
    <w:rsid w:val="002007BB"/>
    <w:rsid w:val="00200EE6"/>
    <w:rsid w:val="00200F50"/>
    <w:rsid w:val="00201197"/>
    <w:rsid w:val="00202312"/>
    <w:rsid w:val="00202713"/>
    <w:rsid w:val="00202A0D"/>
    <w:rsid w:val="00202EFB"/>
    <w:rsid w:val="002030C7"/>
    <w:rsid w:val="002038B0"/>
    <w:rsid w:val="0020390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1AC"/>
    <w:rsid w:val="00214EC7"/>
    <w:rsid w:val="002150A5"/>
    <w:rsid w:val="00215A94"/>
    <w:rsid w:val="002162EF"/>
    <w:rsid w:val="002169C0"/>
    <w:rsid w:val="00216F5A"/>
    <w:rsid w:val="00217534"/>
    <w:rsid w:val="0021796B"/>
    <w:rsid w:val="002179CA"/>
    <w:rsid w:val="00217A48"/>
    <w:rsid w:val="00217B84"/>
    <w:rsid w:val="00217C71"/>
    <w:rsid w:val="00217CC0"/>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7B4"/>
    <w:rsid w:val="002276DC"/>
    <w:rsid w:val="00227D7B"/>
    <w:rsid w:val="00227F9F"/>
    <w:rsid w:val="00230DF2"/>
    <w:rsid w:val="002314A6"/>
    <w:rsid w:val="002319DA"/>
    <w:rsid w:val="00231B09"/>
    <w:rsid w:val="00232717"/>
    <w:rsid w:val="00232756"/>
    <w:rsid w:val="00232BBD"/>
    <w:rsid w:val="00232C59"/>
    <w:rsid w:val="00232F58"/>
    <w:rsid w:val="002331C7"/>
    <w:rsid w:val="002345B5"/>
    <w:rsid w:val="00234612"/>
    <w:rsid w:val="002347F1"/>
    <w:rsid w:val="00234FFC"/>
    <w:rsid w:val="0023509B"/>
    <w:rsid w:val="00235543"/>
    <w:rsid w:val="002356E8"/>
    <w:rsid w:val="0023572B"/>
    <w:rsid w:val="0023578A"/>
    <w:rsid w:val="0023596C"/>
    <w:rsid w:val="00236708"/>
    <w:rsid w:val="00236BE2"/>
    <w:rsid w:val="00236EDD"/>
    <w:rsid w:val="0023712C"/>
    <w:rsid w:val="002371A6"/>
    <w:rsid w:val="002375CA"/>
    <w:rsid w:val="0024084F"/>
    <w:rsid w:val="00240B2B"/>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5D86"/>
    <w:rsid w:val="002461B1"/>
    <w:rsid w:val="00246516"/>
    <w:rsid w:val="00246A51"/>
    <w:rsid w:val="00247111"/>
    <w:rsid w:val="00247291"/>
    <w:rsid w:val="0024740F"/>
    <w:rsid w:val="002475E8"/>
    <w:rsid w:val="00247615"/>
    <w:rsid w:val="002476B3"/>
    <w:rsid w:val="00247780"/>
    <w:rsid w:val="0024787F"/>
    <w:rsid w:val="002478CA"/>
    <w:rsid w:val="0024793F"/>
    <w:rsid w:val="0025008F"/>
    <w:rsid w:val="0025013B"/>
    <w:rsid w:val="00251306"/>
    <w:rsid w:val="002519F1"/>
    <w:rsid w:val="00251EC6"/>
    <w:rsid w:val="00251FE6"/>
    <w:rsid w:val="00252073"/>
    <w:rsid w:val="00252216"/>
    <w:rsid w:val="00252767"/>
    <w:rsid w:val="0025297A"/>
    <w:rsid w:val="00252A10"/>
    <w:rsid w:val="00252C90"/>
    <w:rsid w:val="002532ED"/>
    <w:rsid w:val="002537FF"/>
    <w:rsid w:val="00253A6C"/>
    <w:rsid w:val="00254153"/>
    <w:rsid w:val="0025434A"/>
    <w:rsid w:val="00254827"/>
    <w:rsid w:val="002554E8"/>
    <w:rsid w:val="002557F2"/>
    <w:rsid w:val="00255879"/>
    <w:rsid w:val="002558C6"/>
    <w:rsid w:val="0025597C"/>
    <w:rsid w:val="00255984"/>
    <w:rsid w:val="00255AE5"/>
    <w:rsid w:val="00255D89"/>
    <w:rsid w:val="00256388"/>
    <w:rsid w:val="00256633"/>
    <w:rsid w:val="002567F0"/>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239"/>
    <w:rsid w:val="00265943"/>
    <w:rsid w:val="002661C6"/>
    <w:rsid w:val="0026635D"/>
    <w:rsid w:val="00267493"/>
    <w:rsid w:val="00267623"/>
    <w:rsid w:val="00267693"/>
    <w:rsid w:val="00267A5D"/>
    <w:rsid w:val="00267F47"/>
    <w:rsid w:val="002700FA"/>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5CC0"/>
    <w:rsid w:val="002760EF"/>
    <w:rsid w:val="002763BB"/>
    <w:rsid w:val="00276935"/>
    <w:rsid w:val="00277C45"/>
    <w:rsid w:val="00280123"/>
    <w:rsid w:val="00280412"/>
    <w:rsid w:val="0028084F"/>
    <w:rsid w:val="00280980"/>
    <w:rsid w:val="00281035"/>
    <w:rsid w:val="00281464"/>
    <w:rsid w:val="00281528"/>
    <w:rsid w:val="00281969"/>
    <w:rsid w:val="00281EC4"/>
    <w:rsid w:val="00282A3C"/>
    <w:rsid w:val="00282C7D"/>
    <w:rsid w:val="00283337"/>
    <w:rsid w:val="002833B3"/>
    <w:rsid w:val="002838A8"/>
    <w:rsid w:val="00283DB9"/>
    <w:rsid w:val="0028582E"/>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369"/>
    <w:rsid w:val="00292D63"/>
    <w:rsid w:val="00292F40"/>
    <w:rsid w:val="002933BD"/>
    <w:rsid w:val="0029352F"/>
    <w:rsid w:val="0029379E"/>
    <w:rsid w:val="00293AFE"/>
    <w:rsid w:val="00293E5D"/>
    <w:rsid w:val="002945C8"/>
    <w:rsid w:val="00294F1C"/>
    <w:rsid w:val="00295496"/>
    <w:rsid w:val="00295CB9"/>
    <w:rsid w:val="00295D07"/>
    <w:rsid w:val="0029663C"/>
    <w:rsid w:val="00296821"/>
    <w:rsid w:val="002974B3"/>
    <w:rsid w:val="002A04B4"/>
    <w:rsid w:val="002A0F8F"/>
    <w:rsid w:val="002A1083"/>
    <w:rsid w:val="002A1A8F"/>
    <w:rsid w:val="002A1DB5"/>
    <w:rsid w:val="002A204B"/>
    <w:rsid w:val="002A2209"/>
    <w:rsid w:val="002A2736"/>
    <w:rsid w:val="002A2EFE"/>
    <w:rsid w:val="002A342D"/>
    <w:rsid w:val="002A3798"/>
    <w:rsid w:val="002A3881"/>
    <w:rsid w:val="002A3946"/>
    <w:rsid w:val="002A3BC5"/>
    <w:rsid w:val="002A3D7E"/>
    <w:rsid w:val="002A3FA8"/>
    <w:rsid w:val="002A4510"/>
    <w:rsid w:val="002A46F5"/>
    <w:rsid w:val="002A4742"/>
    <w:rsid w:val="002A482B"/>
    <w:rsid w:val="002A487E"/>
    <w:rsid w:val="002A4A86"/>
    <w:rsid w:val="002A4E00"/>
    <w:rsid w:val="002A4FD5"/>
    <w:rsid w:val="002A5024"/>
    <w:rsid w:val="002A58A8"/>
    <w:rsid w:val="002A5BC1"/>
    <w:rsid w:val="002A5F07"/>
    <w:rsid w:val="002A667A"/>
    <w:rsid w:val="002A6703"/>
    <w:rsid w:val="002A679A"/>
    <w:rsid w:val="002A6ECB"/>
    <w:rsid w:val="002A734F"/>
    <w:rsid w:val="002A760D"/>
    <w:rsid w:val="002B031C"/>
    <w:rsid w:val="002B0712"/>
    <w:rsid w:val="002B08E7"/>
    <w:rsid w:val="002B08F9"/>
    <w:rsid w:val="002B09BA"/>
    <w:rsid w:val="002B0A2B"/>
    <w:rsid w:val="002B0B15"/>
    <w:rsid w:val="002B0F60"/>
    <w:rsid w:val="002B102D"/>
    <w:rsid w:val="002B127B"/>
    <w:rsid w:val="002B1461"/>
    <w:rsid w:val="002B1A0F"/>
    <w:rsid w:val="002B1A93"/>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6BC5"/>
    <w:rsid w:val="002B7197"/>
    <w:rsid w:val="002B7372"/>
    <w:rsid w:val="002B7860"/>
    <w:rsid w:val="002B7D01"/>
    <w:rsid w:val="002B7D32"/>
    <w:rsid w:val="002B7D43"/>
    <w:rsid w:val="002B7E2F"/>
    <w:rsid w:val="002B7F9F"/>
    <w:rsid w:val="002C0805"/>
    <w:rsid w:val="002C0977"/>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92A"/>
    <w:rsid w:val="002C6CD0"/>
    <w:rsid w:val="002C6FF1"/>
    <w:rsid w:val="002C713A"/>
    <w:rsid w:val="002C723F"/>
    <w:rsid w:val="002C732D"/>
    <w:rsid w:val="002C7DE0"/>
    <w:rsid w:val="002D02E7"/>
    <w:rsid w:val="002D03A9"/>
    <w:rsid w:val="002D0EA2"/>
    <w:rsid w:val="002D0FA2"/>
    <w:rsid w:val="002D1834"/>
    <w:rsid w:val="002D18A4"/>
    <w:rsid w:val="002D1D04"/>
    <w:rsid w:val="002D217A"/>
    <w:rsid w:val="002D3CA1"/>
    <w:rsid w:val="002D3ED7"/>
    <w:rsid w:val="002D3F45"/>
    <w:rsid w:val="002D4108"/>
    <w:rsid w:val="002D489E"/>
    <w:rsid w:val="002D4EF3"/>
    <w:rsid w:val="002D5EC0"/>
    <w:rsid w:val="002D5F46"/>
    <w:rsid w:val="002D620A"/>
    <w:rsid w:val="002D64E3"/>
    <w:rsid w:val="002D6AC2"/>
    <w:rsid w:val="002D738B"/>
    <w:rsid w:val="002D7D2F"/>
    <w:rsid w:val="002E030D"/>
    <w:rsid w:val="002E0779"/>
    <w:rsid w:val="002E0D1F"/>
    <w:rsid w:val="002E11D5"/>
    <w:rsid w:val="002E163D"/>
    <w:rsid w:val="002E1692"/>
    <w:rsid w:val="002E219A"/>
    <w:rsid w:val="002E2646"/>
    <w:rsid w:val="002E27DA"/>
    <w:rsid w:val="002E2887"/>
    <w:rsid w:val="002E2AC1"/>
    <w:rsid w:val="002E314B"/>
    <w:rsid w:val="002E38C6"/>
    <w:rsid w:val="002E3F19"/>
    <w:rsid w:val="002E3F72"/>
    <w:rsid w:val="002E49A6"/>
    <w:rsid w:val="002E4A4E"/>
    <w:rsid w:val="002E4D90"/>
    <w:rsid w:val="002E518C"/>
    <w:rsid w:val="002E5338"/>
    <w:rsid w:val="002E58B4"/>
    <w:rsid w:val="002E59E9"/>
    <w:rsid w:val="002E7196"/>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B7C"/>
    <w:rsid w:val="002F4E28"/>
    <w:rsid w:val="002F4EB8"/>
    <w:rsid w:val="002F4F2D"/>
    <w:rsid w:val="002F512A"/>
    <w:rsid w:val="002F5666"/>
    <w:rsid w:val="002F6121"/>
    <w:rsid w:val="002F6169"/>
    <w:rsid w:val="002F7B93"/>
    <w:rsid w:val="002F7CB9"/>
    <w:rsid w:val="002F7EB9"/>
    <w:rsid w:val="002F7F77"/>
    <w:rsid w:val="00300ADD"/>
    <w:rsid w:val="00300B8C"/>
    <w:rsid w:val="00301033"/>
    <w:rsid w:val="0030118B"/>
    <w:rsid w:val="00301A71"/>
    <w:rsid w:val="00301B35"/>
    <w:rsid w:val="00301FEF"/>
    <w:rsid w:val="0030203C"/>
    <w:rsid w:val="00302A62"/>
    <w:rsid w:val="00302AA1"/>
    <w:rsid w:val="00303067"/>
    <w:rsid w:val="0030408A"/>
    <w:rsid w:val="00304438"/>
    <w:rsid w:val="003045FC"/>
    <w:rsid w:val="00304653"/>
    <w:rsid w:val="00304861"/>
    <w:rsid w:val="00304917"/>
    <w:rsid w:val="00304B3E"/>
    <w:rsid w:val="003056C4"/>
    <w:rsid w:val="00307099"/>
    <w:rsid w:val="0030754D"/>
    <w:rsid w:val="003076CD"/>
    <w:rsid w:val="00307A99"/>
    <w:rsid w:val="0031113C"/>
    <w:rsid w:val="00311185"/>
    <w:rsid w:val="0031203D"/>
    <w:rsid w:val="00312075"/>
    <w:rsid w:val="00312C3B"/>
    <w:rsid w:val="00312CE0"/>
    <w:rsid w:val="00313B49"/>
    <w:rsid w:val="00315E3A"/>
    <w:rsid w:val="0031620E"/>
    <w:rsid w:val="00316B05"/>
    <w:rsid w:val="00317559"/>
    <w:rsid w:val="003176A6"/>
    <w:rsid w:val="00317C9D"/>
    <w:rsid w:val="00317DD3"/>
    <w:rsid w:val="00317EC3"/>
    <w:rsid w:val="00320207"/>
    <w:rsid w:val="0032027F"/>
    <w:rsid w:val="0032057C"/>
    <w:rsid w:val="0032063B"/>
    <w:rsid w:val="003210F3"/>
    <w:rsid w:val="00322B08"/>
    <w:rsid w:val="00323255"/>
    <w:rsid w:val="003232E5"/>
    <w:rsid w:val="003246C7"/>
    <w:rsid w:val="00324971"/>
    <w:rsid w:val="0032544E"/>
    <w:rsid w:val="00325585"/>
    <w:rsid w:val="00325856"/>
    <w:rsid w:val="00325B1E"/>
    <w:rsid w:val="003262AA"/>
    <w:rsid w:val="0032660B"/>
    <w:rsid w:val="003267BA"/>
    <w:rsid w:val="00327995"/>
    <w:rsid w:val="00330326"/>
    <w:rsid w:val="0033043C"/>
    <w:rsid w:val="003306D3"/>
    <w:rsid w:val="00330B4B"/>
    <w:rsid w:val="003312E2"/>
    <w:rsid w:val="00331371"/>
    <w:rsid w:val="003316A3"/>
    <w:rsid w:val="0033184E"/>
    <w:rsid w:val="00331997"/>
    <w:rsid w:val="00331B36"/>
    <w:rsid w:val="00331CF0"/>
    <w:rsid w:val="00332332"/>
    <w:rsid w:val="00332F49"/>
    <w:rsid w:val="00333324"/>
    <w:rsid w:val="00333420"/>
    <w:rsid w:val="00333665"/>
    <w:rsid w:val="003349B7"/>
    <w:rsid w:val="00334BF4"/>
    <w:rsid w:val="00334E8A"/>
    <w:rsid w:val="003353C3"/>
    <w:rsid w:val="00335877"/>
    <w:rsid w:val="00336F12"/>
    <w:rsid w:val="00337248"/>
    <w:rsid w:val="00337268"/>
    <w:rsid w:val="003373DD"/>
    <w:rsid w:val="0033774F"/>
    <w:rsid w:val="0033786E"/>
    <w:rsid w:val="00337D6B"/>
    <w:rsid w:val="00337D7D"/>
    <w:rsid w:val="003402A0"/>
    <w:rsid w:val="003408B8"/>
    <w:rsid w:val="00340F56"/>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748"/>
    <w:rsid w:val="00350FB5"/>
    <w:rsid w:val="00351A1E"/>
    <w:rsid w:val="00352B9E"/>
    <w:rsid w:val="00352F70"/>
    <w:rsid w:val="00353090"/>
    <w:rsid w:val="003530F3"/>
    <w:rsid w:val="0035342F"/>
    <w:rsid w:val="00353B41"/>
    <w:rsid w:val="00353E87"/>
    <w:rsid w:val="00354206"/>
    <w:rsid w:val="0035456D"/>
    <w:rsid w:val="00354994"/>
    <w:rsid w:val="003558F2"/>
    <w:rsid w:val="00355ACC"/>
    <w:rsid w:val="00355EBC"/>
    <w:rsid w:val="00355EFF"/>
    <w:rsid w:val="0035628B"/>
    <w:rsid w:val="00356304"/>
    <w:rsid w:val="00356494"/>
    <w:rsid w:val="00356538"/>
    <w:rsid w:val="003572E9"/>
    <w:rsid w:val="00357A01"/>
    <w:rsid w:val="00357C06"/>
    <w:rsid w:val="00357D1C"/>
    <w:rsid w:val="0036004A"/>
    <w:rsid w:val="003600AF"/>
    <w:rsid w:val="00360995"/>
    <w:rsid w:val="00360E21"/>
    <w:rsid w:val="00361615"/>
    <w:rsid w:val="0036168C"/>
    <w:rsid w:val="003618C9"/>
    <w:rsid w:val="00361BBE"/>
    <w:rsid w:val="00361F14"/>
    <w:rsid w:val="0036279C"/>
    <w:rsid w:val="003627E7"/>
    <w:rsid w:val="003627EF"/>
    <w:rsid w:val="00362826"/>
    <w:rsid w:val="00362996"/>
    <w:rsid w:val="00362A1D"/>
    <w:rsid w:val="00362EE1"/>
    <w:rsid w:val="003630B5"/>
    <w:rsid w:val="0036361F"/>
    <w:rsid w:val="00363AA3"/>
    <w:rsid w:val="00364A92"/>
    <w:rsid w:val="00364B1E"/>
    <w:rsid w:val="003650AC"/>
    <w:rsid w:val="00365111"/>
    <w:rsid w:val="00365196"/>
    <w:rsid w:val="0036522E"/>
    <w:rsid w:val="00365244"/>
    <w:rsid w:val="00365690"/>
    <w:rsid w:val="003657EC"/>
    <w:rsid w:val="003658AA"/>
    <w:rsid w:val="003660FE"/>
    <w:rsid w:val="003663D9"/>
    <w:rsid w:val="00366E25"/>
    <w:rsid w:val="00367029"/>
    <w:rsid w:val="00367461"/>
    <w:rsid w:val="003675F3"/>
    <w:rsid w:val="00367EAB"/>
    <w:rsid w:val="0037033C"/>
    <w:rsid w:val="00370412"/>
    <w:rsid w:val="003704AC"/>
    <w:rsid w:val="00370735"/>
    <w:rsid w:val="00370991"/>
    <w:rsid w:val="00370EC5"/>
    <w:rsid w:val="00371238"/>
    <w:rsid w:val="003713AF"/>
    <w:rsid w:val="00371B36"/>
    <w:rsid w:val="00371C1D"/>
    <w:rsid w:val="0037237F"/>
    <w:rsid w:val="003724A4"/>
    <w:rsid w:val="00372573"/>
    <w:rsid w:val="00372702"/>
    <w:rsid w:val="003728BE"/>
    <w:rsid w:val="003729D9"/>
    <w:rsid w:val="00372CE1"/>
    <w:rsid w:val="003731C0"/>
    <w:rsid w:val="003734A2"/>
    <w:rsid w:val="00373664"/>
    <w:rsid w:val="003738B7"/>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2D5"/>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5CBF"/>
    <w:rsid w:val="00396B4D"/>
    <w:rsid w:val="00396F81"/>
    <w:rsid w:val="003977A4"/>
    <w:rsid w:val="00397F47"/>
    <w:rsid w:val="00397FC3"/>
    <w:rsid w:val="003A1415"/>
    <w:rsid w:val="003A16C2"/>
    <w:rsid w:val="003A22F7"/>
    <w:rsid w:val="003A27FE"/>
    <w:rsid w:val="003A2ADD"/>
    <w:rsid w:val="003A2FEE"/>
    <w:rsid w:val="003A38AF"/>
    <w:rsid w:val="003A43D3"/>
    <w:rsid w:val="003A466F"/>
    <w:rsid w:val="003A5276"/>
    <w:rsid w:val="003A54B6"/>
    <w:rsid w:val="003A5A4D"/>
    <w:rsid w:val="003A5A5A"/>
    <w:rsid w:val="003A5BE7"/>
    <w:rsid w:val="003A60BE"/>
    <w:rsid w:val="003A6CEA"/>
    <w:rsid w:val="003A6E08"/>
    <w:rsid w:val="003A6F25"/>
    <w:rsid w:val="003A7B62"/>
    <w:rsid w:val="003A7F8C"/>
    <w:rsid w:val="003B08DD"/>
    <w:rsid w:val="003B0ACA"/>
    <w:rsid w:val="003B0B54"/>
    <w:rsid w:val="003B14B3"/>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5B13"/>
    <w:rsid w:val="003B604B"/>
    <w:rsid w:val="003B6680"/>
    <w:rsid w:val="003B690F"/>
    <w:rsid w:val="003B69F5"/>
    <w:rsid w:val="003B6B1A"/>
    <w:rsid w:val="003B6D7F"/>
    <w:rsid w:val="003B702F"/>
    <w:rsid w:val="003B719B"/>
    <w:rsid w:val="003B72B5"/>
    <w:rsid w:val="003B7319"/>
    <w:rsid w:val="003B77A7"/>
    <w:rsid w:val="003B7B9B"/>
    <w:rsid w:val="003C0AA6"/>
    <w:rsid w:val="003C1C4C"/>
    <w:rsid w:val="003C1CAB"/>
    <w:rsid w:val="003C2E08"/>
    <w:rsid w:val="003C2ED2"/>
    <w:rsid w:val="003C3AB5"/>
    <w:rsid w:val="003C3AEA"/>
    <w:rsid w:val="003C3B8A"/>
    <w:rsid w:val="003C3D87"/>
    <w:rsid w:val="003C3DD8"/>
    <w:rsid w:val="003C457A"/>
    <w:rsid w:val="003C4CD0"/>
    <w:rsid w:val="003C4E35"/>
    <w:rsid w:val="003C54C3"/>
    <w:rsid w:val="003C5862"/>
    <w:rsid w:val="003C5AFF"/>
    <w:rsid w:val="003C5E8D"/>
    <w:rsid w:val="003C636D"/>
    <w:rsid w:val="003C67FB"/>
    <w:rsid w:val="003C6B4D"/>
    <w:rsid w:val="003C6C01"/>
    <w:rsid w:val="003C6F4D"/>
    <w:rsid w:val="003C7813"/>
    <w:rsid w:val="003C78B2"/>
    <w:rsid w:val="003C7978"/>
    <w:rsid w:val="003C7A94"/>
    <w:rsid w:val="003D00CC"/>
    <w:rsid w:val="003D080C"/>
    <w:rsid w:val="003D1333"/>
    <w:rsid w:val="003D15CA"/>
    <w:rsid w:val="003D1979"/>
    <w:rsid w:val="003D1CAF"/>
    <w:rsid w:val="003D1E72"/>
    <w:rsid w:val="003D1EDA"/>
    <w:rsid w:val="003D2603"/>
    <w:rsid w:val="003D2879"/>
    <w:rsid w:val="003D2958"/>
    <w:rsid w:val="003D2BAA"/>
    <w:rsid w:val="003D2DF0"/>
    <w:rsid w:val="003D3073"/>
    <w:rsid w:val="003D3409"/>
    <w:rsid w:val="003D39B2"/>
    <w:rsid w:val="003D3ED0"/>
    <w:rsid w:val="003D49B7"/>
    <w:rsid w:val="003D4C94"/>
    <w:rsid w:val="003D4F8D"/>
    <w:rsid w:val="003D57B6"/>
    <w:rsid w:val="003D5873"/>
    <w:rsid w:val="003D6385"/>
    <w:rsid w:val="003D6A95"/>
    <w:rsid w:val="003D6FBA"/>
    <w:rsid w:val="003D738E"/>
    <w:rsid w:val="003D7410"/>
    <w:rsid w:val="003D7605"/>
    <w:rsid w:val="003D773A"/>
    <w:rsid w:val="003E057D"/>
    <w:rsid w:val="003E0A95"/>
    <w:rsid w:val="003E1CD0"/>
    <w:rsid w:val="003E2332"/>
    <w:rsid w:val="003E2815"/>
    <w:rsid w:val="003E2923"/>
    <w:rsid w:val="003E2A4B"/>
    <w:rsid w:val="003E2D33"/>
    <w:rsid w:val="003E2FA5"/>
    <w:rsid w:val="003E36D8"/>
    <w:rsid w:val="003E3BC4"/>
    <w:rsid w:val="003E3C8A"/>
    <w:rsid w:val="003E3FC9"/>
    <w:rsid w:val="003E494C"/>
    <w:rsid w:val="003E4A49"/>
    <w:rsid w:val="003E4E9E"/>
    <w:rsid w:val="003E5449"/>
    <w:rsid w:val="003E6319"/>
    <w:rsid w:val="003E66A2"/>
    <w:rsid w:val="003E6B20"/>
    <w:rsid w:val="003E7480"/>
    <w:rsid w:val="003E749C"/>
    <w:rsid w:val="003E7537"/>
    <w:rsid w:val="003E75F5"/>
    <w:rsid w:val="003E7F68"/>
    <w:rsid w:val="003F0133"/>
    <w:rsid w:val="003F042D"/>
    <w:rsid w:val="003F0457"/>
    <w:rsid w:val="003F0DF7"/>
    <w:rsid w:val="003F0E22"/>
    <w:rsid w:val="003F11F2"/>
    <w:rsid w:val="003F19C0"/>
    <w:rsid w:val="003F21D7"/>
    <w:rsid w:val="003F2211"/>
    <w:rsid w:val="003F2612"/>
    <w:rsid w:val="003F2621"/>
    <w:rsid w:val="003F2B32"/>
    <w:rsid w:val="003F30BE"/>
    <w:rsid w:val="003F31DC"/>
    <w:rsid w:val="003F3277"/>
    <w:rsid w:val="003F3B54"/>
    <w:rsid w:val="003F3BC3"/>
    <w:rsid w:val="003F3DBE"/>
    <w:rsid w:val="003F4A9E"/>
    <w:rsid w:val="003F4C03"/>
    <w:rsid w:val="003F5186"/>
    <w:rsid w:val="003F5493"/>
    <w:rsid w:val="003F555C"/>
    <w:rsid w:val="003F5A9A"/>
    <w:rsid w:val="003F5BC3"/>
    <w:rsid w:val="003F66EE"/>
    <w:rsid w:val="003F6CF5"/>
    <w:rsid w:val="004001FE"/>
    <w:rsid w:val="004008B7"/>
    <w:rsid w:val="00400BDE"/>
    <w:rsid w:val="00400CD0"/>
    <w:rsid w:val="00401108"/>
    <w:rsid w:val="0040112B"/>
    <w:rsid w:val="00401224"/>
    <w:rsid w:val="00401229"/>
    <w:rsid w:val="004015B1"/>
    <w:rsid w:val="004017FC"/>
    <w:rsid w:val="00401C16"/>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3DF"/>
    <w:rsid w:val="004063F7"/>
    <w:rsid w:val="004067CB"/>
    <w:rsid w:val="00406AF2"/>
    <w:rsid w:val="00406D31"/>
    <w:rsid w:val="00407496"/>
    <w:rsid w:val="004074F2"/>
    <w:rsid w:val="00407732"/>
    <w:rsid w:val="004077DC"/>
    <w:rsid w:val="00407BD8"/>
    <w:rsid w:val="00407C4B"/>
    <w:rsid w:val="00410571"/>
    <w:rsid w:val="00410E57"/>
    <w:rsid w:val="00411098"/>
    <w:rsid w:val="00411335"/>
    <w:rsid w:val="0041296F"/>
    <w:rsid w:val="00412E2F"/>
    <w:rsid w:val="00412E5F"/>
    <w:rsid w:val="00412F5E"/>
    <w:rsid w:val="0041363E"/>
    <w:rsid w:val="004139AB"/>
    <w:rsid w:val="00413BB6"/>
    <w:rsid w:val="00413BD9"/>
    <w:rsid w:val="00413F82"/>
    <w:rsid w:val="004145FA"/>
    <w:rsid w:val="004149BE"/>
    <w:rsid w:val="004150EF"/>
    <w:rsid w:val="004154D9"/>
    <w:rsid w:val="004158C7"/>
    <w:rsid w:val="004158CB"/>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660"/>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27FDE"/>
    <w:rsid w:val="004301B7"/>
    <w:rsid w:val="004301F2"/>
    <w:rsid w:val="004302FE"/>
    <w:rsid w:val="004305B9"/>
    <w:rsid w:val="004305D5"/>
    <w:rsid w:val="00430D4B"/>
    <w:rsid w:val="0043123F"/>
    <w:rsid w:val="00431952"/>
    <w:rsid w:val="0043230C"/>
    <w:rsid w:val="00432360"/>
    <w:rsid w:val="00432436"/>
    <w:rsid w:val="00432924"/>
    <w:rsid w:val="00432D06"/>
    <w:rsid w:val="004332F6"/>
    <w:rsid w:val="0043375A"/>
    <w:rsid w:val="00433B73"/>
    <w:rsid w:val="0043412C"/>
    <w:rsid w:val="0043413B"/>
    <w:rsid w:val="0043457F"/>
    <w:rsid w:val="0043474E"/>
    <w:rsid w:val="004349C9"/>
    <w:rsid w:val="00434B5B"/>
    <w:rsid w:val="00434F5C"/>
    <w:rsid w:val="004350D1"/>
    <w:rsid w:val="00435141"/>
    <w:rsid w:val="0043558C"/>
    <w:rsid w:val="004355B1"/>
    <w:rsid w:val="00436155"/>
    <w:rsid w:val="00436393"/>
    <w:rsid w:val="0043659F"/>
    <w:rsid w:val="004376B7"/>
    <w:rsid w:val="0043795B"/>
    <w:rsid w:val="00437BC9"/>
    <w:rsid w:val="00437DCD"/>
    <w:rsid w:val="00437EE0"/>
    <w:rsid w:val="004402A1"/>
    <w:rsid w:val="004403A1"/>
    <w:rsid w:val="00440BA3"/>
    <w:rsid w:val="00440F05"/>
    <w:rsid w:val="00441775"/>
    <w:rsid w:val="00441B29"/>
    <w:rsid w:val="00441D14"/>
    <w:rsid w:val="00441EE7"/>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DF"/>
    <w:rsid w:val="00451282"/>
    <w:rsid w:val="0045140D"/>
    <w:rsid w:val="00451DF7"/>
    <w:rsid w:val="004520E7"/>
    <w:rsid w:val="00452E9F"/>
    <w:rsid w:val="00453684"/>
    <w:rsid w:val="0045407D"/>
    <w:rsid w:val="00454840"/>
    <w:rsid w:val="004551D1"/>
    <w:rsid w:val="00455200"/>
    <w:rsid w:val="00455388"/>
    <w:rsid w:val="00455CDB"/>
    <w:rsid w:val="00455F1F"/>
    <w:rsid w:val="0045643D"/>
    <w:rsid w:val="004566BF"/>
    <w:rsid w:val="00456A03"/>
    <w:rsid w:val="00456CFC"/>
    <w:rsid w:val="00456E84"/>
    <w:rsid w:val="0046023A"/>
    <w:rsid w:val="00461260"/>
    <w:rsid w:val="004615F4"/>
    <w:rsid w:val="004624E0"/>
    <w:rsid w:val="004626DB"/>
    <w:rsid w:val="0046290C"/>
    <w:rsid w:val="00462937"/>
    <w:rsid w:val="00463261"/>
    <w:rsid w:val="00463E35"/>
    <w:rsid w:val="00464101"/>
    <w:rsid w:val="004644E2"/>
    <w:rsid w:val="00464600"/>
    <w:rsid w:val="00464D61"/>
    <w:rsid w:val="00464ED3"/>
    <w:rsid w:val="00465543"/>
    <w:rsid w:val="00465C5A"/>
    <w:rsid w:val="00465CD7"/>
    <w:rsid w:val="00465CEA"/>
    <w:rsid w:val="00465E4B"/>
    <w:rsid w:val="00466C9D"/>
    <w:rsid w:val="00466F9A"/>
    <w:rsid w:val="00466FBA"/>
    <w:rsid w:val="004673E8"/>
    <w:rsid w:val="00467444"/>
    <w:rsid w:val="00467591"/>
    <w:rsid w:val="00467C75"/>
    <w:rsid w:val="00467CDE"/>
    <w:rsid w:val="00471AFB"/>
    <w:rsid w:val="00471F51"/>
    <w:rsid w:val="00472432"/>
    <w:rsid w:val="0047246C"/>
    <w:rsid w:val="0047272D"/>
    <w:rsid w:val="00472787"/>
    <w:rsid w:val="00472B03"/>
    <w:rsid w:val="00473335"/>
    <w:rsid w:val="004735CD"/>
    <w:rsid w:val="0047397F"/>
    <w:rsid w:val="00473BB6"/>
    <w:rsid w:val="00473EF3"/>
    <w:rsid w:val="00474A74"/>
    <w:rsid w:val="00474DC6"/>
    <w:rsid w:val="004754A3"/>
    <w:rsid w:val="00475A3D"/>
    <w:rsid w:val="00475FFC"/>
    <w:rsid w:val="004760AA"/>
    <w:rsid w:val="00476527"/>
    <w:rsid w:val="00476AC1"/>
    <w:rsid w:val="00476ADA"/>
    <w:rsid w:val="004773F0"/>
    <w:rsid w:val="0048005D"/>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65E"/>
    <w:rsid w:val="00486104"/>
    <w:rsid w:val="00486199"/>
    <w:rsid w:val="00486461"/>
    <w:rsid w:val="0048667F"/>
    <w:rsid w:val="004869C1"/>
    <w:rsid w:val="00486D83"/>
    <w:rsid w:val="004875F7"/>
    <w:rsid w:val="00487B34"/>
    <w:rsid w:val="00490D9C"/>
    <w:rsid w:val="004910A2"/>
    <w:rsid w:val="00491399"/>
    <w:rsid w:val="004916FE"/>
    <w:rsid w:val="0049205A"/>
    <w:rsid w:val="0049251E"/>
    <w:rsid w:val="00494A0E"/>
    <w:rsid w:val="00494BF7"/>
    <w:rsid w:val="004950B9"/>
    <w:rsid w:val="00495F2E"/>
    <w:rsid w:val="004962BF"/>
    <w:rsid w:val="00496424"/>
    <w:rsid w:val="004970B7"/>
    <w:rsid w:val="00497151"/>
    <w:rsid w:val="004971BF"/>
    <w:rsid w:val="0049746D"/>
    <w:rsid w:val="004A0680"/>
    <w:rsid w:val="004A0848"/>
    <w:rsid w:val="004A1290"/>
    <w:rsid w:val="004A1AE7"/>
    <w:rsid w:val="004A21C0"/>
    <w:rsid w:val="004A2302"/>
    <w:rsid w:val="004A2BE3"/>
    <w:rsid w:val="004A3398"/>
    <w:rsid w:val="004A3A36"/>
    <w:rsid w:val="004A3C0C"/>
    <w:rsid w:val="004A492C"/>
    <w:rsid w:val="004A5492"/>
    <w:rsid w:val="004A555D"/>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3FC5"/>
    <w:rsid w:val="004B4153"/>
    <w:rsid w:val="004B46FE"/>
    <w:rsid w:val="004B48C5"/>
    <w:rsid w:val="004B4A04"/>
    <w:rsid w:val="004B4CFD"/>
    <w:rsid w:val="004B4D24"/>
    <w:rsid w:val="004B536F"/>
    <w:rsid w:val="004B58E0"/>
    <w:rsid w:val="004B5F0D"/>
    <w:rsid w:val="004B6B50"/>
    <w:rsid w:val="004B6C2B"/>
    <w:rsid w:val="004B75BE"/>
    <w:rsid w:val="004B77D2"/>
    <w:rsid w:val="004B7E57"/>
    <w:rsid w:val="004B7F01"/>
    <w:rsid w:val="004B7F61"/>
    <w:rsid w:val="004C0639"/>
    <w:rsid w:val="004C0EE2"/>
    <w:rsid w:val="004C10ED"/>
    <w:rsid w:val="004C1177"/>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E76"/>
    <w:rsid w:val="004D0237"/>
    <w:rsid w:val="004D0263"/>
    <w:rsid w:val="004D24BD"/>
    <w:rsid w:val="004D289B"/>
    <w:rsid w:val="004D2DDB"/>
    <w:rsid w:val="004D300E"/>
    <w:rsid w:val="004D37CA"/>
    <w:rsid w:val="004D3AF1"/>
    <w:rsid w:val="004D4009"/>
    <w:rsid w:val="004D41AC"/>
    <w:rsid w:val="004D455F"/>
    <w:rsid w:val="004D4B7D"/>
    <w:rsid w:val="004D51D7"/>
    <w:rsid w:val="004D532A"/>
    <w:rsid w:val="004D5554"/>
    <w:rsid w:val="004D56F9"/>
    <w:rsid w:val="004D577E"/>
    <w:rsid w:val="004D5807"/>
    <w:rsid w:val="004D782F"/>
    <w:rsid w:val="004D7B2E"/>
    <w:rsid w:val="004E014F"/>
    <w:rsid w:val="004E0354"/>
    <w:rsid w:val="004E036C"/>
    <w:rsid w:val="004E05BB"/>
    <w:rsid w:val="004E0725"/>
    <w:rsid w:val="004E09BC"/>
    <w:rsid w:val="004E0E86"/>
    <w:rsid w:val="004E107D"/>
    <w:rsid w:val="004E1587"/>
    <w:rsid w:val="004E1DB4"/>
    <w:rsid w:val="004E2A37"/>
    <w:rsid w:val="004E2A6B"/>
    <w:rsid w:val="004E2E26"/>
    <w:rsid w:val="004E346B"/>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85"/>
    <w:rsid w:val="004F3C91"/>
    <w:rsid w:val="004F3F1B"/>
    <w:rsid w:val="004F4133"/>
    <w:rsid w:val="004F41CC"/>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5C81"/>
    <w:rsid w:val="00506498"/>
    <w:rsid w:val="00506729"/>
    <w:rsid w:val="00506AE0"/>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563E"/>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3B5E"/>
    <w:rsid w:val="00524773"/>
    <w:rsid w:val="00525279"/>
    <w:rsid w:val="005254BE"/>
    <w:rsid w:val="00525BCF"/>
    <w:rsid w:val="00525C9D"/>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284D"/>
    <w:rsid w:val="00533187"/>
    <w:rsid w:val="00533454"/>
    <w:rsid w:val="0053433B"/>
    <w:rsid w:val="0053447F"/>
    <w:rsid w:val="00535362"/>
    <w:rsid w:val="00535927"/>
    <w:rsid w:val="00535B94"/>
    <w:rsid w:val="00535CAB"/>
    <w:rsid w:val="00536532"/>
    <w:rsid w:val="005367B3"/>
    <w:rsid w:val="00536804"/>
    <w:rsid w:val="00537518"/>
    <w:rsid w:val="005376B0"/>
    <w:rsid w:val="00537906"/>
    <w:rsid w:val="00540116"/>
    <w:rsid w:val="005409B3"/>
    <w:rsid w:val="00540E61"/>
    <w:rsid w:val="005415D3"/>
    <w:rsid w:val="005419DC"/>
    <w:rsid w:val="00541A9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731"/>
    <w:rsid w:val="00552E9E"/>
    <w:rsid w:val="005535A6"/>
    <w:rsid w:val="0055402C"/>
    <w:rsid w:val="00554AD8"/>
    <w:rsid w:val="00554E7B"/>
    <w:rsid w:val="00554FFD"/>
    <w:rsid w:val="005550A5"/>
    <w:rsid w:val="0055546D"/>
    <w:rsid w:val="00555751"/>
    <w:rsid w:val="00555EB3"/>
    <w:rsid w:val="005563DB"/>
    <w:rsid w:val="00556752"/>
    <w:rsid w:val="00556CDC"/>
    <w:rsid w:val="00556D3D"/>
    <w:rsid w:val="00557046"/>
    <w:rsid w:val="0055754A"/>
    <w:rsid w:val="00560863"/>
    <w:rsid w:val="00560B8A"/>
    <w:rsid w:val="00560CD2"/>
    <w:rsid w:val="00560F86"/>
    <w:rsid w:val="00561027"/>
    <w:rsid w:val="005617BA"/>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BC3"/>
    <w:rsid w:val="00566644"/>
    <w:rsid w:val="00566806"/>
    <w:rsid w:val="00567C64"/>
    <w:rsid w:val="00567CCA"/>
    <w:rsid w:val="00567E26"/>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6308"/>
    <w:rsid w:val="005764C2"/>
    <w:rsid w:val="005802A8"/>
    <w:rsid w:val="005805D1"/>
    <w:rsid w:val="00580BC7"/>
    <w:rsid w:val="005810F6"/>
    <w:rsid w:val="0058206F"/>
    <w:rsid w:val="00582491"/>
    <w:rsid w:val="0058263E"/>
    <w:rsid w:val="00582BEE"/>
    <w:rsid w:val="00582FC4"/>
    <w:rsid w:val="005838EE"/>
    <w:rsid w:val="00583EBA"/>
    <w:rsid w:val="0058468E"/>
    <w:rsid w:val="00585587"/>
    <w:rsid w:val="00586196"/>
    <w:rsid w:val="00586535"/>
    <w:rsid w:val="0058662F"/>
    <w:rsid w:val="005866B4"/>
    <w:rsid w:val="00586A4E"/>
    <w:rsid w:val="00586E91"/>
    <w:rsid w:val="005877E2"/>
    <w:rsid w:val="00587DBE"/>
    <w:rsid w:val="00590333"/>
    <w:rsid w:val="005907D6"/>
    <w:rsid w:val="00590DF1"/>
    <w:rsid w:val="00591220"/>
    <w:rsid w:val="0059127F"/>
    <w:rsid w:val="00591299"/>
    <w:rsid w:val="00591C9C"/>
    <w:rsid w:val="0059221F"/>
    <w:rsid w:val="00592459"/>
    <w:rsid w:val="00593759"/>
    <w:rsid w:val="00594132"/>
    <w:rsid w:val="0059519F"/>
    <w:rsid w:val="005951C7"/>
    <w:rsid w:val="00595232"/>
    <w:rsid w:val="005953B0"/>
    <w:rsid w:val="00595477"/>
    <w:rsid w:val="00595848"/>
    <w:rsid w:val="0059587C"/>
    <w:rsid w:val="00595939"/>
    <w:rsid w:val="00595CCA"/>
    <w:rsid w:val="00595DD4"/>
    <w:rsid w:val="00596907"/>
    <w:rsid w:val="00596B22"/>
    <w:rsid w:val="00596FFA"/>
    <w:rsid w:val="005974C4"/>
    <w:rsid w:val="005976A6"/>
    <w:rsid w:val="00597D7B"/>
    <w:rsid w:val="005A001B"/>
    <w:rsid w:val="005A00E5"/>
    <w:rsid w:val="005A01B9"/>
    <w:rsid w:val="005A06BE"/>
    <w:rsid w:val="005A08CD"/>
    <w:rsid w:val="005A0C8F"/>
    <w:rsid w:val="005A0CCC"/>
    <w:rsid w:val="005A12BA"/>
    <w:rsid w:val="005A1D5D"/>
    <w:rsid w:val="005A2217"/>
    <w:rsid w:val="005A2787"/>
    <w:rsid w:val="005A288B"/>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128"/>
    <w:rsid w:val="005A6238"/>
    <w:rsid w:val="005A62B6"/>
    <w:rsid w:val="005A6EB5"/>
    <w:rsid w:val="005A7231"/>
    <w:rsid w:val="005A7490"/>
    <w:rsid w:val="005A7B7B"/>
    <w:rsid w:val="005B02C9"/>
    <w:rsid w:val="005B0FFF"/>
    <w:rsid w:val="005B1069"/>
    <w:rsid w:val="005B11B4"/>
    <w:rsid w:val="005B136D"/>
    <w:rsid w:val="005B1472"/>
    <w:rsid w:val="005B17B4"/>
    <w:rsid w:val="005B19B5"/>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49E"/>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76"/>
    <w:rsid w:val="005C6DCB"/>
    <w:rsid w:val="005C6E2D"/>
    <w:rsid w:val="005C72FB"/>
    <w:rsid w:val="005C7AE6"/>
    <w:rsid w:val="005D03D4"/>
    <w:rsid w:val="005D0A4F"/>
    <w:rsid w:val="005D0A77"/>
    <w:rsid w:val="005D0CED"/>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86"/>
    <w:rsid w:val="005E07BF"/>
    <w:rsid w:val="005E1AD5"/>
    <w:rsid w:val="005E3F17"/>
    <w:rsid w:val="005E41DD"/>
    <w:rsid w:val="005E476B"/>
    <w:rsid w:val="005E481C"/>
    <w:rsid w:val="005E4AA2"/>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2B30"/>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17EF"/>
    <w:rsid w:val="0060197C"/>
    <w:rsid w:val="00601D48"/>
    <w:rsid w:val="006025AA"/>
    <w:rsid w:val="00603064"/>
    <w:rsid w:val="006038AC"/>
    <w:rsid w:val="00603F8F"/>
    <w:rsid w:val="00604DD8"/>
    <w:rsid w:val="006056BB"/>
    <w:rsid w:val="0060576F"/>
    <w:rsid w:val="00605B26"/>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4F8B"/>
    <w:rsid w:val="006152FF"/>
    <w:rsid w:val="0061565A"/>
    <w:rsid w:val="0061575E"/>
    <w:rsid w:val="0061695F"/>
    <w:rsid w:val="00616D11"/>
    <w:rsid w:val="00616DDA"/>
    <w:rsid w:val="00616E72"/>
    <w:rsid w:val="00617304"/>
    <w:rsid w:val="00617B8A"/>
    <w:rsid w:val="00617CF5"/>
    <w:rsid w:val="00617EE4"/>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3D0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01A"/>
    <w:rsid w:val="006346BF"/>
    <w:rsid w:val="00634B3A"/>
    <w:rsid w:val="0063516A"/>
    <w:rsid w:val="006355E2"/>
    <w:rsid w:val="00635D1A"/>
    <w:rsid w:val="00636427"/>
    <w:rsid w:val="00636EEE"/>
    <w:rsid w:val="00637028"/>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713"/>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47E71"/>
    <w:rsid w:val="0065025C"/>
    <w:rsid w:val="00650A30"/>
    <w:rsid w:val="00650E7A"/>
    <w:rsid w:val="00651430"/>
    <w:rsid w:val="00651AB3"/>
    <w:rsid w:val="006523D8"/>
    <w:rsid w:val="00652DBE"/>
    <w:rsid w:val="006534DD"/>
    <w:rsid w:val="0065365B"/>
    <w:rsid w:val="006545AD"/>
    <w:rsid w:val="006551E2"/>
    <w:rsid w:val="0065552F"/>
    <w:rsid w:val="00655545"/>
    <w:rsid w:val="00656C3E"/>
    <w:rsid w:val="00656C7E"/>
    <w:rsid w:val="0065751C"/>
    <w:rsid w:val="00660238"/>
    <w:rsid w:val="00660F58"/>
    <w:rsid w:val="0066113A"/>
    <w:rsid w:val="006617BE"/>
    <w:rsid w:val="006619D7"/>
    <w:rsid w:val="00662037"/>
    <w:rsid w:val="00662687"/>
    <w:rsid w:val="00662CEE"/>
    <w:rsid w:val="00662D72"/>
    <w:rsid w:val="00662DBF"/>
    <w:rsid w:val="00662E6B"/>
    <w:rsid w:val="00664027"/>
    <w:rsid w:val="006641E5"/>
    <w:rsid w:val="00664302"/>
    <w:rsid w:val="006643FE"/>
    <w:rsid w:val="006644B7"/>
    <w:rsid w:val="00665660"/>
    <w:rsid w:val="0066614E"/>
    <w:rsid w:val="0066618D"/>
    <w:rsid w:val="0066625E"/>
    <w:rsid w:val="00666B02"/>
    <w:rsid w:val="00666BD6"/>
    <w:rsid w:val="00666C92"/>
    <w:rsid w:val="00666D2E"/>
    <w:rsid w:val="00666E2A"/>
    <w:rsid w:val="00666ED2"/>
    <w:rsid w:val="00667006"/>
    <w:rsid w:val="0066733F"/>
    <w:rsid w:val="00667597"/>
    <w:rsid w:val="00667754"/>
    <w:rsid w:val="006679C8"/>
    <w:rsid w:val="00670213"/>
    <w:rsid w:val="00670319"/>
    <w:rsid w:val="00670BFE"/>
    <w:rsid w:val="00671052"/>
    <w:rsid w:val="006721A1"/>
    <w:rsid w:val="006724F7"/>
    <w:rsid w:val="00672975"/>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C3A"/>
    <w:rsid w:val="00676FB6"/>
    <w:rsid w:val="00677222"/>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9AE"/>
    <w:rsid w:val="00684C7F"/>
    <w:rsid w:val="00684EC8"/>
    <w:rsid w:val="006851A9"/>
    <w:rsid w:val="00685AFA"/>
    <w:rsid w:val="00686550"/>
    <w:rsid w:val="00686B24"/>
    <w:rsid w:val="00687532"/>
    <w:rsid w:val="00687A60"/>
    <w:rsid w:val="00687B45"/>
    <w:rsid w:val="00687FE5"/>
    <w:rsid w:val="00690D04"/>
    <w:rsid w:val="00691900"/>
    <w:rsid w:val="00692367"/>
    <w:rsid w:val="00692514"/>
    <w:rsid w:val="006928C2"/>
    <w:rsid w:val="00692A13"/>
    <w:rsid w:val="00692B4F"/>
    <w:rsid w:val="00692BBA"/>
    <w:rsid w:val="00693383"/>
    <w:rsid w:val="00694E62"/>
    <w:rsid w:val="00694FC8"/>
    <w:rsid w:val="00695C9A"/>
    <w:rsid w:val="00695F2F"/>
    <w:rsid w:val="0069636C"/>
    <w:rsid w:val="00696DA7"/>
    <w:rsid w:val="00697129"/>
    <w:rsid w:val="00697252"/>
    <w:rsid w:val="00697956"/>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2DD5"/>
    <w:rsid w:val="006A3290"/>
    <w:rsid w:val="006A34C2"/>
    <w:rsid w:val="006A3583"/>
    <w:rsid w:val="006A3F7D"/>
    <w:rsid w:val="006A408C"/>
    <w:rsid w:val="006A48D3"/>
    <w:rsid w:val="006A4A6B"/>
    <w:rsid w:val="006A4BDB"/>
    <w:rsid w:val="006A4DF0"/>
    <w:rsid w:val="006A5037"/>
    <w:rsid w:val="006A52B4"/>
    <w:rsid w:val="006A531E"/>
    <w:rsid w:val="006A60E2"/>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83B"/>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7CF"/>
    <w:rsid w:val="006C5828"/>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3B1E"/>
    <w:rsid w:val="006D3FE5"/>
    <w:rsid w:val="006D408A"/>
    <w:rsid w:val="006D4B4E"/>
    <w:rsid w:val="006D4F22"/>
    <w:rsid w:val="006D5AD3"/>
    <w:rsid w:val="006D5BE2"/>
    <w:rsid w:val="006D5CC2"/>
    <w:rsid w:val="006D5FA2"/>
    <w:rsid w:val="006D6DCD"/>
    <w:rsid w:val="006D6DF4"/>
    <w:rsid w:val="006D7364"/>
    <w:rsid w:val="006D78D8"/>
    <w:rsid w:val="006D791B"/>
    <w:rsid w:val="006D7B76"/>
    <w:rsid w:val="006D7EC6"/>
    <w:rsid w:val="006E0583"/>
    <w:rsid w:val="006E18D7"/>
    <w:rsid w:val="006E1B47"/>
    <w:rsid w:val="006E25FB"/>
    <w:rsid w:val="006E2BD9"/>
    <w:rsid w:val="006E2D5B"/>
    <w:rsid w:val="006E33BB"/>
    <w:rsid w:val="006E395C"/>
    <w:rsid w:val="006E3B4D"/>
    <w:rsid w:val="006E3B61"/>
    <w:rsid w:val="006E3B8E"/>
    <w:rsid w:val="006E42B1"/>
    <w:rsid w:val="006E446A"/>
    <w:rsid w:val="006E4D7D"/>
    <w:rsid w:val="006E4E39"/>
    <w:rsid w:val="006E4EF2"/>
    <w:rsid w:val="006E57ED"/>
    <w:rsid w:val="006E5D9B"/>
    <w:rsid w:val="006E6261"/>
    <w:rsid w:val="006E6F8A"/>
    <w:rsid w:val="006E7055"/>
    <w:rsid w:val="006E714B"/>
    <w:rsid w:val="006E7B59"/>
    <w:rsid w:val="006F0746"/>
    <w:rsid w:val="006F11C4"/>
    <w:rsid w:val="006F16C1"/>
    <w:rsid w:val="006F190C"/>
    <w:rsid w:val="006F1C27"/>
    <w:rsid w:val="006F1C43"/>
    <w:rsid w:val="006F2308"/>
    <w:rsid w:val="006F2D26"/>
    <w:rsid w:val="006F3197"/>
    <w:rsid w:val="006F397C"/>
    <w:rsid w:val="006F3B0E"/>
    <w:rsid w:val="006F4394"/>
    <w:rsid w:val="006F4AAF"/>
    <w:rsid w:val="006F4F43"/>
    <w:rsid w:val="006F55D9"/>
    <w:rsid w:val="006F5C77"/>
    <w:rsid w:val="006F67A6"/>
    <w:rsid w:val="006F6ADA"/>
    <w:rsid w:val="006F6E08"/>
    <w:rsid w:val="006F7C09"/>
    <w:rsid w:val="006F7E5F"/>
    <w:rsid w:val="007004B2"/>
    <w:rsid w:val="007005CA"/>
    <w:rsid w:val="007009F0"/>
    <w:rsid w:val="00700FA9"/>
    <w:rsid w:val="00701664"/>
    <w:rsid w:val="007024B4"/>
    <w:rsid w:val="00702DCA"/>
    <w:rsid w:val="00704809"/>
    <w:rsid w:val="00704829"/>
    <w:rsid w:val="00704A08"/>
    <w:rsid w:val="007050E2"/>
    <w:rsid w:val="00705164"/>
    <w:rsid w:val="007051B8"/>
    <w:rsid w:val="007051CD"/>
    <w:rsid w:val="00706037"/>
    <w:rsid w:val="00706CDE"/>
    <w:rsid w:val="007076BA"/>
    <w:rsid w:val="00707AA8"/>
    <w:rsid w:val="007102B9"/>
    <w:rsid w:val="00710A09"/>
    <w:rsid w:val="00710EC3"/>
    <w:rsid w:val="007113B2"/>
    <w:rsid w:val="00711602"/>
    <w:rsid w:val="00711933"/>
    <w:rsid w:val="00711ACB"/>
    <w:rsid w:val="0071211F"/>
    <w:rsid w:val="007123F8"/>
    <w:rsid w:val="00712AB0"/>
    <w:rsid w:val="00712B2C"/>
    <w:rsid w:val="00713293"/>
    <w:rsid w:val="007137A0"/>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1135"/>
    <w:rsid w:val="00721170"/>
    <w:rsid w:val="0072153E"/>
    <w:rsid w:val="00721C44"/>
    <w:rsid w:val="00721E18"/>
    <w:rsid w:val="007227AC"/>
    <w:rsid w:val="00722B51"/>
    <w:rsid w:val="00723918"/>
    <w:rsid w:val="00723EA0"/>
    <w:rsid w:val="00724D0E"/>
    <w:rsid w:val="00724FB4"/>
    <w:rsid w:val="00725060"/>
    <w:rsid w:val="007254CD"/>
    <w:rsid w:val="0072640F"/>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3FE1"/>
    <w:rsid w:val="007341CE"/>
    <w:rsid w:val="00734A25"/>
    <w:rsid w:val="00734CF5"/>
    <w:rsid w:val="00735241"/>
    <w:rsid w:val="007358EC"/>
    <w:rsid w:val="00735A13"/>
    <w:rsid w:val="00735B23"/>
    <w:rsid w:val="007363B5"/>
    <w:rsid w:val="007366F6"/>
    <w:rsid w:val="00736AFB"/>
    <w:rsid w:val="00737B27"/>
    <w:rsid w:val="00737BCC"/>
    <w:rsid w:val="00737F15"/>
    <w:rsid w:val="00740AEC"/>
    <w:rsid w:val="00740BDC"/>
    <w:rsid w:val="00740F80"/>
    <w:rsid w:val="00741780"/>
    <w:rsid w:val="00742AA3"/>
    <w:rsid w:val="007438EF"/>
    <w:rsid w:val="00744C0A"/>
    <w:rsid w:val="00745341"/>
    <w:rsid w:val="00745F88"/>
    <w:rsid w:val="00746371"/>
    <w:rsid w:val="00746399"/>
    <w:rsid w:val="0074724D"/>
    <w:rsid w:val="007475FF"/>
    <w:rsid w:val="00747CF4"/>
    <w:rsid w:val="00747DC5"/>
    <w:rsid w:val="0075019E"/>
    <w:rsid w:val="0075024D"/>
    <w:rsid w:val="007505B6"/>
    <w:rsid w:val="00750ED7"/>
    <w:rsid w:val="00752325"/>
    <w:rsid w:val="00753011"/>
    <w:rsid w:val="00755144"/>
    <w:rsid w:val="0075560C"/>
    <w:rsid w:val="007557AA"/>
    <w:rsid w:val="00756499"/>
    <w:rsid w:val="00756B16"/>
    <w:rsid w:val="00756EF5"/>
    <w:rsid w:val="007572DE"/>
    <w:rsid w:val="0075732B"/>
    <w:rsid w:val="0075745C"/>
    <w:rsid w:val="00757970"/>
    <w:rsid w:val="007579D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136"/>
    <w:rsid w:val="00765288"/>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C53"/>
    <w:rsid w:val="00770D31"/>
    <w:rsid w:val="00770E9B"/>
    <w:rsid w:val="007712E3"/>
    <w:rsid w:val="007720E3"/>
    <w:rsid w:val="00772333"/>
    <w:rsid w:val="007727FB"/>
    <w:rsid w:val="00772962"/>
    <w:rsid w:val="00772F65"/>
    <w:rsid w:val="00773715"/>
    <w:rsid w:val="0077382B"/>
    <w:rsid w:val="00773C8B"/>
    <w:rsid w:val="00774020"/>
    <w:rsid w:val="0077525A"/>
    <w:rsid w:val="00775CF4"/>
    <w:rsid w:val="007764F1"/>
    <w:rsid w:val="00776A09"/>
    <w:rsid w:val="007779E5"/>
    <w:rsid w:val="00777A19"/>
    <w:rsid w:val="00777C27"/>
    <w:rsid w:val="00777CFB"/>
    <w:rsid w:val="00777F74"/>
    <w:rsid w:val="0078030A"/>
    <w:rsid w:val="00780458"/>
    <w:rsid w:val="00780D92"/>
    <w:rsid w:val="00781978"/>
    <w:rsid w:val="00782397"/>
    <w:rsid w:val="0078243B"/>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B"/>
    <w:rsid w:val="007878BE"/>
    <w:rsid w:val="00787B2E"/>
    <w:rsid w:val="00787E99"/>
    <w:rsid w:val="00790035"/>
    <w:rsid w:val="00790093"/>
    <w:rsid w:val="00790221"/>
    <w:rsid w:val="007907EF"/>
    <w:rsid w:val="00790AC0"/>
    <w:rsid w:val="00790FED"/>
    <w:rsid w:val="007917A6"/>
    <w:rsid w:val="00791A6C"/>
    <w:rsid w:val="00791B08"/>
    <w:rsid w:val="007920D6"/>
    <w:rsid w:val="00792617"/>
    <w:rsid w:val="0079294F"/>
    <w:rsid w:val="00793137"/>
    <w:rsid w:val="007933DA"/>
    <w:rsid w:val="00793A80"/>
    <w:rsid w:val="0079402A"/>
    <w:rsid w:val="0079416D"/>
    <w:rsid w:val="0079431C"/>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3F8C"/>
    <w:rsid w:val="007A44D7"/>
    <w:rsid w:val="007A46B7"/>
    <w:rsid w:val="007A5097"/>
    <w:rsid w:val="007A5571"/>
    <w:rsid w:val="007A5F9B"/>
    <w:rsid w:val="007A6064"/>
    <w:rsid w:val="007A60D9"/>
    <w:rsid w:val="007A7864"/>
    <w:rsid w:val="007A7B60"/>
    <w:rsid w:val="007B02B6"/>
    <w:rsid w:val="007B2124"/>
    <w:rsid w:val="007B3421"/>
    <w:rsid w:val="007B363C"/>
    <w:rsid w:val="007B3A5B"/>
    <w:rsid w:val="007B3C20"/>
    <w:rsid w:val="007B3EFC"/>
    <w:rsid w:val="007B3FE4"/>
    <w:rsid w:val="007B4141"/>
    <w:rsid w:val="007B4E07"/>
    <w:rsid w:val="007B52EB"/>
    <w:rsid w:val="007B575F"/>
    <w:rsid w:val="007B5886"/>
    <w:rsid w:val="007B58E0"/>
    <w:rsid w:val="007B60D7"/>
    <w:rsid w:val="007B6100"/>
    <w:rsid w:val="007B6298"/>
    <w:rsid w:val="007B639A"/>
    <w:rsid w:val="007B70C2"/>
    <w:rsid w:val="007B75B2"/>
    <w:rsid w:val="007B75C3"/>
    <w:rsid w:val="007B777F"/>
    <w:rsid w:val="007B7921"/>
    <w:rsid w:val="007C0D29"/>
    <w:rsid w:val="007C1428"/>
    <w:rsid w:val="007C14C2"/>
    <w:rsid w:val="007C14ED"/>
    <w:rsid w:val="007C175A"/>
    <w:rsid w:val="007C1A81"/>
    <w:rsid w:val="007C1F3A"/>
    <w:rsid w:val="007C1F3D"/>
    <w:rsid w:val="007C2860"/>
    <w:rsid w:val="007C2A2E"/>
    <w:rsid w:val="007C3894"/>
    <w:rsid w:val="007C39A1"/>
    <w:rsid w:val="007C3BC5"/>
    <w:rsid w:val="007C3F87"/>
    <w:rsid w:val="007C4770"/>
    <w:rsid w:val="007C4A60"/>
    <w:rsid w:val="007C4CA1"/>
    <w:rsid w:val="007C4D3F"/>
    <w:rsid w:val="007C561C"/>
    <w:rsid w:val="007C581F"/>
    <w:rsid w:val="007C586A"/>
    <w:rsid w:val="007C5C48"/>
    <w:rsid w:val="007C5F84"/>
    <w:rsid w:val="007C77E9"/>
    <w:rsid w:val="007C7EBB"/>
    <w:rsid w:val="007D03A4"/>
    <w:rsid w:val="007D11CD"/>
    <w:rsid w:val="007D13B6"/>
    <w:rsid w:val="007D16EB"/>
    <w:rsid w:val="007D2222"/>
    <w:rsid w:val="007D2AA0"/>
    <w:rsid w:val="007D2D6C"/>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53D"/>
    <w:rsid w:val="007E1FB0"/>
    <w:rsid w:val="007E2566"/>
    <w:rsid w:val="007E3047"/>
    <w:rsid w:val="007E37E4"/>
    <w:rsid w:val="007E3F4F"/>
    <w:rsid w:val="007E4688"/>
    <w:rsid w:val="007E4723"/>
    <w:rsid w:val="007E48B9"/>
    <w:rsid w:val="007E5847"/>
    <w:rsid w:val="007E62E2"/>
    <w:rsid w:val="007E63B0"/>
    <w:rsid w:val="007E6564"/>
    <w:rsid w:val="007E65A1"/>
    <w:rsid w:val="007E6823"/>
    <w:rsid w:val="007E68C3"/>
    <w:rsid w:val="007E6A5A"/>
    <w:rsid w:val="007E7781"/>
    <w:rsid w:val="007F08E9"/>
    <w:rsid w:val="007F0C84"/>
    <w:rsid w:val="007F1438"/>
    <w:rsid w:val="007F16E1"/>
    <w:rsid w:val="007F1FEE"/>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7F7CAB"/>
    <w:rsid w:val="00800185"/>
    <w:rsid w:val="00800CCC"/>
    <w:rsid w:val="00801308"/>
    <w:rsid w:val="0080143E"/>
    <w:rsid w:val="0080162A"/>
    <w:rsid w:val="00801AFE"/>
    <w:rsid w:val="00801BAE"/>
    <w:rsid w:val="00801E07"/>
    <w:rsid w:val="00801E68"/>
    <w:rsid w:val="00802199"/>
    <w:rsid w:val="00802491"/>
    <w:rsid w:val="00802A2B"/>
    <w:rsid w:val="00803B42"/>
    <w:rsid w:val="00803CD5"/>
    <w:rsid w:val="00803FEB"/>
    <w:rsid w:val="0080418C"/>
    <w:rsid w:val="008044E5"/>
    <w:rsid w:val="008056A6"/>
    <w:rsid w:val="00805702"/>
    <w:rsid w:val="00805801"/>
    <w:rsid w:val="008061BC"/>
    <w:rsid w:val="008061E2"/>
    <w:rsid w:val="00806388"/>
    <w:rsid w:val="00806BC1"/>
    <w:rsid w:val="008072D1"/>
    <w:rsid w:val="00807718"/>
    <w:rsid w:val="008078CB"/>
    <w:rsid w:val="00807C66"/>
    <w:rsid w:val="00807E3E"/>
    <w:rsid w:val="00807F26"/>
    <w:rsid w:val="0081055B"/>
    <w:rsid w:val="00811177"/>
    <w:rsid w:val="00811553"/>
    <w:rsid w:val="0081169E"/>
    <w:rsid w:val="0081245F"/>
    <w:rsid w:val="00812B9B"/>
    <w:rsid w:val="00812DBF"/>
    <w:rsid w:val="00813127"/>
    <w:rsid w:val="00813329"/>
    <w:rsid w:val="0081387E"/>
    <w:rsid w:val="00814BEE"/>
    <w:rsid w:val="008152DC"/>
    <w:rsid w:val="008153D4"/>
    <w:rsid w:val="00815DED"/>
    <w:rsid w:val="0081622A"/>
    <w:rsid w:val="00816EE5"/>
    <w:rsid w:val="008172FE"/>
    <w:rsid w:val="00817312"/>
    <w:rsid w:val="00817471"/>
    <w:rsid w:val="008204C9"/>
    <w:rsid w:val="008210BC"/>
    <w:rsid w:val="008210CD"/>
    <w:rsid w:val="00821736"/>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57F"/>
    <w:rsid w:val="00826913"/>
    <w:rsid w:val="00826AAE"/>
    <w:rsid w:val="00827689"/>
    <w:rsid w:val="008279E4"/>
    <w:rsid w:val="00827A0A"/>
    <w:rsid w:val="00827AD8"/>
    <w:rsid w:val="00830720"/>
    <w:rsid w:val="00830B11"/>
    <w:rsid w:val="00830B41"/>
    <w:rsid w:val="00831BBD"/>
    <w:rsid w:val="008321A9"/>
    <w:rsid w:val="008321E0"/>
    <w:rsid w:val="008322EE"/>
    <w:rsid w:val="008327F2"/>
    <w:rsid w:val="00832C98"/>
    <w:rsid w:val="00833500"/>
    <w:rsid w:val="00834165"/>
    <w:rsid w:val="008348F5"/>
    <w:rsid w:val="0083498D"/>
    <w:rsid w:val="00834FED"/>
    <w:rsid w:val="00835833"/>
    <w:rsid w:val="008364D5"/>
    <w:rsid w:val="008369D3"/>
    <w:rsid w:val="00836E9F"/>
    <w:rsid w:val="00836ED3"/>
    <w:rsid w:val="008370A6"/>
    <w:rsid w:val="008371EA"/>
    <w:rsid w:val="0083752A"/>
    <w:rsid w:val="0083762C"/>
    <w:rsid w:val="0083775D"/>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BEF"/>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099B"/>
    <w:rsid w:val="00850B3D"/>
    <w:rsid w:val="0085100C"/>
    <w:rsid w:val="0085124F"/>
    <w:rsid w:val="008513FB"/>
    <w:rsid w:val="0085154B"/>
    <w:rsid w:val="00851BFE"/>
    <w:rsid w:val="00852C42"/>
    <w:rsid w:val="00852F45"/>
    <w:rsid w:val="008537B9"/>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1876"/>
    <w:rsid w:val="00862013"/>
    <w:rsid w:val="00862E39"/>
    <w:rsid w:val="00863766"/>
    <w:rsid w:val="00863943"/>
    <w:rsid w:val="0086660D"/>
    <w:rsid w:val="008669C2"/>
    <w:rsid w:val="00866D32"/>
    <w:rsid w:val="00866EA6"/>
    <w:rsid w:val="008671B7"/>
    <w:rsid w:val="00867AA3"/>
    <w:rsid w:val="00867E7F"/>
    <w:rsid w:val="008706CC"/>
    <w:rsid w:val="008708B0"/>
    <w:rsid w:val="00871607"/>
    <w:rsid w:val="0087177D"/>
    <w:rsid w:val="00871A31"/>
    <w:rsid w:val="00871E01"/>
    <w:rsid w:val="00872738"/>
    <w:rsid w:val="00872A95"/>
    <w:rsid w:val="00873193"/>
    <w:rsid w:val="008734CF"/>
    <w:rsid w:val="00873934"/>
    <w:rsid w:val="00873D32"/>
    <w:rsid w:val="00874913"/>
    <w:rsid w:val="00874998"/>
    <w:rsid w:val="00874BA7"/>
    <w:rsid w:val="00874FCC"/>
    <w:rsid w:val="0087530A"/>
    <w:rsid w:val="0087557A"/>
    <w:rsid w:val="0087558C"/>
    <w:rsid w:val="0087588F"/>
    <w:rsid w:val="0087639A"/>
    <w:rsid w:val="0087639B"/>
    <w:rsid w:val="00876714"/>
    <w:rsid w:val="00877024"/>
    <w:rsid w:val="0087703F"/>
    <w:rsid w:val="00877CE0"/>
    <w:rsid w:val="008807D6"/>
    <w:rsid w:val="00880919"/>
    <w:rsid w:val="00880D15"/>
    <w:rsid w:val="008810B3"/>
    <w:rsid w:val="00881F5E"/>
    <w:rsid w:val="00882109"/>
    <w:rsid w:val="00882214"/>
    <w:rsid w:val="0088226A"/>
    <w:rsid w:val="00882B1C"/>
    <w:rsid w:val="0088300F"/>
    <w:rsid w:val="00883198"/>
    <w:rsid w:val="008832C0"/>
    <w:rsid w:val="008836D1"/>
    <w:rsid w:val="008839ED"/>
    <w:rsid w:val="008844F8"/>
    <w:rsid w:val="00884E04"/>
    <w:rsid w:val="008851E1"/>
    <w:rsid w:val="008854E8"/>
    <w:rsid w:val="008859E8"/>
    <w:rsid w:val="00885E03"/>
    <w:rsid w:val="00885EC6"/>
    <w:rsid w:val="00885F59"/>
    <w:rsid w:val="00886349"/>
    <w:rsid w:val="00886890"/>
    <w:rsid w:val="008868BF"/>
    <w:rsid w:val="00886FE3"/>
    <w:rsid w:val="00887BDF"/>
    <w:rsid w:val="00887F6D"/>
    <w:rsid w:val="008904C9"/>
    <w:rsid w:val="00890989"/>
    <w:rsid w:val="00890A48"/>
    <w:rsid w:val="008915D0"/>
    <w:rsid w:val="00891775"/>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AD1"/>
    <w:rsid w:val="008A1758"/>
    <w:rsid w:val="008A1EF5"/>
    <w:rsid w:val="008A2194"/>
    <w:rsid w:val="008A2644"/>
    <w:rsid w:val="008A267C"/>
    <w:rsid w:val="008A29BA"/>
    <w:rsid w:val="008A2A9B"/>
    <w:rsid w:val="008A2FFD"/>
    <w:rsid w:val="008A312D"/>
    <w:rsid w:val="008A31BD"/>
    <w:rsid w:val="008A328B"/>
    <w:rsid w:val="008A3535"/>
    <w:rsid w:val="008A36A6"/>
    <w:rsid w:val="008A45F4"/>
    <w:rsid w:val="008A4962"/>
    <w:rsid w:val="008A4B22"/>
    <w:rsid w:val="008A52AF"/>
    <w:rsid w:val="008A5AAB"/>
    <w:rsid w:val="008A5F27"/>
    <w:rsid w:val="008A6A2A"/>
    <w:rsid w:val="008A6A4F"/>
    <w:rsid w:val="008A6C38"/>
    <w:rsid w:val="008A6FC1"/>
    <w:rsid w:val="008A7BE1"/>
    <w:rsid w:val="008A7EBF"/>
    <w:rsid w:val="008B035D"/>
    <w:rsid w:val="008B05A8"/>
    <w:rsid w:val="008B13B0"/>
    <w:rsid w:val="008B1766"/>
    <w:rsid w:val="008B1E62"/>
    <w:rsid w:val="008B1F45"/>
    <w:rsid w:val="008B34E8"/>
    <w:rsid w:val="008B4133"/>
    <w:rsid w:val="008B443E"/>
    <w:rsid w:val="008B4986"/>
    <w:rsid w:val="008B4B41"/>
    <w:rsid w:val="008B514B"/>
    <w:rsid w:val="008B5307"/>
    <w:rsid w:val="008B5449"/>
    <w:rsid w:val="008B5508"/>
    <w:rsid w:val="008B5779"/>
    <w:rsid w:val="008B5EB7"/>
    <w:rsid w:val="008B6011"/>
    <w:rsid w:val="008B6B5F"/>
    <w:rsid w:val="008B6BE9"/>
    <w:rsid w:val="008B6F25"/>
    <w:rsid w:val="008B72CD"/>
    <w:rsid w:val="008B7AAC"/>
    <w:rsid w:val="008B7B9F"/>
    <w:rsid w:val="008B7CD5"/>
    <w:rsid w:val="008B7F95"/>
    <w:rsid w:val="008C002E"/>
    <w:rsid w:val="008C0040"/>
    <w:rsid w:val="008C045D"/>
    <w:rsid w:val="008C06B6"/>
    <w:rsid w:val="008C0C55"/>
    <w:rsid w:val="008C14DE"/>
    <w:rsid w:val="008C1537"/>
    <w:rsid w:val="008C1881"/>
    <w:rsid w:val="008C23AF"/>
    <w:rsid w:val="008C2726"/>
    <w:rsid w:val="008C2D10"/>
    <w:rsid w:val="008C3082"/>
    <w:rsid w:val="008C348D"/>
    <w:rsid w:val="008C3512"/>
    <w:rsid w:val="008C35F4"/>
    <w:rsid w:val="008C37B2"/>
    <w:rsid w:val="008C4903"/>
    <w:rsid w:val="008C54CF"/>
    <w:rsid w:val="008C5848"/>
    <w:rsid w:val="008C59D3"/>
    <w:rsid w:val="008C5A70"/>
    <w:rsid w:val="008C5DF8"/>
    <w:rsid w:val="008C67CD"/>
    <w:rsid w:val="008C68CA"/>
    <w:rsid w:val="008C72D7"/>
    <w:rsid w:val="008C7445"/>
    <w:rsid w:val="008C787B"/>
    <w:rsid w:val="008D0304"/>
    <w:rsid w:val="008D04DD"/>
    <w:rsid w:val="008D05A9"/>
    <w:rsid w:val="008D0A8D"/>
    <w:rsid w:val="008D1605"/>
    <w:rsid w:val="008D232C"/>
    <w:rsid w:val="008D24CC"/>
    <w:rsid w:val="008D266E"/>
    <w:rsid w:val="008D27D7"/>
    <w:rsid w:val="008D29DF"/>
    <w:rsid w:val="008D2D72"/>
    <w:rsid w:val="008D2F0C"/>
    <w:rsid w:val="008D2F90"/>
    <w:rsid w:val="008D337F"/>
    <w:rsid w:val="008D3DC9"/>
    <w:rsid w:val="008D447A"/>
    <w:rsid w:val="008D570D"/>
    <w:rsid w:val="008D5C77"/>
    <w:rsid w:val="008D5C7D"/>
    <w:rsid w:val="008D6028"/>
    <w:rsid w:val="008D69C5"/>
    <w:rsid w:val="008D6EC8"/>
    <w:rsid w:val="008D6F23"/>
    <w:rsid w:val="008D7936"/>
    <w:rsid w:val="008D7BB0"/>
    <w:rsid w:val="008D7C09"/>
    <w:rsid w:val="008E0BEE"/>
    <w:rsid w:val="008E0CDB"/>
    <w:rsid w:val="008E14EE"/>
    <w:rsid w:val="008E1E5D"/>
    <w:rsid w:val="008E2587"/>
    <w:rsid w:val="008E29C6"/>
    <w:rsid w:val="008E2CDA"/>
    <w:rsid w:val="008E3615"/>
    <w:rsid w:val="008E396F"/>
    <w:rsid w:val="008E3A13"/>
    <w:rsid w:val="008E3C5C"/>
    <w:rsid w:val="008E3CC8"/>
    <w:rsid w:val="008E4258"/>
    <w:rsid w:val="008E477E"/>
    <w:rsid w:val="008E4AE1"/>
    <w:rsid w:val="008E4EB8"/>
    <w:rsid w:val="008E5126"/>
    <w:rsid w:val="008E5601"/>
    <w:rsid w:val="008E5638"/>
    <w:rsid w:val="008E5A7A"/>
    <w:rsid w:val="008E63D1"/>
    <w:rsid w:val="008E6595"/>
    <w:rsid w:val="008E6BD4"/>
    <w:rsid w:val="008E6C6E"/>
    <w:rsid w:val="008E6C81"/>
    <w:rsid w:val="008E72C5"/>
    <w:rsid w:val="008E74DC"/>
    <w:rsid w:val="008E7602"/>
    <w:rsid w:val="008E7CC3"/>
    <w:rsid w:val="008F0793"/>
    <w:rsid w:val="008F0872"/>
    <w:rsid w:val="008F0A2F"/>
    <w:rsid w:val="008F1461"/>
    <w:rsid w:val="008F15E5"/>
    <w:rsid w:val="008F19FC"/>
    <w:rsid w:val="008F1E26"/>
    <w:rsid w:val="008F3053"/>
    <w:rsid w:val="008F3659"/>
    <w:rsid w:val="008F4321"/>
    <w:rsid w:val="008F47FA"/>
    <w:rsid w:val="008F4A0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23B"/>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FD1"/>
    <w:rsid w:val="00915807"/>
    <w:rsid w:val="00915A21"/>
    <w:rsid w:val="00915BEF"/>
    <w:rsid w:val="00915D3A"/>
    <w:rsid w:val="00915D7F"/>
    <w:rsid w:val="00915E57"/>
    <w:rsid w:val="00916139"/>
    <w:rsid w:val="00917B47"/>
    <w:rsid w:val="00917C4A"/>
    <w:rsid w:val="009203B6"/>
    <w:rsid w:val="00920671"/>
    <w:rsid w:val="00920784"/>
    <w:rsid w:val="00920D54"/>
    <w:rsid w:val="009217C7"/>
    <w:rsid w:val="00921D5E"/>
    <w:rsid w:val="00921F1E"/>
    <w:rsid w:val="00921F3B"/>
    <w:rsid w:val="00922C86"/>
    <w:rsid w:val="009238D8"/>
    <w:rsid w:val="0092403A"/>
    <w:rsid w:val="0092420B"/>
    <w:rsid w:val="00924255"/>
    <w:rsid w:val="00924FDF"/>
    <w:rsid w:val="00925064"/>
    <w:rsid w:val="00925110"/>
    <w:rsid w:val="00925534"/>
    <w:rsid w:val="00925756"/>
    <w:rsid w:val="00925B5B"/>
    <w:rsid w:val="009261DD"/>
    <w:rsid w:val="0092675B"/>
    <w:rsid w:val="009268F3"/>
    <w:rsid w:val="00926B5E"/>
    <w:rsid w:val="00926E90"/>
    <w:rsid w:val="00927DE5"/>
    <w:rsid w:val="00927EFE"/>
    <w:rsid w:val="00930671"/>
    <w:rsid w:val="00930676"/>
    <w:rsid w:val="009307B6"/>
    <w:rsid w:val="0093094A"/>
    <w:rsid w:val="00930BA7"/>
    <w:rsid w:val="00930BD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2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3CC"/>
    <w:rsid w:val="0094287F"/>
    <w:rsid w:val="0094334E"/>
    <w:rsid w:val="0094450A"/>
    <w:rsid w:val="009446B4"/>
    <w:rsid w:val="0094527D"/>
    <w:rsid w:val="0094578F"/>
    <w:rsid w:val="00945E5F"/>
    <w:rsid w:val="0094614F"/>
    <w:rsid w:val="009464FE"/>
    <w:rsid w:val="00946A5B"/>
    <w:rsid w:val="00946BD2"/>
    <w:rsid w:val="0094755C"/>
    <w:rsid w:val="009475C9"/>
    <w:rsid w:val="00947FFB"/>
    <w:rsid w:val="00950CEB"/>
    <w:rsid w:val="009510AF"/>
    <w:rsid w:val="009511FD"/>
    <w:rsid w:val="00951C2E"/>
    <w:rsid w:val="00952006"/>
    <w:rsid w:val="00952888"/>
    <w:rsid w:val="00954075"/>
    <w:rsid w:val="0095416B"/>
    <w:rsid w:val="0095422D"/>
    <w:rsid w:val="009547DD"/>
    <w:rsid w:val="009548FF"/>
    <w:rsid w:val="00954990"/>
    <w:rsid w:val="00954D7D"/>
    <w:rsid w:val="00954D95"/>
    <w:rsid w:val="00954DC2"/>
    <w:rsid w:val="009555CD"/>
    <w:rsid w:val="00955AD7"/>
    <w:rsid w:val="00956007"/>
    <w:rsid w:val="009562FC"/>
    <w:rsid w:val="00956875"/>
    <w:rsid w:val="00956B2B"/>
    <w:rsid w:val="00957021"/>
    <w:rsid w:val="009572D7"/>
    <w:rsid w:val="00957349"/>
    <w:rsid w:val="00957A2B"/>
    <w:rsid w:val="009602DE"/>
    <w:rsid w:val="00960474"/>
    <w:rsid w:val="00961860"/>
    <w:rsid w:val="009619A4"/>
    <w:rsid w:val="00961BC9"/>
    <w:rsid w:val="009620DD"/>
    <w:rsid w:val="00962189"/>
    <w:rsid w:val="009626AC"/>
    <w:rsid w:val="009628A9"/>
    <w:rsid w:val="00962A2C"/>
    <w:rsid w:val="00962DC7"/>
    <w:rsid w:val="00962E31"/>
    <w:rsid w:val="00963035"/>
    <w:rsid w:val="00963094"/>
    <w:rsid w:val="0096362C"/>
    <w:rsid w:val="00964025"/>
    <w:rsid w:val="009645E7"/>
    <w:rsid w:val="0096476C"/>
    <w:rsid w:val="009648AD"/>
    <w:rsid w:val="009650B7"/>
    <w:rsid w:val="0096545E"/>
    <w:rsid w:val="009655D6"/>
    <w:rsid w:val="00965AFA"/>
    <w:rsid w:val="00965F47"/>
    <w:rsid w:val="009662ED"/>
    <w:rsid w:val="00966599"/>
    <w:rsid w:val="009669A3"/>
    <w:rsid w:val="00966E66"/>
    <w:rsid w:val="00966E6C"/>
    <w:rsid w:val="00967278"/>
    <w:rsid w:val="00967ABB"/>
    <w:rsid w:val="00967EA2"/>
    <w:rsid w:val="00970010"/>
    <w:rsid w:val="00970702"/>
    <w:rsid w:val="009709E1"/>
    <w:rsid w:val="00970EB6"/>
    <w:rsid w:val="00970EBC"/>
    <w:rsid w:val="00971D28"/>
    <w:rsid w:val="00971F78"/>
    <w:rsid w:val="0097220F"/>
    <w:rsid w:val="009722F4"/>
    <w:rsid w:val="0097246D"/>
    <w:rsid w:val="00972697"/>
    <w:rsid w:val="00972850"/>
    <w:rsid w:val="00972B8F"/>
    <w:rsid w:val="00973954"/>
    <w:rsid w:val="00973A88"/>
    <w:rsid w:val="009740AF"/>
    <w:rsid w:val="0097418F"/>
    <w:rsid w:val="00974264"/>
    <w:rsid w:val="00974274"/>
    <w:rsid w:val="009743EB"/>
    <w:rsid w:val="0097492F"/>
    <w:rsid w:val="009749AE"/>
    <w:rsid w:val="00974A75"/>
    <w:rsid w:val="00974DD3"/>
    <w:rsid w:val="00974E5A"/>
    <w:rsid w:val="00975349"/>
    <w:rsid w:val="009759D0"/>
    <w:rsid w:val="00975F4A"/>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AE0"/>
    <w:rsid w:val="00982D1F"/>
    <w:rsid w:val="00982D2E"/>
    <w:rsid w:val="009832E2"/>
    <w:rsid w:val="00983D83"/>
    <w:rsid w:val="009843D1"/>
    <w:rsid w:val="00984429"/>
    <w:rsid w:val="009844B9"/>
    <w:rsid w:val="00984EC0"/>
    <w:rsid w:val="00984F1F"/>
    <w:rsid w:val="00985021"/>
    <w:rsid w:val="00985422"/>
    <w:rsid w:val="00985509"/>
    <w:rsid w:val="00986C1F"/>
    <w:rsid w:val="00987506"/>
    <w:rsid w:val="00987F3F"/>
    <w:rsid w:val="00987F80"/>
    <w:rsid w:val="0099022A"/>
    <w:rsid w:val="00990382"/>
    <w:rsid w:val="0099041A"/>
    <w:rsid w:val="00990AFA"/>
    <w:rsid w:val="0099108B"/>
    <w:rsid w:val="009913F6"/>
    <w:rsid w:val="00991680"/>
    <w:rsid w:val="0099190F"/>
    <w:rsid w:val="00991A7B"/>
    <w:rsid w:val="00991EE1"/>
    <w:rsid w:val="0099237B"/>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705"/>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1CF9"/>
    <w:rsid w:val="009B206B"/>
    <w:rsid w:val="009B27D7"/>
    <w:rsid w:val="009B2B52"/>
    <w:rsid w:val="009B3103"/>
    <w:rsid w:val="009B3109"/>
    <w:rsid w:val="009B331F"/>
    <w:rsid w:val="009B3CF7"/>
    <w:rsid w:val="009B49F3"/>
    <w:rsid w:val="009B4E9A"/>
    <w:rsid w:val="009B4F0E"/>
    <w:rsid w:val="009B5122"/>
    <w:rsid w:val="009B52F3"/>
    <w:rsid w:val="009B5499"/>
    <w:rsid w:val="009B5520"/>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54"/>
    <w:rsid w:val="009C11BD"/>
    <w:rsid w:val="009C1504"/>
    <w:rsid w:val="009C190F"/>
    <w:rsid w:val="009C1A52"/>
    <w:rsid w:val="009C1BC3"/>
    <w:rsid w:val="009C1F3A"/>
    <w:rsid w:val="009C2769"/>
    <w:rsid w:val="009C3C4A"/>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DF3"/>
    <w:rsid w:val="009D24C4"/>
    <w:rsid w:val="009D2DAC"/>
    <w:rsid w:val="009D2E1A"/>
    <w:rsid w:val="009D2F60"/>
    <w:rsid w:val="009D3966"/>
    <w:rsid w:val="009D3A3F"/>
    <w:rsid w:val="009D442B"/>
    <w:rsid w:val="009D46DF"/>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6E51"/>
    <w:rsid w:val="009E718D"/>
    <w:rsid w:val="009E769F"/>
    <w:rsid w:val="009E7BEE"/>
    <w:rsid w:val="009E7C4A"/>
    <w:rsid w:val="009E7CA8"/>
    <w:rsid w:val="009F0042"/>
    <w:rsid w:val="009F119C"/>
    <w:rsid w:val="009F15CE"/>
    <w:rsid w:val="009F1CC0"/>
    <w:rsid w:val="009F1D5A"/>
    <w:rsid w:val="009F2305"/>
    <w:rsid w:val="009F25AA"/>
    <w:rsid w:val="009F30AB"/>
    <w:rsid w:val="009F367B"/>
    <w:rsid w:val="009F3B01"/>
    <w:rsid w:val="009F3FAF"/>
    <w:rsid w:val="009F491D"/>
    <w:rsid w:val="009F49D3"/>
    <w:rsid w:val="009F4DF6"/>
    <w:rsid w:val="009F5731"/>
    <w:rsid w:val="009F574C"/>
    <w:rsid w:val="009F5EC2"/>
    <w:rsid w:val="009F60D6"/>
    <w:rsid w:val="009F6454"/>
    <w:rsid w:val="009F6C6B"/>
    <w:rsid w:val="009F7061"/>
    <w:rsid w:val="009F732F"/>
    <w:rsid w:val="009F7737"/>
    <w:rsid w:val="009F7921"/>
    <w:rsid w:val="009F792E"/>
    <w:rsid w:val="00A0069D"/>
    <w:rsid w:val="00A00F44"/>
    <w:rsid w:val="00A010E7"/>
    <w:rsid w:val="00A01782"/>
    <w:rsid w:val="00A01B94"/>
    <w:rsid w:val="00A01DF9"/>
    <w:rsid w:val="00A0265A"/>
    <w:rsid w:val="00A0276D"/>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5FD"/>
    <w:rsid w:val="00A13E51"/>
    <w:rsid w:val="00A13F37"/>
    <w:rsid w:val="00A13FB2"/>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1B1"/>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CC"/>
    <w:rsid w:val="00A250BE"/>
    <w:rsid w:val="00A25383"/>
    <w:rsid w:val="00A259BC"/>
    <w:rsid w:val="00A25F19"/>
    <w:rsid w:val="00A265D8"/>
    <w:rsid w:val="00A26FF3"/>
    <w:rsid w:val="00A273B9"/>
    <w:rsid w:val="00A2748F"/>
    <w:rsid w:val="00A27BDA"/>
    <w:rsid w:val="00A303C5"/>
    <w:rsid w:val="00A30B6A"/>
    <w:rsid w:val="00A315B8"/>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B27"/>
    <w:rsid w:val="00A37C82"/>
    <w:rsid w:val="00A406C1"/>
    <w:rsid w:val="00A418DE"/>
    <w:rsid w:val="00A4202E"/>
    <w:rsid w:val="00A42323"/>
    <w:rsid w:val="00A42CF1"/>
    <w:rsid w:val="00A43118"/>
    <w:rsid w:val="00A439EF"/>
    <w:rsid w:val="00A43DA2"/>
    <w:rsid w:val="00A440A8"/>
    <w:rsid w:val="00A44B89"/>
    <w:rsid w:val="00A44DBF"/>
    <w:rsid w:val="00A450CC"/>
    <w:rsid w:val="00A451FB"/>
    <w:rsid w:val="00A45C36"/>
    <w:rsid w:val="00A461CE"/>
    <w:rsid w:val="00A4771B"/>
    <w:rsid w:val="00A47DF2"/>
    <w:rsid w:val="00A47EEC"/>
    <w:rsid w:val="00A50288"/>
    <w:rsid w:val="00A5067B"/>
    <w:rsid w:val="00A50D73"/>
    <w:rsid w:val="00A512E4"/>
    <w:rsid w:val="00A51AAD"/>
    <w:rsid w:val="00A51E84"/>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600"/>
    <w:rsid w:val="00A56B8C"/>
    <w:rsid w:val="00A579A6"/>
    <w:rsid w:val="00A602B5"/>
    <w:rsid w:val="00A60994"/>
    <w:rsid w:val="00A6127D"/>
    <w:rsid w:val="00A612B3"/>
    <w:rsid w:val="00A6189C"/>
    <w:rsid w:val="00A619F2"/>
    <w:rsid w:val="00A61D86"/>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BA"/>
    <w:rsid w:val="00A747C2"/>
    <w:rsid w:val="00A74FF9"/>
    <w:rsid w:val="00A75503"/>
    <w:rsid w:val="00A75B68"/>
    <w:rsid w:val="00A75DCE"/>
    <w:rsid w:val="00A761A3"/>
    <w:rsid w:val="00A76ACD"/>
    <w:rsid w:val="00A76D53"/>
    <w:rsid w:val="00A76E62"/>
    <w:rsid w:val="00A775A4"/>
    <w:rsid w:val="00A805AF"/>
    <w:rsid w:val="00A8060F"/>
    <w:rsid w:val="00A80F16"/>
    <w:rsid w:val="00A810AF"/>
    <w:rsid w:val="00A81201"/>
    <w:rsid w:val="00A82FA5"/>
    <w:rsid w:val="00A83C9E"/>
    <w:rsid w:val="00A83DD1"/>
    <w:rsid w:val="00A84668"/>
    <w:rsid w:val="00A846D9"/>
    <w:rsid w:val="00A84BC7"/>
    <w:rsid w:val="00A8523C"/>
    <w:rsid w:val="00A8573F"/>
    <w:rsid w:val="00A85E29"/>
    <w:rsid w:val="00A8618B"/>
    <w:rsid w:val="00A862F7"/>
    <w:rsid w:val="00A86906"/>
    <w:rsid w:val="00A86FFA"/>
    <w:rsid w:val="00A877BF"/>
    <w:rsid w:val="00A87E5D"/>
    <w:rsid w:val="00A9044F"/>
    <w:rsid w:val="00A9077D"/>
    <w:rsid w:val="00A90B4A"/>
    <w:rsid w:val="00A90DF5"/>
    <w:rsid w:val="00A911FB"/>
    <w:rsid w:val="00A91BAB"/>
    <w:rsid w:val="00A928D3"/>
    <w:rsid w:val="00A92AD0"/>
    <w:rsid w:val="00A92BEC"/>
    <w:rsid w:val="00A93317"/>
    <w:rsid w:val="00A93EA8"/>
    <w:rsid w:val="00A93EFB"/>
    <w:rsid w:val="00A944C9"/>
    <w:rsid w:val="00A9480D"/>
    <w:rsid w:val="00A94898"/>
    <w:rsid w:val="00A9543C"/>
    <w:rsid w:val="00A9599A"/>
    <w:rsid w:val="00A96724"/>
    <w:rsid w:val="00A96BC4"/>
    <w:rsid w:val="00A96F25"/>
    <w:rsid w:val="00A97B4B"/>
    <w:rsid w:val="00AA018C"/>
    <w:rsid w:val="00AA10D2"/>
    <w:rsid w:val="00AA1C8B"/>
    <w:rsid w:val="00AA20AA"/>
    <w:rsid w:val="00AA2792"/>
    <w:rsid w:val="00AA2A60"/>
    <w:rsid w:val="00AA3F02"/>
    <w:rsid w:val="00AA4969"/>
    <w:rsid w:val="00AA4B23"/>
    <w:rsid w:val="00AA4D57"/>
    <w:rsid w:val="00AA5322"/>
    <w:rsid w:val="00AA536B"/>
    <w:rsid w:val="00AA53C9"/>
    <w:rsid w:val="00AA5508"/>
    <w:rsid w:val="00AA5613"/>
    <w:rsid w:val="00AA66FE"/>
    <w:rsid w:val="00AA7254"/>
    <w:rsid w:val="00AA7371"/>
    <w:rsid w:val="00AA7C34"/>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1D1"/>
    <w:rsid w:val="00AB4230"/>
    <w:rsid w:val="00AB434E"/>
    <w:rsid w:val="00AB4739"/>
    <w:rsid w:val="00AB4A61"/>
    <w:rsid w:val="00AB4AB8"/>
    <w:rsid w:val="00AB4F6F"/>
    <w:rsid w:val="00AB527F"/>
    <w:rsid w:val="00AB60F9"/>
    <w:rsid w:val="00AB6269"/>
    <w:rsid w:val="00AB67E0"/>
    <w:rsid w:val="00AB6940"/>
    <w:rsid w:val="00AB69D4"/>
    <w:rsid w:val="00AB76AA"/>
    <w:rsid w:val="00AB78B1"/>
    <w:rsid w:val="00AB7BC3"/>
    <w:rsid w:val="00AC0047"/>
    <w:rsid w:val="00AC02C7"/>
    <w:rsid w:val="00AC085F"/>
    <w:rsid w:val="00AC086F"/>
    <w:rsid w:val="00AC0A22"/>
    <w:rsid w:val="00AC0D53"/>
    <w:rsid w:val="00AC1017"/>
    <w:rsid w:val="00AC168D"/>
    <w:rsid w:val="00AC1917"/>
    <w:rsid w:val="00AC22A2"/>
    <w:rsid w:val="00AC269D"/>
    <w:rsid w:val="00AC2722"/>
    <w:rsid w:val="00AC2AC4"/>
    <w:rsid w:val="00AC3DDE"/>
    <w:rsid w:val="00AC41AB"/>
    <w:rsid w:val="00AC41AC"/>
    <w:rsid w:val="00AC4466"/>
    <w:rsid w:val="00AC5124"/>
    <w:rsid w:val="00AC5410"/>
    <w:rsid w:val="00AC5A8D"/>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A29"/>
    <w:rsid w:val="00AD2BCD"/>
    <w:rsid w:val="00AD303E"/>
    <w:rsid w:val="00AD3426"/>
    <w:rsid w:val="00AD37A7"/>
    <w:rsid w:val="00AD39CA"/>
    <w:rsid w:val="00AD3DD9"/>
    <w:rsid w:val="00AD42F6"/>
    <w:rsid w:val="00AD45B8"/>
    <w:rsid w:val="00AD4C9D"/>
    <w:rsid w:val="00AD4D81"/>
    <w:rsid w:val="00AD5536"/>
    <w:rsid w:val="00AD592D"/>
    <w:rsid w:val="00AD5CAC"/>
    <w:rsid w:val="00AD5CCB"/>
    <w:rsid w:val="00AD5E9A"/>
    <w:rsid w:val="00AD62F7"/>
    <w:rsid w:val="00AD67B3"/>
    <w:rsid w:val="00AD6B25"/>
    <w:rsid w:val="00AD737C"/>
    <w:rsid w:val="00AD73C4"/>
    <w:rsid w:val="00AD7487"/>
    <w:rsid w:val="00AD7601"/>
    <w:rsid w:val="00AD766E"/>
    <w:rsid w:val="00AE0CDA"/>
    <w:rsid w:val="00AE0D1D"/>
    <w:rsid w:val="00AE1E66"/>
    <w:rsid w:val="00AE2C45"/>
    <w:rsid w:val="00AE2C48"/>
    <w:rsid w:val="00AE2D2E"/>
    <w:rsid w:val="00AE357E"/>
    <w:rsid w:val="00AE37AB"/>
    <w:rsid w:val="00AE37C4"/>
    <w:rsid w:val="00AE3C5B"/>
    <w:rsid w:val="00AE487F"/>
    <w:rsid w:val="00AE4D1F"/>
    <w:rsid w:val="00AE520A"/>
    <w:rsid w:val="00AE5334"/>
    <w:rsid w:val="00AE5986"/>
    <w:rsid w:val="00AE6004"/>
    <w:rsid w:val="00AE60AA"/>
    <w:rsid w:val="00AE6BCB"/>
    <w:rsid w:val="00AE6CB1"/>
    <w:rsid w:val="00AE71C8"/>
    <w:rsid w:val="00AE7418"/>
    <w:rsid w:val="00AE748A"/>
    <w:rsid w:val="00AE7DAB"/>
    <w:rsid w:val="00AF03CF"/>
    <w:rsid w:val="00AF0D73"/>
    <w:rsid w:val="00AF0DCE"/>
    <w:rsid w:val="00AF17FA"/>
    <w:rsid w:val="00AF1C58"/>
    <w:rsid w:val="00AF1DCE"/>
    <w:rsid w:val="00AF2211"/>
    <w:rsid w:val="00AF236F"/>
    <w:rsid w:val="00AF25C2"/>
    <w:rsid w:val="00AF45EF"/>
    <w:rsid w:val="00AF46E8"/>
    <w:rsid w:val="00AF4D4E"/>
    <w:rsid w:val="00AF597F"/>
    <w:rsid w:val="00AF5DB0"/>
    <w:rsid w:val="00AF6A42"/>
    <w:rsid w:val="00AF6A44"/>
    <w:rsid w:val="00AF736F"/>
    <w:rsid w:val="00AF7E19"/>
    <w:rsid w:val="00B00296"/>
    <w:rsid w:val="00B01C3A"/>
    <w:rsid w:val="00B022AA"/>
    <w:rsid w:val="00B02464"/>
    <w:rsid w:val="00B02840"/>
    <w:rsid w:val="00B02C81"/>
    <w:rsid w:val="00B02F31"/>
    <w:rsid w:val="00B03265"/>
    <w:rsid w:val="00B033EF"/>
    <w:rsid w:val="00B03E68"/>
    <w:rsid w:val="00B04067"/>
    <w:rsid w:val="00B040F0"/>
    <w:rsid w:val="00B041A0"/>
    <w:rsid w:val="00B041AB"/>
    <w:rsid w:val="00B048B6"/>
    <w:rsid w:val="00B05642"/>
    <w:rsid w:val="00B067C8"/>
    <w:rsid w:val="00B0706D"/>
    <w:rsid w:val="00B07186"/>
    <w:rsid w:val="00B07632"/>
    <w:rsid w:val="00B07F99"/>
    <w:rsid w:val="00B10A59"/>
    <w:rsid w:val="00B10B2B"/>
    <w:rsid w:val="00B10B86"/>
    <w:rsid w:val="00B10C85"/>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413"/>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AB6"/>
    <w:rsid w:val="00B204F0"/>
    <w:rsid w:val="00B206D1"/>
    <w:rsid w:val="00B2149C"/>
    <w:rsid w:val="00B214BE"/>
    <w:rsid w:val="00B215A4"/>
    <w:rsid w:val="00B21811"/>
    <w:rsid w:val="00B22191"/>
    <w:rsid w:val="00B2234F"/>
    <w:rsid w:val="00B22748"/>
    <w:rsid w:val="00B22787"/>
    <w:rsid w:val="00B22AC5"/>
    <w:rsid w:val="00B22B88"/>
    <w:rsid w:val="00B22DFA"/>
    <w:rsid w:val="00B22EA0"/>
    <w:rsid w:val="00B22ED0"/>
    <w:rsid w:val="00B22EEE"/>
    <w:rsid w:val="00B230FD"/>
    <w:rsid w:val="00B23124"/>
    <w:rsid w:val="00B238AB"/>
    <w:rsid w:val="00B24242"/>
    <w:rsid w:val="00B242C2"/>
    <w:rsid w:val="00B24355"/>
    <w:rsid w:val="00B247BE"/>
    <w:rsid w:val="00B24907"/>
    <w:rsid w:val="00B24B65"/>
    <w:rsid w:val="00B24C20"/>
    <w:rsid w:val="00B25033"/>
    <w:rsid w:val="00B256E9"/>
    <w:rsid w:val="00B25732"/>
    <w:rsid w:val="00B25D19"/>
    <w:rsid w:val="00B261A4"/>
    <w:rsid w:val="00B263E1"/>
    <w:rsid w:val="00B267C0"/>
    <w:rsid w:val="00B2690B"/>
    <w:rsid w:val="00B26A94"/>
    <w:rsid w:val="00B26B01"/>
    <w:rsid w:val="00B27D96"/>
    <w:rsid w:val="00B3013D"/>
    <w:rsid w:val="00B3042E"/>
    <w:rsid w:val="00B3061F"/>
    <w:rsid w:val="00B30A3C"/>
    <w:rsid w:val="00B30CD9"/>
    <w:rsid w:val="00B31ECB"/>
    <w:rsid w:val="00B321B5"/>
    <w:rsid w:val="00B3269E"/>
    <w:rsid w:val="00B32836"/>
    <w:rsid w:val="00B32991"/>
    <w:rsid w:val="00B3315F"/>
    <w:rsid w:val="00B33AD0"/>
    <w:rsid w:val="00B33C1F"/>
    <w:rsid w:val="00B3427C"/>
    <w:rsid w:val="00B3463F"/>
    <w:rsid w:val="00B351C7"/>
    <w:rsid w:val="00B35611"/>
    <w:rsid w:val="00B36367"/>
    <w:rsid w:val="00B367B2"/>
    <w:rsid w:val="00B36810"/>
    <w:rsid w:val="00B36E85"/>
    <w:rsid w:val="00B37305"/>
    <w:rsid w:val="00B374C8"/>
    <w:rsid w:val="00B37549"/>
    <w:rsid w:val="00B375E5"/>
    <w:rsid w:val="00B376B9"/>
    <w:rsid w:val="00B37803"/>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2DC7"/>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BB9"/>
    <w:rsid w:val="00B47BBC"/>
    <w:rsid w:val="00B500DC"/>
    <w:rsid w:val="00B501B7"/>
    <w:rsid w:val="00B509A0"/>
    <w:rsid w:val="00B510FC"/>
    <w:rsid w:val="00B51415"/>
    <w:rsid w:val="00B51663"/>
    <w:rsid w:val="00B5220B"/>
    <w:rsid w:val="00B524E0"/>
    <w:rsid w:val="00B5296B"/>
    <w:rsid w:val="00B52A9B"/>
    <w:rsid w:val="00B52B67"/>
    <w:rsid w:val="00B539FC"/>
    <w:rsid w:val="00B53A18"/>
    <w:rsid w:val="00B547ED"/>
    <w:rsid w:val="00B54FE3"/>
    <w:rsid w:val="00B5597D"/>
    <w:rsid w:val="00B55BB6"/>
    <w:rsid w:val="00B55ECC"/>
    <w:rsid w:val="00B56162"/>
    <w:rsid w:val="00B5631B"/>
    <w:rsid w:val="00B56467"/>
    <w:rsid w:val="00B56734"/>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4E53"/>
    <w:rsid w:val="00B6606F"/>
    <w:rsid w:val="00B66858"/>
    <w:rsid w:val="00B66EC2"/>
    <w:rsid w:val="00B67209"/>
    <w:rsid w:val="00B67670"/>
    <w:rsid w:val="00B67C45"/>
    <w:rsid w:val="00B7059A"/>
    <w:rsid w:val="00B70DE6"/>
    <w:rsid w:val="00B7144B"/>
    <w:rsid w:val="00B71B26"/>
    <w:rsid w:val="00B71C94"/>
    <w:rsid w:val="00B7207B"/>
    <w:rsid w:val="00B7272B"/>
    <w:rsid w:val="00B727F4"/>
    <w:rsid w:val="00B72992"/>
    <w:rsid w:val="00B72DD9"/>
    <w:rsid w:val="00B72F17"/>
    <w:rsid w:val="00B731B5"/>
    <w:rsid w:val="00B73924"/>
    <w:rsid w:val="00B7421A"/>
    <w:rsid w:val="00B743F2"/>
    <w:rsid w:val="00B747C7"/>
    <w:rsid w:val="00B74CB5"/>
    <w:rsid w:val="00B74DA7"/>
    <w:rsid w:val="00B74DDE"/>
    <w:rsid w:val="00B756C6"/>
    <w:rsid w:val="00B75E15"/>
    <w:rsid w:val="00B75EFB"/>
    <w:rsid w:val="00B76027"/>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CBA"/>
    <w:rsid w:val="00B84D81"/>
    <w:rsid w:val="00B85A1C"/>
    <w:rsid w:val="00B86969"/>
    <w:rsid w:val="00B86EC9"/>
    <w:rsid w:val="00B86EF4"/>
    <w:rsid w:val="00B87685"/>
    <w:rsid w:val="00B90346"/>
    <w:rsid w:val="00B903BE"/>
    <w:rsid w:val="00B90461"/>
    <w:rsid w:val="00B90CA4"/>
    <w:rsid w:val="00B910BA"/>
    <w:rsid w:val="00B91238"/>
    <w:rsid w:val="00B9186B"/>
    <w:rsid w:val="00B9190E"/>
    <w:rsid w:val="00B91E17"/>
    <w:rsid w:val="00B91E2D"/>
    <w:rsid w:val="00B92058"/>
    <w:rsid w:val="00B92172"/>
    <w:rsid w:val="00B924EC"/>
    <w:rsid w:val="00B92F09"/>
    <w:rsid w:val="00B9322B"/>
    <w:rsid w:val="00B9331D"/>
    <w:rsid w:val="00B935BB"/>
    <w:rsid w:val="00B944D5"/>
    <w:rsid w:val="00B94866"/>
    <w:rsid w:val="00B94D1A"/>
    <w:rsid w:val="00B9568A"/>
    <w:rsid w:val="00B97009"/>
    <w:rsid w:val="00B974C8"/>
    <w:rsid w:val="00B974DB"/>
    <w:rsid w:val="00B97776"/>
    <w:rsid w:val="00B97861"/>
    <w:rsid w:val="00BA0264"/>
    <w:rsid w:val="00BA0378"/>
    <w:rsid w:val="00BA07C6"/>
    <w:rsid w:val="00BA0995"/>
    <w:rsid w:val="00BA0C0F"/>
    <w:rsid w:val="00BA1445"/>
    <w:rsid w:val="00BA1A6C"/>
    <w:rsid w:val="00BA1E47"/>
    <w:rsid w:val="00BA1E6E"/>
    <w:rsid w:val="00BA241F"/>
    <w:rsid w:val="00BA257F"/>
    <w:rsid w:val="00BA2711"/>
    <w:rsid w:val="00BA2C83"/>
    <w:rsid w:val="00BA3BB4"/>
    <w:rsid w:val="00BA4586"/>
    <w:rsid w:val="00BA48C9"/>
    <w:rsid w:val="00BA4E1F"/>
    <w:rsid w:val="00BA51ED"/>
    <w:rsid w:val="00BA542B"/>
    <w:rsid w:val="00BA56A8"/>
    <w:rsid w:val="00BA5714"/>
    <w:rsid w:val="00BA59DD"/>
    <w:rsid w:val="00BA6417"/>
    <w:rsid w:val="00BA6FA9"/>
    <w:rsid w:val="00BA6FBB"/>
    <w:rsid w:val="00BA74BF"/>
    <w:rsid w:val="00BA775D"/>
    <w:rsid w:val="00BA7D0F"/>
    <w:rsid w:val="00BA7E30"/>
    <w:rsid w:val="00BB0399"/>
    <w:rsid w:val="00BB0EBF"/>
    <w:rsid w:val="00BB1DC7"/>
    <w:rsid w:val="00BB1E0D"/>
    <w:rsid w:val="00BB21C2"/>
    <w:rsid w:val="00BB274C"/>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6EAA"/>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5382"/>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A78"/>
    <w:rsid w:val="00BD3E58"/>
    <w:rsid w:val="00BD3FAF"/>
    <w:rsid w:val="00BD4146"/>
    <w:rsid w:val="00BD4930"/>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D7668"/>
    <w:rsid w:val="00BE00CD"/>
    <w:rsid w:val="00BE0172"/>
    <w:rsid w:val="00BE02FB"/>
    <w:rsid w:val="00BE045E"/>
    <w:rsid w:val="00BE09E5"/>
    <w:rsid w:val="00BE0A80"/>
    <w:rsid w:val="00BE18CF"/>
    <w:rsid w:val="00BE1C50"/>
    <w:rsid w:val="00BE218C"/>
    <w:rsid w:val="00BE26A5"/>
    <w:rsid w:val="00BE2CE1"/>
    <w:rsid w:val="00BE2EC9"/>
    <w:rsid w:val="00BE2EF9"/>
    <w:rsid w:val="00BE3337"/>
    <w:rsid w:val="00BE33CA"/>
    <w:rsid w:val="00BE3BD3"/>
    <w:rsid w:val="00BE3BE9"/>
    <w:rsid w:val="00BE3F11"/>
    <w:rsid w:val="00BE4411"/>
    <w:rsid w:val="00BE4F89"/>
    <w:rsid w:val="00BE57D0"/>
    <w:rsid w:val="00BE6E2C"/>
    <w:rsid w:val="00BE71A3"/>
    <w:rsid w:val="00BE731D"/>
    <w:rsid w:val="00BE75F2"/>
    <w:rsid w:val="00BF050B"/>
    <w:rsid w:val="00BF0995"/>
    <w:rsid w:val="00BF0A81"/>
    <w:rsid w:val="00BF0D61"/>
    <w:rsid w:val="00BF144A"/>
    <w:rsid w:val="00BF1725"/>
    <w:rsid w:val="00BF17BF"/>
    <w:rsid w:val="00BF1EB8"/>
    <w:rsid w:val="00BF1F98"/>
    <w:rsid w:val="00BF29E9"/>
    <w:rsid w:val="00BF2EC1"/>
    <w:rsid w:val="00BF30DC"/>
    <w:rsid w:val="00BF36F2"/>
    <w:rsid w:val="00BF3B3B"/>
    <w:rsid w:val="00BF3DAA"/>
    <w:rsid w:val="00BF4514"/>
    <w:rsid w:val="00BF4787"/>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AF8"/>
    <w:rsid w:val="00C04BB9"/>
    <w:rsid w:val="00C052DF"/>
    <w:rsid w:val="00C05585"/>
    <w:rsid w:val="00C05E28"/>
    <w:rsid w:val="00C06075"/>
    <w:rsid w:val="00C06080"/>
    <w:rsid w:val="00C06271"/>
    <w:rsid w:val="00C063A4"/>
    <w:rsid w:val="00C069B4"/>
    <w:rsid w:val="00C07E1A"/>
    <w:rsid w:val="00C10449"/>
    <w:rsid w:val="00C10533"/>
    <w:rsid w:val="00C108FE"/>
    <w:rsid w:val="00C10C29"/>
    <w:rsid w:val="00C10E92"/>
    <w:rsid w:val="00C11326"/>
    <w:rsid w:val="00C1142A"/>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479"/>
    <w:rsid w:val="00C23772"/>
    <w:rsid w:val="00C23A4C"/>
    <w:rsid w:val="00C2406B"/>
    <w:rsid w:val="00C24C48"/>
    <w:rsid w:val="00C25D46"/>
    <w:rsid w:val="00C266AA"/>
    <w:rsid w:val="00C26EBE"/>
    <w:rsid w:val="00C27D59"/>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C3C"/>
    <w:rsid w:val="00C45D46"/>
    <w:rsid w:val="00C45E79"/>
    <w:rsid w:val="00C45EB0"/>
    <w:rsid w:val="00C45FD2"/>
    <w:rsid w:val="00C4671E"/>
    <w:rsid w:val="00C4694E"/>
    <w:rsid w:val="00C46E90"/>
    <w:rsid w:val="00C46F21"/>
    <w:rsid w:val="00C4723B"/>
    <w:rsid w:val="00C475F8"/>
    <w:rsid w:val="00C4797B"/>
    <w:rsid w:val="00C47EAE"/>
    <w:rsid w:val="00C51499"/>
    <w:rsid w:val="00C51C2A"/>
    <w:rsid w:val="00C522D5"/>
    <w:rsid w:val="00C5329F"/>
    <w:rsid w:val="00C532CA"/>
    <w:rsid w:val="00C53A1C"/>
    <w:rsid w:val="00C53F85"/>
    <w:rsid w:val="00C542F3"/>
    <w:rsid w:val="00C54570"/>
    <w:rsid w:val="00C5468D"/>
    <w:rsid w:val="00C54B7B"/>
    <w:rsid w:val="00C555F2"/>
    <w:rsid w:val="00C559E5"/>
    <w:rsid w:val="00C568C9"/>
    <w:rsid w:val="00C574D1"/>
    <w:rsid w:val="00C57995"/>
    <w:rsid w:val="00C57D38"/>
    <w:rsid w:val="00C60010"/>
    <w:rsid w:val="00C60102"/>
    <w:rsid w:val="00C6070F"/>
    <w:rsid w:val="00C60940"/>
    <w:rsid w:val="00C60B8F"/>
    <w:rsid w:val="00C60E1B"/>
    <w:rsid w:val="00C61E76"/>
    <w:rsid w:val="00C62F21"/>
    <w:rsid w:val="00C63645"/>
    <w:rsid w:val="00C640FB"/>
    <w:rsid w:val="00C64384"/>
    <w:rsid w:val="00C645B1"/>
    <w:rsid w:val="00C64B70"/>
    <w:rsid w:val="00C65473"/>
    <w:rsid w:val="00C65515"/>
    <w:rsid w:val="00C65E10"/>
    <w:rsid w:val="00C668E6"/>
    <w:rsid w:val="00C67269"/>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59C"/>
    <w:rsid w:val="00C778F9"/>
    <w:rsid w:val="00C7790F"/>
    <w:rsid w:val="00C804DB"/>
    <w:rsid w:val="00C80781"/>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D2D"/>
    <w:rsid w:val="00C907CA"/>
    <w:rsid w:val="00C909BC"/>
    <w:rsid w:val="00C90DB3"/>
    <w:rsid w:val="00C90E7F"/>
    <w:rsid w:val="00C9135B"/>
    <w:rsid w:val="00C916D3"/>
    <w:rsid w:val="00C91FF3"/>
    <w:rsid w:val="00C920D5"/>
    <w:rsid w:val="00C92290"/>
    <w:rsid w:val="00C9270A"/>
    <w:rsid w:val="00C92C58"/>
    <w:rsid w:val="00C92EF4"/>
    <w:rsid w:val="00C92F1E"/>
    <w:rsid w:val="00C934B3"/>
    <w:rsid w:val="00C93605"/>
    <w:rsid w:val="00C9364B"/>
    <w:rsid w:val="00C93728"/>
    <w:rsid w:val="00C93906"/>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96F"/>
    <w:rsid w:val="00CA4C40"/>
    <w:rsid w:val="00CA4CEA"/>
    <w:rsid w:val="00CA6D20"/>
    <w:rsid w:val="00CA6E55"/>
    <w:rsid w:val="00CA6E74"/>
    <w:rsid w:val="00CA700B"/>
    <w:rsid w:val="00CA7943"/>
    <w:rsid w:val="00CB03F3"/>
    <w:rsid w:val="00CB0839"/>
    <w:rsid w:val="00CB0B3A"/>
    <w:rsid w:val="00CB10BA"/>
    <w:rsid w:val="00CB10FD"/>
    <w:rsid w:val="00CB299B"/>
    <w:rsid w:val="00CB2CBC"/>
    <w:rsid w:val="00CB3A37"/>
    <w:rsid w:val="00CB3F97"/>
    <w:rsid w:val="00CB469D"/>
    <w:rsid w:val="00CB55B5"/>
    <w:rsid w:val="00CB5B36"/>
    <w:rsid w:val="00CB614E"/>
    <w:rsid w:val="00CB6349"/>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6C1F"/>
    <w:rsid w:val="00CC70CF"/>
    <w:rsid w:val="00CC719B"/>
    <w:rsid w:val="00CC71B3"/>
    <w:rsid w:val="00CC7289"/>
    <w:rsid w:val="00CD02B1"/>
    <w:rsid w:val="00CD04CB"/>
    <w:rsid w:val="00CD0585"/>
    <w:rsid w:val="00CD0B92"/>
    <w:rsid w:val="00CD0BAE"/>
    <w:rsid w:val="00CD0E3A"/>
    <w:rsid w:val="00CD1166"/>
    <w:rsid w:val="00CD1204"/>
    <w:rsid w:val="00CD1748"/>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1BFC"/>
    <w:rsid w:val="00CE225C"/>
    <w:rsid w:val="00CE23F5"/>
    <w:rsid w:val="00CE2D28"/>
    <w:rsid w:val="00CE3213"/>
    <w:rsid w:val="00CE3267"/>
    <w:rsid w:val="00CE3545"/>
    <w:rsid w:val="00CE35F7"/>
    <w:rsid w:val="00CE3713"/>
    <w:rsid w:val="00CE390C"/>
    <w:rsid w:val="00CE3C11"/>
    <w:rsid w:val="00CE3D99"/>
    <w:rsid w:val="00CE3F29"/>
    <w:rsid w:val="00CE4011"/>
    <w:rsid w:val="00CE4A08"/>
    <w:rsid w:val="00CE550B"/>
    <w:rsid w:val="00CE5533"/>
    <w:rsid w:val="00CE57C0"/>
    <w:rsid w:val="00CE57DF"/>
    <w:rsid w:val="00CE5B60"/>
    <w:rsid w:val="00CE5E06"/>
    <w:rsid w:val="00CE6090"/>
    <w:rsid w:val="00CE6458"/>
    <w:rsid w:val="00CE649D"/>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1FB0"/>
    <w:rsid w:val="00CF2024"/>
    <w:rsid w:val="00CF217F"/>
    <w:rsid w:val="00CF2612"/>
    <w:rsid w:val="00CF268B"/>
    <w:rsid w:val="00CF270A"/>
    <w:rsid w:val="00CF288C"/>
    <w:rsid w:val="00CF2E9A"/>
    <w:rsid w:val="00CF30E9"/>
    <w:rsid w:val="00CF33F2"/>
    <w:rsid w:val="00CF4334"/>
    <w:rsid w:val="00CF49BD"/>
    <w:rsid w:val="00CF5103"/>
    <w:rsid w:val="00CF5673"/>
    <w:rsid w:val="00CF6D63"/>
    <w:rsid w:val="00CF6E0B"/>
    <w:rsid w:val="00CF70C5"/>
    <w:rsid w:val="00CF70E6"/>
    <w:rsid w:val="00CF7810"/>
    <w:rsid w:val="00CF79D7"/>
    <w:rsid w:val="00CF7F3B"/>
    <w:rsid w:val="00D0041B"/>
    <w:rsid w:val="00D00426"/>
    <w:rsid w:val="00D00582"/>
    <w:rsid w:val="00D008D9"/>
    <w:rsid w:val="00D00998"/>
    <w:rsid w:val="00D00A2C"/>
    <w:rsid w:val="00D00C19"/>
    <w:rsid w:val="00D00E5A"/>
    <w:rsid w:val="00D0132E"/>
    <w:rsid w:val="00D01439"/>
    <w:rsid w:val="00D01F05"/>
    <w:rsid w:val="00D01FE2"/>
    <w:rsid w:val="00D02696"/>
    <w:rsid w:val="00D0278D"/>
    <w:rsid w:val="00D02F1B"/>
    <w:rsid w:val="00D03809"/>
    <w:rsid w:val="00D03AFD"/>
    <w:rsid w:val="00D04049"/>
    <w:rsid w:val="00D04733"/>
    <w:rsid w:val="00D04ECF"/>
    <w:rsid w:val="00D058BE"/>
    <w:rsid w:val="00D05944"/>
    <w:rsid w:val="00D05AF6"/>
    <w:rsid w:val="00D05CBC"/>
    <w:rsid w:val="00D06161"/>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012"/>
    <w:rsid w:val="00D17682"/>
    <w:rsid w:val="00D17755"/>
    <w:rsid w:val="00D178AF"/>
    <w:rsid w:val="00D17980"/>
    <w:rsid w:val="00D179B4"/>
    <w:rsid w:val="00D20450"/>
    <w:rsid w:val="00D2073D"/>
    <w:rsid w:val="00D208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594"/>
    <w:rsid w:val="00D2678E"/>
    <w:rsid w:val="00D2689D"/>
    <w:rsid w:val="00D27620"/>
    <w:rsid w:val="00D27C23"/>
    <w:rsid w:val="00D27E8F"/>
    <w:rsid w:val="00D30660"/>
    <w:rsid w:val="00D30E7F"/>
    <w:rsid w:val="00D30FF8"/>
    <w:rsid w:val="00D312EA"/>
    <w:rsid w:val="00D318A6"/>
    <w:rsid w:val="00D31AFE"/>
    <w:rsid w:val="00D31C81"/>
    <w:rsid w:val="00D32A3F"/>
    <w:rsid w:val="00D32CD6"/>
    <w:rsid w:val="00D32D6B"/>
    <w:rsid w:val="00D32E2B"/>
    <w:rsid w:val="00D336FE"/>
    <w:rsid w:val="00D3393A"/>
    <w:rsid w:val="00D33CCF"/>
    <w:rsid w:val="00D34089"/>
    <w:rsid w:val="00D34743"/>
    <w:rsid w:val="00D34914"/>
    <w:rsid w:val="00D34B1A"/>
    <w:rsid w:val="00D34BD4"/>
    <w:rsid w:val="00D34F82"/>
    <w:rsid w:val="00D35551"/>
    <w:rsid w:val="00D35A87"/>
    <w:rsid w:val="00D35B15"/>
    <w:rsid w:val="00D360DB"/>
    <w:rsid w:val="00D3645E"/>
    <w:rsid w:val="00D36E2A"/>
    <w:rsid w:val="00D3714D"/>
    <w:rsid w:val="00D3759D"/>
    <w:rsid w:val="00D37D04"/>
    <w:rsid w:val="00D4027D"/>
    <w:rsid w:val="00D412BA"/>
    <w:rsid w:val="00D41484"/>
    <w:rsid w:val="00D430E2"/>
    <w:rsid w:val="00D4356A"/>
    <w:rsid w:val="00D43926"/>
    <w:rsid w:val="00D4427E"/>
    <w:rsid w:val="00D44D50"/>
    <w:rsid w:val="00D45580"/>
    <w:rsid w:val="00D455FF"/>
    <w:rsid w:val="00D45773"/>
    <w:rsid w:val="00D45778"/>
    <w:rsid w:val="00D464F8"/>
    <w:rsid w:val="00D465AC"/>
    <w:rsid w:val="00D466A1"/>
    <w:rsid w:val="00D46D37"/>
    <w:rsid w:val="00D46F96"/>
    <w:rsid w:val="00D478DA"/>
    <w:rsid w:val="00D47D4C"/>
    <w:rsid w:val="00D47E83"/>
    <w:rsid w:val="00D501E2"/>
    <w:rsid w:val="00D506B4"/>
    <w:rsid w:val="00D50C4F"/>
    <w:rsid w:val="00D51796"/>
    <w:rsid w:val="00D51AAF"/>
    <w:rsid w:val="00D51CF1"/>
    <w:rsid w:val="00D524D5"/>
    <w:rsid w:val="00D529CA"/>
    <w:rsid w:val="00D53036"/>
    <w:rsid w:val="00D536B8"/>
    <w:rsid w:val="00D5394E"/>
    <w:rsid w:val="00D53E68"/>
    <w:rsid w:val="00D5427C"/>
    <w:rsid w:val="00D549E6"/>
    <w:rsid w:val="00D54B1C"/>
    <w:rsid w:val="00D553EE"/>
    <w:rsid w:val="00D5599F"/>
    <w:rsid w:val="00D55D5F"/>
    <w:rsid w:val="00D56518"/>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8E7"/>
    <w:rsid w:val="00D721DA"/>
    <w:rsid w:val="00D7270D"/>
    <w:rsid w:val="00D72A86"/>
    <w:rsid w:val="00D72CB1"/>
    <w:rsid w:val="00D738B9"/>
    <w:rsid w:val="00D73DED"/>
    <w:rsid w:val="00D73F30"/>
    <w:rsid w:val="00D7495B"/>
    <w:rsid w:val="00D74EED"/>
    <w:rsid w:val="00D752CC"/>
    <w:rsid w:val="00D755A2"/>
    <w:rsid w:val="00D7588A"/>
    <w:rsid w:val="00D75B50"/>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6EB"/>
    <w:rsid w:val="00D83A13"/>
    <w:rsid w:val="00D83DE4"/>
    <w:rsid w:val="00D84272"/>
    <w:rsid w:val="00D84405"/>
    <w:rsid w:val="00D851F9"/>
    <w:rsid w:val="00D85935"/>
    <w:rsid w:val="00D86D93"/>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4A60"/>
    <w:rsid w:val="00D9513B"/>
    <w:rsid w:val="00D95396"/>
    <w:rsid w:val="00D9555D"/>
    <w:rsid w:val="00D95820"/>
    <w:rsid w:val="00D95AEB"/>
    <w:rsid w:val="00D96534"/>
    <w:rsid w:val="00D96ADC"/>
    <w:rsid w:val="00D96FF1"/>
    <w:rsid w:val="00D972AC"/>
    <w:rsid w:val="00D97634"/>
    <w:rsid w:val="00D9782F"/>
    <w:rsid w:val="00D97AE0"/>
    <w:rsid w:val="00DA0002"/>
    <w:rsid w:val="00DA0740"/>
    <w:rsid w:val="00DA0A22"/>
    <w:rsid w:val="00DA0D1C"/>
    <w:rsid w:val="00DA11BE"/>
    <w:rsid w:val="00DA13AE"/>
    <w:rsid w:val="00DA15EC"/>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8ED"/>
    <w:rsid w:val="00DA68F3"/>
    <w:rsid w:val="00DA6DC6"/>
    <w:rsid w:val="00DA70E1"/>
    <w:rsid w:val="00DA7449"/>
    <w:rsid w:val="00DA7542"/>
    <w:rsid w:val="00DA7690"/>
    <w:rsid w:val="00DB0133"/>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36C"/>
    <w:rsid w:val="00DB6639"/>
    <w:rsid w:val="00DB6842"/>
    <w:rsid w:val="00DB6CF0"/>
    <w:rsid w:val="00DB75B6"/>
    <w:rsid w:val="00DB7902"/>
    <w:rsid w:val="00DC015E"/>
    <w:rsid w:val="00DC05A2"/>
    <w:rsid w:val="00DC0D6A"/>
    <w:rsid w:val="00DC0F96"/>
    <w:rsid w:val="00DC151C"/>
    <w:rsid w:val="00DC163B"/>
    <w:rsid w:val="00DC1F81"/>
    <w:rsid w:val="00DC21A9"/>
    <w:rsid w:val="00DC2595"/>
    <w:rsid w:val="00DC2EC2"/>
    <w:rsid w:val="00DC3752"/>
    <w:rsid w:val="00DC3AD3"/>
    <w:rsid w:val="00DC3C3A"/>
    <w:rsid w:val="00DC4901"/>
    <w:rsid w:val="00DC50F8"/>
    <w:rsid w:val="00DC51BD"/>
    <w:rsid w:val="00DC57FC"/>
    <w:rsid w:val="00DC5BF2"/>
    <w:rsid w:val="00DC6257"/>
    <w:rsid w:val="00DC6798"/>
    <w:rsid w:val="00DC6DB2"/>
    <w:rsid w:val="00DC706B"/>
    <w:rsid w:val="00DC76A1"/>
    <w:rsid w:val="00DD0312"/>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382"/>
    <w:rsid w:val="00DD551A"/>
    <w:rsid w:val="00DD556C"/>
    <w:rsid w:val="00DD5926"/>
    <w:rsid w:val="00DD5E22"/>
    <w:rsid w:val="00DD62C5"/>
    <w:rsid w:val="00DD7067"/>
    <w:rsid w:val="00DD7305"/>
    <w:rsid w:val="00DD7977"/>
    <w:rsid w:val="00DE09D0"/>
    <w:rsid w:val="00DE09DF"/>
    <w:rsid w:val="00DE0BBD"/>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747"/>
    <w:rsid w:val="00DE480E"/>
    <w:rsid w:val="00DE4A62"/>
    <w:rsid w:val="00DE4F7A"/>
    <w:rsid w:val="00DE522E"/>
    <w:rsid w:val="00DE59FF"/>
    <w:rsid w:val="00DE5EC6"/>
    <w:rsid w:val="00DE60DE"/>
    <w:rsid w:val="00DE6191"/>
    <w:rsid w:val="00DE6199"/>
    <w:rsid w:val="00DE66BF"/>
    <w:rsid w:val="00DF004E"/>
    <w:rsid w:val="00DF035A"/>
    <w:rsid w:val="00DF03F1"/>
    <w:rsid w:val="00DF0A0C"/>
    <w:rsid w:val="00DF0F59"/>
    <w:rsid w:val="00DF113D"/>
    <w:rsid w:val="00DF134E"/>
    <w:rsid w:val="00DF1C22"/>
    <w:rsid w:val="00DF21C7"/>
    <w:rsid w:val="00DF2292"/>
    <w:rsid w:val="00DF2E79"/>
    <w:rsid w:val="00DF2F8D"/>
    <w:rsid w:val="00DF3303"/>
    <w:rsid w:val="00DF3361"/>
    <w:rsid w:val="00DF3AF2"/>
    <w:rsid w:val="00DF3B13"/>
    <w:rsid w:val="00DF3C80"/>
    <w:rsid w:val="00DF3D63"/>
    <w:rsid w:val="00DF4084"/>
    <w:rsid w:val="00DF4725"/>
    <w:rsid w:val="00DF4B66"/>
    <w:rsid w:val="00DF4B8C"/>
    <w:rsid w:val="00DF5B29"/>
    <w:rsid w:val="00DF5E87"/>
    <w:rsid w:val="00DF5FE8"/>
    <w:rsid w:val="00DF63D6"/>
    <w:rsid w:val="00DF6793"/>
    <w:rsid w:val="00DF6A42"/>
    <w:rsid w:val="00DF6D5E"/>
    <w:rsid w:val="00DF775E"/>
    <w:rsid w:val="00DF794D"/>
    <w:rsid w:val="00DF7C81"/>
    <w:rsid w:val="00DF7FB8"/>
    <w:rsid w:val="00E00004"/>
    <w:rsid w:val="00E001C2"/>
    <w:rsid w:val="00E002E2"/>
    <w:rsid w:val="00E00441"/>
    <w:rsid w:val="00E011F2"/>
    <w:rsid w:val="00E019C8"/>
    <w:rsid w:val="00E027BF"/>
    <w:rsid w:val="00E02D46"/>
    <w:rsid w:val="00E02D4B"/>
    <w:rsid w:val="00E02F8B"/>
    <w:rsid w:val="00E0330F"/>
    <w:rsid w:val="00E03A7E"/>
    <w:rsid w:val="00E044DE"/>
    <w:rsid w:val="00E0464E"/>
    <w:rsid w:val="00E04847"/>
    <w:rsid w:val="00E04E70"/>
    <w:rsid w:val="00E04EBC"/>
    <w:rsid w:val="00E04EDF"/>
    <w:rsid w:val="00E04FAC"/>
    <w:rsid w:val="00E050AA"/>
    <w:rsid w:val="00E05689"/>
    <w:rsid w:val="00E056E3"/>
    <w:rsid w:val="00E057F7"/>
    <w:rsid w:val="00E05AB2"/>
    <w:rsid w:val="00E05BF8"/>
    <w:rsid w:val="00E0633C"/>
    <w:rsid w:val="00E06678"/>
    <w:rsid w:val="00E06D2E"/>
    <w:rsid w:val="00E06DD9"/>
    <w:rsid w:val="00E07417"/>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905"/>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5FB8"/>
    <w:rsid w:val="00E26888"/>
    <w:rsid w:val="00E273DB"/>
    <w:rsid w:val="00E30632"/>
    <w:rsid w:val="00E30A35"/>
    <w:rsid w:val="00E30BE8"/>
    <w:rsid w:val="00E3105F"/>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3DA"/>
    <w:rsid w:val="00E41594"/>
    <w:rsid w:val="00E42488"/>
    <w:rsid w:val="00E42A3D"/>
    <w:rsid w:val="00E43769"/>
    <w:rsid w:val="00E43803"/>
    <w:rsid w:val="00E43BCE"/>
    <w:rsid w:val="00E43DA8"/>
    <w:rsid w:val="00E44109"/>
    <w:rsid w:val="00E449FB"/>
    <w:rsid w:val="00E44C15"/>
    <w:rsid w:val="00E44E5C"/>
    <w:rsid w:val="00E4542D"/>
    <w:rsid w:val="00E45749"/>
    <w:rsid w:val="00E4579A"/>
    <w:rsid w:val="00E45AC8"/>
    <w:rsid w:val="00E45F3A"/>
    <w:rsid w:val="00E4620D"/>
    <w:rsid w:val="00E469E9"/>
    <w:rsid w:val="00E47AC4"/>
    <w:rsid w:val="00E50314"/>
    <w:rsid w:val="00E50B68"/>
    <w:rsid w:val="00E50CC2"/>
    <w:rsid w:val="00E50CCD"/>
    <w:rsid w:val="00E529AE"/>
    <w:rsid w:val="00E52E4B"/>
    <w:rsid w:val="00E53127"/>
    <w:rsid w:val="00E5331D"/>
    <w:rsid w:val="00E53923"/>
    <w:rsid w:val="00E53D9E"/>
    <w:rsid w:val="00E541C1"/>
    <w:rsid w:val="00E5421D"/>
    <w:rsid w:val="00E54790"/>
    <w:rsid w:val="00E552BD"/>
    <w:rsid w:val="00E5558B"/>
    <w:rsid w:val="00E55E2D"/>
    <w:rsid w:val="00E55F14"/>
    <w:rsid w:val="00E55FAF"/>
    <w:rsid w:val="00E56120"/>
    <w:rsid w:val="00E56830"/>
    <w:rsid w:val="00E56CB7"/>
    <w:rsid w:val="00E56E17"/>
    <w:rsid w:val="00E57A8D"/>
    <w:rsid w:val="00E60145"/>
    <w:rsid w:val="00E606D9"/>
    <w:rsid w:val="00E60B65"/>
    <w:rsid w:val="00E60F6C"/>
    <w:rsid w:val="00E61752"/>
    <w:rsid w:val="00E6188E"/>
    <w:rsid w:val="00E61948"/>
    <w:rsid w:val="00E62D11"/>
    <w:rsid w:val="00E62D9D"/>
    <w:rsid w:val="00E630CF"/>
    <w:rsid w:val="00E63ACF"/>
    <w:rsid w:val="00E63DDA"/>
    <w:rsid w:val="00E64941"/>
    <w:rsid w:val="00E64E87"/>
    <w:rsid w:val="00E64EDE"/>
    <w:rsid w:val="00E64FDF"/>
    <w:rsid w:val="00E651C9"/>
    <w:rsid w:val="00E65D5F"/>
    <w:rsid w:val="00E666F9"/>
    <w:rsid w:val="00E66790"/>
    <w:rsid w:val="00E670BB"/>
    <w:rsid w:val="00E67959"/>
    <w:rsid w:val="00E6796A"/>
    <w:rsid w:val="00E67B44"/>
    <w:rsid w:val="00E67CDD"/>
    <w:rsid w:val="00E67D2C"/>
    <w:rsid w:val="00E67E36"/>
    <w:rsid w:val="00E67E57"/>
    <w:rsid w:val="00E67F1C"/>
    <w:rsid w:val="00E701A3"/>
    <w:rsid w:val="00E70457"/>
    <w:rsid w:val="00E70A38"/>
    <w:rsid w:val="00E70A7F"/>
    <w:rsid w:val="00E70AB8"/>
    <w:rsid w:val="00E70AB9"/>
    <w:rsid w:val="00E71603"/>
    <w:rsid w:val="00E7163C"/>
    <w:rsid w:val="00E72079"/>
    <w:rsid w:val="00E7263C"/>
    <w:rsid w:val="00E73357"/>
    <w:rsid w:val="00E73634"/>
    <w:rsid w:val="00E73EA1"/>
    <w:rsid w:val="00E7450D"/>
    <w:rsid w:val="00E749B2"/>
    <w:rsid w:val="00E74AF9"/>
    <w:rsid w:val="00E74FA7"/>
    <w:rsid w:val="00E751B4"/>
    <w:rsid w:val="00E76676"/>
    <w:rsid w:val="00E767D6"/>
    <w:rsid w:val="00E7714E"/>
    <w:rsid w:val="00E7725A"/>
    <w:rsid w:val="00E77B89"/>
    <w:rsid w:val="00E77D46"/>
    <w:rsid w:val="00E80DB7"/>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428"/>
    <w:rsid w:val="00E90640"/>
    <w:rsid w:val="00E90A34"/>
    <w:rsid w:val="00E90D5C"/>
    <w:rsid w:val="00E910D7"/>
    <w:rsid w:val="00E914AB"/>
    <w:rsid w:val="00E91917"/>
    <w:rsid w:val="00E91BA6"/>
    <w:rsid w:val="00E91C9E"/>
    <w:rsid w:val="00E91E03"/>
    <w:rsid w:val="00E921C9"/>
    <w:rsid w:val="00E92519"/>
    <w:rsid w:val="00E9256C"/>
    <w:rsid w:val="00E927AC"/>
    <w:rsid w:val="00E929FB"/>
    <w:rsid w:val="00E930D7"/>
    <w:rsid w:val="00E93151"/>
    <w:rsid w:val="00E9353A"/>
    <w:rsid w:val="00E93E03"/>
    <w:rsid w:val="00E93ED5"/>
    <w:rsid w:val="00E940CC"/>
    <w:rsid w:val="00E9418D"/>
    <w:rsid w:val="00E94639"/>
    <w:rsid w:val="00E947A2"/>
    <w:rsid w:val="00E94857"/>
    <w:rsid w:val="00E94A1F"/>
    <w:rsid w:val="00E94BB0"/>
    <w:rsid w:val="00E94D3C"/>
    <w:rsid w:val="00E95A2C"/>
    <w:rsid w:val="00E95F9E"/>
    <w:rsid w:val="00E965BB"/>
    <w:rsid w:val="00E96728"/>
    <w:rsid w:val="00E96C19"/>
    <w:rsid w:val="00E96EE1"/>
    <w:rsid w:val="00E96F67"/>
    <w:rsid w:val="00E9783E"/>
    <w:rsid w:val="00E978B1"/>
    <w:rsid w:val="00E97BF9"/>
    <w:rsid w:val="00E97ED2"/>
    <w:rsid w:val="00EA030B"/>
    <w:rsid w:val="00EA0496"/>
    <w:rsid w:val="00EA0525"/>
    <w:rsid w:val="00EA08AB"/>
    <w:rsid w:val="00EA0C2A"/>
    <w:rsid w:val="00EA0D36"/>
    <w:rsid w:val="00EA1158"/>
    <w:rsid w:val="00EA1C1D"/>
    <w:rsid w:val="00EA1E6E"/>
    <w:rsid w:val="00EA228B"/>
    <w:rsid w:val="00EA250F"/>
    <w:rsid w:val="00EA2A44"/>
    <w:rsid w:val="00EA2AC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908"/>
    <w:rsid w:val="00EB1F9A"/>
    <w:rsid w:val="00EB23D3"/>
    <w:rsid w:val="00EB2706"/>
    <w:rsid w:val="00EB407B"/>
    <w:rsid w:val="00EB4293"/>
    <w:rsid w:val="00EB5040"/>
    <w:rsid w:val="00EB5220"/>
    <w:rsid w:val="00EB5672"/>
    <w:rsid w:val="00EB5A18"/>
    <w:rsid w:val="00EB5B79"/>
    <w:rsid w:val="00EB5C33"/>
    <w:rsid w:val="00EB6203"/>
    <w:rsid w:val="00EB620B"/>
    <w:rsid w:val="00EB653F"/>
    <w:rsid w:val="00EB6831"/>
    <w:rsid w:val="00EB6DD7"/>
    <w:rsid w:val="00EB7D39"/>
    <w:rsid w:val="00EC0061"/>
    <w:rsid w:val="00EC044E"/>
    <w:rsid w:val="00EC0559"/>
    <w:rsid w:val="00EC05D1"/>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218"/>
    <w:rsid w:val="00EC5610"/>
    <w:rsid w:val="00EC6A7D"/>
    <w:rsid w:val="00EC6B3E"/>
    <w:rsid w:val="00EC6EAB"/>
    <w:rsid w:val="00EC6EF4"/>
    <w:rsid w:val="00EC739F"/>
    <w:rsid w:val="00EC73CC"/>
    <w:rsid w:val="00EC7C1D"/>
    <w:rsid w:val="00EC7E85"/>
    <w:rsid w:val="00ED03B8"/>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5C"/>
    <w:rsid w:val="00ED62B8"/>
    <w:rsid w:val="00ED6E7B"/>
    <w:rsid w:val="00ED7606"/>
    <w:rsid w:val="00ED785C"/>
    <w:rsid w:val="00ED7EE0"/>
    <w:rsid w:val="00EE00A7"/>
    <w:rsid w:val="00EE046A"/>
    <w:rsid w:val="00EE0A00"/>
    <w:rsid w:val="00EE0C9B"/>
    <w:rsid w:val="00EE106A"/>
    <w:rsid w:val="00EE10D0"/>
    <w:rsid w:val="00EE12D8"/>
    <w:rsid w:val="00EE14C9"/>
    <w:rsid w:val="00EE19AD"/>
    <w:rsid w:val="00EE1BC6"/>
    <w:rsid w:val="00EE20C5"/>
    <w:rsid w:val="00EE2624"/>
    <w:rsid w:val="00EE2761"/>
    <w:rsid w:val="00EE2BCC"/>
    <w:rsid w:val="00EE33CD"/>
    <w:rsid w:val="00EE3544"/>
    <w:rsid w:val="00EE3912"/>
    <w:rsid w:val="00EE3B61"/>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4C"/>
    <w:rsid w:val="00EF209A"/>
    <w:rsid w:val="00EF228E"/>
    <w:rsid w:val="00EF23C5"/>
    <w:rsid w:val="00EF27E9"/>
    <w:rsid w:val="00EF2F00"/>
    <w:rsid w:val="00EF2F5F"/>
    <w:rsid w:val="00EF33B7"/>
    <w:rsid w:val="00EF35A7"/>
    <w:rsid w:val="00EF36A3"/>
    <w:rsid w:val="00EF3D2D"/>
    <w:rsid w:val="00EF4405"/>
    <w:rsid w:val="00EF4744"/>
    <w:rsid w:val="00EF4A9F"/>
    <w:rsid w:val="00EF4AD1"/>
    <w:rsid w:val="00EF4D90"/>
    <w:rsid w:val="00EF4F5C"/>
    <w:rsid w:val="00EF5470"/>
    <w:rsid w:val="00EF565C"/>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12C"/>
    <w:rsid w:val="00F02F72"/>
    <w:rsid w:val="00F030EE"/>
    <w:rsid w:val="00F037F3"/>
    <w:rsid w:val="00F03BB7"/>
    <w:rsid w:val="00F03C37"/>
    <w:rsid w:val="00F04174"/>
    <w:rsid w:val="00F041CC"/>
    <w:rsid w:val="00F0426D"/>
    <w:rsid w:val="00F043BD"/>
    <w:rsid w:val="00F050B0"/>
    <w:rsid w:val="00F05A38"/>
    <w:rsid w:val="00F05C1B"/>
    <w:rsid w:val="00F0602B"/>
    <w:rsid w:val="00F0619C"/>
    <w:rsid w:val="00F0657D"/>
    <w:rsid w:val="00F0676E"/>
    <w:rsid w:val="00F06DAF"/>
    <w:rsid w:val="00F06F18"/>
    <w:rsid w:val="00F0711A"/>
    <w:rsid w:val="00F07929"/>
    <w:rsid w:val="00F07A72"/>
    <w:rsid w:val="00F10813"/>
    <w:rsid w:val="00F1092A"/>
    <w:rsid w:val="00F10BDC"/>
    <w:rsid w:val="00F11613"/>
    <w:rsid w:val="00F118F4"/>
    <w:rsid w:val="00F11AA6"/>
    <w:rsid w:val="00F11D7C"/>
    <w:rsid w:val="00F12642"/>
    <w:rsid w:val="00F1266A"/>
    <w:rsid w:val="00F128AB"/>
    <w:rsid w:val="00F1319E"/>
    <w:rsid w:val="00F13610"/>
    <w:rsid w:val="00F1367B"/>
    <w:rsid w:val="00F13E3A"/>
    <w:rsid w:val="00F140A3"/>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27D42"/>
    <w:rsid w:val="00F3015C"/>
    <w:rsid w:val="00F30434"/>
    <w:rsid w:val="00F308C3"/>
    <w:rsid w:val="00F31199"/>
    <w:rsid w:val="00F317E8"/>
    <w:rsid w:val="00F3214F"/>
    <w:rsid w:val="00F3251C"/>
    <w:rsid w:val="00F326E4"/>
    <w:rsid w:val="00F32819"/>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5E79"/>
    <w:rsid w:val="00F3605D"/>
    <w:rsid w:val="00F363EC"/>
    <w:rsid w:val="00F3651C"/>
    <w:rsid w:val="00F36544"/>
    <w:rsid w:val="00F365F3"/>
    <w:rsid w:val="00F3778E"/>
    <w:rsid w:val="00F37A2C"/>
    <w:rsid w:val="00F37C83"/>
    <w:rsid w:val="00F37CA5"/>
    <w:rsid w:val="00F40AC1"/>
    <w:rsid w:val="00F41A63"/>
    <w:rsid w:val="00F420FD"/>
    <w:rsid w:val="00F42214"/>
    <w:rsid w:val="00F4231A"/>
    <w:rsid w:val="00F42746"/>
    <w:rsid w:val="00F4313C"/>
    <w:rsid w:val="00F43C6D"/>
    <w:rsid w:val="00F44094"/>
    <w:rsid w:val="00F45BC7"/>
    <w:rsid w:val="00F45C44"/>
    <w:rsid w:val="00F461DC"/>
    <w:rsid w:val="00F46C37"/>
    <w:rsid w:val="00F47A33"/>
    <w:rsid w:val="00F47DC8"/>
    <w:rsid w:val="00F47E5D"/>
    <w:rsid w:val="00F507DF"/>
    <w:rsid w:val="00F50D86"/>
    <w:rsid w:val="00F5168C"/>
    <w:rsid w:val="00F51A35"/>
    <w:rsid w:val="00F523B1"/>
    <w:rsid w:val="00F52B53"/>
    <w:rsid w:val="00F52D9D"/>
    <w:rsid w:val="00F52F7E"/>
    <w:rsid w:val="00F52FA7"/>
    <w:rsid w:val="00F538B3"/>
    <w:rsid w:val="00F541DD"/>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8EC"/>
    <w:rsid w:val="00F56C11"/>
    <w:rsid w:val="00F56C2A"/>
    <w:rsid w:val="00F570CC"/>
    <w:rsid w:val="00F570FA"/>
    <w:rsid w:val="00F57182"/>
    <w:rsid w:val="00F5752B"/>
    <w:rsid w:val="00F57779"/>
    <w:rsid w:val="00F57E9A"/>
    <w:rsid w:val="00F57F95"/>
    <w:rsid w:val="00F60792"/>
    <w:rsid w:val="00F60A58"/>
    <w:rsid w:val="00F61B1D"/>
    <w:rsid w:val="00F6249B"/>
    <w:rsid w:val="00F62AF1"/>
    <w:rsid w:val="00F63165"/>
    <w:rsid w:val="00F635A5"/>
    <w:rsid w:val="00F637B2"/>
    <w:rsid w:val="00F637E1"/>
    <w:rsid w:val="00F63807"/>
    <w:rsid w:val="00F63EC6"/>
    <w:rsid w:val="00F64361"/>
    <w:rsid w:val="00F644E1"/>
    <w:rsid w:val="00F645A9"/>
    <w:rsid w:val="00F64B38"/>
    <w:rsid w:val="00F65850"/>
    <w:rsid w:val="00F65C75"/>
    <w:rsid w:val="00F667EA"/>
    <w:rsid w:val="00F6688F"/>
    <w:rsid w:val="00F6760F"/>
    <w:rsid w:val="00F702F2"/>
    <w:rsid w:val="00F70AF7"/>
    <w:rsid w:val="00F70C2E"/>
    <w:rsid w:val="00F70D02"/>
    <w:rsid w:val="00F71250"/>
    <w:rsid w:val="00F7164C"/>
    <w:rsid w:val="00F71EAB"/>
    <w:rsid w:val="00F723DE"/>
    <w:rsid w:val="00F726E1"/>
    <w:rsid w:val="00F72828"/>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3B8"/>
    <w:rsid w:val="00F81CC8"/>
    <w:rsid w:val="00F81D8B"/>
    <w:rsid w:val="00F81F53"/>
    <w:rsid w:val="00F823F0"/>
    <w:rsid w:val="00F82925"/>
    <w:rsid w:val="00F82C48"/>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38E"/>
    <w:rsid w:val="00F947DB"/>
    <w:rsid w:val="00F949D9"/>
    <w:rsid w:val="00F9652F"/>
    <w:rsid w:val="00F968BE"/>
    <w:rsid w:val="00F96A3E"/>
    <w:rsid w:val="00F96A41"/>
    <w:rsid w:val="00F96FB9"/>
    <w:rsid w:val="00F970DF"/>
    <w:rsid w:val="00F9712D"/>
    <w:rsid w:val="00F9749B"/>
    <w:rsid w:val="00F97918"/>
    <w:rsid w:val="00FA0B15"/>
    <w:rsid w:val="00FA1E38"/>
    <w:rsid w:val="00FA1F14"/>
    <w:rsid w:val="00FA2355"/>
    <w:rsid w:val="00FA28E1"/>
    <w:rsid w:val="00FA2AEC"/>
    <w:rsid w:val="00FA3257"/>
    <w:rsid w:val="00FA3644"/>
    <w:rsid w:val="00FA36D1"/>
    <w:rsid w:val="00FA3823"/>
    <w:rsid w:val="00FA39BF"/>
    <w:rsid w:val="00FA4476"/>
    <w:rsid w:val="00FA4A6E"/>
    <w:rsid w:val="00FA4BEC"/>
    <w:rsid w:val="00FA4F4B"/>
    <w:rsid w:val="00FA5601"/>
    <w:rsid w:val="00FA5F93"/>
    <w:rsid w:val="00FA6137"/>
    <w:rsid w:val="00FA634F"/>
    <w:rsid w:val="00FA642E"/>
    <w:rsid w:val="00FA6AD2"/>
    <w:rsid w:val="00FA729A"/>
    <w:rsid w:val="00FA78C0"/>
    <w:rsid w:val="00FA7F17"/>
    <w:rsid w:val="00FB05F7"/>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423"/>
    <w:rsid w:val="00FC4565"/>
    <w:rsid w:val="00FC45D7"/>
    <w:rsid w:val="00FC48FC"/>
    <w:rsid w:val="00FC4FA4"/>
    <w:rsid w:val="00FC56C5"/>
    <w:rsid w:val="00FC6132"/>
    <w:rsid w:val="00FC63B3"/>
    <w:rsid w:val="00FC6B02"/>
    <w:rsid w:val="00FC6CB5"/>
    <w:rsid w:val="00FC6D1B"/>
    <w:rsid w:val="00FC76BB"/>
    <w:rsid w:val="00FC7A1C"/>
    <w:rsid w:val="00FD0280"/>
    <w:rsid w:val="00FD0AA5"/>
    <w:rsid w:val="00FD0AF7"/>
    <w:rsid w:val="00FD1665"/>
    <w:rsid w:val="00FD1B00"/>
    <w:rsid w:val="00FD2BB3"/>
    <w:rsid w:val="00FD2D50"/>
    <w:rsid w:val="00FD34A6"/>
    <w:rsid w:val="00FD34AE"/>
    <w:rsid w:val="00FD3642"/>
    <w:rsid w:val="00FD36BA"/>
    <w:rsid w:val="00FD3897"/>
    <w:rsid w:val="00FD396E"/>
    <w:rsid w:val="00FD4994"/>
    <w:rsid w:val="00FD5B90"/>
    <w:rsid w:val="00FD5BBC"/>
    <w:rsid w:val="00FD6283"/>
    <w:rsid w:val="00FD6C60"/>
    <w:rsid w:val="00FD6DF2"/>
    <w:rsid w:val="00FD71B0"/>
    <w:rsid w:val="00FD7634"/>
    <w:rsid w:val="00FD76E5"/>
    <w:rsid w:val="00FD79E5"/>
    <w:rsid w:val="00FE0ADD"/>
    <w:rsid w:val="00FE13DE"/>
    <w:rsid w:val="00FE1E49"/>
    <w:rsid w:val="00FE2C9D"/>
    <w:rsid w:val="00FE3126"/>
    <w:rsid w:val="00FE364D"/>
    <w:rsid w:val="00FE3AB3"/>
    <w:rsid w:val="00FE3D9B"/>
    <w:rsid w:val="00FE400C"/>
    <w:rsid w:val="00FE4B0D"/>
    <w:rsid w:val="00FE4C94"/>
    <w:rsid w:val="00FE4D93"/>
    <w:rsid w:val="00FE576B"/>
    <w:rsid w:val="00FE6852"/>
    <w:rsid w:val="00FE6C38"/>
    <w:rsid w:val="00FE7D96"/>
    <w:rsid w:val="00FF07CD"/>
    <w:rsid w:val="00FF0C2B"/>
    <w:rsid w:val="00FF1688"/>
    <w:rsid w:val="00FF19DA"/>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BFC"/>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3">
    <w:name w:val="List Table 3 Accent 3"/>
    <w:basedOn w:val="TableNormal"/>
    <w:uiPriority w:val="48"/>
    <w:rsid w:val="002D1834"/>
    <w:rPr>
      <w:rFonts w:asciiTheme="minorHAnsi" w:eastAsiaTheme="minorEastAsia" w:hAnsiTheme="minorHAnsi" w:cstheme="minorBidi"/>
      <w:sz w:val="22"/>
      <w:szCs w:val="22"/>
      <w:lang w:val="en-AU" w:eastAsia="en-AU"/>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2D1834"/>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412E5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3">
    <w:name w:val="Grid Table 1 Light Accent 3"/>
    <w:basedOn w:val="TableNormal"/>
    <w:uiPriority w:val="46"/>
    <w:rsid w:val="00DE0BB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rsid w:val="00CD0BA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mailto:Shirley.Chang@acme.com"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192.168.42.61:944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davidedw@au1.ibm.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192.168.42.69:45580"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file:///D:\ISAM\templates\white%20paper\www.ibm.com\legal\copytrade.shtml"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4A6CD-7F88-E545-B43A-D8400E0BCA44}">
  <ds:schemaRefs>
    <ds:schemaRef ds:uri="http://schemas.openxmlformats.org/officeDocument/2006/bibliography"/>
  </ds:schemaRefs>
</ds:datastoreItem>
</file>

<file path=customXml/itemProps2.xml><?xml version="1.0" encoding="utf-8"?>
<ds:datastoreItem xmlns:ds="http://schemas.openxmlformats.org/officeDocument/2006/customXml" ds:itemID="{2B0ADCE8-4016-4A40-928D-C455A489C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91</TotalTime>
  <Pages>68</Pages>
  <Words>15005</Words>
  <Characters>85532</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100337</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16</cp:revision>
  <cp:lastPrinted>2017-05-15T04:15:00Z</cp:lastPrinted>
  <dcterms:created xsi:type="dcterms:W3CDTF">2018-04-06T02:07:00Z</dcterms:created>
  <dcterms:modified xsi:type="dcterms:W3CDTF">2018-05-16T20:05:00Z</dcterms:modified>
</cp:coreProperties>
</file>