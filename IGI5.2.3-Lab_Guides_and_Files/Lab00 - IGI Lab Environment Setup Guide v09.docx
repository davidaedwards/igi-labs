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A20440" w14:textId="77777777" w:rsidR="00C165FE" w:rsidRDefault="00C165FE" w:rsidP="004F2622"/>
    <w:p w14:paraId="7189EF5A" w14:textId="77777777" w:rsidR="00A13FB2" w:rsidRDefault="00A13FB2" w:rsidP="004F2622"/>
    <w:p w14:paraId="53B0434F" w14:textId="77777777" w:rsidR="00A13FB2" w:rsidRDefault="00A13FB2" w:rsidP="004F2622"/>
    <w:p w14:paraId="2C131208" w14:textId="77777777" w:rsidR="00A13FB2" w:rsidRDefault="00A13FB2" w:rsidP="004F2622"/>
    <w:p w14:paraId="72A778B2" w14:textId="77777777" w:rsidR="00A13FB2" w:rsidRDefault="00A13FB2" w:rsidP="004F2622"/>
    <w:p w14:paraId="1DCE42EC" w14:textId="77777777" w:rsidR="00812B9B" w:rsidRDefault="00812B9B" w:rsidP="004F2622"/>
    <w:p w14:paraId="0CEA0DC3" w14:textId="77777777" w:rsidR="00812B9B" w:rsidRDefault="00812B9B" w:rsidP="004F2622"/>
    <w:p w14:paraId="0A1EA3E5" w14:textId="77777777" w:rsidR="00812B9B" w:rsidRDefault="00812B9B" w:rsidP="004F2622"/>
    <w:p w14:paraId="5482488E" w14:textId="77777777" w:rsidR="004851CD" w:rsidRDefault="004851CD" w:rsidP="004F2622"/>
    <w:p w14:paraId="25264A8D" w14:textId="5FB9E83E" w:rsidR="00FB32A7" w:rsidRDefault="007D38F0" w:rsidP="004F2622">
      <w:pPr>
        <w:pStyle w:val="DocTitle"/>
        <w:ind w:left="-900"/>
        <w:jc w:val="right"/>
        <w:rPr>
          <w:b/>
          <w:smallCaps/>
          <w:sz w:val="56"/>
          <w:szCs w:val="56"/>
        </w:rPr>
      </w:pPr>
      <w:r w:rsidRPr="00257214">
        <w:rPr>
          <w:b/>
          <w:smallCaps/>
          <w:sz w:val="56"/>
          <w:szCs w:val="56"/>
        </w:rPr>
        <w:t xml:space="preserve">IBM </w:t>
      </w:r>
      <w:r w:rsidR="000E39B4" w:rsidRPr="00257214">
        <w:rPr>
          <w:b/>
          <w:smallCaps/>
          <w:sz w:val="56"/>
          <w:szCs w:val="56"/>
        </w:rPr>
        <w:t xml:space="preserve">Security </w:t>
      </w:r>
      <w:r w:rsidR="00D45773">
        <w:rPr>
          <w:b/>
          <w:smallCaps/>
          <w:sz w:val="56"/>
          <w:szCs w:val="56"/>
        </w:rPr>
        <w:t>Identity Governance</w:t>
      </w:r>
    </w:p>
    <w:p w14:paraId="12FF1AF5" w14:textId="7A0F780C" w:rsidR="00D45773" w:rsidRPr="00257214" w:rsidRDefault="00D45773" w:rsidP="004F2622">
      <w:pPr>
        <w:pStyle w:val="DocTitle"/>
        <w:ind w:left="-900"/>
        <w:jc w:val="right"/>
        <w:rPr>
          <w:b/>
          <w:smallCaps/>
          <w:sz w:val="56"/>
          <w:szCs w:val="56"/>
        </w:rPr>
      </w:pPr>
      <w:r>
        <w:rPr>
          <w:b/>
          <w:smallCaps/>
          <w:sz w:val="56"/>
          <w:szCs w:val="56"/>
        </w:rPr>
        <w:t>And Intelligence</w:t>
      </w:r>
    </w:p>
    <w:p w14:paraId="4906CA54" w14:textId="77777777" w:rsidR="000E39B4" w:rsidRDefault="000E39B4" w:rsidP="004F2622">
      <w:pPr>
        <w:pStyle w:val="DocTitle"/>
        <w:ind w:left="-900"/>
        <w:jc w:val="right"/>
        <w:rPr>
          <w:b/>
          <w:smallCaps/>
          <w:sz w:val="40"/>
        </w:rPr>
      </w:pPr>
    </w:p>
    <w:p w14:paraId="248CE0D1" w14:textId="77777777" w:rsidR="007D38F0" w:rsidRPr="00A13FB2" w:rsidRDefault="007D38F0" w:rsidP="004F2622">
      <w:pPr>
        <w:pStyle w:val="DocTitle"/>
        <w:ind w:left="-900"/>
        <w:jc w:val="right"/>
        <w:rPr>
          <w:b/>
          <w:smallCaps/>
          <w:sz w:val="40"/>
        </w:rPr>
      </w:pPr>
    </w:p>
    <w:p w14:paraId="64843587" w14:textId="6C3CD1FC" w:rsidR="00190C83" w:rsidRDefault="00D45773" w:rsidP="004F2622">
      <w:pPr>
        <w:pStyle w:val="DocTitle"/>
        <w:jc w:val="right"/>
        <w:rPr>
          <w:b/>
          <w:sz w:val="44"/>
          <w:szCs w:val="48"/>
        </w:rPr>
      </w:pPr>
      <w:r>
        <w:rPr>
          <w:b/>
          <w:sz w:val="44"/>
          <w:szCs w:val="48"/>
        </w:rPr>
        <w:t>Technical Enablement Lab Setup Guide</w:t>
      </w:r>
    </w:p>
    <w:p w14:paraId="73F3AFEC" w14:textId="5435431E" w:rsidR="00190C83" w:rsidRDefault="00D45773" w:rsidP="004F2622">
      <w:pPr>
        <w:pStyle w:val="DocTitle"/>
        <w:jc w:val="right"/>
        <w:rPr>
          <w:b/>
          <w:sz w:val="28"/>
          <w:szCs w:val="48"/>
        </w:rPr>
      </w:pPr>
      <w:r>
        <w:rPr>
          <w:b/>
          <w:sz w:val="28"/>
          <w:szCs w:val="48"/>
        </w:rPr>
        <w:t>Guide to the Environment Used for Training Labs</w:t>
      </w:r>
    </w:p>
    <w:p w14:paraId="4B9985C5" w14:textId="735A1BF5" w:rsidR="000E39B4" w:rsidRPr="00A450CC" w:rsidRDefault="000E39B4" w:rsidP="004F2622">
      <w:pPr>
        <w:pStyle w:val="DocTitle"/>
        <w:jc w:val="right"/>
        <w:rPr>
          <w:b/>
          <w:sz w:val="28"/>
          <w:szCs w:val="48"/>
        </w:rPr>
      </w:pPr>
    </w:p>
    <w:p w14:paraId="5BADBA38" w14:textId="1EDC4972" w:rsidR="00F0207F" w:rsidRDefault="00D45773" w:rsidP="004F2622">
      <w:pPr>
        <w:pStyle w:val="DocTitle"/>
        <w:jc w:val="right"/>
        <w:rPr>
          <w:b/>
          <w:sz w:val="36"/>
          <w:szCs w:val="36"/>
        </w:rPr>
      </w:pPr>
      <w:r>
        <w:rPr>
          <w:b/>
          <w:sz w:val="36"/>
          <w:szCs w:val="36"/>
        </w:rPr>
        <w:t>5.2.</w:t>
      </w:r>
      <w:r w:rsidR="00111F6F">
        <w:rPr>
          <w:b/>
          <w:sz w:val="36"/>
          <w:szCs w:val="36"/>
        </w:rPr>
        <w:t>x</w:t>
      </w:r>
    </w:p>
    <w:p w14:paraId="32CDE683" w14:textId="77777777" w:rsidR="00666E2A" w:rsidRDefault="00666E2A" w:rsidP="004F2622">
      <w:pPr>
        <w:pStyle w:val="DocTitle"/>
        <w:jc w:val="left"/>
        <w:rPr>
          <w:b/>
          <w:i/>
          <w:color w:val="0070C0"/>
          <w:sz w:val="36"/>
        </w:rPr>
      </w:pPr>
    </w:p>
    <w:p w14:paraId="20110636" w14:textId="77777777" w:rsidR="00DB34CA" w:rsidRDefault="00DB34CA" w:rsidP="004F2622">
      <w:pPr>
        <w:pStyle w:val="DocTitle"/>
        <w:jc w:val="left"/>
        <w:rPr>
          <w:b/>
          <w:i/>
          <w:color w:val="0070C0"/>
          <w:sz w:val="36"/>
        </w:rPr>
      </w:pPr>
    </w:p>
    <w:p w14:paraId="4827F832" w14:textId="77777777" w:rsidR="00DB34CA" w:rsidRDefault="00DB34CA" w:rsidP="004F2622"/>
    <w:p w14:paraId="406960F1" w14:textId="77777777" w:rsidR="00DB34CA" w:rsidRDefault="00DB34CA" w:rsidP="004F2622"/>
    <w:p w14:paraId="25B8E208" w14:textId="77777777" w:rsidR="00DB34CA" w:rsidRDefault="00DB34CA" w:rsidP="004F2622"/>
    <w:p w14:paraId="06D00D5A" w14:textId="03D4EAB4" w:rsidR="00A97B4B" w:rsidRDefault="00D45773" w:rsidP="004F2622">
      <w:pPr>
        <w:spacing w:line="276" w:lineRule="auto"/>
        <w:jc w:val="right"/>
        <w:rPr>
          <w:b/>
          <w:color w:val="0070C0"/>
          <w:sz w:val="24"/>
        </w:rPr>
      </w:pPr>
      <w:r>
        <w:rPr>
          <w:b/>
          <w:color w:val="0070C0"/>
          <w:sz w:val="24"/>
        </w:rPr>
        <w:t>David Edwards</w:t>
      </w:r>
    </w:p>
    <w:p w14:paraId="7A59E94B" w14:textId="77777777" w:rsidR="00CC7289" w:rsidRDefault="00CC7289" w:rsidP="00D45773">
      <w:pPr>
        <w:spacing w:line="276" w:lineRule="auto"/>
        <w:rPr>
          <w:b/>
          <w:color w:val="0070C0"/>
          <w:sz w:val="24"/>
        </w:rPr>
      </w:pPr>
    </w:p>
    <w:p w14:paraId="6657E6F1" w14:textId="148E5B29" w:rsidR="0012652D" w:rsidRDefault="000E39B4" w:rsidP="004F2622">
      <w:pPr>
        <w:spacing w:line="276" w:lineRule="auto"/>
        <w:jc w:val="right"/>
        <w:rPr>
          <w:color w:val="0070C0"/>
          <w:sz w:val="24"/>
        </w:rPr>
      </w:pPr>
      <w:r w:rsidRPr="00DB34CA">
        <w:rPr>
          <w:color w:val="0070C0"/>
          <w:sz w:val="24"/>
        </w:rPr>
        <w:t>Version</w:t>
      </w:r>
      <w:r w:rsidR="00B132F0" w:rsidRPr="00DB34CA">
        <w:rPr>
          <w:color w:val="0070C0"/>
          <w:sz w:val="24"/>
        </w:rPr>
        <w:t xml:space="preserve"> </w:t>
      </w:r>
      <w:r w:rsidR="007A7522">
        <w:rPr>
          <w:color w:val="0070C0"/>
          <w:sz w:val="24"/>
        </w:rPr>
        <w:t>0.</w:t>
      </w:r>
      <w:r w:rsidR="003C00AB">
        <w:rPr>
          <w:color w:val="0070C0"/>
          <w:sz w:val="24"/>
        </w:rPr>
        <w:t>8</w:t>
      </w:r>
    </w:p>
    <w:p w14:paraId="55439FC3" w14:textId="2EC74C47" w:rsidR="00940046" w:rsidRPr="00DB34CA" w:rsidRDefault="00706CDE" w:rsidP="004F2622">
      <w:pPr>
        <w:spacing w:line="276" w:lineRule="auto"/>
        <w:jc w:val="right"/>
        <w:rPr>
          <w:color w:val="0070C0"/>
          <w:sz w:val="24"/>
        </w:rPr>
      </w:pPr>
      <w:r w:rsidRPr="00DB34CA">
        <w:rPr>
          <w:color w:val="0070C0"/>
          <w:sz w:val="24"/>
        </w:rPr>
        <w:t xml:space="preserve"> </w:t>
      </w:r>
      <w:r w:rsidR="003C00AB">
        <w:rPr>
          <w:color w:val="0070C0"/>
          <w:sz w:val="24"/>
        </w:rPr>
        <w:t>April</w:t>
      </w:r>
      <w:r w:rsidR="0035628B">
        <w:rPr>
          <w:color w:val="0070C0"/>
          <w:sz w:val="24"/>
        </w:rPr>
        <w:t xml:space="preserve"> </w:t>
      </w:r>
      <w:r w:rsidR="00B132F0" w:rsidRPr="00DB34CA">
        <w:rPr>
          <w:color w:val="0070C0"/>
          <w:sz w:val="24"/>
        </w:rPr>
        <w:t>201</w:t>
      </w:r>
      <w:r w:rsidR="0081098D">
        <w:rPr>
          <w:color w:val="0070C0"/>
          <w:sz w:val="24"/>
        </w:rPr>
        <w:t>8</w:t>
      </w:r>
    </w:p>
    <w:p w14:paraId="1E54F17B" w14:textId="7E004AAC" w:rsidR="00940046" w:rsidRPr="00DB34CA" w:rsidRDefault="00D45773" w:rsidP="004F2622">
      <w:pPr>
        <w:pageBreakBefore/>
        <w:rPr>
          <w:b/>
          <w:bCs/>
          <w:sz w:val="32"/>
          <w:szCs w:val="32"/>
        </w:rPr>
      </w:pPr>
      <w:r>
        <w:rPr>
          <w:b/>
          <w:bCs/>
          <w:sz w:val="32"/>
          <w:szCs w:val="32"/>
        </w:rPr>
        <w:lastRenderedPageBreak/>
        <w:t>Document Purpose</w:t>
      </w:r>
    </w:p>
    <w:p w14:paraId="3BC0B5E7" w14:textId="77777777" w:rsidR="00940046" w:rsidRDefault="00940046" w:rsidP="004F2622"/>
    <w:p w14:paraId="6FE5618A" w14:textId="2FB77E77" w:rsidR="00D45773" w:rsidRDefault="00D45773" w:rsidP="00D45773">
      <w:r>
        <w:t>The IBM Security Identity Governance and Intelligence (ISIGI) training labs use a common lab environment, based on VMWare images</w:t>
      </w:r>
      <w:r w:rsidR="0081098D">
        <w:t xml:space="preserve"> (running locally on your machine, in Skytap or as instances in the SCS-Portal system)</w:t>
      </w:r>
      <w:r>
        <w:t>. This document provides the technical information for setting up the environment and preparing for ISIGI training labs.</w:t>
      </w:r>
    </w:p>
    <w:p w14:paraId="4DDBD023" w14:textId="77777777" w:rsidR="00D45773" w:rsidRDefault="00D45773" w:rsidP="00D45773"/>
    <w:p w14:paraId="04CCA2DD" w14:textId="77777777" w:rsidR="00D45773" w:rsidRDefault="00D45773" w:rsidP="00D45773">
      <w:r>
        <w:t>For any comments/corrections, please contact David Edwards (</w:t>
      </w:r>
      <w:hyperlink r:id="rId9" w:history="1">
        <w:r w:rsidRPr="00C92177">
          <w:rPr>
            <w:rStyle w:val="Hyperlink"/>
          </w:rPr>
          <w:t>davidedw@au1.ibm.com)</w:t>
        </w:r>
      </w:hyperlink>
      <w:r>
        <w:t>.</w:t>
      </w:r>
    </w:p>
    <w:p w14:paraId="2BAD4B2D" w14:textId="7B8D4C26" w:rsidR="00AB4F68" w:rsidRDefault="00AB4F68" w:rsidP="00D45773"/>
    <w:p w14:paraId="06098DF7" w14:textId="77777777" w:rsidR="00AB4F68" w:rsidRDefault="00AB4F68" w:rsidP="00AB4F68">
      <w:pPr>
        <w:rPr>
          <w:b/>
          <w:sz w:val="32"/>
        </w:rPr>
      </w:pPr>
      <w:r>
        <w:rPr>
          <w:b/>
          <w:sz w:val="32"/>
        </w:rPr>
        <w:t>Document Conventions</w:t>
      </w:r>
    </w:p>
    <w:p w14:paraId="3797E604" w14:textId="77777777" w:rsidR="00AB4F68" w:rsidRDefault="00AB4F68" w:rsidP="00AB4F68">
      <w:r>
        <w:t>The following conventions are used in this document:</w:t>
      </w:r>
    </w:p>
    <w:p w14:paraId="59600483" w14:textId="77777777" w:rsidR="00AB4F68" w:rsidRDefault="00AB4F68" w:rsidP="00AB4F68"/>
    <w:p w14:paraId="539A065B" w14:textId="77777777" w:rsidR="00AB4F68" w:rsidRDefault="00AB4F68" w:rsidP="00F65E40">
      <w:pPr>
        <w:pStyle w:val="ListParagraph"/>
        <w:numPr>
          <w:ilvl w:val="0"/>
          <w:numId w:val="4"/>
        </w:numPr>
        <w:spacing w:after="160" w:line="259" w:lineRule="auto"/>
      </w:pPr>
      <w:r>
        <w:t>A step to be performed by the student.</w:t>
      </w:r>
    </w:p>
    <w:p w14:paraId="56F2B90F" w14:textId="77777777" w:rsidR="00AB4F68" w:rsidRDefault="00AB4F68" w:rsidP="00AB4F68">
      <w:pPr>
        <w:pStyle w:val="Note"/>
      </w:pPr>
      <w:r>
        <w:t>A note, some special information or warning.</w:t>
      </w:r>
    </w:p>
    <w:p w14:paraId="38B252C9" w14:textId="77777777" w:rsidR="00AB4F68" w:rsidRDefault="00AB4F68" w:rsidP="00AB4F68"/>
    <w:p w14:paraId="2C1EB6CC" w14:textId="77777777" w:rsidR="00AB4F68" w:rsidRDefault="00AB4F68" w:rsidP="00AB4F68">
      <w:pPr>
        <w:pStyle w:val="Code"/>
        <w:ind w:left="284"/>
      </w:pPr>
      <w:r>
        <w:t>A piece of code</w:t>
      </w:r>
    </w:p>
    <w:p w14:paraId="3157786B" w14:textId="77777777" w:rsidR="00AB4F68" w:rsidRDefault="00AB4F68" w:rsidP="00AB4F68"/>
    <w:p w14:paraId="3229BB77" w14:textId="13587941" w:rsidR="00AB4F68" w:rsidRDefault="00AB4F68" w:rsidP="00D45773">
      <w:r>
        <w:t>Normal paragraph font is used for general information.</w:t>
      </w:r>
    </w:p>
    <w:p w14:paraId="6CE4944D" w14:textId="77777777" w:rsidR="00D45773" w:rsidRDefault="00D45773" w:rsidP="004F2622"/>
    <w:p w14:paraId="181A3826" w14:textId="40E8CC1E" w:rsidR="00D45773" w:rsidRPr="00D45773" w:rsidRDefault="00D45773" w:rsidP="004F2622">
      <w:pPr>
        <w:rPr>
          <w:b/>
          <w:sz w:val="32"/>
        </w:rPr>
      </w:pPr>
      <w:r w:rsidRPr="00D45773">
        <w:rPr>
          <w:b/>
          <w:sz w:val="32"/>
        </w:rPr>
        <w:t>Document Control</w:t>
      </w:r>
    </w:p>
    <w:p w14:paraId="6B0F3DED" w14:textId="77777777" w:rsidR="00940046" w:rsidRDefault="00940046" w:rsidP="004F262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8"/>
        <w:gridCol w:w="992"/>
        <w:gridCol w:w="1700"/>
        <w:gridCol w:w="5378"/>
      </w:tblGrid>
      <w:tr w:rsidR="00940046" w:rsidRPr="00777A19" w14:paraId="04E01119" w14:textId="77777777" w:rsidTr="00CC7289">
        <w:tc>
          <w:tcPr>
            <w:tcW w:w="1560" w:type="dxa"/>
            <w:shd w:val="clear" w:color="auto" w:fill="F3F3F3"/>
          </w:tcPr>
          <w:p w14:paraId="42C7933A" w14:textId="77777777" w:rsidR="00940046" w:rsidRPr="00777A19" w:rsidRDefault="00A13FB2" w:rsidP="004F2622">
            <w:pPr>
              <w:jc w:val="center"/>
              <w:rPr>
                <w:b/>
              </w:rPr>
            </w:pPr>
            <w:r>
              <w:rPr>
                <w:b/>
              </w:rPr>
              <w:t xml:space="preserve">Release </w:t>
            </w:r>
            <w:r w:rsidR="00940046" w:rsidRPr="00777A19">
              <w:rPr>
                <w:b/>
              </w:rPr>
              <w:t>Date</w:t>
            </w:r>
          </w:p>
        </w:tc>
        <w:tc>
          <w:tcPr>
            <w:tcW w:w="992" w:type="dxa"/>
            <w:shd w:val="clear" w:color="auto" w:fill="F3F3F3"/>
          </w:tcPr>
          <w:p w14:paraId="7D67E1B9" w14:textId="77777777" w:rsidR="00940046" w:rsidRPr="00777A19" w:rsidRDefault="00940046" w:rsidP="004F2622">
            <w:pPr>
              <w:jc w:val="center"/>
              <w:rPr>
                <w:b/>
              </w:rPr>
            </w:pPr>
            <w:r w:rsidRPr="00777A19">
              <w:rPr>
                <w:b/>
              </w:rPr>
              <w:t>Version</w:t>
            </w:r>
          </w:p>
        </w:tc>
        <w:tc>
          <w:tcPr>
            <w:tcW w:w="1701" w:type="dxa"/>
            <w:shd w:val="clear" w:color="auto" w:fill="F3F3F3"/>
          </w:tcPr>
          <w:p w14:paraId="154B6541" w14:textId="77777777" w:rsidR="00940046" w:rsidRPr="00777A19" w:rsidRDefault="00A13FB2" w:rsidP="004F2622">
            <w:pPr>
              <w:jc w:val="center"/>
              <w:rPr>
                <w:b/>
              </w:rPr>
            </w:pPr>
            <w:r>
              <w:rPr>
                <w:b/>
              </w:rPr>
              <w:t>Authors</w:t>
            </w:r>
          </w:p>
        </w:tc>
        <w:tc>
          <w:tcPr>
            <w:tcW w:w="5386" w:type="dxa"/>
            <w:shd w:val="clear" w:color="auto" w:fill="F3F3F3"/>
          </w:tcPr>
          <w:p w14:paraId="08782996" w14:textId="77777777" w:rsidR="00940046" w:rsidRPr="00777A19" w:rsidRDefault="00940046" w:rsidP="004F2622">
            <w:pPr>
              <w:jc w:val="center"/>
              <w:rPr>
                <w:b/>
              </w:rPr>
            </w:pPr>
            <w:r w:rsidRPr="00777A19">
              <w:rPr>
                <w:b/>
              </w:rPr>
              <w:t>Comments</w:t>
            </w:r>
          </w:p>
        </w:tc>
      </w:tr>
      <w:tr w:rsidR="00940046" w14:paraId="394F1C17" w14:textId="77777777" w:rsidTr="00CC7289">
        <w:tc>
          <w:tcPr>
            <w:tcW w:w="1560" w:type="dxa"/>
            <w:shd w:val="clear" w:color="auto" w:fill="auto"/>
          </w:tcPr>
          <w:p w14:paraId="22FCA900" w14:textId="6948A7AB" w:rsidR="00940046" w:rsidRDefault="00D45773" w:rsidP="004F2622">
            <w:r>
              <w:t>15 Feb 2017</w:t>
            </w:r>
          </w:p>
        </w:tc>
        <w:tc>
          <w:tcPr>
            <w:tcW w:w="992" w:type="dxa"/>
            <w:shd w:val="clear" w:color="auto" w:fill="auto"/>
          </w:tcPr>
          <w:p w14:paraId="51EC3253" w14:textId="1763216B" w:rsidR="00940046" w:rsidRDefault="00D45773" w:rsidP="004F2622">
            <w:r>
              <w:t>0.1</w:t>
            </w:r>
          </w:p>
        </w:tc>
        <w:tc>
          <w:tcPr>
            <w:tcW w:w="1701" w:type="dxa"/>
            <w:shd w:val="clear" w:color="auto" w:fill="auto"/>
          </w:tcPr>
          <w:p w14:paraId="6D53855F" w14:textId="63FA991F" w:rsidR="0035628B" w:rsidRDefault="00D45773" w:rsidP="004F2622">
            <w:r>
              <w:t>David Edwards</w:t>
            </w:r>
          </w:p>
        </w:tc>
        <w:tc>
          <w:tcPr>
            <w:tcW w:w="5386" w:type="dxa"/>
            <w:shd w:val="clear" w:color="auto" w:fill="auto"/>
          </w:tcPr>
          <w:p w14:paraId="38308AF1" w14:textId="5FA5F692" w:rsidR="00940046" w:rsidRDefault="00D45773" w:rsidP="004F2622">
            <w:r>
              <w:t>Initial Draft – based on single DISTRO image</w:t>
            </w:r>
          </w:p>
        </w:tc>
      </w:tr>
      <w:tr w:rsidR="008C06B6" w14:paraId="56954F37" w14:textId="77777777" w:rsidTr="00A637DA">
        <w:trPr>
          <w:trHeight w:val="70"/>
        </w:trPr>
        <w:tc>
          <w:tcPr>
            <w:tcW w:w="1560" w:type="dxa"/>
            <w:shd w:val="clear" w:color="auto" w:fill="auto"/>
          </w:tcPr>
          <w:p w14:paraId="2AF55E59" w14:textId="54582ACE" w:rsidR="008C06B6" w:rsidRDefault="00893488" w:rsidP="004F2622">
            <w:r>
              <w:t>20 Feb 2017</w:t>
            </w:r>
          </w:p>
        </w:tc>
        <w:tc>
          <w:tcPr>
            <w:tcW w:w="992" w:type="dxa"/>
            <w:shd w:val="clear" w:color="auto" w:fill="auto"/>
          </w:tcPr>
          <w:p w14:paraId="22313475" w14:textId="556EFFC5" w:rsidR="008C06B6" w:rsidRDefault="00893488" w:rsidP="004F2622">
            <w:r>
              <w:t>0.2</w:t>
            </w:r>
          </w:p>
        </w:tc>
        <w:tc>
          <w:tcPr>
            <w:tcW w:w="1701" w:type="dxa"/>
            <w:shd w:val="clear" w:color="auto" w:fill="auto"/>
          </w:tcPr>
          <w:p w14:paraId="54B621DA" w14:textId="1E5707BA" w:rsidR="008C06B6" w:rsidRDefault="00893488" w:rsidP="004F2622">
            <w:r>
              <w:t>David Edwards</w:t>
            </w:r>
          </w:p>
        </w:tc>
        <w:tc>
          <w:tcPr>
            <w:tcW w:w="5386" w:type="dxa"/>
            <w:shd w:val="clear" w:color="auto" w:fill="auto"/>
          </w:tcPr>
          <w:p w14:paraId="6A3D8E9F" w14:textId="0BD03846" w:rsidR="008C06B6" w:rsidRDefault="00893488" w:rsidP="004F2622">
            <w:r>
              <w:t>Move to VMWare snapshots</w:t>
            </w:r>
          </w:p>
        </w:tc>
      </w:tr>
      <w:tr w:rsidR="00F52C58" w14:paraId="5BB33116" w14:textId="77777777" w:rsidTr="00A637DA">
        <w:trPr>
          <w:trHeight w:val="70"/>
        </w:trPr>
        <w:tc>
          <w:tcPr>
            <w:tcW w:w="1560" w:type="dxa"/>
            <w:shd w:val="clear" w:color="auto" w:fill="auto"/>
          </w:tcPr>
          <w:p w14:paraId="2E656605" w14:textId="046EF861" w:rsidR="00F52C58" w:rsidRDefault="00F52C58" w:rsidP="004F2622">
            <w:r>
              <w:t>9 Mar 2017</w:t>
            </w:r>
          </w:p>
        </w:tc>
        <w:tc>
          <w:tcPr>
            <w:tcW w:w="992" w:type="dxa"/>
            <w:shd w:val="clear" w:color="auto" w:fill="auto"/>
          </w:tcPr>
          <w:p w14:paraId="03078737" w14:textId="303B5D7B" w:rsidR="00F52C58" w:rsidRDefault="00F52C58" w:rsidP="004F2622">
            <w:r>
              <w:t>0.3</w:t>
            </w:r>
          </w:p>
        </w:tc>
        <w:tc>
          <w:tcPr>
            <w:tcW w:w="1701" w:type="dxa"/>
            <w:shd w:val="clear" w:color="auto" w:fill="auto"/>
          </w:tcPr>
          <w:p w14:paraId="52DB01B3" w14:textId="707E1305" w:rsidR="00F52C58" w:rsidRDefault="00F52C58" w:rsidP="004F2622">
            <w:r>
              <w:t>David Edwards</w:t>
            </w:r>
          </w:p>
        </w:tc>
        <w:tc>
          <w:tcPr>
            <w:tcW w:w="5386" w:type="dxa"/>
            <w:shd w:val="clear" w:color="auto" w:fill="auto"/>
          </w:tcPr>
          <w:p w14:paraId="36DD1D20" w14:textId="2FAC90C4" w:rsidR="00F52C58" w:rsidRDefault="00F52C58" w:rsidP="004F2622">
            <w:r>
              <w:t>Removed VMWare snapshots, changed networking instructions (for 5.2.2 Distro (Trg v2))</w:t>
            </w:r>
          </w:p>
        </w:tc>
      </w:tr>
      <w:tr w:rsidR="004426C8" w14:paraId="6B4DF535" w14:textId="77777777" w:rsidTr="00A637DA">
        <w:trPr>
          <w:trHeight w:val="70"/>
        </w:trPr>
        <w:tc>
          <w:tcPr>
            <w:tcW w:w="1560" w:type="dxa"/>
            <w:shd w:val="clear" w:color="auto" w:fill="auto"/>
          </w:tcPr>
          <w:p w14:paraId="62354561" w14:textId="28C4E6FE" w:rsidR="004426C8" w:rsidRDefault="004426C8" w:rsidP="004F2622">
            <w:r>
              <w:t>3 Apr 2017</w:t>
            </w:r>
          </w:p>
        </w:tc>
        <w:tc>
          <w:tcPr>
            <w:tcW w:w="992" w:type="dxa"/>
            <w:shd w:val="clear" w:color="auto" w:fill="auto"/>
          </w:tcPr>
          <w:p w14:paraId="30B375F4" w14:textId="35D144A5" w:rsidR="004426C8" w:rsidRDefault="004426C8" w:rsidP="004F2622">
            <w:r>
              <w:t>0.4</w:t>
            </w:r>
          </w:p>
        </w:tc>
        <w:tc>
          <w:tcPr>
            <w:tcW w:w="1701" w:type="dxa"/>
            <w:shd w:val="clear" w:color="auto" w:fill="auto"/>
          </w:tcPr>
          <w:p w14:paraId="6FC0D1B4" w14:textId="38433C2B" w:rsidR="004426C8" w:rsidRDefault="004426C8" w:rsidP="004F2622">
            <w:r>
              <w:t>David Edwards</w:t>
            </w:r>
          </w:p>
        </w:tc>
        <w:tc>
          <w:tcPr>
            <w:tcW w:w="5386" w:type="dxa"/>
            <w:shd w:val="clear" w:color="auto" w:fill="auto"/>
          </w:tcPr>
          <w:p w14:paraId="5339CBD8" w14:textId="06680961" w:rsidR="004426C8" w:rsidRDefault="004426C8" w:rsidP="004F2622">
            <w:r>
              <w:t>Minor corrections for v2 of the Trg Distro</w:t>
            </w:r>
          </w:p>
        </w:tc>
      </w:tr>
      <w:tr w:rsidR="00111F6F" w14:paraId="33C9F59E" w14:textId="77777777" w:rsidTr="00A637DA">
        <w:trPr>
          <w:trHeight w:val="70"/>
        </w:trPr>
        <w:tc>
          <w:tcPr>
            <w:tcW w:w="1560" w:type="dxa"/>
            <w:shd w:val="clear" w:color="auto" w:fill="auto"/>
          </w:tcPr>
          <w:p w14:paraId="28B4FA2E" w14:textId="65E08F34" w:rsidR="00111F6F" w:rsidRDefault="00111F6F" w:rsidP="004F2622">
            <w:r>
              <w:t>27 Jul 2017</w:t>
            </w:r>
          </w:p>
        </w:tc>
        <w:tc>
          <w:tcPr>
            <w:tcW w:w="992" w:type="dxa"/>
            <w:shd w:val="clear" w:color="auto" w:fill="auto"/>
          </w:tcPr>
          <w:p w14:paraId="41EE9040" w14:textId="72E2B1CD" w:rsidR="00111F6F" w:rsidRDefault="00111F6F" w:rsidP="004F2622">
            <w:r>
              <w:t>0.5</w:t>
            </w:r>
          </w:p>
        </w:tc>
        <w:tc>
          <w:tcPr>
            <w:tcW w:w="1701" w:type="dxa"/>
            <w:shd w:val="clear" w:color="auto" w:fill="auto"/>
          </w:tcPr>
          <w:p w14:paraId="7820C369" w14:textId="7DCC0599" w:rsidR="00111F6F" w:rsidRDefault="00111F6F" w:rsidP="004F2622">
            <w:r>
              <w:t>David Edwards</w:t>
            </w:r>
          </w:p>
        </w:tc>
        <w:tc>
          <w:tcPr>
            <w:tcW w:w="5386" w:type="dxa"/>
            <w:shd w:val="clear" w:color="auto" w:fill="auto"/>
          </w:tcPr>
          <w:p w14:paraId="1BF57D05" w14:textId="2495C32B" w:rsidR="00111F6F" w:rsidRDefault="00111F6F" w:rsidP="00111F6F">
            <w:r>
              <w:t>Combined both guides (Local &amp; Cloud) into one, updated for Trg v4 (IGI 5.2.3)</w:t>
            </w:r>
          </w:p>
        </w:tc>
      </w:tr>
      <w:tr w:rsidR="00A73A35" w14:paraId="79C054E2" w14:textId="77777777" w:rsidTr="00A637DA">
        <w:trPr>
          <w:trHeight w:val="70"/>
        </w:trPr>
        <w:tc>
          <w:tcPr>
            <w:tcW w:w="1560" w:type="dxa"/>
            <w:shd w:val="clear" w:color="auto" w:fill="auto"/>
          </w:tcPr>
          <w:p w14:paraId="28907010" w14:textId="62854F6C" w:rsidR="00A73A35" w:rsidRDefault="00A73A35" w:rsidP="004F2622">
            <w:r>
              <w:t>30 Aug 2017</w:t>
            </w:r>
          </w:p>
        </w:tc>
        <w:tc>
          <w:tcPr>
            <w:tcW w:w="992" w:type="dxa"/>
            <w:shd w:val="clear" w:color="auto" w:fill="auto"/>
          </w:tcPr>
          <w:p w14:paraId="4827EADB" w14:textId="2F44BCAD" w:rsidR="00A73A35" w:rsidRDefault="00A73A35" w:rsidP="004F2622">
            <w:r>
              <w:t>0.6</w:t>
            </w:r>
          </w:p>
        </w:tc>
        <w:tc>
          <w:tcPr>
            <w:tcW w:w="1701" w:type="dxa"/>
            <w:shd w:val="clear" w:color="auto" w:fill="auto"/>
          </w:tcPr>
          <w:p w14:paraId="3E69B39E" w14:textId="7B06F589" w:rsidR="00A73A35" w:rsidRDefault="00A73A35" w:rsidP="004F2622">
            <w:r>
              <w:t>David Edwards</w:t>
            </w:r>
          </w:p>
        </w:tc>
        <w:tc>
          <w:tcPr>
            <w:tcW w:w="5386" w:type="dxa"/>
            <w:shd w:val="clear" w:color="auto" w:fill="auto"/>
          </w:tcPr>
          <w:p w14:paraId="781C88FD" w14:textId="55068DEB" w:rsidR="00A73A35" w:rsidRDefault="00A73A35" w:rsidP="00111F6F">
            <w:r>
              <w:t>Updated with Skytap and SCS-Portal info for Trg v4</w:t>
            </w:r>
          </w:p>
        </w:tc>
      </w:tr>
      <w:tr w:rsidR="0081098D" w14:paraId="340D4E81" w14:textId="77777777" w:rsidTr="00A637DA">
        <w:trPr>
          <w:trHeight w:val="70"/>
        </w:trPr>
        <w:tc>
          <w:tcPr>
            <w:tcW w:w="1560" w:type="dxa"/>
            <w:shd w:val="clear" w:color="auto" w:fill="auto"/>
          </w:tcPr>
          <w:p w14:paraId="54FB8198" w14:textId="7277B079" w:rsidR="0081098D" w:rsidRDefault="0081098D" w:rsidP="004F2622">
            <w:r>
              <w:t>15 Feb 2018</w:t>
            </w:r>
          </w:p>
        </w:tc>
        <w:tc>
          <w:tcPr>
            <w:tcW w:w="992" w:type="dxa"/>
            <w:shd w:val="clear" w:color="auto" w:fill="auto"/>
          </w:tcPr>
          <w:p w14:paraId="4FA79762" w14:textId="626108FA" w:rsidR="0081098D" w:rsidRDefault="0081098D" w:rsidP="004F2622">
            <w:r>
              <w:t>0.7</w:t>
            </w:r>
          </w:p>
        </w:tc>
        <w:tc>
          <w:tcPr>
            <w:tcW w:w="1701" w:type="dxa"/>
            <w:shd w:val="clear" w:color="auto" w:fill="auto"/>
          </w:tcPr>
          <w:p w14:paraId="6B676B68" w14:textId="7D05340C" w:rsidR="0081098D" w:rsidRDefault="0081098D" w:rsidP="004F2622">
            <w:r>
              <w:t>David Edwards</w:t>
            </w:r>
          </w:p>
        </w:tc>
        <w:tc>
          <w:tcPr>
            <w:tcW w:w="5386" w:type="dxa"/>
            <w:shd w:val="clear" w:color="auto" w:fill="auto"/>
          </w:tcPr>
          <w:p w14:paraId="799068B1" w14:textId="000C866A" w:rsidR="0081098D" w:rsidRDefault="0081098D" w:rsidP="00111F6F">
            <w:r>
              <w:t>Added new WinSvr2016 image</w:t>
            </w:r>
          </w:p>
        </w:tc>
      </w:tr>
      <w:tr w:rsidR="007713A8" w14:paraId="492F9AAD" w14:textId="77777777" w:rsidTr="00A637DA">
        <w:trPr>
          <w:trHeight w:val="70"/>
        </w:trPr>
        <w:tc>
          <w:tcPr>
            <w:tcW w:w="1560" w:type="dxa"/>
            <w:shd w:val="clear" w:color="auto" w:fill="auto"/>
          </w:tcPr>
          <w:p w14:paraId="0DB0F42D" w14:textId="1D4A3EA8" w:rsidR="007713A8" w:rsidRDefault="007713A8" w:rsidP="004F2622">
            <w:r>
              <w:t>17 Apr 2018</w:t>
            </w:r>
          </w:p>
        </w:tc>
        <w:tc>
          <w:tcPr>
            <w:tcW w:w="992" w:type="dxa"/>
            <w:shd w:val="clear" w:color="auto" w:fill="auto"/>
          </w:tcPr>
          <w:p w14:paraId="58941F6A" w14:textId="642BE93D" w:rsidR="007713A8" w:rsidRDefault="007713A8" w:rsidP="004F2622">
            <w:r>
              <w:t>0.8</w:t>
            </w:r>
          </w:p>
        </w:tc>
        <w:tc>
          <w:tcPr>
            <w:tcW w:w="1701" w:type="dxa"/>
            <w:shd w:val="clear" w:color="auto" w:fill="auto"/>
          </w:tcPr>
          <w:p w14:paraId="458600C5" w14:textId="635AF405" w:rsidR="007713A8" w:rsidRDefault="007713A8" w:rsidP="004F2622">
            <w:r>
              <w:t>David Edwards</w:t>
            </w:r>
          </w:p>
        </w:tc>
        <w:tc>
          <w:tcPr>
            <w:tcW w:w="5386" w:type="dxa"/>
            <w:shd w:val="clear" w:color="auto" w:fill="auto"/>
          </w:tcPr>
          <w:p w14:paraId="40D8688C" w14:textId="5A34FBA1" w:rsidR="007713A8" w:rsidRDefault="007713A8" w:rsidP="00111F6F">
            <w:r>
              <w:t>Added VMWare Player network setup (from David Kuehr-McLaren)</w:t>
            </w:r>
            <w:r w:rsidR="00914414">
              <w:t xml:space="preserve"> and Special instructions for use of SCS-Local.</w:t>
            </w:r>
          </w:p>
        </w:tc>
      </w:tr>
      <w:tr w:rsidR="00587083" w14:paraId="038F4CBB" w14:textId="77777777" w:rsidTr="00A637DA">
        <w:trPr>
          <w:trHeight w:val="70"/>
        </w:trPr>
        <w:tc>
          <w:tcPr>
            <w:tcW w:w="1560" w:type="dxa"/>
            <w:shd w:val="clear" w:color="auto" w:fill="auto"/>
          </w:tcPr>
          <w:p w14:paraId="08D56AF0" w14:textId="449013FE" w:rsidR="00587083" w:rsidRDefault="00587083" w:rsidP="004F2622">
            <w:r>
              <w:t>30 Oct 2018</w:t>
            </w:r>
          </w:p>
        </w:tc>
        <w:tc>
          <w:tcPr>
            <w:tcW w:w="992" w:type="dxa"/>
            <w:shd w:val="clear" w:color="auto" w:fill="auto"/>
          </w:tcPr>
          <w:p w14:paraId="7E74393F" w14:textId="71E151EA" w:rsidR="00587083" w:rsidRDefault="00587083" w:rsidP="004F2622">
            <w:r>
              <w:t>0.9</w:t>
            </w:r>
          </w:p>
        </w:tc>
        <w:tc>
          <w:tcPr>
            <w:tcW w:w="1701" w:type="dxa"/>
            <w:shd w:val="clear" w:color="auto" w:fill="auto"/>
          </w:tcPr>
          <w:p w14:paraId="4BC531B4" w14:textId="4866C229" w:rsidR="00587083" w:rsidRDefault="00587083" w:rsidP="004F2622">
            <w:r>
              <w:t>David Edwards</w:t>
            </w:r>
          </w:p>
        </w:tc>
        <w:tc>
          <w:tcPr>
            <w:tcW w:w="5386" w:type="dxa"/>
            <w:shd w:val="clear" w:color="auto" w:fill="auto"/>
          </w:tcPr>
          <w:p w14:paraId="67109E21" w14:textId="380AC9A8" w:rsidR="00587083" w:rsidRDefault="00587083" w:rsidP="00111F6F">
            <w:r>
              <w:t>Updated SCS-Local details for London MSU</w:t>
            </w:r>
          </w:p>
        </w:tc>
      </w:tr>
    </w:tbl>
    <w:p w14:paraId="390CC893" w14:textId="77777777" w:rsidR="00940046" w:rsidRDefault="00940046" w:rsidP="004F2622"/>
    <w:p w14:paraId="3A776FD7" w14:textId="77777777" w:rsidR="00940046" w:rsidRDefault="00940046" w:rsidP="004F2622"/>
    <w:p w14:paraId="130A6D0A" w14:textId="77777777" w:rsidR="00FD71B0" w:rsidRPr="00DB34CA" w:rsidRDefault="00DB34CA" w:rsidP="004F2622">
      <w:pPr>
        <w:rPr>
          <w:b/>
          <w:bCs/>
          <w:sz w:val="32"/>
          <w:szCs w:val="32"/>
        </w:rPr>
      </w:pPr>
      <w:bookmarkStart w:id="0" w:name="_GoBack"/>
      <w:bookmarkEnd w:id="0"/>
      <w:r>
        <w:br w:type="page"/>
      </w:r>
      <w:r w:rsidR="0087558C" w:rsidRPr="00DB34CA">
        <w:rPr>
          <w:b/>
          <w:bCs/>
          <w:sz w:val="32"/>
          <w:szCs w:val="32"/>
        </w:rPr>
        <w:lastRenderedPageBreak/>
        <w:t>Table of C</w:t>
      </w:r>
      <w:r w:rsidR="00FD71B0" w:rsidRPr="00DB34CA">
        <w:rPr>
          <w:b/>
          <w:bCs/>
          <w:sz w:val="32"/>
          <w:szCs w:val="32"/>
        </w:rPr>
        <w:t>ontents</w:t>
      </w:r>
    </w:p>
    <w:p w14:paraId="0870FF6F" w14:textId="030DAC2F" w:rsidR="00FD71B0" w:rsidRDefault="00FD71B0" w:rsidP="004F2622"/>
    <w:p w14:paraId="3DFD8B7C" w14:textId="1877A91E" w:rsidR="001C3A7B" w:rsidRDefault="000B7324">
      <w:pPr>
        <w:pStyle w:val="TOC1"/>
        <w:rPr>
          <w:rFonts w:asciiTheme="minorHAnsi" w:eastAsiaTheme="minorEastAsia" w:hAnsiTheme="minorHAnsi" w:cstheme="minorBidi"/>
          <w:b w:val="0"/>
          <w:noProof/>
          <w:sz w:val="24"/>
          <w:lang w:val="en-AU"/>
        </w:rPr>
      </w:pPr>
      <w:r>
        <w:fldChar w:fldCharType="begin"/>
      </w:r>
      <w:r>
        <w:instrText xml:space="preserve"> TOC \o "2-3" \h \z \u \t "Heading 1,1" </w:instrText>
      </w:r>
      <w:r>
        <w:fldChar w:fldCharType="separate"/>
      </w:r>
      <w:hyperlink w:anchor="_Toc514249395" w:history="1">
        <w:r w:rsidR="001C3A7B" w:rsidRPr="004041B7">
          <w:rPr>
            <w:rStyle w:val="Hyperlink"/>
            <w:noProof/>
          </w:rPr>
          <w:t>1 Introduction to the ISIGI Training Lab Environment</w:t>
        </w:r>
        <w:r w:rsidR="001C3A7B">
          <w:rPr>
            <w:noProof/>
            <w:webHidden/>
          </w:rPr>
          <w:tab/>
        </w:r>
        <w:r w:rsidR="001C3A7B">
          <w:rPr>
            <w:noProof/>
            <w:webHidden/>
          </w:rPr>
          <w:fldChar w:fldCharType="begin"/>
        </w:r>
        <w:r w:rsidR="001C3A7B">
          <w:rPr>
            <w:noProof/>
            <w:webHidden/>
          </w:rPr>
          <w:instrText xml:space="preserve"> PAGEREF _Toc514249395 \h </w:instrText>
        </w:r>
        <w:r w:rsidR="001C3A7B">
          <w:rPr>
            <w:noProof/>
            <w:webHidden/>
          </w:rPr>
        </w:r>
        <w:r w:rsidR="001C3A7B">
          <w:rPr>
            <w:noProof/>
            <w:webHidden/>
          </w:rPr>
          <w:fldChar w:fldCharType="separate"/>
        </w:r>
        <w:r w:rsidR="001C3A7B">
          <w:rPr>
            <w:noProof/>
            <w:webHidden/>
          </w:rPr>
          <w:t>5</w:t>
        </w:r>
        <w:r w:rsidR="001C3A7B">
          <w:rPr>
            <w:noProof/>
            <w:webHidden/>
          </w:rPr>
          <w:fldChar w:fldCharType="end"/>
        </w:r>
      </w:hyperlink>
    </w:p>
    <w:p w14:paraId="42DCFB00" w14:textId="5242F6BA" w:rsidR="001C3A7B" w:rsidRDefault="00387C7B">
      <w:pPr>
        <w:pStyle w:val="TOC2"/>
        <w:rPr>
          <w:rFonts w:asciiTheme="minorHAnsi" w:eastAsiaTheme="minorEastAsia" w:hAnsiTheme="minorHAnsi" w:cstheme="minorBidi"/>
          <w:noProof/>
          <w:sz w:val="24"/>
          <w:lang w:val="en-AU"/>
        </w:rPr>
      </w:pPr>
      <w:hyperlink w:anchor="_Toc514249396" w:history="1">
        <w:r w:rsidR="001C3A7B" w:rsidRPr="004041B7">
          <w:rPr>
            <w:rStyle w:val="Hyperlink"/>
            <w:noProof/>
          </w:rPr>
          <w:t>1.1 Architecture and Components</w:t>
        </w:r>
        <w:r w:rsidR="001C3A7B">
          <w:rPr>
            <w:noProof/>
            <w:webHidden/>
          </w:rPr>
          <w:tab/>
        </w:r>
        <w:r w:rsidR="001C3A7B">
          <w:rPr>
            <w:noProof/>
            <w:webHidden/>
          </w:rPr>
          <w:fldChar w:fldCharType="begin"/>
        </w:r>
        <w:r w:rsidR="001C3A7B">
          <w:rPr>
            <w:noProof/>
            <w:webHidden/>
          </w:rPr>
          <w:instrText xml:space="preserve"> PAGEREF _Toc514249396 \h </w:instrText>
        </w:r>
        <w:r w:rsidR="001C3A7B">
          <w:rPr>
            <w:noProof/>
            <w:webHidden/>
          </w:rPr>
        </w:r>
        <w:r w:rsidR="001C3A7B">
          <w:rPr>
            <w:noProof/>
            <w:webHidden/>
          </w:rPr>
          <w:fldChar w:fldCharType="separate"/>
        </w:r>
        <w:r w:rsidR="001C3A7B">
          <w:rPr>
            <w:noProof/>
            <w:webHidden/>
          </w:rPr>
          <w:t>5</w:t>
        </w:r>
        <w:r w:rsidR="001C3A7B">
          <w:rPr>
            <w:noProof/>
            <w:webHidden/>
          </w:rPr>
          <w:fldChar w:fldCharType="end"/>
        </w:r>
      </w:hyperlink>
    </w:p>
    <w:p w14:paraId="3295F881" w14:textId="278CD432" w:rsidR="001C3A7B" w:rsidRDefault="00387C7B">
      <w:pPr>
        <w:pStyle w:val="TOC2"/>
        <w:rPr>
          <w:rFonts w:asciiTheme="minorHAnsi" w:eastAsiaTheme="minorEastAsia" w:hAnsiTheme="minorHAnsi" w:cstheme="minorBidi"/>
          <w:noProof/>
          <w:sz w:val="24"/>
          <w:lang w:val="en-AU"/>
        </w:rPr>
      </w:pPr>
      <w:hyperlink w:anchor="_Toc514249397" w:history="1">
        <w:r w:rsidR="001C3A7B" w:rsidRPr="004041B7">
          <w:rPr>
            <w:rStyle w:val="Hyperlink"/>
            <w:noProof/>
          </w:rPr>
          <w:t>1.2 Virtual Machines</w:t>
        </w:r>
        <w:r w:rsidR="001C3A7B">
          <w:rPr>
            <w:noProof/>
            <w:webHidden/>
          </w:rPr>
          <w:tab/>
        </w:r>
        <w:r w:rsidR="001C3A7B">
          <w:rPr>
            <w:noProof/>
            <w:webHidden/>
          </w:rPr>
          <w:fldChar w:fldCharType="begin"/>
        </w:r>
        <w:r w:rsidR="001C3A7B">
          <w:rPr>
            <w:noProof/>
            <w:webHidden/>
          </w:rPr>
          <w:instrText xml:space="preserve"> PAGEREF _Toc514249397 \h </w:instrText>
        </w:r>
        <w:r w:rsidR="001C3A7B">
          <w:rPr>
            <w:noProof/>
            <w:webHidden/>
          </w:rPr>
        </w:r>
        <w:r w:rsidR="001C3A7B">
          <w:rPr>
            <w:noProof/>
            <w:webHidden/>
          </w:rPr>
          <w:fldChar w:fldCharType="separate"/>
        </w:r>
        <w:r w:rsidR="001C3A7B">
          <w:rPr>
            <w:noProof/>
            <w:webHidden/>
          </w:rPr>
          <w:t>5</w:t>
        </w:r>
        <w:r w:rsidR="001C3A7B">
          <w:rPr>
            <w:noProof/>
            <w:webHidden/>
          </w:rPr>
          <w:fldChar w:fldCharType="end"/>
        </w:r>
      </w:hyperlink>
    </w:p>
    <w:p w14:paraId="3E6B4DF9" w14:textId="08517C09" w:rsidR="001C3A7B" w:rsidRDefault="00387C7B">
      <w:pPr>
        <w:pStyle w:val="TOC3"/>
        <w:rPr>
          <w:rFonts w:asciiTheme="minorHAnsi" w:eastAsiaTheme="minorEastAsia" w:hAnsiTheme="minorHAnsi" w:cstheme="minorBidi"/>
          <w:noProof/>
          <w:sz w:val="24"/>
          <w:lang w:val="en-AU"/>
        </w:rPr>
      </w:pPr>
      <w:hyperlink w:anchor="_Toc514249398" w:history="1">
        <w:r w:rsidR="001C3A7B" w:rsidRPr="004041B7">
          <w:rPr>
            <w:rStyle w:val="Hyperlink"/>
            <w:noProof/>
          </w:rPr>
          <w:t>1.2.1 IGI 5.2 Virtual Appliance</w:t>
        </w:r>
        <w:r w:rsidR="001C3A7B">
          <w:rPr>
            <w:noProof/>
            <w:webHidden/>
          </w:rPr>
          <w:tab/>
        </w:r>
        <w:r w:rsidR="001C3A7B">
          <w:rPr>
            <w:noProof/>
            <w:webHidden/>
          </w:rPr>
          <w:fldChar w:fldCharType="begin"/>
        </w:r>
        <w:r w:rsidR="001C3A7B">
          <w:rPr>
            <w:noProof/>
            <w:webHidden/>
          </w:rPr>
          <w:instrText xml:space="preserve"> PAGEREF _Toc514249398 \h </w:instrText>
        </w:r>
        <w:r w:rsidR="001C3A7B">
          <w:rPr>
            <w:noProof/>
            <w:webHidden/>
          </w:rPr>
        </w:r>
        <w:r w:rsidR="001C3A7B">
          <w:rPr>
            <w:noProof/>
            <w:webHidden/>
          </w:rPr>
          <w:fldChar w:fldCharType="separate"/>
        </w:r>
        <w:r w:rsidR="001C3A7B">
          <w:rPr>
            <w:noProof/>
            <w:webHidden/>
          </w:rPr>
          <w:t>5</w:t>
        </w:r>
        <w:r w:rsidR="001C3A7B">
          <w:rPr>
            <w:noProof/>
            <w:webHidden/>
          </w:rPr>
          <w:fldChar w:fldCharType="end"/>
        </w:r>
      </w:hyperlink>
    </w:p>
    <w:p w14:paraId="359B0C85" w14:textId="06105178" w:rsidR="001C3A7B" w:rsidRDefault="00387C7B">
      <w:pPr>
        <w:pStyle w:val="TOC3"/>
        <w:rPr>
          <w:rFonts w:asciiTheme="minorHAnsi" w:eastAsiaTheme="minorEastAsia" w:hAnsiTheme="minorHAnsi" w:cstheme="minorBidi"/>
          <w:noProof/>
          <w:sz w:val="24"/>
          <w:lang w:val="en-AU"/>
        </w:rPr>
      </w:pPr>
      <w:hyperlink w:anchor="_Toc514249399" w:history="1">
        <w:r w:rsidR="001C3A7B" w:rsidRPr="004041B7">
          <w:rPr>
            <w:rStyle w:val="Hyperlink"/>
            <w:noProof/>
          </w:rPr>
          <w:t>1.2.2 IGI Data Server</w:t>
        </w:r>
        <w:r w:rsidR="001C3A7B">
          <w:rPr>
            <w:noProof/>
            <w:webHidden/>
          </w:rPr>
          <w:tab/>
        </w:r>
        <w:r w:rsidR="001C3A7B">
          <w:rPr>
            <w:noProof/>
            <w:webHidden/>
          </w:rPr>
          <w:fldChar w:fldCharType="begin"/>
        </w:r>
        <w:r w:rsidR="001C3A7B">
          <w:rPr>
            <w:noProof/>
            <w:webHidden/>
          </w:rPr>
          <w:instrText xml:space="preserve"> PAGEREF _Toc514249399 \h </w:instrText>
        </w:r>
        <w:r w:rsidR="001C3A7B">
          <w:rPr>
            <w:noProof/>
            <w:webHidden/>
          </w:rPr>
        </w:r>
        <w:r w:rsidR="001C3A7B">
          <w:rPr>
            <w:noProof/>
            <w:webHidden/>
          </w:rPr>
          <w:fldChar w:fldCharType="separate"/>
        </w:r>
        <w:r w:rsidR="001C3A7B">
          <w:rPr>
            <w:noProof/>
            <w:webHidden/>
          </w:rPr>
          <w:t>6</w:t>
        </w:r>
        <w:r w:rsidR="001C3A7B">
          <w:rPr>
            <w:noProof/>
            <w:webHidden/>
          </w:rPr>
          <w:fldChar w:fldCharType="end"/>
        </w:r>
      </w:hyperlink>
    </w:p>
    <w:p w14:paraId="183C1399" w14:textId="6606F08B" w:rsidR="001C3A7B" w:rsidRDefault="00387C7B">
      <w:pPr>
        <w:pStyle w:val="TOC3"/>
        <w:rPr>
          <w:rFonts w:asciiTheme="minorHAnsi" w:eastAsiaTheme="minorEastAsia" w:hAnsiTheme="minorHAnsi" w:cstheme="minorBidi"/>
          <w:noProof/>
          <w:sz w:val="24"/>
          <w:lang w:val="en-AU"/>
        </w:rPr>
      </w:pPr>
      <w:hyperlink w:anchor="_Toc514249400" w:history="1">
        <w:r w:rsidR="001C3A7B" w:rsidRPr="004041B7">
          <w:rPr>
            <w:rStyle w:val="Hyperlink"/>
            <w:noProof/>
          </w:rPr>
          <w:t>1.2.3 Windows Server</w:t>
        </w:r>
        <w:r w:rsidR="001C3A7B">
          <w:rPr>
            <w:noProof/>
            <w:webHidden/>
          </w:rPr>
          <w:tab/>
        </w:r>
        <w:r w:rsidR="001C3A7B">
          <w:rPr>
            <w:noProof/>
            <w:webHidden/>
          </w:rPr>
          <w:fldChar w:fldCharType="begin"/>
        </w:r>
        <w:r w:rsidR="001C3A7B">
          <w:rPr>
            <w:noProof/>
            <w:webHidden/>
          </w:rPr>
          <w:instrText xml:space="preserve"> PAGEREF _Toc514249400 \h </w:instrText>
        </w:r>
        <w:r w:rsidR="001C3A7B">
          <w:rPr>
            <w:noProof/>
            <w:webHidden/>
          </w:rPr>
        </w:r>
        <w:r w:rsidR="001C3A7B">
          <w:rPr>
            <w:noProof/>
            <w:webHidden/>
          </w:rPr>
          <w:fldChar w:fldCharType="separate"/>
        </w:r>
        <w:r w:rsidR="001C3A7B">
          <w:rPr>
            <w:noProof/>
            <w:webHidden/>
          </w:rPr>
          <w:t>6</w:t>
        </w:r>
        <w:r w:rsidR="001C3A7B">
          <w:rPr>
            <w:noProof/>
            <w:webHidden/>
          </w:rPr>
          <w:fldChar w:fldCharType="end"/>
        </w:r>
      </w:hyperlink>
    </w:p>
    <w:p w14:paraId="53C8A0C9" w14:textId="260D5E30" w:rsidR="001C3A7B" w:rsidRDefault="00387C7B">
      <w:pPr>
        <w:pStyle w:val="TOC2"/>
        <w:rPr>
          <w:rFonts w:asciiTheme="minorHAnsi" w:eastAsiaTheme="minorEastAsia" w:hAnsiTheme="minorHAnsi" w:cstheme="minorBidi"/>
          <w:noProof/>
          <w:sz w:val="24"/>
          <w:lang w:val="en-AU"/>
        </w:rPr>
      </w:pPr>
      <w:hyperlink w:anchor="_Toc514249401" w:history="1">
        <w:r w:rsidR="001C3A7B" w:rsidRPr="004041B7">
          <w:rPr>
            <w:rStyle w:val="Hyperlink"/>
            <w:noProof/>
          </w:rPr>
          <w:t>1.3 Memory Recommendations</w:t>
        </w:r>
        <w:r w:rsidR="001C3A7B">
          <w:rPr>
            <w:noProof/>
            <w:webHidden/>
          </w:rPr>
          <w:tab/>
        </w:r>
        <w:r w:rsidR="001C3A7B">
          <w:rPr>
            <w:noProof/>
            <w:webHidden/>
          </w:rPr>
          <w:fldChar w:fldCharType="begin"/>
        </w:r>
        <w:r w:rsidR="001C3A7B">
          <w:rPr>
            <w:noProof/>
            <w:webHidden/>
          </w:rPr>
          <w:instrText xml:space="preserve"> PAGEREF _Toc514249401 \h </w:instrText>
        </w:r>
        <w:r w:rsidR="001C3A7B">
          <w:rPr>
            <w:noProof/>
            <w:webHidden/>
          </w:rPr>
        </w:r>
        <w:r w:rsidR="001C3A7B">
          <w:rPr>
            <w:noProof/>
            <w:webHidden/>
          </w:rPr>
          <w:fldChar w:fldCharType="separate"/>
        </w:r>
        <w:r w:rsidR="001C3A7B">
          <w:rPr>
            <w:noProof/>
            <w:webHidden/>
          </w:rPr>
          <w:t>6</w:t>
        </w:r>
        <w:r w:rsidR="001C3A7B">
          <w:rPr>
            <w:noProof/>
            <w:webHidden/>
          </w:rPr>
          <w:fldChar w:fldCharType="end"/>
        </w:r>
      </w:hyperlink>
    </w:p>
    <w:p w14:paraId="52CD0E71" w14:textId="04A3428F" w:rsidR="001C3A7B" w:rsidRDefault="00387C7B">
      <w:pPr>
        <w:pStyle w:val="TOC2"/>
        <w:rPr>
          <w:rFonts w:asciiTheme="minorHAnsi" w:eastAsiaTheme="minorEastAsia" w:hAnsiTheme="minorHAnsi" w:cstheme="minorBidi"/>
          <w:noProof/>
          <w:sz w:val="24"/>
          <w:lang w:val="en-AU"/>
        </w:rPr>
      </w:pPr>
      <w:hyperlink w:anchor="_Toc514249402" w:history="1">
        <w:r w:rsidR="001C3A7B" w:rsidRPr="004041B7">
          <w:rPr>
            <w:rStyle w:val="Hyperlink"/>
            <w:noProof/>
          </w:rPr>
          <w:t>1.4 VMWare and Networking</w:t>
        </w:r>
        <w:r w:rsidR="001C3A7B">
          <w:rPr>
            <w:noProof/>
            <w:webHidden/>
          </w:rPr>
          <w:tab/>
        </w:r>
        <w:r w:rsidR="001C3A7B">
          <w:rPr>
            <w:noProof/>
            <w:webHidden/>
          </w:rPr>
          <w:fldChar w:fldCharType="begin"/>
        </w:r>
        <w:r w:rsidR="001C3A7B">
          <w:rPr>
            <w:noProof/>
            <w:webHidden/>
          </w:rPr>
          <w:instrText xml:space="preserve"> PAGEREF _Toc514249402 \h </w:instrText>
        </w:r>
        <w:r w:rsidR="001C3A7B">
          <w:rPr>
            <w:noProof/>
            <w:webHidden/>
          </w:rPr>
        </w:r>
        <w:r w:rsidR="001C3A7B">
          <w:rPr>
            <w:noProof/>
            <w:webHidden/>
          </w:rPr>
          <w:fldChar w:fldCharType="separate"/>
        </w:r>
        <w:r w:rsidR="001C3A7B">
          <w:rPr>
            <w:noProof/>
            <w:webHidden/>
          </w:rPr>
          <w:t>6</w:t>
        </w:r>
        <w:r w:rsidR="001C3A7B">
          <w:rPr>
            <w:noProof/>
            <w:webHidden/>
          </w:rPr>
          <w:fldChar w:fldCharType="end"/>
        </w:r>
      </w:hyperlink>
    </w:p>
    <w:p w14:paraId="1FAFF393" w14:textId="7F5FF02A" w:rsidR="001C3A7B" w:rsidRDefault="00387C7B">
      <w:pPr>
        <w:pStyle w:val="TOC3"/>
        <w:rPr>
          <w:rFonts w:asciiTheme="minorHAnsi" w:eastAsiaTheme="minorEastAsia" w:hAnsiTheme="minorHAnsi" w:cstheme="minorBidi"/>
          <w:noProof/>
          <w:sz w:val="24"/>
          <w:lang w:val="en-AU"/>
        </w:rPr>
      </w:pPr>
      <w:hyperlink w:anchor="_Toc514249403" w:history="1">
        <w:r w:rsidR="001C3A7B" w:rsidRPr="004041B7">
          <w:rPr>
            <w:rStyle w:val="Hyperlink"/>
            <w:noProof/>
          </w:rPr>
          <w:t>1.4.1 IP Addresses and Hostnames</w:t>
        </w:r>
        <w:r w:rsidR="001C3A7B">
          <w:rPr>
            <w:noProof/>
            <w:webHidden/>
          </w:rPr>
          <w:tab/>
        </w:r>
        <w:r w:rsidR="001C3A7B">
          <w:rPr>
            <w:noProof/>
            <w:webHidden/>
          </w:rPr>
          <w:fldChar w:fldCharType="begin"/>
        </w:r>
        <w:r w:rsidR="001C3A7B">
          <w:rPr>
            <w:noProof/>
            <w:webHidden/>
          </w:rPr>
          <w:instrText xml:space="preserve"> PAGEREF _Toc514249403 \h </w:instrText>
        </w:r>
        <w:r w:rsidR="001C3A7B">
          <w:rPr>
            <w:noProof/>
            <w:webHidden/>
          </w:rPr>
        </w:r>
        <w:r w:rsidR="001C3A7B">
          <w:rPr>
            <w:noProof/>
            <w:webHidden/>
          </w:rPr>
          <w:fldChar w:fldCharType="separate"/>
        </w:r>
        <w:r w:rsidR="001C3A7B">
          <w:rPr>
            <w:noProof/>
            <w:webHidden/>
          </w:rPr>
          <w:t>6</w:t>
        </w:r>
        <w:r w:rsidR="001C3A7B">
          <w:rPr>
            <w:noProof/>
            <w:webHidden/>
          </w:rPr>
          <w:fldChar w:fldCharType="end"/>
        </w:r>
      </w:hyperlink>
    </w:p>
    <w:p w14:paraId="3C1FFECE" w14:textId="401FB79E" w:rsidR="001C3A7B" w:rsidRDefault="00387C7B">
      <w:pPr>
        <w:pStyle w:val="TOC2"/>
        <w:rPr>
          <w:rFonts w:asciiTheme="minorHAnsi" w:eastAsiaTheme="minorEastAsia" w:hAnsiTheme="minorHAnsi" w:cstheme="minorBidi"/>
          <w:noProof/>
          <w:sz w:val="24"/>
          <w:lang w:val="en-AU"/>
        </w:rPr>
      </w:pPr>
      <w:hyperlink w:anchor="_Toc514249404" w:history="1">
        <w:r w:rsidR="001C3A7B" w:rsidRPr="004041B7">
          <w:rPr>
            <w:rStyle w:val="Hyperlink"/>
            <w:noProof/>
          </w:rPr>
          <w:t>1.5 Accounts</w:t>
        </w:r>
        <w:r w:rsidR="001C3A7B">
          <w:rPr>
            <w:noProof/>
            <w:webHidden/>
          </w:rPr>
          <w:tab/>
        </w:r>
        <w:r w:rsidR="001C3A7B">
          <w:rPr>
            <w:noProof/>
            <w:webHidden/>
          </w:rPr>
          <w:fldChar w:fldCharType="begin"/>
        </w:r>
        <w:r w:rsidR="001C3A7B">
          <w:rPr>
            <w:noProof/>
            <w:webHidden/>
          </w:rPr>
          <w:instrText xml:space="preserve"> PAGEREF _Toc514249404 \h </w:instrText>
        </w:r>
        <w:r w:rsidR="001C3A7B">
          <w:rPr>
            <w:noProof/>
            <w:webHidden/>
          </w:rPr>
        </w:r>
        <w:r w:rsidR="001C3A7B">
          <w:rPr>
            <w:noProof/>
            <w:webHidden/>
          </w:rPr>
          <w:fldChar w:fldCharType="separate"/>
        </w:r>
        <w:r w:rsidR="001C3A7B">
          <w:rPr>
            <w:noProof/>
            <w:webHidden/>
          </w:rPr>
          <w:t>7</w:t>
        </w:r>
        <w:r w:rsidR="001C3A7B">
          <w:rPr>
            <w:noProof/>
            <w:webHidden/>
          </w:rPr>
          <w:fldChar w:fldCharType="end"/>
        </w:r>
      </w:hyperlink>
    </w:p>
    <w:p w14:paraId="327F0BB7" w14:textId="2C9C8C9A" w:rsidR="001C3A7B" w:rsidRDefault="00387C7B">
      <w:pPr>
        <w:pStyle w:val="TOC2"/>
        <w:rPr>
          <w:rFonts w:asciiTheme="minorHAnsi" w:eastAsiaTheme="minorEastAsia" w:hAnsiTheme="minorHAnsi" w:cstheme="minorBidi"/>
          <w:noProof/>
          <w:sz w:val="24"/>
          <w:lang w:val="en-AU"/>
        </w:rPr>
      </w:pPr>
      <w:hyperlink w:anchor="_Toc514249405" w:history="1">
        <w:r w:rsidR="001C3A7B" w:rsidRPr="004041B7">
          <w:rPr>
            <w:rStyle w:val="Hyperlink"/>
            <w:noProof/>
          </w:rPr>
          <w:t>1.6 Student Files</w:t>
        </w:r>
        <w:r w:rsidR="001C3A7B">
          <w:rPr>
            <w:noProof/>
            <w:webHidden/>
          </w:rPr>
          <w:tab/>
        </w:r>
        <w:r w:rsidR="001C3A7B">
          <w:rPr>
            <w:noProof/>
            <w:webHidden/>
          </w:rPr>
          <w:fldChar w:fldCharType="begin"/>
        </w:r>
        <w:r w:rsidR="001C3A7B">
          <w:rPr>
            <w:noProof/>
            <w:webHidden/>
          </w:rPr>
          <w:instrText xml:space="preserve"> PAGEREF _Toc514249405 \h </w:instrText>
        </w:r>
        <w:r w:rsidR="001C3A7B">
          <w:rPr>
            <w:noProof/>
            <w:webHidden/>
          </w:rPr>
        </w:r>
        <w:r w:rsidR="001C3A7B">
          <w:rPr>
            <w:noProof/>
            <w:webHidden/>
          </w:rPr>
          <w:fldChar w:fldCharType="separate"/>
        </w:r>
        <w:r w:rsidR="001C3A7B">
          <w:rPr>
            <w:noProof/>
            <w:webHidden/>
          </w:rPr>
          <w:t>7</w:t>
        </w:r>
        <w:r w:rsidR="001C3A7B">
          <w:rPr>
            <w:noProof/>
            <w:webHidden/>
          </w:rPr>
          <w:fldChar w:fldCharType="end"/>
        </w:r>
      </w:hyperlink>
    </w:p>
    <w:p w14:paraId="4EF12E04" w14:textId="061B9C4B" w:rsidR="001C3A7B" w:rsidRDefault="00387C7B">
      <w:pPr>
        <w:pStyle w:val="TOC2"/>
        <w:rPr>
          <w:rFonts w:asciiTheme="minorHAnsi" w:eastAsiaTheme="minorEastAsia" w:hAnsiTheme="minorHAnsi" w:cstheme="minorBidi"/>
          <w:noProof/>
          <w:sz w:val="24"/>
          <w:lang w:val="en-AU"/>
        </w:rPr>
      </w:pPr>
      <w:hyperlink w:anchor="_Toc514249406" w:history="1">
        <w:r w:rsidR="001C3A7B" w:rsidRPr="004041B7">
          <w:rPr>
            <w:rStyle w:val="Hyperlink"/>
            <w:noProof/>
          </w:rPr>
          <w:t>1.7 Lab Environment Setup and Test</w:t>
        </w:r>
        <w:r w:rsidR="001C3A7B">
          <w:rPr>
            <w:noProof/>
            <w:webHidden/>
          </w:rPr>
          <w:tab/>
        </w:r>
        <w:r w:rsidR="001C3A7B">
          <w:rPr>
            <w:noProof/>
            <w:webHidden/>
          </w:rPr>
          <w:fldChar w:fldCharType="begin"/>
        </w:r>
        <w:r w:rsidR="001C3A7B">
          <w:rPr>
            <w:noProof/>
            <w:webHidden/>
          </w:rPr>
          <w:instrText xml:space="preserve"> PAGEREF _Toc514249406 \h </w:instrText>
        </w:r>
        <w:r w:rsidR="001C3A7B">
          <w:rPr>
            <w:noProof/>
            <w:webHidden/>
          </w:rPr>
        </w:r>
        <w:r w:rsidR="001C3A7B">
          <w:rPr>
            <w:noProof/>
            <w:webHidden/>
          </w:rPr>
          <w:fldChar w:fldCharType="separate"/>
        </w:r>
        <w:r w:rsidR="001C3A7B">
          <w:rPr>
            <w:noProof/>
            <w:webHidden/>
          </w:rPr>
          <w:t>7</w:t>
        </w:r>
        <w:r w:rsidR="001C3A7B">
          <w:rPr>
            <w:noProof/>
            <w:webHidden/>
          </w:rPr>
          <w:fldChar w:fldCharType="end"/>
        </w:r>
      </w:hyperlink>
    </w:p>
    <w:p w14:paraId="157F34AF" w14:textId="7A75B122" w:rsidR="001C3A7B" w:rsidRDefault="00387C7B">
      <w:pPr>
        <w:pStyle w:val="TOC1"/>
        <w:rPr>
          <w:rFonts w:asciiTheme="minorHAnsi" w:eastAsiaTheme="minorEastAsia" w:hAnsiTheme="minorHAnsi" w:cstheme="minorBidi"/>
          <w:b w:val="0"/>
          <w:noProof/>
          <w:sz w:val="24"/>
          <w:lang w:val="en-AU"/>
        </w:rPr>
      </w:pPr>
      <w:hyperlink w:anchor="_Toc514249407" w:history="1">
        <w:r w:rsidR="001C3A7B" w:rsidRPr="004041B7">
          <w:rPr>
            <w:rStyle w:val="Hyperlink"/>
            <w:noProof/>
          </w:rPr>
          <w:t>2 Local VM Environment Setup</w:t>
        </w:r>
        <w:r w:rsidR="001C3A7B">
          <w:rPr>
            <w:noProof/>
            <w:webHidden/>
          </w:rPr>
          <w:tab/>
        </w:r>
        <w:r w:rsidR="001C3A7B">
          <w:rPr>
            <w:noProof/>
            <w:webHidden/>
          </w:rPr>
          <w:fldChar w:fldCharType="begin"/>
        </w:r>
        <w:r w:rsidR="001C3A7B">
          <w:rPr>
            <w:noProof/>
            <w:webHidden/>
          </w:rPr>
          <w:instrText xml:space="preserve"> PAGEREF _Toc514249407 \h </w:instrText>
        </w:r>
        <w:r w:rsidR="001C3A7B">
          <w:rPr>
            <w:noProof/>
            <w:webHidden/>
          </w:rPr>
        </w:r>
        <w:r w:rsidR="001C3A7B">
          <w:rPr>
            <w:noProof/>
            <w:webHidden/>
          </w:rPr>
          <w:fldChar w:fldCharType="separate"/>
        </w:r>
        <w:r w:rsidR="001C3A7B">
          <w:rPr>
            <w:noProof/>
            <w:webHidden/>
          </w:rPr>
          <w:t>9</w:t>
        </w:r>
        <w:r w:rsidR="001C3A7B">
          <w:rPr>
            <w:noProof/>
            <w:webHidden/>
          </w:rPr>
          <w:fldChar w:fldCharType="end"/>
        </w:r>
      </w:hyperlink>
    </w:p>
    <w:p w14:paraId="4C14E043" w14:textId="5CB73AFE" w:rsidR="001C3A7B" w:rsidRDefault="00387C7B">
      <w:pPr>
        <w:pStyle w:val="TOC2"/>
        <w:rPr>
          <w:rFonts w:asciiTheme="minorHAnsi" w:eastAsiaTheme="minorEastAsia" w:hAnsiTheme="minorHAnsi" w:cstheme="minorBidi"/>
          <w:noProof/>
          <w:sz w:val="24"/>
          <w:lang w:val="en-AU"/>
        </w:rPr>
      </w:pPr>
      <w:hyperlink w:anchor="_Toc514249408" w:history="1">
        <w:r w:rsidR="001C3A7B" w:rsidRPr="004041B7">
          <w:rPr>
            <w:rStyle w:val="Hyperlink"/>
            <w:noProof/>
          </w:rPr>
          <w:t>2.1 Check your Machine Meets the Minimum Requirements</w:t>
        </w:r>
        <w:r w:rsidR="001C3A7B">
          <w:rPr>
            <w:noProof/>
            <w:webHidden/>
          </w:rPr>
          <w:tab/>
        </w:r>
        <w:r w:rsidR="001C3A7B">
          <w:rPr>
            <w:noProof/>
            <w:webHidden/>
          </w:rPr>
          <w:fldChar w:fldCharType="begin"/>
        </w:r>
        <w:r w:rsidR="001C3A7B">
          <w:rPr>
            <w:noProof/>
            <w:webHidden/>
          </w:rPr>
          <w:instrText xml:space="preserve"> PAGEREF _Toc514249408 \h </w:instrText>
        </w:r>
        <w:r w:rsidR="001C3A7B">
          <w:rPr>
            <w:noProof/>
            <w:webHidden/>
          </w:rPr>
        </w:r>
        <w:r w:rsidR="001C3A7B">
          <w:rPr>
            <w:noProof/>
            <w:webHidden/>
          </w:rPr>
          <w:fldChar w:fldCharType="separate"/>
        </w:r>
        <w:r w:rsidR="001C3A7B">
          <w:rPr>
            <w:noProof/>
            <w:webHidden/>
          </w:rPr>
          <w:t>9</w:t>
        </w:r>
        <w:r w:rsidR="001C3A7B">
          <w:rPr>
            <w:noProof/>
            <w:webHidden/>
          </w:rPr>
          <w:fldChar w:fldCharType="end"/>
        </w:r>
      </w:hyperlink>
    </w:p>
    <w:p w14:paraId="57EC3724" w14:textId="36BA6422" w:rsidR="001C3A7B" w:rsidRDefault="00387C7B">
      <w:pPr>
        <w:pStyle w:val="TOC2"/>
        <w:rPr>
          <w:rFonts w:asciiTheme="minorHAnsi" w:eastAsiaTheme="minorEastAsia" w:hAnsiTheme="minorHAnsi" w:cstheme="minorBidi"/>
          <w:noProof/>
          <w:sz w:val="24"/>
          <w:lang w:val="en-AU"/>
        </w:rPr>
      </w:pPr>
      <w:hyperlink w:anchor="_Toc514249409" w:history="1">
        <w:r w:rsidR="001C3A7B" w:rsidRPr="004041B7">
          <w:rPr>
            <w:rStyle w:val="Hyperlink"/>
            <w:noProof/>
          </w:rPr>
          <w:t>2.2 Download the Compressed VM Files</w:t>
        </w:r>
        <w:r w:rsidR="001C3A7B">
          <w:rPr>
            <w:noProof/>
            <w:webHidden/>
          </w:rPr>
          <w:tab/>
        </w:r>
        <w:r w:rsidR="001C3A7B">
          <w:rPr>
            <w:noProof/>
            <w:webHidden/>
          </w:rPr>
          <w:fldChar w:fldCharType="begin"/>
        </w:r>
        <w:r w:rsidR="001C3A7B">
          <w:rPr>
            <w:noProof/>
            <w:webHidden/>
          </w:rPr>
          <w:instrText xml:space="preserve"> PAGEREF _Toc514249409 \h </w:instrText>
        </w:r>
        <w:r w:rsidR="001C3A7B">
          <w:rPr>
            <w:noProof/>
            <w:webHidden/>
          </w:rPr>
        </w:r>
        <w:r w:rsidR="001C3A7B">
          <w:rPr>
            <w:noProof/>
            <w:webHidden/>
          </w:rPr>
          <w:fldChar w:fldCharType="separate"/>
        </w:r>
        <w:r w:rsidR="001C3A7B">
          <w:rPr>
            <w:noProof/>
            <w:webHidden/>
          </w:rPr>
          <w:t>9</w:t>
        </w:r>
        <w:r w:rsidR="001C3A7B">
          <w:rPr>
            <w:noProof/>
            <w:webHidden/>
          </w:rPr>
          <w:fldChar w:fldCharType="end"/>
        </w:r>
      </w:hyperlink>
    </w:p>
    <w:p w14:paraId="1C0C40E3" w14:textId="7F2AAC46" w:rsidR="001C3A7B" w:rsidRDefault="00387C7B">
      <w:pPr>
        <w:pStyle w:val="TOC2"/>
        <w:rPr>
          <w:rFonts w:asciiTheme="minorHAnsi" w:eastAsiaTheme="minorEastAsia" w:hAnsiTheme="minorHAnsi" w:cstheme="minorBidi"/>
          <w:noProof/>
          <w:sz w:val="24"/>
          <w:lang w:val="en-AU"/>
        </w:rPr>
      </w:pPr>
      <w:hyperlink w:anchor="_Toc514249410" w:history="1">
        <w:r w:rsidR="001C3A7B" w:rsidRPr="004041B7">
          <w:rPr>
            <w:rStyle w:val="Hyperlink"/>
            <w:noProof/>
          </w:rPr>
          <w:t>2.3 Expand the VMs</w:t>
        </w:r>
        <w:r w:rsidR="001C3A7B">
          <w:rPr>
            <w:noProof/>
            <w:webHidden/>
          </w:rPr>
          <w:tab/>
        </w:r>
        <w:r w:rsidR="001C3A7B">
          <w:rPr>
            <w:noProof/>
            <w:webHidden/>
          </w:rPr>
          <w:fldChar w:fldCharType="begin"/>
        </w:r>
        <w:r w:rsidR="001C3A7B">
          <w:rPr>
            <w:noProof/>
            <w:webHidden/>
          </w:rPr>
          <w:instrText xml:space="preserve"> PAGEREF _Toc514249410 \h </w:instrText>
        </w:r>
        <w:r w:rsidR="001C3A7B">
          <w:rPr>
            <w:noProof/>
            <w:webHidden/>
          </w:rPr>
        </w:r>
        <w:r w:rsidR="001C3A7B">
          <w:rPr>
            <w:noProof/>
            <w:webHidden/>
          </w:rPr>
          <w:fldChar w:fldCharType="separate"/>
        </w:r>
        <w:r w:rsidR="001C3A7B">
          <w:rPr>
            <w:noProof/>
            <w:webHidden/>
          </w:rPr>
          <w:t>9</w:t>
        </w:r>
        <w:r w:rsidR="001C3A7B">
          <w:rPr>
            <w:noProof/>
            <w:webHidden/>
          </w:rPr>
          <w:fldChar w:fldCharType="end"/>
        </w:r>
      </w:hyperlink>
    </w:p>
    <w:p w14:paraId="1D221205" w14:textId="7E49AD0B" w:rsidR="001C3A7B" w:rsidRDefault="00387C7B">
      <w:pPr>
        <w:pStyle w:val="TOC2"/>
        <w:rPr>
          <w:rFonts w:asciiTheme="minorHAnsi" w:eastAsiaTheme="minorEastAsia" w:hAnsiTheme="minorHAnsi" w:cstheme="minorBidi"/>
          <w:noProof/>
          <w:sz w:val="24"/>
          <w:lang w:val="en-AU"/>
        </w:rPr>
      </w:pPr>
      <w:hyperlink w:anchor="_Toc514249411" w:history="1">
        <w:r w:rsidR="001C3A7B" w:rsidRPr="004041B7">
          <w:rPr>
            <w:rStyle w:val="Hyperlink"/>
            <w:noProof/>
          </w:rPr>
          <w:t>2.4 Check the VM memory allocation</w:t>
        </w:r>
        <w:r w:rsidR="001C3A7B">
          <w:rPr>
            <w:noProof/>
            <w:webHidden/>
          </w:rPr>
          <w:tab/>
        </w:r>
        <w:r w:rsidR="001C3A7B">
          <w:rPr>
            <w:noProof/>
            <w:webHidden/>
          </w:rPr>
          <w:fldChar w:fldCharType="begin"/>
        </w:r>
        <w:r w:rsidR="001C3A7B">
          <w:rPr>
            <w:noProof/>
            <w:webHidden/>
          </w:rPr>
          <w:instrText xml:space="preserve"> PAGEREF _Toc514249411 \h </w:instrText>
        </w:r>
        <w:r w:rsidR="001C3A7B">
          <w:rPr>
            <w:noProof/>
            <w:webHidden/>
          </w:rPr>
        </w:r>
        <w:r w:rsidR="001C3A7B">
          <w:rPr>
            <w:noProof/>
            <w:webHidden/>
          </w:rPr>
          <w:fldChar w:fldCharType="separate"/>
        </w:r>
        <w:r w:rsidR="001C3A7B">
          <w:rPr>
            <w:noProof/>
            <w:webHidden/>
          </w:rPr>
          <w:t>10</w:t>
        </w:r>
        <w:r w:rsidR="001C3A7B">
          <w:rPr>
            <w:noProof/>
            <w:webHidden/>
          </w:rPr>
          <w:fldChar w:fldCharType="end"/>
        </w:r>
      </w:hyperlink>
    </w:p>
    <w:p w14:paraId="3F19FD38" w14:textId="6314844C" w:rsidR="001C3A7B" w:rsidRDefault="00387C7B">
      <w:pPr>
        <w:pStyle w:val="TOC2"/>
        <w:rPr>
          <w:rFonts w:asciiTheme="minorHAnsi" w:eastAsiaTheme="minorEastAsia" w:hAnsiTheme="minorHAnsi" w:cstheme="minorBidi"/>
          <w:noProof/>
          <w:sz w:val="24"/>
          <w:lang w:val="en-AU"/>
        </w:rPr>
      </w:pPr>
      <w:hyperlink w:anchor="_Toc514249412" w:history="1">
        <w:r w:rsidR="001C3A7B" w:rsidRPr="004041B7">
          <w:rPr>
            <w:rStyle w:val="Hyperlink"/>
            <w:noProof/>
          </w:rPr>
          <w:t>2.5 Check the Networking Configuration</w:t>
        </w:r>
        <w:r w:rsidR="001C3A7B">
          <w:rPr>
            <w:noProof/>
            <w:webHidden/>
          </w:rPr>
          <w:tab/>
        </w:r>
        <w:r w:rsidR="001C3A7B">
          <w:rPr>
            <w:noProof/>
            <w:webHidden/>
          </w:rPr>
          <w:fldChar w:fldCharType="begin"/>
        </w:r>
        <w:r w:rsidR="001C3A7B">
          <w:rPr>
            <w:noProof/>
            <w:webHidden/>
          </w:rPr>
          <w:instrText xml:space="preserve"> PAGEREF _Toc514249412 \h </w:instrText>
        </w:r>
        <w:r w:rsidR="001C3A7B">
          <w:rPr>
            <w:noProof/>
            <w:webHidden/>
          </w:rPr>
        </w:r>
        <w:r w:rsidR="001C3A7B">
          <w:rPr>
            <w:noProof/>
            <w:webHidden/>
          </w:rPr>
          <w:fldChar w:fldCharType="separate"/>
        </w:r>
        <w:r w:rsidR="001C3A7B">
          <w:rPr>
            <w:noProof/>
            <w:webHidden/>
          </w:rPr>
          <w:t>10</w:t>
        </w:r>
        <w:r w:rsidR="001C3A7B">
          <w:rPr>
            <w:noProof/>
            <w:webHidden/>
          </w:rPr>
          <w:fldChar w:fldCharType="end"/>
        </w:r>
      </w:hyperlink>
    </w:p>
    <w:p w14:paraId="6314180C" w14:textId="1D4828EA" w:rsidR="001C3A7B" w:rsidRDefault="00387C7B">
      <w:pPr>
        <w:pStyle w:val="TOC3"/>
        <w:rPr>
          <w:rFonts w:asciiTheme="minorHAnsi" w:eastAsiaTheme="minorEastAsia" w:hAnsiTheme="minorHAnsi" w:cstheme="minorBidi"/>
          <w:noProof/>
          <w:sz w:val="24"/>
          <w:lang w:val="en-AU"/>
        </w:rPr>
      </w:pPr>
      <w:hyperlink w:anchor="_Toc514249413" w:history="1">
        <w:r w:rsidR="001C3A7B" w:rsidRPr="004041B7">
          <w:rPr>
            <w:rStyle w:val="Hyperlink"/>
            <w:noProof/>
          </w:rPr>
          <w:t>2.5.1 Check and Set Your VM Networking</w:t>
        </w:r>
        <w:r w:rsidR="001C3A7B">
          <w:rPr>
            <w:noProof/>
            <w:webHidden/>
          </w:rPr>
          <w:tab/>
        </w:r>
        <w:r w:rsidR="001C3A7B">
          <w:rPr>
            <w:noProof/>
            <w:webHidden/>
          </w:rPr>
          <w:fldChar w:fldCharType="begin"/>
        </w:r>
        <w:r w:rsidR="001C3A7B">
          <w:rPr>
            <w:noProof/>
            <w:webHidden/>
          </w:rPr>
          <w:instrText xml:space="preserve"> PAGEREF _Toc514249413 \h </w:instrText>
        </w:r>
        <w:r w:rsidR="001C3A7B">
          <w:rPr>
            <w:noProof/>
            <w:webHidden/>
          </w:rPr>
        </w:r>
        <w:r w:rsidR="001C3A7B">
          <w:rPr>
            <w:noProof/>
            <w:webHidden/>
          </w:rPr>
          <w:fldChar w:fldCharType="separate"/>
        </w:r>
        <w:r w:rsidR="001C3A7B">
          <w:rPr>
            <w:noProof/>
            <w:webHidden/>
          </w:rPr>
          <w:t>10</w:t>
        </w:r>
        <w:r w:rsidR="001C3A7B">
          <w:rPr>
            <w:noProof/>
            <w:webHidden/>
          </w:rPr>
          <w:fldChar w:fldCharType="end"/>
        </w:r>
      </w:hyperlink>
    </w:p>
    <w:p w14:paraId="14EB61DF" w14:textId="2EFD2E6E" w:rsidR="001C3A7B" w:rsidRDefault="00387C7B">
      <w:pPr>
        <w:pStyle w:val="TOC2"/>
        <w:rPr>
          <w:rFonts w:asciiTheme="minorHAnsi" w:eastAsiaTheme="minorEastAsia" w:hAnsiTheme="minorHAnsi" w:cstheme="minorBidi"/>
          <w:noProof/>
          <w:sz w:val="24"/>
          <w:lang w:val="en-AU"/>
        </w:rPr>
      </w:pPr>
      <w:hyperlink w:anchor="_Toc514249414" w:history="1">
        <w:r w:rsidR="001C3A7B" w:rsidRPr="004041B7">
          <w:rPr>
            <w:rStyle w:val="Hyperlink"/>
            <w:noProof/>
          </w:rPr>
          <w:t>2.6 Start the IGI Data Server VM</w:t>
        </w:r>
        <w:r w:rsidR="001C3A7B">
          <w:rPr>
            <w:noProof/>
            <w:webHidden/>
          </w:rPr>
          <w:tab/>
        </w:r>
        <w:r w:rsidR="001C3A7B">
          <w:rPr>
            <w:noProof/>
            <w:webHidden/>
          </w:rPr>
          <w:fldChar w:fldCharType="begin"/>
        </w:r>
        <w:r w:rsidR="001C3A7B">
          <w:rPr>
            <w:noProof/>
            <w:webHidden/>
          </w:rPr>
          <w:instrText xml:space="preserve"> PAGEREF _Toc514249414 \h </w:instrText>
        </w:r>
        <w:r w:rsidR="001C3A7B">
          <w:rPr>
            <w:noProof/>
            <w:webHidden/>
          </w:rPr>
        </w:r>
        <w:r w:rsidR="001C3A7B">
          <w:rPr>
            <w:noProof/>
            <w:webHidden/>
          </w:rPr>
          <w:fldChar w:fldCharType="separate"/>
        </w:r>
        <w:r w:rsidR="001C3A7B">
          <w:rPr>
            <w:noProof/>
            <w:webHidden/>
          </w:rPr>
          <w:t>12</w:t>
        </w:r>
        <w:r w:rsidR="001C3A7B">
          <w:rPr>
            <w:noProof/>
            <w:webHidden/>
          </w:rPr>
          <w:fldChar w:fldCharType="end"/>
        </w:r>
      </w:hyperlink>
    </w:p>
    <w:p w14:paraId="251675DD" w14:textId="0DD99D32" w:rsidR="001C3A7B" w:rsidRDefault="00387C7B">
      <w:pPr>
        <w:pStyle w:val="TOC2"/>
        <w:rPr>
          <w:rFonts w:asciiTheme="minorHAnsi" w:eastAsiaTheme="minorEastAsia" w:hAnsiTheme="minorHAnsi" w:cstheme="minorBidi"/>
          <w:noProof/>
          <w:sz w:val="24"/>
          <w:lang w:val="en-AU"/>
        </w:rPr>
      </w:pPr>
      <w:hyperlink w:anchor="_Toc514249415" w:history="1">
        <w:r w:rsidR="001C3A7B" w:rsidRPr="004041B7">
          <w:rPr>
            <w:rStyle w:val="Hyperlink"/>
            <w:noProof/>
          </w:rPr>
          <w:t>2.7 Start the IGI Virtual Appliance VM</w:t>
        </w:r>
        <w:r w:rsidR="001C3A7B">
          <w:rPr>
            <w:noProof/>
            <w:webHidden/>
          </w:rPr>
          <w:tab/>
        </w:r>
        <w:r w:rsidR="001C3A7B">
          <w:rPr>
            <w:noProof/>
            <w:webHidden/>
          </w:rPr>
          <w:fldChar w:fldCharType="begin"/>
        </w:r>
        <w:r w:rsidR="001C3A7B">
          <w:rPr>
            <w:noProof/>
            <w:webHidden/>
          </w:rPr>
          <w:instrText xml:space="preserve"> PAGEREF _Toc514249415 \h </w:instrText>
        </w:r>
        <w:r w:rsidR="001C3A7B">
          <w:rPr>
            <w:noProof/>
            <w:webHidden/>
          </w:rPr>
        </w:r>
        <w:r w:rsidR="001C3A7B">
          <w:rPr>
            <w:noProof/>
            <w:webHidden/>
          </w:rPr>
          <w:fldChar w:fldCharType="separate"/>
        </w:r>
        <w:r w:rsidR="001C3A7B">
          <w:rPr>
            <w:noProof/>
            <w:webHidden/>
          </w:rPr>
          <w:t>13</w:t>
        </w:r>
        <w:r w:rsidR="001C3A7B">
          <w:rPr>
            <w:noProof/>
            <w:webHidden/>
          </w:rPr>
          <w:fldChar w:fldCharType="end"/>
        </w:r>
      </w:hyperlink>
    </w:p>
    <w:p w14:paraId="69B46E8F" w14:textId="20D0F721" w:rsidR="001C3A7B" w:rsidRDefault="00387C7B">
      <w:pPr>
        <w:pStyle w:val="TOC2"/>
        <w:rPr>
          <w:rFonts w:asciiTheme="minorHAnsi" w:eastAsiaTheme="minorEastAsia" w:hAnsiTheme="minorHAnsi" w:cstheme="minorBidi"/>
          <w:noProof/>
          <w:sz w:val="24"/>
          <w:lang w:val="en-AU"/>
        </w:rPr>
      </w:pPr>
      <w:hyperlink w:anchor="_Toc514249416" w:history="1">
        <w:r w:rsidR="001C3A7B" w:rsidRPr="004041B7">
          <w:rPr>
            <w:rStyle w:val="Hyperlink"/>
            <w:noProof/>
          </w:rPr>
          <w:t>2.8 Check/Set the Time in the Virtual Appliance</w:t>
        </w:r>
        <w:r w:rsidR="001C3A7B">
          <w:rPr>
            <w:noProof/>
            <w:webHidden/>
          </w:rPr>
          <w:tab/>
        </w:r>
        <w:r w:rsidR="001C3A7B">
          <w:rPr>
            <w:noProof/>
            <w:webHidden/>
          </w:rPr>
          <w:fldChar w:fldCharType="begin"/>
        </w:r>
        <w:r w:rsidR="001C3A7B">
          <w:rPr>
            <w:noProof/>
            <w:webHidden/>
          </w:rPr>
          <w:instrText xml:space="preserve"> PAGEREF _Toc514249416 \h </w:instrText>
        </w:r>
        <w:r w:rsidR="001C3A7B">
          <w:rPr>
            <w:noProof/>
            <w:webHidden/>
          </w:rPr>
        </w:r>
        <w:r w:rsidR="001C3A7B">
          <w:rPr>
            <w:noProof/>
            <w:webHidden/>
          </w:rPr>
          <w:fldChar w:fldCharType="separate"/>
        </w:r>
        <w:r w:rsidR="001C3A7B">
          <w:rPr>
            <w:noProof/>
            <w:webHidden/>
          </w:rPr>
          <w:t>14</w:t>
        </w:r>
        <w:r w:rsidR="001C3A7B">
          <w:rPr>
            <w:noProof/>
            <w:webHidden/>
          </w:rPr>
          <w:fldChar w:fldCharType="end"/>
        </w:r>
      </w:hyperlink>
    </w:p>
    <w:p w14:paraId="4A024488" w14:textId="38BE77F2" w:rsidR="001C3A7B" w:rsidRDefault="00387C7B">
      <w:pPr>
        <w:pStyle w:val="TOC2"/>
        <w:rPr>
          <w:rFonts w:asciiTheme="minorHAnsi" w:eastAsiaTheme="minorEastAsia" w:hAnsiTheme="minorHAnsi" w:cstheme="minorBidi"/>
          <w:noProof/>
          <w:sz w:val="24"/>
          <w:lang w:val="en-AU"/>
        </w:rPr>
      </w:pPr>
      <w:hyperlink w:anchor="_Toc514249417" w:history="1">
        <w:r w:rsidR="001C3A7B" w:rsidRPr="004041B7">
          <w:rPr>
            <w:rStyle w:val="Hyperlink"/>
            <w:noProof/>
          </w:rPr>
          <w:t>2.9 (optionally) Start the Windows Server VM</w:t>
        </w:r>
        <w:r w:rsidR="001C3A7B">
          <w:rPr>
            <w:noProof/>
            <w:webHidden/>
          </w:rPr>
          <w:tab/>
        </w:r>
        <w:r w:rsidR="001C3A7B">
          <w:rPr>
            <w:noProof/>
            <w:webHidden/>
          </w:rPr>
          <w:fldChar w:fldCharType="begin"/>
        </w:r>
        <w:r w:rsidR="001C3A7B">
          <w:rPr>
            <w:noProof/>
            <w:webHidden/>
          </w:rPr>
          <w:instrText xml:space="preserve"> PAGEREF _Toc514249417 \h </w:instrText>
        </w:r>
        <w:r w:rsidR="001C3A7B">
          <w:rPr>
            <w:noProof/>
            <w:webHidden/>
          </w:rPr>
        </w:r>
        <w:r w:rsidR="001C3A7B">
          <w:rPr>
            <w:noProof/>
            <w:webHidden/>
          </w:rPr>
          <w:fldChar w:fldCharType="separate"/>
        </w:r>
        <w:r w:rsidR="001C3A7B">
          <w:rPr>
            <w:noProof/>
            <w:webHidden/>
          </w:rPr>
          <w:t>14</w:t>
        </w:r>
        <w:r w:rsidR="001C3A7B">
          <w:rPr>
            <w:noProof/>
            <w:webHidden/>
          </w:rPr>
          <w:fldChar w:fldCharType="end"/>
        </w:r>
      </w:hyperlink>
    </w:p>
    <w:p w14:paraId="540BF46A" w14:textId="4472C403" w:rsidR="001C3A7B" w:rsidRDefault="00387C7B">
      <w:pPr>
        <w:pStyle w:val="TOC2"/>
        <w:rPr>
          <w:rFonts w:asciiTheme="minorHAnsi" w:eastAsiaTheme="minorEastAsia" w:hAnsiTheme="minorHAnsi" w:cstheme="minorBidi"/>
          <w:noProof/>
          <w:sz w:val="24"/>
          <w:lang w:val="en-AU"/>
        </w:rPr>
      </w:pPr>
      <w:hyperlink w:anchor="_Toc514249418" w:history="1">
        <w:r w:rsidR="001C3A7B" w:rsidRPr="004041B7">
          <w:rPr>
            <w:rStyle w:val="Hyperlink"/>
            <w:noProof/>
          </w:rPr>
          <w:t>2.10 Check connectivity</w:t>
        </w:r>
        <w:r w:rsidR="001C3A7B">
          <w:rPr>
            <w:noProof/>
            <w:webHidden/>
          </w:rPr>
          <w:tab/>
        </w:r>
        <w:r w:rsidR="001C3A7B">
          <w:rPr>
            <w:noProof/>
            <w:webHidden/>
          </w:rPr>
          <w:fldChar w:fldCharType="begin"/>
        </w:r>
        <w:r w:rsidR="001C3A7B">
          <w:rPr>
            <w:noProof/>
            <w:webHidden/>
          </w:rPr>
          <w:instrText xml:space="preserve"> PAGEREF _Toc514249418 \h </w:instrText>
        </w:r>
        <w:r w:rsidR="001C3A7B">
          <w:rPr>
            <w:noProof/>
            <w:webHidden/>
          </w:rPr>
        </w:r>
        <w:r w:rsidR="001C3A7B">
          <w:rPr>
            <w:noProof/>
            <w:webHidden/>
          </w:rPr>
          <w:fldChar w:fldCharType="separate"/>
        </w:r>
        <w:r w:rsidR="001C3A7B">
          <w:rPr>
            <w:noProof/>
            <w:webHidden/>
          </w:rPr>
          <w:t>15</w:t>
        </w:r>
        <w:r w:rsidR="001C3A7B">
          <w:rPr>
            <w:noProof/>
            <w:webHidden/>
          </w:rPr>
          <w:fldChar w:fldCharType="end"/>
        </w:r>
      </w:hyperlink>
    </w:p>
    <w:p w14:paraId="69AC6CA2" w14:textId="246B1351" w:rsidR="001C3A7B" w:rsidRDefault="00387C7B">
      <w:pPr>
        <w:pStyle w:val="TOC1"/>
        <w:rPr>
          <w:rFonts w:asciiTheme="minorHAnsi" w:eastAsiaTheme="minorEastAsia" w:hAnsiTheme="minorHAnsi" w:cstheme="minorBidi"/>
          <w:b w:val="0"/>
          <w:noProof/>
          <w:sz w:val="24"/>
          <w:lang w:val="en-AU"/>
        </w:rPr>
      </w:pPr>
      <w:hyperlink w:anchor="_Toc514249419" w:history="1">
        <w:r w:rsidR="001C3A7B" w:rsidRPr="004041B7">
          <w:rPr>
            <w:rStyle w:val="Hyperlink"/>
            <w:noProof/>
          </w:rPr>
          <w:t>3 Skytap Environment Setup</w:t>
        </w:r>
        <w:r w:rsidR="001C3A7B">
          <w:rPr>
            <w:noProof/>
            <w:webHidden/>
          </w:rPr>
          <w:tab/>
        </w:r>
        <w:r w:rsidR="001C3A7B">
          <w:rPr>
            <w:noProof/>
            <w:webHidden/>
          </w:rPr>
          <w:fldChar w:fldCharType="begin"/>
        </w:r>
        <w:r w:rsidR="001C3A7B">
          <w:rPr>
            <w:noProof/>
            <w:webHidden/>
          </w:rPr>
          <w:instrText xml:space="preserve"> PAGEREF _Toc514249419 \h </w:instrText>
        </w:r>
        <w:r w:rsidR="001C3A7B">
          <w:rPr>
            <w:noProof/>
            <w:webHidden/>
          </w:rPr>
        </w:r>
        <w:r w:rsidR="001C3A7B">
          <w:rPr>
            <w:noProof/>
            <w:webHidden/>
          </w:rPr>
          <w:fldChar w:fldCharType="separate"/>
        </w:r>
        <w:r w:rsidR="001C3A7B">
          <w:rPr>
            <w:noProof/>
            <w:webHidden/>
          </w:rPr>
          <w:t>16</w:t>
        </w:r>
        <w:r w:rsidR="001C3A7B">
          <w:rPr>
            <w:noProof/>
            <w:webHidden/>
          </w:rPr>
          <w:fldChar w:fldCharType="end"/>
        </w:r>
      </w:hyperlink>
    </w:p>
    <w:p w14:paraId="16D072CC" w14:textId="671DFA46" w:rsidR="001C3A7B" w:rsidRDefault="00387C7B">
      <w:pPr>
        <w:pStyle w:val="TOC2"/>
        <w:rPr>
          <w:rFonts w:asciiTheme="minorHAnsi" w:eastAsiaTheme="minorEastAsia" w:hAnsiTheme="minorHAnsi" w:cstheme="minorBidi"/>
          <w:noProof/>
          <w:sz w:val="24"/>
          <w:lang w:val="en-AU"/>
        </w:rPr>
      </w:pPr>
      <w:hyperlink w:anchor="_Toc514249420" w:history="1">
        <w:r w:rsidR="001C3A7B" w:rsidRPr="004041B7">
          <w:rPr>
            <w:rStyle w:val="Hyperlink"/>
            <w:noProof/>
          </w:rPr>
          <w:t>3.1 Create an Environment from the Template</w:t>
        </w:r>
        <w:r w:rsidR="001C3A7B">
          <w:rPr>
            <w:noProof/>
            <w:webHidden/>
          </w:rPr>
          <w:tab/>
        </w:r>
        <w:r w:rsidR="001C3A7B">
          <w:rPr>
            <w:noProof/>
            <w:webHidden/>
          </w:rPr>
          <w:fldChar w:fldCharType="begin"/>
        </w:r>
        <w:r w:rsidR="001C3A7B">
          <w:rPr>
            <w:noProof/>
            <w:webHidden/>
          </w:rPr>
          <w:instrText xml:space="preserve"> PAGEREF _Toc514249420 \h </w:instrText>
        </w:r>
        <w:r w:rsidR="001C3A7B">
          <w:rPr>
            <w:noProof/>
            <w:webHidden/>
          </w:rPr>
        </w:r>
        <w:r w:rsidR="001C3A7B">
          <w:rPr>
            <w:noProof/>
            <w:webHidden/>
          </w:rPr>
          <w:fldChar w:fldCharType="separate"/>
        </w:r>
        <w:r w:rsidR="001C3A7B">
          <w:rPr>
            <w:noProof/>
            <w:webHidden/>
          </w:rPr>
          <w:t>16</w:t>
        </w:r>
        <w:r w:rsidR="001C3A7B">
          <w:rPr>
            <w:noProof/>
            <w:webHidden/>
          </w:rPr>
          <w:fldChar w:fldCharType="end"/>
        </w:r>
      </w:hyperlink>
    </w:p>
    <w:p w14:paraId="55D0BDD2" w14:textId="132D5AD3" w:rsidR="001C3A7B" w:rsidRDefault="00387C7B">
      <w:pPr>
        <w:pStyle w:val="TOC2"/>
        <w:rPr>
          <w:rFonts w:asciiTheme="minorHAnsi" w:eastAsiaTheme="minorEastAsia" w:hAnsiTheme="minorHAnsi" w:cstheme="minorBidi"/>
          <w:noProof/>
          <w:sz w:val="24"/>
          <w:lang w:val="en-AU"/>
        </w:rPr>
      </w:pPr>
      <w:hyperlink w:anchor="_Toc514249421" w:history="1">
        <w:r w:rsidR="001C3A7B" w:rsidRPr="004041B7">
          <w:rPr>
            <w:rStyle w:val="Hyperlink"/>
            <w:noProof/>
          </w:rPr>
          <w:t>3.2 Starting the Training Environment</w:t>
        </w:r>
        <w:r w:rsidR="001C3A7B">
          <w:rPr>
            <w:noProof/>
            <w:webHidden/>
          </w:rPr>
          <w:tab/>
        </w:r>
        <w:r w:rsidR="001C3A7B">
          <w:rPr>
            <w:noProof/>
            <w:webHidden/>
          </w:rPr>
          <w:fldChar w:fldCharType="begin"/>
        </w:r>
        <w:r w:rsidR="001C3A7B">
          <w:rPr>
            <w:noProof/>
            <w:webHidden/>
          </w:rPr>
          <w:instrText xml:space="preserve"> PAGEREF _Toc514249421 \h </w:instrText>
        </w:r>
        <w:r w:rsidR="001C3A7B">
          <w:rPr>
            <w:noProof/>
            <w:webHidden/>
          </w:rPr>
        </w:r>
        <w:r w:rsidR="001C3A7B">
          <w:rPr>
            <w:noProof/>
            <w:webHidden/>
          </w:rPr>
          <w:fldChar w:fldCharType="separate"/>
        </w:r>
        <w:r w:rsidR="001C3A7B">
          <w:rPr>
            <w:noProof/>
            <w:webHidden/>
          </w:rPr>
          <w:t>17</w:t>
        </w:r>
        <w:r w:rsidR="001C3A7B">
          <w:rPr>
            <w:noProof/>
            <w:webHidden/>
          </w:rPr>
          <w:fldChar w:fldCharType="end"/>
        </w:r>
      </w:hyperlink>
    </w:p>
    <w:p w14:paraId="440F0698" w14:textId="0200AE78" w:rsidR="001C3A7B" w:rsidRDefault="00387C7B">
      <w:pPr>
        <w:pStyle w:val="TOC2"/>
        <w:rPr>
          <w:rFonts w:asciiTheme="minorHAnsi" w:eastAsiaTheme="minorEastAsia" w:hAnsiTheme="minorHAnsi" w:cstheme="minorBidi"/>
          <w:noProof/>
          <w:sz w:val="24"/>
          <w:lang w:val="en-AU"/>
        </w:rPr>
      </w:pPr>
      <w:hyperlink w:anchor="_Toc514249422" w:history="1">
        <w:r w:rsidR="001C3A7B" w:rsidRPr="004041B7">
          <w:rPr>
            <w:rStyle w:val="Hyperlink"/>
            <w:noProof/>
          </w:rPr>
          <w:t>3.3 Check VMs</w:t>
        </w:r>
        <w:r w:rsidR="001C3A7B">
          <w:rPr>
            <w:noProof/>
            <w:webHidden/>
          </w:rPr>
          <w:tab/>
        </w:r>
        <w:r w:rsidR="001C3A7B">
          <w:rPr>
            <w:noProof/>
            <w:webHidden/>
          </w:rPr>
          <w:fldChar w:fldCharType="begin"/>
        </w:r>
        <w:r w:rsidR="001C3A7B">
          <w:rPr>
            <w:noProof/>
            <w:webHidden/>
          </w:rPr>
          <w:instrText xml:space="preserve"> PAGEREF _Toc514249422 \h </w:instrText>
        </w:r>
        <w:r w:rsidR="001C3A7B">
          <w:rPr>
            <w:noProof/>
            <w:webHidden/>
          </w:rPr>
        </w:r>
        <w:r w:rsidR="001C3A7B">
          <w:rPr>
            <w:noProof/>
            <w:webHidden/>
          </w:rPr>
          <w:fldChar w:fldCharType="separate"/>
        </w:r>
        <w:r w:rsidR="001C3A7B">
          <w:rPr>
            <w:noProof/>
            <w:webHidden/>
          </w:rPr>
          <w:t>18</w:t>
        </w:r>
        <w:r w:rsidR="001C3A7B">
          <w:rPr>
            <w:noProof/>
            <w:webHidden/>
          </w:rPr>
          <w:fldChar w:fldCharType="end"/>
        </w:r>
      </w:hyperlink>
    </w:p>
    <w:p w14:paraId="0F7CBEE0" w14:textId="5C11A047" w:rsidR="001C3A7B" w:rsidRDefault="00387C7B">
      <w:pPr>
        <w:pStyle w:val="TOC1"/>
        <w:rPr>
          <w:rFonts w:asciiTheme="minorHAnsi" w:eastAsiaTheme="minorEastAsia" w:hAnsiTheme="minorHAnsi" w:cstheme="minorBidi"/>
          <w:b w:val="0"/>
          <w:noProof/>
          <w:sz w:val="24"/>
          <w:lang w:val="en-AU"/>
        </w:rPr>
      </w:pPr>
      <w:hyperlink w:anchor="_Toc514249423" w:history="1">
        <w:r w:rsidR="001C3A7B" w:rsidRPr="004041B7">
          <w:rPr>
            <w:rStyle w:val="Hyperlink"/>
            <w:noProof/>
          </w:rPr>
          <w:t>4 SCS-Portal Environment Setup</w:t>
        </w:r>
        <w:r w:rsidR="001C3A7B">
          <w:rPr>
            <w:noProof/>
            <w:webHidden/>
          </w:rPr>
          <w:tab/>
        </w:r>
        <w:r w:rsidR="001C3A7B">
          <w:rPr>
            <w:noProof/>
            <w:webHidden/>
          </w:rPr>
          <w:fldChar w:fldCharType="begin"/>
        </w:r>
        <w:r w:rsidR="001C3A7B">
          <w:rPr>
            <w:noProof/>
            <w:webHidden/>
          </w:rPr>
          <w:instrText xml:space="preserve"> PAGEREF _Toc514249423 \h </w:instrText>
        </w:r>
        <w:r w:rsidR="001C3A7B">
          <w:rPr>
            <w:noProof/>
            <w:webHidden/>
          </w:rPr>
        </w:r>
        <w:r w:rsidR="001C3A7B">
          <w:rPr>
            <w:noProof/>
            <w:webHidden/>
          </w:rPr>
          <w:fldChar w:fldCharType="separate"/>
        </w:r>
        <w:r w:rsidR="001C3A7B">
          <w:rPr>
            <w:noProof/>
            <w:webHidden/>
          </w:rPr>
          <w:t>20</w:t>
        </w:r>
        <w:r w:rsidR="001C3A7B">
          <w:rPr>
            <w:noProof/>
            <w:webHidden/>
          </w:rPr>
          <w:fldChar w:fldCharType="end"/>
        </w:r>
      </w:hyperlink>
    </w:p>
    <w:p w14:paraId="3FB3600E" w14:textId="4FD0B8CB" w:rsidR="001C3A7B" w:rsidRDefault="00387C7B">
      <w:pPr>
        <w:pStyle w:val="TOC2"/>
        <w:rPr>
          <w:rFonts w:asciiTheme="minorHAnsi" w:eastAsiaTheme="minorEastAsia" w:hAnsiTheme="minorHAnsi" w:cstheme="minorBidi"/>
          <w:noProof/>
          <w:sz w:val="24"/>
          <w:lang w:val="en-AU"/>
        </w:rPr>
      </w:pPr>
      <w:hyperlink w:anchor="_Toc514249424" w:history="1">
        <w:r w:rsidR="001C3A7B" w:rsidRPr="004041B7">
          <w:rPr>
            <w:rStyle w:val="Hyperlink"/>
            <w:noProof/>
          </w:rPr>
          <w:t>4.1 Scheduling a Profile Instance</w:t>
        </w:r>
        <w:r w:rsidR="001C3A7B">
          <w:rPr>
            <w:noProof/>
            <w:webHidden/>
          </w:rPr>
          <w:tab/>
        </w:r>
        <w:r w:rsidR="001C3A7B">
          <w:rPr>
            <w:noProof/>
            <w:webHidden/>
          </w:rPr>
          <w:fldChar w:fldCharType="begin"/>
        </w:r>
        <w:r w:rsidR="001C3A7B">
          <w:rPr>
            <w:noProof/>
            <w:webHidden/>
          </w:rPr>
          <w:instrText xml:space="preserve"> PAGEREF _Toc514249424 \h </w:instrText>
        </w:r>
        <w:r w:rsidR="001C3A7B">
          <w:rPr>
            <w:noProof/>
            <w:webHidden/>
          </w:rPr>
        </w:r>
        <w:r w:rsidR="001C3A7B">
          <w:rPr>
            <w:noProof/>
            <w:webHidden/>
          </w:rPr>
          <w:fldChar w:fldCharType="separate"/>
        </w:r>
        <w:r w:rsidR="001C3A7B">
          <w:rPr>
            <w:noProof/>
            <w:webHidden/>
          </w:rPr>
          <w:t>20</w:t>
        </w:r>
        <w:r w:rsidR="001C3A7B">
          <w:rPr>
            <w:noProof/>
            <w:webHidden/>
          </w:rPr>
          <w:fldChar w:fldCharType="end"/>
        </w:r>
      </w:hyperlink>
    </w:p>
    <w:p w14:paraId="5F78DA44" w14:textId="464B8AE5" w:rsidR="001C3A7B" w:rsidRDefault="00387C7B">
      <w:pPr>
        <w:pStyle w:val="TOC2"/>
        <w:rPr>
          <w:rFonts w:asciiTheme="minorHAnsi" w:eastAsiaTheme="minorEastAsia" w:hAnsiTheme="minorHAnsi" w:cstheme="minorBidi"/>
          <w:noProof/>
          <w:sz w:val="24"/>
          <w:lang w:val="en-AU"/>
        </w:rPr>
      </w:pPr>
      <w:hyperlink w:anchor="_Toc514249425" w:history="1">
        <w:r w:rsidR="001C3A7B" w:rsidRPr="004041B7">
          <w:rPr>
            <w:rStyle w:val="Hyperlink"/>
            <w:noProof/>
          </w:rPr>
          <w:t>4.2 Accessing the Profile Instance</w:t>
        </w:r>
        <w:r w:rsidR="001C3A7B">
          <w:rPr>
            <w:noProof/>
            <w:webHidden/>
          </w:rPr>
          <w:tab/>
        </w:r>
        <w:r w:rsidR="001C3A7B">
          <w:rPr>
            <w:noProof/>
            <w:webHidden/>
          </w:rPr>
          <w:fldChar w:fldCharType="begin"/>
        </w:r>
        <w:r w:rsidR="001C3A7B">
          <w:rPr>
            <w:noProof/>
            <w:webHidden/>
          </w:rPr>
          <w:instrText xml:space="preserve"> PAGEREF _Toc514249425 \h </w:instrText>
        </w:r>
        <w:r w:rsidR="001C3A7B">
          <w:rPr>
            <w:noProof/>
            <w:webHidden/>
          </w:rPr>
        </w:r>
        <w:r w:rsidR="001C3A7B">
          <w:rPr>
            <w:noProof/>
            <w:webHidden/>
          </w:rPr>
          <w:fldChar w:fldCharType="separate"/>
        </w:r>
        <w:r w:rsidR="001C3A7B">
          <w:rPr>
            <w:noProof/>
            <w:webHidden/>
          </w:rPr>
          <w:t>22</w:t>
        </w:r>
        <w:r w:rsidR="001C3A7B">
          <w:rPr>
            <w:noProof/>
            <w:webHidden/>
          </w:rPr>
          <w:fldChar w:fldCharType="end"/>
        </w:r>
      </w:hyperlink>
    </w:p>
    <w:p w14:paraId="3A5A5319" w14:textId="2237929E" w:rsidR="001C3A7B" w:rsidRDefault="00387C7B">
      <w:pPr>
        <w:pStyle w:val="TOC2"/>
        <w:rPr>
          <w:rFonts w:asciiTheme="minorHAnsi" w:eastAsiaTheme="minorEastAsia" w:hAnsiTheme="minorHAnsi" w:cstheme="minorBidi"/>
          <w:noProof/>
          <w:sz w:val="24"/>
          <w:lang w:val="en-AU"/>
        </w:rPr>
      </w:pPr>
      <w:hyperlink w:anchor="_Toc514249426" w:history="1">
        <w:r w:rsidR="001C3A7B" w:rsidRPr="004041B7">
          <w:rPr>
            <w:rStyle w:val="Hyperlink"/>
            <w:noProof/>
          </w:rPr>
          <w:t>4.3 Starting the Training Environment</w:t>
        </w:r>
        <w:r w:rsidR="001C3A7B">
          <w:rPr>
            <w:noProof/>
            <w:webHidden/>
          </w:rPr>
          <w:tab/>
        </w:r>
        <w:r w:rsidR="001C3A7B">
          <w:rPr>
            <w:noProof/>
            <w:webHidden/>
          </w:rPr>
          <w:fldChar w:fldCharType="begin"/>
        </w:r>
        <w:r w:rsidR="001C3A7B">
          <w:rPr>
            <w:noProof/>
            <w:webHidden/>
          </w:rPr>
          <w:instrText xml:space="preserve"> PAGEREF _Toc514249426 \h </w:instrText>
        </w:r>
        <w:r w:rsidR="001C3A7B">
          <w:rPr>
            <w:noProof/>
            <w:webHidden/>
          </w:rPr>
        </w:r>
        <w:r w:rsidR="001C3A7B">
          <w:rPr>
            <w:noProof/>
            <w:webHidden/>
          </w:rPr>
          <w:fldChar w:fldCharType="separate"/>
        </w:r>
        <w:r w:rsidR="001C3A7B">
          <w:rPr>
            <w:noProof/>
            <w:webHidden/>
          </w:rPr>
          <w:t>23</w:t>
        </w:r>
        <w:r w:rsidR="001C3A7B">
          <w:rPr>
            <w:noProof/>
            <w:webHidden/>
          </w:rPr>
          <w:fldChar w:fldCharType="end"/>
        </w:r>
      </w:hyperlink>
    </w:p>
    <w:p w14:paraId="3632AB3E" w14:textId="5F119327" w:rsidR="001C3A7B" w:rsidRDefault="00387C7B">
      <w:pPr>
        <w:pStyle w:val="TOC2"/>
        <w:rPr>
          <w:rFonts w:asciiTheme="minorHAnsi" w:eastAsiaTheme="minorEastAsia" w:hAnsiTheme="minorHAnsi" w:cstheme="minorBidi"/>
          <w:noProof/>
          <w:sz w:val="24"/>
          <w:lang w:val="en-AU"/>
        </w:rPr>
      </w:pPr>
      <w:hyperlink w:anchor="_Toc514249427" w:history="1">
        <w:r w:rsidR="001C3A7B" w:rsidRPr="004041B7">
          <w:rPr>
            <w:rStyle w:val="Hyperlink"/>
            <w:noProof/>
          </w:rPr>
          <w:t>4.4 Check VMs</w:t>
        </w:r>
        <w:r w:rsidR="001C3A7B">
          <w:rPr>
            <w:noProof/>
            <w:webHidden/>
          </w:rPr>
          <w:tab/>
        </w:r>
        <w:r w:rsidR="001C3A7B">
          <w:rPr>
            <w:noProof/>
            <w:webHidden/>
          </w:rPr>
          <w:fldChar w:fldCharType="begin"/>
        </w:r>
        <w:r w:rsidR="001C3A7B">
          <w:rPr>
            <w:noProof/>
            <w:webHidden/>
          </w:rPr>
          <w:instrText xml:space="preserve"> PAGEREF _Toc514249427 \h </w:instrText>
        </w:r>
        <w:r w:rsidR="001C3A7B">
          <w:rPr>
            <w:noProof/>
            <w:webHidden/>
          </w:rPr>
        </w:r>
        <w:r w:rsidR="001C3A7B">
          <w:rPr>
            <w:noProof/>
            <w:webHidden/>
          </w:rPr>
          <w:fldChar w:fldCharType="separate"/>
        </w:r>
        <w:r w:rsidR="001C3A7B">
          <w:rPr>
            <w:noProof/>
            <w:webHidden/>
          </w:rPr>
          <w:t>24</w:t>
        </w:r>
        <w:r w:rsidR="001C3A7B">
          <w:rPr>
            <w:noProof/>
            <w:webHidden/>
          </w:rPr>
          <w:fldChar w:fldCharType="end"/>
        </w:r>
      </w:hyperlink>
    </w:p>
    <w:p w14:paraId="50E03619" w14:textId="2D6A1B61" w:rsidR="001C3A7B" w:rsidRDefault="00387C7B">
      <w:pPr>
        <w:pStyle w:val="TOC1"/>
        <w:rPr>
          <w:rFonts w:asciiTheme="minorHAnsi" w:eastAsiaTheme="minorEastAsia" w:hAnsiTheme="minorHAnsi" w:cstheme="minorBidi"/>
          <w:b w:val="0"/>
          <w:noProof/>
          <w:sz w:val="24"/>
          <w:lang w:val="en-AU"/>
        </w:rPr>
      </w:pPr>
      <w:hyperlink w:anchor="_Toc514249428" w:history="1">
        <w:r w:rsidR="001C3A7B" w:rsidRPr="004041B7">
          <w:rPr>
            <w:rStyle w:val="Hyperlink"/>
            <w:noProof/>
          </w:rPr>
          <w:t>5 Check Environment (Application is Working)</w:t>
        </w:r>
        <w:r w:rsidR="001C3A7B">
          <w:rPr>
            <w:noProof/>
            <w:webHidden/>
          </w:rPr>
          <w:tab/>
        </w:r>
        <w:r w:rsidR="001C3A7B">
          <w:rPr>
            <w:noProof/>
            <w:webHidden/>
          </w:rPr>
          <w:fldChar w:fldCharType="begin"/>
        </w:r>
        <w:r w:rsidR="001C3A7B">
          <w:rPr>
            <w:noProof/>
            <w:webHidden/>
          </w:rPr>
          <w:instrText xml:space="preserve"> PAGEREF _Toc514249428 \h </w:instrText>
        </w:r>
        <w:r w:rsidR="001C3A7B">
          <w:rPr>
            <w:noProof/>
            <w:webHidden/>
          </w:rPr>
        </w:r>
        <w:r w:rsidR="001C3A7B">
          <w:rPr>
            <w:noProof/>
            <w:webHidden/>
          </w:rPr>
          <w:fldChar w:fldCharType="separate"/>
        </w:r>
        <w:r w:rsidR="001C3A7B">
          <w:rPr>
            <w:noProof/>
            <w:webHidden/>
          </w:rPr>
          <w:t>26</w:t>
        </w:r>
        <w:r w:rsidR="001C3A7B">
          <w:rPr>
            <w:noProof/>
            <w:webHidden/>
          </w:rPr>
          <w:fldChar w:fldCharType="end"/>
        </w:r>
      </w:hyperlink>
    </w:p>
    <w:p w14:paraId="44884F59" w14:textId="16A22897" w:rsidR="001C3A7B" w:rsidRDefault="00387C7B">
      <w:pPr>
        <w:pStyle w:val="TOC2"/>
        <w:rPr>
          <w:rFonts w:asciiTheme="minorHAnsi" w:eastAsiaTheme="minorEastAsia" w:hAnsiTheme="minorHAnsi" w:cstheme="minorBidi"/>
          <w:noProof/>
          <w:sz w:val="24"/>
          <w:lang w:val="en-AU"/>
        </w:rPr>
      </w:pPr>
      <w:hyperlink w:anchor="_Toc514249429" w:history="1">
        <w:r w:rsidR="001C3A7B" w:rsidRPr="004041B7">
          <w:rPr>
            <w:rStyle w:val="Hyperlink"/>
            <w:noProof/>
          </w:rPr>
          <w:t>5.1 Check Virtual Appliance</w:t>
        </w:r>
        <w:r w:rsidR="001C3A7B">
          <w:rPr>
            <w:noProof/>
            <w:webHidden/>
          </w:rPr>
          <w:tab/>
        </w:r>
        <w:r w:rsidR="001C3A7B">
          <w:rPr>
            <w:noProof/>
            <w:webHidden/>
          </w:rPr>
          <w:fldChar w:fldCharType="begin"/>
        </w:r>
        <w:r w:rsidR="001C3A7B">
          <w:rPr>
            <w:noProof/>
            <w:webHidden/>
          </w:rPr>
          <w:instrText xml:space="preserve"> PAGEREF _Toc514249429 \h </w:instrText>
        </w:r>
        <w:r w:rsidR="001C3A7B">
          <w:rPr>
            <w:noProof/>
            <w:webHidden/>
          </w:rPr>
        </w:r>
        <w:r w:rsidR="001C3A7B">
          <w:rPr>
            <w:noProof/>
            <w:webHidden/>
          </w:rPr>
          <w:fldChar w:fldCharType="separate"/>
        </w:r>
        <w:r w:rsidR="001C3A7B">
          <w:rPr>
            <w:noProof/>
            <w:webHidden/>
          </w:rPr>
          <w:t>26</w:t>
        </w:r>
        <w:r w:rsidR="001C3A7B">
          <w:rPr>
            <w:noProof/>
            <w:webHidden/>
          </w:rPr>
          <w:fldChar w:fldCharType="end"/>
        </w:r>
      </w:hyperlink>
    </w:p>
    <w:p w14:paraId="3C58E33F" w14:textId="3AB5E5B4" w:rsidR="001C3A7B" w:rsidRDefault="00387C7B">
      <w:pPr>
        <w:pStyle w:val="TOC2"/>
        <w:rPr>
          <w:rFonts w:asciiTheme="minorHAnsi" w:eastAsiaTheme="minorEastAsia" w:hAnsiTheme="minorHAnsi" w:cstheme="minorBidi"/>
          <w:noProof/>
          <w:sz w:val="24"/>
          <w:lang w:val="en-AU"/>
        </w:rPr>
      </w:pPr>
      <w:hyperlink w:anchor="_Toc514249430" w:history="1">
        <w:r w:rsidR="001C3A7B" w:rsidRPr="004041B7">
          <w:rPr>
            <w:rStyle w:val="Hyperlink"/>
            <w:noProof/>
          </w:rPr>
          <w:t>5.2 Check IGI</w:t>
        </w:r>
        <w:r w:rsidR="001C3A7B">
          <w:rPr>
            <w:noProof/>
            <w:webHidden/>
          </w:rPr>
          <w:tab/>
        </w:r>
        <w:r w:rsidR="001C3A7B">
          <w:rPr>
            <w:noProof/>
            <w:webHidden/>
          </w:rPr>
          <w:fldChar w:fldCharType="begin"/>
        </w:r>
        <w:r w:rsidR="001C3A7B">
          <w:rPr>
            <w:noProof/>
            <w:webHidden/>
          </w:rPr>
          <w:instrText xml:space="preserve"> PAGEREF _Toc514249430 \h </w:instrText>
        </w:r>
        <w:r w:rsidR="001C3A7B">
          <w:rPr>
            <w:noProof/>
            <w:webHidden/>
          </w:rPr>
        </w:r>
        <w:r w:rsidR="001C3A7B">
          <w:rPr>
            <w:noProof/>
            <w:webHidden/>
          </w:rPr>
          <w:fldChar w:fldCharType="separate"/>
        </w:r>
        <w:r w:rsidR="001C3A7B">
          <w:rPr>
            <w:noProof/>
            <w:webHidden/>
          </w:rPr>
          <w:t>27</w:t>
        </w:r>
        <w:r w:rsidR="001C3A7B">
          <w:rPr>
            <w:noProof/>
            <w:webHidden/>
          </w:rPr>
          <w:fldChar w:fldCharType="end"/>
        </w:r>
      </w:hyperlink>
    </w:p>
    <w:p w14:paraId="3912C087" w14:textId="52AB026E" w:rsidR="001C3A7B" w:rsidRDefault="00387C7B">
      <w:pPr>
        <w:pStyle w:val="TOC2"/>
        <w:rPr>
          <w:rFonts w:asciiTheme="minorHAnsi" w:eastAsiaTheme="minorEastAsia" w:hAnsiTheme="minorHAnsi" w:cstheme="minorBidi"/>
          <w:noProof/>
          <w:sz w:val="24"/>
          <w:lang w:val="en-AU"/>
        </w:rPr>
      </w:pPr>
      <w:hyperlink w:anchor="_Toc514249431" w:history="1">
        <w:r w:rsidR="001C3A7B" w:rsidRPr="004041B7">
          <w:rPr>
            <w:rStyle w:val="Hyperlink"/>
            <w:noProof/>
          </w:rPr>
          <w:t>5.3 Check Enterprise Connectors and Identity Brokerage</w:t>
        </w:r>
        <w:r w:rsidR="001C3A7B">
          <w:rPr>
            <w:noProof/>
            <w:webHidden/>
          </w:rPr>
          <w:tab/>
        </w:r>
        <w:r w:rsidR="001C3A7B">
          <w:rPr>
            <w:noProof/>
            <w:webHidden/>
          </w:rPr>
          <w:fldChar w:fldCharType="begin"/>
        </w:r>
        <w:r w:rsidR="001C3A7B">
          <w:rPr>
            <w:noProof/>
            <w:webHidden/>
          </w:rPr>
          <w:instrText xml:space="preserve"> PAGEREF _Toc514249431 \h </w:instrText>
        </w:r>
        <w:r w:rsidR="001C3A7B">
          <w:rPr>
            <w:noProof/>
            <w:webHidden/>
          </w:rPr>
        </w:r>
        <w:r w:rsidR="001C3A7B">
          <w:rPr>
            <w:noProof/>
            <w:webHidden/>
          </w:rPr>
          <w:fldChar w:fldCharType="separate"/>
        </w:r>
        <w:r w:rsidR="001C3A7B">
          <w:rPr>
            <w:noProof/>
            <w:webHidden/>
          </w:rPr>
          <w:t>28</w:t>
        </w:r>
        <w:r w:rsidR="001C3A7B">
          <w:rPr>
            <w:noProof/>
            <w:webHidden/>
          </w:rPr>
          <w:fldChar w:fldCharType="end"/>
        </w:r>
      </w:hyperlink>
    </w:p>
    <w:p w14:paraId="1F70D050" w14:textId="3A330210" w:rsidR="001C3A7B" w:rsidRDefault="00387C7B">
      <w:pPr>
        <w:pStyle w:val="TOC1"/>
        <w:rPr>
          <w:rFonts w:asciiTheme="minorHAnsi" w:eastAsiaTheme="minorEastAsia" w:hAnsiTheme="minorHAnsi" w:cstheme="minorBidi"/>
          <w:b w:val="0"/>
          <w:noProof/>
          <w:sz w:val="24"/>
          <w:lang w:val="en-AU"/>
        </w:rPr>
      </w:pPr>
      <w:hyperlink w:anchor="_Toc514249432" w:history="1">
        <w:r w:rsidR="001C3A7B" w:rsidRPr="004041B7">
          <w:rPr>
            <w:rStyle w:val="Hyperlink"/>
            <w:noProof/>
          </w:rPr>
          <w:t>Appendices</w:t>
        </w:r>
        <w:r w:rsidR="001C3A7B">
          <w:rPr>
            <w:noProof/>
            <w:webHidden/>
          </w:rPr>
          <w:tab/>
        </w:r>
        <w:r w:rsidR="001C3A7B">
          <w:rPr>
            <w:noProof/>
            <w:webHidden/>
          </w:rPr>
          <w:fldChar w:fldCharType="begin"/>
        </w:r>
        <w:r w:rsidR="001C3A7B">
          <w:rPr>
            <w:noProof/>
            <w:webHidden/>
          </w:rPr>
          <w:instrText xml:space="preserve"> PAGEREF _Toc514249432 \h </w:instrText>
        </w:r>
        <w:r w:rsidR="001C3A7B">
          <w:rPr>
            <w:noProof/>
            <w:webHidden/>
          </w:rPr>
        </w:r>
        <w:r w:rsidR="001C3A7B">
          <w:rPr>
            <w:noProof/>
            <w:webHidden/>
          </w:rPr>
          <w:fldChar w:fldCharType="separate"/>
        </w:r>
        <w:r w:rsidR="001C3A7B">
          <w:rPr>
            <w:noProof/>
            <w:webHidden/>
          </w:rPr>
          <w:t>31</w:t>
        </w:r>
        <w:r w:rsidR="001C3A7B">
          <w:rPr>
            <w:noProof/>
            <w:webHidden/>
          </w:rPr>
          <w:fldChar w:fldCharType="end"/>
        </w:r>
      </w:hyperlink>
    </w:p>
    <w:p w14:paraId="45F45BAA" w14:textId="218A20AD" w:rsidR="001C3A7B" w:rsidRDefault="00387C7B">
      <w:pPr>
        <w:pStyle w:val="TOC1"/>
        <w:rPr>
          <w:rFonts w:asciiTheme="minorHAnsi" w:eastAsiaTheme="minorEastAsia" w:hAnsiTheme="minorHAnsi" w:cstheme="minorBidi"/>
          <w:b w:val="0"/>
          <w:noProof/>
          <w:sz w:val="24"/>
          <w:lang w:val="en-AU"/>
        </w:rPr>
      </w:pPr>
      <w:hyperlink w:anchor="_Toc514249433" w:history="1">
        <w:r w:rsidR="001C3A7B" w:rsidRPr="004041B7">
          <w:rPr>
            <w:rStyle w:val="Hyperlink"/>
            <w:noProof/>
          </w:rPr>
          <w:t>Appendix A – Local VM Networking Configuration and Issues</w:t>
        </w:r>
        <w:r w:rsidR="001C3A7B">
          <w:rPr>
            <w:noProof/>
            <w:webHidden/>
          </w:rPr>
          <w:tab/>
        </w:r>
        <w:r w:rsidR="001C3A7B">
          <w:rPr>
            <w:noProof/>
            <w:webHidden/>
          </w:rPr>
          <w:fldChar w:fldCharType="begin"/>
        </w:r>
        <w:r w:rsidR="001C3A7B">
          <w:rPr>
            <w:noProof/>
            <w:webHidden/>
          </w:rPr>
          <w:instrText xml:space="preserve"> PAGEREF _Toc514249433 \h </w:instrText>
        </w:r>
        <w:r w:rsidR="001C3A7B">
          <w:rPr>
            <w:noProof/>
            <w:webHidden/>
          </w:rPr>
        </w:r>
        <w:r w:rsidR="001C3A7B">
          <w:rPr>
            <w:noProof/>
            <w:webHidden/>
          </w:rPr>
          <w:fldChar w:fldCharType="separate"/>
        </w:r>
        <w:r w:rsidR="001C3A7B">
          <w:rPr>
            <w:noProof/>
            <w:webHidden/>
          </w:rPr>
          <w:t>32</w:t>
        </w:r>
        <w:r w:rsidR="001C3A7B">
          <w:rPr>
            <w:noProof/>
            <w:webHidden/>
          </w:rPr>
          <w:fldChar w:fldCharType="end"/>
        </w:r>
      </w:hyperlink>
    </w:p>
    <w:p w14:paraId="4A6D50FD" w14:textId="5E2DDBB6" w:rsidR="001C3A7B" w:rsidRDefault="00387C7B">
      <w:pPr>
        <w:pStyle w:val="TOC2"/>
        <w:rPr>
          <w:rFonts w:asciiTheme="minorHAnsi" w:eastAsiaTheme="minorEastAsia" w:hAnsiTheme="minorHAnsi" w:cstheme="minorBidi"/>
          <w:noProof/>
          <w:sz w:val="24"/>
          <w:lang w:val="en-AU"/>
        </w:rPr>
      </w:pPr>
      <w:hyperlink w:anchor="_Toc514249434" w:history="1">
        <w:r w:rsidR="001C3A7B" w:rsidRPr="004041B7">
          <w:rPr>
            <w:rStyle w:val="Hyperlink"/>
            <w:noProof/>
          </w:rPr>
          <w:t>A.1 – Configure New Network in VMWare and Change VMs to Use It</w:t>
        </w:r>
        <w:r w:rsidR="001C3A7B">
          <w:rPr>
            <w:noProof/>
            <w:webHidden/>
          </w:rPr>
          <w:tab/>
        </w:r>
        <w:r w:rsidR="001C3A7B">
          <w:rPr>
            <w:noProof/>
            <w:webHidden/>
          </w:rPr>
          <w:fldChar w:fldCharType="begin"/>
        </w:r>
        <w:r w:rsidR="001C3A7B">
          <w:rPr>
            <w:noProof/>
            <w:webHidden/>
          </w:rPr>
          <w:instrText xml:space="preserve"> PAGEREF _Toc514249434 \h </w:instrText>
        </w:r>
        <w:r w:rsidR="001C3A7B">
          <w:rPr>
            <w:noProof/>
            <w:webHidden/>
          </w:rPr>
        </w:r>
        <w:r w:rsidR="001C3A7B">
          <w:rPr>
            <w:noProof/>
            <w:webHidden/>
          </w:rPr>
          <w:fldChar w:fldCharType="separate"/>
        </w:r>
        <w:r w:rsidR="001C3A7B">
          <w:rPr>
            <w:noProof/>
            <w:webHidden/>
          </w:rPr>
          <w:t>32</w:t>
        </w:r>
        <w:r w:rsidR="001C3A7B">
          <w:rPr>
            <w:noProof/>
            <w:webHidden/>
          </w:rPr>
          <w:fldChar w:fldCharType="end"/>
        </w:r>
      </w:hyperlink>
    </w:p>
    <w:p w14:paraId="5EC8D7A5" w14:textId="103810F6" w:rsidR="001C3A7B" w:rsidRDefault="00387C7B">
      <w:pPr>
        <w:pStyle w:val="TOC3"/>
        <w:rPr>
          <w:rFonts w:asciiTheme="minorHAnsi" w:eastAsiaTheme="minorEastAsia" w:hAnsiTheme="minorHAnsi" w:cstheme="minorBidi"/>
          <w:noProof/>
          <w:sz w:val="24"/>
          <w:lang w:val="en-AU"/>
        </w:rPr>
      </w:pPr>
      <w:hyperlink w:anchor="_Toc514249435" w:history="1">
        <w:r w:rsidR="001C3A7B" w:rsidRPr="004041B7">
          <w:rPr>
            <w:rStyle w:val="Hyperlink"/>
            <w:noProof/>
          </w:rPr>
          <w:t>A.1.1 – Add a New Network to Workstation and Set VM Network Adapters</w:t>
        </w:r>
        <w:r w:rsidR="001C3A7B">
          <w:rPr>
            <w:noProof/>
            <w:webHidden/>
          </w:rPr>
          <w:tab/>
        </w:r>
        <w:r w:rsidR="001C3A7B">
          <w:rPr>
            <w:noProof/>
            <w:webHidden/>
          </w:rPr>
          <w:fldChar w:fldCharType="begin"/>
        </w:r>
        <w:r w:rsidR="001C3A7B">
          <w:rPr>
            <w:noProof/>
            <w:webHidden/>
          </w:rPr>
          <w:instrText xml:space="preserve"> PAGEREF _Toc514249435 \h </w:instrText>
        </w:r>
        <w:r w:rsidR="001C3A7B">
          <w:rPr>
            <w:noProof/>
            <w:webHidden/>
          </w:rPr>
        </w:r>
        <w:r w:rsidR="001C3A7B">
          <w:rPr>
            <w:noProof/>
            <w:webHidden/>
          </w:rPr>
          <w:fldChar w:fldCharType="separate"/>
        </w:r>
        <w:r w:rsidR="001C3A7B">
          <w:rPr>
            <w:noProof/>
            <w:webHidden/>
          </w:rPr>
          <w:t>32</w:t>
        </w:r>
        <w:r w:rsidR="001C3A7B">
          <w:rPr>
            <w:noProof/>
            <w:webHidden/>
          </w:rPr>
          <w:fldChar w:fldCharType="end"/>
        </w:r>
      </w:hyperlink>
    </w:p>
    <w:p w14:paraId="5A05B7B2" w14:textId="3D4E474B" w:rsidR="001C3A7B" w:rsidRDefault="00387C7B">
      <w:pPr>
        <w:pStyle w:val="TOC3"/>
        <w:rPr>
          <w:rFonts w:asciiTheme="minorHAnsi" w:eastAsiaTheme="minorEastAsia" w:hAnsiTheme="minorHAnsi" w:cstheme="minorBidi"/>
          <w:noProof/>
          <w:sz w:val="24"/>
          <w:lang w:val="en-AU"/>
        </w:rPr>
      </w:pPr>
      <w:hyperlink w:anchor="_Toc514249436" w:history="1">
        <w:r w:rsidR="001C3A7B" w:rsidRPr="004041B7">
          <w:rPr>
            <w:rStyle w:val="Hyperlink"/>
            <w:noProof/>
          </w:rPr>
          <w:t>A.1.2 – Add a New Network to Fusion and Set VM Network Adapters</w:t>
        </w:r>
        <w:r w:rsidR="001C3A7B">
          <w:rPr>
            <w:noProof/>
            <w:webHidden/>
          </w:rPr>
          <w:tab/>
        </w:r>
        <w:r w:rsidR="001C3A7B">
          <w:rPr>
            <w:noProof/>
            <w:webHidden/>
          </w:rPr>
          <w:fldChar w:fldCharType="begin"/>
        </w:r>
        <w:r w:rsidR="001C3A7B">
          <w:rPr>
            <w:noProof/>
            <w:webHidden/>
          </w:rPr>
          <w:instrText xml:space="preserve"> PAGEREF _Toc514249436 \h </w:instrText>
        </w:r>
        <w:r w:rsidR="001C3A7B">
          <w:rPr>
            <w:noProof/>
            <w:webHidden/>
          </w:rPr>
        </w:r>
        <w:r w:rsidR="001C3A7B">
          <w:rPr>
            <w:noProof/>
            <w:webHidden/>
          </w:rPr>
          <w:fldChar w:fldCharType="separate"/>
        </w:r>
        <w:r w:rsidR="001C3A7B">
          <w:rPr>
            <w:noProof/>
            <w:webHidden/>
          </w:rPr>
          <w:t>35</w:t>
        </w:r>
        <w:r w:rsidR="001C3A7B">
          <w:rPr>
            <w:noProof/>
            <w:webHidden/>
          </w:rPr>
          <w:fldChar w:fldCharType="end"/>
        </w:r>
      </w:hyperlink>
    </w:p>
    <w:p w14:paraId="286510F1" w14:textId="6908E044" w:rsidR="001C3A7B" w:rsidRDefault="00387C7B">
      <w:pPr>
        <w:pStyle w:val="TOC2"/>
        <w:rPr>
          <w:rFonts w:asciiTheme="minorHAnsi" w:eastAsiaTheme="minorEastAsia" w:hAnsiTheme="minorHAnsi" w:cstheme="minorBidi"/>
          <w:noProof/>
          <w:sz w:val="24"/>
          <w:lang w:val="en-AU"/>
        </w:rPr>
      </w:pPr>
      <w:hyperlink w:anchor="_Toc514249437" w:history="1">
        <w:r w:rsidR="001C3A7B" w:rsidRPr="004041B7">
          <w:rPr>
            <w:rStyle w:val="Hyperlink"/>
            <w:noProof/>
          </w:rPr>
          <w:t>A.2 – Network Issues Seen with Local VMs</w:t>
        </w:r>
        <w:r w:rsidR="001C3A7B">
          <w:rPr>
            <w:noProof/>
            <w:webHidden/>
          </w:rPr>
          <w:tab/>
        </w:r>
        <w:r w:rsidR="001C3A7B">
          <w:rPr>
            <w:noProof/>
            <w:webHidden/>
          </w:rPr>
          <w:fldChar w:fldCharType="begin"/>
        </w:r>
        <w:r w:rsidR="001C3A7B">
          <w:rPr>
            <w:noProof/>
            <w:webHidden/>
          </w:rPr>
          <w:instrText xml:space="preserve"> PAGEREF _Toc514249437 \h </w:instrText>
        </w:r>
        <w:r w:rsidR="001C3A7B">
          <w:rPr>
            <w:noProof/>
            <w:webHidden/>
          </w:rPr>
        </w:r>
        <w:r w:rsidR="001C3A7B">
          <w:rPr>
            <w:noProof/>
            <w:webHidden/>
          </w:rPr>
          <w:fldChar w:fldCharType="separate"/>
        </w:r>
        <w:r w:rsidR="001C3A7B">
          <w:rPr>
            <w:noProof/>
            <w:webHidden/>
          </w:rPr>
          <w:t>37</w:t>
        </w:r>
        <w:r w:rsidR="001C3A7B">
          <w:rPr>
            <w:noProof/>
            <w:webHidden/>
          </w:rPr>
          <w:fldChar w:fldCharType="end"/>
        </w:r>
      </w:hyperlink>
    </w:p>
    <w:p w14:paraId="4847A8E5" w14:textId="50024064" w:rsidR="001C3A7B" w:rsidRDefault="00387C7B">
      <w:pPr>
        <w:pStyle w:val="TOC3"/>
        <w:rPr>
          <w:rFonts w:asciiTheme="minorHAnsi" w:eastAsiaTheme="minorEastAsia" w:hAnsiTheme="minorHAnsi" w:cstheme="minorBidi"/>
          <w:noProof/>
          <w:sz w:val="24"/>
          <w:lang w:val="en-AU"/>
        </w:rPr>
      </w:pPr>
      <w:hyperlink w:anchor="_Toc514249438" w:history="1">
        <w:r w:rsidR="001C3A7B" w:rsidRPr="004041B7">
          <w:rPr>
            <w:rStyle w:val="Hyperlink"/>
            <w:noProof/>
          </w:rPr>
          <w:t>A.2.1 – IGI Data Server Loses eth0</w:t>
        </w:r>
        <w:r w:rsidR="001C3A7B">
          <w:rPr>
            <w:noProof/>
            <w:webHidden/>
          </w:rPr>
          <w:tab/>
        </w:r>
        <w:r w:rsidR="001C3A7B">
          <w:rPr>
            <w:noProof/>
            <w:webHidden/>
          </w:rPr>
          <w:fldChar w:fldCharType="begin"/>
        </w:r>
        <w:r w:rsidR="001C3A7B">
          <w:rPr>
            <w:noProof/>
            <w:webHidden/>
          </w:rPr>
          <w:instrText xml:space="preserve"> PAGEREF _Toc514249438 \h </w:instrText>
        </w:r>
        <w:r w:rsidR="001C3A7B">
          <w:rPr>
            <w:noProof/>
            <w:webHidden/>
          </w:rPr>
        </w:r>
        <w:r w:rsidR="001C3A7B">
          <w:rPr>
            <w:noProof/>
            <w:webHidden/>
          </w:rPr>
          <w:fldChar w:fldCharType="separate"/>
        </w:r>
        <w:r w:rsidR="001C3A7B">
          <w:rPr>
            <w:noProof/>
            <w:webHidden/>
          </w:rPr>
          <w:t>38</w:t>
        </w:r>
        <w:r w:rsidR="001C3A7B">
          <w:rPr>
            <w:noProof/>
            <w:webHidden/>
          </w:rPr>
          <w:fldChar w:fldCharType="end"/>
        </w:r>
      </w:hyperlink>
    </w:p>
    <w:p w14:paraId="00272DA4" w14:textId="35A9EE73" w:rsidR="001C3A7B" w:rsidRDefault="00387C7B">
      <w:pPr>
        <w:pStyle w:val="TOC2"/>
        <w:rPr>
          <w:rFonts w:asciiTheme="minorHAnsi" w:eastAsiaTheme="minorEastAsia" w:hAnsiTheme="minorHAnsi" w:cstheme="minorBidi"/>
          <w:noProof/>
          <w:sz w:val="24"/>
          <w:lang w:val="en-AU"/>
        </w:rPr>
      </w:pPr>
      <w:hyperlink w:anchor="_Toc514249439" w:history="1">
        <w:r w:rsidR="001C3A7B" w:rsidRPr="004041B7">
          <w:rPr>
            <w:rStyle w:val="Hyperlink"/>
            <w:noProof/>
          </w:rPr>
          <w:t>A.3 – Other Issues Seen with Running VMWare</w:t>
        </w:r>
        <w:r w:rsidR="001C3A7B">
          <w:rPr>
            <w:noProof/>
            <w:webHidden/>
          </w:rPr>
          <w:tab/>
        </w:r>
        <w:r w:rsidR="001C3A7B">
          <w:rPr>
            <w:noProof/>
            <w:webHidden/>
          </w:rPr>
          <w:fldChar w:fldCharType="begin"/>
        </w:r>
        <w:r w:rsidR="001C3A7B">
          <w:rPr>
            <w:noProof/>
            <w:webHidden/>
          </w:rPr>
          <w:instrText xml:space="preserve"> PAGEREF _Toc514249439 \h </w:instrText>
        </w:r>
        <w:r w:rsidR="001C3A7B">
          <w:rPr>
            <w:noProof/>
            <w:webHidden/>
          </w:rPr>
        </w:r>
        <w:r w:rsidR="001C3A7B">
          <w:rPr>
            <w:noProof/>
            <w:webHidden/>
          </w:rPr>
          <w:fldChar w:fldCharType="separate"/>
        </w:r>
        <w:r w:rsidR="001C3A7B">
          <w:rPr>
            <w:noProof/>
            <w:webHidden/>
          </w:rPr>
          <w:t>38</w:t>
        </w:r>
        <w:r w:rsidR="001C3A7B">
          <w:rPr>
            <w:noProof/>
            <w:webHidden/>
          </w:rPr>
          <w:fldChar w:fldCharType="end"/>
        </w:r>
      </w:hyperlink>
    </w:p>
    <w:p w14:paraId="7A0E94E3" w14:textId="463A0513" w:rsidR="001C3A7B" w:rsidRDefault="00387C7B">
      <w:pPr>
        <w:pStyle w:val="TOC3"/>
        <w:rPr>
          <w:rFonts w:asciiTheme="minorHAnsi" w:eastAsiaTheme="minorEastAsia" w:hAnsiTheme="minorHAnsi" w:cstheme="minorBidi"/>
          <w:noProof/>
          <w:sz w:val="24"/>
          <w:lang w:val="en-AU"/>
        </w:rPr>
      </w:pPr>
      <w:hyperlink w:anchor="_Toc514249440" w:history="1">
        <w:r w:rsidR="001C3A7B" w:rsidRPr="004041B7">
          <w:rPr>
            <w:rStyle w:val="Hyperlink"/>
            <w:noProof/>
          </w:rPr>
          <w:t>A.3.1 – Intel VT-x Disabled Error</w:t>
        </w:r>
        <w:r w:rsidR="001C3A7B">
          <w:rPr>
            <w:noProof/>
            <w:webHidden/>
          </w:rPr>
          <w:tab/>
        </w:r>
        <w:r w:rsidR="001C3A7B">
          <w:rPr>
            <w:noProof/>
            <w:webHidden/>
          </w:rPr>
          <w:fldChar w:fldCharType="begin"/>
        </w:r>
        <w:r w:rsidR="001C3A7B">
          <w:rPr>
            <w:noProof/>
            <w:webHidden/>
          </w:rPr>
          <w:instrText xml:space="preserve"> PAGEREF _Toc514249440 \h </w:instrText>
        </w:r>
        <w:r w:rsidR="001C3A7B">
          <w:rPr>
            <w:noProof/>
            <w:webHidden/>
          </w:rPr>
        </w:r>
        <w:r w:rsidR="001C3A7B">
          <w:rPr>
            <w:noProof/>
            <w:webHidden/>
          </w:rPr>
          <w:fldChar w:fldCharType="separate"/>
        </w:r>
        <w:r w:rsidR="001C3A7B">
          <w:rPr>
            <w:noProof/>
            <w:webHidden/>
          </w:rPr>
          <w:t>38</w:t>
        </w:r>
        <w:r w:rsidR="001C3A7B">
          <w:rPr>
            <w:noProof/>
            <w:webHidden/>
          </w:rPr>
          <w:fldChar w:fldCharType="end"/>
        </w:r>
      </w:hyperlink>
    </w:p>
    <w:p w14:paraId="1C72BE08" w14:textId="43983266" w:rsidR="001C3A7B" w:rsidRDefault="00387C7B">
      <w:pPr>
        <w:pStyle w:val="TOC2"/>
        <w:rPr>
          <w:rFonts w:asciiTheme="minorHAnsi" w:eastAsiaTheme="minorEastAsia" w:hAnsiTheme="minorHAnsi" w:cstheme="minorBidi"/>
          <w:noProof/>
          <w:sz w:val="24"/>
          <w:lang w:val="en-AU"/>
        </w:rPr>
      </w:pPr>
      <w:hyperlink w:anchor="_Toc514249441" w:history="1">
        <w:r w:rsidR="001C3A7B" w:rsidRPr="004041B7">
          <w:rPr>
            <w:rStyle w:val="Hyperlink"/>
            <w:noProof/>
          </w:rPr>
          <w:t>A.4 – Using VMWare Player with the Training Image</w:t>
        </w:r>
        <w:r w:rsidR="001C3A7B">
          <w:rPr>
            <w:noProof/>
            <w:webHidden/>
          </w:rPr>
          <w:tab/>
        </w:r>
        <w:r w:rsidR="001C3A7B">
          <w:rPr>
            <w:noProof/>
            <w:webHidden/>
          </w:rPr>
          <w:fldChar w:fldCharType="begin"/>
        </w:r>
        <w:r w:rsidR="001C3A7B">
          <w:rPr>
            <w:noProof/>
            <w:webHidden/>
          </w:rPr>
          <w:instrText xml:space="preserve"> PAGEREF _Toc514249441 \h </w:instrText>
        </w:r>
        <w:r w:rsidR="001C3A7B">
          <w:rPr>
            <w:noProof/>
            <w:webHidden/>
          </w:rPr>
        </w:r>
        <w:r w:rsidR="001C3A7B">
          <w:rPr>
            <w:noProof/>
            <w:webHidden/>
          </w:rPr>
          <w:fldChar w:fldCharType="separate"/>
        </w:r>
        <w:r w:rsidR="001C3A7B">
          <w:rPr>
            <w:noProof/>
            <w:webHidden/>
          </w:rPr>
          <w:t>39</w:t>
        </w:r>
        <w:r w:rsidR="001C3A7B">
          <w:rPr>
            <w:noProof/>
            <w:webHidden/>
          </w:rPr>
          <w:fldChar w:fldCharType="end"/>
        </w:r>
      </w:hyperlink>
    </w:p>
    <w:p w14:paraId="78F0FA9D" w14:textId="15210FC8" w:rsidR="001C3A7B" w:rsidRDefault="00387C7B">
      <w:pPr>
        <w:pStyle w:val="TOC3"/>
        <w:rPr>
          <w:rFonts w:asciiTheme="minorHAnsi" w:eastAsiaTheme="minorEastAsia" w:hAnsiTheme="minorHAnsi" w:cstheme="minorBidi"/>
          <w:noProof/>
          <w:sz w:val="24"/>
          <w:lang w:val="en-AU"/>
        </w:rPr>
      </w:pPr>
      <w:hyperlink w:anchor="_Toc514249442" w:history="1">
        <w:r w:rsidR="001C3A7B" w:rsidRPr="004041B7">
          <w:rPr>
            <w:rStyle w:val="Hyperlink"/>
            <w:noProof/>
          </w:rPr>
          <w:t>A.4.1 – Update the Local Hosts File</w:t>
        </w:r>
        <w:r w:rsidR="001C3A7B">
          <w:rPr>
            <w:noProof/>
            <w:webHidden/>
          </w:rPr>
          <w:tab/>
        </w:r>
        <w:r w:rsidR="001C3A7B">
          <w:rPr>
            <w:noProof/>
            <w:webHidden/>
          </w:rPr>
          <w:fldChar w:fldCharType="begin"/>
        </w:r>
        <w:r w:rsidR="001C3A7B">
          <w:rPr>
            <w:noProof/>
            <w:webHidden/>
          </w:rPr>
          <w:instrText xml:space="preserve"> PAGEREF _Toc514249442 \h </w:instrText>
        </w:r>
        <w:r w:rsidR="001C3A7B">
          <w:rPr>
            <w:noProof/>
            <w:webHidden/>
          </w:rPr>
        </w:r>
        <w:r w:rsidR="001C3A7B">
          <w:rPr>
            <w:noProof/>
            <w:webHidden/>
          </w:rPr>
          <w:fldChar w:fldCharType="separate"/>
        </w:r>
        <w:r w:rsidR="001C3A7B">
          <w:rPr>
            <w:noProof/>
            <w:webHidden/>
          </w:rPr>
          <w:t>39</w:t>
        </w:r>
        <w:r w:rsidR="001C3A7B">
          <w:rPr>
            <w:noProof/>
            <w:webHidden/>
          </w:rPr>
          <w:fldChar w:fldCharType="end"/>
        </w:r>
      </w:hyperlink>
    </w:p>
    <w:p w14:paraId="4FCB64B3" w14:textId="79D712C2" w:rsidR="001C3A7B" w:rsidRDefault="00387C7B">
      <w:pPr>
        <w:pStyle w:val="TOC3"/>
        <w:rPr>
          <w:rFonts w:asciiTheme="minorHAnsi" w:eastAsiaTheme="minorEastAsia" w:hAnsiTheme="minorHAnsi" w:cstheme="minorBidi"/>
          <w:noProof/>
          <w:sz w:val="24"/>
          <w:lang w:val="en-AU"/>
        </w:rPr>
      </w:pPr>
      <w:hyperlink w:anchor="_Toc514249443" w:history="1">
        <w:r w:rsidR="001C3A7B" w:rsidRPr="004041B7">
          <w:rPr>
            <w:rStyle w:val="Hyperlink"/>
            <w:noProof/>
          </w:rPr>
          <w:t>A.4.2 – Update Windows Network Setting for vmnet8</w:t>
        </w:r>
        <w:r w:rsidR="001C3A7B">
          <w:rPr>
            <w:noProof/>
            <w:webHidden/>
          </w:rPr>
          <w:tab/>
        </w:r>
        <w:r w:rsidR="001C3A7B">
          <w:rPr>
            <w:noProof/>
            <w:webHidden/>
          </w:rPr>
          <w:fldChar w:fldCharType="begin"/>
        </w:r>
        <w:r w:rsidR="001C3A7B">
          <w:rPr>
            <w:noProof/>
            <w:webHidden/>
          </w:rPr>
          <w:instrText xml:space="preserve"> PAGEREF _Toc514249443 \h </w:instrText>
        </w:r>
        <w:r w:rsidR="001C3A7B">
          <w:rPr>
            <w:noProof/>
            <w:webHidden/>
          </w:rPr>
        </w:r>
        <w:r w:rsidR="001C3A7B">
          <w:rPr>
            <w:noProof/>
            <w:webHidden/>
          </w:rPr>
          <w:fldChar w:fldCharType="separate"/>
        </w:r>
        <w:r w:rsidR="001C3A7B">
          <w:rPr>
            <w:noProof/>
            <w:webHidden/>
          </w:rPr>
          <w:t>40</w:t>
        </w:r>
        <w:r w:rsidR="001C3A7B">
          <w:rPr>
            <w:noProof/>
            <w:webHidden/>
          </w:rPr>
          <w:fldChar w:fldCharType="end"/>
        </w:r>
      </w:hyperlink>
    </w:p>
    <w:p w14:paraId="48E3170B" w14:textId="5E58BC21" w:rsidR="001C3A7B" w:rsidRDefault="00387C7B">
      <w:pPr>
        <w:pStyle w:val="TOC3"/>
        <w:rPr>
          <w:rFonts w:asciiTheme="minorHAnsi" w:eastAsiaTheme="minorEastAsia" w:hAnsiTheme="minorHAnsi" w:cstheme="minorBidi"/>
          <w:noProof/>
          <w:sz w:val="24"/>
          <w:lang w:val="en-AU"/>
        </w:rPr>
      </w:pPr>
      <w:hyperlink w:anchor="_Toc514249444" w:history="1">
        <w:r w:rsidR="001C3A7B" w:rsidRPr="004041B7">
          <w:rPr>
            <w:rStyle w:val="Hyperlink"/>
            <w:noProof/>
          </w:rPr>
          <w:t>A.4.3 – Update all the VMs to Use the VMnet8</w:t>
        </w:r>
        <w:r w:rsidR="001C3A7B">
          <w:rPr>
            <w:noProof/>
            <w:webHidden/>
          </w:rPr>
          <w:tab/>
        </w:r>
        <w:r w:rsidR="001C3A7B">
          <w:rPr>
            <w:noProof/>
            <w:webHidden/>
          </w:rPr>
          <w:fldChar w:fldCharType="begin"/>
        </w:r>
        <w:r w:rsidR="001C3A7B">
          <w:rPr>
            <w:noProof/>
            <w:webHidden/>
          </w:rPr>
          <w:instrText xml:space="preserve"> PAGEREF _Toc514249444 \h </w:instrText>
        </w:r>
        <w:r w:rsidR="001C3A7B">
          <w:rPr>
            <w:noProof/>
            <w:webHidden/>
          </w:rPr>
        </w:r>
        <w:r w:rsidR="001C3A7B">
          <w:rPr>
            <w:noProof/>
            <w:webHidden/>
          </w:rPr>
          <w:fldChar w:fldCharType="separate"/>
        </w:r>
        <w:r w:rsidR="001C3A7B">
          <w:rPr>
            <w:noProof/>
            <w:webHidden/>
          </w:rPr>
          <w:t>42</w:t>
        </w:r>
        <w:r w:rsidR="001C3A7B">
          <w:rPr>
            <w:noProof/>
            <w:webHidden/>
          </w:rPr>
          <w:fldChar w:fldCharType="end"/>
        </w:r>
      </w:hyperlink>
    </w:p>
    <w:p w14:paraId="4AF7F00A" w14:textId="65A7A21D" w:rsidR="001C3A7B" w:rsidRDefault="00387C7B">
      <w:pPr>
        <w:pStyle w:val="TOC3"/>
        <w:rPr>
          <w:rFonts w:asciiTheme="minorHAnsi" w:eastAsiaTheme="minorEastAsia" w:hAnsiTheme="minorHAnsi" w:cstheme="minorBidi"/>
          <w:noProof/>
          <w:sz w:val="24"/>
          <w:lang w:val="en-AU"/>
        </w:rPr>
      </w:pPr>
      <w:hyperlink w:anchor="_Toc514249445" w:history="1">
        <w:r w:rsidR="001C3A7B" w:rsidRPr="004041B7">
          <w:rPr>
            <w:rStyle w:val="Hyperlink"/>
            <w:noProof/>
          </w:rPr>
          <w:t>A.4.4 – DB VM Network Fix</w:t>
        </w:r>
        <w:r w:rsidR="001C3A7B">
          <w:rPr>
            <w:noProof/>
            <w:webHidden/>
          </w:rPr>
          <w:tab/>
        </w:r>
        <w:r w:rsidR="001C3A7B">
          <w:rPr>
            <w:noProof/>
            <w:webHidden/>
          </w:rPr>
          <w:fldChar w:fldCharType="begin"/>
        </w:r>
        <w:r w:rsidR="001C3A7B">
          <w:rPr>
            <w:noProof/>
            <w:webHidden/>
          </w:rPr>
          <w:instrText xml:space="preserve"> PAGEREF _Toc514249445 \h </w:instrText>
        </w:r>
        <w:r w:rsidR="001C3A7B">
          <w:rPr>
            <w:noProof/>
            <w:webHidden/>
          </w:rPr>
        </w:r>
        <w:r w:rsidR="001C3A7B">
          <w:rPr>
            <w:noProof/>
            <w:webHidden/>
          </w:rPr>
          <w:fldChar w:fldCharType="separate"/>
        </w:r>
        <w:r w:rsidR="001C3A7B">
          <w:rPr>
            <w:noProof/>
            <w:webHidden/>
          </w:rPr>
          <w:t>43</w:t>
        </w:r>
        <w:r w:rsidR="001C3A7B">
          <w:rPr>
            <w:noProof/>
            <w:webHidden/>
          </w:rPr>
          <w:fldChar w:fldCharType="end"/>
        </w:r>
      </w:hyperlink>
    </w:p>
    <w:p w14:paraId="24C090D1" w14:textId="481BACD8" w:rsidR="001C3A7B" w:rsidRDefault="00387C7B">
      <w:pPr>
        <w:pStyle w:val="TOC1"/>
        <w:rPr>
          <w:rFonts w:asciiTheme="minorHAnsi" w:eastAsiaTheme="minorEastAsia" w:hAnsiTheme="minorHAnsi" w:cstheme="minorBidi"/>
          <w:b w:val="0"/>
          <w:noProof/>
          <w:sz w:val="24"/>
          <w:lang w:val="en-AU"/>
        </w:rPr>
      </w:pPr>
      <w:hyperlink w:anchor="_Toc514249446" w:history="1">
        <w:r w:rsidR="001C3A7B" w:rsidRPr="004041B7">
          <w:rPr>
            <w:rStyle w:val="Hyperlink"/>
            <w:noProof/>
          </w:rPr>
          <w:t>Appendix B – Common Issues With the Training Environment</w:t>
        </w:r>
        <w:r w:rsidR="001C3A7B">
          <w:rPr>
            <w:noProof/>
            <w:webHidden/>
          </w:rPr>
          <w:tab/>
        </w:r>
        <w:r w:rsidR="001C3A7B">
          <w:rPr>
            <w:noProof/>
            <w:webHidden/>
          </w:rPr>
          <w:fldChar w:fldCharType="begin"/>
        </w:r>
        <w:r w:rsidR="001C3A7B">
          <w:rPr>
            <w:noProof/>
            <w:webHidden/>
          </w:rPr>
          <w:instrText xml:space="preserve"> PAGEREF _Toc514249446 \h </w:instrText>
        </w:r>
        <w:r w:rsidR="001C3A7B">
          <w:rPr>
            <w:noProof/>
            <w:webHidden/>
          </w:rPr>
        </w:r>
        <w:r w:rsidR="001C3A7B">
          <w:rPr>
            <w:noProof/>
            <w:webHidden/>
          </w:rPr>
          <w:fldChar w:fldCharType="separate"/>
        </w:r>
        <w:r w:rsidR="001C3A7B">
          <w:rPr>
            <w:noProof/>
            <w:webHidden/>
          </w:rPr>
          <w:t>45</w:t>
        </w:r>
        <w:r w:rsidR="001C3A7B">
          <w:rPr>
            <w:noProof/>
            <w:webHidden/>
          </w:rPr>
          <w:fldChar w:fldCharType="end"/>
        </w:r>
      </w:hyperlink>
    </w:p>
    <w:p w14:paraId="0A806BF5" w14:textId="739047F5" w:rsidR="001C3A7B" w:rsidRDefault="00387C7B">
      <w:pPr>
        <w:pStyle w:val="TOC2"/>
        <w:rPr>
          <w:rFonts w:asciiTheme="minorHAnsi" w:eastAsiaTheme="minorEastAsia" w:hAnsiTheme="minorHAnsi" w:cstheme="minorBidi"/>
          <w:noProof/>
          <w:sz w:val="24"/>
          <w:lang w:val="en-AU"/>
        </w:rPr>
      </w:pPr>
      <w:hyperlink w:anchor="_Toc514249447" w:history="1">
        <w:r w:rsidR="001C3A7B" w:rsidRPr="004041B7">
          <w:rPr>
            <w:rStyle w:val="Hyperlink"/>
            <w:noProof/>
          </w:rPr>
          <w:t>B.1 – “Time Drift” Problem</w:t>
        </w:r>
        <w:r w:rsidR="001C3A7B">
          <w:rPr>
            <w:noProof/>
            <w:webHidden/>
          </w:rPr>
          <w:tab/>
        </w:r>
        <w:r w:rsidR="001C3A7B">
          <w:rPr>
            <w:noProof/>
            <w:webHidden/>
          </w:rPr>
          <w:fldChar w:fldCharType="begin"/>
        </w:r>
        <w:r w:rsidR="001C3A7B">
          <w:rPr>
            <w:noProof/>
            <w:webHidden/>
          </w:rPr>
          <w:instrText xml:space="preserve"> PAGEREF _Toc514249447 \h </w:instrText>
        </w:r>
        <w:r w:rsidR="001C3A7B">
          <w:rPr>
            <w:noProof/>
            <w:webHidden/>
          </w:rPr>
        </w:r>
        <w:r w:rsidR="001C3A7B">
          <w:rPr>
            <w:noProof/>
            <w:webHidden/>
          </w:rPr>
          <w:fldChar w:fldCharType="separate"/>
        </w:r>
        <w:r w:rsidR="001C3A7B">
          <w:rPr>
            <w:noProof/>
            <w:webHidden/>
          </w:rPr>
          <w:t>45</w:t>
        </w:r>
        <w:r w:rsidR="001C3A7B">
          <w:rPr>
            <w:noProof/>
            <w:webHidden/>
          </w:rPr>
          <w:fldChar w:fldCharType="end"/>
        </w:r>
      </w:hyperlink>
    </w:p>
    <w:p w14:paraId="7BBA5B29" w14:textId="606EFEFF" w:rsidR="001C3A7B" w:rsidRDefault="00387C7B">
      <w:pPr>
        <w:pStyle w:val="TOC2"/>
        <w:rPr>
          <w:rFonts w:asciiTheme="minorHAnsi" w:eastAsiaTheme="minorEastAsia" w:hAnsiTheme="minorHAnsi" w:cstheme="minorBidi"/>
          <w:noProof/>
          <w:sz w:val="24"/>
          <w:lang w:val="en-AU"/>
        </w:rPr>
      </w:pPr>
      <w:hyperlink w:anchor="_Toc514249448" w:history="1">
        <w:r w:rsidR="001C3A7B" w:rsidRPr="004041B7">
          <w:rPr>
            <w:rStyle w:val="Hyperlink"/>
            <w:noProof/>
          </w:rPr>
          <w:t>B.2 – Suspended VA Lost Connection to Data Servers</w:t>
        </w:r>
        <w:r w:rsidR="001C3A7B">
          <w:rPr>
            <w:noProof/>
            <w:webHidden/>
          </w:rPr>
          <w:tab/>
        </w:r>
        <w:r w:rsidR="001C3A7B">
          <w:rPr>
            <w:noProof/>
            <w:webHidden/>
          </w:rPr>
          <w:fldChar w:fldCharType="begin"/>
        </w:r>
        <w:r w:rsidR="001C3A7B">
          <w:rPr>
            <w:noProof/>
            <w:webHidden/>
          </w:rPr>
          <w:instrText xml:space="preserve"> PAGEREF _Toc514249448 \h </w:instrText>
        </w:r>
        <w:r w:rsidR="001C3A7B">
          <w:rPr>
            <w:noProof/>
            <w:webHidden/>
          </w:rPr>
        </w:r>
        <w:r w:rsidR="001C3A7B">
          <w:rPr>
            <w:noProof/>
            <w:webHidden/>
          </w:rPr>
          <w:fldChar w:fldCharType="separate"/>
        </w:r>
        <w:r w:rsidR="001C3A7B">
          <w:rPr>
            <w:noProof/>
            <w:webHidden/>
          </w:rPr>
          <w:t>46</w:t>
        </w:r>
        <w:r w:rsidR="001C3A7B">
          <w:rPr>
            <w:noProof/>
            <w:webHidden/>
          </w:rPr>
          <w:fldChar w:fldCharType="end"/>
        </w:r>
      </w:hyperlink>
    </w:p>
    <w:p w14:paraId="374826D6" w14:textId="3AC8DAF7" w:rsidR="001C3A7B" w:rsidRDefault="00387C7B">
      <w:pPr>
        <w:pStyle w:val="TOC1"/>
        <w:rPr>
          <w:rFonts w:asciiTheme="minorHAnsi" w:eastAsiaTheme="minorEastAsia" w:hAnsiTheme="minorHAnsi" w:cstheme="minorBidi"/>
          <w:b w:val="0"/>
          <w:noProof/>
          <w:sz w:val="24"/>
          <w:lang w:val="en-AU"/>
        </w:rPr>
      </w:pPr>
      <w:hyperlink w:anchor="_Toc514249449" w:history="1">
        <w:r w:rsidR="001C3A7B" w:rsidRPr="004041B7">
          <w:rPr>
            <w:rStyle w:val="Hyperlink"/>
            <w:noProof/>
          </w:rPr>
          <w:t>Appendix C – Setup Mail Client for Labs</w:t>
        </w:r>
        <w:r w:rsidR="001C3A7B">
          <w:rPr>
            <w:noProof/>
            <w:webHidden/>
          </w:rPr>
          <w:tab/>
        </w:r>
        <w:r w:rsidR="001C3A7B">
          <w:rPr>
            <w:noProof/>
            <w:webHidden/>
          </w:rPr>
          <w:fldChar w:fldCharType="begin"/>
        </w:r>
        <w:r w:rsidR="001C3A7B">
          <w:rPr>
            <w:noProof/>
            <w:webHidden/>
          </w:rPr>
          <w:instrText xml:space="preserve"> PAGEREF _Toc514249449 \h </w:instrText>
        </w:r>
        <w:r w:rsidR="001C3A7B">
          <w:rPr>
            <w:noProof/>
            <w:webHidden/>
          </w:rPr>
        </w:r>
        <w:r w:rsidR="001C3A7B">
          <w:rPr>
            <w:noProof/>
            <w:webHidden/>
          </w:rPr>
          <w:fldChar w:fldCharType="separate"/>
        </w:r>
        <w:r w:rsidR="001C3A7B">
          <w:rPr>
            <w:noProof/>
            <w:webHidden/>
          </w:rPr>
          <w:t>47</w:t>
        </w:r>
        <w:r w:rsidR="001C3A7B">
          <w:rPr>
            <w:noProof/>
            <w:webHidden/>
          </w:rPr>
          <w:fldChar w:fldCharType="end"/>
        </w:r>
      </w:hyperlink>
    </w:p>
    <w:p w14:paraId="6606ABCB" w14:textId="1DA03A18" w:rsidR="001C3A7B" w:rsidRDefault="00387C7B">
      <w:pPr>
        <w:pStyle w:val="TOC2"/>
        <w:rPr>
          <w:rFonts w:asciiTheme="minorHAnsi" w:eastAsiaTheme="minorEastAsia" w:hAnsiTheme="minorHAnsi" w:cstheme="minorBidi"/>
          <w:noProof/>
          <w:sz w:val="24"/>
          <w:lang w:val="en-AU"/>
        </w:rPr>
      </w:pPr>
      <w:hyperlink w:anchor="_Toc514249450" w:history="1">
        <w:r w:rsidR="001C3A7B" w:rsidRPr="004041B7">
          <w:rPr>
            <w:rStyle w:val="Hyperlink"/>
            <w:noProof/>
          </w:rPr>
          <w:t>C.1 – Setup Example (Mail on Mac)</w:t>
        </w:r>
        <w:r w:rsidR="001C3A7B">
          <w:rPr>
            <w:noProof/>
            <w:webHidden/>
          </w:rPr>
          <w:tab/>
        </w:r>
        <w:r w:rsidR="001C3A7B">
          <w:rPr>
            <w:noProof/>
            <w:webHidden/>
          </w:rPr>
          <w:fldChar w:fldCharType="begin"/>
        </w:r>
        <w:r w:rsidR="001C3A7B">
          <w:rPr>
            <w:noProof/>
            <w:webHidden/>
          </w:rPr>
          <w:instrText xml:space="preserve"> PAGEREF _Toc514249450 \h </w:instrText>
        </w:r>
        <w:r w:rsidR="001C3A7B">
          <w:rPr>
            <w:noProof/>
            <w:webHidden/>
          </w:rPr>
        </w:r>
        <w:r w:rsidR="001C3A7B">
          <w:rPr>
            <w:noProof/>
            <w:webHidden/>
          </w:rPr>
          <w:fldChar w:fldCharType="separate"/>
        </w:r>
        <w:r w:rsidR="001C3A7B">
          <w:rPr>
            <w:noProof/>
            <w:webHidden/>
          </w:rPr>
          <w:t>47</w:t>
        </w:r>
        <w:r w:rsidR="001C3A7B">
          <w:rPr>
            <w:noProof/>
            <w:webHidden/>
          </w:rPr>
          <w:fldChar w:fldCharType="end"/>
        </w:r>
      </w:hyperlink>
    </w:p>
    <w:p w14:paraId="28F97299" w14:textId="5DA25403" w:rsidR="001C3A7B" w:rsidRDefault="00387C7B">
      <w:pPr>
        <w:pStyle w:val="TOC2"/>
        <w:rPr>
          <w:rFonts w:asciiTheme="minorHAnsi" w:eastAsiaTheme="minorEastAsia" w:hAnsiTheme="minorHAnsi" w:cstheme="minorBidi"/>
          <w:noProof/>
          <w:sz w:val="24"/>
          <w:lang w:val="en-AU"/>
        </w:rPr>
      </w:pPr>
      <w:hyperlink w:anchor="_Toc514249451" w:history="1">
        <w:r w:rsidR="001C3A7B" w:rsidRPr="004041B7">
          <w:rPr>
            <w:rStyle w:val="Hyperlink"/>
            <w:noProof/>
          </w:rPr>
          <w:t>C.2 – Setup Example (Thunderbird on Mac)</w:t>
        </w:r>
        <w:r w:rsidR="001C3A7B">
          <w:rPr>
            <w:noProof/>
            <w:webHidden/>
          </w:rPr>
          <w:tab/>
        </w:r>
        <w:r w:rsidR="001C3A7B">
          <w:rPr>
            <w:noProof/>
            <w:webHidden/>
          </w:rPr>
          <w:fldChar w:fldCharType="begin"/>
        </w:r>
        <w:r w:rsidR="001C3A7B">
          <w:rPr>
            <w:noProof/>
            <w:webHidden/>
          </w:rPr>
          <w:instrText xml:space="preserve"> PAGEREF _Toc514249451 \h </w:instrText>
        </w:r>
        <w:r w:rsidR="001C3A7B">
          <w:rPr>
            <w:noProof/>
            <w:webHidden/>
          </w:rPr>
        </w:r>
        <w:r w:rsidR="001C3A7B">
          <w:rPr>
            <w:noProof/>
            <w:webHidden/>
          </w:rPr>
          <w:fldChar w:fldCharType="separate"/>
        </w:r>
        <w:r w:rsidR="001C3A7B">
          <w:rPr>
            <w:noProof/>
            <w:webHidden/>
          </w:rPr>
          <w:t>48</w:t>
        </w:r>
        <w:r w:rsidR="001C3A7B">
          <w:rPr>
            <w:noProof/>
            <w:webHidden/>
          </w:rPr>
          <w:fldChar w:fldCharType="end"/>
        </w:r>
      </w:hyperlink>
    </w:p>
    <w:p w14:paraId="04AE27FC" w14:textId="73F166BB" w:rsidR="001C3A7B" w:rsidRDefault="00387C7B">
      <w:pPr>
        <w:pStyle w:val="TOC2"/>
        <w:rPr>
          <w:rFonts w:asciiTheme="minorHAnsi" w:eastAsiaTheme="minorEastAsia" w:hAnsiTheme="minorHAnsi" w:cstheme="minorBidi"/>
          <w:noProof/>
          <w:sz w:val="24"/>
          <w:lang w:val="en-AU"/>
        </w:rPr>
      </w:pPr>
      <w:hyperlink w:anchor="_Toc514249452" w:history="1">
        <w:r w:rsidR="001C3A7B" w:rsidRPr="004041B7">
          <w:rPr>
            <w:rStyle w:val="Hyperlink"/>
            <w:noProof/>
          </w:rPr>
          <w:t>C.3 – Setup Example (Thunderbird on Windows Server)</w:t>
        </w:r>
        <w:r w:rsidR="001C3A7B">
          <w:rPr>
            <w:noProof/>
            <w:webHidden/>
          </w:rPr>
          <w:tab/>
        </w:r>
        <w:r w:rsidR="001C3A7B">
          <w:rPr>
            <w:noProof/>
            <w:webHidden/>
          </w:rPr>
          <w:fldChar w:fldCharType="begin"/>
        </w:r>
        <w:r w:rsidR="001C3A7B">
          <w:rPr>
            <w:noProof/>
            <w:webHidden/>
          </w:rPr>
          <w:instrText xml:space="preserve"> PAGEREF _Toc514249452 \h </w:instrText>
        </w:r>
        <w:r w:rsidR="001C3A7B">
          <w:rPr>
            <w:noProof/>
            <w:webHidden/>
          </w:rPr>
        </w:r>
        <w:r w:rsidR="001C3A7B">
          <w:rPr>
            <w:noProof/>
            <w:webHidden/>
          </w:rPr>
          <w:fldChar w:fldCharType="separate"/>
        </w:r>
        <w:r w:rsidR="001C3A7B">
          <w:rPr>
            <w:noProof/>
            <w:webHidden/>
          </w:rPr>
          <w:t>48</w:t>
        </w:r>
        <w:r w:rsidR="001C3A7B">
          <w:rPr>
            <w:noProof/>
            <w:webHidden/>
          </w:rPr>
          <w:fldChar w:fldCharType="end"/>
        </w:r>
      </w:hyperlink>
    </w:p>
    <w:p w14:paraId="28409E34" w14:textId="757A4C5D" w:rsidR="001C3A7B" w:rsidRDefault="00387C7B">
      <w:pPr>
        <w:pStyle w:val="TOC2"/>
        <w:rPr>
          <w:rFonts w:asciiTheme="minorHAnsi" w:eastAsiaTheme="minorEastAsia" w:hAnsiTheme="minorHAnsi" w:cstheme="minorBidi"/>
          <w:noProof/>
          <w:sz w:val="24"/>
          <w:lang w:val="en-AU"/>
        </w:rPr>
      </w:pPr>
      <w:hyperlink w:anchor="_Toc514249453" w:history="1">
        <w:r w:rsidR="001C3A7B" w:rsidRPr="004041B7">
          <w:rPr>
            <w:rStyle w:val="Hyperlink"/>
            <w:noProof/>
          </w:rPr>
          <w:t>C.4 – Email Client Setup Issues</w:t>
        </w:r>
        <w:r w:rsidR="001C3A7B">
          <w:rPr>
            <w:noProof/>
            <w:webHidden/>
          </w:rPr>
          <w:tab/>
        </w:r>
        <w:r w:rsidR="001C3A7B">
          <w:rPr>
            <w:noProof/>
            <w:webHidden/>
          </w:rPr>
          <w:fldChar w:fldCharType="begin"/>
        </w:r>
        <w:r w:rsidR="001C3A7B">
          <w:rPr>
            <w:noProof/>
            <w:webHidden/>
          </w:rPr>
          <w:instrText xml:space="preserve"> PAGEREF _Toc514249453 \h </w:instrText>
        </w:r>
        <w:r w:rsidR="001C3A7B">
          <w:rPr>
            <w:noProof/>
            <w:webHidden/>
          </w:rPr>
        </w:r>
        <w:r w:rsidR="001C3A7B">
          <w:rPr>
            <w:noProof/>
            <w:webHidden/>
          </w:rPr>
          <w:fldChar w:fldCharType="separate"/>
        </w:r>
        <w:r w:rsidR="001C3A7B">
          <w:rPr>
            <w:noProof/>
            <w:webHidden/>
          </w:rPr>
          <w:t>50</w:t>
        </w:r>
        <w:r w:rsidR="001C3A7B">
          <w:rPr>
            <w:noProof/>
            <w:webHidden/>
          </w:rPr>
          <w:fldChar w:fldCharType="end"/>
        </w:r>
      </w:hyperlink>
    </w:p>
    <w:p w14:paraId="5201F872" w14:textId="242ECF55" w:rsidR="001C3A7B" w:rsidRDefault="00387C7B">
      <w:pPr>
        <w:pStyle w:val="TOC1"/>
        <w:rPr>
          <w:rFonts w:asciiTheme="minorHAnsi" w:eastAsiaTheme="minorEastAsia" w:hAnsiTheme="minorHAnsi" w:cstheme="minorBidi"/>
          <w:b w:val="0"/>
          <w:noProof/>
          <w:sz w:val="24"/>
          <w:lang w:val="en-AU"/>
        </w:rPr>
      </w:pPr>
      <w:hyperlink w:anchor="_Toc514249454" w:history="1">
        <w:r w:rsidR="001C3A7B" w:rsidRPr="004041B7">
          <w:rPr>
            <w:rStyle w:val="Hyperlink"/>
            <w:noProof/>
          </w:rPr>
          <w:t>Appendix D – Environment Utilities</w:t>
        </w:r>
        <w:r w:rsidR="001C3A7B">
          <w:rPr>
            <w:noProof/>
            <w:webHidden/>
          </w:rPr>
          <w:tab/>
        </w:r>
        <w:r w:rsidR="001C3A7B">
          <w:rPr>
            <w:noProof/>
            <w:webHidden/>
          </w:rPr>
          <w:fldChar w:fldCharType="begin"/>
        </w:r>
        <w:r w:rsidR="001C3A7B">
          <w:rPr>
            <w:noProof/>
            <w:webHidden/>
          </w:rPr>
          <w:instrText xml:space="preserve"> PAGEREF _Toc514249454 \h </w:instrText>
        </w:r>
        <w:r w:rsidR="001C3A7B">
          <w:rPr>
            <w:noProof/>
            <w:webHidden/>
          </w:rPr>
        </w:r>
        <w:r w:rsidR="001C3A7B">
          <w:rPr>
            <w:noProof/>
            <w:webHidden/>
          </w:rPr>
          <w:fldChar w:fldCharType="separate"/>
        </w:r>
        <w:r w:rsidR="001C3A7B">
          <w:rPr>
            <w:noProof/>
            <w:webHidden/>
          </w:rPr>
          <w:t>51</w:t>
        </w:r>
        <w:r w:rsidR="001C3A7B">
          <w:rPr>
            <w:noProof/>
            <w:webHidden/>
          </w:rPr>
          <w:fldChar w:fldCharType="end"/>
        </w:r>
      </w:hyperlink>
    </w:p>
    <w:p w14:paraId="30A5192A" w14:textId="7FDEC75D" w:rsidR="001C3A7B" w:rsidRDefault="00387C7B">
      <w:pPr>
        <w:pStyle w:val="TOC2"/>
        <w:rPr>
          <w:rFonts w:asciiTheme="minorHAnsi" w:eastAsiaTheme="minorEastAsia" w:hAnsiTheme="minorHAnsi" w:cstheme="minorBidi"/>
          <w:noProof/>
          <w:sz w:val="24"/>
          <w:lang w:val="en-AU"/>
        </w:rPr>
      </w:pPr>
      <w:hyperlink w:anchor="_Toc514249455" w:history="1">
        <w:r w:rsidR="001C3A7B" w:rsidRPr="004041B7">
          <w:rPr>
            <w:rStyle w:val="Hyperlink"/>
            <w:noProof/>
          </w:rPr>
          <w:t>D.1 Database Snapshots</w:t>
        </w:r>
        <w:r w:rsidR="001C3A7B">
          <w:rPr>
            <w:noProof/>
            <w:webHidden/>
          </w:rPr>
          <w:tab/>
        </w:r>
        <w:r w:rsidR="001C3A7B">
          <w:rPr>
            <w:noProof/>
            <w:webHidden/>
          </w:rPr>
          <w:fldChar w:fldCharType="begin"/>
        </w:r>
        <w:r w:rsidR="001C3A7B">
          <w:rPr>
            <w:noProof/>
            <w:webHidden/>
          </w:rPr>
          <w:instrText xml:space="preserve"> PAGEREF _Toc514249455 \h </w:instrText>
        </w:r>
        <w:r w:rsidR="001C3A7B">
          <w:rPr>
            <w:noProof/>
            <w:webHidden/>
          </w:rPr>
        </w:r>
        <w:r w:rsidR="001C3A7B">
          <w:rPr>
            <w:noProof/>
            <w:webHidden/>
          </w:rPr>
          <w:fldChar w:fldCharType="separate"/>
        </w:r>
        <w:r w:rsidR="001C3A7B">
          <w:rPr>
            <w:noProof/>
            <w:webHidden/>
          </w:rPr>
          <w:t>51</w:t>
        </w:r>
        <w:r w:rsidR="001C3A7B">
          <w:rPr>
            <w:noProof/>
            <w:webHidden/>
          </w:rPr>
          <w:fldChar w:fldCharType="end"/>
        </w:r>
      </w:hyperlink>
    </w:p>
    <w:p w14:paraId="48C31B60" w14:textId="24FCD1F6" w:rsidR="001C3A7B" w:rsidRDefault="00387C7B">
      <w:pPr>
        <w:pStyle w:val="TOC2"/>
        <w:rPr>
          <w:rFonts w:asciiTheme="minorHAnsi" w:eastAsiaTheme="minorEastAsia" w:hAnsiTheme="minorHAnsi" w:cstheme="minorBidi"/>
          <w:noProof/>
          <w:sz w:val="24"/>
          <w:lang w:val="en-AU"/>
        </w:rPr>
      </w:pPr>
      <w:hyperlink w:anchor="_Toc514249456" w:history="1">
        <w:r w:rsidR="001C3A7B" w:rsidRPr="004041B7">
          <w:rPr>
            <w:rStyle w:val="Hyperlink"/>
            <w:noProof/>
          </w:rPr>
          <w:t>D.2 Application Server Snapshots</w:t>
        </w:r>
        <w:r w:rsidR="001C3A7B">
          <w:rPr>
            <w:noProof/>
            <w:webHidden/>
          </w:rPr>
          <w:tab/>
        </w:r>
        <w:r w:rsidR="001C3A7B">
          <w:rPr>
            <w:noProof/>
            <w:webHidden/>
          </w:rPr>
          <w:fldChar w:fldCharType="begin"/>
        </w:r>
        <w:r w:rsidR="001C3A7B">
          <w:rPr>
            <w:noProof/>
            <w:webHidden/>
          </w:rPr>
          <w:instrText xml:space="preserve"> PAGEREF _Toc514249456 \h </w:instrText>
        </w:r>
        <w:r w:rsidR="001C3A7B">
          <w:rPr>
            <w:noProof/>
            <w:webHidden/>
          </w:rPr>
        </w:r>
        <w:r w:rsidR="001C3A7B">
          <w:rPr>
            <w:noProof/>
            <w:webHidden/>
          </w:rPr>
          <w:fldChar w:fldCharType="separate"/>
        </w:r>
        <w:r w:rsidR="001C3A7B">
          <w:rPr>
            <w:noProof/>
            <w:webHidden/>
          </w:rPr>
          <w:t>54</w:t>
        </w:r>
        <w:r w:rsidR="001C3A7B">
          <w:rPr>
            <w:noProof/>
            <w:webHidden/>
          </w:rPr>
          <w:fldChar w:fldCharType="end"/>
        </w:r>
      </w:hyperlink>
    </w:p>
    <w:p w14:paraId="7FFE17C6" w14:textId="795EC3F4" w:rsidR="001C3A7B" w:rsidRDefault="00387C7B">
      <w:pPr>
        <w:pStyle w:val="TOC2"/>
        <w:rPr>
          <w:rFonts w:asciiTheme="minorHAnsi" w:eastAsiaTheme="minorEastAsia" w:hAnsiTheme="minorHAnsi" w:cstheme="minorBidi"/>
          <w:noProof/>
          <w:sz w:val="24"/>
          <w:lang w:val="en-AU"/>
        </w:rPr>
      </w:pPr>
      <w:hyperlink w:anchor="_Toc514249457" w:history="1">
        <w:r w:rsidR="001C3A7B" w:rsidRPr="004041B7">
          <w:rPr>
            <w:rStyle w:val="Hyperlink"/>
            <w:noProof/>
          </w:rPr>
          <w:t>D.3 Use of sudo</w:t>
        </w:r>
        <w:r w:rsidR="001C3A7B">
          <w:rPr>
            <w:noProof/>
            <w:webHidden/>
          </w:rPr>
          <w:tab/>
        </w:r>
        <w:r w:rsidR="001C3A7B">
          <w:rPr>
            <w:noProof/>
            <w:webHidden/>
          </w:rPr>
          <w:fldChar w:fldCharType="begin"/>
        </w:r>
        <w:r w:rsidR="001C3A7B">
          <w:rPr>
            <w:noProof/>
            <w:webHidden/>
          </w:rPr>
          <w:instrText xml:space="preserve"> PAGEREF _Toc514249457 \h </w:instrText>
        </w:r>
        <w:r w:rsidR="001C3A7B">
          <w:rPr>
            <w:noProof/>
            <w:webHidden/>
          </w:rPr>
        </w:r>
        <w:r w:rsidR="001C3A7B">
          <w:rPr>
            <w:noProof/>
            <w:webHidden/>
          </w:rPr>
          <w:fldChar w:fldCharType="separate"/>
        </w:r>
        <w:r w:rsidR="001C3A7B">
          <w:rPr>
            <w:noProof/>
            <w:webHidden/>
          </w:rPr>
          <w:t>54</w:t>
        </w:r>
        <w:r w:rsidR="001C3A7B">
          <w:rPr>
            <w:noProof/>
            <w:webHidden/>
          </w:rPr>
          <w:fldChar w:fldCharType="end"/>
        </w:r>
      </w:hyperlink>
    </w:p>
    <w:p w14:paraId="51E30855" w14:textId="3850CBB5" w:rsidR="001C3A7B" w:rsidRDefault="00387C7B">
      <w:pPr>
        <w:pStyle w:val="TOC1"/>
        <w:rPr>
          <w:rFonts w:asciiTheme="minorHAnsi" w:eastAsiaTheme="minorEastAsia" w:hAnsiTheme="minorHAnsi" w:cstheme="minorBidi"/>
          <w:b w:val="0"/>
          <w:noProof/>
          <w:sz w:val="24"/>
          <w:lang w:val="en-AU"/>
        </w:rPr>
      </w:pPr>
      <w:hyperlink w:anchor="_Toc514249458" w:history="1">
        <w:r w:rsidR="001C3A7B" w:rsidRPr="004041B7">
          <w:rPr>
            <w:rStyle w:val="Hyperlink"/>
            <w:noProof/>
          </w:rPr>
          <w:t>Appendix E – IGI Data Server VM Components</w:t>
        </w:r>
        <w:r w:rsidR="001C3A7B">
          <w:rPr>
            <w:noProof/>
            <w:webHidden/>
          </w:rPr>
          <w:tab/>
        </w:r>
        <w:r w:rsidR="001C3A7B">
          <w:rPr>
            <w:noProof/>
            <w:webHidden/>
          </w:rPr>
          <w:fldChar w:fldCharType="begin"/>
        </w:r>
        <w:r w:rsidR="001C3A7B">
          <w:rPr>
            <w:noProof/>
            <w:webHidden/>
          </w:rPr>
          <w:instrText xml:space="preserve"> PAGEREF _Toc514249458 \h </w:instrText>
        </w:r>
        <w:r w:rsidR="001C3A7B">
          <w:rPr>
            <w:noProof/>
            <w:webHidden/>
          </w:rPr>
        </w:r>
        <w:r w:rsidR="001C3A7B">
          <w:rPr>
            <w:noProof/>
            <w:webHidden/>
          </w:rPr>
          <w:fldChar w:fldCharType="separate"/>
        </w:r>
        <w:r w:rsidR="001C3A7B">
          <w:rPr>
            <w:noProof/>
            <w:webHidden/>
          </w:rPr>
          <w:t>55</w:t>
        </w:r>
        <w:r w:rsidR="001C3A7B">
          <w:rPr>
            <w:noProof/>
            <w:webHidden/>
          </w:rPr>
          <w:fldChar w:fldCharType="end"/>
        </w:r>
      </w:hyperlink>
    </w:p>
    <w:p w14:paraId="0DC37308" w14:textId="7F423B7C" w:rsidR="001C3A7B" w:rsidRDefault="00387C7B">
      <w:pPr>
        <w:pStyle w:val="TOC1"/>
        <w:rPr>
          <w:rFonts w:asciiTheme="minorHAnsi" w:eastAsiaTheme="minorEastAsia" w:hAnsiTheme="minorHAnsi" w:cstheme="minorBidi"/>
          <w:b w:val="0"/>
          <w:noProof/>
          <w:sz w:val="24"/>
          <w:lang w:val="en-AU"/>
        </w:rPr>
      </w:pPr>
      <w:hyperlink w:anchor="_Toc514249459" w:history="1">
        <w:r w:rsidR="001C3A7B" w:rsidRPr="004041B7">
          <w:rPr>
            <w:rStyle w:val="Hyperlink"/>
            <w:noProof/>
          </w:rPr>
          <w:t>Appendix F – Special Instructions for SCS-Local</w:t>
        </w:r>
        <w:r w:rsidR="001C3A7B">
          <w:rPr>
            <w:noProof/>
            <w:webHidden/>
          </w:rPr>
          <w:tab/>
        </w:r>
        <w:r w:rsidR="001C3A7B">
          <w:rPr>
            <w:noProof/>
            <w:webHidden/>
          </w:rPr>
          <w:fldChar w:fldCharType="begin"/>
        </w:r>
        <w:r w:rsidR="001C3A7B">
          <w:rPr>
            <w:noProof/>
            <w:webHidden/>
          </w:rPr>
          <w:instrText xml:space="preserve"> PAGEREF _Toc514249459 \h </w:instrText>
        </w:r>
        <w:r w:rsidR="001C3A7B">
          <w:rPr>
            <w:noProof/>
            <w:webHidden/>
          </w:rPr>
        </w:r>
        <w:r w:rsidR="001C3A7B">
          <w:rPr>
            <w:noProof/>
            <w:webHidden/>
          </w:rPr>
          <w:fldChar w:fldCharType="separate"/>
        </w:r>
        <w:r w:rsidR="001C3A7B">
          <w:rPr>
            <w:noProof/>
            <w:webHidden/>
          </w:rPr>
          <w:t>56</w:t>
        </w:r>
        <w:r w:rsidR="001C3A7B">
          <w:rPr>
            <w:noProof/>
            <w:webHidden/>
          </w:rPr>
          <w:fldChar w:fldCharType="end"/>
        </w:r>
      </w:hyperlink>
    </w:p>
    <w:p w14:paraId="1E20BEB1" w14:textId="19890890" w:rsidR="001C3A7B" w:rsidRDefault="00387C7B">
      <w:pPr>
        <w:pStyle w:val="TOC2"/>
        <w:rPr>
          <w:rFonts w:asciiTheme="minorHAnsi" w:eastAsiaTheme="minorEastAsia" w:hAnsiTheme="minorHAnsi" w:cstheme="minorBidi"/>
          <w:noProof/>
          <w:sz w:val="24"/>
          <w:lang w:val="en-AU"/>
        </w:rPr>
      </w:pPr>
      <w:hyperlink w:anchor="_Toc514249460" w:history="1">
        <w:r w:rsidR="001C3A7B" w:rsidRPr="004041B7">
          <w:rPr>
            <w:rStyle w:val="Hyperlink"/>
            <w:noProof/>
          </w:rPr>
          <w:t>F.1 – Connect to the Dedicated IGI Wireless Network</w:t>
        </w:r>
        <w:r w:rsidR="001C3A7B">
          <w:rPr>
            <w:noProof/>
            <w:webHidden/>
          </w:rPr>
          <w:tab/>
        </w:r>
        <w:r w:rsidR="001C3A7B">
          <w:rPr>
            <w:noProof/>
            <w:webHidden/>
          </w:rPr>
          <w:fldChar w:fldCharType="begin"/>
        </w:r>
        <w:r w:rsidR="001C3A7B">
          <w:rPr>
            <w:noProof/>
            <w:webHidden/>
          </w:rPr>
          <w:instrText xml:space="preserve"> PAGEREF _Toc514249460 \h </w:instrText>
        </w:r>
        <w:r w:rsidR="001C3A7B">
          <w:rPr>
            <w:noProof/>
            <w:webHidden/>
          </w:rPr>
        </w:r>
        <w:r w:rsidR="001C3A7B">
          <w:rPr>
            <w:noProof/>
            <w:webHidden/>
          </w:rPr>
          <w:fldChar w:fldCharType="separate"/>
        </w:r>
        <w:r w:rsidR="001C3A7B">
          <w:rPr>
            <w:noProof/>
            <w:webHidden/>
          </w:rPr>
          <w:t>56</w:t>
        </w:r>
        <w:r w:rsidR="001C3A7B">
          <w:rPr>
            <w:noProof/>
            <w:webHidden/>
          </w:rPr>
          <w:fldChar w:fldCharType="end"/>
        </w:r>
      </w:hyperlink>
    </w:p>
    <w:p w14:paraId="69405C66" w14:textId="018F70E0" w:rsidR="001C3A7B" w:rsidRDefault="00387C7B">
      <w:pPr>
        <w:pStyle w:val="TOC2"/>
        <w:rPr>
          <w:rFonts w:asciiTheme="minorHAnsi" w:eastAsiaTheme="minorEastAsia" w:hAnsiTheme="minorHAnsi" w:cstheme="minorBidi"/>
          <w:noProof/>
          <w:sz w:val="24"/>
          <w:lang w:val="en-AU"/>
        </w:rPr>
      </w:pPr>
      <w:hyperlink w:anchor="_Toc514249461" w:history="1">
        <w:r w:rsidR="001C3A7B" w:rsidRPr="004041B7">
          <w:rPr>
            <w:rStyle w:val="Hyperlink"/>
            <w:noProof/>
          </w:rPr>
          <w:t>F.2 – The VMs and Local Access</w:t>
        </w:r>
        <w:r w:rsidR="001C3A7B">
          <w:rPr>
            <w:noProof/>
            <w:webHidden/>
          </w:rPr>
          <w:tab/>
        </w:r>
        <w:r w:rsidR="001C3A7B">
          <w:rPr>
            <w:noProof/>
            <w:webHidden/>
          </w:rPr>
          <w:fldChar w:fldCharType="begin"/>
        </w:r>
        <w:r w:rsidR="001C3A7B">
          <w:rPr>
            <w:noProof/>
            <w:webHidden/>
          </w:rPr>
          <w:instrText xml:space="preserve"> PAGEREF _Toc514249461 \h </w:instrText>
        </w:r>
        <w:r w:rsidR="001C3A7B">
          <w:rPr>
            <w:noProof/>
            <w:webHidden/>
          </w:rPr>
        </w:r>
        <w:r w:rsidR="001C3A7B">
          <w:rPr>
            <w:noProof/>
            <w:webHidden/>
          </w:rPr>
          <w:fldChar w:fldCharType="separate"/>
        </w:r>
        <w:r w:rsidR="001C3A7B">
          <w:rPr>
            <w:noProof/>
            <w:webHidden/>
          </w:rPr>
          <w:t>56</w:t>
        </w:r>
        <w:r w:rsidR="001C3A7B">
          <w:rPr>
            <w:noProof/>
            <w:webHidden/>
          </w:rPr>
          <w:fldChar w:fldCharType="end"/>
        </w:r>
      </w:hyperlink>
    </w:p>
    <w:p w14:paraId="6525958F" w14:textId="6E05FF80" w:rsidR="001C3A7B" w:rsidRDefault="00387C7B">
      <w:pPr>
        <w:pStyle w:val="TOC2"/>
        <w:rPr>
          <w:rFonts w:asciiTheme="minorHAnsi" w:eastAsiaTheme="minorEastAsia" w:hAnsiTheme="minorHAnsi" w:cstheme="minorBidi"/>
          <w:noProof/>
          <w:sz w:val="24"/>
          <w:lang w:val="en-AU"/>
        </w:rPr>
      </w:pPr>
      <w:hyperlink w:anchor="_Toc514249462" w:history="1">
        <w:r w:rsidR="001C3A7B" w:rsidRPr="004041B7">
          <w:rPr>
            <w:rStyle w:val="Hyperlink"/>
            <w:noProof/>
          </w:rPr>
          <w:t>F.3 – Software to RDP to the Windows Server</w:t>
        </w:r>
        <w:r w:rsidR="001C3A7B">
          <w:rPr>
            <w:noProof/>
            <w:webHidden/>
          </w:rPr>
          <w:tab/>
        </w:r>
        <w:r w:rsidR="001C3A7B">
          <w:rPr>
            <w:noProof/>
            <w:webHidden/>
          </w:rPr>
          <w:fldChar w:fldCharType="begin"/>
        </w:r>
        <w:r w:rsidR="001C3A7B">
          <w:rPr>
            <w:noProof/>
            <w:webHidden/>
          </w:rPr>
          <w:instrText xml:space="preserve"> PAGEREF _Toc514249462 \h </w:instrText>
        </w:r>
        <w:r w:rsidR="001C3A7B">
          <w:rPr>
            <w:noProof/>
            <w:webHidden/>
          </w:rPr>
        </w:r>
        <w:r w:rsidR="001C3A7B">
          <w:rPr>
            <w:noProof/>
            <w:webHidden/>
          </w:rPr>
          <w:fldChar w:fldCharType="separate"/>
        </w:r>
        <w:r w:rsidR="001C3A7B">
          <w:rPr>
            <w:noProof/>
            <w:webHidden/>
          </w:rPr>
          <w:t>56</w:t>
        </w:r>
        <w:r w:rsidR="001C3A7B">
          <w:rPr>
            <w:noProof/>
            <w:webHidden/>
          </w:rPr>
          <w:fldChar w:fldCharType="end"/>
        </w:r>
      </w:hyperlink>
    </w:p>
    <w:p w14:paraId="6DE78D5A" w14:textId="3AE77835" w:rsidR="001C3A7B" w:rsidRDefault="00387C7B">
      <w:pPr>
        <w:pStyle w:val="TOC2"/>
        <w:rPr>
          <w:rFonts w:asciiTheme="minorHAnsi" w:eastAsiaTheme="minorEastAsia" w:hAnsiTheme="minorHAnsi" w:cstheme="minorBidi"/>
          <w:noProof/>
          <w:sz w:val="24"/>
          <w:lang w:val="en-AU"/>
        </w:rPr>
      </w:pPr>
      <w:hyperlink w:anchor="_Toc514249463" w:history="1">
        <w:r w:rsidR="001C3A7B" w:rsidRPr="004041B7">
          <w:rPr>
            <w:rStyle w:val="Hyperlink"/>
            <w:noProof/>
          </w:rPr>
          <w:t>F.4 – Connecting to the Windows Server via RDP on Mac</w:t>
        </w:r>
        <w:r w:rsidR="001C3A7B">
          <w:rPr>
            <w:noProof/>
            <w:webHidden/>
          </w:rPr>
          <w:tab/>
        </w:r>
        <w:r w:rsidR="001C3A7B">
          <w:rPr>
            <w:noProof/>
            <w:webHidden/>
          </w:rPr>
          <w:fldChar w:fldCharType="begin"/>
        </w:r>
        <w:r w:rsidR="001C3A7B">
          <w:rPr>
            <w:noProof/>
            <w:webHidden/>
          </w:rPr>
          <w:instrText xml:space="preserve"> PAGEREF _Toc514249463 \h </w:instrText>
        </w:r>
        <w:r w:rsidR="001C3A7B">
          <w:rPr>
            <w:noProof/>
            <w:webHidden/>
          </w:rPr>
        </w:r>
        <w:r w:rsidR="001C3A7B">
          <w:rPr>
            <w:noProof/>
            <w:webHidden/>
          </w:rPr>
          <w:fldChar w:fldCharType="separate"/>
        </w:r>
        <w:r w:rsidR="001C3A7B">
          <w:rPr>
            <w:noProof/>
            <w:webHidden/>
          </w:rPr>
          <w:t>56</w:t>
        </w:r>
        <w:r w:rsidR="001C3A7B">
          <w:rPr>
            <w:noProof/>
            <w:webHidden/>
          </w:rPr>
          <w:fldChar w:fldCharType="end"/>
        </w:r>
      </w:hyperlink>
    </w:p>
    <w:p w14:paraId="67269FF1" w14:textId="0C458C48" w:rsidR="001C3A7B" w:rsidRDefault="00387C7B">
      <w:pPr>
        <w:pStyle w:val="TOC2"/>
        <w:rPr>
          <w:rFonts w:asciiTheme="minorHAnsi" w:eastAsiaTheme="minorEastAsia" w:hAnsiTheme="minorHAnsi" w:cstheme="minorBidi"/>
          <w:noProof/>
          <w:sz w:val="24"/>
          <w:lang w:val="en-AU"/>
        </w:rPr>
      </w:pPr>
      <w:hyperlink w:anchor="_Toc514249464" w:history="1">
        <w:r w:rsidR="001C3A7B" w:rsidRPr="004041B7">
          <w:rPr>
            <w:rStyle w:val="Hyperlink"/>
            <w:noProof/>
          </w:rPr>
          <w:t>F.5 – Connecting to the Windows Server via RDP on Windows</w:t>
        </w:r>
        <w:r w:rsidR="001C3A7B">
          <w:rPr>
            <w:noProof/>
            <w:webHidden/>
          </w:rPr>
          <w:tab/>
        </w:r>
        <w:r w:rsidR="001C3A7B">
          <w:rPr>
            <w:noProof/>
            <w:webHidden/>
          </w:rPr>
          <w:fldChar w:fldCharType="begin"/>
        </w:r>
        <w:r w:rsidR="001C3A7B">
          <w:rPr>
            <w:noProof/>
            <w:webHidden/>
          </w:rPr>
          <w:instrText xml:space="preserve"> PAGEREF _Toc514249464 \h </w:instrText>
        </w:r>
        <w:r w:rsidR="001C3A7B">
          <w:rPr>
            <w:noProof/>
            <w:webHidden/>
          </w:rPr>
        </w:r>
        <w:r w:rsidR="001C3A7B">
          <w:rPr>
            <w:noProof/>
            <w:webHidden/>
          </w:rPr>
          <w:fldChar w:fldCharType="separate"/>
        </w:r>
        <w:r w:rsidR="001C3A7B">
          <w:rPr>
            <w:noProof/>
            <w:webHidden/>
          </w:rPr>
          <w:t>57</w:t>
        </w:r>
        <w:r w:rsidR="001C3A7B">
          <w:rPr>
            <w:noProof/>
            <w:webHidden/>
          </w:rPr>
          <w:fldChar w:fldCharType="end"/>
        </w:r>
      </w:hyperlink>
    </w:p>
    <w:p w14:paraId="4FD2D045" w14:textId="5E8AE24C" w:rsidR="001C3A7B" w:rsidRDefault="00387C7B">
      <w:pPr>
        <w:pStyle w:val="TOC2"/>
        <w:rPr>
          <w:rFonts w:asciiTheme="minorHAnsi" w:eastAsiaTheme="minorEastAsia" w:hAnsiTheme="minorHAnsi" w:cstheme="minorBidi"/>
          <w:noProof/>
          <w:sz w:val="24"/>
          <w:lang w:val="en-AU"/>
        </w:rPr>
      </w:pPr>
      <w:hyperlink w:anchor="_Toc514249465" w:history="1">
        <w:r w:rsidR="001C3A7B" w:rsidRPr="004041B7">
          <w:rPr>
            <w:rStyle w:val="Hyperlink"/>
            <w:noProof/>
          </w:rPr>
          <w:t>F.6 – Issues Connecting to Windows Server 2016 Image</w:t>
        </w:r>
        <w:r w:rsidR="001C3A7B">
          <w:rPr>
            <w:noProof/>
            <w:webHidden/>
          </w:rPr>
          <w:tab/>
        </w:r>
        <w:r w:rsidR="001C3A7B">
          <w:rPr>
            <w:noProof/>
            <w:webHidden/>
          </w:rPr>
          <w:fldChar w:fldCharType="begin"/>
        </w:r>
        <w:r w:rsidR="001C3A7B">
          <w:rPr>
            <w:noProof/>
            <w:webHidden/>
          </w:rPr>
          <w:instrText xml:space="preserve"> PAGEREF _Toc514249465 \h </w:instrText>
        </w:r>
        <w:r w:rsidR="001C3A7B">
          <w:rPr>
            <w:noProof/>
            <w:webHidden/>
          </w:rPr>
        </w:r>
        <w:r w:rsidR="001C3A7B">
          <w:rPr>
            <w:noProof/>
            <w:webHidden/>
          </w:rPr>
          <w:fldChar w:fldCharType="separate"/>
        </w:r>
        <w:r w:rsidR="001C3A7B">
          <w:rPr>
            <w:noProof/>
            <w:webHidden/>
          </w:rPr>
          <w:t>58</w:t>
        </w:r>
        <w:r w:rsidR="001C3A7B">
          <w:rPr>
            <w:noProof/>
            <w:webHidden/>
          </w:rPr>
          <w:fldChar w:fldCharType="end"/>
        </w:r>
      </w:hyperlink>
    </w:p>
    <w:p w14:paraId="658CBA3C" w14:textId="54A95121" w:rsidR="001C3A7B" w:rsidRDefault="00387C7B">
      <w:pPr>
        <w:pStyle w:val="TOC1"/>
        <w:rPr>
          <w:rFonts w:asciiTheme="minorHAnsi" w:eastAsiaTheme="minorEastAsia" w:hAnsiTheme="minorHAnsi" w:cstheme="minorBidi"/>
          <w:b w:val="0"/>
          <w:noProof/>
          <w:sz w:val="24"/>
          <w:lang w:val="en-AU"/>
        </w:rPr>
      </w:pPr>
      <w:hyperlink w:anchor="_Toc514249466" w:history="1">
        <w:r w:rsidR="001C3A7B" w:rsidRPr="004041B7">
          <w:rPr>
            <w:rStyle w:val="Hyperlink"/>
            <w:noProof/>
          </w:rPr>
          <w:t>Notices</w:t>
        </w:r>
        <w:r w:rsidR="001C3A7B">
          <w:rPr>
            <w:noProof/>
            <w:webHidden/>
          </w:rPr>
          <w:tab/>
        </w:r>
        <w:r w:rsidR="001C3A7B">
          <w:rPr>
            <w:noProof/>
            <w:webHidden/>
          </w:rPr>
          <w:fldChar w:fldCharType="begin"/>
        </w:r>
        <w:r w:rsidR="001C3A7B">
          <w:rPr>
            <w:noProof/>
            <w:webHidden/>
          </w:rPr>
          <w:instrText xml:space="preserve"> PAGEREF _Toc514249466 \h </w:instrText>
        </w:r>
        <w:r w:rsidR="001C3A7B">
          <w:rPr>
            <w:noProof/>
            <w:webHidden/>
          </w:rPr>
        </w:r>
        <w:r w:rsidR="001C3A7B">
          <w:rPr>
            <w:noProof/>
            <w:webHidden/>
          </w:rPr>
          <w:fldChar w:fldCharType="separate"/>
        </w:r>
        <w:r w:rsidR="001C3A7B">
          <w:rPr>
            <w:noProof/>
            <w:webHidden/>
          </w:rPr>
          <w:t>60</w:t>
        </w:r>
        <w:r w:rsidR="001C3A7B">
          <w:rPr>
            <w:noProof/>
            <w:webHidden/>
          </w:rPr>
          <w:fldChar w:fldCharType="end"/>
        </w:r>
      </w:hyperlink>
    </w:p>
    <w:p w14:paraId="3E934AA9" w14:textId="5D41BD07" w:rsidR="000B7324" w:rsidRDefault="000B7324" w:rsidP="004F2622">
      <w:r>
        <w:fldChar w:fldCharType="end"/>
      </w:r>
    </w:p>
    <w:p w14:paraId="457E8A4C" w14:textId="77777777" w:rsidR="00D45773" w:rsidRDefault="00D45773" w:rsidP="00D45773">
      <w:pPr>
        <w:pStyle w:val="Heading1"/>
        <w:ind w:left="360" w:hanging="360"/>
      </w:pPr>
      <w:bookmarkStart w:id="1" w:name="_Toc474954051"/>
      <w:bookmarkStart w:id="2" w:name="_Ref475021429"/>
      <w:bookmarkStart w:id="3" w:name="_Ref488937441"/>
      <w:bookmarkStart w:id="4" w:name="_Toc514249395"/>
      <w:r>
        <w:lastRenderedPageBreak/>
        <w:t>Introduction to the ISIGI Training Lab Environment</w:t>
      </w:r>
      <w:bookmarkEnd w:id="1"/>
      <w:bookmarkEnd w:id="2"/>
      <w:bookmarkEnd w:id="3"/>
      <w:bookmarkEnd w:id="4"/>
    </w:p>
    <w:p w14:paraId="493CC824" w14:textId="3658ED4A" w:rsidR="00503048" w:rsidRDefault="00D45773" w:rsidP="00D45773">
      <w:r>
        <w:t>A common training lab environment is used for many IBM Security Identity Governance and Intelligence</w:t>
      </w:r>
      <w:r w:rsidR="002367DF">
        <w:t xml:space="preserve"> (IGI)</w:t>
      </w:r>
      <w:r>
        <w:t xml:space="preserve"> training labs provided by the worldwide Technical Enablement team. </w:t>
      </w:r>
      <w:r w:rsidR="00880BB3">
        <w:t>This guide is for the training environment running on a local machine.</w:t>
      </w:r>
    </w:p>
    <w:p w14:paraId="402602DE" w14:textId="77777777" w:rsidR="00503048" w:rsidRDefault="00503048" w:rsidP="00D45773"/>
    <w:p w14:paraId="228C5A95" w14:textId="04C38EF3" w:rsidR="00D45773" w:rsidRDefault="00D45773" w:rsidP="00D45773">
      <w:r>
        <w:t xml:space="preserve">This section </w:t>
      </w:r>
      <w:r w:rsidR="003E36D8">
        <w:t>summarizes</w:t>
      </w:r>
      <w:r>
        <w:t xml:space="preserve"> this training lab environment.</w:t>
      </w:r>
      <w:r w:rsidR="00AC4AB1">
        <w:t xml:space="preserve"> The detailed setup/</w:t>
      </w:r>
      <w:r w:rsidR="00503048">
        <w:t xml:space="preserve">start up steps are </w:t>
      </w:r>
      <w:r w:rsidR="00AC4AB1">
        <w:t>later</w:t>
      </w:r>
      <w:r w:rsidR="00503048">
        <w:t xml:space="preserve"> section</w:t>
      </w:r>
      <w:r w:rsidR="00AC4AB1">
        <w:t>s</w:t>
      </w:r>
      <w:r w:rsidR="00503048">
        <w:t>.</w:t>
      </w:r>
    </w:p>
    <w:p w14:paraId="7D7BB8DA" w14:textId="77777777" w:rsidR="00D45773" w:rsidRDefault="00D45773" w:rsidP="00D45773">
      <w:pPr>
        <w:pStyle w:val="Heading2"/>
      </w:pPr>
      <w:bookmarkStart w:id="5" w:name="_Toc474954052"/>
      <w:bookmarkStart w:id="6" w:name="_Toc514249396"/>
      <w:r>
        <w:t>Architecture and Components</w:t>
      </w:r>
      <w:bookmarkEnd w:id="5"/>
      <w:bookmarkEnd w:id="6"/>
    </w:p>
    <w:p w14:paraId="26D8958F" w14:textId="5DEE5DD9" w:rsidR="009F5570" w:rsidRDefault="009F5570" w:rsidP="009F5570">
      <w:r>
        <w:t>The following figure is a high-level architecture of the major components and data flows for the lab environment:</w:t>
      </w:r>
    </w:p>
    <w:p w14:paraId="59892E91" w14:textId="77777777" w:rsidR="009F5570" w:rsidRDefault="009F5570" w:rsidP="00D45773"/>
    <w:p w14:paraId="7ECC62A3" w14:textId="69BCABFF" w:rsidR="009F5570" w:rsidRDefault="00CA4A40" w:rsidP="00D45773">
      <w:r w:rsidRPr="00CA4A40">
        <w:rPr>
          <w:noProof/>
        </w:rPr>
        <w:drawing>
          <wp:inline distT="0" distB="0" distL="0" distR="0" wp14:anchorId="061F50BF" wp14:editId="471C8F01">
            <wp:extent cx="6188710" cy="37420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742055"/>
                    </a:xfrm>
                    <a:prstGeom prst="rect">
                      <a:avLst/>
                    </a:prstGeom>
                  </pic:spPr>
                </pic:pic>
              </a:graphicData>
            </a:graphic>
          </wp:inline>
        </w:drawing>
      </w:r>
    </w:p>
    <w:p w14:paraId="66E593AA" w14:textId="77777777" w:rsidR="00D45773" w:rsidRDefault="00D45773" w:rsidP="00D45773"/>
    <w:p w14:paraId="565ADA68" w14:textId="6CF4D4AE" w:rsidR="009F5570" w:rsidRDefault="009F5570" w:rsidP="00D45773">
      <w:r>
        <w:t xml:space="preserve">It consists of </w:t>
      </w:r>
      <w:r w:rsidR="0081098D">
        <w:t>four</w:t>
      </w:r>
      <w:r>
        <w:t xml:space="preserve"> virtual machines as described in the following sections.</w:t>
      </w:r>
    </w:p>
    <w:p w14:paraId="37397465" w14:textId="6D03E3A1" w:rsidR="009F5570" w:rsidRDefault="009F5570" w:rsidP="009F5570">
      <w:pPr>
        <w:pStyle w:val="Heading2"/>
      </w:pPr>
      <w:bookmarkStart w:id="7" w:name="_Toc514249397"/>
      <w:r>
        <w:t>Virtual Machines</w:t>
      </w:r>
      <w:bookmarkEnd w:id="7"/>
    </w:p>
    <w:p w14:paraId="323316F1" w14:textId="5EE3BDDA" w:rsidR="009F5570" w:rsidRDefault="009F5570" w:rsidP="00D45773">
      <w:r>
        <w:t xml:space="preserve">There are </w:t>
      </w:r>
      <w:r w:rsidR="0081098D">
        <w:t>four</w:t>
      </w:r>
      <w:r>
        <w:t xml:space="preserve"> V</w:t>
      </w:r>
      <w:r w:rsidR="008136D0">
        <w:t>Ms in this training environment, the two IGI server and one or two Windows Servers.</w:t>
      </w:r>
    </w:p>
    <w:p w14:paraId="3C40BE20" w14:textId="77777777" w:rsidR="009F5570" w:rsidRDefault="009F5570" w:rsidP="00D45773"/>
    <w:p w14:paraId="2CF2C859" w14:textId="33DECCDE" w:rsidR="009F5570" w:rsidRDefault="009F5570" w:rsidP="009F5570">
      <w:r>
        <w:t xml:space="preserve">These may be run locally on VMWare (Workstation on Windows/Linux or Fusion on Mac) if available, or via one of the cloud offerings; Skytap or the SCS-Portal (aka the IBM Remote Lab Reservations portal). Local VMs and Skytap are only available to IBM employees. The SCS-Portal can be </w:t>
      </w:r>
      <w:r w:rsidR="00601442">
        <w:t>used by IBM employees, partners and customers, when setup as part of a training course.</w:t>
      </w:r>
      <w:r>
        <w:t xml:space="preserve"> </w:t>
      </w:r>
    </w:p>
    <w:p w14:paraId="78FCDB77" w14:textId="77777777" w:rsidR="009F5570" w:rsidRDefault="009F5570" w:rsidP="009F5570"/>
    <w:p w14:paraId="1ACA9F1A" w14:textId="140E0E19" w:rsidR="009F5570" w:rsidRDefault="009F5570" w:rsidP="009F5570">
      <w:r>
        <w:t xml:space="preserve">Note that if using the local VM option, it is possible to use the browser running locally on your personal machine. In this case, you will need to manually enter URLs based on IP address. This document will assume you are using the Firefox Browser in </w:t>
      </w:r>
      <w:r w:rsidR="008136D0">
        <w:t xml:space="preserve">one of </w:t>
      </w:r>
      <w:r>
        <w:t>the Windows Server image</w:t>
      </w:r>
      <w:r w:rsidR="008136D0">
        <w:t>s</w:t>
      </w:r>
      <w:r>
        <w:t>.</w:t>
      </w:r>
    </w:p>
    <w:p w14:paraId="6A467B3D" w14:textId="2F0C8CE9" w:rsidR="009F5570" w:rsidRDefault="00601442" w:rsidP="00601442">
      <w:pPr>
        <w:pStyle w:val="Heading3"/>
      </w:pPr>
      <w:bookmarkStart w:id="8" w:name="_Toc514249398"/>
      <w:r>
        <w:t>IGI 5.2 Virtual Appliance</w:t>
      </w:r>
      <w:bookmarkEnd w:id="8"/>
    </w:p>
    <w:p w14:paraId="6067EC65" w14:textId="5D299999" w:rsidR="00601442" w:rsidRDefault="00601442" w:rsidP="00D45773">
      <w:r>
        <w:t>The first VM is the IGI Virtual Appliance (VA). It’s currently at IGI 5.2.3.0.</w:t>
      </w:r>
      <w:r w:rsidR="00AC4AB1">
        <w:t xml:space="preserve"> </w:t>
      </w:r>
      <w:r>
        <w:t>It includes the application servers (WebSphere Application Server – Liberty) and the on-board Security Directory Integrator instance. The application hosts the two IGI user interfaces and the Virtual Appliance Local Management Interface (and Command Line Interface).</w:t>
      </w:r>
    </w:p>
    <w:p w14:paraId="1EDAB94A" w14:textId="0B3192CC" w:rsidR="00601442" w:rsidRDefault="00601442" w:rsidP="00601442">
      <w:pPr>
        <w:pStyle w:val="Heading3"/>
      </w:pPr>
      <w:bookmarkStart w:id="9" w:name="_Toc514249399"/>
      <w:r>
        <w:lastRenderedPageBreak/>
        <w:t>IGI Data Server</w:t>
      </w:r>
      <w:bookmarkEnd w:id="9"/>
    </w:p>
    <w:p w14:paraId="4B0A1826" w14:textId="77777777" w:rsidR="00601442" w:rsidRDefault="00601442" w:rsidP="00D45773">
      <w:r>
        <w:t>The IGI Data Server is a Linux (CentOS 6.5) VM hosting the IGI database (DB2 10.5.0.5), LDAP (Security Directory Server 6.4.0.0) used by the Broker and some training data, and Tivoli Directory Integrator (7.1.1.5) for running broker adapters.</w:t>
      </w:r>
    </w:p>
    <w:p w14:paraId="783FE193" w14:textId="77777777" w:rsidR="00601442" w:rsidRDefault="00601442" w:rsidP="00D45773"/>
    <w:p w14:paraId="167D4720" w14:textId="51A42F72" w:rsidR="00601442" w:rsidRDefault="00601442" w:rsidP="00132CCB">
      <w:pPr>
        <w:pStyle w:val="Note"/>
      </w:pPr>
      <w:r>
        <w:t xml:space="preserve">This VM is based off the old 5.2.2 DISTRO image, but with the application components disabled. </w:t>
      </w:r>
    </w:p>
    <w:p w14:paraId="5F1E4740" w14:textId="56C9863A" w:rsidR="00601442" w:rsidRDefault="00601442" w:rsidP="00601442">
      <w:pPr>
        <w:pStyle w:val="Heading3"/>
      </w:pPr>
      <w:bookmarkStart w:id="10" w:name="_Toc514249400"/>
      <w:r>
        <w:t>Windows Server</w:t>
      </w:r>
      <w:bookmarkEnd w:id="10"/>
    </w:p>
    <w:p w14:paraId="1CE9F786" w14:textId="57FF8608" w:rsidR="00601442" w:rsidRDefault="008136D0" w:rsidP="00D45773">
      <w:r>
        <w:t xml:space="preserve">There are two Windows Server images that may be used with the IGI components: the older Windows Server 2008 image </w:t>
      </w:r>
      <w:r w:rsidR="00601442">
        <w:t>used by many of the Identity and Access Managem</w:t>
      </w:r>
      <w:r>
        <w:t>ent (IAM) training environments, and a newer Windows Server 2016 image with a new Active Directory (and the 7.1.28 AD agent).</w:t>
      </w:r>
    </w:p>
    <w:p w14:paraId="00C5D8A5" w14:textId="4114EF75" w:rsidR="008136D0" w:rsidRDefault="008136D0" w:rsidP="00D45773"/>
    <w:p w14:paraId="5B333A37" w14:textId="33AB68C9" w:rsidR="008136D0" w:rsidRDefault="008136D0" w:rsidP="00D45773">
      <w:r>
        <w:t>Which server you need and the functions you need to use, will depend on the lab (see the individual lab guides). Both also contain a Firefox browser with links to the IGI VA LMI and IGI Admin Console/Service Center. If you are running the VMs locally and only using internal IGI functions, you may not even need a Windows Server image.</w:t>
      </w:r>
    </w:p>
    <w:p w14:paraId="51DFB505" w14:textId="0E305E08" w:rsidR="008136D0" w:rsidRDefault="008136D0" w:rsidP="00D45773"/>
    <w:p w14:paraId="70940AE1" w14:textId="5E6164B6" w:rsidR="008136D0" w:rsidRDefault="008136D0" w:rsidP="00D45773">
      <w:r>
        <w:t>The servers will also contain the lab files for the relevant labs (normally under c:\studentfiles).</w:t>
      </w:r>
    </w:p>
    <w:p w14:paraId="17CC7834" w14:textId="04A4E33E" w:rsidR="00601442" w:rsidRDefault="00601442" w:rsidP="00D45773"/>
    <w:p w14:paraId="44AE815D" w14:textId="72C69D16" w:rsidR="008136D0" w:rsidRDefault="008136D0" w:rsidP="00D45773">
      <w:r>
        <w:t>Over time we will deprecate the older Windows Server 2008 image.</w:t>
      </w:r>
    </w:p>
    <w:p w14:paraId="3970450D" w14:textId="77777777" w:rsidR="00132CCB" w:rsidRDefault="00132CCB" w:rsidP="00132CCB">
      <w:pPr>
        <w:pStyle w:val="Heading2"/>
      </w:pPr>
      <w:bookmarkStart w:id="11" w:name="_Toc487040917"/>
      <w:bookmarkStart w:id="12" w:name="_Toc514249401"/>
      <w:r>
        <w:t>Memory Recommendations</w:t>
      </w:r>
      <w:bookmarkEnd w:id="11"/>
      <w:bookmarkEnd w:id="12"/>
    </w:p>
    <w:p w14:paraId="2315D625" w14:textId="77777777" w:rsidR="00132CCB" w:rsidRDefault="00132CCB" w:rsidP="00132CCB">
      <w:r>
        <w:t>If running this lab with local VMs, you may need to check/change the memory allocated to the VMs. If you are running on one of the cloud training instances, you don’t need change anything.</w:t>
      </w:r>
    </w:p>
    <w:p w14:paraId="17C51BCA" w14:textId="77777777" w:rsidR="00132CCB" w:rsidRDefault="00132CCB" w:rsidP="00132CCB"/>
    <w:p w14:paraId="22BD03C1" w14:textId="63171754" w:rsidR="00132CCB" w:rsidRDefault="00132CCB" w:rsidP="00132CCB">
      <w:r>
        <w:t>This lab uses VMware virtual machines and was designed for host machines with at least 12 Gb of memory. The two IGI VMs are configured by default at 4GB memory, the Windows Server is configured with 3GB memory. You can reduce the amount of memory used by the Windows Server if memory is a concern.</w:t>
      </w:r>
    </w:p>
    <w:p w14:paraId="37E494B9" w14:textId="77777777" w:rsidR="00132CCB" w:rsidRDefault="00132CCB" w:rsidP="00132CCB"/>
    <w:p w14:paraId="03809560" w14:textId="77777777" w:rsidR="00132CCB" w:rsidRDefault="00132CCB" w:rsidP="00132CCB">
      <w:r>
        <w:t>If you have more memory available, you can increase the memory allocated to each, but the labs will run ok with the allocations as shown.</w:t>
      </w:r>
    </w:p>
    <w:p w14:paraId="396C2B32" w14:textId="77777777" w:rsidR="00132CCB" w:rsidRDefault="00132CCB" w:rsidP="00132CCB">
      <w:pPr>
        <w:pStyle w:val="Heading2"/>
      </w:pPr>
      <w:bookmarkStart w:id="13" w:name="_Toc487040918"/>
      <w:bookmarkStart w:id="14" w:name="_Toc514249402"/>
      <w:r>
        <w:t>VMWare and Networking</w:t>
      </w:r>
      <w:bookmarkEnd w:id="13"/>
      <w:bookmarkEnd w:id="14"/>
    </w:p>
    <w:p w14:paraId="05C1E39A" w14:textId="1A95D7CE" w:rsidR="00132CCB" w:rsidRDefault="00132CCB" w:rsidP="00132CCB">
      <w:r>
        <w:t>To run these labs locally (on your own machine) you will need VMware Workst</w:t>
      </w:r>
      <w:r w:rsidR="00736C41">
        <w:t>ation,</w:t>
      </w:r>
      <w:r>
        <w:t xml:space="preserve"> Fusion</w:t>
      </w:r>
      <w:r w:rsidR="00736C41">
        <w:t xml:space="preserve"> or Player</w:t>
      </w:r>
      <w:r>
        <w:t>. If you are running on one of the cloud training instances, you don’t need to worry about VMWare or networking.</w:t>
      </w:r>
    </w:p>
    <w:p w14:paraId="7A453487" w14:textId="77777777" w:rsidR="00132CCB" w:rsidRDefault="00132CCB" w:rsidP="00132CCB"/>
    <w:p w14:paraId="4BFD17FA" w14:textId="77777777" w:rsidR="00132CCB" w:rsidRDefault="00132CCB" w:rsidP="00132CCB">
      <w:r>
        <w:t>The Virtual Machines (VMs), and the lab guide, assume all virtual machines share a common virtual network. All IP addresses are hardcoded to be in the “</w:t>
      </w:r>
      <w:r w:rsidRPr="00B65D59">
        <w:rPr>
          <w:rStyle w:val="CodeChar"/>
        </w:rPr>
        <w:t>192.168.42.0</w:t>
      </w:r>
      <w:r>
        <w:t>” subnet. This is the same subnet used for all the IAM labs from the tech sales enablement team (Jon Harry, David Edwards).</w:t>
      </w:r>
    </w:p>
    <w:p w14:paraId="478DB241" w14:textId="77777777" w:rsidR="00132CCB" w:rsidRDefault="00132CCB" w:rsidP="00132CCB"/>
    <w:p w14:paraId="21FC38B0" w14:textId="77777777" w:rsidR="00132CCB" w:rsidRDefault="00132CCB" w:rsidP="00132CCB">
      <w:r>
        <w:t>All VMs are configured to use the default NAT network (vmnet8). If your default NAT network (vmnet8) does not use the 192.168.42.0 subnet you have two options:</w:t>
      </w:r>
    </w:p>
    <w:p w14:paraId="64177FF1" w14:textId="77777777" w:rsidR="00132CCB" w:rsidRDefault="00132CCB" w:rsidP="0041126E">
      <w:pPr>
        <w:pStyle w:val="ListParagraph"/>
        <w:numPr>
          <w:ilvl w:val="0"/>
          <w:numId w:val="16"/>
        </w:numPr>
      </w:pPr>
      <w:r>
        <w:t>Check the default NAT/vmnet8 to use this subnet. You do not need to change the networking for each VM.</w:t>
      </w:r>
    </w:p>
    <w:p w14:paraId="74942FBE" w14:textId="77777777" w:rsidR="00132CCB" w:rsidRDefault="00132CCB" w:rsidP="0041126E">
      <w:pPr>
        <w:pStyle w:val="ListParagraph"/>
        <w:numPr>
          <w:ilvl w:val="0"/>
          <w:numId w:val="16"/>
        </w:numPr>
      </w:pPr>
      <w:r>
        <w:t>Create a new vm network with 192.168.42.0/24 AND change the networking for each VM.</w:t>
      </w:r>
    </w:p>
    <w:p w14:paraId="73F87B24" w14:textId="77777777" w:rsidR="00132CCB" w:rsidRDefault="00132CCB" w:rsidP="00132CCB"/>
    <w:p w14:paraId="1E98FC4E" w14:textId="63F5EA3F" w:rsidR="00132CCB" w:rsidRDefault="00D1622C" w:rsidP="00132CCB">
      <w:r>
        <w:t>See the next chapter on checking/configuring VMWare networking for the lab environment.</w:t>
      </w:r>
      <w:r w:rsidR="00132CCB">
        <w:t xml:space="preserve"> </w:t>
      </w:r>
    </w:p>
    <w:p w14:paraId="6E140949" w14:textId="77777777" w:rsidR="00132CCB" w:rsidRDefault="00132CCB" w:rsidP="00132CCB"/>
    <w:p w14:paraId="11B52444" w14:textId="33F7672C" w:rsidR="00132CCB" w:rsidRDefault="00132CCB" w:rsidP="00132CCB">
      <w:r>
        <w:t>The lab</w:t>
      </w:r>
      <w:r w:rsidR="00D1622C">
        <w:t xml:space="preserve"> environment does not</w:t>
      </w:r>
      <w:r>
        <w:t xml:space="preserve"> require internet connectivity.</w:t>
      </w:r>
    </w:p>
    <w:p w14:paraId="6D3D0A29" w14:textId="77777777" w:rsidR="00132CCB" w:rsidRDefault="00132CCB" w:rsidP="00132CCB">
      <w:pPr>
        <w:pStyle w:val="Heading3"/>
      </w:pPr>
      <w:bookmarkStart w:id="15" w:name="_Toc487040919"/>
      <w:bookmarkStart w:id="16" w:name="_Toc514249403"/>
      <w:r>
        <w:t>IP Addresses and Hostnames</w:t>
      </w:r>
      <w:bookmarkEnd w:id="15"/>
      <w:bookmarkEnd w:id="16"/>
    </w:p>
    <w:p w14:paraId="59BBAF58" w14:textId="77777777" w:rsidR="00132CCB" w:rsidRDefault="00132CCB" w:rsidP="00132CCB">
      <w:r>
        <w:t>The VMs are configured with hosts files and DNS to allow the use of the following hostnames:</w:t>
      </w:r>
    </w:p>
    <w:p w14:paraId="1042A4E7" w14:textId="77777777" w:rsidR="00132CCB" w:rsidRDefault="00132CCB" w:rsidP="0041126E">
      <w:pPr>
        <w:pStyle w:val="ListParagraph"/>
        <w:numPr>
          <w:ilvl w:val="0"/>
          <w:numId w:val="17"/>
        </w:numPr>
      </w:pPr>
      <w:r>
        <w:t>win2008.demo.com = 192.168.42.20</w:t>
      </w:r>
    </w:p>
    <w:p w14:paraId="570C2A97" w14:textId="77777777" w:rsidR="00132CCB" w:rsidRDefault="00132CCB" w:rsidP="0041126E">
      <w:pPr>
        <w:pStyle w:val="ListParagraph"/>
        <w:numPr>
          <w:ilvl w:val="0"/>
          <w:numId w:val="17"/>
        </w:numPr>
      </w:pPr>
      <w:r>
        <w:t>igi.iamlab.ibm.com = 192.168.42.60</w:t>
      </w:r>
    </w:p>
    <w:p w14:paraId="08CAD98C" w14:textId="77777777" w:rsidR="00132CCB" w:rsidRDefault="00132CCB" w:rsidP="0041126E">
      <w:pPr>
        <w:pStyle w:val="ListParagraph"/>
        <w:numPr>
          <w:ilvl w:val="0"/>
          <w:numId w:val="17"/>
        </w:numPr>
      </w:pPr>
      <w:r>
        <w:t>igiva.iamlab.ibm.com = 192.168.42.61</w:t>
      </w:r>
    </w:p>
    <w:p w14:paraId="6908788B" w14:textId="3CA462D5" w:rsidR="00132CCB" w:rsidRDefault="00132CCB" w:rsidP="0041126E">
      <w:pPr>
        <w:pStyle w:val="ListParagraph"/>
        <w:numPr>
          <w:ilvl w:val="0"/>
          <w:numId w:val="17"/>
        </w:numPr>
      </w:pPr>
      <w:r>
        <w:t>igidb.iamlab.ibm.com = 192.168.42.65</w:t>
      </w:r>
    </w:p>
    <w:p w14:paraId="0970533C" w14:textId="79AAB3AF" w:rsidR="009D34A2" w:rsidRDefault="009D34A2" w:rsidP="009D34A2">
      <w:pPr>
        <w:pStyle w:val="ListParagraph"/>
        <w:numPr>
          <w:ilvl w:val="0"/>
          <w:numId w:val="17"/>
        </w:numPr>
      </w:pPr>
      <w:r>
        <w:t>winsvr2016 = 192.168.42.69 (not yet in DNS/hosts files, not needed for labs)</w:t>
      </w:r>
    </w:p>
    <w:p w14:paraId="05055E8A" w14:textId="77777777" w:rsidR="00132CCB" w:rsidRDefault="00132CCB" w:rsidP="00132CCB"/>
    <w:p w14:paraId="3A089924" w14:textId="77777777" w:rsidR="00132CCB" w:rsidRDefault="00132CCB" w:rsidP="00132CCB">
      <w:r>
        <w:t>If you want to access the web UIs from a browser running on your local machine, you will need to either use the IP addresses or setup your local hosts file.</w:t>
      </w:r>
    </w:p>
    <w:p w14:paraId="74D31C4F" w14:textId="77777777" w:rsidR="00D1622C" w:rsidRDefault="00D1622C" w:rsidP="00D1622C">
      <w:pPr>
        <w:pStyle w:val="Heading2"/>
      </w:pPr>
      <w:bookmarkStart w:id="17" w:name="_Toc514249404"/>
      <w:r>
        <w:t>Accounts</w:t>
      </w:r>
      <w:bookmarkEnd w:id="17"/>
    </w:p>
    <w:p w14:paraId="61F1EE25" w14:textId="77777777" w:rsidR="00D1622C" w:rsidRDefault="00D1622C" w:rsidP="00D1622C">
      <w:r>
        <w:t>The following accounts are used in the training environment:</w:t>
      </w:r>
    </w:p>
    <w:p w14:paraId="1949ED91" w14:textId="77777777" w:rsidR="00D1622C" w:rsidRDefault="00D1622C" w:rsidP="00D1622C"/>
    <w:tbl>
      <w:tblPr>
        <w:tblStyle w:val="TableGrid"/>
        <w:tblW w:w="0" w:type="auto"/>
        <w:tblLook w:val="04A0" w:firstRow="1" w:lastRow="0" w:firstColumn="1" w:lastColumn="0" w:noHBand="0" w:noVBand="1"/>
      </w:tblPr>
      <w:tblGrid>
        <w:gridCol w:w="3118"/>
        <w:gridCol w:w="1517"/>
        <w:gridCol w:w="1511"/>
      </w:tblGrid>
      <w:tr w:rsidR="00D1622C" w14:paraId="1B279284" w14:textId="77777777" w:rsidTr="00227A01">
        <w:tc>
          <w:tcPr>
            <w:tcW w:w="3118" w:type="dxa"/>
            <w:shd w:val="clear" w:color="auto" w:fill="F2F2F2" w:themeFill="background1" w:themeFillShade="F2"/>
          </w:tcPr>
          <w:p w14:paraId="442B8B46" w14:textId="77777777" w:rsidR="00D1622C" w:rsidRPr="004C025C" w:rsidRDefault="00D1622C" w:rsidP="00227A01">
            <w:pPr>
              <w:rPr>
                <w:b/>
              </w:rPr>
            </w:pPr>
            <w:r w:rsidRPr="004C025C">
              <w:rPr>
                <w:b/>
              </w:rPr>
              <w:t>Account</w:t>
            </w:r>
          </w:p>
        </w:tc>
        <w:tc>
          <w:tcPr>
            <w:tcW w:w="1466" w:type="dxa"/>
            <w:shd w:val="clear" w:color="auto" w:fill="F2F2F2" w:themeFill="background1" w:themeFillShade="F2"/>
          </w:tcPr>
          <w:p w14:paraId="558ACDBA" w14:textId="77777777" w:rsidR="00D1622C" w:rsidRPr="004C025C" w:rsidRDefault="00D1622C" w:rsidP="00227A01">
            <w:pPr>
              <w:rPr>
                <w:b/>
              </w:rPr>
            </w:pPr>
            <w:r w:rsidRPr="004C025C">
              <w:rPr>
                <w:b/>
              </w:rPr>
              <w:t>Userid</w:t>
            </w:r>
          </w:p>
        </w:tc>
        <w:tc>
          <w:tcPr>
            <w:tcW w:w="1511" w:type="dxa"/>
            <w:shd w:val="clear" w:color="auto" w:fill="F2F2F2" w:themeFill="background1" w:themeFillShade="F2"/>
          </w:tcPr>
          <w:p w14:paraId="4903357B" w14:textId="77777777" w:rsidR="00D1622C" w:rsidRPr="004C025C" w:rsidRDefault="00D1622C" w:rsidP="00227A01">
            <w:pPr>
              <w:rPr>
                <w:b/>
              </w:rPr>
            </w:pPr>
            <w:r w:rsidRPr="004C025C">
              <w:rPr>
                <w:b/>
              </w:rPr>
              <w:t>Password</w:t>
            </w:r>
          </w:p>
        </w:tc>
      </w:tr>
      <w:tr w:rsidR="00D1622C" w14:paraId="69F6F14C" w14:textId="77777777" w:rsidTr="00227A01">
        <w:tc>
          <w:tcPr>
            <w:tcW w:w="3118" w:type="dxa"/>
          </w:tcPr>
          <w:p w14:paraId="5971C8C4" w14:textId="4193E0DA" w:rsidR="00D1622C" w:rsidRDefault="00D1622C" w:rsidP="00227A01">
            <w:r>
              <w:t>IGI Virtual Appliance login</w:t>
            </w:r>
          </w:p>
        </w:tc>
        <w:tc>
          <w:tcPr>
            <w:tcW w:w="1466" w:type="dxa"/>
          </w:tcPr>
          <w:p w14:paraId="7D2FF5CB" w14:textId="26583DD9" w:rsidR="00D1622C" w:rsidRDefault="00D1622C" w:rsidP="00227A01">
            <w:r>
              <w:t>Admin</w:t>
            </w:r>
          </w:p>
        </w:tc>
        <w:tc>
          <w:tcPr>
            <w:tcW w:w="1511" w:type="dxa"/>
          </w:tcPr>
          <w:p w14:paraId="33F570D9" w14:textId="2249844D" w:rsidR="00D1622C" w:rsidRDefault="00D1622C" w:rsidP="00227A01">
            <w:r>
              <w:t>Passw0rd!</w:t>
            </w:r>
          </w:p>
        </w:tc>
      </w:tr>
      <w:tr w:rsidR="00D1622C" w14:paraId="53157360" w14:textId="77777777" w:rsidTr="00227A01">
        <w:tc>
          <w:tcPr>
            <w:tcW w:w="3118" w:type="dxa"/>
          </w:tcPr>
          <w:p w14:paraId="582C9BD5" w14:textId="77777777" w:rsidR="00D1622C" w:rsidRDefault="00D1622C" w:rsidP="00227A01">
            <w:r>
              <w:t>IGI VM command line</w:t>
            </w:r>
          </w:p>
        </w:tc>
        <w:tc>
          <w:tcPr>
            <w:tcW w:w="1466" w:type="dxa"/>
          </w:tcPr>
          <w:p w14:paraId="426317F7" w14:textId="77777777" w:rsidR="00D1622C" w:rsidRDefault="00D1622C" w:rsidP="00227A01">
            <w:r>
              <w:t>igi</w:t>
            </w:r>
          </w:p>
        </w:tc>
        <w:tc>
          <w:tcPr>
            <w:tcW w:w="1511" w:type="dxa"/>
          </w:tcPr>
          <w:p w14:paraId="6E9B338C" w14:textId="77777777" w:rsidR="00D1622C" w:rsidRDefault="00D1622C" w:rsidP="00227A01">
            <w:r>
              <w:t>igi</w:t>
            </w:r>
          </w:p>
        </w:tc>
      </w:tr>
      <w:tr w:rsidR="00D1622C" w14:paraId="56651961" w14:textId="77777777" w:rsidTr="00227A01">
        <w:tc>
          <w:tcPr>
            <w:tcW w:w="3118" w:type="dxa"/>
          </w:tcPr>
          <w:p w14:paraId="78F80AE7" w14:textId="77777777" w:rsidR="00D1622C" w:rsidRDefault="00D1622C" w:rsidP="00227A01">
            <w:r>
              <w:t>IGI Admin Console</w:t>
            </w:r>
          </w:p>
        </w:tc>
        <w:tc>
          <w:tcPr>
            <w:tcW w:w="1466" w:type="dxa"/>
          </w:tcPr>
          <w:p w14:paraId="5EC748BC" w14:textId="77777777" w:rsidR="00D1622C" w:rsidRDefault="00D1622C" w:rsidP="00227A01">
            <w:r>
              <w:t>admin</w:t>
            </w:r>
          </w:p>
        </w:tc>
        <w:tc>
          <w:tcPr>
            <w:tcW w:w="1511" w:type="dxa"/>
          </w:tcPr>
          <w:p w14:paraId="1E3E4837" w14:textId="77777777" w:rsidR="00D1622C" w:rsidRDefault="00D1622C" w:rsidP="00227A01">
            <w:r>
              <w:t>admin</w:t>
            </w:r>
          </w:p>
        </w:tc>
      </w:tr>
      <w:tr w:rsidR="00D1622C" w14:paraId="309B52DA" w14:textId="77777777" w:rsidTr="00227A01">
        <w:tc>
          <w:tcPr>
            <w:tcW w:w="3118" w:type="dxa"/>
          </w:tcPr>
          <w:p w14:paraId="7F8B8F4D" w14:textId="77777777" w:rsidR="00D1622C" w:rsidRDefault="00D1622C" w:rsidP="00227A01">
            <w:r>
              <w:t>IGI Service Center</w:t>
            </w:r>
          </w:p>
        </w:tc>
        <w:tc>
          <w:tcPr>
            <w:tcW w:w="1466" w:type="dxa"/>
          </w:tcPr>
          <w:p w14:paraId="280580D9" w14:textId="77777777" w:rsidR="00D1622C" w:rsidRPr="00D80F7F" w:rsidRDefault="00D1622C" w:rsidP="00227A01">
            <w:pPr>
              <w:rPr>
                <w:i/>
              </w:rPr>
            </w:pPr>
            <w:r w:rsidRPr="00D80F7F">
              <w:rPr>
                <w:i/>
              </w:rPr>
              <w:t>Various</w:t>
            </w:r>
          </w:p>
        </w:tc>
        <w:tc>
          <w:tcPr>
            <w:tcW w:w="1511" w:type="dxa"/>
          </w:tcPr>
          <w:p w14:paraId="762CD2AE" w14:textId="77777777" w:rsidR="00D1622C" w:rsidRDefault="00D1622C" w:rsidP="00227A01">
            <w:r>
              <w:t>Passw0rd</w:t>
            </w:r>
          </w:p>
        </w:tc>
      </w:tr>
      <w:tr w:rsidR="00D1622C" w14:paraId="0403399E" w14:textId="77777777" w:rsidTr="00227A01">
        <w:tc>
          <w:tcPr>
            <w:tcW w:w="3118" w:type="dxa"/>
          </w:tcPr>
          <w:p w14:paraId="51C62F90" w14:textId="77777777" w:rsidR="00D1622C" w:rsidRDefault="00D1622C" w:rsidP="00227A01">
            <w:r>
              <w:t>LDAP (instance is igildap)</w:t>
            </w:r>
          </w:p>
        </w:tc>
        <w:tc>
          <w:tcPr>
            <w:tcW w:w="1466" w:type="dxa"/>
          </w:tcPr>
          <w:p w14:paraId="3B1B9442" w14:textId="77777777" w:rsidR="00D1622C" w:rsidRDefault="00D1622C" w:rsidP="00227A01">
            <w:r>
              <w:t>cn=root</w:t>
            </w:r>
          </w:p>
        </w:tc>
        <w:tc>
          <w:tcPr>
            <w:tcW w:w="1511" w:type="dxa"/>
          </w:tcPr>
          <w:p w14:paraId="2C1385DD" w14:textId="77777777" w:rsidR="00D1622C" w:rsidRDefault="00D1622C" w:rsidP="00227A01">
            <w:r>
              <w:t>igi</w:t>
            </w:r>
          </w:p>
        </w:tc>
      </w:tr>
      <w:tr w:rsidR="00D1622C" w14:paraId="1160BC85" w14:textId="77777777" w:rsidTr="00227A01">
        <w:tc>
          <w:tcPr>
            <w:tcW w:w="3118" w:type="dxa"/>
          </w:tcPr>
          <w:p w14:paraId="0AC61D12" w14:textId="77777777" w:rsidR="00D1622C" w:rsidRDefault="00D1622C" w:rsidP="00227A01">
            <w:r>
              <w:t>DB2 (instance is igi_db)</w:t>
            </w:r>
          </w:p>
        </w:tc>
        <w:tc>
          <w:tcPr>
            <w:tcW w:w="1466" w:type="dxa"/>
          </w:tcPr>
          <w:p w14:paraId="6D55F7A1" w14:textId="77777777" w:rsidR="00D1622C" w:rsidRDefault="00D1622C" w:rsidP="00227A01">
            <w:r>
              <w:t>igacore</w:t>
            </w:r>
          </w:p>
        </w:tc>
        <w:tc>
          <w:tcPr>
            <w:tcW w:w="1511" w:type="dxa"/>
          </w:tcPr>
          <w:p w14:paraId="1609CF41" w14:textId="752C7AA4" w:rsidR="00D1622C" w:rsidRDefault="00A22F7B" w:rsidP="00227A01">
            <w:r>
              <w:t>I</w:t>
            </w:r>
            <w:r w:rsidR="00D1622C">
              <w:t>deas</w:t>
            </w:r>
          </w:p>
        </w:tc>
      </w:tr>
      <w:tr w:rsidR="00A22F7B" w14:paraId="16022FF3" w14:textId="77777777" w:rsidTr="00227A01">
        <w:tc>
          <w:tcPr>
            <w:tcW w:w="3118" w:type="dxa"/>
          </w:tcPr>
          <w:p w14:paraId="293992FD" w14:textId="4A34F5ED" w:rsidR="00A22F7B" w:rsidRDefault="00A22F7B" w:rsidP="00227A01">
            <w:r>
              <w:t>Win Server 2016</w:t>
            </w:r>
          </w:p>
        </w:tc>
        <w:tc>
          <w:tcPr>
            <w:tcW w:w="1466" w:type="dxa"/>
          </w:tcPr>
          <w:p w14:paraId="20C8BF24" w14:textId="701EF943" w:rsidR="00A22F7B" w:rsidRDefault="00A22F7B" w:rsidP="00227A01">
            <w:r>
              <w:t>NetworkAdmin</w:t>
            </w:r>
          </w:p>
        </w:tc>
        <w:tc>
          <w:tcPr>
            <w:tcW w:w="1511" w:type="dxa"/>
          </w:tcPr>
          <w:p w14:paraId="505989A4" w14:textId="559FDF9B" w:rsidR="00A22F7B" w:rsidRDefault="00A22F7B" w:rsidP="00227A01">
            <w:r>
              <w:t>Passw0rd</w:t>
            </w:r>
          </w:p>
        </w:tc>
      </w:tr>
    </w:tbl>
    <w:p w14:paraId="2E803181" w14:textId="77777777" w:rsidR="002367DF" w:rsidRDefault="002367DF" w:rsidP="002367DF">
      <w:pPr>
        <w:pStyle w:val="Heading2"/>
      </w:pPr>
      <w:bookmarkStart w:id="18" w:name="_Toc487040920"/>
      <w:bookmarkStart w:id="19" w:name="_Toc514249405"/>
      <w:r>
        <w:t>Student Files</w:t>
      </w:r>
      <w:bookmarkEnd w:id="18"/>
      <w:bookmarkEnd w:id="19"/>
    </w:p>
    <w:p w14:paraId="06F7EE38" w14:textId="1359F75E" w:rsidR="002367DF" w:rsidRDefault="002367DF" w:rsidP="002367DF">
      <w:r w:rsidRPr="00B65D59">
        <w:t>Files required during the lab are installed on the Windows Server 2008</w:t>
      </w:r>
      <w:r w:rsidR="00A22F7B">
        <w:t xml:space="preserve"> or Server 2016</w:t>
      </w:r>
      <w:r w:rsidRPr="00B65D59">
        <w:t xml:space="preserve"> VM in the </w:t>
      </w:r>
      <w:r w:rsidRPr="00B65D59">
        <w:rPr>
          <w:i/>
        </w:rPr>
        <w:t>c:\studentfiles</w:t>
      </w:r>
      <w:r w:rsidR="00A22F7B">
        <w:t xml:space="preserve"> directory (depends on the lab you are running).</w:t>
      </w:r>
    </w:p>
    <w:p w14:paraId="2B647827" w14:textId="77777777" w:rsidR="00601442" w:rsidRDefault="00601442" w:rsidP="00D45773"/>
    <w:p w14:paraId="29269CE2" w14:textId="42EC1626" w:rsidR="002367DF" w:rsidRDefault="002367DF" w:rsidP="00D45773">
      <w:r>
        <w:t>If you are running the VMs locally without the Windows Server, you will need to get the files and store them on your local machine.</w:t>
      </w:r>
    </w:p>
    <w:p w14:paraId="1E79AA1B" w14:textId="01089FEE" w:rsidR="002367DF" w:rsidRDefault="002367DF" w:rsidP="002367DF">
      <w:pPr>
        <w:pStyle w:val="Heading2"/>
      </w:pPr>
      <w:bookmarkStart w:id="20" w:name="_Toc514249406"/>
      <w:r>
        <w:t>Lab Environment Setup and Test</w:t>
      </w:r>
      <w:bookmarkEnd w:id="20"/>
    </w:p>
    <w:p w14:paraId="6DDCEE33" w14:textId="1BA8EB32" w:rsidR="00132CCB" w:rsidRDefault="002367DF" w:rsidP="00D45773">
      <w:r>
        <w:t>The remainder of this document walks through the lab environment setup and test. The steps are as follows:</w:t>
      </w:r>
    </w:p>
    <w:p w14:paraId="28ECB357" w14:textId="77777777" w:rsidR="002367DF" w:rsidRDefault="002367DF" w:rsidP="00D45773"/>
    <w:p w14:paraId="1FF677EC" w14:textId="05CA61AC" w:rsidR="00AC4AB1" w:rsidRDefault="00AC4AB1" w:rsidP="00D45773">
      <w:r w:rsidRPr="00AC4AB1">
        <w:rPr>
          <w:noProof/>
          <w:lang w:val="en-GB" w:eastAsia="en-GB"/>
        </w:rPr>
        <w:drawing>
          <wp:inline distT="0" distB="0" distL="0" distR="0" wp14:anchorId="4011A760" wp14:editId="1678B92C">
            <wp:extent cx="6188710" cy="3220720"/>
            <wp:effectExtent l="0" t="0" r="889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3220720"/>
                    </a:xfrm>
                    <a:prstGeom prst="rect">
                      <a:avLst/>
                    </a:prstGeom>
                  </pic:spPr>
                </pic:pic>
              </a:graphicData>
            </a:graphic>
          </wp:inline>
        </w:drawing>
      </w:r>
    </w:p>
    <w:p w14:paraId="4D635D71" w14:textId="77777777" w:rsidR="00AC4AB1" w:rsidRDefault="00AC4AB1" w:rsidP="00D45773"/>
    <w:p w14:paraId="3A53A7CB" w14:textId="64C316D4" w:rsidR="002367DF" w:rsidRDefault="00AC4AB1" w:rsidP="00D45773">
      <w:r>
        <w:t xml:space="preserve">The path you follow will depend on which </w:t>
      </w:r>
      <w:r w:rsidR="00F65E40">
        <w:t>platform</w:t>
      </w:r>
      <w:r>
        <w:t xml:space="preserve"> you will use for trai</w:t>
      </w:r>
      <w:r w:rsidR="00F65E40">
        <w:t>ning:</w:t>
      </w:r>
      <w:r>
        <w:t xml:space="preserve"> local VMs running on your machine, Skytap or SCS-Portal;</w:t>
      </w:r>
    </w:p>
    <w:p w14:paraId="0094C606" w14:textId="28DAC0E2" w:rsidR="00AC4AB1" w:rsidRDefault="00AC4AB1" w:rsidP="0041126E">
      <w:pPr>
        <w:pStyle w:val="ListParagraph"/>
        <w:numPr>
          <w:ilvl w:val="0"/>
          <w:numId w:val="18"/>
        </w:numPr>
      </w:pPr>
      <w:r>
        <w:t xml:space="preserve">If using </w:t>
      </w:r>
      <w:r w:rsidRPr="00A653E1">
        <w:rPr>
          <w:b/>
        </w:rPr>
        <w:t>local VMs</w:t>
      </w:r>
      <w:r>
        <w:t>, follow: Chapter 1 (this chapter), Chapter 2 and Chapter 5</w:t>
      </w:r>
    </w:p>
    <w:p w14:paraId="7AB396EA" w14:textId="6E930CBB" w:rsidR="00AC4AB1" w:rsidRDefault="00AC4AB1" w:rsidP="0041126E">
      <w:pPr>
        <w:pStyle w:val="ListParagraph"/>
        <w:numPr>
          <w:ilvl w:val="0"/>
          <w:numId w:val="18"/>
        </w:numPr>
      </w:pPr>
      <w:r>
        <w:t xml:space="preserve">If using </w:t>
      </w:r>
      <w:r w:rsidRPr="00A653E1">
        <w:rPr>
          <w:b/>
        </w:rPr>
        <w:t>Skytap</w:t>
      </w:r>
      <w:r>
        <w:t>, follow: Chapter 1 (this chapter), Chapter 3 and Chapter 5</w:t>
      </w:r>
    </w:p>
    <w:p w14:paraId="39E057BF" w14:textId="6302E37F" w:rsidR="00AC4AB1" w:rsidRDefault="00AC4AB1" w:rsidP="0041126E">
      <w:pPr>
        <w:pStyle w:val="ListParagraph"/>
        <w:numPr>
          <w:ilvl w:val="0"/>
          <w:numId w:val="18"/>
        </w:numPr>
      </w:pPr>
      <w:r>
        <w:t xml:space="preserve">If using </w:t>
      </w:r>
      <w:r w:rsidRPr="00A653E1">
        <w:rPr>
          <w:b/>
        </w:rPr>
        <w:t>SCS-Portal</w:t>
      </w:r>
      <w:r>
        <w:t>, follow: Chapter 1 (this chapter), Chapter 4 and Chapter 5</w:t>
      </w:r>
    </w:p>
    <w:p w14:paraId="1A5C53AD" w14:textId="77777777" w:rsidR="00AC4AB1" w:rsidRDefault="00AC4AB1" w:rsidP="00D45773"/>
    <w:p w14:paraId="2B4FA27A" w14:textId="5786046B" w:rsidR="00F65E40" w:rsidRDefault="00F65E40" w:rsidP="00F65E40">
      <w:pPr>
        <w:pStyle w:val="Note"/>
      </w:pPr>
      <w:r>
        <w:lastRenderedPageBreak/>
        <w:t xml:space="preserve">If you have been given a URL to access that looks something like </w:t>
      </w:r>
      <w:hyperlink r:id="rId12" w:history="1">
        <w:r w:rsidRPr="002A1AE6">
          <w:rPr>
            <w:rStyle w:val="Hyperlink"/>
          </w:rPr>
          <w:t>https://labs.edu.ihost.com/5002253.s1/abcd</w:t>
        </w:r>
      </w:hyperlink>
      <w:r>
        <w:t>, then you are using SCS-Portal and your instructor has already created the environment for you and you would follow the SCS-Portal path.</w:t>
      </w:r>
    </w:p>
    <w:p w14:paraId="2918E588" w14:textId="77777777" w:rsidR="00F65E40" w:rsidRDefault="00F65E40" w:rsidP="00D45773"/>
    <w:p w14:paraId="00DE5C34" w14:textId="4B645BCE" w:rsidR="00AC4AB1" w:rsidRDefault="00F65E40" w:rsidP="00D45773">
      <w:r>
        <w:t>Chapter 5 is common as it checks that the IGI components are running and is independent of platform. When you have completed Chapter 5 you are ready to start specific labs.</w:t>
      </w:r>
    </w:p>
    <w:p w14:paraId="30C0965C" w14:textId="788865D9" w:rsidR="00F65E40" w:rsidRDefault="00F65E40" w:rsidP="00F65E40">
      <w:pPr>
        <w:pStyle w:val="Heading1"/>
      </w:pPr>
      <w:bookmarkStart w:id="21" w:name="_Toc514249407"/>
      <w:r>
        <w:lastRenderedPageBreak/>
        <w:t>Local VM Environment Setup</w:t>
      </w:r>
      <w:bookmarkEnd w:id="21"/>
    </w:p>
    <w:p w14:paraId="6422CCFE" w14:textId="77777777" w:rsidR="00F65E40" w:rsidRDefault="00F65E40" w:rsidP="00D45773">
      <w:r>
        <w:t>The section details the steps to setup the local VMs running on your local machine. If you are using Skytap or SCS-Portal, you should skip this section and go to the relevant section below.</w:t>
      </w:r>
    </w:p>
    <w:p w14:paraId="13286AF2" w14:textId="77777777" w:rsidR="00F65E40" w:rsidRDefault="00F65E40" w:rsidP="00D45773"/>
    <w:p w14:paraId="109B8861" w14:textId="604D0BF2" w:rsidR="00F65E40" w:rsidRDefault="00F65E40" w:rsidP="00D45773">
      <w:r>
        <w:t>The steps to setup the Local VM environment are:</w:t>
      </w:r>
    </w:p>
    <w:p w14:paraId="5CFC4E07" w14:textId="0CE80B79" w:rsidR="00A653E1" w:rsidRDefault="00A653E1" w:rsidP="0041126E">
      <w:pPr>
        <w:pStyle w:val="ListParagraph"/>
        <w:numPr>
          <w:ilvl w:val="0"/>
          <w:numId w:val="19"/>
        </w:numPr>
      </w:pPr>
      <w:r>
        <w:t>Check your machine meets the minimum requirements</w:t>
      </w:r>
    </w:p>
    <w:p w14:paraId="2941E724" w14:textId="79AC811E" w:rsidR="00F65E40" w:rsidRDefault="00F65E40" w:rsidP="0041126E">
      <w:pPr>
        <w:pStyle w:val="ListParagraph"/>
        <w:numPr>
          <w:ilvl w:val="0"/>
          <w:numId w:val="19"/>
        </w:numPr>
      </w:pPr>
      <w:r>
        <w:t>Download the compressed VM files</w:t>
      </w:r>
    </w:p>
    <w:p w14:paraId="69E25415" w14:textId="76554B67" w:rsidR="00F65E40" w:rsidRDefault="00F65E40" w:rsidP="0041126E">
      <w:pPr>
        <w:pStyle w:val="ListParagraph"/>
        <w:numPr>
          <w:ilvl w:val="0"/>
          <w:numId w:val="19"/>
        </w:numPr>
      </w:pPr>
      <w:r>
        <w:t>Expand the VMs</w:t>
      </w:r>
    </w:p>
    <w:p w14:paraId="6035F171" w14:textId="02724523" w:rsidR="00F65E40" w:rsidRDefault="00F65E40" w:rsidP="0041126E">
      <w:pPr>
        <w:pStyle w:val="ListParagraph"/>
        <w:numPr>
          <w:ilvl w:val="0"/>
          <w:numId w:val="19"/>
        </w:numPr>
      </w:pPr>
      <w:r>
        <w:t>Check the VM memory allocation</w:t>
      </w:r>
    </w:p>
    <w:p w14:paraId="413AA900" w14:textId="5E705D80" w:rsidR="00F65E40" w:rsidRDefault="00F65E40" w:rsidP="0041126E">
      <w:pPr>
        <w:pStyle w:val="ListParagraph"/>
        <w:numPr>
          <w:ilvl w:val="0"/>
          <w:numId w:val="19"/>
        </w:numPr>
      </w:pPr>
      <w:r>
        <w:t>Check the Networking</w:t>
      </w:r>
    </w:p>
    <w:p w14:paraId="74D304E9" w14:textId="3D3AB1DE" w:rsidR="00F65E40" w:rsidRDefault="00F65E40" w:rsidP="0041126E">
      <w:pPr>
        <w:pStyle w:val="ListParagraph"/>
        <w:numPr>
          <w:ilvl w:val="0"/>
          <w:numId w:val="19"/>
        </w:numPr>
      </w:pPr>
      <w:r>
        <w:t>Start the IGI Data Server VM</w:t>
      </w:r>
    </w:p>
    <w:p w14:paraId="17BFD5D6" w14:textId="46B53302" w:rsidR="00F65E40" w:rsidRDefault="00F65E40" w:rsidP="0041126E">
      <w:pPr>
        <w:pStyle w:val="ListParagraph"/>
        <w:numPr>
          <w:ilvl w:val="0"/>
          <w:numId w:val="19"/>
        </w:numPr>
      </w:pPr>
      <w:r>
        <w:t>Start the IGI Virtual Appliance VM</w:t>
      </w:r>
    </w:p>
    <w:p w14:paraId="6AC1BF84" w14:textId="25DD26A9" w:rsidR="0075767E" w:rsidRDefault="0075767E" w:rsidP="0041126E">
      <w:pPr>
        <w:pStyle w:val="ListParagraph"/>
        <w:numPr>
          <w:ilvl w:val="0"/>
          <w:numId w:val="19"/>
        </w:numPr>
      </w:pPr>
      <w:r>
        <w:t>Set the VA time</w:t>
      </w:r>
    </w:p>
    <w:p w14:paraId="0FC654F0" w14:textId="2A14290A" w:rsidR="00F65E40" w:rsidRDefault="00F65E40" w:rsidP="0041126E">
      <w:pPr>
        <w:pStyle w:val="ListParagraph"/>
        <w:numPr>
          <w:ilvl w:val="0"/>
          <w:numId w:val="19"/>
        </w:numPr>
      </w:pPr>
      <w:r>
        <w:t>(optionally) Start the Windows Server VM</w:t>
      </w:r>
    </w:p>
    <w:p w14:paraId="5AB698E3" w14:textId="0F070EC9" w:rsidR="00F65E40" w:rsidRDefault="00F65E40" w:rsidP="0041126E">
      <w:pPr>
        <w:pStyle w:val="ListParagraph"/>
        <w:numPr>
          <w:ilvl w:val="0"/>
          <w:numId w:val="19"/>
        </w:numPr>
      </w:pPr>
      <w:r>
        <w:t>Check connectivity</w:t>
      </w:r>
    </w:p>
    <w:p w14:paraId="62771FAD" w14:textId="77777777" w:rsidR="00F65E40" w:rsidRDefault="00F65E40" w:rsidP="00D45773"/>
    <w:p w14:paraId="51EC741A" w14:textId="5C38102A" w:rsidR="00D87060" w:rsidRDefault="00D87060" w:rsidP="00D45773">
      <w:r>
        <w:t xml:space="preserve">The environment will run on VMWare Workstation (Windows or Linix) and VMWare Fusion (Mac). It </w:t>
      </w:r>
      <w:r w:rsidR="00736C41">
        <w:t>has also been run on</w:t>
      </w:r>
      <w:r>
        <w:t xml:space="preserve"> VMWare Player</w:t>
      </w:r>
      <w:r w:rsidR="00736C41">
        <w:t xml:space="preserve"> (Windows) and has unique network setup steps (see Appendix A.4).</w:t>
      </w:r>
    </w:p>
    <w:p w14:paraId="0BB6AE79" w14:textId="77777777" w:rsidR="00D87060" w:rsidRDefault="00D87060" w:rsidP="00D45773"/>
    <w:p w14:paraId="6A77A2A4" w14:textId="1E3327D5" w:rsidR="00D87060" w:rsidRDefault="00D87060" w:rsidP="00D45773">
      <w:r>
        <w:t xml:space="preserve">The following sections assume familiarity with </w:t>
      </w:r>
      <w:r w:rsidR="00373BE1">
        <w:t xml:space="preserve">your flavor of </w:t>
      </w:r>
      <w:r w:rsidR="006D11EA">
        <w:t>VMWare (Workstation or Fusion). If in doubt, check with the instructor or a colleague.</w:t>
      </w:r>
      <w:r w:rsidR="00736C41">
        <w:t xml:space="preserve"> For VMWare Player, check with Appendix A.4.</w:t>
      </w:r>
    </w:p>
    <w:p w14:paraId="3D0CDD5A" w14:textId="08393DA3" w:rsidR="00A653E1" w:rsidRDefault="00A653E1" w:rsidP="00DA7BB9">
      <w:pPr>
        <w:pStyle w:val="Heading2"/>
      </w:pPr>
      <w:bookmarkStart w:id="22" w:name="_Toc514249408"/>
      <w:r>
        <w:t>Check your Machine Meets the Minimum Requirements</w:t>
      </w:r>
      <w:bookmarkEnd w:id="22"/>
    </w:p>
    <w:p w14:paraId="0AC90754" w14:textId="77777777" w:rsidR="0099372E" w:rsidRDefault="0099372E" w:rsidP="0099372E">
      <w:r>
        <w:t>Your system will need to meet the following requirements:</w:t>
      </w:r>
    </w:p>
    <w:p w14:paraId="5D2ADB5C" w14:textId="77777777" w:rsidR="0099372E" w:rsidRDefault="0099372E" w:rsidP="0099372E">
      <w:pPr>
        <w:pStyle w:val="ListParagraph"/>
        <w:numPr>
          <w:ilvl w:val="0"/>
          <w:numId w:val="4"/>
        </w:numPr>
        <w:spacing w:after="160" w:line="259" w:lineRule="auto"/>
      </w:pPr>
      <w:r>
        <w:t>At least 16GB RAM</w:t>
      </w:r>
    </w:p>
    <w:p w14:paraId="502E3AF4" w14:textId="77777777" w:rsidR="0099372E" w:rsidRDefault="0099372E" w:rsidP="0099372E">
      <w:pPr>
        <w:pStyle w:val="ListParagraph"/>
        <w:numPr>
          <w:ilvl w:val="0"/>
          <w:numId w:val="4"/>
        </w:numPr>
        <w:spacing w:after="160" w:line="259" w:lineRule="auto"/>
      </w:pPr>
      <w:r>
        <w:t>At least 30GB of free disk</w:t>
      </w:r>
    </w:p>
    <w:p w14:paraId="18987703" w14:textId="77777777" w:rsidR="0099372E" w:rsidRDefault="0099372E" w:rsidP="0099372E">
      <w:pPr>
        <w:pStyle w:val="ListParagraph"/>
        <w:numPr>
          <w:ilvl w:val="0"/>
          <w:numId w:val="4"/>
        </w:numPr>
        <w:spacing w:after="160" w:line="259" w:lineRule="auto"/>
      </w:pPr>
      <w:r>
        <w:t>VMWare Workstation or Fusion (labs will work on Windows or Mac machines)</w:t>
      </w:r>
    </w:p>
    <w:p w14:paraId="2C1A75CC" w14:textId="77777777" w:rsidR="0099372E" w:rsidRDefault="0099372E" w:rsidP="0099372E">
      <w:r>
        <w:t xml:space="preserve">You </w:t>
      </w:r>
      <w:r w:rsidRPr="00A22F7B">
        <w:rPr>
          <w:u w:val="single"/>
        </w:rPr>
        <w:t>may</w:t>
      </w:r>
      <w:r>
        <w:t xml:space="preserve"> also need</w:t>
      </w:r>
    </w:p>
    <w:p w14:paraId="0E25E66F" w14:textId="77777777" w:rsidR="0099372E" w:rsidRDefault="0099372E" w:rsidP="0099372E">
      <w:pPr>
        <w:pStyle w:val="ListParagraph"/>
        <w:numPr>
          <w:ilvl w:val="0"/>
          <w:numId w:val="5"/>
        </w:numPr>
        <w:spacing w:after="160" w:line="259" w:lineRule="auto"/>
      </w:pPr>
      <w:r>
        <w:t>SSH client, like PuTTY to ssh into the VM</w:t>
      </w:r>
    </w:p>
    <w:p w14:paraId="5F05E333" w14:textId="77777777" w:rsidR="0099372E" w:rsidRDefault="0099372E" w:rsidP="0099372E">
      <w:pPr>
        <w:pStyle w:val="ListParagraph"/>
        <w:numPr>
          <w:ilvl w:val="0"/>
          <w:numId w:val="5"/>
        </w:numPr>
        <w:spacing w:after="160" w:line="259" w:lineRule="auto"/>
      </w:pPr>
      <w:r>
        <w:t>SQL client to view the database</w:t>
      </w:r>
    </w:p>
    <w:p w14:paraId="7FEA022D" w14:textId="77777777" w:rsidR="0099372E" w:rsidRDefault="0099372E" w:rsidP="0099372E">
      <w:pPr>
        <w:pStyle w:val="ListParagraph"/>
        <w:numPr>
          <w:ilvl w:val="0"/>
          <w:numId w:val="5"/>
        </w:numPr>
        <w:spacing w:after="160" w:line="259" w:lineRule="auto"/>
      </w:pPr>
      <w:r>
        <w:t>FTP client, like Filezilla, to copy files to the VM</w:t>
      </w:r>
    </w:p>
    <w:p w14:paraId="4F6272B4" w14:textId="77777777" w:rsidR="0099372E" w:rsidRDefault="0099372E" w:rsidP="0099372E">
      <w:pPr>
        <w:pStyle w:val="ListParagraph"/>
        <w:numPr>
          <w:ilvl w:val="0"/>
          <w:numId w:val="5"/>
        </w:numPr>
        <w:spacing w:after="160" w:line="259" w:lineRule="auto"/>
      </w:pPr>
      <w:r>
        <w:t>Text editor, like Notepad, for making text changes</w:t>
      </w:r>
    </w:p>
    <w:p w14:paraId="0ED7550F" w14:textId="77777777" w:rsidR="0099372E" w:rsidRDefault="0099372E" w:rsidP="0099372E">
      <w:pPr>
        <w:pStyle w:val="ListParagraph"/>
        <w:numPr>
          <w:ilvl w:val="0"/>
          <w:numId w:val="5"/>
        </w:numPr>
        <w:spacing w:after="160" w:line="259" w:lineRule="auto"/>
      </w:pPr>
      <w:r>
        <w:t>LDAP browser for querying the directory</w:t>
      </w:r>
    </w:p>
    <w:p w14:paraId="75E6E8FA" w14:textId="3218479A" w:rsidR="0099372E" w:rsidRDefault="0099372E" w:rsidP="0099372E">
      <w:r>
        <w:t xml:space="preserve">Use of these will be indicated in individual labs. These are found on the Windows Server </w:t>
      </w:r>
      <w:r w:rsidR="00A22F7B">
        <w:t xml:space="preserve">2008 </w:t>
      </w:r>
      <w:r>
        <w:t>VM.</w:t>
      </w:r>
    </w:p>
    <w:p w14:paraId="3684B86E" w14:textId="77777777" w:rsidR="0099372E" w:rsidRDefault="0099372E" w:rsidP="0099372E"/>
    <w:p w14:paraId="16FE4978" w14:textId="3020F6F7" w:rsidR="00A653E1" w:rsidRPr="00A653E1" w:rsidRDefault="0099372E" w:rsidP="00A653E1">
      <w:r>
        <w:t>Some labs involve the use of a mail client, like Mail (Mac) and Outlook (Windows) but any IMAP/POP3 mail client will work. The lab guides will indicate when the mail client is needed.</w:t>
      </w:r>
    </w:p>
    <w:p w14:paraId="1CCEEDD1" w14:textId="3D3739D4" w:rsidR="00F65E40" w:rsidRDefault="00F65E40" w:rsidP="00DA7BB9">
      <w:pPr>
        <w:pStyle w:val="Heading2"/>
      </w:pPr>
      <w:bookmarkStart w:id="23" w:name="_Toc514249409"/>
      <w:r>
        <w:t>Download the Compressed VM Files</w:t>
      </w:r>
      <w:bookmarkEnd w:id="23"/>
    </w:p>
    <w:p w14:paraId="498638A0" w14:textId="63729D90" w:rsidR="00F65E40" w:rsidRDefault="00DA7BB9" w:rsidP="0041126E">
      <w:pPr>
        <w:pStyle w:val="ListParagraph"/>
        <w:numPr>
          <w:ilvl w:val="0"/>
          <w:numId w:val="21"/>
        </w:numPr>
      </w:pPr>
      <w:r>
        <w:t xml:space="preserve">The VMs may have been provided to you on a USB stick. If not, they can be downloaded from </w:t>
      </w:r>
      <w:hyperlink r:id="rId13" w:history="1">
        <w:r w:rsidRPr="002A1AE6">
          <w:rPr>
            <w:rStyle w:val="Hyperlink"/>
          </w:rPr>
          <w:t>https://ibm.box.com/v/IGI-TrainingVM</w:t>
        </w:r>
      </w:hyperlink>
      <w:r>
        <w:t>. Copy them to your local machine.</w:t>
      </w:r>
    </w:p>
    <w:p w14:paraId="55242AA3" w14:textId="77777777" w:rsidR="00F65E40" w:rsidRDefault="00F65E40" w:rsidP="00DA7BB9">
      <w:pPr>
        <w:pStyle w:val="Heading2"/>
      </w:pPr>
      <w:bookmarkStart w:id="24" w:name="_Toc514249410"/>
      <w:r>
        <w:t>Expand the VMs</w:t>
      </w:r>
      <w:bookmarkEnd w:id="24"/>
    </w:p>
    <w:p w14:paraId="2511FDC4" w14:textId="77777777" w:rsidR="00DA7BB9" w:rsidRDefault="00DA7BB9" w:rsidP="00F65E40">
      <w:r>
        <w:t xml:space="preserve">The VMs are provided in a compress (7zip) format. There will be multiple files named like &lt;VM name&gt;.7z.001, &lt;VM name&gt;.7z.002, &lt;VM name&gt;.7z.003 etc. </w:t>
      </w:r>
    </w:p>
    <w:p w14:paraId="611D7030" w14:textId="77777777" w:rsidR="00DA7BB9" w:rsidRDefault="00DA7BB9" w:rsidP="00F65E40"/>
    <w:p w14:paraId="36D9EFAF" w14:textId="6C359F78" w:rsidR="00F65E40" w:rsidRDefault="00DA7BB9" w:rsidP="00F65E40">
      <w:r>
        <w:t>You will need 7zip file manager to extract these files. Note, you only extract the first file – 7zip will read all the other files.</w:t>
      </w:r>
      <w:r w:rsidR="0099372E">
        <w:t xml:space="preserve"> </w:t>
      </w:r>
      <w:r>
        <w:t>If you were given the VMs on a USB stick, there will be a copy of 7zip on it. Otherwise you may need to download the tool.</w:t>
      </w:r>
    </w:p>
    <w:p w14:paraId="6033A4B8" w14:textId="77777777" w:rsidR="0099372E" w:rsidRDefault="0099372E" w:rsidP="00F65E40"/>
    <w:p w14:paraId="10E5AF2F" w14:textId="77777777" w:rsidR="00236608" w:rsidRDefault="00236608" w:rsidP="00236608">
      <w:pPr>
        <w:pStyle w:val="ListParagraph"/>
        <w:numPr>
          <w:ilvl w:val="0"/>
          <w:numId w:val="6"/>
        </w:numPr>
        <w:spacing w:after="160" w:line="259" w:lineRule="auto"/>
      </w:pPr>
      <w:r>
        <w:t>Decompress the environment 7z file using 7z</w:t>
      </w:r>
    </w:p>
    <w:p w14:paraId="567E596B" w14:textId="77777777" w:rsidR="00236608" w:rsidRDefault="00236608" w:rsidP="00236608">
      <w:pPr>
        <w:pStyle w:val="ListParagraph"/>
        <w:numPr>
          <w:ilvl w:val="0"/>
          <w:numId w:val="6"/>
        </w:numPr>
        <w:spacing w:after="160" w:line="259" w:lineRule="auto"/>
      </w:pPr>
      <w:r>
        <w:t>(optionally) put the environment VMWare folder in your Virtual Machines folder</w:t>
      </w:r>
    </w:p>
    <w:p w14:paraId="48393251" w14:textId="77777777" w:rsidR="00236608" w:rsidRDefault="00236608" w:rsidP="00236608">
      <w:pPr>
        <w:pStyle w:val="ListParagraph"/>
        <w:numPr>
          <w:ilvl w:val="0"/>
          <w:numId w:val="6"/>
        </w:numPr>
        <w:spacing w:after="160" w:line="259" w:lineRule="auto"/>
      </w:pPr>
      <w:r>
        <w:t xml:space="preserve">Open the VM </w:t>
      </w:r>
      <w:r w:rsidRPr="000E341D">
        <w:rPr>
          <w:b/>
          <w:u w:val="single"/>
        </w:rPr>
        <w:t>but do not start it yet</w:t>
      </w:r>
      <w:r>
        <w:t xml:space="preserve"> (open in VMWare, instead of double-clicking the vmx file)</w:t>
      </w:r>
    </w:p>
    <w:p w14:paraId="67849B09" w14:textId="77777777" w:rsidR="00F65E40" w:rsidRDefault="00F65E40" w:rsidP="00DA7BB9">
      <w:pPr>
        <w:pStyle w:val="Heading2"/>
      </w:pPr>
      <w:bookmarkStart w:id="25" w:name="_Toc514249411"/>
      <w:r>
        <w:lastRenderedPageBreak/>
        <w:t>Check the VM memory allocation</w:t>
      </w:r>
      <w:bookmarkEnd w:id="25"/>
    </w:p>
    <w:p w14:paraId="7573B6C2" w14:textId="77777777" w:rsidR="00DA7BB9" w:rsidRDefault="00DA7BB9" w:rsidP="00F65E40">
      <w:r>
        <w:t xml:space="preserve">As mentioned earlier, the VMs are configured with 4GB (for the IGI VA and IGI Data Server VMs) and 3GB (for the Windows Server VM). </w:t>
      </w:r>
    </w:p>
    <w:p w14:paraId="252B6DCA" w14:textId="77777777" w:rsidR="00DA7BB9" w:rsidRDefault="00DA7BB9" w:rsidP="00F65E40"/>
    <w:p w14:paraId="0AFE35B6" w14:textId="10B2C7B4" w:rsidR="00F65E40" w:rsidRDefault="00DA7BB9" w:rsidP="00F65E40">
      <w:r>
        <w:t>If space is tight on your machine you may want to reduce the Windows Server VM to 2GB or not run it at all (use a browser on your local machine). The two IGI VMs can also be reduced, but it is not recommended.</w:t>
      </w:r>
    </w:p>
    <w:p w14:paraId="1BCE0B05" w14:textId="77777777" w:rsidR="00236608" w:rsidRDefault="00236608" w:rsidP="00F65E40"/>
    <w:p w14:paraId="4A89852C" w14:textId="31C97421" w:rsidR="00236608" w:rsidRDefault="00236608" w:rsidP="0041126E">
      <w:pPr>
        <w:pStyle w:val="ListParagraph"/>
        <w:numPr>
          <w:ilvl w:val="0"/>
          <w:numId w:val="21"/>
        </w:numPr>
      </w:pPr>
      <w:r>
        <w:t>Check memory allocated to all VMs and adjust if necessary</w:t>
      </w:r>
    </w:p>
    <w:p w14:paraId="653C90B8" w14:textId="3F8BDAC3" w:rsidR="00F65E40" w:rsidRDefault="00F65E40" w:rsidP="00DA7BB9">
      <w:pPr>
        <w:pStyle w:val="Heading2"/>
      </w:pPr>
      <w:bookmarkStart w:id="26" w:name="_Toc514249412"/>
      <w:r>
        <w:t>Check the Networking</w:t>
      </w:r>
      <w:r w:rsidR="00055B95">
        <w:t xml:space="preserve"> Configuration</w:t>
      </w:r>
      <w:bookmarkEnd w:id="26"/>
    </w:p>
    <w:p w14:paraId="022721C8" w14:textId="1C758127" w:rsidR="00D1622C" w:rsidRDefault="00D1622C" w:rsidP="00D1622C">
      <w:r>
        <w:t>All IP addresses are hardcoded to be in the “</w:t>
      </w:r>
      <w:r w:rsidRPr="00B65D59">
        <w:rPr>
          <w:rStyle w:val="CodeChar"/>
        </w:rPr>
        <w:t>192.168.42.0</w:t>
      </w:r>
      <w:r>
        <w:t>” subnet. This is the same subnet used for all the IAM labs from the tech sales enablement team (Jon Harry, David Edwards).</w:t>
      </w:r>
      <w:r w:rsidR="00A653E1">
        <w:t xml:space="preserve"> If you have already used other VMs from us, you will probably have networking setup correctly.</w:t>
      </w:r>
    </w:p>
    <w:p w14:paraId="3247AC81" w14:textId="77777777" w:rsidR="00D1622C" w:rsidRDefault="00D1622C" w:rsidP="00D1622C"/>
    <w:p w14:paraId="02B1A936" w14:textId="77777777" w:rsidR="00D1622C" w:rsidRDefault="00D1622C" w:rsidP="00D1622C">
      <w:r>
        <w:t>All VMs are configured to use the default NAT network (vmnet8). If your default NAT network (vmnet8) does not use the 192.168.42.0 subnet you have two options:</w:t>
      </w:r>
    </w:p>
    <w:p w14:paraId="74B526A6" w14:textId="77777777" w:rsidR="00D1622C" w:rsidRDefault="00D1622C" w:rsidP="0041126E">
      <w:pPr>
        <w:pStyle w:val="ListParagraph"/>
        <w:numPr>
          <w:ilvl w:val="0"/>
          <w:numId w:val="20"/>
        </w:numPr>
      </w:pPr>
      <w:r>
        <w:t>Check the default NAT/vmnet8 to use this subnet. You do not need to change the networking for each VM.</w:t>
      </w:r>
    </w:p>
    <w:p w14:paraId="6498AAB0" w14:textId="77777777" w:rsidR="00D1622C" w:rsidRDefault="00D1622C" w:rsidP="0041126E">
      <w:pPr>
        <w:pStyle w:val="ListParagraph"/>
        <w:numPr>
          <w:ilvl w:val="0"/>
          <w:numId w:val="20"/>
        </w:numPr>
      </w:pPr>
      <w:r>
        <w:t>Create a new vm network with 192.168.42.0/24 AND change the networking for each VM.</w:t>
      </w:r>
    </w:p>
    <w:p w14:paraId="0D6BF874" w14:textId="77777777" w:rsidR="00D1622C" w:rsidRDefault="00D1622C" w:rsidP="00F65E40"/>
    <w:p w14:paraId="414C2068" w14:textId="208401C3" w:rsidR="00A653E1" w:rsidRDefault="00A653E1" w:rsidP="00F65E40">
      <w:r>
        <w:t>The following sections walk through checking your network configuration, and if it needs changing how to change it or setup a new network (for both Workstation and Fusion).</w:t>
      </w:r>
    </w:p>
    <w:p w14:paraId="62E868A4" w14:textId="090591C3" w:rsidR="00A653E1" w:rsidRDefault="00A653E1" w:rsidP="00A653E1">
      <w:pPr>
        <w:pStyle w:val="Heading3"/>
      </w:pPr>
      <w:bookmarkStart w:id="27" w:name="_Toc514249413"/>
      <w:r>
        <w:t>Check</w:t>
      </w:r>
      <w:r w:rsidR="007A68CE">
        <w:t xml:space="preserve"> and Set</w:t>
      </w:r>
      <w:r>
        <w:t xml:space="preserve"> Your VM Networking</w:t>
      </w:r>
      <w:bookmarkEnd w:id="27"/>
    </w:p>
    <w:p w14:paraId="148A48D9" w14:textId="77777777" w:rsidR="00961260" w:rsidRDefault="00D43156" w:rsidP="00F65E40">
      <w:r>
        <w:t>If the default NAT (vmnet8) is set to 192.168.42.0 then you don’t need to do anything.</w:t>
      </w:r>
      <w:r w:rsidR="00D6500F">
        <w:t xml:space="preserve"> </w:t>
      </w:r>
    </w:p>
    <w:p w14:paraId="228BE18C" w14:textId="77777777" w:rsidR="00961260" w:rsidRDefault="00961260" w:rsidP="00F65E40"/>
    <w:p w14:paraId="1041B3AA" w14:textId="18196D89" w:rsidR="00D43156" w:rsidRDefault="00D6500F" w:rsidP="00F65E40">
      <w:r>
        <w:t>The following sections describe how to check/set the default NAT for each of VMWare Workstation and VMWare Fusion.</w:t>
      </w:r>
    </w:p>
    <w:p w14:paraId="43962878" w14:textId="393E7E82" w:rsidR="00D43156" w:rsidRDefault="007A68CE" w:rsidP="007A68CE">
      <w:pPr>
        <w:pStyle w:val="Heading4"/>
      </w:pPr>
      <w:r>
        <w:t>Check and Set VMWare Workstation (Windows/Linux) Networking</w:t>
      </w:r>
    </w:p>
    <w:p w14:paraId="3E96B611" w14:textId="08BB0042" w:rsidR="007A68CE" w:rsidRPr="007A68CE" w:rsidRDefault="007A68CE" w:rsidP="007A68CE">
      <w:pPr>
        <w:rPr>
          <w:lang w:val="x-none" w:eastAsia="x-none"/>
        </w:rPr>
      </w:pPr>
      <w:r>
        <w:rPr>
          <w:lang w:val="x-none" w:eastAsia="x-none"/>
        </w:rPr>
        <w:t>If you are using VMWare Workstation on Windows or Linux:</w:t>
      </w:r>
    </w:p>
    <w:p w14:paraId="02EFBEB3" w14:textId="58310C48" w:rsidR="007A68CE" w:rsidRDefault="007A68CE" w:rsidP="0041126E">
      <w:pPr>
        <w:pStyle w:val="ListParagraph"/>
        <w:numPr>
          <w:ilvl w:val="0"/>
          <w:numId w:val="21"/>
        </w:numPr>
      </w:pPr>
      <w:r>
        <w:t xml:space="preserve">Open VMWare Workstation and select </w:t>
      </w:r>
      <w:r w:rsidRPr="00D6500F">
        <w:rPr>
          <w:b/>
        </w:rPr>
        <w:t>Edit &gt; Virtual Network Editor</w:t>
      </w:r>
    </w:p>
    <w:p w14:paraId="6CB10FCE" w14:textId="5FB83005" w:rsidR="007A68CE" w:rsidRDefault="007A68CE" w:rsidP="0041126E">
      <w:pPr>
        <w:pStyle w:val="ListParagraph"/>
        <w:numPr>
          <w:ilvl w:val="0"/>
          <w:numId w:val="21"/>
        </w:numPr>
      </w:pPr>
      <w:r>
        <w:t>Find the default NAT network (VMNet8) and select it</w:t>
      </w:r>
    </w:p>
    <w:p w14:paraId="42739040" w14:textId="77F8F16B" w:rsidR="007A68CE" w:rsidRDefault="007A68CE" w:rsidP="0041126E">
      <w:pPr>
        <w:pStyle w:val="ListParagraph"/>
        <w:numPr>
          <w:ilvl w:val="0"/>
          <w:numId w:val="21"/>
        </w:numPr>
      </w:pPr>
      <w:r>
        <w:t>Check the following values:</w:t>
      </w:r>
    </w:p>
    <w:p w14:paraId="53395ED9" w14:textId="77777777" w:rsidR="007A68CE" w:rsidRDefault="007A68CE" w:rsidP="0041126E">
      <w:pPr>
        <w:pStyle w:val="ListParagraph"/>
        <w:numPr>
          <w:ilvl w:val="0"/>
          <w:numId w:val="10"/>
        </w:numPr>
      </w:pPr>
      <w:r>
        <w:t>NAT (shared host’s IP address with VMs)</w:t>
      </w:r>
    </w:p>
    <w:p w14:paraId="5AF8856B" w14:textId="77777777" w:rsidR="007A68CE" w:rsidRDefault="007A68CE" w:rsidP="0041126E">
      <w:pPr>
        <w:pStyle w:val="ListParagraph"/>
        <w:numPr>
          <w:ilvl w:val="0"/>
          <w:numId w:val="10"/>
        </w:numPr>
      </w:pPr>
      <w:r>
        <w:t>Connect a host virtual adapter to this network</w:t>
      </w:r>
    </w:p>
    <w:p w14:paraId="0B234ADE" w14:textId="77777777" w:rsidR="007A68CE" w:rsidRDefault="007A68CE" w:rsidP="0041126E">
      <w:pPr>
        <w:pStyle w:val="ListParagraph"/>
        <w:numPr>
          <w:ilvl w:val="0"/>
          <w:numId w:val="10"/>
        </w:numPr>
      </w:pPr>
      <w:r>
        <w:t>Use local DHCP service to distribute IP address to VMs</w:t>
      </w:r>
    </w:p>
    <w:p w14:paraId="63FBD6D3" w14:textId="77777777" w:rsidR="007A68CE" w:rsidRDefault="007A68CE" w:rsidP="0041126E">
      <w:pPr>
        <w:pStyle w:val="ListParagraph"/>
        <w:numPr>
          <w:ilvl w:val="0"/>
          <w:numId w:val="10"/>
        </w:numPr>
      </w:pPr>
      <w:r>
        <w:t>Subnet IP – 192.168.42.0</w:t>
      </w:r>
    </w:p>
    <w:p w14:paraId="4F6D54FD" w14:textId="77777777" w:rsidR="007A68CE" w:rsidRDefault="007A68CE" w:rsidP="0041126E">
      <w:pPr>
        <w:pStyle w:val="ListParagraph"/>
        <w:numPr>
          <w:ilvl w:val="0"/>
          <w:numId w:val="10"/>
        </w:numPr>
      </w:pPr>
      <w:r>
        <w:t>Subnet Mask – 255.255.255.0</w:t>
      </w:r>
    </w:p>
    <w:p w14:paraId="30623CD0" w14:textId="77777777" w:rsidR="007A68CE" w:rsidRDefault="007A68CE" w:rsidP="007A68CE"/>
    <w:p w14:paraId="24529986" w14:textId="32F3D0EA" w:rsidR="007A68CE" w:rsidRDefault="007A68CE" w:rsidP="007A68CE">
      <w:r>
        <w:t>This is shown below…</w:t>
      </w:r>
    </w:p>
    <w:p w14:paraId="4EA26185" w14:textId="27434DE0" w:rsidR="00EE3C43" w:rsidRDefault="00EE3C43">
      <w:r>
        <w:br w:type="page"/>
      </w:r>
    </w:p>
    <w:p w14:paraId="5C0F62F0" w14:textId="77777777" w:rsidR="007A68CE" w:rsidRDefault="007A68CE" w:rsidP="007A68CE"/>
    <w:p w14:paraId="51E0E4BF" w14:textId="77777777" w:rsidR="007A68CE" w:rsidRDefault="007A68CE" w:rsidP="007A68CE">
      <w:r>
        <w:rPr>
          <w:noProof/>
          <w:lang w:val="en-GB" w:eastAsia="en-GB"/>
        </w:rPr>
        <w:drawing>
          <wp:inline distT="0" distB="0" distL="0" distR="0" wp14:anchorId="1528D5B2" wp14:editId="5BC9B4FA">
            <wp:extent cx="5753100" cy="116731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t-network-42.png"/>
                    <pic:cNvPicPr/>
                  </pic:nvPicPr>
                  <pic:blipFill rotWithShape="1">
                    <a:blip r:embed="rId14">
                      <a:extLst>
                        <a:ext uri="{28A0092B-C50C-407E-A947-70E740481C1C}">
                          <a14:useLocalDpi xmlns:a14="http://schemas.microsoft.com/office/drawing/2010/main" val="0"/>
                        </a:ext>
                      </a:extLst>
                    </a:blip>
                    <a:srcRect b="77178"/>
                    <a:stretch/>
                  </pic:blipFill>
                  <pic:spPr bwMode="auto">
                    <a:xfrm>
                      <a:off x="0" y="0"/>
                      <a:ext cx="5753100" cy="1167319"/>
                    </a:xfrm>
                    <a:prstGeom prst="rect">
                      <a:avLst/>
                    </a:prstGeom>
                    <a:ln>
                      <a:noFill/>
                    </a:ln>
                    <a:extLst>
                      <a:ext uri="{53640926-AAD7-44D8-BBD7-CCE9431645EC}">
                        <a14:shadowObscured xmlns:a14="http://schemas.microsoft.com/office/drawing/2010/main"/>
                      </a:ext>
                    </a:extLst>
                  </pic:spPr>
                </pic:pic>
              </a:graphicData>
            </a:graphic>
          </wp:inline>
        </w:drawing>
      </w:r>
    </w:p>
    <w:p w14:paraId="3BB44E93" w14:textId="77777777" w:rsidR="007A68CE" w:rsidRDefault="007A68CE" w:rsidP="007A68CE"/>
    <w:p w14:paraId="217CF980" w14:textId="77777777" w:rsidR="007A68CE" w:rsidRDefault="007A68CE" w:rsidP="007A68CE"/>
    <w:p w14:paraId="46841437" w14:textId="77777777" w:rsidR="007A68CE" w:rsidRDefault="007A68CE" w:rsidP="007A68CE">
      <w:r>
        <w:rPr>
          <w:noProof/>
          <w:lang w:val="en-GB" w:eastAsia="en-GB"/>
        </w:rPr>
        <w:drawing>
          <wp:inline distT="0" distB="0" distL="0" distR="0" wp14:anchorId="08BF73DF" wp14:editId="6ECBAA89">
            <wp:extent cx="5753100" cy="276083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t-network-42.png"/>
                    <pic:cNvPicPr/>
                  </pic:nvPicPr>
                  <pic:blipFill rotWithShape="1">
                    <a:blip r:embed="rId14">
                      <a:extLst>
                        <a:ext uri="{28A0092B-C50C-407E-A947-70E740481C1C}">
                          <a14:useLocalDpi xmlns:a14="http://schemas.microsoft.com/office/drawing/2010/main" val="0"/>
                        </a:ext>
                      </a:extLst>
                    </a:blip>
                    <a:srcRect t="46024"/>
                    <a:stretch/>
                  </pic:blipFill>
                  <pic:spPr bwMode="auto">
                    <a:xfrm>
                      <a:off x="0" y="0"/>
                      <a:ext cx="5753100" cy="2760831"/>
                    </a:xfrm>
                    <a:prstGeom prst="rect">
                      <a:avLst/>
                    </a:prstGeom>
                    <a:ln>
                      <a:noFill/>
                    </a:ln>
                    <a:extLst>
                      <a:ext uri="{53640926-AAD7-44D8-BBD7-CCE9431645EC}">
                        <a14:shadowObscured xmlns:a14="http://schemas.microsoft.com/office/drawing/2010/main"/>
                      </a:ext>
                    </a:extLst>
                  </pic:spPr>
                </pic:pic>
              </a:graphicData>
            </a:graphic>
          </wp:inline>
        </w:drawing>
      </w:r>
    </w:p>
    <w:p w14:paraId="616C454D" w14:textId="77777777" w:rsidR="007A68CE" w:rsidRDefault="007A68CE" w:rsidP="007A68CE"/>
    <w:p w14:paraId="0F37396B" w14:textId="4BAD971A" w:rsidR="007A68CE" w:rsidRDefault="007A68CE" w:rsidP="007A68CE">
      <w:pPr>
        <w:pStyle w:val="Note"/>
      </w:pPr>
      <w:r>
        <w:t>You don’t need to set/change the “DHCP Settings…” as the VMs use fixed IPs.</w:t>
      </w:r>
    </w:p>
    <w:p w14:paraId="54A27372" w14:textId="77777777" w:rsidR="007A68CE" w:rsidRDefault="007A68CE" w:rsidP="007A68CE"/>
    <w:p w14:paraId="12492362" w14:textId="77777777" w:rsidR="00D6500F" w:rsidRDefault="007A68CE" w:rsidP="00F65E40">
      <w:r>
        <w:t xml:space="preserve">If the settings are correct, your VM networking is setup correctly and you can proceed to the “Start the IGI Data Server” section. </w:t>
      </w:r>
    </w:p>
    <w:p w14:paraId="7C5CDE68" w14:textId="77777777" w:rsidR="00D6500F" w:rsidRDefault="00D6500F" w:rsidP="00F65E40"/>
    <w:p w14:paraId="355CDB7D" w14:textId="11CD44C1" w:rsidR="007A68CE" w:rsidRDefault="007A68CE" w:rsidP="0041126E">
      <w:pPr>
        <w:pStyle w:val="ListParagraph"/>
        <w:numPr>
          <w:ilvl w:val="0"/>
          <w:numId w:val="22"/>
        </w:numPr>
      </w:pPr>
      <w:r>
        <w:t xml:space="preserve">If you need to modify the </w:t>
      </w:r>
      <w:r w:rsidR="00D6500F">
        <w:t>default NAT, change it to match the settings shown above and click Apply</w:t>
      </w:r>
    </w:p>
    <w:p w14:paraId="5D2AC851" w14:textId="77777777" w:rsidR="007A68CE" w:rsidRDefault="007A68CE" w:rsidP="00F65E40"/>
    <w:p w14:paraId="1FBEEA59" w14:textId="745DE257" w:rsidR="00D6500F" w:rsidRDefault="00D6500F" w:rsidP="00A44B44">
      <w:pPr>
        <w:pStyle w:val="Note"/>
      </w:pPr>
      <w:r>
        <w:t>If for some reason you don’t want to change the default NAT to the needed subnet, you can setup a new VMWare network and then change the network interfaces for each VM to use the new network. This is described in</w:t>
      </w:r>
      <w:r w:rsidR="001033F4">
        <w:t xml:space="preserve"> </w:t>
      </w:r>
      <w:r w:rsidR="001033F4">
        <w:fldChar w:fldCharType="begin"/>
      </w:r>
      <w:r w:rsidR="001033F4">
        <w:instrText xml:space="preserve"> REF _Ref488997190 \h </w:instrText>
      </w:r>
      <w:r w:rsidR="001033F4">
        <w:fldChar w:fldCharType="separate"/>
      </w:r>
      <w:r w:rsidR="001033F4">
        <w:t>A.1 – Configure New Network in VMWare and Change VMs to Use It</w:t>
      </w:r>
      <w:r w:rsidR="001033F4">
        <w:fldChar w:fldCharType="end"/>
      </w:r>
      <w:r w:rsidR="001033F4">
        <w:t xml:space="preserve"> on page </w:t>
      </w:r>
      <w:r w:rsidR="001033F4">
        <w:fldChar w:fldCharType="begin"/>
      </w:r>
      <w:r w:rsidR="001033F4">
        <w:instrText xml:space="preserve"> PAGEREF _Ref488997194 \h </w:instrText>
      </w:r>
      <w:r w:rsidR="001033F4">
        <w:fldChar w:fldCharType="separate"/>
      </w:r>
      <w:r w:rsidR="001033F4">
        <w:rPr>
          <w:noProof/>
        </w:rPr>
        <w:t>19</w:t>
      </w:r>
      <w:r w:rsidR="001033F4">
        <w:fldChar w:fldCharType="end"/>
      </w:r>
      <w:r w:rsidR="001033F4">
        <w:t>.</w:t>
      </w:r>
    </w:p>
    <w:p w14:paraId="36BD4CCF" w14:textId="527EBC55" w:rsidR="00D6500F" w:rsidRDefault="00D6500F" w:rsidP="00D6500F">
      <w:pPr>
        <w:pStyle w:val="Heading4"/>
      </w:pPr>
      <w:r>
        <w:t>Check and Set VMWare Fusion (Mac) Networking</w:t>
      </w:r>
    </w:p>
    <w:p w14:paraId="4F2FBBB1" w14:textId="77777777" w:rsidR="00F67122" w:rsidRDefault="00D6500F" w:rsidP="00D6500F">
      <w:pPr>
        <w:rPr>
          <w:lang w:val="x-none" w:eastAsia="x-none"/>
        </w:rPr>
      </w:pPr>
      <w:r>
        <w:rPr>
          <w:lang w:val="x-none" w:eastAsia="x-none"/>
        </w:rPr>
        <w:t>Unfortunately Fusion does not have a Virtual Network Editor that shows the network configur</w:t>
      </w:r>
      <w:r w:rsidR="00F67122">
        <w:rPr>
          <w:lang w:val="x-none" w:eastAsia="x-none"/>
        </w:rPr>
        <w:t>a</w:t>
      </w:r>
      <w:r>
        <w:rPr>
          <w:lang w:val="x-none" w:eastAsia="x-none"/>
        </w:rPr>
        <w:t>tion for the default NAT</w:t>
      </w:r>
      <w:r w:rsidR="00F67122">
        <w:rPr>
          <w:lang w:val="x-none" w:eastAsia="x-none"/>
        </w:rPr>
        <w:t xml:space="preserve"> network (it does for any custom networks configured)</w:t>
      </w:r>
      <w:r>
        <w:rPr>
          <w:lang w:val="x-none" w:eastAsia="x-none"/>
        </w:rPr>
        <w:t>.</w:t>
      </w:r>
    </w:p>
    <w:p w14:paraId="3D853CA2" w14:textId="77777777" w:rsidR="00F67122" w:rsidRDefault="00F67122" w:rsidP="00D6500F">
      <w:pPr>
        <w:rPr>
          <w:lang w:val="x-none" w:eastAsia="x-none"/>
        </w:rPr>
      </w:pPr>
    </w:p>
    <w:p w14:paraId="05A058DE" w14:textId="676929B3" w:rsidR="00F67122" w:rsidRDefault="00F67122" w:rsidP="00D6500F">
      <w:pPr>
        <w:rPr>
          <w:lang w:val="x-none" w:eastAsia="x-none"/>
        </w:rPr>
      </w:pPr>
      <w:r>
        <w:rPr>
          <w:noProof/>
          <w:lang w:val="en-GB" w:eastAsia="en-GB"/>
        </w:rPr>
        <w:drawing>
          <wp:inline distT="0" distB="0" distL="0" distR="0" wp14:anchorId="48719337" wp14:editId="1A333774">
            <wp:extent cx="4369329" cy="18103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7-27 at 15.20.10.png"/>
                    <pic:cNvPicPr/>
                  </pic:nvPicPr>
                  <pic:blipFill>
                    <a:blip r:embed="rId15">
                      <a:extLst>
                        <a:ext uri="{28A0092B-C50C-407E-A947-70E740481C1C}">
                          <a14:useLocalDpi xmlns:a14="http://schemas.microsoft.com/office/drawing/2010/main" val="0"/>
                        </a:ext>
                      </a:extLst>
                    </a:blip>
                    <a:stretch>
                      <a:fillRect/>
                    </a:stretch>
                  </pic:blipFill>
                  <pic:spPr>
                    <a:xfrm>
                      <a:off x="0" y="0"/>
                      <a:ext cx="4402799" cy="1824184"/>
                    </a:xfrm>
                    <a:prstGeom prst="rect">
                      <a:avLst/>
                    </a:prstGeom>
                  </pic:spPr>
                </pic:pic>
              </a:graphicData>
            </a:graphic>
          </wp:inline>
        </w:drawing>
      </w:r>
      <w:r w:rsidR="00D6500F">
        <w:rPr>
          <w:lang w:val="x-none" w:eastAsia="x-none"/>
        </w:rPr>
        <w:t xml:space="preserve"> </w:t>
      </w:r>
    </w:p>
    <w:p w14:paraId="7F3597C6" w14:textId="77777777" w:rsidR="00F67122" w:rsidRDefault="00F67122" w:rsidP="00D6500F">
      <w:pPr>
        <w:rPr>
          <w:lang w:val="x-none" w:eastAsia="x-none"/>
        </w:rPr>
      </w:pPr>
    </w:p>
    <w:p w14:paraId="1738787E" w14:textId="45423280" w:rsidR="00D6500F" w:rsidRDefault="00D6500F" w:rsidP="00D6500F">
      <w:pPr>
        <w:rPr>
          <w:lang w:val="x-none" w:eastAsia="x-none"/>
        </w:rPr>
      </w:pPr>
      <w:r>
        <w:rPr>
          <w:lang w:val="x-none" w:eastAsia="x-none"/>
        </w:rPr>
        <w:lastRenderedPageBreak/>
        <w:t xml:space="preserve">You need to use a </w:t>
      </w:r>
      <w:r w:rsidR="00F67122">
        <w:rPr>
          <w:lang w:val="x-none" w:eastAsia="x-none"/>
        </w:rPr>
        <w:t>command line (</w:t>
      </w:r>
      <w:r>
        <w:rPr>
          <w:lang w:val="x-none" w:eastAsia="x-none"/>
        </w:rPr>
        <w:t>shell</w:t>
      </w:r>
      <w:r w:rsidR="00F67122">
        <w:rPr>
          <w:lang w:val="x-none" w:eastAsia="x-none"/>
        </w:rPr>
        <w:t>)</w:t>
      </w:r>
      <w:r>
        <w:rPr>
          <w:lang w:val="x-none" w:eastAsia="x-none"/>
        </w:rPr>
        <w:t xml:space="preserve"> to check</w:t>
      </w:r>
      <w:r w:rsidR="00F67122">
        <w:rPr>
          <w:lang w:val="x-none" w:eastAsia="x-none"/>
        </w:rPr>
        <w:t>:</w:t>
      </w:r>
    </w:p>
    <w:p w14:paraId="4626456D" w14:textId="0130D92E" w:rsidR="00F67122" w:rsidRDefault="00F67122" w:rsidP="0041126E">
      <w:pPr>
        <w:pStyle w:val="ListParagraph"/>
        <w:numPr>
          <w:ilvl w:val="0"/>
          <w:numId w:val="22"/>
        </w:numPr>
        <w:rPr>
          <w:lang w:val="x-none" w:eastAsia="x-none"/>
        </w:rPr>
      </w:pPr>
      <w:r w:rsidRPr="00F67122">
        <w:rPr>
          <w:lang w:val="x-none" w:eastAsia="x-none"/>
        </w:rPr>
        <w:t>Open a Terminal session on you</w:t>
      </w:r>
      <w:r w:rsidR="00A44B44">
        <w:rPr>
          <w:lang w:val="x-none" w:eastAsia="x-none"/>
        </w:rPr>
        <w:t>r</w:t>
      </w:r>
      <w:r w:rsidRPr="00F67122">
        <w:rPr>
          <w:lang w:val="x-none" w:eastAsia="x-none"/>
        </w:rPr>
        <w:t xml:space="preserve"> Mac</w:t>
      </w:r>
    </w:p>
    <w:p w14:paraId="586B8C15" w14:textId="4A0859EE" w:rsidR="00601836" w:rsidRPr="00F67122" w:rsidRDefault="00601836" w:rsidP="0041126E">
      <w:pPr>
        <w:pStyle w:val="ListParagraph"/>
        <w:numPr>
          <w:ilvl w:val="0"/>
          <w:numId w:val="22"/>
        </w:numPr>
        <w:rPr>
          <w:lang w:val="x-none" w:eastAsia="x-none"/>
        </w:rPr>
      </w:pPr>
      <w:r>
        <w:rPr>
          <w:lang w:val="x-none" w:eastAsia="x-none"/>
        </w:rPr>
        <w:t xml:space="preserve">Edit the file </w:t>
      </w:r>
      <w:r w:rsidRPr="00601836">
        <w:rPr>
          <w:rStyle w:val="CodeChar"/>
        </w:rPr>
        <w:t>/Library/Preferences/VMware\ Fusion/networking</w:t>
      </w:r>
      <w:r>
        <w:rPr>
          <w:lang w:val="x-none" w:eastAsia="x-none"/>
        </w:rPr>
        <w:t xml:space="preserve">. You can use your editor of choice (like </w:t>
      </w:r>
      <w:r w:rsidRPr="00601836">
        <w:rPr>
          <w:rStyle w:val="CodeChar"/>
        </w:rPr>
        <w:t>vi</w:t>
      </w:r>
      <w:r>
        <w:rPr>
          <w:lang w:val="x-none" w:eastAsia="x-none"/>
        </w:rPr>
        <w:t xml:space="preserve"> or </w:t>
      </w:r>
      <w:r w:rsidRPr="00601836">
        <w:rPr>
          <w:rStyle w:val="CodeChar"/>
        </w:rPr>
        <w:t>nano</w:t>
      </w:r>
      <w:r>
        <w:rPr>
          <w:lang w:val="x-none" w:eastAsia="x-none"/>
        </w:rPr>
        <w:t xml:space="preserve">) and you may need to use </w:t>
      </w:r>
      <w:r w:rsidRPr="00601836">
        <w:rPr>
          <w:rStyle w:val="CodeChar"/>
        </w:rPr>
        <w:t>sudo</w:t>
      </w:r>
      <w:r>
        <w:rPr>
          <w:lang w:val="x-none" w:eastAsia="x-none"/>
        </w:rPr>
        <w:t xml:space="preserve"> </w:t>
      </w:r>
      <w:r w:rsidR="00A44B44">
        <w:rPr>
          <w:lang w:val="x-none" w:eastAsia="x-none"/>
        </w:rPr>
        <w:t>. For example:</w:t>
      </w:r>
    </w:p>
    <w:p w14:paraId="1798326B" w14:textId="77777777" w:rsidR="00F67122" w:rsidRDefault="00F67122" w:rsidP="00D6500F">
      <w:pPr>
        <w:rPr>
          <w:lang w:val="x-none" w:eastAsia="x-none"/>
        </w:rPr>
      </w:pPr>
    </w:p>
    <w:p w14:paraId="49C61AA7" w14:textId="4CE42CE9" w:rsidR="00D6500F" w:rsidRDefault="008D18E2" w:rsidP="008D18E2">
      <w:pPr>
        <w:pStyle w:val="Code"/>
      </w:pPr>
      <w:r>
        <w:t xml:space="preserve">davidedw:~ davidedw$ </w:t>
      </w:r>
      <w:r w:rsidRPr="008D18E2">
        <w:t>sudo vi /Library/Preferences/VMware\ Fusion/networking</w:t>
      </w:r>
    </w:p>
    <w:p w14:paraId="24B884E6" w14:textId="77777777" w:rsidR="00601836" w:rsidRDefault="00601836" w:rsidP="00D6500F">
      <w:pPr>
        <w:rPr>
          <w:lang w:val="x-none" w:eastAsia="x-none"/>
        </w:rPr>
      </w:pPr>
    </w:p>
    <w:p w14:paraId="55CF3A3A" w14:textId="3CEEA74B" w:rsidR="00601836" w:rsidRDefault="008D18E2" w:rsidP="0041126E">
      <w:pPr>
        <w:pStyle w:val="ListParagraph"/>
        <w:numPr>
          <w:ilvl w:val="0"/>
          <w:numId w:val="23"/>
        </w:numPr>
        <w:rPr>
          <w:lang w:val="x-none" w:eastAsia="x-none"/>
        </w:rPr>
      </w:pPr>
      <w:r w:rsidRPr="00A44B44">
        <w:rPr>
          <w:lang w:val="x-none" w:eastAsia="x-none"/>
        </w:rPr>
        <w:t>Locate the entries for vmnet8</w:t>
      </w:r>
    </w:p>
    <w:p w14:paraId="3D6EDD59" w14:textId="77777777" w:rsidR="00A44B44" w:rsidRDefault="00A44B44" w:rsidP="00A44B44">
      <w:pPr>
        <w:rPr>
          <w:lang w:val="x-none" w:eastAsia="x-none"/>
        </w:rPr>
      </w:pPr>
    </w:p>
    <w:p w14:paraId="38BA1589" w14:textId="55D8E8FB" w:rsidR="00A44B44" w:rsidRPr="00A44B44" w:rsidRDefault="00A44B44" w:rsidP="00A44B44">
      <w:pPr>
        <w:rPr>
          <w:lang w:val="x-none" w:eastAsia="x-none"/>
        </w:rPr>
      </w:pPr>
      <w:r>
        <w:rPr>
          <w:lang w:val="x-none" w:eastAsia="x-none"/>
        </w:rPr>
        <w:t>They will be at the bottom of the file:</w:t>
      </w:r>
    </w:p>
    <w:p w14:paraId="689BD2B0" w14:textId="77777777" w:rsidR="008D18E2" w:rsidRDefault="008D18E2" w:rsidP="00D6500F">
      <w:pPr>
        <w:rPr>
          <w:lang w:val="x-none" w:eastAsia="x-none"/>
        </w:rPr>
      </w:pPr>
    </w:p>
    <w:p w14:paraId="07DD115B" w14:textId="77777777" w:rsidR="00A44B44" w:rsidRPr="00A44B44" w:rsidRDefault="00A44B44" w:rsidP="00A44B44">
      <w:pPr>
        <w:pStyle w:val="Code"/>
      </w:pPr>
      <w:r w:rsidRPr="00A44B44">
        <w:t>answer VNET_8_DHCP yes</w:t>
      </w:r>
    </w:p>
    <w:p w14:paraId="46EF8B8D" w14:textId="77777777" w:rsidR="00A44B44" w:rsidRPr="00A44B44" w:rsidRDefault="00A44B44" w:rsidP="00A44B44">
      <w:pPr>
        <w:pStyle w:val="Code"/>
      </w:pPr>
      <w:r w:rsidRPr="00A44B44">
        <w:t>answer VNET_8_DHCP_CFG_HASH CF53FA19F2149A40EB27C901AC3DC2C094A61FB7</w:t>
      </w:r>
    </w:p>
    <w:p w14:paraId="6EC9829A" w14:textId="77777777" w:rsidR="00A44B44" w:rsidRPr="00A44B44" w:rsidRDefault="00A44B44" w:rsidP="00A44B44">
      <w:pPr>
        <w:pStyle w:val="Code"/>
      </w:pPr>
      <w:r w:rsidRPr="00A44B44">
        <w:t>answer VNET_8_HOSTONLY_NETMASK 255.255.255.0</w:t>
      </w:r>
    </w:p>
    <w:p w14:paraId="43A43ABE" w14:textId="77777777" w:rsidR="00A44B44" w:rsidRPr="00A44B44" w:rsidRDefault="00A44B44" w:rsidP="00A44B44">
      <w:pPr>
        <w:pStyle w:val="Code"/>
      </w:pPr>
      <w:r w:rsidRPr="00A44B44">
        <w:t>answer VNET_8_HOSTONLY_SUBNET 192.168.42.0</w:t>
      </w:r>
    </w:p>
    <w:p w14:paraId="0E6E5AFA" w14:textId="77777777" w:rsidR="00A44B44" w:rsidRPr="00A44B44" w:rsidRDefault="00A44B44" w:rsidP="00A44B44">
      <w:pPr>
        <w:pStyle w:val="Code"/>
      </w:pPr>
      <w:r w:rsidRPr="00A44B44">
        <w:t>answer VNET_8_NAT yes</w:t>
      </w:r>
    </w:p>
    <w:p w14:paraId="2A94BDAA" w14:textId="3AA4D507" w:rsidR="008D18E2" w:rsidRDefault="00A44B44" w:rsidP="00A44B44">
      <w:pPr>
        <w:pStyle w:val="Code"/>
      </w:pPr>
      <w:r w:rsidRPr="00A44B44">
        <w:t>answer VNET_8_VIRTUAL_ADAPTER yes</w:t>
      </w:r>
    </w:p>
    <w:p w14:paraId="2AEA9662" w14:textId="77777777" w:rsidR="00D6500F" w:rsidRPr="007A68CE" w:rsidRDefault="00D6500F" w:rsidP="00D6500F">
      <w:pPr>
        <w:rPr>
          <w:lang w:val="x-none" w:eastAsia="x-none"/>
        </w:rPr>
      </w:pPr>
    </w:p>
    <w:p w14:paraId="1FE351C1" w14:textId="7D3CFF35" w:rsidR="007A68CE" w:rsidRDefault="007A68CE" w:rsidP="00F65E40">
      <w:r>
        <w:t xml:space="preserve"> </w:t>
      </w:r>
      <w:r w:rsidR="00A44B44">
        <w:t>If the settings are as above (important are the NETMASK and SUBNET settings) then the default NAT (vmnet8) network is configured correctly and you can proceed to the “Start the IGI Data Server” section.</w:t>
      </w:r>
    </w:p>
    <w:p w14:paraId="1FA44D7A" w14:textId="77777777" w:rsidR="00A44B44" w:rsidRDefault="00A44B44" w:rsidP="00F65E40"/>
    <w:p w14:paraId="281795CF" w14:textId="2BDADBED" w:rsidR="00A44B44" w:rsidRDefault="00A44B44" w:rsidP="00F65E40">
      <w:r>
        <w:t>If you need to change the default NAT:</w:t>
      </w:r>
    </w:p>
    <w:p w14:paraId="1CDAB367" w14:textId="77777777" w:rsidR="00A44B44" w:rsidRDefault="00A44B44" w:rsidP="00F65E40"/>
    <w:p w14:paraId="4C3CE8C5" w14:textId="068DDD03" w:rsidR="00A44B44" w:rsidRDefault="00A44B44" w:rsidP="0041126E">
      <w:pPr>
        <w:pStyle w:val="ListParagraph"/>
        <w:numPr>
          <w:ilvl w:val="0"/>
          <w:numId w:val="23"/>
        </w:numPr>
      </w:pPr>
      <w:r>
        <w:t>Edit the file and make the changes, then save/exit</w:t>
      </w:r>
    </w:p>
    <w:p w14:paraId="57BA9D70" w14:textId="28FCC213" w:rsidR="00A44B44" w:rsidRDefault="00A44B44" w:rsidP="0041126E">
      <w:pPr>
        <w:pStyle w:val="ListParagraph"/>
        <w:numPr>
          <w:ilvl w:val="0"/>
          <w:numId w:val="23"/>
        </w:numPr>
      </w:pPr>
      <w:r>
        <w:t>Restart VMWare Fusion to apply the network changes</w:t>
      </w:r>
    </w:p>
    <w:p w14:paraId="7A480AD4" w14:textId="77777777" w:rsidR="007A68CE" w:rsidRDefault="007A68CE" w:rsidP="00F65E40"/>
    <w:p w14:paraId="75CFB24B" w14:textId="6750A3EE" w:rsidR="00433558" w:rsidRDefault="00433558" w:rsidP="00F65E40">
      <w:r>
        <w:t>Note – this is covered in a VMWare support article “</w:t>
      </w:r>
      <w:r w:rsidRPr="00433558">
        <w:t>Modifying the DHCP settings of vmnet1 and vmnet8 in Fusion (1026510)</w:t>
      </w:r>
      <w:r>
        <w:t xml:space="preserve">” at </w:t>
      </w:r>
      <w:hyperlink r:id="rId16" w:history="1">
        <w:r w:rsidR="00601836" w:rsidRPr="002A1AE6">
          <w:rPr>
            <w:rStyle w:val="Hyperlink"/>
          </w:rPr>
          <w:t>https://kb.vmware.com/selfservice/microsites/search.do?language=en_US&amp;cmd=displayKC&amp;externalId=1026510</w:t>
        </w:r>
      </w:hyperlink>
      <w:r w:rsidR="00A44B44">
        <w:t>.</w:t>
      </w:r>
    </w:p>
    <w:p w14:paraId="3F2925CF" w14:textId="77777777" w:rsidR="00601836" w:rsidRDefault="00601836" w:rsidP="00F65E40"/>
    <w:p w14:paraId="1BADDDB2" w14:textId="276B69AA" w:rsidR="00A44B44" w:rsidRDefault="00A44B44" w:rsidP="00A44B44">
      <w:pPr>
        <w:pStyle w:val="Note"/>
      </w:pPr>
      <w:r>
        <w:t xml:space="preserve">If for some reason you don’t want to change the default NAT to the needed subnet, you can setup a new VMWare network and then change the network interfaces for each VM to use the new network. This is described </w:t>
      </w:r>
      <w:r w:rsidR="001033F4">
        <w:t xml:space="preserve">in </w:t>
      </w:r>
      <w:r w:rsidR="001033F4">
        <w:fldChar w:fldCharType="begin"/>
      </w:r>
      <w:r w:rsidR="001033F4">
        <w:instrText xml:space="preserve"> REF _Ref488997190 \h </w:instrText>
      </w:r>
      <w:r w:rsidR="001033F4">
        <w:fldChar w:fldCharType="separate"/>
      </w:r>
      <w:r w:rsidR="001033F4">
        <w:t>A.1 – Configure New Network in VMWare and Change VMs to Use It</w:t>
      </w:r>
      <w:r w:rsidR="001033F4">
        <w:fldChar w:fldCharType="end"/>
      </w:r>
      <w:r w:rsidR="001033F4">
        <w:t xml:space="preserve"> on page </w:t>
      </w:r>
      <w:r w:rsidR="001033F4">
        <w:fldChar w:fldCharType="begin"/>
      </w:r>
      <w:r w:rsidR="001033F4">
        <w:instrText xml:space="preserve"> PAGEREF _Ref488997194 \h </w:instrText>
      </w:r>
      <w:r w:rsidR="001033F4">
        <w:fldChar w:fldCharType="separate"/>
      </w:r>
      <w:r w:rsidR="001033F4">
        <w:rPr>
          <w:noProof/>
        </w:rPr>
        <w:t>19</w:t>
      </w:r>
      <w:r w:rsidR="001033F4">
        <w:fldChar w:fldCharType="end"/>
      </w:r>
      <w:r w:rsidR="001033F4">
        <w:t>.</w:t>
      </w:r>
    </w:p>
    <w:p w14:paraId="5F88C4A0" w14:textId="77777777" w:rsidR="00F65E40" w:rsidRDefault="00F65E40" w:rsidP="00DA7BB9">
      <w:pPr>
        <w:pStyle w:val="Heading2"/>
      </w:pPr>
      <w:bookmarkStart w:id="28" w:name="_Toc514249414"/>
      <w:r>
        <w:t>Start the IGI Data Server VM</w:t>
      </w:r>
      <w:bookmarkEnd w:id="28"/>
    </w:p>
    <w:p w14:paraId="7D8B0B4A" w14:textId="77777777" w:rsidR="001C38C5" w:rsidRDefault="006D11EA" w:rsidP="00F65E40">
      <w:r>
        <w:t xml:space="preserve">The IGI Data Server VM contains the IGI datastores. It needs to be running before starting </w:t>
      </w:r>
      <w:r w:rsidR="001C38C5">
        <w:t>the Virtual Appliance.</w:t>
      </w:r>
    </w:p>
    <w:p w14:paraId="761A696D" w14:textId="77777777" w:rsidR="001C38C5" w:rsidRDefault="001C38C5" w:rsidP="00F65E40"/>
    <w:p w14:paraId="6E4B74BA" w14:textId="64EB9B70" w:rsidR="001C38C5" w:rsidRDefault="001C38C5" w:rsidP="0041126E">
      <w:pPr>
        <w:pStyle w:val="ListParagraph"/>
        <w:numPr>
          <w:ilvl w:val="0"/>
          <w:numId w:val="24"/>
        </w:numPr>
      </w:pPr>
      <w:r>
        <w:t xml:space="preserve">Start the </w:t>
      </w:r>
      <w:r w:rsidRPr="00CD0060">
        <w:rPr>
          <w:b/>
        </w:rPr>
        <w:t>IGI</w:t>
      </w:r>
      <w:r w:rsidR="00CD0060">
        <w:rPr>
          <w:b/>
        </w:rPr>
        <w:t>52x Data</w:t>
      </w:r>
      <w:r w:rsidRPr="00CD0060">
        <w:rPr>
          <w:b/>
        </w:rPr>
        <w:t>Server VM</w:t>
      </w:r>
      <w:r w:rsidR="00765E4A">
        <w:t xml:space="preserve"> in the Virtual Machine Library</w:t>
      </w:r>
    </w:p>
    <w:p w14:paraId="64728F80" w14:textId="77777777" w:rsidR="001C38C5" w:rsidRDefault="001C38C5" w:rsidP="00F65E40"/>
    <w:p w14:paraId="7528BA55" w14:textId="3B9DEB6D" w:rsidR="00765E4A" w:rsidRDefault="00765E4A" w:rsidP="00F65E40">
      <w:r>
        <w:t>The image will go through a Linux boot up. When it’s finished it will present the IP address and a login prompt.</w:t>
      </w:r>
    </w:p>
    <w:p w14:paraId="3B976F84" w14:textId="77777777" w:rsidR="00765E4A" w:rsidRDefault="00765E4A" w:rsidP="00F65E40"/>
    <w:p w14:paraId="345D9196" w14:textId="16064574" w:rsidR="00765E4A" w:rsidRDefault="00DB5600" w:rsidP="00F65E40">
      <w:r>
        <w:rPr>
          <w:noProof/>
          <w:lang w:val="en-GB" w:eastAsia="en-GB"/>
        </w:rPr>
        <w:drawing>
          <wp:inline distT="0" distB="0" distL="0" distR="0" wp14:anchorId="09A33575" wp14:editId="3636FAC1">
            <wp:extent cx="6188710" cy="2025650"/>
            <wp:effectExtent l="0" t="0" r="889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7-27 at 15.50.19.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025650"/>
                    </a:xfrm>
                    <a:prstGeom prst="rect">
                      <a:avLst/>
                    </a:prstGeom>
                  </pic:spPr>
                </pic:pic>
              </a:graphicData>
            </a:graphic>
          </wp:inline>
        </w:drawing>
      </w:r>
    </w:p>
    <w:p w14:paraId="36813B4D" w14:textId="77777777" w:rsidR="00765E4A" w:rsidRDefault="00765E4A" w:rsidP="00F65E40"/>
    <w:p w14:paraId="05730C8D" w14:textId="5B1B9B9E" w:rsidR="00CD0060" w:rsidRDefault="00CD0060" w:rsidP="00F65E40">
      <w:r>
        <w:lastRenderedPageBreak/>
        <w:t>Ignore the message “IGI 5.2.2 Env [DB2]”. It is a hangover from the older VM the training image was copied from.</w:t>
      </w:r>
    </w:p>
    <w:p w14:paraId="763E7CC0" w14:textId="77777777" w:rsidR="00DB5600" w:rsidRDefault="00DB5600" w:rsidP="00F65E40"/>
    <w:p w14:paraId="5644CC42" w14:textId="553E5D3D" w:rsidR="00DB5600" w:rsidRDefault="00DB5600" w:rsidP="0041126E">
      <w:pPr>
        <w:pStyle w:val="ListParagraph"/>
        <w:numPr>
          <w:ilvl w:val="0"/>
          <w:numId w:val="24"/>
        </w:numPr>
      </w:pPr>
      <w:r>
        <w:t>Log in with igi/igi</w:t>
      </w:r>
    </w:p>
    <w:p w14:paraId="4D2DEDD7" w14:textId="2A6D4AE1" w:rsidR="00CD0060" w:rsidRDefault="00CD0060" w:rsidP="0041126E">
      <w:pPr>
        <w:pStyle w:val="ListParagraph"/>
        <w:numPr>
          <w:ilvl w:val="0"/>
          <w:numId w:val="24"/>
        </w:numPr>
      </w:pPr>
      <w:r>
        <w:t xml:space="preserve">Run a </w:t>
      </w:r>
      <w:r w:rsidRPr="00CD0060">
        <w:rPr>
          <w:rStyle w:val="CodeChar"/>
        </w:rPr>
        <w:t>ps –ef | grep db2</w:t>
      </w:r>
      <w:r>
        <w:t xml:space="preserve"> command to check both datastores (IGI DB and IGI LDAP) are running</w:t>
      </w:r>
    </w:p>
    <w:p w14:paraId="5EC154C8" w14:textId="555385DA" w:rsidR="001033F4" w:rsidRDefault="001033F4"/>
    <w:p w14:paraId="21727A45" w14:textId="77777777" w:rsidR="001033F4" w:rsidRDefault="001033F4" w:rsidP="00CD0060"/>
    <w:p w14:paraId="76F71A87" w14:textId="77777777" w:rsidR="00CD0060" w:rsidRDefault="00CD0060" w:rsidP="00CD0060">
      <w:pPr>
        <w:pStyle w:val="Code"/>
      </w:pPr>
      <w:r>
        <w:t>[igi@igidb ~]$ ps -ef | grep db2</w:t>
      </w:r>
    </w:p>
    <w:p w14:paraId="00C1B498" w14:textId="77777777" w:rsidR="00CD0060" w:rsidRDefault="00CD0060" w:rsidP="00CD0060">
      <w:pPr>
        <w:pStyle w:val="Code"/>
      </w:pPr>
      <w:r>
        <w:t xml:space="preserve">root      1613     1  0 07:49 ?        00:00:01 db2wdog                                                     </w:t>
      </w:r>
    </w:p>
    <w:p w14:paraId="2239CEF6" w14:textId="77777777" w:rsidR="00CD0060" w:rsidRDefault="00CD0060" w:rsidP="00CD0060">
      <w:pPr>
        <w:pStyle w:val="Code"/>
      </w:pPr>
      <w:r w:rsidRPr="001033F4">
        <w:rPr>
          <w:highlight w:val="yellow"/>
        </w:rPr>
        <w:t>igiinst   1615  1613  1 07:49 ?        00:00:02 db2sysc</w:t>
      </w:r>
      <w:r>
        <w:t xml:space="preserve">                                        </w:t>
      </w:r>
    </w:p>
    <w:p w14:paraId="1EC57F7F" w14:textId="77777777" w:rsidR="00CD0060" w:rsidRDefault="00CD0060" w:rsidP="00CD0060">
      <w:pPr>
        <w:pStyle w:val="Code"/>
      </w:pPr>
      <w:r>
        <w:t xml:space="preserve">root      1621  1613  0 07:49 ?        00:00:00 db2ckpwd                                                    </w:t>
      </w:r>
    </w:p>
    <w:p w14:paraId="19B8FF19" w14:textId="77777777" w:rsidR="00CD0060" w:rsidRDefault="00CD0060" w:rsidP="00CD0060">
      <w:pPr>
        <w:pStyle w:val="Code"/>
      </w:pPr>
      <w:r>
        <w:t xml:space="preserve">root      1622  1613  0 07:49 ?        00:00:00 db2ckpwd                                                    </w:t>
      </w:r>
    </w:p>
    <w:p w14:paraId="691F16A4" w14:textId="77777777" w:rsidR="00CD0060" w:rsidRDefault="00CD0060" w:rsidP="00CD0060">
      <w:pPr>
        <w:pStyle w:val="Code"/>
      </w:pPr>
      <w:r>
        <w:t xml:space="preserve">root      1623  1613  0 07:49 ?        00:00:00 db2ckpwd                                                    </w:t>
      </w:r>
    </w:p>
    <w:p w14:paraId="68B48EBE" w14:textId="77777777" w:rsidR="00CD0060" w:rsidRDefault="00CD0060" w:rsidP="00CD0060">
      <w:pPr>
        <w:pStyle w:val="Code"/>
      </w:pPr>
      <w:r>
        <w:t xml:space="preserve">igiinst   1625  1613  0 07:49 ?        00:00:00 db2vend (PD Vendor Process - 1)                                                                                            </w:t>
      </w:r>
    </w:p>
    <w:p w14:paraId="71D50C9A" w14:textId="77777777" w:rsidR="00CD0060" w:rsidRDefault="00CD0060" w:rsidP="00CD0060">
      <w:pPr>
        <w:pStyle w:val="Code"/>
      </w:pPr>
      <w:r>
        <w:t>igiinst   1633  1613  0 07:49 ?        00:00:00 db2acd   ,0,0,0,1,0,0,0,0000,1,0,995bc4,14,1e014,2,0,1,41fc0,0x210000000,0x210000000,1600000,10002,2,a0012</w:t>
      </w:r>
    </w:p>
    <w:p w14:paraId="15515A46" w14:textId="77777777" w:rsidR="00CD0060" w:rsidRDefault="00CD0060" w:rsidP="00CD0060">
      <w:pPr>
        <w:pStyle w:val="Code"/>
      </w:pPr>
      <w:r>
        <w:t xml:space="preserve">root      1894     1  0 07:49 ?        00:00:01 db2wdog                                                     </w:t>
      </w:r>
    </w:p>
    <w:p w14:paraId="6D00D950" w14:textId="77777777" w:rsidR="00CD0060" w:rsidRDefault="00CD0060" w:rsidP="00CD0060">
      <w:pPr>
        <w:pStyle w:val="Code"/>
      </w:pPr>
      <w:r w:rsidRPr="001033F4">
        <w:rPr>
          <w:highlight w:val="yellow"/>
        </w:rPr>
        <w:t>igildap   1896  1894  5 07:49 ?        00:00:08 db2sysc</w:t>
      </w:r>
      <w:r>
        <w:t xml:space="preserve">                                        </w:t>
      </w:r>
    </w:p>
    <w:p w14:paraId="549DC082" w14:textId="77777777" w:rsidR="00CD0060" w:rsidRDefault="00CD0060" w:rsidP="00CD0060">
      <w:pPr>
        <w:pStyle w:val="Code"/>
      </w:pPr>
      <w:r>
        <w:t xml:space="preserve">root      1902  1894  0 07:49 ?        00:00:00 db2ckpwd                                                    </w:t>
      </w:r>
    </w:p>
    <w:p w14:paraId="42EF0B2D" w14:textId="77777777" w:rsidR="00CD0060" w:rsidRDefault="00CD0060" w:rsidP="00CD0060">
      <w:pPr>
        <w:pStyle w:val="Code"/>
      </w:pPr>
      <w:r>
        <w:t xml:space="preserve">root      1903  1894  0 07:49 ?        00:00:00 db2ckpwd                                                    </w:t>
      </w:r>
    </w:p>
    <w:p w14:paraId="678C8FEB" w14:textId="77777777" w:rsidR="00CD0060" w:rsidRDefault="00CD0060" w:rsidP="00CD0060">
      <w:pPr>
        <w:pStyle w:val="Code"/>
      </w:pPr>
      <w:r>
        <w:t xml:space="preserve">root      1904  1894  0 07:49 ?        00:00:00 db2ckpwd                                                    </w:t>
      </w:r>
    </w:p>
    <w:p w14:paraId="167A0AA8" w14:textId="77777777" w:rsidR="00CD0060" w:rsidRDefault="00CD0060" w:rsidP="00CD0060">
      <w:pPr>
        <w:pStyle w:val="Code"/>
      </w:pPr>
      <w:r>
        <w:t xml:space="preserve">igildap   1906  1894  0 07:49 ?        00:00:00 db2vend (PD Vendor Process - 1)                                                                                             </w:t>
      </w:r>
    </w:p>
    <w:p w14:paraId="62F7922A" w14:textId="77777777" w:rsidR="00CD0060" w:rsidRDefault="00CD0060" w:rsidP="00CD0060">
      <w:pPr>
        <w:pStyle w:val="Code"/>
      </w:pPr>
      <w:r>
        <w:t>igildap   1914  1894  0 07:49 ?        00:00:00 db2acd   ,0,0,0,1,0,0,0,0000,1,0,995bc4,14,1e014,2,0,1,41fc0,0x210000000,0x210000000,1600000,28005,2,138023</w:t>
      </w:r>
    </w:p>
    <w:p w14:paraId="04B8FD1C" w14:textId="4EAF4BDE" w:rsidR="00CD0060" w:rsidRDefault="00CD0060" w:rsidP="00CD0060">
      <w:pPr>
        <w:pStyle w:val="Code"/>
      </w:pPr>
      <w:r>
        <w:t>igi       2566  2464  0 07:52 pts/0    00:00:00 grep db2</w:t>
      </w:r>
    </w:p>
    <w:p w14:paraId="78C5BF07" w14:textId="77777777" w:rsidR="00DB5600" w:rsidRDefault="00DB5600" w:rsidP="00F65E40"/>
    <w:p w14:paraId="32FDA644" w14:textId="34502D00" w:rsidR="00F65E40" w:rsidRDefault="00CD0060" w:rsidP="00F65E40">
      <w:r>
        <w:t>If you see a display similar to above with db2sysc processes for both igiinst and igildap, then both datastores are running.</w:t>
      </w:r>
    </w:p>
    <w:p w14:paraId="1CEC098A" w14:textId="77777777" w:rsidR="00F65E40" w:rsidRDefault="00F65E40" w:rsidP="00DA7BB9">
      <w:pPr>
        <w:pStyle w:val="Heading2"/>
      </w:pPr>
      <w:bookmarkStart w:id="29" w:name="_Toc514249415"/>
      <w:r>
        <w:t>Start the IGI Virtual Appliance VM</w:t>
      </w:r>
      <w:bookmarkEnd w:id="29"/>
    </w:p>
    <w:p w14:paraId="02DB23EF" w14:textId="77777777" w:rsidR="00CD0060" w:rsidRDefault="00CD0060" w:rsidP="00F65E40">
      <w:r>
        <w:t>The IGI Virtual Appliance is started once the IGI Data Store VM is running.</w:t>
      </w:r>
    </w:p>
    <w:p w14:paraId="5124E271" w14:textId="77777777" w:rsidR="00CD0060" w:rsidRDefault="00CD0060" w:rsidP="00F65E40"/>
    <w:p w14:paraId="2971ECE0" w14:textId="0BAE6D1C" w:rsidR="00CD0060" w:rsidRDefault="00CD0060" w:rsidP="0041126E">
      <w:pPr>
        <w:pStyle w:val="ListParagraph"/>
        <w:numPr>
          <w:ilvl w:val="0"/>
          <w:numId w:val="24"/>
        </w:numPr>
      </w:pPr>
      <w:r>
        <w:t xml:space="preserve">Start the </w:t>
      </w:r>
      <w:r w:rsidRPr="00CD0060">
        <w:rPr>
          <w:b/>
        </w:rPr>
        <w:t xml:space="preserve">IGI </w:t>
      </w:r>
      <w:r>
        <w:rPr>
          <w:b/>
        </w:rPr>
        <w:t>52x Appliance</w:t>
      </w:r>
      <w:r w:rsidRPr="00CD0060">
        <w:rPr>
          <w:b/>
        </w:rPr>
        <w:t xml:space="preserve"> VM</w:t>
      </w:r>
      <w:r>
        <w:t xml:space="preserve"> in the Virtual Machine Library</w:t>
      </w:r>
    </w:p>
    <w:p w14:paraId="129917EF" w14:textId="77777777" w:rsidR="00CD0060" w:rsidRDefault="00CD0060" w:rsidP="00CD0060"/>
    <w:p w14:paraId="1637D50A" w14:textId="09C8DB83" w:rsidR="00CD0060" w:rsidRDefault="00CD0060" w:rsidP="00CD0060">
      <w:r>
        <w:t xml:space="preserve">The image will go through </w:t>
      </w:r>
      <w:r w:rsidR="00157837">
        <w:t>the appliance</w:t>
      </w:r>
      <w:r>
        <w:t xml:space="preserve"> boot up. When it’s finished it will present a login prompt.</w:t>
      </w:r>
    </w:p>
    <w:p w14:paraId="2ED44C5F" w14:textId="77777777" w:rsidR="00CD0060" w:rsidRDefault="00CD0060" w:rsidP="00F65E40"/>
    <w:p w14:paraId="2A224E0A" w14:textId="52857A8B" w:rsidR="00CF18F8" w:rsidRDefault="007A1DF4" w:rsidP="00F65E40">
      <w:r>
        <w:rPr>
          <w:noProof/>
          <w:lang w:val="en-GB" w:eastAsia="en-GB"/>
        </w:rPr>
        <w:drawing>
          <wp:inline distT="0" distB="0" distL="0" distR="0" wp14:anchorId="65BAF625" wp14:editId="2B6FC4BA">
            <wp:extent cx="6188710" cy="155702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7-27 at 16.08.05.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1557020"/>
                    </a:xfrm>
                    <a:prstGeom prst="rect">
                      <a:avLst/>
                    </a:prstGeom>
                  </pic:spPr>
                </pic:pic>
              </a:graphicData>
            </a:graphic>
          </wp:inline>
        </w:drawing>
      </w:r>
    </w:p>
    <w:p w14:paraId="0118AC7B" w14:textId="77777777" w:rsidR="00CF18F8" w:rsidRDefault="00CF18F8" w:rsidP="00F65E40"/>
    <w:p w14:paraId="0A131910" w14:textId="77777777" w:rsidR="007A1DF4" w:rsidRDefault="007A1DF4" w:rsidP="0041126E">
      <w:pPr>
        <w:pStyle w:val="ListParagraph"/>
        <w:numPr>
          <w:ilvl w:val="0"/>
          <w:numId w:val="24"/>
        </w:numPr>
      </w:pPr>
      <w:r>
        <w:t xml:space="preserve">Log in with </w:t>
      </w:r>
      <w:r w:rsidRPr="0075767E">
        <w:rPr>
          <w:rStyle w:val="CodeChar"/>
        </w:rPr>
        <w:t>admin</w:t>
      </w:r>
      <w:r>
        <w:t>/</w:t>
      </w:r>
      <w:r w:rsidRPr="0075767E">
        <w:rPr>
          <w:rStyle w:val="CodeChar"/>
        </w:rPr>
        <w:t>Passw0rd!</w:t>
      </w:r>
      <w:r>
        <w:t xml:space="preserve"> (don’t forget the exclamation mark)</w:t>
      </w:r>
    </w:p>
    <w:p w14:paraId="627E8A78" w14:textId="77777777" w:rsidR="007A1DF4" w:rsidRDefault="007A1DF4" w:rsidP="007A1DF4"/>
    <w:p w14:paraId="5F9B56DD" w14:textId="77777777" w:rsidR="007A1DF4" w:rsidRDefault="007A1DF4" w:rsidP="007A1DF4">
      <w:r>
        <w:rPr>
          <w:noProof/>
          <w:lang w:val="en-GB" w:eastAsia="en-GB"/>
        </w:rPr>
        <w:drawing>
          <wp:inline distT="0" distB="0" distL="0" distR="0" wp14:anchorId="6FC07437" wp14:editId="27721BA5">
            <wp:extent cx="6188710" cy="5155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7-27 at 16.09.51.png"/>
                    <pic:cNvPicPr/>
                  </pic:nvPicPr>
                  <pic:blipFill rotWithShape="1">
                    <a:blip r:embed="rId19">
                      <a:extLst>
                        <a:ext uri="{28A0092B-C50C-407E-A947-70E740481C1C}">
                          <a14:useLocalDpi xmlns:a14="http://schemas.microsoft.com/office/drawing/2010/main" val="0"/>
                        </a:ext>
                      </a:extLst>
                    </a:blip>
                    <a:srcRect b="84371"/>
                    <a:stretch/>
                  </pic:blipFill>
                  <pic:spPr bwMode="auto">
                    <a:xfrm>
                      <a:off x="0" y="0"/>
                      <a:ext cx="6188710" cy="515566"/>
                    </a:xfrm>
                    <a:prstGeom prst="rect">
                      <a:avLst/>
                    </a:prstGeom>
                    <a:ln>
                      <a:noFill/>
                    </a:ln>
                    <a:extLst>
                      <a:ext uri="{53640926-AAD7-44D8-BBD7-CCE9431645EC}">
                        <a14:shadowObscured xmlns:a14="http://schemas.microsoft.com/office/drawing/2010/main"/>
                      </a:ext>
                    </a:extLst>
                  </pic:spPr>
                </pic:pic>
              </a:graphicData>
            </a:graphic>
          </wp:inline>
        </w:drawing>
      </w:r>
    </w:p>
    <w:p w14:paraId="3C3EFF4A" w14:textId="77777777" w:rsidR="007A1DF4" w:rsidRDefault="007A1DF4" w:rsidP="007A1DF4"/>
    <w:p w14:paraId="0246D539" w14:textId="726E9930" w:rsidR="007A1DF4" w:rsidRDefault="007A1DF4" w:rsidP="007A1DF4">
      <w:r>
        <w:t>The Virtual Appliance is running. You can enter help to see the list of command options.</w:t>
      </w:r>
    </w:p>
    <w:p w14:paraId="40256F41" w14:textId="656058E4" w:rsidR="007A1DF4" w:rsidRDefault="007A1DF4" w:rsidP="007A1DF4">
      <w:r>
        <w:rPr>
          <w:noProof/>
          <w:lang w:val="en-GB" w:eastAsia="en-GB"/>
        </w:rPr>
        <w:lastRenderedPageBreak/>
        <w:drawing>
          <wp:inline distT="0" distB="0" distL="0" distR="0" wp14:anchorId="54FC4ABB" wp14:editId="295FCC3F">
            <wp:extent cx="6188710" cy="3298825"/>
            <wp:effectExtent l="0" t="0" r="889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7-27 at 16.09.51.png"/>
                    <pic:cNvPicPr/>
                  </pic:nvPicPr>
                  <pic:blipFill>
                    <a:blip r:embed="rId19">
                      <a:extLst>
                        <a:ext uri="{28A0092B-C50C-407E-A947-70E740481C1C}">
                          <a14:useLocalDpi xmlns:a14="http://schemas.microsoft.com/office/drawing/2010/main" val="0"/>
                        </a:ext>
                      </a:extLst>
                    </a:blip>
                    <a:stretch>
                      <a:fillRect/>
                    </a:stretch>
                  </pic:blipFill>
                  <pic:spPr>
                    <a:xfrm>
                      <a:off x="0" y="0"/>
                      <a:ext cx="6188710" cy="3298825"/>
                    </a:xfrm>
                    <a:prstGeom prst="rect">
                      <a:avLst/>
                    </a:prstGeom>
                  </pic:spPr>
                </pic:pic>
              </a:graphicData>
            </a:graphic>
          </wp:inline>
        </w:drawing>
      </w:r>
    </w:p>
    <w:p w14:paraId="2851BAF8" w14:textId="77777777" w:rsidR="007A1DF4" w:rsidRDefault="007A1DF4" w:rsidP="007A1DF4"/>
    <w:p w14:paraId="039DAA96" w14:textId="094B8738" w:rsidR="00F65E40" w:rsidRDefault="007A1DF4" w:rsidP="00F65E40">
      <w:r>
        <w:t>This completes the start</w:t>
      </w:r>
      <w:r w:rsidR="0075767E">
        <w:t>up of the IGI Virtual Appliance, however we need to check/set the time as there is a problem with time drift between the data server and VA</w:t>
      </w:r>
    </w:p>
    <w:p w14:paraId="19B9884E" w14:textId="1E204FB9" w:rsidR="0075767E" w:rsidRDefault="0075767E" w:rsidP="0075767E">
      <w:pPr>
        <w:pStyle w:val="Heading2"/>
      </w:pPr>
      <w:bookmarkStart w:id="30" w:name="_Toc514249416"/>
      <w:r>
        <w:t>Check/Set the Time in the Virtual Appliance</w:t>
      </w:r>
      <w:bookmarkEnd w:id="30"/>
    </w:p>
    <w:p w14:paraId="1B890030" w14:textId="77777777" w:rsidR="0075767E" w:rsidRDefault="0075767E" w:rsidP="00F65E40">
      <w:r>
        <w:t>The IGI VA does not have VMWare tools installed (and cannot). This means that the time inside the VA is not tied to the host, and if the VA is stopped/started, the time may be incorrect. The data server VM does have VMWare tools, so it will always be in synch with the host system. This can lead to a “time drift” problem with the VMs where the VA can lag behind, and the lag may be significant. This can cause many problems in the IGI application, such as events sitting unprocessed (waiting for the CA clock to catch up).</w:t>
      </w:r>
    </w:p>
    <w:p w14:paraId="2C4AEEB8" w14:textId="77777777" w:rsidR="0075767E" w:rsidRDefault="0075767E" w:rsidP="00F65E40"/>
    <w:p w14:paraId="0467B5E3" w14:textId="1BEC6511" w:rsidR="0075767E" w:rsidRDefault="0075767E" w:rsidP="00F65E40">
      <w:r>
        <w:t xml:space="preserve">To check and set the time in the VA, follow the steps in Appendix </w:t>
      </w:r>
      <w:r>
        <w:fldChar w:fldCharType="begin"/>
      </w:r>
      <w:r>
        <w:instrText xml:space="preserve"> REF _Ref489978680 \h </w:instrText>
      </w:r>
      <w:r>
        <w:fldChar w:fldCharType="separate"/>
      </w:r>
      <w:r>
        <w:t>B.1 – “Time Drift” Problem</w:t>
      </w:r>
      <w:r>
        <w:fldChar w:fldCharType="end"/>
      </w:r>
      <w:r>
        <w:t xml:space="preserve"> on page </w:t>
      </w:r>
      <w:r>
        <w:fldChar w:fldCharType="begin"/>
      </w:r>
      <w:r>
        <w:instrText xml:space="preserve"> PAGEREF _Ref489978683 \h </w:instrText>
      </w:r>
      <w:r>
        <w:fldChar w:fldCharType="separate"/>
      </w:r>
      <w:r>
        <w:rPr>
          <w:noProof/>
        </w:rPr>
        <w:t>32</w:t>
      </w:r>
      <w:r>
        <w:fldChar w:fldCharType="end"/>
      </w:r>
      <w:r>
        <w:t xml:space="preserve">. </w:t>
      </w:r>
    </w:p>
    <w:p w14:paraId="2636BDB0" w14:textId="77777777" w:rsidR="00F65E40" w:rsidRDefault="00F65E40" w:rsidP="00DA7BB9">
      <w:pPr>
        <w:pStyle w:val="Heading2"/>
      </w:pPr>
      <w:bookmarkStart w:id="31" w:name="_Toc514249417"/>
      <w:r>
        <w:t>(optionally) Start the Windows Server VM</w:t>
      </w:r>
      <w:bookmarkEnd w:id="31"/>
    </w:p>
    <w:p w14:paraId="192A07E6" w14:textId="5289CC45" w:rsidR="007B4D95" w:rsidRDefault="007B4D95" w:rsidP="00F65E40">
      <w:r>
        <w:t xml:space="preserve">There </w:t>
      </w:r>
      <w:r w:rsidR="00A22F7B">
        <w:t xml:space="preserve">are two </w:t>
      </w:r>
      <w:r>
        <w:t>Windows Server VM</w:t>
      </w:r>
      <w:r w:rsidR="00A22F7B">
        <w:t>s (one at 2008, one at 2016)</w:t>
      </w:r>
      <w:r>
        <w:t xml:space="preserve"> that conta</w:t>
      </w:r>
      <w:r w:rsidR="00A22F7B">
        <w:t>in</w:t>
      </w:r>
      <w:r>
        <w:t xml:space="preserve"> a Firefox browser and the lab files for various labs. </w:t>
      </w:r>
      <w:r w:rsidR="00A22F7B">
        <w:t xml:space="preserve">Which one you use will depend on the lab you are running. Depending on the lab, if running your IGI VMs locally, you may not need to use the Windows Server VM (some labs, like AD integration labs need it) </w:t>
      </w:r>
      <w:r>
        <w:t>– you can use your local web browser and download the lab files to your machine.</w:t>
      </w:r>
    </w:p>
    <w:p w14:paraId="0E75DB6F" w14:textId="77777777" w:rsidR="007B4D95" w:rsidRDefault="007B4D95" w:rsidP="00F65E40"/>
    <w:p w14:paraId="12B1D240" w14:textId="6580AE42" w:rsidR="007B4D95" w:rsidRDefault="007B4D95" w:rsidP="00F65E40">
      <w:r>
        <w:t>If you do want to use it:</w:t>
      </w:r>
    </w:p>
    <w:p w14:paraId="609CFE79" w14:textId="571E36C0" w:rsidR="007B4D95" w:rsidRDefault="007B4D95" w:rsidP="0041126E">
      <w:pPr>
        <w:pStyle w:val="ListParagraph"/>
        <w:numPr>
          <w:ilvl w:val="0"/>
          <w:numId w:val="24"/>
        </w:numPr>
      </w:pPr>
      <w:r>
        <w:t xml:space="preserve">Start the </w:t>
      </w:r>
      <w:r>
        <w:rPr>
          <w:b/>
        </w:rPr>
        <w:t>Windows Server</w:t>
      </w:r>
      <w:r w:rsidRPr="00CD0060">
        <w:rPr>
          <w:b/>
        </w:rPr>
        <w:t xml:space="preserve"> VM</w:t>
      </w:r>
      <w:r>
        <w:t xml:space="preserve"> in the Virtual Machine Library</w:t>
      </w:r>
    </w:p>
    <w:p w14:paraId="52398F4B" w14:textId="32E12254" w:rsidR="005559F2" w:rsidRDefault="005559F2" w:rsidP="0041126E">
      <w:pPr>
        <w:pStyle w:val="ListParagraph"/>
        <w:numPr>
          <w:ilvl w:val="0"/>
          <w:numId w:val="24"/>
        </w:numPr>
      </w:pPr>
      <w:r>
        <w:t>When Windows starts, press CTRL + ALT + DELETE to login</w:t>
      </w:r>
    </w:p>
    <w:p w14:paraId="3AF8B1D3" w14:textId="6F7C2DD3" w:rsidR="005559F2" w:rsidRDefault="005559F2" w:rsidP="0041126E">
      <w:pPr>
        <w:pStyle w:val="ListParagraph"/>
        <w:numPr>
          <w:ilvl w:val="0"/>
          <w:numId w:val="24"/>
        </w:numPr>
      </w:pPr>
      <w:r>
        <w:t>For DEMO\Administrator enter a password of “Passw0rd”</w:t>
      </w:r>
    </w:p>
    <w:p w14:paraId="6FEA334C" w14:textId="77777777" w:rsidR="005559F2" w:rsidRDefault="005559F2" w:rsidP="0041126E">
      <w:pPr>
        <w:pStyle w:val="ListParagraph"/>
        <w:numPr>
          <w:ilvl w:val="0"/>
          <w:numId w:val="24"/>
        </w:numPr>
      </w:pPr>
      <w:r>
        <w:t>On the first Windows Activation dialog, select Ask Me Later</w:t>
      </w:r>
    </w:p>
    <w:p w14:paraId="09F6F550" w14:textId="51B4203E" w:rsidR="005559F2" w:rsidRDefault="005559F2" w:rsidP="0041126E">
      <w:pPr>
        <w:pStyle w:val="ListParagraph"/>
        <w:numPr>
          <w:ilvl w:val="0"/>
          <w:numId w:val="24"/>
        </w:numPr>
      </w:pPr>
      <w:r>
        <w:t xml:space="preserve">On the second Windows Activation dialog, click the OK button </w:t>
      </w:r>
    </w:p>
    <w:p w14:paraId="4ADB98C6" w14:textId="77777777" w:rsidR="007B4D95" w:rsidRDefault="007B4D95" w:rsidP="00F65E40"/>
    <w:p w14:paraId="7C7DB414" w14:textId="5CAFE4E9" w:rsidR="007B4D95" w:rsidRDefault="005559F2" w:rsidP="00F65E40">
      <w:r>
        <w:t>When the Windows desktop appears, you are ready to test.</w:t>
      </w:r>
    </w:p>
    <w:p w14:paraId="6A01A8A6" w14:textId="77777777" w:rsidR="005559F2" w:rsidRDefault="005559F2" w:rsidP="00F65E40"/>
    <w:p w14:paraId="62ED9B1B" w14:textId="55950D1E" w:rsidR="005559F2" w:rsidRDefault="005559F2" w:rsidP="0041126E">
      <w:pPr>
        <w:pStyle w:val="ListParagraph"/>
        <w:numPr>
          <w:ilvl w:val="0"/>
          <w:numId w:val="25"/>
        </w:numPr>
      </w:pPr>
      <w:r>
        <w:t>Open a Command Window (Start &gt; Command Prompt)</w:t>
      </w:r>
    </w:p>
    <w:p w14:paraId="30194C68" w14:textId="52D7E71C" w:rsidR="005559F2" w:rsidRDefault="005559F2" w:rsidP="0041126E">
      <w:pPr>
        <w:pStyle w:val="ListParagraph"/>
        <w:numPr>
          <w:ilvl w:val="0"/>
          <w:numId w:val="25"/>
        </w:numPr>
      </w:pPr>
      <w:r>
        <w:t xml:space="preserve">Run the command </w:t>
      </w:r>
      <w:r w:rsidRPr="005559F2">
        <w:rPr>
          <w:rStyle w:val="CodeChar"/>
        </w:rPr>
        <w:t>ping 192.168.42.65</w:t>
      </w:r>
      <w:r>
        <w:t xml:space="preserve"> to test the connection to the IGI Data Server</w:t>
      </w:r>
    </w:p>
    <w:p w14:paraId="0179B4FD" w14:textId="3FC9FC7B" w:rsidR="005559F2" w:rsidRDefault="005559F2" w:rsidP="0041126E">
      <w:pPr>
        <w:pStyle w:val="ListParagraph"/>
        <w:numPr>
          <w:ilvl w:val="0"/>
          <w:numId w:val="25"/>
        </w:numPr>
      </w:pPr>
      <w:r>
        <w:t xml:space="preserve">Run the command </w:t>
      </w:r>
      <w:r w:rsidRPr="005559F2">
        <w:rPr>
          <w:rStyle w:val="CodeChar"/>
        </w:rPr>
        <w:t>ping 192.168.42.61</w:t>
      </w:r>
      <w:r>
        <w:t xml:space="preserve"> to test the connection to the IGI Virtual Appliance interface</w:t>
      </w:r>
    </w:p>
    <w:p w14:paraId="5055AC95" w14:textId="42E7D652" w:rsidR="005559F2" w:rsidRDefault="005559F2" w:rsidP="0041126E">
      <w:pPr>
        <w:pStyle w:val="ListParagraph"/>
        <w:numPr>
          <w:ilvl w:val="0"/>
          <w:numId w:val="25"/>
        </w:numPr>
      </w:pPr>
      <w:r>
        <w:t xml:space="preserve">Run the command </w:t>
      </w:r>
      <w:r w:rsidRPr="005559F2">
        <w:rPr>
          <w:rStyle w:val="CodeChar"/>
        </w:rPr>
        <w:t>ping 102.168.42.60</w:t>
      </w:r>
      <w:r>
        <w:t xml:space="preserve"> to test the connection to the IGI application interface</w:t>
      </w:r>
    </w:p>
    <w:p w14:paraId="58AC1C6F" w14:textId="77777777" w:rsidR="005559F2" w:rsidRDefault="005559F2" w:rsidP="00F65E40"/>
    <w:p w14:paraId="03975DB8" w14:textId="54E2732D" w:rsidR="005559F2" w:rsidRDefault="005559F2" w:rsidP="00F65E40">
      <w:r>
        <w:t>If you get a message saying, “Destination host unreachable” that means there is a networking issue. Review your networking configuration.</w:t>
      </w:r>
    </w:p>
    <w:p w14:paraId="6751F1F3" w14:textId="0042CEEC" w:rsidR="00EE3C43" w:rsidRDefault="00EE3C43">
      <w:r>
        <w:br w:type="page"/>
      </w:r>
    </w:p>
    <w:p w14:paraId="1E08D53B" w14:textId="77777777" w:rsidR="005559F2" w:rsidRDefault="005559F2" w:rsidP="00F65E40"/>
    <w:p w14:paraId="2B8A5A88" w14:textId="53E8F354" w:rsidR="005559F2" w:rsidRDefault="005559F2" w:rsidP="0041126E">
      <w:pPr>
        <w:pStyle w:val="ListParagraph"/>
        <w:numPr>
          <w:ilvl w:val="0"/>
          <w:numId w:val="25"/>
        </w:numPr>
      </w:pPr>
      <w:r>
        <w:t xml:space="preserve">Run the command </w:t>
      </w:r>
      <w:r w:rsidRPr="005559F2">
        <w:rPr>
          <w:rStyle w:val="CodeChar"/>
        </w:rPr>
        <w:t xml:space="preserve">ping </w:t>
      </w:r>
      <w:r>
        <w:rPr>
          <w:rStyle w:val="CodeChar"/>
        </w:rPr>
        <w:t>igidb.iamlab.ibm.com</w:t>
      </w:r>
      <w:r>
        <w:t xml:space="preserve"> to test the name resolution for the data server</w:t>
      </w:r>
    </w:p>
    <w:p w14:paraId="75BFCEBF" w14:textId="557F3815" w:rsidR="005559F2" w:rsidRDefault="005559F2" w:rsidP="0041126E">
      <w:pPr>
        <w:pStyle w:val="ListParagraph"/>
        <w:numPr>
          <w:ilvl w:val="0"/>
          <w:numId w:val="25"/>
        </w:numPr>
      </w:pPr>
      <w:r>
        <w:t xml:space="preserve">Run the command </w:t>
      </w:r>
      <w:r w:rsidRPr="005559F2">
        <w:rPr>
          <w:rStyle w:val="CodeChar"/>
        </w:rPr>
        <w:t xml:space="preserve">ping </w:t>
      </w:r>
      <w:r>
        <w:rPr>
          <w:rStyle w:val="CodeChar"/>
        </w:rPr>
        <w:t>igiva.iamlab.ibm.com</w:t>
      </w:r>
      <w:r>
        <w:t xml:space="preserve"> to test the name resolution for the Virtual Appliance</w:t>
      </w:r>
    </w:p>
    <w:p w14:paraId="5A6B7031" w14:textId="56501CC2" w:rsidR="005559F2" w:rsidRDefault="005559F2" w:rsidP="0041126E">
      <w:pPr>
        <w:pStyle w:val="ListParagraph"/>
        <w:numPr>
          <w:ilvl w:val="0"/>
          <w:numId w:val="25"/>
        </w:numPr>
      </w:pPr>
      <w:r>
        <w:t xml:space="preserve">Run the command </w:t>
      </w:r>
      <w:r w:rsidRPr="005559F2">
        <w:rPr>
          <w:rStyle w:val="CodeChar"/>
        </w:rPr>
        <w:t xml:space="preserve">ping </w:t>
      </w:r>
      <w:r>
        <w:rPr>
          <w:rStyle w:val="CodeChar"/>
        </w:rPr>
        <w:t>igi.iamlab.ibm.com</w:t>
      </w:r>
      <w:r>
        <w:t xml:space="preserve"> to test the name resolution to IGI</w:t>
      </w:r>
    </w:p>
    <w:p w14:paraId="522521D9" w14:textId="60F30D4B" w:rsidR="005559F2" w:rsidRDefault="005559F2" w:rsidP="00F65E40">
      <w:r>
        <w:t xml:space="preserve"> </w:t>
      </w:r>
    </w:p>
    <w:p w14:paraId="2B1B303B" w14:textId="0B6E5740" w:rsidR="001033F4" w:rsidRDefault="005559F2">
      <w:r>
        <w:t>This should work as it’s built into the Windows Server configuration and has nothing to do with your VMWare setup. If there are issues, you can try to fix them in DNS, or just use the IP addresses in the labs.</w:t>
      </w:r>
    </w:p>
    <w:p w14:paraId="2315E01C" w14:textId="19434BF2" w:rsidR="00A22F7B" w:rsidRDefault="00A22F7B"/>
    <w:p w14:paraId="45C5381D" w14:textId="0C13D069" w:rsidR="00A22F7B" w:rsidRDefault="00A22F7B" w:rsidP="00A22F7B">
      <w:pPr>
        <w:pStyle w:val="Note"/>
        <w:rPr>
          <w:rFonts w:cs="Arial"/>
          <w:b/>
          <w:bCs/>
          <w:iCs/>
          <w:sz w:val="28"/>
          <w:szCs w:val="28"/>
        </w:rPr>
      </w:pPr>
      <w:r>
        <w:t>Note the Windows Server 2016 image is basically the same. You can login with the Administrator or NetworkAdmin accounts. The steps above are the same.</w:t>
      </w:r>
    </w:p>
    <w:p w14:paraId="1D17D884" w14:textId="3FC95DAB" w:rsidR="00F65E40" w:rsidRDefault="00F65E40" w:rsidP="00DA7BB9">
      <w:pPr>
        <w:pStyle w:val="Heading2"/>
      </w:pPr>
      <w:bookmarkStart w:id="32" w:name="_Toc514249418"/>
      <w:r>
        <w:t>Check connectivity</w:t>
      </w:r>
      <w:bookmarkEnd w:id="32"/>
    </w:p>
    <w:p w14:paraId="45C7B195" w14:textId="6AC7AD1F" w:rsidR="00F65E40" w:rsidRDefault="00D22DA3" w:rsidP="00D45773">
      <w:r>
        <w:t>Prior to running the application checks, we should confirm that the Virtual Appliance and Data Server can communicate. This will be obvious when trying to use the application, but we will perform network checks anyway.</w:t>
      </w:r>
    </w:p>
    <w:p w14:paraId="020924AD" w14:textId="1EAAD79F" w:rsidR="00D22DA3" w:rsidRDefault="005B2F94" w:rsidP="00D45773">
      <w:r>
        <w:t>First, we will check the connectivity from the data server to the virtual appliance</w:t>
      </w:r>
    </w:p>
    <w:p w14:paraId="32811FB9" w14:textId="5EB45598" w:rsidR="005B2F94" w:rsidRDefault="005B2F94" w:rsidP="0041126E">
      <w:pPr>
        <w:pStyle w:val="ListParagraph"/>
        <w:numPr>
          <w:ilvl w:val="0"/>
          <w:numId w:val="26"/>
        </w:numPr>
      </w:pPr>
      <w:r>
        <w:t xml:space="preserve">In the Data Server VM terminal window, </w:t>
      </w:r>
      <w:r w:rsidRPr="00C9792A">
        <w:rPr>
          <w:rStyle w:val="CodeChar"/>
        </w:rPr>
        <w:t>ping 192.168.42.60</w:t>
      </w:r>
      <w:r w:rsidR="00C9792A">
        <w:t xml:space="preserve"> to confirm connectivity to the VA (</w:t>
      </w:r>
      <w:r w:rsidR="00DD27CC">
        <w:t>CTRL+C</w:t>
      </w:r>
      <w:r w:rsidR="00C9792A">
        <w:t xml:space="preserve"> to stop it)</w:t>
      </w:r>
    </w:p>
    <w:p w14:paraId="1B1EB951" w14:textId="77777777" w:rsidR="005B2F94" w:rsidRDefault="005B2F94" w:rsidP="00D45773"/>
    <w:p w14:paraId="254D6971" w14:textId="2777D68D" w:rsidR="00BF50FB" w:rsidRPr="00D71454" w:rsidRDefault="00BF50FB" w:rsidP="00BF50FB">
      <w:pPr>
        <w:pStyle w:val="Code"/>
        <w:rPr>
          <w:lang w:val="en-US"/>
        </w:rPr>
      </w:pPr>
      <w:r>
        <w:t>[igi@igidb ~]$ ping 192.168.42.6</w:t>
      </w:r>
      <w:r w:rsidR="00D71454">
        <w:rPr>
          <w:lang w:val="en-US"/>
        </w:rPr>
        <w:t>0</w:t>
      </w:r>
    </w:p>
    <w:p w14:paraId="25D2CA4D" w14:textId="29CC4F2E" w:rsidR="00BF50FB" w:rsidRDefault="00BF50FB" w:rsidP="00BF50FB">
      <w:pPr>
        <w:pStyle w:val="Code"/>
      </w:pPr>
      <w:r>
        <w:t>PING 192.168.42.6</w:t>
      </w:r>
      <w:r w:rsidR="00D71454">
        <w:rPr>
          <w:lang w:val="en-US"/>
        </w:rPr>
        <w:t>0</w:t>
      </w:r>
      <w:r>
        <w:t xml:space="preserve"> (192.168.42.6</w:t>
      </w:r>
      <w:r w:rsidR="00D71454">
        <w:rPr>
          <w:lang w:val="en-US"/>
        </w:rPr>
        <w:t>0</w:t>
      </w:r>
      <w:r>
        <w:t>) 56(84) bytes of data.</w:t>
      </w:r>
    </w:p>
    <w:p w14:paraId="22A7B2EF" w14:textId="78787D4E" w:rsidR="00BF50FB" w:rsidRDefault="00BF50FB" w:rsidP="00BF50FB">
      <w:pPr>
        <w:pStyle w:val="Code"/>
      </w:pPr>
      <w:r>
        <w:t>64 bytes from 192.168.42.6</w:t>
      </w:r>
      <w:r w:rsidR="00D71454">
        <w:rPr>
          <w:lang w:val="en-US"/>
        </w:rPr>
        <w:t>0</w:t>
      </w:r>
      <w:r>
        <w:t>: icmp_seq=1 ttl=64 time=0.028 ms</w:t>
      </w:r>
    </w:p>
    <w:p w14:paraId="16882ED4" w14:textId="6A30DF7B" w:rsidR="00BF50FB" w:rsidRDefault="00BF50FB" w:rsidP="00BF50FB">
      <w:pPr>
        <w:pStyle w:val="Code"/>
      </w:pPr>
      <w:r>
        <w:t>64 bytes from 192.168.42.6</w:t>
      </w:r>
      <w:r w:rsidR="00D71454">
        <w:rPr>
          <w:lang w:val="en-US"/>
        </w:rPr>
        <w:t>0</w:t>
      </w:r>
      <w:r>
        <w:t>: icmp_seq=2 ttl=64 time=0.028 ms</w:t>
      </w:r>
    </w:p>
    <w:p w14:paraId="017930BE" w14:textId="75D0448E" w:rsidR="00BF50FB" w:rsidRDefault="00BF50FB" w:rsidP="00BF50FB">
      <w:pPr>
        <w:pStyle w:val="Code"/>
      </w:pPr>
      <w:r>
        <w:t>64 bytes from 192.168.42.6</w:t>
      </w:r>
      <w:r w:rsidR="00D71454">
        <w:rPr>
          <w:lang w:val="en-US"/>
        </w:rPr>
        <w:t>0</w:t>
      </w:r>
      <w:r>
        <w:t>: icmp_seq=3 ttl=64 time=0.025 ms</w:t>
      </w:r>
    </w:p>
    <w:p w14:paraId="214FA591" w14:textId="0CDF3AC1" w:rsidR="00BF50FB" w:rsidRDefault="00BF50FB" w:rsidP="00BF50FB">
      <w:pPr>
        <w:pStyle w:val="Code"/>
      </w:pPr>
      <w:r>
        <w:t>64 bytes from 192.168.42.6</w:t>
      </w:r>
      <w:r w:rsidR="00D71454">
        <w:rPr>
          <w:lang w:val="en-US"/>
        </w:rPr>
        <w:t>0</w:t>
      </w:r>
      <w:r>
        <w:t>: icmp_seq=4 ttl=64 time=0.025 ms</w:t>
      </w:r>
    </w:p>
    <w:p w14:paraId="078F7C87" w14:textId="77777777" w:rsidR="00BF50FB" w:rsidRDefault="00BF50FB" w:rsidP="00BF50FB">
      <w:pPr>
        <w:pStyle w:val="Code"/>
      </w:pPr>
      <w:r>
        <w:t>^C</w:t>
      </w:r>
    </w:p>
    <w:p w14:paraId="26A905A6" w14:textId="5451F247" w:rsidR="00BF50FB" w:rsidRDefault="00BF50FB" w:rsidP="00BF50FB">
      <w:pPr>
        <w:pStyle w:val="Code"/>
      </w:pPr>
      <w:r>
        <w:t>--- 192.168.42.6</w:t>
      </w:r>
      <w:r w:rsidR="00D71454">
        <w:rPr>
          <w:lang w:val="en-US"/>
        </w:rPr>
        <w:t>0</w:t>
      </w:r>
      <w:r>
        <w:t xml:space="preserve"> ping statistics ---</w:t>
      </w:r>
    </w:p>
    <w:p w14:paraId="3D4A6EC9" w14:textId="77777777" w:rsidR="00BF50FB" w:rsidRDefault="00BF50FB" w:rsidP="00BF50FB">
      <w:pPr>
        <w:pStyle w:val="Code"/>
      </w:pPr>
      <w:r>
        <w:t>4 packets transmitted, 4 received, 0% packet loss, time 3316ms</w:t>
      </w:r>
    </w:p>
    <w:p w14:paraId="6B88DD10" w14:textId="77777777" w:rsidR="00BF50FB" w:rsidRDefault="00BF50FB" w:rsidP="00BF50FB">
      <w:pPr>
        <w:pStyle w:val="Code"/>
      </w:pPr>
      <w:r>
        <w:t>rtt min/avg/max/mdev = 0.025/0.026/0.028/0.005 ms</w:t>
      </w:r>
    </w:p>
    <w:p w14:paraId="0791B307" w14:textId="107FD6CB" w:rsidR="00BF50FB" w:rsidRDefault="00BF50FB" w:rsidP="00BF50FB">
      <w:pPr>
        <w:pStyle w:val="Code"/>
      </w:pPr>
      <w:r>
        <w:t xml:space="preserve">[igi@igidb ~]$ </w:t>
      </w:r>
    </w:p>
    <w:p w14:paraId="27E35E18" w14:textId="77777777" w:rsidR="005B2F94" w:rsidRDefault="005B2F94" w:rsidP="00D45773"/>
    <w:p w14:paraId="786CA7D7" w14:textId="6D14064A" w:rsidR="00C9792A" w:rsidRDefault="00C9792A" w:rsidP="0041126E">
      <w:pPr>
        <w:pStyle w:val="ListParagraph"/>
        <w:numPr>
          <w:ilvl w:val="0"/>
          <w:numId w:val="26"/>
        </w:numPr>
      </w:pPr>
      <w:r>
        <w:t xml:space="preserve">In the Virtual Appliance terminal (command line interface) </w:t>
      </w:r>
      <w:r w:rsidR="00DD27CC">
        <w:t xml:space="preserve">enter </w:t>
      </w:r>
      <w:r w:rsidR="00DD27CC" w:rsidRPr="0016220D">
        <w:rPr>
          <w:rStyle w:val="CodeChar"/>
        </w:rPr>
        <w:t>tools</w:t>
      </w:r>
      <w:r w:rsidR="00DD27CC">
        <w:t xml:space="preserve"> to go into the tools menu</w:t>
      </w:r>
    </w:p>
    <w:p w14:paraId="7981367B" w14:textId="005ECDD7" w:rsidR="00DD27CC" w:rsidRDefault="00DD27CC" w:rsidP="0041126E">
      <w:pPr>
        <w:pStyle w:val="ListParagraph"/>
        <w:numPr>
          <w:ilvl w:val="0"/>
          <w:numId w:val="26"/>
        </w:numPr>
      </w:pPr>
      <w:r>
        <w:t xml:space="preserve">Type </w:t>
      </w:r>
      <w:r w:rsidRPr="0016220D">
        <w:rPr>
          <w:rStyle w:val="CodeChar"/>
        </w:rPr>
        <w:t>ping 192.168.42.65</w:t>
      </w:r>
      <w:r>
        <w:t xml:space="preserve"> to confirm connectivity to the Data Server (CTRL+C to stop it)</w:t>
      </w:r>
    </w:p>
    <w:p w14:paraId="34423D98" w14:textId="77777777" w:rsidR="00DD27CC" w:rsidRDefault="00DD27CC" w:rsidP="00D45773"/>
    <w:p w14:paraId="30C98BF4" w14:textId="1E787EB5" w:rsidR="00DD27CC" w:rsidRDefault="00DD27CC" w:rsidP="00D45773">
      <w:r>
        <w:rPr>
          <w:noProof/>
          <w:lang w:val="en-GB" w:eastAsia="en-GB"/>
        </w:rPr>
        <w:drawing>
          <wp:inline distT="0" distB="0" distL="0" distR="0" wp14:anchorId="0FA19AE2" wp14:editId="5D887026">
            <wp:extent cx="4580471" cy="16125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7-27 at 16.45.39.png"/>
                    <pic:cNvPicPr/>
                  </pic:nvPicPr>
                  <pic:blipFill>
                    <a:blip r:embed="rId20">
                      <a:extLst>
                        <a:ext uri="{28A0092B-C50C-407E-A947-70E740481C1C}">
                          <a14:useLocalDpi xmlns:a14="http://schemas.microsoft.com/office/drawing/2010/main" val="0"/>
                        </a:ext>
                      </a:extLst>
                    </a:blip>
                    <a:stretch>
                      <a:fillRect/>
                    </a:stretch>
                  </pic:blipFill>
                  <pic:spPr>
                    <a:xfrm>
                      <a:off x="0" y="0"/>
                      <a:ext cx="4592250" cy="1616665"/>
                    </a:xfrm>
                    <a:prstGeom prst="rect">
                      <a:avLst/>
                    </a:prstGeom>
                  </pic:spPr>
                </pic:pic>
              </a:graphicData>
            </a:graphic>
          </wp:inline>
        </w:drawing>
      </w:r>
    </w:p>
    <w:p w14:paraId="7B6FD8E4" w14:textId="77777777" w:rsidR="00C9792A" w:rsidRDefault="00C9792A" w:rsidP="00D45773"/>
    <w:p w14:paraId="12D4A806" w14:textId="181F7856" w:rsidR="00DD27CC" w:rsidRDefault="00DD27CC" w:rsidP="00D45773">
      <w:r>
        <w:t xml:space="preserve">If both pings (Data Server </w:t>
      </w:r>
      <w:r w:rsidR="0016220D">
        <w:t>-&gt;</w:t>
      </w:r>
      <w:r>
        <w:t xml:space="preserve"> VA and VA </w:t>
      </w:r>
      <w:r w:rsidR="0016220D">
        <w:t>-&gt;</w:t>
      </w:r>
      <w:r>
        <w:t xml:space="preserve"> Data Server) </w:t>
      </w:r>
      <w:r w:rsidR="0016220D">
        <w:t xml:space="preserve">work, </w:t>
      </w:r>
      <w:r>
        <w:t>then the network is setup correctly and ready for the application testing. Proceed to Chapte</w:t>
      </w:r>
      <w:r w:rsidR="0016220D">
        <w:t xml:space="preserve">r </w:t>
      </w:r>
      <w:r w:rsidR="0016220D">
        <w:fldChar w:fldCharType="begin"/>
      </w:r>
      <w:r w:rsidR="0016220D">
        <w:instrText xml:space="preserve"> REF _Ref488938320 \r \h </w:instrText>
      </w:r>
      <w:r w:rsidR="0016220D">
        <w:fldChar w:fldCharType="separate"/>
      </w:r>
      <w:r w:rsidR="0016220D">
        <w:t>5</w:t>
      </w:r>
      <w:r w:rsidR="0016220D">
        <w:fldChar w:fldCharType="end"/>
      </w:r>
      <w:r>
        <w:t xml:space="preserve"> - </w:t>
      </w:r>
      <w:r w:rsidR="0016220D">
        <w:fldChar w:fldCharType="begin"/>
      </w:r>
      <w:r w:rsidR="0016220D">
        <w:instrText xml:space="preserve"> REF _Ref488938320 \h </w:instrText>
      </w:r>
      <w:r w:rsidR="0016220D">
        <w:fldChar w:fldCharType="separate"/>
      </w:r>
      <w:r w:rsidR="0016220D">
        <w:t>Check Environment (Application is Working)</w:t>
      </w:r>
      <w:r w:rsidR="0016220D">
        <w:fldChar w:fldCharType="end"/>
      </w:r>
      <w:r w:rsidR="0016220D">
        <w:t xml:space="preserve"> </w:t>
      </w:r>
      <w:r>
        <w:t>on page</w:t>
      </w:r>
      <w:r w:rsidR="0016220D">
        <w:t xml:space="preserve"> </w:t>
      </w:r>
      <w:r w:rsidR="0016220D">
        <w:fldChar w:fldCharType="begin"/>
      </w:r>
      <w:r w:rsidR="0016220D">
        <w:instrText xml:space="preserve"> PAGEREF _Ref488938320 \h </w:instrText>
      </w:r>
      <w:r w:rsidR="0016220D">
        <w:fldChar w:fldCharType="separate"/>
      </w:r>
      <w:r w:rsidR="0016220D">
        <w:rPr>
          <w:noProof/>
        </w:rPr>
        <w:t>16</w:t>
      </w:r>
      <w:r w:rsidR="0016220D">
        <w:fldChar w:fldCharType="end"/>
      </w:r>
      <w:r>
        <w:t>.</w:t>
      </w:r>
    </w:p>
    <w:p w14:paraId="033EA8B4" w14:textId="77777777" w:rsidR="00DD27CC" w:rsidRDefault="00DD27CC" w:rsidP="00D45773"/>
    <w:p w14:paraId="018D6382" w14:textId="20455876" w:rsidR="00DD27CC" w:rsidRDefault="00DD27CC" w:rsidP="00D45773">
      <w:r>
        <w:t>If there were any networking issues, check your network configuration. Also have a look at</w:t>
      </w:r>
      <w:r w:rsidR="0016220D">
        <w:t xml:space="preserve"> </w:t>
      </w:r>
      <w:r w:rsidR="0016220D">
        <w:fldChar w:fldCharType="begin"/>
      </w:r>
      <w:r w:rsidR="0016220D">
        <w:instrText xml:space="preserve"> REF _Ref488938254 \h </w:instrText>
      </w:r>
      <w:r w:rsidR="0016220D">
        <w:fldChar w:fldCharType="separate"/>
      </w:r>
      <w:r w:rsidR="0016220D">
        <w:t>A.2 – Network Issues Seen with Local VMs</w:t>
      </w:r>
      <w:r w:rsidR="0016220D">
        <w:fldChar w:fldCharType="end"/>
      </w:r>
      <w:r w:rsidR="0016220D">
        <w:t xml:space="preserve"> on page </w:t>
      </w:r>
      <w:r w:rsidR="0016220D">
        <w:fldChar w:fldCharType="begin"/>
      </w:r>
      <w:r w:rsidR="0016220D">
        <w:instrText xml:space="preserve"> PAGEREF _Ref488938254 \h </w:instrText>
      </w:r>
      <w:r w:rsidR="0016220D">
        <w:fldChar w:fldCharType="separate"/>
      </w:r>
      <w:r w:rsidR="0016220D">
        <w:rPr>
          <w:noProof/>
        </w:rPr>
        <w:t>18</w:t>
      </w:r>
      <w:r w:rsidR="0016220D">
        <w:fldChar w:fldCharType="end"/>
      </w:r>
      <w:r w:rsidR="0016220D">
        <w:t>.</w:t>
      </w:r>
    </w:p>
    <w:p w14:paraId="56434A8E" w14:textId="77777777" w:rsidR="00DD27CC" w:rsidRDefault="00DD27CC" w:rsidP="00D45773"/>
    <w:p w14:paraId="7868B361" w14:textId="23B832BD" w:rsidR="00F65E40" w:rsidRDefault="00F65E40" w:rsidP="00F65E40">
      <w:pPr>
        <w:pStyle w:val="Heading1"/>
      </w:pPr>
      <w:bookmarkStart w:id="33" w:name="_Toc514249419"/>
      <w:r>
        <w:lastRenderedPageBreak/>
        <w:t>Skytap Environment Setup</w:t>
      </w:r>
      <w:bookmarkEnd w:id="33"/>
    </w:p>
    <w:p w14:paraId="6DCB4749" w14:textId="77777777" w:rsidR="009721CD" w:rsidRDefault="009721CD" w:rsidP="00D45773">
      <w:r>
        <w:t>An environment with all components is built in Skytap and ready to use. This section covers creating an environment from the template and starting the environment.</w:t>
      </w:r>
    </w:p>
    <w:p w14:paraId="2A4F384D" w14:textId="77777777" w:rsidR="00BC0166" w:rsidRDefault="00BC0166" w:rsidP="00D45773"/>
    <w:p w14:paraId="3C2FB9DD" w14:textId="5200D207" w:rsidR="00BC0166" w:rsidRDefault="00BC0166" w:rsidP="00D45773">
      <w:r>
        <w:t>There are multiple Skytap templates for the training image:</w:t>
      </w:r>
    </w:p>
    <w:p w14:paraId="0DFA2F9A" w14:textId="092979AF" w:rsidR="00BC0166" w:rsidRDefault="00BC0166" w:rsidP="00A73A35">
      <w:pPr>
        <w:pStyle w:val="ListParagraph"/>
        <w:numPr>
          <w:ilvl w:val="0"/>
          <w:numId w:val="51"/>
        </w:numPr>
      </w:pPr>
      <w:r w:rsidRPr="00A73A35">
        <w:rPr>
          <w:b/>
          <w:i/>
        </w:rPr>
        <w:t>IAM: IGI 52x Training Env | 040 | INSTANCE</w:t>
      </w:r>
      <w:r>
        <w:t xml:space="preserve"> – this is the main training environment. All of the IGI-only labs (i.e. currently Lab01 – Lab07) use this image. </w:t>
      </w:r>
      <w:r w:rsidRPr="007611AB">
        <w:rPr>
          <w:u w:val="single"/>
        </w:rPr>
        <w:t>If in doubt, select this one</w:t>
      </w:r>
      <w:r>
        <w:t>.</w:t>
      </w:r>
    </w:p>
    <w:p w14:paraId="145E8538" w14:textId="6809989B" w:rsidR="00BC0166" w:rsidRDefault="00BC0166" w:rsidP="00D45773">
      <w:pPr>
        <w:pStyle w:val="ListParagraph"/>
        <w:numPr>
          <w:ilvl w:val="0"/>
          <w:numId w:val="51"/>
        </w:numPr>
      </w:pPr>
      <w:r w:rsidRPr="00A73A35">
        <w:rPr>
          <w:b/>
          <w:i/>
        </w:rPr>
        <w:t>IAM: IGI 52x Training Env - Integration lab done | 040 | INSTANCE</w:t>
      </w:r>
      <w:r>
        <w:t xml:space="preserve"> – this is a copy of the main training environment that has had the first two lab parts for the Basic/Standard course done. You should only use this image if you’re running the Basic/Essentials course labs (Lab04) and you have progressed past Lab04 part 2.</w:t>
      </w:r>
    </w:p>
    <w:p w14:paraId="3CF44E68" w14:textId="77777777" w:rsidR="009721CD" w:rsidRDefault="009721CD" w:rsidP="00D45773"/>
    <w:p w14:paraId="33ECEC9C" w14:textId="77777777" w:rsidR="009721CD" w:rsidRDefault="009721CD" w:rsidP="00D45773">
      <w:r>
        <w:t>Note that the IGI Training environment in Skytap does not have external access enabled – you need to use the Windows Server VM to access the IGI VMs.</w:t>
      </w:r>
    </w:p>
    <w:p w14:paraId="7DD03374" w14:textId="20183506" w:rsidR="009721CD" w:rsidRDefault="009721CD" w:rsidP="009721CD">
      <w:pPr>
        <w:pStyle w:val="Heading2"/>
      </w:pPr>
      <w:bookmarkStart w:id="34" w:name="_Toc514249420"/>
      <w:r>
        <w:t>Create an Environment from the Template</w:t>
      </w:r>
      <w:bookmarkEnd w:id="34"/>
    </w:p>
    <w:p w14:paraId="3BC7F337" w14:textId="494C4459" w:rsidR="009721CD" w:rsidRDefault="009721CD" w:rsidP="00D45773">
      <w:r>
        <w:t xml:space="preserve">The IGI training environment template is called </w:t>
      </w:r>
      <w:r w:rsidR="00C86E72">
        <w:t>“</w:t>
      </w:r>
      <w:r w:rsidR="00C86E72" w:rsidRPr="00C86E72">
        <w:rPr>
          <w:i/>
        </w:rPr>
        <w:t>IAM: IGI 52x Training Env | 040 | INSTANCE</w:t>
      </w:r>
      <w:r w:rsidR="00C86E72">
        <w:t>”.</w:t>
      </w:r>
    </w:p>
    <w:p w14:paraId="6CE9C3E0" w14:textId="77777777" w:rsidR="009721CD" w:rsidRDefault="009721CD" w:rsidP="00D45773"/>
    <w:p w14:paraId="5F0C5698" w14:textId="77777777" w:rsidR="009721CD" w:rsidRDefault="009721CD" w:rsidP="00C86E72">
      <w:pPr>
        <w:pStyle w:val="ListParagraph"/>
        <w:numPr>
          <w:ilvl w:val="0"/>
          <w:numId w:val="47"/>
        </w:numPr>
      </w:pPr>
      <w:r>
        <w:t>Log into Skytap</w:t>
      </w:r>
    </w:p>
    <w:p w14:paraId="48915CD4" w14:textId="0F0046CB" w:rsidR="00313C73" w:rsidRDefault="009721CD" w:rsidP="00C86E72">
      <w:pPr>
        <w:pStyle w:val="ListParagraph"/>
        <w:numPr>
          <w:ilvl w:val="0"/>
          <w:numId w:val="47"/>
        </w:numPr>
      </w:pPr>
      <w:r>
        <w:t xml:space="preserve">Go to </w:t>
      </w:r>
      <w:r w:rsidRPr="00C86E72">
        <w:rPr>
          <w:b/>
        </w:rPr>
        <w:t>Environments &gt; Templates</w:t>
      </w:r>
      <w:r>
        <w:t xml:space="preserve"> and </w:t>
      </w:r>
      <w:r w:rsidR="00313C73">
        <w:t>find</w:t>
      </w:r>
      <w:r>
        <w:t xml:space="preserve"> </w:t>
      </w:r>
      <w:r w:rsidR="00313C73">
        <w:t>“</w:t>
      </w:r>
      <w:r w:rsidR="00313C73" w:rsidRPr="00C86E72">
        <w:rPr>
          <w:i/>
        </w:rPr>
        <w:t>IAM: IGI 52x Training Env | 040 | INSTANCE</w:t>
      </w:r>
      <w:r w:rsidR="00313C73">
        <w:t>” or use the “TREFde0001” tag (</w:t>
      </w:r>
      <w:hyperlink r:id="rId21" w:history="1">
        <w:r w:rsidR="00313C73" w:rsidRPr="005A25C3">
          <w:rPr>
            <w:rStyle w:val="Hyperlink"/>
          </w:rPr>
          <w:t>https://cloud.skytap.com/templates?query=name%3ATREFde0001*</w:t>
        </w:r>
      </w:hyperlink>
      <w:r w:rsidR="00313C73">
        <w:t xml:space="preserve"> )</w:t>
      </w:r>
    </w:p>
    <w:p w14:paraId="0AF52D70" w14:textId="7ADCDDB4" w:rsidR="00313C73" w:rsidRDefault="00313C73" w:rsidP="00C86E72">
      <w:pPr>
        <w:pStyle w:val="ListParagraph"/>
        <w:numPr>
          <w:ilvl w:val="0"/>
          <w:numId w:val="47"/>
        </w:numPr>
      </w:pPr>
      <w:r>
        <w:t xml:space="preserve">Select the Environment and click the </w:t>
      </w:r>
      <w:r w:rsidRPr="00C86E72">
        <w:rPr>
          <w:b/>
        </w:rPr>
        <w:t>New Environment</w:t>
      </w:r>
      <w:r>
        <w:t xml:space="preserve"> button on the right</w:t>
      </w:r>
    </w:p>
    <w:p w14:paraId="0024C30A" w14:textId="77777777" w:rsidR="00C86E72" w:rsidRDefault="00C86E72" w:rsidP="00D45773"/>
    <w:p w14:paraId="1D5B0970" w14:textId="37582257" w:rsidR="00C86E72" w:rsidRDefault="00C86E72" w:rsidP="00D45773">
      <w:r>
        <w:rPr>
          <w:noProof/>
          <w:lang w:val="en-GB" w:eastAsia="en-GB"/>
        </w:rPr>
        <w:drawing>
          <wp:inline distT="0" distB="0" distL="0" distR="0" wp14:anchorId="4B2A46A9" wp14:editId="69721291">
            <wp:extent cx="6188710" cy="2469515"/>
            <wp:effectExtent l="76200" t="76200" r="85090" b="704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8-25 at 09.59.51.png"/>
                    <pic:cNvPicPr/>
                  </pic:nvPicPr>
                  <pic:blipFill>
                    <a:blip r:embed="rId22">
                      <a:extLst>
                        <a:ext uri="{28A0092B-C50C-407E-A947-70E740481C1C}">
                          <a14:useLocalDpi xmlns:a14="http://schemas.microsoft.com/office/drawing/2010/main" val="0"/>
                        </a:ext>
                      </a:extLst>
                    </a:blip>
                    <a:stretch>
                      <a:fillRect/>
                    </a:stretch>
                  </pic:blipFill>
                  <pic:spPr>
                    <a:xfrm>
                      <a:off x="0" y="0"/>
                      <a:ext cx="6188710" cy="2469515"/>
                    </a:xfrm>
                    <a:prstGeom prst="rect">
                      <a:avLst/>
                    </a:prstGeom>
                    <a:effectLst>
                      <a:glow rad="63500">
                        <a:schemeClr val="accent3">
                          <a:satMod val="175000"/>
                          <a:alpha val="40000"/>
                        </a:schemeClr>
                      </a:glow>
                    </a:effectLst>
                  </pic:spPr>
                </pic:pic>
              </a:graphicData>
            </a:graphic>
          </wp:inline>
        </w:drawing>
      </w:r>
    </w:p>
    <w:p w14:paraId="0DE6DEEE" w14:textId="77777777" w:rsidR="00C86E72" w:rsidRDefault="00C86E72" w:rsidP="00D45773"/>
    <w:p w14:paraId="6D0306B5" w14:textId="3C11FB61" w:rsidR="00C86E72" w:rsidRDefault="00C86E72" w:rsidP="00C86E72">
      <w:pPr>
        <w:pStyle w:val="ListParagraph"/>
        <w:numPr>
          <w:ilvl w:val="0"/>
          <w:numId w:val="48"/>
        </w:numPr>
      </w:pPr>
      <w:r>
        <w:t xml:space="preserve">Give your environment a name and click </w:t>
      </w:r>
      <w:r w:rsidRPr="00C86E72">
        <w:rPr>
          <w:b/>
        </w:rPr>
        <w:t>Deploy</w:t>
      </w:r>
    </w:p>
    <w:p w14:paraId="7734B508" w14:textId="77777777" w:rsidR="00C86E72" w:rsidRDefault="00C86E72" w:rsidP="00D45773"/>
    <w:p w14:paraId="18E57B4D" w14:textId="4C3B43D1" w:rsidR="00C86E72" w:rsidRDefault="00C86E72" w:rsidP="00D45773">
      <w:r>
        <w:rPr>
          <w:noProof/>
          <w:lang w:val="en-GB" w:eastAsia="en-GB"/>
        </w:rPr>
        <w:drawing>
          <wp:inline distT="0" distB="0" distL="0" distR="0" wp14:anchorId="18A5785A" wp14:editId="3711767D">
            <wp:extent cx="2306803" cy="1503734"/>
            <wp:effectExtent l="76200" t="76200" r="81280" b="711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8-25 at 10.00.36.png"/>
                    <pic:cNvPicPr/>
                  </pic:nvPicPr>
                  <pic:blipFill>
                    <a:blip r:embed="rId23">
                      <a:extLst>
                        <a:ext uri="{28A0092B-C50C-407E-A947-70E740481C1C}">
                          <a14:useLocalDpi xmlns:a14="http://schemas.microsoft.com/office/drawing/2010/main" val="0"/>
                        </a:ext>
                      </a:extLst>
                    </a:blip>
                    <a:stretch>
                      <a:fillRect/>
                    </a:stretch>
                  </pic:blipFill>
                  <pic:spPr>
                    <a:xfrm>
                      <a:off x="0" y="0"/>
                      <a:ext cx="2324627" cy="1515353"/>
                    </a:xfrm>
                    <a:prstGeom prst="rect">
                      <a:avLst/>
                    </a:prstGeom>
                    <a:effectLst>
                      <a:glow rad="63500">
                        <a:schemeClr val="accent3">
                          <a:satMod val="175000"/>
                          <a:alpha val="40000"/>
                        </a:schemeClr>
                      </a:glow>
                    </a:effectLst>
                  </pic:spPr>
                </pic:pic>
              </a:graphicData>
            </a:graphic>
          </wp:inline>
        </w:drawing>
      </w:r>
    </w:p>
    <w:p w14:paraId="4885C702" w14:textId="77777777" w:rsidR="00C86E72" w:rsidRDefault="00C86E72" w:rsidP="00D45773"/>
    <w:p w14:paraId="583F3884" w14:textId="77777777" w:rsidR="00C86E72" w:rsidRDefault="00C86E72" w:rsidP="00D45773">
      <w:r>
        <w:t>Your training environment is ready to use.</w:t>
      </w:r>
    </w:p>
    <w:p w14:paraId="76780480" w14:textId="77777777" w:rsidR="00C86E72" w:rsidRDefault="00C86E72" w:rsidP="00C86E72">
      <w:pPr>
        <w:pStyle w:val="Heading2"/>
      </w:pPr>
      <w:bookmarkStart w:id="35" w:name="_Toc514249421"/>
      <w:r>
        <w:lastRenderedPageBreak/>
        <w:t>Starting the Training Environment</w:t>
      </w:r>
      <w:bookmarkEnd w:id="35"/>
    </w:p>
    <w:p w14:paraId="52AB22CD" w14:textId="77777777" w:rsidR="00393A80" w:rsidRDefault="005D7EE6" w:rsidP="00D45773">
      <w:r>
        <w:t xml:space="preserve">The </w:t>
      </w:r>
      <w:r w:rsidR="00393A80">
        <w:t>VMs in the environment are already configured with the correct networking and memory/CPU allocation, so you can just start it.</w:t>
      </w:r>
    </w:p>
    <w:p w14:paraId="11EDB545" w14:textId="77777777" w:rsidR="00393A80" w:rsidRDefault="00393A80" w:rsidP="00D45773"/>
    <w:p w14:paraId="7C265AD2" w14:textId="14FE40D9" w:rsidR="00393A80" w:rsidRDefault="00393A80" w:rsidP="00393A80">
      <w:pPr>
        <w:pStyle w:val="ListParagraph"/>
        <w:numPr>
          <w:ilvl w:val="0"/>
          <w:numId w:val="48"/>
        </w:numPr>
      </w:pPr>
      <w:r>
        <w:t>Open your new environment (it may already be open from when you created it, otherwise select it from your environment list)</w:t>
      </w:r>
    </w:p>
    <w:p w14:paraId="59DCF905" w14:textId="0015F5A0" w:rsidR="00393A80" w:rsidRDefault="00393A80" w:rsidP="00D45773">
      <w:r>
        <w:rPr>
          <w:noProof/>
          <w:lang w:val="en-GB" w:eastAsia="en-GB"/>
        </w:rPr>
        <w:drawing>
          <wp:inline distT="0" distB="0" distL="0" distR="0" wp14:anchorId="657CA648" wp14:editId="4729C2D1">
            <wp:extent cx="6206247" cy="3915180"/>
            <wp:effectExtent l="63500" t="63500" r="67945" b="603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8-25 at 10.14.57.png"/>
                    <pic:cNvPicPr/>
                  </pic:nvPicPr>
                  <pic:blipFill>
                    <a:blip r:embed="rId24"/>
                    <a:stretch>
                      <a:fillRect/>
                    </a:stretch>
                  </pic:blipFill>
                  <pic:spPr>
                    <a:xfrm>
                      <a:off x="0" y="0"/>
                      <a:ext cx="6221580" cy="3924853"/>
                    </a:xfrm>
                    <a:prstGeom prst="rect">
                      <a:avLst/>
                    </a:prstGeom>
                    <a:effectLst>
                      <a:glow rad="63500">
                        <a:schemeClr val="accent3">
                          <a:satMod val="175000"/>
                          <a:alpha val="40000"/>
                        </a:schemeClr>
                      </a:glow>
                    </a:effectLst>
                  </pic:spPr>
                </pic:pic>
              </a:graphicData>
            </a:graphic>
          </wp:inline>
        </w:drawing>
      </w:r>
      <w:r w:rsidR="009721CD">
        <w:t xml:space="preserve"> </w:t>
      </w:r>
    </w:p>
    <w:p w14:paraId="7C0271B5" w14:textId="77777777" w:rsidR="00A22F7B" w:rsidRDefault="00A22F7B" w:rsidP="00D45773"/>
    <w:p w14:paraId="337F73E1" w14:textId="77777777" w:rsidR="00C51C46" w:rsidRDefault="00393A80" w:rsidP="00D45773">
      <w:r>
        <w:t xml:space="preserve">You can see the </w:t>
      </w:r>
      <w:r w:rsidR="00C51C46">
        <w:t>four</w:t>
      </w:r>
      <w:r>
        <w:t xml:space="preserve"> VMs in the environment; the IGI appliance, the IGI data server and the </w:t>
      </w:r>
      <w:r w:rsidR="00C51C46">
        <w:t xml:space="preserve">two </w:t>
      </w:r>
      <w:r>
        <w:t>Windows server</w:t>
      </w:r>
      <w:r w:rsidR="00C51C46">
        <w:t>s</w:t>
      </w:r>
      <w:r>
        <w:t>. The IGI data server needs to be running before the appliance is started. The environment start will start the IGI data server and Windows server, wait a minute, then start the IGI appliance.</w:t>
      </w:r>
      <w:r w:rsidR="00C51C46">
        <w:t xml:space="preserve"> </w:t>
      </w:r>
    </w:p>
    <w:p w14:paraId="364191D2" w14:textId="77777777" w:rsidR="00C51C46" w:rsidRDefault="00C51C46" w:rsidP="00D45773"/>
    <w:p w14:paraId="6FD2F5AA" w14:textId="222ED20E" w:rsidR="00393A80" w:rsidRPr="00C51C46" w:rsidRDefault="00C51C46" w:rsidP="00C51C46">
      <w:pPr>
        <w:pStyle w:val="Note"/>
        <w:rPr>
          <w:lang w:val="en-US"/>
        </w:rPr>
      </w:pPr>
      <w:r>
        <w:t xml:space="preserve">If you need the later Windows Server (Windows Svr2016) </w:t>
      </w:r>
      <w:r>
        <w:rPr>
          <w:lang w:val="en-US"/>
        </w:rPr>
        <w:t xml:space="preserve">for a specific lab </w:t>
      </w:r>
      <w:r>
        <w:t>you can start it separately (and shut down the other Windows Server)</w:t>
      </w:r>
      <w:r>
        <w:rPr>
          <w:lang w:val="en-US"/>
        </w:rPr>
        <w:t xml:space="preserve"> – you only need one or the other.</w:t>
      </w:r>
    </w:p>
    <w:p w14:paraId="7667134D" w14:textId="77777777" w:rsidR="00393A80" w:rsidRDefault="00393A80" w:rsidP="00D45773"/>
    <w:p w14:paraId="6B5C5E4A" w14:textId="253D45B5" w:rsidR="00393A80" w:rsidRDefault="00393A80" w:rsidP="00D45773">
      <w:r>
        <w:t>If you want to start the VMs individually, make sure the IGI data server is up and running before starting the appliance.</w:t>
      </w:r>
    </w:p>
    <w:p w14:paraId="519A3DAF" w14:textId="77777777" w:rsidR="00393A80" w:rsidRDefault="00393A80" w:rsidP="00D45773"/>
    <w:p w14:paraId="3AA7F025" w14:textId="444261DE" w:rsidR="00393A80" w:rsidRDefault="00393A80" w:rsidP="00393A80">
      <w:pPr>
        <w:pStyle w:val="ListParagraph"/>
        <w:numPr>
          <w:ilvl w:val="0"/>
          <w:numId w:val="48"/>
        </w:numPr>
      </w:pPr>
      <w:r>
        <w:t>To start the environment, click the right arrow in the top right of the window (immediately below the “Provide feedback” link)</w:t>
      </w:r>
    </w:p>
    <w:p w14:paraId="41B16AD9" w14:textId="77777777" w:rsidR="00393A80" w:rsidRDefault="00393A80" w:rsidP="00D45773"/>
    <w:p w14:paraId="7ECD2379" w14:textId="3A7B9F9B" w:rsidR="00393A80" w:rsidRDefault="00393A80" w:rsidP="00D45773">
      <w:r>
        <w:rPr>
          <w:noProof/>
          <w:lang w:val="en-GB" w:eastAsia="en-GB"/>
        </w:rPr>
        <w:drawing>
          <wp:inline distT="0" distB="0" distL="0" distR="0" wp14:anchorId="33A6C76A" wp14:editId="03DC31A4">
            <wp:extent cx="3691471" cy="410206"/>
            <wp:effectExtent l="76200" t="76200" r="67945" b="730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8-25 at 10.18.50.png"/>
                    <pic:cNvPicPr/>
                  </pic:nvPicPr>
                  <pic:blipFill>
                    <a:blip r:embed="rId25">
                      <a:extLst>
                        <a:ext uri="{28A0092B-C50C-407E-A947-70E740481C1C}">
                          <a14:useLocalDpi xmlns:a14="http://schemas.microsoft.com/office/drawing/2010/main" val="0"/>
                        </a:ext>
                      </a:extLst>
                    </a:blip>
                    <a:stretch>
                      <a:fillRect/>
                    </a:stretch>
                  </pic:blipFill>
                  <pic:spPr>
                    <a:xfrm>
                      <a:off x="0" y="0"/>
                      <a:ext cx="3942788" cy="438133"/>
                    </a:xfrm>
                    <a:prstGeom prst="rect">
                      <a:avLst/>
                    </a:prstGeom>
                    <a:effectLst>
                      <a:glow rad="63500">
                        <a:schemeClr val="accent3">
                          <a:satMod val="175000"/>
                          <a:alpha val="40000"/>
                        </a:schemeClr>
                      </a:glow>
                    </a:effectLst>
                  </pic:spPr>
                </pic:pic>
              </a:graphicData>
            </a:graphic>
          </wp:inline>
        </w:drawing>
      </w:r>
    </w:p>
    <w:p w14:paraId="1ED6D9FC" w14:textId="77777777" w:rsidR="00393A80" w:rsidRDefault="00393A80" w:rsidP="00D45773"/>
    <w:p w14:paraId="4E5CE192" w14:textId="5397078C" w:rsidR="00393A80" w:rsidRDefault="00393A80" w:rsidP="00D45773">
      <w:r>
        <w:t>The running sequence stage section will be displayed, and busy icons will appear beside the environment title and the titles for each VM. The VM windows will change from a grey background, to a blue background (as they are being started), to a green background (started).</w:t>
      </w:r>
    </w:p>
    <w:p w14:paraId="5C46769A" w14:textId="77777777" w:rsidR="00393A80" w:rsidRDefault="00393A80" w:rsidP="00D45773"/>
    <w:p w14:paraId="1640E69D" w14:textId="206060DF" w:rsidR="00393A80" w:rsidRDefault="00393A80" w:rsidP="00D45773">
      <w:r>
        <w:rPr>
          <w:noProof/>
          <w:lang w:val="en-GB" w:eastAsia="en-GB"/>
        </w:rPr>
        <w:lastRenderedPageBreak/>
        <w:drawing>
          <wp:inline distT="0" distB="0" distL="0" distR="0" wp14:anchorId="2C710ED3" wp14:editId="25741B75">
            <wp:extent cx="4580471" cy="1725314"/>
            <wp:effectExtent l="76200" t="76200" r="67945" b="781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8-25 at 10.20.33.png"/>
                    <pic:cNvPicPr/>
                  </pic:nvPicPr>
                  <pic:blipFill>
                    <a:blip r:embed="rId26">
                      <a:extLst>
                        <a:ext uri="{28A0092B-C50C-407E-A947-70E740481C1C}">
                          <a14:useLocalDpi xmlns:a14="http://schemas.microsoft.com/office/drawing/2010/main" val="0"/>
                        </a:ext>
                      </a:extLst>
                    </a:blip>
                    <a:stretch>
                      <a:fillRect/>
                    </a:stretch>
                  </pic:blipFill>
                  <pic:spPr>
                    <a:xfrm>
                      <a:off x="0" y="0"/>
                      <a:ext cx="4585986" cy="1727391"/>
                    </a:xfrm>
                    <a:prstGeom prst="rect">
                      <a:avLst/>
                    </a:prstGeom>
                    <a:effectLst>
                      <a:glow rad="63500">
                        <a:schemeClr val="accent3">
                          <a:satMod val="175000"/>
                          <a:alpha val="40000"/>
                        </a:schemeClr>
                      </a:glow>
                    </a:effectLst>
                  </pic:spPr>
                </pic:pic>
              </a:graphicData>
            </a:graphic>
          </wp:inline>
        </w:drawing>
      </w:r>
    </w:p>
    <w:p w14:paraId="7D5AAC57" w14:textId="77777777" w:rsidR="00393A80" w:rsidRDefault="00393A80" w:rsidP="00D45773"/>
    <w:p w14:paraId="1A928416" w14:textId="78F90257" w:rsidR="00393A80" w:rsidRDefault="00393A80" w:rsidP="00D45773">
      <w:r>
        <w:t>When all three VMs have a green background, they are started. Next, we need to check that they started.</w:t>
      </w:r>
    </w:p>
    <w:p w14:paraId="01E20ADA" w14:textId="05555BFC" w:rsidR="00393A80" w:rsidRDefault="00393A80" w:rsidP="00393A80">
      <w:pPr>
        <w:pStyle w:val="Heading2"/>
      </w:pPr>
      <w:bookmarkStart w:id="36" w:name="_Toc514249422"/>
      <w:r>
        <w:t>Check VMs</w:t>
      </w:r>
      <w:bookmarkEnd w:id="36"/>
    </w:p>
    <w:p w14:paraId="36B69336" w14:textId="77777777" w:rsidR="00393A80" w:rsidRDefault="00393A80" w:rsidP="00D45773">
      <w:r>
        <w:t>We will check each VM in turn</w:t>
      </w:r>
    </w:p>
    <w:p w14:paraId="22A1DFB3" w14:textId="77777777" w:rsidR="00E212F1" w:rsidRDefault="00E212F1" w:rsidP="00E212F1">
      <w:pPr>
        <w:pStyle w:val="ListParagraph"/>
        <w:numPr>
          <w:ilvl w:val="0"/>
          <w:numId w:val="48"/>
        </w:numPr>
      </w:pPr>
      <w:r>
        <w:t xml:space="preserve">Click on the </w:t>
      </w:r>
      <w:r w:rsidRPr="00E212F1">
        <w:rPr>
          <w:b/>
        </w:rPr>
        <w:t>IGI 52x DataServer…</w:t>
      </w:r>
      <w:r>
        <w:t xml:space="preserve"> VM to open a browser window/tab into that environment</w:t>
      </w:r>
    </w:p>
    <w:p w14:paraId="09E73CE9" w14:textId="51D97455" w:rsidR="00E212F1" w:rsidRDefault="00E212F1" w:rsidP="00E212F1">
      <w:pPr>
        <w:pStyle w:val="ListParagraph"/>
        <w:numPr>
          <w:ilvl w:val="0"/>
          <w:numId w:val="48"/>
        </w:numPr>
      </w:pPr>
      <w:r>
        <w:t xml:space="preserve">At the login prompt login with </w:t>
      </w:r>
      <w:r w:rsidRPr="00E212F1">
        <w:rPr>
          <w:rStyle w:val="CodeChar"/>
        </w:rPr>
        <w:t>igi/igi</w:t>
      </w:r>
    </w:p>
    <w:p w14:paraId="07187F54" w14:textId="1D792F97" w:rsidR="00E212F1" w:rsidRDefault="00E212F1" w:rsidP="00E212F1">
      <w:pPr>
        <w:pStyle w:val="ListParagraph"/>
        <w:numPr>
          <w:ilvl w:val="0"/>
          <w:numId w:val="48"/>
        </w:numPr>
      </w:pPr>
      <w:r>
        <w:t>Change directory to tools (</w:t>
      </w:r>
      <w:r w:rsidRPr="00E212F1">
        <w:rPr>
          <w:rStyle w:val="CodeChar"/>
        </w:rPr>
        <w:t>cd tools</w:t>
      </w:r>
      <w:r>
        <w:t>)</w:t>
      </w:r>
    </w:p>
    <w:p w14:paraId="1E50D146" w14:textId="78849C2F" w:rsidR="00E212F1" w:rsidRDefault="00E212F1" w:rsidP="00E212F1">
      <w:pPr>
        <w:pStyle w:val="ListParagraph"/>
        <w:numPr>
          <w:ilvl w:val="0"/>
          <w:numId w:val="48"/>
        </w:numPr>
      </w:pPr>
      <w:r>
        <w:t>Check that the two database instances are running (</w:t>
      </w:r>
      <w:r w:rsidRPr="00E212F1">
        <w:rPr>
          <w:rStyle w:val="CodeChar"/>
        </w:rPr>
        <w:t>ps –ef | grep db2</w:t>
      </w:r>
      <w:r>
        <w:t>)</w:t>
      </w:r>
    </w:p>
    <w:p w14:paraId="6C2BD3BD" w14:textId="77777777" w:rsidR="00E212F1" w:rsidRDefault="00E212F1" w:rsidP="00D45773"/>
    <w:p w14:paraId="2A409C14" w14:textId="44E36050" w:rsidR="00E212F1" w:rsidRDefault="00E212F1" w:rsidP="00D45773">
      <w:r>
        <w:rPr>
          <w:noProof/>
          <w:lang w:val="en-GB" w:eastAsia="en-GB"/>
        </w:rPr>
        <w:drawing>
          <wp:inline distT="0" distB="0" distL="0" distR="0" wp14:anchorId="61F2B8C6" wp14:editId="0C466073">
            <wp:extent cx="5494681" cy="4155683"/>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8-25 at 10.25.45.png"/>
                    <pic:cNvPicPr/>
                  </pic:nvPicPr>
                  <pic:blipFill>
                    <a:blip r:embed="rId27">
                      <a:extLst>
                        <a:ext uri="{28A0092B-C50C-407E-A947-70E740481C1C}">
                          <a14:useLocalDpi xmlns:a14="http://schemas.microsoft.com/office/drawing/2010/main" val="0"/>
                        </a:ext>
                      </a:extLst>
                    </a:blip>
                    <a:stretch>
                      <a:fillRect/>
                    </a:stretch>
                  </pic:blipFill>
                  <pic:spPr>
                    <a:xfrm>
                      <a:off x="0" y="0"/>
                      <a:ext cx="5509907" cy="4167199"/>
                    </a:xfrm>
                    <a:prstGeom prst="rect">
                      <a:avLst/>
                    </a:prstGeom>
                    <a:effectLst/>
                  </pic:spPr>
                </pic:pic>
              </a:graphicData>
            </a:graphic>
          </wp:inline>
        </w:drawing>
      </w:r>
    </w:p>
    <w:p w14:paraId="785F2474" w14:textId="77777777" w:rsidR="00E94874" w:rsidRDefault="00E94874" w:rsidP="00D45773"/>
    <w:p w14:paraId="1268B2B6" w14:textId="34990532" w:rsidR="00E212F1" w:rsidRDefault="00E212F1" w:rsidP="00D45773">
      <w:r>
        <w:t>Ignore the opening message saying IGI 5.2.2 – the environment is at 5.2.3.</w:t>
      </w:r>
    </w:p>
    <w:p w14:paraId="03FDA469" w14:textId="77777777" w:rsidR="00E212F1" w:rsidRDefault="00E212F1" w:rsidP="00D45773"/>
    <w:p w14:paraId="740C776A" w14:textId="6943C9CD" w:rsidR="00E212F1" w:rsidRDefault="00E212F1" w:rsidP="00D45773">
      <w:r>
        <w:t>If you see both DB2 instances running (db2sysc process for igiinst and igildap), the VM has started correctly.</w:t>
      </w:r>
    </w:p>
    <w:p w14:paraId="40C1E38F" w14:textId="77777777" w:rsidR="00E212F1" w:rsidRDefault="00E212F1" w:rsidP="00D45773"/>
    <w:p w14:paraId="68A1AA0B" w14:textId="0FD9B036" w:rsidR="00E212F1" w:rsidRDefault="00E212F1" w:rsidP="00E212F1">
      <w:pPr>
        <w:pStyle w:val="ListParagraph"/>
        <w:numPr>
          <w:ilvl w:val="0"/>
          <w:numId w:val="49"/>
        </w:numPr>
      </w:pPr>
      <w:r>
        <w:t>Close the browser window/tab for the IGI data server</w:t>
      </w:r>
    </w:p>
    <w:p w14:paraId="5ABEC52B" w14:textId="4BAF234E" w:rsidR="00E212F1" w:rsidRDefault="00E212F1" w:rsidP="00E212F1">
      <w:pPr>
        <w:pStyle w:val="ListParagraph"/>
        <w:numPr>
          <w:ilvl w:val="0"/>
          <w:numId w:val="48"/>
        </w:numPr>
      </w:pPr>
      <w:r>
        <w:t xml:space="preserve">Back on the Skytap environment view, click on the </w:t>
      </w:r>
      <w:r w:rsidRPr="00E212F1">
        <w:rPr>
          <w:b/>
        </w:rPr>
        <w:t xml:space="preserve">IGI 52x </w:t>
      </w:r>
      <w:r>
        <w:rPr>
          <w:b/>
        </w:rPr>
        <w:t>Appliance</w:t>
      </w:r>
      <w:r w:rsidRPr="00E212F1">
        <w:rPr>
          <w:b/>
        </w:rPr>
        <w:t>…</w:t>
      </w:r>
      <w:r>
        <w:t xml:space="preserve"> VM to open a browser window/tab into that environment</w:t>
      </w:r>
    </w:p>
    <w:p w14:paraId="724E2E31" w14:textId="18EA509D" w:rsidR="00E212F1" w:rsidRDefault="00E212F1" w:rsidP="00E212F1">
      <w:pPr>
        <w:pStyle w:val="ListParagraph"/>
        <w:numPr>
          <w:ilvl w:val="0"/>
          <w:numId w:val="49"/>
        </w:numPr>
      </w:pPr>
      <w:r>
        <w:lastRenderedPageBreak/>
        <w:t xml:space="preserve">Login with </w:t>
      </w:r>
      <w:r w:rsidRPr="00E212F1">
        <w:rPr>
          <w:rStyle w:val="CodeChar"/>
        </w:rPr>
        <w:t>admin/Passw0rd!</w:t>
      </w:r>
      <w:r>
        <w:t xml:space="preserve"> (note exclamation mark)</w:t>
      </w:r>
    </w:p>
    <w:p w14:paraId="584CA712" w14:textId="77777777" w:rsidR="00E212F1" w:rsidRDefault="00E212F1" w:rsidP="00D45773"/>
    <w:p w14:paraId="0BB06A35" w14:textId="161C27AF" w:rsidR="00E212F1" w:rsidRDefault="00E212F1" w:rsidP="00D45773">
      <w:r>
        <w:rPr>
          <w:noProof/>
          <w:lang w:val="en-GB" w:eastAsia="en-GB"/>
        </w:rPr>
        <w:drawing>
          <wp:inline distT="0" distB="0" distL="0" distR="0" wp14:anchorId="512B3353" wp14:editId="1DD9CA90">
            <wp:extent cx="5645650" cy="1769697"/>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8-25 at 10.30.25.png"/>
                    <pic:cNvPicPr/>
                  </pic:nvPicPr>
                  <pic:blipFill>
                    <a:blip r:embed="rId28">
                      <a:extLst>
                        <a:ext uri="{28A0092B-C50C-407E-A947-70E740481C1C}">
                          <a14:useLocalDpi xmlns:a14="http://schemas.microsoft.com/office/drawing/2010/main" val="0"/>
                        </a:ext>
                      </a:extLst>
                    </a:blip>
                    <a:stretch>
                      <a:fillRect/>
                    </a:stretch>
                  </pic:blipFill>
                  <pic:spPr>
                    <a:xfrm>
                      <a:off x="0" y="0"/>
                      <a:ext cx="5678405" cy="1779964"/>
                    </a:xfrm>
                    <a:prstGeom prst="rect">
                      <a:avLst/>
                    </a:prstGeom>
                    <a:effectLst/>
                  </pic:spPr>
                </pic:pic>
              </a:graphicData>
            </a:graphic>
          </wp:inline>
        </w:drawing>
      </w:r>
    </w:p>
    <w:p w14:paraId="40DFB333" w14:textId="77777777" w:rsidR="00E212F1" w:rsidRDefault="00E212F1" w:rsidP="00D45773"/>
    <w:p w14:paraId="60EA7302" w14:textId="77777777" w:rsidR="00E212F1" w:rsidRDefault="00E212F1" w:rsidP="00D45773">
      <w:r>
        <w:t>If this works, the appliance is ok.</w:t>
      </w:r>
    </w:p>
    <w:p w14:paraId="157403F6" w14:textId="77777777" w:rsidR="00E212F1" w:rsidRDefault="00E212F1" w:rsidP="00D45773"/>
    <w:p w14:paraId="168D9098" w14:textId="309DF432" w:rsidR="00E212F1" w:rsidRDefault="00E212F1" w:rsidP="00E212F1">
      <w:pPr>
        <w:pStyle w:val="ListParagraph"/>
        <w:numPr>
          <w:ilvl w:val="0"/>
          <w:numId w:val="49"/>
        </w:numPr>
      </w:pPr>
      <w:r>
        <w:t>Close the browser window/tab for the IGI appliance</w:t>
      </w:r>
    </w:p>
    <w:p w14:paraId="4FF0E37F" w14:textId="4756D5D3" w:rsidR="00E212F1" w:rsidRDefault="00E212F1" w:rsidP="00E212F1">
      <w:pPr>
        <w:pStyle w:val="ListParagraph"/>
        <w:numPr>
          <w:ilvl w:val="0"/>
          <w:numId w:val="48"/>
        </w:numPr>
      </w:pPr>
      <w:r>
        <w:t xml:space="preserve">Back on the Skytap environment view, click on the </w:t>
      </w:r>
      <w:r>
        <w:rPr>
          <w:b/>
        </w:rPr>
        <w:t>Windows Server</w:t>
      </w:r>
      <w:r w:rsidRPr="00E212F1">
        <w:rPr>
          <w:b/>
        </w:rPr>
        <w:t>…</w:t>
      </w:r>
      <w:r>
        <w:t xml:space="preserve"> VM to open a browser window/tab into that environment</w:t>
      </w:r>
    </w:p>
    <w:p w14:paraId="6955E6C0" w14:textId="35BA80F7" w:rsidR="00E212F1" w:rsidRDefault="00E212F1" w:rsidP="00E212F1">
      <w:pPr>
        <w:pStyle w:val="ListParagraph"/>
        <w:numPr>
          <w:ilvl w:val="0"/>
          <w:numId w:val="48"/>
        </w:numPr>
      </w:pPr>
      <w:r>
        <w:t>Use the Ctrl-Alt-Del botton in the Skytap toolbar to send a Ctrl+Alt+Del to the Windows server</w:t>
      </w:r>
    </w:p>
    <w:p w14:paraId="67545587" w14:textId="25A378A0" w:rsidR="00E212F1" w:rsidRDefault="00E212F1" w:rsidP="00E212F1">
      <w:pPr>
        <w:pStyle w:val="ListParagraph"/>
        <w:numPr>
          <w:ilvl w:val="0"/>
          <w:numId w:val="49"/>
        </w:numPr>
      </w:pPr>
      <w:r>
        <w:t xml:space="preserve">Login with </w:t>
      </w:r>
      <w:r w:rsidRPr="005669E3">
        <w:rPr>
          <w:rStyle w:val="CodeChar"/>
        </w:rPr>
        <w:t>Demo\administrator</w:t>
      </w:r>
      <w:r w:rsidRPr="00E212F1">
        <w:rPr>
          <w:rStyle w:val="CodeChar"/>
        </w:rPr>
        <w:t>/Passw0rd</w:t>
      </w:r>
    </w:p>
    <w:p w14:paraId="12B04358" w14:textId="77777777" w:rsidR="005669E3" w:rsidRDefault="005669E3" w:rsidP="00D45773"/>
    <w:p w14:paraId="0F14435D" w14:textId="77777777" w:rsidR="005669E3" w:rsidRDefault="005669E3" w:rsidP="00D45773">
      <w:r>
        <w:t xml:space="preserve">The Windows Server is not activated and we will skip activation. </w:t>
      </w:r>
    </w:p>
    <w:p w14:paraId="1EC8C07F" w14:textId="176909B3" w:rsidR="00E212F1" w:rsidRDefault="005669E3" w:rsidP="005669E3">
      <w:pPr>
        <w:pStyle w:val="ListParagraph"/>
        <w:numPr>
          <w:ilvl w:val="0"/>
          <w:numId w:val="50"/>
        </w:numPr>
      </w:pPr>
      <w:r>
        <w:t xml:space="preserve">Click </w:t>
      </w:r>
      <w:r w:rsidRPr="005669E3">
        <w:rPr>
          <w:b/>
        </w:rPr>
        <w:t>Ask me later</w:t>
      </w:r>
      <w:r>
        <w:t xml:space="preserve"> on the Windows Activation dialog </w:t>
      </w:r>
    </w:p>
    <w:p w14:paraId="33A5D35F" w14:textId="5F6000AD" w:rsidR="005669E3" w:rsidRDefault="005669E3" w:rsidP="005669E3">
      <w:pPr>
        <w:pStyle w:val="ListParagraph"/>
        <w:numPr>
          <w:ilvl w:val="0"/>
          <w:numId w:val="50"/>
        </w:numPr>
      </w:pPr>
      <w:r>
        <w:t xml:space="preserve">Click </w:t>
      </w:r>
      <w:r w:rsidRPr="005669E3">
        <w:rPr>
          <w:b/>
        </w:rPr>
        <w:t>OK</w:t>
      </w:r>
      <w:r>
        <w:t xml:space="preserve"> on the second Windows Activation dialog</w:t>
      </w:r>
    </w:p>
    <w:p w14:paraId="7BAAB7F4" w14:textId="77777777" w:rsidR="005669E3" w:rsidRDefault="005669E3" w:rsidP="00D45773"/>
    <w:p w14:paraId="0106E290" w14:textId="1B3A2593" w:rsidR="005669E3" w:rsidRDefault="005669E3" w:rsidP="00D45773">
      <w:r>
        <w:t xml:space="preserve">The environment is now ready for testing prior to running labs. You can now proceed to </w:t>
      </w:r>
      <w:r>
        <w:fldChar w:fldCharType="begin"/>
      </w:r>
      <w:r>
        <w:instrText xml:space="preserve"> REF _Ref488938320 \h </w:instrText>
      </w:r>
      <w:r>
        <w:fldChar w:fldCharType="separate"/>
      </w:r>
      <w:r>
        <w:t>Check Environment (Application is Working)</w:t>
      </w:r>
      <w:r>
        <w:fldChar w:fldCharType="end"/>
      </w:r>
      <w:r>
        <w:t xml:space="preserve"> on page </w:t>
      </w:r>
      <w:r>
        <w:fldChar w:fldCharType="begin"/>
      </w:r>
      <w:r>
        <w:instrText xml:space="preserve"> PAGEREF _Ref488938320 \h </w:instrText>
      </w:r>
      <w:r>
        <w:fldChar w:fldCharType="separate"/>
      </w:r>
      <w:r>
        <w:rPr>
          <w:noProof/>
        </w:rPr>
        <w:t>20</w:t>
      </w:r>
      <w:r>
        <w:fldChar w:fldCharType="end"/>
      </w:r>
      <w:r>
        <w:t>.</w:t>
      </w:r>
    </w:p>
    <w:p w14:paraId="2E53A768" w14:textId="6C7F4EB4" w:rsidR="00F65E40" w:rsidRDefault="00F65E40" w:rsidP="00F65E40">
      <w:pPr>
        <w:pStyle w:val="Heading1"/>
      </w:pPr>
      <w:bookmarkStart w:id="37" w:name="_Toc514249423"/>
      <w:r>
        <w:lastRenderedPageBreak/>
        <w:t>SCS-Portal Environment Setup</w:t>
      </w:r>
      <w:bookmarkEnd w:id="37"/>
    </w:p>
    <w:p w14:paraId="630F6F6E" w14:textId="0394AAA1" w:rsidR="00F65E40" w:rsidRDefault="007611AB" w:rsidP="00D45773">
      <w:r>
        <w:t>The Security CloudSpace Portal (</w:t>
      </w:r>
      <w:r w:rsidR="008062DD">
        <w:t xml:space="preserve">aka. </w:t>
      </w:r>
      <w:r>
        <w:t>SCS-Portal,</w:t>
      </w:r>
      <w:r w:rsidR="008062DD">
        <w:t xml:space="preserve"> IBM Remote Lab Reservation, IRLP), </w:t>
      </w:r>
      <w:hyperlink r:id="rId29" w:history="1">
        <w:r w:rsidR="006D7623" w:rsidRPr="002539F4">
          <w:rPr>
            <w:rStyle w:val="Hyperlink"/>
          </w:rPr>
          <w:t>https://ibm.biz/scsportal</w:t>
        </w:r>
      </w:hyperlink>
      <w:r w:rsidR="008062DD">
        <w:t xml:space="preserve"> , is an IBM portal front-ending Skytap. It allows instances of Skytap templates (called “profiles”) to be scheduled for training and demo purposes.</w:t>
      </w:r>
    </w:p>
    <w:p w14:paraId="62F0E282" w14:textId="77777777" w:rsidR="008062DD" w:rsidRDefault="008062DD" w:rsidP="00D45773"/>
    <w:p w14:paraId="679B4302" w14:textId="568491E0" w:rsidR="008062DD" w:rsidRDefault="008062DD" w:rsidP="00D45773">
      <w:r>
        <w:t>There are SCS-Portal profiles corresponding to the Skytap templates listed in the previous section:</w:t>
      </w:r>
    </w:p>
    <w:p w14:paraId="79629895" w14:textId="772FD043" w:rsidR="008062DD" w:rsidRDefault="00366837" w:rsidP="008E705A">
      <w:pPr>
        <w:pStyle w:val="ListParagraph"/>
        <w:numPr>
          <w:ilvl w:val="0"/>
          <w:numId w:val="52"/>
        </w:numPr>
      </w:pPr>
      <w:r w:rsidRPr="008E705A">
        <w:rPr>
          <w:b/>
          <w:i/>
        </w:rPr>
        <w:t>Security Solutions / DM0000184 – IAM: IGI 5.2.x Training Environment</w:t>
      </w:r>
      <w:r>
        <w:t xml:space="preserve"> – this corresponds to the </w:t>
      </w:r>
      <w:r w:rsidRPr="008E705A">
        <w:rPr>
          <w:i/>
        </w:rPr>
        <w:t>IAM: IGI 52x Training Env | 040 | INSTANCE</w:t>
      </w:r>
      <w:r>
        <w:t xml:space="preserve"> and is the profile that should be used for all labs</w:t>
      </w:r>
    </w:p>
    <w:p w14:paraId="21ACA482" w14:textId="2F564E59" w:rsidR="00366837" w:rsidRDefault="00B347A4" w:rsidP="00CA4A40">
      <w:pPr>
        <w:pStyle w:val="ListParagraph"/>
        <w:numPr>
          <w:ilvl w:val="0"/>
          <w:numId w:val="52"/>
        </w:numPr>
      </w:pPr>
      <w:r w:rsidRPr="00413BB5">
        <w:rPr>
          <w:b/>
          <w:i/>
        </w:rPr>
        <w:t>Security Solutions / DM0000</w:t>
      </w:r>
      <w:r w:rsidR="00413BB5" w:rsidRPr="00413BB5">
        <w:rPr>
          <w:b/>
          <w:i/>
        </w:rPr>
        <w:t>225</w:t>
      </w:r>
      <w:r w:rsidRPr="00413BB5">
        <w:rPr>
          <w:b/>
          <w:i/>
        </w:rPr>
        <w:t xml:space="preserve"> – </w:t>
      </w:r>
      <w:r w:rsidR="00413BB5" w:rsidRPr="00413BB5">
        <w:rPr>
          <w:b/>
          <w:i/>
        </w:rPr>
        <w:t>IAM: IGI 5.2.x Training Environment - Integration Lab Done</w:t>
      </w:r>
      <w:r>
        <w:t xml:space="preserve"> – this corresponds to the </w:t>
      </w:r>
      <w:r w:rsidR="00413BB5" w:rsidRPr="00413BB5">
        <w:rPr>
          <w:i/>
        </w:rPr>
        <w:t>•</w:t>
      </w:r>
      <w:r w:rsidR="00413BB5" w:rsidRPr="00413BB5">
        <w:rPr>
          <w:i/>
        </w:rPr>
        <w:tab/>
        <w:t xml:space="preserve">IAM: IGI 52x Training Env - Integration lab done | 040 | INSTANCE </w:t>
      </w:r>
      <w:r>
        <w:t xml:space="preserve">and is the profile that should </w:t>
      </w:r>
      <w:r w:rsidR="00413BB5">
        <w:t>only be used by people doing the Basic/Essentials labs (Lab04) and have progressed past Part 02 of the lab.</w:t>
      </w:r>
    </w:p>
    <w:p w14:paraId="00558DA9" w14:textId="398C3DB0" w:rsidR="00366837" w:rsidRDefault="00366837" w:rsidP="00366837">
      <w:pPr>
        <w:pStyle w:val="Heading2"/>
      </w:pPr>
      <w:bookmarkStart w:id="38" w:name="_Toc514249424"/>
      <w:r>
        <w:t>Scheduling a Profile Instance</w:t>
      </w:r>
      <w:bookmarkEnd w:id="38"/>
    </w:p>
    <w:p w14:paraId="00AFEFEA" w14:textId="704FB241" w:rsidR="00366837" w:rsidRDefault="00366837" w:rsidP="00366837">
      <w:r>
        <w:t xml:space="preserve">If you are in a training class, your instructor may have scheduled instances for you. If you have been given a URL (like </w:t>
      </w:r>
      <w:r w:rsidR="008E705A">
        <w:t>https://labs.edu.ihost.com/nd.5002389.s1/ec4b) then you can skip the following and go straight to starting your environment.</w:t>
      </w:r>
    </w:p>
    <w:p w14:paraId="0661C859" w14:textId="77777777" w:rsidR="008E705A" w:rsidRDefault="008E705A" w:rsidP="00366837"/>
    <w:p w14:paraId="200C4DDD" w14:textId="77777777" w:rsidR="008E705A" w:rsidRDefault="008E705A" w:rsidP="00366837">
      <w:r>
        <w:t>To schedule a demo:</w:t>
      </w:r>
    </w:p>
    <w:p w14:paraId="665CF686" w14:textId="77777777" w:rsidR="008E705A" w:rsidRDefault="008E705A" w:rsidP="008E705A">
      <w:pPr>
        <w:pStyle w:val="ListParagraph"/>
        <w:numPr>
          <w:ilvl w:val="0"/>
          <w:numId w:val="53"/>
        </w:numPr>
      </w:pPr>
      <w:r>
        <w:t>Go to SCS-Portal (</w:t>
      </w:r>
      <w:hyperlink r:id="rId30" w:history="1">
        <w:r w:rsidRPr="002539F4">
          <w:rPr>
            <w:rStyle w:val="Hyperlink"/>
          </w:rPr>
          <w:t>https://ibm.biz/scsportal</w:t>
        </w:r>
      </w:hyperlink>
      <w:r>
        <w:t xml:space="preserve"> ). The default page is the Schedule a Demo page</w:t>
      </w:r>
    </w:p>
    <w:p w14:paraId="3C766318" w14:textId="0DDB96AF" w:rsidR="008E705A" w:rsidRDefault="008E705A" w:rsidP="008E705A">
      <w:pPr>
        <w:pStyle w:val="ListParagraph"/>
        <w:numPr>
          <w:ilvl w:val="0"/>
          <w:numId w:val="53"/>
        </w:numPr>
      </w:pPr>
      <w:r>
        <w:t xml:space="preserve">Select </w:t>
      </w:r>
      <w:r w:rsidRPr="008E705A">
        <w:rPr>
          <w:rStyle w:val="CodeChar"/>
        </w:rPr>
        <w:t>Security Solutions</w:t>
      </w:r>
      <w:r>
        <w:t xml:space="preserve"> for the </w:t>
      </w:r>
      <w:r w:rsidRPr="008E705A">
        <w:rPr>
          <w:b/>
        </w:rPr>
        <w:t>Curriculum unit</w:t>
      </w:r>
      <w:r>
        <w:t xml:space="preserve"> and select the </w:t>
      </w:r>
      <w:r w:rsidRPr="008E705A">
        <w:rPr>
          <w:b/>
        </w:rPr>
        <w:t>IGI Demonstration Profile</w:t>
      </w:r>
      <w:r>
        <w:t xml:space="preserve"> you need</w:t>
      </w:r>
    </w:p>
    <w:p w14:paraId="57B2C803" w14:textId="77777777" w:rsidR="00366837" w:rsidRDefault="00366837" w:rsidP="00D45773"/>
    <w:p w14:paraId="5F78E95F" w14:textId="5A29B390" w:rsidR="008E705A" w:rsidRDefault="008E705A" w:rsidP="00D45773">
      <w:r>
        <w:rPr>
          <w:noProof/>
          <w:lang w:val="en-GB" w:eastAsia="en-GB"/>
        </w:rPr>
        <w:drawing>
          <wp:inline distT="0" distB="0" distL="0" distR="0" wp14:anchorId="0CDA91DA" wp14:editId="01A6A437">
            <wp:extent cx="6188710" cy="1814830"/>
            <wp:effectExtent l="76200" t="76200" r="85090" b="647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8-30 at 09.46.23.png"/>
                    <pic:cNvPicPr/>
                  </pic:nvPicPr>
                  <pic:blipFill>
                    <a:blip r:embed="rId31">
                      <a:extLst>
                        <a:ext uri="{28A0092B-C50C-407E-A947-70E740481C1C}">
                          <a14:useLocalDpi xmlns:a14="http://schemas.microsoft.com/office/drawing/2010/main" val="0"/>
                        </a:ext>
                      </a:extLst>
                    </a:blip>
                    <a:stretch>
                      <a:fillRect/>
                    </a:stretch>
                  </pic:blipFill>
                  <pic:spPr>
                    <a:xfrm>
                      <a:off x="0" y="0"/>
                      <a:ext cx="6188710" cy="1814830"/>
                    </a:xfrm>
                    <a:prstGeom prst="rect">
                      <a:avLst/>
                    </a:prstGeom>
                    <a:effectLst>
                      <a:glow rad="63500">
                        <a:schemeClr val="accent3">
                          <a:satMod val="175000"/>
                          <a:alpha val="40000"/>
                        </a:schemeClr>
                      </a:glow>
                    </a:effectLst>
                  </pic:spPr>
                </pic:pic>
              </a:graphicData>
            </a:graphic>
          </wp:inline>
        </w:drawing>
      </w:r>
    </w:p>
    <w:p w14:paraId="3C9DC0F9" w14:textId="77777777" w:rsidR="008E705A" w:rsidRDefault="008E705A" w:rsidP="00D45773"/>
    <w:p w14:paraId="3C308068" w14:textId="5A6DC4A4" w:rsidR="008E705A" w:rsidRDefault="008E705A" w:rsidP="00D45773">
      <w:r>
        <w:t>When you select the appropriate profile, the page will refresh and you will see a documentation link as shown.</w:t>
      </w:r>
    </w:p>
    <w:p w14:paraId="3AF815EC" w14:textId="4E7B1860" w:rsidR="008E705A" w:rsidRDefault="008E705A" w:rsidP="008E705A">
      <w:pPr>
        <w:pStyle w:val="ListParagraph"/>
        <w:numPr>
          <w:ilvl w:val="0"/>
          <w:numId w:val="54"/>
        </w:numPr>
      </w:pPr>
      <w:r>
        <w:t xml:space="preserve">Enter </w:t>
      </w:r>
      <w:r w:rsidRPr="008E705A">
        <w:rPr>
          <w:b/>
        </w:rPr>
        <w:t>Schedule information</w:t>
      </w:r>
      <w:r>
        <w:t xml:space="preserve"> based on your purpose for using the profile:</w:t>
      </w:r>
    </w:p>
    <w:p w14:paraId="401DB37A" w14:textId="27CD9A2A" w:rsidR="008E705A" w:rsidRDefault="008E705A" w:rsidP="008E705A">
      <w:pPr>
        <w:pStyle w:val="ListParagraph"/>
        <w:numPr>
          <w:ilvl w:val="0"/>
          <w:numId w:val="55"/>
        </w:numPr>
      </w:pPr>
      <w:r w:rsidRPr="008E705A">
        <w:rPr>
          <w:b/>
        </w:rPr>
        <w:t>Demonstration Name</w:t>
      </w:r>
      <w:r>
        <w:t xml:space="preserve"> – you must give it a name</w:t>
      </w:r>
    </w:p>
    <w:p w14:paraId="5CC33364" w14:textId="77777777" w:rsidR="002E184A" w:rsidRDefault="008E705A" w:rsidP="008E705A">
      <w:pPr>
        <w:pStyle w:val="ListParagraph"/>
        <w:numPr>
          <w:ilvl w:val="0"/>
          <w:numId w:val="55"/>
        </w:numPr>
      </w:pPr>
      <w:r w:rsidRPr="002E184A">
        <w:rPr>
          <w:b/>
        </w:rPr>
        <w:t>Opportunity number</w:t>
      </w:r>
      <w:r>
        <w:t xml:space="preserve"> – if this in support of a sales opportunity you should include an opportunity number</w:t>
      </w:r>
      <w:r w:rsidR="002E184A">
        <w:t>. T</w:t>
      </w:r>
      <w:r>
        <w:t>his is checked ag</w:t>
      </w:r>
      <w:r w:rsidR="002E184A">
        <w:t>ainst a live DB. If there are problems you can include it I the Customer name –or- Description field</w:t>
      </w:r>
    </w:p>
    <w:p w14:paraId="45655290" w14:textId="77777777" w:rsidR="002E184A" w:rsidRDefault="002E184A" w:rsidP="008E705A">
      <w:pPr>
        <w:pStyle w:val="ListParagraph"/>
        <w:numPr>
          <w:ilvl w:val="0"/>
          <w:numId w:val="55"/>
        </w:numPr>
      </w:pPr>
      <w:r w:rsidRPr="002E184A">
        <w:rPr>
          <w:b/>
        </w:rPr>
        <w:t>User e-mail</w:t>
      </w:r>
      <w:r>
        <w:t xml:space="preserve"> – this will be your email</w:t>
      </w:r>
    </w:p>
    <w:p w14:paraId="10C94DB1" w14:textId="48ECCF51" w:rsidR="002E184A" w:rsidRDefault="002E184A" w:rsidP="008E705A">
      <w:pPr>
        <w:pStyle w:val="ListParagraph"/>
        <w:numPr>
          <w:ilvl w:val="0"/>
          <w:numId w:val="55"/>
        </w:numPr>
      </w:pPr>
      <w:r w:rsidRPr="002E184A">
        <w:rPr>
          <w:b/>
        </w:rPr>
        <w:t>Contact e-mail</w:t>
      </w:r>
      <w:r>
        <w:t xml:space="preserve"> – this is used when instances are scheduled for other people (note – the owner of the profile will also get an email when an instance is scheduled)</w:t>
      </w:r>
    </w:p>
    <w:p w14:paraId="2934CBB4" w14:textId="620AF23C" w:rsidR="008E705A" w:rsidRDefault="002E184A" w:rsidP="008E705A">
      <w:pPr>
        <w:pStyle w:val="ListParagraph"/>
        <w:numPr>
          <w:ilvl w:val="0"/>
          <w:numId w:val="55"/>
        </w:numPr>
      </w:pPr>
      <w:r w:rsidRPr="002E184A">
        <w:rPr>
          <w:b/>
        </w:rPr>
        <w:t>Number of instances</w:t>
      </w:r>
      <w:r>
        <w:t xml:space="preserve"> – admins can select &gt;1, all other users can only request a single instance (if you need multiples, you need to contact one of the admins)</w:t>
      </w:r>
    </w:p>
    <w:p w14:paraId="58FBDE1C" w14:textId="1A399BDC" w:rsidR="002E184A" w:rsidRDefault="002E184A" w:rsidP="008E705A">
      <w:pPr>
        <w:pStyle w:val="ListParagraph"/>
        <w:numPr>
          <w:ilvl w:val="0"/>
          <w:numId w:val="55"/>
        </w:numPr>
      </w:pPr>
      <w:r>
        <w:rPr>
          <w:b/>
        </w:rPr>
        <w:t xml:space="preserve">Demo purpose </w:t>
      </w:r>
      <w:r>
        <w:t>– select from one in the pull-down list</w:t>
      </w:r>
    </w:p>
    <w:p w14:paraId="18373D5B" w14:textId="30724F7D" w:rsidR="002E184A" w:rsidRDefault="002E184A" w:rsidP="008E705A">
      <w:pPr>
        <w:pStyle w:val="ListParagraph"/>
        <w:numPr>
          <w:ilvl w:val="0"/>
          <w:numId w:val="55"/>
        </w:numPr>
      </w:pPr>
      <w:r>
        <w:rPr>
          <w:b/>
        </w:rPr>
        <w:t xml:space="preserve">Customer name </w:t>
      </w:r>
      <w:r>
        <w:t>-or- Description – this will depend on the purpose</w:t>
      </w:r>
    </w:p>
    <w:p w14:paraId="49612FC4" w14:textId="485A0E89" w:rsidR="002E184A" w:rsidRDefault="002E184A" w:rsidP="008E705A">
      <w:pPr>
        <w:pStyle w:val="ListParagraph"/>
        <w:numPr>
          <w:ilvl w:val="0"/>
          <w:numId w:val="55"/>
        </w:numPr>
      </w:pPr>
      <w:r>
        <w:rPr>
          <w:b/>
        </w:rPr>
        <w:t xml:space="preserve">Time zone </w:t>
      </w:r>
      <w:r>
        <w:t>– it should default to your time zone</w:t>
      </w:r>
    </w:p>
    <w:p w14:paraId="4874EAA1" w14:textId="35F751FC" w:rsidR="002E184A" w:rsidRDefault="002E184A" w:rsidP="008E705A">
      <w:pPr>
        <w:pStyle w:val="ListParagraph"/>
        <w:numPr>
          <w:ilvl w:val="0"/>
          <w:numId w:val="55"/>
        </w:numPr>
      </w:pPr>
      <w:r>
        <w:rPr>
          <w:b/>
        </w:rPr>
        <w:t xml:space="preserve">Start data </w:t>
      </w:r>
      <w:r>
        <w:t>– either a future start date or you can specify Start now to have it instantly scheduled</w:t>
      </w:r>
    </w:p>
    <w:p w14:paraId="7C21C108" w14:textId="6FB70B5E" w:rsidR="002E184A" w:rsidRDefault="002E184A" w:rsidP="008E705A">
      <w:pPr>
        <w:pStyle w:val="ListParagraph"/>
        <w:numPr>
          <w:ilvl w:val="0"/>
          <w:numId w:val="55"/>
        </w:numPr>
      </w:pPr>
      <w:r>
        <w:rPr>
          <w:b/>
        </w:rPr>
        <w:t xml:space="preserve">End date </w:t>
      </w:r>
      <w:r>
        <w:t>– the date it will automatically be removed. Note that the max duration for any instance is set when the profile is defined and will normally be 2-3 days. If you are running course (or personal training) longer than that you may need to schedule multiple instances or contact an admin to see if it can be extended</w:t>
      </w:r>
    </w:p>
    <w:p w14:paraId="2BBADE8A" w14:textId="77777777" w:rsidR="008E705A" w:rsidRDefault="008E705A" w:rsidP="00D45773"/>
    <w:p w14:paraId="0B00D3AC" w14:textId="17263246" w:rsidR="008E705A" w:rsidRDefault="008E705A" w:rsidP="00D45773">
      <w:r>
        <w:rPr>
          <w:noProof/>
          <w:lang w:val="en-GB" w:eastAsia="en-GB"/>
        </w:rPr>
        <w:lastRenderedPageBreak/>
        <w:drawing>
          <wp:inline distT="0" distB="0" distL="0" distR="0" wp14:anchorId="2F6352AA" wp14:editId="3E00D7EA">
            <wp:extent cx="6188710" cy="3249295"/>
            <wp:effectExtent l="76200" t="76200" r="85090" b="781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8-30 at 09.46.38.png"/>
                    <pic:cNvPicPr/>
                  </pic:nvPicPr>
                  <pic:blipFill>
                    <a:blip r:embed="rId32">
                      <a:extLst>
                        <a:ext uri="{28A0092B-C50C-407E-A947-70E740481C1C}">
                          <a14:useLocalDpi xmlns:a14="http://schemas.microsoft.com/office/drawing/2010/main" val="0"/>
                        </a:ext>
                      </a:extLst>
                    </a:blip>
                    <a:stretch>
                      <a:fillRect/>
                    </a:stretch>
                  </pic:blipFill>
                  <pic:spPr>
                    <a:xfrm>
                      <a:off x="0" y="0"/>
                      <a:ext cx="6188710" cy="3249295"/>
                    </a:xfrm>
                    <a:prstGeom prst="rect">
                      <a:avLst/>
                    </a:prstGeom>
                    <a:effectLst>
                      <a:glow rad="63500">
                        <a:schemeClr val="accent3">
                          <a:satMod val="175000"/>
                          <a:alpha val="40000"/>
                        </a:schemeClr>
                      </a:glow>
                    </a:effectLst>
                  </pic:spPr>
                </pic:pic>
              </a:graphicData>
            </a:graphic>
          </wp:inline>
        </w:drawing>
      </w:r>
    </w:p>
    <w:p w14:paraId="70F68827" w14:textId="77777777" w:rsidR="008E705A" w:rsidRDefault="008E705A" w:rsidP="00D45773"/>
    <w:p w14:paraId="5C3BFF3F" w14:textId="39C6BCCB" w:rsidR="002E184A" w:rsidRDefault="002E184A" w:rsidP="002E184A">
      <w:pPr>
        <w:pStyle w:val="ListParagraph"/>
        <w:numPr>
          <w:ilvl w:val="0"/>
          <w:numId w:val="56"/>
        </w:numPr>
      </w:pPr>
      <w:r>
        <w:t xml:space="preserve">Click </w:t>
      </w:r>
      <w:r w:rsidRPr="002E184A">
        <w:rPr>
          <w:b/>
        </w:rPr>
        <w:t>Schedule</w:t>
      </w:r>
    </w:p>
    <w:p w14:paraId="3EE0C552" w14:textId="77777777" w:rsidR="002E184A" w:rsidRDefault="002E184A" w:rsidP="00D45773"/>
    <w:p w14:paraId="04BBF586" w14:textId="1A1A28F9" w:rsidR="002E184A" w:rsidRDefault="002E184A" w:rsidP="00D45773">
      <w:r>
        <w:t xml:space="preserve">The page will be </w:t>
      </w:r>
      <w:r w:rsidR="00C51C46">
        <w:t>refreshed,</w:t>
      </w:r>
      <w:r>
        <w:t xml:space="preserve"> and you will see a message indicating your instance has been booked.</w:t>
      </w:r>
    </w:p>
    <w:p w14:paraId="3CD22686" w14:textId="77777777" w:rsidR="008E705A" w:rsidRDefault="008E705A" w:rsidP="00D45773"/>
    <w:p w14:paraId="416803E6" w14:textId="09E1BB92" w:rsidR="008E705A" w:rsidRDefault="008E705A" w:rsidP="00D45773">
      <w:r>
        <w:rPr>
          <w:noProof/>
          <w:lang w:val="en-GB" w:eastAsia="en-GB"/>
        </w:rPr>
        <w:drawing>
          <wp:inline distT="0" distB="0" distL="0" distR="0" wp14:anchorId="33E58444" wp14:editId="392CA253">
            <wp:extent cx="6188710" cy="838835"/>
            <wp:effectExtent l="76200" t="76200" r="85090" b="755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8-30 at 09.47.24.png"/>
                    <pic:cNvPicPr/>
                  </pic:nvPicPr>
                  <pic:blipFill>
                    <a:blip r:embed="rId33">
                      <a:extLst>
                        <a:ext uri="{28A0092B-C50C-407E-A947-70E740481C1C}">
                          <a14:useLocalDpi xmlns:a14="http://schemas.microsoft.com/office/drawing/2010/main" val="0"/>
                        </a:ext>
                      </a:extLst>
                    </a:blip>
                    <a:stretch>
                      <a:fillRect/>
                    </a:stretch>
                  </pic:blipFill>
                  <pic:spPr>
                    <a:xfrm>
                      <a:off x="0" y="0"/>
                      <a:ext cx="6188710" cy="838835"/>
                    </a:xfrm>
                    <a:prstGeom prst="rect">
                      <a:avLst/>
                    </a:prstGeom>
                    <a:effectLst>
                      <a:glow rad="63500">
                        <a:schemeClr val="accent3">
                          <a:satMod val="175000"/>
                          <a:alpha val="40000"/>
                        </a:schemeClr>
                      </a:glow>
                    </a:effectLst>
                  </pic:spPr>
                </pic:pic>
              </a:graphicData>
            </a:graphic>
          </wp:inline>
        </w:drawing>
      </w:r>
    </w:p>
    <w:p w14:paraId="4E6A6ADE" w14:textId="77777777" w:rsidR="008E705A" w:rsidRDefault="008E705A" w:rsidP="00D45773"/>
    <w:p w14:paraId="650E601D" w14:textId="738A2B79" w:rsidR="002E184A" w:rsidRDefault="002E184A" w:rsidP="002E184A">
      <w:pPr>
        <w:pStyle w:val="ListParagraph"/>
        <w:numPr>
          <w:ilvl w:val="0"/>
          <w:numId w:val="56"/>
        </w:numPr>
      </w:pPr>
      <w:r>
        <w:t xml:space="preserve">Click on the </w:t>
      </w:r>
      <w:r w:rsidRPr="002E184A">
        <w:rPr>
          <w:b/>
          <w:u w:val="single"/>
        </w:rPr>
        <w:t>Show demonstration details</w:t>
      </w:r>
      <w:r>
        <w:t xml:space="preserve"> link</w:t>
      </w:r>
    </w:p>
    <w:p w14:paraId="31224346" w14:textId="77777777" w:rsidR="008E705A" w:rsidRDefault="008E705A" w:rsidP="00D45773"/>
    <w:p w14:paraId="0A7BA1AF" w14:textId="7BFE0209" w:rsidR="008E705A" w:rsidRDefault="008E705A" w:rsidP="00D45773">
      <w:r>
        <w:rPr>
          <w:noProof/>
          <w:lang w:val="en-GB" w:eastAsia="en-GB"/>
        </w:rPr>
        <w:drawing>
          <wp:inline distT="0" distB="0" distL="0" distR="0" wp14:anchorId="5AA10E9A" wp14:editId="465D9B3E">
            <wp:extent cx="6188710" cy="2494280"/>
            <wp:effectExtent l="76200" t="76200" r="85090" b="711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08-30 at 09.48.43.png"/>
                    <pic:cNvPicPr/>
                  </pic:nvPicPr>
                  <pic:blipFill>
                    <a:blip r:embed="rId34">
                      <a:extLst>
                        <a:ext uri="{28A0092B-C50C-407E-A947-70E740481C1C}">
                          <a14:useLocalDpi xmlns:a14="http://schemas.microsoft.com/office/drawing/2010/main" val="0"/>
                        </a:ext>
                      </a:extLst>
                    </a:blip>
                    <a:stretch>
                      <a:fillRect/>
                    </a:stretch>
                  </pic:blipFill>
                  <pic:spPr>
                    <a:xfrm>
                      <a:off x="0" y="0"/>
                      <a:ext cx="6188710" cy="2494280"/>
                    </a:xfrm>
                    <a:prstGeom prst="rect">
                      <a:avLst/>
                    </a:prstGeom>
                    <a:effectLst>
                      <a:glow rad="63500">
                        <a:schemeClr val="accent3">
                          <a:satMod val="175000"/>
                          <a:alpha val="40000"/>
                        </a:schemeClr>
                      </a:glow>
                    </a:effectLst>
                  </pic:spPr>
                </pic:pic>
              </a:graphicData>
            </a:graphic>
          </wp:inline>
        </w:drawing>
      </w:r>
    </w:p>
    <w:p w14:paraId="43F67477" w14:textId="77777777" w:rsidR="008E705A" w:rsidRDefault="008E705A" w:rsidP="00D45773"/>
    <w:p w14:paraId="6D282E7C" w14:textId="6BA41415" w:rsidR="00366837" w:rsidRDefault="002E184A" w:rsidP="00D45773">
      <w:r>
        <w:t>It shows all the details of your scheduled instance. Note the Demo URL(s) at the bottom. This is the link you use to access the instance.</w:t>
      </w:r>
    </w:p>
    <w:p w14:paraId="10A35B4C" w14:textId="790D5750" w:rsidR="002E184A" w:rsidRDefault="002E184A" w:rsidP="002E184A">
      <w:pPr>
        <w:pStyle w:val="Heading2"/>
      </w:pPr>
      <w:bookmarkStart w:id="39" w:name="_Toc514249425"/>
      <w:r>
        <w:lastRenderedPageBreak/>
        <w:t>Accessing the Profile Instance</w:t>
      </w:r>
      <w:bookmarkEnd w:id="39"/>
      <w:r>
        <w:t xml:space="preserve"> </w:t>
      </w:r>
    </w:p>
    <w:p w14:paraId="2C3D7621" w14:textId="77777777" w:rsidR="008528B0" w:rsidRDefault="002E184A" w:rsidP="00D45773">
      <w:r>
        <w:t>To access the profile instance</w:t>
      </w:r>
      <w:r w:rsidR="008528B0">
        <w:t>:</w:t>
      </w:r>
    </w:p>
    <w:p w14:paraId="385C1BC3" w14:textId="77777777" w:rsidR="008528B0" w:rsidRDefault="008528B0" w:rsidP="00D45773"/>
    <w:p w14:paraId="07A8EB16" w14:textId="1B397A75" w:rsidR="00366837" w:rsidRDefault="008528B0" w:rsidP="008528B0">
      <w:pPr>
        <w:pStyle w:val="ListParagraph"/>
        <w:numPr>
          <w:ilvl w:val="0"/>
          <w:numId w:val="56"/>
        </w:numPr>
      </w:pPr>
      <w:r>
        <w:t>C</w:t>
      </w:r>
      <w:r w:rsidR="002E184A">
        <w:t>lick the Demo URL(s) link from the Schedule details page (or given to you by your instructor).</w:t>
      </w:r>
    </w:p>
    <w:p w14:paraId="26C3BA07" w14:textId="77777777" w:rsidR="008528B0" w:rsidRDefault="008528B0" w:rsidP="00D45773"/>
    <w:p w14:paraId="3DC47190" w14:textId="15B07897" w:rsidR="008528B0" w:rsidRDefault="008528B0" w:rsidP="00D45773">
      <w:r>
        <w:t xml:space="preserve">This will take you into Skytap </w:t>
      </w:r>
    </w:p>
    <w:p w14:paraId="54C1463D" w14:textId="77777777" w:rsidR="008528B0" w:rsidRDefault="008528B0" w:rsidP="00D45773"/>
    <w:p w14:paraId="2E0EF7F2" w14:textId="0DF65F15" w:rsidR="008528B0" w:rsidRDefault="008528B0" w:rsidP="00D45773">
      <w:r>
        <w:rPr>
          <w:noProof/>
          <w:lang w:val="en-GB" w:eastAsia="en-GB"/>
        </w:rPr>
        <w:drawing>
          <wp:inline distT="0" distB="0" distL="0" distR="0" wp14:anchorId="3FAA5A28" wp14:editId="2C3772DE">
            <wp:extent cx="6188710" cy="3384550"/>
            <wp:effectExtent l="76200" t="76200" r="85090" b="698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7-08-30 at 10.09.01.png"/>
                    <pic:cNvPicPr/>
                  </pic:nvPicPr>
                  <pic:blipFill>
                    <a:blip r:embed="rId35">
                      <a:extLst>
                        <a:ext uri="{28A0092B-C50C-407E-A947-70E740481C1C}">
                          <a14:useLocalDpi xmlns:a14="http://schemas.microsoft.com/office/drawing/2010/main" val="0"/>
                        </a:ext>
                      </a:extLst>
                    </a:blip>
                    <a:stretch>
                      <a:fillRect/>
                    </a:stretch>
                  </pic:blipFill>
                  <pic:spPr>
                    <a:xfrm>
                      <a:off x="0" y="0"/>
                      <a:ext cx="6188710" cy="3384550"/>
                    </a:xfrm>
                    <a:prstGeom prst="rect">
                      <a:avLst/>
                    </a:prstGeom>
                    <a:effectLst>
                      <a:glow rad="63500">
                        <a:schemeClr val="accent3">
                          <a:satMod val="175000"/>
                          <a:alpha val="40000"/>
                        </a:schemeClr>
                      </a:glow>
                    </a:effectLst>
                  </pic:spPr>
                </pic:pic>
              </a:graphicData>
            </a:graphic>
          </wp:inline>
        </w:drawing>
      </w:r>
    </w:p>
    <w:p w14:paraId="0FDB8337" w14:textId="77777777" w:rsidR="002E184A" w:rsidRPr="00366837" w:rsidRDefault="002E184A" w:rsidP="00D45773"/>
    <w:p w14:paraId="410C6C93" w14:textId="4E727315" w:rsidR="008062DD" w:rsidRDefault="008528B0" w:rsidP="00D45773">
      <w:r>
        <w:t>The top of the page shows you how much time you have remaining for this instance.</w:t>
      </w:r>
    </w:p>
    <w:p w14:paraId="7655A39B" w14:textId="77777777" w:rsidR="008528B0" w:rsidRDefault="008528B0" w:rsidP="00D45773"/>
    <w:p w14:paraId="17B5DD8C" w14:textId="034205BD" w:rsidR="008528B0" w:rsidRDefault="008528B0" w:rsidP="00D45773">
      <w:r>
        <w:t>The main part of the page provides instructions (“Resources”) for this instance. It will look different for different profiles and covers lab guides, startup instructions and other useful information.</w:t>
      </w:r>
    </w:p>
    <w:p w14:paraId="0D93D6EC" w14:textId="77777777" w:rsidR="008528B0" w:rsidRDefault="008528B0" w:rsidP="00D45773"/>
    <w:p w14:paraId="1752CE95" w14:textId="1BE4DF74" w:rsidR="008528B0" w:rsidRDefault="008528B0" w:rsidP="00D45773">
      <w:r>
        <w:t>There is a second tab that shows the VMs for this instance</w:t>
      </w:r>
      <w:r w:rsidR="00C51C46">
        <w:t xml:space="preserve"> (note the new Windows Svr2016 is not shown)</w:t>
      </w:r>
      <w:r>
        <w:t>.</w:t>
      </w:r>
    </w:p>
    <w:p w14:paraId="5176AD26" w14:textId="77777777" w:rsidR="008528B0" w:rsidRDefault="008528B0" w:rsidP="00D45773"/>
    <w:p w14:paraId="50DD60E6" w14:textId="0D50B4E5" w:rsidR="008528B0" w:rsidRDefault="008528B0" w:rsidP="008528B0">
      <w:pPr>
        <w:pStyle w:val="ListParagraph"/>
        <w:numPr>
          <w:ilvl w:val="0"/>
          <w:numId w:val="56"/>
        </w:numPr>
      </w:pPr>
      <w:r>
        <w:t xml:space="preserve">Select the </w:t>
      </w:r>
      <w:r w:rsidRPr="008528B0">
        <w:rPr>
          <w:b/>
        </w:rPr>
        <w:t>VMs</w:t>
      </w:r>
      <w:r>
        <w:t xml:space="preserve"> tab</w:t>
      </w:r>
    </w:p>
    <w:p w14:paraId="57DB2614" w14:textId="77777777" w:rsidR="008528B0" w:rsidRDefault="008528B0" w:rsidP="00D45773"/>
    <w:p w14:paraId="6C3870AF" w14:textId="585FF4FA" w:rsidR="008528B0" w:rsidRDefault="008528B0" w:rsidP="00D45773">
      <w:r>
        <w:rPr>
          <w:noProof/>
          <w:lang w:val="en-GB" w:eastAsia="en-GB"/>
        </w:rPr>
        <w:drawing>
          <wp:inline distT="0" distB="0" distL="0" distR="0" wp14:anchorId="74461267" wp14:editId="0B0FF150">
            <wp:extent cx="6188710" cy="2290445"/>
            <wp:effectExtent l="76200" t="76200" r="85090" b="717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7-08-30 at 10.10.43.png"/>
                    <pic:cNvPicPr/>
                  </pic:nvPicPr>
                  <pic:blipFill>
                    <a:blip r:embed="rId36">
                      <a:extLst>
                        <a:ext uri="{28A0092B-C50C-407E-A947-70E740481C1C}">
                          <a14:useLocalDpi xmlns:a14="http://schemas.microsoft.com/office/drawing/2010/main" val="0"/>
                        </a:ext>
                      </a:extLst>
                    </a:blip>
                    <a:stretch>
                      <a:fillRect/>
                    </a:stretch>
                  </pic:blipFill>
                  <pic:spPr>
                    <a:xfrm>
                      <a:off x="0" y="0"/>
                      <a:ext cx="6188710" cy="2290445"/>
                    </a:xfrm>
                    <a:prstGeom prst="rect">
                      <a:avLst/>
                    </a:prstGeom>
                    <a:effectLst>
                      <a:glow rad="63500">
                        <a:schemeClr val="accent3">
                          <a:satMod val="175000"/>
                          <a:alpha val="40000"/>
                        </a:schemeClr>
                      </a:glow>
                    </a:effectLst>
                  </pic:spPr>
                </pic:pic>
              </a:graphicData>
            </a:graphic>
          </wp:inline>
        </w:drawing>
      </w:r>
    </w:p>
    <w:p w14:paraId="7493BCFD" w14:textId="77777777" w:rsidR="008062DD" w:rsidRDefault="008062DD" w:rsidP="00D45773"/>
    <w:p w14:paraId="7DA93D89" w14:textId="529C558A" w:rsidR="008528B0" w:rsidRDefault="008528B0" w:rsidP="00D45773">
      <w:r>
        <w:t>The environment is now ready to start.</w:t>
      </w:r>
    </w:p>
    <w:p w14:paraId="528A68AC" w14:textId="49AE25D1" w:rsidR="008528B0" w:rsidRDefault="008528B0" w:rsidP="008528B0">
      <w:pPr>
        <w:pStyle w:val="Heading2"/>
      </w:pPr>
      <w:bookmarkStart w:id="40" w:name="_Toc514249426"/>
      <w:r>
        <w:lastRenderedPageBreak/>
        <w:t>Starting the Training Environment</w:t>
      </w:r>
      <w:bookmarkEnd w:id="40"/>
    </w:p>
    <w:p w14:paraId="0CACD383" w14:textId="77777777" w:rsidR="008528B0" w:rsidRDefault="008528B0" w:rsidP="00D45773">
      <w:r>
        <w:t>To start the training environment:</w:t>
      </w:r>
    </w:p>
    <w:p w14:paraId="39AB97F2" w14:textId="77777777" w:rsidR="008528B0" w:rsidRDefault="008528B0" w:rsidP="008528B0">
      <w:pPr>
        <w:pStyle w:val="ListParagraph"/>
        <w:numPr>
          <w:ilvl w:val="0"/>
          <w:numId w:val="56"/>
        </w:numPr>
      </w:pPr>
      <w:r>
        <w:t>Click the arrow button on the top right of the page</w:t>
      </w:r>
    </w:p>
    <w:p w14:paraId="63C649D4" w14:textId="77777777" w:rsidR="008528B0" w:rsidRDefault="008528B0" w:rsidP="00D45773"/>
    <w:p w14:paraId="490B3C5B" w14:textId="74F6B20F" w:rsidR="008528B0" w:rsidRDefault="008528B0" w:rsidP="00D45773">
      <w:r>
        <w:t>The background of each VM will change to light blue.</w:t>
      </w:r>
    </w:p>
    <w:p w14:paraId="5FA9177B" w14:textId="77777777" w:rsidR="008528B0" w:rsidRDefault="008528B0" w:rsidP="00D45773"/>
    <w:p w14:paraId="0E3D5B54" w14:textId="14575127" w:rsidR="00D14779" w:rsidRDefault="00D14779" w:rsidP="00D45773">
      <w:r>
        <w:rPr>
          <w:noProof/>
          <w:lang w:val="en-GB" w:eastAsia="en-GB"/>
        </w:rPr>
        <w:drawing>
          <wp:inline distT="0" distB="0" distL="0" distR="0" wp14:anchorId="74D112DE" wp14:editId="70F1FF53">
            <wp:extent cx="6188710" cy="2252345"/>
            <wp:effectExtent l="76200" t="76200" r="85090" b="844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7-08-30 at 10.12.48.png"/>
                    <pic:cNvPicPr/>
                  </pic:nvPicPr>
                  <pic:blipFill>
                    <a:blip r:embed="rId37">
                      <a:extLst>
                        <a:ext uri="{28A0092B-C50C-407E-A947-70E740481C1C}">
                          <a14:useLocalDpi xmlns:a14="http://schemas.microsoft.com/office/drawing/2010/main" val="0"/>
                        </a:ext>
                      </a:extLst>
                    </a:blip>
                    <a:stretch>
                      <a:fillRect/>
                    </a:stretch>
                  </pic:blipFill>
                  <pic:spPr>
                    <a:xfrm>
                      <a:off x="0" y="0"/>
                      <a:ext cx="6188710" cy="2252345"/>
                    </a:xfrm>
                    <a:prstGeom prst="rect">
                      <a:avLst/>
                    </a:prstGeom>
                    <a:effectLst>
                      <a:glow rad="63500">
                        <a:schemeClr val="accent3">
                          <a:satMod val="175000"/>
                          <a:alpha val="40000"/>
                        </a:schemeClr>
                      </a:glow>
                    </a:effectLst>
                  </pic:spPr>
                </pic:pic>
              </a:graphicData>
            </a:graphic>
          </wp:inline>
        </w:drawing>
      </w:r>
    </w:p>
    <w:p w14:paraId="3719DB44" w14:textId="77777777" w:rsidR="008528B0" w:rsidRDefault="008528B0" w:rsidP="00D45773"/>
    <w:p w14:paraId="75FD963E" w14:textId="6341D259" w:rsidR="008528B0" w:rsidRDefault="008528B0" w:rsidP="00D45773">
      <w:r>
        <w:t xml:space="preserve">As the VMs start, the background will change to green. In most IGI training environments there is a startup sequence (e.g. data server must be running before the virtual appliance) so you </w:t>
      </w:r>
      <w:r w:rsidR="00D14779">
        <w:t>might see some VMs start before others.</w:t>
      </w:r>
    </w:p>
    <w:p w14:paraId="354CED8C" w14:textId="77777777" w:rsidR="00D14779" w:rsidRDefault="00D14779" w:rsidP="00D45773"/>
    <w:p w14:paraId="5A60CB03" w14:textId="4ABE0008" w:rsidR="00D14779" w:rsidRDefault="00D14779" w:rsidP="00D45773">
      <w:r>
        <w:rPr>
          <w:noProof/>
          <w:lang w:val="en-GB" w:eastAsia="en-GB"/>
        </w:rPr>
        <w:drawing>
          <wp:inline distT="0" distB="0" distL="0" distR="0" wp14:anchorId="761401BA" wp14:editId="2E6147C4">
            <wp:extent cx="6188710" cy="2259330"/>
            <wp:effectExtent l="76200" t="76200" r="85090" b="774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08-30 at 10.14.31.png"/>
                    <pic:cNvPicPr/>
                  </pic:nvPicPr>
                  <pic:blipFill>
                    <a:blip r:embed="rId38">
                      <a:extLst>
                        <a:ext uri="{28A0092B-C50C-407E-A947-70E740481C1C}">
                          <a14:useLocalDpi xmlns:a14="http://schemas.microsoft.com/office/drawing/2010/main" val="0"/>
                        </a:ext>
                      </a:extLst>
                    </a:blip>
                    <a:stretch>
                      <a:fillRect/>
                    </a:stretch>
                  </pic:blipFill>
                  <pic:spPr>
                    <a:xfrm>
                      <a:off x="0" y="0"/>
                      <a:ext cx="6188710" cy="2259330"/>
                    </a:xfrm>
                    <a:prstGeom prst="rect">
                      <a:avLst/>
                    </a:prstGeom>
                    <a:effectLst>
                      <a:glow rad="63500">
                        <a:schemeClr val="accent3">
                          <a:satMod val="175000"/>
                          <a:alpha val="40000"/>
                        </a:schemeClr>
                      </a:glow>
                    </a:effectLst>
                  </pic:spPr>
                </pic:pic>
              </a:graphicData>
            </a:graphic>
          </wp:inline>
        </w:drawing>
      </w:r>
    </w:p>
    <w:p w14:paraId="6F2F8CE7" w14:textId="77777777" w:rsidR="00D14779" w:rsidRDefault="00D14779" w:rsidP="00D45773"/>
    <w:p w14:paraId="4F174FF1" w14:textId="49E0960B" w:rsidR="008528B0" w:rsidRDefault="00D14779" w:rsidP="00D45773">
      <w:r>
        <w:t>When all VMs are started, the Environment icon will change to green.</w:t>
      </w:r>
    </w:p>
    <w:p w14:paraId="0EDCF922" w14:textId="77777777" w:rsidR="00D14779" w:rsidRDefault="00D14779" w:rsidP="00D45773"/>
    <w:p w14:paraId="47E91284" w14:textId="43BF01B8" w:rsidR="00D14779" w:rsidRDefault="00D14779" w:rsidP="00D45773">
      <w:r>
        <w:rPr>
          <w:noProof/>
          <w:lang w:val="en-GB" w:eastAsia="en-GB"/>
        </w:rPr>
        <w:drawing>
          <wp:inline distT="0" distB="0" distL="0" distR="0" wp14:anchorId="11B1D8BF" wp14:editId="7238443B">
            <wp:extent cx="1722971" cy="850850"/>
            <wp:effectExtent l="76200" t="76200" r="80645" b="641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7-08-30 at 10.15.58.png"/>
                    <pic:cNvPicPr/>
                  </pic:nvPicPr>
                  <pic:blipFill>
                    <a:blip r:embed="rId39">
                      <a:extLst>
                        <a:ext uri="{28A0092B-C50C-407E-A947-70E740481C1C}">
                          <a14:useLocalDpi xmlns:a14="http://schemas.microsoft.com/office/drawing/2010/main" val="0"/>
                        </a:ext>
                      </a:extLst>
                    </a:blip>
                    <a:stretch>
                      <a:fillRect/>
                    </a:stretch>
                  </pic:blipFill>
                  <pic:spPr>
                    <a:xfrm>
                      <a:off x="0" y="0"/>
                      <a:ext cx="1733464" cy="856032"/>
                    </a:xfrm>
                    <a:prstGeom prst="rect">
                      <a:avLst/>
                    </a:prstGeom>
                    <a:effectLst>
                      <a:glow rad="63500">
                        <a:schemeClr val="accent3">
                          <a:satMod val="175000"/>
                          <a:alpha val="40000"/>
                        </a:schemeClr>
                      </a:glow>
                    </a:effectLst>
                  </pic:spPr>
                </pic:pic>
              </a:graphicData>
            </a:graphic>
          </wp:inline>
        </w:drawing>
      </w:r>
    </w:p>
    <w:p w14:paraId="2C560877" w14:textId="77777777" w:rsidR="00D14779" w:rsidRDefault="00D14779" w:rsidP="00D45773"/>
    <w:p w14:paraId="2E88BFEC" w14:textId="47F0027F" w:rsidR="00C51C46" w:rsidRPr="00330A69" w:rsidRDefault="00C51C46" w:rsidP="00C51C46">
      <w:pPr>
        <w:pStyle w:val="Note"/>
        <w:rPr>
          <w:lang w:val="en-US"/>
        </w:rPr>
      </w:pPr>
      <w:r>
        <w:t>If you need the Windows Server 2016 image for a lab, you will need to start it separately.</w:t>
      </w:r>
      <w:r w:rsidR="00330A69">
        <w:rPr>
          <w:lang w:val="en-US"/>
        </w:rPr>
        <w:t xml:space="preserve"> If you do, you can also stop the Windows Server 2008 image.</w:t>
      </w:r>
    </w:p>
    <w:p w14:paraId="21D03AFC" w14:textId="77777777" w:rsidR="00C51C46" w:rsidRDefault="00C51C46" w:rsidP="00D45773"/>
    <w:p w14:paraId="5BCF015A" w14:textId="365D2608" w:rsidR="00D14779" w:rsidRDefault="00D14779" w:rsidP="00D45773">
      <w:r>
        <w:t>We will now test (the following is based on the standard IGI training image)</w:t>
      </w:r>
    </w:p>
    <w:p w14:paraId="0761C1ED" w14:textId="77777777" w:rsidR="00D14779" w:rsidRDefault="00D14779" w:rsidP="00D45773"/>
    <w:p w14:paraId="4C5946A3" w14:textId="77777777" w:rsidR="00D14779" w:rsidRDefault="00D14779" w:rsidP="00D14779">
      <w:pPr>
        <w:pStyle w:val="Heading2"/>
      </w:pPr>
      <w:bookmarkStart w:id="41" w:name="_Toc514249427"/>
      <w:r>
        <w:lastRenderedPageBreak/>
        <w:t>Check VMs</w:t>
      </w:r>
      <w:bookmarkEnd w:id="41"/>
    </w:p>
    <w:p w14:paraId="17F7B522" w14:textId="77777777" w:rsidR="00D14779" w:rsidRDefault="00D14779" w:rsidP="00D14779">
      <w:r>
        <w:t>We will check each VM in turn</w:t>
      </w:r>
    </w:p>
    <w:p w14:paraId="14EC8BA2" w14:textId="77777777" w:rsidR="00D14779" w:rsidRDefault="00D14779" w:rsidP="00D14779">
      <w:pPr>
        <w:pStyle w:val="ListParagraph"/>
        <w:numPr>
          <w:ilvl w:val="0"/>
          <w:numId w:val="48"/>
        </w:numPr>
      </w:pPr>
      <w:r>
        <w:t xml:space="preserve">Click on the </w:t>
      </w:r>
      <w:r w:rsidRPr="00E212F1">
        <w:rPr>
          <w:b/>
        </w:rPr>
        <w:t>IGI 52x DataServer…</w:t>
      </w:r>
      <w:r>
        <w:t xml:space="preserve"> VM to open a browser window/tab into that environment</w:t>
      </w:r>
    </w:p>
    <w:p w14:paraId="51B574C2" w14:textId="77777777" w:rsidR="00D14779" w:rsidRDefault="00D14779" w:rsidP="00D14779">
      <w:pPr>
        <w:pStyle w:val="ListParagraph"/>
        <w:numPr>
          <w:ilvl w:val="0"/>
          <w:numId w:val="48"/>
        </w:numPr>
      </w:pPr>
      <w:r>
        <w:t xml:space="preserve">At the login prompt login with </w:t>
      </w:r>
      <w:r w:rsidRPr="00E212F1">
        <w:rPr>
          <w:rStyle w:val="CodeChar"/>
        </w:rPr>
        <w:t>igi/igi</w:t>
      </w:r>
    </w:p>
    <w:p w14:paraId="394D0514" w14:textId="77777777" w:rsidR="00D14779" w:rsidRDefault="00D14779" w:rsidP="00D14779">
      <w:pPr>
        <w:pStyle w:val="ListParagraph"/>
        <w:numPr>
          <w:ilvl w:val="0"/>
          <w:numId w:val="48"/>
        </w:numPr>
      </w:pPr>
      <w:r>
        <w:t>Change directory to tools (</w:t>
      </w:r>
      <w:r w:rsidRPr="00E212F1">
        <w:rPr>
          <w:rStyle w:val="CodeChar"/>
        </w:rPr>
        <w:t>cd tools</w:t>
      </w:r>
      <w:r>
        <w:t>)</w:t>
      </w:r>
    </w:p>
    <w:p w14:paraId="5AC8987F" w14:textId="77777777" w:rsidR="00D14779" w:rsidRDefault="00D14779" w:rsidP="00D14779">
      <w:pPr>
        <w:pStyle w:val="ListParagraph"/>
        <w:numPr>
          <w:ilvl w:val="0"/>
          <w:numId w:val="48"/>
        </w:numPr>
      </w:pPr>
      <w:r>
        <w:t>Check that the two database instances are running (</w:t>
      </w:r>
      <w:r w:rsidRPr="00E212F1">
        <w:rPr>
          <w:rStyle w:val="CodeChar"/>
        </w:rPr>
        <w:t>ps –ef | grep db2</w:t>
      </w:r>
      <w:r>
        <w:t>)</w:t>
      </w:r>
    </w:p>
    <w:p w14:paraId="5C8F1DDF" w14:textId="77777777" w:rsidR="00D14779" w:rsidRDefault="00D14779" w:rsidP="00D14779"/>
    <w:p w14:paraId="7979D6C4" w14:textId="77777777" w:rsidR="00D14779" w:rsidRDefault="00D14779" w:rsidP="00D14779">
      <w:r>
        <w:rPr>
          <w:noProof/>
          <w:lang w:val="en-GB" w:eastAsia="en-GB"/>
        </w:rPr>
        <w:drawing>
          <wp:inline distT="0" distB="0" distL="0" distR="0" wp14:anchorId="10C92D68" wp14:editId="10DFBAFD">
            <wp:extent cx="5494681" cy="4155683"/>
            <wp:effectExtent l="0" t="0" r="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8-25 at 10.25.45.png"/>
                    <pic:cNvPicPr/>
                  </pic:nvPicPr>
                  <pic:blipFill>
                    <a:blip r:embed="rId27">
                      <a:extLst>
                        <a:ext uri="{28A0092B-C50C-407E-A947-70E740481C1C}">
                          <a14:useLocalDpi xmlns:a14="http://schemas.microsoft.com/office/drawing/2010/main" val="0"/>
                        </a:ext>
                      </a:extLst>
                    </a:blip>
                    <a:stretch>
                      <a:fillRect/>
                    </a:stretch>
                  </pic:blipFill>
                  <pic:spPr>
                    <a:xfrm>
                      <a:off x="0" y="0"/>
                      <a:ext cx="5509907" cy="4167199"/>
                    </a:xfrm>
                    <a:prstGeom prst="rect">
                      <a:avLst/>
                    </a:prstGeom>
                    <a:effectLst/>
                  </pic:spPr>
                </pic:pic>
              </a:graphicData>
            </a:graphic>
          </wp:inline>
        </w:drawing>
      </w:r>
    </w:p>
    <w:p w14:paraId="5231067A" w14:textId="77777777" w:rsidR="00D14779" w:rsidRDefault="00D14779" w:rsidP="00D14779"/>
    <w:p w14:paraId="3DD2581A" w14:textId="77777777" w:rsidR="00D14779" w:rsidRDefault="00D14779" w:rsidP="00D14779">
      <w:r>
        <w:t>Ignore the opening message saying IGI 5.2.2 – the environment is at 5.2.3.</w:t>
      </w:r>
    </w:p>
    <w:p w14:paraId="498AB8DC" w14:textId="77777777" w:rsidR="00D14779" w:rsidRDefault="00D14779" w:rsidP="00D14779"/>
    <w:p w14:paraId="69E29A79" w14:textId="77777777" w:rsidR="00D14779" w:rsidRDefault="00D14779" w:rsidP="00D14779">
      <w:r>
        <w:t>If you see both DB2 instances running (db2sysc process for igiinst and igildap), the VM has started correctly.</w:t>
      </w:r>
    </w:p>
    <w:p w14:paraId="339D6E6B" w14:textId="77777777" w:rsidR="00981343" w:rsidRDefault="00981343" w:rsidP="00D14779"/>
    <w:p w14:paraId="39A1C647" w14:textId="02C6F284" w:rsidR="00981343" w:rsidRDefault="00981343" w:rsidP="00D14779">
      <w:r>
        <w:t>To close this window and return to the VM view:</w:t>
      </w:r>
    </w:p>
    <w:p w14:paraId="6ED88082" w14:textId="1A7424D2" w:rsidR="00981343" w:rsidRDefault="00981343" w:rsidP="00981343">
      <w:pPr>
        <w:pStyle w:val="ListParagraph"/>
        <w:numPr>
          <w:ilvl w:val="0"/>
          <w:numId w:val="57"/>
        </w:numPr>
      </w:pPr>
      <w:r>
        <w:t xml:space="preserve">Select the </w:t>
      </w:r>
      <w:r w:rsidRPr="00B6236B">
        <w:rPr>
          <w:b/>
        </w:rPr>
        <w:t>Environment VMs</w:t>
      </w:r>
      <w:r>
        <w:t xml:space="preserve"> icon in the task bar (two monitors overlapped)</w:t>
      </w:r>
    </w:p>
    <w:p w14:paraId="25526C06" w14:textId="77777777" w:rsidR="00981343" w:rsidRDefault="00981343" w:rsidP="00D14779"/>
    <w:p w14:paraId="6606F341" w14:textId="575F30E3" w:rsidR="00981343" w:rsidRDefault="00981343" w:rsidP="00D14779">
      <w:r>
        <w:rPr>
          <w:noProof/>
          <w:lang w:val="en-GB" w:eastAsia="en-GB"/>
        </w:rPr>
        <w:drawing>
          <wp:inline distT="0" distB="0" distL="0" distR="0" wp14:anchorId="79E36468" wp14:editId="69C7361F">
            <wp:extent cx="6188710" cy="82423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7-08-30 at 10.17.57.png"/>
                    <pic:cNvPicPr/>
                  </pic:nvPicPr>
                  <pic:blipFill>
                    <a:blip r:embed="rId40">
                      <a:extLst>
                        <a:ext uri="{28A0092B-C50C-407E-A947-70E740481C1C}">
                          <a14:useLocalDpi xmlns:a14="http://schemas.microsoft.com/office/drawing/2010/main" val="0"/>
                        </a:ext>
                      </a:extLst>
                    </a:blip>
                    <a:stretch>
                      <a:fillRect/>
                    </a:stretch>
                  </pic:blipFill>
                  <pic:spPr>
                    <a:xfrm>
                      <a:off x="0" y="0"/>
                      <a:ext cx="6188710" cy="824230"/>
                    </a:xfrm>
                    <a:prstGeom prst="rect">
                      <a:avLst/>
                    </a:prstGeom>
                  </pic:spPr>
                </pic:pic>
              </a:graphicData>
            </a:graphic>
          </wp:inline>
        </w:drawing>
      </w:r>
    </w:p>
    <w:p w14:paraId="354D09E5" w14:textId="77777777" w:rsidR="00D14779" w:rsidRDefault="00D14779" w:rsidP="00D14779"/>
    <w:p w14:paraId="05B20338" w14:textId="77777777" w:rsidR="00B6236B" w:rsidRDefault="00D14779" w:rsidP="00D14779">
      <w:pPr>
        <w:pStyle w:val="ListParagraph"/>
        <w:numPr>
          <w:ilvl w:val="0"/>
          <w:numId w:val="49"/>
        </w:numPr>
      </w:pPr>
      <w:r>
        <w:t>Cl</w:t>
      </w:r>
      <w:r w:rsidR="00B6236B">
        <w:t xml:space="preserve">ick on the </w:t>
      </w:r>
      <w:r w:rsidR="00B6236B" w:rsidRPr="00B6236B">
        <w:rPr>
          <w:b/>
          <w:u w:val="single"/>
        </w:rPr>
        <w:t>View all VMs</w:t>
      </w:r>
      <w:r w:rsidR="00B6236B">
        <w:t xml:space="preserve"> link</w:t>
      </w:r>
    </w:p>
    <w:p w14:paraId="3599DBB2" w14:textId="77777777" w:rsidR="00B6236B" w:rsidRDefault="00B6236B" w:rsidP="00B6236B"/>
    <w:p w14:paraId="0C10784B" w14:textId="26390259" w:rsidR="00981343" w:rsidRDefault="00B6236B" w:rsidP="00981343">
      <w:r>
        <w:rPr>
          <w:noProof/>
          <w:lang w:val="en-GB" w:eastAsia="en-GB"/>
        </w:rPr>
        <w:drawing>
          <wp:inline distT="0" distB="0" distL="0" distR="0" wp14:anchorId="4D62505D" wp14:editId="22D6D1BD">
            <wp:extent cx="6188710" cy="933450"/>
            <wp:effectExtent l="0" t="0" r="889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7-08-30 at 10.19.57.png"/>
                    <pic:cNvPicPr/>
                  </pic:nvPicPr>
                  <pic:blipFill>
                    <a:blip r:embed="rId41">
                      <a:extLst>
                        <a:ext uri="{28A0092B-C50C-407E-A947-70E740481C1C}">
                          <a14:useLocalDpi xmlns:a14="http://schemas.microsoft.com/office/drawing/2010/main" val="0"/>
                        </a:ext>
                      </a:extLst>
                    </a:blip>
                    <a:stretch>
                      <a:fillRect/>
                    </a:stretch>
                  </pic:blipFill>
                  <pic:spPr>
                    <a:xfrm>
                      <a:off x="0" y="0"/>
                      <a:ext cx="6188710" cy="933450"/>
                    </a:xfrm>
                    <a:prstGeom prst="rect">
                      <a:avLst/>
                    </a:prstGeom>
                  </pic:spPr>
                </pic:pic>
              </a:graphicData>
            </a:graphic>
          </wp:inline>
        </w:drawing>
      </w:r>
    </w:p>
    <w:p w14:paraId="6B23FB0B" w14:textId="77777777" w:rsidR="00D14779" w:rsidRDefault="00D14779" w:rsidP="00D14779">
      <w:pPr>
        <w:pStyle w:val="ListParagraph"/>
        <w:numPr>
          <w:ilvl w:val="0"/>
          <w:numId w:val="48"/>
        </w:numPr>
      </w:pPr>
      <w:r>
        <w:lastRenderedPageBreak/>
        <w:t xml:space="preserve">Back on the Skytap environment view, click on the </w:t>
      </w:r>
      <w:r w:rsidRPr="00E212F1">
        <w:rPr>
          <w:b/>
        </w:rPr>
        <w:t xml:space="preserve">IGI 52x </w:t>
      </w:r>
      <w:r>
        <w:rPr>
          <w:b/>
        </w:rPr>
        <w:t>Appliance</w:t>
      </w:r>
      <w:r w:rsidRPr="00E212F1">
        <w:rPr>
          <w:b/>
        </w:rPr>
        <w:t>…</w:t>
      </w:r>
      <w:r>
        <w:t xml:space="preserve"> VM to open a browser window/tab into that environment</w:t>
      </w:r>
    </w:p>
    <w:p w14:paraId="5E62BC9F" w14:textId="77777777" w:rsidR="00D14779" w:rsidRDefault="00D14779" w:rsidP="00D14779">
      <w:pPr>
        <w:pStyle w:val="ListParagraph"/>
        <w:numPr>
          <w:ilvl w:val="0"/>
          <w:numId w:val="49"/>
        </w:numPr>
      </w:pPr>
      <w:r>
        <w:t xml:space="preserve">Login with </w:t>
      </w:r>
      <w:r w:rsidRPr="00E212F1">
        <w:rPr>
          <w:rStyle w:val="CodeChar"/>
        </w:rPr>
        <w:t>admin/Passw0rd!</w:t>
      </w:r>
      <w:r>
        <w:t xml:space="preserve"> (note exclamation mark)</w:t>
      </w:r>
    </w:p>
    <w:p w14:paraId="0CEB01B2" w14:textId="77777777" w:rsidR="00D14779" w:rsidRDefault="00D14779" w:rsidP="00D14779"/>
    <w:p w14:paraId="2EACCCA7" w14:textId="77777777" w:rsidR="00D14779" w:rsidRDefault="00D14779" w:rsidP="00D14779">
      <w:r>
        <w:rPr>
          <w:noProof/>
          <w:lang w:val="en-GB" w:eastAsia="en-GB"/>
        </w:rPr>
        <w:drawing>
          <wp:inline distT="0" distB="0" distL="0" distR="0" wp14:anchorId="721524F8" wp14:editId="30382C9D">
            <wp:extent cx="5645650" cy="1769697"/>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8-25 at 10.30.25.png"/>
                    <pic:cNvPicPr/>
                  </pic:nvPicPr>
                  <pic:blipFill>
                    <a:blip r:embed="rId28">
                      <a:extLst>
                        <a:ext uri="{28A0092B-C50C-407E-A947-70E740481C1C}">
                          <a14:useLocalDpi xmlns:a14="http://schemas.microsoft.com/office/drawing/2010/main" val="0"/>
                        </a:ext>
                      </a:extLst>
                    </a:blip>
                    <a:stretch>
                      <a:fillRect/>
                    </a:stretch>
                  </pic:blipFill>
                  <pic:spPr>
                    <a:xfrm>
                      <a:off x="0" y="0"/>
                      <a:ext cx="5678405" cy="1779964"/>
                    </a:xfrm>
                    <a:prstGeom prst="rect">
                      <a:avLst/>
                    </a:prstGeom>
                    <a:effectLst/>
                  </pic:spPr>
                </pic:pic>
              </a:graphicData>
            </a:graphic>
          </wp:inline>
        </w:drawing>
      </w:r>
    </w:p>
    <w:p w14:paraId="3633E4FB" w14:textId="77777777" w:rsidR="00D14779" w:rsidRDefault="00D14779" w:rsidP="00D14779"/>
    <w:p w14:paraId="7FE44181" w14:textId="77777777" w:rsidR="00D14779" w:rsidRDefault="00D14779" w:rsidP="00D14779">
      <w:r>
        <w:t>If this works, the appliance is ok.</w:t>
      </w:r>
    </w:p>
    <w:p w14:paraId="72B1E746" w14:textId="77777777" w:rsidR="00D14779" w:rsidRDefault="00D14779" w:rsidP="00D14779"/>
    <w:p w14:paraId="2E025A8C" w14:textId="6BFF4228" w:rsidR="00D14779" w:rsidRDefault="00B6236B" w:rsidP="00D14779">
      <w:pPr>
        <w:pStyle w:val="ListParagraph"/>
        <w:numPr>
          <w:ilvl w:val="0"/>
          <w:numId w:val="49"/>
        </w:numPr>
      </w:pPr>
      <w:r>
        <w:t>As above, go back to the the all VMs view</w:t>
      </w:r>
    </w:p>
    <w:p w14:paraId="2B5878EA" w14:textId="77777777" w:rsidR="00D14779" w:rsidRDefault="00D14779" w:rsidP="00D14779">
      <w:pPr>
        <w:pStyle w:val="ListParagraph"/>
        <w:numPr>
          <w:ilvl w:val="0"/>
          <w:numId w:val="48"/>
        </w:numPr>
      </w:pPr>
      <w:r>
        <w:t xml:space="preserve">Back on the Skytap environment view, click on the </w:t>
      </w:r>
      <w:r>
        <w:rPr>
          <w:b/>
        </w:rPr>
        <w:t>Windows Server</w:t>
      </w:r>
      <w:r w:rsidRPr="00E212F1">
        <w:rPr>
          <w:b/>
        </w:rPr>
        <w:t>…</w:t>
      </w:r>
      <w:r>
        <w:t xml:space="preserve"> VM to open a browser window/tab into that environment</w:t>
      </w:r>
    </w:p>
    <w:p w14:paraId="7C236A7E" w14:textId="77777777" w:rsidR="00D14779" w:rsidRDefault="00D14779" w:rsidP="00D14779">
      <w:pPr>
        <w:pStyle w:val="ListParagraph"/>
        <w:numPr>
          <w:ilvl w:val="0"/>
          <w:numId w:val="48"/>
        </w:numPr>
      </w:pPr>
      <w:r>
        <w:t>Use the Ctrl-Alt-Del botton in the Skytap toolbar to send a Ctrl+Alt+Del to the Windows server</w:t>
      </w:r>
    </w:p>
    <w:p w14:paraId="75B95A88" w14:textId="77777777" w:rsidR="00D14779" w:rsidRDefault="00D14779" w:rsidP="00D14779">
      <w:pPr>
        <w:pStyle w:val="ListParagraph"/>
        <w:numPr>
          <w:ilvl w:val="0"/>
          <w:numId w:val="49"/>
        </w:numPr>
      </w:pPr>
      <w:r>
        <w:t xml:space="preserve">Login with </w:t>
      </w:r>
      <w:r w:rsidRPr="005669E3">
        <w:rPr>
          <w:rStyle w:val="CodeChar"/>
        </w:rPr>
        <w:t>Demo\administrator</w:t>
      </w:r>
      <w:r w:rsidRPr="00E212F1">
        <w:rPr>
          <w:rStyle w:val="CodeChar"/>
        </w:rPr>
        <w:t>/Passw0rd</w:t>
      </w:r>
    </w:p>
    <w:p w14:paraId="62D30FDC" w14:textId="77777777" w:rsidR="00D14779" w:rsidRDefault="00D14779" w:rsidP="00D14779"/>
    <w:p w14:paraId="3A99EC72" w14:textId="0B5D9199" w:rsidR="00B6236B" w:rsidRDefault="00B6236B" w:rsidP="00B6236B">
      <w:pPr>
        <w:pStyle w:val="Note"/>
      </w:pPr>
      <w:r>
        <w:t>Most labs do not need to access the IGI Data Server or IGI Appliance shells – most access is via the Windows Server.</w:t>
      </w:r>
    </w:p>
    <w:p w14:paraId="3E10AB41" w14:textId="77777777" w:rsidR="00B6236B" w:rsidRDefault="00B6236B" w:rsidP="00D14779"/>
    <w:p w14:paraId="56145FE2" w14:textId="269A03FE" w:rsidR="00D14779" w:rsidRDefault="00D14779" w:rsidP="00D14779">
      <w:r>
        <w:t xml:space="preserve">The Windows Server is not </w:t>
      </w:r>
      <w:r w:rsidR="00C51C46">
        <w:t>activated,</w:t>
      </w:r>
      <w:r>
        <w:t xml:space="preserve"> and we will skip activation. </w:t>
      </w:r>
    </w:p>
    <w:p w14:paraId="66AF4FB2" w14:textId="77777777" w:rsidR="00D14779" w:rsidRDefault="00D14779" w:rsidP="00D14779">
      <w:pPr>
        <w:pStyle w:val="ListParagraph"/>
        <w:numPr>
          <w:ilvl w:val="0"/>
          <w:numId w:val="50"/>
        </w:numPr>
      </w:pPr>
      <w:r>
        <w:t xml:space="preserve">Click </w:t>
      </w:r>
      <w:r w:rsidRPr="005669E3">
        <w:rPr>
          <w:b/>
        </w:rPr>
        <w:t>Ask me later</w:t>
      </w:r>
      <w:r>
        <w:t xml:space="preserve"> on the Windows Activation dialog </w:t>
      </w:r>
    </w:p>
    <w:p w14:paraId="6E913D66" w14:textId="77777777" w:rsidR="00D14779" w:rsidRDefault="00D14779" w:rsidP="00D14779">
      <w:pPr>
        <w:pStyle w:val="ListParagraph"/>
        <w:numPr>
          <w:ilvl w:val="0"/>
          <w:numId w:val="50"/>
        </w:numPr>
      </w:pPr>
      <w:r>
        <w:t xml:space="preserve">Click </w:t>
      </w:r>
      <w:r w:rsidRPr="005669E3">
        <w:rPr>
          <w:b/>
        </w:rPr>
        <w:t>OK</w:t>
      </w:r>
      <w:r>
        <w:t xml:space="preserve"> on the second Windows Activation dialog</w:t>
      </w:r>
    </w:p>
    <w:p w14:paraId="54ED54CF" w14:textId="77777777" w:rsidR="00D14779" w:rsidRDefault="00D14779" w:rsidP="00D14779"/>
    <w:p w14:paraId="22DE6AA6" w14:textId="6FA1302C" w:rsidR="008528B0" w:rsidRDefault="00D14779" w:rsidP="00D45773">
      <w:r>
        <w:t xml:space="preserve">The environment is now ready for testing prior to running labs. You can now proceed to </w:t>
      </w:r>
      <w:r>
        <w:fldChar w:fldCharType="begin"/>
      </w:r>
      <w:r>
        <w:instrText xml:space="preserve"> REF _Ref488938320 \h </w:instrText>
      </w:r>
      <w:r>
        <w:fldChar w:fldCharType="separate"/>
      </w:r>
      <w:r>
        <w:t>Check Environment (Application is Working)</w:t>
      </w:r>
      <w:r>
        <w:fldChar w:fldCharType="end"/>
      </w:r>
      <w:r>
        <w:t xml:space="preserve"> on page </w:t>
      </w:r>
      <w:r>
        <w:fldChar w:fldCharType="begin"/>
      </w:r>
      <w:r>
        <w:instrText xml:space="preserve"> PAGEREF _Ref488938320 \h </w:instrText>
      </w:r>
      <w:r>
        <w:fldChar w:fldCharType="separate"/>
      </w:r>
      <w:r>
        <w:rPr>
          <w:noProof/>
        </w:rPr>
        <w:t>20</w:t>
      </w:r>
      <w:r>
        <w:fldChar w:fldCharType="end"/>
      </w:r>
      <w:r>
        <w:t>.</w:t>
      </w:r>
    </w:p>
    <w:p w14:paraId="4F6550E8" w14:textId="6413631C" w:rsidR="00F65E40" w:rsidRDefault="00F65E40" w:rsidP="00F65E40">
      <w:pPr>
        <w:pStyle w:val="Heading1"/>
      </w:pPr>
      <w:bookmarkStart w:id="42" w:name="_Ref488937422"/>
      <w:bookmarkStart w:id="43" w:name="_Ref488938320"/>
      <w:bookmarkStart w:id="44" w:name="_Toc514249428"/>
      <w:r>
        <w:lastRenderedPageBreak/>
        <w:t xml:space="preserve">Check </w:t>
      </w:r>
      <w:r w:rsidR="00DD27CC">
        <w:t>Environment (Application</w:t>
      </w:r>
      <w:bookmarkEnd w:id="42"/>
      <w:r w:rsidR="00DD27CC">
        <w:t xml:space="preserve"> is Working)</w:t>
      </w:r>
      <w:bookmarkEnd w:id="43"/>
      <w:bookmarkEnd w:id="44"/>
    </w:p>
    <w:p w14:paraId="64F8063C" w14:textId="77777777" w:rsidR="00C1052B" w:rsidRDefault="00C1052B" w:rsidP="00D45773">
      <w:r>
        <w:t>The following checks will confirm the environment is ready to run labs. These checks should be done irrespective of whether you are using local VMs, Skytap or SCS-Portal.</w:t>
      </w:r>
    </w:p>
    <w:p w14:paraId="12843234" w14:textId="2831903A" w:rsidR="00C1052B" w:rsidRDefault="00A14E23" w:rsidP="00C57B72">
      <w:pPr>
        <w:pStyle w:val="Heading2"/>
      </w:pPr>
      <w:bookmarkStart w:id="45" w:name="_Toc514249429"/>
      <w:r>
        <w:t>Check Virtual Appliance</w:t>
      </w:r>
      <w:bookmarkEnd w:id="45"/>
    </w:p>
    <w:p w14:paraId="00C92E70" w14:textId="77777777" w:rsidR="00152D2B" w:rsidRDefault="00152D2B" w:rsidP="00D45773">
      <w:r>
        <w:t>We will first check that the Virtual Appliance is running.</w:t>
      </w:r>
    </w:p>
    <w:p w14:paraId="4AF9F3FE" w14:textId="77777777" w:rsidR="00152D2B" w:rsidRDefault="00152D2B" w:rsidP="00D45773"/>
    <w:p w14:paraId="34491421" w14:textId="798396EE" w:rsidR="005E681F" w:rsidRDefault="005E681F" w:rsidP="0041126E">
      <w:pPr>
        <w:pStyle w:val="ListParagraph"/>
        <w:numPr>
          <w:ilvl w:val="0"/>
          <w:numId w:val="38"/>
        </w:numPr>
      </w:pPr>
      <w:r>
        <w:t>Make sure all VMs are running</w:t>
      </w:r>
    </w:p>
    <w:p w14:paraId="51CB9173" w14:textId="6DFFDE24" w:rsidR="005E681F" w:rsidRDefault="005E681F" w:rsidP="0041126E">
      <w:pPr>
        <w:pStyle w:val="ListParagraph"/>
        <w:numPr>
          <w:ilvl w:val="0"/>
          <w:numId w:val="38"/>
        </w:numPr>
      </w:pPr>
      <w:r>
        <w:t xml:space="preserve">Using the Firefox browser in the Windows Server VM, go to </w:t>
      </w:r>
      <w:hyperlink r:id="rId42" w:history="1">
        <w:r w:rsidRPr="002A1AE6">
          <w:rPr>
            <w:rStyle w:val="Hyperlink"/>
          </w:rPr>
          <w:t>https://igiva.iamlab.ibm.com:9443/</w:t>
        </w:r>
      </w:hyperlink>
    </w:p>
    <w:p w14:paraId="497277E9" w14:textId="77777777" w:rsidR="005E681F" w:rsidRDefault="005E681F" w:rsidP="005E681F"/>
    <w:p w14:paraId="40843A89" w14:textId="2BC67ACE" w:rsidR="005E681F" w:rsidRDefault="005E681F" w:rsidP="005E681F">
      <w:pPr>
        <w:pStyle w:val="Note"/>
      </w:pPr>
      <w:r>
        <w:t>Notes:</w:t>
      </w:r>
    </w:p>
    <w:p w14:paraId="19D85AC8" w14:textId="706F8C6F" w:rsidR="005E681F" w:rsidRDefault="005E681F" w:rsidP="0041126E">
      <w:pPr>
        <w:pStyle w:val="Note"/>
        <w:numPr>
          <w:ilvl w:val="0"/>
          <w:numId w:val="40"/>
        </w:numPr>
      </w:pPr>
      <w:r>
        <w:t>If you are running local VMs you have the option of using a local browser. You can use the IP addresses or update your hosts file to use the same hostnames as in DNS.</w:t>
      </w:r>
    </w:p>
    <w:p w14:paraId="6943FDF6" w14:textId="02E88A17" w:rsidR="005E681F" w:rsidRDefault="005E681F" w:rsidP="0041126E">
      <w:pPr>
        <w:pStyle w:val="Note"/>
        <w:numPr>
          <w:ilvl w:val="0"/>
          <w:numId w:val="40"/>
        </w:numPr>
      </w:pPr>
      <w:r>
        <w:t>The Firefox browser in the Windows Server has bookmarks for the IGI Virtual Appliance and the two IGI user interfaces</w:t>
      </w:r>
    </w:p>
    <w:p w14:paraId="1C1F78E2" w14:textId="77777777" w:rsidR="005E681F" w:rsidRDefault="005E681F" w:rsidP="005E681F"/>
    <w:p w14:paraId="39F8935E" w14:textId="29B3930E" w:rsidR="005E681F" w:rsidRDefault="005E681F" w:rsidP="0041126E">
      <w:pPr>
        <w:pStyle w:val="ListParagraph"/>
        <w:numPr>
          <w:ilvl w:val="0"/>
          <w:numId w:val="39"/>
        </w:numPr>
      </w:pPr>
      <w:r>
        <w:t xml:space="preserve">Log in with </w:t>
      </w:r>
      <w:r w:rsidRPr="002E229F">
        <w:rPr>
          <w:rStyle w:val="CodeChar"/>
        </w:rPr>
        <w:t>admin</w:t>
      </w:r>
      <w:r>
        <w:t>/</w:t>
      </w:r>
      <w:r w:rsidRPr="002E229F">
        <w:rPr>
          <w:rStyle w:val="CodeChar"/>
        </w:rPr>
        <w:t>Passw0rd!</w:t>
      </w:r>
      <w:r>
        <w:t xml:space="preserve"> (not</w:t>
      </w:r>
      <w:r w:rsidR="00911A67">
        <w:t>e</w:t>
      </w:r>
      <w:r>
        <w:t xml:space="preserve"> the exclamation mark)</w:t>
      </w:r>
    </w:p>
    <w:p w14:paraId="2802C6C6" w14:textId="77777777" w:rsidR="005E681F" w:rsidRDefault="005E681F" w:rsidP="005E681F"/>
    <w:p w14:paraId="7965A1DB" w14:textId="23998F50" w:rsidR="005E681F" w:rsidRDefault="00F1435D" w:rsidP="005E681F">
      <w:r>
        <w:t xml:space="preserve">You should be presented with the </w:t>
      </w:r>
      <w:r w:rsidR="00911A67">
        <w:t>IBM Security Identity Governance and Intelligence Local Management Interface (LMI), similar to the following.</w:t>
      </w:r>
    </w:p>
    <w:p w14:paraId="10C73251" w14:textId="77777777" w:rsidR="00911A67" w:rsidRDefault="00911A67" w:rsidP="005E681F"/>
    <w:p w14:paraId="44E212F6" w14:textId="45947CE5" w:rsidR="00911A67" w:rsidRDefault="00911A67" w:rsidP="005E681F">
      <w:r>
        <w:rPr>
          <w:noProof/>
          <w:lang w:val="en-GB" w:eastAsia="en-GB"/>
        </w:rPr>
        <w:drawing>
          <wp:inline distT="0" distB="0" distL="0" distR="0" wp14:anchorId="6C8838FA" wp14:editId="5B0353D2">
            <wp:extent cx="6188710" cy="376301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07-28 at 10.13.56.png"/>
                    <pic:cNvPicPr/>
                  </pic:nvPicPr>
                  <pic:blipFill>
                    <a:blip r:embed="rId43">
                      <a:extLst>
                        <a:ext uri="{28A0092B-C50C-407E-A947-70E740481C1C}">
                          <a14:useLocalDpi xmlns:a14="http://schemas.microsoft.com/office/drawing/2010/main" val="0"/>
                        </a:ext>
                      </a:extLst>
                    </a:blip>
                    <a:stretch>
                      <a:fillRect/>
                    </a:stretch>
                  </pic:blipFill>
                  <pic:spPr>
                    <a:xfrm>
                      <a:off x="0" y="0"/>
                      <a:ext cx="6188710" cy="3763010"/>
                    </a:xfrm>
                    <a:prstGeom prst="rect">
                      <a:avLst/>
                    </a:prstGeom>
                  </pic:spPr>
                </pic:pic>
              </a:graphicData>
            </a:graphic>
          </wp:inline>
        </w:drawing>
      </w:r>
    </w:p>
    <w:p w14:paraId="103A4F59" w14:textId="77777777" w:rsidR="005E681F" w:rsidRDefault="005E681F" w:rsidP="005E681F"/>
    <w:p w14:paraId="50640571" w14:textId="4A6F090B" w:rsidR="00A14E23" w:rsidRDefault="00911A67" w:rsidP="00D45773">
      <w:r>
        <w:t xml:space="preserve">You can see that the </w:t>
      </w:r>
      <w:r w:rsidRPr="00911A67">
        <w:rPr>
          <w:b/>
        </w:rPr>
        <w:t>Middleware and Server Monitor</w:t>
      </w:r>
      <w:r>
        <w:t xml:space="preserve"> widget is showing both the database and directory are running. The </w:t>
      </w:r>
      <w:r w:rsidRPr="00911A67">
        <w:rPr>
          <w:b/>
        </w:rPr>
        <w:t>Server Control</w:t>
      </w:r>
      <w:r>
        <w:t xml:space="preserve"> widget shows that IGI is started. The Virtual Appliance is running.</w:t>
      </w:r>
    </w:p>
    <w:p w14:paraId="322602C3" w14:textId="77777777" w:rsidR="00F317C6" w:rsidRDefault="00F317C6" w:rsidP="00D45773"/>
    <w:p w14:paraId="7744D31F" w14:textId="7053953E" w:rsidR="00F317C6" w:rsidRDefault="00F317C6" w:rsidP="00D45773">
      <w:r>
        <w:t xml:space="preserve">This is a good point to check that the time set on the Virtual Appliance is the same as the time set on the IGI Data Server. See the instructions in </w:t>
      </w:r>
      <w:r>
        <w:fldChar w:fldCharType="begin"/>
      </w:r>
      <w:r>
        <w:instrText xml:space="preserve"> REF _Ref489000789 \h </w:instrText>
      </w:r>
      <w:r>
        <w:fldChar w:fldCharType="separate"/>
      </w:r>
      <w:r>
        <w:t>B.1 – “Time Drift” Problem</w:t>
      </w:r>
      <w:r>
        <w:fldChar w:fldCharType="end"/>
      </w:r>
      <w:r>
        <w:t xml:space="preserve"> on page </w:t>
      </w:r>
      <w:r>
        <w:fldChar w:fldCharType="begin"/>
      </w:r>
      <w:r>
        <w:instrText xml:space="preserve"> PAGEREF _Ref489000792 \h </w:instrText>
      </w:r>
      <w:r>
        <w:fldChar w:fldCharType="separate"/>
      </w:r>
      <w:r>
        <w:rPr>
          <w:noProof/>
        </w:rPr>
        <w:t>28</w:t>
      </w:r>
      <w:r>
        <w:fldChar w:fldCharType="end"/>
      </w:r>
      <w:r>
        <w:t>. If you changed the time you may want to restart the IGI Virtual Appliance by using the reboot option in the command line interface.</w:t>
      </w:r>
    </w:p>
    <w:p w14:paraId="51915DB7" w14:textId="77777777" w:rsidR="00F317C6" w:rsidRDefault="00F317C6" w:rsidP="00D45773"/>
    <w:p w14:paraId="50C5086D" w14:textId="23BD1051" w:rsidR="00F317C6" w:rsidRDefault="00F317C6" w:rsidP="00D45773">
      <w:r>
        <w:rPr>
          <w:noProof/>
          <w:lang w:val="en-GB" w:eastAsia="en-GB"/>
        </w:rPr>
        <w:drawing>
          <wp:inline distT="0" distB="0" distL="0" distR="0" wp14:anchorId="2727C58D" wp14:editId="351EF42C">
            <wp:extent cx="3687026" cy="37163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07-28 at 10.25.57.png"/>
                    <pic:cNvPicPr/>
                  </pic:nvPicPr>
                  <pic:blipFill>
                    <a:blip r:embed="rId44">
                      <a:extLst>
                        <a:ext uri="{28A0092B-C50C-407E-A947-70E740481C1C}">
                          <a14:useLocalDpi xmlns:a14="http://schemas.microsoft.com/office/drawing/2010/main" val="0"/>
                        </a:ext>
                      </a:extLst>
                    </a:blip>
                    <a:stretch>
                      <a:fillRect/>
                    </a:stretch>
                  </pic:blipFill>
                  <pic:spPr>
                    <a:xfrm>
                      <a:off x="0" y="0"/>
                      <a:ext cx="3849594" cy="388023"/>
                    </a:xfrm>
                    <a:prstGeom prst="rect">
                      <a:avLst/>
                    </a:prstGeom>
                  </pic:spPr>
                </pic:pic>
              </a:graphicData>
            </a:graphic>
          </wp:inline>
        </w:drawing>
      </w:r>
    </w:p>
    <w:p w14:paraId="1076C230" w14:textId="1D31273E" w:rsidR="00A14E23" w:rsidRDefault="00A14E23" w:rsidP="00C57B72">
      <w:pPr>
        <w:pStyle w:val="Heading2"/>
      </w:pPr>
      <w:bookmarkStart w:id="46" w:name="_Toc514249430"/>
      <w:r>
        <w:lastRenderedPageBreak/>
        <w:t>Check IGI</w:t>
      </w:r>
      <w:bookmarkEnd w:id="46"/>
    </w:p>
    <w:p w14:paraId="20BAD027" w14:textId="7CA02420" w:rsidR="00911A67" w:rsidRDefault="00911A67" w:rsidP="00D45773">
      <w:r>
        <w:t>Next, we will check the IGI application.</w:t>
      </w:r>
    </w:p>
    <w:p w14:paraId="00FD8C64" w14:textId="651348D9" w:rsidR="00911A67" w:rsidRDefault="00911A67" w:rsidP="0041126E">
      <w:pPr>
        <w:pStyle w:val="ListParagraph"/>
        <w:numPr>
          <w:ilvl w:val="0"/>
          <w:numId w:val="39"/>
        </w:numPr>
      </w:pPr>
      <w:r>
        <w:t xml:space="preserve">Open a new browser tab or window and go to </w:t>
      </w:r>
      <w:hyperlink r:id="rId45" w:history="1">
        <w:r w:rsidRPr="002A1AE6">
          <w:rPr>
            <w:rStyle w:val="Hyperlink"/>
          </w:rPr>
          <w:t>https://igi.iamlab.ibm.com:9343</w:t>
        </w:r>
      </w:hyperlink>
    </w:p>
    <w:p w14:paraId="30726072" w14:textId="77777777" w:rsidR="00911A67" w:rsidRDefault="00911A67" w:rsidP="00D45773"/>
    <w:p w14:paraId="73E8232A" w14:textId="55BA7865" w:rsidR="00911A67" w:rsidRDefault="00911A67" w:rsidP="00911A67">
      <w:pPr>
        <w:pStyle w:val="Note"/>
      </w:pPr>
      <w:r>
        <w:t>Note – you could have also used the links in the Quick Links widget to go directly to the different IGI UIs.</w:t>
      </w:r>
    </w:p>
    <w:p w14:paraId="2FDE9429" w14:textId="77777777" w:rsidR="00911A67" w:rsidRDefault="00911A67" w:rsidP="00D45773"/>
    <w:p w14:paraId="1620D84C" w14:textId="5C1E23A3" w:rsidR="00911A67" w:rsidRDefault="00911A67" w:rsidP="00D45773">
      <w:r>
        <w:rPr>
          <w:noProof/>
          <w:lang w:val="en-GB" w:eastAsia="en-GB"/>
        </w:rPr>
        <w:drawing>
          <wp:inline distT="0" distB="0" distL="0" distR="0" wp14:anchorId="0B4A0ED7" wp14:editId="1FD9719B">
            <wp:extent cx="6188533" cy="2811293"/>
            <wp:effectExtent l="0" t="0" r="952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07-28 at 10.20.28.png"/>
                    <pic:cNvPicPr/>
                  </pic:nvPicPr>
                  <pic:blipFill rotWithShape="1">
                    <a:blip r:embed="rId46">
                      <a:extLst>
                        <a:ext uri="{28A0092B-C50C-407E-A947-70E740481C1C}">
                          <a14:useLocalDpi xmlns:a14="http://schemas.microsoft.com/office/drawing/2010/main" val="0"/>
                        </a:ext>
                      </a:extLst>
                    </a:blip>
                    <a:srcRect t="19132" b="12609"/>
                    <a:stretch/>
                  </pic:blipFill>
                  <pic:spPr bwMode="auto">
                    <a:xfrm>
                      <a:off x="0" y="0"/>
                      <a:ext cx="6188710" cy="2811373"/>
                    </a:xfrm>
                    <a:prstGeom prst="rect">
                      <a:avLst/>
                    </a:prstGeom>
                    <a:ln>
                      <a:noFill/>
                    </a:ln>
                    <a:extLst>
                      <a:ext uri="{53640926-AAD7-44D8-BBD7-CCE9431645EC}">
                        <a14:shadowObscured xmlns:a14="http://schemas.microsoft.com/office/drawing/2010/main"/>
                      </a:ext>
                    </a:extLst>
                  </pic:spPr>
                </pic:pic>
              </a:graphicData>
            </a:graphic>
          </wp:inline>
        </w:drawing>
      </w:r>
    </w:p>
    <w:p w14:paraId="05169F93" w14:textId="77777777" w:rsidR="00911A67" w:rsidRDefault="00911A67" w:rsidP="00D45773"/>
    <w:p w14:paraId="4FF47436" w14:textId="18BB0723" w:rsidR="00911A67" w:rsidRDefault="00911A67" w:rsidP="0041126E">
      <w:pPr>
        <w:pStyle w:val="ListParagraph"/>
        <w:numPr>
          <w:ilvl w:val="0"/>
          <w:numId w:val="39"/>
        </w:numPr>
      </w:pPr>
      <w:r>
        <w:t xml:space="preserve">On the Identity Governance and Intelligence </w:t>
      </w:r>
      <w:r w:rsidR="00BE6C3A">
        <w:t>S</w:t>
      </w:r>
      <w:r>
        <w:t>plash page, click the Administration Console link</w:t>
      </w:r>
    </w:p>
    <w:p w14:paraId="5376CD68" w14:textId="5E67A3DD" w:rsidR="00911A67" w:rsidRDefault="00911A67" w:rsidP="0041126E">
      <w:pPr>
        <w:pStyle w:val="ListParagraph"/>
        <w:numPr>
          <w:ilvl w:val="0"/>
          <w:numId w:val="39"/>
        </w:numPr>
      </w:pPr>
      <w:r>
        <w:t xml:space="preserve">Log in with </w:t>
      </w:r>
      <w:r w:rsidRPr="004D32F8">
        <w:rPr>
          <w:rStyle w:val="CodeChar"/>
        </w:rPr>
        <w:t>admin</w:t>
      </w:r>
      <w:r>
        <w:t>/</w:t>
      </w:r>
      <w:r w:rsidRPr="004D32F8">
        <w:rPr>
          <w:rStyle w:val="CodeChar"/>
        </w:rPr>
        <w:t>admin</w:t>
      </w:r>
    </w:p>
    <w:p w14:paraId="3C6CFB02" w14:textId="77777777" w:rsidR="00911A67" w:rsidRDefault="00911A67" w:rsidP="00D45773"/>
    <w:p w14:paraId="4906309F" w14:textId="32335F65" w:rsidR="00911A67" w:rsidRDefault="00C1228F" w:rsidP="00D45773">
      <w:r>
        <w:t>You should see the IGI Admin Console Home page.</w:t>
      </w:r>
    </w:p>
    <w:p w14:paraId="0A351A01" w14:textId="77777777" w:rsidR="00C1228F" w:rsidRDefault="00C1228F" w:rsidP="00D45773"/>
    <w:p w14:paraId="77DF8705" w14:textId="527C1969" w:rsidR="00C1228F" w:rsidRDefault="00C1228F" w:rsidP="00D45773">
      <w:r>
        <w:rPr>
          <w:noProof/>
          <w:lang w:val="en-GB" w:eastAsia="en-GB"/>
        </w:rPr>
        <w:drawing>
          <wp:inline distT="0" distB="0" distL="0" distR="0" wp14:anchorId="7DE7A8F5" wp14:editId="5911FD5C">
            <wp:extent cx="6188710" cy="3806190"/>
            <wp:effectExtent l="0" t="0" r="889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7-07-28 at 10.36.27.png"/>
                    <pic:cNvPicPr/>
                  </pic:nvPicPr>
                  <pic:blipFill>
                    <a:blip r:embed="rId47">
                      <a:extLst>
                        <a:ext uri="{28A0092B-C50C-407E-A947-70E740481C1C}">
                          <a14:useLocalDpi xmlns:a14="http://schemas.microsoft.com/office/drawing/2010/main" val="0"/>
                        </a:ext>
                      </a:extLst>
                    </a:blip>
                    <a:stretch>
                      <a:fillRect/>
                    </a:stretch>
                  </pic:blipFill>
                  <pic:spPr>
                    <a:xfrm>
                      <a:off x="0" y="0"/>
                      <a:ext cx="6188710" cy="3806190"/>
                    </a:xfrm>
                    <a:prstGeom prst="rect">
                      <a:avLst/>
                    </a:prstGeom>
                  </pic:spPr>
                </pic:pic>
              </a:graphicData>
            </a:graphic>
          </wp:inline>
        </w:drawing>
      </w:r>
    </w:p>
    <w:p w14:paraId="554BC925" w14:textId="77777777" w:rsidR="00C1228F" w:rsidRDefault="00C1228F" w:rsidP="00D45773"/>
    <w:p w14:paraId="577073DF" w14:textId="22319208" w:rsidR="00C1228F" w:rsidRDefault="00C1228F" w:rsidP="0041126E">
      <w:pPr>
        <w:pStyle w:val="ListParagraph"/>
        <w:numPr>
          <w:ilvl w:val="0"/>
          <w:numId w:val="41"/>
        </w:numPr>
      </w:pPr>
      <w:r>
        <w:t xml:space="preserve">Click on the </w:t>
      </w:r>
      <w:r w:rsidRPr="00BE6C3A">
        <w:rPr>
          <w:b/>
        </w:rPr>
        <w:t>Access Governance Core</w:t>
      </w:r>
      <w:r>
        <w:t xml:space="preserve"> module</w:t>
      </w:r>
    </w:p>
    <w:p w14:paraId="0F1FBC56" w14:textId="26FEDAFB" w:rsidR="00911A67" w:rsidRDefault="00B474BB" w:rsidP="00D45773">
      <w:r>
        <w:lastRenderedPageBreak/>
        <w:t xml:space="preserve">You should see users displayed under the </w:t>
      </w:r>
      <w:r w:rsidRPr="00B474BB">
        <w:rPr>
          <w:b/>
        </w:rPr>
        <w:t>Manage &gt; Users</w:t>
      </w:r>
      <w:r>
        <w:t xml:space="preserve"> tab.</w:t>
      </w:r>
    </w:p>
    <w:p w14:paraId="73E803FF" w14:textId="77777777" w:rsidR="00B474BB" w:rsidRDefault="00B474BB" w:rsidP="00D45773"/>
    <w:p w14:paraId="1FEABA52" w14:textId="1944003F" w:rsidR="00B474BB" w:rsidRDefault="00B474BB" w:rsidP="00D45773">
      <w:r>
        <w:rPr>
          <w:noProof/>
          <w:lang w:val="en-GB" w:eastAsia="en-GB"/>
        </w:rPr>
        <w:drawing>
          <wp:inline distT="0" distB="0" distL="0" distR="0" wp14:anchorId="60CA1F57" wp14:editId="30050BE7">
            <wp:extent cx="6188710" cy="2405380"/>
            <wp:effectExtent l="0" t="0" r="889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7-07-28 at 10.38.10.png"/>
                    <pic:cNvPicPr/>
                  </pic:nvPicPr>
                  <pic:blipFill>
                    <a:blip r:embed="rId48">
                      <a:extLst>
                        <a:ext uri="{28A0092B-C50C-407E-A947-70E740481C1C}">
                          <a14:useLocalDpi xmlns:a14="http://schemas.microsoft.com/office/drawing/2010/main" val="0"/>
                        </a:ext>
                      </a:extLst>
                    </a:blip>
                    <a:stretch>
                      <a:fillRect/>
                    </a:stretch>
                  </pic:blipFill>
                  <pic:spPr>
                    <a:xfrm>
                      <a:off x="0" y="0"/>
                      <a:ext cx="6188710" cy="2405380"/>
                    </a:xfrm>
                    <a:prstGeom prst="rect">
                      <a:avLst/>
                    </a:prstGeom>
                  </pic:spPr>
                </pic:pic>
              </a:graphicData>
            </a:graphic>
          </wp:inline>
        </w:drawing>
      </w:r>
    </w:p>
    <w:p w14:paraId="0AFA9257" w14:textId="77777777" w:rsidR="00B474BB" w:rsidRDefault="00B474BB" w:rsidP="00D45773"/>
    <w:p w14:paraId="3CD6F2E6" w14:textId="6AE6261F" w:rsidR="00A14E23" w:rsidRDefault="00B474BB" w:rsidP="00D45773">
      <w:r>
        <w:t>This confirms that the IGI application is running and can communicate with the IGI database.</w:t>
      </w:r>
    </w:p>
    <w:p w14:paraId="74869EB3" w14:textId="09C9ED92" w:rsidR="00C1052B" w:rsidRDefault="00A14E23" w:rsidP="00C57B72">
      <w:pPr>
        <w:pStyle w:val="Heading2"/>
      </w:pPr>
      <w:bookmarkStart w:id="47" w:name="_Toc514249431"/>
      <w:r>
        <w:t xml:space="preserve">Check </w:t>
      </w:r>
      <w:r w:rsidR="00552685">
        <w:t xml:space="preserve">Enterprise Connectors and Identity </w:t>
      </w:r>
      <w:r>
        <w:t>Brokerage</w:t>
      </w:r>
      <w:bookmarkEnd w:id="47"/>
    </w:p>
    <w:p w14:paraId="1A51653B" w14:textId="77777777" w:rsidR="00B474BB" w:rsidRDefault="00B474BB" w:rsidP="00D45773">
      <w:r>
        <w:t>The last set of checks relate to the Identity Brokerage module used for connecting to target systems. To confirm its working:</w:t>
      </w:r>
    </w:p>
    <w:p w14:paraId="429058F4" w14:textId="77777777" w:rsidR="00B474BB" w:rsidRDefault="00B474BB" w:rsidP="00D45773"/>
    <w:p w14:paraId="36B1584A" w14:textId="4C94EBF1" w:rsidR="00B474BB" w:rsidRDefault="00B474BB" w:rsidP="0041126E">
      <w:pPr>
        <w:pStyle w:val="ListParagraph"/>
        <w:numPr>
          <w:ilvl w:val="0"/>
          <w:numId w:val="41"/>
        </w:numPr>
      </w:pPr>
      <w:r>
        <w:t xml:space="preserve">Go to the </w:t>
      </w:r>
      <w:r w:rsidRPr="00BE6C3A">
        <w:rPr>
          <w:b/>
        </w:rPr>
        <w:t>IGI Admin Console Home page</w:t>
      </w:r>
      <w:r>
        <w:t xml:space="preserve"> (use the menu icon at the top-left of any screen)</w:t>
      </w:r>
    </w:p>
    <w:p w14:paraId="11421BD8" w14:textId="3032E18C" w:rsidR="00B474BB" w:rsidRDefault="00B474BB" w:rsidP="0041126E">
      <w:pPr>
        <w:pStyle w:val="ListParagraph"/>
        <w:numPr>
          <w:ilvl w:val="0"/>
          <w:numId w:val="41"/>
        </w:numPr>
      </w:pPr>
      <w:r>
        <w:t xml:space="preserve">Click on the </w:t>
      </w:r>
      <w:r w:rsidRPr="00BE6C3A">
        <w:rPr>
          <w:b/>
        </w:rPr>
        <w:t>Enterprise Connectors</w:t>
      </w:r>
      <w:r>
        <w:t xml:space="preserve"> module</w:t>
      </w:r>
    </w:p>
    <w:p w14:paraId="2B03748E" w14:textId="77777777" w:rsidR="00B474BB" w:rsidRDefault="00B474BB" w:rsidP="00D45773"/>
    <w:p w14:paraId="3E9B2402" w14:textId="01AB8D76" w:rsidR="00B474BB" w:rsidRDefault="00295646" w:rsidP="00D45773">
      <w:r>
        <w:t xml:space="preserve">The default view is the </w:t>
      </w:r>
      <w:r w:rsidRPr="00295646">
        <w:rPr>
          <w:b/>
        </w:rPr>
        <w:t>Monitor &gt; Connector Status</w:t>
      </w:r>
      <w:r>
        <w:t xml:space="preserve"> tab.</w:t>
      </w:r>
    </w:p>
    <w:p w14:paraId="3990C392" w14:textId="77777777" w:rsidR="00295646" w:rsidRDefault="00295646" w:rsidP="00D45773"/>
    <w:p w14:paraId="7BFA082A" w14:textId="488E9EB1" w:rsidR="00295646" w:rsidRDefault="00295646" w:rsidP="00D45773">
      <w:r>
        <w:rPr>
          <w:noProof/>
          <w:lang w:val="en-GB" w:eastAsia="en-GB"/>
        </w:rPr>
        <w:drawing>
          <wp:inline distT="0" distB="0" distL="0" distR="0" wp14:anchorId="226AD37B" wp14:editId="01912DA5">
            <wp:extent cx="6188710" cy="3850640"/>
            <wp:effectExtent l="0" t="0" r="889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7-07-28 at 10.41.49.png"/>
                    <pic:cNvPicPr/>
                  </pic:nvPicPr>
                  <pic:blipFill>
                    <a:blip r:embed="rId49">
                      <a:extLst>
                        <a:ext uri="{28A0092B-C50C-407E-A947-70E740481C1C}">
                          <a14:useLocalDpi xmlns:a14="http://schemas.microsoft.com/office/drawing/2010/main" val="0"/>
                        </a:ext>
                      </a:extLst>
                    </a:blip>
                    <a:stretch>
                      <a:fillRect/>
                    </a:stretch>
                  </pic:blipFill>
                  <pic:spPr>
                    <a:xfrm>
                      <a:off x="0" y="0"/>
                      <a:ext cx="6188710" cy="3850640"/>
                    </a:xfrm>
                    <a:prstGeom prst="rect">
                      <a:avLst/>
                    </a:prstGeom>
                  </pic:spPr>
                </pic:pic>
              </a:graphicData>
            </a:graphic>
          </wp:inline>
        </w:drawing>
      </w:r>
    </w:p>
    <w:p w14:paraId="42181A96" w14:textId="77777777" w:rsidR="00295646" w:rsidRDefault="00295646" w:rsidP="00D45773"/>
    <w:p w14:paraId="60C131F2" w14:textId="23999834" w:rsidR="00B474BB" w:rsidRDefault="00295646" w:rsidP="00D45773">
      <w:r>
        <w:t>You will probably see that the GenSys LDAP connector is showing as in error. We will fix this.</w:t>
      </w:r>
    </w:p>
    <w:p w14:paraId="2D5EA981" w14:textId="354186B7" w:rsidR="00295646" w:rsidRDefault="00295646" w:rsidP="0041126E">
      <w:pPr>
        <w:pStyle w:val="ListParagraph"/>
        <w:numPr>
          <w:ilvl w:val="0"/>
          <w:numId w:val="42"/>
        </w:numPr>
      </w:pPr>
      <w:r>
        <w:lastRenderedPageBreak/>
        <w:t xml:space="preserve">With the GenSys LDAP connector selected, select </w:t>
      </w:r>
      <w:r w:rsidRPr="00295646">
        <w:rPr>
          <w:b/>
        </w:rPr>
        <w:t>Actions &gt; Stop</w:t>
      </w:r>
    </w:p>
    <w:p w14:paraId="3EB4B2F0" w14:textId="45D7FA5E" w:rsidR="00295646" w:rsidRDefault="00295646" w:rsidP="0041126E">
      <w:pPr>
        <w:pStyle w:val="ListParagraph"/>
        <w:numPr>
          <w:ilvl w:val="0"/>
          <w:numId w:val="42"/>
        </w:numPr>
      </w:pPr>
      <w:r>
        <w:t xml:space="preserve">Click </w:t>
      </w:r>
      <w:r w:rsidRPr="005605C6">
        <w:rPr>
          <w:b/>
        </w:rPr>
        <w:t>OK</w:t>
      </w:r>
      <w:r>
        <w:t xml:space="preserve"> on the Stop dialog</w:t>
      </w:r>
    </w:p>
    <w:p w14:paraId="1E33D751" w14:textId="77777777" w:rsidR="00295646" w:rsidRDefault="00295646" w:rsidP="00D45773"/>
    <w:p w14:paraId="09ACCDFB" w14:textId="163BE7AA" w:rsidR="00295646" w:rsidRDefault="00295646" w:rsidP="00D45773">
      <w:r>
        <w:t xml:space="preserve">The connector will now be shown in a </w:t>
      </w:r>
      <w:r w:rsidR="00C23173">
        <w:t>S</w:t>
      </w:r>
      <w:r>
        <w:t>topped state.</w:t>
      </w:r>
    </w:p>
    <w:p w14:paraId="4566C3E4" w14:textId="77777777" w:rsidR="00295646" w:rsidRDefault="00295646" w:rsidP="00D45773"/>
    <w:p w14:paraId="6D68D327" w14:textId="34ACFE0F" w:rsidR="00295646" w:rsidRDefault="00295646" w:rsidP="0041126E">
      <w:pPr>
        <w:pStyle w:val="ListParagraph"/>
        <w:numPr>
          <w:ilvl w:val="0"/>
          <w:numId w:val="42"/>
        </w:numPr>
      </w:pPr>
      <w:r>
        <w:t xml:space="preserve">With the GenSys LDAP connector selected, select </w:t>
      </w:r>
      <w:r w:rsidRPr="00295646">
        <w:rPr>
          <w:b/>
        </w:rPr>
        <w:t>Actions &gt; Start</w:t>
      </w:r>
    </w:p>
    <w:p w14:paraId="4E579875" w14:textId="77777777" w:rsidR="00C23173" w:rsidRDefault="00C23173" w:rsidP="00C23173"/>
    <w:p w14:paraId="1180A091" w14:textId="28DC96FD" w:rsidR="00C23173" w:rsidRDefault="00C23173" w:rsidP="00C23173">
      <w:r>
        <w:t xml:space="preserve">The connector will go into a Pending state. </w:t>
      </w:r>
    </w:p>
    <w:p w14:paraId="13330F3F" w14:textId="77777777" w:rsidR="00C23173" w:rsidRDefault="00C23173" w:rsidP="00C23173"/>
    <w:p w14:paraId="31993D1B" w14:textId="3C429FA1" w:rsidR="00C23173" w:rsidRDefault="00C23173" w:rsidP="0041126E">
      <w:pPr>
        <w:pStyle w:val="ListParagraph"/>
        <w:numPr>
          <w:ilvl w:val="0"/>
          <w:numId w:val="42"/>
        </w:numPr>
      </w:pPr>
      <w:r>
        <w:t xml:space="preserve">Click on the </w:t>
      </w:r>
      <w:r w:rsidRPr="00552685">
        <w:rPr>
          <w:b/>
          <w:u w:val="single"/>
        </w:rPr>
        <w:t>Connector History</w:t>
      </w:r>
      <w:r>
        <w:t xml:space="preserve"> in the right panel to see the history of when the connector has run</w:t>
      </w:r>
    </w:p>
    <w:p w14:paraId="44F31392" w14:textId="77777777" w:rsidR="00C23173" w:rsidRDefault="00C23173" w:rsidP="00C23173"/>
    <w:p w14:paraId="4F7CD46D" w14:textId="386D5B1E" w:rsidR="00C23173" w:rsidRDefault="00C23173" w:rsidP="00C23173">
      <w:r>
        <w:rPr>
          <w:noProof/>
          <w:lang w:val="en-GB" w:eastAsia="en-GB"/>
        </w:rPr>
        <w:drawing>
          <wp:inline distT="0" distB="0" distL="0" distR="0" wp14:anchorId="564D6674" wp14:editId="05A404CF">
            <wp:extent cx="6188710" cy="1873885"/>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7-07-28 at 10.47.07.png"/>
                    <pic:cNvPicPr/>
                  </pic:nvPicPr>
                  <pic:blipFill>
                    <a:blip r:embed="rId50">
                      <a:extLst>
                        <a:ext uri="{28A0092B-C50C-407E-A947-70E740481C1C}">
                          <a14:useLocalDpi xmlns:a14="http://schemas.microsoft.com/office/drawing/2010/main" val="0"/>
                        </a:ext>
                      </a:extLst>
                    </a:blip>
                    <a:stretch>
                      <a:fillRect/>
                    </a:stretch>
                  </pic:blipFill>
                  <pic:spPr>
                    <a:xfrm>
                      <a:off x="0" y="0"/>
                      <a:ext cx="6188710" cy="1873885"/>
                    </a:xfrm>
                    <a:prstGeom prst="rect">
                      <a:avLst/>
                    </a:prstGeom>
                  </pic:spPr>
                </pic:pic>
              </a:graphicData>
            </a:graphic>
          </wp:inline>
        </w:drawing>
      </w:r>
    </w:p>
    <w:p w14:paraId="02EE4041" w14:textId="77777777" w:rsidR="00C23173" w:rsidRDefault="00C23173" w:rsidP="00C23173"/>
    <w:p w14:paraId="6D6E0146" w14:textId="5F924296" w:rsidR="00C23173" w:rsidRDefault="00C23173" w:rsidP="00C23173">
      <w:r>
        <w:t>You should see a READFROM event that ran recently. This indicates that the Connector was able to communicate with the Identity Broker.</w:t>
      </w:r>
    </w:p>
    <w:p w14:paraId="62F2CA4A" w14:textId="77777777" w:rsidR="00C23173" w:rsidRDefault="00C23173" w:rsidP="00C23173"/>
    <w:p w14:paraId="62EABE7D" w14:textId="23BD6DA9" w:rsidR="00132CCB" w:rsidRDefault="00C23173" w:rsidP="00D45773">
      <w:r>
        <w:t>We will now test the end to end components for this LDAP connector (i.e. IGI – Identity Broker – TDI – LDAP)</w:t>
      </w:r>
    </w:p>
    <w:p w14:paraId="3524BBD2" w14:textId="77777777" w:rsidR="00C23173" w:rsidRDefault="00C23173" w:rsidP="00D45773"/>
    <w:p w14:paraId="5D462F72" w14:textId="12146291" w:rsidR="00C23173" w:rsidRDefault="00C23173" w:rsidP="0041126E">
      <w:pPr>
        <w:pStyle w:val="ListParagraph"/>
        <w:numPr>
          <w:ilvl w:val="0"/>
          <w:numId w:val="42"/>
        </w:numPr>
      </w:pPr>
      <w:r>
        <w:t xml:space="preserve">Still within the Enterprise Connectors module, go to </w:t>
      </w:r>
      <w:r w:rsidR="009D1734" w:rsidRPr="00552685">
        <w:rPr>
          <w:b/>
        </w:rPr>
        <w:t>Monitor</w:t>
      </w:r>
      <w:r w:rsidRPr="00552685">
        <w:rPr>
          <w:b/>
        </w:rPr>
        <w:t xml:space="preserve"> &gt; </w:t>
      </w:r>
      <w:r w:rsidR="009D1734" w:rsidRPr="00552685">
        <w:rPr>
          <w:b/>
        </w:rPr>
        <w:t>Change Log Sync Status</w:t>
      </w:r>
    </w:p>
    <w:p w14:paraId="03C86E97" w14:textId="733D240E" w:rsidR="00C23173" w:rsidRDefault="00C23173" w:rsidP="0041126E">
      <w:pPr>
        <w:pStyle w:val="ListParagraph"/>
        <w:numPr>
          <w:ilvl w:val="0"/>
          <w:numId w:val="42"/>
        </w:numPr>
      </w:pPr>
      <w:r>
        <w:t>Select the GenSys LDAP connector</w:t>
      </w:r>
      <w:r w:rsidR="009D1734">
        <w:t xml:space="preserve"> (it is in a Stopped state with an error)</w:t>
      </w:r>
    </w:p>
    <w:p w14:paraId="331622AD" w14:textId="77777777" w:rsidR="009D1734" w:rsidRDefault="009D1734" w:rsidP="00D45773"/>
    <w:p w14:paraId="0B9D2BCB" w14:textId="39DE83D5" w:rsidR="009D1734" w:rsidRDefault="009D1734" w:rsidP="00D45773">
      <w:r>
        <w:rPr>
          <w:noProof/>
          <w:lang w:val="en-GB" w:eastAsia="en-GB"/>
        </w:rPr>
        <w:drawing>
          <wp:inline distT="0" distB="0" distL="0" distR="0" wp14:anchorId="287459D2" wp14:editId="0753349D">
            <wp:extent cx="6188710" cy="3393440"/>
            <wp:effectExtent l="0" t="0" r="889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7-28 at 10.52.50.png"/>
                    <pic:cNvPicPr/>
                  </pic:nvPicPr>
                  <pic:blipFill>
                    <a:blip r:embed="rId51">
                      <a:extLst>
                        <a:ext uri="{28A0092B-C50C-407E-A947-70E740481C1C}">
                          <a14:useLocalDpi xmlns:a14="http://schemas.microsoft.com/office/drawing/2010/main" val="0"/>
                        </a:ext>
                      </a:extLst>
                    </a:blip>
                    <a:stretch>
                      <a:fillRect/>
                    </a:stretch>
                  </pic:blipFill>
                  <pic:spPr>
                    <a:xfrm>
                      <a:off x="0" y="0"/>
                      <a:ext cx="6188710" cy="3393440"/>
                    </a:xfrm>
                    <a:prstGeom prst="rect">
                      <a:avLst/>
                    </a:prstGeom>
                  </pic:spPr>
                </pic:pic>
              </a:graphicData>
            </a:graphic>
          </wp:inline>
        </w:drawing>
      </w:r>
    </w:p>
    <w:p w14:paraId="3B3D368F" w14:textId="77777777" w:rsidR="00C23173" w:rsidRDefault="00C23173" w:rsidP="00D45773"/>
    <w:p w14:paraId="079E1005" w14:textId="509D84C5" w:rsidR="00C23173" w:rsidRDefault="009D1734" w:rsidP="0041126E">
      <w:pPr>
        <w:pStyle w:val="ListParagraph"/>
        <w:numPr>
          <w:ilvl w:val="0"/>
          <w:numId w:val="44"/>
        </w:numPr>
      </w:pPr>
      <w:r>
        <w:t xml:space="preserve">Select </w:t>
      </w:r>
      <w:r w:rsidRPr="00552685">
        <w:rPr>
          <w:b/>
        </w:rPr>
        <w:t>Actions &gt; Sync Now</w:t>
      </w:r>
    </w:p>
    <w:p w14:paraId="1E1617D8" w14:textId="77777777" w:rsidR="009D1734" w:rsidRDefault="009D1734" w:rsidP="00D45773"/>
    <w:p w14:paraId="76071F66" w14:textId="0DCCC693" w:rsidR="00552685" w:rsidRDefault="00552685" w:rsidP="00D45773">
      <w:r>
        <w:t>This will initiate a recon from the LDAP target, via TDI to the Identity Brokerage component.</w:t>
      </w:r>
    </w:p>
    <w:p w14:paraId="07961F69" w14:textId="15054E58" w:rsidR="00552685" w:rsidRDefault="00552685" w:rsidP="0041126E">
      <w:pPr>
        <w:pStyle w:val="ListParagraph"/>
        <w:numPr>
          <w:ilvl w:val="0"/>
          <w:numId w:val="43"/>
        </w:numPr>
      </w:pPr>
      <w:r>
        <w:lastRenderedPageBreak/>
        <w:t xml:space="preserve">Select </w:t>
      </w:r>
      <w:r w:rsidRPr="00552685">
        <w:rPr>
          <w:b/>
          <w:u w:val="single"/>
        </w:rPr>
        <w:t>Sync History</w:t>
      </w:r>
      <w:r>
        <w:t xml:space="preserve"> in the right pane to see the results</w:t>
      </w:r>
    </w:p>
    <w:p w14:paraId="253FA0B7" w14:textId="77777777" w:rsidR="00552685" w:rsidRDefault="00552685" w:rsidP="00D45773"/>
    <w:p w14:paraId="079B52D9" w14:textId="6CC6103E" w:rsidR="00552685" w:rsidRDefault="00552685" w:rsidP="00D45773">
      <w:r>
        <w:t>You should see a recent sync with a success status (green tick icon).</w:t>
      </w:r>
    </w:p>
    <w:p w14:paraId="03EA9CBE" w14:textId="77777777" w:rsidR="00552685" w:rsidRDefault="00552685" w:rsidP="00D45773"/>
    <w:p w14:paraId="5A8BE65C" w14:textId="2FB26B9D" w:rsidR="00552685" w:rsidRDefault="00552685" w:rsidP="00D45773">
      <w:r>
        <w:rPr>
          <w:noProof/>
          <w:lang w:val="en-GB" w:eastAsia="en-GB"/>
        </w:rPr>
        <w:drawing>
          <wp:inline distT="0" distB="0" distL="0" distR="0" wp14:anchorId="6AD73276" wp14:editId="2C92676A">
            <wp:extent cx="6188710" cy="1548765"/>
            <wp:effectExtent l="0" t="0" r="889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7-07-28 at 10.54.34.png"/>
                    <pic:cNvPicPr/>
                  </pic:nvPicPr>
                  <pic:blipFill>
                    <a:blip r:embed="rId52">
                      <a:extLst>
                        <a:ext uri="{28A0092B-C50C-407E-A947-70E740481C1C}">
                          <a14:useLocalDpi xmlns:a14="http://schemas.microsoft.com/office/drawing/2010/main" val="0"/>
                        </a:ext>
                      </a:extLst>
                    </a:blip>
                    <a:stretch>
                      <a:fillRect/>
                    </a:stretch>
                  </pic:blipFill>
                  <pic:spPr>
                    <a:xfrm>
                      <a:off x="0" y="0"/>
                      <a:ext cx="6188710" cy="1548765"/>
                    </a:xfrm>
                    <a:prstGeom prst="rect">
                      <a:avLst/>
                    </a:prstGeom>
                  </pic:spPr>
                </pic:pic>
              </a:graphicData>
            </a:graphic>
          </wp:inline>
        </w:drawing>
      </w:r>
    </w:p>
    <w:p w14:paraId="4411403F" w14:textId="77777777" w:rsidR="00552685" w:rsidRDefault="00552685" w:rsidP="00D45773"/>
    <w:p w14:paraId="6F283DAB" w14:textId="1199EC2D" w:rsidR="00601442" w:rsidRDefault="00552685" w:rsidP="00D45773">
      <w:r>
        <w:t>This confirms that all components are running. You are ready to start your lab(s).</w:t>
      </w:r>
    </w:p>
    <w:p w14:paraId="552D4A0C" w14:textId="77777777" w:rsidR="00D45773" w:rsidRDefault="00D45773" w:rsidP="004F2622"/>
    <w:p w14:paraId="44F4953B" w14:textId="77777777" w:rsidR="00D45773" w:rsidRDefault="00D45773" w:rsidP="002B0B15">
      <w:pPr>
        <w:pStyle w:val="Heading1"/>
        <w:numPr>
          <w:ilvl w:val="0"/>
          <w:numId w:val="0"/>
        </w:numPr>
        <w:ind w:left="432" w:hanging="432"/>
        <w:rPr>
          <w:lang w:val="en-US"/>
        </w:rPr>
      </w:pPr>
      <w:bookmarkStart w:id="48" w:name="_Toc475004522"/>
      <w:bookmarkStart w:id="49" w:name="_Toc514249432"/>
      <w:r>
        <w:rPr>
          <w:lang w:val="en-US"/>
        </w:rPr>
        <w:lastRenderedPageBreak/>
        <w:t>Appendices</w:t>
      </w:r>
      <w:bookmarkEnd w:id="48"/>
      <w:bookmarkEnd w:id="49"/>
    </w:p>
    <w:p w14:paraId="760DC7A1" w14:textId="77777777" w:rsidR="00D45773" w:rsidRDefault="00D45773" w:rsidP="00D45773">
      <w:r>
        <w:t>The appendices are:</w:t>
      </w:r>
    </w:p>
    <w:p w14:paraId="1DE2453D" w14:textId="77777777" w:rsidR="00DD27CC" w:rsidRDefault="00DD27CC" w:rsidP="00D45773"/>
    <w:p w14:paraId="1639E20D" w14:textId="65EBDA4F" w:rsidR="00DD27CC" w:rsidRDefault="00DD27CC" w:rsidP="00D45773">
      <w:r>
        <w:t xml:space="preserve">A – Local </w:t>
      </w:r>
      <w:r w:rsidR="00227A01">
        <w:t>VM Networking Configuration and Issues</w:t>
      </w:r>
    </w:p>
    <w:p w14:paraId="53119E1F" w14:textId="77777777" w:rsidR="00227A01" w:rsidRDefault="00227A01" w:rsidP="00D45773"/>
    <w:p w14:paraId="3A34A149" w14:textId="77777777" w:rsidR="001033F4" w:rsidRDefault="001033F4" w:rsidP="00D45773">
      <w:r>
        <w:t>B – Common Issues with the Training Environment</w:t>
      </w:r>
    </w:p>
    <w:p w14:paraId="2771AB87" w14:textId="77777777" w:rsidR="001033F4" w:rsidRDefault="001033F4" w:rsidP="00D45773"/>
    <w:p w14:paraId="46566AC0" w14:textId="77777777" w:rsidR="00D22176" w:rsidRDefault="00D22176" w:rsidP="00D22176">
      <w:r>
        <w:t>C – Setup Mail Client for Labs</w:t>
      </w:r>
    </w:p>
    <w:p w14:paraId="09B06B78" w14:textId="77777777" w:rsidR="00D45773" w:rsidRDefault="00D45773" w:rsidP="00D45773"/>
    <w:p w14:paraId="5017975C" w14:textId="443C40EA" w:rsidR="00D45773" w:rsidRDefault="00D22176" w:rsidP="00D45773">
      <w:r>
        <w:t>D</w:t>
      </w:r>
      <w:r w:rsidR="00D45773">
        <w:t xml:space="preserve"> – Environment Utilities</w:t>
      </w:r>
    </w:p>
    <w:p w14:paraId="78084450" w14:textId="77777777" w:rsidR="0079294F" w:rsidRDefault="0079294F" w:rsidP="00D45773"/>
    <w:p w14:paraId="18B3530A" w14:textId="100AD6D9" w:rsidR="0079294F" w:rsidRDefault="00501A74" w:rsidP="00D45773">
      <w:r>
        <w:t>E</w:t>
      </w:r>
      <w:r w:rsidR="0079294F">
        <w:t xml:space="preserve"> – </w:t>
      </w:r>
      <w:r>
        <w:t>IGI Data Server VM Components</w:t>
      </w:r>
    </w:p>
    <w:p w14:paraId="22D0EBDC" w14:textId="77777777" w:rsidR="0085580C" w:rsidRDefault="0085580C" w:rsidP="00D45773"/>
    <w:p w14:paraId="576DEB18" w14:textId="77777777" w:rsidR="00D45773" w:rsidRDefault="00D45773" w:rsidP="00D45773"/>
    <w:p w14:paraId="774E2559" w14:textId="77777777" w:rsidR="00D45773" w:rsidRDefault="00D45773" w:rsidP="00D45773">
      <w:pPr>
        <w:rPr>
          <w:lang w:eastAsia="x-none"/>
        </w:rPr>
      </w:pPr>
    </w:p>
    <w:p w14:paraId="5045E7E9" w14:textId="287C86E4" w:rsidR="00227A01" w:rsidRDefault="00227A01" w:rsidP="00227A01">
      <w:pPr>
        <w:pStyle w:val="Heading1"/>
        <w:numPr>
          <w:ilvl w:val="0"/>
          <w:numId w:val="0"/>
        </w:numPr>
        <w:ind w:left="432" w:hanging="432"/>
      </w:pPr>
      <w:bookmarkStart w:id="50" w:name="_Toc514249433"/>
      <w:r>
        <w:lastRenderedPageBreak/>
        <w:t>Appendix A – Local VM Networking Configuration and Issues</w:t>
      </w:r>
      <w:bookmarkEnd w:id="50"/>
    </w:p>
    <w:p w14:paraId="002BB99E" w14:textId="09BD98AE" w:rsidR="00227A01" w:rsidRDefault="00227A01" w:rsidP="00D45773">
      <w:pPr>
        <w:rPr>
          <w:lang w:eastAsia="x-none"/>
        </w:rPr>
      </w:pPr>
      <w:r>
        <w:rPr>
          <w:lang w:eastAsia="x-none"/>
        </w:rPr>
        <w:t>This appendix contains a number of topics relating to the use of Local VMs, particularly around network configuration and issues.</w:t>
      </w:r>
    </w:p>
    <w:p w14:paraId="052223A1" w14:textId="77777777" w:rsidR="00227A01" w:rsidRDefault="00227A01" w:rsidP="00D45773">
      <w:pPr>
        <w:rPr>
          <w:lang w:eastAsia="x-none"/>
        </w:rPr>
      </w:pPr>
    </w:p>
    <w:p w14:paraId="4996FFBC" w14:textId="1EC6D6C5" w:rsidR="00227A01" w:rsidRDefault="00227A01" w:rsidP="00D45773">
      <w:pPr>
        <w:rPr>
          <w:lang w:eastAsia="x-none"/>
        </w:rPr>
      </w:pPr>
      <w:r>
        <w:rPr>
          <w:lang w:eastAsia="x-none"/>
        </w:rPr>
        <w:t>If you are using one of the cloud training environments, you don’t need to worry about this.</w:t>
      </w:r>
    </w:p>
    <w:p w14:paraId="57136998" w14:textId="79524B0D" w:rsidR="00227A01" w:rsidRDefault="00227A01" w:rsidP="00227A01">
      <w:pPr>
        <w:pStyle w:val="Heading2"/>
        <w:numPr>
          <w:ilvl w:val="0"/>
          <w:numId w:val="0"/>
        </w:numPr>
        <w:ind w:left="432" w:hanging="432"/>
      </w:pPr>
      <w:bookmarkStart w:id="51" w:name="_Ref488997185"/>
      <w:bookmarkStart w:id="52" w:name="_Ref488997190"/>
      <w:bookmarkStart w:id="53" w:name="_Ref488997194"/>
      <w:bookmarkStart w:id="54" w:name="_Toc514249434"/>
      <w:r>
        <w:t xml:space="preserve">A.1 – Configure New Network in </w:t>
      </w:r>
      <w:r w:rsidR="00A37A1E">
        <w:t>VMWare</w:t>
      </w:r>
      <w:r>
        <w:t xml:space="preserve"> and Change VMs to Use It</w:t>
      </w:r>
      <w:bookmarkEnd w:id="51"/>
      <w:bookmarkEnd w:id="52"/>
      <w:bookmarkEnd w:id="53"/>
      <w:bookmarkEnd w:id="54"/>
    </w:p>
    <w:p w14:paraId="4B625D48" w14:textId="07B5D5DB" w:rsidR="00AD04AE" w:rsidRDefault="00AD04AE" w:rsidP="00D45773">
      <w:pPr>
        <w:rPr>
          <w:lang w:eastAsia="x-none"/>
        </w:rPr>
      </w:pPr>
      <w:r>
        <w:rPr>
          <w:lang w:eastAsia="x-none"/>
        </w:rPr>
        <w:t xml:space="preserve">It is assumed that you will use the default NAT network (vmnet8) for the lab images. </w:t>
      </w:r>
      <w:r w:rsidR="00A37A1E">
        <w:rPr>
          <w:lang w:eastAsia="x-none"/>
        </w:rPr>
        <w:t>However,</w:t>
      </w:r>
      <w:r>
        <w:rPr>
          <w:lang w:eastAsia="x-none"/>
        </w:rPr>
        <w:t xml:space="preserve"> if you don’t want to change the default NAT network, you can create a new network and change the VMs network cards to use it.</w:t>
      </w:r>
      <w:r w:rsidR="00A37A1E">
        <w:rPr>
          <w:lang w:eastAsia="x-none"/>
        </w:rPr>
        <w:t xml:space="preserve"> </w:t>
      </w:r>
      <w:r w:rsidR="00A37A1E" w:rsidRPr="00A37A1E">
        <w:rPr>
          <w:u w:val="single"/>
          <w:lang w:eastAsia="x-none"/>
        </w:rPr>
        <w:t>If you are going to use the default NAT network as described in the main body of this document, do not do these steps</w:t>
      </w:r>
      <w:r w:rsidR="00A37A1E">
        <w:rPr>
          <w:lang w:eastAsia="x-none"/>
        </w:rPr>
        <w:t>.</w:t>
      </w:r>
    </w:p>
    <w:p w14:paraId="52609AD3" w14:textId="77777777" w:rsidR="00A37A1E" w:rsidRDefault="00A37A1E" w:rsidP="00D45773">
      <w:pPr>
        <w:rPr>
          <w:lang w:eastAsia="x-none"/>
        </w:rPr>
      </w:pPr>
    </w:p>
    <w:p w14:paraId="5F207E32" w14:textId="60E81801" w:rsidR="00A37A1E" w:rsidRDefault="00A37A1E" w:rsidP="00D45773">
      <w:pPr>
        <w:rPr>
          <w:lang w:eastAsia="x-none"/>
        </w:rPr>
      </w:pPr>
      <w:r>
        <w:rPr>
          <w:lang w:eastAsia="x-none"/>
        </w:rPr>
        <w:t>The process to do this in VMWare Workstation and VMW</w:t>
      </w:r>
      <w:r w:rsidR="007713A8">
        <w:rPr>
          <w:lang w:eastAsia="x-none"/>
        </w:rPr>
        <w:t>a</w:t>
      </w:r>
      <w:r>
        <w:rPr>
          <w:lang w:eastAsia="x-none"/>
        </w:rPr>
        <w:t>re Fusion is the same, but the UI is slightly different. The following sections describe the steps for each.</w:t>
      </w:r>
    </w:p>
    <w:p w14:paraId="42EDB61B" w14:textId="347003A6" w:rsidR="003C00AB" w:rsidRDefault="003C00AB" w:rsidP="00D45773">
      <w:pPr>
        <w:rPr>
          <w:lang w:eastAsia="x-none"/>
        </w:rPr>
      </w:pPr>
    </w:p>
    <w:p w14:paraId="4848C8FA" w14:textId="1885A9BD" w:rsidR="003C00AB" w:rsidRDefault="003C00AB" w:rsidP="00D45773">
      <w:pPr>
        <w:rPr>
          <w:lang w:eastAsia="x-none"/>
        </w:rPr>
      </w:pPr>
      <w:r>
        <w:rPr>
          <w:lang w:eastAsia="x-none"/>
        </w:rPr>
        <w:t xml:space="preserve">If you are using VMWare Player on a Windows machine, see the separate steps in </w:t>
      </w:r>
      <w:r>
        <w:rPr>
          <w:lang w:eastAsia="x-none"/>
        </w:rPr>
        <w:fldChar w:fldCharType="begin"/>
      </w:r>
      <w:r>
        <w:rPr>
          <w:lang w:eastAsia="x-none"/>
        </w:rPr>
        <w:instrText xml:space="preserve"> REF _Ref511728534 \h </w:instrText>
      </w:r>
      <w:r>
        <w:rPr>
          <w:lang w:eastAsia="x-none"/>
        </w:rPr>
      </w:r>
      <w:r>
        <w:rPr>
          <w:lang w:eastAsia="x-none"/>
        </w:rPr>
        <w:fldChar w:fldCharType="separate"/>
      </w:r>
      <w:r>
        <w:t>A.4 – Using VMWare Player with the Training Image</w:t>
      </w:r>
      <w:r>
        <w:rPr>
          <w:lang w:eastAsia="x-none"/>
        </w:rPr>
        <w:fldChar w:fldCharType="end"/>
      </w:r>
      <w:r>
        <w:rPr>
          <w:lang w:eastAsia="x-none"/>
        </w:rPr>
        <w:t xml:space="preserve"> on page </w:t>
      </w:r>
      <w:r>
        <w:rPr>
          <w:lang w:eastAsia="x-none"/>
        </w:rPr>
        <w:fldChar w:fldCharType="begin"/>
      </w:r>
      <w:r>
        <w:rPr>
          <w:lang w:eastAsia="x-none"/>
        </w:rPr>
        <w:instrText xml:space="preserve"> PAGEREF _Ref511728534 \h </w:instrText>
      </w:r>
      <w:r>
        <w:rPr>
          <w:lang w:eastAsia="x-none"/>
        </w:rPr>
      </w:r>
      <w:r>
        <w:rPr>
          <w:lang w:eastAsia="x-none"/>
        </w:rPr>
        <w:fldChar w:fldCharType="separate"/>
      </w:r>
      <w:r>
        <w:rPr>
          <w:noProof/>
          <w:lang w:eastAsia="x-none"/>
        </w:rPr>
        <w:t>39</w:t>
      </w:r>
      <w:r>
        <w:rPr>
          <w:lang w:eastAsia="x-none"/>
        </w:rPr>
        <w:fldChar w:fldCharType="end"/>
      </w:r>
      <w:r>
        <w:rPr>
          <w:lang w:eastAsia="x-none"/>
        </w:rPr>
        <w:t>.</w:t>
      </w:r>
    </w:p>
    <w:p w14:paraId="17A16A60" w14:textId="16422564" w:rsidR="00AD04AE" w:rsidRDefault="000C0E02" w:rsidP="000C0E02">
      <w:pPr>
        <w:pStyle w:val="Heading3"/>
        <w:numPr>
          <w:ilvl w:val="0"/>
          <w:numId w:val="0"/>
        </w:numPr>
        <w:ind w:left="426" w:hanging="426"/>
      </w:pPr>
      <w:bookmarkStart w:id="55" w:name="_Toc514249435"/>
      <w:r>
        <w:t>A.1.1 – Add a New Network to Workstation</w:t>
      </w:r>
      <w:r w:rsidR="00A37A1E">
        <w:t xml:space="preserve"> and Set VM Network Adapters</w:t>
      </w:r>
      <w:bookmarkEnd w:id="55"/>
      <w:r>
        <w:t xml:space="preserve"> </w:t>
      </w:r>
    </w:p>
    <w:p w14:paraId="6A493867" w14:textId="43F7AF91" w:rsidR="000C0E02" w:rsidRDefault="00A37A1E" w:rsidP="00D45773">
      <w:pPr>
        <w:rPr>
          <w:lang w:eastAsia="x-none"/>
        </w:rPr>
      </w:pPr>
      <w:r>
        <w:rPr>
          <w:lang w:eastAsia="x-none"/>
        </w:rPr>
        <w:t>To add a new network in VMWare Workstation:</w:t>
      </w:r>
    </w:p>
    <w:p w14:paraId="11F5F1EF" w14:textId="77777777" w:rsidR="001965B6" w:rsidRDefault="001965B6" w:rsidP="00D45773">
      <w:pPr>
        <w:rPr>
          <w:lang w:eastAsia="x-none"/>
        </w:rPr>
      </w:pPr>
    </w:p>
    <w:p w14:paraId="6932754B" w14:textId="1017377A" w:rsidR="001965B6" w:rsidRDefault="001965B6" w:rsidP="0041126E">
      <w:pPr>
        <w:pStyle w:val="ListParagraph"/>
        <w:numPr>
          <w:ilvl w:val="0"/>
          <w:numId w:val="27"/>
        </w:numPr>
      </w:pPr>
      <w:r>
        <w:t>Start virtual network editor</w:t>
      </w:r>
      <w:r w:rsidR="00A37A1E">
        <w:t xml:space="preserve"> (Edit &gt; Virtual Network Editor)</w:t>
      </w:r>
    </w:p>
    <w:p w14:paraId="4FCA9B28" w14:textId="77777777" w:rsidR="001965B6" w:rsidRDefault="001965B6" w:rsidP="0041126E">
      <w:pPr>
        <w:pStyle w:val="ListParagraph"/>
        <w:numPr>
          <w:ilvl w:val="0"/>
          <w:numId w:val="27"/>
        </w:numPr>
      </w:pPr>
      <w:r>
        <w:t>Click the Add Network… button</w:t>
      </w:r>
    </w:p>
    <w:p w14:paraId="2AAF305D" w14:textId="77777777" w:rsidR="001965B6" w:rsidRDefault="001965B6" w:rsidP="0041126E">
      <w:pPr>
        <w:pStyle w:val="ListParagraph"/>
        <w:numPr>
          <w:ilvl w:val="0"/>
          <w:numId w:val="27"/>
        </w:numPr>
      </w:pPr>
      <w:r>
        <w:t>Select an available network</w:t>
      </w:r>
    </w:p>
    <w:p w14:paraId="1DDF29AB" w14:textId="77777777" w:rsidR="001965B6" w:rsidRDefault="001965B6" w:rsidP="001965B6"/>
    <w:p w14:paraId="154E3C59" w14:textId="77777777" w:rsidR="001965B6" w:rsidRDefault="001965B6" w:rsidP="001965B6">
      <w:r>
        <w:rPr>
          <w:noProof/>
          <w:lang w:val="en-GB" w:eastAsia="en-GB"/>
        </w:rPr>
        <w:drawing>
          <wp:inline distT="0" distB="0" distL="0" distR="0" wp14:anchorId="5B03FF04" wp14:editId="435B2607">
            <wp:extent cx="2581275" cy="10287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1028700"/>
                    </a:xfrm>
                    <a:prstGeom prst="rect">
                      <a:avLst/>
                    </a:prstGeom>
                  </pic:spPr>
                </pic:pic>
              </a:graphicData>
            </a:graphic>
          </wp:inline>
        </w:drawing>
      </w:r>
    </w:p>
    <w:p w14:paraId="756DD0C9" w14:textId="77777777" w:rsidR="001965B6" w:rsidRDefault="001965B6" w:rsidP="001965B6"/>
    <w:p w14:paraId="10EFA08A" w14:textId="77777777" w:rsidR="001965B6" w:rsidRDefault="001965B6" w:rsidP="0041126E">
      <w:pPr>
        <w:pStyle w:val="ListParagraph"/>
        <w:numPr>
          <w:ilvl w:val="0"/>
          <w:numId w:val="28"/>
        </w:numPr>
      </w:pPr>
      <w:r>
        <w:t>Click OK</w:t>
      </w:r>
    </w:p>
    <w:p w14:paraId="53EE88CD" w14:textId="6B27976C" w:rsidR="001965B6" w:rsidRDefault="001965B6" w:rsidP="0041126E">
      <w:pPr>
        <w:pStyle w:val="ListParagraph"/>
        <w:numPr>
          <w:ilvl w:val="0"/>
          <w:numId w:val="28"/>
        </w:numPr>
      </w:pPr>
      <w:r>
        <w:t>Select it and enter the following values</w:t>
      </w:r>
      <w:r w:rsidR="00A37A1E">
        <w:t>:</w:t>
      </w:r>
    </w:p>
    <w:p w14:paraId="010302EF" w14:textId="77777777" w:rsidR="001965B6" w:rsidRDefault="001965B6" w:rsidP="0041126E">
      <w:pPr>
        <w:pStyle w:val="ListParagraph"/>
        <w:numPr>
          <w:ilvl w:val="0"/>
          <w:numId w:val="29"/>
        </w:numPr>
      </w:pPr>
      <w:r>
        <w:t>VMnet Information – Host-only (you can only have one NAT network)</w:t>
      </w:r>
    </w:p>
    <w:p w14:paraId="6B9431DC" w14:textId="77777777" w:rsidR="001965B6" w:rsidRDefault="001965B6" w:rsidP="0041126E">
      <w:pPr>
        <w:pStyle w:val="ListParagraph"/>
        <w:numPr>
          <w:ilvl w:val="0"/>
          <w:numId w:val="29"/>
        </w:numPr>
      </w:pPr>
      <w:r>
        <w:t>Select Connect a host virtual adapter to this network</w:t>
      </w:r>
    </w:p>
    <w:p w14:paraId="2F49B71D" w14:textId="77777777" w:rsidR="001965B6" w:rsidRDefault="001965B6" w:rsidP="0041126E">
      <w:pPr>
        <w:pStyle w:val="ListParagraph"/>
        <w:numPr>
          <w:ilvl w:val="0"/>
          <w:numId w:val="29"/>
        </w:numPr>
      </w:pPr>
      <w:r>
        <w:t>Select Use local DHCP service to distribute IP address to VMs (not really needed as all the VMs use a fixed IP)</w:t>
      </w:r>
    </w:p>
    <w:p w14:paraId="3A02B205" w14:textId="77777777" w:rsidR="001965B6" w:rsidRDefault="001965B6" w:rsidP="0041126E">
      <w:pPr>
        <w:pStyle w:val="ListParagraph"/>
        <w:numPr>
          <w:ilvl w:val="0"/>
          <w:numId w:val="29"/>
        </w:numPr>
      </w:pPr>
      <w:r>
        <w:t>Set the Subnet IP to 192.168.42.0</w:t>
      </w:r>
    </w:p>
    <w:p w14:paraId="14744588" w14:textId="77777777" w:rsidR="001965B6" w:rsidRDefault="001965B6" w:rsidP="0041126E">
      <w:pPr>
        <w:pStyle w:val="ListParagraph"/>
        <w:numPr>
          <w:ilvl w:val="0"/>
          <w:numId w:val="29"/>
        </w:numPr>
      </w:pPr>
      <w:r>
        <w:t>Set the Subnet mask to 255.255.255.0</w:t>
      </w:r>
    </w:p>
    <w:p w14:paraId="68E909AF" w14:textId="77777777" w:rsidR="00A37A1E" w:rsidRDefault="00A37A1E" w:rsidP="001965B6"/>
    <w:p w14:paraId="4F257DBA" w14:textId="2421A133" w:rsidR="00A37A1E" w:rsidRDefault="00A37A1E" w:rsidP="001965B6">
      <w:r>
        <w:t>It should look like the following:</w:t>
      </w:r>
    </w:p>
    <w:p w14:paraId="4B9C3278" w14:textId="77777777" w:rsidR="001965B6" w:rsidRDefault="001965B6" w:rsidP="001965B6"/>
    <w:p w14:paraId="42490B0C" w14:textId="77777777" w:rsidR="001965B6" w:rsidRDefault="001965B6" w:rsidP="001965B6">
      <w:r>
        <w:rPr>
          <w:noProof/>
          <w:lang w:val="en-GB" w:eastAsia="en-GB"/>
        </w:rPr>
        <w:lastRenderedPageBreak/>
        <w:drawing>
          <wp:inline distT="0" distB="0" distL="0" distR="0" wp14:anchorId="1ACEB1C3" wp14:editId="068649CE">
            <wp:extent cx="5274310" cy="46894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689475"/>
                    </a:xfrm>
                    <a:prstGeom prst="rect">
                      <a:avLst/>
                    </a:prstGeom>
                  </pic:spPr>
                </pic:pic>
              </a:graphicData>
            </a:graphic>
          </wp:inline>
        </w:drawing>
      </w:r>
    </w:p>
    <w:p w14:paraId="0739A2F4" w14:textId="77777777" w:rsidR="001965B6" w:rsidRDefault="001965B6" w:rsidP="001965B6"/>
    <w:p w14:paraId="492D2B14" w14:textId="77777777" w:rsidR="001965B6" w:rsidRDefault="001965B6" w:rsidP="0041126E">
      <w:pPr>
        <w:pStyle w:val="ListParagraph"/>
        <w:numPr>
          <w:ilvl w:val="0"/>
          <w:numId w:val="30"/>
        </w:numPr>
      </w:pPr>
      <w:r>
        <w:t>Click OK</w:t>
      </w:r>
    </w:p>
    <w:p w14:paraId="3931FA51" w14:textId="77777777" w:rsidR="00A37A1E" w:rsidRDefault="00A37A1E" w:rsidP="001965B6"/>
    <w:p w14:paraId="64DA8032" w14:textId="77777777" w:rsidR="001965B6" w:rsidRDefault="001965B6" w:rsidP="001965B6">
      <w:r>
        <w:t>VMWare will go through some steps to reload the network configuration.</w:t>
      </w:r>
    </w:p>
    <w:p w14:paraId="3CEF9550" w14:textId="77777777" w:rsidR="00A37A1E" w:rsidRDefault="00A37A1E" w:rsidP="001965B6"/>
    <w:p w14:paraId="19162DC2" w14:textId="476AC954" w:rsidR="00A37A1E" w:rsidRDefault="00A37A1E" w:rsidP="001965B6">
      <w:r>
        <w:t>Next, we need to go through all VMs in the training environment (IGI Data Server, IGI Virtual Appliance and optionally the Windows Server) and set the network adapters to use the new network.</w:t>
      </w:r>
    </w:p>
    <w:p w14:paraId="513E4850" w14:textId="77777777" w:rsidR="00A37A1E" w:rsidRDefault="00A37A1E" w:rsidP="001965B6"/>
    <w:p w14:paraId="4E3FEF49" w14:textId="5D68FE74" w:rsidR="00A37A1E" w:rsidRDefault="00A37A1E" w:rsidP="001965B6">
      <w:r>
        <w:t>For each VM:</w:t>
      </w:r>
    </w:p>
    <w:p w14:paraId="78E27543" w14:textId="77777777" w:rsidR="001965B6" w:rsidRDefault="001965B6" w:rsidP="0041126E">
      <w:pPr>
        <w:pStyle w:val="ListParagraph"/>
        <w:numPr>
          <w:ilvl w:val="0"/>
          <w:numId w:val="30"/>
        </w:numPr>
      </w:pPr>
      <w:r>
        <w:t>Open the VM (don’t start it) and click the Edit Virtual Machine Settings link (or menu VM &gt; Settings)</w:t>
      </w:r>
    </w:p>
    <w:p w14:paraId="22B98207" w14:textId="77777777" w:rsidR="001965B6" w:rsidRDefault="001965B6" w:rsidP="0041126E">
      <w:pPr>
        <w:pStyle w:val="ListParagraph"/>
        <w:numPr>
          <w:ilvl w:val="0"/>
          <w:numId w:val="30"/>
        </w:numPr>
      </w:pPr>
      <w:r>
        <w:t>Select the Network Adapter</w:t>
      </w:r>
    </w:p>
    <w:p w14:paraId="41BE1598" w14:textId="77777777" w:rsidR="001965B6" w:rsidRDefault="001965B6" w:rsidP="0041126E">
      <w:pPr>
        <w:pStyle w:val="ListParagraph"/>
        <w:numPr>
          <w:ilvl w:val="0"/>
          <w:numId w:val="30"/>
        </w:numPr>
      </w:pPr>
      <w:r>
        <w:t>In the Network connection panel, select the Custom: Specific virtual network</w:t>
      </w:r>
    </w:p>
    <w:p w14:paraId="344F33E6" w14:textId="09B0BB4E" w:rsidR="001965B6" w:rsidRDefault="001965B6" w:rsidP="0041126E">
      <w:pPr>
        <w:pStyle w:val="ListParagraph"/>
        <w:numPr>
          <w:ilvl w:val="0"/>
          <w:numId w:val="30"/>
        </w:numPr>
      </w:pPr>
      <w:r>
        <w:t xml:space="preserve">In the </w:t>
      </w:r>
      <w:r w:rsidR="00A37A1E">
        <w:t>pull-down</w:t>
      </w:r>
      <w:r>
        <w:t xml:space="preserve"> list, select the new network you created earlier</w:t>
      </w:r>
    </w:p>
    <w:p w14:paraId="5D86C390" w14:textId="77777777" w:rsidR="001965B6" w:rsidRDefault="001965B6" w:rsidP="001965B6"/>
    <w:p w14:paraId="16095052" w14:textId="77777777" w:rsidR="001965B6" w:rsidRDefault="001965B6" w:rsidP="001965B6">
      <w:r>
        <w:rPr>
          <w:noProof/>
          <w:lang w:val="en-GB" w:eastAsia="en-GB"/>
        </w:rPr>
        <w:lastRenderedPageBreak/>
        <w:drawing>
          <wp:inline distT="0" distB="0" distL="0" distR="0" wp14:anchorId="68CA0DA5" wp14:editId="0F7925B4">
            <wp:extent cx="5274310" cy="2694562"/>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2942"/>
                    <a:stretch/>
                  </pic:blipFill>
                  <pic:spPr bwMode="auto">
                    <a:xfrm>
                      <a:off x="0" y="0"/>
                      <a:ext cx="5274310" cy="2694562"/>
                    </a:xfrm>
                    <a:prstGeom prst="rect">
                      <a:avLst/>
                    </a:prstGeom>
                    <a:ln>
                      <a:noFill/>
                    </a:ln>
                    <a:extLst>
                      <a:ext uri="{53640926-AAD7-44D8-BBD7-CCE9431645EC}">
                        <a14:shadowObscured xmlns:a14="http://schemas.microsoft.com/office/drawing/2010/main"/>
                      </a:ext>
                    </a:extLst>
                  </pic:spPr>
                </pic:pic>
              </a:graphicData>
            </a:graphic>
          </wp:inline>
        </w:drawing>
      </w:r>
    </w:p>
    <w:p w14:paraId="7E5B0791" w14:textId="77777777" w:rsidR="001965B6" w:rsidRDefault="001965B6" w:rsidP="001965B6"/>
    <w:p w14:paraId="053E4535" w14:textId="77777777" w:rsidR="001965B6" w:rsidRDefault="001965B6" w:rsidP="0041126E">
      <w:pPr>
        <w:pStyle w:val="ListParagraph"/>
        <w:numPr>
          <w:ilvl w:val="0"/>
          <w:numId w:val="31"/>
        </w:numPr>
      </w:pPr>
      <w:r>
        <w:t>Repeat for any other network adapters (the Virtual Appliance has three)</w:t>
      </w:r>
    </w:p>
    <w:p w14:paraId="40F1BBB9" w14:textId="77777777" w:rsidR="001965B6" w:rsidRDefault="001965B6" w:rsidP="001965B6"/>
    <w:p w14:paraId="14BB8E43" w14:textId="77777777" w:rsidR="001965B6" w:rsidRDefault="001965B6" w:rsidP="001965B6">
      <w:r>
        <w:rPr>
          <w:noProof/>
          <w:lang w:val="en-GB" w:eastAsia="en-GB"/>
        </w:rPr>
        <w:drawing>
          <wp:inline distT="0" distB="0" distL="0" distR="0" wp14:anchorId="32EB8ECB" wp14:editId="11D1C602">
            <wp:extent cx="5274310" cy="47224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722495"/>
                    </a:xfrm>
                    <a:prstGeom prst="rect">
                      <a:avLst/>
                    </a:prstGeom>
                  </pic:spPr>
                </pic:pic>
              </a:graphicData>
            </a:graphic>
          </wp:inline>
        </w:drawing>
      </w:r>
    </w:p>
    <w:p w14:paraId="7A4D62F3" w14:textId="77777777" w:rsidR="001965B6" w:rsidRDefault="001965B6" w:rsidP="001965B6"/>
    <w:p w14:paraId="05D9F07A" w14:textId="636568CA" w:rsidR="001965B6" w:rsidRDefault="00A37A1E" w:rsidP="0041126E">
      <w:pPr>
        <w:pStyle w:val="ListParagraph"/>
        <w:numPr>
          <w:ilvl w:val="0"/>
          <w:numId w:val="31"/>
        </w:numPr>
      </w:pPr>
      <w:r>
        <w:t>When you’ve set all network adapter for the VM, c</w:t>
      </w:r>
      <w:r w:rsidR="001965B6">
        <w:t>lick OK</w:t>
      </w:r>
    </w:p>
    <w:p w14:paraId="4471F529" w14:textId="77777777" w:rsidR="00A37A1E" w:rsidRDefault="00A37A1E" w:rsidP="001965B6"/>
    <w:p w14:paraId="14EB36E3" w14:textId="77777777" w:rsidR="001965B6" w:rsidRDefault="001965B6" w:rsidP="001965B6">
      <w:r>
        <w:t xml:space="preserve">You should see the </w:t>
      </w:r>
      <w:r w:rsidRPr="00A37A1E">
        <w:rPr>
          <w:b/>
        </w:rPr>
        <w:t>Custom (VMnet*)</w:t>
      </w:r>
      <w:r>
        <w:t xml:space="preserve"> beside each network interface.</w:t>
      </w:r>
    </w:p>
    <w:p w14:paraId="1EA56FA5" w14:textId="77777777" w:rsidR="001965B6" w:rsidRDefault="001965B6" w:rsidP="001965B6"/>
    <w:p w14:paraId="4BB8C3DD" w14:textId="77777777" w:rsidR="001965B6" w:rsidRDefault="001965B6" w:rsidP="001965B6">
      <w:r>
        <w:rPr>
          <w:noProof/>
          <w:lang w:val="en-GB" w:eastAsia="en-GB"/>
        </w:rPr>
        <w:lastRenderedPageBreak/>
        <w:drawing>
          <wp:inline distT="0" distB="0" distL="0" distR="0" wp14:anchorId="37A60069" wp14:editId="540D8CBE">
            <wp:extent cx="4961471" cy="37116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56105" b="41906"/>
                    <a:stretch/>
                  </pic:blipFill>
                  <pic:spPr bwMode="auto">
                    <a:xfrm>
                      <a:off x="0" y="0"/>
                      <a:ext cx="4973105" cy="3720357"/>
                    </a:xfrm>
                    <a:prstGeom prst="rect">
                      <a:avLst/>
                    </a:prstGeom>
                    <a:ln>
                      <a:noFill/>
                    </a:ln>
                    <a:extLst>
                      <a:ext uri="{53640926-AAD7-44D8-BBD7-CCE9431645EC}">
                        <a14:shadowObscured xmlns:a14="http://schemas.microsoft.com/office/drawing/2010/main"/>
                      </a:ext>
                    </a:extLst>
                  </pic:spPr>
                </pic:pic>
              </a:graphicData>
            </a:graphic>
          </wp:inline>
        </w:drawing>
      </w:r>
    </w:p>
    <w:p w14:paraId="0A3ED499" w14:textId="77777777" w:rsidR="001965B6" w:rsidRDefault="001965B6" w:rsidP="001965B6"/>
    <w:p w14:paraId="276EA6DC" w14:textId="26DD3755" w:rsidR="001965B6" w:rsidRDefault="00A37A1E" w:rsidP="0041126E">
      <w:pPr>
        <w:pStyle w:val="ListParagraph"/>
        <w:numPr>
          <w:ilvl w:val="0"/>
          <w:numId w:val="31"/>
        </w:numPr>
      </w:pPr>
      <w:r>
        <w:t>Repeat for all IGI training VMs.</w:t>
      </w:r>
    </w:p>
    <w:p w14:paraId="234F2143" w14:textId="77777777" w:rsidR="001965B6" w:rsidRDefault="001965B6" w:rsidP="00D45773">
      <w:pPr>
        <w:rPr>
          <w:lang w:eastAsia="x-none"/>
        </w:rPr>
      </w:pPr>
    </w:p>
    <w:p w14:paraId="18B8160B" w14:textId="59C2A558" w:rsidR="001965B6" w:rsidRDefault="00A37A1E" w:rsidP="00D45773">
      <w:pPr>
        <w:rPr>
          <w:lang w:eastAsia="x-none"/>
        </w:rPr>
      </w:pPr>
      <w:r>
        <w:rPr>
          <w:lang w:eastAsia="x-none"/>
        </w:rPr>
        <w:t>You can now continue with the steps in the main body of the document.</w:t>
      </w:r>
    </w:p>
    <w:p w14:paraId="1605C347" w14:textId="34173B5C" w:rsidR="000C0E02" w:rsidRDefault="000C0E02" w:rsidP="000C0E02">
      <w:pPr>
        <w:pStyle w:val="Heading3"/>
        <w:numPr>
          <w:ilvl w:val="0"/>
          <w:numId w:val="0"/>
        </w:numPr>
        <w:ind w:left="426" w:hanging="426"/>
      </w:pPr>
      <w:bookmarkStart w:id="56" w:name="_Toc514249436"/>
      <w:r>
        <w:t xml:space="preserve">A.1.2 – </w:t>
      </w:r>
      <w:r w:rsidR="00A37A1E">
        <w:t>Add a New Network to Fusion and Set VM Network Adapters</w:t>
      </w:r>
      <w:bookmarkEnd w:id="56"/>
    </w:p>
    <w:p w14:paraId="5DB32706" w14:textId="664BF0AB" w:rsidR="008D24AE" w:rsidRDefault="008D24AE" w:rsidP="008D24AE">
      <w:pPr>
        <w:rPr>
          <w:lang w:eastAsia="x-none"/>
        </w:rPr>
      </w:pPr>
      <w:r>
        <w:rPr>
          <w:lang w:eastAsia="x-none"/>
        </w:rPr>
        <w:t>To add a new network in VMWare Fusion:</w:t>
      </w:r>
    </w:p>
    <w:p w14:paraId="3CED0505" w14:textId="77777777" w:rsidR="008D24AE" w:rsidRDefault="008D24AE" w:rsidP="008D24AE">
      <w:pPr>
        <w:rPr>
          <w:lang w:eastAsia="x-none"/>
        </w:rPr>
      </w:pPr>
    </w:p>
    <w:p w14:paraId="0A5CBD7C" w14:textId="77777777" w:rsidR="008D24AE" w:rsidRDefault="008D24AE" w:rsidP="0041126E">
      <w:pPr>
        <w:pStyle w:val="ListParagraph"/>
        <w:numPr>
          <w:ilvl w:val="0"/>
          <w:numId w:val="27"/>
        </w:numPr>
      </w:pPr>
      <w:r>
        <w:t>Go to VMWare -&gt; Preferences</w:t>
      </w:r>
    </w:p>
    <w:p w14:paraId="708B2547" w14:textId="77777777" w:rsidR="008D24AE" w:rsidRDefault="008D24AE" w:rsidP="0041126E">
      <w:pPr>
        <w:pStyle w:val="ListParagraph"/>
        <w:numPr>
          <w:ilvl w:val="0"/>
          <w:numId w:val="27"/>
        </w:numPr>
      </w:pPr>
      <w:r>
        <w:t>Click the Network icon to go to the Network tab</w:t>
      </w:r>
    </w:p>
    <w:p w14:paraId="25E89F44" w14:textId="4A15BDF2" w:rsidR="008D24AE" w:rsidRDefault="00CD31EE" w:rsidP="0041126E">
      <w:pPr>
        <w:pStyle w:val="ListParagraph"/>
        <w:numPr>
          <w:ilvl w:val="0"/>
          <w:numId w:val="27"/>
        </w:numPr>
      </w:pPr>
      <w:r>
        <w:t>Click the Lock to Make changes and enter your Mac password when prompted</w:t>
      </w:r>
    </w:p>
    <w:p w14:paraId="254B0544" w14:textId="0FFE4C6A" w:rsidR="00CD31EE" w:rsidRDefault="00E715C9" w:rsidP="0041126E">
      <w:pPr>
        <w:pStyle w:val="ListParagraph"/>
        <w:numPr>
          <w:ilvl w:val="0"/>
          <w:numId w:val="27"/>
        </w:numPr>
      </w:pPr>
      <w:r>
        <w:t>Click the Plus sign (+) below the list to add a new network</w:t>
      </w:r>
    </w:p>
    <w:p w14:paraId="188E9244" w14:textId="77777777" w:rsidR="00E715C9" w:rsidRDefault="00E715C9" w:rsidP="00E715C9"/>
    <w:p w14:paraId="308DF90B" w14:textId="77777777" w:rsidR="00E715C9" w:rsidRDefault="00E715C9" w:rsidP="00E715C9">
      <w:r>
        <w:t>Fusion will create a new vmnet* (next available number). The example below shows vmnet5, but depending on what you have configured already it may be a different number.</w:t>
      </w:r>
    </w:p>
    <w:p w14:paraId="5197F9A1" w14:textId="77777777" w:rsidR="00E715C9" w:rsidRDefault="00E715C9" w:rsidP="00E715C9"/>
    <w:p w14:paraId="4E507F23" w14:textId="77777777" w:rsidR="00E715C9" w:rsidRDefault="00E715C9" w:rsidP="0041126E">
      <w:pPr>
        <w:pStyle w:val="ListParagraph"/>
        <w:numPr>
          <w:ilvl w:val="0"/>
          <w:numId w:val="33"/>
        </w:numPr>
      </w:pPr>
      <w:r>
        <w:t>Set the following values for the existing 192.168.42.0 network:</w:t>
      </w:r>
    </w:p>
    <w:p w14:paraId="012A3FE7" w14:textId="77777777" w:rsidR="00E715C9" w:rsidRDefault="00E715C9" w:rsidP="0041126E">
      <w:pPr>
        <w:pStyle w:val="ListParagraph"/>
        <w:numPr>
          <w:ilvl w:val="0"/>
          <w:numId w:val="11"/>
        </w:numPr>
      </w:pPr>
      <w:r>
        <w:t>“Allow virtual machines on this network to connect to external networks (using NAT)”</w:t>
      </w:r>
    </w:p>
    <w:p w14:paraId="4CE240C2" w14:textId="77777777" w:rsidR="00E715C9" w:rsidRDefault="00E715C9" w:rsidP="0041126E">
      <w:pPr>
        <w:pStyle w:val="ListParagraph"/>
        <w:numPr>
          <w:ilvl w:val="0"/>
          <w:numId w:val="11"/>
        </w:numPr>
      </w:pPr>
      <w:r>
        <w:t>“Connect the host Mac to this network”</w:t>
      </w:r>
    </w:p>
    <w:p w14:paraId="1EDB2307" w14:textId="77777777" w:rsidR="00E715C9" w:rsidRDefault="00E715C9" w:rsidP="0041126E">
      <w:pPr>
        <w:pStyle w:val="ListParagraph"/>
        <w:numPr>
          <w:ilvl w:val="0"/>
          <w:numId w:val="11"/>
        </w:numPr>
      </w:pPr>
      <w:r>
        <w:t>“Provide addresses on this network via DHCP”</w:t>
      </w:r>
    </w:p>
    <w:p w14:paraId="57DB8C99" w14:textId="77777777" w:rsidR="00E715C9" w:rsidRDefault="00E715C9" w:rsidP="0041126E">
      <w:pPr>
        <w:pStyle w:val="ListParagraph"/>
        <w:numPr>
          <w:ilvl w:val="0"/>
          <w:numId w:val="11"/>
        </w:numPr>
      </w:pPr>
      <w:r>
        <w:t>Subnet IP – 192.168.42.0</w:t>
      </w:r>
    </w:p>
    <w:p w14:paraId="1CADA73F" w14:textId="77777777" w:rsidR="00E715C9" w:rsidRDefault="00E715C9" w:rsidP="0041126E">
      <w:pPr>
        <w:pStyle w:val="ListParagraph"/>
        <w:numPr>
          <w:ilvl w:val="0"/>
          <w:numId w:val="11"/>
        </w:numPr>
      </w:pPr>
      <w:r>
        <w:t>Subnet Mask – 255.255.255.0</w:t>
      </w:r>
    </w:p>
    <w:p w14:paraId="4CF5D14F" w14:textId="77777777" w:rsidR="00E715C9" w:rsidRDefault="00E715C9" w:rsidP="00E715C9">
      <w:pPr>
        <w:spacing w:after="160" w:line="259" w:lineRule="auto"/>
      </w:pPr>
    </w:p>
    <w:p w14:paraId="0D6BB119" w14:textId="77777777" w:rsidR="00E715C9" w:rsidRDefault="00E715C9" w:rsidP="00E715C9">
      <w:r>
        <w:rPr>
          <w:noProof/>
          <w:lang w:val="en-GB" w:eastAsia="en-GB"/>
        </w:rPr>
        <w:lastRenderedPageBreak/>
        <w:drawing>
          <wp:inline distT="0" distB="0" distL="0" distR="0" wp14:anchorId="3E1E55DB" wp14:editId="2CD08E7F">
            <wp:extent cx="5151971" cy="4796060"/>
            <wp:effectExtent l="0" t="0" r="4445"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09 at 18.17.46.png"/>
                    <pic:cNvPicPr/>
                  </pic:nvPicPr>
                  <pic:blipFill rotWithShape="1">
                    <a:blip r:embed="rId58">
                      <a:extLst>
                        <a:ext uri="{28A0092B-C50C-407E-A947-70E740481C1C}">
                          <a14:useLocalDpi xmlns:a14="http://schemas.microsoft.com/office/drawing/2010/main" val="0"/>
                        </a:ext>
                      </a:extLst>
                    </a:blip>
                    <a:srcRect t="671"/>
                    <a:stretch/>
                  </pic:blipFill>
                  <pic:spPr bwMode="auto">
                    <a:xfrm>
                      <a:off x="0" y="0"/>
                      <a:ext cx="5154114" cy="4798055"/>
                    </a:xfrm>
                    <a:prstGeom prst="rect">
                      <a:avLst/>
                    </a:prstGeom>
                    <a:ln>
                      <a:noFill/>
                    </a:ln>
                    <a:extLst>
                      <a:ext uri="{53640926-AAD7-44D8-BBD7-CCE9431645EC}">
                        <a14:shadowObscured xmlns:a14="http://schemas.microsoft.com/office/drawing/2010/main"/>
                      </a:ext>
                    </a:extLst>
                  </pic:spPr>
                </pic:pic>
              </a:graphicData>
            </a:graphic>
          </wp:inline>
        </w:drawing>
      </w:r>
    </w:p>
    <w:p w14:paraId="7775C70C" w14:textId="77777777" w:rsidR="00E715C9" w:rsidRDefault="00E715C9" w:rsidP="00E715C9"/>
    <w:p w14:paraId="7C6215AF" w14:textId="124834FC" w:rsidR="00E715C9" w:rsidRDefault="00E715C9" w:rsidP="0041126E">
      <w:pPr>
        <w:pStyle w:val="ListParagraph"/>
        <w:numPr>
          <w:ilvl w:val="0"/>
          <w:numId w:val="32"/>
        </w:numPr>
      </w:pPr>
      <w:r>
        <w:t>Click Apply and “Click the lock to make changes”.</w:t>
      </w:r>
    </w:p>
    <w:p w14:paraId="1349CB25" w14:textId="77777777" w:rsidR="00E715C9" w:rsidRDefault="00E715C9" w:rsidP="00E715C9"/>
    <w:p w14:paraId="064E6C28" w14:textId="77777777" w:rsidR="00E715C9" w:rsidRDefault="00E715C9" w:rsidP="00E715C9">
      <w:r>
        <w:t>Next, we need to go through all VMs in the training environment (IGI Data Server, IGI Virtual Appliance and optionally the Windows Server) and set the network adapters to use the new network.</w:t>
      </w:r>
    </w:p>
    <w:p w14:paraId="0997E53E" w14:textId="77777777" w:rsidR="00E715C9" w:rsidRDefault="00E715C9" w:rsidP="00E715C9"/>
    <w:p w14:paraId="1C4C0FFF" w14:textId="189E6913" w:rsidR="00E715C9" w:rsidRDefault="00E715C9" w:rsidP="00E715C9">
      <w:r>
        <w:t>For each VM:</w:t>
      </w:r>
    </w:p>
    <w:p w14:paraId="1FEAFB99" w14:textId="44603903" w:rsidR="00E715C9" w:rsidRDefault="00E715C9" w:rsidP="0041126E">
      <w:pPr>
        <w:pStyle w:val="ListParagraph"/>
        <w:numPr>
          <w:ilvl w:val="0"/>
          <w:numId w:val="34"/>
        </w:numPr>
      </w:pPr>
      <w:r>
        <w:t>In VMWare Fusion, open (but do not start) the virtual machine.</w:t>
      </w:r>
    </w:p>
    <w:p w14:paraId="14C2EEA2" w14:textId="77777777" w:rsidR="00E715C9" w:rsidRDefault="00E715C9" w:rsidP="0041126E">
      <w:pPr>
        <w:pStyle w:val="ListParagraph"/>
        <w:numPr>
          <w:ilvl w:val="0"/>
          <w:numId w:val="34"/>
        </w:numPr>
      </w:pPr>
      <w:r>
        <w:t>Click Settings (wrench icon) or Virtual Machine &gt; Settings in the menu.</w:t>
      </w:r>
    </w:p>
    <w:p w14:paraId="15496C5C" w14:textId="77777777" w:rsidR="00E715C9" w:rsidRDefault="00E715C9" w:rsidP="0041126E">
      <w:pPr>
        <w:pStyle w:val="ListParagraph"/>
        <w:numPr>
          <w:ilvl w:val="0"/>
          <w:numId w:val="34"/>
        </w:numPr>
      </w:pPr>
      <w:r>
        <w:t>Under the Removable Devices title, click on the network adapter(s) you need to modify.</w:t>
      </w:r>
    </w:p>
    <w:p w14:paraId="3CCEBF0B" w14:textId="77777777" w:rsidR="00E715C9" w:rsidRDefault="00E715C9" w:rsidP="00E715C9"/>
    <w:p w14:paraId="6283D69F" w14:textId="77777777" w:rsidR="00E715C9" w:rsidRDefault="00E715C9" w:rsidP="00E715C9">
      <w:r>
        <w:rPr>
          <w:noProof/>
          <w:lang w:val="en-GB" w:eastAsia="en-GB"/>
        </w:rPr>
        <w:lastRenderedPageBreak/>
        <w:drawing>
          <wp:inline distT="0" distB="0" distL="0" distR="0" wp14:anchorId="57F7731B" wp14:editId="4B07ABE6">
            <wp:extent cx="4886762" cy="29578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2-16 at 14.06.30.png"/>
                    <pic:cNvPicPr/>
                  </pic:nvPicPr>
                  <pic:blipFill>
                    <a:blip r:embed="rId59">
                      <a:extLst>
                        <a:ext uri="{28A0092B-C50C-407E-A947-70E740481C1C}">
                          <a14:useLocalDpi xmlns:a14="http://schemas.microsoft.com/office/drawing/2010/main" val="0"/>
                        </a:ext>
                      </a:extLst>
                    </a:blip>
                    <a:stretch>
                      <a:fillRect/>
                    </a:stretch>
                  </pic:blipFill>
                  <pic:spPr>
                    <a:xfrm>
                      <a:off x="0" y="0"/>
                      <a:ext cx="4898137" cy="2964715"/>
                    </a:xfrm>
                    <a:prstGeom prst="rect">
                      <a:avLst/>
                    </a:prstGeom>
                  </pic:spPr>
                </pic:pic>
              </a:graphicData>
            </a:graphic>
          </wp:inline>
        </w:drawing>
      </w:r>
    </w:p>
    <w:p w14:paraId="76CD727E" w14:textId="77777777" w:rsidR="00E715C9" w:rsidRDefault="00E715C9" w:rsidP="00E715C9"/>
    <w:p w14:paraId="42AE38B8" w14:textId="77777777" w:rsidR="00E715C9" w:rsidRDefault="00E715C9" w:rsidP="0041126E">
      <w:pPr>
        <w:pStyle w:val="ListParagraph"/>
        <w:numPr>
          <w:ilvl w:val="0"/>
          <w:numId w:val="35"/>
        </w:numPr>
      </w:pPr>
      <w:r>
        <w:t>Ensure the network adapter is the one you set/created in the previous section</w:t>
      </w:r>
    </w:p>
    <w:p w14:paraId="30C2C8E1" w14:textId="77777777" w:rsidR="00E715C9" w:rsidRDefault="00E715C9" w:rsidP="00E715C9"/>
    <w:p w14:paraId="3BA13801" w14:textId="77777777" w:rsidR="00E715C9" w:rsidRDefault="00E715C9" w:rsidP="00E715C9">
      <w:r>
        <w:rPr>
          <w:noProof/>
          <w:lang w:val="en-GB" w:eastAsia="en-GB"/>
        </w:rPr>
        <w:drawing>
          <wp:inline distT="0" distB="0" distL="0" distR="0" wp14:anchorId="005A6F46" wp14:editId="286B864E">
            <wp:extent cx="4834471" cy="32203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2-16 at 14.06.46.png"/>
                    <pic:cNvPicPr/>
                  </pic:nvPicPr>
                  <pic:blipFill>
                    <a:blip r:embed="rId60">
                      <a:extLst>
                        <a:ext uri="{28A0092B-C50C-407E-A947-70E740481C1C}">
                          <a14:useLocalDpi xmlns:a14="http://schemas.microsoft.com/office/drawing/2010/main" val="0"/>
                        </a:ext>
                      </a:extLst>
                    </a:blip>
                    <a:stretch>
                      <a:fillRect/>
                    </a:stretch>
                  </pic:blipFill>
                  <pic:spPr>
                    <a:xfrm>
                      <a:off x="0" y="0"/>
                      <a:ext cx="4840131" cy="3224105"/>
                    </a:xfrm>
                    <a:prstGeom prst="rect">
                      <a:avLst/>
                    </a:prstGeom>
                  </pic:spPr>
                </pic:pic>
              </a:graphicData>
            </a:graphic>
          </wp:inline>
        </w:drawing>
      </w:r>
    </w:p>
    <w:p w14:paraId="32EE5728" w14:textId="77777777" w:rsidR="00E715C9" w:rsidRDefault="00E715C9" w:rsidP="00E715C9"/>
    <w:p w14:paraId="7C92565F" w14:textId="77777777" w:rsidR="00E715C9" w:rsidRDefault="00E715C9" w:rsidP="0041126E">
      <w:pPr>
        <w:pStyle w:val="ListParagraph"/>
        <w:numPr>
          <w:ilvl w:val="0"/>
          <w:numId w:val="9"/>
        </w:numPr>
      </w:pPr>
      <w:r>
        <w:t>Close the Settings dialog</w:t>
      </w:r>
    </w:p>
    <w:p w14:paraId="1508673C" w14:textId="77777777" w:rsidR="00E715C9" w:rsidRDefault="00E715C9" w:rsidP="00E715C9"/>
    <w:p w14:paraId="7E6D31D9" w14:textId="03189EFB" w:rsidR="00E715C9" w:rsidRDefault="00E715C9" w:rsidP="00E715C9">
      <w:pPr>
        <w:spacing w:after="160" w:line="259" w:lineRule="auto"/>
      </w:pPr>
      <w:r>
        <w:t xml:space="preserve">All VMs should be able to communicate, as per the checks in the lab guide. If you have </w:t>
      </w:r>
      <w:r w:rsidR="007713A8">
        <w:t>problems,</w:t>
      </w:r>
      <w:r>
        <w:t xml:space="preserve"> check the next section.</w:t>
      </w:r>
    </w:p>
    <w:p w14:paraId="0884AF7E" w14:textId="65A50C99" w:rsidR="00227A01" w:rsidRDefault="00227A01" w:rsidP="00AD04AE">
      <w:pPr>
        <w:pStyle w:val="Heading2"/>
        <w:numPr>
          <w:ilvl w:val="0"/>
          <w:numId w:val="0"/>
        </w:numPr>
        <w:ind w:left="432" w:hanging="432"/>
      </w:pPr>
      <w:bookmarkStart w:id="57" w:name="_Ref488938254"/>
      <w:bookmarkStart w:id="58" w:name="_Toc514249437"/>
      <w:r>
        <w:t>A.2 – Network Issues Seen with Local VMs</w:t>
      </w:r>
      <w:bookmarkEnd w:id="57"/>
      <w:bookmarkEnd w:id="58"/>
    </w:p>
    <w:p w14:paraId="25176F83" w14:textId="5A2CA132" w:rsidR="00664B85" w:rsidRDefault="00664B85" w:rsidP="00D45773">
      <w:pPr>
        <w:rPr>
          <w:lang w:eastAsia="x-none"/>
        </w:rPr>
      </w:pPr>
      <w:r>
        <w:rPr>
          <w:lang w:eastAsia="x-none"/>
        </w:rPr>
        <w:t>There are two main causes of network issues with this training environment; network not configured correctly, and the IGI Data VM losing the ent0 definition. If you have problems communicating between VMs, you should first check the network configuration. If it is ok, check for eth0 on the Data Server</w:t>
      </w:r>
    </w:p>
    <w:p w14:paraId="02E481E6" w14:textId="26E69032" w:rsidR="00664B85" w:rsidRDefault="00664B85" w:rsidP="00664B85">
      <w:pPr>
        <w:pStyle w:val="Heading3"/>
        <w:numPr>
          <w:ilvl w:val="0"/>
          <w:numId w:val="0"/>
        </w:numPr>
        <w:ind w:left="426" w:hanging="426"/>
      </w:pPr>
      <w:bookmarkStart w:id="59" w:name="_Toc514249438"/>
      <w:r>
        <w:lastRenderedPageBreak/>
        <w:t>A.2.1 – IGI Data Server Loses eth0</w:t>
      </w:r>
      <w:bookmarkEnd w:id="59"/>
    </w:p>
    <w:p w14:paraId="543240A3" w14:textId="71834A78" w:rsidR="00664B85" w:rsidRDefault="00664B85" w:rsidP="00D45773">
      <w:pPr>
        <w:rPr>
          <w:lang w:eastAsia="x-none"/>
        </w:rPr>
      </w:pPr>
      <w:r>
        <w:rPr>
          <w:lang w:eastAsia="x-none"/>
        </w:rPr>
        <w:t>There is a common problem with CentOS where network changes may cause corruption or removal of the eth0 (default Ethernet) definition. This is often seen when the VM is started but the network configuration is not correct.</w:t>
      </w:r>
    </w:p>
    <w:p w14:paraId="54CCC8AA" w14:textId="77777777" w:rsidR="00664B85" w:rsidRDefault="00664B85" w:rsidP="00D45773">
      <w:pPr>
        <w:rPr>
          <w:lang w:eastAsia="x-none"/>
        </w:rPr>
      </w:pPr>
    </w:p>
    <w:p w14:paraId="41683502" w14:textId="77777777" w:rsidR="00626926" w:rsidRDefault="00626926" w:rsidP="00D45773">
      <w:pPr>
        <w:rPr>
          <w:lang w:eastAsia="x-none"/>
        </w:rPr>
      </w:pPr>
      <w:r>
        <w:rPr>
          <w:lang w:eastAsia="x-none"/>
        </w:rPr>
        <w:t>To check for the problem:</w:t>
      </w:r>
    </w:p>
    <w:p w14:paraId="4F3B1153" w14:textId="55C6768D" w:rsidR="00664B85" w:rsidRDefault="00626926" w:rsidP="0041126E">
      <w:pPr>
        <w:pStyle w:val="ListParagraph"/>
        <w:numPr>
          <w:ilvl w:val="0"/>
          <w:numId w:val="9"/>
        </w:numPr>
        <w:rPr>
          <w:lang w:eastAsia="x-none"/>
        </w:rPr>
      </w:pPr>
      <w:r>
        <w:rPr>
          <w:lang w:eastAsia="x-none"/>
        </w:rPr>
        <w:t>L</w:t>
      </w:r>
      <w:r w:rsidR="00664B85">
        <w:rPr>
          <w:lang w:eastAsia="x-none"/>
        </w:rPr>
        <w:t>og into the command line (shell) for the IGI Data VM</w:t>
      </w:r>
    </w:p>
    <w:p w14:paraId="281488C0" w14:textId="62ACEBA8" w:rsidR="00664B85" w:rsidRDefault="00664B85" w:rsidP="0041126E">
      <w:pPr>
        <w:pStyle w:val="ListParagraph"/>
        <w:numPr>
          <w:ilvl w:val="0"/>
          <w:numId w:val="9"/>
        </w:numPr>
        <w:rPr>
          <w:lang w:eastAsia="x-none"/>
        </w:rPr>
      </w:pPr>
      <w:r>
        <w:rPr>
          <w:lang w:eastAsia="x-none"/>
        </w:rPr>
        <w:t xml:space="preserve">At the prompt enter </w:t>
      </w:r>
      <w:r w:rsidRPr="00664B85">
        <w:rPr>
          <w:rStyle w:val="CodeChar"/>
        </w:rPr>
        <w:t>ifconfig</w:t>
      </w:r>
    </w:p>
    <w:p w14:paraId="50B3D17C" w14:textId="77777777" w:rsidR="00626926" w:rsidRDefault="00626926" w:rsidP="00D45773">
      <w:pPr>
        <w:rPr>
          <w:lang w:eastAsia="x-none"/>
        </w:rPr>
      </w:pPr>
    </w:p>
    <w:p w14:paraId="4C862DB0" w14:textId="77777777" w:rsidR="00626926" w:rsidRDefault="00626926" w:rsidP="00626926">
      <w:pPr>
        <w:pStyle w:val="Code"/>
      </w:pPr>
      <w:r>
        <w:t>[igi@igi tools]$ ifconfig</w:t>
      </w:r>
    </w:p>
    <w:p w14:paraId="52939D1E" w14:textId="77777777" w:rsidR="00626926" w:rsidRDefault="00626926" w:rsidP="00626926">
      <w:pPr>
        <w:pStyle w:val="Code"/>
      </w:pPr>
      <w:r w:rsidRPr="007345F6">
        <w:rPr>
          <w:highlight w:val="yellow"/>
        </w:rPr>
        <w:t>eth0</w:t>
      </w:r>
      <w:r>
        <w:t xml:space="preserve">      Link encap:Ethernet  HWaddr 00:0C:29:F3:86:94  </w:t>
      </w:r>
    </w:p>
    <w:p w14:paraId="03FF5C1F" w14:textId="77777777" w:rsidR="00626926" w:rsidRDefault="00626926" w:rsidP="00626926">
      <w:pPr>
        <w:pStyle w:val="Code"/>
      </w:pPr>
      <w:r>
        <w:t xml:space="preserve">          </w:t>
      </w:r>
      <w:r w:rsidRPr="007345F6">
        <w:rPr>
          <w:highlight w:val="yellow"/>
        </w:rPr>
        <w:t>inet addr:192.168.42.60  Bcast:192.168.42.255  Mask:255.255.255.0</w:t>
      </w:r>
    </w:p>
    <w:p w14:paraId="767DCB07" w14:textId="77777777" w:rsidR="00626926" w:rsidRDefault="00626926" w:rsidP="00626926">
      <w:pPr>
        <w:pStyle w:val="Code"/>
      </w:pPr>
      <w:r>
        <w:t xml:space="preserve">          inet6 addr: fe80::20c:29ff:fef3:8694/64 Scope:Link</w:t>
      </w:r>
    </w:p>
    <w:p w14:paraId="52E2CD78" w14:textId="77777777" w:rsidR="00626926" w:rsidRDefault="00626926" w:rsidP="00626926">
      <w:pPr>
        <w:pStyle w:val="Code"/>
      </w:pPr>
      <w:r>
        <w:t xml:space="preserve">          UP BROADCAST RUNNING MULTICAST  MTU:1500  Metric:1</w:t>
      </w:r>
    </w:p>
    <w:p w14:paraId="61F14D3B" w14:textId="77777777" w:rsidR="00626926" w:rsidRDefault="00626926" w:rsidP="00626926">
      <w:pPr>
        <w:pStyle w:val="Code"/>
      </w:pPr>
      <w:r>
        <w:t xml:space="preserve">          RX packets:28018 errors:24448 dropped:0 overruns:0 frame:0</w:t>
      </w:r>
    </w:p>
    <w:p w14:paraId="012CCC12" w14:textId="77777777" w:rsidR="00626926" w:rsidRDefault="00626926" w:rsidP="00626926">
      <w:pPr>
        <w:pStyle w:val="Code"/>
      </w:pPr>
      <w:r>
        <w:t xml:space="preserve">          TX packets:26630 errors:0 dropped:0 overruns:0 carrier:0</w:t>
      </w:r>
    </w:p>
    <w:p w14:paraId="2E9D76C7" w14:textId="77777777" w:rsidR="00626926" w:rsidRDefault="00626926" w:rsidP="00626926">
      <w:pPr>
        <w:pStyle w:val="Code"/>
      </w:pPr>
      <w:r>
        <w:t xml:space="preserve">          collisions:0 txqueuelen:1000 </w:t>
      </w:r>
    </w:p>
    <w:p w14:paraId="69E27886" w14:textId="77777777" w:rsidR="00626926" w:rsidRDefault="00626926" w:rsidP="00626926">
      <w:pPr>
        <w:pStyle w:val="Code"/>
      </w:pPr>
      <w:r>
        <w:t xml:space="preserve">          RX bytes:4695230 (4.4 MiB)  TX bytes:22882814 (21.8 MiB)</w:t>
      </w:r>
    </w:p>
    <w:p w14:paraId="303695EB" w14:textId="77777777" w:rsidR="00626926" w:rsidRDefault="00626926" w:rsidP="00626926">
      <w:pPr>
        <w:pStyle w:val="Code"/>
      </w:pPr>
      <w:r>
        <w:t xml:space="preserve">          Interrupt:18 Base address:0x2024 </w:t>
      </w:r>
    </w:p>
    <w:p w14:paraId="39222373" w14:textId="77777777" w:rsidR="00626926" w:rsidRDefault="00626926" w:rsidP="00626926">
      <w:pPr>
        <w:pStyle w:val="Code"/>
      </w:pPr>
    </w:p>
    <w:p w14:paraId="6DB6CCC4" w14:textId="77777777" w:rsidR="00626926" w:rsidRDefault="00626926" w:rsidP="00626926">
      <w:pPr>
        <w:pStyle w:val="Code"/>
      </w:pPr>
      <w:r>
        <w:t xml:space="preserve">lo        Link encap:Local Loopback  </w:t>
      </w:r>
    </w:p>
    <w:p w14:paraId="18DA5AD0" w14:textId="77777777" w:rsidR="00626926" w:rsidRDefault="00626926" w:rsidP="00626926">
      <w:pPr>
        <w:pStyle w:val="Code"/>
      </w:pPr>
      <w:r>
        <w:t xml:space="preserve">          inet addr:127.0.0.1  Mask:255.0.0.0</w:t>
      </w:r>
    </w:p>
    <w:p w14:paraId="0BDAAEB7" w14:textId="77777777" w:rsidR="00626926" w:rsidRDefault="00626926" w:rsidP="00626926">
      <w:pPr>
        <w:pStyle w:val="Code"/>
      </w:pPr>
      <w:r>
        <w:t xml:space="preserve">          inet6 addr: ::1/128 Scope:Host</w:t>
      </w:r>
    </w:p>
    <w:p w14:paraId="5F6D4B17" w14:textId="77777777" w:rsidR="00626926" w:rsidRDefault="00626926" w:rsidP="00626926">
      <w:pPr>
        <w:pStyle w:val="Code"/>
      </w:pPr>
      <w:r>
        <w:t xml:space="preserve">          UP LOOPBACK RUNNING  MTU:65536  Metric:1</w:t>
      </w:r>
    </w:p>
    <w:p w14:paraId="7EE69C6D" w14:textId="77777777" w:rsidR="00626926" w:rsidRDefault="00626926" w:rsidP="00626926">
      <w:pPr>
        <w:pStyle w:val="Code"/>
      </w:pPr>
      <w:r>
        <w:t xml:space="preserve">          RX packets:62335703 errors:0 dropped:0 overruns:0 frame:0</w:t>
      </w:r>
    </w:p>
    <w:p w14:paraId="700BF117" w14:textId="77777777" w:rsidR="00626926" w:rsidRDefault="00626926" w:rsidP="00626926">
      <w:pPr>
        <w:pStyle w:val="Code"/>
      </w:pPr>
      <w:r>
        <w:t xml:space="preserve">          TX packets:62335703 errors:0 dropped:0 overruns:0 carrier:0</w:t>
      </w:r>
    </w:p>
    <w:p w14:paraId="152CE3FD" w14:textId="77777777" w:rsidR="00626926" w:rsidRDefault="00626926" w:rsidP="00626926">
      <w:pPr>
        <w:pStyle w:val="Code"/>
      </w:pPr>
      <w:r>
        <w:t xml:space="preserve">          collisions:0 txqueuelen:0 </w:t>
      </w:r>
    </w:p>
    <w:p w14:paraId="76331249" w14:textId="77777777" w:rsidR="00626926" w:rsidRDefault="00626926" w:rsidP="00626926">
      <w:pPr>
        <w:pStyle w:val="Code"/>
      </w:pPr>
      <w:r>
        <w:t xml:space="preserve">          RX bytes:60474509950 (56.3 GiB)  TX bytes:60474509950 (56.3 GiB)</w:t>
      </w:r>
    </w:p>
    <w:p w14:paraId="20516F43" w14:textId="77777777" w:rsidR="00626926" w:rsidRDefault="00626926" w:rsidP="00626926"/>
    <w:p w14:paraId="41374D83" w14:textId="77777777" w:rsidR="00626926" w:rsidRDefault="00626926" w:rsidP="00626926">
      <w:r>
        <w:t xml:space="preserve">If there is no eth0, then you have the issue. If you have an eth0 but you can’t connect to the VM, it may be corrupted. </w:t>
      </w:r>
    </w:p>
    <w:p w14:paraId="42315FFD" w14:textId="77777777" w:rsidR="00626926" w:rsidRDefault="00626926" w:rsidP="00626926"/>
    <w:p w14:paraId="6F2610D0" w14:textId="64FB2D8C" w:rsidR="00626926" w:rsidRDefault="00626926" w:rsidP="0041126E">
      <w:pPr>
        <w:pStyle w:val="ListParagraph"/>
        <w:numPr>
          <w:ilvl w:val="0"/>
          <w:numId w:val="36"/>
        </w:numPr>
      </w:pPr>
      <w:r>
        <w:t>In both cases enter the following commands to delete the current definitions (the reboot will rebuild the definitions)</w:t>
      </w:r>
    </w:p>
    <w:p w14:paraId="225FF39A" w14:textId="77777777" w:rsidR="00626926" w:rsidRDefault="00626926" w:rsidP="00626926"/>
    <w:p w14:paraId="56110E1F" w14:textId="77777777" w:rsidR="00626926" w:rsidRDefault="00626926" w:rsidP="00626926">
      <w:pPr>
        <w:pStyle w:val="Code"/>
      </w:pPr>
      <w:r>
        <w:t>[igi@igi tools]$ cd /etc/udev/rules.d/</w:t>
      </w:r>
    </w:p>
    <w:p w14:paraId="6757976C" w14:textId="77777777" w:rsidR="00626926" w:rsidRDefault="00626926" w:rsidP="00626926">
      <w:pPr>
        <w:pStyle w:val="Code"/>
      </w:pPr>
      <w:r>
        <w:t>[igi@igi rules.d]$ sudo rm 70-persistent-net.rules</w:t>
      </w:r>
    </w:p>
    <w:p w14:paraId="2658F41C" w14:textId="77777777" w:rsidR="00626926" w:rsidRDefault="00626926" w:rsidP="00626926">
      <w:pPr>
        <w:pStyle w:val="Code"/>
      </w:pPr>
      <w:r>
        <w:t xml:space="preserve">[sudo] password for igi: </w:t>
      </w:r>
    </w:p>
    <w:p w14:paraId="3D99A2E6" w14:textId="77777777" w:rsidR="00626926" w:rsidRDefault="00626926" w:rsidP="00626926">
      <w:pPr>
        <w:pStyle w:val="Code"/>
      </w:pPr>
      <w:r>
        <w:t>[igi@igi rules.d]$ sudo reboot</w:t>
      </w:r>
    </w:p>
    <w:p w14:paraId="4A0B2B65" w14:textId="77777777" w:rsidR="00626926" w:rsidRDefault="00626926" w:rsidP="00626926"/>
    <w:p w14:paraId="1D78730B" w14:textId="130F4CDF" w:rsidR="00626926" w:rsidRDefault="00626926" w:rsidP="00D45773">
      <w:r>
        <w:t>This should resolve issues.</w:t>
      </w:r>
    </w:p>
    <w:p w14:paraId="07E13795" w14:textId="29812758" w:rsidR="00227A01" w:rsidRDefault="00227A01" w:rsidP="00AD04AE">
      <w:pPr>
        <w:pStyle w:val="Heading2"/>
        <w:numPr>
          <w:ilvl w:val="0"/>
          <w:numId w:val="0"/>
        </w:numPr>
        <w:ind w:left="432" w:hanging="432"/>
      </w:pPr>
      <w:bookmarkStart w:id="60" w:name="_Toc514249439"/>
      <w:r>
        <w:t>A.3 – Other Issues Seen with Running VMWare</w:t>
      </w:r>
      <w:bookmarkEnd w:id="60"/>
    </w:p>
    <w:p w14:paraId="17BF3F24" w14:textId="2330D6FC" w:rsidR="00264A06" w:rsidRDefault="00264A06" w:rsidP="00264A06">
      <w:pPr>
        <w:rPr>
          <w:lang w:eastAsia="x-none"/>
        </w:rPr>
      </w:pPr>
      <w:r>
        <w:rPr>
          <w:lang w:eastAsia="x-none"/>
        </w:rPr>
        <w:t>This section lists other common issues found when trying to run the VMs in VMWare.</w:t>
      </w:r>
    </w:p>
    <w:p w14:paraId="1EE613D5" w14:textId="2D4AA1E0" w:rsidR="00264A06" w:rsidRDefault="00264A06" w:rsidP="00264A06">
      <w:pPr>
        <w:pStyle w:val="Heading3"/>
        <w:numPr>
          <w:ilvl w:val="0"/>
          <w:numId w:val="0"/>
        </w:numPr>
        <w:ind w:left="426" w:hanging="426"/>
      </w:pPr>
      <w:bookmarkStart w:id="61" w:name="_Toc514249440"/>
      <w:r>
        <w:t>A.3.1 – Intel VT-x Disabled Error</w:t>
      </w:r>
      <w:bookmarkEnd w:id="61"/>
    </w:p>
    <w:p w14:paraId="19D29795" w14:textId="77777777" w:rsidR="00264A06" w:rsidRDefault="00264A06" w:rsidP="00264A06">
      <w:r>
        <w:t>Attempting to start a VM you get an error dialog like the following.</w:t>
      </w:r>
    </w:p>
    <w:p w14:paraId="3F0DE5C1" w14:textId="77777777" w:rsidR="00264A06" w:rsidRDefault="00264A06" w:rsidP="00264A06"/>
    <w:p w14:paraId="1333E08D" w14:textId="77777777" w:rsidR="00264A06" w:rsidRDefault="00264A06" w:rsidP="00264A06">
      <w:r w:rsidRPr="00CE1835">
        <w:rPr>
          <w:noProof/>
          <w:lang w:val="en-GB" w:eastAsia="en-GB"/>
        </w:rPr>
        <w:lastRenderedPageBreak/>
        <w:drawing>
          <wp:inline distT="0" distB="0" distL="0" distR="0" wp14:anchorId="5657B5E6" wp14:editId="7DEA11F1">
            <wp:extent cx="6188710" cy="4041140"/>
            <wp:effectExtent l="0" t="0" r="8890" b="0"/>
            <wp:docPr id="3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rotWithShape="1">
                    <a:blip r:embed="rId61">
                      <a:extLst>
                        <a:ext uri="{28A0092B-C50C-407E-A947-70E740481C1C}">
                          <a14:useLocalDpi xmlns:a14="http://schemas.microsoft.com/office/drawing/2010/main" val="0"/>
                        </a:ext>
                      </a:extLst>
                    </a:blip>
                    <a:srcRect l="13427" t="9811" r="30690" b="25284"/>
                    <a:stretch/>
                  </pic:blipFill>
                  <pic:spPr bwMode="auto">
                    <a:xfrm>
                      <a:off x="0" y="0"/>
                      <a:ext cx="6188710" cy="4041140"/>
                    </a:xfrm>
                    <a:prstGeom prst="rect">
                      <a:avLst/>
                    </a:prstGeom>
                    <a:noFill/>
                    <a:ln>
                      <a:noFill/>
                    </a:ln>
                    <a:effectLst/>
                    <a:extLst/>
                  </pic:spPr>
                </pic:pic>
              </a:graphicData>
            </a:graphic>
          </wp:inline>
        </w:drawing>
      </w:r>
    </w:p>
    <w:p w14:paraId="483A46FB" w14:textId="77777777" w:rsidR="00264A06" w:rsidRDefault="00264A06" w:rsidP="00264A06"/>
    <w:p w14:paraId="7EC1E924" w14:textId="77777777" w:rsidR="00264A06" w:rsidRDefault="00264A06" w:rsidP="00264A06">
      <w:r>
        <w:t>This is an issue with the local machine and BIOS settings.</w:t>
      </w:r>
    </w:p>
    <w:p w14:paraId="701A01BC" w14:textId="77777777" w:rsidR="00264A06" w:rsidRDefault="00264A06" w:rsidP="00264A06"/>
    <w:p w14:paraId="30C18CA6" w14:textId="77777777" w:rsidR="00264A06" w:rsidRDefault="00264A06" w:rsidP="00264A06">
      <w:r>
        <w:t xml:space="preserve">To resolve the issue, the local machine will need to be rebooted to access the BIOS, then enable both settings (VT-x and VT-d related) under Security -&gt; Virtualization. </w:t>
      </w:r>
    </w:p>
    <w:p w14:paraId="0C3D7FD2" w14:textId="77777777" w:rsidR="00264A06" w:rsidRDefault="00264A06" w:rsidP="00264A06"/>
    <w:p w14:paraId="2E5D41A7" w14:textId="77777777" w:rsidR="00264A06" w:rsidRPr="00CE1835" w:rsidRDefault="00264A06" w:rsidP="00264A06">
      <w:pPr>
        <w:rPr>
          <w:lang w:val="en-GB"/>
        </w:rPr>
      </w:pPr>
      <w:r>
        <w:t xml:space="preserve">For more information see: </w:t>
      </w:r>
      <w:hyperlink r:id="rId62" w:history="1">
        <w:r w:rsidRPr="00CE1835">
          <w:rPr>
            <w:rStyle w:val="Hyperlink"/>
          </w:rPr>
          <w:t>https://</w:t>
        </w:r>
      </w:hyperlink>
      <w:hyperlink r:id="rId63" w:history="1">
        <w:r w:rsidRPr="00CE1835">
          <w:rPr>
            <w:rStyle w:val="Hyperlink"/>
          </w:rPr>
          <w:t>communities.vmware.com/thread/464586?start=0&amp;tstart=0</w:t>
        </w:r>
      </w:hyperlink>
    </w:p>
    <w:p w14:paraId="4AAC7D82" w14:textId="695728E0" w:rsidR="00264A06" w:rsidRDefault="007713A8" w:rsidP="007713A8">
      <w:pPr>
        <w:pStyle w:val="Heading2"/>
        <w:numPr>
          <w:ilvl w:val="0"/>
          <w:numId w:val="0"/>
        </w:numPr>
      </w:pPr>
      <w:bookmarkStart w:id="62" w:name="_Ref511728534"/>
      <w:bookmarkStart w:id="63" w:name="_Toc514249441"/>
      <w:r>
        <w:t>A.4 – Using VMWare Player with the Training Image</w:t>
      </w:r>
      <w:bookmarkEnd w:id="62"/>
      <w:bookmarkEnd w:id="63"/>
    </w:p>
    <w:p w14:paraId="4FC7F78F" w14:textId="3756BF63" w:rsidR="007713A8" w:rsidRDefault="007713A8" w:rsidP="007713A8">
      <w:r>
        <w:t>You can use VMWare Player to run the training image. It has been used successfully in some classes but requires configuration of both VMWare and the images (similar to above). The following sections describe the steps to do this.</w:t>
      </w:r>
    </w:p>
    <w:p w14:paraId="15F91401" w14:textId="55DA7D50" w:rsidR="007713A8" w:rsidRDefault="007713A8" w:rsidP="007713A8">
      <w:pPr>
        <w:pStyle w:val="Heading3"/>
        <w:numPr>
          <w:ilvl w:val="0"/>
          <w:numId w:val="0"/>
        </w:numPr>
        <w:ind w:left="-6"/>
      </w:pPr>
      <w:bookmarkStart w:id="64" w:name="_Toc514249442"/>
      <w:r>
        <w:t>A.4.1 – Update the Local Hosts File</w:t>
      </w:r>
      <w:bookmarkEnd w:id="64"/>
    </w:p>
    <w:p w14:paraId="0FEA1D6F" w14:textId="1A28DE3A" w:rsidR="007713A8" w:rsidRDefault="007713A8" w:rsidP="007713A8">
      <w:r>
        <w:t>You should define hosts entries for the two VMs:</w:t>
      </w:r>
    </w:p>
    <w:p w14:paraId="60DF5176" w14:textId="1D278370" w:rsidR="007713A8" w:rsidRDefault="007713A8" w:rsidP="007713A8">
      <w:pPr>
        <w:pStyle w:val="ListParagraph"/>
        <w:numPr>
          <w:ilvl w:val="0"/>
          <w:numId w:val="36"/>
        </w:numPr>
      </w:pPr>
      <w:r>
        <w:t xml:space="preserve">Use Notepad or Notepad++  to edit   </w:t>
      </w:r>
      <w:r w:rsidRPr="007713A8">
        <w:rPr>
          <w:rStyle w:val="CodeChar"/>
        </w:rPr>
        <w:t>C:\Windows\System32\drivers\etc\hosts</w:t>
      </w:r>
      <w:r>
        <w:t xml:space="preserve">  and add</w:t>
      </w:r>
    </w:p>
    <w:p w14:paraId="724518EB" w14:textId="77777777" w:rsidR="007713A8" w:rsidRDefault="007713A8" w:rsidP="007713A8"/>
    <w:p w14:paraId="5FD9F5A4" w14:textId="77777777" w:rsidR="007713A8" w:rsidRDefault="007713A8" w:rsidP="007713A8">
      <w:pPr>
        <w:pStyle w:val="Code"/>
        <w:ind w:left="360"/>
      </w:pPr>
      <w:r>
        <w:t>192.168.42.61 igiva.iamlab.ibm.com</w:t>
      </w:r>
    </w:p>
    <w:p w14:paraId="47B18199" w14:textId="77777777" w:rsidR="007713A8" w:rsidRDefault="007713A8" w:rsidP="007713A8">
      <w:pPr>
        <w:pStyle w:val="Code"/>
        <w:ind w:left="360"/>
      </w:pPr>
      <w:r>
        <w:t>192.168.42.60 igi.iamlab.ibm.com</w:t>
      </w:r>
    </w:p>
    <w:p w14:paraId="7FC5AF6F" w14:textId="77777777" w:rsidR="007713A8" w:rsidRDefault="007713A8" w:rsidP="007713A8"/>
    <w:p w14:paraId="5DE821E5" w14:textId="77777777" w:rsidR="007713A8" w:rsidRDefault="007713A8" w:rsidP="007713A8">
      <w:r>
        <w:t xml:space="preserve"> </w:t>
      </w:r>
    </w:p>
    <w:p w14:paraId="2D692FAD" w14:textId="6AF2118A" w:rsidR="007713A8" w:rsidRDefault="007713A8" w:rsidP="007713A8">
      <w:pPr>
        <w:jc w:val="center"/>
      </w:pPr>
      <w:r>
        <w:rPr>
          <w:noProof/>
        </w:rPr>
        <w:drawing>
          <wp:inline distT="0" distB="0" distL="0" distR="0" wp14:anchorId="6397C54E" wp14:editId="6004028E">
            <wp:extent cx="5505450" cy="1390650"/>
            <wp:effectExtent l="63500" t="63500" r="69850" b="698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05450" cy="1390650"/>
                    </a:xfrm>
                    <a:prstGeom prst="rect">
                      <a:avLst/>
                    </a:prstGeom>
                    <a:effectLst>
                      <a:glow rad="63500">
                        <a:schemeClr val="accent3">
                          <a:satMod val="175000"/>
                          <a:alpha val="40000"/>
                        </a:schemeClr>
                      </a:glow>
                    </a:effectLst>
                  </pic:spPr>
                </pic:pic>
              </a:graphicData>
            </a:graphic>
          </wp:inline>
        </w:drawing>
      </w:r>
    </w:p>
    <w:p w14:paraId="427974EF" w14:textId="2B1A12C6" w:rsidR="007713A8" w:rsidRDefault="007713A8" w:rsidP="007713A8">
      <w:pPr>
        <w:jc w:val="center"/>
      </w:pPr>
      <w:r>
        <w:rPr>
          <w:noProof/>
        </w:rPr>
        <w:lastRenderedPageBreak/>
        <w:drawing>
          <wp:inline distT="0" distB="0" distL="0" distR="0" wp14:anchorId="224EF95E" wp14:editId="2747C5D3">
            <wp:extent cx="5943600" cy="3048635"/>
            <wp:effectExtent l="63500" t="63500" r="63500" b="628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048635"/>
                    </a:xfrm>
                    <a:prstGeom prst="rect">
                      <a:avLst/>
                    </a:prstGeom>
                    <a:effectLst>
                      <a:glow rad="63500">
                        <a:schemeClr val="accent3">
                          <a:satMod val="175000"/>
                          <a:alpha val="40000"/>
                        </a:schemeClr>
                      </a:glow>
                    </a:effectLst>
                  </pic:spPr>
                </pic:pic>
              </a:graphicData>
            </a:graphic>
          </wp:inline>
        </w:drawing>
      </w:r>
    </w:p>
    <w:p w14:paraId="15EE2E9C" w14:textId="6D7ECE44" w:rsidR="007713A8" w:rsidRDefault="007713A8" w:rsidP="007713A8"/>
    <w:p w14:paraId="24FB70A1" w14:textId="60FAD018" w:rsidR="007713A8" w:rsidRDefault="007713A8" w:rsidP="007713A8">
      <w:r>
        <w:t>Save the file</w:t>
      </w:r>
    </w:p>
    <w:p w14:paraId="110E0615" w14:textId="620C138A" w:rsidR="007713A8" w:rsidRDefault="007713A8" w:rsidP="007713A8"/>
    <w:p w14:paraId="04569304" w14:textId="01669A7A" w:rsidR="007713A8" w:rsidRDefault="007713A8" w:rsidP="007713A8">
      <w:pPr>
        <w:pStyle w:val="Heading3"/>
        <w:numPr>
          <w:ilvl w:val="0"/>
          <w:numId w:val="0"/>
        </w:numPr>
        <w:ind w:left="-6"/>
      </w:pPr>
      <w:bookmarkStart w:id="65" w:name="_Toc514249443"/>
      <w:r>
        <w:t xml:space="preserve">A.4.2 – Update </w:t>
      </w:r>
      <w:r w:rsidR="009041EC">
        <w:t>Windows Network Setting for vmnet8</w:t>
      </w:r>
      <w:bookmarkEnd w:id="65"/>
    </w:p>
    <w:p w14:paraId="54763843" w14:textId="77777777" w:rsidR="009041EC" w:rsidRDefault="007713A8" w:rsidP="007713A8">
      <w:r>
        <w:t xml:space="preserve">The network configuration of </w:t>
      </w:r>
      <w:r w:rsidR="009041EC">
        <w:t>the network the VMs will use needs to be changed. To do this:</w:t>
      </w:r>
    </w:p>
    <w:p w14:paraId="667B0309" w14:textId="51B5B6F0" w:rsidR="009041EC" w:rsidRDefault="009041EC" w:rsidP="009041EC">
      <w:pPr>
        <w:pStyle w:val="ListParagraph"/>
        <w:numPr>
          <w:ilvl w:val="0"/>
          <w:numId w:val="36"/>
        </w:numPr>
      </w:pPr>
      <w:r>
        <w:t xml:space="preserve">Right click on the </w:t>
      </w:r>
      <w:r w:rsidRPr="009041EC">
        <w:rPr>
          <w:b/>
        </w:rPr>
        <w:t>Networking</w:t>
      </w:r>
      <w:r>
        <w:t xml:space="preserve"> icon in the lower right of the Windows desktop</w:t>
      </w:r>
    </w:p>
    <w:p w14:paraId="433806B4" w14:textId="60E727E8" w:rsidR="009041EC" w:rsidRDefault="009041EC" w:rsidP="009041EC"/>
    <w:p w14:paraId="1EF2D0B1" w14:textId="23B405B0" w:rsidR="009041EC" w:rsidRDefault="009041EC" w:rsidP="009041EC">
      <w:r>
        <w:rPr>
          <w:noProof/>
        </w:rPr>
        <w:drawing>
          <wp:inline distT="0" distB="0" distL="0" distR="0" wp14:anchorId="4C4AF246" wp14:editId="723D5040">
            <wp:extent cx="1304925" cy="395242"/>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04925" cy="395242"/>
                    </a:xfrm>
                    <a:prstGeom prst="rect">
                      <a:avLst/>
                    </a:prstGeom>
                  </pic:spPr>
                </pic:pic>
              </a:graphicData>
            </a:graphic>
          </wp:inline>
        </w:drawing>
      </w:r>
    </w:p>
    <w:p w14:paraId="0BD9202D" w14:textId="77777777" w:rsidR="009041EC" w:rsidRDefault="009041EC" w:rsidP="009041EC"/>
    <w:p w14:paraId="427EF10E" w14:textId="77777777" w:rsidR="009041EC" w:rsidRDefault="009041EC" w:rsidP="009041EC">
      <w:pPr>
        <w:pStyle w:val="ListParagraph"/>
        <w:numPr>
          <w:ilvl w:val="0"/>
          <w:numId w:val="36"/>
        </w:numPr>
      </w:pPr>
      <w:r>
        <w:t xml:space="preserve">Select </w:t>
      </w:r>
      <w:r w:rsidRPr="009041EC">
        <w:rPr>
          <w:b/>
        </w:rPr>
        <w:t>Open Network and Sharing Center</w:t>
      </w:r>
    </w:p>
    <w:p w14:paraId="48F07D6D" w14:textId="658D4E02" w:rsidR="009041EC" w:rsidRDefault="009041EC" w:rsidP="009041EC">
      <w:pPr>
        <w:pStyle w:val="ListParagraph"/>
        <w:numPr>
          <w:ilvl w:val="0"/>
          <w:numId w:val="36"/>
        </w:numPr>
      </w:pPr>
      <w:r>
        <w:t xml:space="preserve">On the Network and Sharing Center page, select </w:t>
      </w:r>
      <w:r w:rsidRPr="009041EC">
        <w:rPr>
          <w:b/>
        </w:rPr>
        <w:t>Change Adapter Settings</w:t>
      </w:r>
    </w:p>
    <w:p w14:paraId="5C236580" w14:textId="77777777" w:rsidR="009041EC" w:rsidRDefault="009041EC" w:rsidP="007713A8"/>
    <w:p w14:paraId="2B585CE3" w14:textId="7AE4E48B" w:rsidR="007713A8" w:rsidRDefault="007713A8" w:rsidP="007713A8">
      <w:r>
        <w:t xml:space="preserve"> </w:t>
      </w:r>
      <w:r w:rsidR="009041EC">
        <w:rPr>
          <w:noProof/>
        </w:rPr>
        <w:drawing>
          <wp:inline distT="0" distB="0" distL="0" distR="0" wp14:anchorId="3A20B3DD" wp14:editId="57900D4F">
            <wp:extent cx="5943600" cy="1368425"/>
            <wp:effectExtent l="63500" t="63500" r="63500" b="666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368425"/>
                    </a:xfrm>
                    <a:prstGeom prst="rect">
                      <a:avLst/>
                    </a:prstGeom>
                    <a:effectLst>
                      <a:glow rad="63500">
                        <a:schemeClr val="accent3">
                          <a:satMod val="175000"/>
                          <a:alpha val="40000"/>
                        </a:schemeClr>
                      </a:glow>
                    </a:effectLst>
                  </pic:spPr>
                </pic:pic>
              </a:graphicData>
            </a:graphic>
          </wp:inline>
        </w:drawing>
      </w:r>
    </w:p>
    <w:p w14:paraId="19D1FEAD" w14:textId="2823EC2B" w:rsidR="009041EC" w:rsidRDefault="009041EC" w:rsidP="007713A8"/>
    <w:p w14:paraId="052805BE" w14:textId="21F61785" w:rsidR="009041EC" w:rsidRDefault="009041EC" w:rsidP="009041EC">
      <w:pPr>
        <w:pStyle w:val="ListParagraph"/>
        <w:numPr>
          <w:ilvl w:val="0"/>
          <w:numId w:val="58"/>
        </w:numPr>
      </w:pPr>
      <w:r>
        <w:t xml:space="preserve">Double-click the </w:t>
      </w:r>
      <w:r w:rsidRPr="009041EC">
        <w:rPr>
          <w:b/>
        </w:rPr>
        <w:t>VMware Network Adapter VMnet8</w:t>
      </w:r>
      <w:r>
        <w:t xml:space="preserve"> to open it</w:t>
      </w:r>
    </w:p>
    <w:p w14:paraId="59F43F90" w14:textId="0A37616A" w:rsidR="009041EC" w:rsidRDefault="009041EC" w:rsidP="007713A8"/>
    <w:p w14:paraId="09A0DAC8" w14:textId="551ECB52" w:rsidR="009041EC" w:rsidRDefault="009041EC" w:rsidP="007713A8">
      <w:r>
        <w:rPr>
          <w:noProof/>
        </w:rPr>
        <w:drawing>
          <wp:inline distT="0" distB="0" distL="0" distR="0" wp14:anchorId="196ADDC3" wp14:editId="56A41390">
            <wp:extent cx="5943600" cy="1050290"/>
            <wp:effectExtent l="63500" t="63500" r="63500" b="673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050290"/>
                    </a:xfrm>
                    <a:prstGeom prst="rect">
                      <a:avLst/>
                    </a:prstGeom>
                    <a:effectLst>
                      <a:glow rad="63500">
                        <a:schemeClr val="accent3">
                          <a:satMod val="175000"/>
                          <a:alpha val="40000"/>
                        </a:schemeClr>
                      </a:glow>
                    </a:effectLst>
                  </pic:spPr>
                </pic:pic>
              </a:graphicData>
            </a:graphic>
          </wp:inline>
        </w:drawing>
      </w:r>
    </w:p>
    <w:p w14:paraId="389AC31F" w14:textId="78F1069B" w:rsidR="009041EC" w:rsidRDefault="009041EC" w:rsidP="007713A8"/>
    <w:p w14:paraId="5197587A" w14:textId="6A7B6326" w:rsidR="009041EC" w:rsidRDefault="009041EC" w:rsidP="009041EC">
      <w:pPr>
        <w:pStyle w:val="ListParagraph"/>
        <w:numPr>
          <w:ilvl w:val="0"/>
          <w:numId w:val="58"/>
        </w:numPr>
      </w:pPr>
      <w:r>
        <w:lastRenderedPageBreak/>
        <w:t xml:space="preserve">On the VMware Network Adapter VMnet8 Status dialog, click the </w:t>
      </w:r>
      <w:r w:rsidRPr="009041EC">
        <w:rPr>
          <w:b/>
        </w:rPr>
        <w:t>Properties</w:t>
      </w:r>
      <w:r>
        <w:t xml:space="preserve"> button</w:t>
      </w:r>
    </w:p>
    <w:p w14:paraId="10843E91" w14:textId="5C682FD5" w:rsidR="009041EC" w:rsidRDefault="009041EC" w:rsidP="007713A8">
      <w:pPr>
        <w:pStyle w:val="ListParagraph"/>
        <w:numPr>
          <w:ilvl w:val="0"/>
          <w:numId w:val="58"/>
        </w:numPr>
      </w:pPr>
      <w:r>
        <w:t xml:space="preserve">On the Properties dialog select the </w:t>
      </w:r>
      <w:r w:rsidRPr="009041EC">
        <w:rPr>
          <w:b/>
        </w:rPr>
        <w:t>Internet Protocol Version 4 (TCP/IPv4)</w:t>
      </w:r>
      <w:r>
        <w:t xml:space="preserve"> and click the </w:t>
      </w:r>
      <w:r w:rsidRPr="009041EC">
        <w:rPr>
          <w:b/>
        </w:rPr>
        <w:t>Properties</w:t>
      </w:r>
      <w:r>
        <w:t xml:space="preserve"> button</w:t>
      </w:r>
    </w:p>
    <w:p w14:paraId="4D562C93" w14:textId="77777777" w:rsidR="009041EC" w:rsidRDefault="009041EC" w:rsidP="009041EC"/>
    <w:p w14:paraId="7DF8F0DE" w14:textId="77777777" w:rsidR="009041EC" w:rsidRDefault="009041EC" w:rsidP="009041EC">
      <w:r>
        <w:rPr>
          <w:noProof/>
        </w:rPr>
        <w:drawing>
          <wp:inline distT="0" distB="0" distL="0" distR="0" wp14:anchorId="523D8350" wp14:editId="7D55ABC4">
            <wp:extent cx="2812026" cy="3352800"/>
            <wp:effectExtent l="63500" t="63500" r="58420" b="635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12026" cy="3352800"/>
                    </a:xfrm>
                    <a:prstGeom prst="rect">
                      <a:avLst/>
                    </a:prstGeom>
                    <a:effectLst>
                      <a:glow rad="63500">
                        <a:schemeClr val="accent3">
                          <a:satMod val="175000"/>
                          <a:alpha val="40000"/>
                        </a:schemeClr>
                      </a:glow>
                    </a:effectLst>
                  </pic:spPr>
                </pic:pic>
              </a:graphicData>
            </a:graphic>
          </wp:inline>
        </w:drawing>
      </w:r>
      <w:r>
        <w:sym w:font="Wingdings" w:char="F0E0"/>
      </w:r>
      <w:r>
        <w:rPr>
          <w:noProof/>
        </w:rPr>
        <w:drawing>
          <wp:inline distT="0" distB="0" distL="0" distR="0" wp14:anchorId="5B1612EF" wp14:editId="7DDE4764">
            <wp:extent cx="2650825" cy="3371850"/>
            <wp:effectExtent l="63500" t="63500" r="67310" b="571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650825" cy="3371850"/>
                    </a:xfrm>
                    <a:prstGeom prst="rect">
                      <a:avLst/>
                    </a:prstGeom>
                    <a:effectLst>
                      <a:glow rad="63500">
                        <a:schemeClr val="accent3">
                          <a:satMod val="175000"/>
                          <a:alpha val="40000"/>
                        </a:schemeClr>
                      </a:glow>
                    </a:effectLst>
                  </pic:spPr>
                </pic:pic>
              </a:graphicData>
            </a:graphic>
          </wp:inline>
        </w:drawing>
      </w:r>
    </w:p>
    <w:p w14:paraId="71F5C622" w14:textId="6F354DB3" w:rsidR="009041EC" w:rsidRDefault="009041EC" w:rsidP="007713A8"/>
    <w:p w14:paraId="6AF2BFDD" w14:textId="5CF1B4C9" w:rsidR="00F841CC" w:rsidRDefault="00F841CC" w:rsidP="00F841CC">
      <w:pPr>
        <w:pStyle w:val="ListParagraph"/>
        <w:numPr>
          <w:ilvl w:val="0"/>
          <w:numId w:val="59"/>
        </w:numPr>
      </w:pPr>
      <w:r>
        <w:t xml:space="preserve">On the Internet Protocol Version 4 (TCP/IPv4) Properties dialog, change the IP address to be </w:t>
      </w:r>
      <w:r w:rsidRPr="00F841CC">
        <w:rPr>
          <w:rStyle w:val="CodeChar"/>
        </w:rPr>
        <w:t>192.168.4.1</w:t>
      </w:r>
      <w:r>
        <w:t xml:space="preserve"> and ensure the subnet is </w:t>
      </w:r>
      <w:r w:rsidRPr="00F841CC">
        <w:rPr>
          <w:rStyle w:val="CodeChar"/>
        </w:rPr>
        <w:t>255.255.255.0</w:t>
      </w:r>
      <w:r>
        <w:t>.</w:t>
      </w:r>
    </w:p>
    <w:p w14:paraId="3FB1627B" w14:textId="131BCBE6" w:rsidR="00F841CC" w:rsidRDefault="00F841CC" w:rsidP="007713A8"/>
    <w:p w14:paraId="2C69E769" w14:textId="1CFDE50F" w:rsidR="00F841CC" w:rsidRDefault="00F841CC" w:rsidP="007713A8">
      <w:r>
        <w:rPr>
          <w:noProof/>
        </w:rPr>
        <w:lastRenderedPageBreak/>
        <w:drawing>
          <wp:inline distT="0" distB="0" distL="0" distR="0" wp14:anchorId="53492C77" wp14:editId="393BBE07">
            <wp:extent cx="3971925" cy="43719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971925" cy="4371975"/>
                    </a:xfrm>
                    <a:prstGeom prst="rect">
                      <a:avLst/>
                    </a:prstGeom>
                  </pic:spPr>
                </pic:pic>
              </a:graphicData>
            </a:graphic>
          </wp:inline>
        </w:drawing>
      </w:r>
    </w:p>
    <w:p w14:paraId="30F29658" w14:textId="657E869B" w:rsidR="009041EC" w:rsidRDefault="009041EC" w:rsidP="007713A8"/>
    <w:p w14:paraId="41FEE3F1" w14:textId="1F3F04E7" w:rsidR="009041EC" w:rsidRDefault="00F841CC" w:rsidP="008A49C0">
      <w:pPr>
        <w:pStyle w:val="ListParagraph"/>
        <w:numPr>
          <w:ilvl w:val="0"/>
          <w:numId w:val="59"/>
        </w:numPr>
      </w:pPr>
      <w:r>
        <w:t xml:space="preserve">Click </w:t>
      </w:r>
      <w:r w:rsidRPr="000D0317">
        <w:rPr>
          <w:b/>
        </w:rPr>
        <w:t>OK</w:t>
      </w:r>
      <w:r>
        <w:t xml:space="preserve"> to save the changes.</w:t>
      </w:r>
    </w:p>
    <w:p w14:paraId="4FABD62D" w14:textId="477A8DDF" w:rsidR="00F841CC" w:rsidRDefault="00F841CC" w:rsidP="008A49C0">
      <w:pPr>
        <w:pStyle w:val="ListParagraph"/>
        <w:numPr>
          <w:ilvl w:val="0"/>
          <w:numId w:val="59"/>
        </w:numPr>
      </w:pPr>
      <w:r>
        <w:t xml:space="preserve">Click </w:t>
      </w:r>
      <w:r w:rsidRPr="000D0317">
        <w:rPr>
          <w:b/>
        </w:rPr>
        <w:t>Close</w:t>
      </w:r>
      <w:r>
        <w:t xml:space="preserve"> on the Internet Protocol Version 4 (TCP/IPv4) Properties </w:t>
      </w:r>
      <w:r w:rsidR="008A49C0">
        <w:t xml:space="preserve">dialog and then on the Internet Protocol Version 4 (TCP/IPv4) Status </w:t>
      </w:r>
      <w:r>
        <w:t>dialog</w:t>
      </w:r>
    </w:p>
    <w:p w14:paraId="13ACB442" w14:textId="52580D93" w:rsidR="00F841CC" w:rsidRDefault="008A49C0" w:rsidP="008A49C0">
      <w:pPr>
        <w:pStyle w:val="ListParagraph"/>
        <w:numPr>
          <w:ilvl w:val="0"/>
          <w:numId w:val="59"/>
        </w:numPr>
      </w:pPr>
      <w:r>
        <w:t>Close the network connections window</w:t>
      </w:r>
    </w:p>
    <w:p w14:paraId="39F3B2CA" w14:textId="77777777" w:rsidR="009041EC" w:rsidRDefault="009041EC" w:rsidP="007713A8"/>
    <w:p w14:paraId="532F5FC1" w14:textId="235A39E6" w:rsidR="007713A8" w:rsidRDefault="008A49C0" w:rsidP="000D0317">
      <w:pPr>
        <w:pStyle w:val="Heading3"/>
        <w:numPr>
          <w:ilvl w:val="0"/>
          <w:numId w:val="0"/>
        </w:numPr>
        <w:ind w:left="-6"/>
      </w:pPr>
      <w:bookmarkStart w:id="66" w:name="_Toc514249444"/>
      <w:r>
        <w:t>A.4.3 – Update all the VMs to Use the VMnet8</w:t>
      </w:r>
      <w:bookmarkEnd w:id="66"/>
    </w:p>
    <w:p w14:paraId="659489FE" w14:textId="5EE29564" w:rsidR="008A49C0" w:rsidRDefault="008A49C0" w:rsidP="007713A8">
      <w:r>
        <w:t xml:space="preserve">You will need to ensure all VMs are using the VMnet8 network. There is one network card on the </w:t>
      </w:r>
      <w:r w:rsidR="000D0317">
        <w:t>data server, three on the virtual appliance and one on each of the Windows servers (if you are using either of them for the labs). To do this:</w:t>
      </w:r>
    </w:p>
    <w:p w14:paraId="358A0388" w14:textId="13AFE189" w:rsidR="000D0317" w:rsidRDefault="000D0317" w:rsidP="000D0317">
      <w:pPr>
        <w:pStyle w:val="ListParagraph"/>
        <w:numPr>
          <w:ilvl w:val="0"/>
          <w:numId w:val="60"/>
        </w:numPr>
      </w:pPr>
      <w:r>
        <w:t>Make sure all of the VMs are shutdown</w:t>
      </w:r>
    </w:p>
    <w:p w14:paraId="5D6C0907" w14:textId="065F0363" w:rsidR="000D0317" w:rsidRDefault="000D0317" w:rsidP="000D0317">
      <w:pPr>
        <w:pStyle w:val="ListParagraph"/>
        <w:numPr>
          <w:ilvl w:val="0"/>
          <w:numId w:val="60"/>
        </w:numPr>
      </w:pPr>
      <w:r>
        <w:t xml:space="preserve">Open the </w:t>
      </w:r>
      <w:r w:rsidRPr="000D0317">
        <w:rPr>
          <w:b/>
        </w:rPr>
        <w:t>VMWare Player</w:t>
      </w:r>
      <w:r>
        <w:t xml:space="preserve"> application</w:t>
      </w:r>
    </w:p>
    <w:p w14:paraId="06118E3D" w14:textId="7A32DBB7" w:rsidR="000D0317" w:rsidRDefault="000D0317" w:rsidP="000D0317">
      <w:pPr>
        <w:pStyle w:val="ListParagraph"/>
        <w:numPr>
          <w:ilvl w:val="0"/>
          <w:numId w:val="60"/>
        </w:numPr>
      </w:pPr>
      <w:r>
        <w:t xml:space="preserve">For each VM, right-click and choose </w:t>
      </w:r>
      <w:r w:rsidRPr="000D0317">
        <w:rPr>
          <w:b/>
        </w:rPr>
        <w:t>Settings</w:t>
      </w:r>
    </w:p>
    <w:p w14:paraId="0C23F1CC" w14:textId="08CE3823" w:rsidR="000D0317" w:rsidRDefault="000D0317" w:rsidP="000D0317">
      <w:pPr>
        <w:pStyle w:val="ListParagraph"/>
        <w:numPr>
          <w:ilvl w:val="0"/>
          <w:numId w:val="60"/>
        </w:numPr>
      </w:pPr>
      <w:r>
        <w:t xml:space="preserve">Find and select the </w:t>
      </w:r>
      <w:r w:rsidRPr="000D0317">
        <w:rPr>
          <w:b/>
        </w:rPr>
        <w:t>Network Adapter</w:t>
      </w:r>
      <w:r>
        <w:t xml:space="preserve"> (for the virtual appliance we will do these steps three times)</w:t>
      </w:r>
    </w:p>
    <w:p w14:paraId="147122E7" w14:textId="77777777" w:rsidR="000D0317" w:rsidRDefault="000D0317" w:rsidP="000D0317"/>
    <w:p w14:paraId="6A4C4D09" w14:textId="5354A6AC" w:rsidR="000D0317" w:rsidRDefault="000D0317" w:rsidP="000D0317">
      <w:r>
        <w:t>The network will be shown as the default NAT. We need to change this to a custom VMnet8.</w:t>
      </w:r>
    </w:p>
    <w:p w14:paraId="718AFB82" w14:textId="77777777" w:rsidR="000D0317" w:rsidRDefault="000D0317" w:rsidP="000D0317"/>
    <w:p w14:paraId="256AFD6B" w14:textId="53420751" w:rsidR="000D0317" w:rsidRDefault="000D0317" w:rsidP="000D0317">
      <w:pPr>
        <w:pStyle w:val="ListParagraph"/>
        <w:numPr>
          <w:ilvl w:val="0"/>
          <w:numId w:val="60"/>
        </w:numPr>
      </w:pPr>
      <w:r>
        <w:t>Select the radio button beside Custom: Specific virtual network and select VMnet8 (NAT) from the pulldown menu</w:t>
      </w:r>
    </w:p>
    <w:p w14:paraId="703BD66E" w14:textId="429E1CB7" w:rsidR="000D0317" w:rsidRDefault="000D0317" w:rsidP="007713A8"/>
    <w:p w14:paraId="46C081E8" w14:textId="4BB77230" w:rsidR="000D0317" w:rsidRDefault="000D0317" w:rsidP="007713A8">
      <w:r>
        <w:rPr>
          <w:noProof/>
        </w:rPr>
        <w:lastRenderedPageBreak/>
        <w:drawing>
          <wp:inline distT="0" distB="0" distL="0" distR="0" wp14:anchorId="57A47055" wp14:editId="4D32BFF3">
            <wp:extent cx="5943600" cy="3362325"/>
            <wp:effectExtent l="63500" t="63500" r="63500" b="666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62325"/>
                    </a:xfrm>
                    <a:prstGeom prst="rect">
                      <a:avLst/>
                    </a:prstGeom>
                    <a:effectLst>
                      <a:glow rad="63500">
                        <a:schemeClr val="accent3">
                          <a:satMod val="175000"/>
                          <a:alpha val="40000"/>
                        </a:schemeClr>
                      </a:glow>
                    </a:effectLst>
                  </pic:spPr>
                </pic:pic>
              </a:graphicData>
            </a:graphic>
          </wp:inline>
        </w:drawing>
      </w:r>
    </w:p>
    <w:p w14:paraId="1C4D78BE" w14:textId="2EFA9EBA" w:rsidR="000D0317" w:rsidRDefault="000D0317" w:rsidP="007713A8"/>
    <w:p w14:paraId="5FA80A0E" w14:textId="1402254C" w:rsidR="000D0317" w:rsidRDefault="000D0317" w:rsidP="000D0317">
      <w:pPr>
        <w:pStyle w:val="ListParagraph"/>
        <w:numPr>
          <w:ilvl w:val="0"/>
          <w:numId w:val="60"/>
        </w:numPr>
      </w:pPr>
      <w:r>
        <w:t>Repeat for all Network Adapters on the virtual appliance and for all the VMs</w:t>
      </w:r>
    </w:p>
    <w:p w14:paraId="315D9E44" w14:textId="380B8529" w:rsidR="000D0317" w:rsidRDefault="001532F2" w:rsidP="000D0317">
      <w:pPr>
        <w:pStyle w:val="ListParagraph"/>
        <w:numPr>
          <w:ilvl w:val="0"/>
          <w:numId w:val="60"/>
        </w:numPr>
      </w:pPr>
      <w:r>
        <w:t>Follow the steps in the next section, which includes the correct VM startup order</w:t>
      </w:r>
    </w:p>
    <w:p w14:paraId="076FDB08" w14:textId="133A2E60" w:rsidR="000D0317" w:rsidRDefault="000D0317" w:rsidP="007713A8"/>
    <w:p w14:paraId="3A11C9CE" w14:textId="2D9C8587" w:rsidR="000D0317" w:rsidRDefault="000D0317" w:rsidP="000D0317">
      <w:pPr>
        <w:pStyle w:val="Heading3"/>
        <w:numPr>
          <w:ilvl w:val="0"/>
          <w:numId w:val="0"/>
        </w:numPr>
        <w:ind w:left="-6"/>
      </w:pPr>
      <w:bookmarkStart w:id="67" w:name="_Toc514249445"/>
      <w:r>
        <w:t>A.4.4 – DB VM Network Fix</w:t>
      </w:r>
      <w:bookmarkEnd w:id="67"/>
    </w:p>
    <w:p w14:paraId="68BB650E" w14:textId="7C1A60F8" w:rsidR="000D0317" w:rsidRDefault="000D0317" w:rsidP="007713A8">
      <w:r>
        <w:t>Starting the database VM with an incorrectly defined network can cause issues. The following steps will ensure it’s working.</w:t>
      </w:r>
    </w:p>
    <w:p w14:paraId="1B07055A" w14:textId="020441A3" w:rsidR="000D0317" w:rsidRDefault="000D0317" w:rsidP="007713A8"/>
    <w:p w14:paraId="7856B884" w14:textId="44900A9A" w:rsidR="000D0317" w:rsidRDefault="000D0317" w:rsidP="000D0317">
      <w:pPr>
        <w:pStyle w:val="ListParagraph"/>
        <w:numPr>
          <w:ilvl w:val="0"/>
          <w:numId w:val="61"/>
        </w:numPr>
      </w:pPr>
      <w:r>
        <w:t>Start the DB VM and wait until the login prompt appears</w:t>
      </w:r>
    </w:p>
    <w:p w14:paraId="64F386F1" w14:textId="2E95D9E4" w:rsidR="000D0317" w:rsidRDefault="000D0317" w:rsidP="000D0317">
      <w:pPr>
        <w:pStyle w:val="ListParagraph"/>
        <w:numPr>
          <w:ilvl w:val="0"/>
          <w:numId w:val="61"/>
        </w:numPr>
      </w:pPr>
      <w:r>
        <w:t>Login in igi/igi</w:t>
      </w:r>
    </w:p>
    <w:p w14:paraId="7D8551A1" w14:textId="4F7B97A1" w:rsidR="000D0317" w:rsidRDefault="000D0317" w:rsidP="000D0317">
      <w:pPr>
        <w:pStyle w:val="ListParagraph"/>
        <w:numPr>
          <w:ilvl w:val="0"/>
          <w:numId w:val="61"/>
        </w:numPr>
      </w:pPr>
      <w:r>
        <w:t>Run the following commands to flush the networking and pick up the correct network</w:t>
      </w:r>
    </w:p>
    <w:p w14:paraId="5374EB48" w14:textId="4773034B" w:rsidR="000D0317" w:rsidRDefault="000D0317" w:rsidP="007713A8"/>
    <w:p w14:paraId="58ADB744" w14:textId="77777777" w:rsidR="000D0317" w:rsidRDefault="000D0317" w:rsidP="000D0317">
      <w:pPr>
        <w:pStyle w:val="Code"/>
      </w:pPr>
      <w:r>
        <w:t>[igi@igi tools]$ cd /etc/udev/rules.d/</w:t>
      </w:r>
    </w:p>
    <w:p w14:paraId="1B5C9AAD" w14:textId="77777777" w:rsidR="000D0317" w:rsidRDefault="000D0317" w:rsidP="000D0317">
      <w:pPr>
        <w:pStyle w:val="Code"/>
      </w:pPr>
      <w:r>
        <w:t>[igi@igi rules.d]$ sudo rm 70-persistent-net.rules</w:t>
      </w:r>
    </w:p>
    <w:p w14:paraId="4AA6A9B3" w14:textId="77777777" w:rsidR="000D0317" w:rsidRDefault="000D0317" w:rsidP="000D0317">
      <w:pPr>
        <w:pStyle w:val="Code"/>
      </w:pPr>
      <w:r>
        <w:t>[sudo] password for igi:</w:t>
      </w:r>
    </w:p>
    <w:p w14:paraId="225241CB" w14:textId="76C92379" w:rsidR="000D0317" w:rsidRDefault="000D0317" w:rsidP="000D0317">
      <w:pPr>
        <w:pStyle w:val="Code"/>
      </w:pPr>
      <w:r>
        <w:t>[igi@igi rules.d]$ sudo reboot</w:t>
      </w:r>
    </w:p>
    <w:p w14:paraId="2EF0C79C" w14:textId="77777777" w:rsidR="008A49C0" w:rsidRDefault="008A49C0" w:rsidP="007713A8"/>
    <w:p w14:paraId="7129AE8E" w14:textId="7FAEDA12" w:rsidR="000D0317" w:rsidRDefault="001532F2" w:rsidP="001532F2">
      <w:pPr>
        <w:pStyle w:val="ListParagraph"/>
        <w:numPr>
          <w:ilvl w:val="0"/>
          <w:numId w:val="62"/>
        </w:numPr>
      </w:pPr>
      <w:r>
        <w:t>Wait for the reboot and login again</w:t>
      </w:r>
    </w:p>
    <w:p w14:paraId="71F0CE8F" w14:textId="26458640" w:rsidR="001532F2" w:rsidRDefault="001532F2" w:rsidP="001532F2">
      <w:pPr>
        <w:pStyle w:val="ListParagraph"/>
        <w:numPr>
          <w:ilvl w:val="0"/>
          <w:numId w:val="62"/>
        </w:numPr>
      </w:pPr>
      <w:r>
        <w:t xml:space="preserve">Run </w:t>
      </w:r>
      <w:r w:rsidRPr="001532F2">
        <w:rPr>
          <w:rStyle w:val="CodeChar"/>
        </w:rPr>
        <w:t>ifconfig</w:t>
      </w:r>
      <w:r>
        <w:t xml:space="preserve"> to confirm that there is an entry for </w:t>
      </w:r>
      <w:r w:rsidRPr="001532F2">
        <w:rPr>
          <w:rStyle w:val="CodeChar"/>
        </w:rPr>
        <w:t>eth0</w:t>
      </w:r>
      <w:r>
        <w:t xml:space="preserve"> and it’s mapped to </w:t>
      </w:r>
      <w:r w:rsidRPr="001532F2">
        <w:rPr>
          <w:rStyle w:val="CodeChar"/>
        </w:rPr>
        <w:t>192.168.42.65</w:t>
      </w:r>
    </w:p>
    <w:p w14:paraId="543C0D08" w14:textId="1ECCC632" w:rsidR="001532F2" w:rsidRDefault="001532F2" w:rsidP="007713A8"/>
    <w:p w14:paraId="30DC4149" w14:textId="2C7DB002" w:rsidR="001532F2" w:rsidRDefault="001532F2" w:rsidP="007713A8">
      <w:r>
        <w:rPr>
          <w:noProof/>
        </w:rPr>
        <w:drawing>
          <wp:inline distT="0" distB="0" distL="0" distR="0" wp14:anchorId="3510D473" wp14:editId="61B3096E">
            <wp:extent cx="5810250" cy="981075"/>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810250" cy="981075"/>
                    </a:xfrm>
                    <a:prstGeom prst="rect">
                      <a:avLst/>
                    </a:prstGeom>
                  </pic:spPr>
                </pic:pic>
              </a:graphicData>
            </a:graphic>
          </wp:inline>
        </w:drawing>
      </w:r>
    </w:p>
    <w:p w14:paraId="6CD5F78B" w14:textId="18B4C751" w:rsidR="001532F2" w:rsidRDefault="001532F2" w:rsidP="007713A8"/>
    <w:p w14:paraId="6A4F21F9" w14:textId="67C87549" w:rsidR="001532F2" w:rsidRDefault="001532F2" w:rsidP="001532F2">
      <w:pPr>
        <w:pStyle w:val="ListParagraph"/>
        <w:numPr>
          <w:ilvl w:val="0"/>
          <w:numId w:val="63"/>
        </w:numPr>
      </w:pPr>
      <w:r>
        <w:t>Start the virtual appliance (If you need to use either Windows server VMs, you can start them also)</w:t>
      </w:r>
    </w:p>
    <w:p w14:paraId="3947AE61" w14:textId="0A0B7C04" w:rsidR="001532F2" w:rsidRDefault="001532F2" w:rsidP="001532F2">
      <w:pPr>
        <w:pStyle w:val="ListParagraph"/>
        <w:numPr>
          <w:ilvl w:val="0"/>
          <w:numId w:val="63"/>
        </w:numPr>
      </w:pPr>
      <w:r>
        <w:t xml:space="preserve">When the virtual appliance is running (i.e. the terminal window shows a login prompt), go to the virtual appliance Local Management Interface at </w:t>
      </w:r>
      <w:hyperlink r:id="rId74" w:history="1">
        <w:r w:rsidRPr="00565582">
          <w:rPr>
            <w:rStyle w:val="Hyperlink"/>
          </w:rPr>
          <w:t>https://igiva.iamlab.ibm.com:9443/login</w:t>
        </w:r>
      </w:hyperlink>
      <w:r>
        <w:t xml:space="preserve"> (</w:t>
      </w:r>
      <w:r w:rsidRPr="001532F2">
        <w:rPr>
          <w:rStyle w:val="CodeChar"/>
        </w:rPr>
        <w:t>admin</w:t>
      </w:r>
      <w:r>
        <w:t>/</w:t>
      </w:r>
      <w:r w:rsidRPr="001532F2">
        <w:rPr>
          <w:rStyle w:val="CodeChar"/>
        </w:rPr>
        <w:t>Password!</w:t>
      </w:r>
      <w:r w:rsidRPr="001532F2">
        <w:t>)</w:t>
      </w:r>
    </w:p>
    <w:p w14:paraId="45F4DB3E" w14:textId="17ED808F" w:rsidR="001532F2" w:rsidRDefault="001532F2" w:rsidP="001532F2"/>
    <w:p w14:paraId="0D69ABD8" w14:textId="3151E522" w:rsidR="001532F2" w:rsidRDefault="001532F2" w:rsidP="001532F2">
      <w:pPr>
        <w:pStyle w:val="Note"/>
      </w:pPr>
      <w:r w:rsidRPr="001532F2">
        <w:t>If the browser displays an Untrusted Site error, proceed to trust the certificate under the advanced link in the browser</w:t>
      </w:r>
      <w:r>
        <w:t>.</w:t>
      </w:r>
    </w:p>
    <w:p w14:paraId="769D2022" w14:textId="77777777" w:rsidR="001532F2" w:rsidRDefault="001532F2" w:rsidP="007713A8"/>
    <w:p w14:paraId="7F58548B" w14:textId="4C905908" w:rsidR="000D0317" w:rsidRDefault="001532F2" w:rsidP="001532F2">
      <w:pPr>
        <w:pStyle w:val="ListParagraph"/>
        <w:numPr>
          <w:ilvl w:val="0"/>
          <w:numId w:val="64"/>
        </w:numPr>
      </w:pPr>
      <w:r>
        <w:t>Log in to the VA Local Management Interface (</w:t>
      </w:r>
      <w:r w:rsidRPr="001532F2">
        <w:rPr>
          <w:rStyle w:val="CodeChar"/>
        </w:rPr>
        <w:t>admin</w:t>
      </w:r>
      <w:r>
        <w:t>/</w:t>
      </w:r>
      <w:r w:rsidRPr="001532F2">
        <w:rPr>
          <w:rStyle w:val="CodeChar"/>
        </w:rPr>
        <w:t>Password!</w:t>
      </w:r>
      <w:r w:rsidRPr="001532F2">
        <w:t>)</w:t>
      </w:r>
    </w:p>
    <w:p w14:paraId="58B46783" w14:textId="67CCAB50" w:rsidR="001532F2" w:rsidRDefault="001532F2" w:rsidP="001532F2">
      <w:pPr>
        <w:pStyle w:val="ListParagraph"/>
        <w:numPr>
          <w:ilvl w:val="0"/>
          <w:numId w:val="64"/>
        </w:numPr>
      </w:pPr>
      <w:r>
        <w:t>Click on the link for the Administration Console</w:t>
      </w:r>
    </w:p>
    <w:p w14:paraId="31D50ABC" w14:textId="52F89AA2" w:rsidR="001532F2" w:rsidRDefault="001532F2" w:rsidP="007713A8"/>
    <w:p w14:paraId="2651134B" w14:textId="0F5DE0F1" w:rsidR="001532F2" w:rsidRDefault="001532F2" w:rsidP="007713A8">
      <w:r>
        <w:rPr>
          <w:noProof/>
        </w:rPr>
        <w:drawing>
          <wp:inline distT="0" distB="0" distL="0" distR="0" wp14:anchorId="1F8B35F9" wp14:editId="48A4561F">
            <wp:extent cx="4010025" cy="1057275"/>
            <wp:effectExtent l="63500" t="63500" r="66675" b="603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010025" cy="1057275"/>
                    </a:xfrm>
                    <a:prstGeom prst="rect">
                      <a:avLst/>
                    </a:prstGeom>
                    <a:effectLst>
                      <a:glow rad="63500">
                        <a:schemeClr val="accent3">
                          <a:satMod val="175000"/>
                          <a:alpha val="40000"/>
                        </a:schemeClr>
                      </a:glow>
                    </a:effectLst>
                  </pic:spPr>
                </pic:pic>
              </a:graphicData>
            </a:graphic>
          </wp:inline>
        </w:drawing>
      </w:r>
    </w:p>
    <w:p w14:paraId="6A6527D9" w14:textId="4A532BA0" w:rsidR="001532F2" w:rsidRDefault="001532F2" w:rsidP="007713A8"/>
    <w:p w14:paraId="3837FED9" w14:textId="77777777" w:rsidR="001532F2" w:rsidRDefault="001532F2" w:rsidP="001532F2">
      <w:pPr>
        <w:pStyle w:val="Note"/>
      </w:pPr>
      <w:r w:rsidRPr="001532F2">
        <w:t>If the browser displays an Untrusted Site error, proceed to trust the certificate under the advanced link in the browser</w:t>
      </w:r>
      <w:r>
        <w:t>.</w:t>
      </w:r>
    </w:p>
    <w:p w14:paraId="73BD71B0" w14:textId="5738A7F8" w:rsidR="001532F2" w:rsidRDefault="001532F2" w:rsidP="007713A8"/>
    <w:p w14:paraId="3390A678" w14:textId="6453B4E9" w:rsidR="001532F2" w:rsidRDefault="001532F2" w:rsidP="001532F2">
      <w:pPr>
        <w:pStyle w:val="ListParagraph"/>
        <w:numPr>
          <w:ilvl w:val="0"/>
          <w:numId w:val="65"/>
        </w:numPr>
      </w:pPr>
      <w:r>
        <w:t>Log into the Admin Console (admin/admin)</w:t>
      </w:r>
    </w:p>
    <w:p w14:paraId="7A503D76" w14:textId="7352CA81" w:rsidR="001532F2" w:rsidRDefault="001532F2" w:rsidP="007713A8"/>
    <w:p w14:paraId="34BBFE5D" w14:textId="535EBD2B" w:rsidR="007713A8" w:rsidRDefault="001532F2" w:rsidP="007713A8">
      <w:r>
        <w:t>If you can successfully log into the admin console, then the environment is running and the VMs are communicating correctly. You are ready to start the lab.</w:t>
      </w:r>
    </w:p>
    <w:p w14:paraId="5E45575D" w14:textId="77777777" w:rsidR="007713A8" w:rsidRPr="007713A8" w:rsidRDefault="007713A8" w:rsidP="007713A8"/>
    <w:p w14:paraId="4ECE20B3" w14:textId="7FB50D2E" w:rsidR="001033F4" w:rsidRDefault="001033F4" w:rsidP="00AB6940">
      <w:pPr>
        <w:pStyle w:val="Heading1"/>
        <w:numPr>
          <w:ilvl w:val="0"/>
          <w:numId w:val="0"/>
        </w:numPr>
      </w:pPr>
      <w:bookmarkStart w:id="68" w:name="_Toc514249446"/>
      <w:bookmarkStart w:id="69" w:name="_Ref474933956"/>
      <w:bookmarkStart w:id="70" w:name="_Ref474933959"/>
      <w:bookmarkStart w:id="71" w:name="_Ref474940397"/>
      <w:bookmarkStart w:id="72" w:name="_Ref474940422"/>
      <w:bookmarkStart w:id="73" w:name="_Toc474954067"/>
      <w:r>
        <w:lastRenderedPageBreak/>
        <w:t>Appendix B – Common Issues With the Training Environment</w:t>
      </w:r>
      <w:bookmarkEnd w:id="68"/>
    </w:p>
    <w:p w14:paraId="29EA1D2C" w14:textId="77777777" w:rsidR="001033F4" w:rsidRDefault="001033F4" w:rsidP="001033F4">
      <w:pPr>
        <w:spacing w:after="160" w:line="259" w:lineRule="auto"/>
      </w:pPr>
      <w:r>
        <w:t>This appendix lists some common issues found with the images and how to resolve them.</w:t>
      </w:r>
    </w:p>
    <w:p w14:paraId="156DE59F" w14:textId="4D9BEE05" w:rsidR="001033F4" w:rsidRDefault="001033F4" w:rsidP="001033F4">
      <w:pPr>
        <w:pStyle w:val="Heading2"/>
        <w:numPr>
          <w:ilvl w:val="0"/>
          <w:numId w:val="0"/>
        </w:numPr>
        <w:ind w:left="432" w:hanging="432"/>
      </w:pPr>
      <w:bookmarkStart w:id="74" w:name="_Toc487040971"/>
      <w:bookmarkStart w:id="75" w:name="_Ref489000789"/>
      <w:bookmarkStart w:id="76" w:name="_Ref489000792"/>
      <w:bookmarkStart w:id="77" w:name="_Ref489978680"/>
      <w:bookmarkStart w:id="78" w:name="_Ref489978683"/>
      <w:bookmarkStart w:id="79" w:name="_Toc514249447"/>
      <w:r>
        <w:t>B.1 – “Time Drift” Problem</w:t>
      </w:r>
      <w:bookmarkEnd w:id="74"/>
      <w:bookmarkEnd w:id="75"/>
      <w:bookmarkEnd w:id="76"/>
      <w:bookmarkEnd w:id="77"/>
      <w:bookmarkEnd w:id="78"/>
      <w:bookmarkEnd w:id="79"/>
    </w:p>
    <w:p w14:paraId="340EC6ED" w14:textId="39368172" w:rsidR="001033F4" w:rsidRDefault="001033F4" w:rsidP="001033F4">
      <w:pPr>
        <w:spacing w:after="160" w:line="259" w:lineRule="auto"/>
      </w:pPr>
      <w:r>
        <w:t xml:space="preserve">The Virtual Appliance doesn’t have VMWare tools installed or any other external time synchronization mechanisms. There is a way to configure NNTP, but it has proven problematic and is not configured in any of the training VMs. </w:t>
      </w:r>
    </w:p>
    <w:p w14:paraId="35F2347C" w14:textId="77777777" w:rsidR="001033F4" w:rsidRDefault="001033F4" w:rsidP="001033F4">
      <w:pPr>
        <w:spacing w:after="160" w:line="259" w:lineRule="auto"/>
      </w:pPr>
      <w:r>
        <w:t>This can be a problem with time-based transactions. They are stored in the database (on the data server) but accessed via the application (on the virtual appliance). If the images are shut down for some time and restarted, the data server will set it’s time to the current host time but the VA will still be at the earlier time. The application will not process events as the time on the events in the database are later than the time in the application. This is most apparent in IGI where you will see events sitting in an Unprocessed state.</w:t>
      </w:r>
    </w:p>
    <w:p w14:paraId="27D45057" w14:textId="77777777" w:rsidR="001033F4" w:rsidRDefault="001033F4" w:rsidP="001033F4">
      <w:pPr>
        <w:spacing w:after="160" w:line="259" w:lineRule="auto"/>
      </w:pPr>
      <w:r>
        <w:t xml:space="preserve">To correct this time drift, you need to find out the time on the data server and set the VA to match. </w:t>
      </w:r>
    </w:p>
    <w:p w14:paraId="171AE489" w14:textId="77777777" w:rsidR="001033F4" w:rsidRDefault="001033F4" w:rsidP="001033F4">
      <w:pPr>
        <w:spacing w:after="160" w:line="259" w:lineRule="auto"/>
      </w:pPr>
      <w:r>
        <w:t>To find the time on the data servers:</w:t>
      </w:r>
    </w:p>
    <w:p w14:paraId="7DBE27D1" w14:textId="77777777" w:rsidR="001033F4" w:rsidRDefault="001033F4" w:rsidP="0041126E">
      <w:pPr>
        <w:pStyle w:val="ListParagraph"/>
        <w:numPr>
          <w:ilvl w:val="0"/>
          <w:numId w:val="37"/>
        </w:numPr>
        <w:spacing w:after="160" w:line="259" w:lineRule="auto"/>
      </w:pPr>
      <w:r>
        <w:t>The PIM data server is the Windows Server, so just check the date/time shown on the desktop.</w:t>
      </w:r>
    </w:p>
    <w:p w14:paraId="030A8B25" w14:textId="77777777" w:rsidR="001033F4" w:rsidRDefault="001033F4" w:rsidP="0041126E">
      <w:pPr>
        <w:pStyle w:val="ListParagraph"/>
        <w:numPr>
          <w:ilvl w:val="0"/>
          <w:numId w:val="37"/>
        </w:numPr>
        <w:spacing w:after="160" w:line="259" w:lineRule="auto"/>
      </w:pPr>
      <w:r>
        <w:t>The IGI data server is a Linux system, so run the date command (as shown below):</w:t>
      </w:r>
    </w:p>
    <w:p w14:paraId="4688B4A0" w14:textId="77777777" w:rsidR="001033F4" w:rsidRDefault="001033F4" w:rsidP="001033F4">
      <w:pPr>
        <w:pStyle w:val="Code"/>
      </w:pPr>
      <w:r>
        <w:t>[igi@igidb ~]$ date</w:t>
      </w:r>
    </w:p>
    <w:p w14:paraId="05864216" w14:textId="77777777" w:rsidR="001033F4" w:rsidRDefault="001033F4" w:rsidP="001033F4">
      <w:pPr>
        <w:pStyle w:val="Code"/>
      </w:pPr>
      <w:r>
        <w:t>Tue Jul  4 01:55:30 CEST 2017</w:t>
      </w:r>
    </w:p>
    <w:p w14:paraId="0AA1F5F3" w14:textId="77777777" w:rsidR="001033F4" w:rsidRDefault="001033F4" w:rsidP="001033F4">
      <w:pPr>
        <w:spacing w:after="160" w:line="259" w:lineRule="auto"/>
      </w:pPr>
    </w:p>
    <w:p w14:paraId="02652859" w14:textId="77777777" w:rsidR="001033F4" w:rsidRDefault="001033F4" w:rsidP="001033F4">
      <w:pPr>
        <w:spacing w:after="160" w:line="259" w:lineRule="auto"/>
      </w:pPr>
      <w:r>
        <w:t xml:space="preserve">To set the time on the VA you need to access either the VA Local Management Interface (Web UI) or command line. </w:t>
      </w:r>
    </w:p>
    <w:p w14:paraId="7DC9933A" w14:textId="77777777" w:rsidR="001033F4" w:rsidRDefault="001033F4" w:rsidP="001033F4">
      <w:pPr>
        <w:spacing w:after="160" w:line="259" w:lineRule="auto"/>
      </w:pPr>
      <w:r>
        <w:t>On the Local Management Interface go to Manage -&gt; System Settings -&gt; Date/Time</w:t>
      </w:r>
    </w:p>
    <w:p w14:paraId="3922216B" w14:textId="77777777" w:rsidR="001033F4" w:rsidRDefault="001033F4" w:rsidP="001033F4">
      <w:pPr>
        <w:spacing w:after="160" w:line="259" w:lineRule="auto"/>
      </w:pPr>
      <w:r>
        <w:rPr>
          <w:noProof/>
          <w:lang w:val="en-GB" w:eastAsia="en-GB"/>
        </w:rPr>
        <w:drawing>
          <wp:inline distT="0" distB="0" distL="0" distR="0" wp14:anchorId="7B7AA5BE" wp14:editId="2B35588B">
            <wp:extent cx="6188710" cy="2978785"/>
            <wp:effectExtent l="76200" t="76200" r="85090" b="6921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creen Shot 2017-07-04 at 10.02.22.png"/>
                    <pic:cNvPicPr/>
                  </pic:nvPicPr>
                  <pic:blipFill>
                    <a:blip r:embed="rId76">
                      <a:extLst>
                        <a:ext uri="{28A0092B-C50C-407E-A947-70E740481C1C}">
                          <a14:useLocalDpi xmlns:a14="http://schemas.microsoft.com/office/drawing/2010/main" val="0"/>
                        </a:ext>
                      </a:extLst>
                    </a:blip>
                    <a:stretch>
                      <a:fillRect/>
                    </a:stretch>
                  </pic:blipFill>
                  <pic:spPr>
                    <a:xfrm>
                      <a:off x="0" y="0"/>
                      <a:ext cx="6188710" cy="2978785"/>
                    </a:xfrm>
                    <a:prstGeom prst="rect">
                      <a:avLst/>
                    </a:prstGeom>
                    <a:effectLst>
                      <a:glow rad="63500">
                        <a:schemeClr val="accent3">
                          <a:satMod val="175000"/>
                          <a:alpha val="40000"/>
                        </a:schemeClr>
                      </a:glow>
                    </a:effectLst>
                  </pic:spPr>
                </pic:pic>
              </a:graphicData>
            </a:graphic>
          </wp:inline>
        </w:drawing>
      </w:r>
    </w:p>
    <w:p w14:paraId="6D68CE53" w14:textId="77777777" w:rsidR="001033F4" w:rsidRDefault="001033F4" w:rsidP="001033F4">
      <w:pPr>
        <w:spacing w:after="160" w:line="259" w:lineRule="auto"/>
      </w:pPr>
      <w:r>
        <w:t xml:space="preserve">Check the </w:t>
      </w:r>
      <w:r w:rsidRPr="00A67464">
        <w:rPr>
          <w:b/>
        </w:rPr>
        <w:t>Time Zone</w:t>
      </w:r>
      <w:r>
        <w:t xml:space="preserve"> (and correct if necessary) then set the </w:t>
      </w:r>
      <w:r w:rsidRPr="00A67464">
        <w:rPr>
          <w:b/>
        </w:rPr>
        <w:t>Date</w:t>
      </w:r>
      <w:r>
        <w:t xml:space="preserve"> and </w:t>
      </w:r>
      <w:r w:rsidRPr="00A67464">
        <w:rPr>
          <w:b/>
        </w:rPr>
        <w:t>Time</w:t>
      </w:r>
      <w:r>
        <w:t xml:space="preserve"> to match the data server, then click Save Configuration.</w:t>
      </w:r>
    </w:p>
    <w:p w14:paraId="68C038CA" w14:textId="77777777" w:rsidR="001033F4" w:rsidRDefault="001033F4" w:rsidP="001033F4">
      <w:pPr>
        <w:spacing w:after="160" w:line="259" w:lineRule="auto"/>
      </w:pPr>
      <w:r>
        <w:t>If you change the time, you may want to restart the application from the VA LMI Home page.</w:t>
      </w:r>
    </w:p>
    <w:p w14:paraId="55DEDADA" w14:textId="721209B5" w:rsidR="001033F4" w:rsidRDefault="001033F4" w:rsidP="001033F4">
      <w:pPr>
        <w:pStyle w:val="Heading2"/>
        <w:numPr>
          <w:ilvl w:val="0"/>
          <w:numId w:val="0"/>
        </w:numPr>
        <w:ind w:left="432" w:hanging="432"/>
      </w:pPr>
      <w:bookmarkStart w:id="80" w:name="_Toc487040972"/>
      <w:bookmarkStart w:id="81" w:name="_Toc514249448"/>
      <w:r>
        <w:lastRenderedPageBreak/>
        <w:t>B.2 – Suspended VA Lost Connection to Data Servers</w:t>
      </w:r>
      <w:bookmarkEnd w:id="80"/>
      <w:bookmarkEnd w:id="81"/>
    </w:p>
    <w:p w14:paraId="617ED275" w14:textId="6CDEF37A" w:rsidR="001033F4" w:rsidRDefault="001033F4" w:rsidP="001033F4">
      <w:pPr>
        <w:spacing w:after="160" w:line="259" w:lineRule="auto"/>
      </w:pPr>
      <w:r>
        <w:t>If you suspend and later restore the Virtual Appliance you may find that you cannot log into the application UIs. This may indicate a problem with the applications running on the VA having lost its connections to the data servers (databases or directories).</w:t>
      </w:r>
    </w:p>
    <w:p w14:paraId="595CB69B" w14:textId="7A62C7B4" w:rsidR="001033F4" w:rsidRDefault="001033F4" w:rsidP="001033F4">
      <w:pPr>
        <w:spacing w:after="160" w:line="259" w:lineRule="auto"/>
      </w:pPr>
      <w:r>
        <w:t>The simplest remedy to this is to go into the VA Command Line Interface and use the reboot command to restart the VA and all its components.</w:t>
      </w:r>
    </w:p>
    <w:p w14:paraId="54D64BEC" w14:textId="77777777" w:rsidR="001033F4" w:rsidRDefault="001033F4" w:rsidP="001033F4">
      <w:pPr>
        <w:pStyle w:val="Code"/>
      </w:pPr>
      <w:r>
        <w:t>ispim1.demo.com&gt; help</w:t>
      </w:r>
    </w:p>
    <w:p w14:paraId="3C2B80FD" w14:textId="77777777" w:rsidR="001033F4" w:rsidRDefault="001033F4" w:rsidP="001033F4">
      <w:pPr>
        <w:pStyle w:val="Code"/>
      </w:pPr>
      <w:r>
        <w:t>Current mode commands:</w:t>
      </w:r>
    </w:p>
    <w:p w14:paraId="6C004518" w14:textId="77777777" w:rsidR="001033F4" w:rsidRDefault="001033F4" w:rsidP="001033F4">
      <w:pPr>
        <w:pStyle w:val="Code"/>
      </w:pPr>
      <w:r>
        <w:t>firmware            Work with firmware images.</w:t>
      </w:r>
    </w:p>
    <w:p w14:paraId="6167AC18" w14:textId="77777777" w:rsidR="001033F4" w:rsidRDefault="001033F4" w:rsidP="001033F4">
      <w:pPr>
        <w:pStyle w:val="Code"/>
      </w:pPr>
      <w:r>
        <w:t>fixpacks            Work with fix packs.</w:t>
      </w:r>
    </w:p>
    <w:p w14:paraId="6141F0A7" w14:textId="77777777" w:rsidR="001033F4" w:rsidRDefault="001033F4" w:rsidP="001033F4">
      <w:pPr>
        <w:pStyle w:val="Code"/>
      </w:pPr>
      <w:r>
        <w:t>ispim               Work with the IBM Security Privileged Identity Manager</w:t>
      </w:r>
    </w:p>
    <w:p w14:paraId="39BA3200" w14:textId="77777777" w:rsidR="001033F4" w:rsidRDefault="001033F4" w:rsidP="001033F4">
      <w:pPr>
        <w:pStyle w:val="Code"/>
      </w:pPr>
      <w:r>
        <w:t xml:space="preserve">                    settings.</w:t>
      </w:r>
    </w:p>
    <w:p w14:paraId="371D0317" w14:textId="77777777" w:rsidR="001033F4" w:rsidRDefault="001033F4" w:rsidP="001033F4">
      <w:pPr>
        <w:pStyle w:val="Code"/>
      </w:pPr>
      <w:r>
        <w:t>license             Work with licenses.</w:t>
      </w:r>
    </w:p>
    <w:p w14:paraId="6F0C6211" w14:textId="77777777" w:rsidR="001033F4" w:rsidRDefault="001033F4" w:rsidP="001033F4">
      <w:pPr>
        <w:pStyle w:val="Code"/>
      </w:pPr>
      <w:r>
        <w:t>lmi                 Work with the local management interface.</w:t>
      </w:r>
    </w:p>
    <w:p w14:paraId="491B28C7" w14:textId="77777777" w:rsidR="001033F4" w:rsidRDefault="001033F4" w:rsidP="001033F4">
      <w:pPr>
        <w:pStyle w:val="Code"/>
      </w:pPr>
      <w:r>
        <w:t>management          Work with management settings.</w:t>
      </w:r>
    </w:p>
    <w:p w14:paraId="31F824D9" w14:textId="77777777" w:rsidR="001033F4" w:rsidRDefault="001033F4" w:rsidP="001033F4">
      <w:pPr>
        <w:pStyle w:val="Code"/>
      </w:pPr>
      <w:r>
        <w:t>snapshots           Work with policy snapshot files.</w:t>
      </w:r>
    </w:p>
    <w:p w14:paraId="17AA6869" w14:textId="77777777" w:rsidR="001033F4" w:rsidRDefault="001033F4" w:rsidP="001033F4">
      <w:pPr>
        <w:pStyle w:val="Code"/>
      </w:pPr>
      <w:r>
        <w:t>support             Work with support information files.</w:t>
      </w:r>
    </w:p>
    <w:p w14:paraId="7F7433DF" w14:textId="77777777" w:rsidR="001033F4" w:rsidRDefault="001033F4" w:rsidP="001033F4">
      <w:pPr>
        <w:pStyle w:val="Code"/>
      </w:pPr>
      <w:r>
        <w:t>tools               Work with network diagnostic tools.</w:t>
      </w:r>
    </w:p>
    <w:p w14:paraId="27F6E6E7" w14:textId="77777777" w:rsidR="001033F4" w:rsidRDefault="001033F4" w:rsidP="001033F4">
      <w:pPr>
        <w:pStyle w:val="Code"/>
      </w:pPr>
      <w:r>
        <w:t>Global commands:</w:t>
      </w:r>
    </w:p>
    <w:p w14:paraId="4604ED2E" w14:textId="77777777" w:rsidR="001033F4" w:rsidRDefault="001033F4" w:rsidP="001033F4">
      <w:pPr>
        <w:pStyle w:val="Code"/>
      </w:pPr>
      <w:r>
        <w:t>back                Return to the previous command mode.</w:t>
      </w:r>
    </w:p>
    <w:p w14:paraId="460BDF91" w14:textId="77777777" w:rsidR="001033F4" w:rsidRDefault="001033F4" w:rsidP="001033F4">
      <w:pPr>
        <w:pStyle w:val="Code"/>
      </w:pPr>
      <w:r>
        <w:t>exit                Log off from the appliance.</w:t>
      </w:r>
    </w:p>
    <w:p w14:paraId="508CA00E" w14:textId="77777777" w:rsidR="001033F4" w:rsidRDefault="001033F4" w:rsidP="001033F4">
      <w:pPr>
        <w:pStyle w:val="Code"/>
      </w:pPr>
      <w:r>
        <w:t>help                Display information for using the specified command.</w:t>
      </w:r>
    </w:p>
    <w:p w14:paraId="3DE525E2" w14:textId="77777777" w:rsidR="001033F4" w:rsidRPr="009339E8" w:rsidRDefault="001033F4" w:rsidP="001033F4">
      <w:pPr>
        <w:pStyle w:val="Code"/>
        <w:rPr>
          <w:b/>
        </w:rPr>
      </w:pPr>
      <w:r w:rsidRPr="009339E8">
        <w:rPr>
          <w:b/>
          <w:color w:val="FF0000"/>
        </w:rPr>
        <w:t>reboot              Reboot the appliance.</w:t>
      </w:r>
    </w:p>
    <w:p w14:paraId="1AEB1F0D" w14:textId="77777777" w:rsidR="001033F4" w:rsidRDefault="001033F4" w:rsidP="001033F4">
      <w:pPr>
        <w:pStyle w:val="Code"/>
      </w:pPr>
      <w:r>
        <w:t>shutdown            End system operation and turn off the power.</w:t>
      </w:r>
    </w:p>
    <w:p w14:paraId="4913084B" w14:textId="77777777" w:rsidR="001033F4" w:rsidRDefault="001033F4" w:rsidP="001033F4">
      <w:pPr>
        <w:pStyle w:val="Code"/>
      </w:pPr>
      <w:r>
        <w:t>top                 Return to the top level.</w:t>
      </w:r>
    </w:p>
    <w:p w14:paraId="7A320587" w14:textId="77777777" w:rsidR="001033F4" w:rsidRDefault="001033F4" w:rsidP="001033F4">
      <w:pPr>
        <w:pStyle w:val="Code"/>
      </w:pPr>
      <w:r>
        <w:t>ispim1.demo.com&gt; reboot</w:t>
      </w:r>
    </w:p>
    <w:p w14:paraId="6C0AF58A" w14:textId="77777777" w:rsidR="001033F4" w:rsidRDefault="001033F4" w:rsidP="001033F4">
      <w:pPr>
        <w:spacing w:after="160" w:line="259" w:lineRule="auto"/>
      </w:pPr>
    </w:p>
    <w:p w14:paraId="20402DBF" w14:textId="77777777" w:rsidR="001033F4" w:rsidRDefault="001033F4" w:rsidP="001033F4">
      <w:pPr>
        <w:pStyle w:val="Heading1"/>
        <w:numPr>
          <w:ilvl w:val="0"/>
          <w:numId w:val="0"/>
        </w:numPr>
        <w:ind w:left="432" w:hanging="432"/>
      </w:pPr>
      <w:bookmarkStart w:id="82" w:name="_Toc514249449"/>
      <w:bookmarkStart w:id="83" w:name="_Ref474933863"/>
      <w:bookmarkStart w:id="84" w:name="_Toc474954074"/>
      <w:bookmarkStart w:id="85" w:name="_Ref475022956"/>
      <w:bookmarkStart w:id="86" w:name="_Ref475022972"/>
      <w:r>
        <w:lastRenderedPageBreak/>
        <w:t>Appendix C – Setup Mail Client for Labs</w:t>
      </w:r>
      <w:bookmarkEnd w:id="82"/>
    </w:p>
    <w:p w14:paraId="5927CA48" w14:textId="77777777" w:rsidR="001033F4" w:rsidRDefault="001033F4" w:rsidP="001033F4">
      <w:pPr>
        <w:rPr>
          <w:lang w:val="x-none" w:eastAsia="x-none"/>
        </w:rPr>
      </w:pPr>
      <w:r w:rsidRPr="0007034A">
        <w:rPr>
          <w:u w:val="single"/>
          <w:lang w:val="x-none" w:eastAsia="x-none"/>
        </w:rPr>
        <w:t>Some</w:t>
      </w:r>
      <w:r>
        <w:rPr>
          <w:lang w:val="x-none" w:eastAsia="x-none"/>
        </w:rPr>
        <w:t xml:space="preserve"> labs require the use of email out of the IGI application. For these labs, you will need to have an email client (such as Outlook on Windows or Mail on Mac) configured to access the mail server on the VM.</w:t>
      </w:r>
    </w:p>
    <w:p w14:paraId="13483376" w14:textId="77777777" w:rsidR="00484A90" w:rsidRDefault="00484A90" w:rsidP="001033F4">
      <w:pPr>
        <w:rPr>
          <w:lang w:val="x-none" w:eastAsia="x-none"/>
        </w:rPr>
      </w:pPr>
    </w:p>
    <w:p w14:paraId="53EAF508" w14:textId="77C71276" w:rsidR="00484A90" w:rsidRDefault="00484A90" w:rsidP="00484A90">
      <w:pPr>
        <w:pStyle w:val="Note"/>
      </w:pPr>
      <w:r>
        <w:t>If you are using the Windows Server VM, it has Thunderbird that can be configured to access emails.</w:t>
      </w:r>
    </w:p>
    <w:p w14:paraId="66881A73" w14:textId="77777777" w:rsidR="001033F4" w:rsidRDefault="001033F4" w:rsidP="001033F4">
      <w:pPr>
        <w:rPr>
          <w:lang w:val="x-none" w:eastAsia="x-none"/>
        </w:rPr>
      </w:pPr>
    </w:p>
    <w:p w14:paraId="0E6B9602" w14:textId="77777777" w:rsidR="001033F4" w:rsidRDefault="001033F4" w:rsidP="001033F4">
      <w:pPr>
        <w:rPr>
          <w:lang w:val="x-none" w:eastAsia="x-none"/>
        </w:rPr>
      </w:pPr>
      <w:r>
        <w:rPr>
          <w:lang w:val="x-none" w:eastAsia="x-none"/>
        </w:rPr>
        <w:t>The VM alreasy has a SMTP server (postfix) and IMAP/POP3 server (dovecot) installed and running. However only the “pwhiteman” account is configured on the VM to forward email.</w:t>
      </w:r>
    </w:p>
    <w:p w14:paraId="5066713D" w14:textId="77777777" w:rsidR="001033F4" w:rsidRDefault="001033F4" w:rsidP="001033F4">
      <w:pPr>
        <w:rPr>
          <w:lang w:val="x-none" w:eastAsia="x-none"/>
        </w:rPr>
      </w:pPr>
    </w:p>
    <w:p w14:paraId="051318F1" w14:textId="77777777" w:rsidR="001033F4" w:rsidRDefault="001033F4" w:rsidP="001033F4">
      <w:pPr>
        <w:rPr>
          <w:lang w:val="x-none" w:eastAsia="x-none"/>
        </w:rPr>
      </w:pPr>
      <w:r>
        <w:rPr>
          <w:lang w:val="x-none" w:eastAsia="x-none"/>
        </w:rPr>
        <w:t>To configure your email client of choice, use the following settings:</w:t>
      </w:r>
    </w:p>
    <w:p w14:paraId="48B0789E" w14:textId="77777777" w:rsidR="001033F4" w:rsidRDefault="001033F4" w:rsidP="001033F4"/>
    <w:tbl>
      <w:tblPr>
        <w:tblStyle w:val="TableGrid"/>
        <w:tblW w:w="0" w:type="auto"/>
        <w:tblLook w:val="0680" w:firstRow="0" w:lastRow="0" w:firstColumn="1" w:lastColumn="0" w:noHBand="1" w:noVBand="1"/>
      </w:tblPr>
      <w:tblGrid>
        <w:gridCol w:w="1984"/>
        <w:gridCol w:w="6312"/>
      </w:tblGrid>
      <w:tr w:rsidR="001033F4" w14:paraId="1F29C455" w14:textId="77777777" w:rsidTr="002E229F">
        <w:tc>
          <w:tcPr>
            <w:tcW w:w="1984" w:type="dxa"/>
            <w:shd w:val="clear" w:color="auto" w:fill="F2F2F2" w:themeFill="background1" w:themeFillShade="F2"/>
          </w:tcPr>
          <w:p w14:paraId="35101F8A" w14:textId="77777777" w:rsidR="001033F4" w:rsidRPr="00F40FD2" w:rsidRDefault="001033F4" w:rsidP="002E229F">
            <w:pPr>
              <w:rPr>
                <w:b/>
              </w:rPr>
            </w:pPr>
            <w:r>
              <w:rPr>
                <w:b/>
              </w:rPr>
              <w:t>Email address</w:t>
            </w:r>
          </w:p>
        </w:tc>
        <w:tc>
          <w:tcPr>
            <w:tcW w:w="6312" w:type="dxa"/>
          </w:tcPr>
          <w:p w14:paraId="4696B851" w14:textId="77777777" w:rsidR="001033F4" w:rsidRDefault="00387C7B" w:rsidP="002E229F">
            <w:hyperlink r:id="rId77" w:history="1">
              <w:r w:rsidR="001033F4" w:rsidRPr="00304B50">
                <w:rPr>
                  <w:rStyle w:val="Hyperlink"/>
                </w:rPr>
                <w:t>pwhiteman@igi.ibm.com</w:t>
              </w:r>
            </w:hyperlink>
          </w:p>
        </w:tc>
      </w:tr>
      <w:tr w:rsidR="001033F4" w14:paraId="2E48B81B" w14:textId="77777777" w:rsidTr="002E229F">
        <w:tc>
          <w:tcPr>
            <w:tcW w:w="1984" w:type="dxa"/>
            <w:shd w:val="clear" w:color="auto" w:fill="F2F2F2" w:themeFill="background1" w:themeFillShade="F2"/>
          </w:tcPr>
          <w:p w14:paraId="205DC09B" w14:textId="77777777" w:rsidR="001033F4" w:rsidRPr="00F40FD2" w:rsidRDefault="001033F4" w:rsidP="002E229F">
            <w:pPr>
              <w:rPr>
                <w:b/>
              </w:rPr>
            </w:pPr>
            <w:r>
              <w:rPr>
                <w:b/>
              </w:rPr>
              <w:t>Password</w:t>
            </w:r>
          </w:p>
        </w:tc>
        <w:tc>
          <w:tcPr>
            <w:tcW w:w="6312" w:type="dxa"/>
          </w:tcPr>
          <w:p w14:paraId="47B2B7F9" w14:textId="77777777" w:rsidR="001033F4" w:rsidRPr="00601C2C" w:rsidRDefault="001033F4" w:rsidP="002E229F">
            <w:r>
              <w:t>Passw0rd</w:t>
            </w:r>
          </w:p>
        </w:tc>
      </w:tr>
      <w:tr w:rsidR="001033F4" w14:paraId="083278FC" w14:textId="77777777" w:rsidTr="002E229F">
        <w:tc>
          <w:tcPr>
            <w:tcW w:w="1984" w:type="dxa"/>
            <w:shd w:val="clear" w:color="auto" w:fill="F2F2F2" w:themeFill="background1" w:themeFillShade="F2"/>
          </w:tcPr>
          <w:p w14:paraId="36CBA5D2" w14:textId="77777777" w:rsidR="001033F4" w:rsidRPr="00F40FD2" w:rsidRDefault="001033F4" w:rsidP="002E229F">
            <w:pPr>
              <w:rPr>
                <w:b/>
              </w:rPr>
            </w:pPr>
            <w:r>
              <w:rPr>
                <w:b/>
              </w:rPr>
              <w:t>SMTP address</w:t>
            </w:r>
          </w:p>
        </w:tc>
        <w:tc>
          <w:tcPr>
            <w:tcW w:w="6312" w:type="dxa"/>
          </w:tcPr>
          <w:p w14:paraId="3DA5441A" w14:textId="76196A06" w:rsidR="001033F4" w:rsidRDefault="001033F4" w:rsidP="00484A90">
            <w:r>
              <w:t>192.168.42.6</w:t>
            </w:r>
            <w:r w:rsidR="00484A90">
              <w:t>5</w:t>
            </w:r>
          </w:p>
        </w:tc>
      </w:tr>
      <w:tr w:rsidR="001033F4" w14:paraId="550D536F" w14:textId="77777777" w:rsidTr="002E229F">
        <w:tc>
          <w:tcPr>
            <w:tcW w:w="1984" w:type="dxa"/>
            <w:shd w:val="clear" w:color="auto" w:fill="F2F2F2" w:themeFill="background1" w:themeFillShade="F2"/>
          </w:tcPr>
          <w:p w14:paraId="1357FF5E" w14:textId="77777777" w:rsidR="001033F4" w:rsidRPr="00F40FD2" w:rsidRDefault="001033F4" w:rsidP="002E229F">
            <w:pPr>
              <w:rPr>
                <w:b/>
              </w:rPr>
            </w:pPr>
            <w:r>
              <w:rPr>
                <w:b/>
              </w:rPr>
              <w:t>IMAP address</w:t>
            </w:r>
          </w:p>
        </w:tc>
        <w:tc>
          <w:tcPr>
            <w:tcW w:w="6312" w:type="dxa"/>
          </w:tcPr>
          <w:p w14:paraId="31EC65E2" w14:textId="0F99CAC6" w:rsidR="001033F4" w:rsidRDefault="001033F4" w:rsidP="00484A90">
            <w:r>
              <w:t>192.168.42.6</w:t>
            </w:r>
            <w:r w:rsidR="00484A90">
              <w:t>5</w:t>
            </w:r>
          </w:p>
        </w:tc>
      </w:tr>
    </w:tbl>
    <w:p w14:paraId="7B46BC56" w14:textId="77777777" w:rsidR="001033F4" w:rsidRDefault="001033F4" w:rsidP="001033F4">
      <w:pPr>
        <w:rPr>
          <w:lang w:val="x-none" w:eastAsia="x-none"/>
        </w:rPr>
      </w:pPr>
    </w:p>
    <w:p w14:paraId="1181A644" w14:textId="6B1EAFB9" w:rsidR="001033F4" w:rsidRDefault="001033F4" w:rsidP="001033F4">
      <w:pPr>
        <w:rPr>
          <w:lang w:val="x-none" w:eastAsia="x-none"/>
        </w:rPr>
      </w:pPr>
      <w:r>
        <w:rPr>
          <w:lang w:val="x-none" w:eastAsia="x-none"/>
        </w:rPr>
        <w:t xml:space="preserve">Note that the </w:t>
      </w:r>
      <w:hyperlink r:id="rId78" w:history="1">
        <w:r w:rsidRPr="00304B50">
          <w:rPr>
            <w:rStyle w:val="Hyperlink"/>
            <w:lang w:val="x-none" w:eastAsia="x-none"/>
          </w:rPr>
          <w:t>igi@igi.ibm.com</w:t>
        </w:r>
      </w:hyperlink>
      <w:r>
        <w:rPr>
          <w:lang w:val="x-none" w:eastAsia="x-none"/>
        </w:rPr>
        <w:t xml:space="preserve"> account is active too (password igi) if you want to set it up in your mail client. </w:t>
      </w:r>
      <w:r w:rsidR="00484A90">
        <w:rPr>
          <w:lang w:val="x-none" w:eastAsia="x-none"/>
        </w:rPr>
        <w:t>You don’t need to for the labs.</w:t>
      </w:r>
    </w:p>
    <w:p w14:paraId="2A8CE9C1" w14:textId="731714D3" w:rsidR="001033F4" w:rsidRPr="00484A90" w:rsidRDefault="00484A90" w:rsidP="00484A90">
      <w:pPr>
        <w:pStyle w:val="Heading2"/>
        <w:numPr>
          <w:ilvl w:val="0"/>
          <w:numId w:val="0"/>
        </w:numPr>
        <w:ind w:left="432" w:hanging="432"/>
      </w:pPr>
      <w:bookmarkStart w:id="87" w:name="_Toc514249450"/>
      <w:r>
        <w:t xml:space="preserve">C.1 – </w:t>
      </w:r>
      <w:r w:rsidR="001033F4" w:rsidRPr="00D03596">
        <w:t>Setup Example (Mail on Mac)</w:t>
      </w:r>
      <w:bookmarkEnd w:id="87"/>
    </w:p>
    <w:p w14:paraId="7AF04BDB" w14:textId="77777777" w:rsidR="001033F4" w:rsidRDefault="001033F4" w:rsidP="001033F4">
      <w:pPr>
        <w:rPr>
          <w:lang w:val="x-none" w:eastAsia="x-none"/>
        </w:rPr>
      </w:pPr>
      <w:r>
        <w:rPr>
          <w:lang w:val="x-none" w:eastAsia="x-none"/>
        </w:rPr>
        <w:t>As an example, here’s the setup in Mail (Mac)</w:t>
      </w:r>
    </w:p>
    <w:p w14:paraId="6F9AF9FB" w14:textId="77777777" w:rsidR="001033F4" w:rsidRDefault="001033F4" w:rsidP="001033F4">
      <w:pPr>
        <w:rPr>
          <w:lang w:val="x-none" w:eastAsia="x-none"/>
        </w:rPr>
      </w:pPr>
    </w:p>
    <w:p w14:paraId="277501E7" w14:textId="2653EDEE" w:rsidR="001033F4" w:rsidRDefault="00484A90" w:rsidP="001033F4">
      <w:pPr>
        <w:rPr>
          <w:lang w:val="x-none" w:eastAsia="x-none"/>
        </w:rPr>
      </w:pPr>
      <w:r>
        <w:rPr>
          <w:noProof/>
          <w:lang w:val="en-GB" w:eastAsia="en-GB"/>
        </w:rPr>
        <mc:AlternateContent>
          <mc:Choice Requires="wps">
            <w:drawing>
              <wp:anchor distT="0" distB="0" distL="114300" distR="114300" simplePos="0" relativeHeight="251659264" behindDoc="0" locked="0" layoutInCell="1" allowOverlap="1" wp14:anchorId="52441023" wp14:editId="5514D964">
                <wp:simplePos x="0" y="0"/>
                <wp:positionH relativeFrom="column">
                  <wp:posOffset>1220821</wp:posOffset>
                </wp:positionH>
                <wp:positionV relativeFrom="paragraph">
                  <wp:posOffset>3353205</wp:posOffset>
                </wp:positionV>
                <wp:extent cx="1904014" cy="235585"/>
                <wp:effectExtent l="0" t="0" r="26670" b="18415"/>
                <wp:wrapNone/>
                <wp:docPr id="36" name="Text Box 36"/>
                <wp:cNvGraphicFramePr/>
                <a:graphic xmlns:a="http://schemas.openxmlformats.org/drawingml/2006/main">
                  <a:graphicData uri="http://schemas.microsoft.com/office/word/2010/wordprocessingShape">
                    <wps:wsp>
                      <wps:cNvSpPr txBox="1"/>
                      <wps:spPr>
                        <a:xfrm>
                          <a:off x="0" y="0"/>
                          <a:ext cx="1904014" cy="235585"/>
                        </a:xfrm>
                        <a:prstGeom prst="rect">
                          <a:avLst/>
                        </a:prstGeom>
                        <a:solidFill>
                          <a:schemeClr val="bg1"/>
                        </a:solidFill>
                        <a:ln w="190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B999C6B" w14:textId="5F779CE5" w:rsidR="00CB1A03" w:rsidRPr="00484A90" w:rsidRDefault="00CB1A03">
                            <w:r w:rsidRPr="00484A90">
                              <w:t>192.168.42.65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441023" id="_x0000_t202" coordsize="21600,21600" o:spt="202" path="m,l,21600r21600,l21600,xe">
                <v:stroke joinstyle="miter"/>
                <v:path gradientshapeok="t" o:connecttype="rect"/>
              </v:shapetype>
              <v:shape id="Text Box 36" o:spid="_x0000_s1026" type="#_x0000_t202" style="position:absolute;margin-left:96.15pt;margin-top:264.05pt;width:149.9pt;height:18.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" fillcolor="white [3212]" strokecolor="#5b9bd5 [3204]" strokeweight="1.5pt">
                <v:textbox>
                  <w:txbxContent>
                    <w:p w14:paraId="4B999C6B" w14:textId="5F779CE5" w:rsidR="00CB1A03" w:rsidRPr="00484A90" w:rsidRDefault="00CB1A03">
                      <w:r w:rsidRPr="00484A90">
                        <w:t>192.168.42.65</w:t>
                      </w:r>
                    </w:p>
                  </w:txbxContent>
                </v:textbox>
              </v:shape>
            </w:pict>
          </mc:Fallback>
        </mc:AlternateContent>
      </w:r>
      <w:r w:rsidR="001033F4">
        <w:rPr>
          <w:noProof/>
          <w:lang w:val="en-GB" w:eastAsia="en-GB"/>
        </w:rPr>
        <w:drawing>
          <wp:inline distT="0" distB="0" distL="0" distR="0" wp14:anchorId="3D787844" wp14:editId="7CDB78CE">
            <wp:extent cx="6188710" cy="45053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2-20 at 17.36.48.png"/>
                    <pic:cNvPicPr/>
                  </pic:nvPicPr>
                  <pic:blipFill>
                    <a:blip r:embed="rId79">
                      <a:extLst>
                        <a:ext uri="{28A0092B-C50C-407E-A947-70E740481C1C}">
                          <a14:useLocalDpi xmlns:a14="http://schemas.microsoft.com/office/drawing/2010/main" val="0"/>
                        </a:ext>
                      </a:extLst>
                    </a:blip>
                    <a:stretch>
                      <a:fillRect/>
                    </a:stretch>
                  </pic:blipFill>
                  <pic:spPr>
                    <a:xfrm>
                      <a:off x="0" y="0"/>
                      <a:ext cx="6188710" cy="4505325"/>
                    </a:xfrm>
                    <a:prstGeom prst="rect">
                      <a:avLst/>
                    </a:prstGeom>
                  </pic:spPr>
                </pic:pic>
              </a:graphicData>
            </a:graphic>
          </wp:inline>
        </w:drawing>
      </w:r>
    </w:p>
    <w:p w14:paraId="4ED6CE2A" w14:textId="77777777" w:rsidR="001033F4" w:rsidRDefault="001033F4" w:rsidP="001033F4">
      <w:pPr>
        <w:jc w:val="right"/>
        <w:rPr>
          <w:lang w:val="x-none" w:eastAsia="x-none"/>
        </w:rPr>
      </w:pPr>
      <w:r>
        <w:rPr>
          <w:lang w:val="x-none" w:eastAsia="x-none"/>
        </w:rPr>
        <w:t xml:space="preserve"> </w:t>
      </w:r>
    </w:p>
    <w:p w14:paraId="21AFF388" w14:textId="77777777" w:rsidR="001033F4" w:rsidRDefault="001033F4" w:rsidP="001033F4">
      <w:r>
        <w:br w:type="page"/>
      </w:r>
    </w:p>
    <w:p w14:paraId="0841618D" w14:textId="3723619B" w:rsidR="001033F4" w:rsidRPr="00D22176" w:rsidRDefault="00D22176" w:rsidP="00D22176">
      <w:pPr>
        <w:pStyle w:val="Heading2"/>
        <w:numPr>
          <w:ilvl w:val="0"/>
          <w:numId w:val="0"/>
        </w:numPr>
        <w:ind w:left="432" w:hanging="432"/>
      </w:pPr>
      <w:bookmarkStart w:id="88" w:name="_Toc514249451"/>
      <w:r>
        <w:lastRenderedPageBreak/>
        <w:t xml:space="preserve">C.2 – </w:t>
      </w:r>
      <w:r w:rsidR="001033F4" w:rsidRPr="005C31D0">
        <w:t>Setup Example (Thunderbird on Mac)</w:t>
      </w:r>
      <w:bookmarkEnd w:id="88"/>
    </w:p>
    <w:p w14:paraId="4F48069C" w14:textId="77777777" w:rsidR="001033F4" w:rsidRDefault="001033F4" w:rsidP="001033F4">
      <w:pPr>
        <w:rPr>
          <w:lang w:val="x-none" w:eastAsia="x-none"/>
        </w:rPr>
      </w:pPr>
      <w:r>
        <w:rPr>
          <w:lang w:val="x-none" w:eastAsia="x-none"/>
        </w:rPr>
        <w:t>Here’s another example (Mozilla account setup)</w:t>
      </w:r>
    </w:p>
    <w:p w14:paraId="193264D8" w14:textId="02C77D40" w:rsidR="001033F4" w:rsidRDefault="001033F4" w:rsidP="001033F4">
      <w:pPr>
        <w:rPr>
          <w:lang w:val="x-none" w:eastAsia="x-none"/>
        </w:rPr>
      </w:pPr>
    </w:p>
    <w:p w14:paraId="3D536199" w14:textId="097D6332" w:rsidR="001033F4" w:rsidRDefault="001033F4" w:rsidP="001033F4">
      <w:pPr>
        <w:rPr>
          <w:lang w:val="x-none" w:eastAsia="x-none"/>
        </w:rPr>
      </w:pPr>
      <w:r>
        <w:rPr>
          <w:noProof/>
          <w:lang w:val="en-GB" w:eastAsia="en-GB"/>
        </w:rPr>
        <w:drawing>
          <wp:inline distT="0" distB="0" distL="0" distR="0" wp14:anchorId="1ACB78EE" wp14:editId="0AEAF4E4">
            <wp:extent cx="6188710" cy="305117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2-20 at 17.53.15.png"/>
                    <pic:cNvPicPr/>
                  </pic:nvPicPr>
                  <pic:blipFill>
                    <a:blip r:embed="rId80">
                      <a:extLst>
                        <a:ext uri="{28A0092B-C50C-407E-A947-70E740481C1C}">
                          <a14:useLocalDpi xmlns:a14="http://schemas.microsoft.com/office/drawing/2010/main" val="0"/>
                        </a:ext>
                      </a:extLst>
                    </a:blip>
                    <a:stretch>
                      <a:fillRect/>
                    </a:stretch>
                  </pic:blipFill>
                  <pic:spPr>
                    <a:xfrm>
                      <a:off x="0" y="0"/>
                      <a:ext cx="6188710" cy="3051175"/>
                    </a:xfrm>
                    <a:prstGeom prst="rect">
                      <a:avLst/>
                    </a:prstGeom>
                  </pic:spPr>
                </pic:pic>
              </a:graphicData>
            </a:graphic>
          </wp:inline>
        </w:drawing>
      </w:r>
    </w:p>
    <w:p w14:paraId="42D40E16" w14:textId="77777777" w:rsidR="001033F4" w:rsidRDefault="001033F4" w:rsidP="001033F4">
      <w:pPr>
        <w:rPr>
          <w:lang w:val="x-none" w:eastAsia="x-none"/>
        </w:rPr>
      </w:pPr>
    </w:p>
    <w:p w14:paraId="3A1CBF91" w14:textId="20881D52" w:rsidR="00484A90" w:rsidRDefault="00484A90" w:rsidP="00484A90">
      <w:pPr>
        <w:pStyle w:val="Note"/>
      </w:pPr>
      <w:r>
        <w:t>NOTE – the screen shot above shows an old hostname. The current hostname is 192.168.42.65.</w:t>
      </w:r>
    </w:p>
    <w:p w14:paraId="380E881A" w14:textId="77777777" w:rsidR="00484A90" w:rsidRDefault="00484A90" w:rsidP="001033F4">
      <w:pPr>
        <w:rPr>
          <w:lang w:val="x-none" w:eastAsia="x-none"/>
        </w:rPr>
      </w:pPr>
    </w:p>
    <w:p w14:paraId="5C2D4439" w14:textId="77777777" w:rsidR="001033F4" w:rsidRDefault="001033F4" w:rsidP="001033F4">
      <w:pPr>
        <w:rPr>
          <w:lang w:val="x-none" w:eastAsia="x-none"/>
        </w:rPr>
      </w:pPr>
      <w:r>
        <w:rPr>
          <w:lang w:val="x-none" w:eastAsia="x-none"/>
        </w:rPr>
        <w:t>SSL is not turned on for the SMTP/IMAP services on the training VM.</w:t>
      </w:r>
    </w:p>
    <w:p w14:paraId="38210E98" w14:textId="3B3A8B46" w:rsidR="008C2B09" w:rsidRDefault="008C2B09" w:rsidP="00D34707">
      <w:pPr>
        <w:pStyle w:val="Heading2"/>
        <w:numPr>
          <w:ilvl w:val="0"/>
          <w:numId w:val="0"/>
        </w:numPr>
        <w:ind w:left="432" w:hanging="432"/>
      </w:pPr>
      <w:bookmarkStart w:id="89" w:name="_Toc514249452"/>
      <w:r>
        <w:t>C.3 – Setup Example (Thunderbird on Windows</w:t>
      </w:r>
      <w:r w:rsidR="00D34707">
        <w:t xml:space="preserve"> Server</w:t>
      </w:r>
      <w:r>
        <w:t>)</w:t>
      </w:r>
      <w:bookmarkEnd w:id="89"/>
    </w:p>
    <w:p w14:paraId="0C06B77D" w14:textId="21FB2802" w:rsidR="008C2B09" w:rsidRDefault="008C2B09" w:rsidP="001033F4">
      <w:pPr>
        <w:rPr>
          <w:lang w:val="x-none" w:eastAsia="x-none"/>
        </w:rPr>
      </w:pPr>
      <w:r>
        <w:rPr>
          <w:lang w:val="x-none" w:eastAsia="x-none"/>
        </w:rPr>
        <w:t xml:space="preserve">If you need to setup </w:t>
      </w:r>
      <w:r w:rsidR="00D34707">
        <w:rPr>
          <w:lang w:val="x-none" w:eastAsia="x-none"/>
        </w:rPr>
        <w:t>an email account on the Windows Server VM, use the following steps.</w:t>
      </w:r>
    </w:p>
    <w:p w14:paraId="4FFDDF42" w14:textId="182CEB48" w:rsidR="00D34707" w:rsidRPr="00F230F5" w:rsidRDefault="00D34707" w:rsidP="0041126E">
      <w:pPr>
        <w:pStyle w:val="ListParagraph"/>
        <w:numPr>
          <w:ilvl w:val="0"/>
          <w:numId w:val="36"/>
        </w:numPr>
        <w:rPr>
          <w:lang w:val="x-none" w:eastAsia="x-none"/>
        </w:rPr>
      </w:pPr>
      <w:r w:rsidRPr="00F230F5">
        <w:rPr>
          <w:lang w:val="x-none" w:eastAsia="x-none"/>
        </w:rPr>
        <w:t xml:space="preserve">Open the </w:t>
      </w:r>
      <w:r w:rsidRPr="0041126E">
        <w:rPr>
          <w:b/>
          <w:lang w:val="x-none" w:eastAsia="x-none"/>
        </w:rPr>
        <w:t>Mozilla Thunderbird</w:t>
      </w:r>
      <w:r w:rsidRPr="00F230F5">
        <w:rPr>
          <w:lang w:val="x-none" w:eastAsia="x-none"/>
        </w:rPr>
        <w:t xml:space="preserve"> application (desktop or task bar)</w:t>
      </w:r>
    </w:p>
    <w:p w14:paraId="72CF5CED" w14:textId="75CD9035" w:rsidR="00D34707" w:rsidRPr="00F230F5" w:rsidRDefault="00F230F5" w:rsidP="0041126E">
      <w:pPr>
        <w:pStyle w:val="ListParagraph"/>
        <w:numPr>
          <w:ilvl w:val="0"/>
          <w:numId w:val="36"/>
        </w:numPr>
        <w:rPr>
          <w:lang w:val="x-none" w:eastAsia="x-none"/>
        </w:rPr>
      </w:pPr>
      <w:r w:rsidRPr="00F230F5">
        <w:rPr>
          <w:lang w:val="x-none" w:eastAsia="x-none"/>
        </w:rPr>
        <w:t>Select the “</w:t>
      </w:r>
      <w:r w:rsidRPr="0041126E">
        <w:rPr>
          <w:b/>
          <w:lang w:val="x-none" w:eastAsia="x-none"/>
        </w:rPr>
        <w:t>Display the Thuderbird Menu</w:t>
      </w:r>
      <w:r w:rsidRPr="00F230F5">
        <w:rPr>
          <w:lang w:val="x-none" w:eastAsia="x-none"/>
        </w:rPr>
        <w:t>” icon (three horizontal bars) in the top right of the Thunderbird application</w:t>
      </w:r>
    </w:p>
    <w:p w14:paraId="6C1B7E6A" w14:textId="3BB51F9A" w:rsidR="00F230F5" w:rsidRDefault="00F230F5" w:rsidP="0041126E">
      <w:pPr>
        <w:pStyle w:val="ListParagraph"/>
        <w:numPr>
          <w:ilvl w:val="0"/>
          <w:numId w:val="36"/>
        </w:numPr>
        <w:rPr>
          <w:lang w:val="x-none" w:eastAsia="x-none"/>
        </w:rPr>
      </w:pPr>
      <w:r w:rsidRPr="00F230F5">
        <w:rPr>
          <w:lang w:val="x-none" w:eastAsia="x-none"/>
        </w:rPr>
        <w:t xml:space="preserve">Select </w:t>
      </w:r>
      <w:r w:rsidRPr="0041126E">
        <w:rPr>
          <w:b/>
          <w:lang w:val="x-none" w:eastAsia="x-none"/>
        </w:rPr>
        <w:t>Options &gt; Account Settings</w:t>
      </w:r>
    </w:p>
    <w:p w14:paraId="173A004A" w14:textId="1C808B5D" w:rsidR="00F230F5" w:rsidRDefault="00F230F5" w:rsidP="0041126E">
      <w:pPr>
        <w:pStyle w:val="ListParagraph"/>
        <w:numPr>
          <w:ilvl w:val="0"/>
          <w:numId w:val="36"/>
        </w:numPr>
        <w:rPr>
          <w:lang w:val="x-none" w:eastAsia="x-none"/>
        </w:rPr>
      </w:pPr>
      <w:r>
        <w:rPr>
          <w:lang w:val="x-none" w:eastAsia="x-none"/>
        </w:rPr>
        <w:t xml:space="preserve">On the Account Settings dialog, select the </w:t>
      </w:r>
      <w:r w:rsidRPr="0041126E">
        <w:rPr>
          <w:b/>
          <w:lang w:val="x-none" w:eastAsia="x-none"/>
        </w:rPr>
        <w:t>Account Actions</w:t>
      </w:r>
      <w:r>
        <w:rPr>
          <w:lang w:val="x-none" w:eastAsia="x-none"/>
        </w:rPr>
        <w:t xml:space="preserve"> button at the bottom of the settings list</w:t>
      </w:r>
    </w:p>
    <w:p w14:paraId="20E8C2A9" w14:textId="65C147A8" w:rsidR="00F230F5" w:rsidRDefault="00F230F5" w:rsidP="0041126E">
      <w:pPr>
        <w:pStyle w:val="ListParagraph"/>
        <w:numPr>
          <w:ilvl w:val="0"/>
          <w:numId w:val="36"/>
        </w:numPr>
        <w:rPr>
          <w:lang w:val="x-none" w:eastAsia="x-none"/>
        </w:rPr>
      </w:pPr>
      <w:r>
        <w:rPr>
          <w:lang w:val="x-none" w:eastAsia="x-none"/>
        </w:rPr>
        <w:t xml:space="preserve">Select </w:t>
      </w:r>
      <w:r w:rsidRPr="0041126E">
        <w:rPr>
          <w:b/>
          <w:lang w:val="x-none" w:eastAsia="x-none"/>
        </w:rPr>
        <w:t>Add mail account</w:t>
      </w:r>
    </w:p>
    <w:p w14:paraId="0A6F2A95" w14:textId="0B522203" w:rsidR="00F230F5" w:rsidRDefault="00F230F5" w:rsidP="0041126E">
      <w:pPr>
        <w:pStyle w:val="ListParagraph"/>
        <w:numPr>
          <w:ilvl w:val="0"/>
          <w:numId w:val="36"/>
        </w:numPr>
        <w:rPr>
          <w:lang w:val="x-none" w:eastAsia="x-none"/>
        </w:rPr>
      </w:pPr>
      <w:r>
        <w:rPr>
          <w:lang w:val="x-none" w:eastAsia="x-none"/>
        </w:rPr>
        <w:t>On the Mail Account Setup dialog enter</w:t>
      </w:r>
    </w:p>
    <w:p w14:paraId="5448E3A5" w14:textId="47B0E603" w:rsidR="00F230F5" w:rsidRDefault="00F230F5" w:rsidP="0041126E">
      <w:pPr>
        <w:pStyle w:val="ListParagraph"/>
        <w:numPr>
          <w:ilvl w:val="1"/>
          <w:numId w:val="45"/>
        </w:numPr>
        <w:rPr>
          <w:lang w:val="x-none" w:eastAsia="x-none"/>
        </w:rPr>
      </w:pPr>
      <w:r>
        <w:rPr>
          <w:lang w:val="x-none" w:eastAsia="x-none"/>
        </w:rPr>
        <w:t>Your name = Patricia Whiteman</w:t>
      </w:r>
    </w:p>
    <w:p w14:paraId="68EF843C" w14:textId="408BFC6C" w:rsidR="00F230F5" w:rsidRDefault="00F230F5" w:rsidP="0041126E">
      <w:pPr>
        <w:pStyle w:val="ListParagraph"/>
        <w:numPr>
          <w:ilvl w:val="1"/>
          <w:numId w:val="45"/>
        </w:numPr>
        <w:rPr>
          <w:lang w:val="x-none" w:eastAsia="x-none"/>
        </w:rPr>
      </w:pPr>
      <w:r>
        <w:rPr>
          <w:lang w:val="x-none" w:eastAsia="x-none"/>
        </w:rPr>
        <w:t xml:space="preserve">Emial address = </w:t>
      </w:r>
      <w:hyperlink r:id="rId81" w:history="1">
        <w:r w:rsidRPr="002A1AE6">
          <w:rPr>
            <w:rStyle w:val="Hyperlink"/>
            <w:lang w:val="x-none" w:eastAsia="x-none"/>
          </w:rPr>
          <w:t>pwhiteman@igi.ibm.com</w:t>
        </w:r>
      </w:hyperlink>
    </w:p>
    <w:p w14:paraId="6874D05D" w14:textId="4DE9D6F4" w:rsidR="00F230F5" w:rsidRDefault="00F230F5" w:rsidP="0041126E">
      <w:pPr>
        <w:pStyle w:val="ListParagraph"/>
        <w:numPr>
          <w:ilvl w:val="1"/>
          <w:numId w:val="45"/>
        </w:numPr>
        <w:rPr>
          <w:lang w:val="x-none" w:eastAsia="x-none"/>
        </w:rPr>
      </w:pPr>
      <w:r>
        <w:rPr>
          <w:lang w:val="x-none" w:eastAsia="x-none"/>
        </w:rPr>
        <w:t>Password = Passw0rd</w:t>
      </w:r>
    </w:p>
    <w:p w14:paraId="1EFB8453" w14:textId="77777777" w:rsidR="0041126E" w:rsidRDefault="0041126E" w:rsidP="0041126E">
      <w:pPr>
        <w:rPr>
          <w:lang w:val="x-none" w:eastAsia="x-none"/>
        </w:rPr>
      </w:pPr>
    </w:p>
    <w:p w14:paraId="172C41A5" w14:textId="61BF46A1" w:rsidR="0041126E" w:rsidRPr="0041126E" w:rsidRDefault="0041126E" w:rsidP="0041126E">
      <w:pPr>
        <w:rPr>
          <w:lang w:val="x-none" w:eastAsia="x-none"/>
        </w:rPr>
      </w:pPr>
      <w:r>
        <w:rPr>
          <w:noProof/>
          <w:lang w:val="en-GB" w:eastAsia="en-GB"/>
        </w:rPr>
        <w:lastRenderedPageBreak/>
        <w:drawing>
          <wp:inline distT="0" distB="0" distL="0" distR="0" wp14:anchorId="0205766B" wp14:editId="665E5281">
            <wp:extent cx="3246971" cy="2976967"/>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7-28 at 13.06.45.png"/>
                    <pic:cNvPicPr/>
                  </pic:nvPicPr>
                  <pic:blipFill>
                    <a:blip r:embed="rId82">
                      <a:extLst>
                        <a:ext uri="{28A0092B-C50C-407E-A947-70E740481C1C}">
                          <a14:useLocalDpi xmlns:a14="http://schemas.microsoft.com/office/drawing/2010/main" val="0"/>
                        </a:ext>
                      </a:extLst>
                    </a:blip>
                    <a:stretch>
                      <a:fillRect/>
                    </a:stretch>
                  </pic:blipFill>
                  <pic:spPr>
                    <a:xfrm>
                      <a:off x="0" y="0"/>
                      <a:ext cx="3250825" cy="2980501"/>
                    </a:xfrm>
                    <a:prstGeom prst="rect">
                      <a:avLst/>
                    </a:prstGeom>
                  </pic:spPr>
                </pic:pic>
              </a:graphicData>
            </a:graphic>
          </wp:inline>
        </w:drawing>
      </w:r>
    </w:p>
    <w:p w14:paraId="7405E83F" w14:textId="77777777" w:rsidR="0041126E" w:rsidRPr="0041126E" w:rsidRDefault="0041126E" w:rsidP="0041126E">
      <w:pPr>
        <w:rPr>
          <w:lang w:val="x-none" w:eastAsia="x-none"/>
        </w:rPr>
      </w:pPr>
    </w:p>
    <w:p w14:paraId="555F8E7B" w14:textId="46A9B9DD" w:rsidR="00F230F5" w:rsidRDefault="0041126E" w:rsidP="0041126E">
      <w:pPr>
        <w:pStyle w:val="ListParagraph"/>
        <w:numPr>
          <w:ilvl w:val="0"/>
          <w:numId w:val="36"/>
        </w:numPr>
        <w:rPr>
          <w:lang w:val="x-none" w:eastAsia="x-none"/>
        </w:rPr>
      </w:pPr>
      <w:r>
        <w:rPr>
          <w:lang w:val="x-none" w:eastAsia="x-none"/>
        </w:rPr>
        <w:t xml:space="preserve">Click the </w:t>
      </w:r>
      <w:r w:rsidRPr="0041126E">
        <w:rPr>
          <w:b/>
          <w:lang w:val="x-none" w:eastAsia="x-none"/>
        </w:rPr>
        <w:t>Continue</w:t>
      </w:r>
      <w:r>
        <w:rPr>
          <w:lang w:val="x-none" w:eastAsia="x-none"/>
        </w:rPr>
        <w:t xml:space="preserve"> button</w:t>
      </w:r>
    </w:p>
    <w:p w14:paraId="47B6C5A6" w14:textId="77777777" w:rsidR="0041126E" w:rsidRDefault="0041126E" w:rsidP="0041126E">
      <w:pPr>
        <w:rPr>
          <w:lang w:val="x-none" w:eastAsia="x-none"/>
        </w:rPr>
      </w:pPr>
    </w:p>
    <w:p w14:paraId="39286602" w14:textId="44489C4A" w:rsidR="0041126E" w:rsidRDefault="0041126E" w:rsidP="0041126E">
      <w:pPr>
        <w:rPr>
          <w:lang w:val="x-none" w:eastAsia="x-none"/>
        </w:rPr>
      </w:pPr>
      <w:r>
        <w:rPr>
          <w:lang w:val="x-none" w:eastAsia="x-none"/>
        </w:rPr>
        <w:t>Thunderbird will try to resolve and find igi.ibm.com which doesn’t exist.</w:t>
      </w:r>
    </w:p>
    <w:p w14:paraId="5DDE3503" w14:textId="77777777" w:rsidR="0041126E" w:rsidRPr="0041126E" w:rsidRDefault="0041126E" w:rsidP="0041126E">
      <w:pPr>
        <w:rPr>
          <w:lang w:val="x-none" w:eastAsia="x-none"/>
        </w:rPr>
      </w:pPr>
    </w:p>
    <w:p w14:paraId="4B8FFF39" w14:textId="3DAA421A" w:rsidR="0041126E" w:rsidRDefault="0041126E" w:rsidP="0041126E">
      <w:pPr>
        <w:pStyle w:val="ListParagraph"/>
        <w:numPr>
          <w:ilvl w:val="0"/>
          <w:numId w:val="36"/>
        </w:numPr>
        <w:rPr>
          <w:lang w:val="x-none" w:eastAsia="x-none"/>
        </w:rPr>
      </w:pPr>
      <w:r>
        <w:rPr>
          <w:lang w:val="x-none" w:eastAsia="x-none"/>
        </w:rPr>
        <w:t xml:space="preserve">Click the </w:t>
      </w:r>
      <w:r w:rsidRPr="0041126E">
        <w:rPr>
          <w:b/>
          <w:lang w:val="x-none" w:eastAsia="x-none"/>
        </w:rPr>
        <w:t>Manual Configuration</w:t>
      </w:r>
      <w:r>
        <w:rPr>
          <w:lang w:val="x-none" w:eastAsia="x-none"/>
        </w:rPr>
        <w:t xml:space="preserve"> button</w:t>
      </w:r>
    </w:p>
    <w:p w14:paraId="30A0ACC2" w14:textId="4896B9B3" w:rsidR="0041126E" w:rsidRDefault="0041126E" w:rsidP="0041126E">
      <w:pPr>
        <w:pStyle w:val="ListParagraph"/>
        <w:numPr>
          <w:ilvl w:val="0"/>
          <w:numId w:val="36"/>
        </w:numPr>
        <w:rPr>
          <w:lang w:val="x-none" w:eastAsia="x-none"/>
        </w:rPr>
      </w:pPr>
      <w:r>
        <w:rPr>
          <w:lang w:val="x-none" w:eastAsia="x-none"/>
        </w:rPr>
        <w:t>Enter 192.168.42.65 into the hostname fields for both IMAP SMTP</w:t>
      </w:r>
    </w:p>
    <w:p w14:paraId="5E06DE9B" w14:textId="77777777" w:rsidR="0041126E" w:rsidRDefault="0041126E" w:rsidP="0041126E">
      <w:pPr>
        <w:rPr>
          <w:lang w:val="x-none" w:eastAsia="x-none"/>
        </w:rPr>
      </w:pPr>
    </w:p>
    <w:p w14:paraId="550B9507" w14:textId="5938FE60" w:rsidR="0041126E" w:rsidRDefault="0041126E" w:rsidP="0041126E">
      <w:pPr>
        <w:rPr>
          <w:lang w:val="x-none" w:eastAsia="x-none"/>
        </w:rPr>
      </w:pPr>
      <w:r>
        <w:rPr>
          <w:noProof/>
          <w:lang w:val="en-GB" w:eastAsia="en-GB"/>
        </w:rPr>
        <w:drawing>
          <wp:inline distT="0" distB="0" distL="0" distR="0" wp14:anchorId="7A83A062" wp14:editId="2A1324A3">
            <wp:extent cx="5789393" cy="353446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28 at 13.10.49.png"/>
                    <pic:cNvPicPr/>
                  </pic:nvPicPr>
                  <pic:blipFill>
                    <a:blip r:embed="rId83">
                      <a:extLst>
                        <a:ext uri="{28A0092B-C50C-407E-A947-70E740481C1C}">
                          <a14:useLocalDpi xmlns:a14="http://schemas.microsoft.com/office/drawing/2010/main" val="0"/>
                        </a:ext>
                      </a:extLst>
                    </a:blip>
                    <a:stretch>
                      <a:fillRect/>
                    </a:stretch>
                  </pic:blipFill>
                  <pic:spPr>
                    <a:xfrm>
                      <a:off x="0" y="0"/>
                      <a:ext cx="5798451" cy="3539994"/>
                    </a:xfrm>
                    <a:prstGeom prst="rect">
                      <a:avLst/>
                    </a:prstGeom>
                  </pic:spPr>
                </pic:pic>
              </a:graphicData>
            </a:graphic>
          </wp:inline>
        </w:drawing>
      </w:r>
    </w:p>
    <w:p w14:paraId="38611EFC" w14:textId="77777777" w:rsidR="0041126E" w:rsidRPr="0041126E" w:rsidRDefault="0041126E" w:rsidP="0041126E">
      <w:pPr>
        <w:rPr>
          <w:lang w:val="x-none" w:eastAsia="x-none"/>
        </w:rPr>
      </w:pPr>
    </w:p>
    <w:p w14:paraId="6A222A14" w14:textId="02D6A6C4" w:rsidR="00F230F5" w:rsidRPr="0041126E" w:rsidRDefault="0041126E" w:rsidP="0041126E">
      <w:pPr>
        <w:pStyle w:val="ListParagraph"/>
        <w:numPr>
          <w:ilvl w:val="0"/>
          <w:numId w:val="46"/>
        </w:numPr>
        <w:rPr>
          <w:lang w:val="x-none" w:eastAsia="x-none"/>
        </w:rPr>
      </w:pPr>
      <w:r w:rsidRPr="0041126E">
        <w:rPr>
          <w:lang w:val="x-none" w:eastAsia="x-none"/>
        </w:rPr>
        <w:t xml:space="preserve">Click the </w:t>
      </w:r>
      <w:r w:rsidRPr="0041126E">
        <w:rPr>
          <w:b/>
          <w:lang w:val="x-none" w:eastAsia="x-none"/>
        </w:rPr>
        <w:t>Re-test</w:t>
      </w:r>
      <w:r w:rsidRPr="0041126E">
        <w:rPr>
          <w:lang w:val="x-none" w:eastAsia="x-none"/>
        </w:rPr>
        <w:t xml:space="preserve"> button</w:t>
      </w:r>
    </w:p>
    <w:p w14:paraId="4F9F1D91" w14:textId="77777777" w:rsidR="001033F4" w:rsidRDefault="001033F4" w:rsidP="001033F4">
      <w:pPr>
        <w:rPr>
          <w:lang w:val="x-none" w:eastAsia="x-none"/>
        </w:rPr>
      </w:pPr>
    </w:p>
    <w:p w14:paraId="28DEB7F8" w14:textId="28120FF4" w:rsidR="00903B7D" w:rsidRDefault="00903B7D" w:rsidP="001033F4">
      <w:pPr>
        <w:rPr>
          <w:lang w:val="x-none" w:eastAsia="x-none"/>
        </w:rPr>
      </w:pPr>
      <w:r>
        <w:rPr>
          <w:lang w:val="x-none" w:eastAsia="x-none"/>
        </w:rPr>
        <w:t>When it completes it will display information about the mail services.</w:t>
      </w:r>
    </w:p>
    <w:p w14:paraId="502B4C11" w14:textId="77777777" w:rsidR="00903B7D" w:rsidRDefault="00903B7D" w:rsidP="001033F4">
      <w:pPr>
        <w:rPr>
          <w:lang w:val="x-none" w:eastAsia="x-none"/>
        </w:rPr>
      </w:pPr>
    </w:p>
    <w:p w14:paraId="57FACD12" w14:textId="6ED8AB64" w:rsidR="00903B7D" w:rsidRDefault="00903B7D" w:rsidP="001033F4">
      <w:pPr>
        <w:rPr>
          <w:lang w:val="x-none" w:eastAsia="x-none"/>
        </w:rPr>
      </w:pPr>
      <w:r>
        <w:rPr>
          <w:noProof/>
          <w:lang w:val="en-GB" w:eastAsia="en-GB"/>
        </w:rPr>
        <w:lastRenderedPageBreak/>
        <w:drawing>
          <wp:inline distT="0" distB="0" distL="0" distR="0" wp14:anchorId="09340A9A" wp14:editId="31C02387">
            <wp:extent cx="5596471" cy="34057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7-28 at 13.12.10.png"/>
                    <pic:cNvPicPr/>
                  </pic:nvPicPr>
                  <pic:blipFill>
                    <a:blip r:embed="rId84">
                      <a:extLst>
                        <a:ext uri="{28A0092B-C50C-407E-A947-70E740481C1C}">
                          <a14:useLocalDpi xmlns:a14="http://schemas.microsoft.com/office/drawing/2010/main" val="0"/>
                        </a:ext>
                      </a:extLst>
                    </a:blip>
                    <a:stretch>
                      <a:fillRect/>
                    </a:stretch>
                  </pic:blipFill>
                  <pic:spPr>
                    <a:xfrm>
                      <a:off x="0" y="0"/>
                      <a:ext cx="5605459" cy="3411243"/>
                    </a:xfrm>
                    <a:prstGeom prst="rect">
                      <a:avLst/>
                    </a:prstGeom>
                  </pic:spPr>
                </pic:pic>
              </a:graphicData>
            </a:graphic>
          </wp:inline>
        </w:drawing>
      </w:r>
    </w:p>
    <w:p w14:paraId="2F5B90A1" w14:textId="77777777" w:rsidR="00903B7D" w:rsidRDefault="00903B7D" w:rsidP="001033F4">
      <w:pPr>
        <w:rPr>
          <w:lang w:val="x-none" w:eastAsia="x-none"/>
        </w:rPr>
      </w:pPr>
    </w:p>
    <w:p w14:paraId="331FC25E" w14:textId="4600F334" w:rsidR="00903B7D" w:rsidRPr="00903B7D" w:rsidRDefault="00903B7D" w:rsidP="00903B7D">
      <w:pPr>
        <w:pStyle w:val="ListParagraph"/>
        <w:numPr>
          <w:ilvl w:val="0"/>
          <w:numId w:val="46"/>
        </w:numPr>
        <w:rPr>
          <w:lang w:val="x-none" w:eastAsia="x-none"/>
        </w:rPr>
      </w:pPr>
      <w:r w:rsidRPr="00903B7D">
        <w:rPr>
          <w:lang w:val="x-none" w:eastAsia="x-none"/>
        </w:rPr>
        <w:t>Click Done to finish</w:t>
      </w:r>
    </w:p>
    <w:p w14:paraId="64705F32" w14:textId="00D31747" w:rsidR="00903B7D" w:rsidRPr="00903B7D" w:rsidRDefault="00903B7D" w:rsidP="00903B7D">
      <w:pPr>
        <w:pStyle w:val="ListParagraph"/>
        <w:numPr>
          <w:ilvl w:val="0"/>
          <w:numId w:val="46"/>
        </w:numPr>
        <w:rPr>
          <w:lang w:val="x-none" w:eastAsia="x-none"/>
        </w:rPr>
      </w:pPr>
      <w:r w:rsidRPr="00903B7D">
        <w:rPr>
          <w:lang w:val="x-none" w:eastAsia="x-none"/>
        </w:rPr>
        <w:t>On the Warning dialog (unencrypted connections), Select the I understand the risks checkbox, and click Done.</w:t>
      </w:r>
    </w:p>
    <w:p w14:paraId="41B2BB95" w14:textId="63453FBF" w:rsidR="00903B7D" w:rsidRPr="00903B7D" w:rsidRDefault="00903B7D" w:rsidP="00903B7D">
      <w:pPr>
        <w:pStyle w:val="ListParagraph"/>
        <w:numPr>
          <w:ilvl w:val="0"/>
          <w:numId w:val="46"/>
        </w:numPr>
        <w:rPr>
          <w:lang w:val="x-none" w:eastAsia="x-none"/>
        </w:rPr>
      </w:pPr>
      <w:r w:rsidRPr="00903B7D">
        <w:rPr>
          <w:lang w:val="x-none" w:eastAsia="x-none"/>
        </w:rPr>
        <w:t>Click Cancel to close the Account Settings dialog</w:t>
      </w:r>
    </w:p>
    <w:p w14:paraId="72AB770C" w14:textId="06287F36" w:rsidR="00903B7D" w:rsidRPr="00903B7D" w:rsidRDefault="00903B7D" w:rsidP="00903B7D">
      <w:pPr>
        <w:pStyle w:val="ListParagraph"/>
        <w:numPr>
          <w:ilvl w:val="0"/>
          <w:numId w:val="46"/>
        </w:numPr>
        <w:rPr>
          <w:lang w:val="x-none" w:eastAsia="x-none"/>
        </w:rPr>
      </w:pPr>
      <w:r w:rsidRPr="00903B7D">
        <w:rPr>
          <w:lang w:val="x-none" w:eastAsia="x-none"/>
        </w:rPr>
        <w:t>Select Patricia’s inbox and have a look at the emails retrieved from the server</w:t>
      </w:r>
    </w:p>
    <w:p w14:paraId="09831E27" w14:textId="77777777" w:rsidR="00903B7D" w:rsidRDefault="00903B7D" w:rsidP="001033F4">
      <w:pPr>
        <w:rPr>
          <w:lang w:val="x-none" w:eastAsia="x-none"/>
        </w:rPr>
      </w:pPr>
    </w:p>
    <w:p w14:paraId="5AA4E134" w14:textId="30AF37B5" w:rsidR="00903B7D" w:rsidRDefault="00B13392" w:rsidP="001033F4">
      <w:pPr>
        <w:rPr>
          <w:lang w:val="x-none" w:eastAsia="x-none"/>
        </w:rPr>
      </w:pPr>
      <w:r>
        <w:rPr>
          <w:noProof/>
          <w:lang w:val="en-GB" w:eastAsia="en-GB"/>
        </w:rPr>
        <w:drawing>
          <wp:inline distT="0" distB="0" distL="0" distR="0" wp14:anchorId="4CF8EB87" wp14:editId="1EF75B25">
            <wp:extent cx="6188710" cy="280162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7-28 at 13.15.51.png"/>
                    <pic:cNvPicPr/>
                  </pic:nvPicPr>
                  <pic:blipFill>
                    <a:blip r:embed="rId85">
                      <a:extLst>
                        <a:ext uri="{28A0092B-C50C-407E-A947-70E740481C1C}">
                          <a14:useLocalDpi xmlns:a14="http://schemas.microsoft.com/office/drawing/2010/main" val="0"/>
                        </a:ext>
                      </a:extLst>
                    </a:blip>
                    <a:stretch>
                      <a:fillRect/>
                    </a:stretch>
                  </pic:blipFill>
                  <pic:spPr>
                    <a:xfrm>
                      <a:off x="0" y="0"/>
                      <a:ext cx="6188710" cy="2801620"/>
                    </a:xfrm>
                    <a:prstGeom prst="rect">
                      <a:avLst/>
                    </a:prstGeom>
                  </pic:spPr>
                </pic:pic>
              </a:graphicData>
            </a:graphic>
          </wp:inline>
        </w:drawing>
      </w:r>
    </w:p>
    <w:p w14:paraId="3D30B198" w14:textId="77777777" w:rsidR="00903B7D" w:rsidRDefault="00903B7D" w:rsidP="001033F4">
      <w:pPr>
        <w:rPr>
          <w:lang w:val="x-none" w:eastAsia="x-none"/>
        </w:rPr>
      </w:pPr>
    </w:p>
    <w:p w14:paraId="66C82FCD" w14:textId="67CB642B" w:rsidR="00903B7D" w:rsidRDefault="00B13392" w:rsidP="001033F4">
      <w:pPr>
        <w:rPr>
          <w:lang w:val="x-none" w:eastAsia="x-none"/>
        </w:rPr>
      </w:pPr>
      <w:r>
        <w:rPr>
          <w:lang w:val="x-none" w:eastAsia="x-none"/>
        </w:rPr>
        <w:t>This confirms that Thunderbird is setup to receive emails for Patricia.</w:t>
      </w:r>
    </w:p>
    <w:p w14:paraId="263E1BDE" w14:textId="789646A5" w:rsidR="001033F4" w:rsidRPr="005C31D0" w:rsidRDefault="00D22176" w:rsidP="00D22176">
      <w:pPr>
        <w:pStyle w:val="Heading2"/>
        <w:numPr>
          <w:ilvl w:val="0"/>
          <w:numId w:val="0"/>
        </w:numPr>
        <w:ind w:left="432" w:hanging="432"/>
      </w:pPr>
      <w:bookmarkStart w:id="90" w:name="_Toc514249453"/>
      <w:r>
        <w:t>C.</w:t>
      </w:r>
      <w:r w:rsidR="008C2B09">
        <w:t>4</w:t>
      </w:r>
      <w:r>
        <w:t xml:space="preserve"> – </w:t>
      </w:r>
      <w:r w:rsidR="001033F4">
        <w:t>Email Client Setup Issues</w:t>
      </w:r>
      <w:bookmarkEnd w:id="90"/>
    </w:p>
    <w:p w14:paraId="37BFE579" w14:textId="77777777" w:rsidR="001033F4" w:rsidRDefault="001033F4" w:rsidP="001033F4">
      <w:pPr>
        <w:rPr>
          <w:lang w:val="x-none" w:eastAsia="x-none"/>
        </w:rPr>
      </w:pPr>
      <w:r>
        <w:rPr>
          <w:lang w:val="x-none" w:eastAsia="x-none"/>
        </w:rPr>
        <w:t>Every email client seems to have a unique requirement. The following issues have been found:</w:t>
      </w:r>
    </w:p>
    <w:p w14:paraId="57D313EB" w14:textId="77777777" w:rsidR="001033F4" w:rsidRPr="00880BB3" w:rsidRDefault="001033F4" w:rsidP="0041126E">
      <w:pPr>
        <w:pStyle w:val="ListParagraph"/>
        <w:numPr>
          <w:ilvl w:val="0"/>
          <w:numId w:val="14"/>
        </w:numPr>
        <w:rPr>
          <w:lang w:val="x-none" w:eastAsia="x-none"/>
        </w:rPr>
      </w:pPr>
      <w:r w:rsidRPr="00880BB3">
        <w:rPr>
          <w:lang w:val="x-none" w:eastAsia="x-none"/>
        </w:rPr>
        <w:t xml:space="preserve">Instead of using </w:t>
      </w:r>
      <w:hyperlink r:id="rId86" w:history="1">
        <w:r w:rsidRPr="00880BB3">
          <w:rPr>
            <w:rStyle w:val="Hyperlink"/>
            <w:lang w:val="x-none" w:eastAsia="x-none"/>
          </w:rPr>
          <w:t>pwhiteman@igi.ibm.com</w:t>
        </w:r>
      </w:hyperlink>
      <w:r w:rsidRPr="00880BB3">
        <w:rPr>
          <w:lang w:val="x-none" w:eastAsia="x-none"/>
        </w:rPr>
        <w:t>, you may need to use just pwhiteman</w:t>
      </w:r>
    </w:p>
    <w:p w14:paraId="57B00AB7" w14:textId="579E46BB" w:rsidR="001033F4" w:rsidRPr="00880BB3" w:rsidRDefault="001033F4" w:rsidP="0041126E">
      <w:pPr>
        <w:pStyle w:val="ListParagraph"/>
        <w:numPr>
          <w:ilvl w:val="0"/>
          <w:numId w:val="14"/>
        </w:numPr>
        <w:rPr>
          <w:lang w:val="x-none" w:eastAsia="x-none"/>
        </w:rPr>
      </w:pPr>
      <w:r w:rsidRPr="00880BB3">
        <w:rPr>
          <w:lang w:val="x-none" w:eastAsia="x-none"/>
        </w:rPr>
        <w:t>You may need to setup a hosts entry to point igi.ibm.com to 192.168.42.6</w:t>
      </w:r>
      <w:r w:rsidR="00484A90">
        <w:rPr>
          <w:lang w:val="x-none" w:eastAsia="x-none"/>
        </w:rPr>
        <w:t>5</w:t>
      </w:r>
    </w:p>
    <w:p w14:paraId="17980159" w14:textId="77777777" w:rsidR="001033F4" w:rsidRDefault="001033F4" w:rsidP="001033F4">
      <w:pPr>
        <w:rPr>
          <w:lang w:val="x-none" w:eastAsia="x-none"/>
        </w:rPr>
      </w:pPr>
    </w:p>
    <w:bookmarkEnd w:id="83"/>
    <w:bookmarkEnd w:id="84"/>
    <w:bookmarkEnd w:id="85"/>
    <w:bookmarkEnd w:id="86"/>
    <w:p w14:paraId="13150EEC" w14:textId="77777777" w:rsidR="001033F4" w:rsidRPr="001033F4" w:rsidRDefault="001033F4" w:rsidP="001033F4">
      <w:pPr>
        <w:rPr>
          <w:lang w:val="x-none" w:eastAsia="x-none"/>
        </w:rPr>
      </w:pPr>
    </w:p>
    <w:p w14:paraId="0CDF7132" w14:textId="059701AD" w:rsidR="00D45773" w:rsidRDefault="00AB6940" w:rsidP="00AB6940">
      <w:pPr>
        <w:pStyle w:val="Heading1"/>
        <w:numPr>
          <w:ilvl w:val="0"/>
          <w:numId w:val="0"/>
        </w:numPr>
      </w:pPr>
      <w:bookmarkStart w:id="91" w:name="_Toc514249454"/>
      <w:r>
        <w:lastRenderedPageBreak/>
        <w:t xml:space="preserve">Appendix </w:t>
      </w:r>
      <w:r w:rsidR="001033F4">
        <w:t>D</w:t>
      </w:r>
      <w:r>
        <w:t xml:space="preserve"> – </w:t>
      </w:r>
      <w:r w:rsidR="00D45773">
        <w:t>Environment Utilities</w:t>
      </w:r>
      <w:bookmarkEnd w:id="69"/>
      <w:bookmarkEnd w:id="70"/>
      <w:bookmarkEnd w:id="71"/>
      <w:bookmarkEnd w:id="72"/>
      <w:bookmarkEnd w:id="73"/>
      <w:bookmarkEnd w:id="91"/>
    </w:p>
    <w:p w14:paraId="1B7EF8DB" w14:textId="3C2FDA3E" w:rsidR="001033F4" w:rsidRDefault="00D45773" w:rsidP="00D45773">
      <w:r>
        <w:t xml:space="preserve">The </w:t>
      </w:r>
      <w:r w:rsidR="001033F4">
        <w:t xml:space="preserve">IGI Data Server VM </w:t>
      </w:r>
      <w:r>
        <w:t xml:space="preserve">has been pre-loaded with some shell commands to make working with the image a bit easier. </w:t>
      </w:r>
      <w:r w:rsidR="001033F4">
        <w:t>They are a hangover from the older single-VM training environment (based on the DISTRO). You will not need to use any of these utilities in the labs, but the information is left here for reference.</w:t>
      </w:r>
    </w:p>
    <w:p w14:paraId="1BF547B7" w14:textId="77777777" w:rsidR="001033F4" w:rsidRDefault="001033F4" w:rsidP="00D45773"/>
    <w:p w14:paraId="5542FC3E" w14:textId="12D4546B" w:rsidR="001033F4" w:rsidRDefault="00D45773" w:rsidP="00D45773">
      <w:r>
        <w:t>These live under the tools directory (cd ~/tools) for the igi user.</w:t>
      </w:r>
    </w:p>
    <w:p w14:paraId="0F1E6C80" w14:textId="77777777" w:rsidR="00D45773" w:rsidRDefault="00D45773" w:rsidP="00D45773"/>
    <w:p w14:paraId="397F8246" w14:textId="77777777" w:rsidR="00D45773" w:rsidRDefault="00D45773" w:rsidP="00D45773">
      <w:r>
        <w:t>The core commands are:</w:t>
      </w:r>
    </w:p>
    <w:p w14:paraId="6BB58102" w14:textId="743B3BF9" w:rsidR="00D45773" w:rsidRDefault="00D45773" w:rsidP="0041126E">
      <w:pPr>
        <w:pStyle w:val="ListParagraph"/>
        <w:numPr>
          <w:ilvl w:val="0"/>
          <w:numId w:val="7"/>
        </w:numPr>
        <w:spacing w:after="160" w:line="259" w:lineRule="auto"/>
      </w:pPr>
      <w:r w:rsidRPr="006D11EB">
        <w:rPr>
          <w:b/>
        </w:rPr>
        <w:t>check_igi_status.sh</w:t>
      </w:r>
      <w:r>
        <w:t xml:space="preserve"> – Check if IGI and the Broker are running</w:t>
      </w:r>
      <w:r w:rsidR="001033F4">
        <w:t xml:space="preserve"> (doesn’t apply to the current training environment)</w:t>
      </w:r>
    </w:p>
    <w:p w14:paraId="2D2311CE" w14:textId="77777777" w:rsidR="00D45773" w:rsidRDefault="00D45773" w:rsidP="0041126E">
      <w:pPr>
        <w:pStyle w:val="ListParagraph"/>
        <w:numPr>
          <w:ilvl w:val="0"/>
          <w:numId w:val="7"/>
        </w:numPr>
        <w:spacing w:after="160" w:line="259" w:lineRule="auto"/>
      </w:pPr>
      <w:r w:rsidRPr="006D11EB">
        <w:rPr>
          <w:b/>
        </w:rPr>
        <w:t>clear_igi_all.sh</w:t>
      </w:r>
      <w:r>
        <w:t xml:space="preserve"> – Clear the websphere logs. Needed for applying application server patches</w:t>
      </w:r>
    </w:p>
    <w:p w14:paraId="356ECADA" w14:textId="77777777" w:rsidR="00D45773" w:rsidRDefault="00D45773" w:rsidP="0041126E">
      <w:pPr>
        <w:pStyle w:val="ListParagraph"/>
        <w:numPr>
          <w:ilvl w:val="0"/>
          <w:numId w:val="7"/>
        </w:numPr>
        <w:spacing w:after="160" w:line="259" w:lineRule="auto"/>
      </w:pPr>
      <w:r w:rsidRPr="006D11EB">
        <w:rPr>
          <w:b/>
        </w:rPr>
        <w:t>restore*.sh and snap*.sh</w:t>
      </w:r>
      <w:r>
        <w:t xml:space="preserve"> – Commands to take and restore snapshots (see next section)</w:t>
      </w:r>
    </w:p>
    <w:p w14:paraId="7668DDD1" w14:textId="77777777" w:rsidR="00D45773" w:rsidRDefault="00D45773" w:rsidP="0041126E">
      <w:pPr>
        <w:pStyle w:val="ListParagraph"/>
        <w:numPr>
          <w:ilvl w:val="0"/>
          <w:numId w:val="7"/>
        </w:numPr>
        <w:spacing w:after="160" w:line="259" w:lineRule="auto"/>
      </w:pPr>
      <w:r w:rsidRPr="006D11EB">
        <w:rPr>
          <w:b/>
        </w:rPr>
        <w:t>start_broker.sh</w:t>
      </w:r>
      <w:r>
        <w:t xml:space="preserve"> and </w:t>
      </w:r>
      <w:r w:rsidRPr="006D11EB">
        <w:rPr>
          <w:b/>
        </w:rPr>
        <w:t>start_igi.sh</w:t>
      </w:r>
      <w:r>
        <w:t xml:space="preserve"> – Start the Broker or IGI applications (and associated datastores)</w:t>
      </w:r>
    </w:p>
    <w:p w14:paraId="301285DA" w14:textId="77777777" w:rsidR="00D45773" w:rsidRDefault="00D45773" w:rsidP="0041126E">
      <w:pPr>
        <w:pStyle w:val="ListParagraph"/>
        <w:numPr>
          <w:ilvl w:val="0"/>
          <w:numId w:val="7"/>
        </w:numPr>
        <w:spacing w:after="160" w:line="259" w:lineRule="auto"/>
      </w:pPr>
      <w:r w:rsidRPr="006D11EB">
        <w:rPr>
          <w:b/>
        </w:rPr>
        <w:t>stop_broker.sh</w:t>
      </w:r>
      <w:r>
        <w:t xml:space="preserve"> and </w:t>
      </w:r>
      <w:r w:rsidRPr="006D11EB">
        <w:rPr>
          <w:b/>
        </w:rPr>
        <w:t>stop_igi.sh</w:t>
      </w:r>
      <w:r>
        <w:t xml:space="preserve"> – Stop the Broker or IGI applications (and associated datastores).</w:t>
      </w:r>
    </w:p>
    <w:p w14:paraId="51A5B776" w14:textId="26AAF2D3" w:rsidR="00D45773" w:rsidRDefault="00F0426D" w:rsidP="00F0426D">
      <w:pPr>
        <w:pStyle w:val="Note"/>
      </w:pPr>
      <w:r>
        <w:t xml:space="preserve">There may be </w:t>
      </w:r>
      <w:r w:rsidR="00D45773">
        <w:t xml:space="preserve">some other commands that may have been added to the VM and are not listed above. </w:t>
      </w:r>
    </w:p>
    <w:p w14:paraId="078D525C" w14:textId="526FB4D4" w:rsidR="00D45773" w:rsidRPr="00D45773" w:rsidRDefault="00D22176" w:rsidP="00AB6940">
      <w:pPr>
        <w:pStyle w:val="Heading2"/>
        <w:numPr>
          <w:ilvl w:val="0"/>
          <w:numId w:val="0"/>
        </w:numPr>
      </w:pPr>
      <w:bookmarkStart w:id="92" w:name="_Ref475018685"/>
      <w:bookmarkStart w:id="93" w:name="_Ref475018689"/>
      <w:bookmarkStart w:id="94" w:name="_Toc514249455"/>
      <w:r>
        <w:t>D</w:t>
      </w:r>
      <w:r w:rsidR="002B4308">
        <w:t xml:space="preserve">.1 </w:t>
      </w:r>
      <w:r w:rsidR="00D45773" w:rsidRPr="00D45773">
        <w:t>Database Snapshots</w:t>
      </w:r>
      <w:bookmarkEnd w:id="92"/>
      <w:bookmarkEnd w:id="93"/>
      <w:bookmarkEnd w:id="94"/>
    </w:p>
    <w:p w14:paraId="79DFF91D" w14:textId="402D36AD" w:rsidR="00FA28E1" w:rsidRDefault="00FA28E1" w:rsidP="00FA28E1">
      <w:pPr>
        <w:pStyle w:val="Note"/>
      </w:pPr>
      <w:r>
        <w:t xml:space="preserve">The following information is for those that wish to reuse the training image for demo’s and PoCs. </w:t>
      </w:r>
      <w:r w:rsidR="00880BB3">
        <w:t>We normally don’t use the DB snapshot mechanism unless there are issues with the VM and we need to restore to a known point</w:t>
      </w:r>
      <w:r>
        <w:t>.</w:t>
      </w:r>
    </w:p>
    <w:p w14:paraId="2064D04A" w14:textId="77777777" w:rsidR="00FA28E1" w:rsidRDefault="00FA28E1" w:rsidP="00D45773"/>
    <w:p w14:paraId="42E4BBD6" w14:textId="77777777" w:rsidR="00D45773" w:rsidRDefault="00D45773" w:rsidP="00D45773">
      <w:r>
        <w:t>We use a snapshot mechanism to manage datasets for training and demo’s. This makes sharing and reusing datasets much easier than full VM snapshots.</w:t>
      </w:r>
    </w:p>
    <w:p w14:paraId="5619FBAE" w14:textId="77777777" w:rsidR="00D45773" w:rsidRDefault="00D45773" w:rsidP="00D45773"/>
    <w:p w14:paraId="5C06DB08" w14:textId="77777777" w:rsidR="00D45773" w:rsidRDefault="00D45773" w:rsidP="00D45773">
      <w:r>
        <w:t>In the VM, under the tools directory are the following directories;</w:t>
      </w:r>
    </w:p>
    <w:p w14:paraId="3D12C07B" w14:textId="77777777" w:rsidR="000B34A8" w:rsidRDefault="000B34A8" w:rsidP="00D45773"/>
    <w:p w14:paraId="0E0D9707" w14:textId="77777777" w:rsidR="00D45773" w:rsidRDefault="00D45773" w:rsidP="000B34A8">
      <w:pPr>
        <w:pStyle w:val="Code"/>
      </w:pPr>
      <w:r>
        <w:t>snapshots</w:t>
      </w:r>
    </w:p>
    <w:p w14:paraId="3A67A835" w14:textId="3535F505" w:rsidR="00D45773" w:rsidRDefault="000B34A8" w:rsidP="000B34A8">
      <w:pPr>
        <w:pStyle w:val="Code"/>
      </w:pPr>
      <w:r>
        <w:t>snapshots/</w:t>
      </w:r>
      <w:r w:rsidR="00D45773">
        <w:t>demo</w:t>
      </w:r>
    </w:p>
    <w:p w14:paraId="35ACC9BA" w14:textId="5971D9FC" w:rsidR="00D45773" w:rsidRDefault="000B34A8" w:rsidP="000B34A8">
      <w:pPr>
        <w:pStyle w:val="Code"/>
      </w:pPr>
      <w:r>
        <w:t>snapshots/</w:t>
      </w:r>
      <w:r w:rsidR="00D45773">
        <w:t>empty</w:t>
      </w:r>
    </w:p>
    <w:p w14:paraId="40C3C18E" w14:textId="330ABDCD" w:rsidR="00D45773" w:rsidRDefault="000B34A8" w:rsidP="000B34A8">
      <w:pPr>
        <w:pStyle w:val="Code"/>
      </w:pPr>
      <w:r>
        <w:t>snapshots/</w:t>
      </w:r>
      <w:r w:rsidR="00D45773">
        <w:t>training</w:t>
      </w:r>
    </w:p>
    <w:p w14:paraId="3E2042F4" w14:textId="77777777" w:rsidR="000B34A8" w:rsidRDefault="000B34A8" w:rsidP="00D45773"/>
    <w:p w14:paraId="30E54E63" w14:textId="29AB5F89" w:rsidR="00D45773" w:rsidRDefault="00D45773" w:rsidP="00D45773">
      <w:r>
        <w:t>Each is used to store different snapsho</w:t>
      </w:r>
      <w:r w:rsidR="000B34A8">
        <w:t>ts used in demonstrations, PoCs (empty) and training.</w:t>
      </w:r>
    </w:p>
    <w:p w14:paraId="3DD9202C" w14:textId="77777777" w:rsidR="00D45773" w:rsidRDefault="00D45773" w:rsidP="00D45773"/>
    <w:p w14:paraId="6DD2242A" w14:textId="7E956405" w:rsidR="00D45773" w:rsidRDefault="00D45773" w:rsidP="00D45773">
      <w:r>
        <w:t xml:space="preserve">There are commands to take a snapshot for each of the IGI and Broker DBs; </w:t>
      </w:r>
      <w:r w:rsidRPr="00684E55">
        <w:rPr>
          <w:b/>
        </w:rPr>
        <w:t>snap_igi_db.sh</w:t>
      </w:r>
      <w:r>
        <w:t xml:space="preserve"> and </w:t>
      </w:r>
      <w:r w:rsidRPr="00684E55">
        <w:rPr>
          <w:b/>
        </w:rPr>
        <w:t>snap_broker_db.sh</w:t>
      </w:r>
      <w:r>
        <w:t>. These commands use database tools to export the schema and data from the relevant database (igiinst for the IGI DB and igildap for the I</w:t>
      </w:r>
      <w:r w:rsidR="000B34A8">
        <w:t>GI LDAP db) and write the output in a tzg (Tar GZip) format.</w:t>
      </w:r>
    </w:p>
    <w:p w14:paraId="56EF8EAB" w14:textId="77777777" w:rsidR="00D45773" w:rsidRDefault="00D45773" w:rsidP="00D45773"/>
    <w:p w14:paraId="7AF43F4E" w14:textId="77777777" w:rsidR="00D45773" w:rsidRDefault="00D45773" w:rsidP="00D45773">
      <w:r>
        <w:t xml:space="preserve">Restoring a snapshot involves running the appropriate restore command with the relevant snapshot file; </w:t>
      </w:r>
      <w:r w:rsidRPr="00684E55">
        <w:rPr>
          <w:b/>
        </w:rPr>
        <w:t>restore_igi_db.sh</w:t>
      </w:r>
      <w:r>
        <w:t xml:space="preserve"> or </w:t>
      </w:r>
      <w:r w:rsidRPr="00684E55">
        <w:rPr>
          <w:b/>
        </w:rPr>
        <w:t>restore_broker_db.sh</w:t>
      </w:r>
      <w:r>
        <w:t>.</w:t>
      </w:r>
    </w:p>
    <w:p w14:paraId="0955420E" w14:textId="77777777" w:rsidR="00404277" w:rsidRDefault="00404277" w:rsidP="00D45773"/>
    <w:p w14:paraId="072D9411" w14:textId="62DC75A2" w:rsidR="00D45773" w:rsidRDefault="003867D7" w:rsidP="00D45773">
      <w:r>
        <w:t>The following shows some of the training snapshots in the VM.</w:t>
      </w:r>
    </w:p>
    <w:p w14:paraId="2E6136BE" w14:textId="77777777" w:rsidR="00716E3F" w:rsidRDefault="00716E3F" w:rsidP="00D45773"/>
    <w:p w14:paraId="3C5E8E23" w14:textId="77777777" w:rsidR="003C05A6" w:rsidRPr="003C05A6" w:rsidRDefault="003C05A6" w:rsidP="003C05A6">
      <w:pPr>
        <w:pStyle w:val="Code"/>
        <w:rPr>
          <w:rStyle w:val="s1"/>
        </w:rPr>
      </w:pPr>
      <w:r w:rsidRPr="003C05A6">
        <w:rPr>
          <w:rStyle w:val="s1"/>
        </w:rPr>
        <w:t>[igi@igi tools]$ ls -l snapshots/training/</w:t>
      </w:r>
    </w:p>
    <w:p w14:paraId="127FABEF" w14:textId="77777777" w:rsidR="003C05A6" w:rsidRPr="003C05A6" w:rsidRDefault="003C05A6" w:rsidP="003C05A6">
      <w:pPr>
        <w:pStyle w:val="Code"/>
        <w:rPr>
          <w:rStyle w:val="s1"/>
        </w:rPr>
      </w:pPr>
      <w:r w:rsidRPr="003C05A6">
        <w:rPr>
          <w:rStyle w:val="s1"/>
        </w:rPr>
        <w:t>total 1895232</w:t>
      </w:r>
    </w:p>
    <w:p w14:paraId="46F3B3C9" w14:textId="77777777" w:rsidR="003C05A6" w:rsidRPr="003C05A6" w:rsidRDefault="003C05A6" w:rsidP="003C05A6">
      <w:pPr>
        <w:pStyle w:val="Code"/>
        <w:rPr>
          <w:rStyle w:val="s1"/>
        </w:rPr>
      </w:pPr>
      <w:r w:rsidRPr="003C05A6">
        <w:rPr>
          <w:rStyle w:val="s1"/>
        </w:rPr>
        <w:t xml:space="preserve">-rw-r--r-- 1 igi igi  19844554 Mar 13 21:52 </w:t>
      </w:r>
      <w:r w:rsidRPr="0010476D">
        <w:rPr>
          <w:rStyle w:val="s1"/>
          <w:highlight w:val="yellow"/>
        </w:rPr>
        <w:t>Snapshot_db_BROKER_522v2-00-TrgStart.tgz</w:t>
      </w:r>
    </w:p>
    <w:p w14:paraId="0E44F632" w14:textId="77777777" w:rsidR="003C05A6" w:rsidRPr="003C05A6" w:rsidRDefault="003C05A6" w:rsidP="003C05A6">
      <w:pPr>
        <w:pStyle w:val="Code"/>
        <w:rPr>
          <w:rStyle w:val="s1"/>
        </w:rPr>
      </w:pPr>
      <w:r w:rsidRPr="003C05A6">
        <w:rPr>
          <w:rStyle w:val="s1"/>
        </w:rPr>
        <w:t>-rw-r--r-- 1 igi igi  19999333 Mar 13 21:52 Snapshot_db_BROKER_522v2-01-AfterDataLoad.tgz</w:t>
      </w:r>
    </w:p>
    <w:p w14:paraId="06A59D48" w14:textId="77777777" w:rsidR="003C05A6" w:rsidRPr="003C05A6" w:rsidRDefault="003C05A6" w:rsidP="003C05A6">
      <w:pPr>
        <w:pStyle w:val="Code"/>
        <w:rPr>
          <w:rStyle w:val="s1"/>
        </w:rPr>
      </w:pPr>
      <w:r w:rsidRPr="003C05A6">
        <w:rPr>
          <w:rStyle w:val="s1"/>
        </w:rPr>
        <w:t>-rw-rw-r-- 1 igi igi  20084398 Mar 20 07:38 Snapshot_db_BROKER_522v2-02-AfterMitigation.tgz</w:t>
      </w:r>
    </w:p>
    <w:p w14:paraId="1A8F80B7" w14:textId="77777777" w:rsidR="003C05A6" w:rsidRPr="003C05A6" w:rsidRDefault="003C05A6" w:rsidP="003C05A6">
      <w:pPr>
        <w:pStyle w:val="Code"/>
        <w:rPr>
          <w:rStyle w:val="s1"/>
        </w:rPr>
      </w:pPr>
      <w:r w:rsidRPr="003C05A6">
        <w:rPr>
          <w:rStyle w:val="s1"/>
        </w:rPr>
        <w:t>-rw-rw-r-- 1 igi igi 375099663 Mar 23 23:56 Snapshot_db_BROKER_522v2-03-AfterRoleMining.tgz</w:t>
      </w:r>
    </w:p>
    <w:p w14:paraId="0E49B0BE" w14:textId="77777777" w:rsidR="003C05A6" w:rsidRPr="003C05A6" w:rsidRDefault="003C05A6" w:rsidP="003C05A6">
      <w:pPr>
        <w:pStyle w:val="Code"/>
        <w:rPr>
          <w:rStyle w:val="s1"/>
        </w:rPr>
      </w:pPr>
      <w:r w:rsidRPr="003C05A6">
        <w:rPr>
          <w:rStyle w:val="s1"/>
        </w:rPr>
        <w:t xml:space="preserve">-rw-r--r-- 1 igi igi 374427182 Mar 13 21:57 </w:t>
      </w:r>
      <w:r w:rsidRPr="0010476D">
        <w:rPr>
          <w:rStyle w:val="s1"/>
          <w:highlight w:val="yellow"/>
        </w:rPr>
        <w:t>Snapshot_db_IGI_522v2-00-TrgStart.tgz</w:t>
      </w:r>
    </w:p>
    <w:p w14:paraId="3C0E2EB5" w14:textId="77777777" w:rsidR="003C05A6" w:rsidRPr="003C05A6" w:rsidRDefault="003C05A6" w:rsidP="003C05A6">
      <w:pPr>
        <w:pStyle w:val="Code"/>
        <w:rPr>
          <w:rStyle w:val="s1"/>
        </w:rPr>
      </w:pPr>
      <w:r w:rsidRPr="003C05A6">
        <w:rPr>
          <w:rStyle w:val="s1"/>
        </w:rPr>
        <w:t>-rw-r--r-- 1 igi igi 377169255 Mar 13 21:58 Snapshot_db_IGI_522v2-01-AfterDataLoad.tgz</w:t>
      </w:r>
    </w:p>
    <w:p w14:paraId="0722ACC0" w14:textId="77777777" w:rsidR="003C05A6" w:rsidRPr="003C05A6" w:rsidRDefault="003C05A6" w:rsidP="003C05A6">
      <w:pPr>
        <w:pStyle w:val="Code"/>
        <w:rPr>
          <w:rStyle w:val="s1"/>
        </w:rPr>
      </w:pPr>
      <w:r w:rsidRPr="003C05A6">
        <w:rPr>
          <w:rStyle w:val="s1"/>
        </w:rPr>
        <w:t>-rw-rw-r-- 1 igi igi 375090252 Mar 20 07:39 Snapshot_db_IGI_522v2-02-AfterMitigation.tgz</w:t>
      </w:r>
    </w:p>
    <w:p w14:paraId="55A41401" w14:textId="77777777" w:rsidR="0010476D" w:rsidRDefault="003C05A6" w:rsidP="003C05A6">
      <w:pPr>
        <w:pStyle w:val="Code"/>
        <w:rPr>
          <w:rStyle w:val="s1"/>
        </w:rPr>
      </w:pPr>
      <w:r w:rsidRPr="003C05A6">
        <w:rPr>
          <w:rStyle w:val="s1"/>
        </w:rPr>
        <w:t xml:space="preserve">-rw-rw-r-- 1 igi igi 378971105 Mar 23 23:58 Snapshot_db_IGI_522v2-03-AfterRoleMining.tgz </w:t>
      </w:r>
    </w:p>
    <w:p w14:paraId="2BD7F45F" w14:textId="77777777" w:rsidR="0010476D" w:rsidRDefault="0010476D" w:rsidP="0010476D">
      <w:pPr>
        <w:rPr>
          <w:rStyle w:val="s1"/>
        </w:rPr>
      </w:pPr>
    </w:p>
    <w:p w14:paraId="3E99B0D4" w14:textId="581EFC17" w:rsidR="003867D7" w:rsidRDefault="003867D7" w:rsidP="0010476D">
      <w:pPr>
        <w:rPr>
          <w:rStyle w:val="s1"/>
        </w:rPr>
      </w:pPr>
      <w:r>
        <w:rPr>
          <w:rStyle w:val="s1"/>
        </w:rPr>
        <w:t xml:space="preserve">The highlighted </w:t>
      </w:r>
      <w:r w:rsidR="00C06190">
        <w:rPr>
          <w:rStyle w:val="s1"/>
        </w:rPr>
        <w:t>snapshots are for the lab start state. They may be used if you need to restore back to the start of the labs.</w:t>
      </w:r>
    </w:p>
    <w:p w14:paraId="1F77F5D7" w14:textId="77777777" w:rsidR="00C06190" w:rsidRDefault="00C06190" w:rsidP="0010476D">
      <w:pPr>
        <w:rPr>
          <w:rStyle w:val="s1"/>
        </w:rPr>
      </w:pPr>
    </w:p>
    <w:p w14:paraId="37B9E708" w14:textId="5D201C7B" w:rsidR="00C06190" w:rsidRDefault="00C06190" w:rsidP="0010476D">
      <w:pPr>
        <w:rPr>
          <w:rStyle w:val="s1"/>
        </w:rPr>
      </w:pPr>
      <w:r>
        <w:rPr>
          <w:rStyle w:val="s1"/>
        </w:rPr>
        <w:t>If restoring both snapshots, you need to restore the broker DB and then the IGI DB snapshots (IGI must be started after Broker).</w:t>
      </w:r>
    </w:p>
    <w:p w14:paraId="29217ADA" w14:textId="77777777" w:rsidR="003867D7" w:rsidRDefault="003867D7" w:rsidP="0010476D">
      <w:pPr>
        <w:rPr>
          <w:rStyle w:val="s1"/>
        </w:rPr>
      </w:pPr>
    </w:p>
    <w:p w14:paraId="4B548D03" w14:textId="513DE6B4" w:rsidR="00716E3F" w:rsidRDefault="00C06190" w:rsidP="00716E3F">
      <w:pPr>
        <w:pStyle w:val="Code"/>
        <w:rPr>
          <w:rStyle w:val="s1"/>
        </w:rPr>
      </w:pPr>
      <w:r w:rsidRPr="00C06190">
        <w:rPr>
          <w:rStyle w:val="s1"/>
        </w:rPr>
        <w:t xml:space="preserve">[igi@igi tools]$ </w:t>
      </w:r>
      <w:r w:rsidRPr="00C06190">
        <w:rPr>
          <w:rStyle w:val="s1"/>
          <w:highlight w:val="yellow"/>
        </w:rPr>
        <w:t>./restore_broker_db.sh snapshots/training/Snapshot_db_BROKER_522v2-00-TrgStart.tgz</w:t>
      </w:r>
    </w:p>
    <w:p w14:paraId="4EC8564A" w14:textId="77777777" w:rsidR="00C06190" w:rsidRDefault="00C06190" w:rsidP="00716E3F">
      <w:pPr>
        <w:pStyle w:val="Code"/>
      </w:pPr>
    </w:p>
    <w:p w14:paraId="68A36217" w14:textId="77777777" w:rsidR="00C06190" w:rsidRDefault="00C06190" w:rsidP="00C06190">
      <w:pPr>
        <w:pStyle w:val="Code"/>
      </w:pPr>
      <w:r>
        <w:t>BROKER APPSERV AUTOMATIC STOP</w:t>
      </w:r>
    </w:p>
    <w:p w14:paraId="5EF6FB53" w14:textId="77777777" w:rsidR="00C06190" w:rsidRDefault="00C06190" w:rsidP="00C06190">
      <w:pPr>
        <w:pStyle w:val="Code"/>
      </w:pPr>
      <w:r>
        <w:t>--------------------------</w:t>
      </w:r>
    </w:p>
    <w:p w14:paraId="4414795E" w14:textId="77777777" w:rsidR="00C06190" w:rsidRDefault="00C06190" w:rsidP="00C06190">
      <w:pPr>
        <w:pStyle w:val="Code"/>
      </w:pPr>
    </w:p>
    <w:p w14:paraId="6080D94C" w14:textId="77777777" w:rsidR="00C06190" w:rsidRDefault="00C06190" w:rsidP="00C06190">
      <w:pPr>
        <w:pStyle w:val="Code"/>
      </w:pPr>
      <w:r>
        <w:t>BROKER is running, will be stopped before taking a DB LDAP Snapshot!</w:t>
      </w:r>
    </w:p>
    <w:p w14:paraId="4A1D23C2" w14:textId="77777777" w:rsidR="00C06190" w:rsidRDefault="00C06190" w:rsidP="00C06190">
      <w:pPr>
        <w:pStyle w:val="Code"/>
      </w:pPr>
      <w:r>
        <w:t>BROKER will be restarted as soon as DB LDAP Snapshot is completed.</w:t>
      </w:r>
    </w:p>
    <w:p w14:paraId="5AF19993" w14:textId="77777777" w:rsidR="00C06190" w:rsidRDefault="00C06190" w:rsidP="00C06190">
      <w:pPr>
        <w:pStyle w:val="Code"/>
      </w:pPr>
    </w:p>
    <w:p w14:paraId="019D7CEA" w14:textId="77777777" w:rsidR="00C06190" w:rsidRDefault="00C06190" w:rsidP="00C06190">
      <w:pPr>
        <w:pStyle w:val="Code"/>
      </w:pPr>
      <w:r>
        <w:t>BROKER: stopping...</w:t>
      </w:r>
    </w:p>
    <w:p w14:paraId="11CDCEB0" w14:textId="77777777" w:rsidR="00C06190" w:rsidRDefault="00C06190" w:rsidP="00C06190">
      <w:pPr>
        <w:pStyle w:val="Code"/>
      </w:pPr>
      <w:r>
        <w:t>######### (100%)</w:t>
      </w:r>
    </w:p>
    <w:p w14:paraId="1F7EF9D3" w14:textId="77777777" w:rsidR="00C06190" w:rsidRDefault="00C06190" w:rsidP="00C06190">
      <w:pPr>
        <w:pStyle w:val="Code"/>
      </w:pPr>
    </w:p>
    <w:p w14:paraId="6542E85B" w14:textId="77777777" w:rsidR="00C06190" w:rsidRDefault="00C06190" w:rsidP="00C06190">
      <w:pPr>
        <w:pStyle w:val="Code"/>
      </w:pPr>
    </w:p>
    <w:p w14:paraId="52D8E54E" w14:textId="77777777" w:rsidR="00C06190" w:rsidRDefault="00C06190" w:rsidP="00C06190">
      <w:pPr>
        <w:pStyle w:val="Code"/>
      </w:pPr>
    </w:p>
    <w:p w14:paraId="65E1B541" w14:textId="77777777" w:rsidR="00C06190" w:rsidRDefault="00C06190" w:rsidP="00C06190">
      <w:pPr>
        <w:pStyle w:val="Code"/>
      </w:pPr>
      <w:r>
        <w:t>IGI/BROKER IMPDB TOOLS V. 2.0 [DB2]</w:t>
      </w:r>
    </w:p>
    <w:p w14:paraId="1EF3693D" w14:textId="77777777" w:rsidR="00C06190" w:rsidRDefault="00C06190" w:rsidP="00C06190">
      <w:pPr>
        <w:pStyle w:val="Code"/>
      </w:pPr>
      <w:r>
        <w:t>-----------------------------------</w:t>
      </w:r>
    </w:p>
    <w:p w14:paraId="7B190ED7" w14:textId="77777777" w:rsidR="00C06190" w:rsidRDefault="00C06190" w:rsidP="00C06190">
      <w:pPr>
        <w:pStyle w:val="Code"/>
      </w:pPr>
      <w:r>
        <w:t>&lt;-&gt; Import Status Configuration:</w:t>
      </w:r>
    </w:p>
    <w:p w14:paraId="0B5B4B77" w14:textId="77777777" w:rsidR="00C06190" w:rsidRDefault="00C06190" w:rsidP="00C06190">
      <w:pPr>
        <w:pStyle w:val="Code"/>
      </w:pPr>
    </w:p>
    <w:p w14:paraId="486AC35C" w14:textId="77777777" w:rsidR="00C06190" w:rsidRDefault="00C06190" w:rsidP="00C06190">
      <w:pPr>
        <w:pStyle w:val="Code"/>
      </w:pPr>
      <w:r>
        <w:t xml:space="preserve">    &gt; IGI/BROKER VERSION : 5.2.2</w:t>
      </w:r>
    </w:p>
    <w:p w14:paraId="42D583ED" w14:textId="77777777" w:rsidR="00C06190" w:rsidRDefault="00C06190" w:rsidP="00C06190">
      <w:pPr>
        <w:pStyle w:val="Code"/>
      </w:pPr>
    </w:p>
    <w:p w14:paraId="1432FD55" w14:textId="77777777" w:rsidR="00C06190" w:rsidRDefault="00C06190" w:rsidP="00C06190">
      <w:pPr>
        <w:pStyle w:val="Code"/>
      </w:pPr>
      <w:r>
        <w:t xml:space="preserve">    &gt; Print output messages? YES</w:t>
      </w:r>
    </w:p>
    <w:p w14:paraId="032D5E61" w14:textId="77777777" w:rsidR="00C06190" w:rsidRDefault="00C06190" w:rsidP="00C06190">
      <w:pPr>
        <w:pStyle w:val="Code"/>
      </w:pPr>
    </w:p>
    <w:p w14:paraId="7E8A6110" w14:textId="77777777" w:rsidR="00C06190" w:rsidRDefault="00C06190" w:rsidP="00C06190">
      <w:pPr>
        <w:pStyle w:val="Code"/>
      </w:pPr>
      <w:r>
        <w:t>&lt;-&gt; Cleaning previous activities</w:t>
      </w:r>
    </w:p>
    <w:p w14:paraId="1DBA9B01" w14:textId="77777777" w:rsidR="00C06190" w:rsidRDefault="00C06190" w:rsidP="00C06190">
      <w:pPr>
        <w:pStyle w:val="Code"/>
      </w:pPr>
      <w:r>
        <w:t xml:space="preserve">    &gt; Delete old restored LDAP DB</w:t>
      </w:r>
    </w:p>
    <w:p w14:paraId="1AD9270B" w14:textId="77777777" w:rsidR="00C06190" w:rsidRDefault="00C06190" w:rsidP="00C06190">
      <w:pPr>
        <w:pStyle w:val="Code"/>
      </w:pPr>
      <w:r>
        <w:t xml:space="preserve">    &gt; Delete old restored TMP/LDAP_DB</w:t>
      </w:r>
    </w:p>
    <w:p w14:paraId="17BB94E2" w14:textId="77777777" w:rsidR="00C06190" w:rsidRDefault="00C06190" w:rsidP="00C06190">
      <w:pPr>
        <w:pStyle w:val="Code"/>
      </w:pPr>
      <w:r>
        <w:t>(100%)</w:t>
      </w:r>
    </w:p>
    <w:p w14:paraId="124B6B4F" w14:textId="77777777" w:rsidR="00C06190" w:rsidRDefault="00C06190" w:rsidP="00C06190">
      <w:pPr>
        <w:pStyle w:val="Code"/>
      </w:pPr>
    </w:p>
    <w:p w14:paraId="72607AEE" w14:textId="77777777" w:rsidR="00C06190" w:rsidRDefault="00C06190" w:rsidP="00C06190">
      <w:pPr>
        <w:pStyle w:val="Code"/>
      </w:pPr>
      <w:r>
        <w:t>&lt;-&gt; Opening IGI/BROKER LDAP Snapshot DB snapshots/training/Snapshot_db_BROKER_522v2-00-TrgStart.tgz</w:t>
      </w:r>
    </w:p>
    <w:p w14:paraId="7A58F65E" w14:textId="77777777" w:rsidR="00C06190" w:rsidRDefault="00C06190" w:rsidP="00C06190">
      <w:pPr>
        <w:pStyle w:val="Code"/>
      </w:pPr>
      <w:r>
        <w:t># (100%)</w:t>
      </w:r>
    </w:p>
    <w:p w14:paraId="41F0625E" w14:textId="77777777" w:rsidR="00C06190" w:rsidRDefault="00C06190" w:rsidP="00C06190">
      <w:pPr>
        <w:pStyle w:val="Code"/>
      </w:pPr>
    </w:p>
    <w:p w14:paraId="3DFA917B" w14:textId="77777777" w:rsidR="00C06190" w:rsidRDefault="00C06190" w:rsidP="00C06190">
      <w:pPr>
        <w:pStyle w:val="Code"/>
      </w:pPr>
      <w:r>
        <w:t>&lt;-&gt; Restoring ibmslapd.conf</w:t>
      </w:r>
    </w:p>
    <w:p w14:paraId="50ABF3A6" w14:textId="77777777" w:rsidR="00C06190" w:rsidRDefault="00C06190" w:rsidP="00C06190">
      <w:pPr>
        <w:pStyle w:val="Code"/>
      </w:pPr>
      <w:r>
        <w:t xml:space="preserve"> (100%)</w:t>
      </w:r>
    </w:p>
    <w:p w14:paraId="6FAF0A95" w14:textId="77777777" w:rsidR="00C06190" w:rsidRDefault="00C06190" w:rsidP="00C06190">
      <w:pPr>
        <w:pStyle w:val="Code"/>
      </w:pPr>
    </w:p>
    <w:p w14:paraId="2935E9D2" w14:textId="77777777" w:rsidR="00C06190" w:rsidRDefault="00C06190" w:rsidP="00C06190">
      <w:pPr>
        <w:pStyle w:val="Code"/>
      </w:pPr>
      <w:r>
        <w:t>&lt;-&gt; Restoring IGI/BROKER LDAP DB</w:t>
      </w:r>
    </w:p>
    <w:p w14:paraId="1457E227" w14:textId="77777777" w:rsidR="00C06190" w:rsidRDefault="00C06190" w:rsidP="00C06190">
      <w:pPr>
        <w:pStyle w:val="Code"/>
      </w:pPr>
      <w:r>
        <w:t xml:space="preserve">SQL2540W  Restore is successful, however a warning "2539" was encountered </w:t>
      </w:r>
    </w:p>
    <w:p w14:paraId="0A8BA2E0" w14:textId="77777777" w:rsidR="00C06190" w:rsidRDefault="00C06190" w:rsidP="00C06190">
      <w:pPr>
        <w:pStyle w:val="Code"/>
      </w:pPr>
      <w:r>
        <w:t>during Database Restore while processing in No Interrupt mode.</w:t>
      </w:r>
    </w:p>
    <w:p w14:paraId="29F42166" w14:textId="77777777" w:rsidR="00C06190" w:rsidRDefault="00C06190" w:rsidP="00C06190">
      <w:pPr>
        <w:pStyle w:val="Code"/>
      </w:pPr>
      <w:r>
        <w:t>SQL1064N  DB2STOP processing was successful.</w:t>
      </w:r>
    </w:p>
    <w:p w14:paraId="15B21E79" w14:textId="77777777" w:rsidR="00C06190" w:rsidRDefault="00C06190" w:rsidP="00C06190">
      <w:pPr>
        <w:pStyle w:val="Code"/>
      </w:pPr>
      <w:r>
        <w:t>SQL1063N  DB2START processing was successful.</w:t>
      </w:r>
    </w:p>
    <w:p w14:paraId="6D47C851" w14:textId="77777777" w:rsidR="00C06190" w:rsidRDefault="00C06190" w:rsidP="00C06190">
      <w:pPr>
        <w:pStyle w:val="Code"/>
      </w:pPr>
      <w:r>
        <w:t xml:space="preserve"> (100%)</w:t>
      </w:r>
    </w:p>
    <w:p w14:paraId="75DCCCC0" w14:textId="77777777" w:rsidR="00C06190" w:rsidRDefault="00C06190" w:rsidP="00C06190">
      <w:pPr>
        <w:pStyle w:val="Code"/>
      </w:pPr>
    </w:p>
    <w:p w14:paraId="32A7CF5F" w14:textId="77777777" w:rsidR="00C06190" w:rsidRDefault="00C06190" w:rsidP="00C06190">
      <w:pPr>
        <w:pStyle w:val="Code"/>
      </w:pPr>
      <w:r>
        <w:t>IGI/BROKER LDAP Snapshot Restored.</w:t>
      </w:r>
    </w:p>
    <w:p w14:paraId="6ACB3F75" w14:textId="77777777" w:rsidR="00C06190" w:rsidRDefault="00C06190" w:rsidP="00C06190">
      <w:pPr>
        <w:pStyle w:val="Code"/>
      </w:pPr>
      <w:r>
        <w:t>----------------------------------</w:t>
      </w:r>
    </w:p>
    <w:p w14:paraId="124E6471" w14:textId="77777777" w:rsidR="00C06190" w:rsidRDefault="00C06190" w:rsidP="00C06190">
      <w:pPr>
        <w:pStyle w:val="Code"/>
      </w:pPr>
    </w:p>
    <w:p w14:paraId="646FFD1E" w14:textId="77777777" w:rsidR="00C06190" w:rsidRDefault="00C06190" w:rsidP="00C06190">
      <w:pPr>
        <w:pStyle w:val="Code"/>
      </w:pPr>
    </w:p>
    <w:p w14:paraId="374E5F56" w14:textId="77777777" w:rsidR="00C06190" w:rsidRDefault="00C06190" w:rsidP="00C06190">
      <w:pPr>
        <w:pStyle w:val="Code"/>
      </w:pPr>
      <w:r>
        <w:t>DB DATA SNAPSHOT snapshots/training/Snapshot_db_BROKER_522v2-00-TrgStart.tgz Restored.</w:t>
      </w:r>
    </w:p>
    <w:p w14:paraId="54AC2E3F" w14:textId="77777777" w:rsidR="00C06190" w:rsidRDefault="00C06190" w:rsidP="00C06190">
      <w:pPr>
        <w:pStyle w:val="Code"/>
      </w:pPr>
      <w:r>
        <w:t>IGI/BROKER APPSERV AUTOMATIC RESTART</w:t>
      </w:r>
    </w:p>
    <w:p w14:paraId="6C771614" w14:textId="77777777" w:rsidR="00C06190" w:rsidRDefault="00C06190" w:rsidP="00C06190">
      <w:pPr>
        <w:pStyle w:val="Code"/>
      </w:pPr>
      <w:r>
        <w:t>------------------------------------</w:t>
      </w:r>
    </w:p>
    <w:p w14:paraId="2F96EC63" w14:textId="77777777" w:rsidR="00C06190" w:rsidRDefault="00C06190" w:rsidP="00C06190">
      <w:pPr>
        <w:pStyle w:val="Code"/>
      </w:pPr>
    </w:p>
    <w:p w14:paraId="4BF753D4" w14:textId="77777777" w:rsidR="00C06190" w:rsidRDefault="00C06190" w:rsidP="00C06190">
      <w:pPr>
        <w:pStyle w:val="Code"/>
      </w:pPr>
      <w:r>
        <w:t>BROKER: restarting...</w:t>
      </w:r>
    </w:p>
    <w:p w14:paraId="6A57B8E4" w14:textId="77777777" w:rsidR="00C06190" w:rsidRDefault="00C06190" w:rsidP="00C06190">
      <w:pPr>
        <w:pStyle w:val="Code"/>
      </w:pPr>
      <w:r>
        <w:t>############################################################# (100%)</w:t>
      </w:r>
    </w:p>
    <w:p w14:paraId="425CEA9B" w14:textId="77777777" w:rsidR="00C06190" w:rsidRDefault="00C06190" w:rsidP="00C06190">
      <w:pPr>
        <w:pStyle w:val="Code"/>
      </w:pPr>
    </w:p>
    <w:p w14:paraId="4A69545D" w14:textId="77777777" w:rsidR="00716E3F" w:rsidRPr="00716E3F" w:rsidRDefault="00716E3F" w:rsidP="00716E3F">
      <w:pPr>
        <w:pStyle w:val="Code"/>
        <w:rPr>
          <w:color w:val="000000"/>
        </w:rPr>
      </w:pPr>
    </w:p>
    <w:p w14:paraId="627DD86F" w14:textId="77777777" w:rsidR="00716E3F" w:rsidRDefault="00716E3F" w:rsidP="00D45773"/>
    <w:p w14:paraId="45D661C8" w14:textId="2EE32D31" w:rsidR="00716E3F" w:rsidRDefault="00F0426D" w:rsidP="00F0426D">
      <w:pPr>
        <w:pStyle w:val="Note"/>
      </w:pPr>
      <w:r>
        <w:t>If</w:t>
      </w:r>
      <w:r w:rsidR="00716E3F">
        <w:t xml:space="preserve"> the Broker application had been running then the scripts would have stopped the Broker, restored the snapshot, then restarted the Broker.</w:t>
      </w:r>
    </w:p>
    <w:p w14:paraId="4C720202" w14:textId="77777777" w:rsidR="00716E3F" w:rsidRDefault="00716E3F" w:rsidP="00D45773"/>
    <w:p w14:paraId="4A8C0DDF" w14:textId="77777777" w:rsidR="00CA3DB6" w:rsidRDefault="00CA3DB6">
      <w:r>
        <w:br w:type="page"/>
      </w:r>
    </w:p>
    <w:p w14:paraId="12120646" w14:textId="229F0B95" w:rsidR="00716E3F" w:rsidRDefault="00962A2C" w:rsidP="00D45773">
      <w:r>
        <w:lastRenderedPageBreak/>
        <w:t>The IGI DB restore is similar.</w:t>
      </w:r>
    </w:p>
    <w:p w14:paraId="305736EC" w14:textId="77777777" w:rsidR="00F0426D" w:rsidRDefault="00F0426D" w:rsidP="00D45773"/>
    <w:p w14:paraId="4AC59401" w14:textId="2E894DB4" w:rsidR="00F0426D" w:rsidRDefault="00C56F63" w:rsidP="00F0426D">
      <w:pPr>
        <w:pStyle w:val="Code"/>
      </w:pPr>
      <w:r w:rsidRPr="00C56F63">
        <w:rPr>
          <w:rStyle w:val="s1"/>
          <w:highlight w:val="yellow"/>
        </w:rPr>
        <w:t>[igi@igi tools]$ ./restore_igi_db.sh snapshots/training/Snapshot_db_IGI_522v2-00-TrgStart.tgz</w:t>
      </w:r>
    </w:p>
    <w:p w14:paraId="780D1C36" w14:textId="77777777" w:rsidR="00F0426D" w:rsidRDefault="00F0426D" w:rsidP="00F0426D">
      <w:pPr>
        <w:pStyle w:val="Code"/>
      </w:pPr>
    </w:p>
    <w:p w14:paraId="0EF9ED8D" w14:textId="77777777" w:rsidR="002335F7" w:rsidRDefault="002335F7" w:rsidP="002335F7">
      <w:pPr>
        <w:pStyle w:val="Code"/>
      </w:pPr>
      <w:r>
        <w:t>IGI APPSERV AUTOMATIC STOP</w:t>
      </w:r>
    </w:p>
    <w:p w14:paraId="251AE502" w14:textId="77777777" w:rsidR="002335F7" w:rsidRDefault="002335F7" w:rsidP="002335F7">
      <w:pPr>
        <w:pStyle w:val="Code"/>
      </w:pPr>
      <w:r>
        <w:t>--------------------------</w:t>
      </w:r>
    </w:p>
    <w:p w14:paraId="13D04CB4" w14:textId="77777777" w:rsidR="002335F7" w:rsidRDefault="002335F7" w:rsidP="002335F7">
      <w:pPr>
        <w:pStyle w:val="Code"/>
      </w:pPr>
    </w:p>
    <w:p w14:paraId="391B5A1A" w14:textId="77777777" w:rsidR="002335F7" w:rsidRDefault="002335F7" w:rsidP="002335F7">
      <w:pPr>
        <w:pStyle w:val="Code"/>
      </w:pPr>
      <w:r>
        <w:t>IGI is running, will be stopped before restoring DB Snapshot!</w:t>
      </w:r>
    </w:p>
    <w:p w14:paraId="695C6093" w14:textId="77777777" w:rsidR="002335F7" w:rsidRDefault="002335F7" w:rsidP="002335F7">
      <w:pPr>
        <w:pStyle w:val="Code"/>
      </w:pPr>
      <w:r>
        <w:t>IGI will be restarted as soon as DB Snapshot restore is completed.</w:t>
      </w:r>
    </w:p>
    <w:p w14:paraId="17F1CC09" w14:textId="77777777" w:rsidR="002335F7" w:rsidRDefault="002335F7" w:rsidP="002335F7">
      <w:pPr>
        <w:pStyle w:val="Code"/>
      </w:pPr>
    </w:p>
    <w:p w14:paraId="322D2693" w14:textId="77777777" w:rsidR="002335F7" w:rsidRDefault="002335F7" w:rsidP="002335F7">
      <w:pPr>
        <w:pStyle w:val="Code"/>
      </w:pPr>
      <w:r>
        <w:t>IGI: stopping...</w:t>
      </w:r>
    </w:p>
    <w:p w14:paraId="092D9CD0" w14:textId="77777777" w:rsidR="002335F7" w:rsidRDefault="002335F7" w:rsidP="002335F7">
      <w:pPr>
        <w:pStyle w:val="Code"/>
      </w:pPr>
      <w:r>
        <w:t>### (100%)</w:t>
      </w:r>
    </w:p>
    <w:p w14:paraId="35E58F03" w14:textId="77777777" w:rsidR="002335F7" w:rsidRDefault="002335F7" w:rsidP="002335F7">
      <w:pPr>
        <w:pStyle w:val="Code"/>
      </w:pPr>
    </w:p>
    <w:p w14:paraId="42AC2973" w14:textId="77777777" w:rsidR="002335F7" w:rsidRDefault="002335F7" w:rsidP="002335F7">
      <w:pPr>
        <w:pStyle w:val="Code"/>
      </w:pPr>
    </w:p>
    <w:p w14:paraId="61BF05EE" w14:textId="77777777" w:rsidR="002335F7" w:rsidRDefault="002335F7" w:rsidP="002335F7">
      <w:pPr>
        <w:pStyle w:val="Code"/>
      </w:pPr>
    </w:p>
    <w:p w14:paraId="78535D8A" w14:textId="77777777" w:rsidR="002335F7" w:rsidRDefault="002335F7" w:rsidP="002335F7">
      <w:pPr>
        <w:pStyle w:val="Code"/>
      </w:pPr>
      <w:r>
        <w:t>IGI IMPDB TOOLS V. 9.0 [DB2]</w:t>
      </w:r>
    </w:p>
    <w:p w14:paraId="31386E6B" w14:textId="77777777" w:rsidR="002335F7" w:rsidRDefault="002335F7" w:rsidP="002335F7">
      <w:pPr>
        <w:pStyle w:val="Code"/>
      </w:pPr>
      <w:r>
        <w:t>----------------------------</w:t>
      </w:r>
    </w:p>
    <w:p w14:paraId="5CF0DF4D" w14:textId="77777777" w:rsidR="002335F7" w:rsidRDefault="002335F7" w:rsidP="002335F7">
      <w:pPr>
        <w:pStyle w:val="Code"/>
      </w:pPr>
      <w:r>
        <w:t>&lt;-&gt; Import Status Configuration:</w:t>
      </w:r>
    </w:p>
    <w:p w14:paraId="1FB38469" w14:textId="77777777" w:rsidR="002335F7" w:rsidRDefault="002335F7" w:rsidP="002335F7">
      <w:pPr>
        <w:pStyle w:val="Code"/>
      </w:pPr>
    </w:p>
    <w:p w14:paraId="44EB7827" w14:textId="77777777" w:rsidR="002335F7" w:rsidRDefault="002335F7" w:rsidP="002335F7">
      <w:pPr>
        <w:pStyle w:val="Code"/>
      </w:pPr>
      <w:r>
        <w:t xml:space="preserve">    &gt; IGI VERSION : 5.2.2</w:t>
      </w:r>
    </w:p>
    <w:p w14:paraId="186D3900" w14:textId="77777777" w:rsidR="002335F7" w:rsidRDefault="002335F7" w:rsidP="002335F7">
      <w:pPr>
        <w:pStyle w:val="Code"/>
      </w:pPr>
    </w:p>
    <w:p w14:paraId="31307DC2" w14:textId="77777777" w:rsidR="002335F7" w:rsidRDefault="002335F7" w:rsidP="002335F7">
      <w:pPr>
        <w:pStyle w:val="Code"/>
      </w:pPr>
      <w:r>
        <w:t xml:space="preserve">    &gt; Print output messages? YES</w:t>
      </w:r>
    </w:p>
    <w:p w14:paraId="2C553D44" w14:textId="77777777" w:rsidR="002335F7" w:rsidRDefault="002335F7" w:rsidP="002335F7">
      <w:pPr>
        <w:pStyle w:val="Code"/>
      </w:pPr>
    </w:p>
    <w:p w14:paraId="5D1C1F9C" w14:textId="77777777" w:rsidR="002335F7" w:rsidRDefault="002335F7" w:rsidP="002335F7">
      <w:pPr>
        <w:pStyle w:val="Code"/>
      </w:pPr>
      <w:r>
        <w:t>&lt;-&gt; Cleaning previous activities</w:t>
      </w:r>
    </w:p>
    <w:p w14:paraId="1AF58F92" w14:textId="77777777" w:rsidR="002335F7" w:rsidRDefault="002335F7" w:rsidP="002335F7">
      <w:pPr>
        <w:pStyle w:val="Code"/>
      </w:pPr>
      <w:r>
        <w:t xml:space="preserve">    &gt; Delete old restored IGI DB</w:t>
      </w:r>
    </w:p>
    <w:p w14:paraId="59919D18" w14:textId="77777777" w:rsidR="002335F7" w:rsidRDefault="002335F7" w:rsidP="002335F7">
      <w:pPr>
        <w:pStyle w:val="Code"/>
      </w:pPr>
      <w:r>
        <w:t xml:space="preserve">    &gt; Delete old restored TMP/IGI_DB</w:t>
      </w:r>
    </w:p>
    <w:p w14:paraId="42447F61" w14:textId="77777777" w:rsidR="002335F7" w:rsidRDefault="002335F7" w:rsidP="002335F7">
      <w:pPr>
        <w:pStyle w:val="Code"/>
      </w:pPr>
      <w:r>
        <w:t>(100%)</w:t>
      </w:r>
    </w:p>
    <w:p w14:paraId="58D78806" w14:textId="77777777" w:rsidR="002335F7" w:rsidRDefault="002335F7" w:rsidP="002335F7">
      <w:pPr>
        <w:pStyle w:val="Code"/>
      </w:pPr>
    </w:p>
    <w:p w14:paraId="5F8A3B93" w14:textId="77777777" w:rsidR="002335F7" w:rsidRDefault="002335F7" w:rsidP="002335F7">
      <w:pPr>
        <w:pStyle w:val="Code"/>
      </w:pPr>
      <w:r>
        <w:t>&lt;-&gt; Opening IGI Snapshot DB snapshots/training/Snapshot_db_IGI_522v2-00-TrgStart.tgz</w:t>
      </w:r>
    </w:p>
    <w:p w14:paraId="551C57BC" w14:textId="77777777" w:rsidR="002335F7" w:rsidRDefault="002335F7" w:rsidP="002335F7">
      <w:pPr>
        <w:pStyle w:val="Code"/>
      </w:pPr>
      <w:r>
        <w:t>## (100%)</w:t>
      </w:r>
    </w:p>
    <w:p w14:paraId="3B5E9F43" w14:textId="77777777" w:rsidR="002335F7" w:rsidRDefault="002335F7" w:rsidP="002335F7">
      <w:pPr>
        <w:pStyle w:val="Code"/>
      </w:pPr>
    </w:p>
    <w:p w14:paraId="3810B09F" w14:textId="77777777" w:rsidR="002335F7" w:rsidRDefault="002335F7" w:rsidP="002335F7">
      <w:pPr>
        <w:pStyle w:val="Code"/>
      </w:pPr>
      <w:r>
        <w:t>&lt;-&gt; Restoring IGI DB</w:t>
      </w:r>
    </w:p>
    <w:p w14:paraId="73549116" w14:textId="77777777" w:rsidR="002335F7" w:rsidRDefault="002335F7" w:rsidP="002335F7">
      <w:pPr>
        <w:pStyle w:val="Code"/>
      </w:pPr>
      <w:r>
        <w:t xml:space="preserve">SQL2540W  Restore is successful, however a warning "2539" was encountered </w:t>
      </w:r>
    </w:p>
    <w:p w14:paraId="0E4EE438" w14:textId="77777777" w:rsidR="002335F7" w:rsidRDefault="002335F7" w:rsidP="002335F7">
      <w:pPr>
        <w:pStyle w:val="Code"/>
      </w:pPr>
      <w:r>
        <w:t>during Database Restore while processing in No Interrupt mode.</w:t>
      </w:r>
    </w:p>
    <w:p w14:paraId="0395E920" w14:textId="77777777" w:rsidR="002335F7" w:rsidRDefault="002335F7" w:rsidP="002335F7">
      <w:pPr>
        <w:pStyle w:val="Code"/>
      </w:pPr>
      <w:r>
        <w:t>SQL1064N  DB2STOP processing was successful.</w:t>
      </w:r>
    </w:p>
    <w:p w14:paraId="291D2D9E" w14:textId="77777777" w:rsidR="002335F7" w:rsidRDefault="002335F7" w:rsidP="002335F7">
      <w:pPr>
        <w:pStyle w:val="Code"/>
      </w:pPr>
      <w:r>
        <w:t>SQL1063N  DB2START processing was successful.</w:t>
      </w:r>
    </w:p>
    <w:p w14:paraId="5F6BDAB1" w14:textId="77777777" w:rsidR="002335F7" w:rsidRDefault="002335F7" w:rsidP="002335F7">
      <w:pPr>
        <w:pStyle w:val="Code"/>
      </w:pPr>
      <w:r>
        <w:t xml:space="preserve"> (100%)</w:t>
      </w:r>
    </w:p>
    <w:p w14:paraId="47B19F67" w14:textId="77777777" w:rsidR="002335F7" w:rsidRDefault="002335F7" w:rsidP="002335F7">
      <w:pPr>
        <w:pStyle w:val="Code"/>
      </w:pPr>
    </w:p>
    <w:p w14:paraId="043D09DD" w14:textId="77777777" w:rsidR="002335F7" w:rsidRDefault="002335F7" w:rsidP="002335F7">
      <w:pPr>
        <w:pStyle w:val="Code"/>
      </w:pPr>
      <w:r>
        <w:t>IGI DB Snapshot Restored.</w:t>
      </w:r>
    </w:p>
    <w:p w14:paraId="34B015CA" w14:textId="77777777" w:rsidR="002335F7" w:rsidRDefault="002335F7" w:rsidP="002335F7">
      <w:pPr>
        <w:pStyle w:val="Code"/>
      </w:pPr>
      <w:r>
        <w:t>--------------------------</w:t>
      </w:r>
    </w:p>
    <w:p w14:paraId="6240AA31" w14:textId="77777777" w:rsidR="002335F7" w:rsidRDefault="002335F7" w:rsidP="002335F7">
      <w:pPr>
        <w:pStyle w:val="Code"/>
      </w:pPr>
    </w:p>
    <w:p w14:paraId="65CE0266" w14:textId="77777777" w:rsidR="002335F7" w:rsidRDefault="002335F7" w:rsidP="002335F7">
      <w:pPr>
        <w:pStyle w:val="Code"/>
      </w:pPr>
    </w:p>
    <w:p w14:paraId="2B3EF2C6" w14:textId="77777777" w:rsidR="002335F7" w:rsidRDefault="002335F7" w:rsidP="002335F7">
      <w:pPr>
        <w:pStyle w:val="Code"/>
      </w:pPr>
      <w:r>
        <w:t>DB DATA SNAPSHOT snapshots/training/Snapshot_db_IGI_522v2-00-TrgStart.tgz Restored.</w:t>
      </w:r>
    </w:p>
    <w:p w14:paraId="28F4691A" w14:textId="77777777" w:rsidR="002335F7" w:rsidRDefault="002335F7" w:rsidP="002335F7">
      <w:pPr>
        <w:pStyle w:val="Code"/>
      </w:pPr>
    </w:p>
    <w:p w14:paraId="4370D5C0" w14:textId="77777777" w:rsidR="002335F7" w:rsidRDefault="002335F7" w:rsidP="002335F7">
      <w:pPr>
        <w:pStyle w:val="Code"/>
      </w:pPr>
      <w:r>
        <w:t>IGI APPSERV AUTOMATIC RESTART</w:t>
      </w:r>
    </w:p>
    <w:p w14:paraId="5AC4EF47" w14:textId="77777777" w:rsidR="002335F7" w:rsidRDefault="002335F7" w:rsidP="002335F7">
      <w:pPr>
        <w:pStyle w:val="Code"/>
      </w:pPr>
      <w:r>
        <w:t>-----------------------------</w:t>
      </w:r>
    </w:p>
    <w:p w14:paraId="501C7067" w14:textId="77777777" w:rsidR="002335F7" w:rsidRDefault="002335F7" w:rsidP="002335F7">
      <w:pPr>
        <w:pStyle w:val="Code"/>
      </w:pPr>
    </w:p>
    <w:p w14:paraId="6E10F1B0" w14:textId="77777777" w:rsidR="002335F7" w:rsidRDefault="002335F7" w:rsidP="002335F7">
      <w:pPr>
        <w:pStyle w:val="Code"/>
      </w:pPr>
      <w:r>
        <w:t>IGI: restarting...</w:t>
      </w:r>
    </w:p>
    <w:p w14:paraId="1B14D7B7" w14:textId="77777777" w:rsidR="002335F7" w:rsidRDefault="002335F7" w:rsidP="002335F7">
      <w:pPr>
        <w:pStyle w:val="Code"/>
      </w:pPr>
      <w:r>
        <w:t>################### (100%)</w:t>
      </w:r>
    </w:p>
    <w:p w14:paraId="059AC680" w14:textId="26D686B1" w:rsidR="00F0426D" w:rsidRDefault="00F0426D" w:rsidP="00F0426D">
      <w:pPr>
        <w:pStyle w:val="Code"/>
      </w:pPr>
    </w:p>
    <w:p w14:paraId="1DBDDD2A" w14:textId="77777777" w:rsidR="00F0426D" w:rsidRDefault="00F0426D" w:rsidP="00F0426D"/>
    <w:p w14:paraId="0AC0599E" w14:textId="110F3DC8" w:rsidR="00F0426D" w:rsidRDefault="00F0426D" w:rsidP="00F0426D">
      <w:pPr>
        <w:pStyle w:val="Note"/>
      </w:pPr>
      <w:r>
        <w:t>If the IGI application had been running then the scripts would have stopped IGI, restored the snapshot, then restarted IGI.</w:t>
      </w:r>
    </w:p>
    <w:p w14:paraId="10C1DE47" w14:textId="77777777" w:rsidR="00F0426D" w:rsidRDefault="00F0426D" w:rsidP="00D45773"/>
    <w:p w14:paraId="730C24F1" w14:textId="6DDD2E13" w:rsidR="00404277" w:rsidRDefault="00F0426D" w:rsidP="00404277">
      <w:r>
        <w:t xml:space="preserve">The data is now ready to be used. </w:t>
      </w:r>
    </w:p>
    <w:p w14:paraId="21910815" w14:textId="53F2B188" w:rsidR="00CA3DB6" w:rsidRDefault="00CA3DB6" w:rsidP="00404277">
      <w:r>
        <w:br w:type="page"/>
      </w:r>
    </w:p>
    <w:p w14:paraId="21F6D9AA" w14:textId="19552761" w:rsidR="00404277" w:rsidRPr="00404277" w:rsidRDefault="00D22176" w:rsidP="00AB6940">
      <w:pPr>
        <w:pStyle w:val="Heading2"/>
        <w:numPr>
          <w:ilvl w:val="0"/>
          <w:numId w:val="0"/>
        </w:numPr>
        <w:ind w:left="432" w:hanging="432"/>
      </w:pPr>
      <w:bookmarkStart w:id="95" w:name="_Toc514249456"/>
      <w:r>
        <w:lastRenderedPageBreak/>
        <w:t>D</w:t>
      </w:r>
      <w:r w:rsidR="002B4308">
        <w:t xml:space="preserve">.2 </w:t>
      </w:r>
      <w:r w:rsidR="00404277" w:rsidRPr="00404277">
        <w:t>Application Server Snapshots</w:t>
      </w:r>
      <w:bookmarkEnd w:id="95"/>
    </w:p>
    <w:p w14:paraId="3DCDBF03" w14:textId="55C1304C" w:rsidR="00FA28E1" w:rsidRDefault="00FA28E1" w:rsidP="00FA28E1">
      <w:pPr>
        <w:pStyle w:val="Note"/>
      </w:pPr>
      <w:r>
        <w:t>The following information is for those that wish to reuse the training image for demo’s and PoCs. We don’t use this application snapshot mechanism for the training labs, we use the VMWare snapshot mechanism.</w:t>
      </w:r>
    </w:p>
    <w:p w14:paraId="34806C76" w14:textId="77777777" w:rsidR="00FA28E1" w:rsidRDefault="00FA28E1" w:rsidP="00404277"/>
    <w:p w14:paraId="61D5FDFD" w14:textId="77777777" w:rsidR="00404277" w:rsidRDefault="00404277" w:rsidP="00404277">
      <w:r>
        <w:t xml:space="preserve">As we can save and restore the data, we also have commands to save and restore the application server instances. </w:t>
      </w:r>
    </w:p>
    <w:p w14:paraId="33F21428" w14:textId="77777777" w:rsidR="00404277" w:rsidRDefault="00404277" w:rsidP="00404277"/>
    <w:p w14:paraId="697DBB5C" w14:textId="77777777" w:rsidR="00404277" w:rsidRDefault="00404277" w:rsidP="00404277">
      <w:r>
        <w:t>It is used to apply patches, where the owner of the VM applies updates and then takes a snapshot which is shared and restored in individual VM environments. It is rarely used.</w:t>
      </w:r>
    </w:p>
    <w:p w14:paraId="68FC1DDE" w14:textId="77777777" w:rsidR="00404277" w:rsidRDefault="00404277" w:rsidP="00404277"/>
    <w:p w14:paraId="17899A35" w14:textId="77777777" w:rsidR="00404277" w:rsidRDefault="00404277" w:rsidP="00404277">
      <w:r>
        <w:t>The commands are;</w:t>
      </w:r>
    </w:p>
    <w:p w14:paraId="14ED984E" w14:textId="77777777" w:rsidR="00404277" w:rsidRDefault="00404277" w:rsidP="0041126E">
      <w:pPr>
        <w:pStyle w:val="ListParagraph"/>
        <w:numPr>
          <w:ilvl w:val="0"/>
          <w:numId w:val="8"/>
        </w:numPr>
        <w:spacing w:after="160" w:line="259" w:lineRule="auto"/>
      </w:pPr>
      <w:r w:rsidRPr="007E5A6A">
        <w:rPr>
          <w:b/>
        </w:rPr>
        <w:t>snap_broker_appserver.sh</w:t>
      </w:r>
      <w:r>
        <w:t xml:space="preserve"> and </w:t>
      </w:r>
      <w:r w:rsidRPr="007E5A6A">
        <w:rPr>
          <w:b/>
        </w:rPr>
        <w:t>snap_igi_appserver.sh</w:t>
      </w:r>
      <w:r>
        <w:t xml:space="preserve"> – to take a copy of an application server, and</w:t>
      </w:r>
    </w:p>
    <w:p w14:paraId="79F8B2E3" w14:textId="77777777" w:rsidR="00404277" w:rsidRDefault="00404277" w:rsidP="0041126E">
      <w:pPr>
        <w:pStyle w:val="ListParagraph"/>
        <w:numPr>
          <w:ilvl w:val="0"/>
          <w:numId w:val="8"/>
        </w:numPr>
        <w:spacing w:after="160" w:line="259" w:lineRule="auto"/>
      </w:pPr>
      <w:r w:rsidRPr="007E5A6A">
        <w:rPr>
          <w:b/>
        </w:rPr>
        <w:t>restore_broker_appserver.sh</w:t>
      </w:r>
      <w:r>
        <w:t xml:space="preserve"> and </w:t>
      </w:r>
      <w:r w:rsidRPr="007E5A6A">
        <w:rPr>
          <w:b/>
        </w:rPr>
        <w:t>restore_igi_appserver</w:t>
      </w:r>
      <w:r>
        <w:t>.sh – to restore a copy of an application server.</w:t>
      </w:r>
    </w:p>
    <w:p w14:paraId="54F3A467" w14:textId="77777777" w:rsidR="00404277" w:rsidRDefault="00404277" w:rsidP="00404277">
      <w:r>
        <w:t>The command structure is the same as for the db commands above; the snap commands don’t have any arguments, the restore commands need the snapshot filename (with path).</w:t>
      </w:r>
    </w:p>
    <w:p w14:paraId="275ED161" w14:textId="58A75425" w:rsidR="00404277" w:rsidRPr="00404277" w:rsidRDefault="00D22176" w:rsidP="00AB6940">
      <w:pPr>
        <w:pStyle w:val="Heading2"/>
        <w:numPr>
          <w:ilvl w:val="0"/>
          <w:numId w:val="0"/>
        </w:numPr>
        <w:ind w:left="432" w:hanging="432"/>
      </w:pPr>
      <w:bookmarkStart w:id="96" w:name="_Toc514249457"/>
      <w:r>
        <w:t>D</w:t>
      </w:r>
      <w:r w:rsidR="002B4308">
        <w:t xml:space="preserve">.3 </w:t>
      </w:r>
      <w:r w:rsidR="00404277" w:rsidRPr="00404277">
        <w:t>Use of sudo</w:t>
      </w:r>
      <w:bookmarkEnd w:id="96"/>
    </w:p>
    <w:p w14:paraId="63647238" w14:textId="6422A23A" w:rsidR="00404277" w:rsidRDefault="00404277" w:rsidP="00404277">
      <w:r>
        <w:t xml:space="preserve">You can use sudo to run superuser commands. For </w:t>
      </w:r>
      <w:r w:rsidR="002B4308">
        <w:t>example,</w:t>
      </w:r>
      <w:r>
        <w:t xml:space="preserve"> to shutdown the system you can run:</w:t>
      </w:r>
    </w:p>
    <w:p w14:paraId="4D8E1A92" w14:textId="77777777" w:rsidR="00404277" w:rsidRDefault="00404277" w:rsidP="00404277"/>
    <w:p w14:paraId="1F7EB838" w14:textId="77777777" w:rsidR="00404277" w:rsidRPr="0048124D" w:rsidRDefault="00404277" w:rsidP="009D2F60">
      <w:pPr>
        <w:pStyle w:val="Code"/>
      </w:pPr>
      <w:r w:rsidRPr="0048124D">
        <w:t>sudo poweroff</w:t>
      </w:r>
    </w:p>
    <w:p w14:paraId="5F9E25C2" w14:textId="77777777" w:rsidR="00404277" w:rsidRDefault="00404277" w:rsidP="00404277"/>
    <w:p w14:paraId="5B6E0912" w14:textId="77777777" w:rsidR="00404277" w:rsidRDefault="00404277" w:rsidP="00404277">
      <w:r>
        <w:t>You can even sudo to su to operate as root, but you shouldn’t need to.</w:t>
      </w:r>
    </w:p>
    <w:p w14:paraId="21976A4F" w14:textId="77777777" w:rsidR="00880BB3" w:rsidRDefault="00880BB3" w:rsidP="00404277"/>
    <w:p w14:paraId="48D61BE9" w14:textId="13F4E8C3" w:rsidR="00880BB3" w:rsidRDefault="00880BB3" w:rsidP="00404277">
      <w:r>
        <w:t>The common commands you may want to use:</w:t>
      </w:r>
    </w:p>
    <w:p w14:paraId="7A0B0612" w14:textId="05AA300C" w:rsidR="00880BB3" w:rsidRDefault="00880BB3" w:rsidP="0041126E">
      <w:pPr>
        <w:pStyle w:val="ListParagraph"/>
        <w:numPr>
          <w:ilvl w:val="0"/>
          <w:numId w:val="13"/>
        </w:numPr>
      </w:pPr>
      <w:r w:rsidRPr="008071B1">
        <w:rPr>
          <w:b/>
        </w:rPr>
        <w:t>sudo poweroff</w:t>
      </w:r>
      <w:r>
        <w:t xml:space="preserve"> – power off the virtual machine</w:t>
      </w:r>
    </w:p>
    <w:p w14:paraId="31180639" w14:textId="00298199" w:rsidR="00880BB3" w:rsidRDefault="00880BB3" w:rsidP="0041126E">
      <w:pPr>
        <w:pStyle w:val="ListParagraph"/>
        <w:numPr>
          <w:ilvl w:val="0"/>
          <w:numId w:val="13"/>
        </w:numPr>
      </w:pPr>
      <w:r w:rsidRPr="008071B1">
        <w:rPr>
          <w:b/>
        </w:rPr>
        <w:t>sudo reboot</w:t>
      </w:r>
      <w:r>
        <w:t xml:space="preserve"> – reboot the virtual machine</w:t>
      </w:r>
    </w:p>
    <w:p w14:paraId="6FD23944" w14:textId="28A66146" w:rsidR="00880BB3" w:rsidRDefault="00880BB3" w:rsidP="0041126E">
      <w:pPr>
        <w:pStyle w:val="ListParagraph"/>
        <w:numPr>
          <w:ilvl w:val="0"/>
          <w:numId w:val="13"/>
        </w:numPr>
      </w:pPr>
      <w:r w:rsidRPr="008071B1">
        <w:rPr>
          <w:b/>
        </w:rPr>
        <w:t>sudo shutdown now</w:t>
      </w:r>
      <w:r>
        <w:t xml:space="preserve"> – shutdown but don’t poweroff the VM</w:t>
      </w:r>
    </w:p>
    <w:p w14:paraId="527BE08F" w14:textId="77777777" w:rsidR="00404277" w:rsidRDefault="00404277" w:rsidP="00D45773"/>
    <w:p w14:paraId="53F4F6E8" w14:textId="77777777" w:rsidR="00D45773" w:rsidRDefault="00D45773" w:rsidP="00D45773">
      <w:pPr>
        <w:rPr>
          <w:lang w:eastAsia="x-none"/>
        </w:rPr>
      </w:pPr>
    </w:p>
    <w:p w14:paraId="77B0F67F" w14:textId="77777777" w:rsidR="00D45773" w:rsidRDefault="00D45773" w:rsidP="00D45773">
      <w:pPr>
        <w:rPr>
          <w:lang w:eastAsia="x-none"/>
        </w:rPr>
      </w:pPr>
    </w:p>
    <w:p w14:paraId="5AED6CA2" w14:textId="77777777" w:rsidR="00D45773" w:rsidRDefault="00D45773" w:rsidP="00D45773">
      <w:pPr>
        <w:rPr>
          <w:lang w:val="en-GB" w:eastAsia="x-none"/>
        </w:rPr>
      </w:pPr>
    </w:p>
    <w:p w14:paraId="25243296" w14:textId="77777777" w:rsidR="007345F6" w:rsidRDefault="007345F6" w:rsidP="00D45773"/>
    <w:p w14:paraId="19A6C110" w14:textId="77777777" w:rsidR="007345F6" w:rsidRDefault="007345F6" w:rsidP="00D45773"/>
    <w:p w14:paraId="0A09E2D0" w14:textId="5E343D85" w:rsidR="0007034A" w:rsidRDefault="0007034A" w:rsidP="0007034A">
      <w:pPr>
        <w:pStyle w:val="Heading1"/>
        <w:numPr>
          <w:ilvl w:val="0"/>
          <w:numId w:val="0"/>
        </w:numPr>
        <w:ind w:left="432" w:hanging="432"/>
      </w:pPr>
      <w:bookmarkStart w:id="97" w:name="_Toc514249458"/>
      <w:bookmarkStart w:id="98" w:name="_Toc474954082"/>
      <w:r>
        <w:lastRenderedPageBreak/>
        <w:t xml:space="preserve">Appendix E – </w:t>
      </w:r>
      <w:r w:rsidR="00501A74">
        <w:t>IGI Data Server VM Components</w:t>
      </w:r>
      <w:bookmarkEnd w:id="97"/>
    </w:p>
    <w:p w14:paraId="384F0E3E" w14:textId="3236FA59" w:rsidR="0007034A" w:rsidRDefault="00D22176" w:rsidP="0007034A">
      <w:bookmarkStart w:id="99" w:name="_Toc474954075"/>
      <w:r>
        <w:t xml:space="preserve">This appendix lists the operating system and products installed on the </w:t>
      </w:r>
      <w:r w:rsidR="00501A74">
        <w:t>IGI Data Server VM</w:t>
      </w:r>
      <w:r>
        <w:t>.</w:t>
      </w:r>
    </w:p>
    <w:p w14:paraId="1529034B" w14:textId="77777777" w:rsidR="00501A74" w:rsidRDefault="00501A74" w:rsidP="0007034A"/>
    <w:p w14:paraId="41FF86C9" w14:textId="0D8BA854" w:rsidR="0007034A" w:rsidRPr="003E493D" w:rsidRDefault="0007034A" w:rsidP="0007034A">
      <w:pPr>
        <w:rPr>
          <w:b/>
          <w:sz w:val="24"/>
        </w:rPr>
      </w:pPr>
      <w:r w:rsidRPr="0007034A">
        <w:rPr>
          <w:b/>
          <w:sz w:val="24"/>
        </w:rPr>
        <w:t>Linux System</w:t>
      </w:r>
      <w:bookmarkEnd w:id="99"/>
    </w:p>
    <w:tbl>
      <w:tblPr>
        <w:tblStyle w:val="TableGrid"/>
        <w:tblW w:w="0" w:type="auto"/>
        <w:tblLook w:val="0680" w:firstRow="0" w:lastRow="0" w:firstColumn="1" w:lastColumn="0" w:noHBand="1" w:noVBand="1"/>
      </w:tblPr>
      <w:tblGrid>
        <w:gridCol w:w="1984"/>
        <w:gridCol w:w="6312"/>
      </w:tblGrid>
      <w:tr w:rsidR="0007034A" w14:paraId="5533D1C9" w14:textId="77777777" w:rsidTr="001A6348">
        <w:tc>
          <w:tcPr>
            <w:tcW w:w="1984" w:type="dxa"/>
            <w:shd w:val="clear" w:color="auto" w:fill="F2F2F2" w:themeFill="background1" w:themeFillShade="F2"/>
          </w:tcPr>
          <w:p w14:paraId="02E2922F" w14:textId="77777777" w:rsidR="0007034A" w:rsidRPr="00F40FD2" w:rsidRDefault="0007034A" w:rsidP="001A6348">
            <w:pPr>
              <w:rPr>
                <w:b/>
              </w:rPr>
            </w:pPr>
            <w:r w:rsidRPr="00F40FD2">
              <w:rPr>
                <w:b/>
              </w:rPr>
              <w:t>Version</w:t>
            </w:r>
          </w:p>
        </w:tc>
        <w:tc>
          <w:tcPr>
            <w:tcW w:w="6312" w:type="dxa"/>
          </w:tcPr>
          <w:p w14:paraId="490EBB4A" w14:textId="77777777" w:rsidR="0007034A" w:rsidRDefault="0007034A" w:rsidP="001A6348">
            <w:r w:rsidRPr="00601C2C">
              <w:t>2.6.32-642.11.1.el6.x86_64</w:t>
            </w:r>
          </w:p>
        </w:tc>
      </w:tr>
      <w:tr w:rsidR="0007034A" w14:paraId="7172D8EE" w14:textId="77777777" w:rsidTr="001A6348">
        <w:tc>
          <w:tcPr>
            <w:tcW w:w="1984" w:type="dxa"/>
            <w:shd w:val="clear" w:color="auto" w:fill="F2F2F2" w:themeFill="background1" w:themeFillShade="F2"/>
          </w:tcPr>
          <w:p w14:paraId="4003FCF0" w14:textId="77777777" w:rsidR="0007034A" w:rsidRPr="00F40FD2" w:rsidRDefault="0007034A" w:rsidP="001A6348">
            <w:pPr>
              <w:rPr>
                <w:b/>
              </w:rPr>
            </w:pPr>
          </w:p>
        </w:tc>
        <w:tc>
          <w:tcPr>
            <w:tcW w:w="6312" w:type="dxa"/>
          </w:tcPr>
          <w:p w14:paraId="740B52C2" w14:textId="77777777" w:rsidR="0007034A" w:rsidRPr="00601C2C" w:rsidRDefault="0007034A" w:rsidP="001A6348">
            <w:r>
              <w:t>CentOS 6.8</w:t>
            </w:r>
          </w:p>
        </w:tc>
      </w:tr>
      <w:tr w:rsidR="0007034A" w14:paraId="1E9F1AA0" w14:textId="77777777" w:rsidTr="001A6348">
        <w:tc>
          <w:tcPr>
            <w:tcW w:w="1984" w:type="dxa"/>
            <w:shd w:val="clear" w:color="auto" w:fill="F2F2F2" w:themeFill="background1" w:themeFillShade="F2"/>
          </w:tcPr>
          <w:p w14:paraId="5DF9176C" w14:textId="77777777" w:rsidR="0007034A" w:rsidRPr="00F40FD2" w:rsidRDefault="0007034A" w:rsidP="001A6348">
            <w:pPr>
              <w:rPr>
                <w:b/>
              </w:rPr>
            </w:pPr>
            <w:r w:rsidRPr="00F40FD2">
              <w:rPr>
                <w:b/>
              </w:rPr>
              <w:t>Hostname</w:t>
            </w:r>
          </w:p>
        </w:tc>
        <w:tc>
          <w:tcPr>
            <w:tcW w:w="6312" w:type="dxa"/>
          </w:tcPr>
          <w:p w14:paraId="380478E7" w14:textId="77777777" w:rsidR="0007034A" w:rsidRDefault="0007034A" w:rsidP="001A6348">
            <w:r>
              <w:t>igi.ibm.com</w:t>
            </w:r>
          </w:p>
        </w:tc>
      </w:tr>
      <w:tr w:rsidR="0007034A" w14:paraId="26B787CB" w14:textId="77777777" w:rsidTr="001A6348">
        <w:tc>
          <w:tcPr>
            <w:tcW w:w="1984" w:type="dxa"/>
            <w:shd w:val="clear" w:color="auto" w:fill="F2F2F2" w:themeFill="background1" w:themeFillShade="F2"/>
          </w:tcPr>
          <w:p w14:paraId="58CD2465" w14:textId="77777777" w:rsidR="0007034A" w:rsidRPr="00F40FD2" w:rsidRDefault="0007034A" w:rsidP="001A6348">
            <w:pPr>
              <w:rPr>
                <w:b/>
              </w:rPr>
            </w:pPr>
            <w:r w:rsidRPr="00F40FD2">
              <w:rPr>
                <w:b/>
              </w:rPr>
              <w:t>Root access</w:t>
            </w:r>
          </w:p>
        </w:tc>
        <w:tc>
          <w:tcPr>
            <w:tcW w:w="6312" w:type="dxa"/>
          </w:tcPr>
          <w:p w14:paraId="50FA2057" w14:textId="77777777" w:rsidR="0007034A" w:rsidRDefault="0007034A" w:rsidP="001A6348">
            <w:r>
              <w:t>Via sudo only</w:t>
            </w:r>
          </w:p>
        </w:tc>
      </w:tr>
    </w:tbl>
    <w:p w14:paraId="69E13695" w14:textId="77777777" w:rsidR="0007034A" w:rsidRDefault="0007034A" w:rsidP="0007034A">
      <w:bookmarkStart w:id="100" w:name="_Toc474954076"/>
    </w:p>
    <w:p w14:paraId="64B40896" w14:textId="41C55FB4" w:rsidR="0007034A" w:rsidRPr="003E493D" w:rsidRDefault="0007034A" w:rsidP="0007034A">
      <w:pPr>
        <w:rPr>
          <w:b/>
          <w:sz w:val="24"/>
        </w:rPr>
      </w:pPr>
      <w:r w:rsidRPr="0007034A">
        <w:rPr>
          <w:b/>
          <w:sz w:val="24"/>
        </w:rPr>
        <w:t>IGI Database</w:t>
      </w:r>
      <w:bookmarkEnd w:id="100"/>
    </w:p>
    <w:tbl>
      <w:tblPr>
        <w:tblStyle w:val="TableGrid"/>
        <w:tblW w:w="0" w:type="auto"/>
        <w:tblLook w:val="0680" w:firstRow="0" w:lastRow="0" w:firstColumn="1" w:lastColumn="0" w:noHBand="1" w:noVBand="1"/>
      </w:tblPr>
      <w:tblGrid>
        <w:gridCol w:w="1984"/>
        <w:gridCol w:w="6312"/>
      </w:tblGrid>
      <w:tr w:rsidR="0007034A" w14:paraId="7005DB1E" w14:textId="77777777" w:rsidTr="001A6348">
        <w:tc>
          <w:tcPr>
            <w:tcW w:w="1984" w:type="dxa"/>
            <w:shd w:val="clear" w:color="auto" w:fill="F2F2F2" w:themeFill="background1" w:themeFillShade="F2"/>
          </w:tcPr>
          <w:p w14:paraId="69BA4851" w14:textId="77777777" w:rsidR="0007034A" w:rsidRPr="00F40FD2" w:rsidRDefault="0007034A" w:rsidP="001A6348">
            <w:pPr>
              <w:rPr>
                <w:b/>
              </w:rPr>
            </w:pPr>
            <w:r w:rsidRPr="00F40FD2">
              <w:rPr>
                <w:b/>
              </w:rPr>
              <w:t>Version</w:t>
            </w:r>
          </w:p>
        </w:tc>
        <w:tc>
          <w:tcPr>
            <w:tcW w:w="6312" w:type="dxa"/>
          </w:tcPr>
          <w:p w14:paraId="2A7545DC" w14:textId="77777777" w:rsidR="0007034A" w:rsidRDefault="0007034A" w:rsidP="001A6348">
            <w:r>
              <w:t>10.5.0.5 (Fixpack 5)</w:t>
            </w:r>
          </w:p>
        </w:tc>
      </w:tr>
      <w:tr w:rsidR="0007034A" w14:paraId="59C40CBA" w14:textId="77777777" w:rsidTr="001A6348">
        <w:tc>
          <w:tcPr>
            <w:tcW w:w="1984" w:type="dxa"/>
            <w:shd w:val="clear" w:color="auto" w:fill="F2F2F2" w:themeFill="background1" w:themeFillShade="F2"/>
          </w:tcPr>
          <w:p w14:paraId="2BB3F1B4" w14:textId="77777777" w:rsidR="0007034A" w:rsidRPr="00F40FD2" w:rsidRDefault="0007034A" w:rsidP="001A6348">
            <w:pPr>
              <w:rPr>
                <w:b/>
              </w:rPr>
            </w:pPr>
            <w:r w:rsidRPr="00F40FD2">
              <w:rPr>
                <w:b/>
              </w:rPr>
              <w:t>Install location</w:t>
            </w:r>
          </w:p>
        </w:tc>
        <w:tc>
          <w:tcPr>
            <w:tcW w:w="6312" w:type="dxa"/>
          </w:tcPr>
          <w:p w14:paraId="314C5E22" w14:textId="77777777" w:rsidR="0007034A" w:rsidRDefault="0007034A" w:rsidP="001A6348">
            <w:r>
              <w:t>/opt/IBM/db2/V10.5</w:t>
            </w:r>
          </w:p>
        </w:tc>
      </w:tr>
      <w:tr w:rsidR="0007034A" w14:paraId="0DAF0D8A" w14:textId="77777777" w:rsidTr="001A6348">
        <w:tc>
          <w:tcPr>
            <w:tcW w:w="1984" w:type="dxa"/>
            <w:shd w:val="clear" w:color="auto" w:fill="F2F2F2" w:themeFill="background1" w:themeFillShade="F2"/>
          </w:tcPr>
          <w:p w14:paraId="51291542" w14:textId="77777777" w:rsidR="0007034A" w:rsidRPr="00F40FD2" w:rsidRDefault="0007034A" w:rsidP="001A6348">
            <w:pPr>
              <w:rPr>
                <w:b/>
              </w:rPr>
            </w:pPr>
            <w:r w:rsidRPr="00F40FD2">
              <w:rPr>
                <w:b/>
              </w:rPr>
              <w:t>Install owner</w:t>
            </w:r>
          </w:p>
        </w:tc>
        <w:tc>
          <w:tcPr>
            <w:tcW w:w="6312" w:type="dxa"/>
          </w:tcPr>
          <w:p w14:paraId="30216F14" w14:textId="77777777" w:rsidR="0007034A" w:rsidRDefault="0007034A" w:rsidP="001A6348">
            <w:r>
              <w:t>bin / bin</w:t>
            </w:r>
          </w:p>
        </w:tc>
      </w:tr>
    </w:tbl>
    <w:p w14:paraId="0FA70E40" w14:textId="77777777" w:rsidR="0007034A" w:rsidRDefault="0007034A" w:rsidP="0007034A">
      <w:pPr>
        <w:pStyle w:val="NoSpacing"/>
      </w:pPr>
    </w:p>
    <w:p w14:paraId="16DA59AF" w14:textId="77777777" w:rsidR="0007034A" w:rsidRDefault="0007034A" w:rsidP="0007034A">
      <w:r>
        <w:t>IGI DB Instance:</w:t>
      </w:r>
    </w:p>
    <w:tbl>
      <w:tblPr>
        <w:tblStyle w:val="TableGrid"/>
        <w:tblW w:w="0" w:type="auto"/>
        <w:tblLook w:val="0680" w:firstRow="0" w:lastRow="0" w:firstColumn="1" w:lastColumn="0" w:noHBand="1" w:noVBand="1"/>
      </w:tblPr>
      <w:tblGrid>
        <w:gridCol w:w="1984"/>
        <w:gridCol w:w="6312"/>
      </w:tblGrid>
      <w:tr w:rsidR="0007034A" w14:paraId="1F4AFC2D" w14:textId="77777777" w:rsidTr="001A6348">
        <w:tc>
          <w:tcPr>
            <w:tcW w:w="1984" w:type="dxa"/>
            <w:shd w:val="clear" w:color="auto" w:fill="F2F2F2" w:themeFill="background1" w:themeFillShade="F2"/>
          </w:tcPr>
          <w:p w14:paraId="51AF5D66" w14:textId="77777777" w:rsidR="0007034A" w:rsidRPr="00F40FD2" w:rsidRDefault="0007034A" w:rsidP="001A6348">
            <w:pPr>
              <w:rPr>
                <w:b/>
              </w:rPr>
            </w:pPr>
            <w:r w:rsidRPr="00F40FD2">
              <w:rPr>
                <w:b/>
              </w:rPr>
              <w:t>Owner</w:t>
            </w:r>
          </w:p>
        </w:tc>
        <w:tc>
          <w:tcPr>
            <w:tcW w:w="6312" w:type="dxa"/>
          </w:tcPr>
          <w:p w14:paraId="4F9EEF31" w14:textId="77777777" w:rsidR="0007034A" w:rsidRDefault="0007034A" w:rsidP="001A6348">
            <w:r>
              <w:t>igiinst</w:t>
            </w:r>
          </w:p>
        </w:tc>
      </w:tr>
      <w:tr w:rsidR="0007034A" w14:paraId="1CC10BE5" w14:textId="77777777" w:rsidTr="001A6348">
        <w:tc>
          <w:tcPr>
            <w:tcW w:w="1984" w:type="dxa"/>
            <w:shd w:val="clear" w:color="auto" w:fill="F2F2F2" w:themeFill="background1" w:themeFillShade="F2"/>
          </w:tcPr>
          <w:p w14:paraId="1AB907DE" w14:textId="77777777" w:rsidR="0007034A" w:rsidRPr="00F40FD2" w:rsidRDefault="0007034A" w:rsidP="001A6348">
            <w:pPr>
              <w:rPr>
                <w:b/>
              </w:rPr>
            </w:pPr>
            <w:r w:rsidRPr="00F40FD2">
              <w:rPr>
                <w:b/>
              </w:rPr>
              <w:t xml:space="preserve">igiinst (IGI DB) </w:t>
            </w:r>
          </w:p>
        </w:tc>
        <w:tc>
          <w:tcPr>
            <w:tcW w:w="6312" w:type="dxa"/>
          </w:tcPr>
          <w:p w14:paraId="476F87FF" w14:textId="77777777" w:rsidR="0007034A" w:rsidRDefault="0007034A" w:rsidP="001A6348">
            <w:r>
              <w:t>/home/igiinst/igiinst</w:t>
            </w:r>
          </w:p>
        </w:tc>
      </w:tr>
      <w:tr w:rsidR="0007034A" w14:paraId="72F6EACE" w14:textId="77777777" w:rsidTr="001A6348">
        <w:tc>
          <w:tcPr>
            <w:tcW w:w="1984" w:type="dxa"/>
            <w:shd w:val="clear" w:color="auto" w:fill="F2F2F2" w:themeFill="background1" w:themeFillShade="F2"/>
          </w:tcPr>
          <w:p w14:paraId="34F203E5" w14:textId="77777777" w:rsidR="0007034A" w:rsidRPr="00F40FD2" w:rsidRDefault="0007034A" w:rsidP="001A6348">
            <w:pPr>
              <w:rPr>
                <w:b/>
              </w:rPr>
            </w:pPr>
            <w:r w:rsidRPr="00F40FD2">
              <w:rPr>
                <w:b/>
              </w:rPr>
              <w:t>Network port</w:t>
            </w:r>
          </w:p>
        </w:tc>
        <w:tc>
          <w:tcPr>
            <w:tcW w:w="6312" w:type="dxa"/>
          </w:tcPr>
          <w:p w14:paraId="438C2868" w14:textId="77777777" w:rsidR="0007034A" w:rsidRDefault="0007034A" w:rsidP="001A6348">
            <w:r>
              <w:t>50000</w:t>
            </w:r>
          </w:p>
        </w:tc>
      </w:tr>
      <w:tr w:rsidR="0007034A" w14:paraId="5E8A96E7" w14:textId="77777777" w:rsidTr="001A6348">
        <w:tc>
          <w:tcPr>
            <w:tcW w:w="1984" w:type="dxa"/>
            <w:shd w:val="clear" w:color="auto" w:fill="F2F2F2" w:themeFill="background1" w:themeFillShade="F2"/>
          </w:tcPr>
          <w:p w14:paraId="059AD68D" w14:textId="77777777" w:rsidR="0007034A" w:rsidRPr="00F40FD2" w:rsidRDefault="0007034A" w:rsidP="001A6348">
            <w:pPr>
              <w:rPr>
                <w:b/>
              </w:rPr>
            </w:pPr>
            <w:r w:rsidRPr="00F40FD2">
              <w:rPr>
                <w:b/>
              </w:rPr>
              <w:t>Install owner</w:t>
            </w:r>
          </w:p>
        </w:tc>
        <w:tc>
          <w:tcPr>
            <w:tcW w:w="6312" w:type="dxa"/>
          </w:tcPr>
          <w:p w14:paraId="2025A07D" w14:textId="77777777" w:rsidR="0007034A" w:rsidRDefault="0007034A" w:rsidP="001A6348">
            <w:r>
              <w:t>igiinst / db2iadm1</w:t>
            </w:r>
          </w:p>
        </w:tc>
      </w:tr>
    </w:tbl>
    <w:p w14:paraId="05CBFE4D" w14:textId="77777777" w:rsidR="0007034A" w:rsidRDefault="0007034A" w:rsidP="0007034A">
      <w:pPr>
        <w:pStyle w:val="NoSpacing"/>
      </w:pPr>
    </w:p>
    <w:p w14:paraId="7DE79667" w14:textId="77777777" w:rsidR="0007034A" w:rsidRDefault="0007034A" w:rsidP="0007034A">
      <w:r>
        <w:t>IGI LDAP Instance:</w:t>
      </w:r>
    </w:p>
    <w:tbl>
      <w:tblPr>
        <w:tblStyle w:val="TableGrid"/>
        <w:tblW w:w="0" w:type="auto"/>
        <w:tblLook w:val="0680" w:firstRow="0" w:lastRow="0" w:firstColumn="1" w:lastColumn="0" w:noHBand="1" w:noVBand="1"/>
      </w:tblPr>
      <w:tblGrid>
        <w:gridCol w:w="1984"/>
        <w:gridCol w:w="6312"/>
      </w:tblGrid>
      <w:tr w:rsidR="0007034A" w14:paraId="289BC805" w14:textId="77777777" w:rsidTr="001A6348">
        <w:tc>
          <w:tcPr>
            <w:tcW w:w="1984" w:type="dxa"/>
            <w:shd w:val="clear" w:color="auto" w:fill="F2F2F2" w:themeFill="background1" w:themeFillShade="F2"/>
          </w:tcPr>
          <w:p w14:paraId="3881E3BB" w14:textId="77777777" w:rsidR="0007034A" w:rsidRPr="00F40FD2" w:rsidRDefault="0007034A" w:rsidP="001A6348">
            <w:pPr>
              <w:rPr>
                <w:b/>
              </w:rPr>
            </w:pPr>
            <w:r w:rsidRPr="00F40FD2">
              <w:rPr>
                <w:b/>
              </w:rPr>
              <w:t>Owner</w:t>
            </w:r>
          </w:p>
        </w:tc>
        <w:tc>
          <w:tcPr>
            <w:tcW w:w="6312" w:type="dxa"/>
          </w:tcPr>
          <w:p w14:paraId="6A0A4F94" w14:textId="77777777" w:rsidR="0007034A" w:rsidRDefault="0007034A" w:rsidP="001A6348">
            <w:r>
              <w:t>igildap</w:t>
            </w:r>
          </w:p>
        </w:tc>
      </w:tr>
      <w:tr w:rsidR="0007034A" w14:paraId="2B1E0CED" w14:textId="77777777" w:rsidTr="001A6348">
        <w:tc>
          <w:tcPr>
            <w:tcW w:w="1984" w:type="dxa"/>
            <w:shd w:val="clear" w:color="auto" w:fill="F2F2F2" w:themeFill="background1" w:themeFillShade="F2"/>
          </w:tcPr>
          <w:p w14:paraId="7B5526D4" w14:textId="77777777" w:rsidR="0007034A" w:rsidRPr="00F40FD2" w:rsidRDefault="0007034A" w:rsidP="001A6348">
            <w:pPr>
              <w:rPr>
                <w:b/>
              </w:rPr>
            </w:pPr>
            <w:r w:rsidRPr="00F40FD2">
              <w:rPr>
                <w:b/>
              </w:rPr>
              <w:t xml:space="preserve">igiinst (IGI DB) </w:t>
            </w:r>
          </w:p>
        </w:tc>
        <w:tc>
          <w:tcPr>
            <w:tcW w:w="6312" w:type="dxa"/>
          </w:tcPr>
          <w:p w14:paraId="0CBF8A01" w14:textId="77777777" w:rsidR="0007034A" w:rsidRDefault="0007034A" w:rsidP="001A6348">
            <w:r>
              <w:t>/home/igildap/igildap</w:t>
            </w:r>
          </w:p>
        </w:tc>
      </w:tr>
      <w:tr w:rsidR="0007034A" w14:paraId="30AF8D08" w14:textId="77777777" w:rsidTr="001A6348">
        <w:tc>
          <w:tcPr>
            <w:tcW w:w="1984" w:type="dxa"/>
            <w:shd w:val="clear" w:color="auto" w:fill="F2F2F2" w:themeFill="background1" w:themeFillShade="F2"/>
          </w:tcPr>
          <w:p w14:paraId="3AE29B4B" w14:textId="77777777" w:rsidR="0007034A" w:rsidRPr="00F40FD2" w:rsidRDefault="0007034A" w:rsidP="001A6348">
            <w:pPr>
              <w:rPr>
                <w:b/>
              </w:rPr>
            </w:pPr>
            <w:r w:rsidRPr="00F40FD2">
              <w:rPr>
                <w:b/>
              </w:rPr>
              <w:t>Network port</w:t>
            </w:r>
          </w:p>
        </w:tc>
        <w:tc>
          <w:tcPr>
            <w:tcW w:w="6312" w:type="dxa"/>
          </w:tcPr>
          <w:p w14:paraId="226C52C1" w14:textId="77777777" w:rsidR="0007034A" w:rsidRDefault="0007034A" w:rsidP="001A6348">
            <w:r>
              <w:t>None enabled</w:t>
            </w:r>
          </w:p>
        </w:tc>
      </w:tr>
      <w:tr w:rsidR="0007034A" w14:paraId="078D7376" w14:textId="77777777" w:rsidTr="001A6348">
        <w:tc>
          <w:tcPr>
            <w:tcW w:w="1984" w:type="dxa"/>
            <w:shd w:val="clear" w:color="auto" w:fill="F2F2F2" w:themeFill="background1" w:themeFillShade="F2"/>
          </w:tcPr>
          <w:p w14:paraId="59C23A5B" w14:textId="77777777" w:rsidR="0007034A" w:rsidRPr="00F40FD2" w:rsidRDefault="0007034A" w:rsidP="001A6348">
            <w:pPr>
              <w:rPr>
                <w:b/>
              </w:rPr>
            </w:pPr>
            <w:r w:rsidRPr="00F40FD2">
              <w:rPr>
                <w:b/>
              </w:rPr>
              <w:t>Install owner</w:t>
            </w:r>
          </w:p>
        </w:tc>
        <w:tc>
          <w:tcPr>
            <w:tcW w:w="6312" w:type="dxa"/>
          </w:tcPr>
          <w:p w14:paraId="0B4595B8" w14:textId="77777777" w:rsidR="0007034A" w:rsidRDefault="0007034A" w:rsidP="001A6348">
            <w:r>
              <w:t>igiinst / db2iadm1</w:t>
            </w:r>
          </w:p>
        </w:tc>
      </w:tr>
    </w:tbl>
    <w:p w14:paraId="58933182" w14:textId="77777777" w:rsidR="0007034A" w:rsidRDefault="0007034A" w:rsidP="0007034A">
      <w:bookmarkStart w:id="101" w:name="_Toc474954077"/>
    </w:p>
    <w:p w14:paraId="0B89110E" w14:textId="4BF55747" w:rsidR="0007034A" w:rsidRPr="003E493D" w:rsidRDefault="0007034A" w:rsidP="0007034A">
      <w:pPr>
        <w:rPr>
          <w:b/>
          <w:sz w:val="24"/>
        </w:rPr>
      </w:pPr>
      <w:r w:rsidRPr="0007034A">
        <w:rPr>
          <w:b/>
          <w:sz w:val="24"/>
        </w:rPr>
        <w:t>Broker LDAP</w:t>
      </w:r>
      <w:bookmarkEnd w:id="101"/>
    </w:p>
    <w:tbl>
      <w:tblPr>
        <w:tblStyle w:val="TableGrid"/>
        <w:tblW w:w="0" w:type="auto"/>
        <w:tblLook w:val="0680" w:firstRow="0" w:lastRow="0" w:firstColumn="1" w:lastColumn="0" w:noHBand="1" w:noVBand="1"/>
      </w:tblPr>
      <w:tblGrid>
        <w:gridCol w:w="1984"/>
        <w:gridCol w:w="6312"/>
      </w:tblGrid>
      <w:tr w:rsidR="0007034A" w14:paraId="35505847" w14:textId="77777777" w:rsidTr="001A6348">
        <w:tc>
          <w:tcPr>
            <w:tcW w:w="1984" w:type="dxa"/>
            <w:shd w:val="clear" w:color="auto" w:fill="F2F2F2" w:themeFill="background1" w:themeFillShade="F2"/>
          </w:tcPr>
          <w:p w14:paraId="245FF06C" w14:textId="77777777" w:rsidR="0007034A" w:rsidRPr="00F40FD2" w:rsidRDefault="0007034A" w:rsidP="001A6348">
            <w:pPr>
              <w:rPr>
                <w:b/>
              </w:rPr>
            </w:pPr>
            <w:r w:rsidRPr="00F40FD2">
              <w:rPr>
                <w:b/>
              </w:rPr>
              <w:t>Version</w:t>
            </w:r>
          </w:p>
        </w:tc>
        <w:tc>
          <w:tcPr>
            <w:tcW w:w="6312" w:type="dxa"/>
          </w:tcPr>
          <w:p w14:paraId="0F972AC4" w14:textId="77777777" w:rsidR="0007034A" w:rsidRDefault="0007034A" w:rsidP="001A6348">
            <w:r>
              <w:t>6.4.0.0 (no fixpacks)</w:t>
            </w:r>
          </w:p>
        </w:tc>
      </w:tr>
      <w:tr w:rsidR="0007034A" w14:paraId="349FDCBB" w14:textId="77777777" w:rsidTr="001A6348">
        <w:tc>
          <w:tcPr>
            <w:tcW w:w="1984" w:type="dxa"/>
            <w:shd w:val="clear" w:color="auto" w:fill="F2F2F2" w:themeFill="background1" w:themeFillShade="F2"/>
          </w:tcPr>
          <w:p w14:paraId="665762AC" w14:textId="77777777" w:rsidR="0007034A" w:rsidRPr="00F40FD2" w:rsidRDefault="0007034A" w:rsidP="001A6348">
            <w:pPr>
              <w:rPr>
                <w:b/>
              </w:rPr>
            </w:pPr>
            <w:r w:rsidRPr="00F40FD2">
              <w:rPr>
                <w:b/>
              </w:rPr>
              <w:t>Install location</w:t>
            </w:r>
          </w:p>
        </w:tc>
        <w:tc>
          <w:tcPr>
            <w:tcW w:w="6312" w:type="dxa"/>
          </w:tcPr>
          <w:p w14:paraId="41715A3E" w14:textId="77777777" w:rsidR="0007034A" w:rsidRDefault="0007034A" w:rsidP="001A6348">
            <w:r w:rsidRPr="001C0C0D">
              <w:t>/opt/ibm/ldap/V6.4/</w:t>
            </w:r>
          </w:p>
        </w:tc>
      </w:tr>
      <w:tr w:rsidR="0007034A" w14:paraId="5FC2B4CD" w14:textId="77777777" w:rsidTr="001A6348">
        <w:tc>
          <w:tcPr>
            <w:tcW w:w="1984" w:type="dxa"/>
            <w:shd w:val="clear" w:color="auto" w:fill="F2F2F2" w:themeFill="background1" w:themeFillShade="F2"/>
          </w:tcPr>
          <w:p w14:paraId="73E3D476" w14:textId="77777777" w:rsidR="0007034A" w:rsidRPr="00F40FD2" w:rsidRDefault="0007034A" w:rsidP="001A6348">
            <w:pPr>
              <w:rPr>
                <w:b/>
              </w:rPr>
            </w:pPr>
            <w:r w:rsidRPr="00F40FD2">
              <w:rPr>
                <w:b/>
              </w:rPr>
              <w:t>Instance directory</w:t>
            </w:r>
          </w:p>
        </w:tc>
        <w:tc>
          <w:tcPr>
            <w:tcW w:w="6312" w:type="dxa"/>
          </w:tcPr>
          <w:p w14:paraId="065AAD9B" w14:textId="77777777" w:rsidR="0007034A" w:rsidRDefault="0007034A" w:rsidP="001A6348">
            <w:r w:rsidRPr="00601C2C">
              <w:t>/home/igildap/idsslapd-igildap/</w:t>
            </w:r>
          </w:p>
        </w:tc>
      </w:tr>
      <w:tr w:rsidR="0007034A" w14:paraId="0C67F4DE" w14:textId="77777777" w:rsidTr="001A6348">
        <w:tc>
          <w:tcPr>
            <w:tcW w:w="1984" w:type="dxa"/>
            <w:shd w:val="clear" w:color="auto" w:fill="F2F2F2" w:themeFill="background1" w:themeFillShade="F2"/>
          </w:tcPr>
          <w:p w14:paraId="4B9EFDBB" w14:textId="77777777" w:rsidR="0007034A" w:rsidRPr="00F40FD2" w:rsidRDefault="0007034A" w:rsidP="001A6348">
            <w:pPr>
              <w:rPr>
                <w:b/>
              </w:rPr>
            </w:pPr>
            <w:r w:rsidRPr="00F40FD2">
              <w:rPr>
                <w:b/>
              </w:rPr>
              <w:t>LDAP port</w:t>
            </w:r>
          </w:p>
        </w:tc>
        <w:tc>
          <w:tcPr>
            <w:tcW w:w="6312" w:type="dxa"/>
          </w:tcPr>
          <w:p w14:paraId="2D78BFEF" w14:textId="77777777" w:rsidR="0007034A" w:rsidRDefault="0007034A" w:rsidP="001A6348">
            <w:r>
              <w:t>389</w:t>
            </w:r>
          </w:p>
        </w:tc>
      </w:tr>
      <w:tr w:rsidR="0007034A" w14:paraId="56549CCE" w14:textId="77777777" w:rsidTr="001A6348">
        <w:tc>
          <w:tcPr>
            <w:tcW w:w="1984" w:type="dxa"/>
            <w:shd w:val="clear" w:color="auto" w:fill="F2F2F2" w:themeFill="background1" w:themeFillShade="F2"/>
          </w:tcPr>
          <w:p w14:paraId="0B298F3D" w14:textId="77777777" w:rsidR="0007034A" w:rsidRPr="00F40FD2" w:rsidRDefault="0007034A" w:rsidP="001A6348">
            <w:pPr>
              <w:rPr>
                <w:b/>
              </w:rPr>
            </w:pPr>
            <w:r w:rsidRPr="00F40FD2">
              <w:rPr>
                <w:b/>
              </w:rPr>
              <w:t>SSL port</w:t>
            </w:r>
          </w:p>
        </w:tc>
        <w:tc>
          <w:tcPr>
            <w:tcW w:w="6312" w:type="dxa"/>
          </w:tcPr>
          <w:p w14:paraId="5468DF8A" w14:textId="77777777" w:rsidR="0007034A" w:rsidRDefault="0007034A" w:rsidP="001A6348">
            <w:r>
              <w:t>Not enabled</w:t>
            </w:r>
          </w:p>
        </w:tc>
      </w:tr>
      <w:tr w:rsidR="0007034A" w14:paraId="5A940AB8" w14:textId="77777777" w:rsidTr="001A6348">
        <w:tc>
          <w:tcPr>
            <w:tcW w:w="1984" w:type="dxa"/>
            <w:shd w:val="clear" w:color="auto" w:fill="F2F2F2" w:themeFill="background1" w:themeFillShade="F2"/>
          </w:tcPr>
          <w:p w14:paraId="0710655A" w14:textId="77777777" w:rsidR="0007034A" w:rsidRPr="00F40FD2" w:rsidRDefault="0007034A" w:rsidP="001A6348">
            <w:pPr>
              <w:rPr>
                <w:b/>
              </w:rPr>
            </w:pPr>
            <w:r w:rsidRPr="00F40FD2">
              <w:rPr>
                <w:b/>
              </w:rPr>
              <w:t>LDAP log</w:t>
            </w:r>
          </w:p>
        </w:tc>
        <w:tc>
          <w:tcPr>
            <w:tcW w:w="6312" w:type="dxa"/>
          </w:tcPr>
          <w:p w14:paraId="1B0CF15C" w14:textId="77777777" w:rsidR="0007034A" w:rsidRDefault="0007034A" w:rsidP="001A6348">
            <w:r>
              <w:t>/opt/IBM/SDI1/V7.1.1.timsol/logs/ibmdi.log</w:t>
            </w:r>
          </w:p>
        </w:tc>
      </w:tr>
      <w:tr w:rsidR="0007034A" w14:paraId="57A68F52" w14:textId="77777777" w:rsidTr="001A6348">
        <w:tc>
          <w:tcPr>
            <w:tcW w:w="1984" w:type="dxa"/>
            <w:shd w:val="clear" w:color="auto" w:fill="F2F2F2" w:themeFill="background1" w:themeFillShade="F2"/>
          </w:tcPr>
          <w:p w14:paraId="7C6C2CCD" w14:textId="77777777" w:rsidR="0007034A" w:rsidRPr="00F40FD2" w:rsidRDefault="0007034A" w:rsidP="001A6348">
            <w:pPr>
              <w:rPr>
                <w:b/>
              </w:rPr>
            </w:pPr>
            <w:r w:rsidRPr="00F40FD2">
              <w:rPr>
                <w:b/>
              </w:rPr>
              <w:t>Install owner</w:t>
            </w:r>
          </w:p>
        </w:tc>
        <w:tc>
          <w:tcPr>
            <w:tcW w:w="6312" w:type="dxa"/>
          </w:tcPr>
          <w:p w14:paraId="5CFFAD41" w14:textId="77777777" w:rsidR="0007034A" w:rsidRDefault="0007034A" w:rsidP="001A6348">
            <w:r>
              <w:t>igildap / idsldap</w:t>
            </w:r>
          </w:p>
        </w:tc>
      </w:tr>
    </w:tbl>
    <w:p w14:paraId="2BD52E88" w14:textId="77777777" w:rsidR="0007034A" w:rsidRDefault="0007034A" w:rsidP="0007034A">
      <w:bookmarkStart w:id="102" w:name="_Toc474954078"/>
    </w:p>
    <w:p w14:paraId="02B52169" w14:textId="1E22254C" w:rsidR="0007034A" w:rsidRPr="003E493D" w:rsidRDefault="0007034A" w:rsidP="0007034A">
      <w:pPr>
        <w:rPr>
          <w:b/>
          <w:sz w:val="24"/>
        </w:rPr>
      </w:pPr>
      <w:r w:rsidRPr="0007034A">
        <w:rPr>
          <w:b/>
          <w:sz w:val="24"/>
        </w:rPr>
        <w:t>TDI</w:t>
      </w:r>
      <w:bookmarkEnd w:id="102"/>
    </w:p>
    <w:tbl>
      <w:tblPr>
        <w:tblStyle w:val="TableGrid"/>
        <w:tblW w:w="0" w:type="auto"/>
        <w:tblLook w:val="0680" w:firstRow="0" w:lastRow="0" w:firstColumn="1" w:lastColumn="0" w:noHBand="1" w:noVBand="1"/>
      </w:tblPr>
      <w:tblGrid>
        <w:gridCol w:w="1984"/>
        <w:gridCol w:w="6312"/>
      </w:tblGrid>
      <w:tr w:rsidR="0007034A" w14:paraId="681B9A49" w14:textId="77777777" w:rsidTr="001A6348">
        <w:tc>
          <w:tcPr>
            <w:tcW w:w="1984" w:type="dxa"/>
            <w:shd w:val="clear" w:color="auto" w:fill="F2F2F2" w:themeFill="background1" w:themeFillShade="F2"/>
          </w:tcPr>
          <w:p w14:paraId="79CF656D" w14:textId="77777777" w:rsidR="0007034A" w:rsidRPr="00F40FD2" w:rsidRDefault="0007034A" w:rsidP="001A6348">
            <w:pPr>
              <w:rPr>
                <w:b/>
              </w:rPr>
            </w:pPr>
            <w:r w:rsidRPr="00F40FD2">
              <w:rPr>
                <w:b/>
              </w:rPr>
              <w:t>Version</w:t>
            </w:r>
          </w:p>
        </w:tc>
        <w:tc>
          <w:tcPr>
            <w:tcW w:w="6312" w:type="dxa"/>
          </w:tcPr>
          <w:p w14:paraId="2472EDDA" w14:textId="77777777" w:rsidR="0007034A" w:rsidRDefault="0007034A" w:rsidP="001A6348">
            <w:r>
              <w:t>7.1.1.5 (FixPack 5, Sept 2015)</w:t>
            </w:r>
          </w:p>
        </w:tc>
      </w:tr>
      <w:tr w:rsidR="0007034A" w14:paraId="7AB1AFA2" w14:textId="77777777" w:rsidTr="001A6348">
        <w:tc>
          <w:tcPr>
            <w:tcW w:w="1984" w:type="dxa"/>
            <w:shd w:val="clear" w:color="auto" w:fill="F2F2F2" w:themeFill="background1" w:themeFillShade="F2"/>
          </w:tcPr>
          <w:p w14:paraId="05FAD769" w14:textId="77777777" w:rsidR="0007034A" w:rsidRPr="00F40FD2" w:rsidRDefault="0007034A" w:rsidP="001A6348">
            <w:pPr>
              <w:rPr>
                <w:b/>
              </w:rPr>
            </w:pPr>
            <w:r w:rsidRPr="00F40FD2">
              <w:rPr>
                <w:b/>
              </w:rPr>
              <w:t>Install location</w:t>
            </w:r>
          </w:p>
        </w:tc>
        <w:tc>
          <w:tcPr>
            <w:tcW w:w="6312" w:type="dxa"/>
          </w:tcPr>
          <w:p w14:paraId="03269869" w14:textId="77777777" w:rsidR="0007034A" w:rsidRDefault="0007034A" w:rsidP="001A6348">
            <w:r>
              <w:t>/opt/IBM/SDI1/V7.1.1</w:t>
            </w:r>
          </w:p>
        </w:tc>
      </w:tr>
      <w:tr w:rsidR="0007034A" w14:paraId="06FEB7B4" w14:textId="77777777" w:rsidTr="001A6348">
        <w:tc>
          <w:tcPr>
            <w:tcW w:w="1984" w:type="dxa"/>
            <w:shd w:val="clear" w:color="auto" w:fill="F2F2F2" w:themeFill="background1" w:themeFillShade="F2"/>
          </w:tcPr>
          <w:p w14:paraId="0DABE29A" w14:textId="77777777" w:rsidR="0007034A" w:rsidRPr="00F40FD2" w:rsidRDefault="0007034A" w:rsidP="001A6348">
            <w:pPr>
              <w:rPr>
                <w:b/>
              </w:rPr>
            </w:pPr>
            <w:r w:rsidRPr="00F40FD2">
              <w:rPr>
                <w:b/>
              </w:rPr>
              <w:t>Solution directory</w:t>
            </w:r>
          </w:p>
        </w:tc>
        <w:tc>
          <w:tcPr>
            <w:tcW w:w="6312" w:type="dxa"/>
          </w:tcPr>
          <w:p w14:paraId="1620E505" w14:textId="77777777" w:rsidR="0007034A" w:rsidRDefault="0007034A" w:rsidP="001A6348">
            <w:r>
              <w:t>/opt/IBM/SD11/V7.1.1/timsol</w:t>
            </w:r>
          </w:p>
        </w:tc>
      </w:tr>
      <w:tr w:rsidR="0007034A" w14:paraId="2D872D95" w14:textId="77777777" w:rsidTr="001A6348">
        <w:tc>
          <w:tcPr>
            <w:tcW w:w="1984" w:type="dxa"/>
            <w:shd w:val="clear" w:color="auto" w:fill="F2F2F2" w:themeFill="background1" w:themeFillShade="F2"/>
          </w:tcPr>
          <w:p w14:paraId="74DA216B" w14:textId="77777777" w:rsidR="0007034A" w:rsidRPr="00F40FD2" w:rsidRDefault="0007034A" w:rsidP="001A6348">
            <w:pPr>
              <w:rPr>
                <w:b/>
              </w:rPr>
            </w:pPr>
            <w:r w:rsidRPr="00F40FD2">
              <w:rPr>
                <w:b/>
              </w:rPr>
              <w:t>RMI port</w:t>
            </w:r>
          </w:p>
        </w:tc>
        <w:tc>
          <w:tcPr>
            <w:tcW w:w="6312" w:type="dxa"/>
          </w:tcPr>
          <w:p w14:paraId="6F410C71" w14:textId="77777777" w:rsidR="0007034A" w:rsidRDefault="0007034A" w:rsidP="001A6348">
            <w:r>
              <w:t>1199 (e.g. 172.16.111.142:1199)</w:t>
            </w:r>
          </w:p>
        </w:tc>
      </w:tr>
      <w:tr w:rsidR="0007034A" w14:paraId="5369D577" w14:textId="77777777" w:rsidTr="001A6348">
        <w:tc>
          <w:tcPr>
            <w:tcW w:w="1984" w:type="dxa"/>
            <w:shd w:val="clear" w:color="auto" w:fill="F2F2F2" w:themeFill="background1" w:themeFillShade="F2"/>
          </w:tcPr>
          <w:p w14:paraId="35EC8193" w14:textId="77777777" w:rsidR="0007034A" w:rsidRPr="00F40FD2" w:rsidRDefault="0007034A" w:rsidP="001A6348">
            <w:pPr>
              <w:rPr>
                <w:b/>
              </w:rPr>
            </w:pPr>
            <w:r w:rsidRPr="00F40FD2">
              <w:rPr>
                <w:b/>
              </w:rPr>
              <w:t>RMIDispatcher</w:t>
            </w:r>
          </w:p>
        </w:tc>
        <w:tc>
          <w:tcPr>
            <w:tcW w:w="6312" w:type="dxa"/>
          </w:tcPr>
          <w:p w14:paraId="4D33B314" w14:textId="77777777" w:rsidR="0007034A" w:rsidRDefault="0007034A" w:rsidP="001A6348">
            <w:r>
              <w:t>6.0.34.66</w:t>
            </w:r>
          </w:p>
        </w:tc>
      </w:tr>
      <w:tr w:rsidR="0007034A" w14:paraId="54403755" w14:textId="77777777" w:rsidTr="001A6348">
        <w:tc>
          <w:tcPr>
            <w:tcW w:w="1984" w:type="dxa"/>
            <w:shd w:val="clear" w:color="auto" w:fill="F2F2F2" w:themeFill="background1" w:themeFillShade="F2"/>
          </w:tcPr>
          <w:p w14:paraId="1E2F0FD9" w14:textId="77777777" w:rsidR="0007034A" w:rsidRPr="00F40FD2" w:rsidRDefault="0007034A" w:rsidP="001A6348">
            <w:pPr>
              <w:rPr>
                <w:b/>
              </w:rPr>
            </w:pPr>
            <w:r w:rsidRPr="00F40FD2">
              <w:rPr>
                <w:b/>
              </w:rPr>
              <w:t>TDI log</w:t>
            </w:r>
          </w:p>
        </w:tc>
        <w:tc>
          <w:tcPr>
            <w:tcW w:w="6312" w:type="dxa"/>
          </w:tcPr>
          <w:p w14:paraId="0E7FB49A" w14:textId="77777777" w:rsidR="0007034A" w:rsidRDefault="0007034A" w:rsidP="001A6348">
            <w:r>
              <w:t>/opt/IBM/SDI1/V7.1.1.timsol/logs/ibmdi.log</w:t>
            </w:r>
          </w:p>
        </w:tc>
      </w:tr>
      <w:tr w:rsidR="0007034A" w14:paraId="03C444F4" w14:textId="77777777" w:rsidTr="001A6348">
        <w:tc>
          <w:tcPr>
            <w:tcW w:w="1984" w:type="dxa"/>
            <w:shd w:val="clear" w:color="auto" w:fill="F2F2F2" w:themeFill="background1" w:themeFillShade="F2"/>
          </w:tcPr>
          <w:p w14:paraId="3E97AB58" w14:textId="77777777" w:rsidR="0007034A" w:rsidRPr="00F40FD2" w:rsidRDefault="0007034A" w:rsidP="001A6348">
            <w:pPr>
              <w:rPr>
                <w:b/>
              </w:rPr>
            </w:pPr>
            <w:r w:rsidRPr="00F40FD2">
              <w:rPr>
                <w:b/>
              </w:rPr>
              <w:t>Install owner</w:t>
            </w:r>
          </w:p>
        </w:tc>
        <w:tc>
          <w:tcPr>
            <w:tcW w:w="6312" w:type="dxa"/>
          </w:tcPr>
          <w:p w14:paraId="5B952549" w14:textId="77777777" w:rsidR="0007034A" w:rsidRDefault="0007034A" w:rsidP="001A6348">
            <w:r>
              <w:t>igi / igi</w:t>
            </w:r>
          </w:p>
        </w:tc>
      </w:tr>
    </w:tbl>
    <w:p w14:paraId="6F5DA1AB" w14:textId="77777777" w:rsidR="003E493D" w:rsidRDefault="003E493D" w:rsidP="003E493D"/>
    <w:p w14:paraId="09BF0446" w14:textId="6A47AE7E" w:rsidR="003E493D" w:rsidRDefault="001E12B4" w:rsidP="003E493D">
      <w:r>
        <w:t>Additional software on the VM</w:t>
      </w:r>
      <w:r w:rsidR="00DC6B73">
        <w:t>:</w:t>
      </w:r>
    </w:p>
    <w:p w14:paraId="72C77E5D" w14:textId="462ED883" w:rsidR="00DC6B73" w:rsidRDefault="00DC6B73" w:rsidP="0041126E">
      <w:pPr>
        <w:pStyle w:val="ListParagraph"/>
        <w:numPr>
          <w:ilvl w:val="0"/>
          <w:numId w:val="12"/>
        </w:numPr>
      </w:pPr>
      <w:r>
        <w:t>dovecot – IMAP/POP3 server for ema</w:t>
      </w:r>
      <w:r w:rsidR="00270E13">
        <w:t>il clients to connect to. It is listening to port 143 (IMAP) and 110 (POP3).</w:t>
      </w:r>
    </w:p>
    <w:p w14:paraId="5F706201" w14:textId="0E6BB6BF" w:rsidR="00DC6B73" w:rsidRDefault="00DC6B73" w:rsidP="0041126E">
      <w:pPr>
        <w:pStyle w:val="ListParagraph"/>
        <w:numPr>
          <w:ilvl w:val="0"/>
          <w:numId w:val="12"/>
        </w:numPr>
      </w:pPr>
      <w:r>
        <w:t xml:space="preserve">postfix </w:t>
      </w:r>
      <w:r w:rsidR="00270E13">
        <w:t>–</w:t>
      </w:r>
      <w:r>
        <w:t xml:space="preserve"> </w:t>
      </w:r>
      <w:r w:rsidR="00270E13">
        <w:t>SMTP server for IGI to send emails to. It is listening to port 25 (SMTP).</w:t>
      </w:r>
    </w:p>
    <w:p w14:paraId="62506F77" w14:textId="77777777" w:rsidR="00DC6B73" w:rsidRDefault="00DC6B73" w:rsidP="003E493D"/>
    <w:p w14:paraId="00139EFE" w14:textId="1DF8F0D4" w:rsidR="003E493D" w:rsidRDefault="00270E13" w:rsidP="003E493D">
      <w:r>
        <w:t>Whilst the image is built on a standard Linux distribution, a lot of functionality is disabled to reduce space and memory use.</w:t>
      </w:r>
    </w:p>
    <w:p w14:paraId="727CDAE7" w14:textId="2F4A09B6" w:rsidR="00914414" w:rsidRPr="00914414" w:rsidRDefault="00914414" w:rsidP="00914414">
      <w:pPr>
        <w:pStyle w:val="Heading1"/>
        <w:numPr>
          <w:ilvl w:val="0"/>
          <w:numId w:val="0"/>
        </w:numPr>
        <w:ind w:left="432" w:hanging="432"/>
        <w:rPr>
          <w:lang w:val="en-US"/>
        </w:rPr>
      </w:pPr>
      <w:bookmarkStart w:id="103" w:name="_Toc514249459"/>
      <w:r>
        <w:lastRenderedPageBreak/>
        <w:t xml:space="preserve">Appendix </w:t>
      </w:r>
      <w:r>
        <w:rPr>
          <w:lang w:val="en-US"/>
        </w:rPr>
        <w:t>F</w:t>
      </w:r>
      <w:r>
        <w:t xml:space="preserve"> – </w:t>
      </w:r>
      <w:r>
        <w:rPr>
          <w:lang w:val="en-US"/>
        </w:rPr>
        <w:t>Special Instructions for SCS-Local</w:t>
      </w:r>
      <w:bookmarkEnd w:id="103"/>
    </w:p>
    <w:p w14:paraId="0E34E319" w14:textId="57C18E97" w:rsidR="00270E13" w:rsidRDefault="00914414" w:rsidP="003E493D">
      <w:r>
        <w:t>For some live classes we are using a new local server environment (based on ESX and some complex network configuration) to emulate the cloud-based SCS-Portal. For this lab guide we are calling this SCS-Local. This setup uses the same four VMs as listed in the main body of the document and the labs run the same way, but there are some special requirements for accessing the systems.</w:t>
      </w:r>
    </w:p>
    <w:p w14:paraId="37881065" w14:textId="2F766C83" w:rsidR="00CB1A03" w:rsidRDefault="00CB1A03" w:rsidP="00E15DAE">
      <w:pPr>
        <w:pStyle w:val="Heading2"/>
        <w:numPr>
          <w:ilvl w:val="0"/>
          <w:numId w:val="0"/>
        </w:numPr>
      </w:pPr>
      <w:bookmarkStart w:id="104" w:name="_Toc514249460"/>
      <w:r>
        <w:t>F.1 – Connect to the Dedicated IGI Wireless Network</w:t>
      </w:r>
      <w:bookmarkEnd w:id="104"/>
    </w:p>
    <w:p w14:paraId="6D2D9FD3" w14:textId="6A8B61A0" w:rsidR="00CB1A03" w:rsidRDefault="00CB1A03" w:rsidP="003E493D">
      <w:r>
        <w:t>To access the SCS-Local images, you will need to be connected to the dedicated IGI wireless network.</w:t>
      </w:r>
    </w:p>
    <w:p w14:paraId="3267D13E" w14:textId="53D3017A" w:rsidR="00CB1A03" w:rsidRDefault="00CB1A03" w:rsidP="003E493D"/>
    <w:p w14:paraId="60EC89DF" w14:textId="7EC49CD5" w:rsidR="00CB1A03" w:rsidRDefault="00CB1A03" w:rsidP="003E493D">
      <w:r>
        <w:t>Connect to the network. Wireless newtork is “igi” with a password of “igiwap3lse”</w:t>
      </w:r>
    </w:p>
    <w:p w14:paraId="7A40A6C0" w14:textId="18B766A9" w:rsidR="00914414" w:rsidRDefault="00914414" w:rsidP="008F2DCB">
      <w:pPr>
        <w:pStyle w:val="Heading2"/>
        <w:numPr>
          <w:ilvl w:val="0"/>
          <w:numId w:val="0"/>
        </w:numPr>
      </w:pPr>
      <w:bookmarkStart w:id="105" w:name="_Toc514249461"/>
      <w:r>
        <w:t>F.</w:t>
      </w:r>
      <w:r w:rsidR="00E15DAE">
        <w:t>2</w:t>
      </w:r>
      <w:r>
        <w:t xml:space="preserve"> – The VMs and Local Access</w:t>
      </w:r>
      <w:bookmarkEnd w:id="105"/>
    </w:p>
    <w:p w14:paraId="0D04984D" w14:textId="2CF6C57F" w:rsidR="00914414" w:rsidRDefault="00914414" w:rsidP="003E493D">
      <w:r>
        <w:t>The same four VMs described in the main document are used; the IGI Virtual Appliance (VA), IGI Data Server, a Windows Server 2008R2 image and a Windows Server 2016 image.</w:t>
      </w:r>
    </w:p>
    <w:p w14:paraId="12035C0D" w14:textId="5C58632F" w:rsidR="00914414" w:rsidRDefault="00914414" w:rsidP="003E493D"/>
    <w:p w14:paraId="45E1E2F5" w14:textId="1924C041" w:rsidR="008F2DCB" w:rsidRDefault="008F2DCB" w:rsidP="003E493D">
      <w:r>
        <w:t>The Windows Server 2008R2 image is considered a “jump box” – it is the machine you will access to run all of the labs. It must be connected to via RDP. Most of the labs will use the Firefox browser to access the IGI UIs. There will be no provisioning to AD on that image.</w:t>
      </w:r>
    </w:p>
    <w:p w14:paraId="31F035BC" w14:textId="674A4902" w:rsidR="008F2DCB" w:rsidRDefault="008F2DCB" w:rsidP="003E493D"/>
    <w:p w14:paraId="27DFB828" w14:textId="72A236AF" w:rsidR="008F2DCB" w:rsidRDefault="008F2DCB" w:rsidP="003E493D">
      <w:r>
        <w:t xml:space="preserve">The Windows Server 2016 image is just an AD system. The current one does not have Terminal Services installed, so you cannot RDP to it. This may be an issue with the Windows AD adapter lab (last part). </w:t>
      </w:r>
    </w:p>
    <w:p w14:paraId="16F6DB53" w14:textId="77777777" w:rsidR="008F2DCB" w:rsidRDefault="008F2DCB" w:rsidP="003E493D"/>
    <w:p w14:paraId="28AD0528" w14:textId="5418B9BB" w:rsidR="00914414" w:rsidRDefault="00914414" w:rsidP="003E493D">
      <w:r>
        <w:t xml:space="preserve">The two IGI VMs are used as described in the main document, however the current SCS-Local network configuration does not </w:t>
      </w:r>
      <w:r w:rsidR="005E27D2">
        <w:t xml:space="preserve">allow direct access to the terminal sessions. You should not need to access them as the images are up and running. </w:t>
      </w:r>
      <w:r w:rsidR="008F2DCB">
        <w:t>However,</w:t>
      </w:r>
      <w:r w:rsidR="005E27D2">
        <w:t xml:space="preserve"> if there are steps in the lab that talk about accessing the data server or </w:t>
      </w:r>
      <w:r w:rsidR="008F2DCB">
        <w:t>the VA Command Line Interface (CLI) then you will need to SSH from the Windows Server 2008 machine.</w:t>
      </w:r>
    </w:p>
    <w:p w14:paraId="539A12F9" w14:textId="081ADF10" w:rsidR="008F2DCB" w:rsidRDefault="008F2DCB" w:rsidP="008F2DCB">
      <w:pPr>
        <w:pStyle w:val="Heading2"/>
        <w:numPr>
          <w:ilvl w:val="0"/>
          <w:numId w:val="0"/>
        </w:numPr>
      </w:pPr>
      <w:bookmarkStart w:id="106" w:name="_Toc514249462"/>
      <w:r>
        <w:t>F.</w:t>
      </w:r>
      <w:r w:rsidR="00E15DAE">
        <w:t>3</w:t>
      </w:r>
      <w:r>
        <w:t xml:space="preserve"> – Software to RDP to the Windows Server</w:t>
      </w:r>
      <w:bookmarkEnd w:id="106"/>
      <w:r>
        <w:t xml:space="preserve"> </w:t>
      </w:r>
    </w:p>
    <w:p w14:paraId="0E00992C" w14:textId="61361C47" w:rsidR="008F2DCB" w:rsidRPr="008F2DCB" w:rsidRDefault="008F2DCB" w:rsidP="008F2DCB">
      <w:r>
        <w:t xml:space="preserve">You </w:t>
      </w:r>
      <w:r w:rsidRPr="008F2DCB">
        <w:t xml:space="preserve">will need to use a Remote Desktop connection (Remote Desktop Services, using RDP), </w:t>
      </w:r>
      <w:r w:rsidRPr="008F2DCB">
        <w:rPr>
          <w:u w:val="single"/>
        </w:rPr>
        <w:t>running on your own laptop</w:t>
      </w:r>
      <w:r w:rsidRPr="008F2DCB">
        <w:t>, to connect to the lab systems.  All the lab work will be performed from these systems.</w:t>
      </w:r>
    </w:p>
    <w:p w14:paraId="4800EB40" w14:textId="77777777" w:rsidR="008F2DCB" w:rsidRPr="008F2DCB" w:rsidRDefault="008F2DCB" w:rsidP="008F2DCB"/>
    <w:p w14:paraId="664DCDEA" w14:textId="77777777" w:rsidR="008F2DCB" w:rsidRPr="008F2DCB" w:rsidRDefault="008F2DCB" w:rsidP="008F2DCB">
      <w:r w:rsidRPr="008F2DCB">
        <w:t>If you are running a Windows laptop the required RDP client software is part of the operating system; you do not need additional software.</w:t>
      </w:r>
    </w:p>
    <w:p w14:paraId="51E177C7" w14:textId="77777777" w:rsidR="008F2DCB" w:rsidRPr="008F2DCB" w:rsidRDefault="008F2DCB" w:rsidP="008F2DCB"/>
    <w:p w14:paraId="51BCEB1A" w14:textId="77777777" w:rsidR="008F2DCB" w:rsidRPr="008F2DCB" w:rsidRDefault="008F2DCB" w:rsidP="008F2DCB">
      <w:r w:rsidRPr="008F2DCB">
        <w:t xml:space="preserve">If you are running a Mac you will need to install the Windows RDP client, called the "Remote Desktop app for macOS" from the Apple App Store (iTunes: </w:t>
      </w:r>
      <w:hyperlink r:id="rId87" w:history="1">
        <w:r w:rsidRPr="008F2DCB">
          <w:rPr>
            <w:rStyle w:val="Hyperlink"/>
          </w:rPr>
          <w:t>https://itunes.apple.com/us/app/microsoft-remote-desktop/id1295203466?mt=12</w:t>
        </w:r>
      </w:hyperlink>
      <w:r w:rsidRPr="008F2DCB">
        <w:t xml:space="preserve">). For more information see: </w:t>
      </w:r>
      <w:hyperlink r:id="rId88" w:history="1">
        <w:r w:rsidRPr="008F2DCB">
          <w:rPr>
            <w:rStyle w:val="Hyperlink"/>
          </w:rPr>
          <w:t>https://cloudblogs.microsoft.com/enterprisemobility/2017/11/28/new-remote-desktop-app-for-macos-available-in-the-app-store/</w:t>
        </w:r>
      </w:hyperlink>
      <w:r w:rsidRPr="008F2DCB">
        <w:t xml:space="preserve"> ."</w:t>
      </w:r>
    </w:p>
    <w:p w14:paraId="6590D19F" w14:textId="425C50AD" w:rsidR="008F2DCB" w:rsidRDefault="008F2DCB" w:rsidP="008F2DCB">
      <w:pPr>
        <w:pStyle w:val="Heading2"/>
        <w:numPr>
          <w:ilvl w:val="0"/>
          <w:numId w:val="0"/>
        </w:numPr>
      </w:pPr>
      <w:bookmarkStart w:id="107" w:name="_Toc514249463"/>
      <w:r>
        <w:t>F.</w:t>
      </w:r>
      <w:r w:rsidR="00E15DAE">
        <w:t>4</w:t>
      </w:r>
      <w:r>
        <w:t xml:space="preserve"> – Connecting to the Windows Server via RDP on Mac</w:t>
      </w:r>
      <w:bookmarkEnd w:id="107"/>
    </w:p>
    <w:p w14:paraId="3F560AA3" w14:textId="4B479A20" w:rsidR="008F2DCB" w:rsidRDefault="008F2DCB" w:rsidP="003E493D">
      <w:r>
        <w:t>Once you have an RDP client running you will need to connect to the Windows Server 2008R2 image. The following deta</w:t>
      </w:r>
      <w:r w:rsidR="00655267">
        <w:t>ils are for the Mac RDP client linked-to above.</w:t>
      </w:r>
    </w:p>
    <w:p w14:paraId="3B257BE7" w14:textId="11A4FE0A" w:rsidR="008F2DCB" w:rsidRDefault="008F2DCB" w:rsidP="003E493D"/>
    <w:p w14:paraId="01B2737E" w14:textId="73E7BE29" w:rsidR="008F2DCB" w:rsidRDefault="008F2DCB" w:rsidP="003E493D">
      <w:r>
        <w:t xml:space="preserve">When configuring the RDP </w:t>
      </w:r>
      <w:r w:rsidR="005C5A2F">
        <w:t>client,</w:t>
      </w:r>
      <w:r>
        <w:t xml:space="preserve"> you will only need the PC Name (which is that </w:t>
      </w:r>
      <w:r w:rsidR="005C5A2F">
        <w:t>network IP address for the Windows Server 2008R2 image). The common network used by all of the students in the class is 192.168.40.0/24 and each student will have a unique number assigned. The PC</w:t>
      </w:r>
      <w:r w:rsidR="00155470">
        <w:t xml:space="preserve"> </w:t>
      </w:r>
      <w:r w:rsidR="005C5A2F">
        <w:t xml:space="preserve">Name for each student to get to the Windows Server 2008R2 image is </w:t>
      </w:r>
      <w:r w:rsidR="005C5A2F" w:rsidRPr="00155470">
        <w:rPr>
          <w:b/>
          <w:i/>
        </w:rPr>
        <w:t>192.168.40.&lt;student# + 50&gt;</w:t>
      </w:r>
      <w:r w:rsidR="005C5A2F">
        <w:t>. For example, if your student number is 01, then the IP you need is 192.168.40.51. If your student number is 20, then your IP you need is 192.168.40.70 (as shown in the following figure).</w:t>
      </w:r>
    </w:p>
    <w:p w14:paraId="2D649244" w14:textId="064C01AA" w:rsidR="005C5A2F" w:rsidRDefault="005C5A2F" w:rsidP="003E493D"/>
    <w:p w14:paraId="2CE88AC2" w14:textId="39410031" w:rsidR="005C5A2F" w:rsidRDefault="005C5A2F" w:rsidP="003E493D"/>
    <w:p w14:paraId="0DB13145" w14:textId="7B88CA60" w:rsidR="005C5A2F" w:rsidRDefault="005C5A2F" w:rsidP="003E493D">
      <w:r>
        <w:rPr>
          <w:noProof/>
        </w:rPr>
        <w:lastRenderedPageBreak/>
        <w:drawing>
          <wp:inline distT="0" distB="0" distL="0" distR="0" wp14:anchorId="49C8CB72" wp14:editId="2E814F92">
            <wp:extent cx="6188710" cy="4598670"/>
            <wp:effectExtent l="63500" t="63500" r="59690" b="6223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creen Shot 2018-04-23 at 16.29.42.png"/>
                    <pic:cNvPicPr/>
                  </pic:nvPicPr>
                  <pic:blipFill>
                    <a:blip r:embed="rId89"/>
                    <a:stretch>
                      <a:fillRect/>
                    </a:stretch>
                  </pic:blipFill>
                  <pic:spPr>
                    <a:xfrm>
                      <a:off x="0" y="0"/>
                      <a:ext cx="6188710" cy="4598670"/>
                    </a:xfrm>
                    <a:prstGeom prst="rect">
                      <a:avLst/>
                    </a:prstGeom>
                    <a:effectLst>
                      <a:glow rad="63500">
                        <a:schemeClr val="accent3">
                          <a:satMod val="175000"/>
                          <a:alpha val="40000"/>
                        </a:schemeClr>
                      </a:glow>
                    </a:effectLst>
                  </pic:spPr>
                </pic:pic>
              </a:graphicData>
            </a:graphic>
          </wp:inline>
        </w:drawing>
      </w:r>
    </w:p>
    <w:p w14:paraId="7D96892F" w14:textId="2141CBC3" w:rsidR="005C5A2F" w:rsidRDefault="005C5A2F" w:rsidP="003E493D"/>
    <w:p w14:paraId="56984F04" w14:textId="74A961B2" w:rsidR="00155470" w:rsidRDefault="00155470" w:rsidP="003E493D">
      <w:r>
        <w:t xml:space="preserve">You can select </w:t>
      </w:r>
      <w:r w:rsidRPr="00155470">
        <w:rPr>
          <w:b/>
          <w:i/>
        </w:rPr>
        <w:t>Administrator</w:t>
      </w:r>
      <w:r>
        <w:t xml:space="preserve"> as the user to connect to.</w:t>
      </w:r>
    </w:p>
    <w:p w14:paraId="4F9F7549" w14:textId="77777777" w:rsidR="00155470" w:rsidRDefault="00155470" w:rsidP="003E493D"/>
    <w:p w14:paraId="7432BB1F" w14:textId="2C1C2AB7" w:rsidR="005C5A2F" w:rsidRDefault="0011120E" w:rsidP="003E493D">
      <w:r>
        <w:t>You should be able to double-click the desktop to open the RDP session.</w:t>
      </w:r>
    </w:p>
    <w:p w14:paraId="70843156" w14:textId="29D2FF21" w:rsidR="00655267" w:rsidRDefault="00655267" w:rsidP="00655267">
      <w:pPr>
        <w:pStyle w:val="Heading2"/>
        <w:numPr>
          <w:ilvl w:val="0"/>
          <w:numId w:val="0"/>
        </w:numPr>
      </w:pPr>
      <w:bookmarkStart w:id="108" w:name="_Toc514249464"/>
      <w:r>
        <w:t>F.</w:t>
      </w:r>
      <w:r w:rsidR="00E15DAE">
        <w:t>5</w:t>
      </w:r>
      <w:r>
        <w:t xml:space="preserve"> – Connecting to the Windows Server via RDP on Windows</w:t>
      </w:r>
      <w:bookmarkEnd w:id="108"/>
    </w:p>
    <w:p w14:paraId="5B2F7C84" w14:textId="75EC325C" w:rsidR="00155470" w:rsidRDefault="00655267" w:rsidP="003E493D">
      <w:r>
        <w:t>Using RDP on a Windows laptop will depend on the Windows OS running. For Windows 7</w:t>
      </w:r>
      <w:r w:rsidR="00E80BD2">
        <w:t xml:space="preserve"> or Windows 10</w:t>
      </w:r>
      <w:r>
        <w:t xml:space="preserve"> you can run </w:t>
      </w:r>
      <w:r w:rsidRPr="00E80BD2">
        <w:rPr>
          <w:b/>
        </w:rPr>
        <w:t>Remote Desktop Connections</w:t>
      </w:r>
      <w:r>
        <w:t xml:space="preserve"> from the Start menu. </w:t>
      </w:r>
    </w:p>
    <w:p w14:paraId="782D7D03" w14:textId="1EFC3E60" w:rsidR="00155470" w:rsidRDefault="00155470" w:rsidP="003E493D"/>
    <w:p w14:paraId="4DF1B65A" w14:textId="3CF34188" w:rsidR="00155470" w:rsidRDefault="00155470" w:rsidP="003E493D">
      <w:r>
        <w:t xml:space="preserve">When configuring the RDP client, you will only need the Computer (which is that network IP address for the Windows Server 2008R2 image). The common network used by all of the students in the class is 192.168.40.0/24 and each student will have a unique number assigned. The Computer name for each student to get to the Windows Server 2008R2 image is </w:t>
      </w:r>
      <w:r w:rsidRPr="00155470">
        <w:rPr>
          <w:b/>
          <w:i/>
        </w:rPr>
        <w:t>192.168.40.&lt;student# + 50&gt;</w:t>
      </w:r>
      <w:r>
        <w:t>. For example, if your student number is 01, then the IP you need is 192.168.40.51. If your student number is 20, then your IP you need is 192.168.40.70 (as shown in the following figure).</w:t>
      </w:r>
    </w:p>
    <w:p w14:paraId="4B8E4999" w14:textId="77777777" w:rsidR="00155470" w:rsidRDefault="00155470" w:rsidP="003E493D"/>
    <w:p w14:paraId="5E529CD1" w14:textId="161F84E0" w:rsidR="005C5A2F" w:rsidRDefault="00155470" w:rsidP="003E493D">
      <w:r>
        <w:rPr>
          <w:noProof/>
        </w:rPr>
        <w:lastRenderedPageBreak/>
        <w:drawing>
          <wp:inline distT="0" distB="0" distL="0" distR="0" wp14:anchorId="52394596" wp14:editId="70DCC9C9">
            <wp:extent cx="3955312" cy="4497648"/>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creen Shot 2018-04-23 at 16.40.00.png"/>
                    <pic:cNvPicPr/>
                  </pic:nvPicPr>
                  <pic:blipFill>
                    <a:blip r:embed="rId90"/>
                    <a:stretch>
                      <a:fillRect/>
                    </a:stretch>
                  </pic:blipFill>
                  <pic:spPr>
                    <a:xfrm>
                      <a:off x="0" y="0"/>
                      <a:ext cx="3959177" cy="4502042"/>
                    </a:xfrm>
                    <a:prstGeom prst="rect">
                      <a:avLst/>
                    </a:prstGeom>
                  </pic:spPr>
                </pic:pic>
              </a:graphicData>
            </a:graphic>
          </wp:inline>
        </w:drawing>
      </w:r>
    </w:p>
    <w:p w14:paraId="6D319EED" w14:textId="23AAD7CB" w:rsidR="00655267" w:rsidRDefault="00655267" w:rsidP="003E493D"/>
    <w:p w14:paraId="6C255D96" w14:textId="77777777" w:rsidR="00655267" w:rsidRDefault="00655267" w:rsidP="003E493D"/>
    <w:p w14:paraId="19284738" w14:textId="6C4ADFD0" w:rsidR="005C5A2F" w:rsidRDefault="00155470" w:rsidP="003E493D">
      <w:r>
        <w:t xml:space="preserve">You can select </w:t>
      </w:r>
      <w:r w:rsidRPr="00155470">
        <w:rPr>
          <w:b/>
          <w:i/>
        </w:rPr>
        <w:t>Administrator</w:t>
      </w:r>
      <w:r>
        <w:t xml:space="preserve"> as the user to connect to.</w:t>
      </w:r>
    </w:p>
    <w:p w14:paraId="0F7912E5" w14:textId="259BE644" w:rsidR="00975A45" w:rsidRDefault="00975A45" w:rsidP="00975A45">
      <w:pPr>
        <w:pStyle w:val="Heading2"/>
        <w:numPr>
          <w:ilvl w:val="0"/>
          <w:numId w:val="0"/>
        </w:numPr>
      </w:pPr>
      <w:bookmarkStart w:id="109" w:name="_Toc514249465"/>
      <w:r>
        <w:t>F.6 – Issues Connecting to Windows Server 2016 Image</w:t>
      </w:r>
      <w:bookmarkEnd w:id="109"/>
    </w:p>
    <w:p w14:paraId="31903298" w14:textId="20C4E55B" w:rsidR="00975A45" w:rsidRDefault="00975A45" w:rsidP="003E493D">
      <w:r>
        <w:t>There have been some issues identified with recent patches to Windows 7/10 and the Windows Server 2016. It may be that 2016 will not trust the RDP’ing PC and block the RDP session.</w:t>
      </w:r>
    </w:p>
    <w:p w14:paraId="3C9FA462" w14:textId="537212A6" w:rsidR="00975A45" w:rsidRDefault="00975A45" w:rsidP="003E493D"/>
    <w:p w14:paraId="5A425C58" w14:textId="65AAC7DE" w:rsidR="00975A45" w:rsidRDefault="00975A45" w:rsidP="003E493D">
      <w:r>
        <w:t>The instructor may need to lower the security settings on Win 2016.</w:t>
      </w:r>
    </w:p>
    <w:p w14:paraId="63C272DA" w14:textId="35BD01EB" w:rsidR="00975A45" w:rsidRDefault="00975A45" w:rsidP="003E493D"/>
    <w:p w14:paraId="2EFF5D5A" w14:textId="760D8FB8" w:rsidR="00975A45" w:rsidRDefault="00975A45" w:rsidP="003E493D">
      <w:r>
        <w:t xml:space="preserve">To do this go to </w:t>
      </w:r>
      <w:r w:rsidRPr="00975A45">
        <w:rPr>
          <w:b/>
        </w:rPr>
        <w:t>Server Manager &gt; Local Server</w:t>
      </w:r>
      <w:r>
        <w:t xml:space="preserve">, find the </w:t>
      </w:r>
      <w:r w:rsidRPr="00975A45">
        <w:rPr>
          <w:b/>
        </w:rPr>
        <w:t>Remote Desktop</w:t>
      </w:r>
      <w:r>
        <w:t xml:space="preserve"> option and click the setting (e.g. “Enabled”). In the </w:t>
      </w:r>
      <w:r w:rsidRPr="00975A45">
        <w:rPr>
          <w:b/>
        </w:rPr>
        <w:t>Remote Desktop</w:t>
      </w:r>
      <w:r>
        <w:t xml:space="preserve"> section of the </w:t>
      </w:r>
      <w:r w:rsidRPr="00975A45">
        <w:rPr>
          <w:b/>
        </w:rPr>
        <w:t>System Properties</w:t>
      </w:r>
      <w:r>
        <w:t xml:space="preserve"> dialog, disable the checkbox under the option of “Allow remote connections to this computer” as shown below.</w:t>
      </w:r>
    </w:p>
    <w:p w14:paraId="28337DA7" w14:textId="014F6BD3" w:rsidR="008F2DCB" w:rsidRDefault="008F2DCB" w:rsidP="003E493D"/>
    <w:p w14:paraId="5EE8395E" w14:textId="55C41A45" w:rsidR="00975A45" w:rsidRDefault="00975A45" w:rsidP="003E493D">
      <w:r>
        <w:rPr>
          <w:noProof/>
        </w:rPr>
        <w:lastRenderedPageBreak/>
        <w:drawing>
          <wp:inline distT="0" distB="0" distL="0" distR="0" wp14:anchorId="18633B29" wp14:editId="3DE1434E">
            <wp:extent cx="6188710" cy="4403725"/>
            <wp:effectExtent l="63500" t="63500" r="59690" b="666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creen Shot 2018-05-16 at 15.46.38.png"/>
                    <pic:cNvPicPr/>
                  </pic:nvPicPr>
                  <pic:blipFill>
                    <a:blip r:embed="rId91"/>
                    <a:stretch>
                      <a:fillRect/>
                    </a:stretch>
                  </pic:blipFill>
                  <pic:spPr>
                    <a:xfrm>
                      <a:off x="0" y="0"/>
                      <a:ext cx="6188710" cy="4403725"/>
                    </a:xfrm>
                    <a:prstGeom prst="rect">
                      <a:avLst/>
                    </a:prstGeom>
                    <a:effectLst>
                      <a:glow rad="63500">
                        <a:schemeClr val="accent3">
                          <a:satMod val="175000"/>
                          <a:alpha val="40000"/>
                        </a:schemeClr>
                      </a:glow>
                    </a:effectLst>
                  </pic:spPr>
                </pic:pic>
              </a:graphicData>
            </a:graphic>
          </wp:inline>
        </w:drawing>
      </w:r>
    </w:p>
    <w:p w14:paraId="5F30A2AE" w14:textId="65B21FFF" w:rsidR="00975A45" w:rsidRDefault="00975A45" w:rsidP="003E493D"/>
    <w:p w14:paraId="7D825D10" w14:textId="344CB361" w:rsidR="00975A45" w:rsidRDefault="00975A45" w:rsidP="003E493D">
      <w:r>
        <w:t>Disable the checkbox and click OK.</w:t>
      </w:r>
    </w:p>
    <w:p w14:paraId="6E190209" w14:textId="77777777" w:rsidR="00D45773" w:rsidRDefault="00D45773" w:rsidP="00AB6940">
      <w:pPr>
        <w:pStyle w:val="Heading1"/>
        <w:numPr>
          <w:ilvl w:val="0"/>
          <w:numId w:val="0"/>
        </w:numPr>
        <w:ind w:left="432" w:hanging="432"/>
      </w:pPr>
      <w:bookmarkStart w:id="110" w:name="_Toc475004523"/>
      <w:bookmarkStart w:id="111" w:name="_Toc514249466"/>
      <w:bookmarkEnd w:id="98"/>
      <w:r>
        <w:lastRenderedPageBreak/>
        <w:t>Notices</w:t>
      </w:r>
      <w:bookmarkEnd w:id="110"/>
      <w:bookmarkEnd w:id="111"/>
    </w:p>
    <w:p w14:paraId="50701040" w14:textId="77777777" w:rsidR="00D45773" w:rsidRPr="00DA22DF" w:rsidRDefault="00D45773" w:rsidP="00D45773">
      <w:pPr>
        <w:spacing w:before="200"/>
        <w:rPr>
          <w:sz w:val="18"/>
          <w:szCs w:val="18"/>
        </w:rPr>
      </w:pPr>
      <w:r w:rsidRPr="00DA22DF">
        <w:rPr>
          <w:sz w:val="18"/>
          <w:szCs w:val="18"/>
        </w:rPr>
        <w:t>This information was developed for products and services offered in the U.S.A. 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762C4030" w14:textId="77777777" w:rsidR="00D45773" w:rsidRPr="00DA22DF" w:rsidRDefault="00D45773" w:rsidP="00D45773">
      <w:pPr>
        <w:spacing w:before="200"/>
        <w:rPr>
          <w:sz w:val="18"/>
          <w:szCs w:val="18"/>
        </w:rPr>
      </w:pPr>
      <w:r w:rsidRPr="00DA22DF">
        <w:rPr>
          <w:sz w:val="18"/>
          <w:szCs w:val="18"/>
        </w:rPr>
        <w:t>IBM may have patents or pending patent applications covering subject matter described in this document. The furnishing of this document does not give you any license to these patents. You can send license inquiries, in writing, to:</w:t>
      </w:r>
    </w:p>
    <w:p w14:paraId="1AA76295" w14:textId="77777777" w:rsidR="00D45773" w:rsidRPr="00DA22DF" w:rsidRDefault="00D45773" w:rsidP="00D45773">
      <w:pPr>
        <w:spacing w:before="200"/>
        <w:rPr>
          <w:sz w:val="18"/>
          <w:szCs w:val="18"/>
        </w:rPr>
      </w:pPr>
      <w:r w:rsidRPr="00DA22DF">
        <w:rPr>
          <w:sz w:val="18"/>
          <w:szCs w:val="18"/>
        </w:rPr>
        <w:t>IBM Director of Licensing</w:t>
      </w:r>
      <w:r w:rsidRPr="00DA22DF">
        <w:rPr>
          <w:sz w:val="18"/>
          <w:szCs w:val="18"/>
        </w:rPr>
        <w:br/>
        <w:t>IBM Corporation</w:t>
      </w:r>
      <w:r w:rsidRPr="00DA22DF">
        <w:rPr>
          <w:sz w:val="18"/>
          <w:szCs w:val="18"/>
        </w:rPr>
        <w:br/>
        <w:t>North Castle Drive</w:t>
      </w:r>
      <w:r w:rsidRPr="00DA22DF">
        <w:rPr>
          <w:sz w:val="18"/>
          <w:szCs w:val="18"/>
        </w:rPr>
        <w:br/>
        <w:t>Armonk, NY 10504-1785 U.S.A.</w:t>
      </w:r>
    </w:p>
    <w:p w14:paraId="227DAC65" w14:textId="77777777" w:rsidR="00D45773" w:rsidRPr="00DA22DF" w:rsidRDefault="00D45773" w:rsidP="00D45773">
      <w:pPr>
        <w:spacing w:before="200"/>
        <w:rPr>
          <w:sz w:val="18"/>
          <w:szCs w:val="18"/>
        </w:rPr>
      </w:pPr>
      <w:r w:rsidRPr="00DA22DF">
        <w:rPr>
          <w:sz w:val="18"/>
          <w:szCs w:val="18"/>
        </w:rPr>
        <w:t xml:space="preserve">For license inquiries regarding double-byte character set (DBCS) information, contact the IBM Intellectual Property Department in your country or send inquiries, in writing, to: </w:t>
      </w:r>
    </w:p>
    <w:p w14:paraId="4A4B765B" w14:textId="77777777" w:rsidR="00D45773" w:rsidRPr="00DA22DF" w:rsidRDefault="00D45773" w:rsidP="00D45773">
      <w:pPr>
        <w:spacing w:before="200"/>
        <w:rPr>
          <w:sz w:val="18"/>
          <w:szCs w:val="18"/>
        </w:rPr>
      </w:pPr>
      <w:r w:rsidRPr="00DA22DF">
        <w:rPr>
          <w:sz w:val="18"/>
          <w:szCs w:val="18"/>
        </w:rPr>
        <w:t>Intellectual Property Licensing</w:t>
      </w:r>
      <w:r w:rsidRPr="00DA22DF">
        <w:rPr>
          <w:sz w:val="18"/>
          <w:szCs w:val="18"/>
        </w:rPr>
        <w:br/>
        <w:t>Legal and Intellectual Property Law</w:t>
      </w:r>
      <w:r w:rsidRPr="00DA22DF">
        <w:rPr>
          <w:sz w:val="18"/>
          <w:szCs w:val="18"/>
        </w:rPr>
        <w:br/>
        <w:t>IBM Japan, Ltd.</w:t>
      </w:r>
      <w:r w:rsidRPr="00DA22DF">
        <w:rPr>
          <w:sz w:val="18"/>
          <w:szCs w:val="18"/>
        </w:rPr>
        <w:br/>
        <w:t>19-21, Nihonbashi-Hakozakicho, Chuo-ku</w:t>
      </w:r>
      <w:r w:rsidRPr="00DA22DF">
        <w:rPr>
          <w:sz w:val="18"/>
          <w:szCs w:val="18"/>
        </w:rPr>
        <w:br/>
        <w:t>Tokyo 103-8510, Japan</w:t>
      </w:r>
    </w:p>
    <w:p w14:paraId="4C086ED4" w14:textId="77777777" w:rsidR="00D45773" w:rsidRPr="00DA22DF" w:rsidRDefault="00D45773" w:rsidP="00D45773">
      <w:pPr>
        <w:spacing w:before="200"/>
        <w:rPr>
          <w:sz w:val="18"/>
          <w:szCs w:val="18"/>
        </w:rPr>
      </w:pPr>
      <w:r w:rsidRPr="00DA22DF">
        <w:rPr>
          <w:rStyle w:val="Strong"/>
          <w:sz w:val="18"/>
          <w:szCs w:val="18"/>
        </w:rPr>
        <w:t xml:space="preserve">The following paragraph does not apply to the United Kingdom or any other country where such provisions are inconsistent with local law : </w:t>
      </w:r>
    </w:p>
    <w:p w14:paraId="7A9098D3" w14:textId="77777777" w:rsidR="00D45773" w:rsidRPr="00DA22DF" w:rsidRDefault="00D45773" w:rsidP="00D45773">
      <w:pPr>
        <w:spacing w:before="200"/>
        <w:rPr>
          <w:sz w:val="18"/>
          <w:szCs w:val="18"/>
        </w:rPr>
      </w:pPr>
      <w:r w:rsidRPr="00DA22DF">
        <w:rPr>
          <w:sz w:val="18"/>
          <w:szCs w:val="18"/>
        </w:rPr>
        <w:t>INTERNATIONAL BUSINESS MACHINES CORPORATION PROVIDES THIS PUBLICATION "AS IS" WITHOUT WARRANTY OF ANY KIND, EITHER EXPRESS OR IMPLIED, INCLUDING, BUT NOT LIMITED TO, THE IMPLIED WARRANTIES OF NON-INFRINGEMENT, MERCHANTABILITY OR FITNESS FOR A PARTICULAR PURPOSE.</w:t>
      </w:r>
    </w:p>
    <w:p w14:paraId="1843C061" w14:textId="77777777" w:rsidR="00D45773" w:rsidRPr="00DA22DF" w:rsidRDefault="00D45773" w:rsidP="00D45773">
      <w:pPr>
        <w:spacing w:before="200"/>
        <w:rPr>
          <w:sz w:val="18"/>
          <w:szCs w:val="18"/>
        </w:rPr>
      </w:pPr>
      <w:r w:rsidRPr="00DA22DF">
        <w:rPr>
          <w:sz w:val="18"/>
          <w:szCs w:val="18"/>
        </w:rPr>
        <w:t>Some states do not allow disclaimer of express or implied warranties in certain transactions, therefore, this statement might not apply to you.</w:t>
      </w:r>
    </w:p>
    <w:p w14:paraId="7A38081A" w14:textId="77777777" w:rsidR="00D45773" w:rsidRPr="00DA22DF" w:rsidRDefault="00D45773" w:rsidP="00D45773">
      <w:pPr>
        <w:spacing w:before="200"/>
        <w:rPr>
          <w:sz w:val="18"/>
          <w:szCs w:val="18"/>
        </w:rPr>
      </w:pPr>
      <w:r w:rsidRPr="00DA22DF">
        <w:rPr>
          <w:sz w:val="18"/>
          <w:szCs w:val="18"/>
        </w:rPr>
        <w:t>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w:t>
      </w:r>
    </w:p>
    <w:p w14:paraId="529BB67E" w14:textId="77777777" w:rsidR="00D45773" w:rsidRPr="00DA22DF" w:rsidRDefault="00D45773" w:rsidP="00D45773">
      <w:pPr>
        <w:spacing w:before="200"/>
        <w:rPr>
          <w:sz w:val="18"/>
          <w:szCs w:val="18"/>
        </w:rPr>
      </w:pPr>
      <w:r w:rsidRPr="00DA22DF">
        <w:rPr>
          <w:sz w:val="18"/>
          <w:szCs w:val="18"/>
        </w:rPr>
        <w:t>Any references in this information to non-IBM Web sites are provided for convenience only and do not in any manner serve as an endorsement of those Web sites. The materials at those Web sites are not part of the materials for this IBM product and use of those Web sites is at your own risk.</w:t>
      </w:r>
    </w:p>
    <w:p w14:paraId="3AB4F317" w14:textId="77777777" w:rsidR="00D45773" w:rsidRPr="00DA22DF" w:rsidRDefault="00D45773" w:rsidP="00D45773">
      <w:pPr>
        <w:spacing w:before="200"/>
        <w:rPr>
          <w:sz w:val="18"/>
          <w:szCs w:val="18"/>
        </w:rPr>
      </w:pPr>
      <w:r w:rsidRPr="00DA22DF">
        <w:rPr>
          <w:sz w:val="18"/>
          <w:szCs w:val="18"/>
        </w:rPr>
        <w:t>IBM may use or distribute any of the information you supply in any way it believes appropriate without incurring any obligation to you.</w:t>
      </w:r>
    </w:p>
    <w:p w14:paraId="4ADE81BC" w14:textId="77777777" w:rsidR="00D45773" w:rsidRPr="00DA22DF" w:rsidRDefault="00D45773" w:rsidP="00D45773">
      <w:pPr>
        <w:spacing w:before="200"/>
        <w:rPr>
          <w:sz w:val="18"/>
          <w:szCs w:val="18"/>
        </w:rPr>
      </w:pPr>
      <w:r w:rsidRPr="00DA22DF">
        <w:rPr>
          <w:sz w:val="18"/>
          <w:szCs w:val="18"/>
        </w:rPr>
        <w:t>Licensees of this program who wish to have information about it for the purpose of enabling: (i) the exchange of information between independently created programs and other programs (including this one) and (ii) the mutual use of the information which has been exchanged, should contact:</w:t>
      </w:r>
    </w:p>
    <w:p w14:paraId="5523F4F8" w14:textId="77777777" w:rsidR="00D45773" w:rsidRPr="00DA22DF" w:rsidRDefault="00D45773" w:rsidP="00D45773">
      <w:pPr>
        <w:spacing w:before="200"/>
        <w:rPr>
          <w:sz w:val="18"/>
          <w:szCs w:val="18"/>
        </w:rPr>
      </w:pPr>
      <w:r w:rsidRPr="00DA22DF">
        <w:rPr>
          <w:sz w:val="18"/>
          <w:szCs w:val="18"/>
        </w:rPr>
        <w:t>IBM Corporation</w:t>
      </w:r>
      <w:r w:rsidRPr="00DA22DF">
        <w:rPr>
          <w:sz w:val="18"/>
          <w:szCs w:val="18"/>
        </w:rPr>
        <w:br/>
        <w:t>2Z4A/101</w:t>
      </w:r>
      <w:r w:rsidRPr="00DA22DF">
        <w:rPr>
          <w:sz w:val="18"/>
          <w:szCs w:val="18"/>
        </w:rPr>
        <w:br/>
        <w:t>11400 Burnet Road</w:t>
      </w:r>
      <w:r w:rsidRPr="00DA22DF">
        <w:rPr>
          <w:sz w:val="18"/>
          <w:szCs w:val="18"/>
        </w:rPr>
        <w:br/>
        <w:t>Austin, TX</w:t>
      </w:r>
      <w:r>
        <w:rPr>
          <w:sz w:val="18"/>
          <w:szCs w:val="18"/>
        </w:rPr>
        <w:t xml:space="preserve"> </w:t>
      </w:r>
      <w:r w:rsidRPr="00DA22DF">
        <w:rPr>
          <w:sz w:val="18"/>
          <w:szCs w:val="18"/>
        </w:rPr>
        <w:t>78758 U.S.A.</w:t>
      </w:r>
    </w:p>
    <w:p w14:paraId="5F79A89B" w14:textId="77777777" w:rsidR="00D45773" w:rsidRPr="00DA22DF" w:rsidRDefault="00D45773" w:rsidP="00D45773">
      <w:pPr>
        <w:spacing w:before="200"/>
        <w:rPr>
          <w:sz w:val="18"/>
          <w:szCs w:val="18"/>
        </w:rPr>
      </w:pPr>
      <w:r w:rsidRPr="00DA22DF">
        <w:rPr>
          <w:sz w:val="18"/>
          <w:szCs w:val="18"/>
        </w:rPr>
        <w:t>Such information may be available, subject to appropriate terms and conditions, including in some cases payment of a fee.</w:t>
      </w:r>
    </w:p>
    <w:p w14:paraId="59462C55" w14:textId="77777777" w:rsidR="00D45773" w:rsidRPr="00DA22DF" w:rsidRDefault="00D45773" w:rsidP="00D45773">
      <w:pPr>
        <w:spacing w:before="200"/>
        <w:rPr>
          <w:sz w:val="18"/>
          <w:szCs w:val="18"/>
        </w:rPr>
      </w:pPr>
      <w:r w:rsidRPr="00DA22DF">
        <w:rPr>
          <w:sz w:val="18"/>
          <w:szCs w:val="18"/>
        </w:rPr>
        <w:t>The licensed program described in this document and all licensed material available for it are provided by IBM under terms of the IBM Customer Agreement, IBM International Program License Agreement or any equivalent agreement between us.</w:t>
      </w:r>
    </w:p>
    <w:p w14:paraId="741F938A" w14:textId="77777777" w:rsidR="00D45773" w:rsidRPr="00DA22DF" w:rsidRDefault="00D45773" w:rsidP="00D45773">
      <w:pPr>
        <w:spacing w:before="200"/>
        <w:rPr>
          <w:sz w:val="18"/>
          <w:szCs w:val="18"/>
        </w:rPr>
      </w:pPr>
      <w:r w:rsidRPr="00DA22DF">
        <w:rPr>
          <w:sz w:val="18"/>
          <w:szCs w:val="18"/>
        </w:rPr>
        <w:t>Any performance data contained herein was determined in a controlled environment. Therefore, the results obtained in other operating environments may vary significantly. Some measurements may have been made on development-level systems and there is no guarantee that these measurements will be the same on generally available systems. Furthermore, some measurement may have been estimated through extrapolation. Actual results may vary. Users of this document should verify the applicable data for their specific environment.</w:t>
      </w:r>
    </w:p>
    <w:p w14:paraId="7A6C0D17" w14:textId="77777777" w:rsidR="00D45773" w:rsidRPr="00DA22DF" w:rsidRDefault="00D45773" w:rsidP="00D45773">
      <w:pPr>
        <w:spacing w:before="200"/>
        <w:rPr>
          <w:sz w:val="18"/>
          <w:szCs w:val="18"/>
        </w:rPr>
      </w:pPr>
      <w:r w:rsidRPr="00DA22DF">
        <w:rPr>
          <w:sz w:val="18"/>
          <w:szCs w:val="18"/>
        </w:rPr>
        <w:lastRenderedPageBreak/>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1E3F2438" w14:textId="77777777" w:rsidR="00D45773" w:rsidRPr="00DA22DF" w:rsidRDefault="00D45773" w:rsidP="00D45773">
      <w:pPr>
        <w:spacing w:before="200"/>
        <w:rPr>
          <w:sz w:val="18"/>
          <w:szCs w:val="18"/>
        </w:rPr>
      </w:pPr>
      <w:r w:rsidRPr="00DA22DF">
        <w:rPr>
          <w:sz w:val="18"/>
          <w:szCs w:val="18"/>
        </w:rPr>
        <w:t xml:space="preserve">All statements regarding IBM's future direction or intent are subject to change or withdrawal without notice, and represent goals and objectives only. </w:t>
      </w:r>
    </w:p>
    <w:p w14:paraId="775D2B5E" w14:textId="77777777" w:rsidR="00D45773" w:rsidRPr="00DA22DF" w:rsidRDefault="00D45773" w:rsidP="00D45773">
      <w:pPr>
        <w:spacing w:before="200"/>
        <w:rPr>
          <w:sz w:val="18"/>
          <w:szCs w:val="18"/>
        </w:rPr>
      </w:pPr>
      <w:r w:rsidRPr="00DA22DF">
        <w:rPr>
          <w:sz w:val="18"/>
          <w:szCs w:val="18"/>
        </w:rPr>
        <w:t xml:space="preserve">All IBM prices shown are IBM's suggested retail prices, are current and are subject to change without notice. Dealer prices may vary. </w:t>
      </w:r>
    </w:p>
    <w:p w14:paraId="4C55A9BD" w14:textId="77777777" w:rsidR="00D45773" w:rsidRPr="00DA22DF" w:rsidRDefault="00D45773" w:rsidP="00D45773">
      <w:pPr>
        <w:spacing w:before="200"/>
        <w:rPr>
          <w:sz w:val="18"/>
          <w:szCs w:val="18"/>
        </w:rPr>
      </w:pPr>
      <w:r w:rsidRPr="00DA22DF">
        <w:rPr>
          <w:sz w:val="18"/>
          <w:szCs w:val="18"/>
        </w:rPr>
        <w:t xml:space="preserve">This information is for planning purposes only. The information herein is subject to change before the products described become available. </w:t>
      </w:r>
    </w:p>
    <w:p w14:paraId="0D5D836B" w14:textId="77777777" w:rsidR="00D45773" w:rsidRPr="00DA22DF" w:rsidRDefault="00D45773" w:rsidP="00D45773">
      <w:pPr>
        <w:spacing w:before="200"/>
        <w:rPr>
          <w:sz w:val="18"/>
          <w:szCs w:val="18"/>
        </w:rPr>
      </w:pPr>
      <w:r w:rsidRPr="00DA22DF">
        <w:rPr>
          <w:sz w:val="18"/>
          <w:szCs w:val="18"/>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5787457C" w14:textId="77777777" w:rsidR="00D45773" w:rsidRPr="00201358" w:rsidRDefault="00D45773" w:rsidP="00D45773">
      <w:pPr>
        <w:spacing w:before="200"/>
        <w:rPr>
          <w:b/>
          <w:sz w:val="24"/>
        </w:rPr>
      </w:pPr>
      <w:r w:rsidRPr="00201358">
        <w:rPr>
          <w:b/>
          <w:sz w:val="24"/>
        </w:rPr>
        <w:t>COPYRIGHT LICENSE:</w:t>
      </w:r>
    </w:p>
    <w:p w14:paraId="7B8186ED" w14:textId="77777777" w:rsidR="00D45773" w:rsidRPr="00DA22DF" w:rsidRDefault="00D45773" w:rsidP="00D45773">
      <w:pPr>
        <w:spacing w:before="200"/>
        <w:rPr>
          <w:sz w:val="18"/>
          <w:szCs w:val="18"/>
        </w:rPr>
      </w:pPr>
      <w:r w:rsidRPr="00DA22DF">
        <w:rPr>
          <w:sz w:val="18"/>
          <w:szCs w:val="18"/>
        </w:rPr>
        <w:t>This information contains sample application programs in source language, which illustrate programming techniques on various operating platforms. You may copy, modify, and distribute these sample programs in any form without payment to IBM, for the purposes of developing, using, marketing or distributing application programs conforming to the application programming interface for the operating platform for which the sample programs are written. These examples have not been thoroughly tested under all conditions. IBM, therefore, cannot guarantee or imply reliability, serviceability, or function of these programs. You may copy, modify, and distribute these sample programs in any form without payment to IBM for the purposes of developing, using, marketing, or distributing application programs conforming to IBM's application programming interfaces.</w:t>
      </w:r>
    </w:p>
    <w:p w14:paraId="33222CFB" w14:textId="77777777" w:rsidR="00D45773" w:rsidRPr="00DA22DF" w:rsidRDefault="00D45773" w:rsidP="00D45773">
      <w:pPr>
        <w:spacing w:before="200"/>
        <w:rPr>
          <w:sz w:val="18"/>
          <w:szCs w:val="18"/>
        </w:rPr>
      </w:pPr>
      <w:r w:rsidRPr="00DA22DF">
        <w:rPr>
          <w:sz w:val="18"/>
          <w:szCs w:val="18"/>
        </w:rPr>
        <w:t>Each copy or any portion of these sample programs or any derivative work, must include a copyright notice as follows:</w:t>
      </w:r>
    </w:p>
    <w:p w14:paraId="41246ED4" w14:textId="77777777" w:rsidR="00D45773" w:rsidRPr="00DA22DF" w:rsidRDefault="00D45773" w:rsidP="00D45773">
      <w:pPr>
        <w:spacing w:before="200"/>
        <w:rPr>
          <w:sz w:val="18"/>
          <w:szCs w:val="18"/>
        </w:rPr>
      </w:pPr>
      <w:r w:rsidRPr="00DA22DF">
        <w:rPr>
          <w:sz w:val="18"/>
          <w:szCs w:val="18"/>
        </w:rPr>
        <w:t xml:space="preserve">© </w:t>
      </w:r>
      <w:r>
        <w:rPr>
          <w:sz w:val="18"/>
          <w:szCs w:val="18"/>
        </w:rPr>
        <w:t>IBM 2017</w:t>
      </w:r>
      <w:r w:rsidRPr="00DA22DF">
        <w:rPr>
          <w:sz w:val="18"/>
          <w:szCs w:val="18"/>
        </w:rPr>
        <w:t>. Portions of this code are derived from IBM Corp. Sample Programs. © Copyright IBM Corp</w:t>
      </w:r>
      <w:r>
        <w:rPr>
          <w:sz w:val="18"/>
          <w:szCs w:val="18"/>
        </w:rPr>
        <w:t xml:space="preserve"> 2017.</w:t>
      </w:r>
      <w:r w:rsidRPr="00DA22DF">
        <w:rPr>
          <w:sz w:val="18"/>
          <w:szCs w:val="18"/>
        </w:rPr>
        <w:t xml:space="preserve"> All rights reserved.</w:t>
      </w:r>
    </w:p>
    <w:p w14:paraId="2DBC8618" w14:textId="77777777" w:rsidR="00D45773" w:rsidRPr="00DA22DF" w:rsidRDefault="00D45773" w:rsidP="00D45773">
      <w:pPr>
        <w:spacing w:before="200"/>
        <w:rPr>
          <w:sz w:val="18"/>
          <w:szCs w:val="18"/>
        </w:rPr>
      </w:pPr>
      <w:r w:rsidRPr="00DA22DF">
        <w:rPr>
          <w:sz w:val="18"/>
          <w:szCs w:val="18"/>
        </w:rPr>
        <w:t>If you are viewing this information in softcopy form, the photographs and color illustrations might not be displayed.</w:t>
      </w:r>
    </w:p>
    <w:p w14:paraId="347120B5" w14:textId="77777777" w:rsidR="00D45773" w:rsidRPr="00201358" w:rsidRDefault="00D45773" w:rsidP="00D45773">
      <w:pPr>
        <w:spacing w:before="200"/>
        <w:rPr>
          <w:b/>
          <w:sz w:val="24"/>
        </w:rPr>
      </w:pPr>
      <w:r w:rsidRPr="00201358">
        <w:rPr>
          <w:b/>
          <w:sz w:val="24"/>
        </w:rPr>
        <w:t>Trademarks</w:t>
      </w:r>
    </w:p>
    <w:p w14:paraId="73009F5C" w14:textId="77777777" w:rsidR="00D45773" w:rsidRPr="00DA22DF" w:rsidRDefault="00D45773" w:rsidP="00D45773">
      <w:pPr>
        <w:spacing w:before="200"/>
        <w:rPr>
          <w:sz w:val="18"/>
          <w:szCs w:val="18"/>
        </w:rPr>
      </w:pPr>
      <w:r w:rsidRPr="00DA22DF">
        <w:rPr>
          <w:sz w:val="18"/>
          <w:szCs w:val="18"/>
        </w:rPr>
        <w:t xml:space="preserve">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t>
      </w:r>
      <w:hyperlink r:id="rId92" w:history="1">
        <w:r w:rsidRPr="00DA22DF">
          <w:rPr>
            <w:rStyle w:val="Hyperlink"/>
            <w:sz w:val="18"/>
            <w:szCs w:val="18"/>
          </w:rPr>
          <w:t>ibm.com/legal/copytrade.shtml.</w:t>
        </w:r>
      </w:hyperlink>
    </w:p>
    <w:p w14:paraId="79EE83EE" w14:textId="77777777" w:rsidR="00D45773" w:rsidRDefault="00D45773" w:rsidP="00D45773">
      <w:pPr>
        <w:spacing w:before="200"/>
        <w:rPr>
          <w:b/>
          <w:sz w:val="24"/>
        </w:rPr>
      </w:pPr>
      <w:r w:rsidRPr="00DA22DF">
        <w:rPr>
          <w:b/>
          <w:sz w:val="24"/>
        </w:rPr>
        <w:t>Statement of Good Security Practices</w:t>
      </w:r>
    </w:p>
    <w:p w14:paraId="4E4836DF" w14:textId="77777777" w:rsidR="00D45773" w:rsidRDefault="00D45773" w:rsidP="00D45773">
      <w:pPr>
        <w:spacing w:before="200"/>
      </w:pPr>
      <w:r w:rsidRPr="00DA22DF">
        <w:rPr>
          <w:sz w:val="18"/>
          <w:szCs w:val="18"/>
        </w:rPr>
        <w:t>IT system security involves protecting systems and information through prevention, detection and response to improper access from within and outside your enterprise.</w:t>
      </w:r>
      <w:r>
        <w:rPr>
          <w:sz w:val="18"/>
          <w:szCs w:val="18"/>
        </w:rPr>
        <w:t xml:space="preserve"> </w:t>
      </w:r>
      <w:r w:rsidRPr="00DA22DF">
        <w:rPr>
          <w:sz w:val="18"/>
          <w:szCs w:val="18"/>
        </w:rPr>
        <w:t>Improper access can result in information being altered, destroyed, misappropriated or misused or can result in damage to or misuse of your systems, including for use in attacks on others.</w:t>
      </w:r>
      <w:r>
        <w:rPr>
          <w:sz w:val="18"/>
          <w:szCs w:val="18"/>
        </w:rPr>
        <w:t xml:space="preserve"> </w:t>
      </w:r>
      <w:r w:rsidRPr="00DA22DF">
        <w:rPr>
          <w:sz w:val="18"/>
          <w:szCs w:val="18"/>
        </w:rPr>
        <w:t>No IT system or product should be considered completely secure and no single product, service or security measure can be completely effective in preventing improper use or access.</w:t>
      </w:r>
      <w:r>
        <w:rPr>
          <w:sz w:val="18"/>
          <w:szCs w:val="18"/>
        </w:rPr>
        <w:t xml:space="preserve"> </w:t>
      </w:r>
      <w:r w:rsidRPr="00DA22DF">
        <w:rPr>
          <w:sz w:val="18"/>
          <w:szCs w:val="18"/>
        </w:rPr>
        <w:t>IBM systems, products and services are designed to be part of a comprehensive security approach, which will necessarily involve additional operational procedures, and may require other systems, products or services to be most effective.</w:t>
      </w:r>
      <w:r>
        <w:rPr>
          <w:sz w:val="18"/>
          <w:szCs w:val="18"/>
        </w:rPr>
        <w:t xml:space="preserve"> </w:t>
      </w:r>
      <w:r w:rsidRPr="00DA22DF">
        <w:rPr>
          <w:sz w:val="18"/>
          <w:szCs w:val="18"/>
        </w:rPr>
        <w:t>IBM DOES NOT WARRANT THAT ANY SYSTEMS, PRODUCTS OR SERVICES ARE IMMUNE FROM, OR WILL MAKE YOUR ENTERPRISE IMMUNE FROM, THE MALICIOUS OR ILLEGAL CONDUCT OF ANY PARTY.</w:t>
      </w:r>
      <w:r>
        <w:br w:type="page"/>
      </w:r>
      <w:r>
        <w:rPr>
          <w:noProof/>
          <w:lang w:val="en-GB" w:eastAsia="en-GB"/>
        </w:rPr>
        <w:lastRenderedPageBreak/>
        <w:drawing>
          <wp:inline distT="0" distB="0" distL="0" distR="0" wp14:anchorId="581A9799" wp14:editId="0F36A92B">
            <wp:extent cx="914400" cy="400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14400" cy="400050"/>
                    </a:xfrm>
                    <a:prstGeom prst="rect">
                      <a:avLst/>
                    </a:prstGeom>
                    <a:noFill/>
                    <a:ln>
                      <a:noFill/>
                    </a:ln>
                  </pic:spPr>
                </pic:pic>
              </a:graphicData>
            </a:graphic>
          </wp:inline>
        </w:drawing>
      </w:r>
    </w:p>
    <w:p w14:paraId="436DFB21" w14:textId="77777777" w:rsidR="00D45773" w:rsidRDefault="00D45773" w:rsidP="00D45773"/>
    <w:p w14:paraId="6D47ECF7" w14:textId="77777777" w:rsidR="00D45773" w:rsidRDefault="00D45773" w:rsidP="00D45773"/>
    <w:p w14:paraId="7B5AA09C" w14:textId="77777777" w:rsidR="00D45773" w:rsidRDefault="00D45773" w:rsidP="00D45773"/>
    <w:p w14:paraId="5ED07BA1" w14:textId="77777777" w:rsidR="00D45773" w:rsidRDefault="00D45773" w:rsidP="00D45773"/>
    <w:p w14:paraId="7F23AC2C" w14:textId="77777777" w:rsidR="00D45773" w:rsidRDefault="00D45773" w:rsidP="00D45773"/>
    <w:p w14:paraId="16910847" w14:textId="77777777" w:rsidR="00D45773" w:rsidRDefault="00D45773" w:rsidP="00D45773"/>
    <w:p w14:paraId="54F73BAC" w14:textId="77777777" w:rsidR="00D45773" w:rsidRDefault="00D45773" w:rsidP="00D45773"/>
    <w:p w14:paraId="2BB911F3" w14:textId="77777777" w:rsidR="00D45773" w:rsidRDefault="00D45773" w:rsidP="00D45773"/>
    <w:p w14:paraId="75F2504B" w14:textId="77777777" w:rsidR="00D45773" w:rsidRDefault="00D45773" w:rsidP="00D45773"/>
    <w:p w14:paraId="6BFF5636" w14:textId="77777777" w:rsidR="00D45773" w:rsidRDefault="00D45773" w:rsidP="00D45773"/>
    <w:p w14:paraId="3D9B5752" w14:textId="77777777" w:rsidR="00D45773" w:rsidRDefault="00D45773" w:rsidP="00D45773"/>
    <w:p w14:paraId="0B71A874" w14:textId="77777777" w:rsidR="00D45773" w:rsidRDefault="00D45773" w:rsidP="00D45773"/>
    <w:p w14:paraId="22581E71" w14:textId="77777777" w:rsidR="00D45773" w:rsidRDefault="00D45773" w:rsidP="00D45773"/>
    <w:p w14:paraId="2994A6A6" w14:textId="77777777" w:rsidR="00D45773" w:rsidRDefault="00D45773" w:rsidP="00D45773"/>
    <w:p w14:paraId="46CA00BA" w14:textId="77777777" w:rsidR="00D45773" w:rsidRDefault="00D45773" w:rsidP="00D45773"/>
    <w:p w14:paraId="4E8AB1EA" w14:textId="77777777" w:rsidR="00D45773" w:rsidRDefault="00D45773" w:rsidP="00D45773"/>
    <w:p w14:paraId="39D84FC0" w14:textId="77777777" w:rsidR="00D45773" w:rsidRDefault="00D45773" w:rsidP="00D45773"/>
    <w:p w14:paraId="3A784840" w14:textId="77777777" w:rsidR="00D45773" w:rsidRDefault="00D45773" w:rsidP="00D45773"/>
    <w:p w14:paraId="33788E60" w14:textId="77777777" w:rsidR="00D45773" w:rsidRDefault="00D45773" w:rsidP="00D45773"/>
    <w:p w14:paraId="32FACB86" w14:textId="77777777" w:rsidR="00D45773" w:rsidRDefault="00D45773" w:rsidP="00D45773"/>
    <w:p w14:paraId="5A5E9491" w14:textId="77777777" w:rsidR="00D45773" w:rsidRDefault="00D45773" w:rsidP="00D45773"/>
    <w:p w14:paraId="7976640D" w14:textId="77777777" w:rsidR="00D45773" w:rsidRDefault="00D45773" w:rsidP="00D45773"/>
    <w:p w14:paraId="4DE93DB5" w14:textId="77777777" w:rsidR="00D45773" w:rsidRDefault="00D45773" w:rsidP="00D45773"/>
    <w:p w14:paraId="07F133AE" w14:textId="77777777" w:rsidR="00D45773" w:rsidRDefault="00D45773" w:rsidP="00D45773"/>
    <w:p w14:paraId="4B585567" w14:textId="77777777" w:rsidR="00D45773" w:rsidRDefault="00D45773" w:rsidP="00D45773"/>
    <w:p w14:paraId="16D13D4B" w14:textId="77777777" w:rsidR="00D45773" w:rsidRDefault="00D45773" w:rsidP="00D45773"/>
    <w:p w14:paraId="742916CC" w14:textId="77777777" w:rsidR="00D45773" w:rsidRPr="00844835" w:rsidRDefault="00D45773" w:rsidP="00D45773">
      <w:pPr>
        <w:autoSpaceDE w:val="0"/>
        <w:autoSpaceDN w:val="0"/>
        <w:adjustRightInd w:val="0"/>
        <w:rPr>
          <w:rFonts w:cs="Arial"/>
          <w:sz w:val="16"/>
          <w:szCs w:val="16"/>
        </w:rPr>
      </w:pPr>
      <w:r w:rsidRPr="00844835">
        <w:rPr>
          <w:rFonts w:cs="Arial"/>
          <w:sz w:val="16"/>
          <w:szCs w:val="16"/>
        </w:rPr>
        <w:t>© International Business Machines Corporati</w:t>
      </w:r>
      <w:r>
        <w:rPr>
          <w:rFonts w:cs="Arial"/>
          <w:sz w:val="16"/>
          <w:szCs w:val="16"/>
        </w:rPr>
        <w:t>on 2017</w:t>
      </w:r>
    </w:p>
    <w:p w14:paraId="675C84EC" w14:textId="77777777" w:rsidR="00D45773" w:rsidRPr="00844835" w:rsidRDefault="00D45773" w:rsidP="00D45773">
      <w:pPr>
        <w:rPr>
          <w:rFonts w:cs="HelveticaNeueLT Com 45 Lt"/>
          <w:color w:val="221E1F"/>
          <w:sz w:val="16"/>
          <w:szCs w:val="16"/>
        </w:rPr>
      </w:pPr>
      <w:r w:rsidRPr="00844835">
        <w:rPr>
          <w:rFonts w:cs="HelveticaNeueLT Com 45 Lt"/>
          <w:color w:val="221E1F"/>
          <w:sz w:val="16"/>
          <w:szCs w:val="16"/>
        </w:rPr>
        <w:t>International Business Machines Corporation</w:t>
      </w:r>
      <w:r w:rsidRPr="00844835">
        <w:rPr>
          <w:rFonts w:cs="HelveticaNeueLT Com 45 Lt"/>
          <w:color w:val="221E1F"/>
          <w:sz w:val="16"/>
          <w:szCs w:val="16"/>
        </w:rPr>
        <w:br/>
        <w:t xml:space="preserve">New Orchard Road Armonk, NY 10504 </w:t>
      </w:r>
    </w:p>
    <w:p w14:paraId="63643277" w14:textId="77777777" w:rsidR="00D45773" w:rsidRPr="00844835" w:rsidRDefault="00D45773" w:rsidP="00D45773">
      <w:pPr>
        <w:rPr>
          <w:sz w:val="16"/>
          <w:szCs w:val="16"/>
        </w:rPr>
      </w:pPr>
      <w:r w:rsidRPr="00844835">
        <w:rPr>
          <w:sz w:val="16"/>
          <w:szCs w:val="16"/>
        </w:rPr>
        <w:t xml:space="preserve">Produced in </w:t>
      </w:r>
      <w:r>
        <w:rPr>
          <w:sz w:val="16"/>
          <w:szCs w:val="16"/>
        </w:rPr>
        <w:t xml:space="preserve">the United States of America </w:t>
      </w:r>
      <w:r w:rsidRPr="00844835">
        <w:rPr>
          <w:sz w:val="16"/>
          <w:szCs w:val="16"/>
        </w:rPr>
        <w:t>0</w:t>
      </w:r>
      <w:r>
        <w:rPr>
          <w:sz w:val="16"/>
          <w:szCs w:val="16"/>
        </w:rPr>
        <w:t>1</w:t>
      </w:r>
      <w:r w:rsidRPr="00844835">
        <w:rPr>
          <w:sz w:val="16"/>
          <w:szCs w:val="16"/>
        </w:rPr>
        <w:t>-</w:t>
      </w:r>
      <w:r>
        <w:rPr>
          <w:sz w:val="16"/>
          <w:szCs w:val="16"/>
        </w:rPr>
        <w:t>2016</w:t>
      </w:r>
    </w:p>
    <w:p w14:paraId="15F0EC2E" w14:textId="77777777" w:rsidR="00D45773" w:rsidRPr="00844835" w:rsidRDefault="00D45773" w:rsidP="00D45773">
      <w:pPr>
        <w:rPr>
          <w:sz w:val="16"/>
          <w:szCs w:val="16"/>
        </w:rPr>
      </w:pPr>
      <w:r w:rsidRPr="00844835">
        <w:rPr>
          <w:sz w:val="16"/>
          <w:szCs w:val="16"/>
        </w:rPr>
        <w:t>All Rights Reserved</w:t>
      </w:r>
    </w:p>
    <w:p w14:paraId="56A1583B" w14:textId="77777777" w:rsidR="00D45773" w:rsidRPr="00844835" w:rsidRDefault="00D45773" w:rsidP="00D45773">
      <w:pPr>
        <w:rPr>
          <w:sz w:val="16"/>
          <w:szCs w:val="16"/>
        </w:rPr>
      </w:pPr>
      <w:r w:rsidRPr="00844835">
        <w:rPr>
          <w:sz w:val="16"/>
          <w:szCs w:val="16"/>
        </w:rPr>
        <w:t>References in this publication to IBM products and services do not imply that IBM intends to make them available in all countries in which IBM operates</w:t>
      </w:r>
      <w:r>
        <w:rPr>
          <w:sz w:val="16"/>
          <w:szCs w:val="16"/>
        </w:rPr>
        <w:t>.</w:t>
      </w:r>
    </w:p>
    <w:p w14:paraId="091D8942" w14:textId="77777777" w:rsidR="00D45773" w:rsidRDefault="00D45773" w:rsidP="00D45773">
      <w:pPr>
        <w:spacing w:after="160" w:line="259" w:lineRule="auto"/>
      </w:pPr>
    </w:p>
    <w:p w14:paraId="6D6B2D82" w14:textId="77777777" w:rsidR="00D45773" w:rsidRDefault="00D45773" w:rsidP="004F2622"/>
    <w:p w14:paraId="43BDBEA0" w14:textId="77777777" w:rsidR="00D45773" w:rsidRDefault="00D45773" w:rsidP="004F2622"/>
    <w:p w14:paraId="3FC4FD5A" w14:textId="77777777" w:rsidR="002B29F5" w:rsidRDefault="002B29F5" w:rsidP="004F2622">
      <w:pPr>
        <w:rPr>
          <w:lang w:val="en-GB" w:eastAsia="x-none"/>
        </w:rPr>
      </w:pPr>
      <w:bookmarkStart w:id="112" w:name="_Toc472700733"/>
      <w:bookmarkStart w:id="113" w:name="_Toc472701884"/>
      <w:bookmarkStart w:id="114" w:name="_Toc472705595"/>
      <w:bookmarkStart w:id="115" w:name="_Toc472705838"/>
      <w:bookmarkStart w:id="116" w:name="_Toc472706086"/>
      <w:bookmarkStart w:id="117" w:name="_Toc472706564"/>
      <w:bookmarkStart w:id="118" w:name="_Toc472867175"/>
      <w:bookmarkStart w:id="119" w:name="_Toc432531945"/>
      <w:bookmarkStart w:id="120" w:name="_Toc432531946"/>
      <w:bookmarkStart w:id="121" w:name="_Toc432531947"/>
      <w:bookmarkStart w:id="122" w:name="_Toc472700734"/>
      <w:bookmarkStart w:id="123" w:name="_Toc472701885"/>
      <w:bookmarkStart w:id="124" w:name="_Toc472705596"/>
      <w:bookmarkStart w:id="125" w:name="_Toc472705839"/>
      <w:bookmarkStart w:id="126" w:name="_Toc472706087"/>
      <w:bookmarkStart w:id="127" w:name="_Toc472706565"/>
      <w:bookmarkStart w:id="128" w:name="_Toc472867176"/>
      <w:bookmarkStart w:id="129" w:name="_Toc472700735"/>
      <w:bookmarkStart w:id="130" w:name="_Toc472701886"/>
      <w:bookmarkStart w:id="131" w:name="_Toc472705597"/>
      <w:bookmarkStart w:id="132" w:name="_Toc472705840"/>
      <w:bookmarkStart w:id="133" w:name="_Toc472706088"/>
      <w:bookmarkStart w:id="134" w:name="_Toc472706566"/>
      <w:bookmarkStart w:id="135" w:name="_Toc472867177"/>
      <w:bookmarkStart w:id="136" w:name="_Toc472700736"/>
      <w:bookmarkStart w:id="137" w:name="_Toc472701887"/>
      <w:bookmarkStart w:id="138" w:name="_Toc472705598"/>
      <w:bookmarkStart w:id="139" w:name="_Toc472705841"/>
      <w:bookmarkStart w:id="140" w:name="_Toc472706089"/>
      <w:bookmarkStart w:id="141" w:name="_Toc472706567"/>
      <w:bookmarkStart w:id="142" w:name="_Toc472867178"/>
      <w:bookmarkStart w:id="143" w:name="_Toc472700737"/>
      <w:bookmarkStart w:id="144" w:name="_Toc472701888"/>
      <w:bookmarkStart w:id="145" w:name="_Toc472705599"/>
      <w:bookmarkStart w:id="146" w:name="_Toc472705842"/>
      <w:bookmarkStart w:id="147" w:name="_Toc472706090"/>
      <w:bookmarkStart w:id="148" w:name="_Toc472706568"/>
      <w:bookmarkStart w:id="149" w:name="_Toc472867179"/>
      <w:bookmarkStart w:id="150" w:name="_Toc472700738"/>
      <w:bookmarkStart w:id="151" w:name="_Toc472701889"/>
      <w:bookmarkStart w:id="152" w:name="_Toc472705600"/>
      <w:bookmarkStart w:id="153" w:name="_Toc472705843"/>
      <w:bookmarkStart w:id="154" w:name="_Toc472706091"/>
      <w:bookmarkStart w:id="155" w:name="_Toc472706569"/>
      <w:bookmarkStart w:id="156" w:name="_Toc472867180"/>
      <w:bookmarkStart w:id="157" w:name="_Toc472700739"/>
      <w:bookmarkStart w:id="158" w:name="_Toc472701890"/>
      <w:bookmarkStart w:id="159" w:name="_Toc472705601"/>
      <w:bookmarkStart w:id="160" w:name="_Toc472705844"/>
      <w:bookmarkStart w:id="161" w:name="_Toc472706092"/>
      <w:bookmarkStart w:id="162" w:name="_Toc472706570"/>
      <w:bookmarkStart w:id="163" w:name="_Toc472867181"/>
      <w:bookmarkStart w:id="164" w:name="_Toc472700740"/>
      <w:bookmarkStart w:id="165" w:name="_Toc472701891"/>
      <w:bookmarkStart w:id="166" w:name="_Toc472705602"/>
      <w:bookmarkStart w:id="167" w:name="_Toc472705845"/>
      <w:bookmarkStart w:id="168" w:name="_Toc472706093"/>
      <w:bookmarkStart w:id="169" w:name="_Toc472706571"/>
      <w:bookmarkStart w:id="170" w:name="_Toc472867182"/>
      <w:bookmarkStart w:id="171" w:name="_Toc472700741"/>
      <w:bookmarkStart w:id="172" w:name="_Toc472701892"/>
      <w:bookmarkStart w:id="173" w:name="_Toc472705603"/>
      <w:bookmarkStart w:id="174" w:name="_Toc472705846"/>
      <w:bookmarkStart w:id="175" w:name="_Toc472706094"/>
      <w:bookmarkStart w:id="176" w:name="_Toc472706572"/>
      <w:bookmarkStart w:id="177" w:name="_Toc472867183"/>
      <w:bookmarkStart w:id="178" w:name="_Toc472700742"/>
      <w:bookmarkStart w:id="179" w:name="_Toc472701893"/>
      <w:bookmarkStart w:id="180" w:name="_Toc472705604"/>
      <w:bookmarkStart w:id="181" w:name="_Toc472705847"/>
      <w:bookmarkStart w:id="182" w:name="_Toc472706095"/>
      <w:bookmarkStart w:id="183" w:name="_Toc472706573"/>
      <w:bookmarkStart w:id="184" w:name="_Toc472867184"/>
      <w:bookmarkStart w:id="185" w:name="_Toc472700743"/>
      <w:bookmarkStart w:id="186" w:name="_Toc472701894"/>
      <w:bookmarkStart w:id="187" w:name="_Toc472705605"/>
      <w:bookmarkStart w:id="188" w:name="_Toc472705848"/>
      <w:bookmarkStart w:id="189" w:name="_Toc472706096"/>
      <w:bookmarkStart w:id="190" w:name="_Toc472706574"/>
      <w:bookmarkStart w:id="191" w:name="_Toc472867185"/>
      <w:bookmarkStart w:id="192" w:name="_Toc472700744"/>
      <w:bookmarkStart w:id="193" w:name="_Toc472701895"/>
      <w:bookmarkStart w:id="194" w:name="_Toc472705606"/>
      <w:bookmarkStart w:id="195" w:name="_Toc472705849"/>
      <w:bookmarkStart w:id="196" w:name="_Toc472706097"/>
      <w:bookmarkStart w:id="197" w:name="_Toc472706575"/>
      <w:bookmarkStart w:id="198" w:name="_Toc472867186"/>
      <w:bookmarkStart w:id="199" w:name="_Toc472700745"/>
      <w:bookmarkStart w:id="200" w:name="_Toc472701896"/>
      <w:bookmarkStart w:id="201" w:name="_Toc472705607"/>
      <w:bookmarkStart w:id="202" w:name="_Toc472705850"/>
      <w:bookmarkStart w:id="203" w:name="_Toc472706098"/>
      <w:bookmarkStart w:id="204" w:name="_Toc472706576"/>
      <w:bookmarkStart w:id="205" w:name="_Toc472867187"/>
      <w:bookmarkStart w:id="206" w:name="_Toc472700746"/>
      <w:bookmarkStart w:id="207" w:name="_Toc472701897"/>
      <w:bookmarkStart w:id="208" w:name="_Toc472705608"/>
      <w:bookmarkStart w:id="209" w:name="_Toc472705851"/>
      <w:bookmarkStart w:id="210" w:name="_Toc472706099"/>
      <w:bookmarkStart w:id="211" w:name="_Toc472706577"/>
      <w:bookmarkStart w:id="212" w:name="_Toc472867188"/>
      <w:bookmarkStart w:id="213" w:name="_Toc472700747"/>
      <w:bookmarkStart w:id="214" w:name="_Toc472701898"/>
      <w:bookmarkStart w:id="215" w:name="_Toc472705609"/>
      <w:bookmarkStart w:id="216" w:name="_Toc472705852"/>
      <w:bookmarkStart w:id="217" w:name="_Toc472706100"/>
      <w:bookmarkStart w:id="218" w:name="_Toc472706578"/>
      <w:bookmarkStart w:id="219" w:name="_Toc472867189"/>
      <w:bookmarkStart w:id="220" w:name="_Toc472700748"/>
      <w:bookmarkStart w:id="221" w:name="_Toc472701899"/>
      <w:bookmarkStart w:id="222" w:name="_Toc472705610"/>
      <w:bookmarkStart w:id="223" w:name="_Toc472705853"/>
      <w:bookmarkStart w:id="224" w:name="_Toc472706101"/>
      <w:bookmarkStart w:id="225" w:name="_Toc472706579"/>
      <w:bookmarkStart w:id="226" w:name="_Toc472867190"/>
      <w:bookmarkStart w:id="227" w:name="_Toc472700749"/>
      <w:bookmarkStart w:id="228" w:name="_Toc472701900"/>
      <w:bookmarkStart w:id="229" w:name="_Toc472705611"/>
      <w:bookmarkStart w:id="230" w:name="_Toc472705854"/>
      <w:bookmarkStart w:id="231" w:name="_Toc472706102"/>
      <w:bookmarkStart w:id="232" w:name="_Toc472706580"/>
      <w:bookmarkStart w:id="233" w:name="_Toc472867191"/>
      <w:bookmarkStart w:id="234" w:name="_Toc472700750"/>
      <w:bookmarkStart w:id="235" w:name="_Toc472701901"/>
      <w:bookmarkStart w:id="236" w:name="_Toc472705612"/>
      <w:bookmarkStart w:id="237" w:name="_Toc472705855"/>
      <w:bookmarkStart w:id="238" w:name="_Toc472706103"/>
      <w:bookmarkStart w:id="239" w:name="_Toc472706581"/>
      <w:bookmarkStart w:id="240" w:name="_Toc472867192"/>
      <w:bookmarkStart w:id="241" w:name="_Toc472700751"/>
      <w:bookmarkStart w:id="242" w:name="_Toc472701902"/>
      <w:bookmarkStart w:id="243" w:name="_Toc472705613"/>
      <w:bookmarkStart w:id="244" w:name="_Toc472705856"/>
      <w:bookmarkStart w:id="245" w:name="_Toc472706104"/>
      <w:bookmarkStart w:id="246" w:name="_Toc472706582"/>
      <w:bookmarkStart w:id="247" w:name="_Toc472867193"/>
      <w:bookmarkStart w:id="248" w:name="_Toc472700752"/>
      <w:bookmarkStart w:id="249" w:name="_Toc472701903"/>
      <w:bookmarkStart w:id="250" w:name="_Toc472705614"/>
      <w:bookmarkStart w:id="251" w:name="_Toc472705857"/>
      <w:bookmarkStart w:id="252" w:name="_Toc472706105"/>
      <w:bookmarkStart w:id="253" w:name="_Toc472706583"/>
      <w:bookmarkStart w:id="254" w:name="_Toc472867194"/>
      <w:bookmarkStart w:id="255" w:name="_Toc472700753"/>
      <w:bookmarkStart w:id="256" w:name="_Toc472701904"/>
      <w:bookmarkStart w:id="257" w:name="_Toc472705615"/>
      <w:bookmarkStart w:id="258" w:name="_Toc472705858"/>
      <w:bookmarkStart w:id="259" w:name="_Toc472706106"/>
      <w:bookmarkStart w:id="260" w:name="_Toc472706584"/>
      <w:bookmarkStart w:id="261" w:name="_Toc472867195"/>
      <w:bookmarkStart w:id="262" w:name="_Toc472700754"/>
      <w:bookmarkStart w:id="263" w:name="_Toc472701905"/>
      <w:bookmarkStart w:id="264" w:name="_Toc472705616"/>
      <w:bookmarkStart w:id="265" w:name="_Toc472705859"/>
      <w:bookmarkStart w:id="266" w:name="_Toc472706107"/>
      <w:bookmarkStart w:id="267" w:name="_Toc472706585"/>
      <w:bookmarkStart w:id="268" w:name="_Toc472867196"/>
      <w:bookmarkStart w:id="269" w:name="_Toc472700755"/>
      <w:bookmarkStart w:id="270" w:name="_Toc472701906"/>
      <w:bookmarkStart w:id="271" w:name="_Toc472705617"/>
      <w:bookmarkStart w:id="272" w:name="_Toc472705860"/>
      <w:bookmarkStart w:id="273" w:name="_Toc472706108"/>
      <w:bookmarkStart w:id="274" w:name="_Toc472706586"/>
      <w:bookmarkStart w:id="275" w:name="_Toc472867197"/>
      <w:bookmarkStart w:id="276" w:name="_Toc472700756"/>
      <w:bookmarkStart w:id="277" w:name="_Toc472701907"/>
      <w:bookmarkStart w:id="278" w:name="_Toc472705618"/>
      <w:bookmarkStart w:id="279" w:name="_Toc472705861"/>
      <w:bookmarkStart w:id="280" w:name="_Toc472706109"/>
      <w:bookmarkStart w:id="281" w:name="_Toc472706587"/>
      <w:bookmarkStart w:id="282" w:name="_Toc472867198"/>
      <w:bookmarkStart w:id="283" w:name="_Toc472700757"/>
      <w:bookmarkStart w:id="284" w:name="_Toc472701908"/>
      <w:bookmarkStart w:id="285" w:name="_Toc472705619"/>
      <w:bookmarkStart w:id="286" w:name="_Toc472705862"/>
      <w:bookmarkStart w:id="287" w:name="_Toc472706110"/>
      <w:bookmarkStart w:id="288" w:name="_Toc472706588"/>
      <w:bookmarkStart w:id="289" w:name="_Toc472867199"/>
      <w:bookmarkStart w:id="290" w:name="_Toc472700758"/>
      <w:bookmarkStart w:id="291" w:name="_Toc472701909"/>
      <w:bookmarkStart w:id="292" w:name="_Toc472705620"/>
      <w:bookmarkStart w:id="293" w:name="_Toc472705863"/>
      <w:bookmarkStart w:id="294" w:name="_Toc472706111"/>
      <w:bookmarkStart w:id="295" w:name="_Toc472706589"/>
      <w:bookmarkStart w:id="296" w:name="_Toc472867200"/>
      <w:bookmarkStart w:id="297" w:name="_Toc472700759"/>
      <w:bookmarkStart w:id="298" w:name="_Toc472701910"/>
      <w:bookmarkStart w:id="299" w:name="_Toc472705621"/>
      <w:bookmarkStart w:id="300" w:name="_Toc472705864"/>
      <w:bookmarkStart w:id="301" w:name="_Toc472706112"/>
      <w:bookmarkStart w:id="302" w:name="_Toc472706590"/>
      <w:bookmarkStart w:id="303" w:name="_Toc47286720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sectPr w:rsidR="002B29F5" w:rsidSect="00DC706B">
      <w:headerReference w:type="default" r:id="rId94"/>
      <w:footerReference w:type="default" r:id="rId95"/>
      <w:headerReference w:type="first" r:id="rId96"/>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4EC1DE" w14:textId="77777777" w:rsidR="00387C7B" w:rsidRDefault="00387C7B">
      <w:r>
        <w:separator/>
      </w:r>
    </w:p>
    <w:p w14:paraId="257049CD" w14:textId="77777777" w:rsidR="00387C7B" w:rsidRDefault="00387C7B"/>
  </w:endnote>
  <w:endnote w:type="continuationSeparator" w:id="0">
    <w:p w14:paraId="30AA8C23" w14:textId="77777777" w:rsidR="00387C7B" w:rsidRDefault="00387C7B">
      <w:r>
        <w:continuationSeparator/>
      </w:r>
    </w:p>
    <w:p w14:paraId="19CEE3C6" w14:textId="77777777" w:rsidR="00387C7B" w:rsidRDefault="00387C7B"/>
  </w:endnote>
  <w:endnote w:type="continuationNotice" w:id="1">
    <w:p w14:paraId="2234BEDC" w14:textId="77777777" w:rsidR="00387C7B" w:rsidRDefault="00387C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B06040202020202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Menlo">
    <w:panose1 w:val="020B0609030804020204"/>
    <w:charset w:val="00"/>
    <w:family w:val="modern"/>
    <w:pitch w:val="fixed"/>
    <w:sig w:usb0="E60022FF" w:usb1="D200F9FB" w:usb2="02000028" w:usb3="00000000" w:csb0="000001DF" w:csb1="00000000"/>
  </w:font>
  <w:font w:name="HelveticaNeueLT Com 45 Lt">
    <w:altName w:val="HelveticaNeueLT Com 45 Lt"/>
    <w:panose1 w:val="020B0604020202020204"/>
    <w:charset w:val="00"/>
    <w:family w:val="swiss"/>
    <w:notTrueType/>
    <w:pitch w:val="default"/>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2B868" w14:textId="1F0CBD54" w:rsidR="00CB1A03" w:rsidRPr="00644985" w:rsidRDefault="00CB1A03" w:rsidP="00DB34CA">
    <w:pPr>
      <w:pStyle w:val="Footer"/>
      <w:pBdr>
        <w:top w:val="single" w:sz="4" w:space="1" w:color="auto"/>
      </w:pBdr>
      <w:tabs>
        <w:tab w:val="clear" w:pos="8640"/>
        <w:tab w:val="right" w:pos="9360"/>
      </w:tabs>
      <w:jc w:val="center"/>
      <w:rPr>
        <w:color w:val="0070C0"/>
        <w:sz w:val="16"/>
        <w:szCs w:val="16"/>
      </w:rPr>
    </w:pPr>
    <w:r w:rsidRPr="00FD71B0">
      <w:rPr>
        <w:sz w:val="16"/>
        <w:szCs w:val="16"/>
      </w:rPr>
      <w:t xml:space="preserve">Page </w:t>
    </w:r>
    <w:r w:rsidRPr="00FD71B0">
      <w:rPr>
        <w:sz w:val="16"/>
        <w:szCs w:val="16"/>
      </w:rPr>
      <w:fldChar w:fldCharType="begin"/>
    </w:r>
    <w:r w:rsidRPr="00FD71B0">
      <w:rPr>
        <w:sz w:val="16"/>
        <w:szCs w:val="16"/>
      </w:rPr>
      <w:instrText xml:space="preserve"> PAGE </w:instrText>
    </w:r>
    <w:r w:rsidRPr="00FD71B0">
      <w:rPr>
        <w:sz w:val="16"/>
        <w:szCs w:val="16"/>
      </w:rPr>
      <w:fldChar w:fldCharType="separate"/>
    </w:r>
    <w:r>
      <w:rPr>
        <w:noProof/>
        <w:sz w:val="16"/>
        <w:szCs w:val="16"/>
      </w:rPr>
      <w:t>4</w:t>
    </w:r>
    <w:r w:rsidRPr="00FD71B0">
      <w:rPr>
        <w:sz w:val="16"/>
        <w:szCs w:val="16"/>
      </w:rPr>
      <w:fldChar w:fldCharType="end"/>
    </w:r>
    <w:r w:rsidRPr="00FD71B0">
      <w:rPr>
        <w:sz w:val="16"/>
        <w:szCs w:val="16"/>
      </w:rPr>
      <w:t xml:space="preserve"> of </w:t>
    </w:r>
    <w:r w:rsidRPr="00FD71B0">
      <w:rPr>
        <w:sz w:val="16"/>
        <w:szCs w:val="16"/>
      </w:rPr>
      <w:fldChar w:fldCharType="begin"/>
    </w:r>
    <w:r w:rsidRPr="00FD71B0">
      <w:rPr>
        <w:sz w:val="16"/>
        <w:szCs w:val="16"/>
      </w:rPr>
      <w:instrText xml:space="preserve"> NUMPAGES </w:instrText>
    </w:r>
    <w:r w:rsidRPr="00FD71B0">
      <w:rPr>
        <w:sz w:val="16"/>
        <w:szCs w:val="16"/>
      </w:rPr>
      <w:fldChar w:fldCharType="separate"/>
    </w:r>
    <w:r>
      <w:rPr>
        <w:noProof/>
        <w:sz w:val="16"/>
        <w:szCs w:val="16"/>
      </w:rPr>
      <w:t>52</w:t>
    </w:r>
    <w:r w:rsidRPr="00FD71B0">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CDF203" w14:textId="77777777" w:rsidR="00387C7B" w:rsidRDefault="00387C7B">
      <w:r>
        <w:separator/>
      </w:r>
    </w:p>
    <w:p w14:paraId="70CA4550" w14:textId="77777777" w:rsidR="00387C7B" w:rsidRDefault="00387C7B"/>
  </w:footnote>
  <w:footnote w:type="continuationSeparator" w:id="0">
    <w:p w14:paraId="0588CEE7" w14:textId="77777777" w:rsidR="00387C7B" w:rsidRDefault="00387C7B">
      <w:r>
        <w:continuationSeparator/>
      </w:r>
    </w:p>
    <w:p w14:paraId="6C7624EB" w14:textId="77777777" w:rsidR="00387C7B" w:rsidRDefault="00387C7B"/>
  </w:footnote>
  <w:footnote w:type="continuationNotice" w:id="1">
    <w:p w14:paraId="5FF665DB" w14:textId="77777777" w:rsidR="00387C7B" w:rsidRDefault="00387C7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2D436" w14:textId="77777777" w:rsidR="00CB1A03" w:rsidRDefault="00CB1A03" w:rsidP="00DB34CA">
    <w:pPr>
      <w:jc w:val="center"/>
    </w:pPr>
    <w:r>
      <w:rPr>
        <w:noProof/>
        <w:lang w:val="en-GB" w:eastAsia="en-GB"/>
      </w:rPr>
      <w:drawing>
        <wp:inline distT="0" distB="0" distL="0" distR="0" wp14:anchorId="414C6DC4" wp14:editId="2C1BC262">
          <wp:extent cx="6381750" cy="2286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0" cy="22860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84A110" w14:textId="77777777" w:rsidR="00CB1A03" w:rsidRDefault="00CB1A03" w:rsidP="00DB34CA">
    <w:pPr>
      <w:pStyle w:val="Header"/>
      <w:jc w:val="center"/>
    </w:pPr>
    <w:r>
      <w:rPr>
        <w:noProof/>
        <w:lang w:val="en-GB" w:eastAsia="en-GB"/>
      </w:rPr>
      <w:drawing>
        <wp:inline distT="0" distB="0" distL="0" distR="0" wp14:anchorId="3FFCFCB3" wp14:editId="6777235C">
          <wp:extent cx="6362700" cy="11620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62700" cy="116205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02E1078"/>
    <w:multiLevelType w:val="hybridMultilevel"/>
    <w:tmpl w:val="E8F8047E"/>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2145F2C"/>
    <w:multiLevelType w:val="hybridMultilevel"/>
    <w:tmpl w:val="105856D4"/>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26B6C94"/>
    <w:multiLevelType w:val="hybridMultilevel"/>
    <w:tmpl w:val="C60E90B8"/>
    <w:lvl w:ilvl="0" w:tplc="5E625C8C">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 w15:restartNumberingAfterBreak="0">
    <w:nsid w:val="04A13C60"/>
    <w:multiLevelType w:val="hybridMultilevel"/>
    <w:tmpl w:val="C01468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5695019"/>
    <w:multiLevelType w:val="hybridMultilevel"/>
    <w:tmpl w:val="50CE864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AD36873"/>
    <w:multiLevelType w:val="hybridMultilevel"/>
    <w:tmpl w:val="D35890F4"/>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AD82E7C"/>
    <w:multiLevelType w:val="hybridMultilevel"/>
    <w:tmpl w:val="D0CC9A26"/>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0CC16EE0"/>
    <w:multiLevelType w:val="hybridMultilevel"/>
    <w:tmpl w:val="A06CB6BC"/>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2992646"/>
    <w:multiLevelType w:val="hybridMultilevel"/>
    <w:tmpl w:val="8E8858DC"/>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56275F0"/>
    <w:multiLevelType w:val="hybridMultilevel"/>
    <w:tmpl w:val="984295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9F75E76"/>
    <w:multiLevelType w:val="hybridMultilevel"/>
    <w:tmpl w:val="21D64EF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A7D50CC"/>
    <w:multiLevelType w:val="hybridMultilevel"/>
    <w:tmpl w:val="B712AE38"/>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1EE74DEE"/>
    <w:multiLevelType w:val="hybridMultilevel"/>
    <w:tmpl w:val="E9D8B62A"/>
    <w:lvl w:ilvl="0" w:tplc="38DEE438">
      <w:start w:val="1"/>
      <w:numFmt w:val="bullet"/>
      <w:lvlText w:val=""/>
      <w:lvlJc w:val="left"/>
      <w:pPr>
        <w:ind w:left="360" w:hanging="360"/>
      </w:pPr>
      <w:rPr>
        <w:rFonts w:ascii="Tahoma" w:hAnsi="Tahoma" w:hint="default"/>
      </w:rPr>
    </w:lvl>
    <w:lvl w:ilvl="1" w:tplc="0809000D">
      <w:start w:val="1"/>
      <w:numFmt w:val="bullet"/>
      <w:lvlText w:val=""/>
      <w:lvlJc w:val="left"/>
      <w:pPr>
        <w:ind w:left="720" w:hanging="360"/>
      </w:pPr>
      <w:rPr>
        <w:rFonts w:ascii="Wingdings" w:hAnsi="Wingding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1FE3B51"/>
    <w:multiLevelType w:val="hybridMultilevel"/>
    <w:tmpl w:val="00029E9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226B2E0F"/>
    <w:multiLevelType w:val="hybridMultilevel"/>
    <w:tmpl w:val="57BC3C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231107A1"/>
    <w:multiLevelType w:val="hybridMultilevel"/>
    <w:tmpl w:val="E54E7058"/>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240640B7"/>
    <w:multiLevelType w:val="hybridMultilevel"/>
    <w:tmpl w:val="CEEA68C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C53560"/>
    <w:multiLevelType w:val="hybridMultilevel"/>
    <w:tmpl w:val="CE3C62F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DC5231E"/>
    <w:multiLevelType w:val="hybridMultilevel"/>
    <w:tmpl w:val="D8DAD2C6"/>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0795320"/>
    <w:multiLevelType w:val="hybridMultilevel"/>
    <w:tmpl w:val="572E02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35A70CAE"/>
    <w:multiLevelType w:val="hybridMultilevel"/>
    <w:tmpl w:val="1F40341E"/>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371269F4"/>
    <w:multiLevelType w:val="hybridMultilevel"/>
    <w:tmpl w:val="EEE0953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39622FFC"/>
    <w:multiLevelType w:val="hybridMultilevel"/>
    <w:tmpl w:val="04C09366"/>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6F4386"/>
    <w:multiLevelType w:val="hybridMultilevel"/>
    <w:tmpl w:val="52620D3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43B37B7A"/>
    <w:multiLevelType w:val="hybridMultilevel"/>
    <w:tmpl w:val="A44C69C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3F54AFE"/>
    <w:multiLevelType w:val="hybridMultilevel"/>
    <w:tmpl w:val="2E1AFCA4"/>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77C313E"/>
    <w:multiLevelType w:val="hybridMultilevel"/>
    <w:tmpl w:val="959041E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412D97"/>
    <w:multiLevelType w:val="hybridMultilevel"/>
    <w:tmpl w:val="5462C84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4AFE3F77"/>
    <w:multiLevelType w:val="hybridMultilevel"/>
    <w:tmpl w:val="ABCADB46"/>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4FD852F7"/>
    <w:multiLevelType w:val="hybridMultilevel"/>
    <w:tmpl w:val="82B84C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FFE79E1"/>
    <w:multiLevelType w:val="hybridMultilevel"/>
    <w:tmpl w:val="FEC44C58"/>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13C29C5"/>
    <w:multiLevelType w:val="hybridMultilevel"/>
    <w:tmpl w:val="367A607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5C42F8"/>
    <w:multiLevelType w:val="hybridMultilevel"/>
    <w:tmpl w:val="EB2A370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5876010E"/>
    <w:multiLevelType w:val="hybridMultilevel"/>
    <w:tmpl w:val="274E40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58E45997"/>
    <w:multiLevelType w:val="hybridMultilevel"/>
    <w:tmpl w:val="80B4FD8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59055CF8"/>
    <w:multiLevelType w:val="hybridMultilevel"/>
    <w:tmpl w:val="BBD2D77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5D9F6BFA"/>
    <w:multiLevelType w:val="hybridMultilevel"/>
    <w:tmpl w:val="329E4EDC"/>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08C27EF"/>
    <w:multiLevelType w:val="hybridMultilevel"/>
    <w:tmpl w:val="075C910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624239A6"/>
    <w:multiLevelType w:val="hybridMultilevel"/>
    <w:tmpl w:val="89D8CE9A"/>
    <w:lvl w:ilvl="0" w:tplc="38DEE438">
      <w:start w:val="1"/>
      <w:numFmt w:val="bullet"/>
      <w:lvlText w:val=""/>
      <w:lvlJc w:val="left"/>
      <w:pPr>
        <w:ind w:left="360" w:hanging="360"/>
      </w:pPr>
      <w:rPr>
        <w:rFonts w:ascii="Tahoma" w:hAnsi="Tahoma"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624375B7"/>
    <w:multiLevelType w:val="hybridMultilevel"/>
    <w:tmpl w:val="459CBCB4"/>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2790A72"/>
    <w:multiLevelType w:val="hybridMultilevel"/>
    <w:tmpl w:val="C7D85FC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63870D58"/>
    <w:multiLevelType w:val="hybridMultilevel"/>
    <w:tmpl w:val="475E3EEE"/>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4CB1BFE"/>
    <w:multiLevelType w:val="hybridMultilevel"/>
    <w:tmpl w:val="10722EC0"/>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654D7EBB"/>
    <w:multiLevelType w:val="hybridMultilevel"/>
    <w:tmpl w:val="2CC4B84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65B76040"/>
    <w:multiLevelType w:val="hybridMultilevel"/>
    <w:tmpl w:val="7B9454E8"/>
    <w:lvl w:ilvl="0" w:tplc="38DEE438">
      <w:start w:val="1"/>
      <w:numFmt w:val="bullet"/>
      <w:lvlText w:val=""/>
      <w:lvlJc w:val="left"/>
      <w:pPr>
        <w:ind w:left="360" w:hanging="360"/>
      </w:pPr>
      <w:rPr>
        <w:rFonts w:ascii="Tahoma" w:hAnsi="Tahoma"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69077541"/>
    <w:multiLevelType w:val="hybridMultilevel"/>
    <w:tmpl w:val="01DE2176"/>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69BF0E92"/>
    <w:multiLevelType w:val="hybridMultilevel"/>
    <w:tmpl w:val="82B84C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69EA7538"/>
    <w:multiLevelType w:val="hybridMultilevel"/>
    <w:tmpl w:val="4C108514"/>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6A493848"/>
    <w:multiLevelType w:val="hybridMultilevel"/>
    <w:tmpl w:val="A9140FC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6C042661"/>
    <w:multiLevelType w:val="hybridMultilevel"/>
    <w:tmpl w:val="1DFEDA6E"/>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6C1A6476"/>
    <w:multiLevelType w:val="hybridMultilevel"/>
    <w:tmpl w:val="A392876E"/>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6EDC4F01"/>
    <w:multiLevelType w:val="hybridMultilevel"/>
    <w:tmpl w:val="366884AC"/>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5" w15:restartNumberingAfterBreak="0">
    <w:nsid w:val="6F8E6C37"/>
    <w:multiLevelType w:val="hybridMultilevel"/>
    <w:tmpl w:val="A6CA014E"/>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0B52E6E"/>
    <w:multiLevelType w:val="hybridMultilevel"/>
    <w:tmpl w:val="CBB2EA6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4163B4C"/>
    <w:multiLevelType w:val="hybridMultilevel"/>
    <w:tmpl w:val="737CD484"/>
    <w:lvl w:ilvl="0" w:tplc="38DEE438">
      <w:start w:val="1"/>
      <w:numFmt w:val="bullet"/>
      <w:lvlText w:val=""/>
      <w:lvlJc w:val="left"/>
      <w:pPr>
        <w:ind w:left="360" w:hanging="360"/>
      </w:pPr>
      <w:rPr>
        <w:rFonts w:ascii="Tahoma" w:hAnsi="Tahoma"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74B46B35"/>
    <w:multiLevelType w:val="hybridMultilevel"/>
    <w:tmpl w:val="32A07796"/>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15:restartNumberingAfterBreak="0">
    <w:nsid w:val="772472CF"/>
    <w:multiLevelType w:val="hybridMultilevel"/>
    <w:tmpl w:val="901AC184"/>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77E85D89"/>
    <w:multiLevelType w:val="hybridMultilevel"/>
    <w:tmpl w:val="3DEA8648"/>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7A1969AF"/>
    <w:multiLevelType w:val="hybridMultilevel"/>
    <w:tmpl w:val="654207B4"/>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A491171"/>
    <w:multiLevelType w:val="hybridMultilevel"/>
    <w:tmpl w:val="813C3C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15:restartNumberingAfterBreak="0">
    <w:nsid w:val="7AAF56FC"/>
    <w:multiLevelType w:val="hybridMultilevel"/>
    <w:tmpl w:val="A3822D56"/>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65" w15:restartNumberingAfterBreak="0">
    <w:nsid w:val="7B3B51F1"/>
    <w:multiLevelType w:val="hybridMultilevel"/>
    <w:tmpl w:val="A9F21542"/>
    <w:lvl w:ilvl="0" w:tplc="38DEE438">
      <w:start w:val="1"/>
      <w:numFmt w:val="bullet"/>
      <w:lvlText w:val=""/>
      <w:lvlJc w:val="left"/>
      <w:pPr>
        <w:ind w:left="360" w:hanging="360"/>
      </w:pPr>
      <w:rPr>
        <w:rFonts w:ascii="Tahoma" w:hAnsi="Tahoma"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64"/>
  </w:num>
  <w:num w:numId="2">
    <w:abstractNumId w:val="54"/>
  </w:num>
  <w:num w:numId="3">
    <w:abstractNumId w:val="24"/>
  </w:num>
  <w:num w:numId="4">
    <w:abstractNumId w:val="47"/>
  </w:num>
  <w:num w:numId="5">
    <w:abstractNumId w:val="52"/>
  </w:num>
  <w:num w:numId="6">
    <w:abstractNumId w:val="60"/>
  </w:num>
  <w:num w:numId="7">
    <w:abstractNumId w:val="35"/>
  </w:num>
  <w:num w:numId="8">
    <w:abstractNumId w:val="26"/>
  </w:num>
  <w:num w:numId="9">
    <w:abstractNumId w:val="57"/>
  </w:num>
  <w:num w:numId="10">
    <w:abstractNumId w:val="61"/>
  </w:num>
  <w:num w:numId="11">
    <w:abstractNumId w:val="17"/>
  </w:num>
  <w:num w:numId="12">
    <w:abstractNumId w:val="62"/>
  </w:num>
  <w:num w:numId="13">
    <w:abstractNumId w:val="34"/>
  </w:num>
  <w:num w:numId="14">
    <w:abstractNumId w:val="42"/>
  </w:num>
  <w:num w:numId="15">
    <w:abstractNumId w:val="20"/>
  </w:num>
  <w:num w:numId="16">
    <w:abstractNumId w:val="48"/>
  </w:num>
  <w:num w:numId="17">
    <w:abstractNumId w:val="45"/>
  </w:num>
  <w:num w:numId="18">
    <w:abstractNumId w:val="4"/>
  </w:num>
  <w:num w:numId="19">
    <w:abstractNumId w:val="22"/>
  </w:num>
  <w:num w:numId="20">
    <w:abstractNumId w:val="31"/>
  </w:num>
  <w:num w:numId="21">
    <w:abstractNumId w:val="14"/>
  </w:num>
  <w:num w:numId="22">
    <w:abstractNumId w:val="6"/>
  </w:num>
  <w:num w:numId="23">
    <w:abstractNumId w:val="39"/>
  </w:num>
  <w:num w:numId="24">
    <w:abstractNumId w:val="11"/>
  </w:num>
  <w:num w:numId="25">
    <w:abstractNumId w:val="49"/>
  </w:num>
  <w:num w:numId="26">
    <w:abstractNumId w:val="9"/>
  </w:num>
  <w:num w:numId="27">
    <w:abstractNumId w:val="46"/>
  </w:num>
  <w:num w:numId="28">
    <w:abstractNumId w:val="12"/>
  </w:num>
  <w:num w:numId="29">
    <w:abstractNumId w:val="33"/>
  </w:num>
  <w:num w:numId="30">
    <w:abstractNumId w:val="56"/>
  </w:num>
  <w:num w:numId="31">
    <w:abstractNumId w:val="21"/>
  </w:num>
  <w:num w:numId="32">
    <w:abstractNumId w:val="59"/>
  </w:num>
  <w:num w:numId="33">
    <w:abstractNumId w:val="18"/>
  </w:num>
  <w:num w:numId="34">
    <w:abstractNumId w:val="40"/>
  </w:num>
  <w:num w:numId="35">
    <w:abstractNumId w:val="36"/>
  </w:num>
  <w:num w:numId="36">
    <w:abstractNumId w:val="65"/>
  </w:num>
  <w:num w:numId="37">
    <w:abstractNumId w:val="15"/>
  </w:num>
  <w:num w:numId="38">
    <w:abstractNumId w:val="29"/>
  </w:num>
  <w:num w:numId="39">
    <w:abstractNumId w:val="30"/>
  </w:num>
  <w:num w:numId="40">
    <w:abstractNumId w:val="3"/>
  </w:num>
  <w:num w:numId="41">
    <w:abstractNumId w:val="2"/>
  </w:num>
  <w:num w:numId="42">
    <w:abstractNumId w:val="16"/>
  </w:num>
  <w:num w:numId="43">
    <w:abstractNumId w:val="5"/>
  </w:num>
  <w:num w:numId="44">
    <w:abstractNumId w:val="37"/>
  </w:num>
  <w:num w:numId="45">
    <w:abstractNumId w:val="13"/>
  </w:num>
  <w:num w:numId="46">
    <w:abstractNumId w:val="23"/>
  </w:num>
  <w:num w:numId="47">
    <w:abstractNumId w:val="51"/>
  </w:num>
  <w:num w:numId="48">
    <w:abstractNumId w:val="7"/>
  </w:num>
  <w:num w:numId="49">
    <w:abstractNumId w:val="53"/>
  </w:num>
  <w:num w:numId="50">
    <w:abstractNumId w:val="1"/>
  </w:num>
  <w:num w:numId="51">
    <w:abstractNumId w:val="10"/>
  </w:num>
  <w:num w:numId="52">
    <w:abstractNumId w:val="50"/>
  </w:num>
  <w:num w:numId="53">
    <w:abstractNumId w:val="44"/>
  </w:num>
  <w:num w:numId="54">
    <w:abstractNumId w:val="25"/>
  </w:num>
  <w:num w:numId="55">
    <w:abstractNumId w:val="28"/>
  </w:num>
  <w:num w:numId="56">
    <w:abstractNumId w:val="32"/>
  </w:num>
  <w:num w:numId="57">
    <w:abstractNumId w:val="58"/>
  </w:num>
  <w:num w:numId="58">
    <w:abstractNumId w:val="55"/>
  </w:num>
  <w:num w:numId="59">
    <w:abstractNumId w:val="27"/>
  </w:num>
  <w:num w:numId="60">
    <w:abstractNumId w:val="41"/>
  </w:num>
  <w:num w:numId="61">
    <w:abstractNumId w:val="63"/>
  </w:num>
  <w:num w:numId="62">
    <w:abstractNumId w:val="8"/>
  </w:num>
  <w:num w:numId="63">
    <w:abstractNumId w:val="38"/>
  </w:num>
  <w:num w:numId="64">
    <w:abstractNumId w:val="43"/>
  </w:num>
  <w:num w:numId="65">
    <w:abstractNumId w:val="1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7CD"/>
    <w:rsid w:val="00000862"/>
    <w:rsid w:val="000010D3"/>
    <w:rsid w:val="0000124A"/>
    <w:rsid w:val="000017A8"/>
    <w:rsid w:val="000017F3"/>
    <w:rsid w:val="00001E35"/>
    <w:rsid w:val="00004DD0"/>
    <w:rsid w:val="00005847"/>
    <w:rsid w:val="0000645F"/>
    <w:rsid w:val="00006601"/>
    <w:rsid w:val="00006F7B"/>
    <w:rsid w:val="000106CD"/>
    <w:rsid w:val="00010C25"/>
    <w:rsid w:val="0001104C"/>
    <w:rsid w:val="000112B6"/>
    <w:rsid w:val="0001133E"/>
    <w:rsid w:val="00011498"/>
    <w:rsid w:val="00011538"/>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5F48"/>
    <w:rsid w:val="00015FF4"/>
    <w:rsid w:val="000165B0"/>
    <w:rsid w:val="0001664D"/>
    <w:rsid w:val="0001703B"/>
    <w:rsid w:val="000177F5"/>
    <w:rsid w:val="00017B9D"/>
    <w:rsid w:val="00017F2A"/>
    <w:rsid w:val="00021A0D"/>
    <w:rsid w:val="00021BB3"/>
    <w:rsid w:val="00023095"/>
    <w:rsid w:val="0002371E"/>
    <w:rsid w:val="00023B83"/>
    <w:rsid w:val="00023C31"/>
    <w:rsid w:val="00024C34"/>
    <w:rsid w:val="00025586"/>
    <w:rsid w:val="00025927"/>
    <w:rsid w:val="00025EE1"/>
    <w:rsid w:val="00026017"/>
    <w:rsid w:val="000266B0"/>
    <w:rsid w:val="00026F6D"/>
    <w:rsid w:val="00027008"/>
    <w:rsid w:val="0002712A"/>
    <w:rsid w:val="00027452"/>
    <w:rsid w:val="000279F8"/>
    <w:rsid w:val="00027AE1"/>
    <w:rsid w:val="000303E0"/>
    <w:rsid w:val="0003045C"/>
    <w:rsid w:val="000305D1"/>
    <w:rsid w:val="00030B9E"/>
    <w:rsid w:val="00030C3B"/>
    <w:rsid w:val="00030E92"/>
    <w:rsid w:val="0003107C"/>
    <w:rsid w:val="00031159"/>
    <w:rsid w:val="00031386"/>
    <w:rsid w:val="00031929"/>
    <w:rsid w:val="00031ABD"/>
    <w:rsid w:val="000322A2"/>
    <w:rsid w:val="00032521"/>
    <w:rsid w:val="0003303F"/>
    <w:rsid w:val="000347E8"/>
    <w:rsid w:val="00034B0E"/>
    <w:rsid w:val="00034BB3"/>
    <w:rsid w:val="0003635E"/>
    <w:rsid w:val="00036701"/>
    <w:rsid w:val="0003734A"/>
    <w:rsid w:val="00037D26"/>
    <w:rsid w:val="00037FC7"/>
    <w:rsid w:val="00040041"/>
    <w:rsid w:val="00040D54"/>
    <w:rsid w:val="000412C1"/>
    <w:rsid w:val="000413FF"/>
    <w:rsid w:val="000415EB"/>
    <w:rsid w:val="000418CB"/>
    <w:rsid w:val="00041F5C"/>
    <w:rsid w:val="0004255A"/>
    <w:rsid w:val="00042AF1"/>
    <w:rsid w:val="00043855"/>
    <w:rsid w:val="00043CDD"/>
    <w:rsid w:val="00043EA2"/>
    <w:rsid w:val="00044096"/>
    <w:rsid w:val="0004464C"/>
    <w:rsid w:val="00044819"/>
    <w:rsid w:val="00044C43"/>
    <w:rsid w:val="00044C78"/>
    <w:rsid w:val="0004564D"/>
    <w:rsid w:val="00045B43"/>
    <w:rsid w:val="00045BCE"/>
    <w:rsid w:val="000461D5"/>
    <w:rsid w:val="0004649C"/>
    <w:rsid w:val="000466CD"/>
    <w:rsid w:val="000467A2"/>
    <w:rsid w:val="00046E48"/>
    <w:rsid w:val="0004706A"/>
    <w:rsid w:val="00047230"/>
    <w:rsid w:val="00050B36"/>
    <w:rsid w:val="00050D67"/>
    <w:rsid w:val="00051AEC"/>
    <w:rsid w:val="000521BF"/>
    <w:rsid w:val="00053974"/>
    <w:rsid w:val="00053987"/>
    <w:rsid w:val="00053A32"/>
    <w:rsid w:val="00054346"/>
    <w:rsid w:val="000548B6"/>
    <w:rsid w:val="00054F45"/>
    <w:rsid w:val="0005543E"/>
    <w:rsid w:val="00055490"/>
    <w:rsid w:val="000554B9"/>
    <w:rsid w:val="00055B95"/>
    <w:rsid w:val="00056AB5"/>
    <w:rsid w:val="00057181"/>
    <w:rsid w:val="00060016"/>
    <w:rsid w:val="00060811"/>
    <w:rsid w:val="000608D4"/>
    <w:rsid w:val="00060950"/>
    <w:rsid w:val="00060A50"/>
    <w:rsid w:val="00060C82"/>
    <w:rsid w:val="00060D15"/>
    <w:rsid w:val="000612F8"/>
    <w:rsid w:val="00061C50"/>
    <w:rsid w:val="00061E92"/>
    <w:rsid w:val="0006290E"/>
    <w:rsid w:val="00062A69"/>
    <w:rsid w:val="00063033"/>
    <w:rsid w:val="000630F3"/>
    <w:rsid w:val="00063209"/>
    <w:rsid w:val="00063F3B"/>
    <w:rsid w:val="0006402D"/>
    <w:rsid w:val="00064AED"/>
    <w:rsid w:val="0006566D"/>
    <w:rsid w:val="00065C1B"/>
    <w:rsid w:val="00066571"/>
    <w:rsid w:val="00066764"/>
    <w:rsid w:val="0006676A"/>
    <w:rsid w:val="00066F05"/>
    <w:rsid w:val="000672B4"/>
    <w:rsid w:val="0007034A"/>
    <w:rsid w:val="000715EC"/>
    <w:rsid w:val="0007185A"/>
    <w:rsid w:val="00071FC4"/>
    <w:rsid w:val="00072486"/>
    <w:rsid w:val="000727DC"/>
    <w:rsid w:val="00073382"/>
    <w:rsid w:val="0007399F"/>
    <w:rsid w:val="00073AF4"/>
    <w:rsid w:val="00073CE7"/>
    <w:rsid w:val="00073DFF"/>
    <w:rsid w:val="0007437F"/>
    <w:rsid w:val="0007438A"/>
    <w:rsid w:val="00074429"/>
    <w:rsid w:val="00074B62"/>
    <w:rsid w:val="00074CA6"/>
    <w:rsid w:val="000753DC"/>
    <w:rsid w:val="00075724"/>
    <w:rsid w:val="0007606F"/>
    <w:rsid w:val="000760A5"/>
    <w:rsid w:val="0007662B"/>
    <w:rsid w:val="00076BD5"/>
    <w:rsid w:val="00077C5E"/>
    <w:rsid w:val="00080221"/>
    <w:rsid w:val="0008058D"/>
    <w:rsid w:val="00080601"/>
    <w:rsid w:val="0008085D"/>
    <w:rsid w:val="000809BC"/>
    <w:rsid w:val="00080ECC"/>
    <w:rsid w:val="000812DF"/>
    <w:rsid w:val="000812EE"/>
    <w:rsid w:val="0008138F"/>
    <w:rsid w:val="00081792"/>
    <w:rsid w:val="00081B22"/>
    <w:rsid w:val="00081CC2"/>
    <w:rsid w:val="000828B5"/>
    <w:rsid w:val="000828C8"/>
    <w:rsid w:val="000833C0"/>
    <w:rsid w:val="0008367F"/>
    <w:rsid w:val="00084078"/>
    <w:rsid w:val="00084551"/>
    <w:rsid w:val="0008461E"/>
    <w:rsid w:val="00084DC2"/>
    <w:rsid w:val="00085436"/>
    <w:rsid w:val="000859E1"/>
    <w:rsid w:val="00086812"/>
    <w:rsid w:val="00086BA2"/>
    <w:rsid w:val="000876EC"/>
    <w:rsid w:val="0009016F"/>
    <w:rsid w:val="00090209"/>
    <w:rsid w:val="00090609"/>
    <w:rsid w:val="000906BF"/>
    <w:rsid w:val="0009156D"/>
    <w:rsid w:val="0009255A"/>
    <w:rsid w:val="00092978"/>
    <w:rsid w:val="00092E84"/>
    <w:rsid w:val="00092FF8"/>
    <w:rsid w:val="000931BE"/>
    <w:rsid w:val="00093462"/>
    <w:rsid w:val="000939A4"/>
    <w:rsid w:val="00093E94"/>
    <w:rsid w:val="00094289"/>
    <w:rsid w:val="0009440E"/>
    <w:rsid w:val="00094798"/>
    <w:rsid w:val="00094DB3"/>
    <w:rsid w:val="000959B9"/>
    <w:rsid w:val="0009639D"/>
    <w:rsid w:val="0009702E"/>
    <w:rsid w:val="000970E0"/>
    <w:rsid w:val="0009799A"/>
    <w:rsid w:val="000A020C"/>
    <w:rsid w:val="000A17B7"/>
    <w:rsid w:val="000A1C05"/>
    <w:rsid w:val="000A24EB"/>
    <w:rsid w:val="000A3136"/>
    <w:rsid w:val="000A316A"/>
    <w:rsid w:val="000A37DF"/>
    <w:rsid w:val="000A53CA"/>
    <w:rsid w:val="000A5531"/>
    <w:rsid w:val="000A56E9"/>
    <w:rsid w:val="000A5890"/>
    <w:rsid w:val="000A5B0E"/>
    <w:rsid w:val="000A5B62"/>
    <w:rsid w:val="000A5D0D"/>
    <w:rsid w:val="000A5F2B"/>
    <w:rsid w:val="000A651D"/>
    <w:rsid w:val="000A6807"/>
    <w:rsid w:val="000A72B2"/>
    <w:rsid w:val="000A7492"/>
    <w:rsid w:val="000A7956"/>
    <w:rsid w:val="000A7C7A"/>
    <w:rsid w:val="000A7F51"/>
    <w:rsid w:val="000B0019"/>
    <w:rsid w:val="000B007C"/>
    <w:rsid w:val="000B0B66"/>
    <w:rsid w:val="000B0F03"/>
    <w:rsid w:val="000B1162"/>
    <w:rsid w:val="000B149C"/>
    <w:rsid w:val="000B19DF"/>
    <w:rsid w:val="000B1B4D"/>
    <w:rsid w:val="000B2386"/>
    <w:rsid w:val="000B2530"/>
    <w:rsid w:val="000B2673"/>
    <w:rsid w:val="000B2731"/>
    <w:rsid w:val="000B27FF"/>
    <w:rsid w:val="000B2834"/>
    <w:rsid w:val="000B29E9"/>
    <w:rsid w:val="000B2B90"/>
    <w:rsid w:val="000B2D3E"/>
    <w:rsid w:val="000B317D"/>
    <w:rsid w:val="000B321A"/>
    <w:rsid w:val="000B3372"/>
    <w:rsid w:val="000B3454"/>
    <w:rsid w:val="000B34A8"/>
    <w:rsid w:val="000B3DB5"/>
    <w:rsid w:val="000B4CC4"/>
    <w:rsid w:val="000B4E1A"/>
    <w:rsid w:val="000B55C6"/>
    <w:rsid w:val="000B5C7D"/>
    <w:rsid w:val="000B6CFE"/>
    <w:rsid w:val="000B6E18"/>
    <w:rsid w:val="000B72AE"/>
    <w:rsid w:val="000B7324"/>
    <w:rsid w:val="000C000F"/>
    <w:rsid w:val="000C0D86"/>
    <w:rsid w:val="000C0E02"/>
    <w:rsid w:val="000C0F3A"/>
    <w:rsid w:val="000C1222"/>
    <w:rsid w:val="000C19A5"/>
    <w:rsid w:val="000C1AE9"/>
    <w:rsid w:val="000C2047"/>
    <w:rsid w:val="000C2BA2"/>
    <w:rsid w:val="000C3F31"/>
    <w:rsid w:val="000C410A"/>
    <w:rsid w:val="000C44B5"/>
    <w:rsid w:val="000C4E47"/>
    <w:rsid w:val="000C57CB"/>
    <w:rsid w:val="000C5D8B"/>
    <w:rsid w:val="000C6326"/>
    <w:rsid w:val="000C63D0"/>
    <w:rsid w:val="000C7A50"/>
    <w:rsid w:val="000C7C36"/>
    <w:rsid w:val="000C7F29"/>
    <w:rsid w:val="000D0317"/>
    <w:rsid w:val="000D0354"/>
    <w:rsid w:val="000D1263"/>
    <w:rsid w:val="000D1386"/>
    <w:rsid w:val="000D1815"/>
    <w:rsid w:val="000D1D26"/>
    <w:rsid w:val="000D28D1"/>
    <w:rsid w:val="000D2A3F"/>
    <w:rsid w:val="000D2C34"/>
    <w:rsid w:val="000D2C7C"/>
    <w:rsid w:val="000D3A25"/>
    <w:rsid w:val="000D40D6"/>
    <w:rsid w:val="000D4BA3"/>
    <w:rsid w:val="000D64A1"/>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D89"/>
    <w:rsid w:val="000E1E57"/>
    <w:rsid w:val="000E2309"/>
    <w:rsid w:val="000E285E"/>
    <w:rsid w:val="000E2BA2"/>
    <w:rsid w:val="000E31A3"/>
    <w:rsid w:val="000E327B"/>
    <w:rsid w:val="000E341D"/>
    <w:rsid w:val="000E39B4"/>
    <w:rsid w:val="000E4A4C"/>
    <w:rsid w:val="000E516F"/>
    <w:rsid w:val="000E552B"/>
    <w:rsid w:val="000E589F"/>
    <w:rsid w:val="000E5B64"/>
    <w:rsid w:val="000E5DFA"/>
    <w:rsid w:val="000E677C"/>
    <w:rsid w:val="000E775F"/>
    <w:rsid w:val="000F11AB"/>
    <w:rsid w:val="000F11BF"/>
    <w:rsid w:val="000F2876"/>
    <w:rsid w:val="000F2984"/>
    <w:rsid w:val="000F2A1D"/>
    <w:rsid w:val="000F2C67"/>
    <w:rsid w:val="000F2FCB"/>
    <w:rsid w:val="000F4A3F"/>
    <w:rsid w:val="000F547C"/>
    <w:rsid w:val="000F56A1"/>
    <w:rsid w:val="000F59A4"/>
    <w:rsid w:val="000F5F17"/>
    <w:rsid w:val="000F6C82"/>
    <w:rsid w:val="000F7231"/>
    <w:rsid w:val="000F73DE"/>
    <w:rsid w:val="000F776A"/>
    <w:rsid w:val="000F77E4"/>
    <w:rsid w:val="00100090"/>
    <w:rsid w:val="00100A01"/>
    <w:rsid w:val="001010F7"/>
    <w:rsid w:val="00101342"/>
    <w:rsid w:val="001015A4"/>
    <w:rsid w:val="001018FE"/>
    <w:rsid w:val="001021E2"/>
    <w:rsid w:val="00102294"/>
    <w:rsid w:val="001022A6"/>
    <w:rsid w:val="001023B0"/>
    <w:rsid w:val="00102510"/>
    <w:rsid w:val="001025D6"/>
    <w:rsid w:val="001029C0"/>
    <w:rsid w:val="00102B24"/>
    <w:rsid w:val="001032D5"/>
    <w:rsid w:val="001033F4"/>
    <w:rsid w:val="001043FD"/>
    <w:rsid w:val="0010445A"/>
    <w:rsid w:val="0010476D"/>
    <w:rsid w:val="00104B5C"/>
    <w:rsid w:val="00105062"/>
    <w:rsid w:val="00106398"/>
    <w:rsid w:val="00106C62"/>
    <w:rsid w:val="00106EF0"/>
    <w:rsid w:val="001077AD"/>
    <w:rsid w:val="00107835"/>
    <w:rsid w:val="00110534"/>
    <w:rsid w:val="0011066F"/>
    <w:rsid w:val="00110AD5"/>
    <w:rsid w:val="0011120E"/>
    <w:rsid w:val="0011151F"/>
    <w:rsid w:val="001116C1"/>
    <w:rsid w:val="00111CA9"/>
    <w:rsid w:val="00111F6F"/>
    <w:rsid w:val="00112034"/>
    <w:rsid w:val="0011259D"/>
    <w:rsid w:val="00112830"/>
    <w:rsid w:val="001128D6"/>
    <w:rsid w:val="00113722"/>
    <w:rsid w:val="0011373F"/>
    <w:rsid w:val="00113F7C"/>
    <w:rsid w:val="00114591"/>
    <w:rsid w:val="001148C6"/>
    <w:rsid w:val="00114DDD"/>
    <w:rsid w:val="00114E41"/>
    <w:rsid w:val="0011613C"/>
    <w:rsid w:val="0011637B"/>
    <w:rsid w:val="00117081"/>
    <w:rsid w:val="00117581"/>
    <w:rsid w:val="001178F7"/>
    <w:rsid w:val="00117A35"/>
    <w:rsid w:val="00117B19"/>
    <w:rsid w:val="00120162"/>
    <w:rsid w:val="00120F44"/>
    <w:rsid w:val="001210A5"/>
    <w:rsid w:val="0012141D"/>
    <w:rsid w:val="001214EE"/>
    <w:rsid w:val="00121D57"/>
    <w:rsid w:val="00122AF3"/>
    <w:rsid w:val="00122BBA"/>
    <w:rsid w:val="00122FF0"/>
    <w:rsid w:val="00123038"/>
    <w:rsid w:val="001235EA"/>
    <w:rsid w:val="0012377E"/>
    <w:rsid w:val="0012435B"/>
    <w:rsid w:val="00124454"/>
    <w:rsid w:val="0012454E"/>
    <w:rsid w:val="00124F72"/>
    <w:rsid w:val="001253FB"/>
    <w:rsid w:val="00125BF2"/>
    <w:rsid w:val="0012612E"/>
    <w:rsid w:val="0012652D"/>
    <w:rsid w:val="00127274"/>
    <w:rsid w:val="0013119E"/>
    <w:rsid w:val="0013175F"/>
    <w:rsid w:val="00131ABE"/>
    <w:rsid w:val="0013219C"/>
    <w:rsid w:val="00132237"/>
    <w:rsid w:val="00132B40"/>
    <w:rsid w:val="00132CCB"/>
    <w:rsid w:val="00132E02"/>
    <w:rsid w:val="0013380B"/>
    <w:rsid w:val="00133886"/>
    <w:rsid w:val="001338C4"/>
    <w:rsid w:val="0013419B"/>
    <w:rsid w:val="001342D3"/>
    <w:rsid w:val="00134C13"/>
    <w:rsid w:val="00134EFD"/>
    <w:rsid w:val="00134F7F"/>
    <w:rsid w:val="00135585"/>
    <w:rsid w:val="001355B3"/>
    <w:rsid w:val="0013590F"/>
    <w:rsid w:val="001359C8"/>
    <w:rsid w:val="00136195"/>
    <w:rsid w:val="001365FA"/>
    <w:rsid w:val="00136681"/>
    <w:rsid w:val="00136CA0"/>
    <w:rsid w:val="00137C34"/>
    <w:rsid w:val="001411B4"/>
    <w:rsid w:val="001412B6"/>
    <w:rsid w:val="001417F9"/>
    <w:rsid w:val="00141B07"/>
    <w:rsid w:val="00141EEC"/>
    <w:rsid w:val="00142F4F"/>
    <w:rsid w:val="0014313D"/>
    <w:rsid w:val="00143565"/>
    <w:rsid w:val="00143670"/>
    <w:rsid w:val="00144006"/>
    <w:rsid w:val="00144BCB"/>
    <w:rsid w:val="00144E9F"/>
    <w:rsid w:val="001451D5"/>
    <w:rsid w:val="0014545F"/>
    <w:rsid w:val="00145C81"/>
    <w:rsid w:val="00145E2A"/>
    <w:rsid w:val="0014604D"/>
    <w:rsid w:val="00146CDF"/>
    <w:rsid w:val="00146D7F"/>
    <w:rsid w:val="001472D1"/>
    <w:rsid w:val="0014747E"/>
    <w:rsid w:val="001501DA"/>
    <w:rsid w:val="00150585"/>
    <w:rsid w:val="00150D05"/>
    <w:rsid w:val="00150EE2"/>
    <w:rsid w:val="0015103A"/>
    <w:rsid w:val="00151160"/>
    <w:rsid w:val="00151D78"/>
    <w:rsid w:val="00152BD4"/>
    <w:rsid w:val="00152D2B"/>
    <w:rsid w:val="0015307B"/>
    <w:rsid w:val="001532F2"/>
    <w:rsid w:val="00153473"/>
    <w:rsid w:val="00153615"/>
    <w:rsid w:val="00153617"/>
    <w:rsid w:val="00153737"/>
    <w:rsid w:val="00153A49"/>
    <w:rsid w:val="00154F7C"/>
    <w:rsid w:val="00155470"/>
    <w:rsid w:val="00155D33"/>
    <w:rsid w:val="00155F32"/>
    <w:rsid w:val="0015604B"/>
    <w:rsid w:val="00156DF7"/>
    <w:rsid w:val="00157444"/>
    <w:rsid w:val="00157837"/>
    <w:rsid w:val="001578FC"/>
    <w:rsid w:val="00157921"/>
    <w:rsid w:val="001579F7"/>
    <w:rsid w:val="0016022B"/>
    <w:rsid w:val="001604D6"/>
    <w:rsid w:val="00160915"/>
    <w:rsid w:val="00160B1F"/>
    <w:rsid w:val="00161049"/>
    <w:rsid w:val="00161B80"/>
    <w:rsid w:val="00161DDA"/>
    <w:rsid w:val="00161FF9"/>
    <w:rsid w:val="0016220D"/>
    <w:rsid w:val="001637DD"/>
    <w:rsid w:val="00163879"/>
    <w:rsid w:val="00163D31"/>
    <w:rsid w:val="0016408B"/>
    <w:rsid w:val="0016459B"/>
    <w:rsid w:val="00164B1D"/>
    <w:rsid w:val="00164C39"/>
    <w:rsid w:val="00164EDE"/>
    <w:rsid w:val="00164EF6"/>
    <w:rsid w:val="001657F6"/>
    <w:rsid w:val="00167718"/>
    <w:rsid w:val="00167B99"/>
    <w:rsid w:val="001705CD"/>
    <w:rsid w:val="00170FB9"/>
    <w:rsid w:val="001720EB"/>
    <w:rsid w:val="001721F9"/>
    <w:rsid w:val="00172695"/>
    <w:rsid w:val="001727EE"/>
    <w:rsid w:val="001728AD"/>
    <w:rsid w:val="00172BF7"/>
    <w:rsid w:val="00172C33"/>
    <w:rsid w:val="00172C57"/>
    <w:rsid w:val="001730E2"/>
    <w:rsid w:val="00173F41"/>
    <w:rsid w:val="001743A1"/>
    <w:rsid w:val="00174573"/>
    <w:rsid w:val="001749F5"/>
    <w:rsid w:val="00174A86"/>
    <w:rsid w:val="00174B32"/>
    <w:rsid w:val="00174BF6"/>
    <w:rsid w:val="00174DEB"/>
    <w:rsid w:val="00175227"/>
    <w:rsid w:val="00175B2B"/>
    <w:rsid w:val="00175D1A"/>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941"/>
    <w:rsid w:val="00183C6D"/>
    <w:rsid w:val="0018415F"/>
    <w:rsid w:val="001850C2"/>
    <w:rsid w:val="001853C4"/>
    <w:rsid w:val="00185950"/>
    <w:rsid w:val="001859DB"/>
    <w:rsid w:val="001861F1"/>
    <w:rsid w:val="0018637F"/>
    <w:rsid w:val="001865FB"/>
    <w:rsid w:val="00186E89"/>
    <w:rsid w:val="00186EAB"/>
    <w:rsid w:val="00186F7B"/>
    <w:rsid w:val="001872C9"/>
    <w:rsid w:val="00187562"/>
    <w:rsid w:val="00190198"/>
    <w:rsid w:val="001904C8"/>
    <w:rsid w:val="00190768"/>
    <w:rsid w:val="00190913"/>
    <w:rsid w:val="00190C83"/>
    <w:rsid w:val="00190DFB"/>
    <w:rsid w:val="00191328"/>
    <w:rsid w:val="00191C6C"/>
    <w:rsid w:val="00192182"/>
    <w:rsid w:val="0019267F"/>
    <w:rsid w:val="00192CA3"/>
    <w:rsid w:val="001940A2"/>
    <w:rsid w:val="00194389"/>
    <w:rsid w:val="00194D46"/>
    <w:rsid w:val="00194ED9"/>
    <w:rsid w:val="00195C79"/>
    <w:rsid w:val="00195F6C"/>
    <w:rsid w:val="00196320"/>
    <w:rsid w:val="001965B6"/>
    <w:rsid w:val="001972CB"/>
    <w:rsid w:val="001A0208"/>
    <w:rsid w:val="001A0348"/>
    <w:rsid w:val="001A0737"/>
    <w:rsid w:val="001A0B5A"/>
    <w:rsid w:val="001A0F8B"/>
    <w:rsid w:val="001A10DB"/>
    <w:rsid w:val="001A1A70"/>
    <w:rsid w:val="001A1E58"/>
    <w:rsid w:val="001A2951"/>
    <w:rsid w:val="001A2C4B"/>
    <w:rsid w:val="001A2D0B"/>
    <w:rsid w:val="001A3B5C"/>
    <w:rsid w:val="001A3C53"/>
    <w:rsid w:val="001A4584"/>
    <w:rsid w:val="001A45BC"/>
    <w:rsid w:val="001A4BF6"/>
    <w:rsid w:val="001A504F"/>
    <w:rsid w:val="001A5A5F"/>
    <w:rsid w:val="001A6348"/>
    <w:rsid w:val="001A6C20"/>
    <w:rsid w:val="001A7492"/>
    <w:rsid w:val="001A770F"/>
    <w:rsid w:val="001A79C6"/>
    <w:rsid w:val="001B01F7"/>
    <w:rsid w:val="001B05C8"/>
    <w:rsid w:val="001B0B39"/>
    <w:rsid w:val="001B12F4"/>
    <w:rsid w:val="001B134D"/>
    <w:rsid w:val="001B231C"/>
    <w:rsid w:val="001B247D"/>
    <w:rsid w:val="001B2649"/>
    <w:rsid w:val="001B2783"/>
    <w:rsid w:val="001B4B05"/>
    <w:rsid w:val="001B6351"/>
    <w:rsid w:val="001B6AB6"/>
    <w:rsid w:val="001B707F"/>
    <w:rsid w:val="001C02EC"/>
    <w:rsid w:val="001C1338"/>
    <w:rsid w:val="001C176D"/>
    <w:rsid w:val="001C1CBB"/>
    <w:rsid w:val="001C2019"/>
    <w:rsid w:val="001C2069"/>
    <w:rsid w:val="001C232A"/>
    <w:rsid w:val="001C273B"/>
    <w:rsid w:val="001C29EE"/>
    <w:rsid w:val="001C2A45"/>
    <w:rsid w:val="001C2C2B"/>
    <w:rsid w:val="001C2CAE"/>
    <w:rsid w:val="001C2D84"/>
    <w:rsid w:val="001C3551"/>
    <w:rsid w:val="001C38C5"/>
    <w:rsid w:val="001C3A7B"/>
    <w:rsid w:val="001C4292"/>
    <w:rsid w:val="001C4506"/>
    <w:rsid w:val="001C48A0"/>
    <w:rsid w:val="001C4EAC"/>
    <w:rsid w:val="001C50A2"/>
    <w:rsid w:val="001C57DA"/>
    <w:rsid w:val="001C6207"/>
    <w:rsid w:val="001C6309"/>
    <w:rsid w:val="001C6F26"/>
    <w:rsid w:val="001C7451"/>
    <w:rsid w:val="001D00FF"/>
    <w:rsid w:val="001D0595"/>
    <w:rsid w:val="001D0A42"/>
    <w:rsid w:val="001D0D79"/>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A31"/>
    <w:rsid w:val="001D6168"/>
    <w:rsid w:val="001D64F1"/>
    <w:rsid w:val="001D662A"/>
    <w:rsid w:val="001D74AB"/>
    <w:rsid w:val="001D770D"/>
    <w:rsid w:val="001D79F9"/>
    <w:rsid w:val="001E0344"/>
    <w:rsid w:val="001E05EB"/>
    <w:rsid w:val="001E0B63"/>
    <w:rsid w:val="001E0F4B"/>
    <w:rsid w:val="001E12B4"/>
    <w:rsid w:val="001E12CA"/>
    <w:rsid w:val="001E146E"/>
    <w:rsid w:val="001E16E1"/>
    <w:rsid w:val="001E1A2D"/>
    <w:rsid w:val="001E1B11"/>
    <w:rsid w:val="001E1E3B"/>
    <w:rsid w:val="001E20BC"/>
    <w:rsid w:val="001E2EA2"/>
    <w:rsid w:val="001E2FB2"/>
    <w:rsid w:val="001E3798"/>
    <w:rsid w:val="001E395B"/>
    <w:rsid w:val="001E3BBB"/>
    <w:rsid w:val="001E3EAF"/>
    <w:rsid w:val="001E409B"/>
    <w:rsid w:val="001E4136"/>
    <w:rsid w:val="001E433F"/>
    <w:rsid w:val="001E4D71"/>
    <w:rsid w:val="001E50CF"/>
    <w:rsid w:val="001E5993"/>
    <w:rsid w:val="001E5A43"/>
    <w:rsid w:val="001E5B73"/>
    <w:rsid w:val="001E66BD"/>
    <w:rsid w:val="001E6B8C"/>
    <w:rsid w:val="001E75A5"/>
    <w:rsid w:val="001E7945"/>
    <w:rsid w:val="001E7E3B"/>
    <w:rsid w:val="001F0484"/>
    <w:rsid w:val="001F074A"/>
    <w:rsid w:val="001F123C"/>
    <w:rsid w:val="001F149E"/>
    <w:rsid w:val="001F152F"/>
    <w:rsid w:val="001F191A"/>
    <w:rsid w:val="001F26A2"/>
    <w:rsid w:val="001F2DD0"/>
    <w:rsid w:val="001F2FE5"/>
    <w:rsid w:val="001F3083"/>
    <w:rsid w:val="001F346E"/>
    <w:rsid w:val="001F452C"/>
    <w:rsid w:val="001F4BDA"/>
    <w:rsid w:val="001F50C2"/>
    <w:rsid w:val="001F5DA2"/>
    <w:rsid w:val="001F6F46"/>
    <w:rsid w:val="001F74A7"/>
    <w:rsid w:val="002000F3"/>
    <w:rsid w:val="002007BB"/>
    <w:rsid w:val="00200EE6"/>
    <w:rsid w:val="00200F50"/>
    <w:rsid w:val="00201197"/>
    <w:rsid w:val="00202312"/>
    <w:rsid w:val="00202713"/>
    <w:rsid w:val="00202A0D"/>
    <w:rsid w:val="00202EFB"/>
    <w:rsid w:val="002038B0"/>
    <w:rsid w:val="00203B78"/>
    <w:rsid w:val="002058AB"/>
    <w:rsid w:val="00205BD8"/>
    <w:rsid w:val="00206495"/>
    <w:rsid w:val="00206CFB"/>
    <w:rsid w:val="00207048"/>
    <w:rsid w:val="00207090"/>
    <w:rsid w:val="00207503"/>
    <w:rsid w:val="002078DE"/>
    <w:rsid w:val="00207FEA"/>
    <w:rsid w:val="00210171"/>
    <w:rsid w:val="00210AC1"/>
    <w:rsid w:val="00210B93"/>
    <w:rsid w:val="002112E7"/>
    <w:rsid w:val="0021133E"/>
    <w:rsid w:val="00211342"/>
    <w:rsid w:val="00211907"/>
    <w:rsid w:val="00211BB8"/>
    <w:rsid w:val="002122C6"/>
    <w:rsid w:val="002123D9"/>
    <w:rsid w:val="00213BF0"/>
    <w:rsid w:val="00213C1A"/>
    <w:rsid w:val="00214114"/>
    <w:rsid w:val="00214EC7"/>
    <w:rsid w:val="002150A5"/>
    <w:rsid w:val="00215A94"/>
    <w:rsid w:val="002169C0"/>
    <w:rsid w:val="00216F5A"/>
    <w:rsid w:val="00217534"/>
    <w:rsid w:val="0021796B"/>
    <w:rsid w:val="002179CA"/>
    <w:rsid w:val="00217A48"/>
    <w:rsid w:val="00217B84"/>
    <w:rsid w:val="00217C71"/>
    <w:rsid w:val="00220ADA"/>
    <w:rsid w:val="00220CF8"/>
    <w:rsid w:val="00221330"/>
    <w:rsid w:val="002216FD"/>
    <w:rsid w:val="002220EB"/>
    <w:rsid w:val="002224C5"/>
    <w:rsid w:val="00222991"/>
    <w:rsid w:val="00222F8C"/>
    <w:rsid w:val="00223DFF"/>
    <w:rsid w:val="0022413C"/>
    <w:rsid w:val="00224C71"/>
    <w:rsid w:val="0022517A"/>
    <w:rsid w:val="0022589B"/>
    <w:rsid w:val="0022589F"/>
    <w:rsid w:val="0022606D"/>
    <w:rsid w:val="002276DC"/>
    <w:rsid w:val="00227A01"/>
    <w:rsid w:val="00227F9F"/>
    <w:rsid w:val="00230DF2"/>
    <w:rsid w:val="002319DA"/>
    <w:rsid w:val="00231B09"/>
    <w:rsid w:val="00232717"/>
    <w:rsid w:val="00232756"/>
    <w:rsid w:val="00232BBD"/>
    <w:rsid w:val="00232C59"/>
    <w:rsid w:val="002331C7"/>
    <w:rsid w:val="002335F7"/>
    <w:rsid w:val="002345B5"/>
    <w:rsid w:val="002347F1"/>
    <w:rsid w:val="00234FFC"/>
    <w:rsid w:val="00235543"/>
    <w:rsid w:val="002356E8"/>
    <w:rsid w:val="0023578A"/>
    <w:rsid w:val="0023596C"/>
    <w:rsid w:val="00236608"/>
    <w:rsid w:val="00236708"/>
    <w:rsid w:val="002367DF"/>
    <w:rsid w:val="00236EDD"/>
    <w:rsid w:val="0023712C"/>
    <w:rsid w:val="002371A6"/>
    <w:rsid w:val="0024084F"/>
    <w:rsid w:val="00241B6B"/>
    <w:rsid w:val="00241E58"/>
    <w:rsid w:val="00242132"/>
    <w:rsid w:val="00242284"/>
    <w:rsid w:val="0024228D"/>
    <w:rsid w:val="00242686"/>
    <w:rsid w:val="00242764"/>
    <w:rsid w:val="0024295D"/>
    <w:rsid w:val="0024383D"/>
    <w:rsid w:val="00243AB3"/>
    <w:rsid w:val="00243E4D"/>
    <w:rsid w:val="00243FD8"/>
    <w:rsid w:val="0024480B"/>
    <w:rsid w:val="002448BD"/>
    <w:rsid w:val="002450ED"/>
    <w:rsid w:val="00245D64"/>
    <w:rsid w:val="002461B1"/>
    <w:rsid w:val="00246A51"/>
    <w:rsid w:val="00247111"/>
    <w:rsid w:val="00247291"/>
    <w:rsid w:val="002475E8"/>
    <w:rsid w:val="0024787F"/>
    <w:rsid w:val="002478CA"/>
    <w:rsid w:val="0024793F"/>
    <w:rsid w:val="0025008F"/>
    <w:rsid w:val="0025013B"/>
    <w:rsid w:val="002519F1"/>
    <w:rsid w:val="00251EC6"/>
    <w:rsid w:val="00251FE6"/>
    <w:rsid w:val="00252073"/>
    <w:rsid w:val="00252216"/>
    <w:rsid w:val="00252A10"/>
    <w:rsid w:val="00252C90"/>
    <w:rsid w:val="002532ED"/>
    <w:rsid w:val="002537FF"/>
    <w:rsid w:val="00253A25"/>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DE2"/>
    <w:rsid w:val="00260264"/>
    <w:rsid w:val="002609C1"/>
    <w:rsid w:val="00260FD7"/>
    <w:rsid w:val="002610B1"/>
    <w:rsid w:val="002611A7"/>
    <w:rsid w:val="00261F58"/>
    <w:rsid w:val="002625E8"/>
    <w:rsid w:val="00262617"/>
    <w:rsid w:val="00263FDF"/>
    <w:rsid w:val="0026426C"/>
    <w:rsid w:val="0026441B"/>
    <w:rsid w:val="00264740"/>
    <w:rsid w:val="00264845"/>
    <w:rsid w:val="00264A06"/>
    <w:rsid w:val="00264A98"/>
    <w:rsid w:val="00264BBF"/>
    <w:rsid w:val="002650E8"/>
    <w:rsid w:val="00265943"/>
    <w:rsid w:val="0026635D"/>
    <w:rsid w:val="00267493"/>
    <w:rsid w:val="00267623"/>
    <w:rsid w:val="00267693"/>
    <w:rsid w:val="00267A5D"/>
    <w:rsid w:val="00267F47"/>
    <w:rsid w:val="002700FA"/>
    <w:rsid w:val="00270E13"/>
    <w:rsid w:val="00270F5C"/>
    <w:rsid w:val="00271698"/>
    <w:rsid w:val="00271D72"/>
    <w:rsid w:val="00271DCD"/>
    <w:rsid w:val="0027232A"/>
    <w:rsid w:val="00272444"/>
    <w:rsid w:val="00272843"/>
    <w:rsid w:val="002729B3"/>
    <w:rsid w:val="00272E7D"/>
    <w:rsid w:val="00273640"/>
    <w:rsid w:val="00273CBB"/>
    <w:rsid w:val="0027415E"/>
    <w:rsid w:val="0027416A"/>
    <w:rsid w:val="002743B1"/>
    <w:rsid w:val="002748D5"/>
    <w:rsid w:val="00274A9F"/>
    <w:rsid w:val="00275014"/>
    <w:rsid w:val="0027596A"/>
    <w:rsid w:val="00275C89"/>
    <w:rsid w:val="002760EF"/>
    <w:rsid w:val="002763BB"/>
    <w:rsid w:val="00276935"/>
    <w:rsid w:val="00280123"/>
    <w:rsid w:val="00280412"/>
    <w:rsid w:val="0028084F"/>
    <w:rsid w:val="00281035"/>
    <w:rsid w:val="00281464"/>
    <w:rsid w:val="00281528"/>
    <w:rsid w:val="00281969"/>
    <w:rsid w:val="00281EC4"/>
    <w:rsid w:val="00282A3C"/>
    <w:rsid w:val="00282C7D"/>
    <w:rsid w:val="002833B3"/>
    <w:rsid w:val="00283DB9"/>
    <w:rsid w:val="0028406F"/>
    <w:rsid w:val="00285875"/>
    <w:rsid w:val="00285DCE"/>
    <w:rsid w:val="00285FC5"/>
    <w:rsid w:val="0028648B"/>
    <w:rsid w:val="002865C2"/>
    <w:rsid w:val="00287068"/>
    <w:rsid w:val="002872D9"/>
    <w:rsid w:val="002878D1"/>
    <w:rsid w:val="00287B44"/>
    <w:rsid w:val="00287B96"/>
    <w:rsid w:val="00290B98"/>
    <w:rsid w:val="00290E24"/>
    <w:rsid w:val="00290F9A"/>
    <w:rsid w:val="00292252"/>
    <w:rsid w:val="00292D63"/>
    <w:rsid w:val="00292F40"/>
    <w:rsid w:val="0029352F"/>
    <w:rsid w:val="0029379E"/>
    <w:rsid w:val="00293AFE"/>
    <w:rsid w:val="002945C8"/>
    <w:rsid w:val="00294F1C"/>
    <w:rsid w:val="00295496"/>
    <w:rsid w:val="00295646"/>
    <w:rsid w:val="00295CB9"/>
    <w:rsid w:val="00295D07"/>
    <w:rsid w:val="0029663C"/>
    <w:rsid w:val="00296821"/>
    <w:rsid w:val="002974B3"/>
    <w:rsid w:val="002A04B4"/>
    <w:rsid w:val="002A0F8F"/>
    <w:rsid w:val="002A1083"/>
    <w:rsid w:val="002A1A8F"/>
    <w:rsid w:val="002A1DB5"/>
    <w:rsid w:val="002A2209"/>
    <w:rsid w:val="002A2736"/>
    <w:rsid w:val="002A2EFE"/>
    <w:rsid w:val="002A342D"/>
    <w:rsid w:val="002A3798"/>
    <w:rsid w:val="002A3881"/>
    <w:rsid w:val="002A3946"/>
    <w:rsid w:val="002A3BC5"/>
    <w:rsid w:val="002A3FA8"/>
    <w:rsid w:val="002A46F5"/>
    <w:rsid w:val="002A4742"/>
    <w:rsid w:val="002A482B"/>
    <w:rsid w:val="002A487E"/>
    <w:rsid w:val="002A4A86"/>
    <w:rsid w:val="002A4E00"/>
    <w:rsid w:val="002A4FD5"/>
    <w:rsid w:val="002A5024"/>
    <w:rsid w:val="002A58A8"/>
    <w:rsid w:val="002A667A"/>
    <w:rsid w:val="002A6703"/>
    <w:rsid w:val="002A679A"/>
    <w:rsid w:val="002A6ECB"/>
    <w:rsid w:val="002A734F"/>
    <w:rsid w:val="002A760D"/>
    <w:rsid w:val="002B031C"/>
    <w:rsid w:val="002B0712"/>
    <w:rsid w:val="002B08E7"/>
    <w:rsid w:val="002B08F9"/>
    <w:rsid w:val="002B0A2B"/>
    <w:rsid w:val="002B0B15"/>
    <w:rsid w:val="002B0F60"/>
    <w:rsid w:val="002B102D"/>
    <w:rsid w:val="002B127B"/>
    <w:rsid w:val="002B1461"/>
    <w:rsid w:val="002B1A93"/>
    <w:rsid w:val="002B21FE"/>
    <w:rsid w:val="002B29F5"/>
    <w:rsid w:val="002B3095"/>
    <w:rsid w:val="002B35E8"/>
    <w:rsid w:val="002B3638"/>
    <w:rsid w:val="002B3973"/>
    <w:rsid w:val="002B3D81"/>
    <w:rsid w:val="002B3EC3"/>
    <w:rsid w:val="002B4308"/>
    <w:rsid w:val="002B5D6B"/>
    <w:rsid w:val="002B6034"/>
    <w:rsid w:val="002B63E2"/>
    <w:rsid w:val="002B641C"/>
    <w:rsid w:val="002B6889"/>
    <w:rsid w:val="002B7197"/>
    <w:rsid w:val="002B7372"/>
    <w:rsid w:val="002B7860"/>
    <w:rsid w:val="002B7D01"/>
    <w:rsid w:val="002B7D32"/>
    <w:rsid w:val="002B7D43"/>
    <w:rsid w:val="002B7E2F"/>
    <w:rsid w:val="002B7F9F"/>
    <w:rsid w:val="002C0805"/>
    <w:rsid w:val="002C0AE5"/>
    <w:rsid w:val="002C0FF5"/>
    <w:rsid w:val="002C10F7"/>
    <w:rsid w:val="002C14F9"/>
    <w:rsid w:val="002C16A2"/>
    <w:rsid w:val="002C1D10"/>
    <w:rsid w:val="002C271E"/>
    <w:rsid w:val="002C2908"/>
    <w:rsid w:val="002C29C0"/>
    <w:rsid w:val="002C2A60"/>
    <w:rsid w:val="002C2AFA"/>
    <w:rsid w:val="002C32F8"/>
    <w:rsid w:val="002C45E5"/>
    <w:rsid w:val="002C4E4D"/>
    <w:rsid w:val="002C5151"/>
    <w:rsid w:val="002C59C0"/>
    <w:rsid w:val="002C66BB"/>
    <w:rsid w:val="002C6CD0"/>
    <w:rsid w:val="002C6FF1"/>
    <w:rsid w:val="002C732D"/>
    <w:rsid w:val="002C7DE0"/>
    <w:rsid w:val="002D03A9"/>
    <w:rsid w:val="002D0FA2"/>
    <w:rsid w:val="002D18A4"/>
    <w:rsid w:val="002D1D04"/>
    <w:rsid w:val="002D3ED7"/>
    <w:rsid w:val="002D3F45"/>
    <w:rsid w:val="002D4108"/>
    <w:rsid w:val="002D489E"/>
    <w:rsid w:val="002D4EF3"/>
    <w:rsid w:val="002D5F46"/>
    <w:rsid w:val="002D6AC2"/>
    <w:rsid w:val="002D738B"/>
    <w:rsid w:val="002D7D2F"/>
    <w:rsid w:val="002E0D1F"/>
    <w:rsid w:val="002E11D5"/>
    <w:rsid w:val="002E163D"/>
    <w:rsid w:val="002E184A"/>
    <w:rsid w:val="002E219A"/>
    <w:rsid w:val="002E229F"/>
    <w:rsid w:val="002E2646"/>
    <w:rsid w:val="002E2AC1"/>
    <w:rsid w:val="002E38C6"/>
    <w:rsid w:val="002E3F19"/>
    <w:rsid w:val="002E3F72"/>
    <w:rsid w:val="002E49A6"/>
    <w:rsid w:val="002E4A4E"/>
    <w:rsid w:val="002E4D90"/>
    <w:rsid w:val="002E518C"/>
    <w:rsid w:val="002E5338"/>
    <w:rsid w:val="002E58B4"/>
    <w:rsid w:val="002E59E9"/>
    <w:rsid w:val="002E71E1"/>
    <w:rsid w:val="002E7484"/>
    <w:rsid w:val="002E7B31"/>
    <w:rsid w:val="002E7D6D"/>
    <w:rsid w:val="002F0151"/>
    <w:rsid w:val="002F06A2"/>
    <w:rsid w:val="002F074E"/>
    <w:rsid w:val="002F0F92"/>
    <w:rsid w:val="002F108B"/>
    <w:rsid w:val="002F155A"/>
    <w:rsid w:val="002F15EE"/>
    <w:rsid w:val="002F15F9"/>
    <w:rsid w:val="002F1F5A"/>
    <w:rsid w:val="002F23E7"/>
    <w:rsid w:val="002F2745"/>
    <w:rsid w:val="002F27B5"/>
    <w:rsid w:val="002F2D4F"/>
    <w:rsid w:val="002F3764"/>
    <w:rsid w:val="002F47D3"/>
    <w:rsid w:val="002F4EB8"/>
    <w:rsid w:val="002F512A"/>
    <w:rsid w:val="002F5666"/>
    <w:rsid w:val="002F6121"/>
    <w:rsid w:val="002F6169"/>
    <w:rsid w:val="002F7B93"/>
    <w:rsid w:val="002F7CB9"/>
    <w:rsid w:val="00300ADD"/>
    <w:rsid w:val="00300B8C"/>
    <w:rsid w:val="00301033"/>
    <w:rsid w:val="00301A71"/>
    <w:rsid w:val="00301B35"/>
    <w:rsid w:val="00301FEF"/>
    <w:rsid w:val="0030203C"/>
    <w:rsid w:val="00302A62"/>
    <w:rsid w:val="00302AA1"/>
    <w:rsid w:val="00303067"/>
    <w:rsid w:val="0030408A"/>
    <w:rsid w:val="00304653"/>
    <w:rsid w:val="00304917"/>
    <w:rsid w:val="00304B3E"/>
    <w:rsid w:val="003056C4"/>
    <w:rsid w:val="003058EF"/>
    <w:rsid w:val="00307099"/>
    <w:rsid w:val="0030754D"/>
    <w:rsid w:val="003076CD"/>
    <w:rsid w:val="0031113C"/>
    <w:rsid w:val="00311185"/>
    <w:rsid w:val="0031203D"/>
    <w:rsid w:val="00312C3B"/>
    <w:rsid w:val="00312CE0"/>
    <w:rsid w:val="00313B49"/>
    <w:rsid w:val="00313C73"/>
    <w:rsid w:val="00315E3A"/>
    <w:rsid w:val="0031620E"/>
    <w:rsid w:val="00316B05"/>
    <w:rsid w:val="00317559"/>
    <w:rsid w:val="003176A6"/>
    <w:rsid w:val="00317C9D"/>
    <w:rsid w:val="00317DD3"/>
    <w:rsid w:val="00320207"/>
    <w:rsid w:val="0032027F"/>
    <w:rsid w:val="0032057C"/>
    <w:rsid w:val="0032063B"/>
    <w:rsid w:val="003210F3"/>
    <w:rsid w:val="00322B08"/>
    <w:rsid w:val="00323255"/>
    <w:rsid w:val="003232E5"/>
    <w:rsid w:val="003246C7"/>
    <w:rsid w:val="00324971"/>
    <w:rsid w:val="00325585"/>
    <w:rsid w:val="00325856"/>
    <w:rsid w:val="00325B1E"/>
    <w:rsid w:val="0032660B"/>
    <w:rsid w:val="003267BA"/>
    <w:rsid w:val="00327995"/>
    <w:rsid w:val="00330326"/>
    <w:rsid w:val="0033043C"/>
    <w:rsid w:val="003306D3"/>
    <w:rsid w:val="00330A69"/>
    <w:rsid w:val="00330B4B"/>
    <w:rsid w:val="003312E2"/>
    <w:rsid w:val="00331371"/>
    <w:rsid w:val="003316A3"/>
    <w:rsid w:val="0033184E"/>
    <w:rsid w:val="00331997"/>
    <w:rsid w:val="00331B36"/>
    <w:rsid w:val="00332332"/>
    <w:rsid w:val="00332F49"/>
    <w:rsid w:val="00333420"/>
    <w:rsid w:val="00333665"/>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116A"/>
    <w:rsid w:val="00341880"/>
    <w:rsid w:val="003426C8"/>
    <w:rsid w:val="00342D9E"/>
    <w:rsid w:val="00342E35"/>
    <w:rsid w:val="003433F1"/>
    <w:rsid w:val="00343627"/>
    <w:rsid w:val="003436D2"/>
    <w:rsid w:val="003438AE"/>
    <w:rsid w:val="00344B83"/>
    <w:rsid w:val="00345129"/>
    <w:rsid w:val="00345A59"/>
    <w:rsid w:val="00346AD7"/>
    <w:rsid w:val="00347890"/>
    <w:rsid w:val="00347B5B"/>
    <w:rsid w:val="003505E7"/>
    <w:rsid w:val="00350695"/>
    <w:rsid w:val="00350FB5"/>
    <w:rsid w:val="00351A1E"/>
    <w:rsid w:val="00352B9E"/>
    <w:rsid w:val="00352F70"/>
    <w:rsid w:val="00353090"/>
    <w:rsid w:val="003530F3"/>
    <w:rsid w:val="0035342F"/>
    <w:rsid w:val="00353B41"/>
    <w:rsid w:val="00353E87"/>
    <w:rsid w:val="00354206"/>
    <w:rsid w:val="0035456D"/>
    <w:rsid w:val="00355EBC"/>
    <w:rsid w:val="00355EFF"/>
    <w:rsid w:val="0035628B"/>
    <w:rsid w:val="00356304"/>
    <w:rsid w:val="00356494"/>
    <w:rsid w:val="00356538"/>
    <w:rsid w:val="003572E9"/>
    <w:rsid w:val="00357C06"/>
    <w:rsid w:val="00357D1C"/>
    <w:rsid w:val="0036004A"/>
    <w:rsid w:val="003600AF"/>
    <w:rsid w:val="00360E21"/>
    <w:rsid w:val="00361615"/>
    <w:rsid w:val="0036168C"/>
    <w:rsid w:val="003618C9"/>
    <w:rsid w:val="00361F14"/>
    <w:rsid w:val="003627E7"/>
    <w:rsid w:val="003627EF"/>
    <w:rsid w:val="00362826"/>
    <w:rsid w:val="00362996"/>
    <w:rsid w:val="00362A1D"/>
    <w:rsid w:val="0036361F"/>
    <w:rsid w:val="00363AA3"/>
    <w:rsid w:val="00364A92"/>
    <w:rsid w:val="00364B1E"/>
    <w:rsid w:val="003650AC"/>
    <w:rsid w:val="00365111"/>
    <w:rsid w:val="00365196"/>
    <w:rsid w:val="0036522E"/>
    <w:rsid w:val="00365244"/>
    <w:rsid w:val="00365690"/>
    <w:rsid w:val="003657EC"/>
    <w:rsid w:val="003658AA"/>
    <w:rsid w:val="003663D9"/>
    <w:rsid w:val="00366837"/>
    <w:rsid w:val="00366E25"/>
    <w:rsid w:val="00367029"/>
    <w:rsid w:val="00367461"/>
    <w:rsid w:val="003675F3"/>
    <w:rsid w:val="00367EAB"/>
    <w:rsid w:val="0037033C"/>
    <w:rsid w:val="00370412"/>
    <w:rsid w:val="00370991"/>
    <w:rsid w:val="00370EC5"/>
    <w:rsid w:val="00371238"/>
    <w:rsid w:val="003713AF"/>
    <w:rsid w:val="00371B36"/>
    <w:rsid w:val="00371C1D"/>
    <w:rsid w:val="00372573"/>
    <w:rsid w:val="003728BE"/>
    <w:rsid w:val="003729D9"/>
    <w:rsid w:val="00372CE1"/>
    <w:rsid w:val="003731C0"/>
    <w:rsid w:val="003734A2"/>
    <w:rsid w:val="003738B7"/>
    <w:rsid w:val="00373B64"/>
    <w:rsid w:val="00373BE1"/>
    <w:rsid w:val="00373E0A"/>
    <w:rsid w:val="00374F03"/>
    <w:rsid w:val="0037563B"/>
    <w:rsid w:val="00375AB8"/>
    <w:rsid w:val="00375ADE"/>
    <w:rsid w:val="00375C1A"/>
    <w:rsid w:val="00375FA2"/>
    <w:rsid w:val="0037659E"/>
    <w:rsid w:val="00376F5C"/>
    <w:rsid w:val="003779B5"/>
    <w:rsid w:val="0038016F"/>
    <w:rsid w:val="00380CBF"/>
    <w:rsid w:val="003815C9"/>
    <w:rsid w:val="00381B67"/>
    <w:rsid w:val="003820BD"/>
    <w:rsid w:val="003830CB"/>
    <w:rsid w:val="00383168"/>
    <w:rsid w:val="00384021"/>
    <w:rsid w:val="00384260"/>
    <w:rsid w:val="00384860"/>
    <w:rsid w:val="00384A09"/>
    <w:rsid w:val="00384DD7"/>
    <w:rsid w:val="00385850"/>
    <w:rsid w:val="00385E5E"/>
    <w:rsid w:val="00385E6E"/>
    <w:rsid w:val="00385FC0"/>
    <w:rsid w:val="003860C1"/>
    <w:rsid w:val="003867D7"/>
    <w:rsid w:val="003869B0"/>
    <w:rsid w:val="00387603"/>
    <w:rsid w:val="00387875"/>
    <w:rsid w:val="00387C7B"/>
    <w:rsid w:val="00387CD1"/>
    <w:rsid w:val="0039004E"/>
    <w:rsid w:val="0039026A"/>
    <w:rsid w:val="0039142C"/>
    <w:rsid w:val="00391913"/>
    <w:rsid w:val="00391D2D"/>
    <w:rsid w:val="00393132"/>
    <w:rsid w:val="00393949"/>
    <w:rsid w:val="00393A80"/>
    <w:rsid w:val="00394098"/>
    <w:rsid w:val="003947B7"/>
    <w:rsid w:val="0039498A"/>
    <w:rsid w:val="00394C97"/>
    <w:rsid w:val="00394DCA"/>
    <w:rsid w:val="00394E6A"/>
    <w:rsid w:val="00395084"/>
    <w:rsid w:val="00395AF3"/>
    <w:rsid w:val="00395BFC"/>
    <w:rsid w:val="00396B4D"/>
    <w:rsid w:val="00396F81"/>
    <w:rsid w:val="003977A4"/>
    <w:rsid w:val="003A1415"/>
    <w:rsid w:val="003A16C2"/>
    <w:rsid w:val="003A22F7"/>
    <w:rsid w:val="003A27FE"/>
    <w:rsid w:val="003A2ADD"/>
    <w:rsid w:val="003A2FEE"/>
    <w:rsid w:val="003A43D3"/>
    <w:rsid w:val="003A466F"/>
    <w:rsid w:val="003A5276"/>
    <w:rsid w:val="003A54B6"/>
    <w:rsid w:val="003A5A4D"/>
    <w:rsid w:val="003A60BE"/>
    <w:rsid w:val="003A6CEA"/>
    <w:rsid w:val="003A6E08"/>
    <w:rsid w:val="003A6F25"/>
    <w:rsid w:val="003A7B62"/>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0AB"/>
    <w:rsid w:val="003C05A6"/>
    <w:rsid w:val="003C0AA6"/>
    <w:rsid w:val="003C1C4C"/>
    <w:rsid w:val="003C1CAB"/>
    <w:rsid w:val="003C3AB5"/>
    <w:rsid w:val="003C3AEA"/>
    <w:rsid w:val="003C3B8A"/>
    <w:rsid w:val="003C3D87"/>
    <w:rsid w:val="003C3DD8"/>
    <w:rsid w:val="003C4E35"/>
    <w:rsid w:val="003C54C3"/>
    <w:rsid w:val="003C5862"/>
    <w:rsid w:val="003C5AFF"/>
    <w:rsid w:val="003C636D"/>
    <w:rsid w:val="003C67FB"/>
    <w:rsid w:val="003C6B4D"/>
    <w:rsid w:val="003C6C01"/>
    <w:rsid w:val="003C76AA"/>
    <w:rsid w:val="003C7813"/>
    <w:rsid w:val="003C78B2"/>
    <w:rsid w:val="003C7A94"/>
    <w:rsid w:val="003D00CC"/>
    <w:rsid w:val="003D080C"/>
    <w:rsid w:val="003D1333"/>
    <w:rsid w:val="003D1CAF"/>
    <w:rsid w:val="003D1E72"/>
    <w:rsid w:val="003D1EDA"/>
    <w:rsid w:val="003D2603"/>
    <w:rsid w:val="003D2879"/>
    <w:rsid w:val="003D2958"/>
    <w:rsid w:val="003D2BAA"/>
    <w:rsid w:val="003D3073"/>
    <w:rsid w:val="003D3409"/>
    <w:rsid w:val="003D39B2"/>
    <w:rsid w:val="003D49B7"/>
    <w:rsid w:val="003D4C94"/>
    <w:rsid w:val="003D4F8D"/>
    <w:rsid w:val="003D5873"/>
    <w:rsid w:val="003D5D05"/>
    <w:rsid w:val="003D6385"/>
    <w:rsid w:val="003D738E"/>
    <w:rsid w:val="003D7410"/>
    <w:rsid w:val="003D7605"/>
    <w:rsid w:val="003D773A"/>
    <w:rsid w:val="003E057D"/>
    <w:rsid w:val="003E0A95"/>
    <w:rsid w:val="003E2815"/>
    <w:rsid w:val="003E2923"/>
    <w:rsid w:val="003E2A4B"/>
    <w:rsid w:val="003E2FA5"/>
    <w:rsid w:val="003E36D8"/>
    <w:rsid w:val="003E3C8A"/>
    <w:rsid w:val="003E3FC9"/>
    <w:rsid w:val="003E493D"/>
    <w:rsid w:val="003E494C"/>
    <w:rsid w:val="003E4A49"/>
    <w:rsid w:val="003E4E9E"/>
    <w:rsid w:val="003E5449"/>
    <w:rsid w:val="003E6319"/>
    <w:rsid w:val="003E66A2"/>
    <w:rsid w:val="003E6B20"/>
    <w:rsid w:val="003E7480"/>
    <w:rsid w:val="003E749C"/>
    <w:rsid w:val="003E75F5"/>
    <w:rsid w:val="003E7F68"/>
    <w:rsid w:val="003F0133"/>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A9A"/>
    <w:rsid w:val="003F5BC3"/>
    <w:rsid w:val="003F66EE"/>
    <w:rsid w:val="003F6CF5"/>
    <w:rsid w:val="004008B7"/>
    <w:rsid w:val="00401108"/>
    <w:rsid w:val="0040112B"/>
    <w:rsid w:val="00401224"/>
    <w:rsid w:val="00401229"/>
    <w:rsid w:val="004015B1"/>
    <w:rsid w:val="004017FC"/>
    <w:rsid w:val="00401C16"/>
    <w:rsid w:val="00401C76"/>
    <w:rsid w:val="00401ECD"/>
    <w:rsid w:val="00402340"/>
    <w:rsid w:val="0040236F"/>
    <w:rsid w:val="004024F5"/>
    <w:rsid w:val="0040298B"/>
    <w:rsid w:val="00402DA0"/>
    <w:rsid w:val="00402E19"/>
    <w:rsid w:val="00404277"/>
    <w:rsid w:val="004042F5"/>
    <w:rsid w:val="00404453"/>
    <w:rsid w:val="00404C26"/>
    <w:rsid w:val="00405F4A"/>
    <w:rsid w:val="004063F7"/>
    <w:rsid w:val="004067CB"/>
    <w:rsid w:val="00406AF2"/>
    <w:rsid w:val="00406D31"/>
    <w:rsid w:val="00407496"/>
    <w:rsid w:val="00407732"/>
    <w:rsid w:val="004077DC"/>
    <w:rsid w:val="00407BD8"/>
    <w:rsid w:val="00407C4B"/>
    <w:rsid w:val="00410E57"/>
    <w:rsid w:val="0041126E"/>
    <w:rsid w:val="00411335"/>
    <w:rsid w:val="0041296F"/>
    <w:rsid w:val="00412E2F"/>
    <w:rsid w:val="00412F5E"/>
    <w:rsid w:val="004139AB"/>
    <w:rsid w:val="00413BB5"/>
    <w:rsid w:val="00413BB6"/>
    <w:rsid w:val="00413BD9"/>
    <w:rsid w:val="00413D78"/>
    <w:rsid w:val="00413F82"/>
    <w:rsid w:val="004149BE"/>
    <w:rsid w:val="004150EF"/>
    <w:rsid w:val="004154D9"/>
    <w:rsid w:val="004158C7"/>
    <w:rsid w:val="00416024"/>
    <w:rsid w:val="00416602"/>
    <w:rsid w:val="00416C49"/>
    <w:rsid w:val="00417578"/>
    <w:rsid w:val="004175C6"/>
    <w:rsid w:val="004177B7"/>
    <w:rsid w:val="00417855"/>
    <w:rsid w:val="004179B5"/>
    <w:rsid w:val="00420B40"/>
    <w:rsid w:val="00420EEE"/>
    <w:rsid w:val="004213BE"/>
    <w:rsid w:val="0042144B"/>
    <w:rsid w:val="00421FF7"/>
    <w:rsid w:val="0042208B"/>
    <w:rsid w:val="00422F6A"/>
    <w:rsid w:val="0042327E"/>
    <w:rsid w:val="00423BAC"/>
    <w:rsid w:val="00423D76"/>
    <w:rsid w:val="004242E5"/>
    <w:rsid w:val="0042434D"/>
    <w:rsid w:val="00424920"/>
    <w:rsid w:val="00424C97"/>
    <w:rsid w:val="00424E8F"/>
    <w:rsid w:val="00425272"/>
    <w:rsid w:val="004254A0"/>
    <w:rsid w:val="004255E2"/>
    <w:rsid w:val="004256D5"/>
    <w:rsid w:val="00425D88"/>
    <w:rsid w:val="00426399"/>
    <w:rsid w:val="00426986"/>
    <w:rsid w:val="004272C8"/>
    <w:rsid w:val="004301F2"/>
    <w:rsid w:val="004302FE"/>
    <w:rsid w:val="004305B9"/>
    <w:rsid w:val="004305D5"/>
    <w:rsid w:val="00430D4B"/>
    <w:rsid w:val="0043123F"/>
    <w:rsid w:val="00431952"/>
    <w:rsid w:val="0043230C"/>
    <w:rsid w:val="00432360"/>
    <w:rsid w:val="00432436"/>
    <w:rsid w:val="00432D06"/>
    <w:rsid w:val="004332F6"/>
    <w:rsid w:val="00433558"/>
    <w:rsid w:val="0043375A"/>
    <w:rsid w:val="00433B73"/>
    <w:rsid w:val="0043412C"/>
    <w:rsid w:val="0043413B"/>
    <w:rsid w:val="0043457F"/>
    <w:rsid w:val="0043474E"/>
    <w:rsid w:val="004349C9"/>
    <w:rsid w:val="00434B5B"/>
    <w:rsid w:val="00434F5C"/>
    <w:rsid w:val="004350D1"/>
    <w:rsid w:val="004355B1"/>
    <w:rsid w:val="00436155"/>
    <w:rsid w:val="004376B7"/>
    <w:rsid w:val="0043795B"/>
    <w:rsid w:val="00437DCD"/>
    <w:rsid w:val="00437EE0"/>
    <w:rsid w:val="004402A1"/>
    <w:rsid w:val="004403A1"/>
    <w:rsid w:val="00440BA3"/>
    <w:rsid w:val="00440F05"/>
    <w:rsid w:val="00441775"/>
    <w:rsid w:val="00441EE7"/>
    <w:rsid w:val="004421F2"/>
    <w:rsid w:val="004425DA"/>
    <w:rsid w:val="004426C8"/>
    <w:rsid w:val="00442A2A"/>
    <w:rsid w:val="0044309A"/>
    <w:rsid w:val="00443459"/>
    <w:rsid w:val="0044376A"/>
    <w:rsid w:val="004441F0"/>
    <w:rsid w:val="00444B3F"/>
    <w:rsid w:val="004450BD"/>
    <w:rsid w:val="004456BD"/>
    <w:rsid w:val="00446348"/>
    <w:rsid w:val="0044673F"/>
    <w:rsid w:val="0044728D"/>
    <w:rsid w:val="00447468"/>
    <w:rsid w:val="0044799D"/>
    <w:rsid w:val="00447A70"/>
    <w:rsid w:val="00447B87"/>
    <w:rsid w:val="004509DF"/>
    <w:rsid w:val="00451282"/>
    <w:rsid w:val="0045140D"/>
    <w:rsid w:val="00451DF7"/>
    <w:rsid w:val="00451EC5"/>
    <w:rsid w:val="004520E7"/>
    <w:rsid w:val="00452AEE"/>
    <w:rsid w:val="00453684"/>
    <w:rsid w:val="00454840"/>
    <w:rsid w:val="004551D1"/>
    <w:rsid w:val="00455200"/>
    <w:rsid w:val="00455CDB"/>
    <w:rsid w:val="00455F1F"/>
    <w:rsid w:val="0045643D"/>
    <w:rsid w:val="004566BF"/>
    <w:rsid w:val="00456A03"/>
    <w:rsid w:val="00456CFC"/>
    <w:rsid w:val="00456E84"/>
    <w:rsid w:val="0046023A"/>
    <w:rsid w:val="004615F4"/>
    <w:rsid w:val="004624E0"/>
    <w:rsid w:val="004626DB"/>
    <w:rsid w:val="0046290C"/>
    <w:rsid w:val="00462937"/>
    <w:rsid w:val="00463261"/>
    <w:rsid w:val="00463E35"/>
    <w:rsid w:val="004644E2"/>
    <w:rsid w:val="00464600"/>
    <w:rsid w:val="00464ED3"/>
    <w:rsid w:val="00465543"/>
    <w:rsid w:val="00465CD7"/>
    <w:rsid w:val="00465CEA"/>
    <w:rsid w:val="00465E4B"/>
    <w:rsid w:val="00466C9D"/>
    <w:rsid w:val="00466F9A"/>
    <w:rsid w:val="00466FBA"/>
    <w:rsid w:val="00467444"/>
    <w:rsid w:val="00467591"/>
    <w:rsid w:val="00471AFB"/>
    <w:rsid w:val="00472432"/>
    <w:rsid w:val="00472787"/>
    <w:rsid w:val="00472B03"/>
    <w:rsid w:val="00473335"/>
    <w:rsid w:val="004735CD"/>
    <w:rsid w:val="0047397F"/>
    <w:rsid w:val="00473BB6"/>
    <w:rsid w:val="00474A74"/>
    <w:rsid w:val="00474DC6"/>
    <w:rsid w:val="004754A3"/>
    <w:rsid w:val="004755B3"/>
    <w:rsid w:val="00475A3D"/>
    <w:rsid w:val="00475FFC"/>
    <w:rsid w:val="004760AA"/>
    <w:rsid w:val="00476527"/>
    <w:rsid w:val="00476AC1"/>
    <w:rsid w:val="00476ADA"/>
    <w:rsid w:val="004773F0"/>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34A"/>
    <w:rsid w:val="0048464C"/>
    <w:rsid w:val="00484A90"/>
    <w:rsid w:val="0048519B"/>
    <w:rsid w:val="004851CD"/>
    <w:rsid w:val="00486104"/>
    <w:rsid w:val="00486199"/>
    <w:rsid w:val="0048667F"/>
    <w:rsid w:val="004869C1"/>
    <w:rsid w:val="00486D83"/>
    <w:rsid w:val="004875F7"/>
    <w:rsid w:val="004910A2"/>
    <w:rsid w:val="004916FE"/>
    <w:rsid w:val="0049205A"/>
    <w:rsid w:val="0049251E"/>
    <w:rsid w:val="00494BF7"/>
    <w:rsid w:val="004950B9"/>
    <w:rsid w:val="00495F2E"/>
    <w:rsid w:val="004962BF"/>
    <w:rsid w:val="00496E2C"/>
    <w:rsid w:val="004970B7"/>
    <w:rsid w:val="00497151"/>
    <w:rsid w:val="004971BF"/>
    <w:rsid w:val="0049746D"/>
    <w:rsid w:val="004A0680"/>
    <w:rsid w:val="004A0848"/>
    <w:rsid w:val="004A1290"/>
    <w:rsid w:val="004A1AE7"/>
    <w:rsid w:val="004A2302"/>
    <w:rsid w:val="004A3398"/>
    <w:rsid w:val="004A3A36"/>
    <w:rsid w:val="004A492C"/>
    <w:rsid w:val="004A5621"/>
    <w:rsid w:val="004A56F7"/>
    <w:rsid w:val="004A58F6"/>
    <w:rsid w:val="004A5961"/>
    <w:rsid w:val="004A5DE6"/>
    <w:rsid w:val="004A6023"/>
    <w:rsid w:val="004A620A"/>
    <w:rsid w:val="004A69F4"/>
    <w:rsid w:val="004A6A92"/>
    <w:rsid w:val="004A6C89"/>
    <w:rsid w:val="004A6EE1"/>
    <w:rsid w:val="004A7569"/>
    <w:rsid w:val="004A7909"/>
    <w:rsid w:val="004A7CCB"/>
    <w:rsid w:val="004B0690"/>
    <w:rsid w:val="004B2003"/>
    <w:rsid w:val="004B29AE"/>
    <w:rsid w:val="004B2D91"/>
    <w:rsid w:val="004B2FC6"/>
    <w:rsid w:val="004B3101"/>
    <w:rsid w:val="004B372A"/>
    <w:rsid w:val="004B3E4A"/>
    <w:rsid w:val="004B46FE"/>
    <w:rsid w:val="004B48C5"/>
    <w:rsid w:val="004B4A04"/>
    <w:rsid w:val="004B4CFD"/>
    <w:rsid w:val="004B536F"/>
    <w:rsid w:val="004B58E0"/>
    <w:rsid w:val="004B5F0D"/>
    <w:rsid w:val="004B75BE"/>
    <w:rsid w:val="004B77D2"/>
    <w:rsid w:val="004B7F01"/>
    <w:rsid w:val="004B7F61"/>
    <w:rsid w:val="004C0639"/>
    <w:rsid w:val="004C10ED"/>
    <w:rsid w:val="004C1177"/>
    <w:rsid w:val="004C1B57"/>
    <w:rsid w:val="004C2826"/>
    <w:rsid w:val="004C36DF"/>
    <w:rsid w:val="004C3C80"/>
    <w:rsid w:val="004C4A28"/>
    <w:rsid w:val="004C4E2C"/>
    <w:rsid w:val="004C4F86"/>
    <w:rsid w:val="004C508C"/>
    <w:rsid w:val="004C51CE"/>
    <w:rsid w:val="004C53D7"/>
    <w:rsid w:val="004C5CB3"/>
    <w:rsid w:val="004C6307"/>
    <w:rsid w:val="004C678C"/>
    <w:rsid w:val="004C6892"/>
    <w:rsid w:val="004C69B8"/>
    <w:rsid w:val="004C6A92"/>
    <w:rsid w:val="004C7094"/>
    <w:rsid w:val="004C73AF"/>
    <w:rsid w:val="004C7E76"/>
    <w:rsid w:val="004D0237"/>
    <w:rsid w:val="004D0263"/>
    <w:rsid w:val="004D24BD"/>
    <w:rsid w:val="004D289B"/>
    <w:rsid w:val="004D2DDB"/>
    <w:rsid w:val="004D300E"/>
    <w:rsid w:val="004D32F8"/>
    <w:rsid w:val="004D37CA"/>
    <w:rsid w:val="004D4009"/>
    <w:rsid w:val="004D41AC"/>
    <w:rsid w:val="004D455F"/>
    <w:rsid w:val="004D532A"/>
    <w:rsid w:val="004D5554"/>
    <w:rsid w:val="004D577E"/>
    <w:rsid w:val="004D5807"/>
    <w:rsid w:val="004D782F"/>
    <w:rsid w:val="004D7B2E"/>
    <w:rsid w:val="004E014F"/>
    <w:rsid w:val="004E036C"/>
    <w:rsid w:val="004E05BB"/>
    <w:rsid w:val="004E0725"/>
    <w:rsid w:val="004E09BC"/>
    <w:rsid w:val="004E107D"/>
    <w:rsid w:val="004E1DB4"/>
    <w:rsid w:val="004E2A37"/>
    <w:rsid w:val="004E2A6B"/>
    <w:rsid w:val="004E2B50"/>
    <w:rsid w:val="004E2E26"/>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9DE"/>
    <w:rsid w:val="004F04D0"/>
    <w:rsid w:val="004F0807"/>
    <w:rsid w:val="004F13BE"/>
    <w:rsid w:val="004F1BF7"/>
    <w:rsid w:val="004F1C35"/>
    <w:rsid w:val="004F1CB1"/>
    <w:rsid w:val="004F1EBF"/>
    <w:rsid w:val="004F2461"/>
    <w:rsid w:val="004F2622"/>
    <w:rsid w:val="004F2DD7"/>
    <w:rsid w:val="004F2E4F"/>
    <w:rsid w:val="004F3315"/>
    <w:rsid w:val="004F3762"/>
    <w:rsid w:val="004F3BC6"/>
    <w:rsid w:val="004F3C91"/>
    <w:rsid w:val="004F3F1B"/>
    <w:rsid w:val="004F4133"/>
    <w:rsid w:val="004F4499"/>
    <w:rsid w:val="004F5D18"/>
    <w:rsid w:val="004F5D2C"/>
    <w:rsid w:val="004F60D0"/>
    <w:rsid w:val="004F629D"/>
    <w:rsid w:val="004F6353"/>
    <w:rsid w:val="004F6997"/>
    <w:rsid w:val="004F7B49"/>
    <w:rsid w:val="004F7BAE"/>
    <w:rsid w:val="0050027F"/>
    <w:rsid w:val="00500535"/>
    <w:rsid w:val="0050080E"/>
    <w:rsid w:val="005010CA"/>
    <w:rsid w:val="00501A74"/>
    <w:rsid w:val="00502358"/>
    <w:rsid w:val="00502866"/>
    <w:rsid w:val="00502B47"/>
    <w:rsid w:val="00503048"/>
    <w:rsid w:val="005031B7"/>
    <w:rsid w:val="005035BB"/>
    <w:rsid w:val="00504F74"/>
    <w:rsid w:val="005053E8"/>
    <w:rsid w:val="0050590C"/>
    <w:rsid w:val="0050598D"/>
    <w:rsid w:val="00505BAA"/>
    <w:rsid w:val="00506498"/>
    <w:rsid w:val="00506729"/>
    <w:rsid w:val="00506AE0"/>
    <w:rsid w:val="005079B4"/>
    <w:rsid w:val="00510A62"/>
    <w:rsid w:val="00510B28"/>
    <w:rsid w:val="00510F57"/>
    <w:rsid w:val="00511296"/>
    <w:rsid w:val="00511CAE"/>
    <w:rsid w:val="00511ECE"/>
    <w:rsid w:val="00511F17"/>
    <w:rsid w:val="005130FF"/>
    <w:rsid w:val="0051409E"/>
    <w:rsid w:val="005152FD"/>
    <w:rsid w:val="005154DA"/>
    <w:rsid w:val="0051562C"/>
    <w:rsid w:val="005162F1"/>
    <w:rsid w:val="00516392"/>
    <w:rsid w:val="00516487"/>
    <w:rsid w:val="00517A17"/>
    <w:rsid w:val="00517F43"/>
    <w:rsid w:val="005204B7"/>
    <w:rsid w:val="005204D0"/>
    <w:rsid w:val="005205D2"/>
    <w:rsid w:val="0052084D"/>
    <w:rsid w:val="00520905"/>
    <w:rsid w:val="00520AA3"/>
    <w:rsid w:val="00520B71"/>
    <w:rsid w:val="005212FC"/>
    <w:rsid w:val="00521C27"/>
    <w:rsid w:val="00521D6B"/>
    <w:rsid w:val="00522529"/>
    <w:rsid w:val="00522CDF"/>
    <w:rsid w:val="005232F8"/>
    <w:rsid w:val="00523304"/>
    <w:rsid w:val="00524773"/>
    <w:rsid w:val="00525279"/>
    <w:rsid w:val="005254BE"/>
    <w:rsid w:val="00525BCF"/>
    <w:rsid w:val="00525C9D"/>
    <w:rsid w:val="00526303"/>
    <w:rsid w:val="005267E2"/>
    <w:rsid w:val="00526851"/>
    <w:rsid w:val="00526BCA"/>
    <w:rsid w:val="00527B05"/>
    <w:rsid w:val="00527D82"/>
    <w:rsid w:val="00527FCE"/>
    <w:rsid w:val="0053000B"/>
    <w:rsid w:val="00530132"/>
    <w:rsid w:val="00530191"/>
    <w:rsid w:val="00530465"/>
    <w:rsid w:val="005306EE"/>
    <w:rsid w:val="00530C8A"/>
    <w:rsid w:val="0053112D"/>
    <w:rsid w:val="0053196C"/>
    <w:rsid w:val="00533187"/>
    <w:rsid w:val="00533454"/>
    <w:rsid w:val="0053433B"/>
    <w:rsid w:val="0053447F"/>
    <w:rsid w:val="00535362"/>
    <w:rsid w:val="00535B94"/>
    <w:rsid w:val="00536532"/>
    <w:rsid w:val="005367B3"/>
    <w:rsid w:val="00537518"/>
    <w:rsid w:val="005376B0"/>
    <w:rsid w:val="00537906"/>
    <w:rsid w:val="005409B3"/>
    <w:rsid w:val="00540E61"/>
    <w:rsid w:val="005419DC"/>
    <w:rsid w:val="00542138"/>
    <w:rsid w:val="00542358"/>
    <w:rsid w:val="00542FB3"/>
    <w:rsid w:val="00543033"/>
    <w:rsid w:val="00543096"/>
    <w:rsid w:val="00543584"/>
    <w:rsid w:val="00543603"/>
    <w:rsid w:val="00543803"/>
    <w:rsid w:val="00544246"/>
    <w:rsid w:val="00544A3C"/>
    <w:rsid w:val="00544A7E"/>
    <w:rsid w:val="00544D35"/>
    <w:rsid w:val="00544DA7"/>
    <w:rsid w:val="00544F1F"/>
    <w:rsid w:val="005455A6"/>
    <w:rsid w:val="00546591"/>
    <w:rsid w:val="0054670C"/>
    <w:rsid w:val="00547CAC"/>
    <w:rsid w:val="005504E6"/>
    <w:rsid w:val="00551658"/>
    <w:rsid w:val="005517DB"/>
    <w:rsid w:val="00551D8C"/>
    <w:rsid w:val="00552685"/>
    <w:rsid w:val="00552731"/>
    <w:rsid w:val="005535A6"/>
    <w:rsid w:val="0055402C"/>
    <w:rsid w:val="00554AD8"/>
    <w:rsid w:val="00554E7B"/>
    <w:rsid w:val="00554FFD"/>
    <w:rsid w:val="005550A5"/>
    <w:rsid w:val="0055546D"/>
    <w:rsid w:val="00555751"/>
    <w:rsid w:val="005559F2"/>
    <w:rsid w:val="00555EB3"/>
    <w:rsid w:val="005563DB"/>
    <w:rsid w:val="00556752"/>
    <w:rsid w:val="00556CDC"/>
    <w:rsid w:val="00556D3D"/>
    <w:rsid w:val="0055754A"/>
    <w:rsid w:val="005605C6"/>
    <w:rsid w:val="00560863"/>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50C3"/>
    <w:rsid w:val="0056515C"/>
    <w:rsid w:val="00565258"/>
    <w:rsid w:val="005653DC"/>
    <w:rsid w:val="00565782"/>
    <w:rsid w:val="00565BC3"/>
    <w:rsid w:val="00566644"/>
    <w:rsid w:val="00566806"/>
    <w:rsid w:val="005669E3"/>
    <w:rsid w:val="00567C64"/>
    <w:rsid w:val="00567CCA"/>
    <w:rsid w:val="00567FFD"/>
    <w:rsid w:val="0057008E"/>
    <w:rsid w:val="00570A09"/>
    <w:rsid w:val="0057198E"/>
    <w:rsid w:val="00571B7B"/>
    <w:rsid w:val="00571C72"/>
    <w:rsid w:val="0057208E"/>
    <w:rsid w:val="005722EA"/>
    <w:rsid w:val="00572503"/>
    <w:rsid w:val="005726E2"/>
    <w:rsid w:val="005728B9"/>
    <w:rsid w:val="00572903"/>
    <w:rsid w:val="00572999"/>
    <w:rsid w:val="00573301"/>
    <w:rsid w:val="00573747"/>
    <w:rsid w:val="00573BB9"/>
    <w:rsid w:val="00573E05"/>
    <w:rsid w:val="00573E57"/>
    <w:rsid w:val="00574E48"/>
    <w:rsid w:val="00574E56"/>
    <w:rsid w:val="00574E97"/>
    <w:rsid w:val="005752BF"/>
    <w:rsid w:val="005758F6"/>
    <w:rsid w:val="00576308"/>
    <w:rsid w:val="005802A8"/>
    <w:rsid w:val="005805D1"/>
    <w:rsid w:val="00580BC7"/>
    <w:rsid w:val="00580E98"/>
    <w:rsid w:val="005810F6"/>
    <w:rsid w:val="0058206F"/>
    <w:rsid w:val="00582491"/>
    <w:rsid w:val="0058263E"/>
    <w:rsid w:val="00582BEE"/>
    <w:rsid w:val="00582FC4"/>
    <w:rsid w:val="005838EE"/>
    <w:rsid w:val="00583EBA"/>
    <w:rsid w:val="0058468E"/>
    <w:rsid w:val="00585587"/>
    <w:rsid w:val="00586196"/>
    <w:rsid w:val="00586535"/>
    <w:rsid w:val="00586A4E"/>
    <w:rsid w:val="00586E91"/>
    <w:rsid w:val="00587083"/>
    <w:rsid w:val="005877E2"/>
    <w:rsid w:val="00587DBE"/>
    <w:rsid w:val="00590333"/>
    <w:rsid w:val="005907D6"/>
    <w:rsid w:val="00590DF1"/>
    <w:rsid w:val="0059127F"/>
    <w:rsid w:val="00591299"/>
    <w:rsid w:val="00591C9C"/>
    <w:rsid w:val="0059221F"/>
    <w:rsid w:val="00592459"/>
    <w:rsid w:val="00593759"/>
    <w:rsid w:val="00594132"/>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D7B"/>
    <w:rsid w:val="005A001B"/>
    <w:rsid w:val="005A01B9"/>
    <w:rsid w:val="005A06BE"/>
    <w:rsid w:val="005A08CD"/>
    <w:rsid w:val="005A0CCC"/>
    <w:rsid w:val="005A12BA"/>
    <w:rsid w:val="005A1D5D"/>
    <w:rsid w:val="005A2217"/>
    <w:rsid w:val="005A2787"/>
    <w:rsid w:val="005A2DB3"/>
    <w:rsid w:val="005A316D"/>
    <w:rsid w:val="005A343C"/>
    <w:rsid w:val="005A35C7"/>
    <w:rsid w:val="005A3C59"/>
    <w:rsid w:val="005A3EEC"/>
    <w:rsid w:val="005A424C"/>
    <w:rsid w:val="005A45C7"/>
    <w:rsid w:val="005A465E"/>
    <w:rsid w:val="005A5085"/>
    <w:rsid w:val="005A5339"/>
    <w:rsid w:val="005A5540"/>
    <w:rsid w:val="005A55F9"/>
    <w:rsid w:val="005A56D7"/>
    <w:rsid w:val="005A585C"/>
    <w:rsid w:val="005A5BDD"/>
    <w:rsid w:val="005A6055"/>
    <w:rsid w:val="005A6238"/>
    <w:rsid w:val="005A62B6"/>
    <w:rsid w:val="005A6EB5"/>
    <w:rsid w:val="005A7231"/>
    <w:rsid w:val="005A7B7B"/>
    <w:rsid w:val="005B02C9"/>
    <w:rsid w:val="005B0FFF"/>
    <w:rsid w:val="005B1069"/>
    <w:rsid w:val="005B11B4"/>
    <w:rsid w:val="005B136D"/>
    <w:rsid w:val="005B1472"/>
    <w:rsid w:val="005B17B4"/>
    <w:rsid w:val="005B1BAC"/>
    <w:rsid w:val="005B20BB"/>
    <w:rsid w:val="005B211D"/>
    <w:rsid w:val="005B2305"/>
    <w:rsid w:val="005B2613"/>
    <w:rsid w:val="005B2F94"/>
    <w:rsid w:val="005B39A2"/>
    <w:rsid w:val="005B3A98"/>
    <w:rsid w:val="005B3E02"/>
    <w:rsid w:val="005B3F39"/>
    <w:rsid w:val="005B4707"/>
    <w:rsid w:val="005B4CF2"/>
    <w:rsid w:val="005B4F0F"/>
    <w:rsid w:val="005B52A2"/>
    <w:rsid w:val="005B5474"/>
    <w:rsid w:val="005B58BF"/>
    <w:rsid w:val="005B6080"/>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249B"/>
    <w:rsid w:val="005C2507"/>
    <w:rsid w:val="005C2C87"/>
    <w:rsid w:val="005C3027"/>
    <w:rsid w:val="005C31D0"/>
    <w:rsid w:val="005C36E5"/>
    <w:rsid w:val="005C3702"/>
    <w:rsid w:val="005C3A43"/>
    <w:rsid w:val="005C4780"/>
    <w:rsid w:val="005C4CE6"/>
    <w:rsid w:val="005C4E24"/>
    <w:rsid w:val="005C5025"/>
    <w:rsid w:val="005C50A2"/>
    <w:rsid w:val="005C51BF"/>
    <w:rsid w:val="005C562E"/>
    <w:rsid w:val="005C5A2F"/>
    <w:rsid w:val="005C5A85"/>
    <w:rsid w:val="005C5DAD"/>
    <w:rsid w:val="005C5F3C"/>
    <w:rsid w:val="005C6744"/>
    <w:rsid w:val="005C67B3"/>
    <w:rsid w:val="005C6DCB"/>
    <w:rsid w:val="005C6E2D"/>
    <w:rsid w:val="005C72FB"/>
    <w:rsid w:val="005C7AE6"/>
    <w:rsid w:val="005D0A4F"/>
    <w:rsid w:val="005D0A77"/>
    <w:rsid w:val="005D104E"/>
    <w:rsid w:val="005D1496"/>
    <w:rsid w:val="005D16A2"/>
    <w:rsid w:val="005D1C00"/>
    <w:rsid w:val="005D2459"/>
    <w:rsid w:val="005D2647"/>
    <w:rsid w:val="005D2773"/>
    <w:rsid w:val="005D2B4B"/>
    <w:rsid w:val="005D2B68"/>
    <w:rsid w:val="005D33E3"/>
    <w:rsid w:val="005D34B1"/>
    <w:rsid w:val="005D3B58"/>
    <w:rsid w:val="005D3D31"/>
    <w:rsid w:val="005D4009"/>
    <w:rsid w:val="005D4164"/>
    <w:rsid w:val="005D453B"/>
    <w:rsid w:val="005D4B94"/>
    <w:rsid w:val="005D55A6"/>
    <w:rsid w:val="005D781E"/>
    <w:rsid w:val="005D7ECF"/>
    <w:rsid w:val="005D7EE6"/>
    <w:rsid w:val="005E07BF"/>
    <w:rsid w:val="005E1AD5"/>
    <w:rsid w:val="005E27D2"/>
    <w:rsid w:val="005E41DD"/>
    <w:rsid w:val="005E476B"/>
    <w:rsid w:val="005E481C"/>
    <w:rsid w:val="005E4AA2"/>
    <w:rsid w:val="005E5C53"/>
    <w:rsid w:val="005E5D7C"/>
    <w:rsid w:val="005E6483"/>
    <w:rsid w:val="005E64F2"/>
    <w:rsid w:val="005E6598"/>
    <w:rsid w:val="005E681F"/>
    <w:rsid w:val="005E6C94"/>
    <w:rsid w:val="005E700F"/>
    <w:rsid w:val="005E70A0"/>
    <w:rsid w:val="005E776C"/>
    <w:rsid w:val="005E78D7"/>
    <w:rsid w:val="005E7A09"/>
    <w:rsid w:val="005E7B09"/>
    <w:rsid w:val="005F0024"/>
    <w:rsid w:val="005F0054"/>
    <w:rsid w:val="005F008B"/>
    <w:rsid w:val="005F027A"/>
    <w:rsid w:val="005F02C5"/>
    <w:rsid w:val="005F03DC"/>
    <w:rsid w:val="005F063E"/>
    <w:rsid w:val="005F0C14"/>
    <w:rsid w:val="005F1816"/>
    <w:rsid w:val="005F1C21"/>
    <w:rsid w:val="005F1C65"/>
    <w:rsid w:val="005F258C"/>
    <w:rsid w:val="005F26FA"/>
    <w:rsid w:val="005F3741"/>
    <w:rsid w:val="005F3BE0"/>
    <w:rsid w:val="005F3F02"/>
    <w:rsid w:val="005F4CC3"/>
    <w:rsid w:val="005F5209"/>
    <w:rsid w:val="005F52D7"/>
    <w:rsid w:val="005F5860"/>
    <w:rsid w:val="005F5953"/>
    <w:rsid w:val="005F5D35"/>
    <w:rsid w:val="005F5FC0"/>
    <w:rsid w:val="00600044"/>
    <w:rsid w:val="00600340"/>
    <w:rsid w:val="006003AD"/>
    <w:rsid w:val="006004F7"/>
    <w:rsid w:val="006008E4"/>
    <w:rsid w:val="00601442"/>
    <w:rsid w:val="006017EF"/>
    <w:rsid w:val="00601836"/>
    <w:rsid w:val="0060197C"/>
    <w:rsid w:val="00601D48"/>
    <w:rsid w:val="00603064"/>
    <w:rsid w:val="006038AC"/>
    <w:rsid w:val="00603F8F"/>
    <w:rsid w:val="00604DD8"/>
    <w:rsid w:val="006056BB"/>
    <w:rsid w:val="0060576F"/>
    <w:rsid w:val="00605E57"/>
    <w:rsid w:val="00605ECB"/>
    <w:rsid w:val="006061CB"/>
    <w:rsid w:val="00606A06"/>
    <w:rsid w:val="006072B7"/>
    <w:rsid w:val="006075AA"/>
    <w:rsid w:val="006076C7"/>
    <w:rsid w:val="0060786B"/>
    <w:rsid w:val="00607A62"/>
    <w:rsid w:val="00607A64"/>
    <w:rsid w:val="0061018C"/>
    <w:rsid w:val="00611196"/>
    <w:rsid w:val="006111EE"/>
    <w:rsid w:val="0061192B"/>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B8A"/>
    <w:rsid w:val="00617CF5"/>
    <w:rsid w:val="00617F4E"/>
    <w:rsid w:val="006201E6"/>
    <w:rsid w:val="00620E3A"/>
    <w:rsid w:val="00620ED3"/>
    <w:rsid w:val="00621575"/>
    <w:rsid w:val="006217F0"/>
    <w:rsid w:val="0062187F"/>
    <w:rsid w:val="00621BE7"/>
    <w:rsid w:val="00621CBD"/>
    <w:rsid w:val="00621FBD"/>
    <w:rsid w:val="00622407"/>
    <w:rsid w:val="00622445"/>
    <w:rsid w:val="00622961"/>
    <w:rsid w:val="00622AFD"/>
    <w:rsid w:val="00622CDC"/>
    <w:rsid w:val="0062322B"/>
    <w:rsid w:val="0062359E"/>
    <w:rsid w:val="00624265"/>
    <w:rsid w:val="006244B1"/>
    <w:rsid w:val="006248E0"/>
    <w:rsid w:val="00624A0E"/>
    <w:rsid w:val="00624AC1"/>
    <w:rsid w:val="006256B0"/>
    <w:rsid w:val="00626470"/>
    <w:rsid w:val="0062690A"/>
    <w:rsid w:val="00626926"/>
    <w:rsid w:val="00626D5E"/>
    <w:rsid w:val="006276F1"/>
    <w:rsid w:val="00627ABC"/>
    <w:rsid w:val="00627DB0"/>
    <w:rsid w:val="00627F28"/>
    <w:rsid w:val="00631425"/>
    <w:rsid w:val="006315CA"/>
    <w:rsid w:val="0063177F"/>
    <w:rsid w:val="0063180C"/>
    <w:rsid w:val="00631BFD"/>
    <w:rsid w:val="00631F87"/>
    <w:rsid w:val="00632542"/>
    <w:rsid w:val="00632711"/>
    <w:rsid w:val="006329F1"/>
    <w:rsid w:val="006331B3"/>
    <w:rsid w:val="006346BF"/>
    <w:rsid w:val="0063516A"/>
    <w:rsid w:val="006355E2"/>
    <w:rsid w:val="00635D1A"/>
    <w:rsid w:val="00636427"/>
    <w:rsid w:val="00636EEE"/>
    <w:rsid w:val="0063725D"/>
    <w:rsid w:val="00637429"/>
    <w:rsid w:val="006375BC"/>
    <w:rsid w:val="00637879"/>
    <w:rsid w:val="00637DD4"/>
    <w:rsid w:val="0064063D"/>
    <w:rsid w:val="00640647"/>
    <w:rsid w:val="00640A84"/>
    <w:rsid w:val="00640B94"/>
    <w:rsid w:val="00640C36"/>
    <w:rsid w:val="00640F1E"/>
    <w:rsid w:val="0064100D"/>
    <w:rsid w:val="006418BC"/>
    <w:rsid w:val="00642206"/>
    <w:rsid w:val="006424FD"/>
    <w:rsid w:val="00642F76"/>
    <w:rsid w:val="006430AE"/>
    <w:rsid w:val="00643B0B"/>
    <w:rsid w:val="006447E4"/>
    <w:rsid w:val="00644985"/>
    <w:rsid w:val="00645017"/>
    <w:rsid w:val="006454CF"/>
    <w:rsid w:val="00645545"/>
    <w:rsid w:val="00645879"/>
    <w:rsid w:val="00645BD4"/>
    <w:rsid w:val="00645E0F"/>
    <w:rsid w:val="00645EE0"/>
    <w:rsid w:val="006464AA"/>
    <w:rsid w:val="00647114"/>
    <w:rsid w:val="00647469"/>
    <w:rsid w:val="0064771E"/>
    <w:rsid w:val="00647BB5"/>
    <w:rsid w:val="00647CBE"/>
    <w:rsid w:val="00650A30"/>
    <w:rsid w:val="00650E7A"/>
    <w:rsid w:val="00651430"/>
    <w:rsid w:val="00651AB3"/>
    <w:rsid w:val="00652DBE"/>
    <w:rsid w:val="006534DD"/>
    <w:rsid w:val="006551E2"/>
    <w:rsid w:val="00655267"/>
    <w:rsid w:val="0065552F"/>
    <w:rsid w:val="00655545"/>
    <w:rsid w:val="00656C3E"/>
    <w:rsid w:val="00656C7E"/>
    <w:rsid w:val="0065751C"/>
    <w:rsid w:val="00660238"/>
    <w:rsid w:val="00660F58"/>
    <w:rsid w:val="0066113A"/>
    <w:rsid w:val="006617BE"/>
    <w:rsid w:val="006619D7"/>
    <w:rsid w:val="00662687"/>
    <w:rsid w:val="00662CEE"/>
    <w:rsid w:val="00662D72"/>
    <w:rsid w:val="00662DBF"/>
    <w:rsid w:val="00662E6B"/>
    <w:rsid w:val="00664027"/>
    <w:rsid w:val="006641E5"/>
    <w:rsid w:val="00664302"/>
    <w:rsid w:val="006644B7"/>
    <w:rsid w:val="00664B85"/>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319"/>
    <w:rsid w:val="00670BFE"/>
    <w:rsid w:val="00671052"/>
    <w:rsid w:val="006721A1"/>
    <w:rsid w:val="006724F7"/>
    <w:rsid w:val="00672E95"/>
    <w:rsid w:val="00673210"/>
    <w:rsid w:val="006735BD"/>
    <w:rsid w:val="00673872"/>
    <w:rsid w:val="00673D43"/>
    <w:rsid w:val="006743DF"/>
    <w:rsid w:val="00674958"/>
    <w:rsid w:val="00674BFD"/>
    <w:rsid w:val="00674CFB"/>
    <w:rsid w:val="00675055"/>
    <w:rsid w:val="00675705"/>
    <w:rsid w:val="00675FA1"/>
    <w:rsid w:val="0067635A"/>
    <w:rsid w:val="006764A3"/>
    <w:rsid w:val="006764F5"/>
    <w:rsid w:val="00676FB6"/>
    <w:rsid w:val="00677222"/>
    <w:rsid w:val="0067780D"/>
    <w:rsid w:val="00677BEE"/>
    <w:rsid w:val="00677C46"/>
    <w:rsid w:val="006808A2"/>
    <w:rsid w:val="0068150F"/>
    <w:rsid w:val="00681D20"/>
    <w:rsid w:val="0068295E"/>
    <w:rsid w:val="00683164"/>
    <w:rsid w:val="00683269"/>
    <w:rsid w:val="00683B39"/>
    <w:rsid w:val="00683C3E"/>
    <w:rsid w:val="00684068"/>
    <w:rsid w:val="006848BF"/>
    <w:rsid w:val="00684C7F"/>
    <w:rsid w:val="00684EC8"/>
    <w:rsid w:val="00685AFA"/>
    <w:rsid w:val="00686550"/>
    <w:rsid w:val="00686B24"/>
    <w:rsid w:val="00687B45"/>
    <w:rsid w:val="00687FE5"/>
    <w:rsid w:val="00692367"/>
    <w:rsid w:val="00692514"/>
    <w:rsid w:val="00692A13"/>
    <w:rsid w:val="00692B4F"/>
    <w:rsid w:val="00692BBA"/>
    <w:rsid w:val="00693383"/>
    <w:rsid w:val="00694E62"/>
    <w:rsid w:val="00694FC8"/>
    <w:rsid w:val="00695C9A"/>
    <w:rsid w:val="00695F2F"/>
    <w:rsid w:val="0069636C"/>
    <w:rsid w:val="00697129"/>
    <w:rsid w:val="00697252"/>
    <w:rsid w:val="00697B9E"/>
    <w:rsid w:val="006A0010"/>
    <w:rsid w:val="006A0270"/>
    <w:rsid w:val="006A0626"/>
    <w:rsid w:val="006A0999"/>
    <w:rsid w:val="006A0CC9"/>
    <w:rsid w:val="006A0E37"/>
    <w:rsid w:val="006A0E57"/>
    <w:rsid w:val="006A0E7C"/>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6722"/>
    <w:rsid w:val="006A71B8"/>
    <w:rsid w:val="006A71B9"/>
    <w:rsid w:val="006A7221"/>
    <w:rsid w:val="006A73C6"/>
    <w:rsid w:val="006A74BD"/>
    <w:rsid w:val="006A75A8"/>
    <w:rsid w:val="006A76DB"/>
    <w:rsid w:val="006A7806"/>
    <w:rsid w:val="006A7877"/>
    <w:rsid w:val="006A7E37"/>
    <w:rsid w:val="006A7E97"/>
    <w:rsid w:val="006B0596"/>
    <w:rsid w:val="006B0C56"/>
    <w:rsid w:val="006B0F91"/>
    <w:rsid w:val="006B1A02"/>
    <w:rsid w:val="006B1C46"/>
    <w:rsid w:val="006B2365"/>
    <w:rsid w:val="006B2589"/>
    <w:rsid w:val="006B2AF1"/>
    <w:rsid w:val="006B2CD5"/>
    <w:rsid w:val="006B2F89"/>
    <w:rsid w:val="006B37AA"/>
    <w:rsid w:val="006B392F"/>
    <w:rsid w:val="006B3A20"/>
    <w:rsid w:val="006B4541"/>
    <w:rsid w:val="006B4FC2"/>
    <w:rsid w:val="006B50BA"/>
    <w:rsid w:val="006B626A"/>
    <w:rsid w:val="006B6A40"/>
    <w:rsid w:val="006B6E14"/>
    <w:rsid w:val="006C0260"/>
    <w:rsid w:val="006C0680"/>
    <w:rsid w:val="006C0E64"/>
    <w:rsid w:val="006C0EFA"/>
    <w:rsid w:val="006C1047"/>
    <w:rsid w:val="006C10C9"/>
    <w:rsid w:val="006C17D5"/>
    <w:rsid w:val="006C23FE"/>
    <w:rsid w:val="006C2784"/>
    <w:rsid w:val="006C2AD0"/>
    <w:rsid w:val="006C30D6"/>
    <w:rsid w:val="006C359B"/>
    <w:rsid w:val="006C3A47"/>
    <w:rsid w:val="006C3A48"/>
    <w:rsid w:val="006C3CD6"/>
    <w:rsid w:val="006C45F8"/>
    <w:rsid w:val="006C4A17"/>
    <w:rsid w:val="006C543B"/>
    <w:rsid w:val="006C5D1E"/>
    <w:rsid w:val="006C69B0"/>
    <w:rsid w:val="006C6A50"/>
    <w:rsid w:val="006C71AE"/>
    <w:rsid w:val="006C7348"/>
    <w:rsid w:val="006C7A9F"/>
    <w:rsid w:val="006D0007"/>
    <w:rsid w:val="006D0290"/>
    <w:rsid w:val="006D0561"/>
    <w:rsid w:val="006D07BA"/>
    <w:rsid w:val="006D092D"/>
    <w:rsid w:val="006D0A82"/>
    <w:rsid w:val="006D11EA"/>
    <w:rsid w:val="006D129A"/>
    <w:rsid w:val="006D1D1C"/>
    <w:rsid w:val="006D2257"/>
    <w:rsid w:val="006D22EB"/>
    <w:rsid w:val="006D230B"/>
    <w:rsid w:val="006D273D"/>
    <w:rsid w:val="006D282E"/>
    <w:rsid w:val="006D2D26"/>
    <w:rsid w:val="006D2E0B"/>
    <w:rsid w:val="006D2E8B"/>
    <w:rsid w:val="006D30FE"/>
    <w:rsid w:val="006D315C"/>
    <w:rsid w:val="006D3D54"/>
    <w:rsid w:val="006D408A"/>
    <w:rsid w:val="006D4B4E"/>
    <w:rsid w:val="006D4F22"/>
    <w:rsid w:val="006D5AD3"/>
    <w:rsid w:val="006D5BE2"/>
    <w:rsid w:val="006D5CC2"/>
    <w:rsid w:val="006D6DCD"/>
    <w:rsid w:val="006D6DF4"/>
    <w:rsid w:val="006D7364"/>
    <w:rsid w:val="006D7623"/>
    <w:rsid w:val="006D78D8"/>
    <w:rsid w:val="006D791B"/>
    <w:rsid w:val="006D7B76"/>
    <w:rsid w:val="006D7EC6"/>
    <w:rsid w:val="006E0583"/>
    <w:rsid w:val="006E18D7"/>
    <w:rsid w:val="006E25FB"/>
    <w:rsid w:val="006E2BD9"/>
    <w:rsid w:val="006E2D5B"/>
    <w:rsid w:val="006E33BB"/>
    <w:rsid w:val="006E3B4D"/>
    <w:rsid w:val="006E3B8E"/>
    <w:rsid w:val="006E42B1"/>
    <w:rsid w:val="006E446A"/>
    <w:rsid w:val="006E4D7D"/>
    <w:rsid w:val="006E4EF2"/>
    <w:rsid w:val="006E57ED"/>
    <w:rsid w:val="006E5D9B"/>
    <w:rsid w:val="006E6261"/>
    <w:rsid w:val="006E6F8A"/>
    <w:rsid w:val="006E7055"/>
    <w:rsid w:val="006E714B"/>
    <w:rsid w:val="006E7B59"/>
    <w:rsid w:val="006F0746"/>
    <w:rsid w:val="006F16C1"/>
    <w:rsid w:val="006F1C27"/>
    <w:rsid w:val="006F1C43"/>
    <w:rsid w:val="006F2308"/>
    <w:rsid w:val="006F2D26"/>
    <w:rsid w:val="006F3197"/>
    <w:rsid w:val="006F397C"/>
    <w:rsid w:val="006F3B0E"/>
    <w:rsid w:val="006F4394"/>
    <w:rsid w:val="006F4AAF"/>
    <w:rsid w:val="006F55D9"/>
    <w:rsid w:val="006F5C77"/>
    <w:rsid w:val="006F67A6"/>
    <w:rsid w:val="006F6ADA"/>
    <w:rsid w:val="006F6E08"/>
    <w:rsid w:val="006F7C09"/>
    <w:rsid w:val="006F7E5F"/>
    <w:rsid w:val="007009F0"/>
    <w:rsid w:val="00700FA9"/>
    <w:rsid w:val="00701664"/>
    <w:rsid w:val="007024B4"/>
    <w:rsid w:val="00702DCA"/>
    <w:rsid w:val="00704809"/>
    <w:rsid w:val="00704829"/>
    <w:rsid w:val="00704A08"/>
    <w:rsid w:val="007050E2"/>
    <w:rsid w:val="007051B8"/>
    <w:rsid w:val="007051CD"/>
    <w:rsid w:val="00706037"/>
    <w:rsid w:val="00706CDE"/>
    <w:rsid w:val="007076BA"/>
    <w:rsid w:val="00707AA8"/>
    <w:rsid w:val="00710A09"/>
    <w:rsid w:val="00710EC3"/>
    <w:rsid w:val="007113B2"/>
    <w:rsid w:val="00711602"/>
    <w:rsid w:val="00711ACB"/>
    <w:rsid w:val="0071211F"/>
    <w:rsid w:val="007123F8"/>
    <w:rsid w:val="00712AB0"/>
    <w:rsid w:val="00712B2C"/>
    <w:rsid w:val="007138E2"/>
    <w:rsid w:val="00713A1F"/>
    <w:rsid w:val="00713EB4"/>
    <w:rsid w:val="00713F12"/>
    <w:rsid w:val="00713FE8"/>
    <w:rsid w:val="00714ADF"/>
    <w:rsid w:val="00714B5B"/>
    <w:rsid w:val="00715407"/>
    <w:rsid w:val="0071588D"/>
    <w:rsid w:val="00715EE8"/>
    <w:rsid w:val="00716E3F"/>
    <w:rsid w:val="007170E3"/>
    <w:rsid w:val="007173A2"/>
    <w:rsid w:val="00717B97"/>
    <w:rsid w:val="007202AC"/>
    <w:rsid w:val="00720369"/>
    <w:rsid w:val="0072040C"/>
    <w:rsid w:val="00720455"/>
    <w:rsid w:val="00720AF2"/>
    <w:rsid w:val="00721135"/>
    <w:rsid w:val="00721170"/>
    <w:rsid w:val="0072153E"/>
    <w:rsid w:val="00721E18"/>
    <w:rsid w:val="007227AC"/>
    <w:rsid w:val="00722B51"/>
    <w:rsid w:val="00723918"/>
    <w:rsid w:val="00723EA0"/>
    <w:rsid w:val="00724D0E"/>
    <w:rsid w:val="00724FB4"/>
    <w:rsid w:val="00725060"/>
    <w:rsid w:val="007254CD"/>
    <w:rsid w:val="00725572"/>
    <w:rsid w:val="00726509"/>
    <w:rsid w:val="00726A2A"/>
    <w:rsid w:val="00726B86"/>
    <w:rsid w:val="00726CB6"/>
    <w:rsid w:val="00727A8A"/>
    <w:rsid w:val="00727D8D"/>
    <w:rsid w:val="007305C6"/>
    <w:rsid w:val="0073106B"/>
    <w:rsid w:val="0073187C"/>
    <w:rsid w:val="00731976"/>
    <w:rsid w:val="00731C30"/>
    <w:rsid w:val="00731E3B"/>
    <w:rsid w:val="007325D4"/>
    <w:rsid w:val="0073264B"/>
    <w:rsid w:val="00732B5C"/>
    <w:rsid w:val="007341CE"/>
    <w:rsid w:val="007345F6"/>
    <w:rsid w:val="00734A25"/>
    <w:rsid w:val="00734CF5"/>
    <w:rsid w:val="00735241"/>
    <w:rsid w:val="007358EC"/>
    <w:rsid w:val="00735A13"/>
    <w:rsid w:val="00735B23"/>
    <w:rsid w:val="007363B5"/>
    <w:rsid w:val="007366F6"/>
    <w:rsid w:val="00736AFB"/>
    <w:rsid w:val="00736C41"/>
    <w:rsid w:val="00737B27"/>
    <w:rsid w:val="00740BDC"/>
    <w:rsid w:val="00741780"/>
    <w:rsid w:val="00742AA3"/>
    <w:rsid w:val="007438EF"/>
    <w:rsid w:val="00744C0A"/>
    <w:rsid w:val="00745341"/>
    <w:rsid w:val="00745F88"/>
    <w:rsid w:val="00746371"/>
    <w:rsid w:val="00746399"/>
    <w:rsid w:val="0074724D"/>
    <w:rsid w:val="007475FF"/>
    <w:rsid w:val="00747DC5"/>
    <w:rsid w:val="0075019E"/>
    <w:rsid w:val="0075024D"/>
    <w:rsid w:val="007505B6"/>
    <w:rsid w:val="00750ED7"/>
    <w:rsid w:val="00752325"/>
    <w:rsid w:val="00755144"/>
    <w:rsid w:val="0075560C"/>
    <w:rsid w:val="00756499"/>
    <w:rsid w:val="00756EF5"/>
    <w:rsid w:val="0075732B"/>
    <w:rsid w:val="0075745C"/>
    <w:rsid w:val="0075767E"/>
    <w:rsid w:val="00757970"/>
    <w:rsid w:val="0076049E"/>
    <w:rsid w:val="00760838"/>
    <w:rsid w:val="007608D9"/>
    <w:rsid w:val="00760EAA"/>
    <w:rsid w:val="007611AB"/>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C03"/>
    <w:rsid w:val="00764E3F"/>
    <w:rsid w:val="00764F88"/>
    <w:rsid w:val="00765136"/>
    <w:rsid w:val="007658F2"/>
    <w:rsid w:val="00765947"/>
    <w:rsid w:val="00765AC9"/>
    <w:rsid w:val="00765B2F"/>
    <w:rsid w:val="00765E4A"/>
    <w:rsid w:val="00766159"/>
    <w:rsid w:val="007665AD"/>
    <w:rsid w:val="00766B89"/>
    <w:rsid w:val="00767233"/>
    <w:rsid w:val="0076763E"/>
    <w:rsid w:val="007677F9"/>
    <w:rsid w:val="00767C61"/>
    <w:rsid w:val="00770384"/>
    <w:rsid w:val="007707D8"/>
    <w:rsid w:val="00770C3E"/>
    <w:rsid w:val="00770E9B"/>
    <w:rsid w:val="007712E3"/>
    <w:rsid w:val="007713A8"/>
    <w:rsid w:val="007720E3"/>
    <w:rsid w:val="00772333"/>
    <w:rsid w:val="007727FB"/>
    <w:rsid w:val="00772962"/>
    <w:rsid w:val="00772F65"/>
    <w:rsid w:val="0077382B"/>
    <w:rsid w:val="00773C8B"/>
    <w:rsid w:val="00774020"/>
    <w:rsid w:val="0077525A"/>
    <w:rsid w:val="00775CF4"/>
    <w:rsid w:val="007764F1"/>
    <w:rsid w:val="00776A09"/>
    <w:rsid w:val="007779E5"/>
    <w:rsid w:val="00777A19"/>
    <w:rsid w:val="00777C27"/>
    <w:rsid w:val="00777CFB"/>
    <w:rsid w:val="0078030A"/>
    <w:rsid w:val="00780458"/>
    <w:rsid w:val="00780D92"/>
    <w:rsid w:val="00781978"/>
    <w:rsid w:val="00782397"/>
    <w:rsid w:val="0078243B"/>
    <w:rsid w:val="00782A1F"/>
    <w:rsid w:val="0078304A"/>
    <w:rsid w:val="0078305E"/>
    <w:rsid w:val="00783F81"/>
    <w:rsid w:val="00784385"/>
    <w:rsid w:val="007845C9"/>
    <w:rsid w:val="0078469E"/>
    <w:rsid w:val="007847D9"/>
    <w:rsid w:val="007848A7"/>
    <w:rsid w:val="00784ED6"/>
    <w:rsid w:val="0078509B"/>
    <w:rsid w:val="00785218"/>
    <w:rsid w:val="007854C5"/>
    <w:rsid w:val="00786955"/>
    <w:rsid w:val="007875BE"/>
    <w:rsid w:val="007876CB"/>
    <w:rsid w:val="007878BE"/>
    <w:rsid w:val="00787B2E"/>
    <w:rsid w:val="00787E99"/>
    <w:rsid w:val="00790035"/>
    <w:rsid w:val="00790093"/>
    <w:rsid w:val="00790221"/>
    <w:rsid w:val="007907EF"/>
    <w:rsid w:val="00790AC0"/>
    <w:rsid w:val="007917A6"/>
    <w:rsid w:val="00791A6C"/>
    <w:rsid w:val="00791B08"/>
    <w:rsid w:val="007920D6"/>
    <w:rsid w:val="00792617"/>
    <w:rsid w:val="0079294F"/>
    <w:rsid w:val="00793137"/>
    <w:rsid w:val="007933DA"/>
    <w:rsid w:val="007934E7"/>
    <w:rsid w:val="00793A80"/>
    <w:rsid w:val="0079402A"/>
    <w:rsid w:val="0079416D"/>
    <w:rsid w:val="0079432F"/>
    <w:rsid w:val="007944BE"/>
    <w:rsid w:val="00794C6F"/>
    <w:rsid w:val="007950E1"/>
    <w:rsid w:val="007954A7"/>
    <w:rsid w:val="007954BE"/>
    <w:rsid w:val="00795E8A"/>
    <w:rsid w:val="00795F3A"/>
    <w:rsid w:val="00797076"/>
    <w:rsid w:val="00797597"/>
    <w:rsid w:val="007A01BA"/>
    <w:rsid w:val="007A03CC"/>
    <w:rsid w:val="007A09F8"/>
    <w:rsid w:val="007A111D"/>
    <w:rsid w:val="007A14DF"/>
    <w:rsid w:val="007A1817"/>
    <w:rsid w:val="007A1DF4"/>
    <w:rsid w:val="007A2537"/>
    <w:rsid w:val="007A2AF8"/>
    <w:rsid w:val="007A2E0A"/>
    <w:rsid w:val="007A3185"/>
    <w:rsid w:val="007A3E9C"/>
    <w:rsid w:val="007A3F29"/>
    <w:rsid w:val="007A4186"/>
    <w:rsid w:val="007A46B7"/>
    <w:rsid w:val="007A5097"/>
    <w:rsid w:val="007A5571"/>
    <w:rsid w:val="007A5F9B"/>
    <w:rsid w:val="007A6064"/>
    <w:rsid w:val="007A68CE"/>
    <w:rsid w:val="007A7522"/>
    <w:rsid w:val="007A7B60"/>
    <w:rsid w:val="007B02B6"/>
    <w:rsid w:val="007B2124"/>
    <w:rsid w:val="007B3A5B"/>
    <w:rsid w:val="007B3C20"/>
    <w:rsid w:val="007B3EFC"/>
    <w:rsid w:val="007B3FE4"/>
    <w:rsid w:val="007B4141"/>
    <w:rsid w:val="007B4D95"/>
    <w:rsid w:val="007B4E07"/>
    <w:rsid w:val="007B575F"/>
    <w:rsid w:val="007B5886"/>
    <w:rsid w:val="007B58E0"/>
    <w:rsid w:val="007B60D7"/>
    <w:rsid w:val="007B6100"/>
    <w:rsid w:val="007B6298"/>
    <w:rsid w:val="007B70C2"/>
    <w:rsid w:val="007B75B2"/>
    <w:rsid w:val="007B75C3"/>
    <w:rsid w:val="007B777F"/>
    <w:rsid w:val="007B7921"/>
    <w:rsid w:val="007C0D29"/>
    <w:rsid w:val="007C1428"/>
    <w:rsid w:val="007C14C2"/>
    <w:rsid w:val="007C175A"/>
    <w:rsid w:val="007C1F3A"/>
    <w:rsid w:val="007C1F3D"/>
    <w:rsid w:val="007C2860"/>
    <w:rsid w:val="007C2A2E"/>
    <w:rsid w:val="007C3894"/>
    <w:rsid w:val="007C3BC5"/>
    <w:rsid w:val="007C3F87"/>
    <w:rsid w:val="007C4A60"/>
    <w:rsid w:val="007C4CA1"/>
    <w:rsid w:val="007C4D3F"/>
    <w:rsid w:val="007C561C"/>
    <w:rsid w:val="007C581F"/>
    <w:rsid w:val="007C586A"/>
    <w:rsid w:val="007C5C48"/>
    <w:rsid w:val="007C5F84"/>
    <w:rsid w:val="007C77E9"/>
    <w:rsid w:val="007D03A4"/>
    <w:rsid w:val="007D11CD"/>
    <w:rsid w:val="007D13B6"/>
    <w:rsid w:val="007D15D4"/>
    <w:rsid w:val="007D16EB"/>
    <w:rsid w:val="007D2AA0"/>
    <w:rsid w:val="007D2DE5"/>
    <w:rsid w:val="007D2E00"/>
    <w:rsid w:val="007D2F97"/>
    <w:rsid w:val="007D37A4"/>
    <w:rsid w:val="007D38F0"/>
    <w:rsid w:val="007D4293"/>
    <w:rsid w:val="007D511D"/>
    <w:rsid w:val="007D5C52"/>
    <w:rsid w:val="007D6DAF"/>
    <w:rsid w:val="007D799E"/>
    <w:rsid w:val="007D79F0"/>
    <w:rsid w:val="007E0278"/>
    <w:rsid w:val="007E0D12"/>
    <w:rsid w:val="007E0DAB"/>
    <w:rsid w:val="007E0F5A"/>
    <w:rsid w:val="007E118C"/>
    <w:rsid w:val="007E1FB0"/>
    <w:rsid w:val="007E3047"/>
    <w:rsid w:val="007E37E4"/>
    <w:rsid w:val="007E3F4F"/>
    <w:rsid w:val="007E4723"/>
    <w:rsid w:val="007E48B9"/>
    <w:rsid w:val="007E5847"/>
    <w:rsid w:val="007E62E2"/>
    <w:rsid w:val="007E63B0"/>
    <w:rsid w:val="007E65A1"/>
    <w:rsid w:val="007E6823"/>
    <w:rsid w:val="007E6A5A"/>
    <w:rsid w:val="007E7781"/>
    <w:rsid w:val="007F08E9"/>
    <w:rsid w:val="007F0C84"/>
    <w:rsid w:val="007F1438"/>
    <w:rsid w:val="007F16E1"/>
    <w:rsid w:val="007F1FEF"/>
    <w:rsid w:val="007F2681"/>
    <w:rsid w:val="007F268B"/>
    <w:rsid w:val="007F276E"/>
    <w:rsid w:val="007F3567"/>
    <w:rsid w:val="007F4678"/>
    <w:rsid w:val="007F47EC"/>
    <w:rsid w:val="007F4E12"/>
    <w:rsid w:val="007F5636"/>
    <w:rsid w:val="007F5822"/>
    <w:rsid w:val="007F5C84"/>
    <w:rsid w:val="007F5C8A"/>
    <w:rsid w:val="007F5DAB"/>
    <w:rsid w:val="007F5DCB"/>
    <w:rsid w:val="007F5EF9"/>
    <w:rsid w:val="007F62E2"/>
    <w:rsid w:val="007F659F"/>
    <w:rsid w:val="007F6BA4"/>
    <w:rsid w:val="007F6DC5"/>
    <w:rsid w:val="007F7419"/>
    <w:rsid w:val="007F7553"/>
    <w:rsid w:val="00800185"/>
    <w:rsid w:val="00801308"/>
    <w:rsid w:val="0080143E"/>
    <w:rsid w:val="0080162A"/>
    <w:rsid w:val="00801AFE"/>
    <w:rsid w:val="00801BAE"/>
    <w:rsid w:val="00801E07"/>
    <w:rsid w:val="00801E68"/>
    <w:rsid w:val="00802199"/>
    <w:rsid w:val="00802299"/>
    <w:rsid w:val="00802491"/>
    <w:rsid w:val="00802A2B"/>
    <w:rsid w:val="00803CD5"/>
    <w:rsid w:val="00803FEB"/>
    <w:rsid w:val="0080418C"/>
    <w:rsid w:val="008044E5"/>
    <w:rsid w:val="008056A6"/>
    <w:rsid w:val="00805702"/>
    <w:rsid w:val="008061BC"/>
    <w:rsid w:val="008061E2"/>
    <w:rsid w:val="008062DD"/>
    <w:rsid w:val="00806388"/>
    <w:rsid w:val="00806BC1"/>
    <w:rsid w:val="008071B1"/>
    <w:rsid w:val="008072D1"/>
    <w:rsid w:val="00807718"/>
    <w:rsid w:val="008078CB"/>
    <w:rsid w:val="00807C66"/>
    <w:rsid w:val="00807E3E"/>
    <w:rsid w:val="0081055B"/>
    <w:rsid w:val="00810771"/>
    <w:rsid w:val="0081098D"/>
    <w:rsid w:val="00811177"/>
    <w:rsid w:val="00811553"/>
    <w:rsid w:val="0081169E"/>
    <w:rsid w:val="0081245F"/>
    <w:rsid w:val="00812B9B"/>
    <w:rsid w:val="00812DBF"/>
    <w:rsid w:val="00813127"/>
    <w:rsid w:val="008136D0"/>
    <w:rsid w:val="0081387E"/>
    <w:rsid w:val="00814BEE"/>
    <w:rsid w:val="008152DC"/>
    <w:rsid w:val="008153D4"/>
    <w:rsid w:val="00815DED"/>
    <w:rsid w:val="0081622A"/>
    <w:rsid w:val="008164E6"/>
    <w:rsid w:val="00816EE5"/>
    <w:rsid w:val="008172FE"/>
    <w:rsid w:val="00817471"/>
    <w:rsid w:val="008204C9"/>
    <w:rsid w:val="008210BC"/>
    <w:rsid w:val="008210CD"/>
    <w:rsid w:val="00821736"/>
    <w:rsid w:val="00821975"/>
    <w:rsid w:val="00821AFF"/>
    <w:rsid w:val="00822088"/>
    <w:rsid w:val="008220DF"/>
    <w:rsid w:val="0082235B"/>
    <w:rsid w:val="0082268A"/>
    <w:rsid w:val="008227A1"/>
    <w:rsid w:val="00822CD7"/>
    <w:rsid w:val="0082304F"/>
    <w:rsid w:val="008231E5"/>
    <w:rsid w:val="00823503"/>
    <w:rsid w:val="0082361A"/>
    <w:rsid w:val="008238EF"/>
    <w:rsid w:val="00823942"/>
    <w:rsid w:val="00823D70"/>
    <w:rsid w:val="0082425A"/>
    <w:rsid w:val="0082471B"/>
    <w:rsid w:val="008253FE"/>
    <w:rsid w:val="00825462"/>
    <w:rsid w:val="0082579C"/>
    <w:rsid w:val="008259AD"/>
    <w:rsid w:val="00825AC9"/>
    <w:rsid w:val="00825B39"/>
    <w:rsid w:val="00825E02"/>
    <w:rsid w:val="0082622A"/>
    <w:rsid w:val="008262FD"/>
    <w:rsid w:val="008263F9"/>
    <w:rsid w:val="00826AAE"/>
    <w:rsid w:val="00827689"/>
    <w:rsid w:val="008279E4"/>
    <w:rsid w:val="00827A0A"/>
    <w:rsid w:val="00830720"/>
    <w:rsid w:val="00830B41"/>
    <w:rsid w:val="00831BBD"/>
    <w:rsid w:val="008321A9"/>
    <w:rsid w:val="008321E0"/>
    <w:rsid w:val="008327F2"/>
    <w:rsid w:val="00832C98"/>
    <w:rsid w:val="00833500"/>
    <w:rsid w:val="00834165"/>
    <w:rsid w:val="008348F5"/>
    <w:rsid w:val="0083498D"/>
    <w:rsid w:val="00834FED"/>
    <w:rsid w:val="00835833"/>
    <w:rsid w:val="008364D5"/>
    <w:rsid w:val="008369D3"/>
    <w:rsid w:val="00836E9F"/>
    <w:rsid w:val="00836ED3"/>
    <w:rsid w:val="008370A6"/>
    <w:rsid w:val="0083752A"/>
    <w:rsid w:val="0083762C"/>
    <w:rsid w:val="00837A77"/>
    <w:rsid w:val="00837D90"/>
    <w:rsid w:val="008401F8"/>
    <w:rsid w:val="00840493"/>
    <w:rsid w:val="00840686"/>
    <w:rsid w:val="00840836"/>
    <w:rsid w:val="00840D4C"/>
    <w:rsid w:val="00841170"/>
    <w:rsid w:val="008418A2"/>
    <w:rsid w:val="00841E79"/>
    <w:rsid w:val="00841F7B"/>
    <w:rsid w:val="008421E6"/>
    <w:rsid w:val="008422EE"/>
    <w:rsid w:val="00842548"/>
    <w:rsid w:val="00842669"/>
    <w:rsid w:val="00843CB7"/>
    <w:rsid w:val="00844ED0"/>
    <w:rsid w:val="00844FE4"/>
    <w:rsid w:val="00845399"/>
    <w:rsid w:val="00845733"/>
    <w:rsid w:val="0084585E"/>
    <w:rsid w:val="0084613E"/>
    <w:rsid w:val="008465CE"/>
    <w:rsid w:val="00846CB4"/>
    <w:rsid w:val="00846CFB"/>
    <w:rsid w:val="008475DF"/>
    <w:rsid w:val="0084778F"/>
    <w:rsid w:val="00847B4D"/>
    <w:rsid w:val="00847ECC"/>
    <w:rsid w:val="008502C4"/>
    <w:rsid w:val="00850D59"/>
    <w:rsid w:val="0085100C"/>
    <w:rsid w:val="0085124F"/>
    <w:rsid w:val="0085154B"/>
    <w:rsid w:val="00851BFE"/>
    <w:rsid w:val="008528B0"/>
    <w:rsid w:val="00852C42"/>
    <w:rsid w:val="00852F45"/>
    <w:rsid w:val="008537CB"/>
    <w:rsid w:val="00853845"/>
    <w:rsid w:val="00854416"/>
    <w:rsid w:val="00854632"/>
    <w:rsid w:val="00854BEC"/>
    <w:rsid w:val="00854FD9"/>
    <w:rsid w:val="0085580C"/>
    <w:rsid w:val="00855CFF"/>
    <w:rsid w:val="00855E85"/>
    <w:rsid w:val="008566D3"/>
    <w:rsid w:val="0085710F"/>
    <w:rsid w:val="00860A0B"/>
    <w:rsid w:val="00860B8F"/>
    <w:rsid w:val="0086113D"/>
    <w:rsid w:val="00861394"/>
    <w:rsid w:val="008613B9"/>
    <w:rsid w:val="00861439"/>
    <w:rsid w:val="00862013"/>
    <w:rsid w:val="00862E39"/>
    <w:rsid w:val="00863943"/>
    <w:rsid w:val="0086660D"/>
    <w:rsid w:val="008669C2"/>
    <w:rsid w:val="00866D32"/>
    <w:rsid w:val="00866EA6"/>
    <w:rsid w:val="008671B7"/>
    <w:rsid w:val="00867AA3"/>
    <w:rsid w:val="008706CC"/>
    <w:rsid w:val="008708B0"/>
    <w:rsid w:val="00871607"/>
    <w:rsid w:val="0087177D"/>
    <w:rsid w:val="00871E01"/>
    <w:rsid w:val="00872738"/>
    <w:rsid w:val="00873193"/>
    <w:rsid w:val="008734CF"/>
    <w:rsid w:val="00873934"/>
    <w:rsid w:val="00873D32"/>
    <w:rsid w:val="00874913"/>
    <w:rsid w:val="00874998"/>
    <w:rsid w:val="0087557A"/>
    <w:rsid w:val="0087558C"/>
    <w:rsid w:val="0087588F"/>
    <w:rsid w:val="0087639B"/>
    <w:rsid w:val="00876714"/>
    <w:rsid w:val="00877024"/>
    <w:rsid w:val="0087703F"/>
    <w:rsid w:val="00877CE0"/>
    <w:rsid w:val="008807D6"/>
    <w:rsid w:val="00880919"/>
    <w:rsid w:val="00880BB3"/>
    <w:rsid w:val="00880D15"/>
    <w:rsid w:val="008810B3"/>
    <w:rsid w:val="00881F5E"/>
    <w:rsid w:val="00882214"/>
    <w:rsid w:val="0088226A"/>
    <w:rsid w:val="00882B1C"/>
    <w:rsid w:val="0088300F"/>
    <w:rsid w:val="00883198"/>
    <w:rsid w:val="008832C0"/>
    <w:rsid w:val="008836D1"/>
    <w:rsid w:val="008839ED"/>
    <w:rsid w:val="008844F8"/>
    <w:rsid w:val="00884E04"/>
    <w:rsid w:val="008851E1"/>
    <w:rsid w:val="008859E8"/>
    <w:rsid w:val="00885E03"/>
    <w:rsid w:val="00885EC6"/>
    <w:rsid w:val="00886349"/>
    <w:rsid w:val="00886890"/>
    <w:rsid w:val="008868BF"/>
    <w:rsid w:val="00886FE3"/>
    <w:rsid w:val="00887BDF"/>
    <w:rsid w:val="00887F6D"/>
    <w:rsid w:val="008904C9"/>
    <w:rsid w:val="00890989"/>
    <w:rsid w:val="00890A48"/>
    <w:rsid w:val="008915D0"/>
    <w:rsid w:val="00891775"/>
    <w:rsid w:val="0089218C"/>
    <w:rsid w:val="00892903"/>
    <w:rsid w:val="0089294F"/>
    <w:rsid w:val="00892C82"/>
    <w:rsid w:val="00892D2A"/>
    <w:rsid w:val="00893488"/>
    <w:rsid w:val="00893657"/>
    <w:rsid w:val="008936DC"/>
    <w:rsid w:val="00893741"/>
    <w:rsid w:val="00893914"/>
    <w:rsid w:val="00893BC5"/>
    <w:rsid w:val="00894132"/>
    <w:rsid w:val="008950A2"/>
    <w:rsid w:val="00895EF8"/>
    <w:rsid w:val="00895F73"/>
    <w:rsid w:val="0089630D"/>
    <w:rsid w:val="00896A90"/>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9C0"/>
    <w:rsid w:val="008A4B22"/>
    <w:rsid w:val="008A52AF"/>
    <w:rsid w:val="008A5F27"/>
    <w:rsid w:val="008A6A2A"/>
    <w:rsid w:val="008A6A4F"/>
    <w:rsid w:val="008A6C38"/>
    <w:rsid w:val="008A6FC1"/>
    <w:rsid w:val="008A7EBF"/>
    <w:rsid w:val="008B035D"/>
    <w:rsid w:val="008B13B0"/>
    <w:rsid w:val="008B1E62"/>
    <w:rsid w:val="008B1F45"/>
    <w:rsid w:val="008B34E8"/>
    <w:rsid w:val="008B4133"/>
    <w:rsid w:val="008B443E"/>
    <w:rsid w:val="008B4B41"/>
    <w:rsid w:val="008B514B"/>
    <w:rsid w:val="008B5307"/>
    <w:rsid w:val="008B5449"/>
    <w:rsid w:val="008B5779"/>
    <w:rsid w:val="008B5EB7"/>
    <w:rsid w:val="008B6011"/>
    <w:rsid w:val="008B6B5F"/>
    <w:rsid w:val="008B6BE9"/>
    <w:rsid w:val="008B6F25"/>
    <w:rsid w:val="008B72CD"/>
    <w:rsid w:val="008B7AAC"/>
    <w:rsid w:val="008B7B9F"/>
    <w:rsid w:val="008B7CD5"/>
    <w:rsid w:val="008B7F95"/>
    <w:rsid w:val="008C0040"/>
    <w:rsid w:val="008C045D"/>
    <w:rsid w:val="008C06B6"/>
    <w:rsid w:val="008C0C55"/>
    <w:rsid w:val="008C14DE"/>
    <w:rsid w:val="008C1881"/>
    <w:rsid w:val="008C23AF"/>
    <w:rsid w:val="008C2726"/>
    <w:rsid w:val="008C2B09"/>
    <w:rsid w:val="008C2D10"/>
    <w:rsid w:val="008C3082"/>
    <w:rsid w:val="008C348D"/>
    <w:rsid w:val="008C3512"/>
    <w:rsid w:val="008C37B2"/>
    <w:rsid w:val="008C3D48"/>
    <w:rsid w:val="008C54CF"/>
    <w:rsid w:val="008C5848"/>
    <w:rsid w:val="008C59D3"/>
    <w:rsid w:val="008C5A70"/>
    <w:rsid w:val="008C5DF8"/>
    <w:rsid w:val="008C67CD"/>
    <w:rsid w:val="008C68CA"/>
    <w:rsid w:val="008C7445"/>
    <w:rsid w:val="008D0304"/>
    <w:rsid w:val="008D04DD"/>
    <w:rsid w:val="008D05A9"/>
    <w:rsid w:val="008D0A8D"/>
    <w:rsid w:val="008D1605"/>
    <w:rsid w:val="008D18E2"/>
    <w:rsid w:val="008D232C"/>
    <w:rsid w:val="008D24AE"/>
    <w:rsid w:val="008D24CC"/>
    <w:rsid w:val="008D266E"/>
    <w:rsid w:val="008D27D7"/>
    <w:rsid w:val="008D29DF"/>
    <w:rsid w:val="008D2D72"/>
    <w:rsid w:val="008D2F0C"/>
    <w:rsid w:val="008D2F90"/>
    <w:rsid w:val="008D3324"/>
    <w:rsid w:val="008D337F"/>
    <w:rsid w:val="008D3DC9"/>
    <w:rsid w:val="008D447A"/>
    <w:rsid w:val="008D570D"/>
    <w:rsid w:val="008D5C7D"/>
    <w:rsid w:val="008D6028"/>
    <w:rsid w:val="008D69C5"/>
    <w:rsid w:val="008D6EC8"/>
    <w:rsid w:val="008D6F23"/>
    <w:rsid w:val="008D7936"/>
    <w:rsid w:val="008D7BB0"/>
    <w:rsid w:val="008D7C09"/>
    <w:rsid w:val="008E0BEE"/>
    <w:rsid w:val="008E0CDB"/>
    <w:rsid w:val="008E14EE"/>
    <w:rsid w:val="008E1E5D"/>
    <w:rsid w:val="008E2587"/>
    <w:rsid w:val="008E3615"/>
    <w:rsid w:val="008E396F"/>
    <w:rsid w:val="008E3A13"/>
    <w:rsid w:val="008E3C5C"/>
    <w:rsid w:val="008E3CC8"/>
    <w:rsid w:val="008E4258"/>
    <w:rsid w:val="008E477E"/>
    <w:rsid w:val="008E4AE1"/>
    <w:rsid w:val="008E4EB8"/>
    <w:rsid w:val="008E5638"/>
    <w:rsid w:val="008E5A7A"/>
    <w:rsid w:val="008E63D1"/>
    <w:rsid w:val="008E6595"/>
    <w:rsid w:val="008E6BD4"/>
    <w:rsid w:val="008E6C6E"/>
    <w:rsid w:val="008E705A"/>
    <w:rsid w:val="008E74DC"/>
    <w:rsid w:val="008E7602"/>
    <w:rsid w:val="008E7CC3"/>
    <w:rsid w:val="008F0793"/>
    <w:rsid w:val="008F0872"/>
    <w:rsid w:val="008F0A2F"/>
    <w:rsid w:val="008F1461"/>
    <w:rsid w:val="008F19FC"/>
    <w:rsid w:val="008F1E26"/>
    <w:rsid w:val="008F2DCB"/>
    <w:rsid w:val="008F3053"/>
    <w:rsid w:val="008F3659"/>
    <w:rsid w:val="008F47FA"/>
    <w:rsid w:val="008F4A03"/>
    <w:rsid w:val="008F5724"/>
    <w:rsid w:val="008F5E74"/>
    <w:rsid w:val="008F5EAD"/>
    <w:rsid w:val="008F66AC"/>
    <w:rsid w:val="008F66EE"/>
    <w:rsid w:val="008F7AA5"/>
    <w:rsid w:val="00901515"/>
    <w:rsid w:val="00901644"/>
    <w:rsid w:val="009025C4"/>
    <w:rsid w:val="009026B2"/>
    <w:rsid w:val="00903B7D"/>
    <w:rsid w:val="00903D0B"/>
    <w:rsid w:val="009041EC"/>
    <w:rsid w:val="00904341"/>
    <w:rsid w:val="009045F5"/>
    <w:rsid w:val="00904A05"/>
    <w:rsid w:val="00905601"/>
    <w:rsid w:val="00906B64"/>
    <w:rsid w:val="00906E83"/>
    <w:rsid w:val="00907069"/>
    <w:rsid w:val="00907FF1"/>
    <w:rsid w:val="00910147"/>
    <w:rsid w:val="00910356"/>
    <w:rsid w:val="0091072E"/>
    <w:rsid w:val="00910BE1"/>
    <w:rsid w:val="00911A67"/>
    <w:rsid w:val="00912074"/>
    <w:rsid w:val="009126B7"/>
    <w:rsid w:val="00912931"/>
    <w:rsid w:val="00913058"/>
    <w:rsid w:val="0091312A"/>
    <w:rsid w:val="0091348E"/>
    <w:rsid w:val="0091377F"/>
    <w:rsid w:val="009137FE"/>
    <w:rsid w:val="00913FD1"/>
    <w:rsid w:val="00914414"/>
    <w:rsid w:val="00915807"/>
    <w:rsid w:val="00915A21"/>
    <w:rsid w:val="00915BEF"/>
    <w:rsid w:val="00915D7F"/>
    <w:rsid w:val="00915E57"/>
    <w:rsid w:val="00916139"/>
    <w:rsid w:val="009172E3"/>
    <w:rsid w:val="00917B47"/>
    <w:rsid w:val="00917C4A"/>
    <w:rsid w:val="009203B6"/>
    <w:rsid w:val="00920671"/>
    <w:rsid w:val="00920784"/>
    <w:rsid w:val="00921D5E"/>
    <w:rsid w:val="00921F3B"/>
    <w:rsid w:val="0092403A"/>
    <w:rsid w:val="0092420B"/>
    <w:rsid w:val="00924255"/>
    <w:rsid w:val="00924FDF"/>
    <w:rsid w:val="00925064"/>
    <w:rsid w:val="00925110"/>
    <w:rsid w:val="00925756"/>
    <w:rsid w:val="00925B5B"/>
    <w:rsid w:val="009261DD"/>
    <w:rsid w:val="0092675B"/>
    <w:rsid w:val="009268F3"/>
    <w:rsid w:val="00926B5E"/>
    <w:rsid w:val="00927EFE"/>
    <w:rsid w:val="00930558"/>
    <w:rsid w:val="00930671"/>
    <w:rsid w:val="00930676"/>
    <w:rsid w:val="009307B6"/>
    <w:rsid w:val="0093094A"/>
    <w:rsid w:val="00930BA7"/>
    <w:rsid w:val="0093129F"/>
    <w:rsid w:val="00931CE4"/>
    <w:rsid w:val="0093242E"/>
    <w:rsid w:val="00933984"/>
    <w:rsid w:val="00933C79"/>
    <w:rsid w:val="00933C9B"/>
    <w:rsid w:val="00933FA3"/>
    <w:rsid w:val="00934FD4"/>
    <w:rsid w:val="00934FF7"/>
    <w:rsid w:val="00935089"/>
    <w:rsid w:val="0093514E"/>
    <w:rsid w:val="009351C3"/>
    <w:rsid w:val="00935260"/>
    <w:rsid w:val="009356F7"/>
    <w:rsid w:val="00935703"/>
    <w:rsid w:val="009359D7"/>
    <w:rsid w:val="00935B0A"/>
    <w:rsid w:val="00935B81"/>
    <w:rsid w:val="0093606C"/>
    <w:rsid w:val="00936DE8"/>
    <w:rsid w:val="00937080"/>
    <w:rsid w:val="009373E0"/>
    <w:rsid w:val="00937735"/>
    <w:rsid w:val="00937A06"/>
    <w:rsid w:val="00940046"/>
    <w:rsid w:val="009407AC"/>
    <w:rsid w:val="00940924"/>
    <w:rsid w:val="00940963"/>
    <w:rsid w:val="00940A15"/>
    <w:rsid w:val="009411F0"/>
    <w:rsid w:val="009418D2"/>
    <w:rsid w:val="00941BCE"/>
    <w:rsid w:val="0094287F"/>
    <w:rsid w:val="0094334E"/>
    <w:rsid w:val="0094450A"/>
    <w:rsid w:val="009446B4"/>
    <w:rsid w:val="0094527D"/>
    <w:rsid w:val="0094578F"/>
    <w:rsid w:val="00945E5F"/>
    <w:rsid w:val="0094614F"/>
    <w:rsid w:val="009464FE"/>
    <w:rsid w:val="00946A5B"/>
    <w:rsid w:val="00946BD2"/>
    <w:rsid w:val="0094755C"/>
    <w:rsid w:val="009475C9"/>
    <w:rsid w:val="00950CEB"/>
    <w:rsid w:val="009510AF"/>
    <w:rsid w:val="009511FD"/>
    <w:rsid w:val="00954075"/>
    <w:rsid w:val="0095416B"/>
    <w:rsid w:val="0095422D"/>
    <w:rsid w:val="009548FF"/>
    <w:rsid w:val="00954990"/>
    <w:rsid w:val="00954D7D"/>
    <w:rsid w:val="009553A0"/>
    <w:rsid w:val="009555CD"/>
    <w:rsid w:val="00955AD7"/>
    <w:rsid w:val="00956007"/>
    <w:rsid w:val="009562FC"/>
    <w:rsid w:val="00956875"/>
    <w:rsid w:val="00956B2B"/>
    <w:rsid w:val="00957021"/>
    <w:rsid w:val="009572D7"/>
    <w:rsid w:val="00957349"/>
    <w:rsid w:val="00957A2B"/>
    <w:rsid w:val="009602DE"/>
    <w:rsid w:val="00961260"/>
    <w:rsid w:val="00961860"/>
    <w:rsid w:val="009619A4"/>
    <w:rsid w:val="00961BC9"/>
    <w:rsid w:val="009620DD"/>
    <w:rsid w:val="00962189"/>
    <w:rsid w:val="009626AC"/>
    <w:rsid w:val="009628A9"/>
    <w:rsid w:val="00962A2C"/>
    <w:rsid w:val="00962DC7"/>
    <w:rsid w:val="00962E31"/>
    <w:rsid w:val="00963035"/>
    <w:rsid w:val="00963094"/>
    <w:rsid w:val="0096362C"/>
    <w:rsid w:val="0096476C"/>
    <w:rsid w:val="009648AD"/>
    <w:rsid w:val="009650B7"/>
    <w:rsid w:val="0096545E"/>
    <w:rsid w:val="009655D6"/>
    <w:rsid w:val="00965AFA"/>
    <w:rsid w:val="00965F47"/>
    <w:rsid w:val="009662ED"/>
    <w:rsid w:val="00966599"/>
    <w:rsid w:val="009669A3"/>
    <w:rsid w:val="00967278"/>
    <w:rsid w:val="00967ABB"/>
    <w:rsid w:val="00967EA2"/>
    <w:rsid w:val="00970010"/>
    <w:rsid w:val="00970702"/>
    <w:rsid w:val="009709E1"/>
    <w:rsid w:val="00970EBC"/>
    <w:rsid w:val="00971D28"/>
    <w:rsid w:val="00971F78"/>
    <w:rsid w:val="009721CD"/>
    <w:rsid w:val="0097220F"/>
    <w:rsid w:val="009722F4"/>
    <w:rsid w:val="0097246D"/>
    <w:rsid w:val="00972697"/>
    <w:rsid w:val="00972850"/>
    <w:rsid w:val="00972B8F"/>
    <w:rsid w:val="00973954"/>
    <w:rsid w:val="00973A88"/>
    <w:rsid w:val="009740AF"/>
    <w:rsid w:val="0097418F"/>
    <w:rsid w:val="00974274"/>
    <w:rsid w:val="009743EB"/>
    <w:rsid w:val="0097492F"/>
    <w:rsid w:val="00974DD3"/>
    <w:rsid w:val="00974E5A"/>
    <w:rsid w:val="00975349"/>
    <w:rsid w:val="009759D0"/>
    <w:rsid w:val="00975A45"/>
    <w:rsid w:val="00975FF3"/>
    <w:rsid w:val="0097610C"/>
    <w:rsid w:val="0097650E"/>
    <w:rsid w:val="00976DDF"/>
    <w:rsid w:val="00977069"/>
    <w:rsid w:val="009773D4"/>
    <w:rsid w:val="009777E8"/>
    <w:rsid w:val="00977AB2"/>
    <w:rsid w:val="009803D4"/>
    <w:rsid w:val="00980993"/>
    <w:rsid w:val="00980F5C"/>
    <w:rsid w:val="0098101F"/>
    <w:rsid w:val="00981343"/>
    <w:rsid w:val="0098161B"/>
    <w:rsid w:val="00981712"/>
    <w:rsid w:val="009819F4"/>
    <w:rsid w:val="00981E42"/>
    <w:rsid w:val="0098240F"/>
    <w:rsid w:val="00982AE0"/>
    <w:rsid w:val="00982D1F"/>
    <w:rsid w:val="00982D2E"/>
    <w:rsid w:val="009832E2"/>
    <w:rsid w:val="00983D83"/>
    <w:rsid w:val="009843D1"/>
    <w:rsid w:val="00984429"/>
    <w:rsid w:val="009844B9"/>
    <w:rsid w:val="00984EC0"/>
    <w:rsid w:val="00984F1F"/>
    <w:rsid w:val="00985021"/>
    <w:rsid w:val="00985509"/>
    <w:rsid w:val="00986C1F"/>
    <w:rsid w:val="00987506"/>
    <w:rsid w:val="00987F80"/>
    <w:rsid w:val="0099022A"/>
    <w:rsid w:val="00990382"/>
    <w:rsid w:val="0099041A"/>
    <w:rsid w:val="00990AFA"/>
    <w:rsid w:val="0099108B"/>
    <w:rsid w:val="009913F6"/>
    <w:rsid w:val="00992B9A"/>
    <w:rsid w:val="00992CB9"/>
    <w:rsid w:val="00992D74"/>
    <w:rsid w:val="0099372E"/>
    <w:rsid w:val="00993CD1"/>
    <w:rsid w:val="00993EBA"/>
    <w:rsid w:val="00993FC5"/>
    <w:rsid w:val="00994395"/>
    <w:rsid w:val="009946D8"/>
    <w:rsid w:val="009947ED"/>
    <w:rsid w:val="009954D9"/>
    <w:rsid w:val="00995674"/>
    <w:rsid w:val="009956D0"/>
    <w:rsid w:val="00995F28"/>
    <w:rsid w:val="00996248"/>
    <w:rsid w:val="00996311"/>
    <w:rsid w:val="009972C0"/>
    <w:rsid w:val="00997AA1"/>
    <w:rsid w:val="00997DF1"/>
    <w:rsid w:val="00997FD2"/>
    <w:rsid w:val="009A01DD"/>
    <w:rsid w:val="009A14DA"/>
    <w:rsid w:val="009A15E9"/>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7F2"/>
    <w:rsid w:val="009A68A9"/>
    <w:rsid w:val="009A7349"/>
    <w:rsid w:val="009A79E0"/>
    <w:rsid w:val="009A7A3E"/>
    <w:rsid w:val="009A7C1B"/>
    <w:rsid w:val="009B11FE"/>
    <w:rsid w:val="009B145F"/>
    <w:rsid w:val="009B1759"/>
    <w:rsid w:val="009B18B3"/>
    <w:rsid w:val="009B1CD6"/>
    <w:rsid w:val="009B1CE5"/>
    <w:rsid w:val="009B206B"/>
    <w:rsid w:val="009B27D7"/>
    <w:rsid w:val="009B2B52"/>
    <w:rsid w:val="009B3109"/>
    <w:rsid w:val="009B331F"/>
    <w:rsid w:val="009B3CF7"/>
    <w:rsid w:val="009B49F3"/>
    <w:rsid w:val="009B4F0E"/>
    <w:rsid w:val="009B5122"/>
    <w:rsid w:val="009B52F3"/>
    <w:rsid w:val="009B5499"/>
    <w:rsid w:val="009B5680"/>
    <w:rsid w:val="009B5A31"/>
    <w:rsid w:val="009B5F10"/>
    <w:rsid w:val="009B5F1F"/>
    <w:rsid w:val="009B69C6"/>
    <w:rsid w:val="009B69C8"/>
    <w:rsid w:val="009B6A92"/>
    <w:rsid w:val="009B6EC4"/>
    <w:rsid w:val="009B6EDB"/>
    <w:rsid w:val="009B701E"/>
    <w:rsid w:val="009B7636"/>
    <w:rsid w:val="009C018F"/>
    <w:rsid w:val="009C0B9B"/>
    <w:rsid w:val="009C0FAA"/>
    <w:rsid w:val="009C1113"/>
    <w:rsid w:val="009C114D"/>
    <w:rsid w:val="009C11BD"/>
    <w:rsid w:val="009C190F"/>
    <w:rsid w:val="009C1A52"/>
    <w:rsid w:val="009C1BC3"/>
    <w:rsid w:val="009C1F3A"/>
    <w:rsid w:val="009C2769"/>
    <w:rsid w:val="009C43A2"/>
    <w:rsid w:val="009C454C"/>
    <w:rsid w:val="009C4FAE"/>
    <w:rsid w:val="009C5103"/>
    <w:rsid w:val="009C526C"/>
    <w:rsid w:val="009C5315"/>
    <w:rsid w:val="009C5A94"/>
    <w:rsid w:val="009C6741"/>
    <w:rsid w:val="009C7015"/>
    <w:rsid w:val="009C7DD3"/>
    <w:rsid w:val="009D0712"/>
    <w:rsid w:val="009D093C"/>
    <w:rsid w:val="009D13D1"/>
    <w:rsid w:val="009D13D7"/>
    <w:rsid w:val="009D1428"/>
    <w:rsid w:val="009D1734"/>
    <w:rsid w:val="009D1B34"/>
    <w:rsid w:val="009D1DF3"/>
    <w:rsid w:val="009D24C4"/>
    <w:rsid w:val="009D2DAC"/>
    <w:rsid w:val="009D2F60"/>
    <w:rsid w:val="009D34A2"/>
    <w:rsid w:val="009D3966"/>
    <w:rsid w:val="009D442B"/>
    <w:rsid w:val="009D4C07"/>
    <w:rsid w:val="009D5F0B"/>
    <w:rsid w:val="009D6097"/>
    <w:rsid w:val="009D625B"/>
    <w:rsid w:val="009D6EBD"/>
    <w:rsid w:val="009D798D"/>
    <w:rsid w:val="009D7A3E"/>
    <w:rsid w:val="009D7C45"/>
    <w:rsid w:val="009E006F"/>
    <w:rsid w:val="009E021D"/>
    <w:rsid w:val="009E05A9"/>
    <w:rsid w:val="009E073D"/>
    <w:rsid w:val="009E1091"/>
    <w:rsid w:val="009E128A"/>
    <w:rsid w:val="009E1E54"/>
    <w:rsid w:val="009E2BB9"/>
    <w:rsid w:val="009E2C0D"/>
    <w:rsid w:val="009E3812"/>
    <w:rsid w:val="009E3C4D"/>
    <w:rsid w:val="009E4283"/>
    <w:rsid w:val="009E4929"/>
    <w:rsid w:val="009E504D"/>
    <w:rsid w:val="009E5170"/>
    <w:rsid w:val="009E5219"/>
    <w:rsid w:val="009E5793"/>
    <w:rsid w:val="009E608B"/>
    <w:rsid w:val="009E617D"/>
    <w:rsid w:val="009E6275"/>
    <w:rsid w:val="009E6845"/>
    <w:rsid w:val="009E6C39"/>
    <w:rsid w:val="009E718D"/>
    <w:rsid w:val="009E7BEE"/>
    <w:rsid w:val="009E7C4A"/>
    <w:rsid w:val="009E7CA8"/>
    <w:rsid w:val="009F119C"/>
    <w:rsid w:val="009F15CE"/>
    <w:rsid w:val="009F1D5A"/>
    <w:rsid w:val="009F2305"/>
    <w:rsid w:val="009F30AB"/>
    <w:rsid w:val="009F367B"/>
    <w:rsid w:val="009F3B01"/>
    <w:rsid w:val="009F3FAF"/>
    <w:rsid w:val="009F491D"/>
    <w:rsid w:val="009F49D3"/>
    <w:rsid w:val="009F4DF6"/>
    <w:rsid w:val="009F5570"/>
    <w:rsid w:val="009F5731"/>
    <w:rsid w:val="009F574C"/>
    <w:rsid w:val="009F60D6"/>
    <w:rsid w:val="009F6454"/>
    <w:rsid w:val="009F732F"/>
    <w:rsid w:val="009F7737"/>
    <w:rsid w:val="009F792E"/>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E51"/>
    <w:rsid w:val="00A13FB2"/>
    <w:rsid w:val="00A14E23"/>
    <w:rsid w:val="00A15343"/>
    <w:rsid w:val="00A153E3"/>
    <w:rsid w:val="00A15643"/>
    <w:rsid w:val="00A158EF"/>
    <w:rsid w:val="00A15A7C"/>
    <w:rsid w:val="00A15E52"/>
    <w:rsid w:val="00A16A76"/>
    <w:rsid w:val="00A17032"/>
    <w:rsid w:val="00A17328"/>
    <w:rsid w:val="00A17558"/>
    <w:rsid w:val="00A17B5A"/>
    <w:rsid w:val="00A17C65"/>
    <w:rsid w:val="00A2009B"/>
    <w:rsid w:val="00A20178"/>
    <w:rsid w:val="00A2019D"/>
    <w:rsid w:val="00A2047C"/>
    <w:rsid w:val="00A20500"/>
    <w:rsid w:val="00A20BCF"/>
    <w:rsid w:val="00A21584"/>
    <w:rsid w:val="00A21671"/>
    <w:rsid w:val="00A221E4"/>
    <w:rsid w:val="00A222A5"/>
    <w:rsid w:val="00A223D7"/>
    <w:rsid w:val="00A2248F"/>
    <w:rsid w:val="00A2293C"/>
    <w:rsid w:val="00A22B46"/>
    <w:rsid w:val="00A22E75"/>
    <w:rsid w:val="00A22F7B"/>
    <w:rsid w:val="00A230A6"/>
    <w:rsid w:val="00A2360A"/>
    <w:rsid w:val="00A23711"/>
    <w:rsid w:val="00A23768"/>
    <w:rsid w:val="00A238A8"/>
    <w:rsid w:val="00A2417B"/>
    <w:rsid w:val="00A24A08"/>
    <w:rsid w:val="00A24DCC"/>
    <w:rsid w:val="00A250BE"/>
    <w:rsid w:val="00A25383"/>
    <w:rsid w:val="00A259BC"/>
    <w:rsid w:val="00A265D8"/>
    <w:rsid w:val="00A26FF3"/>
    <w:rsid w:val="00A273B9"/>
    <w:rsid w:val="00A2748F"/>
    <w:rsid w:val="00A27BDA"/>
    <w:rsid w:val="00A303C5"/>
    <w:rsid w:val="00A30565"/>
    <w:rsid w:val="00A30B6A"/>
    <w:rsid w:val="00A318F4"/>
    <w:rsid w:val="00A31EF4"/>
    <w:rsid w:val="00A32E4E"/>
    <w:rsid w:val="00A33A70"/>
    <w:rsid w:val="00A33F9D"/>
    <w:rsid w:val="00A34087"/>
    <w:rsid w:val="00A3414B"/>
    <w:rsid w:val="00A342C0"/>
    <w:rsid w:val="00A34364"/>
    <w:rsid w:val="00A34DCC"/>
    <w:rsid w:val="00A34FA2"/>
    <w:rsid w:val="00A35747"/>
    <w:rsid w:val="00A3578C"/>
    <w:rsid w:val="00A359D7"/>
    <w:rsid w:val="00A35B70"/>
    <w:rsid w:val="00A35DAE"/>
    <w:rsid w:val="00A3655D"/>
    <w:rsid w:val="00A36A48"/>
    <w:rsid w:val="00A371F2"/>
    <w:rsid w:val="00A3730A"/>
    <w:rsid w:val="00A379C3"/>
    <w:rsid w:val="00A37A1E"/>
    <w:rsid w:val="00A37B27"/>
    <w:rsid w:val="00A406C1"/>
    <w:rsid w:val="00A418DE"/>
    <w:rsid w:val="00A4202E"/>
    <w:rsid w:val="00A42323"/>
    <w:rsid w:val="00A42CF1"/>
    <w:rsid w:val="00A43118"/>
    <w:rsid w:val="00A440A8"/>
    <w:rsid w:val="00A44B44"/>
    <w:rsid w:val="00A44B89"/>
    <w:rsid w:val="00A44DBF"/>
    <w:rsid w:val="00A450CC"/>
    <w:rsid w:val="00A451FB"/>
    <w:rsid w:val="00A461CE"/>
    <w:rsid w:val="00A4771B"/>
    <w:rsid w:val="00A47EEC"/>
    <w:rsid w:val="00A50288"/>
    <w:rsid w:val="00A5067B"/>
    <w:rsid w:val="00A50D73"/>
    <w:rsid w:val="00A51AAD"/>
    <w:rsid w:val="00A5214A"/>
    <w:rsid w:val="00A521DD"/>
    <w:rsid w:val="00A5226F"/>
    <w:rsid w:val="00A52415"/>
    <w:rsid w:val="00A52648"/>
    <w:rsid w:val="00A526B5"/>
    <w:rsid w:val="00A52AF6"/>
    <w:rsid w:val="00A52DBF"/>
    <w:rsid w:val="00A52E4B"/>
    <w:rsid w:val="00A53883"/>
    <w:rsid w:val="00A5417F"/>
    <w:rsid w:val="00A54729"/>
    <w:rsid w:val="00A54B45"/>
    <w:rsid w:val="00A54DF5"/>
    <w:rsid w:val="00A5512F"/>
    <w:rsid w:val="00A5528B"/>
    <w:rsid w:val="00A55630"/>
    <w:rsid w:val="00A55717"/>
    <w:rsid w:val="00A56B8C"/>
    <w:rsid w:val="00A579A6"/>
    <w:rsid w:val="00A602B5"/>
    <w:rsid w:val="00A60994"/>
    <w:rsid w:val="00A6127D"/>
    <w:rsid w:val="00A612B3"/>
    <w:rsid w:val="00A6189C"/>
    <w:rsid w:val="00A61F6D"/>
    <w:rsid w:val="00A61FF1"/>
    <w:rsid w:val="00A621FB"/>
    <w:rsid w:val="00A62D9F"/>
    <w:rsid w:val="00A63582"/>
    <w:rsid w:val="00A637DA"/>
    <w:rsid w:val="00A63D32"/>
    <w:rsid w:val="00A63F83"/>
    <w:rsid w:val="00A64140"/>
    <w:rsid w:val="00A6492A"/>
    <w:rsid w:val="00A64CCF"/>
    <w:rsid w:val="00A65071"/>
    <w:rsid w:val="00A6515D"/>
    <w:rsid w:val="00A651DD"/>
    <w:rsid w:val="00A653E1"/>
    <w:rsid w:val="00A6576C"/>
    <w:rsid w:val="00A6626D"/>
    <w:rsid w:val="00A678BA"/>
    <w:rsid w:val="00A67997"/>
    <w:rsid w:val="00A67F08"/>
    <w:rsid w:val="00A706DA"/>
    <w:rsid w:val="00A710A3"/>
    <w:rsid w:val="00A71710"/>
    <w:rsid w:val="00A71B03"/>
    <w:rsid w:val="00A71D95"/>
    <w:rsid w:val="00A72494"/>
    <w:rsid w:val="00A724D4"/>
    <w:rsid w:val="00A72518"/>
    <w:rsid w:val="00A72BE0"/>
    <w:rsid w:val="00A73A35"/>
    <w:rsid w:val="00A73AD3"/>
    <w:rsid w:val="00A73AF8"/>
    <w:rsid w:val="00A740BA"/>
    <w:rsid w:val="00A74FF9"/>
    <w:rsid w:val="00A75503"/>
    <w:rsid w:val="00A75B68"/>
    <w:rsid w:val="00A75DCE"/>
    <w:rsid w:val="00A761A3"/>
    <w:rsid w:val="00A76D53"/>
    <w:rsid w:val="00A76E62"/>
    <w:rsid w:val="00A775A4"/>
    <w:rsid w:val="00A805AF"/>
    <w:rsid w:val="00A8060F"/>
    <w:rsid w:val="00A80F16"/>
    <w:rsid w:val="00A810AF"/>
    <w:rsid w:val="00A81201"/>
    <w:rsid w:val="00A82FA5"/>
    <w:rsid w:val="00A83C9E"/>
    <w:rsid w:val="00A83DD1"/>
    <w:rsid w:val="00A846D9"/>
    <w:rsid w:val="00A84BC7"/>
    <w:rsid w:val="00A8523C"/>
    <w:rsid w:val="00A8573F"/>
    <w:rsid w:val="00A85E29"/>
    <w:rsid w:val="00A8618B"/>
    <w:rsid w:val="00A862F7"/>
    <w:rsid w:val="00A86906"/>
    <w:rsid w:val="00A9044F"/>
    <w:rsid w:val="00A9077D"/>
    <w:rsid w:val="00A90B4A"/>
    <w:rsid w:val="00A90DF5"/>
    <w:rsid w:val="00A91BAB"/>
    <w:rsid w:val="00A928D3"/>
    <w:rsid w:val="00A92AD0"/>
    <w:rsid w:val="00A92BEC"/>
    <w:rsid w:val="00A93317"/>
    <w:rsid w:val="00A93EFB"/>
    <w:rsid w:val="00A944C9"/>
    <w:rsid w:val="00A9480D"/>
    <w:rsid w:val="00A94898"/>
    <w:rsid w:val="00A9543C"/>
    <w:rsid w:val="00A96724"/>
    <w:rsid w:val="00A96BC4"/>
    <w:rsid w:val="00A96F25"/>
    <w:rsid w:val="00A97B4B"/>
    <w:rsid w:val="00AA1C8B"/>
    <w:rsid w:val="00AA20AA"/>
    <w:rsid w:val="00AA2792"/>
    <w:rsid w:val="00AA2A60"/>
    <w:rsid w:val="00AA3F02"/>
    <w:rsid w:val="00AA4969"/>
    <w:rsid w:val="00AA4B23"/>
    <w:rsid w:val="00AA4D57"/>
    <w:rsid w:val="00AA5322"/>
    <w:rsid w:val="00AA53C9"/>
    <w:rsid w:val="00AA5508"/>
    <w:rsid w:val="00AA5613"/>
    <w:rsid w:val="00AA63E0"/>
    <w:rsid w:val="00AA66FE"/>
    <w:rsid w:val="00AA7254"/>
    <w:rsid w:val="00AA7371"/>
    <w:rsid w:val="00AA7DFB"/>
    <w:rsid w:val="00AA7FAF"/>
    <w:rsid w:val="00AB0332"/>
    <w:rsid w:val="00AB05A0"/>
    <w:rsid w:val="00AB05BA"/>
    <w:rsid w:val="00AB0931"/>
    <w:rsid w:val="00AB0AA4"/>
    <w:rsid w:val="00AB0F49"/>
    <w:rsid w:val="00AB112F"/>
    <w:rsid w:val="00AB1605"/>
    <w:rsid w:val="00AB18F8"/>
    <w:rsid w:val="00AB1AD1"/>
    <w:rsid w:val="00AB2056"/>
    <w:rsid w:val="00AB23BB"/>
    <w:rsid w:val="00AB314C"/>
    <w:rsid w:val="00AB348F"/>
    <w:rsid w:val="00AB3DDF"/>
    <w:rsid w:val="00AB4035"/>
    <w:rsid w:val="00AB4230"/>
    <w:rsid w:val="00AB434E"/>
    <w:rsid w:val="00AB4A61"/>
    <w:rsid w:val="00AB4F68"/>
    <w:rsid w:val="00AB527F"/>
    <w:rsid w:val="00AB6269"/>
    <w:rsid w:val="00AB67E0"/>
    <w:rsid w:val="00AB6940"/>
    <w:rsid w:val="00AB69D4"/>
    <w:rsid w:val="00AB76AA"/>
    <w:rsid w:val="00AB78B1"/>
    <w:rsid w:val="00AC0047"/>
    <w:rsid w:val="00AC086F"/>
    <w:rsid w:val="00AC0A22"/>
    <w:rsid w:val="00AC0D53"/>
    <w:rsid w:val="00AC1017"/>
    <w:rsid w:val="00AC168D"/>
    <w:rsid w:val="00AC22A2"/>
    <w:rsid w:val="00AC269D"/>
    <w:rsid w:val="00AC2722"/>
    <w:rsid w:val="00AC2AC4"/>
    <w:rsid w:val="00AC3DDE"/>
    <w:rsid w:val="00AC41AB"/>
    <w:rsid w:val="00AC41AC"/>
    <w:rsid w:val="00AC4466"/>
    <w:rsid w:val="00AC4AB1"/>
    <w:rsid w:val="00AC5124"/>
    <w:rsid w:val="00AC5410"/>
    <w:rsid w:val="00AC5FDB"/>
    <w:rsid w:val="00AC643B"/>
    <w:rsid w:val="00AC6EC5"/>
    <w:rsid w:val="00AC7482"/>
    <w:rsid w:val="00AC7534"/>
    <w:rsid w:val="00AC78F4"/>
    <w:rsid w:val="00AC7DBE"/>
    <w:rsid w:val="00AC7FF8"/>
    <w:rsid w:val="00AD0275"/>
    <w:rsid w:val="00AD04AE"/>
    <w:rsid w:val="00AD0B2A"/>
    <w:rsid w:val="00AD107D"/>
    <w:rsid w:val="00AD10DA"/>
    <w:rsid w:val="00AD132B"/>
    <w:rsid w:val="00AD17A9"/>
    <w:rsid w:val="00AD197A"/>
    <w:rsid w:val="00AD1D52"/>
    <w:rsid w:val="00AD1FC4"/>
    <w:rsid w:val="00AD227B"/>
    <w:rsid w:val="00AD22FE"/>
    <w:rsid w:val="00AD2BCD"/>
    <w:rsid w:val="00AD303E"/>
    <w:rsid w:val="00AD3426"/>
    <w:rsid w:val="00AD37A7"/>
    <w:rsid w:val="00AD39CA"/>
    <w:rsid w:val="00AD3DD9"/>
    <w:rsid w:val="00AD42F6"/>
    <w:rsid w:val="00AD4C9D"/>
    <w:rsid w:val="00AD4D81"/>
    <w:rsid w:val="00AD5536"/>
    <w:rsid w:val="00AD592D"/>
    <w:rsid w:val="00AD5CAC"/>
    <w:rsid w:val="00AD5CCB"/>
    <w:rsid w:val="00AD5E9A"/>
    <w:rsid w:val="00AD67B3"/>
    <w:rsid w:val="00AD6B25"/>
    <w:rsid w:val="00AD737C"/>
    <w:rsid w:val="00AD73C4"/>
    <w:rsid w:val="00AD7487"/>
    <w:rsid w:val="00AD766E"/>
    <w:rsid w:val="00AE0CDA"/>
    <w:rsid w:val="00AE0D1D"/>
    <w:rsid w:val="00AE1E66"/>
    <w:rsid w:val="00AE2C45"/>
    <w:rsid w:val="00AE2D2E"/>
    <w:rsid w:val="00AE357E"/>
    <w:rsid w:val="00AE37AB"/>
    <w:rsid w:val="00AE37C4"/>
    <w:rsid w:val="00AE3C5B"/>
    <w:rsid w:val="00AE487F"/>
    <w:rsid w:val="00AE4D1F"/>
    <w:rsid w:val="00AE520A"/>
    <w:rsid w:val="00AE5334"/>
    <w:rsid w:val="00AE5986"/>
    <w:rsid w:val="00AE6004"/>
    <w:rsid w:val="00AE60AA"/>
    <w:rsid w:val="00AE6CB1"/>
    <w:rsid w:val="00AE71C8"/>
    <w:rsid w:val="00AE748A"/>
    <w:rsid w:val="00AE7DAB"/>
    <w:rsid w:val="00AF03CF"/>
    <w:rsid w:val="00AF0D73"/>
    <w:rsid w:val="00AF0DCE"/>
    <w:rsid w:val="00AF17FA"/>
    <w:rsid w:val="00AF236F"/>
    <w:rsid w:val="00AF25C2"/>
    <w:rsid w:val="00AF45EF"/>
    <w:rsid w:val="00AF46E8"/>
    <w:rsid w:val="00AF4D4E"/>
    <w:rsid w:val="00AF597F"/>
    <w:rsid w:val="00AF5DB0"/>
    <w:rsid w:val="00AF6A42"/>
    <w:rsid w:val="00AF736F"/>
    <w:rsid w:val="00AF7E19"/>
    <w:rsid w:val="00B00296"/>
    <w:rsid w:val="00B01C3A"/>
    <w:rsid w:val="00B022AA"/>
    <w:rsid w:val="00B02464"/>
    <w:rsid w:val="00B02840"/>
    <w:rsid w:val="00B02C81"/>
    <w:rsid w:val="00B03265"/>
    <w:rsid w:val="00B033EF"/>
    <w:rsid w:val="00B03E68"/>
    <w:rsid w:val="00B04067"/>
    <w:rsid w:val="00B041A0"/>
    <w:rsid w:val="00B041AB"/>
    <w:rsid w:val="00B048B6"/>
    <w:rsid w:val="00B05642"/>
    <w:rsid w:val="00B067C8"/>
    <w:rsid w:val="00B0706D"/>
    <w:rsid w:val="00B07632"/>
    <w:rsid w:val="00B07F99"/>
    <w:rsid w:val="00B10A59"/>
    <w:rsid w:val="00B10B2B"/>
    <w:rsid w:val="00B10B86"/>
    <w:rsid w:val="00B10FFD"/>
    <w:rsid w:val="00B11469"/>
    <w:rsid w:val="00B11885"/>
    <w:rsid w:val="00B11C30"/>
    <w:rsid w:val="00B12669"/>
    <w:rsid w:val="00B12C35"/>
    <w:rsid w:val="00B12CB6"/>
    <w:rsid w:val="00B131D5"/>
    <w:rsid w:val="00B131DF"/>
    <w:rsid w:val="00B132F0"/>
    <w:rsid w:val="00B13392"/>
    <w:rsid w:val="00B136A5"/>
    <w:rsid w:val="00B13756"/>
    <w:rsid w:val="00B13886"/>
    <w:rsid w:val="00B13BEE"/>
    <w:rsid w:val="00B13FCE"/>
    <w:rsid w:val="00B1422E"/>
    <w:rsid w:val="00B145F1"/>
    <w:rsid w:val="00B148D9"/>
    <w:rsid w:val="00B14973"/>
    <w:rsid w:val="00B15160"/>
    <w:rsid w:val="00B1564E"/>
    <w:rsid w:val="00B158E3"/>
    <w:rsid w:val="00B15C5D"/>
    <w:rsid w:val="00B15CA4"/>
    <w:rsid w:val="00B15D49"/>
    <w:rsid w:val="00B16947"/>
    <w:rsid w:val="00B16984"/>
    <w:rsid w:val="00B16EA4"/>
    <w:rsid w:val="00B16F19"/>
    <w:rsid w:val="00B17629"/>
    <w:rsid w:val="00B17AB6"/>
    <w:rsid w:val="00B206D1"/>
    <w:rsid w:val="00B2149C"/>
    <w:rsid w:val="00B214BE"/>
    <w:rsid w:val="00B215A4"/>
    <w:rsid w:val="00B21811"/>
    <w:rsid w:val="00B22191"/>
    <w:rsid w:val="00B2234F"/>
    <w:rsid w:val="00B22748"/>
    <w:rsid w:val="00B22787"/>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7C0"/>
    <w:rsid w:val="00B26A94"/>
    <w:rsid w:val="00B26B01"/>
    <w:rsid w:val="00B27D96"/>
    <w:rsid w:val="00B3013D"/>
    <w:rsid w:val="00B3061F"/>
    <w:rsid w:val="00B30A3C"/>
    <w:rsid w:val="00B30CD9"/>
    <w:rsid w:val="00B31ECB"/>
    <w:rsid w:val="00B321B5"/>
    <w:rsid w:val="00B3269E"/>
    <w:rsid w:val="00B32836"/>
    <w:rsid w:val="00B32953"/>
    <w:rsid w:val="00B3315F"/>
    <w:rsid w:val="00B33AD0"/>
    <w:rsid w:val="00B33C1F"/>
    <w:rsid w:val="00B3427C"/>
    <w:rsid w:val="00B3463F"/>
    <w:rsid w:val="00B347A4"/>
    <w:rsid w:val="00B351C7"/>
    <w:rsid w:val="00B35611"/>
    <w:rsid w:val="00B36367"/>
    <w:rsid w:val="00B367B2"/>
    <w:rsid w:val="00B36810"/>
    <w:rsid w:val="00B37305"/>
    <w:rsid w:val="00B374C8"/>
    <w:rsid w:val="00B37549"/>
    <w:rsid w:val="00B375E5"/>
    <w:rsid w:val="00B37EB5"/>
    <w:rsid w:val="00B40DE8"/>
    <w:rsid w:val="00B40EEE"/>
    <w:rsid w:val="00B41083"/>
    <w:rsid w:val="00B41186"/>
    <w:rsid w:val="00B413CF"/>
    <w:rsid w:val="00B41626"/>
    <w:rsid w:val="00B41C71"/>
    <w:rsid w:val="00B41E95"/>
    <w:rsid w:val="00B426D0"/>
    <w:rsid w:val="00B428A6"/>
    <w:rsid w:val="00B42A14"/>
    <w:rsid w:val="00B42B01"/>
    <w:rsid w:val="00B42C2C"/>
    <w:rsid w:val="00B42D78"/>
    <w:rsid w:val="00B4350E"/>
    <w:rsid w:val="00B4369E"/>
    <w:rsid w:val="00B4474D"/>
    <w:rsid w:val="00B44855"/>
    <w:rsid w:val="00B44F7B"/>
    <w:rsid w:val="00B45609"/>
    <w:rsid w:val="00B45E16"/>
    <w:rsid w:val="00B46109"/>
    <w:rsid w:val="00B46C01"/>
    <w:rsid w:val="00B46ED1"/>
    <w:rsid w:val="00B47006"/>
    <w:rsid w:val="00B474BB"/>
    <w:rsid w:val="00B47BB9"/>
    <w:rsid w:val="00B47BBC"/>
    <w:rsid w:val="00B500DC"/>
    <w:rsid w:val="00B501B7"/>
    <w:rsid w:val="00B509A0"/>
    <w:rsid w:val="00B51415"/>
    <w:rsid w:val="00B5220B"/>
    <w:rsid w:val="00B524E0"/>
    <w:rsid w:val="00B5296B"/>
    <w:rsid w:val="00B52B67"/>
    <w:rsid w:val="00B539FC"/>
    <w:rsid w:val="00B53A18"/>
    <w:rsid w:val="00B547ED"/>
    <w:rsid w:val="00B54FE3"/>
    <w:rsid w:val="00B5597D"/>
    <w:rsid w:val="00B55BB6"/>
    <w:rsid w:val="00B55ECC"/>
    <w:rsid w:val="00B56162"/>
    <w:rsid w:val="00B5631B"/>
    <w:rsid w:val="00B56D6E"/>
    <w:rsid w:val="00B56EA3"/>
    <w:rsid w:val="00B56F5E"/>
    <w:rsid w:val="00B578B1"/>
    <w:rsid w:val="00B607DC"/>
    <w:rsid w:val="00B60806"/>
    <w:rsid w:val="00B60FF4"/>
    <w:rsid w:val="00B610C6"/>
    <w:rsid w:val="00B612A3"/>
    <w:rsid w:val="00B615E6"/>
    <w:rsid w:val="00B61AA1"/>
    <w:rsid w:val="00B6236B"/>
    <w:rsid w:val="00B62822"/>
    <w:rsid w:val="00B62D4C"/>
    <w:rsid w:val="00B62F0C"/>
    <w:rsid w:val="00B62F12"/>
    <w:rsid w:val="00B633EA"/>
    <w:rsid w:val="00B6387F"/>
    <w:rsid w:val="00B63A70"/>
    <w:rsid w:val="00B64076"/>
    <w:rsid w:val="00B64BE3"/>
    <w:rsid w:val="00B66858"/>
    <w:rsid w:val="00B66EC2"/>
    <w:rsid w:val="00B67209"/>
    <w:rsid w:val="00B67670"/>
    <w:rsid w:val="00B67C45"/>
    <w:rsid w:val="00B7059A"/>
    <w:rsid w:val="00B7144B"/>
    <w:rsid w:val="00B71C94"/>
    <w:rsid w:val="00B7207B"/>
    <w:rsid w:val="00B727F4"/>
    <w:rsid w:val="00B72989"/>
    <w:rsid w:val="00B72992"/>
    <w:rsid w:val="00B72DD9"/>
    <w:rsid w:val="00B731B5"/>
    <w:rsid w:val="00B73924"/>
    <w:rsid w:val="00B7421A"/>
    <w:rsid w:val="00B743F2"/>
    <w:rsid w:val="00B747C7"/>
    <w:rsid w:val="00B74CB5"/>
    <w:rsid w:val="00B74DA7"/>
    <w:rsid w:val="00B74DDE"/>
    <w:rsid w:val="00B756C6"/>
    <w:rsid w:val="00B75E15"/>
    <w:rsid w:val="00B75EFB"/>
    <w:rsid w:val="00B76027"/>
    <w:rsid w:val="00B76EA0"/>
    <w:rsid w:val="00B77205"/>
    <w:rsid w:val="00B77501"/>
    <w:rsid w:val="00B80DD4"/>
    <w:rsid w:val="00B80E4A"/>
    <w:rsid w:val="00B82115"/>
    <w:rsid w:val="00B823C5"/>
    <w:rsid w:val="00B82656"/>
    <w:rsid w:val="00B82941"/>
    <w:rsid w:val="00B82B5E"/>
    <w:rsid w:val="00B82BCF"/>
    <w:rsid w:val="00B82EF7"/>
    <w:rsid w:val="00B8322A"/>
    <w:rsid w:val="00B8350D"/>
    <w:rsid w:val="00B84CBA"/>
    <w:rsid w:val="00B84D81"/>
    <w:rsid w:val="00B86969"/>
    <w:rsid w:val="00B86EC9"/>
    <w:rsid w:val="00B86EF4"/>
    <w:rsid w:val="00B90346"/>
    <w:rsid w:val="00B903BE"/>
    <w:rsid w:val="00B90461"/>
    <w:rsid w:val="00B90CA4"/>
    <w:rsid w:val="00B910BA"/>
    <w:rsid w:val="00B9186B"/>
    <w:rsid w:val="00B91E17"/>
    <w:rsid w:val="00B92058"/>
    <w:rsid w:val="00B92172"/>
    <w:rsid w:val="00B92F09"/>
    <w:rsid w:val="00B9322B"/>
    <w:rsid w:val="00B9331D"/>
    <w:rsid w:val="00B935BB"/>
    <w:rsid w:val="00B944D5"/>
    <w:rsid w:val="00B94866"/>
    <w:rsid w:val="00B94D1A"/>
    <w:rsid w:val="00B9568A"/>
    <w:rsid w:val="00B97009"/>
    <w:rsid w:val="00B974DB"/>
    <w:rsid w:val="00B97776"/>
    <w:rsid w:val="00B97861"/>
    <w:rsid w:val="00BA0264"/>
    <w:rsid w:val="00BA0378"/>
    <w:rsid w:val="00BA07C6"/>
    <w:rsid w:val="00BA0C0F"/>
    <w:rsid w:val="00BA1445"/>
    <w:rsid w:val="00BA1A6C"/>
    <w:rsid w:val="00BA1E6E"/>
    <w:rsid w:val="00BA241F"/>
    <w:rsid w:val="00BA257F"/>
    <w:rsid w:val="00BA2711"/>
    <w:rsid w:val="00BA2C83"/>
    <w:rsid w:val="00BA4586"/>
    <w:rsid w:val="00BA48C9"/>
    <w:rsid w:val="00BA4E1F"/>
    <w:rsid w:val="00BA51ED"/>
    <w:rsid w:val="00BA56A8"/>
    <w:rsid w:val="00BA59DD"/>
    <w:rsid w:val="00BA6417"/>
    <w:rsid w:val="00BA6FA9"/>
    <w:rsid w:val="00BA6FBB"/>
    <w:rsid w:val="00BA775D"/>
    <w:rsid w:val="00BA7D0F"/>
    <w:rsid w:val="00BA7E30"/>
    <w:rsid w:val="00BB0399"/>
    <w:rsid w:val="00BB0EBF"/>
    <w:rsid w:val="00BB1DC7"/>
    <w:rsid w:val="00BB1E0D"/>
    <w:rsid w:val="00BB21C2"/>
    <w:rsid w:val="00BB3121"/>
    <w:rsid w:val="00BB344D"/>
    <w:rsid w:val="00BB35BD"/>
    <w:rsid w:val="00BB3C1F"/>
    <w:rsid w:val="00BB40BA"/>
    <w:rsid w:val="00BB4666"/>
    <w:rsid w:val="00BB467B"/>
    <w:rsid w:val="00BB4708"/>
    <w:rsid w:val="00BB4B22"/>
    <w:rsid w:val="00BB4B74"/>
    <w:rsid w:val="00BB584E"/>
    <w:rsid w:val="00BB5A56"/>
    <w:rsid w:val="00BB5AF2"/>
    <w:rsid w:val="00BB60ED"/>
    <w:rsid w:val="00BB6155"/>
    <w:rsid w:val="00BB7058"/>
    <w:rsid w:val="00BB70F7"/>
    <w:rsid w:val="00BB7596"/>
    <w:rsid w:val="00BB7AE1"/>
    <w:rsid w:val="00BC0166"/>
    <w:rsid w:val="00BC01E5"/>
    <w:rsid w:val="00BC02F1"/>
    <w:rsid w:val="00BC0726"/>
    <w:rsid w:val="00BC07CF"/>
    <w:rsid w:val="00BC09E2"/>
    <w:rsid w:val="00BC16F6"/>
    <w:rsid w:val="00BC174D"/>
    <w:rsid w:val="00BC1E55"/>
    <w:rsid w:val="00BC2130"/>
    <w:rsid w:val="00BC217B"/>
    <w:rsid w:val="00BC290C"/>
    <w:rsid w:val="00BC31E3"/>
    <w:rsid w:val="00BC4065"/>
    <w:rsid w:val="00BC433C"/>
    <w:rsid w:val="00BC4858"/>
    <w:rsid w:val="00BC48CF"/>
    <w:rsid w:val="00BC4FA1"/>
    <w:rsid w:val="00BC6986"/>
    <w:rsid w:val="00BC6E32"/>
    <w:rsid w:val="00BC6F03"/>
    <w:rsid w:val="00BC6F60"/>
    <w:rsid w:val="00BC6F90"/>
    <w:rsid w:val="00BC6F98"/>
    <w:rsid w:val="00BC75AC"/>
    <w:rsid w:val="00BC7722"/>
    <w:rsid w:val="00BC77F5"/>
    <w:rsid w:val="00BD04D6"/>
    <w:rsid w:val="00BD08AB"/>
    <w:rsid w:val="00BD107B"/>
    <w:rsid w:val="00BD171D"/>
    <w:rsid w:val="00BD175F"/>
    <w:rsid w:val="00BD1B6B"/>
    <w:rsid w:val="00BD2186"/>
    <w:rsid w:val="00BD2B07"/>
    <w:rsid w:val="00BD2B52"/>
    <w:rsid w:val="00BD2FF6"/>
    <w:rsid w:val="00BD316C"/>
    <w:rsid w:val="00BD338C"/>
    <w:rsid w:val="00BD3E58"/>
    <w:rsid w:val="00BD3FAF"/>
    <w:rsid w:val="00BD4146"/>
    <w:rsid w:val="00BD494B"/>
    <w:rsid w:val="00BD4E28"/>
    <w:rsid w:val="00BD5135"/>
    <w:rsid w:val="00BD5176"/>
    <w:rsid w:val="00BD5A5B"/>
    <w:rsid w:val="00BD5DFC"/>
    <w:rsid w:val="00BD5E97"/>
    <w:rsid w:val="00BD60C0"/>
    <w:rsid w:val="00BD6243"/>
    <w:rsid w:val="00BD66BE"/>
    <w:rsid w:val="00BD679A"/>
    <w:rsid w:val="00BD6A31"/>
    <w:rsid w:val="00BD6BE6"/>
    <w:rsid w:val="00BE0172"/>
    <w:rsid w:val="00BE02FB"/>
    <w:rsid w:val="00BE045E"/>
    <w:rsid w:val="00BE09E5"/>
    <w:rsid w:val="00BE18CF"/>
    <w:rsid w:val="00BE1C50"/>
    <w:rsid w:val="00BE218C"/>
    <w:rsid w:val="00BE26A5"/>
    <w:rsid w:val="00BE2CE1"/>
    <w:rsid w:val="00BE2CF3"/>
    <w:rsid w:val="00BE2EC9"/>
    <w:rsid w:val="00BE2EF9"/>
    <w:rsid w:val="00BE3337"/>
    <w:rsid w:val="00BE33CA"/>
    <w:rsid w:val="00BE3BD3"/>
    <w:rsid w:val="00BE3BE9"/>
    <w:rsid w:val="00BE3F11"/>
    <w:rsid w:val="00BE4F89"/>
    <w:rsid w:val="00BE57D0"/>
    <w:rsid w:val="00BE6C3A"/>
    <w:rsid w:val="00BE6E2C"/>
    <w:rsid w:val="00BE731D"/>
    <w:rsid w:val="00BE75F2"/>
    <w:rsid w:val="00BF0995"/>
    <w:rsid w:val="00BF0D61"/>
    <w:rsid w:val="00BF144A"/>
    <w:rsid w:val="00BF17BF"/>
    <w:rsid w:val="00BF1EB8"/>
    <w:rsid w:val="00BF1F98"/>
    <w:rsid w:val="00BF29E9"/>
    <w:rsid w:val="00BF2EC1"/>
    <w:rsid w:val="00BF30DC"/>
    <w:rsid w:val="00BF36F2"/>
    <w:rsid w:val="00BF3B3B"/>
    <w:rsid w:val="00BF3DAA"/>
    <w:rsid w:val="00BF4514"/>
    <w:rsid w:val="00BF4929"/>
    <w:rsid w:val="00BF50FB"/>
    <w:rsid w:val="00BF553F"/>
    <w:rsid w:val="00BF5BEA"/>
    <w:rsid w:val="00BF62DB"/>
    <w:rsid w:val="00BF633C"/>
    <w:rsid w:val="00BF64C0"/>
    <w:rsid w:val="00BF7A60"/>
    <w:rsid w:val="00C00A98"/>
    <w:rsid w:val="00C01120"/>
    <w:rsid w:val="00C018BF"/>
    <w:rsid w:val="00C018F7"/>
    <w:rsid w:val="00C0192E"/>
    <w:rsid w:val="00C01CC6"/>
    <w:rsid w:val="00C01F8C"/>
    <w:rsid w:val="00C032C9"/>
    <w:rsid w:val="00C03852"/>
    <w:rsid w:val="00C03BE7"/>
    <w:rsid w:val="00C04BB9"/>
    <w:rsid w:val="00C052DF"/>
    <w:rsid w:val="00C05585"/>
    <w:rsid w:val="00C05E28"/>
    <w:rsid w:val="00C06080"/>
    <w:rsid w:val="00C06190"/>
    <w:rsid w:val="00C06271"/>
    <w:rsid w:val="00C063A4"/>
    <w:rsid w:val="00C069B4"/>
    <w:rsid w:val="00C07E1A"/>
    <w:rsid w:val="00C10449"/>
    <w:rsid w:val="00C1052B"/>
    <w:rsid w:val="00C10533"/>
    <w:rsid w:val="00C108FE"/>
    <w:rsid w:val="00C10C29"/>
    <w:rsid w:val="00C10E92"/>
    <w:rsid w:val="00C11326"/>
    <w:rsid w:val="00C116DE"/>
    <w:rsid w:val="00C1228F"/>
    <w:rsid w:val="00C128F6"/>
    <w:rsid w:val="00C12E06"/>
    <w:rsid w:val="00C1308D"/>
    <w:rsid w:val="00C13A50"/>
    <w:rsid w:val="00C13B32"/>
    <w:rsid w:val="00C13CD6"/>
    <w:rsid w:val="00C13F0E"/>
    <w:rsid w:val="00C141C7"/>
    <w:rsid w:val="00C14543"/>
    <w:rsid w:val="00C14691"/>
    <w:rsid w:val="00C147C3"/>
    <w:rsid w:val="00C14BC5"/>
    <w:rsid w:val="00C14DC7"/>
    <w:rsid w:val="00C150D4"/>
    <w:rsid w:val="00C15122"/>
    <w:rsid w:val="00C16366"/>
    <w:rsid w:val="00C165FE"/>
    <w:rsid w:val="00C16C26"/>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51A"/>
    <w:rsid w:val="00C22ABF"/>
    <w:rsid w:val="00C22BF3"/>
    <w:rsid w:val="00C2307F"/>
    <w:rsid w:val="00C23173"/>
    <w:rsid w:val="00C23772"/>
    <w:rsid w:val="00C23A4C"/>
    <w:rsid w:val="00C2406B"/>
    <w:rsid w:val="00C24C48"/>
    <w:rsid w:val="00C25D46"/>
    <w:rsid w:val="00C266AA"/>
    <w:rsid w:val="00C26EBE"/>
    <w:rsid w:val="00C3052A"/>
    <w:rsid w:val="00C30A90"/>
    <w:rsid w:val="00C31050"/>
    <w:rsid w:val="00C31361"/>
    <w:rsid w:val="00C31B95"/>
    <w:rsid w:val="00C32386"/>
    <w:rsid w:val="00C328FB"/>
    <w:rsid w:val="00C32A3B"/>
    <w:rsid w:val="00C32BD8"/>
    <w:rsid w:val="00C32F9C"/>
    <w:rsid w:val="00C33F71"/>
    <w:rsid w:val="00C3529D"/>
    <w:rsid w:val="00C354DE"/>
    <w:rsid w:val="00C35746"/>
    <w:rsid w:val="00C35832"/>
    <w:rsid w:val="00C35A2B"/>
    <w:rsid w:val="00C368FE"/>
    <w:rsid w:val="00C37995"/>
    <w:rsid w:val="00C37FFE"/>
    <w:rsid w:val="00C404FC"/>
    <w:rsid w:val="00C40547"/>
    <w:rsid w:val="00C40D17"/>
    <w:rsid w:val="00C410C6"/>
    <w:rsid w:val="00C410FB"/>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71E"/>
    <w:rsid w:val="00C4694E"/>
    <w:rsid w:val="00C46E90"/>
    <w:rsid w:val="00C46F21"/>
    <w:rsid w:val="00C4723B"/>
    <w:rsid w:val="00C475F8"/>
    <w:rsid w:val="00C47EAE"/>
    <w:rsid w:val="00C51499"/>
    <w:rsid w:val="00C51C2A"/>
    <w:rsid w:val="00C51C46"/>
    <w:rsid w:val="00C522D5"/>
    <w:rsid w:val="00C5329F"/>
    <w:rsid w:val="00C533AE"/>
    <w:rsid w:val="00C53A1C"/>
    <w:rsid w:val="00C53F85"/>
    <w:rsid w:val="00C54570"/>
    <w:rsid w:val="00C5468D"/>
    <w:rsid w:val="00C54B7B"/>
    <w:rsid w:val="00C555F2"/>
    <w:rsid w:val="00C559E5"/>
    <w:rsid w:val="00C568C9"/>
    <w:rsid w:val="00C56F63"/>
    <w:rsid w:val="00C574D1"/>
    <w:rsid w:val="00C57995"/>
    <w:rsid w:val="00C57B72"/>
    <w:rsid w:val="00C57D38"/>
    <w:rsid w:val="00C57F4D"/>
    <w:rsid w:val="00C60010"/>
    <w:rsid w:val="00C60102"/>
    <w:rsid w:val="00C6070F"/>
    <w:rsid w:val="00C60E1B"/>
    <w:rsid w:val="00C61E76"/>
    <w:rsid w:val="00C62F21"/>
    <w:rsid w:val="00C63645"/>
    <w:rsid w:val="00C640FB"/>
    <w:rsid w:val="00C64384"/>
    <w:rsid w:val="00C645B1"/>
    <w:rsid w:val="00C64B70"/>
    <w:rsid w:val="00C65473"/>
    <w:rsid w:val="00C65E10"/>
    <w:rsid w:val="00C668E6"/>
    <w:rsid w:val="00C70250"/>
    <w:rsid w:val="00C704A5"/>
    <w:rsid w:val="00C70590"/>
    <w:rsid w:val="00C70948"/>
    <w:rsid w:val="00C70E65"/>
    <w:rsid w:val="00C72557"/>
    <w:rsid w:val="00C72D4B"/>
    <w:rsid w:val="00C73465"/>
    <w:rsid w:val="00C73E14"/>
    <w:rsid w:val="00C74449"/>
    <w:rsid w:val="00C74457"/>
    <w:rsid w:val="00C75179"/>
    <w:rsid w:val="00C754F8"/>
    <w:rsid w:val="00C75EAD"/>
    <w:rsid w:val="00C763D9"/>
    <w:rsid w:val="00C76654"/>
    <w:rsid w:val="00C7708C"/>
    <w:rsid w:val="00C7727C"/>
    <w:rsid w:val="00C7727E"/>
    <w:rsid w:val="00C778F9"/>
    <w:rsid w:val="00C7790F"/>
    <w:rsid w:val="00C804DB"/>
    <w:rsid w:val="00C80781"/>
    <w:rsid w:val="00C812B2"/>
    <w:rsid w:val="00C8144B"/>
    <w:rsid w:val="00C81C12"/>
    <w:rsid w:val="00C82525"/>
    <w:rsid w:val="00C82632"/>
    <w:rsid w:val="00C82F6B"/>
    <w:rsid w:val="00C834F1"/>
    <w:rsid w:val="00C83748"/>
    <w:rsid w:val="00C83FE0"/>
    <w:rsid w:val="00C843DF"/>
    <w:rsid w:val="00C84CB8"/>
    <w:rsid w:val="00C8516C"/>
    <w:rsid w:val="00C854E7"/>
    <w:rsid w:val="00C86018"/>
    <w:rsid w:val="00C867DE"/>
    <w:rsid w:val="00C86E72"/>
    <w:rsid w:val="00C8724B"/>
    <w:rsid w:val="00C8754C"/>
    <w:rsid w:val="00C87D2D"/>
    <w:rsid w:val="00C907CA"/>
    <w:rsid w:val="00C90DB3"/>
    <w:rsid w:val="00C90E7F"/>
    <w:rsid w:val="00C9135B"/>
    <w:rsid w:val="00C916D3"/>
    <w:rsid w:val="00C91FF3"/>
    <w:rsid w:val="00C920D5"/>
    <w:rsid w:val="00C92290"/>
    <w:rsid w:val="00C9270A"/>
    <w:rsid w:val="00C92C58"/>
    <w:rsid w:val="00C92EF4"/>
    <w:rsid w:val="00C92F1E"/>
    <w:rsid w:val="00C934B3"/>
    <w:rsid w:val="00C93605"/>
    <w:rsid w:val="00C93728"/>
    <w:rsid w:val="00C93BB8"/>
    <w:rsid w:val="00C93E4D"/>
    <w:rsid w:val="00C93FED"/>
    <w:rsid w:val="00C949B1"/>
    <w:rsid w:val="00C94D6F"/>
    <w:rsid w:val="00C9518F"/>
    <w:rsid w:val="00C95255"/>
    <w:rsid w:val="00C95358"/>
    <w:rsid w:val="00C95376"/>
    <w:rsid w:val="00C96439"/>
    <w:rsid w:val="00C9684F"/>
    <w:rsid w:val="00C9716F"/>
    <w:rsid w:val="00C971A9"/>
    <w:rsid w:val="00C9792A"/>
    <w:rsid w:val="00C97DB8"/>
    <w:rsid w:val="00C97E26"/>
    <w:rsid w:val="00CA0395"/>
    <w:rsid w:val="00CA0D46"/>
    <w:rsid w:val="00CA1FEC"/>
    <w:rsid w:val="00CA2B88"/>
    <w:rsid w:val="00CA31B9"/>
    <w:rsid w:val="00CA3433"/>
    <w:rsid w:val="00CA37CC"/>
    <w:rsid w:val="00CA38A0"/>
    <w:rsid w:val="00CA3AC8"/>
    <w:rsid w:val="00CA3DB6"/>
    <w:rsid w:val="00CA43A9"/>
    <w:rsid w:val="00CA4503"/>
    <w:rsid w:val="00CA4A40"/>
    <w:rsid w:val="00CA4C40"/>
    <w:rsid w:val="00CA4CEA"/>
    <w:rsid w:val="00CA6D20"/>
    <w:rsid w:val="00CA6E55"/>
    <w:rsid w:val="00CA6E74"/>
    <w:rsid w:val="00CA700B"/>
    <w:rsid w:val="00CA7943"/>
    <w:rsid w:val="00CB0B3A"/>
    <w:rsid w:val="00CB10BA"/>
    <w:rsid w:val="00CB10FD"/>
    <w:rsid w:val="00CB1A03"/>
    <w:rsid w:val="00CB299B"/>
    <w:rsid w:val="00CB2CBC"/>
    <w:rsid w:val="00CB3F97"/>
    <w:rsid w:val="00CB4081"/>
    <w:rsid w:val="00CB469D"/>
    <w:rsid w:val="00CB55B5"/>
    <w:rsid w:val="00CB614E"/>
    <w:rsid w:val="00CB6B08"/>
    <w:rsid w:val="00CB6D73"/>
    <w:rsid w:val="00CB7170"/>
    <w:rsid w:val="00CB71A2"/>
    <w:rsid w:val="00CB767F"/>
    <w:rsid w:val="00CB7BBE"/>
    <w:rsid w:val="00CB7CC7"/>
    <w:rsid w:val="00CC0690"/>
    <w:rsid w:val="00CC0727"/>
    <w:rsid w:val="00CC07C7"/>
    <w:rsid w:val="00CC1673"/>
    <w:rsid w:val="00CC1F70"/>
    <w:rsid w:val="00CC311D"/>
    <w:rsid w:val="00CC335B"/>
    <w:rsid w:val="00CC33E5"/>
    <w:rsid w:val="00CC3424"/>
    <w:rsid w:val="00CC34EF"/>
    <w:rsid w:val="00CC37F0"/>
    <w:rsid w:val="00CC44BA"/>
    <w:rsid w:val="00CC4805"/>
    <w:rsid w:val="00CC4EFF"/>
    <w:rsid w:val="00CC53C3"/>
    <w:rsid w:val="00CC606B"/>
    <w:rsid w:val="00CC6226"/>
    <w:rsid w:val="00CC6580"/>
    <w:rsid w:val="00CC70CF"/>
    <w:rsid w:val="00CC719B"/>
    <w:rsid w:val="00CC71B3"/>
    <w:rsid w:val="00CC7289"/>
    <w:rsid w:val="00CD0060"/>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1EE"/>
    <w:rsid w:val="00CD32ED"/>
    <w:rsid w:val="00CD4367"/>
    <w:rsid w:val="00CD4773"/>
    <w:rsid w:val="00CD4BE8"/>
    <w:rsid w:val="00CD4C83"/>
    <w:rsid w:val="00CD4EC1"/>
    <w:rsid w:val="00CD507D"/>
    <w:rsid w:val="00CD52AB"/>
    <w:rsid w:val="00CD67B0"/>
    <w:rsid w:val="00CD70B0"/>
    <w:rsid w:val="00CD7466"/>
    <w:rsid w:val="00CE1043"/>
    <w:rsid w:val="00CE1313"/>
    <w:rsid w:val="00CE1835"/>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723"/>
    <w:rsid w:val="00CE6FA3"/>
    <w:rsid w:val="00CE721C"/>
    <w:rsid w:val="00CE72AF"/>
    <w:rsid w:val="00CE7575"/>
    <w:rsid w:val="00CE7780"/>
    <w:rsid w:val="00CE7C77"/>
    <w:rsid w:val="00CE7F37"/>
    <w:rsid w:val="00CE7FD0"/>
    <w:rsid w:val="00CF05C3"/>
    <w:rsid w:val="00CF0C00"/>
    <w:rsid w:val="00CF0E59"/>
    <w:rsid w:val="00CF154A"/>
    <w:rsid w:val="00CF174F"/>
    <w:rsid w:val="00CF18F8"/>
    <w:rsid w:val="00CF217F"/>
    <w:rsid w:val="00CF2612"/>
    <w:rsid w:val="00CF270A"/>
    <w:rsid w:val="00CF2E9A"/>
    <w:rsid w:val="00CF30E9"/>
    <w:rsid w:val="00CF33F2"/>
    <w:rsid w:val="00CF4334"/>
    <w:rsid w:val="00CF49BD"/>
    <w:rsid w:val="00CF5103"/>
    <w:rsid w:val="00CF5673"/>
    <w:rsid w:val="00CF6D63"/>
    <w:rsid w:val="00CF6E0B"/>
    <w:rsid w:val="00CF70E6"/>
    <w:rsid w:val="00CF7810"/>
    <w:rsid w:val="00CF79D7"/>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596"/>
    <w:rsid w:val="00D03809"/>
    <w:rsid w:val="00D03AFD"/>
    <w:rsid w:val="00D04ECF"/>
    <w:rsid w:val="00D058BE"/>
    <w:rsid w:val="00D05944"/>
    <w:rsid w:val="00D05AF6"/>
    <w:rsid w:val="00D05CBC"/>
    <w:rsid w:val="00D0644B"/>
    <w:rsid w:val="00D06671"/>
    <w:rsid w:val="00D068D4"/>
    <w:rsid w:val="00D07096"/>
    <w:rsid w:val="00D073F7"/>
    <w:rsid w:val="00D074C6"/>
    <w:rsid w:val="00D100EC"/>
    <w:rsid w:val="00D10299"/>
    <w:rsid w:val="00D1029C"/>
    <w:rsid w:val="00D107F7"/>
    <w:rsid w:val="00D10A2C"/>
    <w:rsid w:val="00D10DB8"/>
    <w:rsid w:val="00D12558"/>
    <w:rsid w:val="00D12677"/>
    <w:rsid w:val="00D1300D"/>
    <w:rsid w:val="00D132DE"/>
    <w:rsid w:val="00D13328"/>
    <w:rsid w:val="00D14779"/>
    <w:rsid w:val="00D14A26"/>
    <w:rsid w:val="00D150A3"/>
    <w:rsid w:val="00D154CB"/>
    <w:rsid w:val="00D1563E"/>
    <w:rsid w:val="00D15686"/>
    <w:rsid w:val="00D1622C"/>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CD4"/>
    <w:rsid w:val="00D220D9"/>
    <w:rsid w:val="00D22156"/>
    <w:rsid w:val="00D22176"/>
    <w:rsid w:val="00D22DA3"/>
    <w:rsid w:val="00D23186"/>
    <w:rsid w:val="00D247FA"/>
    <w:rsid w:val="00D2500C"/>
    <w:rsid w:val="00D25A22"/>
    <w:rsid w:val="00D26021"/>
    <w:rsid w:val="00D260D1"/>
    <w:rsid w:val="00D260F3"/>
    <w:rsid w:val="00D26335"/>
    <w:rsid w:val="00D2678E"/>
    <w:rsid w:val="00D2689D"/>
    <w:rsid w:val="00D27620"/>
    <w:rsid w:val="00D27C23"/>
    <w:rsid w:val="00D27E8F"/>
    <w:rsid w:val="00D30660"/>
    <w:rsid w:val="00D30E7F"/>
    <w:rsid w:val="00D30FF8"/>
    <w:rsid w:val="00D312EA"/>
    <w:rsid w:val="00D318A6"/>
    <w:rsid w:val="00D31C81"/>
    <w:rsid w:val="00D32CD6"/>
    <w:rsid w:val="00D32D6B"/>
    <w:rsid w:val="00D33693"/>
    <w:rsid w:val="00D336FE"/>
    <w:rsid w:val="00D3393A"/>
    <w:rsid w:val="00D33CCF"/>
    <w:rsid w:val="00D34089"/>
    <w:rsid w:val="00D34707"/>
    <w:rsid w:val="00D34743"/>
    <w:rsid w:val="00D34914"/>
    <w:rsid w:val="00D34B1A"/>
    <w:rsid w:val="00D34BD4"/>
    <w:rsid w:val="00D34F82"/>
    <w:rsid w:val="00D35A87"/>
    <w:rsid w:val="00D35B15"/>
    <w:rsid w:val="00D360DB"/>
    <w:rsid w:val="00D3645E"/>
    <w:rsid w:val="00D36E2A"/>
    <w:rsid w:val="00D3759D"/>
    <w:rsid w:val="00D37D04"/>
    <w:rsid w:val="00D4027D"/>
    <w:rsid w:val="00D412BA"/>
    <w:rsid w:val="00D41484"/>
    <w:rsid w:val="00D430E2"/>
    <w:rsid w:val="00D43156"/>
    <w:rsid w:val="00D4356A"/>
    <w:rsid w:val="00D43926"/>
    <w:rsid w:val="00D4427E"/>
    <w:rsid w:val="00D44D50"/>
    <w:rsid w:val="00D45580"/>
    <w:rsid w:val="00D45773"/>
    <w:rsid w:val="00D45778"/>
    <w:rsid w:val="00D464F8"/>
    <w:rsid w:val="00D465AC"/>
    <w:rsid w:val="00D46D37"/>
    <w:rsid w:val="00D478DA"/>
    <w:rsid w:val="00D47D4C"/>
    <w:rsid w:val="00D47E83"/>
    <w:rsid w:val="00D501E2"/>
    <w:rsid w:val="00D506B4"/>
    <w:rsid w:val="00D50C4F"/>
    <w:rsid w:val="00D51796"/>
    <w:rsid w:val="00D51AAF"/>
    <w:rsid w:val="00D51CF1"/>
    <w:rsid w:val="00D524D5"/>
    <w:rsid w:val="00D53036"/>
    <w:rsid w:val="00D5394E"/>
    <w:rsid w:val="00D53E68"/>
    <w:rsid w:val="00D5427C"/>
    <w:rsid w:val="00D549E6"/>
    <w:rsid w:val="00D54B1C"/>
    <w:rsid w:val="00D553EE"/>
    <w:rsid w:val="00D5599F"/>
    <w:rsid w:val="00D55D5F"/>
    <w:rsid w:val="00D567D7"/>
    <w:rsid w:val="00D56938"/>
    <w:rsid w:val="00D5697C"/>
    <w:rsid w:val="00D5700B"/>
    <w:rsid w:val="00D57404"/>
    <w:rsid w:val="00D5745F"/>
    <w:rsid w:val="00D57988"/>
    <w:rsid w:val="00D57AB6"/>
    <w:rsid w:val="00D602A9"/>
    <w:rsid w:val="00D60741"/>
    <w:rsid w:val="00D60BF5"/>
    <w:rsid w:val="00D60E35"/>
    <w:rsid w:val="00D60FE7"/>
    <w:rsid w:val="00D6164D"/>
    <w:rsid w:val="00D617E1"/>
    <w:rsid w:val="00D6262B"/>
    <w:rsid w:val="00D62E39"/>
    <w:rsid w:val="00D62E52"/>
    <w:rsid w:val="00D6339D"/>
    <w:rsid w:val="00D63429"/>
    <w:rsid w:val="00D635B2"/>
    <w:rsid w:val="00D6383F"/>
    <w:rsid w:val="00D64D85"/>
    <w:rsid w:val="00D64ECB"/>
    <w:rsid w:val="00D6500F"/>
    <w:rsid w:val="00D652B9"/>
    <w:rsid w:val="00D65BAB"/>
    <w:rsid w:val="00D65C71"/>
    <w:rsid w:val="00D6646E"/>
    <w:rsid w:val="00D6744F"/>
    <w:rsid w:val="00D67744"/>
    <w:rsid w:val="00D677A2"/>
    <w:rsid w:val="00D677EA"/>
    <w:rsid w:val="00D67CB2"/>
    <w:rsid w:val="00D67ED7"/>
    <w:rsid w:val="00D70558"/>
    <w:rsid w:val="00D70838"/>
    <w:rsid w:val="00D70982"/>
    <w:rsid w:val="00D70D2B"/>
    <w:rsid w:val="00D71168"/>
    <w:rsid w:val="00D7129F"/>
    <w:rsid w:val="00D71454"/>
    <w:rsid w:val="00D721DA"/>
    <w:rsid w:val="00D7270D"/>
    <w:rsid w:val="00D72A86"/>
    <w:rsid w:val="00D72CB1"/>
    <w:rsid w:val="00D738B9"/>
    <w:rsid w:val="00D73DED"/>
    <w:rsid w:val="00D73F30"/>
    <w:rsid w:val="00D7495B"/>
    <w:rsid w:val="00D74EED"/>
    <w:rsid w:val="00D752CC"/>
    <w:rsid w:val="00D755A2"/>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3A13"/>
    <w:rsid w:val="00D83DE4"/>
    <w:rsid w:val="00D84272"/>
    <w:rsid w:val="00D84405"/>
    <w:rsid w:val="00D851F9"/>
    <w:rsid w:val="00D85935"/>
    <w:rsid w:val="00D87060"/>
    <w:rsid w:val="00D87250"/>
    <w:rsid w:val="00D87892"/>
    <w:rsid w:val="00D87AD8"/>
    <w:rsid w:val="00D90385"/>
    <w:rsid w:val="00D90807"/>
    <w:rsid w:val="00D908C7"/>
    <w:rsid w:val="00D90B77"/>
    <w:rsid w:val="00D90D69"/>
    <w:rsid w:val="00D912DA"/>
    <w:rsid w:val="00D91ABC"/>
    <w:rsid w:val="00D92187"/>
    <w:rsid w:val="00D92A3E"/>
    <w:rsid w:val="00D92F2F"/>
    <w:rsid w:val="00D934C2"/>
    <w:rsid w:val="00D935E6"/>
    <w:rsid w:val="00D94494"/>
    <w:rsid w:val="00D947CA"/>
    <w:rsid w:val="00D9513B"/>
    <w:rsid w:val="00D95396"/>
    <w:rsid w:val="00D9555D"/>
    <w:rsid w:val="00D95820"/>
    <w:rsid w:val="00D95AEB"/>
    <w:rsid w:val="00D96534"/>
    <w:rsid w:val="00D96ADC"/>
    <w:rsid w:val="00D96FF1"/>
    <w:rsid w:val="00D97634"/>
    <w:rsid w:val="00D9782F"/>
    <w:rsid w:val="00D97AE0"/>
    <w:rsid w:val="00DA0002"/>
    <w:rsid w:val="00DA0740"/>
    <w:rsid w:val="00DA0A22"/>
    <w:rsid w:val="00DA0D1C"/>
    <w:rsid w:val="00DA11BE"/>
    <w:rsid w:val="00DA13AE"/>
    <w:rsid w:val="00DA1820"/>
    <w:rsid w:val="00DA22A9"/>
    <w:rsid w:val="00DA2716"/>
    <w:rsid w:val="00DA30E3"/>
    <w:rsid w:val="00DA3397"/>
    <w:rsid w:val="00DA35A5"/>
    <w:rsid w:val="00DA368A"/>
    <w:rsid w:val="00DA3824"/>
    <w:rsid w:val="00DA41CB"/>
    <w:rsid w:val="00DA442E"/>
    <w:rsid w:val="00DA44D2"/>
    <w:rsid w:val="00DA46C3"/>
    <w:rsid w:val="00DA53EA"/>
    <w:rsid w:val="00DA5C74"/>
    <w:rsid w:val="00DA5E12"/>
    <w:rsid w:val="00DA68ED"/>
    <w:rsid w:val="00DA68F3"/>
    <w:rsid w:val="00DA6DC6"/>
    <w:rsid w:val="00DA70E1"/>
    <w:rsid w:val="00DA7449"/>
    <w:rsid w:val="00DA7542"/>
    <w:rsid w:val="00DA7690"/>
    <w:rsid w:val="00DA7BB9"/>
    <w:rsid w:val="00DB04A6"/>
    <w:rsid w:val="00DB0C34"/>
    <w:rsid w:val="00DB0FE8"/>
    <w:rsid w:val="00DB1F89"/>
    <w:rsid w:val="00DB20FA"/>
    <w:rsid w:val="00DB271E"/>
    <w:rsid w:val="00DB2916"/>
    <w:rsid w:val="00DB2BB8"/>
    <w:rsid w:val="00DB31B6"/>
    <w:rsid w:val="00DB34CA"/>
    <w:rsid w:val="00DB37D8"/>
    <w:rsid w:val="00DB4118"/>
    <w:rsid w:val="00DB5600"/>
    <w:rsid w:val="00DB620A"/>
    <w:rsid w:val="00DB6639"/>
    <w:rsid w:val="00DB6842"/>
    <w:rsid w:val="00DB6CF0"/>
    <w:rsid w:val="00DB75B6"/>
    <w:rsid w:val="00DB7902"/>
    <w:rsid w:val="00DC015E"/>
    <w:rsid w:val="00DC05A2"/>
    <w:rsid w:val="00DC0D6A"/>
    <w:rsid w:val="00DC151C"/>
    <w:rsid w:val="00DC21A9"/>
    <w:rsid w:val="00DC2595"/>
    <w:rsid w:val="00DC2E6E"/>
    <w:rsid w:val="00DC3752"/>
    <w:rsid w:val="00DC3AD3"/>
    <w:rsid w:val="00DC3C3A"/>
    <w:rsid w:val="00DC4901"/>
    <w:rsid w:val="00DC50F8"/>
    <w:rsid w:val="00DC51BD"/>
    <w:rsid w:val="00DC57FC"/>
    <w:rsid w:val="00DC5BF2"/>
    <w:rsid w:val="00DC6798"/>
    <w:rsid w:val="00DC6B73"/>
    <w:rsid w:val="00DC6DB2"/>
    <w:rsid w:val="00DC700D"/>
    <w:rsid w:val="00DC706B"/>
    <w:rsid w:val="00DC76A1"/>
    <w:rsid w:val="00DD0312"/>
    <w:rsid w:val="00DD066F"/>
    <w:rsid w:val="00DD078D"/>
    <w:rsid w:val="00DD0E15"/>
    <w:rsid w:val="00DD0F55"/>
    <w:rsid w:val="00DD0FB8"/>
    <w:rsid w:val="00DD16C4"/>
    <w:rsid w:val="00DD1E0C"/>
    <w:rsid w:val="00DD2684"/>
    <w:rsid w:val="00DD27CC"/>
    <w:rsid w:val="00DD30B0"/>
    <w:rsid w:val="00DD34C4"/>
    <w:rsid w:val="00DD3D3C"/>
    <w:rsid w:val="00DD3F8E"/>
    <w:rsid w:val="00DD4274"/>
    <w:rsid w:val="00DD4372"/>
    <w:rsid w:val="00DD4B51"/>
    <w:rsid w:val="00DD5382"/>
    <w:rsid w:val="00DD551A"/>
    <w:rsid w:val="00DD556C"/>
    <w:rsid w:val="00DD5926"/>
    <w:rsid w:val="00DD62C5"/>
    <w:rsid w:val="00DD7067"/>
    <w:rsid w:val="00DD7305"/>
    <w:rsid w:val="00DD7977"/>
    <w:rsid w:val="00DE086D"/>
    <w:rsid w:val="00DE09D0"/>
    <w:rsid w:val="00DE09DF"/>
    <w:rsid w:val="00DE1250"/>
    <w:rsid w:val="00DE1283"/>
    <w:rsid w:val="00DE173C"/>
    <w:rsid w:val="00DE1744"/>
    <w:rsid w:val="00DE1CDF"/>
    <w:rsid w:val="00DE1DB4"/>
    <w:rsid w:val="00DE1E50"/>
    <w:rsid w:val="00DE20C9"/>
    <w:rsid w:val="00DE21C1"/>
    <w:rsid w:val="00DE2467"/>
    <w:rsid w:val="00DE2628"/>
    <w:rsid w:val="00DE269D"/>
    <w:rsid w:val="00DE27F3"/>
    <w:rsid w:val="00DE2959"/>
    <w:rsid w:val="00DE2DB0"/>
    <w:rsid w:val="00DE2DBE"/>
    <w:rsid w:val="00DE2DCC"/>
    <w:rsid w:val="00DE2E43"/>
    <w:rsid w:val="00DE33FE"/>
    <w:rsid w:val="00DE3B1A"/>
    <w:rsid w:val="00DE419B"/>
    <w:rsid w:val="00DE445B"/>
    <w:rsid w:val="00DE480E"/>
    <w:rsid w:val="00DE4F7A"/>
    <w:rsid w:val="00DE522E"/>
    <w:rsid w:val="00DE59FF"/>
    <w:rsid w:val="00DE5EC6"/>
    <w:rsid w:val="00DE60DE"/>
    <w:rsid w:val="00DE6191"/>
    <w:rsid w:val="00DE6199"/>
    <w:rsid w:val="00DF035A"/>
    <w:rsid w:val="00DF03F1"/>
    <w:rsid w:val="00DF0A0C"/>
    <w:rsid w:val="00DF113D"/>
    <w:rsid w:val="00DF134E"/>
    <w:rsid w:val="00DF1C22"/>
    <w:rsid w:val="00DF21C7"/>
    <w:rsid w:val="00DF2292"/>
    <w:rsid w:val="00DF2E79"/>
    <w:rsid w:val="00DF3303"/>
    <w:rsid w:val="00DF3361"/>
    <w:rsid w:val="00DF3AF2"/>
    <w:rsid w:val="00DF3B13"/>
    <w:rsid w:val="00DF3C80"/>
    <w:rsid w:val="00DF3D63"/>
    <w:rsid w:val="00DF4084"/>
    <w:rsid w:val="00DF4725"/>
    <w:rsid w:val="00DF4B66"/>
    <w:rsid w:val="00DF5B29"/>
    <w:rsid w:val="00DF5E87"/>
    <w:rsid w:val="00DF5FE8"/>
    <w:rsid w:val="00DF63D6"/>
    <w:rsid w:val="00DF6D5E"/>
    <w:rsid w:val="00DF775E"/>
    <w:rsid w:val="00DF794D"/>
    <w:rsid w:val="00DF7C81"/>
    <w:rsid w:val="00DF7FB8"/>
    <w:rsid w:val="00E00004"/>
    <w:rsid w:val="00E001C2"/>
    <w:rsid w:val="00E00441"/>
    <w:rsid w:val="00E011F2"/>
    <w:rsid w:val="00E019C8"/>
    <w:rsid w:val="00E027BF"/>
    <w:rsid w:val="00E02D4B"/>
    <w:rsid w:val="00E02F8B"/>
    <w:rsid w:val="00E0330F"/>
    <w:rsid w:val="00E03A7E"/>
    <w:rsid w:val="00E044DE"/>
    <w:rsid w:val="00E04847"/>
    <w:rsid w:val="00E04EBC"/>
    <w:rsid w:val="00E04EDF"/>
    <w:rsid w:val="00E050AA"/>
    <w:rsid w:val="00E0568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E62"/>
    <w:rsid w:val="00E11557"/>
    <w:rsid w:val="00E11720"/>
    <w:rsid w:val="00E11729"/>
    <w:rsid w:val="00E122D3"/>
    <w:rsid w:val="00E126F4"/>
    <w:rsid w:val="00E1351B"/>
    <w:rsid w:val="00E1399D"/>
    <w:rsid w:val="00E13D99"/>
    <w:rsid w:val="00E13F66"/>
    <w:rsid w:val="00E14058"/>
    <w:rsid w:val="00E14916"/>
    <w:rsid w:val="00E149AA"/>
    <w:rsid w:val="00E14D55"/>
    <w:rsid w:val="00E150A6"/>
    <w:rsid w:val="00E15AA1"/>
    <w:rsid w:val="00E15B53"/>
    <w:rsid w:val="00E15B71"/>
    <w:rsid w:val="00E15DAE"/>
    <w:rsid w:val="00E17A75"/>
    <w:rsid w:val="00E17B8B"/>
    <w:rsid w:val="00E17C86"/>
    <w:rsid w:val="00E17D0E"/>
    <w:rsid w:val="00E17FC9"/>
    <w:rsid w:val="00E20908"/>
    <w:rsid w:val="00E212F1"/>
    <w:rsid w:val="00E21E37"/>
    <w:rsid w:val="00E2297F"/>
    <w:rsid w:val="00E22AC2"/>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3DB"/>
    <w:rsid w:val="00E30632"/>
    <w:rsid w:val="00E3137D"/>
    <w:rsid w:val="00E3153A"/>
    <w:rsid w:val="00E31733"/>
    <w:rsid w:val="00E317F1"/>
    <w:rsid w:val="00E31AE5"/>
    <w:rsid w:val="00E31B3B"/>
    <w:rsid w:val="00E31B7C"/>
    <w:rsid w:val="00E32037"/>
    <w:rsid w:val="00E32125"/>
    <w:rsid w:val="00E32637"/>
    <w:rsid w:val="00E3348D"/>
    <w:rsid w:val="00E3353F"/>
    <w:rsid w:val="00E34542"/>
    <w:rsid w:val="00E345BE"/>
    <w:rsid w:val="00E3472F"/>
    <w:rsid w:val="00E365D6"/>
    <w:rsid w:val="00E368E0"/>
    <w:rsid w:val="00E36FB8"/>
    <w:rsid w:val="00E373E8"/>
    <w:rsid w:val="00E37B14"/>
    <w:rsid w:val="00E40010"/>
    <w:rsid w:val="00E40133"/>
    <w:rsid w:val="00E403EB"/>
    <w:rsid w:val="00E40D08"/>
    <w:rsid w:val="00E40F5A"/>
    <w:rsid w:val="00E41594"/>
    <w:rsid w:val="00E42488"/>
    <w:rsid w:val="00E42A3D"/>
    <w:rsid w:val="00E43769"/>
    <w:rsid w:val="00E43803"/>
    <w:rsid w:val="00E43BCE"/>
    <w:rsid w:val="00E43DA8"/>
    <w:rsid w:val="00E44109"/>
    <w:rsid w:val="00E44C15"/>
    <w:rsid w:val="00E4542D"/>
    <w:rsid w:val="00E45749"/>
    <w:rsid w:val="00E4579A"/>
    <w:rsid w:val="00E45AC8"/>
    <w:rsid w:val="00E45F3A"/>
    <w:rsid w:val="00E4620D"/>
    <w:rsid w:val="00E469E9"/>
    <w:rsid w:val="00E47AC4"/>
    <w:rsid w:val="00E50B68"/>
    <w:rsid w:val="00E50CC2"/>
    <w:rsid w:val="00E529AE"/>
    <w:rsid w:val="00E52E4B"/>
    <w:rsid w:val="00E53127"/>
    <w:rsid w:val="00E53923"/>
    <w:rsid w:val="00E541C1"/>
    <w:rsid w:val="00E5421D"/>
    <w:rsid w:val="00E54790"/>
    <w:rsid w:val="00E552BD"/>
    <w:rsid w:val="00E5558B"/>
    <w:rsid w:val="00E55E2D"/>
    <w:rsid w:val="00E55FAF"/>
    <w:rsid w:val="00E56120"/>
    <w:rsid w:val="00E56830"/>
    <w:rsid w:val="00E56CB7"/>
    <w:rsid w:val="00E56E17"/>
    <w:rsid w:val="00E57A8D"/>
    <w:rsid w:val="00E60145"/>
    <w:rsid w:val="00E60B65"/>
    <w:rsid w:val="00E60F6C"/>
    <w:rsid w:val="00E6188E"/>
    <w:rsid w:val="00E61948"/>
    <w:rsid w:val="00E62D11"/>
    <w:rsid w:val="00E62D9D"/>
    <w:rsid w:val="00E630CF"/>
    <w:rsid w:val="00E63ACF"/>
    <w:rsid w:val="00E63DDA"/>
    <w:rsid w:val="00E64941"/>
    <w:rsid w:val="00E64E87"/>
    <w:rsid w:val="00E64EDE"/>
    <w:rsid w:val="00E64FDF"/>
    <w:rsid w:val="00E65D5F"/>
    <w:rsid w:val="00E666F9"/>
    <w:rsid w:val="00E66790"/>
    <w:rsid w:val="00E670BB"/>
    <w:rsid w:val="00E6796A"/>
    <w:rsid w:val="00E67B44"/>
    <w:rsid w:val="00E67CDD"/>
    <w:rsid w:val="00E67D2C"/>
    <w:rsid w:val="00E67E36"/>
    <w:rsid w:val="00E67E57"/>
    <w:rsid w:val="00E67F1C"/>
    <w:rsid w:val="00E70457"/>
    <w:rsid w:val="00E70A7F"/>
    <w:rsid w:val="00E715C9"/>
    <w:rsid w:val="00E71603"/>
    <w:rsid w:val="00E7163C"/>
    <w:rsid w:val="00E72079"/>
    <w:rsid w:val="00E73634"/>
    <w:rsid w:val="00E73EA1"/>
    <w:rsid w:val="00E7450D"/>
    <w:rsid w:val="00E749B2"/>
    <w:rsid w:val="00E74AF9"/>
    <w:rsid w:val="00E751B4"/>
    <w:rsid w:val="00E76676"/>
    <w:rsid w:val="00E767D6"/>
    <w:rsid w:val="00E7714E"/>
    <w:rsid w:val="00E7725A"/>
    <w:rsid w:val="00E77B89"/>
    <w:rsid w:val="00E77D46"/>
    <w:rsid w:val="00E80BD2"/>
    <w:rsid w:val="00E81914"/>
    <w:rsid w:val="00E81A7B"/>
    <w:rsid w:val="00E833F3"/>
    <w:rsid w:val="00E83412"/>
    <w:rsid w:val="00E8434F"/>
    <w:rsid w:val="00E8447E"/>
    <w:rsid w:val="00E848D0"/>
    <w:rsid w:val="00E84A61"/>
    <w:rsid w:val="00E84C52"/>
    <w:rsid w:val="00E84DED"/>
    <w:rsid w:val="00E85D1D"/>
    <w:rsid w:val="00E8646C"/>
    <w:rsid w:val="00E868C4"/>
    <w:rsid w:val="00E87167"/>
    <w:rsid w:val="00E872AD"/>
    <w:rsid w:val="00E874AD"/>
    <w:rsid w:val="00E87F4E"/>
    <w:rsid w:val="00E90428"/>
    <w:rsid w:val="00E90640"/>
    <w:rsid w:val="00E90A34"/>
    <w:rsid w:val="00E90D5C"/>
    <w:rsid w:val="00E910D7"/>
    <w:rsid w:val="00E914AB"/>
    <w:rsid w:val="00E91917"/>
    <w:rsid w:val="00E91BA6"/>
    <w:rsid w:val="00E91C9E"/>
    <w:rsid w:val="00E921C9"/>
    <w:rsid w:val="00E92519"/>
    <w:rsid w:val="00E9256C"/>
    <w:rsid w:val="00E927AC"/>
    <w:rsid w:val="00E929FB"/>
    <w:rsid w:val="00E930D7"/>
    <w:rsid w:val="00E93151"/>
    <w:rsid w:val="00E9353A"/>
    <w:rsid w:val="00E93E03"/>
    <w:rsid w:val="00E93ED5"/>
    <w:rsid w:val="00E940CC"/>
    <w:rsid w:val="00E9418D"/>
    <w:rsid w:val="00E94639"/>
    <w:rsid w:val="00E94857"/>
    <w:rsid w:val="00E94874"/>
    <w:rsid w:val="00E94A1F"/>
    <w:rsid w:val="00E95F9E"/>
    <w:rsid w:val="00E965BB"/>
    <w:rsid w:val="00E96728"/>
    <w:rsid w:val="00E96C19"/>
    <w:rsid w:val="00E96EE1"/>
    <w:rsid w:val="00E96F67"/>
    <w:rsid w:val="00E978B1"/>
    <w:rsid w:val="00E97BF9"/>
    <w:rsid w:val="00E97ED2"/>
    <w:rsid w:val="00EA030B"/>
    <w:rsid w:val="00EA0496"/>
    <w:rsid w:val="00EA0525"/>
    <w:rsid w:val="00EA08AB"/>
    <w:rsid w:val="00EA0D36"/>
    <w:rsid w:val="00EA1158"/>
    <w:rsid w:val="00EA1E6E"/>
    <w:rsid w:val="00EA228B"/>
    <w:rsid w:val="00EA2BC9"/>
    <w:rsid w:val="00EA3505"/>
    <w:rsid w:val="00EA3793"/>
    <w:rsid w:val="00EA3A9F"/>
    <w:rsid w:val="00EA3E60"/>
    <w:rsid w:val="00EA458D"/>
    <w:rsid w:val="00EA4DC5"/>
    <w:rsid w:val="00EA6E52"/>
    <w:rsid w:val="00EA762E"/>
    <w:rsid w:val="00EA793B"/>
    <w:rsid w:val="00EB0E05"/>
    <w:rsid w:val="00EB0E6A"/>
    <w:rsid w:val="00EB10FD"/>
    <w:rsid w:val="00EB14B4"/>
    <w:rsid w:val="00EB1F9A"/>
    <w:rsid w:val="00EB23D3"/>
    <w:rsid w:val="00EB2706"/>
    <w:rsid w:val="00EB4293"/>
    <w:rsid w:val="00EB4E94"/>
    <w:rsid w:val="00EB5040"/>
    <w:rsid w:val="00EB5220"/>
    <w:rsid w:val="00EB5672"/>
    <w:rsid w:val="00EB5A18"/>
    <w:rsid w:val="00EB5C33"/>
    <w:rsid w:val="00EB6203"/>
    <w:rsid w:val="00EB620B"/>
    <w:rsid w:val="00EB653F"/>
    <w:rsid w:val="00EB6831"/>
    <w:rsid w:val="00EB6DD7"/>
    <w:rsid w:val="00EB7D39"/>
    <w:rsid w:val="00EC0061"/>
    <w:rsid w:val="00EC044E"/>
    <w:rsid w:val="00EC0559"/>
    <w:rsid w:val="00EC0968"/>
    <w:rsid w:val="00EC09A6"/>
    <w:rsid w:val="00EC13F2"/>
    <w:rsid w:val="00EC1601"/>
    <w:rsid w:val="00EC16ED"/>
    <w:rsid w:val="00EC1B34"/>
    <w:rsid w:val="00EC1FA6"/>
    <w:rsid w:val="00EC205F"/>
    <w:rsid w:val="00EC20AE"/>
    <w:rsid w:val="00EC2BBA"/>
    <w:rsid w:val="00EC2FF4"/>
    <w:rsid w:val="00EC31E7"/>
    <w:rsid w:val="00EC3560"/>
    <w:rsid w:val="00EC3FC2"/>
    <w:rsid w:val="00EC48BB"/>
    <w:rsid w:val="00EC4B7A"/>
    <w:rsid w:val="00EC5610"/>
    <w:rsid w:val="00EC6A7D"/>
    <w:rsid w:val="00EC6B3E"/>
    <w:rsid w:val="00EC6EAB"/>
    <w:rsid w:val="00EC6EF4"/>
    <w:rsid w:val="00EC73CC"/>
    <w:rsid w:val="00EC7C1D"/>
    <w:rsid w:val="00EC7E85"/>
    <w:rsid w:val="00ED072C"/>
    <w:rsid w:val="00ED1083"/>
    <w:rsid w:val="00ED13D6"/>
    <w:rsid w:val="00ED1E8B"/>
    <w:rsid w:val="00ED21E0"/>
    <w:rsid w:val="00ED2F75"/>
    <w:rsid w:val="00ED352C"/>
    <w:rsid w:val="00ED373E"/>
    <w:rsid w:val="00ED3854"/>
    <w:rsid w:val="00ED479E"/>
    <w:rsid w:val="00ED495D"/>
    <w:rsid w:val="00ED4B7A"/>
    <w:rsid w:val="00ED4E41"/>
    <w:rsid w:val="00ED4ECF"/>
    <w:rsid w:val="00ED4FBC"/>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624"/>
    <w:rsid w:val="00EE2761"/>
    <w:rsid w:val="00EE2BCC"/>
    <w:rsid w:val="00EE3544"/>
    <w:rsid w:val="00EE3912"/>
    <w:rsid w:val="00EE3B61"/>
    <w:rsid w:val="00EE3C43"/>
    <w:rsid w:val="00EE3DA4"/>
    <w:rsid w:val="00EE42AD"/>
    <w:rsid w:val="00EE441F"/>
    <w:rsid w:val="00EE4551"/>
    <w:rsid w:val="00EE4AC9"/>
    <w:rsid w:val="00EE511A"/>
    <w:rsid w:val="00EE5251"/>
    <w:rsid w:val="00EE5280"/>
    <w:rsid w:val="00EE6E4E"/>
    <w:rsid w:val="00EE7BD0"/>
    <w:rsid w:val="00EF0109"/>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3C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419"/>
    <w:rsid w:val="00F00CF7"/>
    <w:rsid w:val="00F00DA4"/>
    <w:rsid w:val="00F011F7"/>
    <w:rsid w:val="00F01264"/>
    <w:rsid w:val="00F016CF"/>
    <w:rsid w:val="00F01EAB"/>
    <w:rsid w:val="00F0207F"/>
    <w:rsid w:val="00F030EE"/>
    <w:rsid w:val="00F037F3"/>
    <w:rsid w:val="00F03BB7"/>
    <w:rsid w:val="00F04174"/>
    <w:rsid w:val="00F041CC"/>
    <w:rsid w:val="00F0426D"/>
    <w:rsid w:val="00F05A38"/>
    <w:rsid w:val="00F05C1B"/>
    <w:rsid w:val="00F0602B"/>
    <w:rsid w:val="00F0619C"/>
    <w:rsid w:val="00F0657D"/>
    <w:rsid w:val="00F0676E"/>
    <w:rsid w:val="00F06F18"/>
    <w:rsid w:val="00F0711A"/>
    <w:rsid w:val="00F07929"/>
    <w:rsid w:val="00F07A72"/>
    <w:rsid w:val="00F1092A"/>
    <w:rsid w:val="00F10BDC"/>
    <w:rsid w:val="00F11613"/>
    <w:rsid w:val="00F118F4"/>
    <w:rsid w:val="00F11AA6"/>
    <w:rsid w:val="00F11D7C"/>
    <w:rsid w:val="00F12642"/>
    <w:rsid w:val="00F1266A"/>
    <w:rsid w:val="00F128AB"/>
    <w:rsid w:val="00F13610"/>
    <w:rsid w:val="00F13E3A"/>
    <w:rsid w:val="00F1435D"/>
    <w:rsid w:val="00F14630"/>
    <w:rsid w:val="00F15BD6"/>
    <w:rsid w:val="00F15F75"/>
    <w:rsid w:val="00F15F76"/>
    <w:rsid w:val="00F16D2E"/>
    <w:rsid w:val="00F179FB"/>
    <w:rsid w:val="00F17AD5"/>
    <w:rsid w:val="00F17C64"/>
    <w:rsid w:val="00F20311"/>
    <w:rsid w:val="00F20F85"/>
    <w:rsid w:val="00F21262"/>
    <w:rsid w:val="00F21AFC"/>
    <w:rsid w:val="00F22B1B"/>
    <w:rsid w:val="00F22F45"/>
    <w:rsid w:val="00F230F5"/>
    <w:rsid w:val="00F235C7"/>
    <w:rsid w:val="00F239B4"/>
    <w:rsid w:val="00F23FAC"/>
    <w:rsid w:val="00F24682"/>
    <w:rsid w:val="00F24767"/>
    <w:rsid w:val="00F24C79"/>
    <w:rsid w:val="00F25215"/>
    <w:rsid w:val="00F256A3"/>
    <w:rsid w:val="00F2585A"/>
    <w:rsid w:val="00F25C56"/>
    <w:rsid w:val="00F265D6"/>
    <w:rsid w:val="00F26643"/>
    <w:rsid w:val="00F2671C"/>
    <w:rsid w:val="00F26F90"/>
    <w:rsid w:val="00F26FA9"/>
    <w:rsid w:val="00F27425"/>
    <w:rsid w:val="00F277A2"/>
    <w:rsid w:val="00F277D3"/>
    <w:rsid w:val="00F27C8B"/>
    <w:rsid w:val="00F30434"/>
    <w:rsid w:val="00F308C3"/>
    <w:rsid w:val="00F317C6"/>
    <w:rsid w:val="00F317E8"/>
    <w:rsid w:val="00F3214F"/>
    <w:rsid w:val="00F3251C"/>
    <w:rsid w:val="00F326E4"/>
    <w:rsid w:val="00F32819"/>
    <w:rsid w:val="00F32C22"/>
    <w:rsid w:val="00F33184"/>
    <w:rsid w:val="00F334EC"/>
    <w:rsid w:val="00F33B09"/>
    <w:rsid w:val="00F33C01"/>
    <w:rsid w:val="00F3401F"/>
    <w:rsid w:val="00F3413E"/>
    <w:rsid w:val="00F34A05"/>
    <w:rsid w:val="00F34A42"/>
    <w:rsid w:val="00F34CD9"/>
    <w:rsid w:val="00F34E9A"/>
    <w:rsid w:val="00F3507D"/>
    <w:rsid w:val="00F35899"/>
    <w:rsid w:val="00F358FD"/>
    <w:rsid w:val="00F3605D"/>
    <w:rsid w:val="00F363EC"/>
    <w:rsid w:val="00F3651C"/>
    <w:rsid w:val="00F36544"/>
    <w:rsid w:val="00F365F3"/>
    <w:rsid w:val="00F3778E"/>
    <w:rsid w:val="00F37A2C"/>
    <w:rsid w:val="00F37C83"/>
    <w:rsid w:val="00F37CA5"/>
    <w:rsid w:val="00F40AC1"/>
    <w:rsid w:val="00F41A63"/>
    <w:rsid w:val="00F420FD"/>
    <w:rsid w:val="00F4231A"/>
    <w:rsid w:val="00F42746"/>
    <w:rsid w:val="00F4313C"/>
    <w:rsid w:val="00F43C6D"/>
    <w:rsid w:val="00F44094"/>
    <w:rsid w:val="00F44973"/>
    <w:rsid w:val="00F45BC7"/>
    <w:rsid w:val="00F45C44"/>
    <w:rsid w:val="00F461DC"/>
    <w:rsid w:val="00F46C37"/>
    <w:rsid w:val="00F47A33"/>
    <w:rsid w:val="00F507DF"/>
    <w:rsid w:val="00F50D86"/>
    <w:rsid w:val="00F5168C"/>
    <w:rsid w:val="00F51A35"/>
    <w:rsid w:val="00F52B53"/>
    <w:rsid w:val="00F52C58"/>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958"/>
    <w:rsid w:val="00F55A2B"/>
    <w:rsid w:val="00F55F1D"/>
    <w:rsid w:val="00F56061"/>
    <w:rsid w:val="00F562C0"/>
    <w:rsid w:val="00F5661B"/>
    <w:rsid w:val="00F56C11"/>
    <w:rsid w:val="00F570CC"/>
    <w:rsid w:val="00F570FA"/>
    <w:rsid w:val="00F57182"/>
    <w:rsid w:val="00F574D9"/>
    <w:rsid w:val="00F5752B"/>
    <w:rsid w:val="00F57779"/>
    <w:rsid w:val="00F57E9A"/>
    <w:rsid w:val="00F57F95"/>
    <w:rsid w:val="00F60792"/>
    <w:rsid w:val="00F60A58"/>
    <w:rsid w:val="00F6249B"/>
    <w:rsid w:val="00F62AF1"/>
    <w:rsid w:val="00F63165"/>
    <w:rsid w:val="00F635A5"/>
    <w:rsid w:val="00F637B2"/>
    <w:rsid w:val="00F63807"/>
    <w:rsid w:val="00F64361"/>
    <w:rsid w:val="00F644E1"/>
    <w:rsid w:val="00F645A9"/>
    <w:rsid w:val="00F65850"/>
    <w:rsid w:val="00F65C75"/>
    <w:rsid w:val="00F65E40"/>
    <w:rsid w:val="00F667EA"/>
    <w:rsid w:val="00F6688F"/>
    <w:rsid w:val="00F67122"/>
    <w:rsid w:val="00F6760F"/>
    <w:rsid w:val="00F70AF7"/>
    <w:rsid w:val="00F70C2E"/>
    <w:rsid w:val="00F71250"/>
    <w:rsid w:val="00F7164C"/>
    <w:rsid w:val="00F71EAB"/>
    <w:rsid w:val="00F723DE"/>
    <w:rsid w:val="00F72A4F"/>
    <w:rsid w:val="00F72AC4"/>
    <w:rsid w:val="00F72B12"/>
    <w:rsid w:val="00F72D10"/>
    <w:rsid w:val="00F73AE8"/>
    <w:rsid w:val="00F73C53"/>
    <w:rsid w:val="00F75B54"/>
    <w:rsid w:val="00F75DB6"/>
    <w:rsid w:val="00F7612B"/>
    <w:rsid w:val="00F76209"/>
    <w:rsid w:val="00F7641C"/>
    <w:rsid w:val="00F76770"/>
    <w:rsid w:val="00F768EB"/>
    <w:rsid w:val="00F76A60"/>
    <w:rsid w:val="00F7752A"/>
    <w:rsid w:val="00F77A19"/>
    <w:rsid w:val="00F77D45"/>
    <w:rsid w:val="00F802C4"/>
    <w:rsid w:val="00F80AE8"/>
    <w:rsid w:val="00F81028"/>
    <w:rsid w:val="00F81CC8"/>
    <w:rsid w:val="00F81D8B"/>
    <w:rsid w:val="00F81F53"/>
    <w:rsid w:val="00F823F0"/>
    <w:rsid w:val="00F82925"/>
    <w:rsid w:val="00F83937"/>
    <w:rsid w:val="00F83B6F"/>
    <w:rsid w:val="00F83BFA"/>
    <w:rsid w:val="00F83ECA"/>
    <w:rsid w:val="00F83EEA"/>
    <w:rsid w:val="00F841CC"/>
    <w:rsid w:val="00F84272"/>
    <w:rsid w:val="00F84971"/>
    <w:rsid w:val="00F84979"/>
    <w:rsid w:val="00F84EFA"/>
    <w:rsid w:val="00F8618F"/>
    <w:rsid w:val="00F86239"/>
    <w:rsid w:val="00F874F4"/>
    <w:rsid w:val="00F876F0"/>
    <w:rsid w:val="00F8779D"/>
    <w:rsid w:val="00F87999"/>
    <w:rsid w:val="00F900FF"/>
    <w:rsid w:val="00F90BAF"/>
    <w:rsid w:val="00F90D6A"/>
    <w:rsid w:val="00F91039"/>
    <w:rsid w:val="00F91993"/>
    <w:rsid w:val="00F91B86"/>
    <w:rsid w:val="00F91ED4"/>
    <w:rsid w:val="00F91EDB"/>
    <w:rsid w:val="00F92102"/>
    <w:rsid w:val="00F92958"/>
    <w:rsid w:val="00F92D4C"/>
    <w:rsid w:val="00F92E5B"/>
    <w:rsid w:val="00F930D4"/>
    <w:rsid w:val="00F9421C"/>
    <w:rsid w:val="00F947DB"/>
    <w:rsid w:val="00F949D9"/>
    <w:rsid w:val="00F9652F"/>
    <w:rsid w:val="00F968BE"/>
    <w:rsid w:val="00F96A3E"/>
    <w:rsid w:val="00F96A41"/>
    <w:rsid w:val="00F970DF"/>
    <w:rsid w:val="00F9712D"/>
    <w:rsid w:val="00F97918"/>
    <w:rsid w:val="00FA1E38"/>
    <w:rsid w:val="00FA1F14"/>
    <w:rsid w:val="00FA2355"/>
    <w:rsid w:val="00FA28E1"/>
    <w:rsid w:val="00FA2AEC"/>
    <w:rsid w:val="00FA3257"/>
    <w:rsid w:val="00FA3644"/>
    <w:rsid w:val="00FA36D1"/>
    <w:rsid w:val="00FA3823"/>
    <w:rsid w:val="00FA39BF"/>
    <w:rsid w:val="00FA4A6E"/>
    <w:rsid w:val="00FA4BEC"/>
    <w:rsid w:val="00FA4F4B"/>
    <w:rsid w:val="00FA5601"/>
    <w:rsid w:val="00FA5F93"/>
    <w:rsid w:val="00FA6137"/>
    <w:rsid w:val="00FA642E"/>
    <w:rsid w:val="00FA729A"/>
    <w:rsid w:val="00FA78C0"/>
    <w:rsid w:val="00FA7F17"/>
    <w:rsid w:val="00FB0D10"/>
    <w:rsid w:val="00FB1396"/>
    <w:rsid w:val="00FB1871"/>
    <w:rsid w:val="00FB1D49"/>
    <w:rsid w:val="00FB22E8"/>
    <w:rsid w:val="00FB2427"/>
    <w:rsid w:val="00FB3288"/>
    <w:rsid w:val="00FB32A7"/>
    <w:rsid w:val="00FB336E"/>
    <w:rsid w:val="00FB3884"/>
    <w:rsid w:val="00FB3A30"/>
    <w:rsid w:val="00FB67D3"/>
    <w:rsid w:val="00FB6C7F"/>
    <w:rsid w:val="00FB7865"/>
    <w:rsid w:val="00FC0214"/>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45D7"/>
    <w:rsid w:val="00FC4FA4"/>
    <w:rsid w:val="00FC56C5"/>
    <w:rsid w:val="00FC6132"/>
    <w:rsid w:val="00FC63B3"/>
    <w:rsid w:val="00FC6B02"/>
    <w:rsid w:val="00FC6CB5"/>
    <w:rsid w:val="00FC6D1B"/>
    <w:rsid w:val="00FC7A1C"/>
    <w:rsid w:val="00FD0280"/>
    <w:rsid w:val="00FD0AA5"/>
    <w:rsid w:val="00FD0AF7"/>
    <w:rsid w:val="00FD1665"/>
    <w:rsid w:val="00FD1B00"/>
    <w:rsid w:val="00FD2BB3"/>
    <w:rsid w:val="00FD2D50"/>
    <w:rsid w:val="00FD34A6"/>
    <w:rsid w:val="00FD34AE"/>
    <w:rsid w:val="00FD3642"/>
    <w:rsid w:val="00FD36BA"/>
    <w:rsid w:val="00FD396E"/>
    <w:rsid w:val="00FD4994"/>
    <w:rsid w:val="00FD5B90"/>
    <w:rsid w:val="00FD5BBC"/>
    <w:rsid w:val="00FD6283"/>
    <w:rsid w:val="00FD6DF2"/>
    <w:rsid w:val="00FD71B0"/>
    <w:rsid w:val="00FD7634"/>
    <w:rsid w:val="00FD79E5"/>
    <w:rsid w:val="00FE13DE"/>
    <w:rsid w:val="00FE1E49"/>
    <w:rsid w:val="00FE2C9D"/>
    <w:rsid w:val="00FE364D"/>
    <w:rsid w:val="00FE3D9B"/>
    <w:rsid w:val="00FE400C"/>
    <w:rsid w:val="00FE4B0D"/>
    <w:rsid w:val="00FE4C94"/>
    <w:rsid w:val="00FE6852"/>
    <w:rsid w:val="00FE6C38"/>
    <w:rsid w:val="00FE7D96"/>
    <w:rsid w:val="00FF07CD"/>
    <w:rsid w:val="00FF0C2B"/>
    <w:rsid w:val="00FF161A"/>
    <w:rsid w:val="00FF2014"/>
    <w:rsid w:val="00FF3AA6"/>
    <w:rsid w:val="00FF3FD9"/>
    <w:rsid w:val="00FF4234"/>
    <w:rsid w:val="00FF4652"/>
    <w:rsid w:val="00FF4667"/>
    <w:rsid w:val="00FF4672"/>
    <w:rsid w:val="00FF4B32"/>
    <w:rsid w:val="00FF4DC3"/>
    <w:rsid w:val="00FF4F78"/>
    <w:rsid w:val="00FF5021"/>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27D8D"/>
    <w:rPr>
      <w:rFonts w:ascii="Arial" w:hAnsi="Arial"/>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rsid w:val="00FD71B0"/>
    <w:pPr>
      <w:tabs>
        <w:tab w:val="center" w:pos="4320"/>
        <w:tab w:val="right" w:pos="8640"/>
      </w:tabs>
    </w:pPr>
  </w:style>
  <w:style w:type="paragraph" w:styleId="Footer">
    <w:name w:val="footer"/>
    <w:basedOn w:val="Normal"/>
    <w:rsid w:val="00FD71B0"/>
    <w:pPr>
      <w:tabs>
        <w:tab w:val="center" w:pos="4320"/>
        <w:tab w:val="right" w:pos="8640"/>
      </w:tabs>
    </w:pPr>
  </w:style>
  <w:style w:type="paragraph" w:styleId="TOC1">
    <w:name w:val="toc 1"/>
    <w:basedOn w:val="Normal"/>
    <w:next w:val="Normal"/>
    <w:autoRedefine/>
    <w:uiPriority w:val="39"/>
    <w:rsid w:val="00E15DAE"/>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paragraph" w:styleId="NoSpacing">
    <w:name w:val="No Spacing"/>
    <w:uiPriority w:val="1"/>
    <w:qFormat/>
    <w:rsid w:val="00D45773"/>
    <w:rPr>
      <w:rFonts w:asciiTheme="minorHAnsi" w:eastAsiaTheme="minorEastAsia" w:hAnsiTheme="minorHAnsi" w:cstheme="minorBidi"/>
      <w:sz w:val="22"/>
      <w:szCs w:val="22"/>
      <w:lang w:val="en-AU" w:eastAsia="en-AU"/>
    </w:rPr>
  </w:style>
  <w:style w:type="paragraph" w:customStyle="1" w:styleId="p1">
    <w:name w:val="p1"/>
    <w:basedOn w:val="Normal"/>
    <w:rsid w:val="00716E3F"/>
    <w:pPr>
      <w:shd w:val="clear" w:color="auto" w:fill="FFFFFF"/>
    </w:pPr>
    <w:rPr>
      <w:rFonts w:ascii="Menlo" w:hAnsi="Menlo" w:cs="Menlo"/>
      <w:color w:val="000000"/>
      <w:sz w:val="17"/>
      <w:szCs w:val="17"/>
      <w:lang w:val="en-GB" w:eastAsia="en-GB"/>
    </w:rPr>
  </w:style>
  <w:style w:type="paragraph" w:customStyle="1" w:styleId="p2">
    <w:name w:val="p2"/>
    <w:basedOn w:val="Normal"/>
    <w:rsid w:val="00716E3F"/>
    <w:pPr>
      <w:shd w:val="clear" w:color="auto" w:fill="FFFFFF"/>
    </w:pPr>
    <w:rPr>
      <w:rFonts w:ascii="Menlo" w:hAnsi="Menlo" w:cs="Menlo"/>
      <w:color w:val="FF3B1E"/>
      <w:sz w:val="17"/>
      <w:szCs w:val="17"/>
      <w:lang w:val="en-GB" w:eastAsia="en-GB"/>
    </w:rPr>
  </w:style>
  <w:style w:type="character" w:customStyle="1" w:styleId="s1">
    <w:name w:val="s1"/>
    <w:basedOn w:val="DefaultParagraphFont"/>
    <w:rsid w:val="00716E3F"/>
  </w:style>
  <w:style w:type="paragraph" w:customStyle="1" w:styleId="p3">
    <w:name w:val="p3"/>
    <w:basedOn w:val="Normal"/>
    <w:rsid w:val="00716E3F"/>
    <w:pPr>
      <w:shd w:val="clear" w:color="auto" w:fill="FFFFFF"/>
    </w:pPr>
    <w:rPr>
      <w:rFonts w:ascii="Menlo" w:hAnsi="Menlo" w:cs="Menlo"/>
      <w:color w:val="000000"/>
      <w:sz w:val="17"/>
      <w:szCs w:val="17"/>
      <w:lang w:val="en-GB" w:eastAsia="en-GB"/>
    </w:rPr>
  </w:style>
  <w:style w:type="character" w:customStyle="1" w:styleId="s2">
    <w:name w:val="s2"/>
    <w:basedOn w:val="DefaultParagraphFont"/>
    <w:rsid w:val="00716E3F"/>
    <w:rPr>
      <w:color w:val="000000"/>
    </w:rPr>
  </w:style>
  <w:style w:type="character" w:styleId="UnresolvedMention">
    <w:name w:val="Unresolved Mention"/>
    <w:basedOn w:val="DefaultParagraphFont"/>
    <w:rsid w:val="001532F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36808008">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47057324">
      <w:bodyDiv w:val="1"/>
      <w:marLeft w:val="0"/>
      <w:marRight w:val="0"/>
      <w:marTop w:val="0"/>
      <w:marBottom w:val="0"/>
      <w:divBdr>
        <w:top w:val="none" w:sz="0" w:space="0" w:color="auto"/>
        <w:left w:val="none" w:sz="0" w:space="0" w:color="auto"/>
        <w:bottom w:val="none" w:sz="0" w:space="0" w:color="auto"/>
        <w:right w:val="none" w:sz="0" w:space="0" w:color="auto"/>
      </w:divBdr>
    </w:div>
    <w:div w:id="701636664">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0728838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09671669">
      <w:bodyDiv w:val="1"/>
      <w:marLeft w:val="0"/>
      <w:marRight w:val="0"/>
      <w:marTop w:val="0"/>
      <w:marBottom w:val="0"/>
      <w:divBdr>
        <w:top w:val="none" w:sz="0" w:space="0" w:color="auto"/>
        <w:left w:val="none" w:sz="0" w:space="0" w:color="auto"/>
        <w:bottom w:val="none" w:sz="0" w:space="0" w:color="auto"/>
        <w:right w:val="none" w:sz="0" w:space="0" w:color="auto"/>
      </w:divBdr>
      <w:divsChild>
        <w:div w:id="1660956710">
          <w:marLeft w:val="331"/>
          <w:marRight w:val="0"/>
          <w:marTop w:val="288"/>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91651862">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39031479">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32415087">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cloud.skytap.com/templates?query=name%3ATREFde0001*" TargetMode="External"/><Relationship Id="rId42" Type="http://schemas.openxmlformats.org/officeDocument/2006/relationships/hyperlink" Target="https://igiva.iamlab.ibm.com:9443/" TargetMode="External"/><Relationship Id="rId47" Type="http://schemas.openxmlformats.org/officeDocument/2006/relationships/image" Target="media/image30.png"/><Relationship Id="rId63" Type="http://schemas.openxmlformats.org/officeDocument/2006/relationships/hyperlink" Target="https://communities.vmware.com/thread/464586?start=0&amp;tstart=0" TargetMode="External"/><Relationship Id="rId68" Type="http://schemas.openxmlformats.org/officeDocument/2006/relationships/image" Target="media/image49.png"/><Relationship Id="rId84" Type="http://schemas.openxmlformats.org/officeDocument/2006/relationships/image" Target="media/image61.png"/><Relationship Id="rId89" Type="http://schemas.openxmlformats.org/officeDocument/2006/relationships/image" Target="media/image63.png"/><Relationship Id="rId16" Type="http://schemas.openxmlformats.org/officeDocument/2006/relationships/hyperlink" Target="https://kb.vmware.com/selfservice/microsites/search.do?language=en_US&amp;cmd=displayKC&amp;externalId=1026510" TargetMode="External"/><Relationship Id="rId11" Type="http://schemas.openxmlformats.org/officeDocument/2006/relationships/image" Target="media/image2.tiff"/><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igiva.iamlab.ibm.com:9443/login" TargetMode="External"/><Relationship Id="rId79" Type="http://schemas.openxmlformats.org/officeDocument/2006/relationships/image" Target="media/image57.pn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hyperlink" Target="https://labs.edu.ihost.com/5002253.s1/abcd"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https://communities.vmware.com/thread/464586?start=0&amp;tstart=0" TargetMode="External"/><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0.png"/><Relationship Id="rId88" Type="http://schemas.openxmlformats.org/officeDocument/2006/relationships/hyperlink" Target="https://cloudblogs.microsoft.com/enterprisemobility/2017/11/28/new-remote-desktop-app-for-macos-available-in-the-app-store/" TargetMode="External"/><Relationship Id="rId91" Type="http://schemas.openxmlformats.org/officeDocument/2006/relationships/image" Target="media/image65.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tiff"/><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mailto:igi@igi.ibm.com" TargetMode="External"/><Relationship Id="rId81" Type="http://schemas.openxmlformats.org/officeDocument/2006/relationships/hyperlink" Target="mailto:pwhiteman@igi.ibm.com" TargetMode="External"/><Relationship Id="rId86" Type="http://schemas.openxmlformats.org/officeDocument/2006/relationships/hyperlink" Target="mailto:pwhiteman@igi.ibm.com" TargetMode="External"/><Relationship Id="rId94"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davidedw@au1.ibm.com)" TargetMode="External"/><Relationship Id="rId13" Type="http://schemas.openxmlformats.org/officeDocument/2006/relationships/hyperlink" Target="https://ibm.box.com/v/IGI-TrainingVM" TargetMode="External"/><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6.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file:///D:\ISAM\templates\white%20paper\www.ibm.com\legal\copytrade.shtml" TargetMode="External"/><Relationship Id="rId2" Type="http://schemas.openxmlformats.org/officeDocument/2006/relationships/customXml" Target="../customXml/item2.xml"/><Relationship Id="rId29" Type="http://schemas.openxmlformats.org/officeDocument/2006/relationships/hyperlink" Target="https://ibm.biz/scsportal" TargetMode="External"/><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hyperlink" Target="https://igi.iamlab.ibm.com:9343" TargetMode="External"/><Relationship Id="rId66" Type="http://schemas.openxmlformats.org/officeDocument/2006/relationships/image" Target="media/image47.png"/><Relationship Id="rId87" Type="http://schemas.openxmlformats.org/officeDocument/2006/relationships/hyperlink" Target="https://itunes.apple.com/us/app/microsoft-remote-desktop/id1295203466?mt=12" TargetMode="External"/><Relationship Id="rId61" Type="http://schemas.openxmlformats.org/officeDocument/2006/relationships/image" Target="media/image44.png"/><Relationship Id="rId82" Type="http://schemas.openxmlformats.org/officeDocument/2006/relationships/image" Target="media/image59.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hyperlink" Target="https://ibm.biz/scsportal" TargetMode="Externa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hyperlink" Target="mailto:pwhiteman@igi.ibm.com"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66.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6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55F510-929D-7C4F-8E7B-D69D59927377}">
  <ds:schemaRefs>
    <ds:schemaRef ds:uri="http://schemas.openxmlformats.org/officeDocument/2006/bibliography"/>
  </ds:schemaRefs>
</ds:datastoreItem>
</file>

<file path=customXml/itemProps2.xml><?xml version="1.0" encoding="utf-8"?>
<ds:datastoreItem xmlns:ds="http://schemas.openxmlformats.org/officeDocument/2006/customXml" ds:itemID="{07861E35-AE13-A84B-8C8B-AA2F32A08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C:\Users\IBM_ADMIN\AppData\Roaming\Microsoft\Templates\SGD_IBM.dot</Template>
  <TotalTime>88</TotalTime>
  <Pages>62</Pages>
  <Words>12520</Words>
  <Characters>71366</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83719</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David Edwards</cp:lastModifiedBy>
  <cp:revision>15</cp:revision>
  <cp:lastPrinted>2017-02-02T09:54:00Z</cp:lastPrinted>
  <dcterms:created xsi:type="dcterms:W3CDTF">2018-04-17T00:50:00Z</dcterms:created>
  <dcterms:modified xsi:type="dcterms:W3CDTF">2018-10-30T02:41:00Z</dcterms:modified>
</cp:coreProperties>
</file>