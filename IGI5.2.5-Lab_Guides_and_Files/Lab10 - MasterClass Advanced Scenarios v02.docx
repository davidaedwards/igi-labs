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BA20440" w14:textId="77777777" w:rsidR="00C165FE" w:rsidRDefault="00C165FE" w:rsidP="004F2622"/>
    <w:p w14:paraId="7189EF5A" w14:textId="77777777" w:rsidR="00A13FB2" w:rsidRDefault="00A13FB2" w:rsidP="004F2622"/>
    <w:p w14:paraId="53B0434F" w14:textId="77777777" w:rsidR="00A13FB2" w:rsidRDefault="00A13FB2" w:rsidP="004F2622"/>
    <w:p w14:paraId="2C131208" w14:textId="77777777" w:rsidR="00A13FB2" w:rsidRDefault="00A13FB2" w:rsidP="004F2622"/>
    <w:p w14:paraId="72A778B2" w14:textId="77777777" w:rsidR="00A13FB2" w:rsidRDefault="00A13FB2" w:rsidP="004F2622"/>
    <w:p w14:paraId="1DCE42EC" w14:textId="77777777" w:rsidR="00812B9B" w:rsidRDefault="00812B9B" w:rsidP="004F2622"/>
    <w:p w14:paraId="0CEA0DC3" w14:textId="77777777" w:rsidR="00812B9B" w:rsidRDefault="00812B9B" w:rsidP="004F2622"/>
    <w:p w14:paraId="0A1EA3E5" w14:textId="77777777" w:rsidR="00812B9B" w:rsidRDefault="00812B9B" w:rsidP="004F2622"/>
    <w:p w14:paraId="5482488E" w14:textId="77777777" w:rsidR="004851CD" w:rsidRDefault="004851CD" w:rsidP="004F2622"/>
    <w:p w14:paraId="25264A8D" w14:textId="5FB9E83E" w:rsidR="00FB32A7" w:rsidRDefault="007D38F0" w:rsidP="004F2622">
      <w:pPr>
        <w:pStyle w:val="DocTitle"/>
        <w:ind w:left="-900"/>
        <w:jc w:val="right"/>
        <w:rPr>
          <w:b/>
          <w:smallCaps/>
          <w:sz w:val="56"/>
          <w:szCs w:val="56"/>
        </w:rPr>
      </w:pPr>
      <w:r w:rsidRPr="00257214">
        <w:rPr>
          <w:b/>
          <w:smallCaps/>
          <w:sz w:val="56"/>
          <w:szCs w:val="56"/>
        </w:rPr>
        <w:t xml:space="preserve">IBM </w:t>
      </w:r>
      <w:r w:rsidR="000E39B4" w:rsidRPr="00257214">
        <w:rPr>
          <w:b/>
          <w:smallCaps/>
          <w:sz w:val="56"/>
          <w:szCs w:val="56"/>
        </w:rPr>
        <w:t xml:space="preserve">Security </w:t>
      </w:r>
      <w:r w:rsidR="00D45773">
        <w:rPr>
          <w:b/>
          <w:smallCaps/>
          <w:sz w:val="56"/>
          <w:szCs w:val="56"/>
        </w:rPr>
        <w:t>Identity Governance</w:t>
      </w:r>
    </w:p>
    <w:p w14:paraId="12FF1AF5" w14:textId="7A0F780C" w:rsidR="00D45773" w:rsidRPr="00257214" w:rsidRDefault="00D45773" w:rsidP="004F2622">
      <w:pPr>
        <w:pStyle w:val="DocTitle"/>
        <w:ind w:left="-900"/>
        <w:jc w:val="right"/>
        <w:rPr>
          <w:b/>
          <w:smallCaps/>
          <w:sz w:val="56"/>
          <w:szCs w:val="56"/>
        </w:rPr>
      </w:pPr>
      <w:r>
        <w:rPr>
          <w:b/>
          <w:smallCaps/>
          <w:sz w:val="56"/>
          <w:szCs w:val="56"/>
        </w:rPr>
        <w:t>And Intelligence</w:t>
      </w:r>
    </w:p>
    <w:p w14:paraId="4906CA54" w14:textId="77777777" w:rsidR="000E39B4" w:rsidRDefault="000E39B4" w:rsidP="004F2622">
      <w:pPr>
        <w:pStyle w:val="DocTitle"/>
        <w:ind w:left="-900"/>
        <w:jc w:val="right"/>
        <w:rPr>
          <w:b/>
          <w:smallCaps/>
          <w:sz w:val="40"/>
        </w:rPr>
      </w:pPr>
    </w:p>
    <w:p w14:paraId="248CE0D1" w14:textId="77777777" w:rsidR="007D38F0" w:rsidRPr="00A13FB2" w:rsidRDefault="007D38F0" w:rsidP="004F2622">
      <w:pPr>
        <w:pStyle w:val="DocTitle"/>
        <w:ind w:left="-900"/>
        <w:jc w:val="right"/>
        <w:rPr>
          <w:b/>
          <w:smallCaps/>
          <w:sz w:val="40"/>
        </w:rPr>
      </w:pPr>
    </w:p>
    <w:p w14:paraId="706EF76F" w14:textId="77777777" w:rsidR="00985422" w:rsidRDefault="004D4B7D" w:rsidP="004F2622">
      <w:pPr>
        <w:pStyle w:val="DocTitle"/>
        <w:jc w:val="right"/>
        <w:rPr>
          <w:b/>
          <w:sz w:val="44"/>
          <w:szCs w:val="48"/>
        </w:rPr>
      </w:pPr>
      <w:r>
        <w:rPr>
          <w:b/>
          <w:sz w:val="44"/>
          <w:szCs w:val="48"/>
        </w:rPr>
        <w:t>Advanced Scenario Labs</w:t>
      </w:r>
      <w:r w:rsidR="00A45C36">
        <w:rPr>
          <w:b/>
          <w:sz w:val="44"/>
          <w:szCs w:val="48"/>
        </w:rPr>
        <w:t xml:space="preserve"> (Lab</w:t>
      </w:r>
      <w:r w:rsidR="00985422">
        <w:rPr>
          <w:b/>
          <w:sz w:val="44"/>
          <w:szCs w:val="48"/>
        </w:rPr>
        <w:t>10</w:t>
      </w:r>
      <w:r w:rsidR="00A45C36">
        <w:rPr>
          <w:b/>
          <w:sz w:val="44"/>
          <w:szCs w:val="48"/>
        </w:rPr>
        <w:t>)</w:t>
      </w:r>
      <w:r w:rsidR="00985422">
        <w:rPr>
          <w:b/>
          <w:sz w:val="44"/>
          <w:szCs w:val="48"/>
        </w:rPr>
        <w:t xml:space="preserve"> </w:t>
      </w:r>
    </w:p>
    <w:p w14:paraId="64843587" w14:textId="7585A3A3" w:rsidR="00190C83" w:rsidRDefault="00985422" w:rsidP="004F2622">
      <w:pPr>
        <w:pStyle w:val="DocTitle"/>
        <w:jc w:val="right"/>
        <w:rPr>
          <w:b/>
          <w:sz w:val="44"/>
          <w:szCs w:val="48"/>
        </w:rPr>
      </w:pPr>
      <w:r>
        <w:rPr>
          <w:b/>
          <w:sz w:val="44"/>
          <w:szCs w:val="48"/>
        </w:rPr>
        <w:t xml:space="preserve">for the </w:t>
      </w:r>
      <w:proofErr w:type="spellStart"/>
      <w:r>
        <w:rPr>
          <w:b/>
          <w:sz w:val="44"/>
          <w:szCs w:val="48"/>
        </w:rPr>
        <w:t>MasterSkills</w:t>
      </w:r>
      <w:proofErr w:type="spellEnd"/>
      <w:r>
        <w:rPr>
          <w:b/>
          <w:sz w:val="44"/>
          <w:szCs w:val="48"/>
        </w:rPr>
        <w:t xml:space="preserve"> </w:t>
      </w:r>
      <w:r w:rsidR="00875A48">
        <w:rPr>
          <w:b/>
          <w:sz w:val="44"/>
          <w:szCs w:val="48"/>
        </w:rPr>
        <w:t>Classes</w:t>
      </w:r>
    </w:p>
    <w:p w14:paraId="4B9985C5" w14:textId="735A1BF5" w:rsidR="000E39B4" w:rsidRPr="00A450CC" w:rsidRDefault="000E39B4" w:rsidP="004F2622">
      <w:pPr>
        <w:pStyle w:val="DocTitle"/>
        <w:jc w:val="right"/>
        <w:rPr>
          <w:b/>
          <w:sz w:val="28"/>
          <w:szCs w:val="48"/>
        </w:rPr>
      </w:pPr>
    </w:p>
    <w:p w14:paraId="5BADBA38" w14:textId="412C3AD8" w:rsidR="00F0207F" w:rsidRDefault="00D45773" w:rsidP="004F2622">
      <w:pPr>
        <w:pStyle w:val="DocTitle"/>
        <w:jc w:val="right"/>
        <w:rPr>
          <w:b/>
          <w:sz w:val="36"/>
          <w:szCs w:val="36"/>
        </w:rPr>
      </w:pPr>
      <w:r>
        <w:rPr>
          <w:b/>
          <w:sz w:val="36"/>
          <w:szCs w:val="36"/>
        </w:rPr>
        <w:t>5.2.</w:t>
      </w:r>
      <w:r w:rsidR="00875A48">
        <w:rPr>
          <w:b/>
          <w:sz w:val="36"/>
          <w:szCs w:val="36"/>
        </w:rPr>
        <w:t>5</w:t>
      </w:r>
    </w:p>
    <w:p w14:paraId="32CDE683" w14:textId="77777777" w:rsidR="00666E2A" w:rsidRDefault="00666E2A" w:rsidP="004F2622">
      <w:pPr>
        <w:pStyle w:val="DocTitle"/>
        <w:jc w:val="left"/>
        <w:rPr>
          <w:b/>
          <w:i/>
          <w:color w:val="0070C0"/>
          <w:sz w:val="36"/>
        </w:rPr>
      </w:pPr>
    </w:p>
    <w:p w14:paraId="20110636" w14:textId="77777777" w:rsidR="00DB34CA" w:rsidRDefault="00DB34CA" w:rsidP="004F2622">
      <w:pPr>
        <w:pStyle w:val="DocTitle"/>
        <w:jc w:val="left"/>
        <w:rPr>
          <w:b/>
          <w:i/>
          <w:color w:val="0070C0"/>
          <w:sz w:val="36"/>
        </w:rPr>
      </w:pPr>
    </w:p>
    <w:p w14:paraId="4827F832" w14:textId="77777777" w:rsidR="00DB34CA" w:rsidRDefault="00DB34CA" w:rsidP="004F2622"/>
    <w:p w14:paraId="406960F1" w14:textId="77777777" w:rsidR="00DB34CA" w:rsidRDefault="00DB34CA" w:rsidP="004F2622"/>
    <w:p w14:paraId="25B8E208" w14:textId="77777777" w:rsidR="00DB34CA" w:rsidRDefault="00DB34CA" w:rsidP="004F2622"/>
    <w:p w14:paraId="06D00D5A" w14:textId="03D4EAB4" w:rsidR="00A97B4B" w:rsidRDefault="00D45773" w:rsidP="004F2622">
      <w:pPr>
        <w:spacing w:line="276" w:lineRule="auto"/>
        <w:jc w:val="right"/>
        <w:rPr>
          <w:b/>
          <w:color w:val="0070C0"/>
          <w:sz w:val="24"/>
        </w:rPr>
      </w:pPr>
      <w:r>
        <w:rPr>
          <w:b/>
          <w:color w:val="0070C0"/>
          <w:sz w:val="24"/>
        </w:rPr>
        <w:t>David Edwards</w:t>
      </w:r>
    </w:p>
    <w:p w14:paraId="7A59E94B" w14:textId="77777777" w:rsidR="00CC7289" w:rsidRDefault="00CC7289" w:rsidP="00D45773">
      <w:pPr>
        <w:spacing w:line="276" w:lineRule="auto"/>
        <w:rPr>
          <w:b/>
          <w:color w:val="0070C0"/>
          <w:sz w:val="24"/>
        </w:rPr>
      </w:pPr>
    </w:p>
    <w:p w14:paraId="6657E6F1" w14:textId="4878C33C" w:rsidR="0012652D" w:rsidRDefault="000E39B4" w:rsidP="004F2622">
      <w:pPr>
        <w:spacing w:line="276" w:lineRule="auto"/>
        <w:jc w:val="right"/>
        <w:rPr>
          <w:color w:val="0070C0"/>
          <w:sz w:val="24"/>
        </w:rPr>
      </w:pPr>
      <w:r w:rsidRPr="00DB34CA">
        <w:rPr>
          <w:color w:val="0070C0"/>
          <w:sz w:val="24"/>
        </w:rPr>
        <w:t>Version</w:t>
      </w:r>
      <w:r w:rsidR="00B132F0" w:rsidRPr="00DB34CA">
        <w:rPr>
          <w:color w:val="0070C0"/>
          <w:sz w:val="24"/>
        </w:rPr>
        <w:t xml:space="preserve"> </w:t>
      </w:r>
      <w:r w:rsidR="00893488">
        <w:rPr>
          <w:color w:val="0070C0"/>
          <w:sz w:val="24"/>
        </w:rPr>
        <w:t>0.</w:t>
      </w:r>
      <w:r w:rsidR="00875A48">
        <w:rPr>
          <w:color w:val="0070C0"/>
          <w:sz w:val="24"/>
        </w:rPr>
        <w:t>2</w:t>
      </w:r>
    </w:p>
    <w:p w14:paraId="55439FC3" w14:textId="0B8DB210" w:rsidR="00940046" w:rsidRPr="00DB34CA" w:rsidRDefault="00706CDE" w:rsidP="004F2622">
      <w:pPr>
        <w:spacing w:line="276" w:lineRule="auto"/>
        <w:jc w:val="right"/>
        <w:rPr>
          <w:color w:val="0070C0"/>
          <w:sz w:val="24"/>
        </w:rPr>
      </w:pPr>
      <w:r w:rsidRPr="00DB34CA">
        <w:rPr>
          <w:color w:val="0070C0"/>
          <w:sz w:val="24"/>
        </w:rPr>
        <w:t xml:space="preserve"> </w:t>
      </w:r>
      <w:r w:rsidR="00875A48">
        <w:rPr>
          <w:color w:val="0070C0"/>
          <w:sz w:val="24"/>
        </w:rPr>
        <w:t>March</w:t>
      </w:r>
      <w:r w:rsidR="0035628B">
        <w:rPr>
          <w:color w:val="0070C0"/>
          <w:sz w:val="24"/>
        </w:rPr>
        <w:t xml:space="preserve"> </w:t>
      </w:r>
      <w:r w:rsidR="00B132F0" w:rsidRPr="00DB34CA">
        <w:rPr>
          <w:color w:val="0070C0"/>
          <w:sz w:val="24"/>
        </w:rPr>
        <w:t>201</w:t>
      </w:r>
      <w:r w:rsidR="00875A48">
        <w:rPr>
          <w:color w:val="0070C0"/>
          <w:sz w:val="24"/>
        </w:rPr>
        <w:t>9</w:t>
      </w:r>
    </w:p>
    <w:p w14:paraId="1E54F17B" w14:textId="7E004AAC" w:rsidR="00940046" w:rsidRPr="00DB34CA" w:rsidRDefault="00D45773" w:rsidP="004F2622">
      <w:pPr>
        <w:pageBreakBefore/>
        <w:rPr>
          <w:b/>
          <w:bCs/>
          <w:sz w:val="32"/>
          <w:szCs w:val="32"/>
        </w:rPr>
      </w:pPr>
      <w:r>
        <w:rPr>
          <w:b/>
          <w:bCs/>
          <w:sz w:val="32"/>
          <w:szCs w:val="32"/>
        </w:rPr>
        <w:lastRenderedPageBreak/>
        <w:t>Document Purpose</w:t>
      </w:r>
    </w:p>
    <w:p w14:paraId="3BC0B5E7" w14:textId="77777777" w:rsidR="00940046" w:rsidRDefault="00940046" w:rsidP="004F2622"/>
    <w:p w14:paraId="6FE5618A" w14:textId="445BC19B" w:rsidR="00D45773" w:rsidRDefault="00D45773" w:rsidP="00D45773">
      <w:r>
        <w:t>Th</w:t>
      </w:r>
      <w:r w:rsidR="00A45C36">
        <w:t>is document provides the instructions for running the labs</w:t>
      </w:r>
      <w:r w:rsidR="003C2E08">
        <w:t xml:space="preserve"> </w:t>
      </w:r>
      <w:r w:rsidR="004D4B7D">
        <w:t xml:space="preserve">for the advanced scenarios for the 2018 </w:t>
      </w:r>
      <w:proofErr w:type="spellStart"/>
      <w:r w:rsidR="00985422">
        <w:t>MasterSkills</w:t>
      </w:r>
      <w:proofErr w:type="spellEnd"/>
      <w:r w:rsidR="00985422">
        <w:t xml:space="preserve"> University – IGI Track</w:t>
      </w:r>
      <w:r w:rsidR="00A45C36">
        <w:t>.</w:t>
      </w:r>
    </w:p>
    <w:p w14:paraId="4DDBD023" w14:textId="77777777" w:rsidR="00D45773" w:rsidRDefault="00D45773" w:rsidP="00D45773"/>
    <w:p w14:paraId="04CCA2DD" w14:textId="77777777" w:rsidR="00D45773" w:rsidRDefault="00D45773" w:rsidP="00D45773">
      <w:r>
        <w:t>For any comments/corrections, please contact David Edwards (</w:t>
      </w:r>
      <w:hyperlink r:id="rId9" w:history="1">
        <w:r w:rsidRPr="00C92177">
          <w:rPr>
            <w:rStyle w:val="Hyperlink"/>
          </w:rPr>
          <w:t>davidedw@au1.ibm.com)</w:t>
        </w:r>
      </w:hyperlink>
      <w:r>
        <w:t>.</w:t>
      </w:r>
    </w:p>
    <w:p w14:paraId="6CE4944D" w14:textId="77777777" w:rsidR="00D45773" w:rsidRDefault="00D45773" w:rsidP="004F2622"/>
    <w:p w14:paraId="27F1A223" w14:textId="3E43D285" w:rsidR="002C713A" w:rsidRDefault="002C713A" w:rsidP="004F2622">
      <w:pPr>
        <w:rPr>
          <w:b/>
          <w:sz w:val="32"/>
        </w:rPr>
      </w:pPr>
      <w:r>
        <w:rPr>
          <w:b/>
          <w:sz w:val="32"/>
        </w:rPr>
        <w:t>Document Conventions</w:t>
      </w:r>
    </w:p>
    <w:p w14:paraId="7BE5E9B6" w14:textId="0A9365C3" w:rsidR="002C713A" w:rsidRDefault="002C713A" w:rsidP="002C713A">
      <w:r>
        <w:t>The following conventions are used in this document:</w:t>
      </w:r>
    </w:p>
    <w:p w14:paraId="4F8D1C88" w14:textId="77777777" w:rsidR="001E375E" w:rsidRDefault="001E375E" w:rsidP="002C713A"/>
    <w:p w14:paraId="182C0875" w14:textId="371F7778" w:rsidR="001E375E" w:rsidRDefault="001E375E" w:rsidP="000E7438">
      <w:pPr>
        <w:pStyle w:val="ListParagraph"/>
        <w:numPr>
          <w:ilvl w:val="0"/>
          <w:numId w:val="4"/>
        </w:numPr>
        <w:spacing w:after="160" w:line="259" w:lineRule="auto"/>
      </w:pPr>
      <w:r>
        <w:t>A step to be performed by the student.</w:t>
      </w:r>
    </w:p>
    <w:p w14:paraId="7ABEF394" w14:textId="499A14DE" w:rsidR="002C713A" w:rsidRDefault="001E375E" w:rsidP="001E375E">
      <w:pPr>
        <w:pStyle w:val="Note"/>
      </w:pPr>
      <w:r>
        <w:t>A note, some special information or warning.</w:t>
      </w:r>
    </w:p>
    <w:p w14:paraId="479F9111" w14:textId="77777777" w:rsidR="001E375E" w:rsidRDefault="001E375E" w:rsidP="001E375E"/>
    <w:p w14:paraId="26433117" w14:textId="133A88D2" w:rsidR="002C713A" w:rsidRDefault="001E375E" w:rsidP="001E375E">
      <w:pPr>
        <w:pStyle w:val="Code"/>
        <w:ind w:left="284"/>
      </w:pPr>
      <w:r>
        <w:t>A piece of code</w:t>
      </w:r>
    </w:p>
    <w:p w14:paraId="4D3702DF" w14:textId="77777777" w:rsidR="001E375E" w:rsidRDefault="001E375E" w:rsidP="001E375E"/>
    <w:p w14:paraId="02F0FE3C" w14:textId="1AB39599" w:rsidR="00254153" w:rsidRDefault="001E375E" w:rsidP="001E375E">
      <w:r>
        <w:t>Normal paragraph font is used for general information.</w:t>
      </w:r>
      <w:r w:rsidR="001A4F62">
        <w:t xml:space="preserve"> </w:t>
      </w:r>
      <w:r w:rsidR="001A4F62" w:rsidRPr="001A4F62">
        <w:rPr>
          <w:b/>
        </w:rPr>
        <w:t>Bold</w:t>
      </w:r>
      <w:r w:rsidR="001A4F62">
        <w:t xml:space="preserve"> is used to highlight something in an instruction, like a command or menu selection.</w:t>
      </w:r>
    </w:p>
    <w:p w14:paraId="6483A68E" w14:textId="77777777" w:rsidR="00254153" w:rsidRDefault="00254153" w:rsidP="001E375E"/>
    <w:p w14:paraId="299977F8" w14:textId="1891A0BC" w:rsidR="00254153" w:rsidRDefault="00254153" w:rsidP="001E375E">
      <w:r>
        <w:t>The term “IGI” is used to refer to IBM Security Identity Governance and Intelligence.</w:t>
      </w:r>
    </w:p>
    <w:p w14:paraId="6B8CF720" w14:textId="77777777" w:rsidR="001E375E" w:rsidRDefault="001E375E" w:rsidP="001E375E"/>
    <w:p w14:paraId="181A3826" w14:textId="40E8CC1E" w:rsidR="00D45773" w:rsidRPr="00D45773" w:rsidRDefault="00D45773" w:rsidP="004F2622">
      <w:pPr>
        <w:rPr>
          <w:b/>
          <w:sz w:val="32"/>
        </w:rPr>
      </w:pPr>
      <w:r w:rsidRPr="00D45773">
        <w:rPr>
          <w:b/>
          <w:sz w:val="32"/>
        </w:rPr>
        <w:t>Document Control</w:t>
      </w:r>
    </w:p>
    <w:p w14:paraId="6B0F3DED" w14:textId="77777777" w:rsidR="00940046" w:rsidRDefault="00940046" w:rsidP="004F2622"/>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58"/>
        <w:gridCol w:w="992"/>
        <w:gridCol w:w="1700"/>
        <w:gridCol w:w="5378"/>
      </w:tblGrid>
      <w:tr w:rsidR="00940046" w:rsidRPr="00777A19" w14:paraId="04E01119" w14:textId="77777777" w:rsidTr="004D4B7D">
        <w:tc>
          <w:tcPr>
            <w:tcW w:w="1558" w:type="dxa"/>
            <w:shd w:val="clear" w:color="auto" w:fill="F3F3F3"/>
          </w:tcPr>
          <w:p w14:paraId="42C7933A" w14:textId="77777777" w:rsidR="00940046" w:rsidRPr="00777A19" w:rsidRDefault="00A13FB2" w:rsidP="004F2622">
            <w:pPr>
              <w:jc w:val="center"/>
              <w:rPr>
                <w:b/>
              </w:rPr>
            </w:pPr>
            <w:r>
              <w:rPr>
                <w:b/>
              </w:rPr>
              <w:t xml:space="preserve">Release </w:t>
            </w:r>
            <w:r w:rsidR="00940046" w:rsidRPr="00777A19">
              <w:rPr>
                <w:b/>
              </w:rPr>
              <w:t>Date</w:t>
            </w:r>
          </w:p>
        </w:tc>
        <w:tc>
          <w:tcPr>
            <w:tcW w:w="992" w:type="dxa"/>
            <w:shd w:val="clear" w:color="auto" w:fill="F3F3F3"/>
          </w:tcPr>
          <w:p w14:paraId="7D67E1B9" w14:textId="77777777" w:rsidR="00940046" w:rsidRPr="00777A19" w:rsidRDefault="00940046" w:rsidP="004F2622">
            <w:pPr>
              <w:jc w:val="center"/>
              <w:rPr>
                <w:b/>
              </w:rPr>
            </w:pPr>
            <w:r w:rsidRPr="00777A19">
              <w:rPr>
                <w:b/>
              </w:rPr>
              <w:t>Version</w:t>
            </w:r>
          </w:p>
        </w:tc>
        <w:tc>
          <w:tcPr>
            <w:tcW w:w="1700" w:type="dxa"/>
            <w:shd w:val="clear" w:color="auto" w:fill="F3F3F3"/>
          </w:tcPr>
          <w:p w14:paraId="154B6541" w14:textId="77777777" w:rsidR="00940046" w:rsidRPr="00777A19" w:rsidRDefault="00A13FB2" w:rsidP="004F2622">
            <w:pPr>
              <w:jc w:val="center"/>
              <w:rPr>
                <w:b/>
              </w:rPr>
            </w:pPr>
            <w:r>
              <w:rPr>
                <w:b/>
              </w:rPr>
              <w:t>Authors</w:t>
            </w:r>
          </w:p>
        </w:tc>
        <w:tc>
          <w:tcPr>
            <w:tcW w:w="5378" w:type="dxa"/>
            <w:shd w:val="clear" w:color="auto" w:fill="F3F3F3"/>
          </w:tcPr>
          <w:p w14:paraId="08782996" w14:textId="77777777" w:rsidR="00940046" w:rsidRPr="00777A19" w:rsidRDefault="00940046" w:rsidP="004F2622">
            <w:pPr>
              <w:jc w:val="center"/>
              <w:rPr>
                <w:b/>
              </w:rPr>
            </w:pPr>
            <w:r w:rsidRPr="00777A19">
              <w:rPr>
                <w:b/>
              </w:rPr>
              <w:t>Comments</w:t>
            </w:r>
          </w:p>
        </w:tc>
      </w:tr>
      <w:tr w:rsidR="008C06B6" w14:paraId="56954F37" w14:textId="77777777" w:rsidTr="004D4B7D">
        <w:trPr>
          <w:trHeight w:val="70"/>
        </w:trPr>
        <w:tc>
          <w:tcPr>
            <w:tcW w:w="1558" w:type="dxa"/>
            <w:shd w:val="clear" w:color="auto" w:fill="auto"/>
          </w:tcPr>
          <w:p w14:paraId="2AF55E59" w14:textId="27E3F1E4" w:rsidR="008C06B6" w:rsidRDefault="00985422" w:rsidP="003C2E08">
            <w:r>
              <w:t>06</w:t>
            </w:r>
            <w:r w:rsidR="00893488">
              <w:t xml:space="preserve"> </w:t>
            </w:r>
            <w:r>
              <w:t>Apr</w:t>
            </w:r>
            <w:r w:rsidR="00893488">
              <w:t xml:space="preserve"> 201</w:t>
            </w:r>
            <w:r w:rsidR="004D4B7D">
              <w:t>8</w:t>
            </w:r>
          </w:p>
        </w:tc>
        <w:tc>
          <w:tcPr>
            <w:tcW w:w="992" w:type="dxa"/>
            <w:shd w:val="clear" w:color="auto" w:fill="auto"/>
          </w:tcPr>
          <w:p w14:paraId="22313475" w14:textId="1E9913E6" w:rsidR="008C06B6" w:rsidRDefault="00893488" w:rsidP="004F2622">
            <w:r>
              <w:t>0.</w:t>
            </w:r>
            <w:r w:rsidR="00A45C36">
              <w:t>1</w:t>
            </w:r>
          </w:p>
        </w:tc>
        <w:tc>
          <w:tcPr>
            <w:tcW w:w="1700" w:type="dxa"/>
            <w:shd w:val="clear" w:color="auto" w:fill="auto"/>
          </w:tcPr>
          <w:p w14:paraId="54B621DA" w14:textId="1E5707BA" w:rsidR="008C06B6" w:rsidRDefault="00893488" w:rsidP="004F2622">
            <w:r>
              <w:t>David Edwards</w:t>
            </w:r>
          </w:p>
        </w:tc>
        <w:tc>
          <w:tcPr>
            <w:tcW w:w="5378" w:type="dxa"/>
            <w:shd w:val="clear" w:color="auto" w:fill="auto"/>
          </w:tcPr>
          <w:p w14:paraId="6A3D8E9F" w14:textId="34561139" w:rsidR="008C06B6" w:rsidRDefault="00A45C36" w:rsidP="004F2622">
            <w:r>
              <w:t>Initial version</w:t>
            </w:r>
          </w:p>
        </w:tc>
      </w:tr>
      <w:tr w:rsidR="00875A48" w14:paraId="65009C8F" w14:textId="77777777" w:rsidTr="004D4B7D">
        <w:trPr>
          <w:trHeight w:val="70"/>
        </w:trPr>
        <w:tc>
          <w:tcPr>
            <w:tcW w:w="1558" w:type="dxa"/>
            <w:shd w:val="clear" w:color="auto" w:fill="auto"/>
          </w:tcPr>
          <w:p w14:paraId="0E022E72" w14:textId="6339F315" w:rsidR="00875A48" w:rsidRDefault="00875A48" w:rsidP="003C2E08">
            <w:r>
              <w:t>20 Mar 2019</w:t>
            </w:r>
          </w:p>
        </w:tc>
        <w:tc>
          <w:tcPr>
            <w:tcW w:w="992" w:type="dxa"/>
            <w:shd w:val="clear" w:color="auto" w:fill="auto"/>
          </w:tcPr>
          <w:p w14:paraId="04BC8736" w14:textId="66350E07" w:rsidR="00875A48" w:rsidRDefault="00875A48" w:rsidP="004F2622">
            <w:r>
              <w:t>0.2</w:t>
            </w:r>
          </w:p>
        </w:tc>
        <w:tc>
          <w:tcPr>
            <w:tcW w:w="1700" w:type="dxa"/>
            <w:shd w:val="clear" w:color="auto" w:fill="auto"/>
          </w:tcPr>
          <w:p w14:paraId="4F9BD425" w14:textId="45667A46" w:rsidR="00875A48" w:rsidRDefault="00875A48" w:rsidP="004F2622">
            <w:r>
              <w:t>David Edwards</w:t>
            </w:r>
          </w:p>
        </w:tc>
        <w:tc>
          <w:tcPr>
            <w:tcW w:w="5378" w:type="dxa"/>
            <w:shd w:val="clear" w:color="auto" w:fill="auto"/>
          </w:tcPr>
          <w:p w14:paraId="28266BC1" w14:textId="744C903A" w:rsidR="00875A48" w:rsidRDefault="00875A48" w:rsidP="004F2622">
            <w:r>
              <w:t>Updated to use the new IGI 5.2.5 Training Environment</w:t>
            </w:r>
          </w:p>
        </w:tc>
      </w:tr>
    </w:tbl>
    <w:p w14:paraId="390CC893" w14:textId="77777777" w:rsidR="00940046" w:rsidRDefault="00940046" w:rsidP="004F2622"/>
    <w:p w14:paraId="3A776FD7" w14:textId="77777777" w:rsidR="00940046" w:rsidRDefault="00940046" w:rsidP="004F2622"/>
    <w:p w14:paraId="130A6D0A" w14:textId="77777777" w:rsidR="00FD71B0" w:rsidRPr="00DB34CA" w:rsidRDefault="00DB34CA" w:rsidP="004F2622">
      <w:pPr>
        <w:rPr>
          <w:b/>
          <w:bCs/>
          <w:sz w:val="32"/>
          <w:szCs w:val="32"/>
        </w:rPr>
      </w:pPr>
      <w:r>
        <w:br w:type="page"/>
      </w:r>
      <w:r w:rsidR="0087558C" w:rsidRPr="00DB34CA">
        <w:rPr>
          <w:b/>
          <w:bCs/>
          <w:sz w:val="32"/>
          <w:szCs w:val="32"/>
        </w:rPr>
        <w:lastRenderedPageBreak/>
        <w:t>Table of C</w:t>
      </w:r>
      <w:r w:rsidR="00FD71B0" w:rsidRPr="00DB34CA">
        <w:rPr>
          <w:b/>
          <w:bCs/>
          <w:sz w:val="32"/>
          <w:szCs w:val="32"/>
        </w:rPr>
        <w:t>ontents</w:t>
      </w:r>
    </w:p>
    <w:p w14:paraId="0870FF6F" w14:textId="030DAC2F" w:rsidR="00FD71B0" w:rsidRDefault="00FD71B0" w:rsidP="004F2622"/>
    <w:bookmarkStart w:id="0" w:name="_GoBack"/>
    <w:bookmarkEnd w:id="0"/>
    <w:p w14:paraId="2AF4308C" w14:textId="1C96A12B" w:rsidR="00154234" w:rsidRDefault="000B7324">
      <w:pPr>
        <w:pStyle w:val="TOC1"/>
        <w:rPr>
          <w:rFonts w:asciiTheme="minorHAnsi" w:eastAsiaTheme="minorEastAsia" w:hAnsiTheme="minorHAnsi" w:cstheme="minorBidi"/>
          <w:b w:val="0"/>
          <w:noProof/>
          <w:sz w:val="24"/>
          <w:lang w:val="en-AU"/>
        </w:rPr>
      </w:pPr>
      <w:r>
        <w:fldChar w:fldCharType="begin"/>
      </w:r>
      <w:r>
        <w:instrText xml:space="preserve"> TOC \o "2-3" \h \z \u \t "Heading 1,1" </w:instrText>
      </w:r>
      <w:r>
        <w:fldChar w:fldCharType="separate"/>
      </w:r>
      <w:hyperlink w:anchor="_Toc4164464" w:history="1">
        <w:r w:rsidR="00154234" w:rsidRPr="008D35D8">
          <w:rPr>
            <w:rStyle w:val="Hyperlink"/>
            <w:noProof/>
          </w:rPr>
          <w:t>1 Introduction to the Lab</w:t>
        </w:r>
        <w:r w:rsidR="00154234">
          <w:rPr>
            <w:noProof/>
            <w:webHidden/>
          </w:rPr>
          <w:tab/>
        </w:r>
        <w:r w:rsidR="00154234">
          <w:rPr>
            <w:noProof/>
            <w:webHidden/>
          </w:rPr>
          <w:fldChar w:fldCharType="begin"/>
        </w:r>
        <w:r w:rsidR="00154234">
          <w:rPr>
            <w:noProof/>
            <w:webHidden/>
          </w:rPr>
          <w:instrText xml:space="preserve"> PAGEREF _Toc4164464 \h </w:instrText>
        </w:r>
        <w:r w:rsidR="00154234">
          <w:rPr>
            <w:noProof/>
            <w:webHidden/>
          </w:rPr>
        </w:r>
        <w:r w:rsidR="00154234">
          <w:rPr>
            <w:noProof/>
            <w:webHidden/>
          </w:rPr>
          <w:fldChar w:fldCharType="separate"/>
        </w:r>
        <w:r w:rsidR="00154234">
          <w:rPr>
            <w:noProof/>
            <w:webHidden/>
          </w:rPr>
          <w:t>4</w:t>
        </w:r>
        <w:r w:rsidR="00154234">
          <w:rPr>
            <w:noProof/>
            <w:webHidden/>
          </w:rPr>
          <w:fldChar w:fldCharType="end"/>
        </w:r>
      </w:hyperlink>
    </w:p>
    <w:p w14:paraId="74F72A9F" w14:textId="66732305" w:rsidR="00154234" w:rsidRDefault="00154234">
      <w:pPr>
        <w:pStyle w:val="TOC1"/>
        <w:rPr>
          <w:rFonts w:asciiTheme="minorHAnsi" w:eastAsiaTheme="minorEastAsia" w:hAnsiTheme="minorHAnsi" w:cstheme="minorBidi"/>
          <w:b w:val="0"/>
          <w:noProof/>
          <w:sz w:val="24"/>
          <w:lang w:val="en-AU"/>
        </w:rPr>
      </w:pPr>
      <w:hyperlink w:anchor="_Toc4164465" w:history="1">
        <w:r w:rsidRPr="008D35D8">
          <w:rPr>
            <w:rStyle w:val="Hyperlink"/>
            <w:noProof/>
          </w:rPr>
          <w:t>2 Lab Pre-Requisites</w:t>
        </w:r>
        <w:r>
          <w:rPr>
            <w:noProof/>
            <w:webHidden/>
          </w:rPr>
          <w:tab/>
        </w:r>
        <w:r>
          <w:rPr>
            <w:noProof/>
            <w:webHidden/>
          </w:rPr>
          <w:fldChar w:fldCharType="begin"/>
        </w:r>
        <w:r>
          <w:rPr>
            <w:noProof/>
            <w:webHidden/>
          </w:rPr>
          <w:instrText xml:space="preserve"> PAGEREF _Toc4164465 \h </w:instrText>
        </w:r>
        <w:r>
          <w:rPr>
            <w:noProof/>
            <w:webHidden/>
          </w:rPr>
        </w:r>
        <w:r>
          <w:rPr>
            <w:noProof/>
            <w:webHidden/>
          </w:rPr>
          <w:fldChar w:fldCharType="separate"/>
        </w:r>
        <w:r>
          <w:rPr>
            <w:noProof/>
            <w:webHidden/>
          </w:rPr>
          <w:t>5</w:t>
        </w:r>
        <w:r>
          <w:rPr>
            <w:noProof/>
            <w:webHidden/>
          </w:rPr>
          <w:fldChar w:fldCharType="end"/>
        </w:r>
      </w:hyperlink>
    </w:p>
    <w:p w14:paraId="492B05B4" w14:textId="69A6BC5B" w:rsidR="00154234" w:rsidRDefault="00154234">
      <w:pPr>
        <w:pStyle w:val="TOC2"/>
        <w:rPr>
          <w:rFonts w:asciiTheme="minorHAnsi" w:eastAsiaTheme="minorEastAsia" w:hAnsiTheme="minorHAnsi" w:cstheme="minorBidi"/>
          <w:noProof/>
          <w:sz w:val="24"/>
          <w:lang w:val="en-AU"/>
        </w:rPr>
      </w:pPr>
      <w:hyperlink w:anchor="_Toc4164466" w:history="1">
        <w:r w:rsidRPr="008D35D8">
          <w:rPr>
            <w:rStyle w:val="Hyperlink"/>
            <w:noProof/>
          </w:rPr>
          <w:t>2.1 Expected Knowledge</w:t>
        </w:r>
        <w:r>
          <w:rPr>
            <w:noProof/>
            <w:webHidden/>
          </w:rPr>
          <w:tab/>
        </w:r>
        <w:r>
          <w:rPr>
            <w:noProof/>
            <w:webHidden/>
          </w:rPr>
          <w:fldChar w:fldCharType="begin"/>
        </w:r>
        <w:r>
          <w:rPr>
            <w:noProof/>
            <w:webHidden/>
          </w:rPr>
          <w:instrText xml:space="preserve"> PAGEREF _Toc4164466 \h </w:instrText>
        </w:r>
        <w:r>
          <w:rPr>
            <w:noProof/>
            <w:webHidden/>
          </w:rPr>
        </w:r>
        <w:r>
          <w:rPr>
            <w:noProof/>
            <w:webHidden/>
          </w:rPr>
          <w:fldChar w:fldCharType="separate"/>
        </w:r>
        <w:r>
          <w:rPr>
            <w:noProof/>
            <w:webHidden/>
          </w:rPr>
          <w:t>5</w:t>
        </w:r>
        <w:r>
          <w:rPr>
            <w:noProof/>
            <w:webHidden/>
          </w:rPr>
          <w:fldChar w:fldCharType="end"/>
        </w:r>
      </w:hyperlink>
    </w:p>
    <w:p w14:paraId="1286B29E" w14:textId="1E2747A5" w:rsidR="00154234" w:rsidRDefault="00154234">
      <w:pPr>
        <w:pStyle w:val="TOC2"/>
        <w:rPr>
          <w:rFonts w:asciiTheme="minorHAnsi" w:eastAsiaTheme="minorEastAsia" w:hAnsiTheme="minorHAnsi" w:cstheme="minorBidi"/>
          <w:noProof/>
          <w:sz w:val="24"/>
          <w:lang w:val="en-AU"/>
        </w:rPr>
      </w:pPr>
      <w:hyperlink w:anchor="_Toc4164467" w:history="1">
        <w:r w:rsidRPr="008D35D8">
          <w:rPr>
            <w:rStyle w:val="Hyperlink"/>
            <w:noProof/>
          </w:rPr>
          <w:t>2.2 Standard Lab Setup</w:t>
        </w:r>
        <w:r>
          <w:rPr>
            <w:noProof/>
            <w:webHidden/>
          </w:rPr>
          <w:tab/>
        </w:r>
        <w:r>
          <w:rPr>
            <w:noProof/>
            <w:webHidden/>
          </w:rPr>
          <w:fldChar w:fldCharType="begin"/>
        </w:r>
        <w:r>
          <w:rPr>
            <w:noProof/>
            <w:webHidden/>
          </w:rPr>
          <w:instrText xml:space="preserve"> PAGEREF _Toc4164467 \h </w:instrText>
        </w:r>
        <w:r>
          <w:rPr>
            <w:noProof/>
            <w:webHidden/>
          </w:rPr>
        </w:r>
        <w:r>
          <w:rPr>
            <w:noProof/>
            <w:webHidden/>
          </w:rPr>
          <w:fldChar w:fldCharType="separate"/>
        </w:r>
        <w:r>
          <w:rPr>
            <w:noProof/>
            <w:webHidden/>
          </w:rPr>
          <w:t>5</w:t>
        </w:r>
        <w:r>
          <w:rPr>
            <w:noProof/>
            <w:webHidden/>
          </w:rPr>
          <w:fldChar w:fldCharType="end"/>
        </w:r>
      </w:hyperlink>
    </w:p>
    <w:p w14:paraId="547F2446" w14:textId="7790E570" w:rsidR="00154234" w:rsidRDefault="00154234">
      <w:pPr>
        <w:pStyle w:val="TOC2"/>
        <w:rPr>
          <w:rFonts w:asciiTheme="minorHAnsi" w:eastAsiaTheme="minorEastAsia" w:hAnsiTheme="minorHAnsi" w:cstheme="minorBidi"/>
          <w:noProof/>
          <w:sz w:val="24"/>
          <w:lang w:val="en-AU"/>
        </w:rPr>
      </w:pPr>
      <w:hyperlink w:anchor="_Toc4164468" w:history="1">
        <w:r w:rsidRPr="008D35D8">
          <w:rPr>
            <w:rStyle w:val="Hyperlink"/>
            <w:noProof/>
          </w:rPr>
          <w:t>2.3 Additional Lab Setup</w:t>
        </w:r>
        <w:r>
          <w:rPr>
            <w:noProof/>
            <w:webHidden/>
          </w:rPr>
          <w:tab/>
        </w:r>
        <w:r>
          <w:rPr>
            <w:noProof/>
            <w:webHidden/>
          </w:rPr>
          <w:fldChar w:fldCharType="begin"/>
        </w:r>
        <w:r>
          <w:rPr>
            <w:noProof/>
            <w:webHidden/>
          </w:rPr>
          <w:instrText xml:space="preserve"> PAGEREF _Toc4164468 \h </w:instrText>
        </w:r>
        <w:r>
          <w:rPr>
            <w:noProof/>
            <w:webHidden/>
          </w:rPr>
        </w:r>
        <w:r>
          <w:rPr>
            <w:noProof/>
            <w:webHidden/>
          </w:rPr>
          <w:fldChar w:fldCharType="separate"/>
        </w:r>
        <w:r>
          <w:rPr>
            <w:noProof/>
            <w:webHidden/>
          </w:rPr>
          <w:t>5</w:t>
        </w:r>
        <w:r>
          <w:rPr>
            <w:noProof/>
            <w:webHidden/>
          </w:rPr>
          <w:fldChar w:fldCharType="end"/>
        </w:r>
      </w:hyperlink>
    </w:p>
    <w:p w14:paraId="2C9F7935" w14:textId="4B9DF79A" w:rsidR="00154234" w:rsidRDefault="00154234">
      <w:pPr>
        <w:pStyle w:val="TOC2"/>
        <w:rPr>
          <w:rFonts w:asciiTheme="minorHAnsi" w:eastAsiaTheme="minorEastAsia" w:hAnsiTheme="minorHAnsi" w:cstheme="minorBidi"/>
          <w:noProof/>
          <w:sz w:val="24"/>
          <w:lang w:val="en-AU"/>
        </w:rPr>
      </w:pPr>
      <w:hyperlink w:anchor="_Toc4164469" w:history="1">
        <w:r w:rsidRPr="008D35D8">
          <w:rPr>
            <w:rStyle w:val="Hyperlink"/>
            <w:noProof/>
          </w:rPr>
          <w:t>2.4 Use of Browser</w:t>
        </w:r>
        <w:r>
          <w:rPr>
            <w:noProof/>
            <w:webHidden/>
          </w:rPr>
          <w:tab/>
        </w:r>
        <w:r>
          <w:rPr>
            <w:noProof/>
            <w:webHidden/>
          </w:rPr>
          <w:fldChar w:fldCharType="begin"/>
        </w:r>
        <w:r>
          <w:rPr>
            <w:noProof/>
            <w:webHidden/>
          </w:rPr>
          <w:instrText xml:space="preserve"> PAGEREF _Toc4164469 \h </w:instrText>
        </w:r>
        <w:r>
          <w:rPr>
            <w:noProof/>
            <w:webHidden/>
          </w:rPr>
        </w:r>
        <w:r>
          <w:rPr>
            <w:noProof/>
            <w:webHidden/>
          </w:rPr>
          <w:fldChar w:fldCharType="separate"/>
        </w:r>
        <w:r>
          <w:rPr>
            <w:noProof/>
            <w:webHidden/>
          </w:rPr>
          <w:t>5</w:t>
        </w:r>
        <w:r>
          <w:rPr>
            <w:noProof/>
            <w:webHidden/>
          </w:rPr>
          <w:fldChar w:fldCharType="end"/>
        </w:r>
      </w:hyperlink>
    </w:p>
    <w:p w14:paraId="7CF9AFAE" w14:textId="46BA7F2A" w:rsidR="00154234" w:rsidRDefault="00154234">
      <w:pPr>
        <w:pStyle w:val="TOC1"/>
        <w:rPr>
          <w:rFonts w:asciiTheme="minorHAnsi" w:eastAsiaTheme="minorEastAsia" w:hAnsiTheme="minorHAnsi" w:cstheme="minorBidi"/>
          <w:b w:val="0"/>
          <w:noProof/>
          <w:sz w:val="24"/>
          <w:lang w:val="en-AU"/>
        </w:rPr>
      </w:pPr>
      <w:hyperlink w:anchor="_Toc4164470" w:history="1">
        <w:r w:rsidRPr="008D35D8">
          <w:rPr>
            <w:rStyle w:val="Hyperlink"/>
            <w:noProof/>
          </w:rPr>
          <w:t>3 Lab 1 – AD Integration with Reconciliation and Provisioning</w:t>
        </w:r>
        <w:r>
          <w:rPr>
            <w:noProof/>
            <w:webHidden/>
          </w:rPr>
          <w:tab/>
        </w:r>
        <w:r>
          <w:rPr>
            <w:noProof/>
            <w:webHidden/>
          </w:rPr>
          <w:fldChar w:fldCharType="begin"/>
        </w:r>
        <w:r>
          <w:rPr>
            <w:noProof/>
            <w:webHidden/>
          </w:rPr>
          <w:instrText xml:space="preserve"> PAGEREF _Toc4164470 \h </w:instrText>
        </w:r>
        <w:r>
          <w:rPr>
            <w:noProof/>
            <w:webHidden/>
          </w:rPr>
        </w:r>
        <w:r>
          <w:rPr>
            <w:noProof/>
            <w:webHidden/>
          </w:rPr>
          <w:fldChar w:fldCharType="separate"/>
        </w:r>
        <w:r>
          <w:rPr>
            <w:noProof/>
            <w:webHidden/>
          </w:rPr>
          <w:t>6</w:t>
        </w:r>
        <w:r>
          <w:rPr>
            <w:noProof/>
            <w:webHidden/>
          </w:rPr>
          <w:fldChar w:fldCharType="end"/>
        </w:r>
      </w:hyperlink>
    </w:p>
    <w:p w14:paraId="11D5A6B7" w14:textId="110EF070" w:rsidR="00154234" w:rsidRDefault="00154234">
      <w:pPr>
        <w:pStyle w:val="TOC2"/>
        <w:rPr>
          <w:rFonts w:asciiTheme="minorHAnsi" w:eastAsiaTheme="minorEastAsia" w:hAnsiTheme="minorHAnsi" w:cstheme="minorBidi"/>
          <w:noProof/>
          <w:sz w:val="24"/>
          <w:lang w:val="en-AU"/>
        </w:rPr>
      </w:pPr>
      <w:hyperlink w:anchor="_Toc4164471" w:history="1">
        <w:r w:rsidRPr="008D35D8">
          <w:rPr>
            <w:rStyle w:val="Hyperlink"/>
            <w:noProof/>
          </w:rPr>
          <w:t>3.1 Overview of Scenario</w:t>
        </w:r>
        <w:r>
          <w:rPr>
            <w:noProof/>
            <w:webHidden/>
          </w:rPr>
          <w:tab/>
        </w:r>
        <w:r>
          <w:rPr>
            <w:noProof/>
            <w:webHidden/>
          </w:rPr>
          <w:fldChar w:fldCharType="begin"/>
        </w:r>
        <w:r>
          <w:rPr>
            <w:noProof/>
            <w:webHidden/>
          </w:rPr>
          <w:instrText xml:space="preserve"> PAGEREF _Toc4164471 \h </w:instrText>
        </w:r>
        <w:r>
          <w:rPr>
            <w:noProof/>
            <w:webHidden/>
          </w:rPr>
        </w:r>
        <w:r>
          <w:rPr>
            <w:noProof/>
            <w:webHidden/>
          </w:rPr>
          <w:fldChar w:fldCharType="separate"/>
        </w:r>
        <w:r>
          <w:rPr>
            <w:noProof/>
            <w:webHidden/>
          </w:rPr>
          <w:t>6</w:t>
        </w:r>
        <w:r>
          <w:rPr>
            <w:noProof/>
            <w:webHidden/>
          </w:rPr>
          <w:fldChar w:fldCharType="end"/>
        </w:r>
      </w:hyperlink>
    </w:p>
    <w:p w14:paraId="4C6981BD" w14:textId="2273DFF9" w:rsidR="00154234" w:rsidRDefault="00154234">
      <w:pPr>
        <w:pStyle w:val="TOC2"/>
        <w:rPr>
          <w:rFonts w:asciiTheme="minorHAnsi" w:eastAsiaTheme="minorEastAsia" w:hAnsiTheme="minorHAnsi" w:cstheme="minorBidi"/>
          <w:noProof/>
          <w:sz w:val="24"/>
          <w:lang w:val="en-AU"/>
        </w:rPr>
      </w:pPr>
      <w:hyperlink w:anchor="_Toc4164472" w:history="1">
        <w:r w:rsidRPr="008D35D8">
          <w:rPr>
            <w:rStyle w:val="Hyperlink"/>
            <w:noProof/>
          </w:rPr>
          <w:t>3.2 Lab1 – Part A – Configure and Recon AD Adapter</w:t>
        </w:r>
        <w:r>
          <w:rPr>
            <w:noProof/>
            <w:webHidden/>
          </w:rPr>
          <w:tab/>
        </w:r>
        <w:r>
          <w:rPr>
            <w:noProof/>
            <w:webHidden/>
          </w:rPr>
          <w:fldChar w:fldCharType="begin"/>
        </w:r>
        <w:r>
          <w:rPr>
            <w:noProof/>
            <w:webHidden/>
          </w:rPr>
          <w:instrText xml:space="preserve"> PAGEREF _Toc4164472 \h </w:instrText>
        </w:r>
        <w:r>
          <w:rPr>
            <w:noProof/>
            <w:webHidden/>
          </w:rPr>
        </w:r>
        <w:r>
          <w:rPr>
            <w:noProof/>
            <w:webHidden/>
          </w:rPr>
          <w:fldChar w:fldCharType="separate"/>
        </w:r>
        <w:r>
          <w:rPr>
            <w:noProof/>
            <w:webHidden/>
          </w:rPr>
          <w:t>7</w:t>
        </w:r>
        <w:r>
          <w:rPr>
            <w:noProof/>
            <w:webHidden/>
          </w:rPr>
          <w:fldChar w:fldCharType="end"/>
        </w:r>
      </w:hyperlink>
    </w:p>
    <w:p w14:paraId="06A2FF8A" w14:textId="5D0DA4AA" w:rsidR="00154234" w:rsidRDefault="00154234">
      <w:pPr>
        <w:pStyle w:val="TOC3"/>
        <w:rPr>
          <w:rFonts w:asciiTheme="minorHAnsi" w:eastAsiaTheme="minorEastAsia" w:hAnsiTheme="minorHAnsi" w:cstheme="minorBidi"/>
          <w:noProof/>
          <w:sz w:val="24"/>
          <w:lang w:val="en-AU"/>
        </w:rPr>
      </w:pPr>
      <w:hyperlink w:anchor="_Toc4164473" w:history="1">
        <w:r w:rsidRPr="008D35D8">
          <w:rPr>
            <w:rStyle w:val="Hyperlink"/>
            <w:noProof/>
          </w:rPr>
          <w:t>3.2.1 Summary of Lab Flow and Configuration</w:t>
        </w:r>
        <w:r>
          <w:rPr>
            <w:noProof/>
            <w:webHidden/>
          </w:rPr>
          <w:tab/>
        </w:r>
        <w:r>
          <w:rPr>
            <w:noProof/>
            <w:webHidden/>
          </w:rPr>
          <w:fldChar w:fldCharType="begin"/>
        </w:r>
        <w:r>
          <w:rPr>
            <w:noProof/>
            <w:webHidden/>
          </w:rPr>
          <w:instrText xml:space="preserve"> PAGEREF _Toc4164473 \h </w:instrText>
        </w:r>
        <w:r>
          <w:rPr>
            <w:noProof/>
            <w:webHidden/>
          </w:rPr>
        </w:r>
        <w:r>
          <w:rPr>
            <w:noProof/>
            <w:webHidden/>
          </w:rPr>
          <w:fldChar w:fldCharType="separate"/>
        </w:r>
        <w:r>
          <w:rPr>
            <w:noProof/>
            <w:webHidden/>
          </w:rPr>
          <w:t>7</w:t>
        </w:r>
        <w:r>
          <w:rPr>
            <w:noProof/>
            <w:webHidden/>
          </w:rPr>
          <w:fldChar w:fldCharType="end"/>
        </w:r>
      </w:hyperlink>
    </w:p>
    <w:p w14:paraId="3631F660" w14:textId="47EDF202" w:rsidR="00154234" w:rsidRDefault="00154234">
      <w:pPr>
        <w:pStyle w:val="TOC3"/>
        <w:rPr>
          <w:rFonts w:asciiTheme="minorHAnsi" w:eastAsiaTheme="minorEastAsia" w:hAnsiTheme="minorHAnsi" w:cstheme="minorBidi"/>
          <w:noProof/>
          <w:sz w:val="24"/>
          <w:lang w:val="en-AU"/>
        </w:rPr>
      </w:pPr>
      <w:hyperlink w:anchor="_Toc4164474" w:history="1">
        <w:r w:rsidRPr="008D35D8">
          <w:rPr>
            <w:rStyle w:val="Hyperlink"/>
            <w:noProof/>
          </w:rPr>
          <w:t>3.2.2 Checking Account Adoption Rules</w:t>
        </w:r>
        <w:r>
          <w:rPr>
            <w:noProof/>
            <w:webHidden/>
          </w:rPr>
          <w:tab/>
        </w:r>
        <w:r>
          <w:rPr>
            <w:noProof/>
            <w:webHidden/>
          </w:rPr>
          <w:fldChar w:fldCharType="begin"/>
        </w:r>
        <w:r>
          <w:rPr>
            <w:noProof/>
            <w:webHidden/>
          </w:rPr>
          <w:instrText xml:space="preserve"> PAGEREF _Toc4164474 \h </w:instrText>
        </w:r>
        <w:r>
          <w:rPr>
            <w:noProof/>
            <w:webHidden/>
          </w:rPr>
        </w:r>
        <w:r>
          <w:rPr>
            <w:noProof/>
            <w:webHidden/>
          </w:rPr>
          <w:fldChar w:fldCharType="separate"/>
        </w:r>
        <w:r>
          <w:rPr>
            <w:noProof/>
            <w:webHidden/>
          </w:rPr>
          <w:t>7</w:t>
        </w:r>
        <w:r>
          <w:rPr>
            <w:noProof/>
            <w:webHidden/>
          </w:rPr>
          <w:fldChar w:fldCharType="end"/>
        </w:r>
      </w:hyperlink>
    </w:p>
    <w:p w14:paraId="35C57EEB" w14:textId="5302A2CC" w:rsidR="00154234" w:rsidRDefault="00154234">
      <w:pPr>
        <w:pStyle w:val="TOC3"/>
        <w:rPr>
          <w:rFonts w:asciiTheme="minorHAnsi" w:eastAsiaTheme="minorEastAsia" w:hAnsiTheme="minorHAnsi" w:cstheme="minorBidi"/>
          <w:noProof/>
          <w:sz w:val="24"/>
          <w:lang w:val="en-AU"/>
        </w:rPr>
      </w:pPr>
      <w:hyperlink w:anchor="_Toc4164475" w:history="1">
        <w:r w:rsidRPr="008D35D8">
          <w:rPr>
            <w:rStyle w:val="Hyperlink"/>
            <w:noProof/>
          </w:rPr>
          <w:t>3.2.3 Install and Configure the Adapter Components</w:t>
        </w:r>
        <w:r>
          <w:rPr>
            <w:noProof/>
            <w:webHidden/>
          </w:rPr>
          <w:tab/>
        </w:r>
        <w:r>
          <w:rPr>
            <w:noProof/>
            <w:webHidden/>
          </w:rPr>
          <w:fldChar w:fldCharType="begin"/>
        </w:r>
        <w:r>
          <w:rPr>
            <w:noProof/>
            <w:webHidden/>
          </w:rPr>
          <w:instrText xml:space="preserve"> PAGEREF _Toc4164475 \h </w:instrText>
        </w:r>
        <w:r>
          <w:rPr>
            <w:noProof/>
            <w:webHidden/>
          </w:rPr>
        </w:r>
        <w:r>
          <w:rPr>
            <w:noProof/>
            <w:webHidden/>
          </w:rPr>
          <w:fldChar w:fldCharType="separate"/>
        </w:r>
        <w:r>
          <w:rPr>
            <w:noProof/>
            <w:webHidden/>
          </w:rPr>
          <w:t>9</w:t>
        </w:r>
        <w:r>
          <w:rPr>
            <w:noProof/>
            <w:webHidden/>
          </w:rPr>
          <w:fldChar w:fldCharType="end"/>
        </w:r>
      </w:hyperlink>
    </w:p>
    <w:p w14:paraId="74A2C021" w14:textId="1D2283D8" w:rsidR="00154234" w:rsidRDefault="00154234">
      <w:pPr>
        <w:pStyle w:val="TOC2"/>
        <w:rPr>
          <w:rFonts w:asciiTheme="minorHAnsi" w:eastAsiaTheme="minorEastAsia" w:hAnsiTheme="minorHAnsi" w:cstheme="minorBidi"/>
          <w:noProof/>
          <w:sz w:val="24"/>
          <w:lang w:val="en-AU"/>
        </w:rPr>
      </w:pPr>
      <w:hyperlink w:anchor="_Toc4164476" w:history="1">
        <w:r w:rsidRPr="008D35D8">
          <w:rPr>
            <w:rStyle w:val="Hyperlink"/>
            <w:noProof/>
          </w:rPr>
          <w:t>3.3 Lab1 – Part B – Provisioning and Attribute Enforcement</w:t>
        </w:r>
        <w:r>
          <w:rPr>
            <w:noProof/>
            <w:webHidden/>
          </w:rPr>
          <w:tab/>
        </w:r>
        <w:r>
          <w:rPr>
            <w:noProof/>
            <w:webHidden/>
          </w:rPr>
          <w:fldChar w:fldCharType="begin"/>
        </w:r>
        <w:r>
          <w:rPr>
            <w:noProof/>
            <w:webHidden/>
          </w:rPr>
          <w:instrText xml:space="preserve"> PAGEREF _Toc4164476 \h </w:instrText>
        </w:r>
        <w:r>
          <w:rPr>
            <w:noProof/>
            <w:webHidden/>
          </w:rPr>
        </w:r>
        <w:r>
          <w:rPr>
            <w:noProof/>
            <w:webHidden/>
          </w:rPr>
          <w:fldChar w:fldCharType="separate"/>
        </w:r>
        <w:r>
          <w:rPr>
            <w:noProof/>
            <w:webHidden/>
          </w:rPr>
          <w:t>23</w:t>
        </w:r>
        <w:r>
          <w:rPr>
            <w:noProof/>
            <w:webHidden/>
          </w:rPr>
          <w:fldChar w:fldCharType="end"/>
        </w:r>
      </w:hyperlink>
    </w:p>
    <w:p w14:paraId="22B1AC20" w14:textId="13BF5A72" w:rsidR="00154234" w:rsidRDefault="00154234">
      <w:pPr>
        <w:pStyle w:val="TOC3"/>
        <w:rPr>
          <w:rFonts w:asciiTheme="minorHAnsi" w:eastAsiaTheme="minorEastAsia" w:hAnsiTheme="minorHAnsi" w:cstheme="minorBidi"/>
          <w:noProof/>
          <w:sz w:val="24"/>
          <w:lang w:val="en-AU"/>
        </w:rPr>
      </w:pPr>
      <w:hyperlink w:anchor="_Toc4164477" w:history="1">
        <w:r w:rsidRPr="008D35D8">
          <w:rPr>
            <w:rStyle w:val="Hyperlink"/>
            <w:noProof/>
          </w:rPr>
          <w:t>3.3.1 Summary of Lab Flow and Configuration</w:t>
        </w:r>
        <w:r>
          <w:rPr>
            <w:noProof/>
            <w:webHidden/>
          </w:rPr>
          <w:tab/>
        </w:r>
        <w:r>
          <w:rPr>
            <w:noProof/>
            <w:webHidden/>
          </w:rPr>
          <w:fldChar w:fldCharType="begin"/>
        </w:r>
        <w:r>
          <w:rPr>
            <w:noProof/>
            <w:webHidden/>
          </w:rPr>
          <w:instrText xml:space="preserve"> PAGEREF _Toc4164477 \h </w:instrText>
        </w:r>
        <w:r>
          <w:rPr>
            <w:noProof/>
            <w:webHidden/>
          </w:rPr>
        </w:r>
        <w:r>
          <w:rPr>
            <w:noProof/>
            <w:webHidden/>
          </w:rPr>
          <w:fldChar w:fldCharType="separate"/>
        </w:r>
        <w:r>
          <w:rPr>
            <w:noProof/>
            <w:webHidden/>
          </w:rPr>
          <w:t>23</w:t>
        </w:r>
        <w:r>
          <w:rPr>
            <w:noProof/>
            <w:webHidden/>
          </w:rPr>
          <w:fldChar w:fldCharType="end"/>
        </w:r>
      </w:hyperlink>
    </w:p>
    <w:p w14:paraId="1524FE1A" w14:textId="6531535D" w:rsidR="00154234" w:rsidRDefault="00154234">
      <w:pPr>
        <w:pStyle w:val="TOC3"/>
        <w:rPr>
          <w:rFonts w:asciiTheme="minorHAnsi" w:eastAsiaTheme="minorEastAsia" w:hAnsiTheme="minorHAnsi" w:cstheme="minorBidi"/>
          <w:noProof/>
          <w:sz w:val="24"/>
          <w:lang w:val="en-AU"/>
        </w:rPr>
      </w:pPr>
      <w:hyperlink w:anchor="_Toc4164478" w:history="1">
        <w:r w:rsidRPr="008D35D8">
          <w:rPr>
            <w:rStyle w:val="Hyperlink"/>
            <w:noProof/>
          </w:rPr>
          <w:t>3.3.2 Configuring the New AD Account (incl. Attribute Mapping)</w:t>
        </w:r>
        <w:r>
          <w:rPr>
            <w:noProof/>
            <w:webHidden/>
          </w:rPr>
          <w:tab/>
        </w:r>
        <w:r>
          <w:rPr>
            <w:noProof/>
            <w:webHidden/>
          </w:rPr>
          <w:fldChar w:fldCharType="begin"/>
        </w:r>
        <w:r>
          <w:rPr>
            <w:noProof/>
            <w:webHidden/>
          </w:rPr>
          <w:instrText xml:space="preserve"> PAGEREF _Toc4164478 \h </w:instrText>
        </w:r>
        <w:r>
          <w:rPr>
            <w:noProof/>
            <w:webHidden/>
          </w:rPr>
        </w:r>
        <w:r>
          <w:rPr>
            <w:noProof/>
            <w:webHidden/>
          </w:rPr>
          <w:fldChar w:fldCharType="separate"/>
        </w:r>
        <w:r>
          <w:rPr>
            <w:noProof/>
            <w:webHidden/>
          </w:rPr>
          <w:t>23</w:t>
        </w:r>
        <w:r>
          <w:rPr>
            <w:noProof/>
            <w:webHidden/>
          </w:rPr>
          <w:fldChar w:fldCharType="end"/>
        </w:r>
      </w:hyperlink>
    </w:p>
    <w:p w14:paraId="4734E0F2" w14:textId="79C5E100" w:rsidR="00154234" w:rsidRDefault="00154234">
      <w:pPr>
        <w:pStyle w:val="TOC3"/>
        <w:rPr>
          <w:rFonts w:asciiTheme="minorHAnsi" w:eastAsiaTheme="minorEastAsia" w:hAnsiTheme="minorHAnsi" w:cstheme="minorBidi"/>
          <w:noProof/>
          <w:sz w:val="24"/>
          <w:lang w:val="en-AU"/>
        </w:rPr>
      </w:pPr>
      <w:hyperlink w:anchor="_Toc4164479" w:history="1">
        <w:r w:rsidRPr="008D35D8">
          <w:rPr>
            <w:rStyle w:val="Hyperlink"/>
            <w:noProof/>
          </w:rPr>
          <w:t>3.3.3 Configure Entitlement Management and Default Entitlements</w:t>
        </w:r>
        <w:r>
          <w:rPr>
            <w:noProof/>
            <w:webHidden/>
          </w:rPr>
          <w:tab/>
        </w:r>
        <w:r>
          <w:rPr>
            <w:noProof/>
            <w:webHidden/>
          </w:rPr>
          <w:fldChar w:fldCharType="begin"/>
        </w:r>
        <w:r>
          <w:rPr>
            <w:noProof/>
            <w:webHidden/>
          </w:rPr>
          <w:instrText xml:space="preserve"> PAGEREF _Toc4164479 \h </w:instrText>
        </w:r>
        <w:r>
          <w:rPr>
            <w:noProof/>
            <w:webHidden/>
          </w:rPr>
        </w:r>
        <w:r>
          <w:rPr>
            <w:noProof/>
            <w:webHidden/>
          </w:rPr>
          <w:fldChar w:fldCharType="separate"/>
        </w:r>
        <w:r>
          <w:rPr>
            <w:noProof/>
            <w:webHidden/>
          </w:rPr>
          <w:t>29</w:t>
        </w:r>
        <w:r>
          <w:rPr>
            <w:noProof/>
            <w:webHidden/>
          </w:rPr>
          <w:fldChar w:fldCharType="end"/>
        </w:r>
      </w:hyperlink>
    </w:p>
    <w:p w14:paraId="52A671EA" w14:textId="5DA7BF2A" w:rsidR="00154234" w:rsidRDefault="00154234">
      <w:pPr>
        <w:pStyle w:val="TOC3"/>
        <w:rPr>
          <w:rFonts w:asciiTheme="minorHAnsi" w:eastAsiaTheme="minorEastAsia" w:hAnsiTheme="minorHAnsi" w:cstheme="minorBidi"/>
          <w:noProof/>
          <w:sz w:val="24"/>
          <w:lang w:val="en-AU"/>
        </w:rPr>
      </w:pPr>
      <w:hyperlink w:anchor="_Toc4164480" w:history="1">
        <w:r w:rsidRPr="008D35D8">
          <w:rPr>
            <w:rStyle w:val="Hyperlink"/>
            <w:noProof/>
          </w:rPr>
          <w:t>3.3.4 Configure Access Request Management Workflow</w:t>
        </w:r>
        <w:r>
          <w:rPr>
            <w:noProof/>
            <w:webHidden/>
          </w:rPr>
          <w:tab/>
        </w:r>
        <w:r>
          <w:rPr>
            <w:noProof/>
            <w:webHidden/>
          </w:rPr>
          <w:fldChar w:fldCharType="begin"/>
        </w:r>
        <w:r>
          <w:rPr>
            <w:noProof/>
            <w:webHidden/>
          </w:rPr>
          <w:instrText xml:space="preserve"> PAGEREF _Toc4164480 \h </w:instrText>
        </w:r>
        <w:r>
          <w:rPr>
            <w:noProof/>
            <w:webHidden/>
          </w:rPr>
        </w:r>
        <w:r>
          <w:rPr>
            <w:noProof/>
            <w:webHidden/>
          </w:rPr>
          <w:fldChar w:fldCharType="separate"/>
        </w:r>
        <w:r>
          <w:rPr>
            <w:noProof/>
            <w:webHidden/>
          </w:rPr>
          <w:t>33</w:t>
        </w:r>
        <w:r>
          <w:rPr>
            <w:noProof/>
            <w:webHidden/>
          </w:rPr>
          <w:fldChar w:fldCharType="end"/>
        </w:r>
      </w:hyperlink>
    </w:p>
    <w:p w14:paraId="566CFB38" w14:textId="07EC9A7C" w:rsidR="00154234" w:rsidRDefault="00154234">
      <w:pPr>
        <w:pStyle w:val="TOC3"/>
        <w:rPr>
          <w:rFonts w:asciiTheme="minorHAnsi" w:eastAsiaTheme="minorEastAsia" w:hAnsiTheme="minorHAnsi" w:cstheme="minorBidi"/>
          <w:noProof/>
          <w:sz w:val="24"/>
          <w:lang w:val="en-AU"/>
        </w:rPr>
      </w:pPr>
      <w:hyperlink w:anchor="_Toc4164481" w:history="1">
        <w:r w:rsidRPr="008D35D8">
          <w:rPr>
            <w:rStyle w:val="Hyperlink"/>
            <w:noProof/>
          </w:rPr>
          <w:t>3.3.5 Configure User Modify Rule (for Attribute Enforcement)</w:t>
        </w:r>
        <w:r>
          <w:rPr>
            <w:noProof/>
            <w:webHidden/>
          </w:rPr>
          <w:tab/>
        </w:r>
        <w:r>
          <w:rPr>
            <w:noProof/>
            <w:webHidden/>
          </w:rPr>
          <w:fldChar w:fldCharType="begin"/>
        </w:r>
        <w:r>
          <w:rPr>
            <w:noProof/>
            <w:webHidden/>
          </w:rPr>
          <w:instrText xml:space="preserve"> PAGEREF _Toc4164481 \h </w:instrText>
        </w:r>
        <w:r>
          <w:rPr>
            <w:noProof/>
            <w:webHidden/>
          </w:rPr>
        </w:r>
        <w:r>
          <w:rPr>
            <w:noProof/>
            <w:webHidden/>
          </w:rPr>
          <w:fldChar w:fldCharType="separate"/>
        </w:r>
        <w:r>
          <w:rPr>
            <w:noProof/>
            <w:webHidden/>
          </w:rPr>
          <w:t>36</w:t>
        </w:r>
        <w:r>
          <w:rPr>
            <w:noProof/>
            <w:webHidden/>
          </w:rPr>
          <w:fldChar w:fldCharType="end"/>
        </w:r>
      </w:hyperlink>
    </w:p>
    <w:p w14:paraId="2DEE6BB0" w14:textId="5EBAC743" w:rsidR="00154234" w:rsidRDefault="00154234">
      <w:pPr>
        <w:pStyle w:val="TOC3"/>
        <w:rPr>
          <w:rFonts w:asciiTheme="minorHAnsi" w:eastAsiaTheme="minorEastAsia" w:hAnsiTheme="minorHAnsi" w:cstheme="minorBidi"/>
          <w:noProof/>
          <w:sz w:val="24"/>
          <w:lang w:val="en-AU"/>
        </w:rPr>
      </w:pPr>
      <w:hyperlink w:anchor="_Toc4164482" w:history="1">
        <w:r w:rsidRPr="008D35D8">
          <w:rPr>
            <w:rStyle w:val="Hyperlink"/>
            <w:noProof/>
          </w:rPr>
          <w:t>3.3.6 Running the Lab Scenarios</w:t>
        </w:r>
        <w:r>
          <w:rPr>
            <w:noProof/>
            <w:webHidden/>
          </w:rPr>
          <w:tab/>
        </w:r>
        <w:r>
          <w:rPr>
            <w:noProof/>
            <w:webHidden/>
          </w:rPr>
          <w:fldChar w:fldCharType="begin"/>
        </w:r>
        <w:r>
          <w:rPr>
            <w:noProof/>
            <w:webHidden/>
          </w:rPr>
          <w:instrText xml:space="preserve"> PAGEREF _Toc4164482 \h </w:instrText>
        </w:r>
        <w:r>
          <w:rPr>
            <w:noProof/>
            <w:webHidden/>
          </w:rPr>
        </w:r>
        <w:r>
          <w:rPr>
            <w:noProof/>
            <w:webHidden/>
          </w:rPr>
          <w:fldChar w:fldCharType="separate"/>
        </w:r>
        <w:r>
          <w:rPr>
            <w:noProof/>
            <w:webHidden/>
          </w:rPr>
          <w:t>44</w:t>
        </w:r>
        <w:r>
          <w:rPr>
            <w:noProof/>
            <w:webHidden/>
          </w:rPr>
          <w:fldChar w:fldCharType="end"/>
        </w:r>
      </w:hyperlink>
    </w:p>
    <w:p w14:paraId="2EA5F855" w14:textId="1A957E22" w:rsidR="00154234" w:rsidRDefault="00154234">
      <w:pPr>
        <w:pStyle w:val="TOC1"/>
        <w:rPr>
          <w:rFonts w:asciiTheme="minorHAnsi" w:eastAsiaTheme="minorEastAsia" w:hAnsiTheme="minorHAnsi" w:cstheme="minorBidi"/>
          <w:b w:val="0"/>
          <w:noProof/>
          <w:sz w:val="24"/>
          <w:lang w:val="en-AU"/>
        </w:rPr>
      </w:pPr>
      <w:hyperlink w:anchor="_Toc4164483" w:history="1">
        <w:r w:rsidRPr="008D35D8">
          <w:rPr>
            <w:rStyle w:val="Hyperlink"/>
            <w:noProof/>
          </w:rPr>
          <w:t>4 Lab 2 – A User Dept. Move Triggers a Continuous Campaign</w:t>
        </w:r>
        <w:r>
          <w:rPr>
            <w:noProof/>
            <w:webHidden/>
          </w:rPr>
          <w:tab/>
        </w:r>
        <w:r>
          <w:rPr>
            <w:noProof/>
            <w:webHidden/>
          </w:rPr>
          <w:fldChar w:fldCharType="begin"/>
        </w:r>
        <w:r>
          <w:rPr>
            <w:noProof/>
            <w:webHidden/>
          </w:rPr>
          <w:instrText xml:space="preserve"> PAGEREF _Toc4164483 \h </w:instrText>
        </w:r>
        <w:r>
          <w:rPr>
            <w:noProof/>
            <w:webHidden/>
          </w:rPr>
        </w:r>
        <w:r>
          <w:rPr>
            <w:noProof/>
            <w:webHidden/>
          </w:rPr>
          <w:fldChar w:fldCharType="separate"/>
        </w:r>
        <w:r>
          <w:rPr>
            <w:noProof/>
            <w:webHidden/>
          </w:rPr>
          <w:t>55</w:t>
        </w:r>
        <w:r>
          <w:rPr>
            <w:noProof/>
            <w:webHidden/>
          </w:rPr>
          <w:fldChar w:fldCharType="end"/>
        </w:r>
      </w:hyperlink>
    </w:p>
    <w:p w14:paraId="3034B3F7" w14:textId="19439D81" w:rsidR="00154234" w:rsidRDefault="00154234">
      <w:pPr>
        <w:pStyle w:val="TOC2"/>
        <w:rPr>
          <w:rFonts w:asciiTheme="minorHAnsi" w:eastAsiaTheme="minorEastAsia" w:hAnsiTheme="minorHAnsi" w:cstheme="minorBidi"/>
          <w:noProof/>
          <w:sz w:val="24"/>
          <w:lang w:val="en-AU"/>
        </w:rPr>
      </w:pPr>
      <w:hyperlink w:anchor="_Toc4164484" w:history="1">
        <w:r w:rsidRPr="008D35D8">
          <w:rPr>
            <w:rStyle w:val="Hyperlink"/>
            <w:noProof/>
          </w:rPr>
          <w:t>4.1 Overview of Scenario</w:t>
        </w:r>
        <w:r>
          <w:rPr>
            <w:noProof/>
            <w:webHidden/>
          </w:rPr>
          <w:tab/>
        </w:r>
        <w:r>
          <w:rPr>
            <w:noProof/>
            <w:webHidden/>
          </w:rPr>
          <w:fldChar w:fldCharType="begin"/>
        </w:r>
        <w:r>
          <w:rPr>
            <w:noProof/>
            <w:webHidden/>
          </w:rPr>
          <w:instrText xml:space="preserve"> PAGEREF _Toc4164484 \h </w:instrText>
        </w:r>
        <w:r>
          <w:rPr>
            <w:noProof/>
            <w:webHidden/>
          </w:rPr>
        </w:r>
        <w:r>
          <w:rPr>
            <w:noProof/>
            <w:webHidden/>
          </w:rPr>
          <w:fldChar w:fldCharType="separate"/>
        </w:r>
        <w:r>
          <w:rPr>
            <w:noProof/>
            <w:webHidden/>
          </w:rPr>
          <w:t>55</w:t>
        </w:r>
        <w:r>
          <w:rPr>
            <w:noProof/>
            <w:webHidden/>
          </w:rPr>
          <w:fldChar w:fldCharType="end"/>
        </w:r>
      </w:hyperlink>
    </w:p>
    <w:p w14:paraId="70E8D176" w14:textId="7074445C" w:rsidR="00154234" w:rsidRDefault="00154234">
      <w:pPr>
        <w:pStyle w:val="TOC2"/>
        <w:rPr>
          <w:rFonts w:asciiTheme="minorHAnsi" w:eastAsiaTheme="minorEastAsia" w:hAnsiTheme="minorHAnsi" w:cstheme="minorBidi"/>
          <w:noProof/>
          <w:sz w:val="24"/>
          <w:lang w:val="en-AU"/>
        </w:rPr>
      </w:pPr>
      <w:hyperlink w:anchor="_Toc4164485" w:history="1">
        <w:r w:rsidRPr="008D35D8">
          <w:rPr>
            <w:rStyle w:val="Hyperlink"/>
            <w:noProof/>
          </w:rPr>
          <w:t>4.2 Lab2 – Detailed Lab Instructions</w:t>
        </w:r>
        <w:r>
          <w:rPr>
            <w:noProof/>
            <w:webHidden/>
          </w:rPr>
          <w:tab/>
        </w:r>
        <w:r>
          <w:rPr>
            <w:noProof/>
            <w:webHidden/>
          </w:rPr>
          <w:fldChar w:fldCharType="begin"/>
        </w:r>
        <w:r>
          <w:rPr>
            <w:noProof/>
            <w:webHidden/>
          </w:rPr>
          <w:instrText xml:space="preserve"> PAGEREF _Toc4164485 \h </w:instrText>
        </w:r>
        <w:r>
          <w:rPr>
            <w:noProof/>
            <w:webHidden/>
          </w:rPr>
        </w:r>
        <w:r>
          <w:rPr>
            <w:noProof/>
            <w:webHidden/>
          </w:rPr>
          <w:fldChar w:fldCharType="separate"/>
        </w:r>
        <w:r>
          <w:rPr>
            <w:noProof/>
            <w:webHidden/>
          </w:rPr>
          <w:t>56</w:t>
        </w:r>
        <w:r>
          <w:rPr>
            <w:noProof/>
            <w:webHidden/>
          </w:rPr>
          <w:fldChar w:fldCharType="end"/>
        </w:r>
      </w:hyperlink>
    </w:p>
    <w:p w14:paraId="2EB887B1" w14:textId="7302B1C2" w:rsidR="00154234" w:rsidRDefault="00154234">
      <w:pPr>
        <w:pStyle w:val="TOC3"/>
        <w:rPr>
          <w:rFonts w:asciiTheme="minorHAnsi" w:eastAsiaTheme="minorEastAsia" w:hAnsiTheme="minorHAnsi" w:cstheme="minorBidi"/>
          <w:noProof/>
          <w:sz w:val="24"/>
          <w:lang w:val="en-AU"/>
        </w:rPr>
      </w:pPr>
      <w:hyperlink w:anchor="_Toc4164486" w:history="1">
        <w:r w:rsidRPr="008D35D8">
          <w:rPr>
            <w:rStyle w:val="Hyperlink"/>
            <w:noProof/>
          </w:rPr>
          <w:t>4.2.1 Configuring the Certification Dataset and Campaign</w:t>
        </w:r>
        <w:r>
          <w:rPr>
            <w:noProof/>
            <w:webHidden/>
          </w:rPr>
          <w:tab/>
        </w:r>
        <w:r>
          <w:rPr>
            <w:noProof/>
            <w:webHidden/>
          </w:rPr>
          <w:fldChar w:fldCharType="begin"/>
        </w:r>
        <w:r>
          <w:rPr>
            <w:noProof/>
            <w:webHidden/>
          </w:rPr>
          <w:instrText xml:space="preserve"> PAGEREF _Toc4164486 \h </w:instrText>
        </w:r>
        <w:r>
          <w:rPr>
            <w:noProof/>
            <w:webHidden/>
          </w:rPr>
        </w:r>
        <w:r>
          <w:rPr>
            <w:noProof/>
            <w:webHidden/>
          </w:rPr>
          <w:fldChar w:fldCharType="separate"/>
        </w:r>
        <w:r>
          <w:rPr>
            <w:noProof/>
            <w:webHidden/>
          </w:rPr>
          <w:t>56</w:t>
        </w:r>
        <w:r>
          <w:rPr>
            <w:noProof/>
            <w:webHidden/>
          </w:rPr>
          <w:fldChar w:fldCharType="end"/>
        </w:r>
      </w:hyperlink>
    </w:p>
    <w:p w14:paraId="783A5376" w14:textId="23B1495C" w:rsidR="00154234" w:rsidRDefault="00154234">
      <w:pPr>
        <w:pStyle w:val="TOC3"/>
        <w:rPr>
          <w:rFonts w:asciiTheme="minorHAnsi" w:eastAsiaTheme="minorEastAsia" w:hAnsiTheme="minorHAnsi" w:cstheme="minorBidi"/>
          <w:noProof/>
          <w:sz w:val="24"/>
          <w:lang w:val="en-AU"/>
        </w:rPr>
      </w:pPr>
      <w:hyperlink w:anchor="_Toc4164487" w:history="1">
        <w:r w:rsidRPr="008D35D8">
          <w:rPr>
            <w:rStyle w:val="Hyperlink"/>
            <w:noProof/>
          </w:rPr>
          <w:t>4.2.2 Configuring the User Virtual View and User Modify Workflow</w:t>
        </w:r>
        <w:r>
          <w:rPr>
            <w:noProof/>
            <w:webHidden/>
          </w:rPr>
          <w:tab/>
        </w:r>
        <w:r>
          <w:rPr>
            <w:noProof/>
            <w:webHidden/>
          </w:rPr>
          <w:fldChar w:fldCharType="begin"/>
        </w:r>
        <w:r>
          <w:rPr>
            <w:noProof/>
            <w:webHidden/>
          </w:rPr>
          <w:instrText xml:space="preserve"> PAGEREF _Toc4164487 \h </w:instrText>
        </w:r>
        <w:r>
          <w:rPr>
            <w:noProof/>
            <w:webHidden/>
          </w:rPr>
        </w:r>
        <w:r>
          <w:rPr>
            <w:noProof/>
            <w:webHidden/>
          </w:rPr>
          <w:fldChar w:fldCharType="separate"/>
        </w:r>
        <w:r>
          <w:rPr>
            <w:noProof/>
            <w:webHidden/>
          </w:rPr>
          <w:t>58</w:t>
        </w:r>
        <w:r>
          <w:rPr>
            <w:noProof/>
            <w:webHidden/>
          </w:rPr>
          <w:fldChar w:fldCharType="end"/>
        </w:r>
      </w:hyperlink>
    </w:p>
    <w:p w14:paraId="70A0BE9D" w14:textId="1A7B4E08" w:rsidR="00154234" w:rsidRDefault="00154234">
      <w:pPr>
        <w:pStyle w:val="TOC3"/>
        <w:rPr>
          <w:rFonts w:asciiTheme="minorHAnsi" w:eastAsiaTheme="minorEastAsia" w:hAnsiTheme="minorHAnsi" w:cstheme="minorBidi"/>
          <w:noProof/>
          <w:sz w:val="24"/>
          <w:lang w:val="en-AU"/>
        </w:rPr>
      </w:pPr>
      <w:hyperlink w:anchor="_Toc4164488" w:history="1">
        <w:r w:rsidRPr="008D35D8">
          <w:rPr>
            <w:rStyle w:val="Hyperlink"/>
            <w:noProof/>
          </w:rPr>
          <w:t>4.2.3 Configuring the Move User Rule</w:t>
        </w:r>
        <w:r>
          <w:rPr>
            <w:noProof/>
            <w:webHidden/>
          </w:rPr>
          <w:tab/>
        </w:r>
        <w:r>
          <w:rPr>
            <w:noProof/>
            <w:webHidden/>
          </w:rPr>
          <w:fldChar w:fldCharType="begin"/>
        </w:r>
        <w:r>
          <w:rPr>
            <w:noProof/>
            <w:webHidden/>
          </w:rPr>
          <w:instrText xml:space="preserve"> PAGEREF _Toc4164488 \h </w:instrText>
        </w:r>
        <w:r>
          <w:rPr>
            <w:noProof/>
            <w:webHidden/>
          </w:rPr>
        </w:r>
        <w:r>
          <w:rPr>
            <w:noProof/>
            <w:webHidden/>
          </w:rPr>
          <w:fldChar w:fldCharType="separate"/>
        </w:r>
        <w:r>
          <w:rPr>
            <w:noProof/>
            <w:webHidden/>
          </w:rPr>
          <w:t>63</w:t>
        </w:r>
        <w:r>
          <w:rPr>
            <w:noProof/>
            <w:webHidden/>
          </w:rPr>
          <w:fldChar w:fldCharType="end"/>
        </w:r>
      </w:hyperlink>
    </w:p>
    <w:p w14:paraId="61BD8AD7" w14:textId="4D4A5B73" w:rsidR="00154234" w:rsidRDefault="00154234">
      <w:pPr>
        <w:pStyle w:val="TOC3"/>
        <w:rPr>
          <w:rFonts w:asciiTheme="minorHAnsi" w:eastAsiaTheme="minorEastAsia" w:hAnsiTheme="minorHAnsi" w:cstheme="minorBidi"/>
          <w:noProof/>
          <w:sz w:val="24"/>
          <w:lang w:val="en-AU"/>
        </w:rPr>
      </w:pPr>
      <w:hyperlink w:anchor="_Toc4164489" w:history="1">
        <w:r w:rsidRPr="008D35D8">
          <w:rPr>
            <w:rStyle w:val="Hyperlink"/>
            <w:noProof/>
          </w:rPr>
          <w:t>4.2.4 Testing</w:t>
        </w:r>
        <w:r>
          <w:rPr>
            <w:noProof/>
            <w:webHidden/>
          </w:rPr>
          <w:tab/>
        </w:r>
        <w:r>
          <w:rPr>
            <w:noProof/>
            <w:webHidden/>
          </w:rPr>
          <w:fldChar w:fldCharType="begin"/>
        </w:r>
        <w:r>
          <w:rPr>
            <w:noProof/>
            <w:webHidden/>
          </w:rPr>
          <w:instrText xml:space="preserve"> PAGEREF _Toc4164489 \h </w:instrText>
        </w:r>
        <w:r>
          <w:rPr>
            <w:noProof/>
            <w:webHidden/>
          </w:rPr>
        </w:r>
        <w:r>
          <w:rPr>
            <w:noProof/>
            <w:webHidden/>
          </w:rPr>
          <w:fldChar w:fldCharType="separate"/>
        </w:r>
        <w:r>
          <w:rPr>
            <w:noProof/>
            <w:webHidden/>
          </w:rPr>
          <w:t>66</w:t>
        </w:r>
        <w:r>
          <w:rPr>
            <w:noProof/>
            <w:webHidden/>
          </w:rPr>
          <w:fldChar w:fldCharType="end"/>
        </w:r>
      </w:hyperlink>
    </w:p>
    <w:p w14:paraId="3F84330C" w14:textId="08D95349" w:rsidR="00154234" w:rsidRDefault="00154234">
      <w:pPr>
        <w:pStyle w:val="TOC1"/>
        <w:rPr>
          <w:rFonts w:asciiTheme="minorHAnsi" w:eastAsiaTheme="minorEastAsia" w:hAnsiTheme="minorHAnsi" w:cstheme="minorBidi"/>
          <w:b w:val="0"/>
          <w:noProof/>
          <w:sz w:val="24"/>
          <w:lang w:val="en-AU"/>
        </w:rPr>
      </w:pPr>
      <w:hyperlink w:anchor="_Toc4164490" w:history="1">
        <w:r w:rsidRPr="008D35D8">
          <w:rPr>
            <w:rStyle w:val="Hyperlink"/>
            <w:noProof/>
          </w:rPr>
          <w:t>Notices</w:t>
        </w:r>
        <w:r>
          <w:rPr>
            <w:noProof/>
            <w:webHidden/>
          </w:rPr>
          <w:tab/>
        </w:r>
        <w:r>
          <w:rPr>
            <w:noProof/>
            <w:webHidden/>
          </w:rPr>
          <w:fldChar w:fldCharType="begin"/>
        </w:r>
        <w:r>
          <w:rPr>
            <w:noProof/>
            <w:webHidden/>
          </w:rPr>
          <w:instrText xml:space="preserve"> PAGEREF _Toc4164490 \h </w:instrText>
        </w:r>
        <w:r>
          <w:rPr>
            <w:noProof/>
            <w:webHidden/>
          </w:rPr>
        </w:r>
        <w:r>
          <w:rPr>
            <w:noProof/>
            <w:webHidden/>
          </w:rPr>
          <w:fldChar w:fldCharType="separate"/>
        </w:r>
        <w:r>
          <w:rPr>
            <w:noProof/>
            <w:webHidden/>
          </w:rPr>
          <w:t>72</w:t>
        </w:r>
        <w:r>
          <w:rPr>
            <w:noProof/>
            <w:webHidden/>
          </w:rPr>
          <w:fldChar w:fldCharType="end"/>
        </w:r>
      </w:hyperlink>
    </w:p>
    <w:p w14:paraId="3E934AA9" w14:textId="7E2D4D1C" w:rsidR="000B7324" w:rsidRDefault="000B7324" w:rsidP="004F2622">
      <w:r>
        <w:fldChar w:fldCharType="end"/>
      </w:r>
    </w:p>
    <w:p w14:paraId="457E8A4C" w14:textId="6D9AD3A7" w:rsidR="00D45773" w:rsidRDefault="00D45773" w:rsidP="00D45773">
      <w:pPr>
        <w:pStyle w:val="Heading1"/>
        <w:ind w:left="360" w:hanging="360"/>
      </w:pPr>
      <w:bookmarkStart w:id="1" w:name="_Toc474954051"/>
      <w:bookmarkStart w:id="2" w:name="_Ref475021429"/>
      <w:bookmarkStart w:id="3" w:name="_Toc4164464"/>
      <w:r>
        <w:lastRenderedPageBreak/>
        <w:t xml:space="preserve">Introduction to the </w:t>
      </w:r>
      <w:bookmarkEnd w:id="1"/>
      <w:bookmarkEnd w:id="2"/>
      <w:r w:rsidR="00A45C36">
        <w:t>Lab</w:t>
      </w:r>
      <w:bookmarkEnd w:id="3"/>
    </w:p>
    <w:p w14:paraId="52B4F6E5" w14:textId="1180175B" w:rsidR="004D4B7D" w:rsidRDefault="00C60B8F" w:rsidP="00C60B8F">
      <w:r>
        <w:t xml:space="preserve">This document is a lab guide for </w:t>
      </w:r>
      <w:r w:rsidR="004D4B7D">
        <w:t xml:space="preserve">some advanced labs developed for the </w:t>
      </w:r>
      <w:r w:rsidR="00985422">
        <w:t xml:space="preserve">Master Skills </w:t>
      </w:r>
      <w:r w:rsidR="00AC055A">
        <w:t>classes</w:t>
      </w:r>
      <w:r w:rsidR="004D4B7D">
        <w:t xml:space="preserve">. </w:t>
      </w:r>
    </w:p>
    <w:p w14:paraId="799DA0B1" w14:textId="73B191F6" w:rsidR="004D4B7D" w:rsidRDefault="004D4B7D" w:rsidP="00C60B8F"/>
    <w:p w14:paraId="2A5F1288" w14:textId="57279FCA" w:rsidR="0012473A" w:rsidRDefault="004D4B7D" w:rsidP="00C60B8F">
      <w:r>
        <w:t xml:space="preserve">There are </w:t>
      </w:r>
      <w:r w:rsidR="00985422">
        <w:t>three</w:t>
      </w:r>
      <w:r>
        <w:t xml:space="preserve"> labs covered in this guide:</w:t>
      </w:r>
      <w:r w:rsidR="0012473A">
        <w:t xml:space="preserve"> </w:t>
      </w:r>
    </w:p>
    <w:p w14:paraId="29243348" w14:textId="595D2E75" w:rsidR="00985422" w:rsidRDefault="00985422" w:rsidP="00985422">
      <w:pPr>
        <w:pStyle w:val="ListParagraph"/>
        <w:numPr>
          <w:ilvl w:val="0"/>
          <w:numId w:val="6"/>
        </w:numPr>
      </w:pPr>
      <w:r>
        <w:t>An end to end AD integration with reconciliation and provisioning, comprising:</w:t>
      </w:r>
    </w:p>
    <w:p w14:paraId="66CC2946" w14:textId="077489F0" w:rsidR="00985422" w:rsidRDefault="00985422" w:rsidP="00985422">
      <w:pPr>
        <w:pStyle w:val="ListParagraph"/>
        <w:numPr>
          <w:ilvl w:val="1"/>
          <w:numId w:val="6"/>
        </w:numPr>
      </w:pPr>
      <w:r>
        <w:t>AD adapter integration and reconciliation</w:t>
      </w:r>
    </w:p>
    <w:p w14:paraId="2629E1A0" w14:textId="4BA72F8D" w:rsidR="00985422" w:rsidRDefault="00985422" w:rsidP="00C60B8F">
      <w:pPr>
        <w:pStyle w:val="ListParagraph"/>
        <w:numPr>
          <w:ilvl w:val="1"/>
          <w:numId w:val="6"/>
        </w:numPr>
      </w:pPr>
      <w:r>
        <w:t>AD provisioning and attribute policy enforcement</w:t>
      </w:r>
    </w:p>
    <w:p w14:paraId="071B3691" w14:textId="398E5DF1" w:rsidR="00C60B8F" w:rsidRDefault="004D4B7D" w:rsidP="00985422">
      <w:pPr>
        <w:pStyle w:val="ListParagraph"/>
        <w:numPr>
          <w:ilvl w:val="0"/>
          <w:numId w:val="6"/>
        </w:numPr>
      </w:pPr>
      <w:r>
        <w:t>A u</w:t>
      </w:r>
      <w:r w:rsidRPr="004D4B7D">
        <w:t>ser department move drives user access re-certification</w:t>
      </w:r>
    </w:p>
    <w:p w14:paraId="55A6159F" w14:textId="704F1F00" w:rsidR="00C60B8F" w:rsidRDefault="00C60B8F" w:rsidP="00C60B8F"/>
    <w:p w14:paraId="0A998985" w14:textId="064E882F" w:rsidR="00C60B8F" w:rsidRDefault="00C60B8F" w:rsidP="00C60B8F">
      <w:r>
        <w:t xml:space="preserve">The labs are based on the IGI </w:t>
      </w:r>
      <w:r w:rsidR="00AC055A">
        <w:t xml:space="preserve">5.2.5 Lab Environment that comprises a Common Jumpserver (CentOS Linux), the IGI </w:t>
      </w:r>
      <w:r>
        <w:t>Virtual Machine</w:t>
      </w:r>
      <w:r w:rsidR="00AC055A">
        <w:t>, a DB Server (CentOS with the IGI DB) and an AD Server (Windows 2016 Server). The lab environment is available on multiple training platforms; the VMs running on your workstation, a template in Skytap, an instance in SCS-Portal or on local ESX servers.</w:t>
      </w:r>
    </w:p>
    <w:p w14:paraId="5A03E6AD" w14:textId="77777777" w:rsidR="00C60B8F" w:rsidRDefault="00C60B8F" w:rsidP="00C60B8F"/>
    <w:p w14:paraId="34468CC5" w14:textId="06ACAB22" w:rsidR="00C60B8F" w:rsidRDefault="00AC055A" w:rsidP="00C60B8F">
      <w:r>
        <w:t xml:space="preserve">The lab guide follows the same conventions as other IAM lab guides, with detailed information and screen captures, and the </w:t>
      </w:r>
      <w:r w:rsidR="003D3ED0">
        <w:t xml:space="preserve">steps to be performed </w:t>
      </w:r>
      <w:r w:rsidR="00C60B8F">
        <w:t>shown by the square (□) beside them.</w:t>
      </w:r>
    </w:p>
    <w:p w14:paraId="18149B61" w14:textId="77777777" w:rsidR="002C713A" w:rsidRDefault="002C713A" w:rsidP="00D45773"/>
    <w:p w14:paraId="67B6A1E1" w14:textId="7A24498A" w:rsidR="00A45C36" w:rsidRDefault="00A45C36" w:rsidP="00343C4C">
      <w:pPr>
        <w:pStyle w:val="Heading1"/>
      </w:pPr>
      <w:bookmarkStart w:id="4" w:name="_Toc4164465"/>
      <w:r>
        <w:lastRenderedPageBreak/>
        <w:t>Lab Pre-Req</w:t>
      </w:r>
      <w:r w:rsidR="00343C4C">
        <w:t>uisite</w:t>
      </w:r>
      <w:r>
        <w:t>s</w:t>
      </w:r>
      <w:bookmarkEnd w:id="4"/>
    </w:p>
    <w:p w14:paraId="3E92AFEC" w14:textId="04D3443F" w:rsidR="00A45C36" w:rsidRDefault="00343C4C" w:rsidP="00D45773">
      <w:r>
        <w:t xml:space="preserve">This section defines the lab pre-requisites. </w:t>
      </w:r>
    </w:p>
    <w:p w14:paraId="78FCD699" w14:textId="3C539B1D" w:rsidR="001E375E" w:rsidRDefault="001E375E" w:rsidP="001E375E">
      <w:pPr>
        <w:pStyle w:val="Heading2"/>
      </w:pPr>
      <w:bookmarkStart w:id="5" w:name="_Toc4164466"/>
      <w:r>
        <w:t>Expected Knowledge</w:t>
      </w:r>
      <w:bookmarkEnd w:id="5"/>
    </w:p>
    <w:p w14:paraId="03052F89" w14:textId="77777777" w:rsidR="00C60B8F" w:rsidRDefault="00C60B8F" w:rsidP="00C60B8F">
      <w:r>
        <w:t>This lab assumes the following knowledge has been acquired before attempting the labs:</w:t>
      </w:r>
    </w:p>
    <w:p w14:paraId="78FD5F8D" w14:textId="3BC662C6" w:rsidR="00C60B8F" w:rsidRDefault="00C60B8F" w:rsidP="000D35A8">
      <w:pPr>
        <w:pStyle w:val="ListParagraph"/>
        <w:numPr>
          <w:ilvl w:val="0"/>
          <w:numId w:val="5"/>
        </w:numPr>
      </w:pPr>
      <w:r>
        <w:t xml:space="preserve">Familiarity with IGI, the data objects and concepts, </w:t>
      </w:r>
      <w:r w:rsidR="00DE4A62">
        <w:t xml:space="preserve">processes and activities, </w:t>
      </w:r>
      <w:r>
        <w:t>the Admin Console and the Service Center</w:t>
      </w:r>
    </w:p>
    <w:p w14:paraId="44C80FBC" w14:textId="7BF51E9F" w:rsidR="003D3ED0" w:rsidRDefault="003D3ED0" w:rsidP="000D35A8">
      <w:pPr>
        <w:pStyle w:val="ListParagraph"/>
        <w:numPr>
          <w:ilvl w:val="0"/>
          <w:numId w:val="5"/>
        </w:numPr>
      </w:pPr>
      <w:r>
        <w:t>These labs require knowledge of, and experience with, advanced configuration in IGI including Java rules. The detailed instruction steps will guide you through configuration of these but knowledge of these would be helpful</w:t>
      </w:r>
    </w:p>
    <w:p w14:paraId="5A8FDBF4" w14:textId="77777777" w:rsidR="00C60B8F" w:rsidRDefault="00C60B8F" w:rsidP="00C60B8F"/>
    <w:p w14:paraId="5BF5F6B5" w14:textId="369A642D" w:rsidR="00C60B8F" w:rsidRDefault="00C60B8F" w:rsidP="00C60B8F">
      <w:r>
        <w:t>This knowledge can be gained via the introducto</w:t>
      </w:r>
      <w:r w:rsidR="00B56467">
        <w:t>ry (Foundation or Basic) training of IGI</w:t>
      </w:r>
      <w:r>
        <w:t>.</w:t>
      </w:r>
    </w:p>
    <w:p w14:paraId="1E385D38" w14:textId="36B9DDCC" w:rsidR="00A45C36" w:rsidRDefault="00A45C36" w:rsidP="00343C4C">
      <w:pPr>
        <w:pStyle w:val="Heading2"/>
      </w:pPr>
      <w:bookmarkStart w:id="6" w:name="_Toc4164467"/>
      <w:r>
        <w:t>Standard Lab Setup</w:t>
      </w:r>
      <w:bookmarkEnd w:id="6"/>
    </w:p>
    <w:p w14:paraId="459D036E" w14:textId="77777777" w:rsidR="00AC055A" w:rsidRDefault="00AB41D1" w:rsidP="00AB41D1">
      <w:r>
        <w:t>This lab uses the standard IGI training lab</w:t>
      </w:r>
      <w:r w:rsidR="00AC055A">
        <w:t xml:space="preserve"> environment</w:t>
      </w:r>
      <w:r>
        <w:t xml:space="preserve">. </w:t>
      </w:r>
    </w:p>
    <w:p w14:paraId="1E5A7862" w14:textId="77777777" w:rsidR="00AC055A" w:rsidRDefault="00AC055A" w:rsidP="00AB41D1"/>
    <w:p w14:paraId="7F898384" w14:textId="62C635D0" w:rsidR="00AB41D1" w:rsidRDefault="00AB41D1" w:rsidP="00AB41D1">
      <w:r>
        <w:t xml:space="preserve">Setup for this lab is described in the document </w:t>
      </w:r>
      <w:r w:rsidRPr="00ED00E6">
        <w:rPr>
          <w:b/>
          <w:i/>
        </w:rPr>
        <w:t>Lab00 - IGI Lab Environment Setup Guide</w:t>
      </w:r>
      <w:r>
        <w:t>.</w:t>
      </w:r>
      <w:r w:rsidR="00AC055A">
        <w:t xml:space="preserve"> You need the IGI 5.2.5 version of this document (at the time of writing this is </w:t>
      </w:r>
      <w:r w:rsidR="00AC055A" w:rsidRPr="00AC055A">
        <w:rPr>
          <w:b/>
          <w:i/>
        </w:rPr>
        <w:t xml:space="preserve">Lab00 - IGI 5.2.5 Lab </w:t>
      </w:r>
      <w:proofErr w:type="spellStart"/>
      <w:r w:rsidR="00AC055A" w:rsidRPr="00AC055A">
        <w:rPr>
          <w:b/>
          <w:i/>
        </w:rPr>
        <w:t>Env</w:t>
      </w:r>
      <w:proofErr w:type="spellEnd"/>
      <w:r w:rsidR="00AC055A" w:rsidRPr="00AC055A">
        <w:rPr>
          <w:b/>
          <w:i/>
        </w:rPr>
        <w:t xml:space="preserve"> Setup Guide v10</w:t>
      </w:r>
      <w:r w:rsidR="00AC055A">
        <w:t>, in either .doc or .pdf form).</w:t>
      </w:r>
    </w:p>
    <w:p w14:paraId="598753B1" w14:textId="77777777" w:rsidR="00AB41D1" w:rsidRDefault="00AB41D1" w:rsidP="00AB41D1"/>
    <w:p w14:paraId="312B9BAB" w14:textId="690B6066" w:rsidR="003D3ED0" w:rsidRDefault="003D3ED0" w:rsidP="00AB41D1">
      <w:r w:rsidRPr="00AC055A">
        <w:rPr>
          <w:u w:val="single"/>
        </w:rPr>
        <w:t xml:space="preserve">The AD lab requires the </w:t>
      </w:r>
      <w:r w:rsidR="00AC055A" w:rsidRPr="00AC055A">
        <w:rPr>
          <w:u w:val="single"/>
        </w:rPr>
        <w:t>AD Server to be running</w:t>
      </w:r>
      <w:r w:rsidR="00AC055A">
        <w:t>, as well as the other three VMs (Common Jumpserver, DB Server and IGI 5.2.5 Virtual Appliance)</w:t>
      </w:r>
      <w:r>
        <w:t>.</w:t>
      </w:r>
    </w:p>
    <w:p w14:paraId="747E2236" w14:textId="25F366CF" w:rsidR="00AC055A" w:rsidRDefault="00AC055A" w:rsidP="00AB41D1"/>
    <w:p w14:paraId="05BBC9FA" w14:textId="290C4779" w:rsidR="00AC055A" w:rsidRDefault="00AC055A" w:rsidP="00AC055A">
      <w:pPr>
        <w:pStyle w:val="ListParagraph"/>
        <w:numPr>
          <w:ilvl w:val="0"/>
          <w:numId w:val="4"/>
        </w:numPr>
      </w:pPr>
      <w:r>
        <w:t xml:space="preserve">Follow the steps in the </w:t>
      </w:r>
      <w:r w:rsidRPr="00AC055A">
        <w:rPr>
          <w:b/>
        </w:rPr>
        <w:t>Lab Environment Setup Guide</w:t>
      </w:r>
      <w:r>
        <w:t xml:space="preserve"> to start and verify all four VMs for your training platform.</w:t>
      </w:r>
    </w:p>
    <w:p w14:paraId="571EBC61" w14:textId="633524A7" w:rsidR="001E2990" w:rsidRDefault="001E2990" w:rsidP="00CA689A"/>
    <w:p w14:paraId="08CC0BBD" w14:textId="6301BDF8" w:rsidR="00CA689A" w:rsidRDefault="00CA689A" w:rsidP="00CA689A">
      <w:r>
        <w:t>When you have started and verified the environment, you are ready to start the lab.</w:t>
      </w:r>
    </w:p>
    <w:p w14:paraId="137EBCE5" w14:textId="1AE6D1D8" w:rsidR="00A45C36" w:rsidRDefault="00A45C36" w:rsidP="00343C4C">
      <w:pPr>
        <w:pStyle w:val="Heading2"/>
      </w:pPr>
      <w:bookmarkStart w:id="7" w:name="_Toc4164468"/>
      <w:r>
        <w:t>Additional Lab Setup</w:t>
      </w:r>
      <w:bookmarkEnd w:id="7"/>
    </w:p>
    <w:p w14:paraId="15567DB4" w14:textId="7EDC5E7A" w:rsidR="00B56467" w:rsidRDefault="00B56467" w:rsidP="00B56467">
      <w:r w:rsidRPr="00FC48FC">
        <w:t xml:space="preserve">No </w:t>
      </w:r>
      <w:r w:rsidR="00AC055A">
        <w:t>additional</w:t>
      </w:r>
      <w:r w:rsidR="00DE4A62" w:rsidRPr="00FC48FC">
        <w:t xml:space="preserve"> lab setup is required.</w:t>
      </w:r>
    </w:p>
    <w:p w14:paraId="672165D4" w14:textId="595C2962" w:rsidR="00D57519" w:rsidRDefault="00D57519" w:rsidP="00D57519">
      <w:pPr>
        <w:pStyle w:val="Heading2"/>
      </w:pPr>
      <w:bookmarkStart w:id="8" w:name="_Toc4164469"/>
      <w:r>
        <w:t>Use of Browser</w:t>
      </w:r>
      <w:bookmarkEnd w:id="8"/>
    </w:p>
    <w:p w14:paraId="076E97A0" w14:textId="2D75DB9A" w:rsidR="00E80BAA" w:rsidRDefault="00D57519" w:rsidP="00B56467">
      <w:r>
        <w:t xml:space="preserve">The lab assumes you’re using the Firefox browser in the Common Jumpserver. </w:t>
      </w:r>
      <w:r w:rsidR="00E80BAA">
        <w:t>It is a very recent version of the browser (60.5.1esr).</w:t>
      </w:r>
    </w:p>
    <w:p w14:paraId="0DC7A9DF" w14:textId="77777777" w:rsidR="00E80BAA" w:rsidRDefault="00E80BAA" w:rsidP="00B56467"/>
    <w:p w14:paraId="3FAC7C61" w14:textId="16A3D92F" w:rsidR="00D57519" w:rsidRDefault="00D57519" w:rsidP="00B56467">
      <w:r>
        <w:t>However,</w:t>
      </w:r>
      <w:r w:rsidR="00E80BAA">
        <w:t xml:space="preserve"> on some training platforms where you’re limited in the size of the Common Jumpserver desktop, Firefox may be frustrating (such as the use of scrollbars). You</w:t>
      </w:r>
      <w:r>
        <w:t xml:space="preserve"> can switch over to the Chrome browser that’s on the Common Jumpserver desktop. It has a bookmark to the IGI Applications landing page.</w:t>
      </w:r>
    </w:p>
    <w:p w14:paraId="26CFA3D0" w14:textId="06CC1DD6" w:rsidR="00BD09D0" w:rsidRDefault="00BD09D0" w:rsidP="00B56467"/>
    <w:p w14:paraId="5FA141DA" w14:textId="7931CFBA" w:rsidR="00BD09D0" w:rsidRPr="00FC48FC" w:rsidRDefault="004121E6" w:rsidP="00B56467">
      <w:r>
        <w:t xml:space="preserve">With both browsers you may see untrusted SSL certs. You can just accept the certs. </w:t>
      </w:r>
    </w:p>
    <w:p w14:paraId="054724AC" w14:textId="22322E37" w:rsidR="00B56467" w:rsidRDefault="00B56467" w:rsidP="00D45773"/>
    <w:p w14:paraId="7A23B7F0" w14:textId="475468B9" w:rsidR="008C35F4" w:rsidRDefault="008C35F4" w:rsidP="00D45773"/>
    <w:p w14:paraId="41F36CA4" w14:textId="446A8A7B" w:rsidR="008C35F4" w:rsidRDefault="008C35F4" w:rsidP="008C35F4">
      <w:pPr>
        <w:pStyle w:val="Heading1"/>
      </w:pPr>
      <w:bookmarkStart w:id="9" w:name="_Toc4164470"/>
      <w:r>
        <w:lastRenderedPageBreak/>
        <w:t xml:space="preserve">Lab </w:t>
      </w:r>
      <w:r>
        <w:rPr>
          <w:lang w:val="en-US"/>
        </w:rPr>
        <w:t>1</w:t>
      </w:r>
      <w:r>
        <w:t xml:space="preserve"> – AD Integration with Reconciliation and Provisioning</w:t>
      </w:r>
      <w:bookmarkEnd w:id="9"/>
    </w:p>
    <w:p w14:paraId="329B988F" w14:textId="77777777" w:rsidR="008C35F4" w:rsidRDefault="008C35F4" w:rsidP="008C35F4">
      <w:pPr>
        <w:rPr>
          <w:lang w:eastAsia="x-none"/>
        </w:rPr>
      </w:pPr>
      <w:r>
        <w:rPr>
          <w:lang w:eastAsia="x-none"/>
        </w:rPr>
        <w:t>This lab is built around the requirement for managing accounts and access on Active Directory. It will involve configuration and use of:</w:t>
      </w:r>
    </w:p>
    <w:p w14:paraId="16387CA5" w14:textId="77777777" w:rsidR="008C35F4" w:rsidRDefault="008C35F4" w:rsidP="008C35F4">
      <w:pPr>
        <w:pStyle w:val="ListParagraph"/>
        <w:numPr>
          <w:ilvl w:val="0"/>
          <w:numId w:val="10"/>
        </w:numPr>
        <w:rPr>
          <w:lang w:eastAsia="x-none"/>
        </w:rPr>
      </w:pPr>
      <w:r>
        <w:rPr>
          <w:lang w:eastAsia="x-none"/>
        </w:rPr>
        <w:t>The AD Adapter and the Enterprise Connector module (including reconciliation schedules)</w:t>
      </w:r>
    </w:p>
    <w:p w14:paraId="10127F7D" w14:textId="77777777" w:rsidR="008C35F4" w:rsidRDefault="008C35F4" w:rsidP="008C35F4">
      <w:pPr>
        <w:pStyle w:val="ListParagraph"/>
        <w:numPr>
          <w:ilvl w:val="0"/>
          <w:numId w:val="10"/>
        </w:numPr>
        <w:rPr>
          <w:lang w:eastAsia="x-none"/>
        </w:rPr>
      </w:pPr>
      <w:r>
        <w:rPr>
          <w:lang w:eastAsia="x-none"/>
        </w:rPr>
        <w:t>Account configuration including attribute mapping and enforcement</w:t>
      </w:r>
    </w:p>
    <w:p w14:paraId="30B1A512" w14:textId="77777777" w:rsidR="008C35F4" w:rsidRDefault="008C35F4" w:rsidP="008C35F4">
      <w:pPr>
        <w:pStyle w:val="ListParagraph"/>
        <w:numPr>
          <w:ilvl w:val="0"/>
          <w:numId w:val="10"/>
        </w:numPr>
        <w:rPr>
          <w:lang w:eastAsia="x-none"/>
        </w:rPr>
      </w:pPr>
      <w:r>
        <w:rPr>
          <w:lang w:eastAsia="x-none"/>
        </w:rPr>
        <w:t>Access requests and provisioning</w:t>
      </w:r>
    </w:p>
    <w:p w14:paraId="2A166208" w14:textId="77777777" w:rsidR="008C35F4" w:rsidRDefault="008C35F4" w:rsidP="008C35F4">
      <w:pPr>
        <w:rPr>
          <w:lang w:eastAsia="x-none"/>
        </w:rPr>
      </w:pPr>
    </w:p>
    <w:p w14:paraId="69B61C7C" w14:textId="5B3B6ED3" w:rsidR="008C35F4" w:rsidRDefault="008C35F4" w:rsidP="008C35F4">
      <w:pPr>
        <w:rPr>
          <w:lang w:eastAsia="x-none"/>
        </w:rPr>
      </w:pPr>
      <w:r>
        <w:rPr>
          <w:lang w:eastAsia="x-none"/>
        </w:rPr>
        <w:t>Note that this lab is independent of the other lab</w:t>
      </w:r>
      <w:r w:rsidR="00CA689A">
        <w:rPr>
          <w:lang w:eastAsia="x-none"/>
        </w:rPr>
        <w:t xml:space="preserve"> later in this document</w:t>
      </w:r>
      <w:r>
        <w:rPr>
          <w:lang w:eastAsia="x-none"/>
        </w:rPr>
        <w:t xml:space="preserve">. They can be run in any order. </w:t>
      </w:r>
      <w:r w:rsidRPr="00CA689A">
        <w:rPr>
          <w:u w:val="single"/>
          <w:lang w:eastAsia="x-none"/>
        </w:rPr>
        <w:t xml:space="preserve">This lab needs the </w:t>
      </w:r>
      <w:r w:rsidR="00CA689A" w:rsidRPr="00CA689A">
        <w:rPr>
          <w:u w:val="single"/>
          <w:lang w:eastAsia="x-none"/>
        </w:rPr>
        <w:t>AD</w:t>
      </w:r>
      <w:r w:rsidRPr="00CA689A">
        <w:rPr>
          <w:u w:val="single"/>
          <w:lang w:eastAsia="x-none"/>
        </w:rPr>
        <w:t xml:space="preserve"> Server image</w:t>
      </w:r>
      <w:r>
        <w:rPr>
          <w:lang w:eastAsia="x-none"/>
        </w:rPr>
        <w:t xml:space="preserve"> as well as the </w:t>
      </w:r>
      <w:r w:rsidR="00CA689A">
        <w:rPr>
          <w:lang w:eastAsia="x-none"/>
        </w:rPr>
        <w:t>other three IGI 5.2.5 Lab VMs</w:t>
      </w:r>
      <w:r>
        <w:rPr>
          <w:lang w:eastAsia="x-none"/>
        </w:rPr>
        <w:t>.</w:t>
      </w:r>
    </w:p>
    <w:p w14:paraId="0A6FA036" w14:textId="5580AFE4" w:rsidR="008C35F4" w:rsidRDefault="008C35F4" w:rsidP="008C35F4">
      <w:pPr>
        <w:pStyle w:val="Heading2"/>
      </w:pPr>
      <w:bookmarkStart w:id="10" w:name="_Toc4164471"/>
      <w:r>
        <w:t>Overview of Scenario</w:t>
      </w:r>
      <w:bookmarkEnd w:id="10"/>
    </w:p>
    <w:p w14:paraId="7761DEF4" w14:textId="71F82377" w:rsidR="008C35F4" w:rsidRDefault="008C35F4" w:rsidP="008C35F4">
      <w:pPr>
        <w:rPr>
          <w:lang w:eastAsia="x-none"/>
        </w:rPr>
      </w:pPr>
      <w:r>
        <w:rPr>
          <w:lang w:eastAsia="x-none"/>
        </w:rPr>
        <w:t>This scenario is summarized in the following table. This is just for your information.</w:t>
      </w:r>
    </w:p>
    <w:p w14:paraId="00B31E58" w14:textId="77777777" w:rsidR="008C35F4" w:rsidRDefault="008C35F4" w:rsidP="008C35F4">
      <w:pPr>
        <w:rPr>
          <w:lang w:eastAsia="x-none"/>
        </w:rPr>
      </w:pPr>
    </w:p>
    <w:tbl>
      <w:tblPr>
        <w:tblStyle w:val="TableGrid"/>
        <w:tblW w:w="0" w:type="auto"/>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2122"/>
        <w:gridCol w:w="7614"/>
      </w:tblGrid>
      <w:tr w:rsidR="008C35F4" w14:paraId="1A1B77AD" w14:textId="77777777" w:rsidTr="008C35F4">
        <w:tc>
          <w:tcPr>
            <w:tcW w:w="2122" w:type="dxa"/>
          </w:tcPr>
          <w:p w14:paraId="729FD86D" w14:textId="77777777" w:rsidR="008C35F4" w:rsidRPr="00AD45B8" w:rsidRDefault="008C35F4" w:rsidP="008C35F4">
            <w:pPr>
              <w:rPr>
                <w:b/>
                <w:i/>
                <w:lang w:eastAsia="x-none"/>
              </w:rPr>
            </w:pPr>
            <w:r w:rsidRPr="00AD45B8">
              <w:rPr>
                <w:b/>
                <w:i/>
                <w:lang w:eastAsia="x-none"/>
              </w:rPr>
              <w:t>Summary</w:t>
            </w:r>
          </w:p>
        </w:tc>
        <w:tc>
          <w:tcPr>
            <w:tcW w:w="7614" w:type="dxa"/>
          </w:tcPr>
          <w:p w14:paraId="793ED238" w14:textId="77777777" w:rsidR="008C35F4" w:rsidRDefault="008C35F4" w:rsidP="008C35F4">
            <w:pPr>
              <w:rPr>
                <w:lang w:eastAsia="x-none"/>
              </w:rPr>
            </w:pPr>
            <w:r>
              <w:rPr>
                <w:lang w:eastAsia="x-none"/>
              </w:rPr>
              <w:t>Configuring AD account attributes linked to person attributes, changing the target attributes then running a recon and forcing a policy enforcement to correct the account attributes (including a rule to drive a trivial person change to trigger the attribute defaults).</w:t>
            </w:r>
          </w:p>
          <w:p w14:paraId="7A13A70D" w14:textId="77777777" w:rsidR="008C35F4" w:rsidRDefault="008C35F4" w:rsidP="008C35F4">
            <w:pPr>
              <w:rPr>
                <w:lang w:eastAsia="x-none"/>
              </w:rPr>
            </w:pPr>
            <w:r>
              <w:rPr>
                <w:lang w:eastAsia="x-none"/>
              </w:rPr>
              <w:t>Configuring an AD adapter with the Enterprise Connectors module and adding some attribute mapping rules.</w:t>
            </w:r>
          </w:p>
          <w:p w14:paraId="5EFC8F8A" w14:textId="77777777" w:rsidR="008C35F4" w:rsidRDefault="008C35F4" w:rsidP="008C35F4">
            <w:pPr>
              <w:rPr>
                <w:lang w:eastAsia="x-none"/>
              </w:rPr>
            </w:pPr>
          </w:p>
        </w:tc>
      </w:tr>
      <w:tr w:rsidR="008C35F4" w14:paraId="6DAAA990" w14:textId="77777777" w:rsidTr="008C35F4">
        <w:tc>
          <w:tcPr>
            <w:tcW w:w="2122" w:type="dxa"/>
          </w:tcPr>
          <w:p w14:paraId="2ACAF9D2" w14:textId="77777777" w:rsidR="008C35F4" w:rsidRPr="00AD45B8" w:rsidRDefault="008C35F4" w:rsidP="008C35F4">
            <w:pPr>
              <w:rPr>
                <w:b/>
                <w:i/>
                <w:lang w:eastAsia="x-none"/>
              </w:rPr>
            </w:pPr>
            <w:r w:rsidRPr="00AD45B8">
              <w:rPr>
                <w:b/>
                <w:i/>
                <w:lang w:eastAsia="x-none"/>
              </w:rPr>
              <w:t>Requirement statement</w:t>
            </w:r>
          </w:p>
        </w:tc>
        <w:tc>
          <w:tcPr>
            <w:tcW w:w="7614" w:type="dxa"/>
          </w:tcPr>
          <w:p w14:paraId="47DEBC30" w14:textId="77777777" w:rsidR="008C35F4" w:rsidRPr="001E6B76" w:rsidRDefault="008C35F4" w:rsidP="008C35F4">
            <w:pPr>
              <w:rPr>
                <w:i/>
                <w:lang w:eastAsia="x-none"/>
              </w:rPr>
            </w:pPr>
            <w:r w:rsidRPr="001E6B76">
              <w:rPr>
                <w:i/>
                <w:lang w:eastAsia="x-none"/>
              </w:rPr>
              <w:t xml:space="preserve">Our main source of concern around identity management is our Active Directory environment.  </w:t>
            </w:r>
          </w:p>
          <w:p w14:paraId="46E6618B" w14:textId="77777777" w:rsidR="008C35F4" w:rsidRPr="001E6B76" w:rsidRDefault="008C35F4" w:rsidP="008C35F4">
            <w:pPr>
              <w:rPr>
                <w:i/>
                <w:lang w:eastAsia="x-none"/>
              </w:rPr>
            </w:pPr>
          </w:p>
          <w:p w14:paraId="0F38DEC0" w14:textId="77777777" w:rsidR="008C35F4" w:rsidRPr="001E6B76" w:rsidRDefault="008C35F4" w:rsidP="008C35F4">
            <w:pPr>
              <w:rPr>
                <w:i/>
                <w:lang w:eastAsia="x-none"/>
              </w:rPr>
            </w:pPr>
            <w:r w:rsidRPr="001E6B76">
              <w:rPr>
                <w:i/>
                <w:lang w:eastAsia="x-none"/>
              </w:rPr>
              <w:t>We need to be able to centrally manage accounts in AD based on users and their roles. This includes provisioning accounts for new users and reconciling accounts to ensure they are within policy.</w:t>
            </w:r>
          </w:p>
          <w:p w14:paraId="13C629A5" w14:textId="77777777" w:rsidR="008C35F4" w:rsidRPr="001E6B76" w:rsidRDefault="008C35F4" w:rsidP="008C35F4">
            <w:pPr>
              <w:rPr>
                <w:i/>
                <w:lang w:eastAsia="x-none"/>
              </w:rPr>
            </w:pPr>
          </w:p>
          <w:p w14:paraId="343853C4" w14:textId="77777777" w:rsidR="008C35F4" w:rsidRPr="001E6B76" w:rsidRDefault="008C35F4" w:rsidP="008C35F4">
            <w:pPr>
              <w:rPr>
                <w:i/>
                <w:lang w:eastAsia="x-none"/>
              </w:rPr>
            </w:pPr>
            <w:r w:rsidRPr="001E6B76">
              <w:rPr>
                <w:i/>
                <w:lang w:eastAsia="x-none"/>
              </w:rPr>
              <w:t>Many AD account attributes are linked to attributes on the person in HR. If one of the AD admins changes a value in AD, we need to be able to re-apply the correct (person) attribute value.</w:t>
            </w:r>
          </w:p>
          <w:p w14:paraId="6FF26236" w14:textId="77777777" w:rsidR="008C35F4" w:rsidRPr="001E6B76" w:rsidRDefault="008C35F4" w:rsidP="008C35F4">
            <w:pPr>
              <w:rPr>
                <w:i/>
                <w:lang w:eastAsia="x-none"/>
              </w:rPr>
            </w:pPr>
          </w:p>
          <w:p w14:paraId="40AEB3EB" w14:textId="77777777" w:rsidR="008C35F4" w:rsidRPr="001E6B76" w:rsidRDefault="008C35F4" w:rsidP="008C35F4">
            <w:pPr>
              <w:rPr>
                <w:i/>
                <w:lang w:eastAsia="x-none"/>
              </w:rPr>
            </w:pPr>
            <w:r w:rsidRPr="001E6B76">
              <w:rPr>
                <w:i/>
                <w:lang w:eastAsia="x-none"/>
              </w:rPr>
              <w:t xml:space="preserve">There are also some complex AD attributes that we need to define with some logic on provisioning. </w:t>
            </w:r>
          </w:p>
          <w:p w14:paraId="0939136B" w14:textId="77777777" w:rsidR="008C35F4" w:rsidRDefault="008C35F4" w:rsidP="008C35F4">
            <w:pPr>
              <w:rPr>
                <w:lang w:eastAsia="x-none"/>
              </w:rPr>
            </w:pPr>
          </w:p>
        </w:tc>
      </w:tr>
      <w:tr w:rsidR="008C35F4" w14:paraId="503C8BD6" w14:textId="77777777" w:rsidTr="008C35F4">
        <w:tc>
          <w:tcPr>
            <w:tcW w:w="2122" w:type="dxa"/>
          </w:tcPr>
          <w:p w14:paraId="4737F445" w14:textId="77777777" w:rsidR="008C35F4" w:rsidRPr="00AD45B8" w:rsidRDefault="008C35F4" w:rsidP="008C35F4">
            <w:pPr>
              <w:rPr>
                <w:b/>
                <w:i/>
                <w:lang w:eastAsia="x-none"/>
              </w:rPr>
            </w:pPr>
            <w:r w:rsidRPr="00AD45B8">
              <w:rPr>
                <w:b/>
                <w:i/>
                <w:lang w:eastAsia="x-none"/>
              </w:rPr>
              <w:t>Demonstration requirements</w:t>
            </w:r>
          </w:p>
        </w:tc>
        <w:tc>
          <w:tcPr>
            <w:tcW w:w="7614" w:type="dxa"/>
          </w:tcPr>
          <w:p w14:paraId="48A2D7C1" w14:textId="77777777" w:rsidR="008C35F4" w:rsidRPr="00B91E2D" w:rsidRDefault="008C35F4" w:rsidP="008C35F4">
            <w:pPr>
              <w:autoSpaceDE w:val="0"/>
              <w:autoSpaceDN w:val="0"/>
              <w:adjustRightInd w:val="0"/>
              <w:rPr>
                <w:rFonts w:cs="Arial"/>
                <w:color w:val="000000"/>
                <w:szCs w:val="20"/>
                <w:lang w:val="en-AU" w:eastAsia="en-GB"/>
              </w:rPr>
            </w:pPr>
            <w:r w:rsidRPr="00B91E2D">
              <w:rPr>
                <w:rFonts w:cs="Arial"/>
                <w:color w:val="000000"/>
                <w:szCs w:val="20"/>
                <w:lang w:val="en-AU" w:eastAsia="en-GB"/>
              </w:rPr>
              <w:t>Must be able to demonstrate:</w:t>
            </w:r>
          </w:p>
          <w:p w14:paraId="2A3BD50A" w14:textId="77777777" w:rsidR="008C35F4" w:rsidRPr="00B91E2D" w:rsidRDefault="008C35F4" w:rsidP="008C35F4">
            <w:pPr>
              <w:pStyle w:val="ListParagraph"/>
              <w:numPr>
                <w:ilvl w:val="0"/>
                <w:numId w:val="12"/>
              </w:numPr>
              <w:autoSpaceDE w:val="0"/>
              <w:autoSpaceDN w:val="0"/>
              <w:adjustRightInd w:val="0"/>
              <w:rPr>
                <w:rFonts w:cs="Arial"/>
                <w:color w:val="000000"/>
                <w:szCs w:val="20"/>
                <w:lang w:val="en-AU" w:eastAsia="en-GB"/>
              </w:rPr>
            </w:pPr>
            <w:r w:rsidRPr="00B91E2D">
              <w:rPr>
                <w:rFonts w:cs="Arial"/>
                <w:color w:val="000000"/>
                <w:szCs w:val="20"/>
                <w:lang w:val="en-AU" w:eastAsia="en-GB"/>
              </w:rPr>
              <w:t>User create generates AD account with the correct attribute values</w:t>
            </w:r>
          </w:p>
          <w:p w14:paraId="5468B6E0" w14:textId="77777777" w:rsidR="008C35F4" w:rsidRDefault="008C35F4" w:rsidP="008C35F4">
            <w:pPr>
              <w:pStyle w:val="ListParagraph"/>
              <w:numPr>
                <w:ilvl w:val="0"/>
                <w:numId w:val="12"/>
              </w:numPr>
              <w:rPr>
                <w:lang w:eastAsia="x-none"/>
              </w:rPr>
            </w:pPr>
            <w:r w:rsidRPr="00B91E2D">
              <w:rPr>
                <w:rFonts w:cs="Arial"/>
                <w:color w:val="000000"/>
                <w:szCs w:val="20"/>
                <w:lang w:val="en-AU" w:eastAsia="en-GB"/>
              </w:rPr>
              <w:t>Reconcile of account with changed attributes will re-apply the correct person attributes to the AD account</w:t>
            </w:r>
          </w:p>
        </w:tc>
      </w:tr>
      <w:tr w:rsidR="008C35F4" w14:paraId="6163F29C" w14:textId="77777777" w:rsidTr="008C35F4">
        <w:tc>
          <w:tcPr>
            <w:tcW w:w="2122" w:type="dxa"/>
          </w:tcPr>
          <w:p w14:paraId="3DCD7020" w14:textId="77777777" w:rsidR="008C35F4" w:rsidRPr="00AD45B8" w:rsidRDefault="008C35F4" w:rsidP="008C35F4">
            <w:pPr>
              <w:rPr>
                <w:b/>
                <w:i/>
                <w:lang w:eastAsia="x-none"/>
              </w:rPr>
            </w:pPr>
            <w:r w:rsidRPr="00AD45B8">
              <w:rPr>
                <w:b/>
                <w:i/>
                <w:lang w:eastAsia="x-none"/>
              </w:rPr>
              <w:t>Implementation notes</w:t>
            </w:r>
          </w:p>
        </w:tc>
        <w:tc>
          <w:tcPr>
            <w:tcW w:w="7614" w:type="dxa"/>
          </w:tcPr>
          <w:p w14:paraId="0D535E3C" w14:textId="77777777" w:rsidR="008C35F4" w:rsidRDefault="008C35F4" w:rsidP="008C35F4">
            <w:pPr>
              <w:rPr>
                <w:lang w:eastAsia="x-none"/>
              </w:rPr>
            </w:pPr>
            <w:r>
              <w:rPr>
                <w:lang w:eastAsia="x-none"/>
              </w:rPr>
              <w:t>This will require configuration of the following:</w:t>
            </w:r>
          </w:p>
          <w:p w14:paraId="5252D8C5" w14:textId="77777777" w:rsidR="008C35F4" w:rsidRDefault="008C35F4" w:rsidP="008C35F4">
            <w:pPr>
              <w:rPr>
                <w:lang w:eastAsia="x-none"/>
              </w:rPr>
            </w:pPr>
          </w:p>
          <w:p w14:paraId="4F52E784" w14:textId="77777777" w:rsidR="008C35F4" w:rsidRDefault="008C35F4" w:rsidP="008C35F4">
            <w:pPr>
              <w:pStyle w:val="ListParagraph"/>
              <w:numPr>
                <w:ilvl w:val="0"/>
                <w:numId w:val="13"/>
              </w:numPr>
              <w:rPr>
                <w:lang w:eastAsia="x-none"/>
              </w:rPr>
            </w:pPr>
            <w:r>
              <w:rPr>
                <w:lang w:eastAsia="x-none"/>
              </w:rPr>
              <w:t>Target configuration - a new AD target defined in the Enterprise Connectors module</w:t>
            </w:r>
          </w:p>
          <w:p w14:paraId="3A8886A6" w14:textId="77777777" w:rsidR="008C35F4" w:rsidRDefault="008C35F4" w:rsidP="008C35F4">
            <w:pPr>
              <w:pStyle w:val="ListParagraph"/>
              <w:numPr>
                <w:ilvl w:val="0"/>
                <w:numId w:val="13"/>
              </w:numPr>
              <w:rPr>
                <w:lang w:eastAsia="x-none"/>
              </w:rPr>
            </w:pPr>
            <w:r>
              <w:rPr>
                <w:lang w:eastAsia="x-none"/>
              </w:rPr>
              <w:t>Account configuration - including attribute management</w:t>
            </w:r>
          </w:p>
          <w:p w14:paraId="22A26406" w14:textId="77777777" w:rsidR="008C35F4" w:rsidRDefault="008C35F4" w:rsidP="008C35F4">
            <w:pPr>
              <w:pStyle w:val="ListParagraph"/>
              <w:numPr>
                <w:ilvl w:val="0"/>
                <w:numId w:val="13"/>
              </w:numPr>
              <w:rPr>
                <w:lang w:eastAsia="x-none"/>
              </w:rPr>
            </w:pPr>
            <w:r>
              <w:rPr>
                <w:lang w:eastAsia="x-none"/>
              </w:rPr>
              <w:t>Rules - a User (Account) Modify rule to trigger re-</w:t>
            </w:r>
            <w:proofErr w:type="spellStart"/>
            <w:r>
              <w:rPr>
                <w:lang w:eastAsia="x-none"/>
              </w:rPr>
              <w:t>eval</w:t>
            </w:r>
            <w:proofErr w:type="spellEnd"/>
            <w:r>
              <w:rPr>
                <w:lang w:eastAsia="x-none"/>
              </w:rPr>
              <w:t xml:space="preserve"> of the person-account attribute defaults</w:t>
            </w:r>
          </w:p>
          <w:p w14:paraId="4AE40C3A" w14:textId="77777777" w:rsidR="008C35F4" w:rsidRDefault="008C35F4" w:rsidP="008C35F4">
            <w:pPr>
              <w:pStyle w:val="ListParagraph"/>
              <w:numPr>
                <w:ilvl w:val="0"/>
                <w:numId w:val="13"/>
              </w:numPr>
              <w:rPr>
                <w:lang w:eastAsia="x-none"/>
              </w:rPr>
            </w:pPr>
            <w:r>
              <w:rPr>
                <w:lang w:eastAsia="x-none"/>
              </w:rPr>
              <w:t>Entitlements - default basic AD entitlements associated with specific OUs</w:t>
            </w:r>
          </w:p>
          <w:p w14:paraId="29B5E2F1" w14:textId="77777777" w:rsidR="008C35F4" w:rsidRDefault="008C35F4" w:rsidP="008C35F4">
            <w:pPr>
              <w:rPr>
                <w:lang w:eastAsia="x-none"/>
              </w:rPr>
            </w:pPr>
          </w:p>
          <w:p w14:paraId="41CFF12C" w14:textId="77777777" w:rsidR="008C35F4" w:rsidRDefault="008C35F4" w:rsidP="008C35F4">
            <w:pPr>
              <w:rPr>
                <w:lang w:eastAsia="x-none"/>
              </w:rPr>
            </w:pPr>
            <w:r>
              <w:rPr>
                <w:lang w:eastAsia="x-none"/>
              </w:rPr>
              <w:t>Assume: User mods done in Admin Console, account mods done in AD, admin roles are there (user manager etc.)</w:t>
            </w:r>
          </w:p>
        </w:tc>
      </w:tr>
      <w:tr w:rsidR="008C35F4" w14:paraId="1C4C1740" w14:textId="77777777" w:rsidTr="008C35F4">
        <w:tc>
          <w:tcPr>
            <w:tcW w:w="2122" w:type="dxa"/>
          </w:tcPr>
          <w:p w14:paraId="525F2B67" w14:textId="77777777" w:rsidR="008C35F4" w:rsidRPr="00AD45B8" w:rsidRDefault="008C35F4" w:rsidP="008C35F4">
            <w:pPr>
              <w:rPr>
                <w:b/>
                <w:i/>
                <w:lang w:eastAsia="x-none"/>
              </w:rPr>
            </w:pPr>
            <w:r w:rsidRPr="00AD45B8">
              <w:rPr>
                <w:b/>
                <w:i/>
                <w:lang w:eastAsia="x-none"/>
              </w:rPr>
              <w:t>Skills required</w:t>
            </w:r>
          </w:p>
        </w:tc>
        <w:tc>
          <w:tcPr>
            <w:tcW w:w="7614" w:type="dxa"/>
          </w:tcPr>
          <w:p w14:paraId="2810FB5E" w14:textId="77777777" w:rsidR="008C35F4" w:rsidRDefault="008C35F4" w:rsidP="008C35F4">
            <w:pPr>
              <w:rPr>
                <w:lang w:eastAsia="x-none"/>
              </w:rPr>
            </w:pPr>
            <w:r>
              <w:rPr>
                <w:lang w:eastAsia="x-none"/>
              </w:rPr>
              <w:t>Students should have a good grasp of the following:</w:t>
            </w:r>
          </w:p>
          <w:p w14:paraId="2E87FCAC" w14:textId="77777777" w:rsidR="008C35F4" w:rsidRDefault="008C35F4" w:rsidP="008C35F4">
            <w:pPr>
              <w:pStyle w:val="ListParagraph"/>
              <w:numPr>
                <w:ilvl w:val="0"/>
                <w:numId w:val="14"/>
              </w:numPr>
              <w:ind w:left="360"/>
              <w:rPr>
                <w:lang w:eastAsia="x-none"/>
              </w:rPr>
            </w:pPr>
            <w:r>
              <w:rPr>
                <w:lang w:eastAsia="x-none"/>
              </w:rPr>
              <w:t>Target Configuration (Product documentation and AD Adapter Guide)</w:t>
            </w:r>
          </w:p>
          <w:p w14:paraId="31F51CD0" w14:textId="5B443726" w:rsidR="008C35F4" w:rsidRDefault="008C35F4" w:rsidP="008C35F4">
            <w:pPr>
              <w:pStyle w:val="ListParagraph"/>
              <w:numPr>
                <w:ilvl w:val="0"/>
                <w:numId w:val="14"/>
              </w:numPr>
              <w:ind w:left="360"/>
              <w:rPr>
                <w:lang w:eastAsia="x-none"/>
              </w:rPr>
            </w:pPr>
            <w:r>
              <w:rPr>
                <w:lang w:eastAsia="x-none"/>
              </w:rPr>
              <w:t>Account attribute configuration (</w:t>
            </w:r>
            <w:r w:rsidR="00A07155">
              <w:rPr>
                <w:lang w:eastAsia="x-none"/>
              </w:rPr>
              <w:t>training</w:t>
            </w:r>
            <w:r>
              <w:rPr>
                <w:lang w:eastAsia="x-none"/>
              </w:rPr>
              <w:t xml:space="preserve"> module)</w:t>
            </w:r>
          </w:p>
          <w:p w14:paraId="235F3899" w14:textId="600B8D9B" w:rsidR="008C35F4" w:rsidRDefault="008C35F4" w:rsidP="008C35F4">
            <w:pPr>
              <w:pStyle w:val="ListParagraph"/>
              <w:numPr>
                <w:ilvl w:val="0"/>
                <w:numId w:val="14"/>
              </w:numPr>
              <w:ind w:left="360"/>
              <w:rPr>
                <w:lang w:eastAsia="x-none"/>
              </w:rPr>
            </w:pPr>
            <w:r>
              <w:rPr>
                <w:lang w:eastAsia="x-none"/>
              </w:rPr>
              <w:t xml:space="preserve">Rules (Rules Guide and </w:t>
            </w:r>
            <w:r w:rsidR="00A07155">
              <w:rPr>
                <w:lang w:eastAsia="x-none"/>
              </w:rPr>
              <w:t>training</w:t>
            </w:r>
            <w:r>
              <w:rPr>
                <w:lang w:eastAsia="x-none"/>
              </w:rPr>
              <w:t xml:space="preserve"> modules)</w:t>
            </w:r>
          </w:p>
          <w:p w14:paraId="170B01AD" w14:textId="5BFE199D" w:rsidR="008C35F4" w:rsidRDefault="008C35F4" w:rsidP="008C35F4">
            <w:pPr>
              <w:pStyle w:val="ListParagraph"/>
              <w:numPr>
                <w:ilvl w:val="0"/>
                <w:numId w:val="14"/>
              </w:numPr>
              <w:ind w:left="360"/>
              <w:rPr>
                <w:lang w:eastAsia="x-none"/>
              </w:rPr>
            </w:pPr>
            <w:r>
              <w:rPr>
                <w:lang w:eastAsia="x-none"/>
              </w:rPr>
              <w:t>Entitlement Management (</w:t>
            </w:r>
            <w:r w:rsidR="00A07155">
              <w:rPr>
                <w:lang w:eastAsia="x-none"/>
              </w:rPr>
              <w:t>training</w:t>
            </w:r>
            <w:r>
              <w:rPr>
                <w:lang w:eastAsia="x-none"/>
              </w:rPr>
              <w:t xml:space="preserve"> module)</w:t>
            </w:r>
          </w:p>
        </w:tc>
      </w:tr>
    </w:tbl>
    <w:p w14:paraId="2E24BE14" w14:textId="77777777" w:rsidR="008C35F4" w:rsidRDefault="008C35F4" w:rsidP="008C35F4">
      <w:pPr>
        <w:rPr>
          <w:lang w:eastAsia="x-none"/>
        </w:rPr>
      </w:pPr>
    </w:p>
    <w:p w14:paraId="4A702F64" w14:textId="77777777" w:rsidR="008C35F4" w:rsidRDefault="008C35F4" w:rsidP="008C35F4">
      <w:pPr>
        <w:rPr>
          <w:rFonts w:cs="Arial"/>
          <w:b/>
          <w:bCs/>
          <w:iCs/>
          <w:sz w:val="28"/>
          <w:szCs w:val="28"/>
        </w:rPr>
      </w:pPr>
      <w:r>
        <w:br w:type="page"/>
      </w:r>
    </w:p>
    <w:p w14:paraId="4CD6EFE9" w14:textId="0504BEF9" w:rsidR="008C35F4" w:rsidRDefault="008C35F4" w:rsidP="008C35F4">
      <w:pPr>
        <w:pStyle w:val="Heading2"/>
      </w:pPr>
      <w:bookmarkStart w:id="11" w:name="_Toc4164472"/>
      <w:r>
        <w:lastRenderedPageBreak/>
        <w:t xml:space="preserve">Lab1 – Part A – </w:t>
      </w:r>
      <w:r w:rsidR="00775E90">
        <w:t>Configure and Recon AD Adapter</w:t>
      </w:r>
      <w:bookmarkEnd w:id="11"/>
    </w:p>
    <w:p w14:paraId="6CBE9CA7" w14:textId="674262BC" w:rsidR="008C35F4" w:rsidRDefault="004145FA" w:rsidP="008C35F4">
      <w:pPr>
        <w:rPr>
          <w:lang w:eastAsia="x-none"/>
        </w:rPr>
      </w:pPr>
      <w:r>
        <w:rPr>
          <w:lang w:eastAsia="x-none"/>
        </w:rPr>
        <w:t>T</w:t>
      </w:r>
      <w:r w:rsidR="008C35F4">
        <w:rPr>
          <w:lang w:eastAsia="x-none"/>
        </w:rPr>
        <w:t>he following instructions will walk you through the lab setup and execution.</w:t>
      </w:r>
      <w:r>
        <w:rPr>
          <w:lang w:eastAsia="x-none"/>
        </w:rPr>
        <w:t xml:space="preserve"> This is the first part of Lab1 and will focus on AD adapter setup and running a reconciliation. The second part of the lab, Part B, will look at provisioning and recon with attribute enforcement.</w:t>
      </w:r>
    </w:p>
    <w:p w14:paraId="678C98CB" w14:textId="77777777" w:rsidR="008C35F4" w:rsidRDefault="008C35F4" w:rsidP="008C35F4">
      <w:pPr>
        <w:pStyle w:val="Heading3"/>
      </w:pPr>
      <w:bookmarkStart w:id="12" w:name="_Toc4164473"/>
      <w:r>
        <w:t>Summary of Lab Flow and Configuration</w:t>
      </w:r>
      <w:bookmarkEnd w:id="12"/>
    </w:p>
    <w:p w14:paraId="17CE93C4" w14:textId="77777777" w:rsidR="008C35F4" w:rsidRDefault="008C35F4" w:rsidP="008C35F4">
      <w:pPr>
        <w:rPr>
          <w:lang w:eastAsia="x-none"/>
        </w:rPr>
      </w:pPr>
      <w:r>
        <w:rPr>
          <w:lang w:eastAsia="x-none"/>
        </w:rPr>
        <w:t>This lab is focused on the identity management of Active Directory accounts with IGI. It involves setting up the AD adapter (and initial reconciliation), then configuring for and executing two use cases; provisioning with account creation and reconciliation with policy enforcement.</w:t>
      </w:r>
    </w:p>
    <w:p w14:paraId="6B078EE2" w14:textId="77777777" w:rsidR="008C35F4" w:rsidRDefault="008C35F4" w:rsidP="008C35F4">
      <w:pPr>
        <w:rPr>
          <w:lang w:eastAsia="x-none"/>
        </w:rPr>
      </w:pPr>
    </w:p>
    <w:p w14:paraId="1C015549" w14:textId="77777777" w:rsidR="008C35F4" w:rsidRDefault="008C35F4" w:rsidP="008C35F4">
      <w:pPr>
        <w:rPr>
          <w:lang w:eastAsia="x-none"/>
        </w:rPr>
      </w:pPr>
      <w:r>
        <w:rPr>
          <w:lang w:eastAsia="x-none"/>
        </w:rPr>
        <w:t>The overall flow for this lab would be:</w:t>
      </w:r>
    </w:p>
    <w:p w14:paraId="7A319B9F" w14:textId="77777777" w:rsidR="008C35F4" w:rsidRDefault="008C35F4" w:rsidP="008C35F4">
      <w:pPr>
        <w:pStyle w:val="ListParagraph"/>
        <w:numPr>
          <w:ilvl w:val="0"/>
          <w:numId w:val="51"/>
        </w:numPr>
        <w:rPr>
          <w:lang w:eastAsia="x-none"/>
        </w:rPr>
      </w:pPr>
      <w:r>
        <w:rPr>
          <w:lang w:eastAsia="x-none"/>
        </w:rPr>
        <w:t>Setup</w:t>
      </w:r>
    </w:p>
    <w:p w14:paraId="5C2C1540" w14:textId="77777777" w:rsidR="008C35F4" w:rsidRDefault="008C35F4" w:rsidP="008C35F4">
      <w:pPr>
        <w:pStyle w:val="ListParagraph"/>
        <w:numPr>
          <w:ilvl w:val="1"/>
          <w:numId w:val="51"/>
        </w:numPr>
        <w:rPr>
          <w:lang w:eastAsia="x-none"/>
        </w:rPr>
      </w:pPr>
      <w:r>
        <w:rPr>
          <w:lang w:eastAsia="x-none"/>
        </w:rPr>
        <w:t>Check account adoption rules</w:t>
      </w:r>
    </w:p>
    <w:p w14:paraId="22382712" w14:textId="77777777" w:rsidR="008C35F4" w:rsidRDefault="008C35F4" w:rsidP="008C35F4">
      <w:pPr>
        <w:pStyle w:val="ListParagraph"/>
        <w:numPr>
          <w:ilvl w:val="1"/>
          <w:numId w:val="51"/>
        </w:numPr>
        <w:rPr>
          <w:lang w:eastAsia="x-none"/>
        </w:rPr>
      </w:pPr>
      <w:r>
        <w:rPr>
          <w:lang w:eastAsia="x-none"/>
        </w:rPr>
        <w:t>Create the AD adapter in the Enterprise Connectors module</w:t>
      </w:r>
    </w:p>
    <w:p w14:paraId="5F3FA9D1" w14:textId="77777777" w:rsidR="008C35F4" w:rsidRDefault="008C35F4" w:rsidP="008C35F4">
      <w:pPr>
        <w:pStyle w:val="ListParagraph"/>
        <w:numPr>
          <w:ilvl w:val="1"/>
          <w:numId w:val="51"/>
        </w:numPr>
        <w:rPr>
          <w:lang w:eastAsia="x-none"/>
        </w:rPr>
      </w:pPr>
      <w:r>
        <w:rPr>
          <w:lang w:eastAsia="x-none"/>
        </w:rPr>
        <w:t>Check the account configuration for the new AD and setup the account attributes</w:t>
      </w:r>
    </w:p>
    <w:p w14:paraId="28628D52" w14:textId="77777777" w:rsidR="008C35F4" w:rsidRDefault="008C35F4" w:rsidP="008C35F4">
      <w:pPr>
        <w:pStyle w:val="ListParagraph"/>
        <w:numPr>
          <w:ilvl w:val="0"/>
          <w:numId w:val="51"/>
        </w:numPr>
        <w:rPr>
          <w:lang w:eastAsia="x-none"/>
        </w:rPr>
      </w:pPr>
      <w:r>
        <w:rPr>
          <w:lang w:eastAsia="x-none"/>
        </w:rPr>
        <w:t>Recon</w:t>
      </w:r>
    </w:p>
    <w:p w14:paraId="67D446D2" w14:textId="77777777" w:rsidR="008C35F4" w:rsidRDefault="008C35F4" w:rsidP="008C35F4">
      <w:pPr>
        <w:pStyle w:val="ListParagraph"/>
        <w:numPr>
          <w:ilvl w:val="1"/>
          <w:numId w:val="51"/>
        </w:numPr>
        <w:rPr>
          <w:lang w:eastAsia="x-none"/>
        </w:rPr>
      </w:pPr>
      <w:r>
        <w:rPr>
          <w:lang w:eastAsia="x-none"/>
        </w:rPr>
        <w:t>Setup and run a reconciliation on the new AD</w:t>
      </w:r>
    </w:p>
    <w:p w14:paraId="55ADE3CB" w14:textId="77777777" w:rsidR="008C35F4" w:rsidRDefault="008C35F4" w:rsidP="008C35F4">
      <w:pPr>
        <w:pStyle w:val="ListParagraph"/>
        <w:numPr>
          <w:ilvl w:val="1"/>
          <w:numId w:val="51"/>
        </w:numPr>
        <w:rPr>
          <w:lang w:eastAsia="x-none"/>
        </w:rPr>
      </w:pPr>
      <w:r>
        <w:rPr>
          <w:lang w:eastAsia="x-none"/>
        </w:rPr>
        <w:t>Check the loaded data (accounts and groups)</w:t>
      </w:r>
    </w:p>
    <w:p w14:paraId="0B08C61B" w14:textId="77777777" w:rsidR="008C35F4" w:rsidRDefault="008C35F4" w:rsidP="008C35F4">
      <w:pPr>
        <w:pStyle w:val="ListParagraph"/>
        <w:numPr>
          <w:ilvl w:val="1"/>
          <w:numId w:val="51"/>
        </w:numPr>
        <w:rPr>
          <w:lang w:eastAsia="x-none"/>
        </w:rPr>
      </w:pPr>
      <w:r>
        <w:rPr>
          <w:lang w:eastAsia="x-none"/>
        </w:rPr>
        <w:t>Check for automatic adoption</w:t>
      </w:r>
    </w:p>
    <w:p w14:paraId="6AA4A7BD" w14:textId="1FA3D774" w:rsidR="008C35F4" w:rsidRPr="004145FA" w:rsidRDefault="008C35F4" w:rsidP="008C35F4">
      <w:pPr>
        <w:pStyle w:val="ListParagraph"/>
        <w:numPr>
          <w:ilvl w:val="0"/>
          <w:numId w:val="51"/>
        </w:numPr>
        <w:rPr>
          <w:i/>
          <w:lang w:eastAsia="x-none"/>
        </w:rPr>
      </w:pPr>
      <w:r w:rsidRPr="004145FA">
        <w:rPr>
          <w:i/>
          <w:lang w:eastAsia="x-none"/>
        </w:rPr>
        <w:t>Provision</w:t>
      </w:r>
      <w:r w:rsidR="004145FA">
        <w:rPr>
          <w:i/>
          <w:lang w:eastAsia="x-none"/>
        </w:rPr>
        <w:t xml:space="preserve"> (in Lab 1 – Part B)</w:t>
      </w:r>
    </w:p>
    <w:p w14:paraId="49C3E4C3" w14:textId="77777777" w:rsidR="008C35F4" w:rsidRPr="004145FA" w:rsidRDefault="008C35F4" w:rsidP="008C35F4">
      <w:pPr>
        <w:pStyle w:val="ListParagraph"/>
        <w:numPr>
          <w:ilvl w:val="1"/>
          <w:numId w:val="51"/>
        </w:numPr>
        <w:rPr>
          <w:i/>
          <w:lang w:eastAsia="x-none"/>
        </w:rPr>
      </w:pPr>
      <w:r w:rsidRPr="004145FA">
        <w:rPr>
          <w:i/>
          <w:lang w:eastAsia="x-none"/>
        </w:rPr>
        <w:t>Publish a permission as a default permission and check accounts and access are provisioned</w:t>
      </w:r>
    </w:p>
    <w:p w14:paraId="7B2BE447" w14:textId="77777777" w:rsidR="008C35F4" w:rsidRPr="004145FA" w:rsidRDefault="008C35F4" w:rsidP="008C35F4">
      <w:pPr>
        <w:pStyle w:val="ListParagraph"/>
        <w:numPr>
          <w:ilvl w:val="1"/>
          <w:numId w:val="51"/>
        </w:numPr>
        <w:rPr>
          <w:i/>
          <w:lang w:eastAsia="x-none"/>
        </w:rPr>
      </w:pPr>
      <w:r w:rsidRPr="004145FA">
        <w:rPr>
          <w:i/>
          <w:lang w:eastAsia="x-none"/>
        </w:rPr>
        <w:t>Check and run the access request (select a user that doesn’t already have an AD account)</w:t>
      </w:r>
    </w:p>
    <w:p w14:paraId="5DE17705" w14:textId="77777777" w:rsidR="008C35F4" w:rsidRPr="004145FA" w:rsidRDefault="008C35F4" w:rsidP="008C35F4">
      <w:pPr>
        <w:pStyle w:val="ListParagraph"/>
        <w:numPr>
          <w:ilvl w:val="1"/>
          <w:numId w:val="51"/>
        </w:numPr>
        <w:rPr>
          <w:i/>
          <w:lang w:eastAsia="x-none"/>
        </w:rPr>
      </w:pPr>
      <w:r w:rsidRPr="004145FA">
        <w:rPr>
          <w:i/>
          <w:lang w:eastAsia="x-none"/>
        </w:rPr>
        <w:t>Review the provisioning flow</w:t>
      </w:r>
    </w:p>
    <w:p w14:paraId="2D9FE524" w14:textId="027BA306" w:rsidR="008C35F4" w:rsidRPr="004145FA" w:rsidRDefault="008C35F4" w:rsidP="008C35F4">
      <w:pPr>
        <w:pStyle w:val="ListParagraph"/>
        <w:numPr>
          <w:ilvl w:val="0"/>
          <w:numId w:val="51"/>
        </w:numPr>
        <w:rPr>
          <w:i/>
          <w:lang w:eastAsia="x-none"/>
        </w:rPr>
      </w:pPr>
      <w:r w:rsidRPr="004145FA">
        <w:rPr>
          <w:i/>
          <w:lang w:eastAsia="x-none"/>
        </w:rPr>
        <w:t>Recon with Attribute Enforcement</w:t>
      </w:r>
      <w:r w:rsidR="004145FA">
        <w:rPr>
          <w:i/>
          <w:lang w:eastAsia="x-none"/>
        </w:rPr>
        <w:t xml:space="preserve"> (in Lab 1 – Part B)</w:t>
      </w:r>
    </w:p>
    <w:p w14:paraId="6A266640" w14:textId="77777777" w:rsidR="008C35F4" w:rsidRPr="004145FA" w:rsidRDefault="008C35F4" w:rsidP="008C35F4">
      <w:pPr>
        <w:pStyle w:val="ListParagraph"/>
        <w:numPr>
          <w:ilvl w:val="1"/>
          <w:numId w:val="51"/>
        </w:numPr>
        <w:rPr>
          <w:i/>
          <w:lang w:eastAsia="x-none"/>
        </w:rPr>
      </w:pPr>
      <w:r w:rsidRPr="004145FA">
        <w:rPr>
          <w:i/>
          <w:lang w:eastAsia="x-none"/>
        </w:rPr>
        <w:t>Setup a User (Account) Modify rule to trigger a re-evaluation of user-account attribute mapping</w:t>
      </w:r>
    </w:p>
    <w:p w14:paraId="5E2D8CB9" w14:textId="77777777" w:rsidR="008C35F4" w:rsidRPr="004145FA" w:rsidRDefault="008C35F4" w:rsidP="008C35F4">
      <w:pPr>
        <w:pStyle w:val="ListParagraph"/>
        <w:numPr>
          <w:ilvl w:val="1"/>
          <w:numId w:val="51"/>
        </w:numPr>
        <w:rPr>
          <w:i/>
          <w:lang w:eastAsia="x-none"/>
        </w:rPr>
      </w:pPr>
      <w:r w:rsidRPr="004145FA">
        <w:rPr>
          <w:i/>
          <w:lang w:eastAsia="x-none"/>
        </w:rPr>
        <w:t>Change an account on AD and rerun the recon</w:t>
      </w:r>
    </w:p>
    <w:p w14:paraId="147C8F7E" w14:textId="77777777" w:rsidR="008C35F4" w:rsidRPr="004145FA" w:rsidRDefault="008C35F4" w:rsidP="008C35F4">
      <w:pPr>
        <w:pStyle w:val="ListParagraph"/>
        <w:numPr>
          <w:ilvl w:val="1"/>
          <w:numId w:val="51"/>
        </w:numPr>
        <w:rPr>
          <w:i/>
          <w:lang w:eastAsia="x-none"/>
        </w:rPr>
      </w:pPr>
      <w:r w:rsidRPr="004145FA">
        <w:rPr>
          <w:i/>
          <w:lang w:eastAsia="x-none"/>
        </w:rPr>
        <w:t>Check that the custom rule has run and that the target changes have been overwritten</w:t>
      </w:r>
    </w:p>
    <w:p w14:paraId="09999909" w14:textId="77777777" w:rsidR="008C35F4" w:rsidRDefault="008C35F4" w:rsidP="008C35F4">
      <w:pPr>
        <w:rPr>
          <w:lang w:eastAsia="x-none"/>
        </w:rPr>
      </w:pPr>
    </w:p>
    <w:p w14:paraId="6490B3F3" w14:textId="5062D3E5" w:rsidR="008C35F4" w:rsidRDefault="008C35F4" w:rsidP="008C35F4">
      <w:pPr>
        <w:rPr>
          <w:lang w:eastAsia="x-none"/>
        </w:rPr>
      </w:pPr>
      <w:r>
        <w:rPr>
          <w:lang w:eastAsia="x-none"/>
        </w:rPr>
        <w:t xml:space="preserve">Some demonstration is performed as you walk through the first two steps. </w:t>
      </w:r>
      <w:r w:rsidR="004145FA">
        <w:rPr>
          <w:lang w:eastAsia="x-none"/>
        </w:rPr>
        <w:t xml:space="preserve">Later, in Lab1 – Part B, </w:t>
      </w:r>
      <w:r>
        <w:rPr>
          <w:lang w:eastAsia="x-none"/>
        </w:rPr>
        <w:t>we configure the components for the third and fourth steps, then run the two use cases.</w:t>
      </w:r>
    </w:p>
    <w:p w14:paraId="1E546EA2" w14:textId="77777777" w:rsidR="008C35F4" w:rsidRDefault="008C35F4" w:rsidP="008C35F4">
      <w:pPr>
        <w:rPr>
          <w:lang w:eastAsia="x-none"/>
        </w:rPr>
      </w:pPr>
    </w:p>
    <w:p w14:paraId="28251246" w14:textId="77777777" w:rsidR="008C35F4" w:rsidRDefault="008C35F4" w:rsidP="008C35F4">
      <w:pPr>
        <w:rPr>
          <w:lang w:eastAsia="x-none"/>
        </w:rPr>
      </w:pPr>
      <w:r>
        <w:rPr>
          <w:lang w:eastAsia="x-none"/>
        </w:rPr>
        <w:t>The areas of configuration that we will explore in this lab are:</w:t>
      </w:r>
    </w:p>
    <w:p w14:paraId="313ABD9B" w14:textId="77777777" w:rsidR="008C35F4" w:rsidRDefault="008C35F4" w:rsidP="008C35F4">
      <w:pPr>
        <w:pStyle w:val="ListParagraph"/>
        <w:numPr>
          <w:ilvl w:val="0"/>
          <w:numId w:val="44"/>
        </w:numPr>
        <w:rPr>
          <w:lang w:eastAsia="x-none"/>
        </w:rPr>
      </w:pPr>
      <w:r>
        <w:rPr>
          <w:lang w:eastAsia="x-none"/>
        </w:rPr>
        <w:t>Rules for account adoption</w:t>
      </w:r>
    </w:p>
    <w:p w14:paraId="3588A34C" w14:textId="77777777" w:rsidR="008C35F4" w:rsidRDefault="008C35F4" w:rsidP="008C35F4">
      <w:pPr>
        <w:pStyle w:val="ListParagraph"/>
        <w:numPr>
          <w:ilvl w:val="0"/>
          <w:numId w:val="44"/>
        </w:numPr>
        <w:rPr>
          <w:lang w:eastAsia="x-none"/>
        </w:rPr>
      </w:pPr>
      <w:r>
        <w:rPr>
          <w:lang w:eastAsia="x-none"/>
        </w:rPr>
        <w:t>AD Adapter, Enterprise Connector and EC Reconciliation Schedule</w:t>
      </w:r>
    </w:p>
    <w:p w14:paraId="320EC66B" w14:textId="77777777" w:rsidR="008C35F4" w:rsidRDefault="008C35F4" w:rsidP="008C35F4">
      <w:pPr>
        <w:rPr>
          <w:lang w:eastAsia="x-none"/>
        </w:rPr>
      </w:pPr>
    </w:p>
    <w:p w14:paraId="7BDECE9C" w14:textId="77777777" w:rsidR="008C35F4" w:rsidRDefault="008C35F4" w:rsidP="008C35F4">
      <w:pPr>
        <w:rPr>
          <w:lang w:eastAsia="x-none"/>
        </w:rPr>
      </w:pPr>
      <w:r>
        <w:rPr>
          <w:lang w:eastAsia="x-none"/>
        </w:rPr>
        <w:t>The following sections provide a detailed walk through of the steps to configure and demonstrate the use cases.</w:t>
      </w:r>
    </w:p>
    <w:p w14:paraId="2DA92B69" w14:textId="77777777" w:rsidR="008C35F4" w:rsidRDefault="008C35F4" w:rsidP="008C35F4">
      <w:pPr>
        <w:pStyle w:val="Heading3"/>
      </w:pPr>
      <w:bookmarkStart w:id="13" w:name="_Toc4164474"/>
      <w:r>
        <w:t>Checking Account Adoption Rules</w:t>
      </w:r>
      <w:bookmarkEnd w:id="13"/>
    </w:p>
    <w:p w14:paraId="4DF334FC" w14:textId="77777777" w:rsidR="008C35F4" w:rsidRDefault="008C35F4" w:rsidP="008C35F4">
      <w:pPr>
        <w:rPr>
          <w:lang w:eastAsia="x-none"/>
        </w:rPr>
      </w:pPr>
      <w:r>
        <w:rPr>
          <w:lang w:eastAsia="x-none"/>
        </w:rPr>
        <w:t>Prior to installing the adapter and running the initial reconciliation, we need to check the rules around account adoption. These are the rules that will try to adopt accounts from a recon to existing users in IGI.</w:t>
      </w:r>
    </w:p>
    <w:p w14:paraId="06447939" w14:textId="77777777" w:rsidR="008C35F4" w:rsidRDefault="008C35F4" w:rsidP="008C35F4">
      <w:pPr>
        <w:rPr>
          <w:lang w:eastAsia="x-none"/>
        </w:rPr>
      </w:pPr>
    </w:p>
    <w:p w14:paraId="0BEB32BD" w14:textId="77777777" w:rsidR="008C35F4" w:rsidRDefault="008C35F4" w:rsidP="008C35F4">
      <w:pPr>
        <w:rPr>
          <w:lang w:eastAsia="x-none"/>
        </w:rPr>
      </w:pPr>
      <w:r>
        <w:rPr>
          <w:lang w:eastAsia="x-none"/>
        </w:rPr>
        <w:t xml:space="preserve">The training system comes with a set of </w:t>
      </w:r>
      <w:proofErr w:type="spellStart"/>
      <w:r>
        <w:rPr>
          <w:lang w:eastAsia="x-none"/>
        </w:rPr>
        <w:t>ootb</w:t>
      </w:r>
      <w:proofErr w:type="spellEnd"/>
      <w:r>
        <w:rPr>
          <w:lang w:eastAsia="x-none"/>
        </w:rPr>
        <w:t xml:space="preserve"> account adoption rules, that will attempt to match (adopt) a new incoming account from a recon with an existing user. These rules run, in sequence, when a new account is returned to IGI from a recon. They will attempt to find a matching user and connect this account to that user.</w:t>
      </w:r>
    </w:p>
    <w:p w14:paraId="59062485" w14:textId="77777777" w:rsidR="008C35F4" w:rsidRDefault="008C35F4" w:rsidP="008C35F4">
      <w:pPr>
        <w:rPr>
          <w:lang w:eastAsia="x-none"/>
        </w:rPr>
      </w:pPr>
    </w:p>
    <w:p w14:paraId="5BB3F46E" w14:textId="77777777" w:rsidR="008C35F4" w:rsidRDefault="008C35F4" w:rsidP="008C35F4">
      <w:pPr>
        <w:rPr>
          <w:lang w:eastAsia="x-none"/>
        </w:rPr>
      </w:pPr>
      <w:r>
        <w:rPr>
          <w:lang w:eastAsia="x-none"/>
        </w:rPr>
        <w:t>To check the rules:</w:t>
      </w:r>
    </w:p>
    <w:p w14:paraId="21B5124E" w14:textId="257D7F34" w:rsidR="008C35F4" w:rsidRDefault="00A07155" w:rsidP="008C35F4">
      <w:pPr>
        <w:pStyle w:val="ListParagraph"/>
        <w:numPr>
          <w:ilvl w:val="0"/>
          <w:numId w:val="52"/>
        </w:numPr>
        <w:rPr>
          <w:lang w:eastAsia="x-none"/>
        </w:rPr>
      </w:pPr>
      <w:r>
        <w:rPr>
          <w:lang w:eastAsia="x-none"/>
        </w:rPr>
        <w:t>If not already there, open a browser and log</w:t>
      </w:r>
      <w:r w:rsidR="008C35F4">
        <w:rPr>
          <w:lang w:eastAsia="x-none"/>
        </w:rPr>
        <w:t xml:space="preserve"> into the </w:t>
      </w:r>
      <w:r w:rsidR="00F3015C">
        <w:rPr>
          <w:lang w:eastAsia="x-none"/>
        </w:rPr>
        <w:t>Admin Console (</w:t>
      </w:r>
      <w:r w:rsidR="00F3015C" w:rsidRPr="00F3015C">
        <w:rPr>
          <w:rStyle w:val="CodeChar"/>
        </w:rPr>
        <w:t>admin</w:t>
      </w:r>
      <w:r w:rsidR="00F3015C">
        <w:rPr>
          <w:lang w:eastAsia="x-none"/>
        </w:rPr>
        <w:t>/</w:t>
      </w:r>
      <w:r w:rsidR="00F3015C" w:rsidRPr="00F3015C">
        <w:rPr>
          <w:rStyle w:val="CodeChar"/>
        </w:rPr>
        <w:t>admin</w:t>
      </w:r>
      <w:r w:rsidR="00F3015C">
        <w:rPr>
          <w:lang w:eastAsia="x-none"/>
        </w:rPr>
        <w:t>)</w:t>
      </w:r>
    </w:p>
    <w:p w14:paraId="3A8BF4DB" w14:textId="77777777" w:rsidR="008C35F4" w:rsidRDefault="008C35F4" w:rsidP="008C35F4">
      <w:pPr>
        <w:pStyle w:val="ListParagraph"/>
        <w:numPr>
          <w:ilvl w:val="0"/>
          <w:numId w:val="52"/>
        </w:numPr>
        <w:rPr>
          <w:lang w:eastAsia="x-none"/>
        </w:rPr>
      </w:pPr>
      <w:r>
        <w:rPr>
          <w:lang w:eastAsia="x-none"/>
        </w:rPr>
        <w:t xml:space="preserve">Go to </w:t>
      </w:r>
      <w:r w:rsidRPr="001A4F62">
        <w:rPr>
          <w:b/>
          <w:lang w:eastAsia="x-none"/>
        </w:rPr>
        <w:t>Access Governance Core &gt; Configure &gt; Rules</w:t>
      </w:r>
    </w:p>
    <w:p w14:paraId="263D4A14" w14:textId="77777777" w:rsidR="008C35F4" w:rsidRDefault="008C35F4" w:rsidP="008C35F4">
      <w:pPr>
        <w:rPr>
          <w:lang w:eastAsia="x-none"/>
        </w:rPr>
      </w:pPr>
    </w:p>
    <w:p w14:paraId="184FB6E9" w14:textId="3CCAE043" w:rsidR="008C35F4" w:rsidRDefault="005A6D87" w:rsidP="008C35F4">
      <w:pPr>
        <w:rPr>
          <w:lang w:eastAsia="x-none"/>
        </w:rPr>
      </w:pPr>
      <w:r w:rsidRPr="005A6D87">
        <w:rPr>
          <w:lang w:eastAsia="x-none"/>
        </w:rPr>
        <w:lastRenderedPageBreak/>
        <w:drawing>
          <wp:inline distT="0" distB="0" distL="0" distR="0" wp14:anchorId="4E0A4574" wp14:editId="691E3382">
            <wp:extent cx="6188710" cy="2980690"/>
            <wp:effectExtent l="63500" t="63500" r="59690" b="6731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188710" cy="2980690"/>
                    </a:xfrm>
                    <a:prstGeom prst="rect">
                      <a:avLst/>
                    </a:prstGeom>
                    <a:effectLst>
                      <a:glow rad="63500">
                        <a:schemeClr val="accent3">
                          <a:satMod val="175000"/>
                          <a:alpha val="40000"/>
                        </a:schemeClr>
                      </a:glow>
                    </a:effectLst>
                  </pic:spPr>
                </pic:pic>
              </a:graphicData>
            </a:graphic>
          </wp:inline>
        </w:drawing>
      </w:r>
    </w:p>
    <w:p w14:paraId="4528D3B9" w14:textId="77777777" w:rsidR="008C35F4" w:rsidRDefault="008C35F4" w:rsidP="008C35F4">
      <w:pPr>
        <w:rPr>
          <w:lang w:eastAsia="x-none"/>
        </w:rPr>
      </w:pPr>
    </w:p>
    <w:p w14:paraId="4A4F3A32" w14:textId="77777777" w:rsidR="008C35F4" w:rsidRDefault="008C35F4" w:rsidP="008C35F4">
      <w:pPr>
        <w:rPr>
          <w:lang w:eastAsia="x-none"/>
        </w:rPr>
      </w:pPr>
      <w:r>
        <w:rPr>
          <w:lang w:eastAsia="x-none"/>
        </w:rPr>
        <w:t>The rules are associated with the Target queue, ACCOUNT_CREATE event.</w:t>
      </w:r>
    </w:p>
    <w:p w14:paraId="5C786FC5" w14:textId="77777777" w:rsidR="008C35F4" w:rsidRDefault="008C35F4" w:rsidP="008C35F4">
      <w:pPr>
        <w:rPr>
          <w:lang w:eastAsia="x-none"/>
        </w:rPr>
      </w:pPr>
    </w:p>
    <w:p w14:paraId="1364D014" w14:textId="3BBDDE65" w:rsidR="008C35F4" w:rsidRDefault="005A6D87" w:rsidP="008C35F4">
      <w:pPr>
        <w:pStyle w:val="ListParagraph"/>
        <w:numPr>
          <w:ilvl w:val="0"/>
          <w:numId w:val="53"/>
        </w:numPr>
        <w:rPr>
          <w:lang w:eastAsia="x-none"/>
        </w:rPr>
      </w:pPr>
      <w:r>
        <w:rPr>
          <w:lang w:eastAsia="x-none"/>
        </w:rPr>
        <w:t>I</w:t>
      </w:r>
      <w:r w:rsidR="008C35F4">
        <w:rPr>
          <w:lang w:eastAsia="x-none"/>
        </w:rPr>
        <w:t xml:space="preserve">n the </w:t>
      </w:r>
      <w:r>
        <w:rPr>
          <w:lang w:eastAsia="x-none"/>
        </w:rPr>
        <w:t>R</w:t>
      </w:r>
      <w:r w:rsidR="008C35F4">
        <w:rPr>
          <w:lang w:eastAsia="x-none"/>
        </w:rPr>
        <w:t xml:space="preserve">ules </w:t>
      </w:r>
      <w:r>
        <w:rPr>
          <w:lang w:eastAsia="x-none"/>
        </w:rPr>
        <w:t>tab</w:t>
      </w:r>
      <w:r w:rsidR="008C35F4">
        <w:rPr>
          <w:lang w:eastAsia="x-none"/>
        </w:rPr>
        <w:t xml:space="preserve"> select</w:t>
      </w:r>
      <w:r>
        <w:rPr>
          <w:lang w:eastAsia="x-none"/>
        </w:rPr>
        <w:t xml:space="preserve"> Rule Class =</w:t>
      </w:r>
      <w:r w:rsidR="008C35F4">
        <w:rPr>
          <w:lang w:eastAsia="x-none"/>
        </w:rPr>
        <w:t xml:space="preserve"> </w:t>
      </w:r>
      <w:r w:rsidR="008C35F4" w:rsidRPr="001A4F62">
        <w:rPr>
          <w:b/>
          <w:lang w:eastAsia="x-none"/>
        </w:rPr>
        <w:t>Live Events</w:t>
      </w:r>
      <w:r w:rsidR="008C35F4">
        <w:rPr>
          <w:lang w:eastAsia="x-none"/>
        </w:rPr>
        <w:t xml:space="preserve">, Queue = </w:t>
      </w:r>
      <w:r w:rsidR="008C35F4" w:rsidRPr="001A4F62">
        <w:rPr>
          <w:b/>
          <w:lang w:eastAsia="x-none"/>
        </w:rPr>
        <w:t>Target</w:t>
      </w:r>
      <w:r w:rsidR="008C35F4">
        <w:rPr>
          <w:lang w:eastAsia="x-none"/>
        </w:rPr>
        <w:t xml:space="preserve">, Flow = </w:t>
      </w:r>
      <w:r w:rsidR="008C35F4" w:rsidRPr="001A4F62">
        <w:rPr>
          <w:b/>
          <w:lang w:eastAsia="x-none"/>
        </w:rPr>
        <w:t>ACCOUNT_CREATE</w:t>
      </w:r>
      <w:r w:rsidR="008C35F4">
        <w:rPr>
          <w:lang w:eastAsia="x-none"/>
        </w:rPr>
        <w:t>.</w:t>
      </w:r>
    </w:p>
    <w:p w14:paraId="1D8F5E3E" w14:textId="77777777" w:rsidR="008C35F4" w:rsidRDefault="008C35F4" w:rsidP="008C35F4">
      <w:pPr>
        <w:pStyle w:val="ListParagraph"/>
        <w:numPr>
          <w:ilvl w:val="0"/>
          <w:numId w:val="53"/>
        </w:numPr>
        <w:rPr>
          <w:lang w:eastAsia="x-none"/>
        </w:rPr>
      </w:pPr>
      <w:r>
        <w:rPr>
          <w:lang w:eastAsia="x-none"/>
        </w:rPr>
        <w:t>In the bottom left section, expand the ACCOUNT_CREATE flow to see the rule sequence</w:t>
      </w:r>
    </w:p>
    <w:p w14:paraId="201F353C" w14:textId="77777777" w:rsidR="008C35F4" w:rsidRDefault="008C35F4" w:rsidP="008C35F4">
      <w:pPr>
        <w:pStyle w:val="ListParagraph"/>
        <w:numPr>
          <w:ilvl w:val="0"/>
          <w:numId w:val="53"/>
        </w:numPr>
        <w:rPr>
          <w:lang w:eastAsia="x-none"/>
        </w:rPr>
      </w:pPr>
      <w:r>
        <w:rPr>
          <w:lang w:eastAsia="x-none"/>
        </w:rPr>
        <w:t>In the right pane, sales the (</w:t>
      </w:r>
      <w:r w:rsidRPr="001A4F62">
        <w:rPr>
          <w:b/>
          <w:lang w:eastAsia="x-none"/>
        </w:rPr>
        <w:t>+</w:t>
      </w:r>
      <w:r>
        <w:rPr>
          <w:lang w:eastAsia="x-none"/>
        </w:rPr>
        <w:t>) beside Rules Package to see the available rules for this flow.</w:t>
      </w:r>
    </w:p>
    <w:p w14:paraId="684A07ED" w14:textId="77777777" w:rsidR="008C35F4" w:rsidRDefault="008C35F4" w:rsidP="008C35F4">
      <w:pPr>
        <w:rPr>
          <w:lang w:eastAsia="x-none"/>
        </w:rPr>
      </w:pPr>
    </w:p>
    <w:p w14:paraId="7B1EF3B9" w14:textId="552BF894" w:rsidR="008C35F4" w:rsidRDefault="005A6D87" w:rsidP="008C35F4">
      <w:pPr>
        <w:rPr>
          <w:lang w:eastAsia="x-none"/>
        </w:rPr>
      </w:pPr>
      <w:r w:rsidRPr="005A6D87">
        <w:rPr>
          <w:lang w:eastAsia="x-none"/>
        </w:rPr>
        <w:drawing>
          <wp:inline distT="0" distB="0" distL="0" distR="0" wp14:anchorId="12EC2BE5" wp14:editId="276227B7">
            <wp:extent cx="6188710" cy="2884170"/>
            <wp:effectExtent l="63500" t="63500" r="59690" b="6223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188710" cy="2884170"/>
                    </a:xfrm>
                    <a:prstGeom prst="rect">
                      <a:avLst/>
                    </a:prstGeom>
                    <a:effectLst>
                      <a:glow rad="63500">
                        <a:schemeClr val="accent3">
                          <a:satMod val="175000"/>
                          <a:alpha val="40000"/>
                        </a:schemeClr>
                      </a:glow>
                    </a:effectLst>
                  </pic:spPr>
                </pic:pic>
              </a:graphicData>
            </a:graphic>
          </wp:inline>
        </w:drawing>
      </w:r>
    </w:p>
    <w:p w14:paraId="6D78FE3C" w14:textId="77777777" w:rsidR="008C35F4" w:rsidRDefault="008C35F4" w:rsidP="008C35F4">
      <w:pPr>
        <w:rPr>
          <w:lang w:eastAsia="x-none"/>
        </w:rPr>
      </w:pPr>
    </w:p>
    <w:p w14:paraId="7C86254D" w14:textId="7C7001FB" w:rsidR="008C35F4" w:rsidRDefault="008C35F4" w:rsidP="008C35F4">
      <w:pPr>
        <w:rPr>
          <w:lang w:eastAsia="x-none"/>
        </w:rPr>
      </w:pPr>
      <w:r>
        <w:rPr>
          <w:lang w:eastAsia="x-none"/>
        </w:rPr>
        <w:t>You can see, based on the rule name, that there is a sequence of rules that will try to match the new account with an existing person by 1) Userid, 2) Email, and then 3) Name-Surname.</w:t>
      </w:r>
      <w:r w:rsidR="005A4D49">
        <w:rPr>
          <w:lang w:eastAsia="x-none"/>
        </w:rPr>
        <w:t xml:space="preserve"> There is also a rule to push the common password for the user down to the target account.</w:t>
      </w:r>
    </w:p>
    <w:p w14:paraId="6C9BAF3F" w14:textId="77777777" w:rsidR="005A6D87" w:rsidRDefault="005A6D87" w:rsidP="008C35F4">
      <w:pPr>
        <w:rPr>
          <w:lang w:eastAsia="x-none"/>
        </w:rPr>
      </w:pPr>
    </w:p>
    <w:p w14:paraId="4151E36C" w14:textId="4651430F" w:rsidR="008C35F4" w:rsidRDefault="008C35F4" w:rsidP="008C35F4">
      <w:pPr>
        <w:rPr>
          <w:lang w:eastAsia="x-none"/>
        </w:rPr>
      </w:pPr>
      <w:r>
        <w:rPr>
          <w:lang w:eastAsia="x-none"/>
        </w:rPr>
        <w:t xml:space="preserve">Given that the account data in the </w:t>
      </w:r>
      <w:r w:rsidR="005A6D87">
        <w:rPr>
          <w:lang w:eastAsia="x-none"/>
        </w:rPr>
        <w:t xml:space="preserve">AD </w:t>
      </w:r>
      <w:r>
        <w:rPr>
          <w:lang w:eastAsia="x-none"/>
        </w:rPr>
        <w:t>system was built from the IGI user data, you can assume that 99% of AD accounts will match by userid. If you want to check the rule code, you select the rule in the right pane and then click Actions &gt; Modify. We are not focusing on rules in this lab, so you don’t need to do that.</w:t>
      </w:r>
    </w:p>
    <w:p w14:paraId="7D8E882A" w14:textId="77777777" w:rsidR="008C35F4" w:rsidRDefault="008C35F4" w:rsidP="008C35F4">
      <w:pPr>
        <w:rPr>
          <w:lang w:eastAsia="x-none"/>
        </w:rPr>
      </w:pPr>
    </w:p>
    <w:p w14:paraId="600A9C9B" w14:textId="048B4306" w:rsidR="008C35F4" w:rsidRDefault="008C35F4" w:rsidP="008C35F4">
      <w:pPr>
        <w:rPr>
          <w:lang w:eastAsia="x-none"/>
        </w:rPr>
      </w:pPr>
      <w:r>
        <w:rPr>
          <w:lang w:eastAsia="x-none"/>
        </w:rPr>
        <w:t xml:space="preserve">Now that we know </w:t>
      </w:r>
      <w:r w:rsidR="005A4D49">
        <w:rPr>
          <w:lang w:eastAsia="x-none"/>
        </w:rPr>
        <w:t xml:space="preserve">how </w:t>
      </w:r>
      <w:r>
        <w:rPr>
          <w:lang w:eastAsia="x-none"/>
        </w:rPr>
        <w:t xml:space="preserve">the rules are setup for </w:t>
      </w:r>
      <w:r w:rsidR="005A4D49">
        <w:rPr>
          <w:lang w:eastAsia="x-none"/>
        </w:rPr>
        <w:t>matching,</w:t>
      </w:r>
      <w:r>
        <w:rPr>
          <w:lang w:eastAsia="x-none"/>
        </w:rPr>
        <w:t xml:space="preserve"> we can configure the adapter and run the initial reconciliation.</w:t>
      </w:r>
    </w:p>
    <w:p w14:paraId="1226CF23" w14:textId="7389264F" w:rsidR="008C35F4" w:rsidRDefault="008C35F4" w:rsidP="008C35F4">
      <w:pPr>
        <w:pStyle w:val="Heading3"/>
      </w:pPr>
      <w:bookmarkStart w:id="14" w:name="_Toc4164475"/>
      <w:r>
        <w:lastRenderedPageBreak/>
        <w:t>Install and Configure the Adapter</w:t>
      </w:r>
      <w:r w:rsidR="00912237">
        <w:t xml:space="preserve"> Components</w:t>
      </w:r>
      <w:bookmarkEnd w:id="14"/>
    </w:p>
    <w:p w14:paraId="75E5299C" w14:textId="449C717D" w:rsidR="008C35F4" w:rsidRDefault="008C35F4" w:rsidP="008C35F4">
      <w:pPr>
        <w:rPr>
          <w:lang w:eastAsia="x-none"/>
        </w:rPr>
      </w:pPr>
      <w:r>
        <w:rPr>
          <w:lang w:eastAsia="x-none"/>
        </w:rPr>
        <w:t xml:space="preserve">The Windows Active Directory adapter (AD adapter) is one of the older ADK-based adapters from the IBM Security Identity Manager </w:t>
      </w:r>
      <w:r w:rsidR="005A4D49">
        <w:rPr>
          <w:lang w:eastAsia="x-none"/>
        </w:rPr>
        <w:t xml:space="preserve">(ISIM) </w:t>
      </w:r>
      <w:r>
        <w:rPr>
          <w:lang w:eastAsia="x-none"/>
        </w:rPr>
        <w:t xml:space="preserve">heritage. It does not use Tivoli Directory Integrator – it has an installable agent that is deployed to the AD domain controller (not recommended) or onto another server in the same Windows domain. </w:t>
      </w:r>
    </w:p>
    <w:p w14:paraId="737A32D7" w14:textId="77777777" w:rsidR="008C35F4" w:rsidRDefault="008C35F4" w:rsidP="008C35F4">
      <w:pPr>
        <w:rPr>
          <w:lang w:eastAsia="x-none"/>
        </w:rPr>
      </w:pPr>
    </w:p>
    <w:p w14:paraId="31FD54F9" w14:textId="77777777" w:rsidR="008C35F4" w:rsidRDefault="008C35F4" w:rsidP="008C35F4">
      <w:pPr>
        <w:rPr>
          <w:lang w:eastAsia="x-none"/>
        </w:rPr>
      </w:pPr>
      <w:r>
        <w:rPr>
          <w:lang w:eastAsia="x-none"/>
        </w:rPr>
        <w:t>Thus, the installation and configuration of the adapter involves:</w:t>
      </w:r>
    </w:p>
    <w:p w14:paraId="5EB19977" w14:textId="6F8F92D7" w:rsidR="008C35F4" w:rsidRDefault="008C35F4" w:rsidP="008C35F4">
      <w:pPr>
        <w:pStyle w:val="ListParagraph"/>
        <w:numPr>
          <w:ilvl w:val="0"/>
          <w:numId w:val="54"/>
        </w:numPr>
        <w:rPr>
          <w:lang w:eastAsia="x-none"/>
        </w:rPr>
      </w:pPr>
      <w:r>
        <w:rPr>
          <w:lang w:eastAsia="x-none"/>
        </w:rPr>
        <w:t>Installing the adapter agent onto the Windows system</w:t>
      </w:r>
    </w:p>
    <w:p w14:paraId="720142E8" w14:textId="1D1EB714" w:rsidR="00912237" w:rsidRDefault="00912237" w:rsidP="008C35F4">
      <w:pPr>
        <w:pStyle w:val="ListParagraph"/>
        <w:numPr>
          <w:ilvl w:val="0"/>
          <w:numId w:val="54"/>
        </w:numPr>
        <w:rPr>
          <w:lang w:eastAsia="x-none"/>
        </w:rPr>
      </w:pPr>
      <w:r>
        <w:rPr>
          <w:lang w:eastAsia="x-none"/>
        </w:rPr>
        <w:t xml:space="preserve">Checking and setting the </w:t>
      </w:r>
      <w:proofErr w:type="spellStart"/>
      <w:r>
        <w:rPr>
          <w:lang w:eastAsia="x-none"/>
        </w:rPr>
        <w:t>UseGroup</w:t>
      </w:r>
      <w:proofErr w:type="spellEnd"/>
      <w:r>
        <w:rPr>
          <w:lang w:eastAsia="x-none"/>
        </w:rPr>
        <w:t xml:space="preserve"> registry setting</w:t>
      </w:r>
    </w:p>
    <w:p w14:paraId="5E594F3B" w14:textId="77777777" w:rsidR="008C35F4" w:rsidRDefault="008C35F4" w:rsidP="008C35F4">
      <w:pPr>
        <w:pStyle w:val="ListParagraph"/>
        <w:numPr>
          <w:ilvl w:val="0"/>
          <w:numId w:val="54"/>
        </w:numPr>
        <w:rPr>
          <w:lang w:eastAsia="x-none"/>
        </w:rPr>
      </w:pPr>
      <w:r>
        <w:rPr>
          <w:lang w:eastAsia="x-none"/>
        </w:rPr>
        <w:t>Installing the adapter profile into the Enterprise Connectors module</w:t>
      </w:r>
    </w:p>
    <w:p w14:paraId="234184F2" w14:textId="77777777" w:rsidR="008C35F4" w:rsidRDefault="008C35F4" w:rsidP="008C35F4">
      <w:pPr>
        <w:pStyle w:val="ListParagraph"/>
        <w:numPr>
          <w:ilvl w:val="0"/>
          <w:numId w:val="54"/>
        </w:numPr>
        <w:rPr>
          <w:lang w:eastAsia="x-none"/>
        </w:rPr>
      </w:pPr>
      <w:r>
        <w:rPr>
          <w:lang w:eastAsia="x-none"/>
        </w:rPr>
        <w:t>Creating a new connector for the adapter</w:t>
      </w:r>
    </w:p>
    <w:p w14:paraId="2395EAB8" w14:textId="77777777" w:rsidR="008C35F4" w:rsidRDefault="008C35F4" w:rsidP="008C35F4">
      <w:pPr>
        <w:pStyle w:val="ListParagraph"/>
        <w:numPr>
          <w:ilvl w:val="0"/>
          <w:numId w:val="54"/>
        </w:numPr>
        <w:rPr>
          <w:lang w:eastAsia="x-none"/>
        </w:rPr>
      </w:pPr>
      <w:r>
        <w:rPr>
          <w:lang w:eastAsia="x-none"/>
        </w:rPr>
        <w:t>Configuring and running an initial reconciliation</w:t>
      </w:r>
    </w:p>
    <w:p w14:paraId="495A4E2A" w14:textId="77777777" w:rsidR="008C35F4" w:rsidRDefault="008C35F4" w:rsidP="008C35F4">
      <w:pPr>
        <w:rPr>
          <w:lang w:eastAsia="x-none"/>
        </w:rPr>
      </w:pPr>
    </w:p>
    <w:p w14:paraId="28757960" w14:textId="77777777" w:rsidR="008C35F4" w:rsidRDefault="008C35F4" w:rsidP="008C35F4">
      <w:pPr>
        <w:rPr>
          <w:lang w:eastAsia="x-none"/>
        </w:rPr>
      </w:pPr>
      <w:r>
        <w:rPr>
          <w:lang w:eastAsia="x-none"/>
        </w:rPr>
        <w:t>We will walk through these steps in the next sections.</w:t>
      </w:r>
    </w:p>
    <w:p w14:paraId="3DBE22BB" w14:textId="77777777" w:rsidR="008C35F4" w:rsidRDefault="008C35F4" w:rsidP="008C35F4">
      <w:pPr>
        <w:pStyle w:val="Heading4"/>
      </w:pPr>
      <w:r>
        <w:t>Installing the AD Adapter Agent</w:t>
      </w:r>
    </w:p>
    <w:p w14:paraId="42472505" w14:textId="77777777" w:rsidR="008C35F4" w:rsidRDefault="008C35F4" w:rsidP="008C35F4">
      <w:pPr>
        <w:rPr>
          <w:lang w:eastAsia="x-none"/>
        </w:rPr>
      </w:pPr>
      <w:r>
        <w:rPr>
          <w:lang w:eastAsia="x-none"/>
        </w:rPr>
        <w:t>The adapter download includes three files, the agent installer (SetupAD64.exe), the release notes and the profile install (ADprofile.jar).</w:t>
      </w:r>
    </w:p>
    <w:p w14:paraId="3E63F66D" w14:textId="77777777" w:rsidR="008C35F4" w:rsidRDefault="008C35F4" w:rsidP="008C35F4">
      <w:pPr>
        <w:rPr>
          <w:lang w:eastAsia="x-none"/>
        </w:rPr>
      </w:pPr>
    </w:p>
    <w:p w14:paraId="1BF183A0" w14:textId="77777777" w:rsidR="008C35F4" w:rsidRDefault="008C35F4" w:rsidP="008C35F4">
      <w:pPr>
        <w:rPr>
          <w:lang w:eastAsia="x-none"/>
        </w:rPr>
      </w:pPr>
      <w:r>
        <w:rPr>
          <w:noProof/>
          <w:lang w:eastAsia="x-none"/>
        </w:rPr>
        <w:drawing>
          <wp:inline distT="0" distB="0" distL="0" distR="0" wp14:anchorId="45F7CFAF" wp14:editId="4EE74391">
            <wp:extent cx="6188710" cy="1873250"/>
            <wp:effectExtent l="63500" t="63500" r="59690" b="698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Screen Shot 2018-02-07 at 17.18.26.png"/>
                    <pic:cNvPicPr/>
                  </pic:nvPicPr>
                  <pic:blipFill>
                    <a:blip r:embed="rId12"/>
                    <a:stretch>
                      <a:fillRect/>
                    </a:stretch>
                  </pic:blipFill>
                  <pic:spPr>
                    <a:xfrm>
                      <a:off x="0" y="0"/>
                      <a:ext cx="6188710" cy="1873250"/>
                    </a:xfrm>
                    <a:prstGeom prst="rect">
                      <a:avLst/>
                    </a:prstGeom>
                    <a:effectLst>
                      <a:glow rad="63500">
                        <a:schemeClr val="accent3">
                          <a:satMod val="175000"/>
                          <a:alpha val="40000"/>
                        </a:schemeClr>
                      </a:glow>
                    </a:effectLst>
                  </pic:spPr>
                </pic:pic>
              </a:graphicData>
            </a:graphic>
          </wp:inline>
        </w:drawing>
      </w:r>
    </w:p>
    <w:p w14:paraId="1B53444E" w14:textId="77777777" w:rsidR="008C35F4" w:rsidRDefault="008C35F4" w:rsidP="008C35F4">
      <w:pPr>
        <w:rPr>
          <w:lang w:eastAsia="x-none"/>
        </w:rPr>
      </w:pPr>
    </w:p>
    <w:p w14:paraId="54AFAEBF" w14:textId="323C85B6" w:rsidR="005A4D49" w:rsidRDefault="005A4D49" w:rsidP="005A4D49">
      <w:pPr>
        <w:pStyle w:val="Note"/>
      </w:pPr>
      <w:r>
        <w:t xml:space="preserve">The screen shot above shows an older </w:t>
      </w:r>
      <w:proofErr w:type="spellStart"/>
      <w:r>
        <w:t>WinAD</w:t>
      </w:r>
      <w:proofErr w:type="spellEnd"/>
      <w:r>
        <w:t xml:space="preserve"> adapter – 7.1.28. At the time of writing we are using 7.1.31</w:t>
      </w:r>
    </w:p>
    <w:p w14:paraId="56E252E9" w14:textId="77777777" w:rsidR="005A4D49" w:rsidRDefault="005A4D49" w:rsidP="008C35F4">
      <w:pPr>
        <w:rPr>
          <w:lang w:eastAsia="x-none"/>
        </w:rPr>
      </w:pPr>
    </w:p>
    <w:p w14:paraId="64701A22" w14:textId="40BAADF0" w:rsidR="008C35F4" w:rsidRDefault="008C35F4" w:rsidP="008C35F4">
      <w:pPr>
        <w:rPr>
          <w:lang w:eastAsia="x-none"/>
        </w:rPr>
      </w:pPr>
      <w:r>
        <w:rPr>
          <w:lang w:eastAsia="x-none"/>
        </w:rPr>
        <w:t xml:space="preserve">You would normally download the adapter package, extract the SetupAD64.exe, run it on the Windows server and follow the install prompts. This is very straightforward. </w:t>
      </w:r>
      <w:r w:rsidRPr="00252767">
        <w:rPr>
          <w:u w:val="single"/>
          <w:lang w:eastAsia="x-none"/>
        </w:rPr>
        <w:t>This has already been done on the training Windows Server 2016 image</w:t>
      </w:r>
      <w:r>
        <w:rPr>
          <w:lang w:eastAsia="x-none"/>
        </w:rPr>
        <w:t>.</w:t>
      </w:r>
    </w:p>
    <w:p w14:paraId="3BA7743A" w14:textId="77777777" w:rsidR="008C35F4" w:rsidRDefault="008C35F4" w:rsidP="008C35F4">
      <w:pPr>
        <w:rPr>
          <w:lang w:eastAsia="x-none"/>
        </w:rPr>
      </w:pPr>
    </w:p>
    <w:p w14:paraId="2222A1CD" w14:textId="5DD8FEFE" w:rsidR="008C35F4" w:rsidRDefault="008C35F4" w:rsidP="008C35F4">
      <w:pPr>
        <w:rPr>
          <w:lang w:eastAsia="x-none"/>
        </w:rPr>
      </w:pPr>
      <w:r>
        <w:rPr>
          <w:lang w:eastAsia="x-none"/>
        </w:rPr>
        <w:t>To check that the adapter is installed and running, perform the following steps (you would normally do this post-install anyway):</w:t>
      </w:r>
    </w:p>
    <w:p w14:paraId="68BB374E" w14:textId="77777777" w:rsidR="004145FA" w:rsidRDefault="004145FA" w:rsidP="008C35F4">
      <w:pPr>
        <w:rPr>
          <w:lang w:eastAsia="x-none"/>
        </w:rPr>
      </w:pPr>
    </w:p>
    <w:p w14:paraId="0E834016" w14:textId="731C60C5" w:rsidR="005A4D49" w:rsidRDefault="005A4D49" w:rsidP="008C35F4">
      <w:pPr>
        <w:pStyle w:val="ListParagraph"/>
        <w:numPr>
          <w:ilvl w:val="0"/>
          <w:numId w:val="55"/>
        </w:numPr>
        <w:rPr>
          <w:lang w:eastAsia="x-none"/>
        </w:rPr>
      </w:pPr>
      <w:r>
        <w:rPr>
          <w:lang w:eastAsia="x-none"/>
        </w:rPr>
        <w:t xml:space="preserve">From the Common Jumpserver, RDP to the AD Server (see instructions in the </w:t>
      </w:r>
      <w:r w:rsidRPr="005A4D49">
        <w:rPr>
          <w:b/>
          <w:lang w:eastAsia="x-none"/>
        </w:rPr>
        <w:t>Lab Setup Guide</w:t>
      </w:r>
      <w:r>
        <w:rPr>
          <w:lang w:eastAsia="x-none"/>
        </w:rPr>
        <w:t>)</w:t>
      </w:r>
      <w:r w:rsidR="00835EA3">
        <w:rPr>
          <w:lang w:eastAsia="x-none"/>
        </w:rPr>
        <w:t xml:space="preserve">. </w:t>
      </w:r>
      <w:r w:rsidR="00835EA3" w:rsidRPr="00835EA3">
        <w:rPr>
          <w:i/>
          <w:lang w:eastAsia="x-none"/>
        </w:rPr>
        <w:t xml:space="preserve">You may need to edit the </w:t>
      </w:r>
      <w:proofErr w:type="spellStart"/>
      <w:r w:rsidR="00835EA3" w:rsidRPr="00835EA3">
        <w:rPr>
          <w:i/>
          <w:lang w:eastAsia="x-none"/>
        </w:rPr>
        <w:t>rdp</w:t>
      </w:r>
      <w:proofErr w:type="spellEnd"/>
      <w:r w:rsidR="00835EA3" w:rsidRPr="00835EA3">
        <w:rPr>
          <w:i/>
          <w:lang w:eastAsia="x-none"/>
        </w:rPr>
        <w:t xml:space="preserve"> script to </w:t>
      </w:r>
      <w:r w:rsidR="00835EA3">
        <w:rPr>
          <w:i/>
          <w:lang w:eastAsia="x-none"/>
        </w:rPr>
        <w:t>change</w:t>
      </w:r>
      <w:r w:rsidR="00835EA3" w:rsidRPr="00835EA3">
        <w:rPr>
          <w:i/>
          <w:lang w:eastAsia="x-none"/>
        </w:rPr>
        <w:t xml:space="preserve"> the screen size</w:t>
      </w:r>
      <w:r w:rsidR="00835EA3">
        <w:rPr>
          <w:i/>
          <w:lang w:eastAsia="x-none"/>
        </w:rPr>
        <w:t xml:space="preserve"> if it doesn’t fit into the window</w:t>
      </w:r>
      <w:r w:rsidR="00835EA3" w:rsidRPr="00835EA3">
        <w:rPr>
          <w:i/>
          <w:lang w:eastAsia="x-none"/>
        </w:rPr>
        <w:t>.</w:t>
      </w:r>
    </w:p>
    <w:p w14:paraId="25A5E8F3" w14:textId="0E81BCDB" w:rsidR="008C35F4" w:rsidRDefault="008C35F4" w:rsidP="008C35F4">
      <w:pPr>
        <w:pStyle w:val="ListParagraph"/>
        <w:numPr>
          <w:ilvl w:val="0"/>
          <w:numId w:val="55"/>
        </w:numPr>
        <w:rPr>
          <w:lang w:eastAsia="x-none"/>
        </w:rPr>
      </w:pPr>
      <w:r>
        <w:rPr>
          <w:lang w:eastAsia="x-none"/>
        </w:rPr>
        <w:t xml:space="preserve">Start </w:t>
      </w:r>
      <w:r w:rsidRPr="001A4F62">
        <w:rPr>
          <w:b/>
          <w:lang w:eastAsia="x-none"/>
        </w:rPr>
        <w:t>Services</w:t>
      </w:r>
      <w:r>
        <w:rPr>
          <w:lang w:eastAsia="x-none"/>
        </w:rPr>
        <w:t xml:space="preserve"> </w:t>
      </w:r>
      <w:r w:rsidR="005A4D49">
        <w:rPr>
          <w:lang w:eastAsia="x-none"/>
        </w:rPr>
        <w:t xml:space="preserve">(desktop shortcut) </w:t>
      </w:r>
      <w:r>
        <w:rPr>
          <w:lang w:eastAsia="x-none"/>
        </w:rPr>
        <w:t xml:space="preserve">and look for the </w:t>
      </w:r>
      <w:r w:rsidRPr="001A4F62">
        <w:rPr>
          <w:b/>
          <w:lang w:eastAsia="x-none"/>
        </w:rPr>
        <w:t>ISIM Active Directory Adapter</w:t>
      </w:r>
      <w:r>
        <w:rPr>
          <w:lang w:eastAsia="x-none"/>
        </w:rPr>
        <w:t>. It should be running.</w:t>
      </w:r>
    </w:p>
    <w:p w14:paraId="68E683F2" w14:textId="77777777" w:rsidR="008C35F4" w:rsidRDefault="008C35F4" w:rsidP="008C35F4">
      <w:pPr>
        <w:rPr>
          <w:lang w:eastAsia="x-none"/>
        </w:rPr>
      </w:pPr>
    </w:p>
    <w:p w14:paraId="14B1A059" w14:textId="25F5A22C" w:rsidR="008C35F4" w:rsidRDefault="008C35F4" w:rsidP="008C35F4">
      <w:pPr>
        <w:rPr>
          <w:lang w:eastAsia="x-none"/>
        </w:rPr>
      </w:pPr>
      <w:r>
        <w:rPr>
          <w:noProof/>
          <w:lang w:eastAsia="x-none"/>
        </w:rPr>
        <w:drawing>
          <wp:inline distT="0" distB="0" distL="0" distR="0" wp14:anchorId="1917E719" wp14:editId="4EBEB3BE">
            <wp:extent cx="6186170" cy="1676226"/>
            <wp:effectExtent l="63500" t="63500" r="62230" b="641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Screen Shot 2018-02-07 at 17.21.45.png"/>
                    <pic:cNvPicPr/>
                  </pic:nvPicPr>
                  <pic:blipFill rotWithShape="1">
                    <a:blip r:embed="rId13"/>
                    <a:srcRect t="10722" b="16085"/>
                    <a:stretch/>
                  </pic:blipFill>
                  <pic:spPr bwMode="auto">
                    <a:xfrm>
                      <a:off x="0" y="0"/>
                      <a:ext cx="6188710" cy="1676914"/>
                    </a:xfrm>
                    <a:prstGeom prst="rect">
                      <a:avLst/>
                    </a:prstGeom>
                    <a:ln>
                      <a:noFill/>
                    </a:ln>
                    <a:effectLst>
                      <a:glow rad="63500">
                        <a:srgbClr val="A5A5A5">
                          <a:satMod val="175000"/>
                          <a:alpha val="40000"/>
                        </a:srgbClr>
                      </a:glow>
                    </a:effectLst>
                    <a:extLst>
                      <a:ext uri="{53640926-AAD7-44D8-BBD7-CCE9431645EC}">
                        <a14:shadowObscured xmlns:a14="http://schemas.microsoft.com/office/drawing/2010/main"/>
                      </a:ext>
                    </a:extLst>
                  </pic:spPr>
                </pic:pic>
              </a:graphicData>
            </a:graphic>
          </wp:inline>
        </w:drawing>
      </w:r>
    </w:p>
    <w:p w14:paraId="7D614215" w14:textId="2C13EA9F" w:rsidR="008C35F4" w:rsidRDefault="008C35F4" w:rsidP="008C35F4">
      <w:pPr>
        <w:pStyle w:val="ListParagraph"/>
        <w:numPr>
          <w:ilvl w:val="0"/>
          <w:numId w:val="55"/>
        </w:numPr>
        <w:rPr>
          <w:lang w:eastAsia="x-none"/>
        </w:rPr>
      </w:pPr>
      <w:r>
        <w:rPr>
          <w:lang w:eastAsia="x-none"/>
        </w:rPr>
        <w:lastRenderedPageBreak/>
        <w:t xml:space="preserve">Next, start a </w:t>
      </w:r>
      <w:proofErr w:type="spellStart"/>
      <w:r w:rsidRPr="001A4F62">
        <w:rPr>
          <w:b/>
          <w:lang w:eastAsia="x-none"/>
        </w:rPr>
        <w:t>Cmd</w:t>
      </w:r>
      <w:proofErr w:type="spellEnd"/>
      <w:r>
        <w:rPr>
          <w:lang w:eastAsia="x-none"/>
        </w:rPr>
        <w:t xml:space="preserve"> window</w:t>
      </w:r>
      <w:r w:rsidR="00835EA3">
        <w:rPr>
          <w:lang w:eastAsia="x-none"/>
        </w:rPr>
        <w:t xml:space="preserve"> (desktop shortcut)</w:t>
      </w:r>
      <w:r>
        <w:rPr>
          <w:lang w:eastAsia="x-none"/>
        </w:rPr>
        <w:t xml:space="preserve">, cd to </w:t>
      </w:r>
      <w:proofErr w:type="gramStart"/>
      <w:r w:rsidRPr="001A4F62">
        <w:rPr>
          <w:rStyle w:val="CodeChar"/>
        </w:rPr>
        <w:t>c:\”Program</w:t>
      </w:r>
      <w:proofErr w:type="gramEnd"/>
      <w:r w:rsidRPr="001A4F62">
        <w:rPr>
          <w:rStyle w:val="CodeChar"/>
        </w:rPr>
        <w:t xml:space="preserve"> Files\IBM\ISIM\Agents\</w:t>
      </w:r>
      <w:proofErr w:type="spellStart"/>
      <w:r w:rsidRPr="001A4F62">
        <w:rPr>
          <w:rStyle w:val="CodeChar"/>
        </w:rPr>
        <w:t>ADAgent</w:t>
      </w:r>
      <w:proofErr w:type="spellEnd"/>
      <w:r w:rsidRPr="001A4F62">
        <w:rPr>
          <w:rStyle w:val="CodeChar"/>
        </w:rPr>
        <w:t>”</w:t>
      </w:r>
      <w:r>
        <w:rPr>
          <w:lang w:eastAsia="x-none"/>
        </w:rPr>
        <w:t>. There should be files and folders there.</w:t>
      </w:r>
    </w:p>
    <w:p w14:paraId="173111F9" w14:textId="77777777" w:rsidR="008C35F4" w:rsidRDefault="008C35F4" w:rsidP="008C35F4">
      <w:pPr>
        <w:rPr>
          <w:lang w:eastAsia="x-none"/>
        </w:rPr>
      </w:pPr>
    </w:p>
    <w:p w14:paraId="508B3820" w14:textId="77777777" w:rsidR="008C35F4" w:rsidRDefault="008C35F4" w:rsidP="008C35F4">
      <w:pPr>
        <w:pStyle w:val="Code"/>
      </w:pPr>
      <w:r>
        <w:t>Microsoft Windows [Version 10.0.14393]</w:t>
      </w:r>
    </w:p>
    <w:p w14:paraId="07F50616" w14:textId="77777777" w:rsidR="008C35F4" w:rsidRDefault="008C35F4" w:rsidP="008C35F4">
      <w:pPr>
        <w:pStyle w:val="Code"/>
      </w:pPr>
      <w:r>
        <w:t>(c) 2016 Microsoft Corporation. All rights reserved.</w:t>
      </w:r>
    </w:p>
    <w:p w14:paraId="5DF72107" w14:textId="77777777" w:rsidR="008C35F4" w:rsidRDefault="008C35F4" w:rsidP="008C35F4">
      <w:pPr>
        <w:pStyle w:val="Code"/>
      </w:pPr>
    </w:p>
    <w:p w14:paraId="6CBAFBBB" w14:textId="77777777" w:rsidR="008C35F4" w:rsidRDefault="008C35F4" w:rsidP="008C35F4">
      <w:pPr>
        <w:pStyle w:val="Code"/>
      </w:pPr>
      <w:r>
        <w:t>C:\Users\NetworkAdmin&gt;cd "c:\Program Files\IBM\ISIM\Agents\</w:t>
      </w:r>
      <w:proofErr w:type="spellStart"/>
      <w:r>
        <w:t>ADAgent</w:t>
      </w:r>
      <w:proofErr w:type="spellEnd"/>
      <w:r>
        <w:t>"</w:t>
      </w:r>
    </w:p>
    <w:p w14:paraId="5C582E3E" w14:textId="77777777" w:rsidR="008C35F4" w:rsidRDefault="008C35F4" w:rsidP="008C35F4">
      <w:pPr>
        <w:pStyle w:val="Code"/>
      </w:pPr>
    </w:p>
    <w:p w14:paraId="3DF2DD5C" w14:textId="77777777" w:rsidR="008C35F4" w:rsidRDefault="008C35F4" w:rsidP="008C35F4">
      <w:pPr>
        <w:pStyle w:val="Code"/>
      </w:pPr>
      <w:r>
        <w:t>c:\Program Files\IBM\ISIM\Agents\</w:t>
      </w:r>
      <w:proofErr w:type="spellStart"/>
      <w:r>
        <w:t>ADAgent</w:t>
      </w:r>
      <w:proofErr w:type="spellEnd"/>
      <w:r>
        <w:t>&gt;</w:t>
      </w:r>
      <w:proofErr w:type="spellStart"/>
      <w:r>
        <w:t>dir</w:t>
      </w:r>
      <w:proofErr w:type="spellEnd"/>
    </w:p>
    <w:p w14:paraId="2922EE49" w14:textId="77777777" w:rsidR="008C35F4" w:rsidRDefault="008C35F4" w:rsidP="008C35F4">
      <w:pPr>
        <w:pStyle w:val="Code"/>
      </w:pPr>
      <w:r>
        <w:t xml:space="preserve"> Volume in drive C has no label.</w:t>
      </w:r>
    </w:p>
    <w:p w14:paraId="3C1C3485" w14:textId="77777777" w:rsidR="008C35F4" w:rsidRDefault="008C35F4" w:rsidP="008C35F4">
      <w:pPr>
        <w:pStyle w:val="Code"/>
      </w:pPr>
      <w:r>
        <w:t xml:space="preserve"> Volume Serial Number is BEAA-E066</w:t>
      </w:r>
    </w:p>
    <w:p w14:paraId="2117AF88" w14:textId="77777777" w:rsidR="008C35F4" w:rsidRDefault="008C35F4" w:rsidP="008C35F4">
      <w:pPr>
        <w:pStyle w:val="Code"/>
      </w:pPr>
    </w:p>
    <w:p w14:paraId="24B5A663" w14:textId="77777777" w:rsidR="008C35F4" w:rsidRDefault="008C35F4" w:rsidP="008C35F4">
      <w:pPr>
        <w:pStyle w:val="Code"/>
      </w:pPr>
      <w:r>
        <w:t xml:space="preserve"> Directory of c:\Program Files\IBM\ISIM\Agents\</w:t>
      </w:r>
      <w:proofErr w:type="spellStart"/>
      <w:r>
        <w:t>ADAgent</w:t>
      </w:r>
      <w:proofErr w:type="spellEnd"/>
    </w:p>
    <w:p w14:paraId="67BCDD5C" w14:textId="77777777" w:rsidR="008C35F4" w:rsidRDefault="008C35F4" w:rsidP="008C35F4">
      <w:pPr>
        <w:pStyle w:val="Code"/>
      </w:pPr>
    </w:p>
    <w:p w14:paraId="5384F181" w14:textId="77777777" w:rsidR="008C35F4" w:rsidRDefault="008C35F4" w:rsidP="008C35F4">
      <w:pPr>
        <w:pStyle w:val="Code"/>
      </w:pPr>
      <w:r>
        <w:t>02/03/2018  08:24 AM    &lt;DIR&gt;          .</w:t>
      </w:r>
    </w:p>
    <w:p w14:paraId="2E31CEF6" w14:textId="77777777" w:rsidR="008C35F4" w:rsidRDefault="008C35F4" w:rsidP="008C35F4">
      <w:pPr>
        <w:pStyle w:val="Code"/>
      </w:pPr>
      <w:r>
        <w:t>02/03/2018  08:24 AM    &lt;DIR&gt;          ..</w:t>
      </w:r>
    </w:p>
    <w:p w14:paraId="47DD78D3" w14:textId="77777777" w:rsidR="008C35F4" w:rsidRDefault="008C35F4" w:rsidP="008C35F4">
      <w:pPr>
        <w:pStyle w:val="Code"/>
      </w:pPr>
      <w:r>
        <w:t>02/03/2018  08:24 AM    &lt;DIR&gt;          bin</w:t>
      </w:r>
    </w:p>
    <w:p w14:paraId="16711F1B" w14:textId="77777777" w:rsidR="008C35F4" w:rsidRDefault="008C35F4" w:rsidP="008C35F4">
      <w:pPr>
        <w:pStyle w:val="Code"/>
      </w:pPr>
      <w:r>
        <w:t>02/03/2018  08:24 AM    &lt;DIR&gt;          data</w:t>
      </w:r>
    </w:p>
    <w:p w14:paraId="0CC30A3B" w14:textId="77777777" w:rsidR="008C35F4" w:rsidRDefault="008C35F4" w:rsidP="008C35F4">
      <w:pPr>
        <w:pStyle w:val="Code"/>
      </w:pPr>
      <w:r>
        <w:t xml:space="preserve">02/03/2018  08:24 AM    &lt;DIR&gt;          </w:t>
      </w:r>
      <w:proofErr w:type="spellStart"/>
      <w:r>
        <w:t>jre</w:t>
      </w:r>
      <w:proofErr w:type="spellEnd"/>
    </w:p>
    <w:p w14:paraId="316C2E7C" w14:textId="77777777" w:rsidR="008C35F4" w:rsidRDefault="008C35F4" w:rsidP="008C35F4">
      <w:pPr>
        <w:pStyle w:val="Code"/>
      </w:pPr>
      <w:r>
        <w:t>02/03/2018  08:35 AM    &lt;DIR&gt;          log</w:t>
      </w:r>
    </w:p>
    <w:p w14:paraId="1E40159A" w14:textId="77777777" w:rsidR="008C35F4" w:rsidRDefault="008C35F4" w:rsidP="008C35F4">
      <w:pPr>
        <w:pStyle w:val="Code"/>
      </w:pPr>
      <w:r>
        <w:t xml:space="preserve">02/03/2018  08:29 AM    &lt;DIR&gt;          </w:t>
      </w:r>
      <w:proofErr w:type="spellStart"/>
      <w:r>
        <w:t>Uninstall_Windows</w:t>
      </w:r>
      <w:proofErr w:type="spellEnd"/>
      <w:r>
        <w:t xml:space="preserve"> Active Directory Adapter (64 Bit)</w:t>
      </w:r>
    </w:p>
    <w:p w14:paraId="1B898486" w14:textId="77777777" w:rsidR="008C35F4" w:rsidRDefault="008C35F4" w:rsidP="008C35F4">
      <w:pPr>
        <w:pStyle w:val="Code"/>
      </w:pPr>
      <w:r>
        <w:t xml:space="preserve">               0 File(s)              0 bytes</w:t>
      </w:r>
    </w:p>
    <w:p w14:paraId="05ADB86A" w14:textId="77777777" w:rsidR="008C35F4" w:rsidRDefault="008C35F4" w:rsidP="008C35F4">
      <w:pPr>
        <w:pStyle w:val="Code"/>
      </w:pPr>
      <w:r>
        <w:t xml:space="preserve">               7 Dir(s)  26,418,683,904 bytes free</w:t>
      </w:r>
    </w:p>
    <w:p w14:paraId="748862AB" w14:textId="77777777" w:rsidR="008C35F4" w:rsidRDefault="008C35F4" w:rsidP="008C35F4">
      <w:pPr>
        <w:rPr>
          <w:lang w:eastAsia="x-none"/>
        </w:rPr>
      </w:pPr>
    </w:p>
    <w:p w14:paraId="2F3E21C0" w14:textId="77777777" w:rsidR="008C35F4" w:rsidRDefault="008C35F4" w:rsidP="008C35F4">
      <w:pPr>
        <w:rPr>
          <w:lang w:eastAsia="x-none"/>
        </w:rPr>
      </w:pPr>
      <w:r>
        <w:rPr>
          <w:lang w:eastAsia="x-none"/>
        </w:rPr>
        <w:t xml:space="preserve">The bin (binary) directory is where the agent executables and tools are stored. The data directory is not used with the IGI functions of the agent. The </w:t>
      </w:r>
      <w:proofErr w:type="spellStart"/>
      <w:r>
        <w:rPr>
          <w:lang w:eastAsia="x-none"/>
        </w:rPr>
        <w:t>jre</w:t>
      </w:r>
      <w:proofErr w:type="spellEnd"/>
      <w:r>
        <w:rPr>
          <w:lang w:eastAsia="x-none"/>
        </w:rPr>
        <w:t xml:space="preserve"> folder contains a local java runtime environment (also not used). The log folder contains all of the agent logs which is very useful for problem diagnostics. There is also an uninstaller folder to remove the agent.</w:t>
      </w:r>
    </w:p>
    <w:p w14:paraId="7DA17E51" w14:textId="77777777" w:rsidR="008C35F4" w:rsidRDefault="008C35F4" w:rsidP="008C35F4">
      <w:pPr>
        <w:rPr>
          <w:lang w:eastAsia="x-none"/>
        </w:rPr>
      </w:pPr>
    </w:p>
    <w:p w14:paraId="3777D2C7" w14:textId="77777777" w:rsidR="008C35F4" w:rsidRDefault="008C35F4" w:rsidP="008C35F4">
      <w:pPr>
        <w:pStyle w:val="ListParagraph"/>
        <w:numPr>
          <w:ilvl w:val="0"/>
          <w:numId w:val="55"/>
        </w:numPr>
        <w:rPr>
          <w:lang w:eastAsia="x-none"/>
        </w:rPr>
      </w:pPr>
      <w:r>
        <w:rPr>
          <w:lang w:eastAsia="x-none"/>
        </w:rPr>
        <w:t xml:space="preserve">Change directory to </w:t>
      </w:r>
      <w:r w:rsidRPr="00203900">
        <w:rPr>
          <w:rStyle w:val="CodeChar"/>
        </w:rPr>
        <w:t>bin</w:t>
      </w:r>
    </w:p>
    <w:p w14:paraId="0ADDDEC2" w14:textId="0C7591D3" w:rsidR="008C35F4" w:rsidRDefault="008C35F4" w:rsidP="008C35F4">
      <w:pPr>
        <w:pStyle w:val="ListParagraph"/>
        <w:numPr>
          <w:ilvl w:val="0"/>
          <w:numId w:val="55"/>
        </w:numPr>
        <w:rPr>
          <w:lang w:eastAsia="x-none"/>
        </w:rPr>
      </w:pPr>
      <w:r>
        <w:rPr>
          <w:lang w:eastAsia="x-none"/>
        </w:rPr>
        <w:t xml:space="preserve">Run </w:t>
      </w:r>
      <w:proofErr w:type="spellStart"/>
      <w:r w:rsidRPr="00203900">
        <w:rPr>
          <w:rStyle w:val="CodeChar"/>
        </w:rPr>
        <w:t>agentcfg</w:t>
      </w:r>
      <w:proofErr w:type="spellEnd"/>
      <w:r w:rsidRPr="00203900">
        <w:rPr>
          <w:rStyle w:val="CodeChar"/>
        </w:rPr>
        <w:t xml:space="preserve"> -ag </w:t>
      </w:r>
      <w:proofErr w:type="spellStart"/>
      <w:r w:rsidRPr="00203900">
        <w:rPr>
          <w:rStyle w:val="CodeChar"/>
        </w:rPr>
        <w:t>ADAgent</w:t>
      </w:r>
      <w:proofErr w:type="spellEnd"/>
      <w:r>
        <w:rPr>
          <w:lang w:eastAsia="x-none"/>
        </w:rPr>
        <w:t xml:space="preserve"> (password (configuration key) when prompted is “</w:t>
      </w:r>
      <w:r w:rsidR="00567E26">
        <w:rPr>
          <w:rStyle w:val="CodeChar"/>
          <w:lang w:val="en-US"/>
        </w:rPr>
        <w:t>agent</w:t>
      </w:r>
      <w:r>
        <w:rPr>
          <w:lang w:eastAsia="x-none"/>
        </w:rPr>
        <w:t>”)</w:t>
      </w:r>
    </w:p>
    <w:p w14:paraId="7CB7705F" w14:textId="77777777" w:rsidR="008C35F4" w:rsidRDefault="008C35F4" w:rsidP="008C35F4">
      <w:pPr>
        <w:rPr>
          <w:lang w:eastAsia="x-none"/>
        </w:rPr>
      </w:pPr>
    </w:p>
    <w:p w14:paraId="245ED9AF" w14:textId="77777777" w:rsidR="008C35F4" w:rsidRDefault="008C35F4" w:rsidP="008C35F4">
      <w:pPr>
        <w:pStyle w:val="Code"/>
      </w:pPr>
      <w:r w:rsidRPr="00203900">
        <w:t>c:\Program Files\IBM\ISIM\Agents\</w:t>
      </w:r>
      <w:proofErr w:type="spellStart"/>
      <w:r w:rsidRPr="00203900">
        <w:t>ADAgent</w:t>
      </w:r>
      <w:proofErr w:type="spellEnd"/>
      <w:r w:rsidRPr="00203900">
        <w:t>&gt;cd bin</w:t>
      </w:r>
    </w:p>
    <w:p w14:paraId="65D1DB13" w14:textId="77777777" w:rsidR="008C35F4" w:rsidRDefault="008C35F4" w:rsidP="008C35F4">
      <w:pPr>
        <w:pStyle w:val="Code"/>
      </w:pPr>
    </w:p>
    <w:p w14:paraId="3ECE5333" w14:textId="77777777" w:rsidR="008C35F4" w:rsidRDefault="008C35F4" w:rsidP="008C35F4">
      <w:pPr>
        <w:pStyle w:val="Code"/>
      </w:pPr>
      <w:r>
        <w:t>c:\Program Files\IBM\ISIM\Agents\</w:t>
      </w:r>
      <w:proofErr w:type="spellStart"/>
      <w:r>
        <w:t>ADAgent</w:t>
      </w:r>
      <w:proofErr w:type="spellEnd"/>
      <w:r>
        <w:t>\bin&gt;</w:t>
      </w:r>
      <w:proofErr w:type="spellStart"/>
      <w:r>
        <w:t>agentcfg</w:t>
      </w:r>
      <w:proofErr w:type="spellEnd"/>
      <w:r>
        <w:t xml:space="preserve"> -ag </w:t>
      </w:r>
      <w:proofErr w:type="spellStart"/>
      <w:r>
        <w:t>ADAgent</w:t>
      </w:r>
      <w:proofErr w:type="spellEnd"/>
    </w:p>
    <w:p w14:paraId="0D27D195" w14:textId="77777777" w:rsidR="008C35F4" w:rsidRDefault="008C35F4" w:rsidP="008C35F4">
      <w:pPr>
        <w:pStyle w:val="Code"/>
      </w:pPr>
    </w:p>
    <w:p w14:paraId="4B9FF38E" w14:textId="77777777" w:rsidR="008C35F4" w:rsidRDefault="008C35F4" w:rsidP="008C35F4">
      <w:pPr>
        <w:pStyle w:val="Code"/>
      </w:pPr>
      <w:r>
        <w:t>Looking for agent '</w:t>
      </w:r>
      <w:proofErr w:type="spellStart"/>
      <w:r>
        <w:t>ADAgent</w:t>
      </w:r>
      <w:proofErr w:type="spellEnd"/>
      <w:r>
        <w:t>' on node '127.0.0.1'..</w:t>
      </w:r>
    </w:p>
    <w:p w14:paraId="4CCD3F1A" w14:textId="77777777" w:rsidR="008C35F4" w:rsidRDefault="008C35F4" w:rsidP="008C35F4">
      <w:pPr>
        <w:pStyle w:val="Code"/>
      </w:pPr>
    </w:p>
    <w:p w14:paraId="45699713" w14:textId="131CB380" w:rsidR="008C35F4" w:rsidRDefault="008C35F4" w:rsidP="008C35F4">
      <w:pPr>
        <w:pStyle w:val="Code"/>
      </w:pPr>
      <w:r>
        <w:t>Enter configuration key for Agent '</w:t>
      </w:r>
      <w:proofErr w:type="spellStart"/>
      <w:r>
        <w:t>ADAgent</w:t>
      </w:r>
      <w:proofErr w:type="spellEnd"/>
      <w:r>
        <w:t>':</w:t>
      </w:r>
    </w:p>
    <w:p w14:paraId="7ED593E2" w14:textId="77777777" w:rsidR="008C35F4" w:rsidRDefault="008C35F4" w:rsidP="008C35F4">
      <w:pPr>
        <w:rPr>
          <w:lang w:eastAsia="x-none"/>
        </w:rPr>
      </w:pPr>
    </w:p>
    <w:p w14:paraId="62973917" w14:textId="77777777" w:rsidR="008C35F4" w:rsidRDefault="008C35F4" w:rsidP="008C35F4">
      <w:pPr>
        <w:pStyle w:val="ListParagraph"/>
        <w:numPr>
          <w:ilvl w:val="0"/>
          <w:numId w:val="55"/>
        </w:numPr>
        <w:rPr>
          <w:lang w:eastAsia="x-none"/>
        </w:rPr>
      </w:pPr>
      <w:r>
        <w:rPr>
          <w:lang w:eastAsia="x-none"/>
        </w:rPr>
        <w:t xml:space="preserve">Select </w:t>
      </w:r>
      <w:r w:rsidRPr="001A4F62">
        <w:rPr>
          <w:b/>
          <w:lang w:eastAsia="x-none"/>
        </w:rPr>
        <w:t xml:space="preserve">option </w:t>
      </w:r>
      <w:r w:rsidRPr="001A4F62">
        <w:rPr>
          <w:rStyle w:val="CodeChar"/>
          <w:b/>
        </w:rPr>
        <w:t>A</w:t>
      </w:r>
      <w:r>
        <w:rPr>
          <w:lang w:eastAsia="x-none"/>
        </w:rPr>
        <w:t xml:space="preserve"> to see the current agent settings</w:t>
      </w:r>
    </w:p>
    <w:p w14:paraId="5E760816" w14:textId="77777777" w:rsidR="008C35F4" w:rsidRDefault="008C35F4" w:rsidP="008C35F4">
      <w:pPr>
        <w:rPr>
          <w:lang w:eastAsia="x-none"/>
        </w:rPr>
      </w:pPr>
    </w:p>
    <w:p w14:paraId="712120EF" w14:textId="77777777" w:rsidR="008C35F4" w:rsidRDefault="008C35F4" w:rsidP="008C35F4">
      <w:pPr>
        <w:pStyle w:val="Code"/>
      </w:pPr>
    </w:p>
    <w:p w14:paraId="1EF97513" w14:textId="77777777" w:rsidR="008C35F4" w:rsidRDefault="008C35F4" w:rsidP="008C35F4">
      <w:pPr>
        <w:pStyle w:val="Code"/>
      </w:pPr>
      <w:r>
        <w:t xml:space="preserve">        Configuration Settings</w:t>
      </w:r>
    </w:p>
    <w:p w14:paraId="630D244E" w14:textId="77777777" w:rsidR="008C35F4" w:rsidRDefault="008C35F4" w:rsidP="008C35F4">
      <w:pPr>
        <w:pStyle w:val="Code"/>
      </w:pPr>
      <w:r>
        <w:t xml:space="preserve">        -------------------------------------------</w:t>
      </w:r>
    </w:p>
    <w:p w14:paraId="0A36AC57" w14:textId="77777777" w:rsidR="008C35F4" w:rsidRDefault="008C35F4" w:rsidP="008C35F4">
      <w:pPr>
        <w:pStyle w:val="Code"/>
      </w:pPr>
      <w:r>
        <w:t xml:space="preserve">        Name                       : ADAGENT</w:t>
      </w:r>
    </w:p>
    <w:p w14:paraId="6E7E3D93" w14:textId="3E5B4427" w:rsidR="008C35F4" w:rsidRDefault="008C35F4" w:rsidP="008C35F4">
      <w:pPr>
        <w:pStyle w:val="Code"/>
      </w:pPr>
      <w:r>
        <w:t xml:space="preserve">        </w:t>
      </w:r>
      <w:r w:rsidRPr="00203900">
        <w:rPr>
          <w:highlight w:val="yellow"/>
        </w:rPr>
        <w:t>Version                    : 7.1.</w:t>
      </w:r>
      <w:r w:rsidR="00835EA3">
        <w:rPr>
          <w:highlight w:val="yellow"/>
          <w:lang w:val="en-US"/>
        </w:rPr>
        <w:t>31</w:t>
      </w:r>
      <w:r w:rsidRPr="00203900">
        <w:rPr>
          <w:highlight w:val="yellow"/>
        </w:rPr>
        <w:t xml:space="preserve"> 64bit</w:t>
      </w:r>
    </w:p>
    <w:p w14:paraId="7C0D248A" w14:textId="495135B6" w:rsidR="008C35F4" w:rsidRDefault="008C35F4" w:rsidP="008C35F4">
      <w:pPr>
        <w:pStyle w:val="Code"/>
      </w:pPr>
      <w:r>
        <w:t xml:space="preserve">        ADK Version                : 7.0.</w:t>
      </w:r>
      <w:r w:rsidR="00835EA3">
        <w:rPr>
          <w:lang w:val="en-US"/>
        </w:rPr>
        <w:t>5</w:t>
      </w:r>
      <w:r>
        <w:t xml:space="preserve"> x64</w:t>
      </w:r>
    </w:p>
    <w:p w14:paraId="1F3FB0F4" w14:textId="7BAA3B09" w:rsidR="008C35F4" w:rsidRDefault="008C35F4" w:rsidP="008C35F4">
      <w:pPr>
        <w:pStyle w:val="Code"/>
      </w:pPr>
      <w:r>
        <w:t xml:space="preserve">        ERM Version                : 7.0.</w:t>
      </w:r>
      <w:r w:rsidR="00835EA3">
        <w:rPr>
          <w:lang w:val="en-US"/>
        </w:rPr>
        <w:t>5</w:t>
      </w:r>
      <w:r>
        <w:t xml:space="preserve"> x64</w:t>
      </w:r>
    </w:p>
    <w:p w14:paraId="69744CFE" w14:textId="77777777" w:rsidR="008C35F4" w:rsidRDefault="008C35F4" w:rsidP="008C35F4">
      <w:pPr>
        <w:pStyle w:val="Code"/>
      </w:pPr>
      <w:r>
        <w:t xml:space="preserve">        Adapter Events             : TRUE</w:t>
      </w:r>
    </w:p>
    <w:p w14:paraId="2DBA89A3" w14:textId="77777777" w:rsidR="008C35F4" w:rsidRDefault="008C35F4" w:rsidP="008C35F4">
      <w:pPr>
        <w:pStyle w:val="Code"/>
      </w:pPr>
      <w:r>
        <w:t xml:space="preserve">        License                    : NONE</w:t>
      </w:r>
    </w:p>
    <w:p w14:paraId="683EF220" w14:textId="77777777" w:rsidR="008C35F4" w:rsidRDefault="008C35F4" w:rsidP="008C35F4">
      <w:pPr>
        <w:pStyle w:val="Code"/>
      </w:pPr>
      <w:r>
        <w:t xml:space="preserve">        Asynchronous ADD Requests  : TRUE (Max.Threads:3)</w:t>
      </w:r>
    </w:p>
    <w:p w14:paraId="51DBB381" w14:textId="77777777" w:rsidR="008C35F4" w:rsidRDefault="008C35F4" w:rsidP="008C35F4">
      <w:pPr>
        <w:pStyle w:val="Code"/>
      </w:pPr>
      <w:r>
        <w:t xml:space="preserve">        Asynchronous MOD Requests  : TRUE (Max.Threads:3)</w:t>
      </w:r>
    </w:p>
    <w:p w14:paraId="74823BB2" w14:textId="77777777" w:rsidR="008C35F4" w:rsidRDefault="008C35F4" w:rsidP="008C35F4">
      <w:pPr>
        <w:pStyle w:val="Code"/>
      </w:pPr>
      <w:r>
        <w:t xml:space="preserve">        Asynchronous DEL Requests  : TRUE (Max.Threads:3)</w:t>
      </w:r>
    </w:p>
    <w:p w14:paraId="433901B7" w14:textId="77777777" w:rsidR="008C35F4" w:rsidRDefault="008C35F4" w:rsidP="008C35F4">
      <w:pPr>
        <w:pStyle w:val="Code"/>
      </w:pPr>
      <w:r>
        <w:t xml:space="preserve">        Asynchronous SEA Requests  : TRUE (Max.Threads:3)</w:t>
      </w:r>
    </w:p>
    <w:p w14:paraId="7D03B29A" w14:textId="77777777" w:rsidR="008C35F4" w:rsidRDefault="008C35F4" w:rsidP="008C35F4">
      <w:pPr>
        <w:pStyle w:val="Code"/>
      </w:pPr>
      <w:r>
        <w:t xml:space="preserve">        Available Protocols        : DAML</w:t>
      </w:r>
    </w:p>
    <w:p w14:paraId="11E7B815" w14:textId="77777777" w:rsidR="008C35F4" w:rsidRDefault="008C35F4" w:rsidP="008C35F4">
      <w:pPr>
        <w:pStyle w:val="Code"/>
      </w:pPr>
      <w:r>
        <w:t xml:space="preserve">        Configured Protocols       : DAML</w:t>
      </w:r>
    </w:p>
    <w:p w14:paraId="018DB41B" w14:textId="77777777" w:rsidR="008C35F4" w:rsidRDefault="008C35F4" w:rsidP="008C35F4">
      <w:pPr>
        <w:pStyle w:val="Code"/>
      </w:pPr>
      <w:r>
        <w:t xml:space="preserve">        Logging Enabled            : TRUE</w:t>
      </w:r>
    </w:p>
    <w:p w14:paraId="3443254F" w14:textId="77777777" w:rsidR="008C35F4" w:rsidRDefault="008C35F4" w:rsidP="008C35F4">
      <w:pPr>
        <w:pStyle w:val="Code"/>
      </w:pPr>
      <w:r>
        <w:t xml:space="preserve">        Logging Directory          : C:\Program Files\IBM\ISIM\Agents\</w:t>
      </w:r>
      <w:proofErr w:type="spellStart"/>
      <w:r>
        <w:t>ADAgent</w:t>
      </w:r>
      <w:proofErr w:type="spellEnd"/>
      <w:r>
        <w:t>\log</w:t>
      </w:r>
    </w:p>
    <w:p w14:paraId="0EFB15B4" w14:textId="77777777" w:rsidR="008C35F4" w:rsidRDefault="008C35F4" w:rsidP="008C35F4">
      <w:pPr>
        <w:pStyle w:val="Code"/>
      </w:pPr>
      <w:r>
        <w:t xml:space="preserve">        Log File Name              : WinADAgent.log</w:t>
      </w:r>
    </w:p>
    <w:p w14:paraId="517C5CBD" w14:textId="77777777" w:rsidR="008C35F4" w:rsidRDefault="008C35F4" w:rsidP="008C35F4">
      <w:pPr>
        <w:pStyle w:val="Code"/>
      </w:pPr>
      <w:r>
        <w:t xml:space="preserve">        Max. log files             : 10</w:t>
      </w:r>
    </w:p>
    <w:p w14:paraId="2AFEA5A7" w14:textId="77777777" w:rsidR="008C35F4" w:rsidRDefault="008C35F4" w:rsidP="008C35F4">
      <w:pPr>
        <w:pStyle w:val="Code"/>
      </w:pPr>
      <w:r>
        <w:t xml:space="preserve">        Max.log file size (Mbytes) : 100</w:t>
      </w:r>
    </w:p>
    <w:p w14:paraId="0625B184" w14:textId="77777777" w:rsidR="008C35F4" w:rsidRDefault="008C35F4" w:rsidP="008C35F4">
      <w:pPr>
        <w:pStyle w:val="Code"/>
      </w:pPr>
      <w:r>
        <w:t xml:space="preserve">        Debug Logging Enabled      : TRUE</w:t>
      </w:r>
    </w:p>
    <w:p w14:paraId="6F17D11E" w14:textId="77777777" w:rsidR="008C35F4" w:rsidRDefault="008C35F4" w:rsidP="008C35F4">
      <w:pPr>
        <w:pStyle w:val="Code"/>
      </w:pPr>
      <w:r>
        <w:t xml:space="preserve">        Detail Logging Enabled     : TRUE</w:t>
      </w:r>
    </w:p>
    <w:p w14:paraId="46741CB5" w14:textId="590AF0FF" w:rsidR="008C35F4" w:rsidRDefault="008C35F4" w:rsidP="00835EA3">
      <w:pPr>
        <w:pStyle w:val="Code"/>
      </w:pPr>
      <w:r>
        <w:t xml:space="preserve">        Thread Logging Enabled     : FALSE</w:t>
      </w:r>
    </w:p>
    <w:p w14:paraId="6F7E2D15" w14:textId="1ADCE061" w:rsidR="008C35F4" w:rsidRDefault="008C35F4" w:rsidP="008C35F4">
      <w:pPr>
        <w:rPr>
          <w:lang w:eastAsia="x-none"/>
        </w:rPr>
      </w:pPr>
      <w:r>
        <w:rPr>
          <w:lang w:eastAsia="x-none"/>
        </w:rPr>
        <w:lastRenderedPageBreak/>
        <w:t>This shows the agent version (7.1.</w:t>
      </w:r>
      <w:r w:rsidR="00835EA3">
        <w:rPr>
          <w:lang w:eastAsia="x-none"/>
        </w:rPr>
        <w:t>31</w:t>
      </w:r>
      <w:r>
        <w:rPr>
          <w:lang w:eastAsia="x-none"/>
        </w:rPr>
        <w:t xml:space="preserve"> is the latest at time of writing – </w:t>
      </w:r>
      <w:r w:rsidR="00835EA3">
        <w:rPr>
          <w:lang w:eastAsia="x-none"/>
        </w:rPr>
        <w:t>Mar</w:t>
      </w:r>
      <w:r>
        <w:rPr>
          <w:lang w:eastAsia="x-none"/>
        </w:rPr>
        <w:t xml:space="preserve"> 201</w:t>
      </w:r>
      <w:r w:rsidR="00835EA3">
        <w:rPr>
          <w:lang w:eastAsia="x-none"/>
        </w:rPr>
        <w:t>9</w:t>
      </w:r>
      <w:r>
        <w:rPr>
          <w:lang w:eastAsia="x-none"/>
        </w:rPr>
        <w:t>). Now we need to check the listening port.</w:t>
      </w:r>
    </w:p>
    <w:p w14:paraId="56947CF5" w14:textId="77777777" w:rsidR="008C35F4" w:rsidRDefault="008C35F4" w:rsidP="008C35F4">
      <w:pPr>
        <w:rPr>
          <w:lang w:eastAsia="x-none"/>
        </w:rPr>
      </w:pPr>
    </w:p>
    <w:p w14:paraId="198AA670" w14:textId="77777777" w:rsidR="008C35F4" w:rsidRDefault="008C35F4" w:rsidP="008C35F4">
      <w:pPr>
        <w:pStyle w:val="ListParagraph"/>
        <w:numPr>
          <w:ilvl w:val="0"/>
          <w:numId w:val="55"/>
        </w:numPr>
        <w:rPr>
          <w:lang w:eastAsia="x-none"/>
        </w:rPr>
      </w:pPr>
      <w:r>
        <w:rPr>
          <w:lang w:eastAsia="x-none"/>
        </w:rPr>
        <w:t>Select any key to go back to the main menu (“</w:t>
      </w:r>
      <w:r w:rsidRPr="00203900">
        <w:rPr>
          <w:rStyle w:val="CodeChar"/>
        </w:rPr>
        <w:t>ADAGENT 7.1.28 64bit Agent Main Configuration Menu</w:t>
      </w:r>
      <w:r>
        <w:rPr>
          <w:lang w:eastAsia="x-none"/>
        </w:rPr>
        <w:t>”)</w:t>
      </w:r>
    </w:p>
    <w:p w14:paraId="771FCB95" w14:textId="77777777" w:rsidR="008C35F4" w:rsidRDefault="008C35F4" w:rsidP="008C35F4">
      <w:pPr>
        <w:pStyle w:val="ListParagraph"/>
        <w:numPr>
          <w:ilvl w:val="0"/>
          <w:numId w:val="55"/>
        </w:numPr>
        <w:rPr>
          <w:lang w:eastAsia="x-none"/>
        </w:rPr>
      </w:pPr>
      <w:r>
        <w:rPr>
          <w:lang w:eastAsia="x-none"/>
        </w:rPr>
        <w:t xml:space="preserve">Select </w:t>
      </w:r>
      <w:r w:rsidRPr="00203900">
        <w:rPr>
          <w:rStyle w:val="CodeChar"/>
        </w:rPr>
        <w:t>B. Protocol Configuration</w:t>
      </w:r>
      <w:r w:rsidRPr="007F7CAB">
        <w:rPr>
          <w:rStyle w:val="CodeChar"/>
          <w:lang w:val="en-US"/>
        </w:rPr>
        <w:t>,</w:t>
      </w:r>
      <w:r>
        <w:rPr>
          <w:lang w:eastAsia="x-none"/>
        </w:rPr>
        <w:t xml:space="preserve"> then </w:t>
      </w:r>
      <w:r w:rsidRPr="00203900">
        <w:rPr>
          <w:rStyle w:val="CodeChar"/>
        </w:rPr>
        <w:t>C. Configure Protocol</w:t>
      </w:r>
      <w:r>
        <w:rPr>
          <w:lang w:eastAsia="x-none"/>
        </w:rPr>
        <w:t xml:space="preserve">, then </w:t>
      </w:r>
      <w:r w:rsidRPr="00203900">
        <w:rPr>
          <w:rStyle w:val="CodeChar"/>
        </w:rPr>
        <w:t>A. DAML</w:t>
      </w:r>
    </w:p>
    <w:p w14:paraId="19D21C7A" w14:textId="77777777" w:rsidR="008C35F4" w:rsidRDefault="008C35F4" w:rsidP="008C35F4">
      <w:pPr>
        <w:rPr>
          <w:lang w:eastAsia="x-none"/>
        </w:rPr>
      </w:pPr>
    </w:p>
    <w:p w14:paraId="2C9B25D9" w14:textId="77777777" w:rsidR="008C35F4" w:rsidRDefault="008C35F4" w:rsidP="008C35F4">
      <w:pPr>
        <w:pStyle w:val="Code"/>
      </w:pPr>
      <w:r>
        <w:t xml:space="preserve">        DAML Protocol Properties</w:t>
      </w:r>
    </w:p>
    <w:p w14:paraId="5707D225" w14:textId="77777777" w:rsidR="008C35F4" w:rsidRDefault="008C35F4" w:rsidP="008C35F4">
      <w:pPr>
        <w:pStyle w:val="Code"/>
      </w:pPr>
      <w:r>
        <w:t xml:space="preserve">        ------------------------------------</w:t>
      </w:r>
    </w:p>
    <w:p w14:paraId="6215A6E3" w14:textId="77777777" w:rsidR="008C35F4" w:rsidRDefault="008C35F4" w:rsidP="008C35F4">
      <w:pPr>
        <w:pStyle w:val="Code"/>
      </w:pPr>
    </w:p>
    <w:p w14:paraId="73B03D4F" w14:textId="77777777" w:rsidR="008C35F4" w:rsidRDefault="008C35F4" w:rsidP="008C35F4">
      <w:pPr>
        <w:pStyle w:val="Code"/>
      </w:pPr>
      <w:r>
        <w:t xml:space="preserve">        A.  USERNAME            ***** ;Authorized user name.</w:t>
      </w:r>
    </w:p>
    <w:p w14:paraId="4B2D00A7" w14:textId="77777777" w:rsidR="008C35F4" w:rsidRDefault="008C35F4" w:rsidP="008C35F4">
      <w:pPr>
        <w:pStyle w:val="Code"/>
      </w:pPr>
      <w:r>
        <w:t xml:space="preserve">        B.  PASSWORD            ***** ;Authorized user password.</w:t>
      </w:r>
    </w:p>
    <w:p w14:paraId="187ED160" w14:textId="77777777" w:rsidR="008C35F4" w:rsidRDefault="008C35F4" w:rsidP="008C35F4">
      <w:pPr>
        <w:pStyle w:val="Code"/>
      </w:pPr>
      <w:r>
        <w:t xml:space="preserve">        C.  MAX_CONNECTIONS     100   ;Max Connections.</w:t>
      </w:r>
    </w:p>
    <w:p w14:paraId="54330705" w14:textId="77777777" w:rsidR="008C35F4" w:rsidRDefault="008C35F4" w:rsidP="008C35F4">
      <w:pPr>
        <w:pStyle w:val="Code"/>
      </w:pPr>
      <w:r>
        <w:t xml:space="preserve">        </w:t>
      </w:r>
      <w:r w:rsidRPr="00203900">
        <w:rPr>
          <w:highlight w:val="yellow"/>
        </w:rPr>
        <w:t>D.  PORTNUMBER          45580 ;Protocol Server port number.</w:t>
      </w:r>
    </w:p>
    <w:p w14:paraId="44A13F08" w14:textId="77777777" w:rsidR="008C35F4" w:rsidRDefault="008C35F4" w:rsidP="008C35F4">
      <w:pPr>
        <w:pStyle w:val="Code"/>
      </w:pPr>
      <w:r>
        <w:t xml:space="preserve">        E.  USE_SSL             FALSE ;Use SSL secure connection</w:t>
      </w:r>
    </w:p>
    <w:p w14:paraId="78FBE52D" w14:textId="77777777" w:rsidR="008C35F4" w:rsidRDefault="008C35F4" w:rsidP="008C35F4">
      <w:pPr>
        <w:pStyle w:val="Code"/>
      </w:pPr>
      <w:r>
        <w:t xml:space="preserve">        F.  SRV_NODENAME        ----- ;Event </w:t>
      </w:r>
      <w:proofErr w:type="spellStart"/>
      <w:r>
        <w:t>Notif</w:t>
      </w:r>
      <w:proofErr w:type="spellEnd"/>
      <w:r>
        <w:t>. Server name.</w:t>
      </w:r>
    </w:p>
    <w:p w14:paraId="7293F64A" w14:textId="77777777" w:rsidR="008C35F4" w:rsidRDefault="008C35F4" w:rsidP="008C35F4">
      <w:pPr>
        <w:pStyle w:val="Code"/>
      </w:pPr>
      <w:r>
        <w:t xml:space="preserve">        G.  SRV_PORTNUMBER      9443  ;Event </w:t>
      </w:r>
      <w:proofErr w:type="spellStart"/>
      <w:r>
        <w:t>Notif</w:t>
      </w:r>
      <w:proofErr w:type="spellEnd"/>
      <w:r>
        <w:t>. Server port number.</w:t>
      </w:r>
    </w:p>
    <w:p w14:paraId="315C7A55" w14:textId="77777777" w:rsidR="008C35F4" w:rsidRDefault="008C35F4" w:rsidP="008C35F4">
      <w:pPr>
        <w:pStyle w:val="Code"/>
      </w:pPr>
      <w:r>
        <w:t xml:space="preserve">        H.  HOSTADDR            ANY   ;Listen on address ( or "ANY" )</w:t>
      </w:r>
    </w:p>
    <w:p w14:paraId="43CDD5B0" w14:textId="77777777" w:rsidR="008C35F4" w:rsidRDefault="008C35F4" w:rsidP="008C35F4">
      <w:pPr>
        <w:pStyle w:val="Code"/>
      </w:pPr>
      <w:r>
        <w:t xml:space="preserve">        I.  VALIDATE_CLIENT_CE  FALSE ;Require client certificate.</w:t>
      </w:r>
    </w:p>
    <w:p w14:paraId="4A8B8D5D" w14:textId="77777777" w:rsidR="008C35F4" w:rsidRDefault="008C35F4" w:rsidP="008C35F4">
      <w:pPr>
        <w:pStyle w:val="Code"/>
      </w:pPr>
      <w:r>
        <w:t xml:space="preserve">        J.  REQUIRE_CERT_REG    FALSE ;Require registered certificate.</w:t>
      </w:r>
    </w:p>
    <w:p w14:paraId="66BB0D1D" w14:textId="77777777" w:rsidR="008C35F4" w:rsidRDefault="008C35F4" w:rsidP="008C35F4">
      <w:pPr>
        <w:pStyle w:val="Code"/>
      </w:pPr>
      <w:r>
        <w:t xml:space="preserve">        K.  READ_TIMEOUT        0     ;Socket read timeout (seconds)</w:t>
      </w:r>
    </w:p>
    <w:p w14:paraId="30F2F3B1" w14:textId="77777777" w:rsidR="008C35F4" w:rsidRDefault="008C35F4" w:rsidP="008C35F4">
      <w:pPr>
        <w:pStyle w:val="Code"/>
      </w:pPr>
      <w:r>
        <w:t xml:space="preserve">        L.  DISABLE_SSLV3       TRUE  ;Disable SSLv3</w:t>
      </w:r>
    </w:p>
    <w:p w14:paraId="737BA530" w14:textId="77777777" w:rsidR="008C35F4" w:rsidRDefault="008C35F4" w:rsidP="008C35F4">
      <w:pPr>
        <w:pStyle w:val="Code"/>
      </w:pPr>
    </w:p>
    <w:p w14:paraId="697D251C" w14:textId="77777777" w:rsidR="008C35F4" w:rsidRDefault="008C35F4" w:rsidP="008C35F4">
      <w:pPr>
        <w:pStyle w:val="Code"/>
      </w:pPr>
      <w:r>
        <w:t xml:space="preserve">        X.  Done</w:t>
      </w:r>
    </w:p>
    <w:p w14:paraId="01059AFD" w14:textId="77777777" w:rsidR="008C35F4" w:rsidRDefault="008C35F4" w:rsidP="008C35F4">
      <w:pPr>
        <w:pStyle w:val="Code"/>
      </w:pPr>
    </w:p>
    <w:p w14:paraId="4F177A08" w14:textId="77777777" w:rsidR="008C35F4" w:rsidRDefault="008C35F4" w:rsidP="008C35F4">
      <w:pPr>
        <w:pStyle w:val="Code"/>
      </w:pPr>
      <w:r>
        <w:t xml:space="preserve">        Select menu option:</w:t>
      </w:r>
    </w:p>
    <w:p w14:paraId="52B15F7F" w14:textId="77777777" w:rsidR="008C35F4" w:rsidRDefault="008C35F4" w:rsidP="008C35F4">
      <w:pPr>
        <w:rPr>
          <w:lang w:eastAsia="x-none"/>
        </w:rPr>
      </w:pPr>
    </w:p>
    <w:p w14:paraId="79A9613A" w14:textId="050252C0" w:rsidR="008C35F4" w:rsidRDefault="008C35F4" w:rsidP="008C35F4">
      <w:pPr>
        <w:rPr>
          <w:lang w:eastAsia="x-none"/>
        </w:rPr>
      </w:pPr>
      <w:r>
        <w:rPr>
          <w:lang w:eastAsia="x-none"/>
        </w:rPr>
        <w:t>The important thing here is the agent listening port, in this case 45580 (this is the default for an agent). We won’t explore any of the other options here (see the Adapter Guide for details).</w:t>
      </w:r>
    </w:p>
    <w:p w14:paraId="452D313E" w14:textId="71C6F8C7" w:rsidR="00912237" w:rsidRDefault="00912237" w:rsidP="008C35F4">
      <w:pPr>
        <w:rPr>
          <w:lang w:eastAsia="x-none"/>
        </w:rPr>
      </w:pPr>
    </w:p>
    <w:p w14:paraId="7942E1A7" w14:textId="6DFBA2CA" w:rsidR="00912237" w:rsidRDefault="00912237" w:rsidP="008C35F4">
      <w:pPr>
        <w:rPr>
          <w:lang w:eastAsia="x-none"/>
        </w:rPr>
      </w:pPr>
      <w:r>
        <w:rPr>
          <w:lang w:eastAsia="x-none"/>
        </w:rPr>
        <w:t>However, we do need to check a registry setting for this agent.</w:t>
      </w:r>
    </w:p>
    <w:p w14:paraId="69A1062F" w14:textId="18A9278B" w:rsidR="00912237" w:rsidRDefault="00912237" w:rsidP="00912237">
      <w:pPr>
        <w:pStyle w:val="Heading4"/>
      </w:pPr>
      <w:r>
        <w:t xml:space="preserve">Checking and Setting the </w:t>
      </w:r>
      <w:proofErr w:type="spellStart"/>
      <w:r>
        <w:t>UseGroup</w:t>
      </w:r>
      <w:proofErr w:type="spellEnd"/>
      <w:r>
        <w:t xml:space="preserve"> Registry Setting</w:t>
      </w:r>
    </w:p>
    <w:p w14:paraId="2C5EC8B4" w14:textId="4B12360B" w:rsidR="00912237" w:rsidRDefault="00912237" w:rsidP="008C35F4">
      <w:pPr>
        <w:rPr>
          <w:lang w:eastAsia="x-none"/>
        </w:rPr>
      </w:pPr>
      <w:r>
        <w:rPr>
          <w:lang w:eastAsia="x-none"/>
        </w:rPr>
        <w:t xml:space="preserve">The AD adapter is used by both ISIM and IGI. As we will see later in the lab, there are different profiles used for ISIM and IGI. Whereas ISIM will normally use the DN as the unique identifier for groups, IGI uses the GUID. As there is a common agent installed, we need to check and, if needed, set the </w:t>
      </w:r>
      <w:proofErr w:type="spellStart"/>
      <w:r>
        <w:rPr>
          <w:lang w:eastAsia="x-none"/>
        </w:rPr>
        <w:t>UseGroup</w:t>
      </w:r>
      <w:proofErr w:type="spellEnd"/>
      <w:r>
        <w:rPr>
          <w:lang w:eastAsia="x-none"/>
        </w:rPr>
        <w:t xml:space="preserve"> registry setting for IGI.</w:t>
      </w:r>
    </w:p>
    <w:p w14:paraId="7203E2F5" w14:textId="77777777" w:rsidR="008C35F4" w:rsidRDefault="008C35F4" w:rsidP="008C35F4">
      <w:pPr>
        <w:rPr>
          <w:lang w:eastAsia="x-none"/>
        </w:rPr>
      </w:pPr>
    </w:p>
    <w:p w14:paraId="04EF301F" w14:textId="4B5B1B43" w:rsidR="00912237" w:rsidRDefault="0003763F" w:rsidP="008C35F4">
      <w:pPr>
        <w:pStyle w:val="ListParagraph"/>
        <w:numPr>
          <w:ilvl w:val="0"/>
          <w:numId w:val="55"/>
        </w:numPr>
        <w:rPr>
          <w:lang w:eastAsia="x-none"/>
        </w:rPr>
      </w:pPr>
      <w:r>
        <w:rPr>
          <w:lang w:eastAsia="x-none"/>
        </w:rPr>
        <w:t xml:space="preserve">From where you are in the </w:t>
      </w:r>
      <w:proofErr w:type="spellStart"/>
      <w:r>
        <w:rPr>
          <w:lang w:eastAsia="x-none"/>
        </w:rPr>
        <w:t>agencfg</w:t>
      </w:r>
      <w:proofErr w:type="spellEnd"/>
      <w:r>
        <w:rPr>
          <w:lang w:eastAsia="x-none"/>
        </w:rPr>
        <w:t xml:space="preserve"> utility, </w:t>
      </w:r>
      <w:r w:rsidR="008C35F4">
        <w:rPr>
          <w:lang w:eastAsia="x-none"/>
        </w:rPr>
        <w:t xml:space="preserve">type </w:t>
      </w:r>
      <w:r w:rsidR="008C35F4" w:rsidRPr="001A4F62">
        <w:rPr>
          <w:b/>
          <w:lang w:eastAsia="x-none"/>
        </w:rPr>
        <w:t>X</w:t>
      </w:r>
      <w:r w:rsidR="008C35F4">
        <w:rPr>
          <w:lang w:eastAsia="x-none"/>
        </w:rPr>
        <w:t xml:space="preserve"> repeatedly until you return to the </w:t>
      </w:r>
      <w:r w:rsidR="00912237">
        <w:rPr>
          <w:lang w:eastAsia="x-none"/>
        </w:rPr>
        <w:t>main menu</w:t>
      </w:r>
      <w:r w:rsidR="007A2AF0">
        <w:rPr>
          <w:lang w:eastAsia="x-none"/>
        </w:rPr>
        <w:t xml:space="preserve"> (or if you exited the </w:t>
      </w:r>
      <w:proofErr w:type="spellStart"/>
      <w:r w:rsidR="007A2AF0">
        <w:rPr>
          <w:lang w:eastAsia="x-none"/>
        </w:rPr>
        <w:t>agentcfg</w:t>
      </w:r>
      <w:proofErr w:type="spellEnd"/>
      <w:r w:rsidR="007A2AF0">
        <w:rPr>
          <w:lang w:eastAsia="x-none"/>
        </w:rPr>
        <w:t xml:space="preserve"> command, go in again as above)</w:t>
      </w:r>
    </w:p>
    <w:p w14:paraId="22C141E4" w14:textId="00366E45" w:rsidR="00912237" w:rsidRDefault="00912237" w:rsidP="00912237">
      <w:pPr>
        <w:rPr>
          <w:lang w:eastAsia="x-none"/>
        </w:rPr>
      </w:pPr>
    </w:p>
    <w:p w14:paraId="10EFC87B" w14:textId="77777777" w:rsidR="007A2AF0" w:rsidRDefault="007A2AF0" w:rsidP="007A2AF0">
      <w:pPr>
        <w:pStyle w:val="Code"/>
      </w:pPr>
      <w:r>
        <w:t>        ADAGENT 7.1.31 64bit Agent Main Configuration Menu</w:t>
      </w:r>
    </w:p>
    <w:p w14:paraId="59EADFE3" w14:textId="77777777" w:rsidR="007A2AF0" w:rsidRDefault="007A2AF0" w:rsidP="007A2AF0">
      <w:pPr>
        <w:pStyle w:val="Code"/>
      </w:pPr>
      <w:r>
        <w:t>        -------------------------------------------</w:t>
      </w:r>
    </w:p>
    <w:p w14:paraId="229BF310" w14:textId="77777777" w:rsidR="007A2AF0" w:rsidRDefault="007A2AF0" w:rsidP="007A2AF0">
      <w:pPr>
        <w:pStyle w:val="Code"/>
      </w:pPr>
    </w:p>
    <w:p w14:paraId="53C8805B" w14:textId="77777777" w:rsidR="007A2AF0" w:rsidRDefault="007A2AF0" w:rsidP="007A2AF0">
      <w:pPr>
        <w:pStyle w:val="Code"/>
      </w:pPr>
      <w:r>
        <w:t>        A.  Configuration Settings.</w:t>
      </w:r>
    </w:p>
    <w:p w14:paraId="4DF11134" w14:textId="77777777" w:rsidR="007A2AF0" w:rsidRDefault="007A2AF0" w:rsidP="007A2AF0">
      <w:pPr>
        <w:pStyle w:val="Code"/>
      </w:pPr>
      <w:r>
        <w:t>        B.  Protocol Configuration.</w:t>
      </w:r>
    </w:p>
    <w:p w14:paraId="342DD22E" w14:textId="77777777" w:rsidR="007A2AF0" w:rsidRDefault="007A2AF0" w:rsidP="007A2AF0">
      <w:pPr>
        <w:pStyle w:val="Code"/>
      </w:pPr>
      <w:r>
        <w:t>        C.  Event Notification.</w:t>
      </w:r>
    </w:p>
    <w:p w14:paraId="5CE503D4" w14:textId="77777777" w:rsidR="007A2AF0" w:rsidRDefault="007A2AF0" w:rsidP="007A2AF0">
      <w:pPr>
        <w:pStyle w:val="Code"/>
      </w:pPr>
      <w:r>
        <w:t>        D.  Change Configuration Key.</w:t>
      </w:r>
    </w:p>
    <w:p w14:paraId="58D0C30A" w14:textId="77777777" w:rsidR="007A2AF0" w:rsidRDefault="007A2AF0" w:rsidP="007A2AF0">
      <w:pPr>
        <w:pStyle w:val="Code"/>
      </w:pPr>
      <w:r>
        <w:t>        E.  Activity Logging.</w:t>
      </w:r>
    </w:p>
    <w:p w14:paraId="5BD74D78" w14:textId="77777777" w:rsidR="007A2AF0" w:rsidRDefault="007A2AF0" w:rsidP="007A2AF0">
      <w:pPr>
        <w:pStyle w:val="Code"/>
      </w:pPr>
      <w:r>
        <w:t xml:space="preserve">        </w:t>
      </w:r>
      <w:r w:rsidRPr="007A2AF0">
        <w:rPr>
          <w:highlight w:val="yellow"/>
        </w:rPr>
        <w:t>F.  Registry Settings.</w:t>
      </w:r>
    </w:p>
    <w:p w14:paraId="6DC3D194" w14:textId="77777777" w:rsidR="007A2AF0" w:rsidRDefault="007A2AF0" w:rsidP="007A2AF0">
      <w:pPr>
        <w:pStyle w:val="Code"/>
      </w:pPr>
      <w:r>
        <w:t>        G.  Advanced Settings.</w:t>
      </w:r>
    </w:p>
    <w:p w14:paraId="0C4C0491" w14:textId="77777777" w:rsidR="007A2AF0" w:rsidRDefault="007A2AF0" w:rsidP="007A2AF0">
      <w:pPr>
        <w:pStyle w:val="Code"/>
      </w:pPr>
      <w:r>
        <w:t>        H.  Statistics.</w:t>
      </w:r>
    </w:p>
    <w:p w14:paraId="5B57F46F" w14:textId="77777777" w:rsidR="007A2AF0" w:rsidRDefault="007A2AF0" w:rsidP="007A2AF0">
      <w:pPr>
        <w:pStyle w:val="Code"/>
      </w:pPr>
      <w:r>
        <w:t>        I.  Codepage Support.</w:t>
      </w:r>
    </w:p>
    <w:p w14:paraId="58492448" w14:textId="77777777" w:rsidR="007A2AF0" w:rsidRDefault="007A2AF0" w:rsidP="007A2AF0">
      <w:pPr>
        <w:pStyle w:val="Code"/>
      </w:pPr>
    </w:p>
    <w:p w14:paraId="0901D5D2" w14:textId="77777777" w:rsidR="007A2AF0" w:rsidRDefault="007A2AF0" w:rsidP="007A2AF0">
      <w:pPr>
        <w:pStyle w:val="Code"/>
      </w:pPr>
      <w:r>
        <w:t>        X.  Done</w:t>
      </w:r>
    </w:p>
    <w:p w14:paraId="26748FD7" w14:textId="77777777" w:rsidR="007A2AF0" w:rsidRDefault="007A2AF0" w:rsidP="007A2AF0">
      <w:pPr>
        <w:pStyle w:val="Code"/>
      </w:pPr>
    </w:p>
    <w:p w14:paraId="4330F71A" w14:textId="60BEE792" w:rsidR="007A2AF0" w:rsidRDefault="007A2AF0" w:rsidP="007A2AF0">
      <w:pPr>
        <w:pStyle w:val="Code"/>
      </w:pPr>
      <w:r>
        <w:t>        Select menu option:</w:t>
      </w:r>
    </w:p>
    <w:p w14:paraId="67C61A3F" w14:textId="77777777" w:rsidR="00912237" w:rsidRDefault="00912237" w:rsidP="00912237">
      <w:pPr>
        <w:rPr>
          <w:lang w:eastAsia="x-none"/>
        </w:rPr>
      </w:pPr>
    </w:p>
    <w:p w14:paraId="3B3AD771" w14:textId="30F03310" w:rsidR="00912237" w:rsidRDefault="007A2AF0" w:rsidP="008C35F4">
      <w:pPr>
        <w:pStyle w:val="ListParagraph"/>
        <w:numPr>
          <w:ilvl w:val="0"/>
          <w:numId w:val="55"/>
        </w:numPr>
        <w:rPr>
          <w:lang w:eastAsia="x-none"/>
        </w:rPr>
      </w:pPr>
      <w:r>
        <w:rPr>
          <w:lang w:eastAsia="x-none"/>
        </w:rPr>
        <w:t xml:space="preserve">Type </w:t>
      </w:r>
      <w:r w:rsidRPr="007A2AF0">
        <w:rPr>
          <w:rStyle w:val="CodeChar"/>
        </w:rPr>
        <w:t>F</w:t>
      </w:r>
      <w:r>
        <w:rPr>
          <w:lang w:eastAsia="x-none"/>
        </w:rPr>
        <w:t xml:space="preserve"> to select option </w:t>
      </w:r>
      <w:r w:rsidRPr="007A2AF0">
        <w:rPr>
          <w:rStyle w:val="CodeChar"/>
          <w:b/>
        </w:rPr>
        <w:t>F. Registry Settings</w:t>
      </w:r>
    </w:p>
    <w:p w14:paraId="387F5774" w14:textId="6CFC8D82" w:rsidR="00912237" w:rsidRDefault="00912237" w:rsidP="007A2AF0">
      <w:pPr>
        <w:rPr>
          <w:lang w:eastAsia="x-none"/>
        </w:rPr>
      </w:pPr>
    </w:p>
    <w:p w14:paraId="6CE1B5D4" w14:textId="228DCCB3" w:rsidR="007A2AF0" w:rsidRDefault="007A2AF0" w:rsidP="007A2AF0">
      <w:pPr>
        <w:rPr>
          <w:lang w:eastAsia="x-none"/>
        </w:rPr>
      </w:pPr>
      <w:r>
        <w:rPr>
          <w:lang w:eastAsia="x-none"/>
        </w:rPr>
        <w:t xml:space="preserve">There are three types of settings; encrypted and non-encrypted single-value settings, and multi-instance settings. The </w:t>
      </w:r>
      <w:proofErr w:type="spellStart"/>
      <w:r>
        <w:rPr>
          <w:lang w:eastAsia="x-none"/>
        </w:rPr>
        <w:t>UseGroup</w:t>
      </w:r>
      <w:proofErr w:type="spellEnd"/>
      <w:r>
        <w:rPr>
          <w:lang w:eastAsia="x-none"/>
        </w:rPr>
        <w:t xml:space="preserve"> setting is a non-encrypted setting.</w:t>
      </w:r>
    </w:p>
    <w:p w14:paraId="49C282C7" w14:textId="77777777" w:rsidR="007A2AF0" w:rsidRDefault="007A2AF0" w:rsidP="007A2AF0">
      <w:pPr>
        <w:rPr>
          <w:lang w:eastAsia="x-none"/>
        </w:rPr>
      </w:pPr>
    </w:p>
    <w:p w14:paraId="6C65C4CD" w14:textId="77777777" w:rsidR="007A2AF0" w:rsidRDefault="007A2AF0" w:rsidP="007A2AF0">
      <w:pPr>
        <w:pStyle w:val="Code"/>
      </w:pPr>
      <w:r>
        <w:lastRenderedPageBreak/>
        <w:t>        ADAGENT 7.1.31 64bit Agent Registry Menu</w:t>
      </w:r>
    </w:p>
    <w:p w14:paraId="173BDE37" w14:textId="77777777" w:rsidR="007A2AF0" w:rsidRDefault="007A2AF0" w:rsidP="007A2AF0">
      <w:pPr>
        <w:pStyle w:val="Code"/>
      </w:pPr>
      <w:r>
        <w:t>        -------------------------------------------</w:t>
      </w:r>
    </w:p>
    <w:p w14:paraId="6EC8B3A0" w14:textId="77777777" w:rsidR="007A2AF0" w:rsidRDefault="007A2AF0" w:rsidP="007A2AF0">
      <w:pPr>
        <w:pStyle w:val="Code"/>
      </w:pPr>
    </w:p>
    <w:p w14:paraId="24A0048D" w14:textId="77777777" w:rsidR="007A2AF0" w:rsidRDefault="007A2AF0" w:rsidP="007A2AF0">
      <w:pPr>
        <w:pStyle w:val="Code"/>
      </w:pPr>
      <w:r>
        <w:t xml:space="preserve">        </w:t>
      </w:r>
      <w:r w:rsidRPr="007A2AF0">
        <w:rPr>
          <w:highlight w:val="yellow"/>
        </w:rPr>
        <w:t>A.  Modify Non-encrypted registry settings.</w:t>
      </w:r>
    </w:p>
    <w:p w14:paraId="29DB5FC7" w14:textId="77777777" w:rsidR="007A2AF0" w:rsidRDefault="007A2AF0" w:rsidP="007A2AF0">
      <w:pPr>
        <w:pStyle w:val="Code"/>
      </w:pPr>
      <w:r>
        <w:t>        B.  Modify encrypted registry settings.</w:t>
      </w:r>
    </w:p>
    <w:p w14:paraId="5FF624DD" w14:textId="77777777" w:rsidR="007A2AF0" w:rsidRDefault="007A2AF0" w:rsidP="007A2AF0">
      <w:pPr>
        <w:pStyle w:val="Code"/>
      </w:pPr>
      <w:r>
        <w:t>        C.  Multi-instance settings.</w:t>
      </w:r>
    </w:p>
    <w:p w14:paraId="00F12EBF" w14:textId="77777777" w:rsidR="007A2AF0" w:rsidRDefault="007A2AF0" w:rsidP="007A2AF0">
      <w:pPr>
        <w:pStyle w:val="Code"/>
      </w:pPr>
    </w:p>
    <w:p w14:paraId="3F9AFD8C" w14:textId="77777777" w:rsidR="007A2AF0" w:rsidRDefault="007A2AF0" w:rsidP="007A2AF0">
      <w:pPr>
        <w:pStyle w:val="Code"/>
      </w:pPr>
      <w:r>
        <w:t>        X.  Done       </w:t>
      </w:r>
    </w:p>
    <w:p w14:paraId="37FDCB7D" w14:textId="77777777" w:rsidR="007A2AF0" w:rsidRDefault="007A2AF0" w:rsidP="007A2AF0">
      <w:pPr>
        <w:pStyle w:val="Code"/>
      </w:pPr>
    </w:p>
    <w:p w14:paraId="78FA0E74" w14:textId="1E74415F" w:rsidR="007A2AF0" w:rsidRDefault="007A2AF0" w:rsidP="007A2AF0">
      <w:pPr>
        <w:pStyle w:val="Code"/>
      </w:pPr>
      <w:r>
        <w:t>        Select menu option:</w:t>
      </w:r>
    </w:p>
    <w:p w14:paraId="64BBDC37" w14:textId="77777777" w:rsidR="007A2AF0" w:rsidRDefault="007A2AF0" w:rsidP="007A2AF0">
      <w:pPr>
        <w:rPr>
          <w:lang w:eastAsia="x-none"/>
        </w:rPr>
      </w:pPr>
    </w:p>
    <w:p w14:paraId="7CB708D3" w14:textId="77777777" w:rsidR="007A2AF0" w:rsidRDefault="007A2AF0" w:rsidP="008C35F4">
      <w:pPr>
        <w:pStyle w:val="ListParagraph"/>
        <w:numPr>
          <w:ilvl w:val="0"/>
          <w:numId w:val="55"/>
        </w:numPr>
        <w:rPr>
          <w:lang w:eastAsia="x-none"/>
        </w:rPr>
      </w:pPr>
      <w:r>
        <w:rPr>
          <w:lang w:eastAsia="x-none"/>
        </w:rPr>
        <w:t xml:space="preserve">Type </w:t>
      </w:r>
      <w:r w:rsidRPr="007A2AF0">
        <w:rPr>
          <w:rStyle w:val="CodeChar"/>
        </w:rPr>
        <w:t>A</w:t>
      </w:r>
      <w:r>
        <w:rPr>
          <w:lang w:eastAsia="x-none"/>
        </w:rPr>
        <w:t xml:space="preserve"> to select </w:t>
      </w:r>
      <w:r w:rsidRPr="007A2AF0">
        <w:rPr>
          <w:rStyle w:val="CodeChar"/>
          <w:b/>
        </w:rPr>
        <w:t>A. Modify Non-encrypted registry settings</w:t>
      </w:r>
      <w:r>
        <w:rPr>
          <w:lang w:eastAsia="x-none"/>
        </w:rPr>
        <w:t>.</w:t>
      </w:r>
    </w:p>
    <w:p w14:paraId="1C88C759" w14:textId="5C853064" w:rsidR="007A2AF0" w:rsidRDefault="007A2AF0" w:rsidP="007A2AF0">
      <w:pPr>
        <w:rPr>
          <w:lang w:eastAsia="x-none"/>
        </w:rPr>
      </w:pPr>
    </w:p>
    <w:p w14:paraId="07116BE1" w14:textId="77777777" w:rsidR="007A2AF0" w:rsidRDefault="007A2AF0" w:rsidP="007A2AF0">
      <w:pPr>
        <w:pStyle w:val="Code"/>
      </w:pPr>
      <w:r>
        <w:t>        Agent Registry Items</w:t>
      </w:r>
    </w:p>
    <w:p w14:paraId="4264505C" w14:textId="77777777" w:rsidR="007A2AF0" w:rsidRDefault="007A2AF0" w:rsidP="007A2AF0">
      <w:pPr>
        <w:pStyle w:val="Code"/>
      </w:pPr>
      <w:r>
        <w:t>        -------------------------------------------------</w:t>
      </w:r>
    </w:p>
    <w:p w14:paraId="1D6BA70D" w14:textId="77777777" w:rsidR="007A2AF0" w:rsidRDefault="007A2AF0" w:rsidP="007A2AF0">
      <w:pPr>
        <w:pStyle w:val="Code"/>
      </w:pPr>
      <w:r>
        <w:t xml:space="preserve">        01. </w:t>
      </w:r>
      <w:proofErr w:type="spellStart"/>
      <w:r>
        <w:t>CreateUNCHomeDirectories</w:t>
      </w:r>
      <w:proofErr w:type="spellEnd"/>
      <w:r>
        <w:t>  'FALSE'</w:t>
      </w:r>
    </w:p>
    <w:p w14:paraId="45F45817" w14:textId="77777777" w:rsidR="007A2AF0" w:rsidRDefault="007A2AF0" w:rsidP="007A2AF0">
      <w:pPr>
        <w:pStyle w:val="Code"/>
      </w:pPr>
      <w:r>
        <w:t xml:space="preserve">        02. </w:t>
      </w:r>
      <w:proofErr w:type="spellStart"/>
      <w:r>
        <w:t>DeleteUNCHomeDirectories</w:t>
      </w:r>
      <w:proofErr w:type="spellEnd"/>
      <w:r>
        <w:t>  'FALSE'</w:t>
      </w:r>
    </w:p>
    <w:p w14:paraId="49E4574D" w14:textId="77777777" w:rsidR="007A2AF0" w:rsidRDefault="007A2AF0" w:rsidP="007A2AF0">
      <w:pPr>
        <w:pStyle w:val="Code"/>
      </w:pPr>
      <w:r>
        <w:t xml:space="preserve">        03. </w:t>
      </w:r>
      <w:proofErr w:type="spellStart"/>
      <w:r>
        <w:t>delRoamingProfileOnDeprov</w:t>
      </w:r>
      <w:proofErr w:type="spellEnd"/>
      <w:r>
        <w:t xml:space="preserve"> 'FALSE'</w:t>
      </w:r>
    </w:p>
    <w:p w14:paraId="57F602DB" w14:textId="77777777" w:rsidR="007A2AF0" w:rsidRDefault="007A2AF0" w:rsidP="007A2AF0">
      <w:pPr>
        <w:pStyle w:val="Code"/>
      </w:pPr>
      <w:r>
        <w:t xml:space="preserve">        04. </w:t>
      </w:r>
      <w:proofErr w:type="spellStart"/>
      <w:r>
        <w:t>delUNCHomeDirOnDeprovisio</w:t>
      </w:r>
      <w:proofErr w:type="spellEnd"/>
      <w:r>
        <w:t xml:space="preserve"> 'FALSE'</w:t>
      </w:r>
    </w:p>
    <w:p w14:paraId="13D87C41" w14:textId="77777777" w:rsidR="007A2AF0" w:rsidRDefault="007A2AF0" w:rsidP="007A2AF0">
      <w:pPr>
        <w:pStyle w:val="Code"/>
      </w:pPr>
      <w:r>
        <w:t xml:space="preserve">        05. </w:t>
      </w:r>
      <w:proofErr w:type="spellStart"/>
      <w:r>
        <w:t>DisableMailboxOnSuspend</w:t>
      </w:r>
      <w:proofErr w:type="spellEnd"/>
      <w:r>
        <w:t>   'FALSE'</w:t>
      </w:r>
    </w:p>
    <w:p w14:paraId="73238448" w14:textId="77777777" w:rsidR="007A2AF0" w:rsidRDefault="007A2AF0" w:rsidP="007A2AF0">
      <w:pPr>
        <w:pStyle w:val="Code"/>
      </w:pPr>
      <w:r>
        <w:t xml:space="preserve">        06. </w:t>
      </w:r>
      <w:proofErr w:type="spellStart"/>
      <w:r>
        <w:t>ForceRASServerLookup</w:t>
      </w:r>
      <w:proofErr w:type="spellEnd"/>
      <w:r>
        <w:t>      'FALSE'</w:t>
      </w:r>
    </w:p>
    <w:p w14:paraId="3496A09D" w14:textId="77777777" w:rsidR="007A2AF0" w:rsidRDefault="007A2AF0" w:rsidP="007A2AF0">
      <w:pPr>
        <w:pStyle w:val="Code"/>
      </w:pPr>
      <w:r>
        <w:t xml:space="preserve">        07. </w:t>
      </w:r>
      <w:proofErr w:type="spellStart"/>
      <w:r>
        <w:t>ForceTerminalServerLookup</w:t>
      </w:r>
      <w:proofErr w:type="spellEnd"/>
      <w:r>
        <w:t xml:space="preserve"> 'FALSE'</w:t>
      </w:r>
    </w:p>
    <w:p w14:paraId="119C7497" w14:textId="77777777" w:rsidR="007A2AF0" w:rsidRDefault="007A2AF0" w:rsidP="007A2AF0">
      <w:pPr>
        <w:pStyle w:val="Code"/>
      </w:pPr>
      <w:r>
        <w:t xml:space="preserve">        08. </w:t>
      </w:r>
      <w:proofErr w:type="spellStart"/>
      <w:r>
        <w:t>LyncDisableSearch</w:t>
      </w:r>
      <w:proofErr w:type="spellEnd"/>
      <w:r>
        <w:t>         'FALSE'</w:t>
      </w:r>
    </w:p>
    <w:p w14:paraId="3A317842" w14:textId="77777777" w:rsidR="007A2AF0" w:rsidRDefault="007A2AF0" w:rsidP="007A2AF0">
      <w:pPr>
        <w:pStyle w:val="Code"/>
      </w:pPr>
      <w:r>
        <w:t xml:space="preserve">        09. </w:t>
      </w:r>
      <w:proofErr w:type="spellStart"/>
      <w:r>
        <w:t>MailUserRenameDelay</w:t>
      </w:r>
      <w:proofErr w:type="spellEnd"/>
      <w:r>
        <w:t>       '0'</w:t>
      </w:r>
    </w:p>
    <w:p w14:paraId="16DF46AF" w14:textId="77777777" w:rsidR="007A2AF0" w:rsidRDefault="007A2AF0" w:rsidP="007A2AF0">
      <w:pPr>
        <w:pStyle w:val="Code"/>
      </w:pPr>
      <w:r>
        <w:t xml:space="preserve">        10. </w:t>
      </w:r>
      <w:proofErr w:type="spellStart"/>
      <w:r>
        <w:t>ManageHomeDirectories</w:t>
      </w:r>
      <w:proofErr w:type="spellEnd"/>
      <w:r>
        <w:t>     'FALSE'</w:t>
      </w:r>
    </w:p>
    <w:p w14:paraId="0EA75EBA" w14:textId="77777777" w:rsidR="007A2AF0" w:rsidRDefault="007A2AF0" w:rsidP="007A2AF0">
      <w:pPr>
        <w:pStyle w:val="Code"/>
      </w:pPr>
      <w:r>
        <w:t>        -------------------------------------------------</w:t>
      </w:r>
    </w:p>
    <w:p w14:paraId="45E9AD0F" w14:textId="77777777" w:rsidR="007A2AF0" w:rsidRDefault="007A2AF0" w:rsidP="007A2AF0">
      <w:pPr>
        <w:pStyle w:val="Code"/>
      </w:pPr>
      <w:r>
        <w:t>                        Page 1 of 3</w:t>
      </w:r>
    </w:p>
    <w:p w14:paraId="30A0E7BA" w14:textId="77777777" w:rsidR="007A2AF0" w:rsidRDefault="007A2AF0" w:rsidP="007A2AF0">
      <w:pPr>
        <w:pStyle w:val="Code"/>
      </w:pPr>
    </w:p>
    <w:p w14:paraId="27E684CB" w14:textId="77777777" w:rsidR="007A2AF0" w:rsidRDefault="007A2AF0" w:rsidP="007A2AF0">
      <w:pPr>
        <w:pStyle w:val="Code"/>
      </w:pPr>
      <w:r>
        <w:t>        A.  Add new attribute</w:t>
      </w:r>
    </w:p>
    <w:p w14:paraId="51811864" w14:textId="77777777" w:rsidR="007A2AF0" w:rsidRDefault="007A2AF0" w:rsidP="007A2AF0">
      <w:pPr>
        <w:pStyle w:val="Code"/>
      </w:pPr>
      <w:r>
        <w:t>        B.  Modify attribute value</w:t>
      </w:r>
    </w:p>
    <w:p w14:paraId="60919A74" w14:textId="77777777" w:rsidR="007A2AF0" w:rsidRDefault="007A2AF0" w:rsidP="007A2AF0">
      <w:pPr>
        <w:pStyle w:val="Code"/>
      </w:pPr>
      <w:r>
        <w:t>        C.  Remove attribute</w:t>
      </w:r>
    </w:p>
    <w:p w14:paraId="4CDF4415" w14:textId="77777777" w:rsidR="007A2AF0" w:rsidRDefault="007A2AF0" w:rsidP="007A2AF0">
      <w:pPr>
        <w:pStyle w:val="Code"/>
      </w:pPr>
    </w:p>
    <w:p w14:paraId="2C43C1B5" w14:textId="77777777" w:rsidR="007A2AF0" w:rsidRDefault="007A2AF0" w:rsidP="007A2AF0">
      <w:pPr>
        <w:pStyle w:val="Code"/>
      </w:pPr>
      <w:r>
        <w:t xml:space="preserve">        </w:t>
      </w:r>
      <w:r w:rsidRPr="007A2AF0">
        <w:rPr>
          <w:highlight w:val="yellow"/>
        </w:rPr>
        <w:t>D.  Next Page</w:t>
      </w:r>
    </w:p>
    <w:p w14:paraId="3E6AFBB2" w14:textId="77777777" w:rsidR="007A2AF0" w:rsidRDefault="007A2AF0" w:rsidP="007A2AF0">
      <w:pPr>
        <w:pStyle w:val="Code"/>
      </w:pPr>
    </w:p>
    <w:p w14:paraId="2946A552" w14:textId="77777777" w:rsidR="007A2AF0" w:rsidRDefault="007A2AF0" w:rsidP="007A2AF0">
      <w:pPr>
        <w:pStyle w:val="Code"/>
      </w:pPr>
      <w:r>
        <w:t>        X.  Done</w:t>
      </w:r>
    </w:p>
    <w:p w14:paraId="16410379" w14:textId="77777777" w:rsidR="007A2AF0" w:rsidRDefault="007A2AF0" w:rsidP="007A2AF0">
      <w:pPr>
        <w:pStyle w:val="Code"/>
      </w:pPr>
    </w:p>
    <w:p w14:paraId="7C9E469D" w14:textId="572EF3C6" w:rsidR="007A2AF0" w:rsidRDefault="007A2AF0" w:rsidP="007A2AF0">
      <w:pPr>
        <w:pStyle w:val="Code"/>
      </w:pPr>
      <w:r>
        <w:t>        Select menu option:</w:t>
      </w:r>
    </w:p>
    <w:p w14:paraId="4EA2DEFB" w14:textId="34F2B3AA" w:rsidR="007A2AF0" w:rsidRDefault="007A2AF0" w:rsidP="007A2AF0">
      <w:pPr>
        <w:rPr>
          <w:lang w:eastAsia="x-none"/>
        </w:rPr>
      </w:pPr>
    </w:p>
    <w:p w14:paraId="3BD38268" w14:textId="77777777" w:rsidR="007A2AF0" w:rsidRDefault="007A2AF0" w:rsidP="008C35F4">
      <w:pPr>
        <w:pStyle w:val="ListParagraph"/>
        <w:numPr>
          <w:ilvl w:val="0"/>
          <w:numId w:val="55"/>
        </w:numPr>
        <w:rPr>
          <w:lang w:eastAsia="x-none"/>
        </w:rPr>
      </w:pPr>
      <w:r>
        <w:rPr>
          <w:lang w:eastAsia="x-none"/>
        </w:rPr>
        <w:t xml:space="preserve">Type </w:t>
      </w:r>
      <w:r w:rsidRPr="007A2AF0">
        <w:rPr>
          <w:rStyle w:val="CodeChar"/>
        </w:rPr>
        <w:t>D</w:t>
      </w:r>
      <w:r>
        <w:rPr>
          <w:lang w:eastAsia="x-none"/>
        </w:rPr>
        <w:t xml:space="preserve"> twice to get to the third page of settings</w:t>
      </w:r>
    </w:p>
    <w:p w14:paraId="4993DABA" w14:textId="76350C23" w:rsidR="007A2AF0" w:rsidRDefault="007A2AF0" w:rsidP="007A2AF0">
      <w:pPr>
        <w:rPr>
          <w:lang w:eastAsia="x-none"/>
        </w:rPr>
      </w:pPr>
    </w:p>
    <w:p w14:paraId="366B79AF" w14:textId="77777777" w:rsidR="007A2AF0" w:rsidRDefault="007A2AF0" w:rsidP="007A2AF0">
      <w:pPr>
        <w:pStyle w:val="Code"/>
      </w:pPr>
      <w:r>
        <w:t>        Agent Registry Items</w:t>
      </w:r>
    </w:p>
    <w:p w14:paraId="54280F02" w14:textId="77777777" w:rsidR="007A2AF0" w:rsidRDefault="007A2AF0" w:rsidP="007A2AF0">
      <w:pPr>
        <w:pStyle w:val="Code"/>
      </w:pPr>
      <w:r>
        <w:t>        -------------------------------------------------</w:t>
      </w:r>
    </w:p>
    <w:p w14:paraId="1FD490CD" w14:textId="77777777" w:rsidR="007A2AF0" w:rsidRDefault="007A2AF0" w:rsidP="007A2AF0">
      <w:pPr>
        <w:pStyle w:val="Code"/>
      </w:pPr>
      <w:r>
        <w:t xml:space="preserve">        21. </w:t>
      </w:r>
      <w:proofErr w:type="spellStart"/>
      <w:r>
        <w:t>UPNSearchEnabled</w:t>
      </w:r>
      <w:proofErr w:type="spellEnd"/>
      <w:r>
        <w:t>          'TRUE'</w:t>
      </w:r>
    </w:p>
    <w:p w14:paraId="38C3D07B" w14:textId="77777777" w:rsidR="007A2AF0" w:rsidRDefault="007A2AF0" w:rsidP="007A2AF0">
      <w:pPr>
        <w:pStyle w:val="Code"/>
      </w:pPr>
      <w:r>
        <w:t xml:space="preserve">        22. </w:t>
      </w:r>
      <w:proofErr w:type="spellStart"/>
      <w:r>
        <w:t>useDefaultDC</w:t>
      </w:r>
      <w:proofErr w:type="spellEnd"/>
      <w:r>
        <w:t>              'FALSE'</w:t>
      </w:r>
    </w:p>
    <w:p w14:paraId="4B21C783" w14:textId="77777777" w:rsidR="007A2AF0" w:rsidRDefault="007A2AF0" w:rsidP="007A2AF0">
      <w:pPr>
        <w:pStyle w:val="Code"/>
      </w:pPr>
      <w:r>
        <w:t xml:space="preserve">        </w:t>
      </w:r>
      <w:r w:rsidRPr="007A2AF0">
        <w:rPr>
          <w:highlight w:val="yellow"/>
        </w:rPr>
        <w:t xml:space="preserve">23. </w:t>
      </w:r>
      <w:proofErr w:type="spellStart"/>
      <w:r w:rsidRPr="007A2AF0">
        <w:rPr>
          <w:highlight w:val="yellow"/>
        </w:rPr>
        <w:t>UseGroup</w:t>
      </w:r>
      <w:proofErr w:type="spellEnd"/>
      <w:r w:rsidRPr="007A2AF0">
        <w:rPr>
          <w:highlight w:val="yellow"/>
        </w:rPr>
        <w:t>                  'DN'</w:t>
      </w:r>
    </w:p>
    <w:p w14:paraId="69EFDBB5" w14:textId="77777777" w:rsidR="007A2AF0" w:rsidRDefault="007A2AF0" w:rsidP="007A2AF0">
      <w:pPr>
        <w:pStyle w:val="Code"/>
      </w:pPr>
      <w:r>
        <w:t xml:space="preserve">        24. </w:t>
      </w:r>
      <w:proofErr w:type="spellStart"/>
      <w:r>
        <w:t>UseITIMCNAttribute</w:t>
      </w:r>
      <w:proofErr w:type="spellEnd"/>
      <w:r>
        <w:t>        'TRUE'</w:t>
      </w:r>
    </w:p>
    <w:p w14:paraId="31CC96E8" w14:textId="77777777" w:rsidR="007A2AF0" w:rsidRDefault="007A2AF0" w:rsidP="007A2AF0">
      <w:pPr>
        <w:pStyle w:val="Code"/>
      </w:pPr>
      <w:r>
        <w:t xml:space="preserve">        25. </w:t>
      </w:r>
      <w:proofErr w:type="spellStart"/>
      <w:r>
        <w:t>useSSL</w:t>
      </w:r>
      <w:proofErr w:type="spellEnd"/>
      <w:r>
        <w:t>                    'FALSE'</w:t>
      </w:r>
    </w:p>
    <w:p w14:paraId="10C60831" w14:textId="77777777" w:rsidR="007A2AF0" w:rsidRDefault="007A2AF0" w:rsidP="007A2AF0">
      <w:pPr>
        <w:pStyle w:val="Code"/>
      </w:pPr>
      <w:r>
        <w:t xml:space="preserve">        26. </w:t>
      </w:r>
      <w:proofErr w:type="spellStart"/>
      <w:r>
        <w:t>UseThreadPooling</w:t>
      </w:r>
      <w:proofErr w:type="spellEnd"/>
      <w:r>
        <w:t>          'FALSE'</w:t>
      </w:r>
    </w:p>
    <w:p w14:paraId="18350556" w14:textId="77777777" w:rsidR="007A2AF0" w:rsidRDefault="007A2AF0" w:rsidP="007A2AF0">
      <w:pPr>
        <w:pStyle w:val="Code"/>
      </w:pPr>
      <w:r>
        <w:t xml:space="preserve">        27. </w:t>
      </w:r>
      <w:proofErr w:type="spellStart"/>
      <w:r>
        <w:t>WtsDisableSearch</w:t>
      </w:r>
      <w:proofErr w:type="spellEnd"/>
      <w:r>
        <w:t>          'TRUE'</w:t>
      </w:r>
    </w:p>
    <w:p w14:paraId="451A7D4C" w14:textId="77777777" w:rsidR="007A2AF0" w:rsidRDefault="007A2AF0" w:rsidP="007A2AF0">
      <w:pPr>
        <w:pStyle w:val="Code"/>
      </w:pPr>
      <w:r>
        <w:t xml:space="preserve">        28. </w:t>
      </w:r>
      <w:proofErr w:type="spellStart"/>
      <w:r>
        <w:t>WtsEnabled</w:t>
      </w:r>
      <w:proofErr w:type="spellEnd"/>
      <w:r>
        <w:t>                'FALSE'</w:t>
      </w:r>
    </w:p>
    <w:p w14:paraId="2445AA46" w14:textId="77777777" w:rsidR="007A2AF0" w:rsidRDefault="007A2AF0" w:rsidP="007A2AF0">
      <w:pPr>
        <w:pStyle w:val="Code"/>
      </w:pPr>
      <w:r>
        <w:t>        -------------------------------------------------</w:t>
      </w:r>
    </w:p>
    <w:p w14:paraId="1FA1F4DB" w14:textId="77777777" w:rsidR="007A2AF0" w:rsidRDefault="007A2AF0" w:rsidP="007A2AF0">
      <w:pPr>
        <w:pStyle w:val="Code"/>
      </w:pPr>
      <w:r>
        <w:t>                        Page 3 of 3</w:t>
      </w:r>
    </w:p>
    <w:p w14:paraId="233B3C98" w14:textId="77777777" w:rsidR="007A2AF0" w:rsidRDefault="007A2AF0" w:rsidP="007A2AF0">
      <w:pPr>
        <w:pStyle w:val="Code"/>
      </w:pPr>
    </w:p>
    <w:p w14:paraId="32904E30" w14:textId="77777777" w:rsidR="007A2AF0" w:rsidRDefault="007A2AF0" w:rsidP="007A2AF0">
      <w:pPr>
        <w:pStyle w:val="Code"/>
      </w:pPr>
      <w:r>
        <w:t>        A.  Add new attribute</w:t>
      </w:r>
    </w:p>
    <w:p w14:paraId="65145F67" w14:textId="77777777" w:rsidR="007A2AF0" w:rsidRDefault="007A2AF0" w:rsidP="007A2AF0">
      <w:pPr>
        <w:pStyle w:val="Code"/>
      </w:pPr>
      <w:r>
        <w:t>        B.  Modify attribute value</w:t>
      </w:r>
    </w:p>
    <w:p w14:paraId="599CD5B2" w14:textId="77777777" w:rsidR="007A2AF0" w:rsidRDefault="007A2AF0" w:rsidP="007A2AF0">
      <w:pPr>
        <w:pStyle w:val="Code"/>
      </w:pPr>
      <w:r>
        <w:t>        C.  Remove attribute</w:t>
      </w:r>
    </w:p>
    <w:p w14:paraId="70BF015A" w14:textId="77777777" w:rsidR="007A2AF0" w:rsidRDefault="007A2AF0" w:rsidP="007A2AF0">
      <w:pPr>
        <w:pStyle w:val="Code"/>
      </w:pPr>
    </w:p>
    <w:p w14:paraId="6AA3C4EA" w14:textId="77777777" w:rsidR="007A2AF0" w:rsidRDefault="007A2AF0" w:rsidP="007A2AF0">
      <w:pPr>
        <w:pStyle w:val="Code"/>
      </w:pPr>
      <w:r>
        <w:t xml:space="preserve">        D.  </w:t>
      </w:r>
      <w:proofErr w:type="spellStart"/>
      <w:r>
        <w:t>Prev</w:t>
      </w:r>
      <w:proofErr w:type="spellEnd"/>
      <w:r>
        <w:t xml:space="preserve"> Page</w:t>
      </w:r>
    </w:p>
    <w:p w14:paraId="27C64284" w14:textId="77777777" w:rsidR="007A2AF0" w:rsidRDefault="007A2AF0" w:rsidP="007A2AF0">
      <w:pPr>
        <w:pStyle w:val="Code"/>
      </w:pPr>
    </w:p>
    <w:p w14:paraId="7BF27EF1" w14:textId="77777777" w:rsidR="007A2AF0" w:rsidRDefault="007A2AF0" w:rsidP="007A2AF0">
      <w:pPr>
        <w:pStyle w:val="Code"/>
      </w:pPr>
      <w:r>
        <w:t>        X.  Done</w:t>
      </w:r>
    </w:p>
    <w:p w14:paraId="20FCDE36" w14:textId="77777777" w:rsidR="007A2AF0" w:rsidRDefault="007A2AF0" w:rsidP="007A2AF0">
      <w:pPr>
        <w:pStyle w:val="Code"/>
      </w:pPr>
    </w:p>
    <w:p w14:paraId="6C1F7EE4" w14:textId="1FE57E6F" w:rsidR="007A2AF0" w:rsidRDefault="007A2AF0" w:rsidP="007A2AF0">
      <w:pPr>
        <w:pStyle w:val="Code"/>
      </w:pPr>
      <w:r>
        <w:t>        Select menu option:</w:t>
      </w:r>
    </w:p>
    <w:p w14:paraId="217DDB3A" w14:textId="77777777" w:rsidR="007A2AF0" w:rsidRDefault="007A2AF0" w:rsidP="007A2AF0">
      <w:pPr>
        <w:rPr>
          <w:lang w:eastAsia="x-none"/>
        </w:rPr>
      </w:pPr>
    </w:p>
    <w:p w14:paraId="64ED245A" w14:textId="1BF2E396" w:rsidR="007A2AF0" w:rsidRDefault="007A2AF0" w:rsidP="007A2AF0">
      <w:pPr>
        <w:rPr>
          <w:lang w:eastAsia="x-none"/>
        </w:rPr>
      </w:pPr>
      <w:r>
        <w:rPr>
          <w:lang w:eastAsia="x-none"/>
        </w:rPr>
        <w:t xml:space="preserve">The </w:t>
      </w:r>
      <w:proofErr w:type="spellStart"/>
      <w:r>
        <w:rPr>
          <w:lang w:eastAsia="x-none"/>
        </w:rPr>
        <w:t>UseGroup</w:t>
      </w:r>
      <w:proofErr w:type="spellEnd"/>
      <w:r>
        <w:rPr>
          <w:lang w:eastAsia="x-none"/>
        </w:rPr>
        <w:t xml:space="preserve"> setting is set to ‘DN’ which is the value ISIM is expecting. For IGI we need to change this to ‘GUID’.</w:t>
      </w:r>
    </w:p>
    <w:p w14:paraId="503D4C67" w14:textId="7E55B02D" w:rsidR="007A2AF0" w:rsidRDefault="007A2AF0" w:rsidP="008C35F4">
      <w:pPr>
        <w:pStyle w:val="ListParagraph"/>
        <w:numPr>
          <w:ilvl w:val="0"/>
          <w:numId w:val="55"/>
        </w:numPr>
        <w:rPr>
          <w:lang w:eastAsia="x-none"/>
        </w:rPr>
      </w:pPr>
      <w:r>
        <w:rPr>
          <w:lang w:eastAsia="x-none"/>
        </w:rPr>
        <w:lastRenderedPageBreak/>
        <w:t xml:space="preserve">Type </w:t>
      </w:r>
      <w:r w:rsidRPr="007A2AF0">
        <w:rPr>
          <w:rStyle w:val="CodeChar"/>
        </w:rPr>
        <w:t>B</w:t>
      </w:r>
      <w:r>
        <w:rPr>
          <w:lang w:eastAsia="x-none"/>
        </w:rPr>
        <w:t xml:space="preserve"> to select </w:t>
      </w:r>
      <w:r w:rsidRPr="007A2AF0">
        <w:rPr>
          <w:rStyle w:val="CodeChar"/>
          <w:b/>
        </w:rPr>
        <w:t>B. Modify attribute value</w:t>
      </w:r>
    </w:p>
    <w:p w14:paraId="226E97C5" w14:textId="00E9C3B2" w:rsidR="007A2AF0" w:rsidRDefault="007A2AF0" w:rsidP="008C35F4">
      <w:pPr>
        <w:pStyle w:val="ListParagraph"/>
        <w:numPr>
          <w:ilvl w:val="0"/>
          <w:numId w:val="55"/>
        </w:numPr>
        <w:rPr>
          <w:lang w:eastAsia="x-none"/>
        </w:rPr>
      </w:pPr>
      <w:r>
        <w:rPr>
          <w:lang w:eastAsia="x-none"/>
        </w:rPr>
        <w:t xml:space="preserve">Then type </w:t>
      </w:r>
      <w:proofErr w:type="spellStart"/>
      <w:r>
        <w:rPr>
          <w:lang w:eastAsia="x-none"/>
        </w:rPr>
        <w:t>UseGroup</w:t>
      </w:r>
      <w:proofErr w:type="spellEnd"/>
      <w:r>
        <w:rPr>
          <w:lang w:eastAsia="x-none"/>
        </w:rPr>
        <w:t xml:space="preserve"> </w:t>
      </w:r>
      <w:r w:rsidR="002846AE">
        <w:rPr>
          <w:lang w:eastAsia="x-none"/>
        </w:rPr>
        <w:t xml:space="preserve">as the registry item </w:t>
      </w:r>
      <w:r w:rsidR="008827D8">
        <w:rPr>
          <w:lang w:eastAsia="x-none"/>
        </w:rPr>
        <w:t>and hit enter</w:t>
      </w:r>
    </w:p>
    <w:p w14:paraId="081D19DD" w14:textId="04529210" w:rsidR="002846AE" w:rsidRDefault="002846AE" w:rsidP="008C35F4">
      <w:pPr>
        <w:pStyle w:val="ListParagraph"/>
        <w:numPr>
          <w:ilvl w:val="0"/>
          <w:numId w:val="55"/>
        </w:numPr>
        <w:rPr>
          <w:lang w:eastAsia="x-none"/>
        </w:rPr>
      </w:pPr>
      <w:r>
        <w:rPr>
          <w:lang w:eastAsia="x-none"/>
        </w:rPr>
        <w:t>Then type GUID as the value and hit enter</w:t>
      </w:r>
    </w:p>
    <w:p w14:paraId="3B7C1196" w14:textId="715479EF" w:rsidR="002846AE" w:rsidRDefault="002846AE" w:rsidP="002846AE">
      <w:pPr>
        <w:rPr>
          <w:lang w:eastAsia="x-none"/>
        </w:rPr>
      </w:pPr>
    </w:p>
    <w:p w14:paraId="739F234C" w14:textId="77777777" w:rsidR="002846AE" w:rsidRDefault="002846AE" w:rsidP="002846AE">
      <w:pPr>
        <w:pStyle w:val="Code"/>
      </w:pPr>
      <w:r>
        <w:t>        Select menu option:</w:t>
      </w:r>
    </w:p>
    <w:p w14:paraId="3B1A1438" w14:textId="77777777" w:rsidR="002846AE" w:rsidRDefault="002846AE" w:rsidP="002846AE">
      <w:pPr>
        <w:pStyle w:val="Code"/>
      </w:pPr>
      <w:r>
        <w:t xml:space="preserve">        Registry item to modify: </w:t>
      </w:r>
      <w:proofErr w:type="spellStart"/>
      <w:r w:rsidRPr="002846AE">
        <w:rPr>
          <w:highlight w:val="yellow"/>
        </w:rPr>
        <w:t>UseGroup</w:t>
      </w:r>
      <w:proofErr w:type="spellEnd"/>
    </w:p>
    <w:p w14:paraId="50D6B10C" w14:textId="72867AB0" w:rsidR="002846AE" w:rsidRDefault="002846AE" w:rsidP="002846AE">
      <w:pPr>
        <w:pStyle w:val="Code"/>
      </w:pPr>
      <w:r>
        <w:t xml:space="preserve">        New registry item value: </w:t>
      </w:r>
      <w:r w:rsidRPr="002846AE">
        <w:rPr>
          <w:highlight w:val="yellow"/>
        </w:rPr>
        <w:t>GUID</w:t>
      </w:r>
    </w:p>
    <w:p w14:paraId="23E141DB" w14:textId="6EBA138D" w:rsidR="002846AE" w:rsidRDefault="002846AE" w:rsidP="002846AE">
      <w:pPr>
        <w:rPr>
          <w:lang w:eastAsia="x-none"/>
        </w:rPr>
      </w:pPr>
    </w:p>
    <w:p w14:paraId="738CFAB6" w14:textId="37539723" w:rsidR="002846AE" w:rsidRDefault="002846AE" w:rsidP="002846AE">
      <w:pPr>
        <w:rPr>
          <w:lang w:eastAsia="x-none"/>
        </w:rPr>
      </w:pPr>
      <w:r>
        <w:rPr>
          <w:lang w:eastAsia="x-none"/>
        </w:rPr>
        <w:t>The new value should be shown in the list.</w:t>
      </w:r>
    </w:p>
    <w:p w14:paraId="1CD9DCA1" w14:textId="6CF1C7D4" w:rsidR="002846AE" w:rsidRDefault="002846AE" w:rsidP="002846AE">
      <w:pPr>
        <w:rPr>
          <w:lang w:eastAsia="x-none"/>
        </w:rPr>
      </w:pPr>
    </w:p>
    <w:p w14:paraId="4EC18E28" w14:textId="77777777" w:rsidR="002846AE" w:rsidRDefault="002846AE" w:rsidP="002846AE">
      <w:pPr>
        <w:pStyle w:val="Code"/>
      </w:pPr>
      <w:r>
        <w:t>        Agent Registry Items</w:t>
      </w:r>
    </w:p>
    <w:p w14:paraId="7277726A" w14:textId="77777777" w:rsidR="002846AE" w:rsidRDefault="002846AE" w:rsidP="002846AE">
      <w:pPr>
        <w:pStyle w:val="Code"/>
      </w:pPr>
      <w:r>
        <w:t>        -------------------------------------------------</w:t>
      </w:r>
    </w:p>
    <w:p w14:paraId="6B6D3D33" w14:textId="77777777" w:rsidR="002846AE" w:rsidRDefault="002846AE" w:rsidP="002846AE">
      <w:pPr>
        <w:pStyle w:val="Code"/>
      </w:pPr>
      <w:r>
        <w:t xml:space="preserve">        21. </w:t>
      </w:r>
      <w:proofErr w:type="spellStart"/>
      <w:r>
        <w:t>UPNSearchEnabled</w:t>
      </w:r>
      <w:proofErr w:type="spellEnd"/>
      <w:r>
        <w:t>          'TRUE'</w:t>
      </w:r>
    </w:p>
    <w:p w14:paraId="58D1AE8F" w14:textId="77777777" w:rsidR="002846AE" w:rsidRDefault="002846AE" w:rsidP="002846AE">
      <w:pPr>
        <w:pStyle w:val="Code"/>
      </w:pPr>
      <w:r>
        <w:t xml:space="preserve">        22. </w:t>
      </w:r>
      <w:proofErr w:type="spellStart"/>
      <w:r>
        <w:t>useDefaultDC</w:t>
      </w:r>
      <w:proofErr w:type="spellEnd"/>
      <w:r>
        <w:t>              'FALSE'</w:t>
      </w:r>
    </w:p>
    <w:p w14:paraId="7F22867A" w14:textId="77777777" w:rsidR="002846AE" w:rsidRDefault="002846AE" w:rsidP="002846AE">
      <w:pPr>
        <w:pStyle w:val="Code"/>
      </w:pPr>
      <w:r>
        <w:t xml:space="preserve">        </w:t>
      </w:r>
      <w:r w:rsidRPr="002846AE">
        <w:rPr>
          <w:highlight w:val="yellow"/>
        </w:rPr>
        <w:t xml:space="preserve">23. </w:t>
      </w:r>
      <w:proofErr w:type="spellStart"/>
      <w:r w:rsidRPr="002846AE">
        <w:rPr>
          <w:highlight w:val="yellow"/>
        </w:rPr>
        <w:t>UseGroup</w:t>
      </w:r>
      <w:proofErr w:type="spellEnd"/>
      <w:r w:rsidRPr="002846AE">
        <w:rPr>
          <w:highlight w:val="yellow"/>
        </w:rPr>
        <w:t>                  'GUID'</w:t>
      </w:r>
    </w:p>
    <w:p w14:paraId="6A8DF10D" w14:textId="77777777" w:rsidR="002846AE" w:rsidRDefault="002846AE" w:rsidP="002846AE">
      <w:pPr>
        <w:pStyle w:val="Code"/>
      </w:pPr>
      <w:r>
        <w:t xml:space="preserve">        24. </w:t>
      </w:r>
      <w:proofErr w:type="spellStart"/>
      <w:r>
        <w:t>UseITIMCNAttribute</w:t>
      </w:r>
      <w:proofErr w:type="spellEnd"/>
      <w:r>
        <w:t>        'TRUE'</w:t>
      </w:r>
    </w:p>
    <w:p w14:paraId="62656DF1" w14:textId="77777777" w:rsidR="002846AE" w:rsidRDefault="002846AE" w:rsidP="002846AE">
      <w:pPr>
        <w:pStyle w:val="Code"/>
      </w:pPr>
      <w:r>
        <w:t xml:space="preserve">        25. </w:t>
      </w:r>
      <w:proofErr w:type="spellStart"/>
      <w:r>
        <w:t>useSSL</w:t>
      </w:r>
      <w:proofErr w:type="spellEnd"/>
      <w:r>
        <w:t>                    'FALSE'</w:t>
      </w:r>
    </w:p>
    <w:p w14:paraId="683797CE" w14:textId="77777777" w:rsidR="002846AE" w:rsidRDefault="002846AE" w:rsidP="002846AE">
      <w:pPr>
        <w:pStyle w:val="Code"/>
      </w:pPr>
      <w:r>
        <w:t xml:space="preserve">        26. </w:t>
      </w:r>
      <w:proofErr w:type="spellStart"/>
      <w:r>
        <w:t>UseThreadPooling</w:t>
      </w:r>
      <w:proofErr w:type="spellEnd"/>
      <w:r>
        <w:t>          'FALSE'</w:t>
      </w:r>
    </w:p>
    <w:p w14:paraId="37C7B133" w14:textId="77777777" w:rsidR="002846AE" w:rsidRDefault="002846AE" w:rsidP="002846AE">
      <w:pPr>
        <w:pStyle w:val="Code"/>
      </w:pPr>
      <w:r>
        <w:t xml:space="preserve">        27. </w:t>
      </w:r>
      <w:proofErr w:type="spellStart"/>
      <w:r>
        <w:t>WtsDisableSearch</w:t>
      </w:r>
      <w:proofErr w:type="spellEnd"/>
      <w:r>
        <w:t>          'TRUE'</w:t>
      </w:r>
    </w:p>
    <w:p w14:paraId="02E5B292" w14:textId="77777777" w:rsidR="002846AE" w:rsidRDefault="002846AE" w:rsidP="002846AE">
      <w:pPr>
        <w:pStyle w:val="Code"/>
      </w:pPr>
      <w:r>
        <w:t xml:space="preserve">        28. </w:t>
      </w:r>
      <w:proofErr w:type="spellStart"/>
      <w:r>
        <w:t>WtsEnabled</w:t>
      </w:r>
      <w:proofErr w:type="spellEnd"/>
      <w:r>
        <w:t>                'FALSE'</w:t>
      </w:r>
    </w:p>
    <w:p w14:paraId="410031A1" w14:textId="77777777" w:rsidR="002846AE" w:rsidRDefault="002846AE" w:rsidP="002846AE">
      <w:pPr>
        <w:pStyle w:val="Code"/>
      </w:pPr>
      <w:r>
        <w:t>        -------------------------------------------------</w:t>
      </w:r>
    </w:p>
    <w:p w14:paraId="3F7CB5DF" w14:textId="77777777" w:rsidR="002846AE" w:rsidRDefault="002846AE" w:rsidP="002846AE">
      <w:pPr>
        <w:pStyle w:val="Code"/>
      </w:pPr>
      <w:r>
        <w:t>                        Page 3 of 3</w:t>
      </w:r>
    </w:p>
    <w:p w14:paraId="2E5A0853" w14:textId="77777777" w:rsidR="002846AE" w:rsidRDefault="002846AE" w:rsidP="002846AE">
      <w:pPr>
        <w:pStyle w:val="Code"/>
      </w:pPr>
    </w:p>
    <w:p w14:paraId="4EFE2999" w14:textId="77777777" w:rsidR="002846AE" w:rsidRDefault="002846AE" w:rsidP="002846AE">
      <w:pPr>
        <w:pStyle w:val="Code"/>
      </w:pPr>
      <w:r>
        <w:t>        A.  Add new attribute</w:t>
      </w:r>
    </w:p>
    <w:p w14:paraId="078EBD6F" w14:textId="77777777" w:rsidR="002846AE" w:rsidRDefault="002846AE" w:rsidP="002846AE">
      <w:pPr>
        <w:pStyle w:val="Code"/>
      </w:pPr>
      <w:r>
        <w:t>        B.  Modify attribute value</w:t>
      </w:r>
    </w:p>
    <w:p w14:paraId="0A05FF8E" w14:textId="77777777" w:rsidR="002846AE" w:rsidRDefault="002846AE" w:rsidP="002846AE">
      <w:pPr>
        <w:pStyle w:val="Code"/>
      </w:pPr>
      <w:r>
        <w:t>        C.  Remove attribute</w:t>
      </w:r>
    </w:p>
    <w:p w14:paraId="23298EDA" w14:textId="77777777" w:rsidR="002846AE" w:rsidRDefault="002846AE" w:rsidP="002846AE">
      <w:pPr>
        <w:pStyle w:val="Code"/>
      </w:pPr>
    </w:p>
    <w:p w14:paraId="0C5A17BE" w14:textId="77777777" w:rsidR="002846AE" w:rsidRDefault="002846AE" w:rsidP="002846AE">
      <w:pPr>
        <w:pStyle w:val="Code"/>
      </w:pPr>
      <w:r>
        <w:t xml:space="preserve">        D.  </w:t>
      </w:r>
      <w:proofErr w:type="spellStart"/>
      <w:r>
        <w:t>Prev</w:t>
      </w:r>
      <w:proofErr w:type="spellEnd"/>
      <w:r>
        <w:t xml:space="preserve"> Page</w:t>
      </w:r>
    </w:p>
    <w:p w14:paraId="774D7FA1" w14:textId="77777777" w:rsidR="002846AE" w:rsidRDefault="002846AE" w:rsidP="002846AE">
      <w:pPr>
        <w:pStyle w:val="Code"/>
      </w:pPr>
    </w:p>
    <w:p w14:paraId="732638C0" w14:textId="77777777" w:rsidR="002846AE" w:rsidRDefault="002846AE" w:rsidP="002846AE">
      <w:pPr>
        <w:pStyle w:val="Code"/>
      </w:pPr>
      <w:r>
        <w:t>        X.  Done</w:t>
      </w:r>
    </w:p>
    <w:p w14:paraId="1C5C01EE" w14:textId="77777777" w:rsidR="002846AE" w:rsidRDefault="002846AE" w:rsidP="002846AE">
      <w:pPr>
        <w:pStyle w:val="Code"/>
      </w:pPr>
    </w:p>
    <w:p w14:paraId="128C0AD4" w14:textId="10C2DBC2" w:rsidR="002846AE" w:rsidRDefault="002846AE" w:rsidP="002846AE">
      <w:pPr>
        <w:pStyle w:val="Code"/>
      </w:pPr>
      <w:r>
        <w:t>        Select menu option:</w:t>
      </w:r>
    </w:p>
    <w:p w14:paraId="44C5F18A" w14:textId="77777777" w:rsidR="002846AE" w:rsidRDefault="002846AE" w:rsidP="002846AE">
      <w:pPr>
        <w:rPr>
          <w:lang w:eastAsia="x-none"/>
        </w:rPr>
      </w:pPr>
    </w:p>
    <w:p w14:paraId="2D81C859" w14:textId="77777777" w:rsidR="002846AE" w:rsidRDefault="002846AE" w:rsidP="008C35F4">
      <w:pPr>
        <w:pStyle w:val="ListParagraph"/>
        <w:numPr>
          <w:ilvl w:val="0"/>
          <w:numId w:val="55"/>
        </w:numPr>
        <w:rPr>
          <w:lang w:eastAsia="x-none"/>
        </w:rPr>
      </w:pPr>
      <w:r>
        <w:rPr>
          <w:lang w:eastAsia="x-none"/>
        </w:rPr>
        <w:t xml:space="preserve">Enter </w:t>
      </w:r>
      <w:r w:rsidRPr="001E14C2">
        <w:rPr>
          <w:rStyle w:val="CodeChar"/>
        </w:rPr>
        <w:t>X</w:t>
      </w:r>
      <w:r>
        <w:rPr>
          <w:lang w:eastAsia="x-none"/>
        </w:rPr>
        <w:t xml:space="preserve"> repeatedly until you exist the utility</w:t>
      </w:r>
    </w:p>
    <w:p w14:paraId="5A85DA6B" w14:textId="5979B781" w:rsidR="008C35F4" w:rsidRDefault="008C35F4" w:rsidP="008C35F4">
      <w:pPr>
        <w:pStyle w:val="ListParagraph"/>
        <w:numPr>
          <w:ilvl w:val="0"/>
          <w:numId w:val="55"/>
        </w:numPr>
        <w:rPr>
          <w:lang w:eastAsia="x-none"/>
        </w:rPr>
      </w:pPr>
      <w:r>
        <w:rPr>
          <w:lang w:eastAsia="x-none"/>
        </w:rPr>
        <w:t>Close the command window (we won’t need it again)</w:t>
      </w:r>
    </w:p>
    <w:p w14:paraId="5C192438" w14:textId="77777777" w:rsidR="008C35F4" w:rsidRDefault="008C35F4" w:rsidP="008C35F4">
      <w:pPr>
        <w:rPr>
          <w:lang w:eastAsia="x-none"/>
        </w:rPr>
      </w:pPr>
    </w:p>
    <w:p w14:paraId="38AD2D24" w14:textId="77777777" w:rsidR="002846AE" w:rsidRDefault="008C35F4" w:rsidP="008C35F4">
      <w:pPr>
        <w:rPr>
          <w:lang w:eastAsia="x-none"/>
        </w:rPr>
      </w:pPr>
      <w:r>
        <w:rPr>
          <w:lang w:eastAsia="x-none"/>
        </w:rPr>
        <w:t>We have confirmed the adapter agent is installed and working.</w:t>
      </w:r>
      <w:r w:rsidR="002846AE">
        <w:rPr>
          <w:lang w:eastAsia="x-none"/>
        </w:rPr>
        <w:t xml:space="preserve"> </w:t>
      </w:r>
    </w:p>
    <w:p w14:paraId="10BAA0A1" w14:textId="77777777" w:rsidR="002846AE" w:rsidRDefault="002846AE" w:rsidP="008C35F4">
      <w:pPr>
        <w:rPr>
          <w:lang w:eastAsia="x-none"/>
        </w:rPr>
      </w:pPr>
    </w:p>
    <w:p w14:paraId="4B8F6105" w14:textId="302B2B53" w:rsidR="008C35F4" w:rsidRDefault="002846AE" w:rsidP="008C35F4">
      <w:pPr>
        <w:rPr>
          <w:lang w:eastAsia="x-none"/>
        </w:rPr>
      </w:pPr>
      <w:r>
        <w:rPr>
          <w:lang w:eastAsia="x-none"/>
        </w:rPr>
        <w:t xml:space="preserve">We have also checked and set the </w:t>
      </w:r>
      <w:proofErr w:type="spellStart"/>
      <w:r>
        <w:rPr>
          <w:lang w:eastAsia="x-none"/>
        </w:rPr>
        <w:t>UseGroup</w:t>
      </w:r>
      <w:proofErr w:type="spellEnd"/>
      <w:r>
        <w:rPr>
          <w:lang w:eastAsia="x-none"/>
        </w:rPr>
        <w:t xml:space="preserve"> registry setting to ensure that the GUID is used as the unique identifier for AD groups, as expected by the IGI AD Profile. The next sections will install this profile.</w:t>
      </w:r>
    </w:p>
    <w:p w14:paraId="0329E2ED" w14:textId="78F3546B" w:rsidR="002846AE" w:rsidRDefault="002846AE" w:rsidP="008C35F4">
      <w:pPr>
        <w:rPr>
          <w:lang w:eastAsia="x-none"/>
        </w:rPr>
      </w:pPr>
    </w:p>
    <w:p w14:paraId="29FA812A" w14:textId="3C141752" w:rsidR="002846AE" w:rsidRDefault="002846AE" w:rsidP="002846AE">
      <w:pPr>
        <w:pStyle w:val="Note"/>
      </w:pPr>
      <w:r>
        <w:t>Note, you don’t need to keep the RDP session to the AD server open, but you will need to come back to it throughout the lab to confirm some AD values.</w:t>
      </w:r>
    </w:p>
    <w:p w14:paraId="5689CD23" w14:textId="77777777" w:rsidR="008C35F4" w:rsidRDefault="008C35F4" w:rsidP="008C35F4">
      <w:pPr>
        <w:pStyle w:val="Heading4"/>
      </w:pPr>
      <w:r>
        <w:t>Installing the Adapter Profile into the Enterprise Connectors Module</w:t>
      </w:r>
    </w:p>
    <w:p w14:paraId="7F8FAD20" w14:textId="77777777" w:rsidR="008C35F4" w:rsidRDefault="008C35F4" w:rsidP="008C35F4">
      <w:pPr>
        <w:rPr>
          <w:lang w:eastAsia="x-none"/>
        </w:rPr>
      </w:pPr>
      <w:r>
        <w:rPr>
          <w:lang w:eastAsia="x-none"/>
        </w:rPr>
        <w:t xml:space="preserve">Some legacy Enterprise Connectors and Identity Brokerage adapter profiles are pre-loaded into IGI. </w:t>
      </w:r>
    </w:p>
    <w:p w14:paraId="45F196AA" w14:textId="77777777" w:rsidR="008C35F4" w:rsidRDefault="008C35F4" w:rsidP="008C35F4">
      <w:pPr>
        <w:rPr>
          <w:lang w:eastAsia="x-none"/>
        </w:rPr>
      </w:pPr>
    </w:p>
    <w:p w14:paraId="602DE347" w14:textId="77777777" w:rsidR="008C35F4" w:rsidRDefault="008C35F4" w:rsidP="008C35F4">
      <w:pPr>
        <w:rPr>
          <w:lang w:eastAsia="x-none"/>
        </w:rPr>
      </w:pPr>
      <w:r>
        <w:rPr>
          <w:lang w:eastAsia="x-none"/>
        </w:rPr>
        <w:t>The Windows AD adapter profile is not. It must be loaded before creating a connector for it.</w:t>
      </w:r>
    </w:p>
    <w:p w14:paraId="5B750DBB" w14:textId="77777777" w:rsidR="008C35F4" w:rsidRDefault="008C35F4" w:rsidP="008C35F4">
      <w:pPr>
        <w:rPr>
          <w:lang w:eastAsia="x-none"/>
        </w:rPr>
      </w:pPr>
    </w:p>
    <w:p w14:paraId="349CB133" w14:textId="77777777" w:rsidR="008C35F4" w:rsidRDefault="008C35F4" w:rsidP="008C35F4">
      <w:pPr>
        <w:rPr>
          <w:lang w:eastAsia="x-none"/>
        </w:rPr>
      </w:pPr>
      <w:r>
        <w:rPr>
          <w:lang w:eastAsia="x-none"/>
        </w:rPr>
        <w:t>To do this:</w:t>
      </w:r>
    </w:p>
    <w:p w14:paraId="7A46CB70" w14:textId="736968D2" w:rsidR="008C35F4" w:rsidRDefault="008C35F4" w:rsidP="008C35F4">
      <w:pPr>
        <w:pStyle w:val="ListParagraph"/>
        <w:numPr>
          <w:ilvl w:val="0"/>
          <w:numId w:val="56"/>
        </w:numPr>
        <w:rPr>
          <w:lang w:eastAsia="x-none"/>
        </w:rPr>
      </w:pPr>
      <w:r>
        <w:rPr>
          <w:lang w:eastAsia="x-none"/>
        </w:rPr>
        <w:t xml:space="preserve">Log into the IGI </w:t>
      </w:r>
      <w:r w:rsidR="00F3015C">
        <w:rPr>
          <w:lang w:eastAsia="x-none"/>
        </w:rPr>
        <w:t>Admin Console (</w:t>
      </w:r>
      <w:r w:rsidR="00F3015C" w:rsidRPr="00F3015C">
        <w:rPr>
          <w:rStyle w:val="CodeChar"/>
        </w:rPr>
        <w:t>admin</w:t>
      </w:r>
      <w:r w:rsidR="00F3015C">
        <w:rPr>
          <w:lang w:eastAsia="x-none"/>
        </w:rPr>
        <w:t>/</w:t>
      </w:r>
      <w:r w:rsidR="00F3015C" w:rsidRPr="00F3015C">
        <w:rPr>
          <w:rStyle w:val="CodeChar"/>
        </w:rPr>
        <w:t>admin</w:t>
      </w:r>
      <w:r w:rsidR="00F3015C">
        <w:rPr>
          <w:lang w:eastAsia="x-none"/>
        </w:rPr>
        <w:t>)</w:t>
      </w:r>
    </w:p>
    <w:p w14:paraId="08F786B2" w14:textId="77777777" w:rsidR="008C35F4" w:rsidRDefault="008C35F4" w:rsidP="008C35F4">
      <w:pPr>
        <w:pStyle w:val="ListParagraph"/>
        <w:numPr>
          <w:ilvl w:val="0"/>
          <w:numId w:val="56"/>
        </w:numPr>
        <w:rPr>
          <w:lang w:eastAsia="x-none"/>
        </w:rPr>
      </w:pPr>
      <w:r>
        <w:rPr>
          <w:lang w:eastAsia="x-none"/>
        </w:rPr>
        <w:t xml:space="preserve">Go to the </w:t>
      </w:r>
      <w:r w:rsidRPr="001A4F62">
        <w:rPr>
          <w:b/>
          <w:lang w:eastAsia="x-none"/>
        </w:rPr>
        <w:t>Enterprise Connectors</w:t>
      </w:r>
      <w:r>
        <w:rPr>
          <w:lang w:eastAsia="x-none"/>
        </w:rPr>
        <w:t xml:space="preserve"> module</w:t>
      </w:r>
    </w:p>
    <w:p w14:paraId="1AF709A6" w14:textId="77777777" w:rsidR="008C35F4" w:rsidRDefault="008C35F4" w:rsidP="008C35F4">
      <w:pPr>
        <w:pStyle w:val="ListParagraph"/>
        <w:numPr>
          <w:ilvl w:val="0"/>
          <w:numId w:val="56"/>
        </w:numPr>
        <w:rPr>
          <w:lang w:eastAsia="x-none"/>
        </w:rPr>
      </w:pPr>
      <w:r>
        <w:rPr>
          <w:lang w:eastAsia="x-none"/>
        </w:rPr>
        <w:t xml:space="preserve">In Enterprise Connectors go to </w:t>
      </w:r>
      <w:r w:rsidRPr="001A4F62">
        <w:rPr>
          <w:b/>
          <w:lang w:eastAsia="x-none"/>
        </w:rPr>
        <w:t>Manage &gt; Profiles</w:t>
      </w:r>
    </w:p>
    <w:p w14:paraId="1239D483" w14:textId="77777777" w:rsidR="008C35F4" w:rsidRDefault="008C35F4" w:rsidP="008C35F4">
      <w:pPr>
        <w:rPr>
          <w:lang w:eastAsia="x-none"/>
        </w:rPr>
      </w:pPr>
    </w:p>
    <w:p w14:paraId="4F9A69B3" w14:textId="010CCFE7" w:rsidR="008C35F4" w:rsidRDefault="00835EA3" w:rsidP="008C35F4">
      <w:pPr>
        <w:rPr>
          <w:lang w:eastAsia="x-none"/>
        </w:rPr>
      </w:pPr>
      <w:r w:rsidRPr="00835EA3">
        <w:rPr>
          <w:lang w:eastAsia="x-none"/>
        </w:rPr>
        <w:lastRenderedPageBreak/>
        <w:drawing>
          <wp:inline distT="0" distB="0" distL="0" distR="0" wp14:anchorId="63908F42" wp14:editId="2F3B005C">
            <wp:extent cx="6187592" cy="2256367"/>
            <wp:effectExtent l="63500" t="63500" r="60960" b="67945"/>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b="11614"/>
                    <a:stretch/>
                  </pic:blipFill>
                  <pic:spPr bwMode="auto">
                    <a:xfrm>
                      <a:off x="0" y="0"/>
                      <a:ext cx="6188710" cy="2256775"/>
                    </a:xfrm>
                    <a:prstGeom prst="rect">
                      <a:avLst/>
                    </a:prstGeom>
                    <a:ln>
                      <a:noFill/>
                    </a:ln>
                    <a:effectLst>
                      <a:glow rad="63500">
                        <a:srgbClr val="A5A5A5">
                          <a:satMod val="175000"/>
                          <a:alpha val="40000"/>
                        </a:srgbClr>
                      </a:glow>
                    </a:effectLst>
                    <a:extLst>
                      <a:ext uri="{53640926-AAD7-44D8-BBD7-CCE9431645EC}">
                        <a14:shadowObscured xmlns:a14="http://schemas.microsoft.com/office/drawing/2010/main"/>
                      </a:ext>
                    </a:extLst>
                  </pic:spPr>
                </pic:pic>
              </a:graphicData>
            </a:graphic>
          </wp:inline>
        </w:drawing>
      </w:r>
    </w:p>
    <w:p w14:paraId="71D5D622" w14:textId="77777777" w:rsidR="008C35F4" w:rsidRDefault="008C35F4" w:rsidP="008C35F4">
      <w:pPr>
        <w:rPr>
          <w:lang w:eastAsia="x-none"/>
        </w:rPr>
      </w:pPr>
    </w:p>
    <w:p w14:paraId="3384DBF3" w14:textId="77777777" w:rsidR="008C35F4" w:rsidRDefault="008C35F4" w:rsidP="008C35F4">
      <w:pPr>
        <w:pStyle w:val="ListParagraph"/>
        <w:numPr>
          <w:ilvl w:val="0"/>
          <w:numId w:val="56"/>
        </w:numPr>
        <w:rPr>
          <w:lang w:eastAsia="x-none"/>
        </w:rPr>
      </w:pPr>
      <w:r>
        <w:rPr>
          <w:lang w:eastAsia="x-none"/>
        </w:rPr>
        <w:t xml:space="preserve">Select </w:t>
      </w:r>
      <w:r w:rsidRPr="001A4F62">
        <w:rPr>
          <w:b/>
          <w:lang w:eastAsia="x-none"/>
        </w:rPr>
        <w:t>Actions &gt; Import</w:t>
      </w:r>
    </w:p>
    <w:p w14:paraId="0AF6CE06" w14:textId="77777777" w:rsidR="008C35F4" w:rsidRDefault="008C35F4" w:rsidP="008C35F4">
      <w:pPr>
        <w:rPr>
          <w:lang w:eastAsia="x-none"/>
        </w:rPr>
      </w:pPr>
    </w:p>
    <w:p w14:paraId="394A805D" w14:textId="200E77F6" w:rsidR="008C35F4" w:rsidRDefault="00835EA3" w:rsidP="008C35F4">
      <w:pPr>
        <w:rPr>
          <w:lang w:eastAsia="x-none"/>
        </w:rPr>
      </w:pPr>
      <w:r w:rsidRPr="00835EA3">
        <w:rPr>
          <w:lang w:eastAsia="x-none"/>
        </w:rPr>
        <w:drawing>
          <wp:inline distT="0" distB="0" distL="0" distR="0" wp14:anchorId="661CDAFA" wp14:editId="27E992BD">
            <wp:extent cx="3806485" cy="1524000"/>
            <wp:effectExtent l="63500" t="63500" r="67310" b="6350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829095" cy="1533052"/>
                    </a:xfrm>
                    <a:prstGeom prst="rect">
                      <a:avLst/>
                    </a:prstGeom>
                    <a:effectLst>
                      <a:glow rad="63500">
                        <a:schemeClr val="accent3">
                          <a:satMod val="175000"/>
                          <a:alpha val="40000"/>
                        </a:schemeClr>
                      </a:glow>
                    </a:effectLst>
                  </pic:spPr>
                </pic:pic>
              </a:graphicData>
            </a:graphic>
          </wp:inline>
        </w:drawing>
      </w:r>
    </w:p>
    <w:p w14:paraId="7A2B54DC" w14:textId="7178EADE" w:rsidR="008C35F4" w:rsidRDefault="008C35F4" w:rsidP="008C35F4">
      <w:pPr>
        <w:rPr>
          <w:lang w:eastAsia="x-none"/>
        </w:rPr>
      </w:pPr>
    </w:p>
    <w:p w14:paraId="46D73C83" w14:textId="5A6AD6CE" w:rsidR="0075713D" w:rsidRDefault="0075713D" w:rsidP="0075713D">
      <w:pPr>
        <w:pStyle w:val="Note"/>
      </w:pPr>
      <w:r w:rsidRPr="0075713D">
        <w:t xml:space="preserve">In the training image, the latest AD adapter package has been put in </w:t>
      </w:r>
      <w:r w:rsidRPr="0075713D">
        <w:rPr>
          <w:rStyle w:val="CodeChar"/>
          <w:b/>
        </w:rPr>
        <w:t>/home/</w:t>
      </w:r>
      <w:proofErr w:type="spellStart"/>
      <w:r w:rsidRPr="0075713D">
        <w:rPr>
          <w:rStyle w:val="CodeChar"/>
          <w:b/>
        </w:rPr>
        <w:t>demouser</w:t>
      </w:r>
      <w:proofErr w:type="spellEnd"/>
      <w:r w:rsidRPr="0075713D">
        <w:rPr>
          <w:rStyle w:val="CodeChar"/>
          <w:b/>
        </w:rPr>
        <w:t>/</w:t>
      </w:r>
      <w:proofErr w:type="spellStart"/>
      <w:r w:rsidRPr="0075713D">
        <w:rPr>
          <w:rStyle w:val="CodeChar"/>
          <w:b/>
        </w:rPr>
        <w:t>studentfiles</w:t>
      </w:r>
      <w:proofErr w:type="spellEnd"/>
      <w:r w:rsidRPr="0075713D">
        <w:rPr>
          <w:rStyle w:val="CodeChar"/>
          <w:b/>
        </w:rPr>
        <w:t>/</w:t>
      </w:r>
      <w:proofErr w:type="spellStart"/>
      <w:r w:rsidRPr="0075713D">
        <w:rPr>
          <w:rStyle w:val="CodeChar"/>
          <w:b/>
        </w:rPr>
        <w:t>igi</w:t>
      </w:r>
      <w:proofErr w:type="spellEnd"/>
      <w:r w:rsidRPr="0075713D">
        <w:rPr>
          <w:rStyle w:val="CodeChar"/>
          <w:b/>
        </w:rPr>
        <w:t>/adapters/SIA_V7131_OELS_ML</w:t>
      </w:r>
    </w:p>
    <w:p w14:paraId="3C6F13F5" w14:textId="77777777" w:rsidR="0075713D" w:rsidRDefault="0075713D" w:rsidP="008C35F4">
      <w:pPr>
        <w:rPr>
          <w:lang w:eastAsia="x-none"/>
        </w:rPr>
      </w:pPr>
    </w:p>
    <w:p w14:paraId="6B637D65" w14:textId="3E36BE3C" w:rsidR="008C35F4" w:rsidRDefault="008C35F4" w:rsidP="008C35F4">
      <w:pPr>
        <w:pStyle w:val="ListParagraph"/>
        <w:numPr>
          <w:ilvl w:val="0"/>
          <w:numId w:val="56"/>
        </w:numPr>
        <w:rPr>
          <w:lang w:eastAsia="x-none"/>
        </w:rPr>
      </w:pPr>
      <w:r>
        <w:rPr>
          <w:lang w:eastAsia="x-none"/>
        </w:rPr>
        <w:t xml:space="preserve">On the Import dialog, select </w:t>
      </w:r>
      <w:proofErr w:type="gramStart"/>
      <w:r w:rsidRPr="001A4F62">
        <w:rPr>
          <w:b/>
          <w:lang w:eastAsia="x-none"/>
        </w:rPr>
        <w:t>Browse..</w:t>
      </w:r>
      <w:proofErr w:type="gramEnd"/>
      <w:r>
        <w:rPr>
          <w:lang w:eastAsia="x-none"/>
        </w:rPr>
        <w:t xml:space="preserve"> and find the </w:t>
      </w:r>
      <w:proofErr w:type="spellStart"/>
      <w:r w:rsidRPr="004301B7">
        <w:rPr>
          <w:rStyle w:val="CodeChar"/>
        </w:rPr>
        <w:t>ADprofile</w:t>
      </w:r>
      <w:r w:rsidR="0075713D">
        <w:rPr>
          <w:rStyle w:val="CodeChar"/>
          <w:lang w:val="en-US"/>
        </w:rPr>
        <w:t>IGI</w:t>
      </w:r>
      <w:proofErr w:type="spellEnd"/>
      <w:r w:rsidRPr="004301B7">
        <w:rPr>
          <w:rStyle w:val="CodeChar"/>
        </w:rPr>
        <w:t>.jar</w:t>
      </w:r>
      <w:r>
        <w:rPr>
          <w:lang w:eastAsia="x-none"/>
        </w:rPr>
        <w:t xml:space="preserve"> for the AD adapter</w:t>
      </w:r>
      <w:r w:rsidR="002846AE">
        <w:rPr>
          <w:lang w:eastAsia="x-none"/>
        </w:rPr>
        <w:t xml:space="preserve"> (</w:t>
      </w:r>
      <w:r w:rsidR="002846AE" w:rsidRPr="00CB2DC0">
        <w:rPr>
          <w:u w:val="single"/>
          <w:lang w:eastAsia="x-none"/>
        </w:rPr>
        <w:t>NOT</w:t>
      </w:r>
      <w:r w:rsidR="002846AE">
        <w:rPr>
          <w:lang w:eastAsia="x-none"/>
        </w:rPr>
        <w:t xml:space="preserve"> the </w:t>
      </w:r>
      <w:r w:rsidR="00CB2DC0">
        <w:rPr>
          <w:lang w:eastAsia="x-none"/>
        </w:rPr>
        <w:t>ADprofile.jar, that is the ISIM one) and open it</w:t>
      </w:r>
    </w:p>
    <w:p w14:paraId="62CE8719" w14:textId="77777777" w:rsidR="008C35F4" w:rsidRDefault="008C35F4" w:rsidP="008C35F4">
      <w:pPr>
        <w:pStyle w:val="ListParagraph"/>
        <w:numPr>
          <w:ilvl w:val="0"/>
          <w:numId w:val="56"/>
        </w:numPr>
        <w:rPr>
          <w:lang w:eastAsia="x-none"/>
        </w:rPr>
      </w:pPr>
      <w:r>
        <w:rPr>
          <w:lang w:eastAsia="x-none"/>
        </w:rPr>
        <w:t xml:space="preserve">Click the </w:t>
      </w:r>
      <w:r w:rsidRPr="001A4F62">
        <w:rPr>
          <w:b/>
          <w:lang w:eastAsia="x-none"/>
        </w:rPr>
        <w:t>Upload</w:t>
      </w:r>
      <w:r w:rsidRPr="009F5EC2">
        <w:rPr>
          <w:lang w:eastAsia="x-none"/>
        </w:rPr>
        <w:t xml:space="preserve"> file</w:t>
      </w:r>
      <w:r>
        <w:rPr>
          <w:lang w:eastAsia="x-none"/>
        </w:rPr>
        <w:t xml:space="preserve"> button</w:t>
      </w:r>
    </w:p>
    <w:p w14:paraId="2821AA38" w14:textId="77777777" w:rsidR="008C35F4" w:rsidRDefault="008C35F4" w:rsidP="008C35F4">
      <w:pPr>
        <w:rPr>
          <w:lang w:eastAsia="x-none"/>
        </w:rPr>
      </w:pPr>
    </w:p>
    <w:p w14:paraId="2E8BDB8B" w14:textId="3B9CAA84" w:rsidR="008C35F4" w:rsidRDefault="0075713D" w:rsidP="008C35F4">
      <w:pPr>
        <w:rPr>
          <w:lang w:eastAsia="x-none"/>
        </w:rPr>
      </w:pPr>
      <w:r w:rsidRPr="0075713D">
        <w:rPr>
          <w:lang w:eastAsia="x-none"/>
        </w:rPr>
        <w:drawing>
          <wp:inline distT="0" distB="0" distL="0" distR="0" wp14:anchorId="0446654B" wp14:editId="3B21B4F9">
            <wp:extent cx="3826933" cy="2177731"/>
            <wp:effectExtent l="63500" t="63500" r="59690" b="57785"/>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846359" cy="2188786"/>
                    </a:xfrm>
                    <a:prstGeom prst="rect">
                      <a:avLst/>
                    </a:prstGeom>
                    <a:effectLst>
                      <a:glow rad="63500">
                        <a:schemeClr val="accent3">
                          <a:satMod val="175000"/>
                          <a:alpha val="40000"/>
                        </a:schemeClr>
                      </a:glow>
                    </a:effectLst>
                  </pic:spPr>
                </pic:pic>
              </a:graphicData>
            </a:graphic>
          </wp:inline>
        </w:drawing>
      </w:r>
    </w:p>
    <w:p w14:paraId="46723BFD" w14:textId="1728811D" w:rsidR="008C35F4" w:rsidRDefault="008C35F4" w:rsidP="008C35F4">
      <w:pPr>
        <w:rPr>
          <w:lang w:eastAsia="x-none"/>
        </w:rPr>
      </w:pPr>
    </w:p>
    <w:p w14:paraId="07EDE20C" w14:textId="4CB56D95" w:rsidR="0075713D" w:rsidRDefault="0075713D" w:rsidP="008C35F4">
      <w:pPr>
        <w:rPr>
          <w:lang w:eastAsia="x-none"/>
        </w:rPr>
      </w:pPr>
      <w:r>
        <w:rPr>
          <w:lang w:eastAsia="x-none"/>
        </w:rPr>
        <w:t>You should see the progress bar finish with the message “Profile imported successfully. Close this window to proceed”.</w:t>
      </w:r>
    </w:p>
    <w:p w14:paraId="53C181D4" w14:textId="77777777" w:rsidR="0075713D" w:rsidRDefault="0075713D" w:rsidP="008C35F4">
      <w:pPr>
        <w:rPr>
          <w:lang w:eastAsia="x-none"/>
        </w:rPr>
      </w:pPr>
    </w:p>
    <w:p w14:paraId="2774203E" w14:textId="77777777" w:rsidR="008C35F4" w:rsidRDefault="008C35F4" w:rsidP="008C35F4">
      <w:pPr>
        <w:pStyle w:val="ListParagraph"/>
        <w:numPr>
          <w:ilvl w:val="0"/>
          <w:numId w:val="56"/>
        </w:numPr>
        <w:rPr>
          <w:lang w:eastAsia="x-none"/>
        </w:rPr>
      </w:pPr>
      <w:r>
        <w:rPr>
          <w:lang w:eastAsia="x-none"/>
        </w:rPr>
        <w:t xml:space="preserve">When the import completes, click the </w:t>
      </w:r>
      <w:r w:rsidRPr="001A4F62">
        <w:rPr>
          <w:b/>
          <w:lang w:eastAsia="x-none"/>
        </w:rPr>
        <w:t>Close</w:t>
      </w:r>
      <w:r>
        <w:rPr>
          <w:lang w:eastAsia="x-none"/>
        </w:rPr>
        <w:t xml:space="preserve"> button</w:t>
      </w:r>
    </w:p>
    <w:p w14:paraId="2D05C15E" w14:textId="77777777" w:rsidR="008C35F4" w:rsidRDefault="008C35F4" w:rsidP="008C35F4">
      <w:pPr>
        <w:rPr>
          <w:lang w:eastAsia="x-none"/>
        </w:rPr>
      </w:pPr>
    </w:p>
    <w:p w14:paraId="50D7FAA1" w14:textId="6739DC3F" w:rsidR="008C35F4" w:rsidRDefault="008C35F4" w:rsidP="008C35F4">
      <w:pPr>
        <w:rPr>
          <w:lang w:eastAsia="x-none"/>
        </w:rPr>
      </w:pPr>
      <w:r>
        <w:rPr>
          <w:lang w:eastAsia="x-none"/>
        </w:rPr>
        <w:lastRenderedPageBreak/>
        <w:t>The profile should now show on the Manage &gt; Profiles screen. You can now create a new connector.</w:t>
      </w:r>
    </w:p>
    <w:p w14:paraId="31C3450A" w14:textId="2B3C568B" w:rsidR="0075713D" w:rsidRDefault="0075713D" w:rsidP="008C35F4">
      <w:pPr>
        <w:rPr>
          <w:lang w:eastAsia="x-none"/>
        </w:rPr>
      </w:pPr>
    </w:p>
    <w:p w14:paraId="44D0D808" w14:textId="4666B34C" w:rsidR="0075713D" w:rsidRDefault="0075713D" w:rsidP="008C35F4">
      <w:pPr>
        <w:rPr>
          <w:lang w:eastAsia="x-none"/>
        </w:rPr>
      </w:pPr>
      <w:r w:rsidRPr="0075713D">
        <w:rPr>
          <w:lang w:eastAsia="x-none"/>
        </w:rPr>
        <w:drawing>
          <wp:inline distT="0" distB="0" distL="0" distR="0" wp14:anchorId="6CF955D4" wp14:editId="23970584">
            <wp:extent cx="6188710" cy="1716405"/>
            <wp:effectExtent l="63500" t="63500" r="59690" b="61595"/>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88710" cy="1716405"/>
                    </a:xfrm>
                    <a:prstGeom prst="rect">
                      <a:avLst/>
                    </a:prstGeom>
                    <a:effectLst>
                      <a:glow rad="63500">
                        <a:schemeClr val="accent3">
                          <a:satMod val="175000"/>
                          <a:alpha val="40000"/>
                        </a:schemeClr>
                      </a:glow>
                    </a:effectLst>
                  </pic:spPr>
                </pic:pic>
              </a:graphicData>
            </a:graphic>
          </wp:inline>
        </w:drawing>
      </w:r>
    </w:p>
    <w:p w14:paraId="08B6D745" w14:textId="77777777" w:rsidR="008C35F4" w:rsidRDefault="008C35F4" w:rsidP="008C35F4">
      <w:pPr>
        <w:pStyle w:val="Heading4"/>
      </w:pPr>
      <w:r>
        <w:t>Creating a New Connector for the Adapter</w:t>
      </w:r>
    </w:p>
    <w:p w14:paraId="696D314E" w14:textId="77777777" w:rsidR="008C35F4" w:rsidRDefault="008C35F4" w:rsidP="008C35F4">
      <w:pPr>
        <w:rPr>
          <w:lang w:eastAsia="x-none"/>
        </w:rPr>
      </w:pPr>
      <w:r>
        <w:rPr>
          <w:lang w:eastAsia="x-none"/>
        </w:rPr>
        <w:t>To create the connector:</w:t>
      </w:r>
    </w:p>
    <w:p w14:paraId="1D0962DE" w14:textId="77777777" w:rsidR="008C35F4" w:rsidRDefault="008C35F4" w:rsidP="008C35F4">
      <w:pPr>
        <w:pStyle w:val="ListParagraph"/>
        <w:numPr>
          <w:ilvl w:val="0"/>
          <w:numId w:val="56"/>
        </w:numPr>
        <w:rPr>
          <w:lang w:eastAsia="x-none"/>
        </w:rPr>
      </w:pPr>
      <w:r>
        <w:rPr>
          <w:lang w:eastAsia="x-none"/>
        </w:rPr>
        <w:t xml:space="preserve">Within Enterprise Connectors go to </w:t>
      </w:r>
      <w:r w:rsidRPr="001A4F62">
        <w:rPr>
          <w:b/>
          <w:lang w:eastAsia="x-none"/>
        </w:rPr>
        <w:t>Manage &gt; Connectors</w:t>
      </w:r>
    </w:p>
    <w:p w14:paraId="0C2296D9" w14:textId="77777777" w:rsidR="008C35F4" w:rsidRDefault="008C35F4" w:rsidP="008C35F4">
      <w:pPr>
        <w:pStyle w:val="ListParagraph"/>
        <w:numPr>
          <w:ilvl w:val="0"/>
          <w:numId w:val="56"/>
        </w:numPr>
        <w:rPr>
          <w:lang w:eastAsia="x-none"/>
        </w:rPr>
      </w:pPr>
      <w:r>
        <w:rPr>
          <w:lang w:eastAsia="x-none"/>
        </w:rPr>
        <w:t xml:space="preserve">In the left pane, select </w:t>
      </w:r>
      <w:r w:rsidRPr="001A4F62">
        <w:rPr>
          <w:b/>
          <w:lang w:eastAsia="x-none"/>
        </w:rPr>
        <w:t>Actions &gt; Add</w:t>
      </w:r>
    </w:p>
    <w:p w14:paraId="2601BF27" w14:textId="77777777" w:rsidR="008C35F4" w:rsidRDefault="008C35F4" w:rsidP="008C35F4">
      <w:pPr>
        <w:pStyle w:val="ListParagraph"/>
        <w:numPr>
          <w:ilvl w:val="0"/>
          <w:numId w:val="56"/>
        </w:numPr>
        <w:rPr>
          <w:lang w:eastAsia="x-none"/>
        </w:rPr>
      </w:pPr>
      <w:r>
        <w:rPr>
          <w:lang w:eastAsia="x-none"/>
        </w:rPr>
        <w:t>In the right pane enter the following values:</w:t>
      </w:r>
    </w:p>
    <w:p w14:paraId="2C0EF71D" w14:textId="77777777" w:rsidR="008C35F4" w:rsidRDefault="008C35F4" w:rsidP="008C35F4">
      <w:pPr>
        <w:rPr>
          <w:lang w:eastAsia="x-none"/>
        </w:rPr>
      </w:pPr>
    </w:p>
    <w:p w14:paraId="552AD300" w14:textId="77777777" w:rsidR="008C35F4" w:rsidRDefault="008C35F4" w:rsidP="008C35F4">
      <w:pPr>
        <w:pStyle w:val="ListParagraph"/>
        <w:numPr>
          <w:ilvl w:val="0"/>
          <w:numId w:val="57"/>
        </w:numPr>
        <w:rPr>
          <w:lang w:eastAsia="x-none"/>
        </w:rPr>
      </w:pPr>
      <w:r>
        <w:rPr>
          <w:lang w:eastAsia="x-none"/>
        </w:rPr>
        <w:t>Name – Training AD</w:t>
      </w:r>
    </w:p>
    <w:p w14:paraId="66ED7B11" w14:textId="77777777" w:rsidR="008C35F4" w:rsidRDefault="008C35F4" w:rsidP="008C35F4">
      <w:pPr>
        <w:pStyle w:val="ListParagraph"/>
        <w:numPr>
          <w:ilvl w:val="0"/>
          <w:numId w:val="57"/>
        </w:numPr>
        <w:rPr>
          <w:lang w:eastAsia="x-none"/>
        </w:rPr>
      </w:pPr>
      <w:r>
        <w:rPr>
          <w:lang w:eastAsia="x-none"/>
        </w:rPr>
        <w:t>Description - &lt;whatever&gt;</w:t>
      </w:r>
    </w:p>
    <w:p w14:paraId="3F9733BC" w14:textId="77777777" w:rsidR="008C35F4" w:rsidRDefault="008C35F4" w:rsidP="008C35F4">
      <w:pPr>
        <w:pStyle w:val="ListParagraph"/>
        <w:numPr>
          <w:ilvl w:val="0"/>
          <w:numId w:val="57"/>
        </w:numPr>
        <w:rPr>
          <w:lang w:eastAsia="x-none"/>
        </w:rPr>
      </w:pPr>
      <w:r>
        <w:rPr>
          <w:lang w:eastAsia="x-none"/>
        </w:rPr>
        <w:t>Profile Type – Identity Brokerage</w:t>
      </w:r>
    </w:p>
    <w:p w14:paraId="26A8971A" w14:textId="77777777" w:rsidR="008C35F4" w:rsidRDefault="008C35F4" w:rsidP="008C35F4">
      <w:pPr>
        <w:pStyle w:val="ListParagraph"/>
        <w:numPr>
          <w:ilvl w:val="0"/>
          <w:numId w:val="57"/>
        </w:numPr>
        <w:rPr>
          <w:lang w:eastAsia="x-none"/>
        </w:rPr>
      </w:pPr>
      <w:r>
        <w:rPr>
          <w:lang w:eastAsia="x-none"/>
        </w:rPr>
        <w:t>Profile – Active Directory Profile</w:t>
      </w:r>
    </w:p>
    <w:p w14:paraId="2CB99830" w14:textId="77777777" w:rsidR="008C35F4" w:rsidRDefault="008C35F4" w:rsidP="008C35F4">
      <w:pPr>
        <w:pStyle w:val="ListParagraph"/>
        <w:numPr>
          <w:ilvl w:val="0"/>
          <w:numId w:val="57"/>
        </w:numPr>
        <w:rPr>
          <w:lang w:eastAsia="x-none"/>
        </w:rPr>
      </w:pPr>
      <w:r>
        <w:rPr>
          <w:lang w:eastAsia="x-none"/>
        </w:rPr>
        <w:t>Entity – Account (this will be automatically selected once you select the profile and you can’t change)</w:t>
      </w:r>
    </w:p>
    <w:p w14:paraId="671037CF" w14:textId="77777777" w:rsidR="008C35F4" w:rsidRDefault="008C35F4" w:rsidP="008C35F4">
      <w:pPr>
        <w:pStyle w:val="ListParagraph"/>
        <w:numPr>
          <w:ilvl w:val="0"/>
          <w:numId w:val="57"/>
        </w:numPr>
        <w:rPr>
          <w:lang w:eastAsia="x-none"/>
        </w:rPr>
      </w:pPr>
      <w:r>
        <w:rPr>
          <w:lang w:eastAsia="x-none"/>
        </w:rPr>
        <w:t>Trace ON – Select</w:t>
      </w:r>
    </w:p>
    <w:p w14:paraId="743A0040" w14:textId="77777777" w:rsidR="008C35F4" w:rsidRDefault="008C35F4" w:rsidP="008C35F4">
      <w:pPr>
        <w:pStyle w:val="ListParagraph"/>
        <w:numPr>
          <w:ilvl w:val="0"/>
          <w:numId w:val="57"/>
        </w:numPr>
        <w:rPr>
          <w:lang w:eastAsia="x-none"/>
        </w:rPr>
      </w:pPr>
      <w:r>
        <w:rPr>
          <w:lang w:eastAsia="x-none"/>
        </w:rPr>
        <w:t>Trace Level – Debug</w:t>
      </w:r>
    </w:p>
    <w:p w14:paraId="70288159" w14:textId="77777777" w:rsidR="008C35F4" w:rsidRDefault="008C35F4" w:rsidP="008C35F4">
      <w:pPr>
        <w:pStyle w:val="ListParagraph"/>
        <w:numPr>
          <w:ilvl w:val="0"/>
          <w:numId w:val="57"/>
        </w:numPr>
        <w:rPr>
          <w:lang w:eastAsia="x-none"/>
        </w:rPr>
      </w:pPr>
      <w:r>
        <w:rPr>
          <w:lang w:eastAsia="x-none"/>
        </w:rPr>
        <w:t>History ON - Select</w:t>
      </w:r>
    </w:p>
    <w:p w14:paraId="5CF714F6" w14:textId="77777777" w:rsidR="008C35F4" w:rsidRDefault="008C35F4" w:rsidP="008C35F4">
      <w:pPr>
        <w:rPr>
          <w:lang w:eastAsia="x-none"/>
        </w:rPr>
      </w:pPr>
    </w:p>
    <w:p w14:paraId="0DEC1549" w14:textId="64D67A1F" w:rsidR="008C35F4" w:rsidRDefault="00EE2474" w:rsidP="008C35F4">
      <w:pPr>
        <w:rPr>
          <w:lang w:eastAsia="x-none"/>
        </w:rPr>
      </w:pPr>
      <w:r w:rsidRPr="00EE2474">
        <w:rPr>
          <w:lang w:eastAsia="x-none"/>
        </w:rPr>
        <w:drawing>
          <wp:inline distT="0" distB="0" distL="0" distR="0" wp14:anchorId="1317F166" wp14:editId="2AD6ADE2">
            <wp:extent cx="6188710" cy="3183467"/>
            <wp:effectExtent l="63500" t="63500" r="59690" b="67945"/>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b="9929"/>
                    <a:stretch/>
                  </pic:blipFill>
                  <pic:spPr bwMode="auto">
                    <a:xfrm>
                      <a:off x="0" y="0"/>
                      <a:ext cx="6188710" cy="3183467"/>
                    </a:xfrm>
                    <a:prstGeom prst="rect">
                      <a:avLst/>
                    </a:prstGeom>
                    <a:ln>
                      <a:noFill/>
                    </a:ln>
                    <a:effectLst>
                      <a:glow rad="63500">
                        <a:schemeClr val="accent3">
                          <a:satMod val="175000"/>
                          <a:alpha val="40000"/>
                        </a:schemeClr>
                      </a:glow>
                    </a:effectLst>
                    <a:extLst>
                      <a:ext uri="{53640926-AAD7-44D8-BBD7-CCE9431645EC}">
                        <a14:shadowObscured xmlns:a14="http://schemas.microsoft.com/office/drawing/2010/main"/>
                      </a:ext>
                    </a:extLst>
                  </pic:spPr>
                </pic:pic>
              </a:graphicData>
            </a:graphic>
          </wp:inline>
        </w:drawing>
      </w:r>
    </w:p>
    <w:p w14:paraId="34F944EC" w14:textId="77777777" w:rsidR="008C35F4" w:rsidRDefault="008C35F4" w:rsidP="008C35F4">
      <w:pPr>
        <w:rPr>
          <w:lang w:eastAsia="x-none"/>
        </w:rPr>
      </w:pPr>
    </w:p>
    <w:p w14:paraId="59D5DC70" w14:textId="77777777" w:rsidR="008C35F4" w:rsidRDefault="008C35F4" w:rsidP="008C35F4">
      <w:pPr>
        <w:rPr>
          <w:lang w:eastAsia="x-none"/>
        </w:rPr>
      </w:pPr>
      <w:r>
        <w:rPr>
          <w:lang w:eastAsia="x-none"/>
        </w:rPr>
        <w:t>The tracing and history settings are up to you. Given this is the first time the profile and adapter are being used, it makes sense to turn on tracing and set it to DEBUG level. You would turn it down later.</w:t>
      </w:r>
    </w:p>
    <w:p w14:paraId="7C769232" w14:textId="77777777" w:rsidR="008C35F4" w:rsidRDefault="008C35F4" w:rsidP="008C35F4">
      <w:pPr>
        <w:rPr>
          <w:lang w:eastAsia="x-none"/>
        </w:rPr>
      </w:pPr>
    </w:p>
    <w:p w14:paraId="6BD37C60" w14:textId="776D80C1" w:rsidR="008C35F4" w:rsidRDefault="008C35F4" w:rsidP="008C35F4">
      <w:pPr>
        <w:pStyle w:val="ListParagraph"/>
        <w:numPr>
          <w:ilvl w:val="0"/>
          <w:numId w:val="58"/>
        </w:numPr>
        <w:rPr>
          <w:lang w:eastAsia="x-none"/>
        </w:rPr>
      </w:pPr>
      <w:r>
        <w:rPr>
          <w:lang w:eastAsia="x-none"/>
        </w:rPr>
        <w:t>Click</w:t>
      </w:r>
      <w:r w:rsidR="00EE2474">
        <w:rPr>
          <w:lang w:eastAsia="x-none"/>
        </w:rPr>
        <w:t xml:space="preserve"> the</w:t>
      </w:r>
      <w:r>
        <w:rPr>
          <w:lang w:eastAsia="x-none"/>
        </w:rPr>
        <w:t xml:space="preserve"> </w:t>
      </w:r>
      <w:r w:rsidRPr="001A4F62">
        <w:rPr>
          <w:b/>
          <w:lang w:eastAsia="x-none"/>
        </w:rPr>
        <w:t>Save</w:t>
      </w:r>
      <w:r w:rsidR="00EE2474" w:rsidRPr="00EE2474">
        <w:rPr>
          <w:lang w:eastAsia="x-none"/>
        </w:rPr>
        <w:t xml:space="preserve"> button</w:t>
      </w:r>
    </w:p>
    <w:p w14:paraId="2B576497" w14:textId="77777777" w:rsidR="008C35F4" w:rsidRDefault="008C35F4" w:rsidP="008C35F4">
      <w:pPr>
        <w:pStyle w:val="ListParagraph"/>
        <w:numPr>
          <w:ilvl w:val="0"/>
          <w:numId w:val="58"/>
        </w:numPr>
        <w:rPr>
          <w:lang w:eastAsia="x-none"/>
        </w:rPr>
      </w:pPr>
      <w:r>
        <w:rPr>
          <w:lang w:eastAsia="x-none"/>
        </w:rPr>
        <w:lastRenderedPageBreak/>
        <w:t xml:space="preserve">When the page refreshes, select both the </w:t>
      </w:r>
      <w:r w:rsidRPr="001A4F62">
        <w:rPr>
          <w:b/>
          <w:lang w:eastAsia="x-none"/>
        </w:rPr>
        <w:t>Enable write-to channel</w:t>
      </w:r>
      <w:r>
        <w:rPr>
          <w:lang w:eastAsia="x-none"/>
        </w:rPr>
        <w:t xml:space="preserve"> and </w:t>
      </w:r>
      <w:r w:rsidRPr="001A4F62">
        <w:rPr>
          <w:b/>
          <w:lang w:eastAsia="x-none"/>
        </w:rPr>
        <w:t>Enable read-from channel</w:t>
      </w:r>
      <w:r>
        <w:rPr>
          <w:lang w:eastAsia="x-none"/>
        </w:rPr>
        <w:t xml:space="preserve"> options (do not select </w:t>
      </w:r>
      <w:r w:rsidRPr="00EE2474">
        <w:rPr>
          <w:b/>
          <w:lang w:eastAsia="x-none"/>
        </w:rPr>
        <w:t>Enabled</w:t>
      </w:r>
      <w:r>
        <w:rPr>
          <w:lang w:eastAsia="x-none"/>
        </w:rPr>
        <w:t xml:space="preserve"> yet)</w:t>
      </w:r>
    </w:p>
    <w:p w14:paraId="52BAB61E" w14:textId="38AE80D8" w:rsidR="008C35F4" w:rsidRDefault="008C35F4" w:rsidP="008C35F4">
      <w:pPr>
        <w:pStyle w:val="ListParagraph"/>
        <w:numPr>
          <w:ilvl w:val="0"/>
          <w:numId w:val="58"/>
        </w:numPr>
        <w:rPr>
          <w:lang w:eastAsia="x-none"/>
        </w:rPr>
      </w:pPr>
      <w:r>
        <w:rPr>
          <w:lang w:eastAsia="x-none"/>
        </w:rPr>
        <w:t xml:space="preserve">Click </w:t>
      </w:r>
      <w:r w:rsidRPr="001A4F62">
        <w:rPr>
          <w:b/>
          <w:lang w:eastAsia="x-none"/>
        </w:rPr>
        <w:t>Save</w:t>
      </w:r>
      <w:r>
        <w:rPr>
          <w:lang w:eastAsia="x-none"/>
        </w:rPr>
        <w:t xml:space="preserve"> (this will turn on two more tabs – </w:t>
      </w:r>
      <w:r w:rsidR="00CB2DC0">
        <w:rPr>
          <w:lang w:eastAsia="x-none"/>
        </w:rPr>
        <w:t>“</w:t>
      </w:r>
      <w:r>
        <w:rPr>
          <w:lang w:eastAsia="x-none"/>
        </w:rPr>
        <w:t>Channel-Write To</w:t>
      </w:r>
      <w:r w:rsidR="00CB2DC0">
        <w:rPr>
          <w:lang w:eastAsia="x-none"/>
        </w:rPr>
        <w:t>”</w:t>
      </w:r>
      <w:r>
        <w:rPr>
          <w:lang w:eastAsia="x-none"/>
        </w:rPr>
        <w:t xml:space="preserve"> and </w:t>
      </w:r>
      <w:r w:rsidR="00CB2DC0">
        <w:rPr>
          <w:lang w:eastAsia="x-none"/>
        </w:rPr>
        <w:t>“</w:t>
      </w:r>
      <w:r>
        <w:rPr>
          <w:lang w:eastAsia="x-none"/>
        </w:rPr>
        <w:t>Channel-Read From</w:t>
      </w:r>
      <w:r w:rsidR="00CB2DC0">
        <w:rPr>
          <w:lang w:eastAsia="x-none"/>
        </w:rPr>
        <w:t>”</w:t>
      </w:r>
      <w:r>
        <w:rPr>
          <w:lang w:eastAsia="x-none"/>
        </w:rPr>
        <w:t>)</w:t>
      </w:r>
    </w:p>
    <w:p w14:paraId="5FE97EC1" w14:textId="77777777" w:rsidR="008C35F4" w:rsidRDefault="008C35F4" w:rsidP="008C35F4">
      <w:pPr>
        <w:rPr>
          <w:lang w:eastAsia="x-none"/>
        </w:rPr>
      </w:pPr>
    </w:p>
    <w:p w14:paraId="1BB0947F" w14:textId="15C1ADF0" w:rsidR="008C35F4" w:rsidRDefault="009309B5" w:rsidP="008C35F4">
      <w:pPr>
        <w:rPr>
          <w:lang w:eastAsia="x-none"/>
        </w:rPr>
      </w:pPr>
      <w:r w:rsidRPr="009309B5">
        <w:rPr>
          <w:lang w:eastAsia="x-none"/>
        </w:rPr>
        <w:drawing>
          <wp:inline distT="0" distB="0" distL="0" distR="0" wp14:anchorId="423A9293" wp14:editId="3AF76296">
            <wp:extent cx="6188710" cy="1414780"/>
            <wp:effectExtent l="63500" t="63500" r="59690" b="5842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88710" cy="1414780"/>
                    </a:xfrm>
                    <a:prstGeom prst="rect">
                      <a:avLst/>
                    </a:prstGeom>
                    <a:effectLst>
                      <a:glow rad="63500">
                        <a:schemeClr val="accent3">
                          <a:satMod val="175000"/>
                          <a:alpha val="40000"/>
                        </a:schemeClr>
                      </a:glow>
                    </a:effectLst>
                  </pic:spPr>
                </pic:pic>
              </a:graphicData>
            </a:graphic>
          </wp:inline>
        </w:drawing>
      </w:r>
    </w:p>
    <w:p w14:paraId="603D9291" w14:textId="77777777" w:rsidR="008C35F4" w:rsidRDefault="008C35F4" w:rsidP="008C35F4">
      <w:pPr>
        <w:rPr>
          <w:lang w:eastAsia="x-none"/>
        </w:rPr>
      </w:pPr>
    </w:p>
    <w:p w14:paraId="403FA41B" w14:textId="77777777" w:rsidR="009309B5" w:rsidRDefault="009309B5" w:rsidP="008C35F4">
      <w:pPr>
        <w:rPr>
          <w:lang w:eastAsia="x-none"/>
        </w:rPr>
      </w:pPr>
    </w:p>
    <w:p w14:paraId="352CBAFD" w14:textId="3F8DDC0D" w:rsidR="008C35F4" w:rsidRDefault="008C35F4" w:rsidP="008C35F4">
      <w:pPr>
        <w:rPr>
          <w:lang w:eastAsia="x-none"/>
        </w:rPr>
      </w:pPr>
      <w:r>
        <w:rPr>
          <w:lang w:eastAsia="x-none"/>
        </w:rPr>
        <w:t>Next</w:t>
      </w:r>
      <w:r w:rsidR="004145FA">
        <w:rPr>
          <w:lang w:eastAsia="x-none"/>
        </w:rPr>
        <w:t>,</w:t>
      </w:r>
      <w:r>
        <w:rPr>
          <w:lang w:eastAsia="x-none"/>
        </w:rPr>
        <w:t xml:space="preserve"> we need to configure the connection parameters, called the Driver Configuration:</w:t>
      </w:r>
    </w:p>
    <w:p w14:paraId="100E4E7C" w14:textId="77777777" w:rsidR="008C35F4" w:rsidRDefault="008C35F4" w:rsidP="008C35F4">
      <w:pPr>
        <w:pStyle w:val="ListParagraph"/>
        <w:numPr>
          <w:ilvl w:val="0"/>
          <w:numId w:val="59"/>
        </w:numPr>
        <w:rPr>
          <w:lang w:eastAsia="x-none"/>
        </w:rPr>
      </w:pPr>
      <w:r>
        <w:rPr>
          <w:lang w:eastAsia="x-none"/>
        </w:rPr>
        <w:t xml:space="preserve">Click the </w:t>
      </w:r>
      <w:r w:rsidRPr="001A4F62">
        <w:rPr>
          <w:b/>
          <w:lang w:eastAsia="x-none"/>
        </w:rPr>
        <w:t>Driver Configuration</w:t>
      </w:r>
      <w:r>
        <w:rPr>
          <w:lang w:eastAsia="x-none"/>
        </w:rPr>
        <w:t xml:space="preserve"> tab</w:t>
      </w:r>
    </w:p>
    <w:p w14:paraId="0FE5A4F8" w14:textId="77777777" w:rsidR="008C35F4" w:rsidRDefault="008C35F4" w:rsidP="008C35F4">
      <w:pPr>
        <w:pStyle w:val="ListParagraph"/>
        <w:numPr>
          <w:ilvl w:val="0"/>
          <w:numId w:val="59"/>
        </w:numPr>
        <w:rPr>
          <w:lang w:eastAsia="x-none"/>
        </w:rPr>
      </w:pPr>
      <w:r>
        <w:rPr>
          <w:lang w:eastAsia="x-none"/>
        </w:rPr>
        <w:t xml:space="preserve">Make sure the </w:t>
      </w:r>
      <w:r w:rsidRPr="001A4F62">
        <w:rPr>
          <w:b/>
          <w:lang w:eastAsia="x-none"/>
        </w:rPr>
        <w:t>Training AD</w:t>
      </w:r>
      <w:r>
        <w:rPr>
          <w:lang w:eastAsia="x-none"/>
        </w:rPr>
        <w:t xml:space="preserve"> connector </w:t>
      </w:r>
      <w:r w:rsidRPr="001A4F62">
        <w:rPr>
          <w:u w:val="single"/>
          <w:lang w:eastAsia="x-none"/>
        </w:rPr>
        <w:t>is still selected in the left pane</w:t>
      </w:r>
    </w:p>
    <w:p w14:paraId="77F6813A" w14:textId="77777777" w:rsidR="008C35F4" w:rsidRDefault="008C35F4" w:rsidP="008C35F4">
      <w:pPr>
        <w:pStyle w:val="ListParagraph"/>
        <w:numPr>
          <w:ilvl w:val="0"/>
          <w:numId w:val="59"/>
        </w:numPr>
        <w:rPr>
          <w:lang w:eastAsia="x-none"/>
        </w:rPr>
      </w:pPr>
      <w:r>
        <w:rPr>
          <w:lang w:eastAsia="x-none"/>
        </w:rPr>
        <w:t>In the right pane, you need to specify the following parameters in the Active Directory Service section:</w:t>
      </w:r>
    </w:p>
    <w:p w14:paraId="46C884AF" w14:textId="77777777" w:rsidR="008C35F4" w:rsidRDefault="008C35F4" w:rsidP="008C35F4">
      <w:pPr>
        <w:rPr>
          <w:lang w:eastAsia="x-none"/>
        </w:rPr>
      </w:pPr>
    </w:p>
    <w:p w14:paraId="1596F5BC" w14:textId="1F3F4764" w:rsidR="008C35F4" w:rsidRDefault="008C35F4" w:rsidP="008C35F4">
      <w:pPr>
        <w:pStyle w:val="ListParagraph"/>
        <w:numPr>
          <w:ilvl w:val="0"/>
          <w:numId w:val="57"/>
        </w:numPr>
        <w:rPr>
          <w:lang w:eastAsia="x-none"/>
        </w:rPr>
      </w:pPr>
      <w:r>
        <w:rPr>
          <w:lang w:eastAsia="x-none"/>
        </w:rPr>
        <w:t xml:space="preserve">URL – </w:t>
      </w:r>
      <w:hyperlink r:id="rId20" w:history="1">
        <w:r w:rsidR="00044DD8" w:rsidRPr="001E14C2">
          <w:rPr>
            <w:rStyle w:val="CodeChar"/>
          </w:rPr>
          <w:t>http://win2016.iamlab.ibm.com:45580</w:t>
        </w:r>
      </w:hyperlink>
      <w:r>
        <w:rPr>
          <w:lang w:eastAsia="x-none"/>
        </w:rPr>
        <w:t xml:space="preserve"> (this is the </w:t>
      </w:r>
      <w:r w:rsidR="00044DD8">
        <w:rPr>
          <w:lang w:eastAsia="x-none"/>
        </w:rPr>
        <w:t>hostname</w:t>
      </w:r>
      <w:r>
        <w:rPr>
          <w:lang w:eastAsia="x-none"/>
        </w:rPr>
        <w:t xml:space="preserve"> of the AD server and listening port for the agent)</w:t>
      </w:r>
      <w:r w:rsidR="00CB2DC0">
        <w:rPr>
          <w:lang w:eastAsia="x-none"/>
        </w:rPr>
        <w:t xml:space="preserve"> – note it’s http not https</w:t>
      </w:r>
    </w:p>
    <w:p w14:paraId="5B5DDDB3" w14:textId="77777777" w:rsidR="008C35F4" w:rsidRDefault="008C35F4" w:rsidP="008C35F4">
      <w:pPr>
        <w:pStyle w:val="ListParagraph"/>
        <w:numPr>
          <w:ilvl w:val="0"/>
          <w:numId w:val="57"/>
        </w:numPr>
        <w:rPr>
          <w:lang w:eastAsia="x-none"/>
        </w:rPr>
      </w:pPr>
      <w:r>
        <w:rPr>
          <w:lang w:eastAsia="x-none"/>
        </w:rPr>
        <w:t xml:space="preserve">User ID – </w:t>
      </w:r>
      <w:r w:rsidRPr="001E14C2">
        <w:rPr>
          <w:rStyle w:val="CodeChar"/>
        </w:rPr>
        <w:t>agent</w:t>
      </w:r>
      <w:r>
        <w:rPr>
          <w:lang w:eastAsia="x-none"/>
        </w:rPr>
        <w:t xml:space="preserve"> </w:t>
      </w:r>
    </w:p>
    <w:p w14:paraId="3B0F02E8" w14:textId="77777777" w:rsidR="008C35F4" w:rsidRDefault="008C35F4" w:rsidP="008C35F4">
      <w:pPr>
        <w:pStyle w:val="ListParagraph"/>
        <w:numPr>
          <w:ilvl w:val="0"/>
          <w:numId w:val="57"/>
        </w:numPr>
        <w:rPr>
          <w:lang w:eastAsia="x-none"/>
        </w:rPr>
      </w:pPr>
      <w:r>
        <w:rPr>
          <w:lang w:eastAsia="x-none"/>
        </w:rPr>
        <w:t xml:space="preserve">Password – </w:t>
      </w:r>
      <w:r w:rsidRPr="001E14C2">
        <w:rPr>
          <w:rStyle w:val="CodeChar"/>
        </w:rPr>
        <w:t>agent</w:t>
      </w:r>
    </w:p>
    <w:p w14:paraId="49EF40D1" w14:textId="77777777" w:rsidR="008C35F4" w:rsidRDefault="008C35F4" w:rsidP="008C35F4">
      <w:pPr>
        <w:rPr>
          <w:lang w:eastAsia="x-none"/>
        </w:rPr>
      </w:pPr>
    </w:p>
    <w:p w14:paraId="7A967727" w14:textId="5BAEF11E" w:rsidR="008C35F4" w:rsidRDefault="00044DD8" w:rsidP="008C35F4">
      <w:pPr>
        <w:rPr>
          <w:lang w:eastAsia="x-none"/>
        </w:rPr>
      </w:pPr>
      <w:r w:rsidRPr="00044DD8">
        <w:rPr>
          <w:lang w:eastAsia="x-none"/>
        </w:rPr>
        <w:drawing>
          <wp:inline distT="0" distB="0" distL="0" distR="0" wp14:anchorId="6164E67C" wp14:editId="72A3D972">
            <wp:extent cx="6188710" cy="2103755"/>
            <wp:effectExtent l="63500" t="63500" r="59690" b="67945"/>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88710" cy="2103755"/>
                    </a:xfrm>
                    <a:prstGeom prst="rect">
                      <a:avLst/>
                    </a:prstGeom>
                    <a:effectLst>
                      <a:glow rad="63500">
                        <a:schemeClr val="accent3">
                          <a:satMod val="175000"/>
                          <a:alpha val="40000"/>
                        </a:schemeClr>
                      </a:glow>
                    </a:effectLst>
                  </pic:spPr>
                </pic:pic>
              </a:graphicData>
            </a:graphic>
          </wp:inline>
        </w:drawing>
      </w:r>
    </w:p>
    <w:p w14:paraId="7965FC37" w14:textId="77777777" w:rsidR="008C35F4" w:rsidRDefault="008C35F4" w:rsidP="008C35F4">
      <w:pPr>
        <w:rPr>
          <w:lang w:eastAsia="x-none"/>
        </w:rPr>
      </w:pPr>
    </w:p>
    <w:p w14:paraId="5889BD4B" w14:textId="77777777" w:rsidR="008C35F4" w:rsidRDefault="008C35F4" w:rsidP="008C35F4">
      <w:pPr>
        <w:pStyle w:val="ListParagraph"/>
        <w:numPr>
          <w:ilvl w:val="0"/>
          <w:numId w:val="60"/>
        </w:numPr>
        <w:rPr>
          <w:lang w:eastAsia="x-none"/>
        </w:rPr>
      </w:pPr>
      <w:r>
        <w:rPr>
          <w:lang w:eastAsia="x-none"/>
        </w:rPr>
        <w:t xml:space="preserve">To test the parameters, click the </w:t>
      </w:r>
      <w:r w:rsidRPr="001A4F62">
        <w:rPr>
          <w:b/>
          <w:lang w:eastAsia="x-none"/>
        </w:rPr>
        <w:t>Test Connection</w:t>
      </w:r>
      <w:r>
        <w:rPr>
          <w:lang w:eastAsia="x-none"/>
        </w:rPr>
        <w:t xml:space="preserve"> button</w:t>
      </w:r>
    </w:p>
    <w:p w14:paraId="372FD511" w14:textId="77777777" w:rsidR="008C35F4" w:rsidRDefault="008C35F4" w:rsidP="008C35F4">
      <w:pPr>
        <w:rPr>
          <w:lang w:eastAsia="x-none"/>
        </w:rPr>
      </w:pPr>
    </w:p>
    <w:p w14:paraId="410DB974" w14:textId="77777777" w:rsidR="008C35F4" w:rsidRDefault="008C35F4" w:rsidP="008C35F4">
      <w:pPr>
        <w:rPr>
          <w:lang w:eastAsia="x-none"/>
        </w:rPr>
      </w:pPr>
      <w:r>
        <w:rPr>
          <w:lang w:eastAsia="x-none"/>
        </w:rPr>
        <w:t xml:space="preserve">You should see an Information dialog with “The connection is successful”. If you see an error, check your parameters, that the AD server is running and contactable and check that the agent is running. There are commands in the Virtual Appliance command line interface to ping an IP and connect to an </w:t>
      </w:r>
      <w:proofErr w:type="spellStart"/>
      <w:proofErr w:type="gramStart"/>
      <w:r>
        <w:rPr>
          <w:lang w:eastAsia="x-none"/>
        </w:rPr>
        <w:t>IP:port</w:t>
      </w:r>
      <w:proofErr w:type="spellEnd"/>
      <w:proofErr w:type="gramEnd"/>
      <w:r>
        <w:rPr>
          <w:lang w:eastAsia="x-none"/>
        </w:rPr>
        <w:t>.</w:t>
      </w:r>
    </w:p>
    <w:p w14:paraId="46906D88" w14:textId="77777777" w:rsidR="008C35F4" w:rsidRDefault="008C35F4" w:rsidP="008C35F4">
      <w:pPr>
        <w:rPr>
          <w:lang w:eastAsia="x-none"/>
        </w:rPr>
      </w:pPr>
    </w:p>
    <w:p w14:paraId="2DC6E4CE" w14:textId="77777777" w:rsidR="008C35F4" w:rsidRDefault="008C35F4" w:rsidP="008C35F4">
      <w:pPr>
        <w:pStyle w:val="ListParagraph"/>
        <w:numPr>
          <w:ilvl w:val="0"/>
          <w:numId w:val="60"/>
        </w:numPr>
        <w:rPr>
          <w:lang w:eastAsia="x-none"/>
        </w:rPr>
      </w:pPr>
      <w:r>
        <w:rPr>
          <w:lang w:eastAsia="x-none"/>
        </w:rPr>
        <w:t xml:space="preserve">Close the </w:t>
      </w:r>
      <w:r w:rsidRPr="001A4F62">
        <w:rPr>
          <w:b/>
          <w:lang w:eastAsia="x-none"/>
        </w:rPr>
        <w:t>Information</w:t>
      </w:r>
      <w:r>
        <w:rPr>
          <w:lang w:eastAsia="x-none"/>
        </w:rPr>
        <w:t xml:space="preserve"> dialog</w:t>
      </w:r>
    </w:p>
    <w:p w14:paraId="424489FA" w14:textId="77777777" w:rsidR="008C35F4" w:rsidRDefault="008C35F4" w:rsidP="008C35F4">
      <w:pPr>
        <w:pStyle w:val="ListParagraph"/>
        <w:numPr>
          <w:ilvl w:val="0"/>
          <w:numId w:val="60"/>
        </w:numPr>
        <w:rPr>
          <w:lang w:eastAsia="x-none"/>
        </w:rPr>
      </w:pPr>
      <w:r w:rsidRPr="001A4F62">
        <w:rPr>
          <w:b/>
          <w:lang w:eastAsia="x-none"/>
        </w:rPr>
        <w:t>Save</w:t>
      </w:r>
      <w:r>
        <w:rPr>
          <w:lang w:eastAsia="x-none"/>
        </w:rPr>
        <w:t xml:space="preserve"> the Driver Configuration</w:t>
      </w:r>
    </w:p>
    <w:p w14:paraId="5A6E1F2D" w14:textId="77777777" w:rsidR="008C35F4" w:rsidRDefault="008C35F4" w:rsidP="008C35F4">
      <w:pPr>
        <w:rPr>
          <w:lang w:eastAsia="x-none"/>
        </w:rPr>
      </w:pPr>
    </w:p>
    <w:p w14:paraId="4DAED5A4" w14:textId="027FA3FF" w:rsidR="008C35F4" w:rsidRDefault="00044DD8" w:rsidP="008C35F4">
      <w:pPr>
        <w:rPr>
          <w:lang w:eastAsia="x-none"/>
        </w:rPr>
      </w:pPr>
      <w:r>
        <w:rPr>
          <w:lang w:eastAsia="x-none"/>
        </w:rPr>
        <w:t>A default</w:t>
      </w:r>
      <w:r w:rsidR="008C35F4">
        <w:rPr>
          <w:lang w:eastAsia="x-none"/>
        </w:rPr>
        <w:t xml:space="preserve"> Driver Attributes List is provided with the </w:t>
      </w:r>
      <w:r>
        <w:rPr>
          <w:lang w:eastAsia="x-none"/>
        </w:rPr>
        <w:t xml:space="preserve">imported </w:t>
      </w:r>
      <w:r w:rsidR="008C35F4">
        <w:rPr>
          <w:lang w:eastAsia="x-none"/>
        </w:rPr>
        <w:t>adapter profile. For this lab you don’t need to change anything.</w:t>
      </w:r>
      <w:r>
        <w:rPr>
          <w:lang w:eastAsia="x-none"/>
        </w:rPr>
        <w:t xml:space="preserve"> In a production system you may need to look at the at the attributes and mapping.</w:t>
      </w:r>
    </w:p>
    <w:p w14:paraId="4746DBAE" w14:textId="77777777" w:rsidR="008C35F4" w:rsidRDefault="008C35F4" w:rsidP="008C35F4">
      <w:pPr>
        <w:rPr>
          <w:lang w:eastAsia="x-none"/>
        </w:rPr>
      </w:pPr>
    </w:p>
    <w:p w14:paraId="046679A8" w14:textId="77777777" w:rsidR="008C35F4" w:rsidRDefault="008C35F4" w:rsidP="008C35F4">
      <w:pPr>
        <w:pStyle w:val="ListParagraph"/>
        <w:numPr>
          <w:ilvl w:val="0"/>
          <w:numId w:val="61"/>
        </w:numPr>
        <w:rPr>
          <w:lang w:eastAsia="x-none"/>
        </w:rPr>
      </w:pPr>
      <w:r>
        <w:rPr>
          <w:lang w:eastAsia="x-none"/>
        </w:rPr>
        <w:t xml:space="preserve">Go to the </w:t>
      </w:r>
      <w:r w:rsidRPr="001A4F62">
        <w:rPr>
          <w:b/>
          <w:lang w:eastAsia="x-none"/>
        </w:rPr>
        <w:t>Channel-Write To</w:t>
      </w:r>
      <w:r>
        <w:rPr>
          <w:lang w:eastAsia="x-none"/>
        </w:rPr>
        <w:t xml:space="preserve"> tab</w:t>
      </w:r>
    </w:p>
    <w:p w14:paraId="6A55D488" w14:textId="499B9F04" w:rsidR="008C35F4" w:rsidRDefault="008C35F4" w:rsidP="008C35F4">
      <w:pPr>
        <w:pStyle w:val="ListParagraph"/>
        <w:numPr>
          <w:ilvl w:val="0"/>
          <w:numId w:val="61"/>
        </w:numPr>
        <w:rPr>
          <w:lang w:eastAsia="x-none"/>
        </w:rPr>
      </w:pPr>
      <w:r>
        <w:rPr>
          <w:lang w:eastAsia="x-none"/>
        </w:rPr>
        <w:t xml:space="preserve">Select the </w:t>
      </w:r>
      <w:r w:rsidR="00CB2DC0" w:rsidRPr="00CB2DC0">
        <w:rPr>
          <w:b/>
          <w:lang w:eastAsia="x-none"/>
        </w:rPr>
        <w:t>M</w:t>
      </w:r>
      <w:r w:rsidRPr="00CB2DC0">
        <w:rPr>
          <w:b/>
          <w:lang w:eastAsia="x-none"/>
        </w:rPr>
        <w:t>apping</w:t>
      </w:r>
      <w:r>
        <w:rPr>
          <w:lang w:eastAsia="x-none"/>
        </w:rPr>
        <w:t xml:space="preserve"> icon </w:t>
      </w:r>
      <w:r w:rsidR="00044DD8">
        <w:rPr>
          <w:lang w:eastAsia="x-none"/>
        </w:rPr>
        <w:t xml:space="preserve">(chain link) </w:t>
      </w:r>
      <w:r>
        <w:rPr>
          <w:lang w:eastAsia="x-none"/>
        </w:rPr>
        <w:t>to see the mapping list</w:t>
      </w:r>
    </w:p>
    <w:p w14:paraId="79C74F94" w14:textId="77777777" w:rsidR="008C35F4" w:rsidRDefault="008C35F4" w:rsidP="008C35F4">
      <w:pPr>
        <w:pStyle w:val="ListParagraph"/>
        <w:numPr>
          <w:ilvl w:val="0"/>
          <w:numId w:val="61"/>
        </w:numPr>
        <w:rPr>
          <w:lang w:eastAsia="x-none"/>
        </w:rPr>
      </w:pPr>
      <w:r>
        <w:rPr>
          <w:lang w:eastAsia="x-none"/>
        </w:rPr>
        <w:lastRenderedPageBreak/>
        <w:t>You need to check/set mapping between AD account attributes and IGI generic account attributes. This involves finding the attribute in the list and clicking the Map button to select the mapped attribute. The attributes to be mapped are as follows:</w:t>
      </w:r>
    </w:p>
    <w:p w14:paraId="6E44C95D" w14:textId="77777777" w:rsidR="008C35F4" w:rsidRDefault="008C35F4" w:rsidP="008C35F4">
      <w:pPr>
        <w:rPr>
          <w:lang w:eastAsia="x-none"/>
        </w:rPr>
      </w:pPr>
    </w:p>
    <w:tbl>
      <w:tblPr>
        <w:tblStyle w:val="GridTable4-Accent51"/>
        <w:tblW w:w="0" w:type="auto"/>
        <w:tblLook w:val="0620" w:firstRow="1" w:lastRow="0" w:firstColumn="0" w:lastColumn="0" w:noHBand="1" w:noVBand="1"/>
      </w:tblPr>
      <w:tblGrid>
        <w:gridCol w:w="2689"/>
        <w:gridCol w:w="2551"/>
        <w:gridCol w:w="4496"/>
      </w:tblGrid>
      <w:tr w:rsidR="008C35F4" w:rsidRPr="008C787B" w14:paraId="7E7129D2" w14:textId="77777777" w:rsidTr="00044DD8">
        <w:trPr>
          <w:cnfStyle w:val="100000000000" w:firstRow="1" w:lastRow="0" w:firstColumn="0" w:lastColumn="0" w:oddVBand="0" w:evenVBand="0" w:oddHBand="0" w:evenHBand="0" w:firstRowFirstColumn="0" w:firstRowLastColumn="0" w:lastRowFirstColumn="0" w:lastRowLastColumn="0"/>
        </w:trPr>
        <w:tc>
          <w:tcPr>
            <w:tcW w:w="2689" w:type="dxa"/>
          </w:tcPr>
          <w:p w14:paraId="5FEDE480" w14:textId="77777777" w:rsidR="008C35F4" w:rsidRPr="008C787B" w:rsidRDefault="008C35F4" w:rsidP="008C35F4">
            <w:pPr>
              <w:rPr>
                <w:b w:val="0"/>
                <w:i/>
                <w:lang w:eastAsia="x-none"/>
              </w:rPr>
            </w:pPr>
            <w:r>
              <w:rPr>
                <w:b w:val="0"/>
                <w:i/>
                <w:lang w:eastAsia="x-none"/>
              </w:rPr>
              <w:t>Target</w:t>
            </w:r>
            <w:r w:rsidRPr="008C787B">
              <w:rPr>
                <w:b w:val="0"/>
                <w:i/>
                <w:lang w:eastAsia="x-none"/>
              </w:rPr>
              <w:t xml:space="preserve"> Account Attribute</w:t>
            </w:r>
          </w:p>
        </w:tc>
        <w:tc>
          <w:tcPr>
            <w:tcW w:w="2551" w:type="dxa"/>
          </w:tcPr>
          <w:p w14:paraId="4463FC1C" w14:textId="77777777" w:rsidR="008C35F4" w:rsidRPr="008C787B" w:rsidRDefault="008C35F4" w:rsidP="008C35F4">
            <w:pPr>
              <w:rPr>
                <w:b w:val="0"/>
                <w:i/>
                <w:lang w:eastAsia="x-none"/>
              </w:rPr>
            </w:pPr>
            <w:r w:rsidRPr="008C787B">
              <w:rPr>
                <w:b w:val="0"/>
                <w:i/>
                <w:lang w:eastAsia="x-none"/>
              </w:rPr>
              <w:t xml:space="preserve">Mapped </w:t>
            </w:r>
            <w:r>
              <w:rPr>
                <w:b w:val="0"/>
                <w:i/>
                <w:lang w:eastAsia="x-none"/>
              </w:rPr>
              <w:t xml:space="preserve">(IGI) </w:t>
            </w:r>
            <w:r w:rsidRPr="008C787B">
              <w:rPr>
                <w:b w:val="0"/>
                <w:i/>
                <w:lang w:eastAsia="x-none"/>
              </w:rPr>
              <w:t>Attribute</w:t>
            </w:r>
          </w:p>
        </w:tc>
        <w:tc>
          <w:tcPr>
            <w:tcW w:w="4496" w:type="dxa"/>
          </w:tcPr>
          <w:p w14:paraId="4ACB9071" w14:textId="77777777" w:rsidR="008C35F4" w:rsidRPr="008C787B" w:rsidRDefault="008C35F4" w:rsidP="008C35F4">
            <w:pPr>
              <w:rPr>
                <w:b w:val="0"/>
                <w:i/>
                <w:lang w:eastAsia="x-none"/>
              </w:rPr>
            </w:pPr>
            <w:r w:rsidRPr="008C787B">
              <w:rPr>
                <w:b w:val="0"/>
                <w:i/>
                <w:lang w:eastAsia="x-none"/>
              </w:rPr>
              <w:t>Comments</w:t>
            </w:r>
          </w:p>
        </w:tc>
      </w:tr>
      <w:tr w:rsidR="008C35F4" w14:paraId="242B7E62" w14:textId="77777777" w:rsidTr="00044DD8">
        <w:tc>
          <w:tcPr>
            <w:tcW w:w="2689" w:type="dxa"/>
          </w:tcPr>
          <w:p w14:paraId="565E5745" w14:textId="77777777" w:rsidR="008C35F4" w:rsidRDefault="008C35F4" w:rsidP="008C35F4">
            <w:pPr>
              <w:rPr>
                <w:lang w:eastAsia="x-none"/>
              </w:rPr>
            </w:pPr>
            <w:proofErr w:type="spellStart"/>
            <w:r>
              <w:rPr>
                <w:lang w:eastAsia="x-none"/>
              </w:rPr>
              <w:t>erADDisplayName</w:t>
            </w:r>
            <w:proofErr w:type="spellEnd"/>
          </w:p>
        </w:tc>
        <w:tc>
          <w:tcPr>
            <w:tcW w:w="2551" w:type="dxa"/>
          </w:tcPr>
          <w:p w14:paraId="7C46E72D" w14:textId="77777777" w:rsidR="008C35F4" w:rsidRDefault="008C35F4" w:rsidP="008C35F4">
            <w:pPr>
              <w:rPr>
                <w:lang w:eastAsia="x-none"/>
              </w:rPr>
            </w:pPr>
            <w:r>
              <w:rPr>
                <w:lang w:eastAsia="x-none"/>
              </w:rPr>
              <w:t>DISPLAY_NAME</w:t>
            </w:r>
          </w:p>
        </w:tc>
        <w:tc>
          <w:tcPr>
            <w:tcW w:w="4496" w:type="dxa"/>
          </w:tcPr>
          <w:p w14:paraId="471FA5E1" w14:textId="667EC2A7" w:rsidR="008C35F4" w:rsidRDefault="008C35F4" w:rsidP="008C35F4">
            <w:pPr>
              <w:rPr>
                <w:lang w:eastAsia="x-none"/>
              </w:rPr>
            </w:pPr>
            <w:r>
              <w:rPr>
                <w:lang w:eastAsia="x-none"/>
              </w:rPr>
              <w:t>Default mapping</w:t>
            </w:r>
            <w:r w:rsidR="00044DD8">
              <w:rPr>
                <w:lang w:eastAsia="x-none"/>
              </w:rPr>
              <w:t xml:space="preserve"> – no need to set</w:t>
            </w:r>
          </w:p>
        </w:tc>
      </w:tr>
      <w:tr w:rsidR="00044DD8" w14:paraId="32B458DD" w14:textId="77777777" w:rsidTr="00044DD8">
        <w:tc>
          <w:tcPr>
            <w:tcW w:w="2689" w:type="dxa"/>
          </w:tcPr>
          <w:p w14:paraId="339C40AE" w14:textId="77777777" w:rsidR="00044DD8" w:rsidRDefault="00044DD8" w:rsidP="00044DD8">
            <w:pPr>
              <w:rPr>
                <w:lang w:eastAsia="x-none"/>
              </w:rPr>
            </w:pPr>
            <w:proofErr w:type="spellStart"/>
            <w:r>
              <w:rPr>
                <w:lang w:eastAsia="x-none"/>
              </w:rPr>
              <w:t>erADDistinguishedName</w:t>
            </w:r>
            <w:proofErr w:type="spellEnd"/>
          </w:p>
        </w:tc>
        <w:tc>
          <w:tcPr>
            <w:tcW w:w="2551" w:type="dxa"/>
          </w:tcPr>
          <w:p w14:paraId="0C6A2D34" w14:textId="77777777" w:rsidR="00044DD8" w:rsidRDefault="00044DD8" w:rsidP="00044DD8">
            <w:pPr>
              <w:rPr>
                <w:lang w:eastAsia="x-none"/>
              </w:rPr>
            </w:pPr>
            <w:r>
              <w:rPr>
                <w:lang w:eastAsia="x-none"/>
              </w:rPr>
              <w:t>DN</w:t>
            </w:r>
          </w:p>
        </w:tc>
        <w:tc>
          <w:tcPr>
            <w:tcW w:w="4496" w:type="dxa"/>
          </w:tcPr>
          <w:p w14:paraId="6054DD22" w14:textId="67B7F836" w:rsidR="00044DD8" w:rsidRDefault="00044DD8" w:rsidP="00044DD8">
            <w:pPr>
              <w:rPr>
                <w:lang w:eastAsia="x-none"/>
              </w:rPr>
            </w:pPr>
            <w:r>
              <w:rPr>
                <w:lang w:eastAsia="x-none"/>
              </w:rPr>
              <w:t>Default mapping – no need to set</w:t>
            </w:r>
          </w:p>
        </w:tc>
      </w:tr>
      <w:tr w:rsidR="00044DD8" w14:paraId="60B67ED3" w14:textId="77777777" w:rsidTr="00044DD8">
        <w:tc>
          <w:tcPr>
            <w:tcW w:w="2689" w:type="dxa"/>
          </w:tcPr>
          <w:p w14:paraId="4BC1E542" w14:textId="77777777" w:rsidR="00044DD8" w:rsidRDefault="00044DD8" w:rsidP="00044DD8">
            <w:pPr>
              <w:rPr>
                <w:lang w:eastAsia="x-none"/>
              </w:rPr>
            </w:pPr>
            <w:proofErr w:type="spellStart"/>
            <w:r>
              <w:rPr>
                <w:lang w:eastAsia="x-none"/>
              </w:rPr>
              <w:t>erADExpirationDate</w:t>
            </w:r>
            <w:proofErr w:type="spellEnd"/>
          </w:p>
        </w:tc>
        <w:tc>
          <w:tcPr>
            <w:tcW w:w="2551" w:type="dxa"/>
          </w:tcPr>
          <w:p w14:paraId="6885000C" w14:textId="77777777" w:rsidR="00044DD8" w:rsidRDefault="00044DD8" w:rsidP="00044DD8">
            <w:pPr>
              <w:rPr>
                <w:lang w:eastAsia="x-none"/>
              </w:rPr>
            </w:pPr>
            <w:r>
              <w:rPr>
                <w:lang w:eastAsia="x-none"/>
              </w:rPr>
              <w:t>EXPIRE</w:t>
            </w:r>
          </w:p>
        </w:tc>
        <w:tc>
          <w:tcPr>
            <w:tcW w:w="4496" w:type="dxa"/>
          </w:tcPr>
          <w:p w14:paraId="515FBBDA" w14:textId="6BB6EF39" w:rsidR="00044DD8" w:rsidRDefault="00044DD8" w:rsidP="00044DD8">
            <w:pPr>
              <w:rPr>
                <w:lang w:eastAsia="x-none"/>
              </w:rPr>
            </w:pPr>
            <w:r>
              <w:rPr>
                <w:lang w:eastAsia="x-none"/>
              </w:rPr>
              <w:t>Default mapping – no need to set</w:t>
            </w:r>
          </w:p>
        </w:tc>
      </w:tr>
      <w:tr w:rsidR="00044DD8" w14:paraId="1611CE2F" w14:textId="77777777" w:rsidTr="00044DD8">
        <w:tc>
          <w:tcPr>
            <w:tcW w:w="2689" w:type="dxa"/>
          </w:tcPr>
          <w:p w14:paraId="542C3C51" w14:textId="77777777" w:rsidR="00044DD8" w:rsidRDefault="00044DD8" w:rsidP="00044DD8">
            <w:pPr>
              <w:rPr>
                <w:lang w:eastAsia="x-none"/>
              </w:rPr>
            </w:pPr>
            <w:proofErr w:type="spellStart"/>
            <w:r>
              <w:rPr>
                <w:lang w:eastAsia="x-none"/>
              </w:rPr>
              <w:t>erpassword</w:t>
            </w:r>
            <w:proofErr w:type="spellEnd"/>
          </w:p>
        </w:tc>
        <w:tc>
          <w:tcPr>
            <w:tcW w:w="2551" w:type="dxa"/>
          </w:tcPr>
          <w:p w14:paraId="4012DD32" w14:textId="77777777" w:rsidR="00044DD8" w:rsidRDefault="00044DD8" w:rsidP="00044DD8">
            <w:pPr>
              <w:rPr>
                <w:lang w:eastAsia="x-none"/>
              </w:rPr>
            </w:pPr>
            <w:r>
              <w:rPr>
                <w:lang w:eastAsia="x-none"/>
              </w:rPr>
              <w:t>PASSWORD</w:t>
            </w:r>
          </w:p>
        </w:tc>
        <w:tc>
          <w:tcPr>
            <w:tcW w:w="4496" w:type="dxa"/>
          </w:tcPr>
          <w:p w14:paraId="2EBCA4FA" w14:textId="0B4C0849" w:rsidR="00044DD8" w:rsidRDefault="00044DD8" w:rsidP="00044DD8">
            <w:pPr>
              <w:rPr>
                <w:lang w:eastAsia="x-none"/>
              </w:rPr>
            </w:pPr>
            <w:r>
              <w:rPr>
                <w:lang w:eastAsia="x-none"/>
              </w:rPr>
              <w:t>Default mapping – no need to set</w:t>
            </w:r>
          </w:p>
        </w:tc>
      </w:tr>
      <w:tr w:rsidR="00044DD8" w14:paraId="551398F9" w14:textId="77777777" w:rsidTr="00044DD8">
        <w:tc>
          <w:tcPr>
            <w:tcW w:w="2689" w:type="dxa"/>
          </w:tcPr>
          <w:p w14:paraId="441F9FDD" w14:textId="77777777" w:rsidR="00044DD8" w:rsidRDefault="00044DD8" w:rsidP="00044DD8">
            <w:pPr>
              <w:rPr>
                <w:lang w:eastAsia="x-none"/>
              </w:rPr>
            </w:pPr>
            <w:proofErr w:type="spellStart"/>
            <w:r>
              <w:rPr>
                <w:lang w:eastAsia="x-none"/>
              </w:rPr>
              <w:t>eruid</w:t>
            </w:r>
            <w:proofErr w:type="spellEnd"/>
          </w:p>
        </w:tc>
        <w:tc>
          <w:tcPr>
            <w:tcW w:w="2551" w:type="dxa"/>
          </w:tcPr>
          <w:p w14:paraId="0C44C35F" w14:textId="77777777" w:rsidR="00044DD8" w:rsidRDefault="00044DD8" w:rsidP="00044DD8">
            <w:pPr>
              <w:rPr>
                <w:lang w:eastAsia="x-none"/>
              </w:rPr>
            </w:pPr>
            <w:r>
              <w:rPr>
                <w:lang w:eastAsia="x-none"/>
              </w:rPr>
              <w:t>CODE</w:t>
            </w:r>
          </w:p>
        </w:tc>
        <w:tc>
          <w:tcPr>
            <w:tcW w:w="4496" w:type="dxa"/>
          </w:tcPr>
          <w:p w14:paraId="4507BE12" w14:textId="45596D72" w:rsidR="00044DD8" w:rsidRDefault="00044DD8" w:rsidP="00044DD8">
            <w:pPr>
              <w:rPr>
                <w:lang w:eastAsia="x-none"/>
              </w:rPr>
            </w:pPr>
            <w:r>
              <w:rPr>
                <w:lang w:eastAsia="x-none"/>
              </w:rPr>
              <w:t>Default mapping – no need to set</w:t>
            </w:r>
          </w:p>
        </w:tc>
      </w:tr>
      <w:tr w:rsidR="00044DD8" w14:paraId="5120BF3B" w14:textId="77777777" w:rsidTr="00044DD8">
        <w:tc>
          <w:tcPr>
            <w:tcW w:w="2689" w:type="dxa"/>
          </w:tcPr>
          <w:p w14:paraId="6BE05987" w14:textId="77777777" w:rsidR="00044DD8" w:rsidRDefault="00044DD8" w:rsidP="00044DD8">
            <w:pPr>
              <w:rPr>
                <w:lang w:eastAsia="x-none"/>
              </w:rPr>
            </w:pPr>
            <w:r>
              <w:rPr>
                <w:lang w:eastAsia="x-none"/>
              </w:rPr>
              <w:t>mail</w:t>
            </w:r>
          </w:p>
        </w:tc>
        <w:tc>
          <w:tcPr>
            <w:tcW w:w="2551" w:type="dxa"/>
          </w:tcPr>
          <w:p w14:paraId="18D77E6A" w14:textId="77777777" w:rsidR="00044DD8" w:rsidRDefault="00044DD8" w:rsidP="00044DD8">
            <w:pPr>
              <w:rPr>
                <w:lang w:eastAsia="x-none"/>
              </w:rPr>
            </w:pPr>
            <w:r>
              <w:rPr>
                <w:lang w:eastAsia="x-none"/>
              </w:rPr>
              <w:t>EMAIL</w:t>
            </w:r>
          </w:p>
        </w:tc>
        <w:tc>
          <w:tcPr>
            <w:tcW w:w="4496" w:type="dxa"/>
          </w:tcPr>
          <w:p w14:paraId="1E19716A" w14:textId="42611BA3" w:rsidR="00044DD8" w:rsidRDefault="00044DD8" w:rsidP="00044DD8">
            <w:pPr>
              <w:rPr>
                <w:lang w:eastAsia="x-none"/>
              </w:rPr>
            </w:pPr>
            <w:r>
              <w:rPr>
                <w:lang w:eastAsia="x-none"/>
              </w:rPr>
              <w:t>Default mapping – no need to set</w:t>
            </w:r>
          </w:p>
        </w:tc>
      </w:tr>
      <w:tr w:rsidR="00044DD8" w14:paraId="3DEFAC49" w14:textId="77777777" w:rsidTr="00044DD8">
        <w:tc>
          <w:tcPr>
            <w:tcW w:w="2689" w:type="dxa"/>
          </w:tcPr>
          <w:p w14:paraId="70551E76" w14:textId="77777777" w:rsidR="00044DD8" w:rsidRDefault="00044DD8" w:rsidP="00044DD8">
            <w:pPr>
              <w:rPr>
                <w:lang w:eastAsia="x-none"/>
              </w:rPr>
            </w:pPr>
            <w:proofErr w:type="spellStart"/>
            <w:r>
              <w:rPr>
                <w:lang w:eastAsia="x-none"/>
              </w:rPr>
              <w:t>sn</w:t>
            </w:r>
            <w:proofErr w:type="spellEnd"/>
          </w:p>
        </w:tc>
        <w:tc>
          <w:tcPr>
            <w:tcW w:w="2551" w:type="dxa"/>
          </w:tcPr>
          <w:p w14:paraId="0C7E8184" w14:textId="77777777" w:rsidR="00044DD8" w:rsidRDefault="00044DD8" w:rsidP="00044DD8">
            <w:pPr>
              <w:rPr>
                <w:lang w:eastAsia="x-none"/>
              </w:rPr>
            </w:pPr>
            <w:r>
              <w:rPr>
                <w:lang w:eastAsia="x-none"/>
              </w:rPr>
              <w:t>SURNAME</w:t>
            </w:r>
          </w:p>
        </w:tc>
        <w:tc>
          <w:tcPr>
            <w:tcW w:w="4496" w:type="dxa"/>
          </w:tcPr>
          <w:p w14:paraId="6C3B671D" w14:textId="11CF757F" w:rsidR="00044DD8" w:rsidRDefault="00044DD8" w:rsidP="00044DD8">
            <w:pPr>
              <w:rPr>
                <w:lang w:eastAsia="x-none"/>
              </w:rPr>
            </w:pPr>
            <w:r>
              <w:rPr>
                <w:lang w:eastAsia="x-none"/>
              </w:rPr>
              <w:t>Default mapping – no need to set</w:t>
            </w:r>
          </w:p>
        </w:tc>
      </w:tr>
      <w:tr w:rsidR="00044DD8" w14:paraId="22E574E9" w14:textId="77777777" w:rsidTr="00044DD8">
        <w:tc>
          <w:tcPr>
            <w:tcW w:w="2689" w:type="dxa"/>
          </w:tcPr>
          <w:p w14:paraId="2EB143F6" w14:textId="77777777" w:rsidR="00044DD8" w:rsidRDefault="00044DD8" w:rsidP="00044DD8">
            <w:pPr>
              <w:rPr>
                <w:lang w:eastAsia="x-none"/>
              </w:rPr>
            </w:pPr>
            <w:proofErr w:type="spellStart"/>
            <w:r>
              <w:rPr>
                <w:lang w:eastAsia="x-none"/>
              </w:rPr>
              <w:t>givenName</w:t>
            </w:r>
            <w:proofErr w:type="spellEnd"/>
          </w:p>
        </w:tc>
        <w:tc>
          <w:tcPr>
            <w:tcW w:w="2551" w:type="dxa"/>
          </w:tcPr>
          <w:p w14:paraId="61890D3B" w14:textId="77777777" w:rsidR="00044DD8" w:rsidRDefault="00044DD8" w:rsidP="00044DD8">
            <w:pPr>
              <w:rPr>
                <w:lang w:eastAsia="x-none"/>
              </w:rPr>
            </w:pPr>
            <w:r>
              <w:rPr>
                <w:lang w:eastAsia="x-none"/>
              </w:rPr>
              <w:t>NAME</w:t>
            </w:r>
          </w:p>
        </w:tc>
        <w:tc>
          <w:tcPr>
            <w:tcW w:w="4496" w:type="dxa"/>
          </w:tcPr>
          <w:p w14:paraId="61CD7A9B" w14:textId="77777777" w:rsidR="00044DD8" w:rsidRDefault="00044DD8" w:rsidP="00044DD8">
            <w:pPr>
              <w:rPr>
                <w:lang w:eastAsia="x-none"/>
              </w:rPr>
            </w:pPr>
            <w:r>
              <w:rPr>
                <w:lang w:eastAsia="x-none"/>
              </w:rPr>
              <w:t>First name</w:t>
            </w:r>
          </w:p>
        </w:tc>
      </w:tr>
    </w:tbl>
    <w:p w14:paraId="57C2D800" w14:textId="77777777" w:rsidR="008C35F4" w:rsidRDefault="008C35F4" w:rsidP="008C35F4">
      <w:pPr>
        <w:rPr>
          <w:lang w:eastAsia="x-none"/>
        </w:rPr>
      </w:pPr>
    </w:p>
    <w:p w14:paraId="68E54B2B" w14:textId="03AB8B23" w:rsidR="008C35F4" w:rsidRDefault="008C35F4" w:rsidP="008C35F4">
      <w:pPr>
        <w:pStyle w:val="Note"/>
      </w:pPr>
      <w:r>
        <w:t xml:space="preserve">The list of attributes available for mapping at the account level is very limited due to the IGI account model. All extended attributes are stored in the </w:t>
      </w:r>
      <w:r w:rsidR="0036175A">
        <w:rPr>
          <w:lang w:val="en-US"/>
        </w:rPr>
        <w:t>IGI DB in a separate table to the accounts,</w:t>
      </w:r>
      <w:r>
        <w:t xml:space="preserve"> and there is no account-account mapping</w:t>
      </w:r>
      <w:r w:rsidR="0036175A">
        <w:rPr>
          <w:lang w:val="en-US"/>
        </w:rPr>
        <w:t xml:space="preserve"> for these extended attributes</w:t>
      </w:r>
      <w:r>
        <w:t>. We will look at the person-account mapping in the next section.</w:t>
      </w:r>
    </w:p>
    <w:p w14:paraId="3F81A24A" w14:textId="77777777" w:rsidR="008C35F4" w:rsidRDefault="008C35F4" w:rsidP="008C35F4">
      <w:pPr>
        <w:rPr>
          <w:lang w:eastAsia="x-none"/>
        </w:rPr>
      </w:pPr>
    </w:p>
    <w:p w14:paraId="6B3BB969" w14:textId="77777777" w:rsidR="008C35F4" w:rsidRDefault="008C35F4" w:rsidP="008C35F4">
      <w:pPr>
        <w:rPr>
          <w:lang w:eastAsia="x-none"/>
        </w:rPr>
      </w:pPr>
      <w:r>
        <w:rPr>
          <w:lang w:eastAsia="x-none"/>
        </w:rPr>
        <w:t>There is no Save function for this – if you’ve updated the mapping list, it is automatically saved.</w:t>
      </w:r>
    </w:p>
    <w:p w14:paraId="6D44EAC0" w14:textId="77777777" w:rsidR="008C35F4" w:rsidRDefault="008C35F4" w:rsidP="008C35F4">
      <w:pPr>
        <w:rPr>
          <w:lang w:eastAsia="x-none"/>
        </w:rPr>
      </w:pPr>
    </w:p>
    <w:p w14:paraId="07EEC077" w14:textId="77777777" w:rsidR="008C35F4" w:rsidRDefault="008C35F4" w:rsidP="008C35F4">
      <w:pPr>
        <w:rPr>
          <w:lang w:eastAsia="x-none"/>
        </w:rPr>
      </w:pPr>
      <w:r>
        <w:rPr>
          <w:noProof/>
          <w:lang w:eastAsia="x-none"/>
        </w:rPr>
        <w:drawing>
          <wp:inline distT="0" distB="0" distL="0" distR="0" wp14:anchorId="6873941F" wp14:editId="350654C9">
            <wp:extent cx="6188710" cy="2970530"/>
            <wp:effectExtent l="63500" t="63500" r="59690" b="647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Screen Shot 2018-02-08 at 12.01.45.png"/>
                    <pic:cNvPicPr/>
                  </pic:nvPicPr>
                  <pic:blipFill>
                    <a:blip r:embed="rId22"/>
                    <a:stretch>
                      <a:fillRect/>
                    </a:stretch>
                  </pic:blipFill>
                  <pic:spPr>
                    <a:xfrm>
                      <a:off x="0" y="0"/>
                      <a:ext cx="6188710" cy="2970530"/>
                    </a:xfrm>
                    <a:prstGeom prst="rect">
                      <a:avLst/>
                    </a:prstGeom>
                    <a:effectLst>
                      <a:glow rad="63500">
                        <a:schemeClr val="accent3">
                          <a:satMod val="175000"/>
                          <a:alpha val="40000"/>
                        </a:schemeClr>
                      </a:glow>
                    </a:effectLst>
                  </pic:spPr>
                </pic:pic>
              </a:graphicData>
            </a:graphic>
          </wp:inline>
        </w:drawing>
      </w:r>
    </w:p>
    <w:p w14:paraId="6D5A3A51" w14:textId="77777777" w:rsidR="008C35F4" w:rsidRDefault="008C35F4" w:rsidP="008C35F4">
      <w:pPr>
        <w:rPr>
          <w:lang w:eastAsia="x-none"/>
        </w:rPr>
      </w:pPr>
    </w:p>
    <w:p w14:paraId="397C3242" w14:textId="77777777" w:rsidR="008C35F4" w:rsidRDefault="008C35F4" w:rsidP="008C35F4">
      <w:pPr>
        <w:pStyle w:val="ListParagraph"/>
        <w:numPr>
          <w:ilvl w:val="0"/>
          <w:numId w:val="61"/>
        </w:numPr>
        <w:rPr>
          <w:lang w:eastAsia="x-none"/>
        </w:rPr>
      </w:pPr>
      <w:r>
        <w:rPr>
          <w:lang w:eastAsia="x-none"/>
        </w:rPr>
        <w:t xml:space="preserve">Go to the </w:t>
      </w:r>
      <w:r w:rsidRPr="001A4F62">
        <w:rPr>
          <w:b/>
          <w:lang w:eastAsia="x-none"/>
        </w:rPr>
        <w:t>Channel-Read From</w:t>
      </w:r>
      <w:r>
        <w:rPr>
          <w:lang w:eastAsia="x-none"/>
        </w:rPr>
        <w:t xml:space="preserve"> tab</w:t>
      </w:r>
    </w:p>
    <w:p w14:paraId="6CA0D921" w14:textId="77777777" w:rsidR="008C35F4" w:rsidRDefault="008C35F4" w:rsidP="008C35F4">
      <w:pPr>
        <w:pStyle w:val="ListParagraph"/>
        <w:numPr>
          <w:ilvl w:val="0"/>
          <w:numId w:val="61"/>
        </w:numPr>
        <w:rPr>
          <w:lang w:eastAsia="x-none"/>
        </w:rPr>
      </w:pPr>
      <w:r>
        <w:rPr>
          <w:lang w:eastAsia="x-none"/>
        </w:rPr>
        <w:t>Select the mapping icon to see the mapping list</w:t>
      </w:r>
    </w:p>
    <w:p w14:paraId="71B6A7F1" w14:textId="77777777" w:rsidR="008C35F4" w:rsidRDefault="008C35F4" w:rsidP="008C35F4">
      <w:pPr>
        <w:pStyle w:val="ListParagraph"/>
        <w:numPr>
          <w:ilvl w:val="0"/>
          <w:numId w:val="61"/>
        </w:numPr>
        <w:rPr>
          <w:lang w:eastAsia="x-none"/>
        </w:rPr>
      </w:pPr>
      <w:r>
        <w:rPr>
          <w:lang w:eastAsia="x-none"/>
        </w:rPr>
        <w:t>You need to check/set mapping between IGI generic account and AD Account attributes. This involves finding the attribute in the list and clicking the Map button to select the mapped attribute. The attributes to be mapped are as follows:</w:t>
      </w:r>
    </w:p>
    <w:p w14:paraId="0755CA8E" w14:textId="77777777" w:rsidR="008C35F4" w:rsidRDefault="008C35F4" w:rsidP="008C35F4">
      <w:pPr>
        <w:rPr>
          <w:lang w:eastAsia="x-none"/>
        </w:rPr>
      </w:pPr>
    </w:p>
    <w:tbl>
      <w:tblPr>
        <w:tblStyle w:val="GridTable4-Accent51"/>
        <w:tblW w:w="0" w:type="auto"/>
        <w:tblLook w:val="0620" w:firstRow="1" w:lastRow="0" w:firstColumn="0" w:lastColumn="0" w:noHBand="1" w:noVBand="1"/>
      </w:tblPr>
      <w:tblGrid>
        <w:gridCol w:w="2547"/>
        <w:gridCol w:w="2977"/>
        <w:gridCol w:w="4212"/>
      </w:tblGrid>
      <w:tr w:rsidR="008C35F4" w:rsidRPr="008C787B" w14:paraId="542367C9" w14:textId="77777777" w:rsidTr="0036175A">
        <w:trPr>
          <w:cnfStyle w:val="100000000000" w:firstRow="1" w:lastRow="0" w:firstColumn="0" w:lastColumn="0" w:oddVBand="0" w:evenVBand="0" w:oddHBand="0" w:evenHBand="0" w:firstRowFirstColumn="0" w:firstRowLastColumn="0" w:lastRowFirstColumn="0" w:lastRowLastColumn="0"/>
        </w:trPr>
        <w:tc>
          <w:tcPr>
            <w:tcW w:w="2547" w:type="dxa"/>
          </w:tcPr>
          <w:p w14:paraId="014862C3" w14:textId="77777777" w:rsidR="008C35F4" w:rsidRPr="008C787B" w:rsidRDefault="008C35F4" w:rsidP="008C35F4">
            <w:pPr>
              <w:rPr>
                <w:b w:val="0"/>
                <w:i/>
                <w:lang w:eastAsia="x-none"/>
              </w:rPr>
            </w:pPr>
            <w:r w:rsidRPr="008C787B">
              <w:rPr>
                <w:b w:val="0"/>
                <w:i/>
                <w:lang w:eastAsia="x-none"/>
              </w:rPr>
              <w:t>IGI Account Attribute</w:t>
            </w:r>
          </w:p>
        </w:tc>
        <w:tc>
          <w:tcPr>
            <w:tcW w:w="2977" w:type="dxa"/>
          </w:tcPr>
          <w:p w14:paraId="510176A8" w14:textId="77777777" w:rsidR="008C35F4" w:rsidRPr="008C787B" w:rsidRDefault="008C35F4" w:rsidP="008C35F4">
            <w:pPr>
              <w:rPr>
                <w:b w:val="0"/>
                <w:i/>
                <w:lang w:eastAsia="x-none"/>
              </w:rPr>
            </w:pPr>
            <w:r w:rsidRPr="008C787B">
              <w:rPr>
                <w:b w:val="0"/>
                <w:i/>
                <w:lang w:eastAsia="x-none"/>
              </w:rPr>
              <w:t xml:space="preserve">Mapped </w:t>
            </w:r>
            <w:r>
              <w:rPr>
                <w:b w:val="0"/>
                <w:i/>
                <w:lang w:eastAsia="x-none"/>
              </w:rPr>
              <w:t xml:space="preserve">(Target) </w:t>
            </w:r>
            <w:r w:rsidRPr="008C787B">
              <w:rPr>
                <w:b w:val="0"/>
                <w:i/>
                <w:lang w:eastAsia="x-none"/>
              </w:rPr>
              <w:t>Attribute</w:t>
            </w:r>
          </w:p>
        </w:tc>
        <w:tc>
          <w:tcPr>
            <w:tcW w:w="4212" w:type="dxa"/>
          </w:tcPr>
          <w:p w14:paraId="4031DE21" w14:textId="77777777" w:rsidR="008C35F4" w:rsidRPr="008C787B" w:rsidRDefault="008C35F4" w:rsidP="008C35F4">
            <w:pPr>
              <w:rPr>
                <w:b w:val="0"/>
                <w:i/>
                <w:lang w:eastAsia="x-none"/>
              </w:rPr>
            </w:pPr>
            <w:r w:rsidRPr="008C787B">
              <w:rPr>
                <w:b w:val="0"/>
                <w:i/>
                <w:lang w:eastAsia="x-none"/>
              </w:rPr>
              <w:t>Comments</w:t>
            </w:r>
          </w:p>
        </w:tc>
      </w:tr>
      <w:tr w:rsidR="0036175A" w14:paraId="2062AD34" w14:textId="77777777" w:rsidTr="0036175A">
        <w:tc>
          <w:tcPr>
            <w:tcW w:w="2547" w:type="dxa"/>
          </w:tcPr>
          <w:p w14:paraId="6D517504" w14:textId="77777777" w:rsidR="0036175A" w:rsidRDefault="0036175A" w:rsidP="0036175A">
            <w:pPr>
              <w:rPr>
                <w:lang w:eastAsia="x-none"/>
              </w:rPr>
            </w:pPr>
            <w:r>
              <w:rPr>
                <w:lang w:eastAsia="x-none"/>
              </w:rPr>
              <w:t>CODE*</w:t>
            </w:r>
          </w:p>
        </w:tc>
        <w:tc>
          <w:tcPr>
            <w:tcW w:w="2977" w:type="dxa"/>
          </w:tcPr>
          <w:p w14:paraId="690302FA" w14:textId="77777777" w:rsidR="0036175A" w:rsidRDefault="0036175A" w:rsidP="0036175A">
            <w:pPr>
              <w:rPr>
                <w:lang w:eastAsia="x-none"/>
              </w:rPr>
            </w:pPr>
            <w:proofErr w:type="spellStart"/>
            <w:r>
              <w:rPr>
                <w:lang w:eastAsia="x-none"/>
              </w:rPr>
              <w:t>eruid</w:t>
            </w:r>
            <w:proofErr w:type="spellEnd"/>
          </w:p>
        </w:tc>
        <w:tc>
          <w:tcPr>
            <w:tcW w:w="4212" w:type="dxa"/>
          </w:tcPr>
          <w:p w14:paraId="339619A5" w14:textId="7E8BE035" w:rsidR="0036175A" w:rsidRDefault="0036175A" w:rsidP="0036175A">
            <w:pPr>
              <w:rPr>
                <w:lang w:eastAsia="x-none"/>
              </w:rPr>
            </w:pPr>
            <w:r>
              <w:rPr>
                <w:lang w:eastAsia="x-none"/>
              </w:rPr>
              <w:t>Default mapping – no need to set</w:t>
            </w:r>
          </w:p>
        </w:tc>
      </w:tr>
      <w:tr w:rsidR="0036175A" w14:paraId="06DA34C1" w14:textId="77777777" w:rsidTr="0036175A">
        <w:tc>
          <w:tcPr>
            <w:tcW w:w="2547" w:type="dxa"/>
          </w:tcPr>
          <w:p w14:paraId="049B6AB4" w14:textId="77777777" w:rsidR="0036175A" w:rsidRDefault="0036175A" w:rsidP="0036175A">
            <w:pPr>
              <w:rPr>
                <w:lang w:eastAsia="x-none"/>
              </w:rPr>
            </w:pPr>
            <w:r>
              <w:rPr>
                <w:lang w:eastAsia="x-none"/>
              </w:rPr>
              <w:t>DISPLAY_NAME</w:t>
            </w:r>
          </w:p>
        </w:tc>
        <w:tc>
          <w:tcPr>
            <w:tcW w:w="2977" w:type="dxa"/>
          </w:tcPr>
          <w:p w14:paraId="59592174" w14:textId="77777777" w:rsidR="0036175A" w:rsidRDefault="0036175A" w:rsidP="0036175A">
            <w:pPr>
              <w:rPr>
                <w:lang w:eastAsia="x-none"/>
              </w:rPr>
            </w:pPr>
            <w:proofErr w:type="spellStart"/>
            <w:r>
              <w:rPr>
                <w:lang w:eastAsia="x-none"/>
              </w:rPr>
              <w:t>erADDisplayName</w:t>
            </w:r>
            <w:proofErr w:type="spellEnd"/>
          </w:p>
        </w:tc>
        <w:tc>
          <w:tcPr>
            <w:tcW w:w="4212" w:type="dxa"/>
          </w:tcPr>
          <w:p w14:paraId="4B654378" w14:textId="68DB6A59" w:rsidR="0036175A" w:rsidRDefault="0036175A" w:rsidP="0036175A">
            <w:pPr>
              <w:rPr>
                <w:lang w:eastAsia="x-none"/>
              </w:rPr>
            </w:pPr>
            <w:r>
              <w:rPr>
                <w:lang w:eastAsia="x-none"/>
              </w:rPr>
              <w:t>Default mapping – no need to set</w:t>
            </w:r>
          </w:p>
        </w:tc>
      </w:tr>
      <w:tr w:rsidR="0036175A" w14:paraId="0D70A05B" w14:textId="77777777" w:rsidTr="0036175A">
        <w:tc>
          <w:tcPr>
            <w:tcW w:w="2547" w:type="dxa"/>
          </w:tcPr>
          <w:p w14:paraId="7C2681A3" w14:textId="77777777" w:rsidR="0036175A" w:rsidRDefault="0036175A" w:rsidP="0036175A">
            <w:pPr>
              <w:rPr>
                <w:lang w:eastAsia="x-none"/>
              </w:rPr>
            </w:pPr>
            <w:r>
              <w:rPr>
                <w:lang w:eastAsia="x-none"/>
              </w:rPr>
              <w:t>DN</w:t>
            </w:r>
          </w:p>
        </w:tc>
        <w:tc>
          <w:tcPr>
            <w:tcW w:w="2977" w:type="dxa"/>
          </w:tcPr>
          <w:p w14:paraId="6C484CE3" w14:textId="77777777" w:rsidR="0036175A" w:rsidRDefault="0036175A" w:rsidP="0036175A">
            <w:pPr>
              <w:rPr>
                <w:lang w:eastAsia="x-none"/>
              </w:rPr>
            </w:pPr>
            <w:proofErr w:type="spellStart"/>
            <w:r>
              <w:rPr>
                <w:lang w:eastAsia="x-none"/>
              </w:rPr>
              <w:t>erADDistinguishedName</w:t>
            </w:r>
            <w:proofErr w:type="spellEnd"/>
          </w:p>
        </w:tc>
        <w:tc>
          <w:tcPr>
            <w:tcW w:w="4212" w:type="dxa"/>
          </w:tcPr>
          <w:p w14:paraId="2CBA9847" w14:textId="4BA8B9EC" w:rsidR="0036175A" w:rsidRDefault="0036175A" w:rsidP="0036175A">
            <w:pPr>
              <w:rPr>
                <w:lang w:eastAsia="x-none"/>
              </w:rPr>
            </w:pPr>
            <w:r>
              <w:rPr>
                <w:lang w:eastAsia="x-none"/>
              </w:rPr>
              <w:t>Default mapping – no need to set</w:t>
            </w:r>
          </w:p>
        </w:tc>
      </w:tr>
      <w:tr w:rsidR="0036175A" w14:paraId="4D3DD929" w14:textId="77777777" w:rsidTr="0036175A">
        <w:tc>
          <w:tcPr>
            <w:tcW w:w="2547" w:type="dxa"/>
          </w:tcPr>
          <w:p w14:paraId="34C47E41" w14:textId="77777777" w:rsidR="0036175A" w:rsidRDefault="0036175A" w:rsidP="0036175A">
            <w:pPr>
              <w:rPr>
                <w:lang w:eastAsia="x-none"/>
              </w:rPr>
            </w:pPr>
            <w:r>
              <w:rPr>
                <w:lang w:eastAsia="x-none"/>
              </w:rPr>
              <w:t>EMAIL</w:t>
            </w:r>
          </w:p>
        </w:tc>
        <w:tc>
          <w:tcPr>
            <w:tcW w:w="2977" w:type="dxa"/>
          </w:tcPr>
          <w:p w14:paraId="712C4A1E" w14:textId="77777777" w:rsidR="0036175A" w:rsidRDefault="0036175A" w:rsidP="0036175A">
            <w:pPr>
              <w:rPr>
                <w:lang w:eastAsia="x-none"/>
              </w:rPr>
            </w:pPr>
            <w:r>
              <w:rPr>
                <w:lang w:eastAsia="x-none"/>
              </w:rPr>
              <w:t>mail</w:t>
            </w:r>
          </w:p>
        </w:tc>
        <w:tc>
          <w:tcPr>
            <w:tcW w:w="4212" w:type="dxa"/>
          </w:tcPr>
          <w:p w14:paraId="4B245E2E" w14:textId="7DFE7C08" w:rsidR="0036175A" w:rsidRDefault="0036175A" w:rsidP="0036175A">
            <w:pPr>
              <w:rPr>
                <w:lang w:eastAsia="x-none"/>
              </w:rPr>
            </w:pPr>
            <w:r>
              <w:rPr>
                <w:lang w:eastAsia="x-none"/>
              </w:rPr>
              <w:t>Default mapping – no need to set</w:t>
            </w:r>
          </w:p>
        </w:tc>
      </w:tr>
      <w:tr w:rsidR="0036175A" w14:paraId="3770C0B9" w14:textId="77777777" w:rsidTr="0036175A">
        <w:tc>
          <w:tcPr>
            <w:tcW w:w="2547" w:type="dxa"/>
          </w:tcPr>
          <w:p w14:paraId="58C0DA8D" w14:textId="77777777" w:rsidR="0036175A" w:rsidRDefault="0036175A" w:rsidP="0036175A">
            <w:pPr>
              <w:rPr>
                <w:lang w:eastAsia="x-none"/>
              </w:rPr>
            </w:pPr>
            <w:r>
              <w:rPr>
                <w:lang w:eastAsia="x-none"/>
              </w:rPr>
              <w:t>EXPIRE</w:t>
            </w:r>
          </w:p>
        </w:tc>
        <w:tc>
          <w:tcPr>
            <w:tcW w:w="2977" w:type="dxa"/>
          </w:tcPr>
          <w:p w14:paraId="798D3932" w14:textId="77777777" w:rsidR="0036175A" w:rsidRDefault="0036175A" w:rsidP="0036175A">
            <w:pPr>
              <w:rPr>
                <w:lang w:eastAsia="x-none"/>
              </w:rPr>
            </w:pPr>
            <w:proofErr w:type="spellStart"/>
            <w:r>
              <w:rPr>
                <w:lang w:eastAsia="x-none"/>
              </w:rPr>
              <w:t>erADExpirationDate</w:t>
            </w:r>
            <w:proofErr w:type="spellEnd"/>
          </w:p>
        </w:tc>
        <w:tc>
          <w:tcPr>
            <w:tcW w:w="4212" w:type="dxa"/>
          </w:tcPr>
          <w:p w14:paraId="39D83B89" w14:textId="63E88931" w:rsidR="0036175A" w:rsidRDefault="0036175A" w:rsidP="0036175A">
            <w:pPr>
              <w:rPr>
                <w:lang w:eastAsia="x-none"/>
              </w:rPr>
            </w:pPr>
            <w:r>
              <w:rPr>
                <w:lang w:eastAsia="x-none"/>
              </w:rPr>
              <w:t>Default mapping – no need to set</w:t>
            </w:r>
          </w:p>
        </w:tc>
      </w:tr>
      <w:tr w:rsidR="0036175A" w14:paraId="4BADE7B3" w14:textId="77777777" w:rsidTr="0036175A">
        <w:tc>
          <w:tcPr>
            <w:tcW w:w="2547" w:type="dxa"/>
          </w:tcPr>
          <w:p w14:paraId="7B9E5DC2" w14:textId="77777777" w:rsidR="0036175A" w:rsidRDefault="0036175A" w:rsidP="0036175A">
            <w:pPr>
              <w:rPr>
                <w:lang w:eastAsia="x-none"/>
              </w:rPr>
            </w:pPr>
            <w:r>
              <w:rPr>
                <w:lang w:eastAsia="x-none"/>
              </w:rPr>
              <w:t>LAST_ACCESS_DATE</w:t>
            </w:r>
          </w:p>
        </w:tc>
        <w:tc>
          <w:tcPr>
            <w:tcW w:w="2977" w:type="dxa"/>
          </w:tcPr>
          <w:p w14:paraId="057FD28B" w14:textId="77777777" w:rsidR="0036175A" w:rsidRDefault="0036175A" w:rsidP="0036175A">
            <w:pPr>
              <w:rPr>
                <w:lang w:eastAsia="x-none"/>
              </w:rPr>
            </w:pPr>
            <w:proofErr w:type="spellStart"/>
            <w:r>
              <w:rPr>
                <w:lang w:eastAsia="x-none"/>
              </w:rPr>
              <w:t>erADLastLogin</w:t>
            </w:r>
            <w:proofErr w:type="spellEnd"/>
          </w:p>
        </w:tc>
        <w:tc>
          <w:tcPr>
            <w:tcW w:w="4212" w:type="dxa"/>
          </w:tcPr>
          <w:p w14:paraId="13BCC3BD" w14:textId="2960E5D1" w:rsidR="0036175A" w:rsidRDefault="0036175A" w:rsidP="0036175A">
            <w:pPr>
              <w:rPr>
                <w:lang w:eastAsia="x-none"/>
              </w:rPr>
            </w:pPr>
            <w:r>
              <w:rPr>
                <w:lang w:eastAsia="x-none"/>
              </w:rPr>
              <w:t>Default mapping – no need to set</w:t>
            </w:r>
          </w:p>
        </w:tc>
      </w:tr>
      <w:tr w:rsidR="0036175A" w14:paraId="01B58C4E" w14:textId="77777777" w:rsidTr="0036175A">
        <w:tc>
          <w:tcPr>
            <w:tcW w:w="2547" w:type="dxa"/>
          </w:tcPr>
          <w:p w14:paraId="699EA726" w14:textId="77777777" w:rsidR="0036175A" w:rsidRDefault="0036175A" w:rsidP="0036175A">
            <w:pPr>
              <w:rPr>
                <w:lang w:eastAsia="x-none"/>
              </w:rPr>
            </w:pPr>
            <w:r>
              <w:rPr>
                <w:lang w:eastAsia="x-none"/>
              </w:rPr>
              <w:t>LAST_PWD_CHANGE</w:t>
            </w:r>
          </w:p>
        </w:tc>
        <w:tc>
          <w:tcPr>
            <w:tcW w:w="2977" w:type="dxa"/>
          </w:tcPr>
          <w:p w14:paraId="067F56F1" w14:textId="77777777" w:rsidR="0036175A" w:rsidRDefault="0036175A" w:rsidP="0036175A">
            <w:pPr>
              <w:rPr>
                <w:lang w:eastAsia="x-none"/>
              </w:rPr>
            </w:pPr>
            <w:proofErr w:type="spellStart"/>
            <w:r>
              <w:rPr>
                <w:lang w:eastAsia="x-none"/>
              </w:rPr>
              <w:t>erADPasswordLastChange</w:t>
            </w:r>
            <w:proofErr w:type="spellEnd"/>
          </w:p>
        </w:tc>
        <w:tc>
          <w:tcPr>
            <w:tcW w:w="4212" w:type="dxa"/>
          </w:tcPr>
          <w:p w14:paraId="5E3711DF" w14:textId="56440CFC" w:rsidR="0036175A" w:rsidRDefault="0036175A" w:rsidP="0036175A">
            <w:pPr>
              <w:rPr>
                <w:lang w:eastAsia="x-none"/>
              </w:rPr>
            </w:pPr>
            <w:r>
              <w:rPr>
                <w:lang w:eastAsia="x-none"/>
              </w:rPr>
              <w:t>Default mapping – no need to set</w:t>
            </w:r>
          </w:p>
        </w:tc>
      </w:tr>
      <w:tr w:rsidR="0036175A" w14:paraId="45C0693A" w14:textId="77777777" w:rsidTr="0036175A">
        <w:tc>
          <w:tcPr>
            <w:tcW w:w="2547" w:type="dxa"/>
          </w:tcPr>
          <w:p w14:paraId="2CD43C37" w14:textId="77777777" w:rsidR="0036175A" w:rsidRDefault="0036175A" w:rsidP="0036175A">
            <w:pPr>
              <w:rPr>
                <w:lang w:eastAsia="x-none"/>
              </w:rPr>
            </w:pPr>
            <w:r>
              <w:rPr>
                <w:lang w:eastAsia="x-none"/>
              </w:rPr>
              <w:t>LAST_WRONG_LOGIN</w:t>
            </w:r>
          </w:p>
        </w:tc>
        <w:tc>
          <w:tcPr>
            <w:tcW w:w="2977" w:type="dxa"/>
          </w:tcPr>
          <w:p w14:paraId="6516E671" w14:textId="77777777" w:rsidR="0036175A" w:rsidRDefault="0036175A" w:rsidP="0036175A">
            <w:pPr>
              <w:rPr>
                <w:lang w:eastAsia="x-none"/>
              </w:rPr>
            </w:pPr>
            <w:proofErr w:type="spellStart"/>
            <w:r>
              <w:rPr>
                <w:lang w:eastAsia="x-none"/>
              </w:rPr>
              <w:t>erADLastFailedLogin</w:t>
            </w:r>
            <w:proofErr w:type="spellEnd"/>
          </w:p>
        </w:tc>
        <w:tc>
          <w:tcPr>
            <w:tcW w:w="4212" w:type="dxa"/>
          </w:tcPr>
          <w:p w14:paraId="3A937370" w14:textId="61B40BB0" w:rsidR="0036175A" w:rsidRDefault="0036175A" w:rsidP="0036175A">
            <w:pPr>
              <w:rPr>
                <w:lang w:eastAsia="x-none"/>
              </w:rPr>
            </w:pPr>
            <w:r>
              <w:rPr>
                <w:lang w:eastAsia="x-none"/>
              </w:rPr>
              <w:t>Default mapping – no need to set</w:t>
            </w:r>
          </w:p>
        </w:tc>
      </w:tr>
      <w:tr w:rsidR="0036175A" w14:paraId="7EBC74E6" w14:textId="77777777" w:rsidTr="0036175A">
        <w:tc>
          <w:tcPr>
            <w:tcW w:w="2547" w:type="dxa"/>
          </w:tcPr>
          <w:p w14:paraId="0191B23C" w14:textId="77777777" w:rsidR="0036175A" w:rsidRDefault="0036175A" w:rsidP="0036175A">
            <w:pPr>
              <w:rPr>
                <w:lang w:eastAsia="x-none"/>
              </w:rPr>
            </w:pPr>
            <w:r>
              <w:rPr>
                <w:lang w:eastAsia="x-none"/>
              </w:rPr>
              <w:t>NAME</w:t>
            </w:r>
          </w:p>
        </w:tc>
        <w:tc>
          <w:tcPr>
            <w:tcW w:w="2977" w:type="dxa"/>
          </w:tcPr>
          <w:p w14:paraId="4D6F6B4F" w14:textId="77777777" w:rsidR="0036175A" w:rsidRDefault="0036175A" w:rsidP="0036175A">
            <w:pPr>
              <w:rPr>
                <w:lang w:eastAsia="x-none"/>
              </w:rPr>
            </w:pPr>
            <w:proofErr w:type="spellStart"/>
            <w:r>
              <w:rPr>
                <w:lang w:eastAsia="x-none"/>
              </w:rPr>
              <w:t>givenName</w:t>
            </w:r>
            <w:proofErr w:type="spellEnd"/>
          </w:p>
        </w:tc>
        <w:tc>
          <w:tcPr>
            <w:tcW w:w="4212" w:type="dxa"/>
          </w:tcPr>
          <w:p w14:paraId="4674826D" w14:textId="77777777" w:rsidR="0036175A" w:rsidRDefault="0036175A" w:rsidP="0036175A">
            <w:pPr>
              <w:rPr>
                <w:lang w:eastAsia="x-none"/>
              </w:rPr>
            </w:pPr>
            <w:r>
              <w:rPr>
                <w:lang w:eastAsia="x-none"/>
              </w:rPr>
              <w:t>First name</w:t>
            </w:r>
          </w:p>
        </w:tc>
      </w:tr>
      <w:tr w:rsidR="0036175A" w14:paraId="30F9947C" w14:textId="77777777" w:rsidTr="0036175A">
        <w:tc>
          <w:tcPr>
            <w:tcW w:w="2547" w:type="dxa"/>
          </w:tcPr>
          <w:p w14:paraId="1EDD8B93" w14:textId="77777777" w:rsidR="0036175A" w:rsidRDefault="0036175A" w:rsidP="0036175A">
            <w:pPr>
              <w:rPr>
                <w:lang w:eastAsia="x-none"/>
              </w:rPr>
            </w:pPr>
            <w:r>
              <w:rPr>
                <w:lang w:eastAsia="x-none"/>
              </w:rPr>
              <w:lastRenderedPageBreak/>
              <w:t>PASSWORD</w:t>
            </w:r>
          </w:p>
        </w:tc>
        <w:tc>
          <w:tcPr>
            <w:tcW w:w="2977" w:type="dxa"/>
          </w:tcPr>
          <w:p w14:paraId="34404F29" w14:textId="77777777" w:rsidR="0036175A" w:rsidRDefault="0036175A" w:rsidP="0036175A">
            <w:pPr>
              <w:rPr>
                <w:lang w:eastAsia="x-none"/>
              </w:rPr>
            </w:pPr>
            <w:proofErr w:type="spellStart"/>
            <w:r>
              <w:rPr>
                <w:lang w:eastAsia="x-none"/>
              </w:rPr>
              <w:t>erpassword</w:t>
            </w:r>
            <w:proofErr w:type="spellEnd"/>
          </w:p>
        </w:tc>
        <w:tc>
          <w:tcPr>
            <w:tcW w:w="4212" w:type="dxa"/>
          </w:tcPr>
          <w:p w14:paraId="222999AF" w14:textId="3498CB8C" w:rsidR="0036175A" w:rsidRDefault="0036175A" w:rsidP="0036175A">
            <w:pPr>
              <w:rPr>
                <w:lang w:eastAsia="x-none"/>
              </w:rPr>
            </w:pPr>
            <w:r>
              <w:rPr>
                <w:lang w:eastAsia="x-none"/>
              </w:rPr>
              <w:t>Default mapping – no need to set</w:t>
            </w:r>
          </w:p>
        </w:tc>
      </w:tr>
      <w:tr w:rsidR="0036175A" w14:paraId="5E0C8AF4" w14:textId="77777777" w:rsidTr="0036175A">
        <w:tc>
          <w:tcPr>
            <w:tcW w:w="2547" w:type="dxa"/>
          </w:tcPr>
          <w:p w14:paraId="71C21E94" w14:textId="77777777" w:rsidR="0036175A" w:rsidRDefault="0036175A" w:rsidP="0036175A">
            <w:pPr>
              <w:rPr>
                <w:lang w:eastAsia="x-none"/>
              </w:rPr>
            </w:pPr>
            <w:r>
              <w:rPr>
                <w:lang w:eastAsia="x-none"/>
              </w:rPr>
              <w:t>SURNAME</w:t>
            </w:r>
          </w:p>
        </w:tc>
        <w:tc>
          <w:tcPr>
            <w:tcW w:w="2977" w:type="dxa"/>
          </w:tcPr>
          <w:p w14:paraId="3F1C032F" w14:textId="77777777" w:rsidR="0036175A" w:rsidRDefault="0036175A" w:rsidP="0036175A">
            <w:pPr>
              <w:rPr>
                <w:lang w:eastAsia="x-none"/>
              </w:rPr>
            </w:pPr>
            <w:proofErr w:type="spellStart"/>
            <w:r>
              <w:rPr>
                <w:lang w:eastAsia="x-none"/>
              </w:rPr>
              <w:t>sn</w:t>
            </w:r>
            <w:proofErr w:type="spellEnd"/>
          </w:p>
        </w:tc>
        <w:tc>
          <w:tcPr>
            <w:tcW w:w="4212" w:type="dxa"/>
          </w:tcPr>
          <w:p w14:paraId="30B2FFD0" w14:textId="5DE18344" w:rsidR="0036175A" w:rsidRDefault="0036175A" w:rsidP="0036175A">
            <w:pPr>
              <w:rPr>
                <w:lang w:eastAsia="x-none"/>
              </w:rPr>
            </w:pPr>
            <w:r>
              <w:rPr>
                <w:lang w:eastAsia="x-none"/>
              </w:rPr>
              <w:t>Default mapping – no need to set</w:t>
            </w:r>
          </w:p>
        </w:tc>
      </w:tr>
    </w:tbl>
    <w:p w14:paraId="223B9BEB" w14:textId="77777777" w:rsidR="008C35F4" w:rsidRDefault="008C35F4" w:rsidP="008C35F4">
      <w:pPr>
        <w:rPr>
          <w:lang w:eastAsia="x-none"/>
        </w:rPr>
      </w:pPr>
    </w:p>
    <w:p w14:paraId="63D941B6" w14:textId="2F75AE5B" w:rsidR="008C35F4" w:rsidRDefault="008C35F4" w:rsidP="008C35F4">
      <w:pPr>
        <w:rPr>
          <w:lang w:eastAsia="x-none"/>
        </w:rPr>
      </w:pPr>
      <w:r>
        <w:rPr>
          <w:lang w:eastAsia="x-none"/>
        </w:rPr>
        <w:t>As above, there is a limited set to map and most of them are mapped out-of-the-box.</w:t>
      </w:r>
    </w:p>
    <w:p w14:paraId="50AEAD0D" w14:textId="5831BD50" w:rsidR="0036175A" w:rsidRDefault="0036175A" w:rsidP="008C35F4">
      <w:pPr>
        <w:rPr>
          <w:lang w:eastAsia="x-none"/>
        </w:rPr>
      </w:pPr>
    </w:p>
    <w:p w14:paraId="07388DFE" w14:textId="20792090" w:rsidR="0036175A" w:rsidRDefault="0036175A" w:rsidP="0036175A">
      <w:pPr>
        <w:pStyle w:val="Note"/>
      </w:pPr>
      <w:r>
        <w:t>If you’re having problems working with the attribute list, particularly getting the scroll bar to behave in Firefox with the limited space, you can use the Filter function to search for a specific attribute. Once you’ve found the attribute, turn the filter function off to see the attributes. This is an issue with the default lab system resolution – you may be able to resize windows to make things easier.</w:t>
      </w:r>
    </w:p>
    <w:p w14:paraId="20BADDED" w14:textId="77777777" w:rsidR="008C35F4" w:rsidRDefault="008C35F4" w:rsidP="008C35F4">
      <w:pPr>
        <w:rPr>
          <w:lang w:eastAsia="x-none"/>
        </w:rPr>
      </w:pPr>
    </w:p>
    <w:p w14:paraId="3BE09BC6" w14:textId="77777777" w:rsidR="008C35F4" w:rsidRDefault="008C35F4" w:rsidP="008C35F4">
      <w:pPr>
        <w:rPr>
          <w:lang w:eastAsia="x-none"/>
        </w:rPr>
      </w:pPr>
      <w:r>
        <w:rPr>
          <w:noProof/>
          <w:lang w:eastAsia="x-none"/>
        </w:rPr>
        <w:drawing>
          <wp:inline distT="0" distB="0" distL="0" distR="0" wp14:anchorId="4EEF6F98" wp14:editId="52990C7C">
            <wp:extent cx="6188710" cy="2090420"/>
            <wp:effectExtent l="63500" t="63500" r="59690" b="685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Screen Shot 2018-02-08 at 12.04.37.png"/>
                    <pic:cNvPicPr/>
                  </pic:nvPicPr>
                  <pic:blipFill>
                    <a:blip r:embed="rId23"/>
                    <a:stretch>
                      <a:fillRect/>
                    </a:stretch>
                  </pic:blipFill>
                  <pic:spPr>
                    <a:xfrm>
                      <a:off x="0" y="0"/>
                      <a:ext cx="6188710" cy="2090420"/>
                    </a:xfrm>
                    <a:prstGeom prst="rect">
                      <a:avLst/>
                    </a:prstGeom>
                    <a:effectLst>
                      <a:glow rad="63500">
                        <a:schemeClr val="accent3">
                          <a:satMod val="175000"/>
                          <a:alpha val="40000"/>
                        </a:schemeClr>
                      </a:glow>
                    </a:effectLst>
                  </pic:spPr>
                </pic:pic>
              </a:graphicData>
            </a:graphic>
          </wp:inline>
        </w:drawing>
      </w:r>
    </w:p>
    <w:p w14:paraId="32C4CA21" w14:textId="77777777" w:rsidR="008C35F4" w:rsidRDefault="008C35F4" w:rsidP="008C35F4">
      <w:pPr>
        <w:rPr>
          <w:lang w:eastAsia="x-none"/>
        </w:rPr>
      </w:pPr>
    </w:p>
    <w:p w14:paraId="428B2D9A" w14:textId="77777777" w:rsidR="008C35F4" w:rsidRDefault="008C35F4" w:rsidP="008C35F4">
      <w:pPr>
        <w:pStyle w:val="ListParagraph"/>
        <w:numPr>
          <w:ilvl w:val="0"/>
          <w:numId w:val="62"/>
        </w:numPr>
        <w:rPr>
          <w:lang w:eastAsia="x-none"/>
        </w:rPr>
      </w:pPr>
      <w:r>
        <w:rPr>
          <w:lang w:eastAsia="x-none"/>
        </w:rPr>
        <w:t xml:space="preserve">Go back to the </w:t>
      </w:r>
      <w:r w:rsidRPr="001A4F62">
        <w:rPr>
          <w:b/>
          <w:lang w:eastAsia="x-none"/>
        </w:rPr>
        <w:t>Connector Details</w:t>
      </w:r>
      <w:r>
        <w:rPr>
          <w:lang w:eastAsia="x-none"/>
        </w:rPr>
        <w:t xml:space="preserve"> tab and select the </w:t>
      </w:r>
      <w:r w:rsidRPr="00CB2DC0">
        <w:rPr>
          <w:b/>
          <w:lang w:eastAsia="x-none"/>
        </w:rPr>
        <w:t>Enabled</w:t>
      </w:r>
      <w:r>
        <w:rPr>
          <w:lang w:eastAsia="x-none"/>
        </w:rPr>
        <w:t xml:space="preserve"> checkbox.</w:t>
      </w:r>
    </w:p>
    <w:p w14:paraId="70615013" w14:textId="77777777" w:rsidR="008C35F4" w:rsidRDefault="008C35F4" w:rsidP="008C35F4">
      <w:pPr>
        <w:pStyle w:val="ListParagraph"/>
        <w:numPr>
          <w:ilvl w:val="0"/>
          <w:numId w:val="62"/>
        </w:numPr>
        <w:rPr>
          <w:lang w:eastAsia="x-none"/>
        </w:rPr>
      </w:pPr>
      <w:r>
        <w:rPr>
          <w:lang w:eastAsia="x-none"/>
        </w:rPr>
        <w:t xml:space="preserve">Click </w:t>
      </w:r>
      <w:r w:rsidRPr="001A4F62">
        <w:rPr>
          <w:b/>
          <w:lang w:eastAsia="x-none"/>
        </w:rPr>
        <w:t>Save</w:t>
      </w:r>
    </w:p>
    <w:p w14:paraId="6049CEA7" w14:textId="77777777" w:rsidR="008C35F4" w:rsidRDefault="008C35F4" w:rsidP="008C35F4">
      <w:pPr>
        <w:rPr>
          <w:lang w:eastAsia="x-none"/>
        </w:rPr>
      </w:pPr>
    </w:p>
    <w:p w14:paraId="0A89D049" w14:textId="4540859C" w:rsidR="008C35F4" w:rsidRDefault="0036175A" w:rsidP="008C35F4">
      <w:pPr>
        <w:rPr>
          <w:lang w:eastAsia="x-none"/>
        </w:rPr>
      </w:pPr>
      <w:r w:rsidRPr="0036175A">
        <w:rPr>
          <w:lang w:eastAsia="x-none"/>
        </w:rPr>
        <w:drawing>
          <wp:inline distT="0" distB="0" distL="0" distR="0" wp14:anchorId="57529DB8" wp14:editId="77FE7D92">
            <wp:extent cx="6188710" cy="1659890"/>
            <wp:effectExtent l="63500" t="63500" r="59690" b="6731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88710" cy="1659890"/>
                    </a:xfrm>
                    <a:prstGeom prst="rect">
                      <a:avLst/>
                    </a:prstGeom>
                    <a:effectLst>
                      <a:glow rad="63500">
                        <a:schemeClr val="accent3">
                          <a:satMod val="175000"/>
                          <a:alpha val="40000"/>
                        </a:schemeClr>
                      </a:glow>
                    </a:effectLst>
                  </pic:spPr>
                </pic:pic>
              </a:graphicData>
            </a:graphic>
          </wp:inline>
        </w:drawing>
      </w:r>
    </w:p>
    <w:p w14:paraId="64083E69" w14:textId="77777777" w:rsidR="008C35F4" w:rsidRDefault="008C35F4" w:rsidP="008C35F4">
      <w:pPr>
        <w:rPr>
          <w:lang w:eastAsia="x-none"/>
        </w:rPr>
      </w:pPr>
    </w:p>
    <w:p w14:paraId="2B4F1D55" w14:textId="77777777" w:rsidR="008C35F4" w:rsidRDefault="008C35F4" w:rsidP="008C35F4">
      <w:pPr>
        <w:rPr>
          <w:lang w:eastAsia="x-none"/>
        </w:rPr>
      </w:pPr>
      <w:r>
        <w:rPr>
          <w:lang w:eastAsia="x-none"/>
        </w:rPr>
        <w:t xml:space="preserve">It shows as enabled (blue icon to the left of the connector name, and it is using both Write </w:t>
      </w:r>
      <w:proofErr w:type="gramStart"/>
      <w:r>
        <w:rPr>
          <w:lang w:eastAsia="x-none"/>
        </w:rPr>
        <w:t>To</w:t>
      </w:r>
      <w:proofErr w:type="gramEnd"/>
      <w:r>
        <w:rPr>
          <w:lang w:eastAsia="x-none"/>
        </w:rPr>
        <w:t xml:space="preserve"> and Read From channels.</w:t>
      </w:r>
    </w:p>
    <w:p w14:paraId="152521E5" w14:textId="77777777" w:rsidR="008C35F4" w:rsidRDefault="008C35F4" w:rsidP="008C35F4">
      <w:pPr>
        <w:rPr>
          <w:lang w:eastAsia="x-none"/>
        </w:rPr>
      </w:pPr>
    </w:p>
    <w:p w14:paraId="4C9203C4" w14:textId="77777777" w:rsidR="008C35F4" w:rsidRDefault="008C35F4" w:rsidP="008C35F4">
      <w:pPr>
        <w:rPr>
          <w:lang w:eastAsia="x-none"/>
        </w:rPr>
      </w:pPr>
      <w:r>
        <w:rPr>
          <w:lang w:eastAsia="x-none"/>
        </w:rPr>
        <w:t>We are now ready to configure the adapter for operation and run a recon.</w:t>
      </w:r>
    </w:p>
    <w:p w14:paraId="18A74B2D" w14:textId="77777777" w:rsidR="008C35F4" w:rsidRDefault="008C35F4" w:rsidP="008C35F4">
      <w:pPr>
        <w:pStyle w:val="Heading4"/>
      </w:pPr>
      <w:r>
        <w:t>Configuring and Running an Initial Recon</w:t>
      </w:r>
    </w:p>
    <w:p w14:paraId="64FBB012" w14:textId="77777777" w:rsidR="008C35F4" w:rsidRDefault="008C35F4" w:rsidP="008C35F4">
      <w:pPr>
        <w:rPr>
          <w:lang w:eastAsia="x-none"/>
        </w:rPr>
      </w:pPr>
      <w:r>
        <w:rPr>
          <w:lang w:eastAsia="x-none"/>
        </w:rPr>
        <w:t xml:space="preserve">Reconciliation for Identity Brokerage adapters is a two-step process; </w:t>
      </w:r>
    </w:p>
    <w:p w14:paraId="269EA19F" w14:textId="77777777" w:rsidR="008C35F4" w:rsidRDefault="008C35F4" w:rsidP="008C35F4">
      <w:pPr>
        <w:pStyle w:val="ListParagraph"/>
        <w:numPr>
          <w:ilvl w:val="0"/>
          <w:numId w:val="64"/>
        </w:numPr>
        <w:rPr>
          <w:lang w:eastAsia="x-none"/>
        </w:rPr>
      </w:pPr>
      <w:r>
        <w:rPr>
          <w:lang w:eastAsia="x-none"/>
        </w:rPr>
        <w:t>The IB will tell the adapter/agent to run a recon, it will run the recon, compare the results with what’s in the IB cache (LDAP) and write the changes into a delta table. This is called the “Change Log Sync”.</w:t>
      </w:r>
    </w:p>
    <w:p w14:paraId="2EAB06A3" w14:textId="77777777" w:rsidR="008C35F4" w:rsidRDefault="008C35F4" w:rsidP="008C35F4">
      <w:pPr>
        <w:pStyle w:val="ListParagraph"/>
        <w:numPr>
          <w:ilvl w:val="0"/>
          <w:numId w:val="64"/>
        </w:numPr>
        <w:rPr>
          <w:lang w:eastAsia="x-none"/>
        </w:rPr>
      </w:pPr>
      <w:r>
        <w:rPr>
          <w:lang w:eastAsia="x-none"/>
        </w:rPr>
        <w:t>The connector will periodically scan the delta table and process any entries there.</w:t>
      </w:r>
    </w:p>
    <w:p w14:paraId="722A65B1" w14:textId="77777777" w:rsidR="008C35F4" w:rsidRDefault="008C35F4" w:rsidP="008C35F4">
      <w:pPr>
        <w:rPr>
          <w:lang w:eastAsia="x-none"/>
        </w:rPr>
      </w:pPr>
    </w:p>
    <w:p w14:paraId="5F8C2645" w14:textId="39D8513C" w:rsidR="008C35F4" w:rsidRDefault="008C35F4" w:rsidP="008C35F4">
      <w:pPr>
        <w:rPr>
          <w:lang w:eastAsia="x-none"/>
        </w:rPr>
      </w:pPr>
      <w:r>
        <w:rPr>
          <w:lang w:eastAsia="x-none"/>
        </w:rPr>
        <w:t>In the Enterprise Connectors module, you need to configure two schedules; the one for the change log synch, and the one for the connector Read From processing.</w:t>
      </w:r>
      <w:r w:rsidR="00CB2DC0">
        <w:rPr>
          <w:lang w:eastAsia="x-none"/>
        </w:rPr>
        <w:t xml:space="preserve"> You can do them in either order.</w:t>
      </w:r>
    </w:p>
    <w:p w14:paraId="1EA4FF5B" w14:textId="022D714C" w:rsidR="008C35F4" w:rsidRDefault="008C35F4" w:rsidP="008C35F4">
      <w:pPr>
        <w:rPr>
          <w:lang w:eastAsia="x-none"/>
        </w:rPr>
      </w:pPr>
    </w:p>
    <w:p w14:paraId="24602835" w14:textId="17F34A8E" w:rsidR="001E14C2" w:rsidRDefault="001E14C2" w:rsidP="008C35F4">
      <w:pPr>
        <w:rPr>
          <w:lang w:eastAsia="x-none"/>
        </w:rPr>
      </w:pPr>
    </w:p>
    <w:p w14:paraId="6B7FF722" w14:textId="2738D37B" w:rsidR="001E14C2" w:rsidRDefault="001E14C2" w:rsidP="008C35F4">
      <w:pPr>
        <w:rPr>
          <w:lang w:eastAsia="x-none"/>
        </w:rPr>
      </w:pPr>
    </w:p>
    <w:p w14:paraId="4A15E089" w14:textId="77777777" w:rsidR="001E14C2" w:rsidRDefault="001E14C2" w:rsidP="008C35F4">
      <w:pPr>
        <w:rPr>
          <w:lang w:eastAsia="x-none"/>
        </w:rPr>
      </w:pPr>
    </w:p>
    <w:p w14:paraId="3AE51B2E" w14:textId="77777777" w:rsidR="008C35F4" w:rsidRDefault="008C35F4" w:rsidP="008C35F4">
      <w:pPr>
        <w:rPr>
          <w:lang w:eastAsia="x-none"/>
        </w:rPr>
      </w:pPr>
      <w:r>
        <w:rPr>
          <w:lang w:eastAsia="x-none"/>
        </w:rPr>
        <w:lastRenderedPageBreak/>
        <w:t>To configure the Change Log Sync schedule</w:t>
      </w:r>
    </w:p>
    <w:p w14:paraId="02507461" w14:textId="77777777" w:rsidR="008C35F4" w:rsidRDefault="008C35F4" w:rsidP="008C35F4">
      <w:pPr>
        <w:pStyle w:val="ListParagraph"/>
        <w:numPr>
          <w:ilvl w:val="0"/>
          <w:numId w:val="63"/>
        </w:numPr>
        <w:rPr>
          <w:lang w:eastAsia="x-none"/>
        </w:rPr>
      </w:pPr>
      <w:r>
        <w:rPr>
          <w:lang w:eastAsia="x-none"/>
        </w:rPr>
        <w:t xml:space="preserve">Still in the </w:t>
      </w:r>
      <w:r w:rsidRPr="0036175A">
        <w:rPr>
          <w:b/>
          <w:lang w:eastAsia="x-none"/>
        </w:rPr>
        <w:t>Enterprise Connectors</w:t>
      </w:r>
      <w:r>
        <w:rPr>
          <w:lang w:eastAsia="x-none"/>
        </w:rPr>
        <w:t xml:space="preserve"> module, go to </w:t>
      </w:r>
      <w:r w:rsidRPr="001A4F62">
        <w:rPr>
          <w:b/>
          <w:lang w:eastAsia="x-none"/>
        </w:rPr>
        <w:t>Monitor &gt; Change Log Sync Status</w:t>
      </w:r>
    </w:p>
    <w:p w14:paraId="638D5759" w14:textId="77777777" w:rsidR="008C35F4" w:rsidRDefault="008C35F4" w:rsidP="008C35F4">
      <w:pPr>
        <w:pStyle w:val="ListParagraph"/>
        <w:numPr>
          <w:ilvl w:val="0"/>
          <w:numId w:val="63"/>
        </w:numPr>
        <w:rPr>
          <w:lang w:eastAsia="x-none"/>
        </w:rPr>
      </w:pPr>
      <w:r>
        <w:rPr>
          <w:lang w:eastAsia="x-none"/>
        </w:rPr>
        <w:t xml:space="preserve">Select the </w:t>
      </w:r>
      <w:r w:rsidRPr="001A4F62">
        <w:rPr>
          <w:b/>
          <w:lang w:eastAsia="x-none"/>
        </w:rPr>
        <w:t>Training AD</w:t>
      </w:r>
      <w:r>
        <w:rPr>
          <w:lang w:eastAsia="x-none"/>
        </w:rPr>
        <w:t xml:space="preserve"> connector (note that it is in a Stopped Status)</w:t>
      </w:r>
    </w:p>
    <w:p w14:paraId="405CCE52" w14:textId="77777777" w:rsidR="008C35F4" w:rsidRDefault="008C35F4" w:rsidP="008C35F4">
      <w:pPr>
        <w:pStyle w:val="ListParagraph"/>
        <w:numPr>
          <w:ilvl w:val="0"/>
          <w:numId w:val="63"/>
        </w:numPr>
        <w:rPr>
          <w:lang w:eastAsia="x-none"/>
        </w:rPr>
      </w:pPr>
      <w:r>
        <w:rPr>
          <w:lang w:eastAsia="x-none"/>
        </w:rPr>
        <w:t xml:space="preserve">Set the </w:t>
      </w:r>
      <w:r w:rsidRPr="001A4F62">
        <w:rPr>
          <w:b/>
          <w:lang w:eastAsia="x-none"/>
        </w:rPr>
        <w:t>Schedule Frequency</w:t>
      </w:r>
      <w:r>
        <w:rPr>
          <w:lang w:eastAsia="x-none"/>
        </w:rPr>
        <w:t xml:space="preserve"> (in Schedule Details in the right pane) to </w:t>
      </w:r>
      <w:r w:rsidRPr="001A4F62">
        <w:rPr>
          <w:rStyle w:val="CodeChar"/>
        </w:rPr>
        <w:t>5 Minutes</w:t>
      </w:r>
      <w:r>
        <w:rPr>
          <w:lang w:eastAsia="x-none"/>
        </w:rPr>
        <w:t xml:space="preserve"> (or similar)</w:t>
      </w:r>
    </w:p>
    <w:p w14:paraId="4363FA3A" w14:textId="77777777" w:rsidR="008C35F4" w:rsidRDefault="008C35F4" w:rsidP="008C35F4">
      <w:pPr>
        <w:pStyle w:val="ListParagraph"/>
        <w:numPr>
          <w:ilvl w:val="0"/>
          <w:numId w:val="63"/>
        </w:numPr>
        <w:rPr>
          <w:lang w:eastAsia="x-none"/>
        </w:rPr>
      </w:pPr>
      <w:r>
        <w:rPr>
          <w:lang w:eastAsia="x-none"/>
        </w:rPr>
        <w:t xml:space="preserve">Select the </w:t>
      </w:r>
      <w:r w:rsidRPr="001A4F62">
        <w:rPr>
          <w:b/>
          <w:lang w:eastAsia="x-none"/>
        </w:rPr>
        <w:t>Effective Immediately</w:t>
      </w:r>
      <w:r>
        <w:rPr>
          <w:lang w:eastAsia="x-none"/>
        </w:rPr>
        <w:t xml:space="preserve"> checkbox</w:t>
      </w:r>
    </w:p>
    <w:p w14:paraId="6D836620" w14:textId="28DF7D34" w:rsidR="008C35F4" w:rsidRDefault="008C35F4" w:rsidP="008C35F4">
      <w:pPr>
        <w:pStyle w:val="ListParagraph"/>
        <w:numPr>
          <w:ilvl w:val="0"/>
          <w:numId w:val="63"/>
        </w:numPr>
        <w:rPr>
          <w:lang w:eastAsia="x-none"/>
        </w:rPr>
      </w:pPr>
      <w:r>
        <w:rPr>
          <w:lang w:eastAsia="x-none"/>
        </w:rPr>
        <w:t xml:space="preserve">Click </w:t>
      </w:r>
      <w:r w:rsidRPr="001A4F62">
        <w:rPr>
          <w:b/>
          <w:lang w:eastAsia="x-none"/>
        </w:rPr>
        <w:t>Save</w:t>
      </w:r>
      <w:r w:rsidR="001E5CB5">
        <w:rPr>
          <w:b/>
          <w:lang w:eastAsia="x-none"/>
        </w:rPr>
        <w:t xml:space="preserve"> </w:t>
      </w:r>
      <w:r w:rsidR="001E5CB5" w:rsidRPr="001E5CB5">
        <w:rPr>
          <w:lang w:eastAsia="x-none"/>
        </w:rPr>
        <w:t>(note that the Effective Immediately flag is deselected with a Save)</w:t>
      </w:r>
    </w:p>
    <w:p w14:paraId="7ACD29C0" w14:textId="77777777" w:rsidR="001A4F62" w:rsidRDefault="001A4F62" w:rsidP="001A4F62">
      <w:pPr>
        <w:rPr>
          <w:lang w:eastAsia="x-none"/>
        </w:rPr>
      </w:pPr>
    </w:p>
    <w:p w14:paraId="64F1B868" w14:textId="767ED563" w:rsidR="008C35F4" w:rsidRDefault="008C35F4" w:rsidP="008C35F4">
      <w:pPr>
        <w:pStyle w:val="ListParagraph"/>
        <w:numPr>
          <w:ilvl w:val="0"/>
          <w:numId w:val="63"/>
        </w:numPr>
        <w:rPr>
          <w:lang w:eastAsia="x-none"/>
        </w:rPr>
      </w:pPr>
      <w:r>
        <w:rPr>
          <w:lang w:eastAsia="x-none"/>
        </w:rPr>
        <w:t xml:space="preserve">In the left pane select </w:t>
      </w:r>
      <w:r w:rsidRPr="001A4F62">
        <w:rPr>
          <w:b/>
          <w:lang w:eastAsia="x-none"/>
        </w:rPr>
        <w:t>Actions &gt; Start</w:t>
      </w:r>
      <w:r>
        <w:rPr>
          <w:lang w:eastAsia="x-none"/>
        </w:rPr>
        <w:t xml:space="preserve"> to start the sync (the status should change immediately to pending)</w:t>
      </w:r>
    </w:p>
    <w:p w14:paraId="283C6572" w14:textId="77777777" w:rsidR="008C35F4" w:rsidRDefault="008C35F4" w:rsidP="008C35F4">
      <w:pPr>
        <w:rPr>
          <w:lang w:eastAsia="x-none"/>
        </w:rPr>
      </w:pPr>
    </w:p>
    <w:p w14:paraId="300C7CF7" w14:textId="5FC5AAF2" w:rsidR="008C35F4" w:rsidRDefault="0036175A" w:rsidP="008C35F4">
      <w:pPr>
        <w:rPr>
          <w:lang w:eastAsia="x-none"/>
        </w:rPr>
      </w:pPr>
      <w:r w:rsidRPr="0036175A">
        <w:rPr>
          <w:lang w:eastAsia="x-none"/>
        </w:rPr>
        <w:drawing>
          <wp:inline distT="0" distB="0" distL="0" distR="0" wp14:anchorId="3D3BF46F" wp14:editId="0A1CDCBA">
            <wp:extent cx="6188710" cy="2924810"/>
            <wp:effectExtent l="63500" t="63500" r="59690" b="5969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88710" cy="2924810"/>
                    </a:xfrm>
                    <a:prstGeom prst="rect">
                      <a:avLst/>
                    </a:prstGeom>
                    <a:effectLst>
                      <a:glow rad="63500">
                        <a:schemeClr val="accent3">
                          <a:satMod val="175000"/>
                          <a:alpha val="40000"/>
                        </a:schemeClr>
                      </a:glow>
                    </a:effectLst>
                  </pic:spPr>
                </pic:pic>
              </a:graphicData>
            </a:graphic>
          </wp:inline>
        </w:drawing>
      </w:r>
    </w:p>
    <w:p w14:paraId="6A22CC32" w14:textId="77777777" w:rsidR="008C35F4" w:rsidRDefault="008C35F4" w:rsidP="008C35F4">
      <w:pPr>
        <w:rPr>
          <w:lang w:eastAsia="x-none"/>
        </w:rPr>
      </w:pPr>
    </w:p>
    <w:p w14:paraId="54008A68" w14:textId="77777777" w:rsidR="008C35F4" w:rsidRDefault="008C35F4" w:rsidP="008C35F4">
      <w:pPr>
        <w:rPr>
          <w:lang w:eastAsia="x-none"/>
        </w:rPr>
      </w:pPr>
      <w:r>
        <w:rPr>
          <w:lang w:eastAsia="x-none"/>
        </w:rPr>
        <w:t>We will come back and check on this in a minute.</w:t>
      </w:r>
    </w:p>
    <w:p w14:paraId="33CA955E" w14:textId="77777777" w:rsidR="008C35F4" w:rsidRDefault="008C35F4" w:rsidP="008C35F4">
      <w:pPr>
        <w:rPr>
          <w:lang w:eastAsia="x-none"/>
        </w:rPr>
      </w:pPr>
    </w:p>
    <w:p w14:paraId="7DD10BF7" w14:textId="77777777" w:rsidR="008C35F4" w:rsidRDefault="008C35F4" w:rsidP="008C35F4">
      <w:pPr>
        <w:rPr>
          <w:lang w:eastAsia="x-none"/>
        </w:rPr>
      </w:pPr>
      <w:r>
        <w:rPr>
          <w:lang w:eastAsia="x-none"/>
        </w:rPr>
        <w:t>To configure the adapter to run periodically:</w:t>
      </w:r>
    </w:p>
    <w:p w14:paraId="57C4F43F" w14:textId="77777777" w:rsidR="008C35F4" w:rsidRDefault="008C35F4" w:rsidP="008C35F4">
      <w:pPr>
        <w:pStyle w:val="ListParagraph"/>
        <w:numPr>
          <w:ilvl w:val="0"/>
          <w:numId w:val="63"/>
        </w:numPr>
        <w:rPr>
          <w:lang w:eastAsia="x-none"/>
        </w:rPr>
      </w:pPr>
      <w:r>
        <w:rPr>
          <w:lang w:eastAsia="x-none"/>
        </w:rPr>
        <w:t xml:space="preserve">Go to </w:t>
      </w:r>
      <w:r w:rsidRPr="001A4F62">
        <w:rPr>
          <w:b/>
          <w:lang w:eastAsia="x-none"/>
        </w:rPr>
        <w:t>Connector Status</w:t>
      </w:r>
      <w:r>
        <w:rPr>
          <w:lang w:eastAsia="x-none"/>
        </w:rPr>
        <w:t xml:space="preserve"> and select the </w:t>
      </w:r>
      <w:r w:rsidRPr="001A4F62">
        <w:rPr>
          <w:b/>
          <w:lang w:eastAsia="x-none"/>
        </w:rPr>
        <w:t>Training AD</w:t>
      </w:r>
      <w:r>
        <w:rPr>
          <w:lang w:eastAsia="x-none"/>
        </w:rPr>
        <w:t xml:space="preserve"> connector (note that it is in a Stopped Status)</w:t>
      </w:r>
    </w:p>
    <w:p w14:paraId="39DAF5EB" w14:textId="77777777" w:rsidR="008C35F4" w:rsidRDefault="008C35F4" w:rsidP="008C35F4">
      <w:pPr>
        <w:pStyle w:val="ListParagraph"/>
        <w:numPr>
          <w:ilvl w:val="0"/>
          <w:numId w:val="63"/>
        </w:numPr>
        <w:rPr>
          <w:lang w:eastAsia="x-none"/>
        </w:rPr>
      </w:pPr>
      <w:r>
        <w:rPr>
          <w:lang w:eastAsia="x-none"/>
        </w:rPr>
        <w:t xml:space="preserve">Set the </w:t>
      </w:r>
      <w:r w:rsidRPr="001A4F62">
        <w:rPr>
          <w:b/>
          <w:lang w:eastAsia="x-none"/>
        </w:rPr>
        <w:t>Schedule Frequency</w:t>
      </w:r>
      <w:r>
        <w:rPr>
          <w:lang w:eastAsia="x-none"/>
        </w:rPr>
        <w:t xml:space="preserve"> (in Schedule Details in the right pane) to </w:t>
      </w:r>
      <w:r w:rsidRPr="001A4F62">
        <w:rPr>
          <w:rStyle w:val="CodeChar"/>
        </w:rPr>
        <w:t>1 Minute</w:t>
      </w:r>
      <w:r>
        <w:rPr>
          <w:lang w:eastAsia="x-none"/>
        </w:rPr>
        <w:t xml:space="preserve"> (or similar)</w:t>
      </w:r>
    </w:p>
    <w:p w14:paraId="20191AD4" w14:textId="3156E928" w:rsidR="008C35F4" w:rsidRDefault="008C35F4" w:rsidP="008C35F4">
      <w:pPr>
        <w:pStyle w:val="ListParagraph"/>
        <w:numPr>
          <w:ilvl w:val="0"/>
          <w:numId w:val="63"/>
        </w:numPr>
        <w:rPr>
          <w:lang w:eastAsia="x-none"/>
        </w:rPr>
      </w:pPr>
      <w:r>
        <w:rPr>
          <w:lang w:eastAsia="x-none"/>
        </w:rPr>
        <w:t xml:space="preserve">Click </w:t>
      </w:r>
      <w:r w:rsidRPr="001A4F62">
        <w:rPr>
          <w:b/>
          <w:lang w:eastAsia="x-none"/>
        </w:rPr>
        <w:t>Save</w:t>
      </w:r>
      <w:r w:rsidR="001E5CB5">
        <w:rPr>
          <w:b/>
          <w:lang w:eastAsia="x-none"/>
        </w:rPr>
        <w:t xml:space="preserve"> </w:t>
      </w:r>
      <w:r w:rsidR="001E5CB5" w:rsidRPr="001E5CB5">
        <w:rPr>
          <w:lang w:eastAsia="x-none"/>
        </w:rPr>
        <w:t>(note that the Effective Immediately flag is deselected with a Save)</w:t>
      </w:r>
    </w:p>
    <w:p w14:paraId="7E27046A" w14:textId="29999755" w:rsidR="008C35F4" w:rsidRDefault="008C35F4" w:rsidP="001A4F62">
      <w:pPr>
        <w:pStyle w:val="ListParagraph"/>
        <w:numPr>
          <w:ilvl w:val="0"/>
          <w:numId w:val="63"/>
        </w:numPr>
        <w:rPr>
          <w:lang w:eastAsia="x-none"/>
        </w:rPr>
      </w:pPr>
      <w:r>
        <w:rPr>
          <w:lang w:eastAsia="x-none"/>
        </w:rPr>
        <w:t xml:space="preserve">In the left pane select </w:t>
      </w:r>
      <w:r w:rsidRPr="001A4F62">
        <w:rPr>
          <w:b/>
          <w:lang w:eastAsia="x-none"/>
        </w:rPr>
        <w:t>Actions &gt; Start</w:t>
      </w:r>
      <w:r>
        <w:rPr>
          <w:lang w:eastAsia="x-none"/>
        </w:rPr>
        <w:t xml:space="preserve"> (the status should change immediately to pending)</w:t>
      </w:r>
    </w:p>
    <w:p w14:paraId="39E148B3" w14:textId="77777777" w:rsidR="008C35F4" w:rsidRDefault="008C35F4" w:rsidP="008C35F4">
      <w:pPr>
        <w:rPr>
          <w:lang w:eastAsia="x-none"/>
        </w:rPr>
      </w:pPr>
    </w:p>
    <w:p w14:paraId="12AECDFA" w14:textId="0E3ADE37" w:rsidR="008C35F4" w:rsidRDefault="001E5CB5" w:rsidP="008C35F4">
      <w:pPr>
        <w:rPr>
          <w:lang w:eastAsia="x-none"/>
        </w:rPr>
      </w:pPr>
      <w:r w:rsidRPr="001E5CB5">
        <w:rPr>
          <w:lang w:eastAsia="x-none"/>
        </w:rPr>
        <w:drawing>
          <wp:inline distT="0" distB="0" distL="0" distR="0" wp14:anchorId="5CA2BA0C" wp14:editId="50EC930E">
            <wp:extent cx="6188710" cy="2421890"/>
            <wp:effectExtent l="63500" t="63500" r="59690" b="6731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88710" cy="2421890"/>
                    </a:xfrm>
                    <a:prstGeom prst="rect">
                      <a:avLst/>
                    </a:prstGeom>
                    <a:effectLst>
                      <a:glow rad="63500">
                        <a:schemeClr val="accent3">
                          <a:satMod val="175000"/>
                          <a:alpha val="40000"/>
                        </a:schemeClr>
                      </a:glow>
                    </a:effectLst>
                  </pic:spPr>
                </pic:pic>
              </a:graphicData>
            </a:graphic>
          </wp:inline>
        </w:drawing>
      </w:r>
    </w:p>
    <w:p w14:paraId="036BA46C" w14:textId="2E073752" w:rsidR="001E5CB5" w:rsidRDefault="001E5CB5" w:rsidP="008C35F4">
      <w:pPr>
        <w:rPr>
          <w:lang w:eastAsia="x-none"/>
        </w:rPr>
      </w:pPr>
    </w:p>
    <w:p w14:paraId="65E20DB1" w14:textId="0233536E" w:rsidR="000B443E" w:rsidRDefault="000B443E" w:rsidP="008C35F4">
      <w:pPr>
        <w:rPr>
          <w:lang w:eastAsia="x-none"/>
        </w:rPr>
      </w:pPr>
      <w:r>
        <w:rPr>
          <w:lang w:eastAsia="x-none"/>
        </w:rPr>
        <w:t xml:space="preserve">You will see an Information dialog telling you to synchronize the change log for the new connector. We have already done </w:t>
      </w:r>
      <w:r w:rsidR="00481422">
        <w:rPr>
          <w:lang w:eastAsia="x-none"/>
        </w:rPr>
        <w:t>this,</w:t>
      </w:r>
      <w:r>
        <w:rPr>
          <w:lang w:eastAsia="x-none"/>
        </w:rPr>
        <w:t xml:space="preserve"> and we will check the results now.</w:t>
      </w:r>
    </w:p>
    <w:p w14:paraId="69F0FAFE" w14:textId="77777777" w:rsidR="000B443E" w:rsidRDefault="000B443E" w:rsidP="008C35F4">
      <w:pPr>
        <w:rPr>
          <w:lang w:eastAsia="x-none"/>
        </w:rPr>
      </w:pPr>
    </w:p>
    <w:p w14:paraId="1541AF37" w14:textId="3233F809" w:rsidR="000B443E" w:rsidRDefault="000B443E" w:rsidP="008C35F4">
      <w:pPr>
        <w:pStyle w:val="ListParagraph"/>
        <w:numPr>
          <w:ilvl w:val="0"/>
          <w:numId w:val="65"/>
        </w:numPr>
        <w:rPr>
          <w:lang w:eastAsia="x-none"/>
        </w:rPr>
      </w:pPr>
      <w:r>
        <w:rPr>
          <w:lang w:eastAsia="x-none"/>
        </w:rPr>
        <w:t xml:space="preserve">Click </w:t>
      </w:r>
      <w:r w:rsidRPr="000B443E">
        <w:rPr>
          <w:b/>
          <w:lang w:eastAsia="x-none"/>
        </w:rPr>
        <w:t>OK</w:t>
      </w:r>
      <w:r>
        <w:rPr>
          <w:lang w:eastAsia="x-none"/>
        </w:rPr>
        <w:t xml:space="preserve"> on the Information dialog to close it</w:t>
      </w:r>
    </w:p>
    <w:p w14:paraId="5720A638" w14:textId="0AC72777" w:rsidR="008C35F4" w:rsidRDefault="008C35F4" w:rsidP="008C35F4">
      <w:pPr>
        <w:pStyle w:val="ListParagraph"/>
        <w:numPr>
          <w:ilvl w:val="0"/>
          <w:numId w:val="65"/>
        </w:numPr>
        <w:rPr>
          <w:lang w:eastAsia="x-none"/>
        </w:rPr>
      </w:pPr>
      <w:r>
        <w:rPr>
          <w:lang w:eastAsia="x-none"/>
        </w:rPr>
        <w:t xml:space="preserve">Go back to the </w:t>
      </w:r>
      <w:r w:rsidRPr="001A4F62">
        <w:rPr>
          <w:b/>
          <w:lang w:eastAsia="x-none"/>
        </w:rPr>
        <w:t>Change Log Sync Status</w:t>
      </w:r>
      <w:r>
        <w:rPr>
          <w:lang w:eastAsia="x-none"/>
        </w:rPr>
        <w:t xml:space="preserve"> tab and select the </w:t>
      </w:r>
      <w:r w:rsidRPr="001A4F62">
        <w:rPr>
          <w:b/>
          <w:lang w:eastAsia="x-none"/>
        </w:rPr>
        <w:t>Training AD</w:t>
      </w:r>
      <w:r>
        <w:rPr>
          <w:lang w:eastAsia="x-none"/>
        </w:rPr>
        <w:t xml:space="preserve"> connector</w:t>
      </w:r>
    </w:p>
    <w:p w14:paraId="1A95873D" w14:textId="77777777" w:rsidR="008C35F4" w:rsidRDefault="008C35F4" w:rsidP="008C35F4">
      <w:pPr>
        <w:rPr>
          <w:lang w:eastAsia="x-none"/>
        </w:rPr>
      </w:pPr>
    </w:p>
    <w:p w14:paraId="75720147" w14:textId="77777777" w:rsidR="008C35F4" w:rsidRDefault="008C35F4" w:rsidP="008C35F4">
      <w:pPr>
        <w:rPr>
          <w:lang w:eastAsia="x-none"/>
        </w:rPr>
      </w:pPr>
      <w:r>
        <w:rPr>
          <w:lang w:eastAsia="x-none"/>
        </w:rPr>
        <w:t>The Status Details view should show a recent execution.</w:t>
      </w:r>
    </w:p>
    <w:p w14:paraId="31A803FE" w14:textId="77777777" w:rsidR="008C35F4" w:rsidRDefault="008C35F4" w:rsidP="008C35F4">
      <w:pPr>
        <w:rPr>
          <w:lang w:eastAsia="x-none"/>
        </w:rPr>
      </w:pPr>
    </w:p>
    <w:p w14:paraId="15AE0337" w14:textId="21DF2FE0" w:rsidR="008C35F4" w:rsidRDefault="000B443E" w:rsidP="008C35F4">
      <w:pPr>
        <w:rPr>
          <w:lang w:eastAsia="x-none"/>
        </w:rPr>
      </w:pPr>
      <w:r w:rsidRPr="000B443E">
        <w:rPr>
          <w:lang w:eastAsia="x-none"/>
        </w:rPr>
        <w:drawing>
          <wp:inline distT="0" distB="0" distL="0" distR="0" wp14:anchorId="0A3C7740" wp14:editId="02513D55">
            <wp:extent cx="6188710" cy="2202815"/>
            <wp:effectExtent l="63500" t="63500" r="59690" b="57785"/>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188710" cy="2202815"/>
                    </a:xfrm>
                    <a:prstGeom prst="rect">
                      <a:avLst/>
                    </a:prstGeom>
                    <a:effectLst>
                      <a:glow rad="63500">
                        <a:schemeClr val="accent3">
                          <a:satMod val="175000"/>
                          <a:alpha val="40000"/>
                        </a:schemeClr>
                      </a:glow>
                    </a:effectLst>
                  </pic:spPr>
                </pic:pic>
              </a:graphicData>
            </a:graphic>
          </wp:inline>
        </w:drawing>
      </w:r>
    </w:p>
    <w:p w14:paraId="4FBE0396" w14:textId="77777777" w:rsidR="008C35F4" w:rsidRDefault="008C35F4" w:rsidP="008C35F4">
      <w:pPr>
        <w:rPr>
          <w:lang w:eastAsia="x-none"/>
        </w:rPr>
      </w:pPr>
    </w:p>
    <w:p w14:paraId="479C6A95" w14:textId="77777777" w:rsidR="008C35F4" w:rsidRDefault="008C35F4" w:rsidP="008C35F4">
      <w:pPr>
        <w:pStyle w:val="ListParagraph"/>
        <w:numPr>
          <w:ilvl w:val="0"/>
          <w:numId w:val="65"/>
        </w:numPr>
        <w:rPr>
          <w:lang w:eastAsia="x-none"/>
        </w:rPr>
      </w:pPr>
      <w:r>
        <w:rPr>
          <w:lang w:eastAsia="x-none"/>
        </w:rPr>
        <w:t xml:space="preserve">Click on the </w:t>
      </w:r>
      <w:r w:rsidRPr="009645E7">
        <w:rPr>
          <w:b/>
          <w:lang w:eastAsia="x-none"/>
        </w:rPr>
        <w:t>Sync History</w:t>
      </w:r>
      <w:r>
        <w:rPr>
          <w:lang w:eastAsia="x-none"/>
        </w:rPr>
        <w:t xml:space="preserve"> tab</w:t>
      </w:r>
    </w:p>
    <w:p w14:paraId="56B1AED8" w14:textId="77777777" w:rsidR="008C35F4" w:rsidRDefault="008C35F4" w:rsidP="008C35F4">
      <w:pPr>
        <w:rPr>
          <w:lang w:eastAsia="x-none"/>
        </w:rPr>
      </w:pPr>
    </w:p>
    <w:p w14:paraId="1CAD8256" w14:textId="77777777" w:rsidR="00481422" w:rsidRDefault="008C35F4" w:rsidP="008C35F4">
      <w:pPr>
        <w:rPr>
          <w:lang w:eastAsia="x-none"/>
        </w:rPr>
      </w:pPr>
      <w:r>
        <w:rPr>
          <w:lang w:eastAsia="x-none"/>
        </w:rPr>
        <w:t>You should see a recent successful execution (if it’s showing that it’s still running, just click the refresh button).</w:t>
      </w:r>
      <w:r w:rsidR="000B443E">
        <w:rPr>
          <w:lang w:eastAsia="x-none"/>
        </w:rPr>
        <w:t xml:space="preserve"> </w:t>
      </w:r>
    </w:p>
    <w:p w14:paraId="5E6DCC2A" w14:textId="77777777" w:rsidR="00481422" w:rsidRDefault="00481422" w:rsidP="008C35F4">
      <w:pPr>
        <w:rPr>
          <w:lang w:eastAsia="x-none"/>
        </w:rPr>
      </w:pPr>
    </w:p>
    <w:p w14:paraId="798D70B4" w14:textId="476DE818" w:rsidR="008C35F4" w:rsidRDefault="000B443E" w:rsidP="00481422">
      <w:pPr>
        <w:pStyle w:val="Note"/>
      </w:pPr>
      <w:r>
        <w:t xml:space="preserve">If you’ve taken more than five minutes between steps </w:t>
      </w:r>
      <w:r w:rsidR="00481422">
        <w:t>above,</w:t>
      </w:r>
      <w:r>
        <w:t xml:space="preserve"> you may see multiple sync’s</w:t>
      </w:r>
      <w:r w:rsidR="00481422">
        <w:t xml:space="preserve"> showing</w:t>
      </w:r>
      <w:r>
        <w:t>.</w:t>
      </w:r>
    </w:p>
    <w:p w14:paraId="42299A3C" w14:textId="77777777" w:rsidR="008C35F4" w:rsidRDefault="008C35F4" w:rsidP="008C35F4">
      <w:pPr>
        <w:rPr>
          <w:lang w:eastAsia="x-none"/>
        </w:rPr>
      </w:pPr>
    </w:p>
    <w:p w14:paraId="510EB88D" w14:textId="0ABA41EE" w:rsidR="008C35F4" w:rsidRDefault="000B443E" w:rsidP="008C35F4">
      <w:pPr>
        <w:rPr>
          <w:lang w:eastAsia="x-none"/>
        </w:rPr>
      </w:pPr>
      <w:r w:rsidRPr="000B443E">
        <w:rPr>
          <w:lang w:eastAsia="x-none"/>
        </w:rPr>
        <w:drawing>
          <wp:inline distT="0" distB="0" distL="0" distR="0" wp14:anchorId="267FEB81" wp14:editId="330BCE75">
            <wp:extent cx="6188710" cy="1116330"/>
            <wp:effectExtent l="63500" t="63500" r="59690" b="6477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88710" cy="1116330"/>
                    </a:xfrm>
                    <a:prstGeom prst="rect">
                      <a:avLst/>
                    </a:prstGeom>
                    <a:effectLst>
                      <a:glow rad="63500">
                        <a:schemeClr val="accent3">
                          <a:satMod val="175000"/>
                          <a:alpha val="40000"/>
                        </a:schemeClr>
                      </a:glow>
                    </a:effectLst>
                  </pic:spPr>
                </pic:pic>
              </a:graphicData>
            </a:graphic>
          </wp:inline>
        </w:drawing>
      </w:r>
    </w:p>
    <w:p w14:paraId="3CCAE160" w14:textId="77777777" w:rsidR="008C35F4" w:rsidRDefault="008C35F4" w:rsidP="008C35F4">
      <w:pPr>
        <w:rPr>
          <w:lang w:eastAsia="x-none"/>
        </w:rPr>
      </w:pPr>
    </w:p>
    <w:p w14:paraId="4E34E5C8" w14:textId="77777777" w:rsidR="008C35F4" w:rsidRDefault="008C35F4" w:rsidP="008C35F4">
      <w:pPr>
        <w:rPr>
          <w:lang w:eastAsia="x-none"/>
        </w:rPr>
      </w:pPr>
      <w:r>
        <w:rPr>
          <w:lang w:eastAsia="x-none"/>
        </w:rPr>
        <w:t>This means the agent recon has been successfully run and processed by the identity brokerage module. We can now check to see if the connector has picked up the accounts and groups from the recon.</w:t>
      </w:r>
    </w:p>
    <w:p w14:paraId="5E60158D" w14:textId="77777777" w:rsidR="008C35F4" w:rsidRDefault="008C35F4" w:rsidP="008C35F4">
      <w:pPr>
        <w:rPr>
          <w:lang w:eastAsia="x-none"/>
        </w:rPr>
      </w:pPr>
    </w:p>
    <w:p w14:paraId="2727B1A5" w14:textId="77777777" w:rsidR="008C35F4" w:rsidRDefault="008C35F4" w:rsidP="008C35F4">
      <w:pPr>
        <w:pStyle w:val="ListParagraph"/>
        <w:numPr>
          <w:ilvl w:val="0"/>
          <w:numId w:val="65"/>
        </w:numPr>
        <w:rPr>
          <w:lang w:eastAsia="x-none"/>
        </w:rPr>
      </w:pPr>
      <w:r>
        <w:rPr>
          <w:lang w:eastAsia="x-none"/>
        </w:rPr>
        <w:t xml:space="preserve">Go to the </w:t>
      </w:r>
      <w:r w:rsidRPr="009645E7">
        <w:rPr>
          <w:b/>
          <w:lang w:eastAsia="x-none"/>
        </w:rPr>
        <w:t>Connector Status</w:t>
      </w:r>
      <w:r>
        <w:rPr>
          <w:lang w:eastAsia="x-none"/>
        </w:rPr>
        <w:t xml:space="preserve"> tab and select the </w:t>
      </w:r>
      <w:r w:rsidRPr="009645E7">
        <w:rPr>
          <w:b/>
          <w:lang w:eastAsia="x-none"/>
        </w:rPr>
        <w:t>Training AD</w:t>
      </w:r>
      <w:r>
        <w:rPr>
          <w:lang w:eastAsia="x-none"/>
        </w:rPr>
        <w:t xml:space="preserve"> connector</w:t>
      </w:r>
    </w:p>
    <w:p w14:paraId="38D6BE3D" w14:textId="77777777" w:rsidR="008C35F4" w:rsidRDefault="008C35F4" w:rsidP="008C35F4">
      <w:pPr>
        <w:rPr>
          <w:lang w:eastAsia="x-none"/>
        </w:rPr>
      </w:pPr>
    </w:p>
    <w:p w14:paraId="214D05F3" w14:textId="77777777" w:rsidR="008C35F4" w:rsidRDefault="008C35F4" w:rsidP="008C35F4">
      <w:pPr>
        <w:rPr>
          <w:lang w:eastAsia="x-none"/>
        </w:rPr>
      </w:pPr>
      <w:r>
        <w:rPr>
          <w:lang w:eastAsia="x-none"/>
        </w:rPr>
        <w:t>You should see details of the last execution.</w:t>
      </w:r>
    </w:p>
    <w:p w14:paraId="22EA0250" w14:textId="77777777" w:rsidR="008C35F4" w:rsidRDefault="008C35F4" w:rsidP="008C35F4">
      <w:pPr>
        <w:rPr>
          <w:lang w:eastAsia="x-none"/>
        </w:rPr>
      </w:pPr>
    </w:p>
    <w:p w14:paraId="06677209" w14:textId="3842D835" w:rsidR="008C35F4" w:rsidRDefault="000B443E" w:rsidP="008C35F4">
      <w:pPr>
        <w:rPr>
          <w:lang w:eastAsia="x-none"/>
        </w:rPr>
      </w:pPr>
      <w:r w:rsidRPr="000B443E">
        <w:rPr>
          <w:lang w:eastAsia="x-none"/>
        </w:rPr>
        <w:lastRenderedPageBreak/>
        <w:drawing>
          <wp:inline distT="0" distB="0" distL="0" distR="0" wp14:anchorId="776D2BCA" wp14:editId="3B0CBA22">
            <wp:extent cx="6188710" cy="2238375"/>
            <wp:effectExtent l="63500" t="63500" r="59690" b="60325"/>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188710" cy="2238375"/>
                    </a:xfrm>
                    <a:prstGeom prst="rect">
                      <a:avLst/>
                    </a:prstGeom>
                    <a:effectLst>
                      <a:glow rad="63500">
                        <a:schemeClr val="accent3">
                          <a:satMod val="175000"/>
                          <a:alpha val="40000"/>
                        </a:schemeClr>
                      </a:glow>
                    </a:effectLst>
                  </pic:spPr>
                </pic:pic>
              </a:graphicData>
            </a:graphic>
          </wp:inline>
        </w:drawing>
      </w:r>
    </w:p>
    <w:p w14:paraId="498E74DF" w14:textId="77777777" w:rsidR="008C35F4" w:rsidRDefault="008C35F4" w:rsidP="008C35F4">
      <w:pPr>
        <w:rPr>
          <w:lang w:eastAsia="x-none"/>
        </w:rPr>
      </w:pPr>
    </w:p>
    <w:p w14:paraId="7926724A" w14:textId="1F501968" w:rsidR="008C35F4" w:rsidRDefault="008C35F4" w:rsidP="008C35F4">
      <w:pPr>
        <w:rPr>
          <w:lang w:eastAsia="x-none"/>
        </w:rPr>
      </w:pPr>
      <w:r>
        <w:rPr>
          <w:lang w:eastAsia="x-none"/>
        </w:rPr>
        <w:t xml:space="preserve">It may show information about the load of all accounts and groups from AD in the right pane. </w:t>
      </w:r>
      <w:r w:rsidR="00775E90">
        <w:rPr>
          <w:lang w:eastAsia="x-none"/>
        </w:rPr>
        <w:t>However,</w:t>
      </w:r>
      <w:r>
        <w:rPr>
          <w:lang w:eastAsia="x-none"/>
        </w:rPr>
        <w:t xml:space="preserve"> if there have been multiple cycles of the connector, it may show as above.</w:t>
      </w:r>
    </w:p>
    <w:p w14:paraId="52FB7492" w14:textId="77777777" w:rsidR="008C35F4" w:rsidRDefault="008C35F4" w:rsidP="008C35F4">
      <w:pPr>
        <w:rPr>
          <w:lang w:eastAsia="x-none"/>
        </w:rPr>
      </w:pPr>
    </w:p>
    <w:p w14:paraId="13B3F044" w14:textId="77777777" w:rsidR="008C35F4" w:rsidRDefault="008C35F4" w:rsidP="008C35F4">
      <w:pPr>
        <w:pStyle w:val="ListParagraph"/>
        <w:numPr>
          <w:ilvl w:val="0"/>
          <w:numId w:val="65"/>
        </w:numPr>
        <w:rPr>
          <w:lang w:eastAsia="x-none"/>
        </w:rPr>
      </w:pPr>
      <w:r>
        <w:rPr>
          <w:lang w:eastAsia="x-none"/>
        </w:rPr>
        <w:t xml:space="preserve">Go to the </w:t>
      </w:r>
      <w:r w:rsidRPr="009645E7">
        <w:rPr>
          <w:b/>
          <w:lang w:eastAsia="x-none"/>
        </w:rPr>
        <w:t>Connector History</w:t>
      </w:r>
      <w:r>
        <w:rPr>
          <w:lang w:eastAsia="x-none"/>
        </w:rPr>
        <w:t xml:space="preserve"> view</w:t>
      </w:r>
    </w:p>
    <w:p w14:paraId="79151167" w14:textId="77777777" w:rsidR="008C35F4" w:rsidRDefault="008C35F4" w:rsidP="008C35F4">
      <w:pPr>
        <w:rPr>
          <w:lang w:eastAsia="x-none"/>
        </w:rPr>
      </w:pPr>
    </w:p>
    <w:p w14:paraId="38499F2B" w14:textId="20831D5D" w:rsidR="008C35F4" w:rsidRDefault="008C35F4" w:rsidP="008C35F4">
      <w:pPr>
        <w:rPr>
          <w:lang w:eastAsia="x-none"/>
        </w:rPr>
      </w:pPr>
      <w:r>
        <w:rPr>
          <w:lang w:eastAsia="x-none"/>
        </w:rPr>
        <w:t>There should be an execution showing the load of all objects.</w:t>
      </w:r>
    </w:p>
    <w:p w14:paraId="7B6C0D1C" w14:textId="77777777" w:rsidR="008C35F4" w:rsidRDefault="008C35F4" w:rsidP="008C35F4">
      <w:pPr>
        <w:rPr>
          <w:lang w:eastAsia="x-none"/>
        </w:rPr>
      </w:pPr>
    </w:p>
    <w:p w14:paraId="7B3FD8DD" w14:textId="43B26881" w:rsidR="008C35F4" w:rsidRDefault="00481422" w:rsidP="008C35F4">
      <w:pPr>
        <w:rPr>
          <w:lang w:eastAsia="x-none"/>
        </w:rPr>
      </w:pPr>
      <w:r w:rsidRPr="00481422">
        <w:rPr>
          <w:lang w:eastAsia="x-none"/>
        </w:rPr>
        <w:drawing>
          <wp:inline distT="0" distB="0" distL="0" distR="0" wp14:anchorId="2E5FF6DB" wp14:editId="3D51E022">
            <wp:extent cx="6188710" cy="1756410"/>
            <wp:effectExtent l="63500" t="63500" r="59690" b="5969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88710" cy="1756410"/>
                    </a:xfrm>
                    <a:prstGeom prst="rect">
                      <a:avLst/>
                    </a:prstGeom>
                    <a:effectLst>
                      <a:glow rad="63500">
                        <a:schemeClr val="accent3">
                          <a:satMod val="175000"/>
                          <a:alpha val="40000"/>
                        </a:schemeClr>
                      </a:glow>
                    </a:effectLst>
                  </pic:spPr>
                </pic:pic>
              </a:graphicData>
            </a:graphic>
          </wp:inline>
        </w:drawing>
      </w:r>
    </w:p>
    <w:p w14:paraId="5B6F937D" w14:textId="77777777" w:rsidR="008C35F4" w:rsidRDefault="008C35F4" w:rsidP="008C35F4">
      <w:pPr>
        <w:rPr>
          <w:lang w:eastAsia="x-none"/>
        </w:rPr>
      </w:pPr>
    </w:p>
    <w:p w14:paraId="627A1054" w14:textId="42DF3FAB" w:rsidR="008C35F4" w:rsidRDefault="008C35F4" w:rsidP="008C35F4">
      <w:pPr>
        <w:rPr>
          <w:lang w:eastAsia="x-none"/>
        </w:rPr>
      </w:pPr>
      <w:r>
        <w:rPr>
          <w:lang w:eastAsia="x-none"/>
        </w:rPr>
        <w:t>This shows that the connector has consumed all of the accounts and groups from AD.</w:t>
      </w:r>
      <w:r w:rsidR="00481422">
        <w:rPr>
          <w:lang w:eastAsia="x-none"/>
        </w:rPr>
        <w:t xml:space="preserve"> You should see the same numbers as above; 2982 total operations, 2978 add operations and 4 modify operations. We will confirm this over the next few steps.</w:t>
      </w:r>
    </w:p>
    <w:p w14:paraId="7FD15242" w14:textId="77777777" w:rsidR="008C35F4" w:rsidRDefault="008C35F4" w:rsidP="008C35F4">
      <w:pPr>
        <w:rPr>
          <w:lang w:eastAsia="x-none"/>
        </w:rPr>
      </w:pPr>
    </w:p>
    <w:p w14:paraId="1C4DB5D3" w14:textId="77777777" w:rsidR="008C35F4" w:rsidRDefault="008C35F4" w:rsidP="008C35F4">
      <w:pPr>
        <w:rPr>
          <w:lang w:eastAsia="x-none"/>
        </w:rPr>
      </w:pPr>
      <w:r>
        <w:rPr>
          <w:lang w:eastAsia="x-none"/>
        </w:rPr>
        <w:t>As a final check we can look at the TARGET queue in Access Governance Core to see the result of this processing.</w:t>
      </w:r>
    </w:p>
    <w:p w14:paraId="6C451F44" w14:textId="77777777" w:rsidR="008C35F4" w:rsidRDefault="008C35F4" w:rsidP="008C35F4">
      <w:pPr>
        <w:rPr>
          <w:lang w:eastAsia="x-none"/>
        </w:rPr>
      </w:pPr>
    </w:p>
    <w:p w14:paraId="32CD55B6" w14:textId="77777777" w:rsidR="008C35F4" w:rsidRDefault="008C35F4" w:rsidP="008C35F4">
      <w:pPr>
        <w:pStyle w:val="ListParagraph"/>
        <w:numPr>
          <w:ilvl w:val="0"/>
          <w:numId w:val="65"/>
        </w:numPr>
        <w:rPr>
          <w:lang w:eastAsia="x-none"/>
        </w:rPr>
      </w:pPr>
      <w:r>
        <w:rPr>
          <w:lang w:eastAsia="x-none"/>
        </w:rPr>
        <w:t xml:space="preserve">Go to </w:t>
      </w:r>
      <w:r w:rsidRPr="009645E7">
        <w:rPr>
          <w:b/>
          <w:lang w:eastAsia="x-none"/>
        </w:rPr>
        <w:t>Access Governance Core &gt; Monitor &gt; TARGET inbound – Account events</w:t>
      </w:r>
    </w:p>
    <w:p w14:paraId="0A5DF113" w14:textId="33D20001" w:rsidR="008C35F4" w:rsidRDefault="008C35F4" w:rsidP="008C35F4">
      <w:pPr>
        <w:pStyle w:val="ListParagraph"/>
        <w:numPr>
          <w:ilvl w:val="0"/>
          <w:numId w:val="65"/>
        </w:numPr>
        <w:rPr>
          <w:lang w:eastAsia="x-none"/>
        </w:rPr>
      </w:pPr>
      <w:r>
        <w:rPr>
          <w:lang w:eastAsia="x-none"/>
        </w:rPr>
        <w:t xml:space="preserve">Click </w:t>
      </w:r>
      <w:r w:rsidRPr="009645E7">
        <w:rPr>
          <w:b/>
          <w:lang w:eastAsia="x-none"/>
        </w:rPr>
        <w:t>Filter</w:t>
      </w:r>
      <w:r>
        <w:rPr>
          <w:lang w:eastAsia="x-none"/>
        </w:rPr>
        <w:t xml:space="preserve"> and filter on </w:t>
      </w:r>
      <w:r w:rsidR="00C04AFB">
        <w:rPr>
          <w:lang w:eastAsia="x-none"/>
        </w:rPr>
        <w:t xml:space="preserve">Operation = </w:t>
      </w:r>
      <w:r w:rsidR="00C04AFB" w:rsidRPr="00C04AFB">
        <w:rPr>
          <w:rStyle w:val="CodeChar"/>
        </w:rPr>
        <w:t>“Create Account”</w:t>
      </w:r>
      <w:r w:rsidR="00C04AFB">
        <w:rPr>
          <w:lang w:eastAsia="x-none"/>
        </w:rPr>
        <w:t xml:space="preserve"> and </w:t>
      </w:r>
      <w:r>
        <w:rPr>
          <w:lang w:eastAsia="x-none"/>
        </w:rPr>
        <w:t xml:space="preserve">Marker = </w:t>
      </w:r>
      <w:r w:rsidRPr="009645E7">
        <w:rPr>
          <w:rStyle w:val="CodeChar"/>
        </w:rPr>
        <w:t>“Training AD”</w:t>
      </w:r>
    </w:p>
    <w:p w14:paraId="50F62418" w14:textId="1A56EC0D" w:rsidR="008C35F4" w:rsidRDefault="008C35F4" w:rsidP="008C35F4">
      <w:pPr>
        <w:rPr>
          <w:lang w:eastAsia="x-none"/>
        </w:rPr>
      </w:pPr>
    </w:p>
    <w:p w14:paraId="13AA5F5B" w14:textId="32A3B503" w:rsidR="00C04AFB" w:rsidRDefault="00C04AFB" w:rsidP="008C35F4">
      <w:pPr>
        <w:rPr>
          <w:lang w:eastAsia="x-none"/>
        </w:rPr>
      </w:pPr>
      <w:r>
        <w:rPr>
          <w:lang w:eastAsia="x-none"/>
        </w:rPr>
        <w:t>This will show only the Account Creation events for the AD accounts from the reconciliation.</w:t>
      </w:r>
    </w:p>
    <w:p w14:paraId="4D640EAD" w14:textId="1293F3D8" w:rsidR="00C04AFB" w:rsidRDefault="00C04AFB" w:rsidP="008C35F4">
      <w:pPr>
        <w:rPr>
          <w:lang w:eastAsia="x-none"/>
        </w:rPr>
      </w:pPr>
    </w:p>
    <w:p w14:paraId="50FE55A6" w14:textId="03376585" w:rsidR="00C04AFB" w:rsidRDefault="00C04AFB" w:rsidP="008C35F4">
      <w:pPr>
        <w:rPr>
          <w:lang w:eastAsia="x-none"/>
        </w:rPr>
      </w:pPr>
      <w:r w:rsidRPr="00C04AFB">
        <w:rPr>
          <w:lang w:eastAsia="x-none"/>
        </w:rPr>
        <w:lastRenderedPageBreak/>
        <w:drawing>
          <wp:inline distT="0" distB="0" distL="0" distR="0" wp14:anchorId="7F3E4DEB" wp14:editId="12D23E0B">
            <wp:extent cx="6188710" cy="2362835"/>
            <wp:effectExtent l="63500" t="63500" r="59690" b="6286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88710" cy="2362835"/>
                    </a:xfrm>
                    <a:prstGeom prst="rect">
                      <a:avLst/>
                    </a:prstGeom>
                    <a:effectLst>
                      <a:glow rad="63500">
                        <a:schemeClr val="accent3">
                          <a:satMod val="175000"/>
                          <a:alpha val="40000"/>
                        </a:schemeClr>
                      </a:glow>
                    </a:effectLst>
                  </pic:spPr>
                </pic:pic>
              </a:graphicData>
            </a:graphic>
          </wp:inline>
        </w:drawing>
      </w:r>
    </w:p>
    <w:p w14:paraId="795289EB" w14:textId="50CB9D7C" w:rsidR="003176CF" w:rsidRDefault="003176CF" w:rsidP="008C35F4">
      <w:pPr>
        <w:rPr>
          <w:lang w:eastAsia="x-none"/>
        </w:rPr>
      </w:pPr>
    </w:p>
    <w:p w14:paraId="3FA60A05" w14:textId="7C7D36A9" w:rsidR="00C04AFB" w:rsidRDefault="00C04AFB" w:rsidP="00C04AFB">
      <w:pPr>
        <w:pStyle w:val="Note"/>
      </w:pPr>
      <w:r>
        <w:t>Don’t worry if the events are showing as Status = Unprocessed. The Rules engine is still to run or is still processing the events. Just click the refresh icon (circular arrows at the bottom of the table) until the events show as Processed (or Error, in which case there is a problem).</w:t>
      </w:r>
    </w:p>
    <w:p w14:paraId="6AA6F81D" w14:textId="22896128" w:rsidR="00C04AFB" w:rsidRDefault="00C04AFB" w:rsidP="008C35F4">
      <w:pPr>
        <w:rPr>
          <w:lang w:eastAsia="x-none"/>
        </w:rPr>
      </w:pPr>
    </w:p>
    <w:p w14:paraId="2456C597" w14:textId="77777777" w:rsidR="00C04AFB" w:rsidRDefault="00C04AFB" w:rsidP="00C04AFB">
      <w:pPr>
        <w:rPr>
          <w:lang w:eastAsia="x-none"/>
        </w:rPr>
      </w:pPr>
      <w:r>
        <w:rPr>
          <w:lang w:eastAsia="x-none"/>
        </w:rPr>
        <w:t>You should see the same numbers (1375).</w:t>
      </w:r>
    </w:p>
    <w:p w14:paraId="2FE70913" w14:textId="77777777" w:rsidR="00C04AFB" w:rsidRDefault="00C04AFB" w:rsidP="00C04AFB">
      <w:pPr>
        <w:rPr>
          <w:lang w:eastAsia="x-none"/>
        </w:rPr>
      </w:pPr>
    </w:p>
    <w:p w14:paraId="0B60EF3C" w14:textId="705674C7" w:rsidR="00C04AFB" w:rsidRDefault="00C04AFB" w:rsidP="008C35F4">
      <w:pPr>
        <w:rPr>
          <w:lang w:eastAsia="x-none"/>
        </w:rPr>
      </w:pPr>
      <w:r>
        <w:rPr>
          <w:lang w:eastAsia="x-none"/>
        </w:rPr>
        <w:t xml:space="preserve">Notice that two of the accounts show “Unable to match identity!”. This means that the accounts couldn’t be matched by userid, email or </w:t>
      </w:r>
      <w:proofErr w:type="spellStart"/>
      <w:r>
        <w:rPr>
          <w:lang w:eastAsia="x-none"/>
        </w:rPr>
        <w:t>firstname+surname</w:t>
      </w:r>
      <w:proofErr w:type="spellEnd"/>
      <w:r>
        <w:rPr>
          <w:lang w:eastAsia="x-none"/>
        </w:rPr>
        <w:t xml:space="preserve"> (recall the rules we checked earlier in the lab). This is not a problem – they are just unmatched accounts.</w:t>
      </w:r>
    </w:p>
    <w:p w14:paraId="7E764415" w14:textId="4D8803F5" w:rsidR="003176CF" w:rsidRDefault="003176CF" w:rsidP="008C35F4">
      <w:pPr>
        <w:rPr>
          <w:lang w:eastAsia="x-none"/>
        </w:rPr>
      </w:pPr>
    </w:p>
    <w:p w14:paraId="33857EBA" w14:textId="67679318" w:rsidR="00C04AFB" w:rsidRDefault="00C04AFB" w:rsidP="00C04AFB">
      <w:pPr>
        <w:pStyle w:val="ListParagraph"/>
        <w:numPr>
          <w:ilvl w:val="0"/>
          <w:numId w:val="65"/>
        </w:numPr>
        <w:rPr>
          <w:lang w:eastAsia="x-none"/>
        </w:rPr>
      </w:pPr>
      <w:r>
        <w:rPr>
          <w:lang w:eastAsia="x-none"/>
        </w:rPr>
        <w:t xml:space="preserve">Go to </w:t>
      </w:r>
      <w:r w:rsidRPr="009645E7">
        <w:rPr>
          <w:b/>
          <w:lang w:eastAsia="x-none"/>
        </w:rPr>
        <w:t xml:space="preserve">Access Governance Core &gt; Monitor &gt; TARGET inbound – </w:t>
      </w:r>
      <w:r>
        <w:rPr>
          <w:b/>
          <w:lang w:eastAsia="x-none"/>
        </w:rPr>
        <w:t>Access</w:t>
      </w:r>
      <w:r w:rsidRPr="009645E7">
        <w:rPr>
          <w:b/>
          <w:lang w:eastAsia="x-none"/>
        </w:rPr>
        <w:t xml:space="preserve"> events</w:t>
      </w:r>
    </w:p>
    <w:p w14:paraId="235B7E5D" w14:textId="0B82EC4B" w:rsidR="00C04AFB" w:rsidRDefault="00C04AFB" w:rsidP="00C04AFB">
      <w:pPr>
        <w:pStyle w:val="ListParagraph"/>
        <w:numPr>
          <w:ilvl w:val="0"/>
          <w:numId w:val="65"/>
        </w:numPr>
        <w:rPr>
          <w:lang w:eastAsia="x-none"/>
        </w:rPr>
      </w:pPr>
      <w:r>
        <w:rPr>
          <w:lang w:eastAsia="x-none"/>
        </w:rPr>
        <w:t xml:space="preserve">Click </w:t>
      </w:r>
      <w:r w:rsidRPr="009645E7">
        <w:rPr>
          <w:b/>
          <w:lang w:eastAsia="x-none"/>
        </w:rPr>
        <w:t>Filter</w:t>
      </w:r>
      <w:r>
        <w:rPr>
          <w:lang w:eastAsia="x-none"/>
        </w:rPr>
        <w:t xml:space="preserve"> and filter on Marker = </w:t>
      </w:r>
      <w:r w:rsidRPr="009645E7">
        <w:rPr>
          <w:rStyle w:val="CodeChar"/>
        </w:rPr>
        <w:t>“Training AD”</w:t>
      </w:r>
    </w:p>
    <w:p w14:paraId="760C9A81" w14:textId="38AFB44A" w:rsidR="00C04AFB" w:rsidRDefault="00C04AFB" w:rsidP="008C35F4">
      <w:pPr>
        <w:rPr>
          <w:lang w:eastAsia="x-none"/>
        </w:rPr>
      </w:pPr>
    </w:p>
    <w:p w14:paraId="47A459D1" w14:textId="4C80903E" w:rsidR="00C04AFB" w:rsidRDefault="00C04AFB" w:rsidP="008C35F4">
      <w:pPr>
        <w:rPr>
          <w:lang w:eastAsia="x-none"/>
        </w:rPr>
      </w:pPr>
      <w:r w:rsidRPr="00C04AFB">
        <w:rPr>
          <w:lang w:eastAsia="x-none"/>
        </w:rPr>
        <w:drawing>
          <wp:inline distT="0" distB="0" distL="0" distR="0" wp14:anchorId="7B2A7F39" wp14:editId="57D935F7">
            <wp:extent cx="6188710" cy="1779905"/>
            <wp:effectExtent l="63500" t="63500" r="59690" b="6159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88710" cy="1779905"/>
                    </a:xfrm>
                    <a:prstGeom prst="rect">
                      <a:avLst/>
                    </a:prstGeom>
                    <a:effectLst>
                      <a:glow rad="63500">
                        <a:schemeClr val="accent3">
                          <a:satMod val="175000"/>
                          <a:alpha val="40000"/>
                        </a:schemeClr>
                      </a:glow>
                    </a:effectLst>
                  </pic:spPr>
                </pic:pic>
              </a:graphicData>
            </a:graphic>
          </wp:inline>
        </w:drawing>
      </w:r>
    </w:p>
    <w:p w14:paraId="22E12CEE" w14:textId="77777777" w:rsidR="00C04AFB" w:rsidRDefault="00C04AFB" w:rsidP="008C35F4">
      <w:pPr>
        <w:rPr>
          <w:lang w:eastAsia="x-none"/>
        </w:rPr>
      </w:pPr>
    </w:p>
    <w:p w14:paraId="47FEE1AB" w14:textId="77777777" w:rsidR="00C04AFB" w:rsidRDefault="008C35F4" w:rsidP="008C35F4">
      <w:pPr>
        <w:rPr>
          <w:lang w:eastAsia="x-none"/>
        </w:rPr>
      </w:pPr>
      <w:r>
        <w:rPr>
          <w:lang w:eastAsia="x-none"/>
        </w:rPr>
        <w:t>You should see a</w:t>
      </w:r>
      <w:r w:rsidR="00C04AFB">
        <w:rPr>
          <w:lang w:eastAsia="x-none"/>
        </w:rPr>
        <w:t xml:space="preserve"> number (64) of Create External Role events. If you scroll to the </w:t>
      </w:r>
      <w:proofErr w:type="gramStart"/>
      <w:r w:rsidR="00C04AFB">
        <w:rPr>
          <w:lang w:eastAsia="x-none"/>
        </w:rPr>
        <w:t>right</w:t>
      </w:r>
      <w:proofErr w:type="gramEnd"/>
      <w:r w:rsidR="00C04AFB">
        <w:rPr>
          <w:lang w:eastAsia="x-none"/>
        </w:rPr>
        <w:t xml:space="preserve"> you will see they are PERMISSIONS (the “Create External Role” covers</w:t>
      </w:r>
      <w:r>
        <w:rPr>
          <w:lang w:eastAsia="x-none"/>
        </w:rPr>
        <w:t xml:space="preserve"> </w:t>
      </w:r>
      <w:r w:rsidR="00C04AFB">
        <w:rPr>
          <w:lang w:eastAsia="x-none"/>
        </w:rPr>
        <w:t>both permissions and external roles).</w:t>
      </w:r>
    </w:p>
    <w:p w14:paraId="3F7197A5" w14:textId="03D366FE" w:rsidR="00C04AFB" w:rsidRDefault="00C04AFB" w:rsidP="008C35F4">
      <w:pPr>
        <w:rPr>
          <w:lang w:eastAsia="x-none"/>
        </w:rPr>
      </w:pPr>
    </w:p>
    <w:p w14:paraId="3ACDAD23" w14:textId="2387DCDB" w:rsidR="00C04AFB" w:rsidRDefault="00C04AFB" w:rsidP="00C04AFB">
      <w:pPr>
        <w:pStyle w:val="ListParagraph"/>
        <w:numPr>
          <w:ilvl w:val="0"/>
          <w:numId w:val="65"/>
        </w:numPr>
        <w:rPr>
          <w:lang w:eastAsia="x-none"/>
        </w:rPr>
      </w:pPr>
      <w:r>
        <w:rPr>
          <w:lang w:eastAsia="x-none"/>
        </w:rPr>
        <w:t xml:space="preserve">Go </w:t>
      </w:r>
      <w:r>
        <w:rPr>
          <w:lang w:eastAsia="x-none"/>
        </w:rPr>
        <w:t xml:space="preserve">back </w:t>
      </w:r>
      <w:r>
        <w:rPr>
          <w:lang w:eastAsia="x-none"/>
        </w:rPr>
        <w:t xml:space="preserve">to </w:t>
      </w:r>
      <w:r w:rsidRPr="009645E7">
        <w:rPr>
          <w:b/>
          <w:lang w:eastAsia="x-none"/>
        </w:rPr>
        <w:t>Access Governance Core &gt; Monitor &gt; TARGET inbound – Account events</w:t>
      </w:r>
    </w:p>
    <w:p w14:paraId="7F77E590" w14:textId="45C2C001" w:rsidR="00C04AFB" w:rsidRDefault="00C04AFB" w:rsidP="00C04AFB">
      <w:pPr>
        <w:pStyle w:val="ListParagraph"/>
        <w:numPr>
          <w:ilvl w:val="0"/>
          <w:numId w:val="65"/>
        </w:numPr>
        <w:rPr>
          <w:lang w:eastAsia="x-none"/>
        </w:rPr>
      </w:pPr>
      <w:r>
        <w:rPr>
          <w:lang w:eastAsia="x-none"/>
        </w:rPr>
        <w:t xml:space="preserve">Click </w:t>
      </w:r>
      <w:r w:rsidRPr="009645E7">
        <w:rPr>
          <w:b/>
          <w:lang w:eastAsia="x-none"/>
        </w:rPr>
        <w:t>Filter</w:t>
      </w:r>
      <w:r>
        <w:rPr>
          <w:lang w:eastAsia="x-none"/>
        </w:rPr>
        <w:t xml:space="preserve"> and filter on Operation = </w:t>
      </w:r>
      <w:r w:rsidRPr="00C04AFB">
        <w:rPr>
          <w:rStyle w:val="CodeChar"/>
        </w:rPr>
        <w:t>“</w:t>
      </w:r>
      <w:r>
        <w:rPr>
          <w:rStyle w:val="CodeChar"/>
          <w:lang w:val="en-US"/>
        </w:rPr>
        <w:t>Add Permission</w:t>
      </w:r>
      <w:r w:rsidRPr="00C04AFB">
        <w:rPr>
          <w:rStyle w:val="CodeChar"/>
        </w:rPr>
        <w:t>”</w:t>
      </w:r>
      <w:r>
        <w:rPr>
          <w:lang w:eastAsia="x-none"/>
        </w:rPr>
        <w:t xml:space="preserve"> and Marker = </w:t>
      </w:r>
      <w:r w:rsidRPr="009645E7">
        <w:rPr>
          <w:rStyle w:val="CodeChar"/>
        </w:rPr>
        <w:t>“Training AD”</w:t>
      </w:r>
    </w:p>
    <w:p w14:paraId="35AEBAF3" w14:textId="77777777" w:rsidR="00C04AFB" w:rsidRDefault="00C04AFB" w:rsidP="00C04AFB">
      <w:pPr>
        <w:rPr>
          <w:lang w:eastAsia="x-none"/>
        </w:rPr>
      </w:pPr>
    </w:p>
    <w:p w14:paraId="6022CDC7" w14:textId="6CBA5E18" w:rsidR="00C04AFB" w:rsidRDefault="00C04AFB" w:rsidP="008C35F4">
      <w:pPr>
        <w:rPr>
          <w:lang w:eastAsia="x-none"/>
        </w:rPr>
      </w:pPr>
      <w:r>
        <w:rPr>
          <w:lang w:eastAsia="x-none"/>
        </w:rPr>
        <w:t>You should see 1539 Add Permission events.</w:t>
      </w:r>
    </w:p>
    <w:p w14:paraId="44B8BCC0" w14:textId="7E2DD94E" w:rsidR="00C04AFB" w:rsidRDefault="00C04AFB" w:rsidP="008C35F4">
      <w:pPr>
        <w:rPr>
          <w:lang w:eastAsia="x-none"/>
        </w:rPr>
      </w:pPr>
    </w:p>
    <w:p w14:paraId="3FF67115" w14:textId="5DC652F6" w:rsidR="00C04AFB" w:rsidRDefault="00C04AFB" w:rsidP="008C35F4">
      <w:pPr>
        <w:rPr>
          <w:lang w:eastAsia="x-none"/>
        </w:rPr>
      </w:pPr>
      <w:r>
        <w:rPr>
          <w:lang w:eastAsia="x-none"/>
        </w:rPr>
        <w:t xml:space="preserve">You should see </w:t>
      </w:r>
      <w:r w:rsidR="00846CBF">
        <w:rPr>
          <w:lang w:eastAsia="x-none"/>
        </w:rPr>
        <w:t>some</w:t>
      </w:r>
      <w:r>
        <w:rPr>
          <w:lang w:eastAsia="x-none"/>
        </w:rPr>
        <w:t xml:space="preserve"> in error</w:t>
      </w:r>
      <w:r w:rsidR="00846CBF">
        <w:rPr>
          <w:lang w:eastAsia="x-none"/>
        </w:rPr>
        <w:t xml:space="preserve"> (19 actually). At the top of the list you should see</w:t>
      </w:r>
      <w:r>
        <w:rPr>
          <w:lang w:eastAsia="x-none"/>
        </w:rPr>
        <w:t xml:space="preserve"> one for </w:t>
      </w:r>
      <w:proofErr w:type="spellStart"/>
      <w:r>
        <w:rPr>
          <w:lang w:eastAsia="x-none"/>
        </w:rPr>
        <w:t>DavidEdwards</w:t>
      </w:r>
      <w:proofErr w:type="spellEnd"/>
      <w:r>
        <w:rPr>
          <w:lang w:eastAsia="x-none"/>
        </w:rPr>
        <w:t xml:space="preserve"> and one for </w:t>
      </w:r>
      <w:proofErr w:type="spellStart"/>
      <w:r w:rsidR="00846CBF">
        <w:rPr>
          <w:lang w:eastAsia="x-none"/>
        </w:rPr>
        <w:t>krbtgt</w:t>
      </w:r>
      <w:proofErr w:type="spellEnd"/>
      <w:r w:rsidR="00846CBF">
        <w:rPr>
          <w:lang w:eastAsia="x-none"/>
        </w:rPr>
        <w:t xml:space="preserve">. Both of these accounts cannot be matched to users, so the permission cannot be added to a user, thus the error “Account </w:t>
      </w:r>
      <w:proofErr w:type="spellStart"/>
      <w:r w:rsidR="00846CBF">
        <w:rPr>
          <w:lang w:eastAsia="x-none"/>
        </w:rPr>
        <w:t>krbtgt</w:t>
      </w:r>
      <w:proofErr w:type="spellEnd"/>
      <w:r w:rsidR="00846CBF">
        <w:rPr>
          <w:lang w:eastAsia="x-none"/>
        </w:rPr>
        <w:t xml:space="preserve"> does not exist”.</w:t>
      </w:r>
    </w:p>
    <w:p w14:paraId="326E0CB0" w14:textId="77777777" w:rsidR="009645E7" w:rsidRDefault="009645E7" w:rsidP="008C35F4">
      <w:pPr>
        <w:rPr>
          <w:lang w:eastAsia="x-none"/>
        </w:rPr>
      </w:pPr>
    </w:p>
    <w:p w14:paraId="32708FED" w14:textId="6A8276AE" w:rsidR="008C35F4" w:rsidRDefault="008C35F4" w:rsidP="008C35F4">
      <w:pPr>
        <w:rPr>
          <w:lang w:eastAsia="x-none"/>
        </w:rPr>
      </w:pPr>
      <w:r>
        <w:rPr>
          <w:lang w:eastAsia="x-none"/>
        </w:rPr>
        <w:t xml:space="preserve">We have now setup the adapter and run the initial recon to get accounts and groups into IGI. </w:t>
      </w:r>
      <w:r w:rsidR="004145FA">
        <w:rPr>
          <w:lang w:eastAsia="x-none"/>
        </w:rPr>
        <w:t xml:space="preserve">This completes </w:t>
      </w:r>
      <w:r w:rsidR="005A00E5">
        <w:rPr>
          <w:lang w:eastAsia="x-none"/>
        </w:rPr>
        <w:t>Lab1 – Part A.</w:t>
      </w:r>
    </w:p>
    <w:p w14:paraId="3E4DFD3D" w14:textId="324C5281" w:rsidR="004145FA" w:rsidRDefault="004145FA" w:rsidP="004145FA">
      <w:pPr>
        <w:pStyle w:val="Heading2"/>
      </w:pPr>
      <w:bookmarkStart w:id="15" w:name="_Toc4164476"/>
      <w:r>
        <w:lastRenderedPageBreak/>
        <w:t xml:space="preserve">Lab1 – Part B – </w:t>
      </w:r>
      <w:r w:rsidR="00E90253">
        <w:t>Provisioning and Attribute Enforcement</w:t>
      </w:r>
      <w:bookmarkEnd w:id="15"/>
    </w:p>
    <w:p w14:paraId="50F8EC65" w14:textId="7B462F6D" w:rsidR="004145FA" w:rsidRDefault="004145FA" w:rsidP="004145FA">
      <w:pPr>
        <w:rPr>
          <w:lang w:eastAsia="x-none"/>
        </w:rPr>
      </w:pPr>
      <w:r>
        <w:rPr>
          <w:lang w:eastAsia="x-none"/>
        </w:rPr>
        <w:t>The following instructions will walk you through the lab setup and execution. This is the second</w:t>
      </w:r>
      <w:r w:rsidR="005A00E5">
        <w:rPr>
          <w:lang w:eastAsia="x-none"/>
        </w:rPr>
        <w:t xml:space="preserve"> part of Lab1 and </w:t>
      </w:r>
      <w:r>
        <w:rPr>
          <w:lang w:eastAsia="x-none"/>
        </w:rPr>
        <w:t>will look at provisioning and recon with attribute enforcement</w:t>
      </w:r>
      <w:r w:rsidR="005A00E5">
        <w:rPr>
          <w:lang w:eastAsia="x-none"/>
        </w:rPr>
        <w:t xml:space="preserve"> for the AD system</w:t>
      </w:r>
      <w:r>
        <w:rPr>
          <w:lang w:eastAsia="x-none"/>
        </w:rPr>
        <w:t>.</w:t>
      </w:r>
    </w:p>
    <w:p w14:paraId="7891B35B" w14:textId="77777777" w:rsidR="004145FA" w:rsidRDefault="004145FA" w:rsidP="004145FA">
      <w:pPr>
        <w:pStyle w:val="Heading3"/>
      </w:pPr>
      <w:bookmarkStart w:id="16" w:name="_Toc4164477"/>
      <w:r>
        <w:t>Summary of Lab Flow and Configuration</w:t>
      </w:r>
      <w:bookmarkEnd w:id="16"/>
    </w:p>
    <w:p w14:paraId="089AB401" w14:textId="77777777" w:rsidR="004145FA" w:rsidRDefault="004145FA" w:rsidP="004145FA">
      <w:pPr>
        <w:rPr>
          <w:lang w:eastAsia="x-none"/>
        </w:rPr>
      </w:pPr>
      <w:r>
        <w:rPr>
          <w:lang w:eastAsia="x-none"/>
        </w:rPr>
        <w:t>This lab is focused on the identity management of Active Directory accounts with IGI. It involves setting up the AD adapter (and initial reconciliation), then configuring for and executing two use cases; provisioning with account creation and reconciliation with policy enforcement.</w:t>
      </w:r>
    </w:p>
    <w:p w14:paraId="31F84D47" w14:textId="77777777" w:rsidR="004145FA" w:rsidRDefault="004145FA" w:rsidP="004145FA">
      <w:pPr>
        <w:rPr>
          <w:lang w:eastAsia="x-none"/>
        </w:rPr>
      </w:pPr>
    </w:p>
    <w:p w14:paraId="1DB95823" w14:textId="77777777" w:rsidR="004145FA" w:rsidRDefault="004145FA" w:rsidP="004145FA">
      <w:pPr>
        <w:rPr>
          <w:lang w:eastAsia="x-none"/>
        </w:rPr>
      </w:pPr>
      <w:r>
        <w:rPr>
          <w:lang w:eastAsia="x-none"/>
        </w:rPr>
        <w:t>The overall flow for this lab would be:</w:t>
      </w:r>
    </w:p>
    <w:p w14:paraId="6A770B28" w14:textId="461A6B6F" w:rsidR="004145FA" w:rsidRPr="005A00E5" w:rsidRDefault="004145FA" w:rsidP="005A00E5">
      <w:pPr>
        <w:pStyle w:val="ListParagraph"/>
        <w:numPr>
          <w:ilvl w:val="0"/>
          <w:numId w:val="108"/>
        </w:numPr>
        <w:rPr>
          <w:i/>
          <w:lang w:eastAsia="x-none"/>
        </w:rPr>
      </w:pPr>
      <w:r w:rsidRPr="005A00E5">
        <w:rPr>
          <w:i/>
          <w:lang w:eastAsia="x-none"/>
        </w:rPr>
        <w:t>Setup</w:t>
      </w:r>
      <w:r w:rsidR="005A00E5">
        <w:rPr>
          <w:i/>
          <w:lang w:eastAsia="x-none"/>
        </w:rPr>
        <w:t xml:space="preserve"> (done in Lab 1 – Part A)</w:t>
      </w:r>
    </w:p>
    <w:p w14:paraId="73F3F291" w14:textId="77777777" w:rsidR="004145FA" w:rsidRPr="005A00E5" w:rsidRDefault="004145FA" w:rsidP="005A00E5">
      <w:pPr>
        <w:pStyle w:val="ListParagraph"/>
        <w:numPr>
          <w:ilvl w:val="1"/>
          <w:numId w:val="108"/>
        </w:numPr>
        <w:rPr>
          <w:i/>
          <w:lang w:eastAsia="x-none"/>
        </w:rPr>
      </w:pPr>
      <w:r w:rsidRPr="005A00E5">
        <w:rPr>
          <w:i/>
          <w:lang w:eastAsia="x-none"/>
        </w:rPr>
        <w:t>Check account adoption rules</w:t>
      </w:r>
    </w:p>
    <w:p w14:paraId="70AD9A3C" w14:textId="77777777" w:rsidR="004145FA" w:rsidRPr="005A00E5" w:rsidRDefault="004145FA" w:rsidP="005A00E5">
      <w:pPr>
        <w:pStyle w:val="ListParagraph"/>
        <w:numPr>
          <w:ilvl w:val="1"/>
          <w:numId w:val="108"/>
        </w:numPr>
        <w:rPr>
          <w:i/>
          <w:lang w:eastAsia="x-none"/>
        </w:rPr>
      </w:pPr>
      <w:r w:rsidRPr="005A00E5">
        <w:rPr>
          <w:i/>
          <w:lang w:eastAsia="x-none"/>
        </w:rPr>
        <w:t>Create the AD adapter in the Enterprise Connectors module</w:t>
      </w:r>
    </w:p>
    <w:p w14:paraId="4F02EFD9" w14:textId="77777777" w:rsidR="004145FA" w:rsidRPr="005A00E5" w:rsidRDefault="004145FA" w:rsidP="005A00E5">
      <w:pPr>
        <w:pStyle w:val="ListParagraph"/>
        <w:numPr>
          <w:ilvl w:val="1"/>
          <w:numId w:val="108"/>
        </w:numPr>
        <w:rPr>
          <w:i/>
          <w:lang w:eastAsia="x-none"/>
        </w:rPr>
      </w:pPr>
      <w:r w:rsidRPr="005A00E5">
        <w:rPr>
          <w:i/>
          <w:lang w:eastAsia="x-none"/>
        </w:rPr>
        <w:t>Check the account configuration for the new AD and setup the account attributes</w:t>
      </w:r>
    </w:p>
    <w:p w14:paraId="3EB84201" w14:textId="24F30896" w:rsidR="004145FA" w:rsidRPr="005A00E5" w:rsidRDefault="004145FA" w:rsidP="005A00E5">
      <w:pPr>
        <w:pStyle w:val="ListParagraph"/>
        <w:numPr>
          <w:ilvl w:val="0"/>
          <w:numId w:val="108"/>
        </w:numPr>
        <w:rPr>
          <w:i/>
          <w:lang w:eastAsia="x-none"/>
        </w:rPr>
      </w:pPr>
      <w:r w:rsidRPr="005A00E5">
        <w:rPr>
          <w:i/>
          <w:lang w:eastAsia="x-none"/>
        </w:rPr>
        <w:t>Recon</w:t>
      </w:r>
      <w:r w:rsidR="005A00E5">
        <w:rPr>
          <w:i/>
          <w:lang w:eastAsia="x-none"/>
        </w:rPr>
        <w:t xml:space="preserve"> (done in Lab 1 – Part A)</w:t>
      </w:r>
    </w:p>
    <w:p w14:paraId="3DC908F7" w14:textId="77777777" w:rsidR="004145FA" w:rsidRPr="005A00E5" w:rsidRDefault="004145FA" w:rsidP="005A00E5">
      <w:pPr>
        <w:pStyle w:val="ListParagraph"/>
        <w:numPr>
          <w:ilvl w:val="1"/>
          <w:numId w:val="108"/>
        </w:numPr>
        <w:rPr>
          <w:i/>
          <w:lang w:eastAsia="x-none"/>
        </w:rPr>
      </w:pPr>
      <w:r w:rsidRPr="005A00E5">
        <w:rPr>
          <w:i/>
          <w:lang w:eastAsia="x-none"/>
        </w:rPr>
        <w:t>Setup and run a reconciliation on the new AD</w:t>
      </w:r>
    </w:p>
    <w:p w14:paraId="6469B515" w14:textId="77777777" w:rsidR="004145FA" w:rsidRPr="005A00E5" w:rsidRDefault="004145FA" w:rsidP="005A00E5">
      <w:pPr>
        <w:pStyle w:val="ListParagraph"/>
        <w:numPr>
          <w:ilvl w:val="1"/>
          <w:numId w:val="108"/>
        </w:numPr>
        <w:rPr>
          <w:i/>
          <w:lang w:eastAsia="x-none"/>
        </w:rPr>
      </w:pPr>
      <w:r w:rsidRPr="005A00E5">
        <w:rPr>
          <w:i/>
          <w:lang w:eastAsia="x-none"/>
        </w:rPr>
        <w:t>Check the loaded data (accounts and groups)</w:t>
      </w:r>
    </w:p>
    <w:p w14:paraId="4654E02A" w14:textId="77777777" w:rsidR="004145FA" w:rsidRPr="005A00E5" w:rsidRDefault="004145FA" w:rsidP="005A00E5">
      <w:pPr>
        <w:pStyle w:val="ListParagraph"/>
        <w:numPr>
          <w:ilvl w:val="1"/>
          <w:numId w:val="108"/>
        </w:numPr>
        <w:rPr>
          <w:i/>
          <w:lang w:eastAsia="x-none"/>
        </w:rPr>
      </w:pPr>
      <w:r w:rsidRPr="005A00E5">
        <w:rPr>
          <w:i/>
          <w:lang w:eastAsia="x-none"/>
        </w:rPr>
        <w:t>Check for automatic adoption</w:t>
      </w:r>
    </w:p>
    <w:p w14:paraId="41287690" w14:textId="77777777" w:rsidR="004145FA" w:rsidRDefault="004145FA" w:rsidP="005A00E5">
      <w:pPr>
        <w:pStyle w:val="ListParagraph"/>
        <w:numPr>
          <w:ilvl w:val="0"/>
          <w:numId w:val="108"/>
        </w:numPr>
        <w:rPr>
          <w:lang w:eastAsia="x-none"/>
        </w:rPr>
      </w:pPr>
      <w:r>
        <w:rPr>
          <w:lang w:eastAsia="x-none"/>
        </w:rPr>
        <w:t>Provision</w:t>
      </w:r>
    </w:p>
    <w:p w14:paraId="48593AD8" w14:textId="77777777" w:rsidR="004145FA" w:rsidRDefault="004145FA" w:rsidP="005A00E5">
      <w:pPr>
        <w:pStyle w:val="ListParagraph"/>
        <w:numPr>
          <w:ilvl w:val="1"/>
          <w:numId w:val="108"/>
        </w:numPr>
        <w:rPr>
          <w:lang w:eastAsia="x-none"/>
        </w:rPr>
      </w:pPr>
      <w:r>
        <w:rPr>
          <w:lang w:eastAsia="x-none"/>
        </w:rPr>
        <w:t>Publish a permission as a default permission and check accounts and access are provisioned</w:t>
      </w:r>
    </w:p>
    <w:p w14:paraId="223343B7" w14:textId="77777777" w:rsidR="004145FA" w:rsidRDefault="004145FA" w:rsidP="005A00E5">
      <w:pPr>
        <w:pStyle w:val="ListParagraph"/>
        <w:numPr>
          <w:ilvl w:val="1"/>
          <w:numId w:val="108"/>
        </w:numPr>
        <w:rPr>
          <w:lang w:eastAsia="x-none"/>
        </w:rPr>
      </w:pPr>
      <w:r>
        <w:rPr>
          <w:lang w:eastAsia="x-none"/>
        </w:rPr>
        <w:t>Check and run the access request (select a user that doesn’t already have an AD account)</w:t>
      </w:r>
    </w:p>
    <w:p w14:paraId="23B995C1" w14:textId="77777777" w:rsidR="004145FA" w:rsidRDefault="004145FA" w:rsidP="005A00E5">
      <w:pPr>
        <w:pStyle w:val="ListParagraph"/>
        <w:numPr>
          <w:ilvl w:val="1"/>
          <w:numId w:val="108"/>
        </w:numPr>
        <w:rPr>
          <w:lang w:eastAsia="x-none"/>
        </w:rPr>
      </w:pPr>
      <w:r>
        <w:rPr>
          <w:lang w:eastAsia="x-none"/>
        </w:rPr>
        <w:t>Review the provisioning flow</w:t>
      </w:r>
    </w:p>
    <w:p w14:paraId="21B2D186" w14:textId="77777777" w:rsidR="004145FA" w:rsidRDefault="004145FA" w:rsidP="005A00E5">
      <w:pPr>
        <w:pStyle w:val="ListParagraph"/>
        <w:numPr>
          <w:ilvl w:val="0"/>
          <w:numId w:val="108"/>
        </w:numPr>
        <w:rPr>
          <w:lang w:eastAsia="x-none"/>
        </w:rPr>
      </w:pPr>
      <w:r>
        <w:rPr>
          <w:lang w:eastAsia="x-none"/>
        </w:rPr>
        <w:t>Recon with Attribute Enforcement</w:t>
      </w:r>
    </w:p>
    <w:p w14:paraId="641CD54C" w14:textId="77777777" w:rsidR="004145FA" w:rsidRDefault="004145FA" w:rsidP="005A00E5">
      <w:pPr>
        <w:pStyle w:val="ListParagraph"/>
        <w:numPr>
          <w:ilvl w:val="1"/>
          <w:numId w:val="108"/>
        </w:numPr>
        <w:rPr>
          <w:lang w:eastAsia="x-none"/>
        </w:rPr>
      </w:pPr>
      <w:r>
        <w:rPr>
          <w:lang w:eastAsia="x-none"/>
        </w:rPr>
        <w:t>Setup a User (Account) Modify rule to trigger a re-evaluation of user-account attribute mapping</w:t>
      </w:r>
    </w:p>
    <w:p w14:paraId="412FB9B9" w14:textId="77777777" w:rsidR="004145FA" w:rsidRDefault="004145FA" w:rsidP="005A00E5">
      <w:pPr>
        <w:pStyle w:val="ListParagraph"/>
        <w:numPr>
          <w:ilvl w:val="1"/>
          <w:numId w:val="108"/>
        </w:numPr>
        <w:rPr>
          <w:lang w:eastAsia="x-none"/>
        </w:rPr>
      </w:pPr>
      <w:r>
        <w:rPr>
          <w:lang w:eastAsia="x-none"/>
        </w:rPr>
        <w:t>Change an account on AD and rerun the recon</w:t>
      </w:r>
    </w:p>
    <w:p w14:paraId="5EF4C45F" w14:textId="77777777" w:rsidR="004145FA" w:rsidRDefault="004145FA" w:rsidP="005A00E5">
      <w:pPr>
        <w:pStyle w:val="ListParagraph"/>
        <w:numPr>
          <w:ilvl w:val="1"/>
          <w:numId w:val="108"/>
        </w:numPr>
        <w:rPr>
          <w:lang w:eastAsia="x-none"/>
        </w:rPr>
      </w:pPr>
      <w:r>
        <w:rPr>
          <w:lang w:eastAsia="x-none"/>
        </w:rPr>
        <w:t>Check that the custom rule has run and that the target changes have been overwritten</w:t>
      </w:r>
    </w:p>
    <w:p w14:paraId="6F1E6C5E" w14:textId="77777777" w:rsidR="004145FA" w:rsidRDefault="004145FA" w:rsidP="004145FA">
      <w:pPr>
        <w:rPr>
          <w:lang w:eastAsia="x-none"/>
        </w:rPr>
      </w:pPr>
    </w:p>
    <w:p w14:paraId="7D3035A6" w14:textId="7E7A7D05" w:rsidR="004145FA" w:rsidRDefault="005A00E5" w:rsidP="004145FA">
      <w:pPr>
        <w:rPr>
          <w:lang w:eastAsia="x-none"/>
        </w:rPr>
      </w:pPr>
      <w:r>
        <w:rPr>
          <w:lang w:eastAsia="x-none"/>
        </w:rPr>
        <w:t>In this section we</w:t>
      </w:r>
      <w:r w:rsidR="004145FA">
        <w:rPr>
          <w:lang w:eastAsia="x-none"/>
        </w:rPr>
        <w:t xml:space="preserve"> configure the components for the third and fourth steps, then run the two use cases.</w:t>
      </w:r>
    </w:p>
    <w:p w14:paraId="3D8729E6" w14:textId="77777777" w:rsidR="004145FA" w:rsidRDefault="004145FA" w:rsidP="004145FA">
      <w:pPr>
        <w:rPr>
          <w:lang w:eastAsia="x-none"/>
        </w:rPr>
      </w:pPr>
    </w:p>
    <w:p w14:paraId="055F3B7E" w14:textId="77777777" w:rsidR="004145FA" w:rsidRDefault="004145FA" w:rsidP="004145FA">
      <w:pPr>
        <w:rPr>
          <w:lang w:eastAsia="x-none"/>
        </w:rPr>
      </w:pPr>
      <w:r>
        <w:rPr>
          <w:lang w:eastAsia="x-none"/>
        </w:rPr>
        <w:t>The areas of configuration that we will explore in this lab are:</w:t>
      </w:r>
    </w:p>
    <w:p w14:paraId="450C815C" w14:textId="77777777" w:rsidR="004145FA" w:rsidRDefault="004145FA" w:rsidP="004145FA">
      <w:pPr>
        <w:pStyle w:val="ListParagraph"/>
        <w:numPr>
          <w:ilvl w:val="0"/>
          <w:numId w:val="44"/>
        </w:numPr>
        <w:rPr>
          <w:lang w:eastAsia="x-none"/>
        </w:rPr>
      </w:pPr>
      <w:r>
        <w:rPr>
          <w:lang w:eastAsia="x-none"/>
        </w:rPr>
        <w:t>Account Configuration (with Account Attributes), entitlement management and Default access</w:t>
      </w:r>
    </w:p>
    <w:p w14:paraId="0BCB8F40" w14:textId="77777777" w:rsidR="004145FA" w:rsidRDefault="004145FA" w:rsidP="004145FA">
      <w:pPr>
        <w:pStyle w:val="ListParagraph"/>
        <w:numPr>
          <w:ilvl w:val="0"/>
          <w:numId w:val="44"/>
        </w:numPr>
        <w:rPr>
          <w:lang w:eastAsia="x-none"/>
        </w:rPr>
      </w:pPr>
      <w:r>
        <w:rPr>
          <w:lang w:eastAsia="x-none"/>
        </w:rPr>
        <w:t>Access Request Management workflow</w:t>
      </w:r>
    </w:p>
    <w:p w14:paraId="1B434226" w14:textId="77777777" w:rsidR="004145FA" w:rsidRDefault="004145FA" w:rsidP="004145FA">
      <w:pPr>
        <w:pStyle w:val="ListParagraph"/>
        <w:numPr>
          <w:ilvl w:val="0"/>
          <w:numId w:val="44"/>
        </w:numPr>
        <w:rPr>
          <w:lang w:eastAsia="x-none"/>
        </w:rPr>
      </w:pPr>
      <w:r>
        <w:rPr>
          <w:lang w:eastAsia="x-none"/>
        </w:rPr>
        <w:t>User Modify workflow (for attribute enforcement)</w:t>
      </w:r>
    </w:p>
    <w:p w14:paraId="7E4D729C" w14:textId="77777777" w:rsidR="004145FA" w:rsidRDefault="004145FA" w:rsidP="004145FA">
      <w:pPr>
        <w:rPr>
          <w:lang w:eastAsia="x-none"/>
        </w:rPr>
      </w:pPr>
    </w:p>
    <w:p w14:paraId="04334796" w14:textId="76D3CFA6" w:rsidR="004145FA" w:rsidRDefault="004145FA" w:rsidP="008C35F4">
      <w:pPr>
        <w:rPr>
          <w:lang w:eastAsia="x-none"/>
        </w:rPr>
      </w:pPr>
      <w:r>
        <w:rPr>
          <w:lang w:eastAsia="x-none"/>
        </w:rPr>
        <w:t>The following sections provide a detailed walk through of the steps to configure and demonstrate the</w:t>
      </w:r>
      <w:r w:rsidR="005A00E5">
        <w:rPr>
          <w:lang w:eastAsia="x-none"/>
        </w:rPr>
        <w:t xml:space="preserve"> use cases.</w:t>
      </w:r>
    </w:p>
    <w:p w14:paraId="234E37C3" w14:textId="77777777" w:rsidR="008C35F4" w:rsidRDefault="008C35F4" w:rsidP="008C35F4">
      <w:pPr>
        <w:pStyle w:val="Heading3"/>
      </w:pPr>
      <w:bookmarkStart w:id="17" w:name="_Toc4164478"/>
      <w:r>
        <w:t>Configuring the New AD Account (incl. Attribute Mapping)</w:t>
      </w:r>
      <w:bookmarkEnd w:id="17"/>
    </w:p>
    <w:p w14:paraId="0ABE0451" w14:textId="77777777" w:rsidR="008C35F4" w:rsidRDefault="008C35F4" w:rsidP="008C35F4">
      <w:pPr>
        <w:rPr>
          <w:lang w:eastAsia="x-none"/>
        </w:rPr>
      </w:pPr>
      <w:r>
        <w:rPr>
          <w:lang w:eastAsia="x-none"/>
        </w:rPr>
        <w:t>Now that we have setup the adapter and loaded accounts and groups from AD, we can configure IGI to support the two remaining use cases; provisioning (with automatic account creation) and reconciliation (with attribute policy enforcement). This and the next few sections will run through these configuration activities.</w:t>
      </w:r>
    </w:p>
    <w:p w14:paraId="36B84E0D" w14:textId="77777777" w:rsidR="008C35F4" w:rsidRDefault="008C35F4" w:rsidP="008C35F4">
      <w:pPr>
        <w:pStyle w:val="Heading4"/>
      </w:pPr>
      <w:r>
        <w:t>Check AD Account Configuration</w:t>
      </w:r>
    </w:p>
    <w:p w14:paraId="57970C28" w14:textId="77777777" w:rsidR="008C35F4" w:rsidRDefault="008C35F4" w:rsidP="008C35F4">
      <w:pPr>
        <w:rPr>
          <w:lang w:eastAsia="x-none"/>
        </w:rPr>
      </w:pPr>
      <w:r>
        <w:rPr>
          <w:lang w:eastAsia="x-none"/>
        </w:rPr>
        <w:t>When we created the new connector in the Enterprise Connectors module, the process also defined both an application and account configuration to correspond to the connector. We will have a quick look at these.</w:t>
      </w:r>
    </w:p>
    <w:p w14:paraId="58BA46A7" w14:textId="77777777" w:rsidR="008C35F4" w:rsidRDefault="008C35F4" w:rsidP="008C35F4">
      <w:pPr>
        <w:rPr>
          <w:lang w:eastAsia="x-none"/>
        </w:rPr>
      </w:pPr>
    </w:p>
    <w:p w14:paraId="7D3552A0" w14:textId="77777777" w:rsidR="008C35F4" w:rsidRDefault="008C35F4" w:rsidP="008C35F4">
      <w:pPr>
        <w:rPr>
          <w:lang w:eastAsia="x-none"/>
        </w:rPr>
      </w:pPr>
      <w:r>
        <w:rPr>
          <w:lang w:eastAsia="x-none"/>
        </w:rPr>
        <w:t>Follow these steps:</w:t>
      </w:r>
    </w:p>
    <w:p w14:paraId="01AFBBCA" w14:textId="71E71876" w:rsidR="008C35F4" w:rsidRDefault="00077784" w:rsidP="008C35F4">
      <w:pPr>
        <w:pStyle w:val="ListParagraph"/>
        <w:numPr>
          <w:ilvl w:val="0"/>
          <w:numId w:val="67"/>
        </w:numPr>
        <w:rPr>
          <w:lang w:eastAsia="x-none"/>
        </w:rPr>
      </w:pPr>
      <w:r>
        <w:rPr>
          <w:lang w:eastAsia="x-none"/>
        </w:rPr>
        <w:t>If not already there, l</w:t>
      </w:r>
      <w:r w:rsidR="008C35F4">
        <w:rPr>
          <w:lang w:eastAsia="x-none"/>
        </w:rPr>
        <w:t>ogin to the Admin Console (</w:t>
      </w:r>
      <w:r w:rsidR="008C35F4" w:rsidRPr="00F3015C">
        <w:rPr>
          <w:rStyle w:val="CodeChar"/>
        </w:rPr>
        <w:t>admin</w:t>
      </w:r>
      <w:r w:rsidR="008C35F4">
        <w:rPr>
          <w:lang w:eastAsia="x-none"/>
        </w:rPr>
        <w:t>/</w:t>
      </w:r>
      <w:r w:rsidR="008C35F4" w:rsidRPr="00F3015C">
        <w:rPr>
          <w:rStyle w:val="CodeChar"/>
        </w:rPr>
        <w:t>admin</w:t>
      </w:r>
      <w:r w:rsidR="008C35F4">
        <w:rPr>
          <w:lang w:eastAsia="x-none"/>
        </w:rPr>
        <w:t xml:space="preserve">) and go to </w:t>
      </w:r>
      <w:r w:rsidR="008C35F4" w:rsidRPr="00F3015C">
        <w:rPr>
          <w:b/>
          <w:lang w:eastAsia="x-none"/>
        </w:rPr>
        <w:t>Access Governance Core</w:t>
      </w:r>
    </w:p>
    <w:p w14:paraId="4DC3EB01" w14:textId="77777777" w:rsidR="008C35F4" w:rsidRDefault="008C35F4" w:rsidP="008C35F4">
      <w:pPr>
        <w:pStyle w:val="ListParagraph"/>
        <w:numPr>
          <w:ilvl w:val="0"/>
          <w:numId w:val="67"/>
        </w:numPr>
        <w:rPr>
          <w:lang w:eastAsia="x-none"/>
        </w:rPr>
      </w:pPr>
      <w:r>
        <w:rPr>
          <w:lang w:eastAsia="x-none"/>
        </w:rPr>
        <w:t xml:space="preserve">Go to </w:t>
      </w:r>
      <w:r w:rsidRPr="00F3015C">
        <w:rPr>
          <w:b/>
          <w:lang w:eastAsia="x-none"/>
        </w:rPr>
        <w:t>Manage &gt; Applications</w:t>
      </w:r>
      <w:r>
        <w:rPr>
          <w:lang w:eastAsia="x-none"/>
        </w:rPr>
        <w:t xml:space="preserve"> and find and select the </w:t>
      </w:r>
      <w:r w:rsidRPr="00A2576A">
        <w:rPr>
          <w:rStyle w:val="CodeChar"/>
          <w:b/>
        </w:rPr>
        <w:t>Training AD</w:t>
      </w:r>
      <w:r>
        <w:rPr>
          <w:lang w:eastAsia="x-none"/>
        </w:rPr>
        <w:t xml:space="preserve"> application</w:t>
      </w:r>
    </w:p>
    <w:p w14:paraId="637068AF" w14:textId="77777777" w:rsidR="00F3015C" w:rsidRDefault="00F3015C" w:rsidP="008C35F4">
      <w:pPr>
        <w:rPr>
          <w:lang w:eastAsia="x-none"/>
        </w:rPr>
      </w:pPr>
    </w:p>
    <w:p w14:paraId="67847B04" w14:textId="44CD113F" w:rsidR="008C35F4" w:rsidRDefault="008C35F4" w:rsidP="008C35F4">
      <w:pPr>
        <w:rPr>
          <w:lang w:eastAsia="x-none"/>
        </w:rPr>
      </w:pPr>
      <w:r>
        <w:rPr>
          <w:lang w:eastAsia="x-none"/>
        </w:rPr>
        <w:t xml:space="preserve">It has been defined based on the new connector defined. Notice an events marker of </w:t>
      </w:r>
      <w:r w:rsidRPr="00A2576A">
        <w:rPr>
          <w:rStyle w:val="CodeChar"/>
          <w:b/>
        </w:rPr>
        <w:t>Training AD</w:t>
      </w:r>
      <w:r w:rsidR="00A2576A">
        <w:rPr>
          <w:lang w:eastAsia="x-none"/>
        </w:rPr>
        <w:t>.</w:t>
      </w:r>
    </w:p>
    <w:p w14:paraId="607043DC" w14:textId="77777777" w:rsidR="008C35F4" w:rsidRDefault="008C35F4" w:rsidP="008C35F4">
      <w:pPr>
        <w:rPr>
          <w:lang w:eastAsia="x-none"/>
        </w:rPr>
      </w:pPr>
    </w:p>
    <w:p w14:paraId="4DE82EFB" w14:textId="77777777" w:rsidR="008C35F4" w:rsidRDefault="008C35F4" w:rsidP="008C35F4">
      <w:pPr>
        <w:pStyle w:val="ListParagraph"/>
        <w:numPr>
          <w:ilvl w:val="0"/>
          <w:numId w:val="68"/>
        </w:numPr>
        <w:rPr>
          <w:lang w:eastAsia="x-none"/>
        </w:rPr>
      </w:pPr>
      <w:r>
        <w:rPr>
          <w:lang w:eastAsia="x-none"/>
        </w:rPr>
        <w:t xml:space="preserve">Select the </w:t>
      </w:r>
      <w:r w:rsidRPr="00F3015C">
        <w:rPr>
          <w:b/>
          <w:lang w:eastAsia="x-none"/>
        </w:rPr>
        <w:t>Application Access</w:t>
      </w:r>
      <w:r>
        <w:rPr>
          <w:lang w:eastAsia="x-none"/>
        </w:rPr>
        <w:t xml:space="preserve"> tab</w:t>
      </w:r>
    </w:p>
    <w:p w14:paraId="5F5F27C7" w14:textId="77777777" w:rsidR="008C35F4" w:rsidRDefault="008C35F4" w:rsidP="008C35F4">
      <w:pPr>
        <w:rPr>
          <w:lang w:eastAsia="x-none"/>
        </w:rPr>
      </w:pPr>
    </w:p>
    <w:p w14:paraId="6085D9E7" w14:textId="77777777" w:rsidR="008C35F4" w:rsidRDefault="008C35F4" w:rsidP="008C35F4">
      <w:pPr>
        <w:rPr>
          <w:lang w:eastAsia="x-none"/>
        </w:rPr>
      </w:pPr>
      <w:r>
        <w:rPr>
          <w:lang w:eastAsia="x-none"/>
        </w:rPr>
        <w:t>Here you will see the AD groups loaded from the reconcile. There should be 64 groups.</w:t>
      </w:r>
    </w:p>
    <w:p w14:paraId="0A05603E" w14:textId="77777777" w:rsidR="008C35F4" w:rsidRDefault="008C35F4" w:rsidP="008C35F4">
      <w:pPr>
        <w:rPr>
          <w:lang w:eastAsia="x-none"/>
        </w:rPr>
      </w:pPr>
    </w:p>
    <w:p w14:paraId="0B49DE87" w14:textId="7847B039" w:rsidR="008C35F4" w:rsidRDefault="00BC2F70" w:rsidP="008C35F4">
      <w:pPr>
        <w:rPr>
          <w:lang w:eastAsia="x-none"/>
        </w:rPr>
      </w:pPr>
      <w:r w:rsidRPr="00BC2F70">
        <w:rPr>
          <w:lang w:eastAsia="x-none"/>
        </w:rPr>
        <w:lastRenderedPageBreak/>
        <w:drawing>
          <wp:inline distT="0" distB="0" distL="0" distR="0" wp14:anchorId="71406541" wp14:editId="4B09C98B">
            <wp:extent cx="6188710" cy="3142615"/>
            <wp:effectExtent l="63500" t="63500" r="59690" b="57785"/>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88710" cy="3142615"/>
                    </a:xfrm>
                    <a:prstGeom prst="rect">
                      <a:avLst/>
                    </a:prstGeom>
                    <a:effectLst>
                      <a:glow rad="63500">
                        <a:schemeClr val="accent3">
                          <a:satMod val="175000"/>
                          <a:alpha val="40000"/>
                        </a:schemeClr>
                      </a:glow>
                    </a:effectLst>
                  </pic:spPr>
                </pic:pic>
              </a:graphicData>
            </a:graphic>
          </wp:inline>
        </w:drawing>
      </w:r>
    </w:p>
    <w:p w14:paraId="2BEA96C5" w14:textId="77777777" w:rsidR="008C35F4" w:rsidRDefault="008C35F4" w:rsidP="008C35F4">
      <w:pPr>
        <w:rPr>
          <w:lang w:eastAsia="x-none"/>
        </w:rPr>
      </w:pPr>
    </w:p>
    <w:p w14:paraId="61A6C01B" w14:textId="16B82A89" w:rsidR="008C35F4" w:rsidRDefault="008C35F4" w:rsidP="008C35F4">
      <w:pPr>
        <w:rPr>
          <w:lang w:eastAsia="x-none"/>
        </w:rPr>
      </w:pPr>
      <w:r>
        <w:rPr>
          <w:lang w:eastAsia="x-none"/>
        </w:rPr>
        <w:t xml:space="preserve">Notice that the groups are permissions </w:t>
      </w:r>
      <w:r w:rsidR="00BC2F70">
        <w:rPr>
          <w:lang w:eastAsia="x-none"/>
        </w:rPr>
        <w:t xml:space="preserve">(key icon), </w:t>
      </w:r>
      <w:r>
        <w:rPr>
          <w:lang w:eastAsia="x-none"/>
        </w:rPr>
        <w:t>not external roles – these groups did not have a hierarchy in AD</w:t>
      </w:r>
      <w:r w:rsidR="00BC2F70">
        <w:rPr>
          <w:lang w:eastAsia="x-none"/>
        </w:rPr>
        <w:t xml:space="preserve">. They are </w:t>
      </w:r>
      <w:r>
        <w:rPr>
          <w:lang w:eastAsia="x-none"/>
        </w:rPr>
        <w:t>not published by default.</w:t>
      </w:r>
    </w:p>
    <w:p w14:paraId="5524C305" w14:textId="77777777" w:rsidR="008C35F4" w:rsidRDefault="008C35F4" w:rsidP="008C35F4">
      <w:pPr>
        <w:rPr>
          <w:lang w:eastAsia="x-none"/>
        </w:rPr>
      </w:pPr>
    </w:p>
    <w:p w14:paraId="7E5A7047" w14:textId="77777777" w:rsidR="008C35F4" w:rsidRDefault="008C35F4" w:rsidP="008C35F4">
      <w:pPr>
        <w:pStyle w:val="ListParagraph"/>
        <w:numPr>
          <w:ilvl w:val="0"/>
          <w:numId w:val="68"/>
        </w:numPr>
        <w:rPr>
          <w:lang w:eastAsia="x-none"/>
        </w:rPr>
      </w:pPr>
      <w:r>
        <w:rPr>
          <w:lang w:eastAsia="x-none"/>
        </w:rPr>
        <w:t xml:space="preserve">Now go to the </w:t>
      </w:r>
      <w:r w:rsidRPr="00F3015C">
        <w:rPr>
          <w:b/>
          <w:lang w:eastAsia="x-none"/>
        </w:rPr>
        <w:t>Users</w:t>
      </w:r>
      <w:r>
        <w:rPr>
          <w:lang w:eastAsia="x-none"/>
        </w:rPr>
        <w:t xml:space="preserve"> tab</w:t>
      </w:r>
    </w:p>
    <w:p w14:paraId="6E924F59" w14:textId="49A25576" w:rsidR="008C35F4" w:rsidRDefault="008C35F4" w:rsidP="008C35F4">
      <w:pPr>
        <w:rPr>
          <w:lang w:eastAsia="x-none"/>
        </w:rPr>
      </w:pPr>
    </w:p>
    <w:p w14:paraId="73B56D9A" w14:textId="3180BCC7" w:rsidR="00077784" w:rsidRDefault="00077784" w:rsidP="008C35F4">
      <w:pPr>
        <w:rPr>
          <w:lang w:eastAsia="x-none"/>
        </w:rPr>
      </w:pPr>
      <w:r w:rsidRPr="00077784">
        <w:rPr>
          <w:lang w:eastAsia="x-none"/>
        </w:rPr>
        <w:drawing>
          <wp:inline distT="0" distB="0" distL="0" distR="0" wp14:anchorId="32D6F62F" wp14:editId="5147AFC1">
            <wp:extent cx="6188710" cy="2613660"/>
            <wp:effectExtent l="63500" t="63500" r="59690" b="6604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88710" cy="2613660"/>
                    </a:xfrm>
                    <a:prstGeom prst="rect">
                      <a:avLst/>
                    </a:prstGeom>
                    <a:effectLst>
                      <a:glow rad="63500">
                        <a:schemeClr val="accent3">
                          <a:satMod val="175000"/>
                          <a:alpha val="40000"/>
                        </a:schemeClr>
                      </a:glow>
                    </a:effectLst>
                  </pic:spPr>
                </pic:pic>
              </a:graphicData>
            </a:graphic>
          </wp:inline>
        </w:drawing>
      </w:r>
    </w:p>
    <w:p w14:paraId="6BA7AF73" w14:textId="462E4D90" w:rsidR="00077784" w:rsidRDefault="00077784" w:rsidP="008C35F4">
      <w:pPr>
        <w:rPr>
          <w:lang w:eastAsia="x-none"/>
        </w:rPr>
      </w:pPr>
    </w:p>
    <w:p w14:paraId="79626DF8" w14:textId="293FE155" w:rsidR="00077784" w:rsidRDefault="00077784" w:rsidP="008C35F4">
      <w:pPr>
        <w:rPr>
          <w:lang w:eastAsia="x-none"/>
        </w:rPr>
      </w:pPr>
      <w:r>
        <w:rPr>
          <w:lang w:eastAsia="x-none"/>
        </w:rPr>
        <w:t xml:space="preserve">You should see all users who accounts on the Training AD system. Recall that some accounts could not be matched to users, which is why the number of users here (1367) is less than the number of accounts created (1375) – it seems there are eight accounts unmatched (like </w:t>
      </w:r>
      <w:proofErr w:type="spellStart"/>
      <w:r w:rsidR="00EE4224">
        <w:rPr>
          <w:lang w:eastAsia="x-none"/>
        </w:rPr>
        <w:t>krbtgt</w:t>
      </w:r>
      <w:proofErr w:type="spellEnd"/>
      <w:r w:rsidR="00EE4224">
        <w:rPr>
          <w:lang w:eastAsia="x-none"/>
        </w:rPr>
        <w:t xml:space="preserve"> and </w:t>
      </w:r>
      <w:proofErr w:type="spellStart"/>
      <w:r w:rsidR="00EE4224">
        <w:rPr>
          <w:lang w:eastAsia="x-none"/>
        </w:rPr>
        <w:t>DavidEdwards</w:t>
      </w:r>
      <w:proofErr w:type="spellEnd"/>
      <w:r w:rsidR="00EE4224">
        <w:rPr>
          <w:lang w:eastAsia="x-none"/>
        </w:rPr>
        <w:t>).</w:t>
      </w:r>
    </w:p>
    <w:p w14:paraId="0397EBF9" w14:textId="2FC13FF2" w:rsidR="008C35F4" w:rsidRDefault="008C35F4" w:rsidP="008C35F4">
      <w:pPr>
        <w:rPr>
          <w:lang w:eastAsia="x-none"/>
        </w:rPr>
      </w:pPr>
    </w:p>
    <w:p w14:paraId="76445957" w14:textId="77777777" w:rsidR="008C35F4" w:rsidRDefault="008C35F4" w:rsidP="008C35F4">
      <w:pPr>
        <w:rPr>
          <w:lang w:eastAsia="x-none"/>
        </w:rPr>
      </w:pPr>
      <w:r>
        <w:rPr>
          <w:lang w:eastAsia="x-none"/>
        </w:rPr>
        <w:t>Next, we will check the account configuration (account policy):</w:t>
      </w:r>
    </w:p>
    <w:p w14:paraId="37244D0D" w14:textId="03425AC4" w:rsidR="008C35F4" w:rsidRDefault="008C35F4" w:rsidP="008C35F4">
      <w:pPr>
        <w:pStyle w:val="ListParagraph"/>
        <w:numPr>
          <w:ilvl w:val="0"/>
          <w:numId w:val="68"/>
        </w:numPr>
        <w:rPr>
          <w:lang w:eastAsia="x-none"/>
        </w:rPr>
      </w:pPr>
      <w:r>
        <w:rPr>
          <w:lang w:eastAsia="x-none"/>
        </w:rPr>
        <w:t xml:space="preserve">Go to </w:t>
      </w:r>
      <w:r w:rsidRPr="00F3015C">
        <w:rPr>
          <w:b/>
          <w:lang w:eastAsia="x-none"/>
        </w:rPr>
        <w:t>AGC &gt; Manage &gt; Account</w:t>
      </w:r>
      <w:r w:rsidR="00A762A5">
        <w:rPr>
          <w:b/>
          <w:lang w:eastAsia="x-none"/>
        </w:rPr>
        <w:t xml:space="preserve"> Configuration</w:t>
      </w:r>
      <w:r w:rsidRPr="00F3015C">
        <w:rPr>
          <w:b/>
          <w:lang w:eastAsia="x-none"/>
        </w:rPr>
        <w:t>s</w:t>
      </w:r>
    </w:p>
    <w:p w14:paraId="06ACBBAD" w14:textId="77777777" w:rsidR="008C35F4" w:rsidRDefault="008C35F4" w:rsidP="008C35F4">
      <w:pPr>
        <w:pStyle w:val="ListParagraph"/>
        <w:numPr>
          <w:ilvl w:val="0"/>
          <w:numId w:val="68"/>
        </w:numPr>
        <w:rPr>
          <w:lang w:eastAsia="x-none"/>
        </w:rPr>
      </w:pPr>
      <w:r>
        <w:rPr>
          <w:lang w:eastAsia="x-none"/>
        </w:rPr>
        <w:t xml:space="preserve">Find and select the </w:t>
      </w:r>
      <w:r w:rsidRPr="00A762A5">
        <w:rPr>
          <w:rStyle w:val="CodeChar"/>
          <w:b/>
        </w:rPr>
        <w:t>Training AD</w:t>
      </w:r>
      <w:r>
        <w:rPr>
          <w:lang w:eastAsia="x-none"/>
        </w:rPr>
        <w:t xml:space="preserve"> account</w:t>
      </w:r>
    </w:p>
    <w:p w14:paraId="2BA8880F" w14:textId="77777777" w:rsidR="008C35F4" w:rsidRDefault="008C35F4" w:rsidP="008C35F4">
      <w:pPr>
        <w:rPr>
          <w:lang w:eastAsia="x-none"/>
        </w:rPr>
      </w:pPr>
    </w:p>
    <w:p w14:paraId="7B78615E" w14:textId="74710B64" w:rsidR="008C35F4" w:rsidRDefault="00D444C4" w:rsidP="008C35F4">
      <w:pPr>
        <w:rPr>
          <w:lang w:eastAsia="x-none"/>
        </w:rPr>
      </w:pPr>
      <w:r w:rsidRPr="00D444C4">
        <w:rPr>
          <w:lang w:eastAsia="x-none"/>
        </w:rPr>
        <w:lastRenderedPageBreak/>
        <w:drawing>
          <wp:inline distT="0" distB="0" distL="0" distR="0" wp14:anchorId="2FCEF7B6" wp14:editId="0BEDE7A8">
            <wp:extent cx="6188710" cy="2974340"/>
            <wp:effectExtent l="63500" t="63500" r="59690" b="6096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88710" cy="2974340"/>
                    </a:xfrm>
                    <a:prstGeom prst="rect">
                      <a:avLst/>
                    </a:prstGeom>
                    <a:effectLst>
                      <a:glow rad="63500">
                        <a:schemeClr val="accent3">
                          <a:satMod val="175000"/>
                          <a:alpha val="40000"/>
                        </a:schemeClr>
                      </a:glow>
                    </a:effectLst>
                  </pic:spPr>
                </pic:pic>
              </a:graphicData>
            </a:graphic>
          </wp:inline>
        </w:drawing>
      </w:r>
    </w:p>
    <w:p w14:paraId="543C3CA6" w14:textId="77777777" w:rsidR="008C35F4" w:rsidRDefault="008C35F4" w:rsidP="008C35F4">
      <w:pPr>
        <w:rPr>
          <w:lang w:eastAsia="x-none"/>
        </w:rPr>
      </w:pPr>
    </w:p>
    <w:p w14:paraId="25EF7C8E" w14:textId="77777777" w:rsidR="008C35F4" w:rsidRDefault="008C35F4" w:rsidP="008C35F4">
      <w:pPr>
        <w:rPr>
          <w:lang w:eastAsia="x-none"/>
        </w:rPr>
      </w:pPr>
      <w:r>
        <w:rPr>
          <w:lang w:eastAsia="x-none"/>
        </w:rPr>
        <w:t>The new account configuration is tied to the Training AD application (via the Training AD event marker). The Fulfillment is set to Automatic to any provisioning events sent to the OUT queue will get automatically processed by the adapter.</w:t>
      </w:r>
    </w:p>
    <w:p w14:paraId="6F8A1BAA" w14:textId="77777777" w:rsidR="008C35F4" w:rsidRDefault="008C35F4" w:rsidP="008C35F4">
      <w:pPr>
        <w:rPr>
          <w:lang w:eastAsia="x-none"/>
        </w:rPr>
      </w:pPr>
    </w:p>
    <w:p w14:paraId="20543EEC" w14:textId="77777777" w:rsidR="008C35F4" w:rsidRDefault="008C35F4" w:rsidP="008C35F4">
      <w:pPr>
        <w:pStyle w:val="ListParagraph"/>
        <w:numPr>
          <w:ilvl w:val="0"/>
          <w:numId w:val="69"/>
        </w:numPr>
        <w:rPr>
          <w:lang w:eastAsia="x-none"/>
        </w:rPr>
      </w:pPr>
      <w:r>
        <w:rPr>
          <w:lang w:eastAsia="x-none"/>
        </w:rPr>
        <w:t xml:space="preserve">Go to the </w:t>
      </w:r>
      <w:r w:rsidRPr="00F3015C">
        <w:rPr>
          <w:b/>
          <w:lang w:eastAsia="x-none"/>
        </w:rPr>
        <w:t>Creation Policy</w:t>
      </w:r>
      <w:r>
        <w:rPr>
          <w:lang w:eastAsia="x-none"/>
        </w:rPr>
        <w:t xml:space="preserve"> tab</w:t>
      </w:r>
    </w:p>
    <w:p w14:paraId="5AFEA871" w14:textId="77777777" w:rsidR="008C35F4" w:rsidRDefault="008C35F4" w:rsidP="008C35F4">
      <w:pPr>
        <w:rPr>
          <w:lang w:eastAsia="x-none"/>
        </w:rPr>
      </w:pPr>
    </w:p>
    <w:p w14:paraId="7690E68B" w14:textId="77777777" w:rsidR="008C35F4" w:rsidRDefault="008C35F4" w:rsidP="008C35F4">
      <w:pPr>
        <w:rPr>
          <w:lang w:eastAsia="x-none"/>
        </w:rPr>
      </w:pPr>
      <w:r>
        <w:rPr>
          <w:lang w:eastAsia="x-none"/>
        </w:rPr>
        <w:t xml:space="preserve">This is a standard configuration that we don’t need to change. Note that the default </w:t>
      </w:r>
      <w:proofErr w:type="spellStart"/>
      <w:r>
        <w:rPr>
          <w:lang w:eastAsia="x-none"/>
        </w:rPr>
        <w:t>UserID</w:t>
      </w:r>
      <w:proofErr w:type="spellEnd"/>
      <w:r>
        <w:rPr>
          <w:lang w:eastAsia="x-none"/>
        </w:rPr>
        <w:t xml:space="preserve"> will be based on the Ideas account ID (which is the Master ID of the person).</w:t>
      </w:r>
    </w:p>
    <w:p w14:paraId="2FE94720" w14:textId="77777777" w:rsidR="008C35F4" w:rsidRDefault="008C35F4" w:rsidP="008C35F4">
      <w:pPr>
        <w:rPr>
          <w:lang w:eastAsia="x-none"/>
        </w:rPr>
      </w:pPr>
    </w:p>
    <w:p w14:paraId="235A6E5E" w14:textId="081F6124" w:rsidR="008C35F4" w:rsidRDefault="008C35F4" w:rsidP="008C35F4">
      <w:pPr>
        <w:pStyle w:val="ListParagraph"/>
        <w:numPr>
          <w:ilvl w:val="0"/>
          <w:numId w:val="69"/>
        </w:numPr>
        <w:rPr>
          <w:lang w:eastAsia="x-none"/>
        </w:rPr>
      </w:pPr>
      <w:r>
        <w:rPr>
          <w:lang w:eastAsia="x-none"/>
        </w:rPr>
        <w:t xml:space="preserve">Have a look at the </w:t>
      </w:r>
      <w:r w:rsidRPr="00F3015C">
        <w:rPr>
          <w:b/>
          <w:lang w:eastAsia="x-none"/>
        </w:rPr>
        <w:t>Management</w:t>
      </w:r>
      <w:r>
        <w:rPr>
          <w:lang w:eastAsia="x-none"/>
        </w:rPr>
        <w:t xml:space="preserve"> </w:t>
      </w:r>
      <w:r w:rsidR="00D444C4">
        <w:rPr>
          <w:lang w:eastAsia="x-none"/>
        </w:rPr>
        <w:t xml:space="preserve">tab, </w:t>
      </w:r>
      <w:r>
        <w:rPr>
          <w:lang w:eastAsia="x-none"/>
        </w:rPr>
        <w:t>and</w:t>
      </w:r>
      <w:r w:rsidR="00D444C4">
        <w:rPr>
          <w:lang w:eastAsia="x-none"/>
        </w:rPr>
        <w:t xml:space="preserve"> then</w:t>
      </w:r>
      <w:r>
        <w:rPr>
          <w:lang w:eastAsia="x-none"/>
        </w:rPr>
        <w:t xml:space="preserve"> </w:t>
      </w:r>
      <w:r w:rsidRPr="00F3015C">
        <w:rPr>
          <w:b/>
          <w:lang w:eastAsia="x-none"/>
        </w:rPr>
        <w:t>Password Creation</w:t>
      </w:r>
      <w:r>
        <w:rPr>
          <w:lang w:eastAsia="x-none"/>
        </w:rPr>
        <w:t xml:space="preserve"> tab</w:t>
      </w:r>
    </w:p>
    <w:p w14:paraId="5F48DA86" w14:textId="77777777" w:rsidR="008C35F4" w:rsidRDefault="008C35F4" w:rsidP="008C35F4">
      <w:pPr>
        <w:rPr>
          <w:lang w:eastAsia="x-none"/>
        </w:rPr>
      </w:pPr>
    </w:p>
    <w:p w14:paraId="08F4205F" w14:textId="77777777" w:rsidR="008C35F4" w:rsidRDefault="008C35F4" w:rsidP="008C35F4">
      <w:pPr>
        <w:rPr>
          <w:lang w:eastAsia="x-none"/>
        </w:rPr>
      </w:pPr>
      <w:r>
        <w:rPr>
          <w:lang w:eastAsia="x-none"/>
        </w:rPr>
        <w:t>Again, the policy here is fairly standard, and we don’t need to modify for this lab’s use cases.</w:t>
      </w:r>
    </w:p>
    <w:p w14:paraId="188AA040" w14:textId="77777777" w:rsidR="008C35F4" w:rsidRDefault="008C35F4" w:rsidP="008C35F4">
      <w:pPr>
        <w:rPr>
          <w:lang w:eastAsia="x-none"/>
        </w:rPr>
      </w:pPr>
    </w:p>
    <w:p w14:paraId="19327285" w14:textId="3709CD54" w:rsidR="008C35F4" w:rsidRDefault="008C35F4" w:rsidP="008C35F4">
      <w:pPr>
        <w:pStyle w:val="ListParagraph"/>
        <w:numPr>
          <w:ilvl w:val="0"/>
          <w:numId w:val="69"/>
        </w:numPr>
        <w:rPr>
          <w:lang w:eastAsia="x-none"/>
        </w:rPr>
      </w:pPr>
      <w:r>
        <w:rPr>
          <w:lang w:eastAsia="x-none"/>
        </w:rPr>
        <w:t xml:space="preserve">Click on the </w:t>
      </w:r>
      <w:r w:rsidR="00D444C4">
        <w:rPr>
          <w:b/>
          <w:lang w:eastAsia="x-none"/>
        </w:rPr>
        <w:t>Accounts</w:t>
      </w:r>
      <w:r>
        <w:rPr>
          <w:lang w:eastAsia="x-none"/>
        </w:rPr>
        <w:t xml:space="preserve"> tab</w:t>
      </w:r>
    </w:p>
    <w:p w14:paraId="3F6025CB" w14:textId="77777777" w:rsidR="008C35F4" w:rsidRDefault="008C35F4" w:rsidP="008C35F4">
      <w:pPr>
        <w:rPr>
          <w:lang w:eastAsia="x-none"/>
        </w:rPr>
      </w:pPr>
    </w:p>
    <w:p w14:paraId="160E3D4E" w14:textId="6205789F" w:rsidR="00D444C4" w:rsidRDefault="00D444C4" w:rsidP="008C35F4">
      <w:pPr>
        <w:rPr>
          <w:lang w:eastAsia="x-none"/>
        </w:rPr>
      </w:pPr>
      <w:r w:rsidRPr="00D444C4">
        <w:rPr>
          <w:lang w:eastAsia="x-none"/>
        </w:rPr>
        <w:drawing>
          <wp:inline distT="0" distB="0" distL="0" distR="0" wp14:anchorId="06F16081" wp14:editId="4B51D5A0">
            <wp:extent cx="6188710" cy="2415540"/>
            <wp:effectExtent l="63500" t="63500" r="59690" b="6096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88710" cy="2415540"/>
                    </a:xfrm>
                    <a:prstGeom prst="rect">
                      <a:avLst/>
                    </a:prstGeom>
                    <a:effectLst>
                      <a:glow rad="63500">
                        <a:schemeClr val="accent3">
                          <a:satMod val="175000"/>
                          <a:alpha val="40000"/>
                        </a:schemeClr>
                      </a:glow>
                    </a:effectLst>
                  </pic:spPr>
                </pic:pic>
              </a:graphicData>
            </a:graphic>
          </wp:inline>
        </w:drawing>
      </w:r>
    </w:p>
    <w:p w14:paraId="3DD93652" w14:textId="77CC069F" w:rsidR="008C35F4" w:rsidRDefault="008C35F4" w:rsidP="008C35F4">
      <w:pPr>
        <w:rPr>
          <w:lang w:eastAsia="x-none"/>
        </w:rPr>
      </w:pPr>
    </w:p>
    <w:p w14:paraId="69270B1A" w14:textId="7028E4A0" w:rsidR="00EE4224" w:rsidRDefault="00EE4224" w:rsidP="008C35F4">
      <w:pPr>
        <w:rPr>
          <w:lang w:eastAsia="x-none"/>
        </w:rPr>
      </w:pPr>
      <w:r>
        <w:rPr>
          <w:lang w:eastAsia="x-none"/>
        </w:rPr>
        <w:t>This lists all of the accounts. There should be 1375 accounts showing as we saw earlier.</w:t>
      </w:r>
    </w:p>
    <w:p w14:paraId="09C2C958" w14:textId="6BD7BF1D" w:rsidR="00EE4224" w:rsidRDefault="00EE4224" w:rsidP="008C35F4">
      <w:pPr>
        <w:rPr>
          <w:lang w:eastAsia="x-none"/>
        </w:rPr>
      </w:pPr>
    </w:p>
    <w:p w14:paraId="4ECBB871" w14:textId="77777777" w:rsidR="00EE4224" w:rsidRDefault="00EE4224" w:rsidP="008C35F4">
      <w:pPr>
        <w:rPr>
          <w:lang w:eastAsia="x-none"/>
        </w:rPr>
      </w:pPr>
    </w:p>
    <w:p w14:paraId="65608978" w14:textId="610440E7" w:rsidR="008C35F4" w:rsidRDefault="00D444C4" w:rsidP="008C35F4">
      <w:pPr>
        <w:rPr>
          <w:lang w:eastAsia="x-none"/>
        </w:rPr>
      </w:pPr>
      <w:r>
        <w:rPr>
          <w:lang w:eastAsia="x-none"/>
        </w:rPr>
        <w:lastRenderedPageBreak/>
        <w:t>The Account table shows the suspend status (padlock icon; closed = suspended, open = active), the Account ID, whether the account is default or not, the Account Type (if defined), the Matching Status (matched accounts will show “Identity Matched”, other options are “Unmatched” and “Orphan”), first and last name, and Master UID for the user (as the master UID is used for account, they should be the same).</w:t>
      </w:r>
    </w:p>
    <w:p w14:paraId="7B3AC817" w14:textId="191B02F5" w:rsidR="00D444C4" w:rsidRDefault="00D444C4" w:rsidP="008C35F4">
      <w:pPr>
        <w:rPr>
          <w:lang w:eastAsia="x-none"/>
        </w:rPr>
      </w:pPr>
    </w:p>
    <w:p w14:paraId="3C4D3A5C" w14:textId="2B3BE7E4" w:rsidR="00D444C4" w:rsidRDefault="00D444C4" w:rsidP="00D444C4">
      <w:pPr>
        <w:pStyle w:val="Note"/>
      </w:pPr>
      <w:r>
        <w:t>Note on resizing the columns. The current IGI UI uses hidden resize controls. You need to hover the mouse over the gaps between words in the title to select and resize a column.</w:t>
      </w:r>
    </w:p>
    <w:p w14:paraId="343BD78B" w14:textId="76C8AE6F" w:rsidR="00D444C4" w:rsidRDefault="00D444C4" w:rsidP="00D444C4">
      <w:pPr>
        <w:pStyle w:val="Note"/>
      </w:pPr>
    </w:p>
    <w:p w14:paraId="0BD8C858" w14:textId="2302EBAF" w:rsidR="00D444C4" w:rsidRDefault="00D444C4" w:rsidP="00D444C4">
      <w:pPr>
        <w:pStyle w:val="Note"/>
      </w:pPr>
      <w:r w:rsidRPr="00D444C4">
        <w:drawing>
          <wp:inline distT="0" distB="0" distL="0" distR="0" wp14:anchorId="42184FCC" wp14:editId="60F53705">
            <wp:extent cx="3598333" cy="672334"/>
            <wp:effectExtent l="0" t="0" r="0" b="127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621953" cy="676747"/>
                    </a:xfrm>
                    <a:prstGeom prst="rect">
                      <a:avLst/>
                    </a:prstGeom>
                  </pic:spPr>
                </pic:pic>
              </a:graphicData>
            </a:graphic>
          </wp:inline>
        </w:drawing>
      </w:r>
    </w:p>
    <w:p w14:paraId="3E6A71E5" w14:textId="14A03E2D" w:rsidR="00D444C4" w:rsidRDefault="00D444C4" w:rsidP="008C35F4">
      <w:pPr>
        <w:rPr>
          <w:lang w:eastAsia="x-none"/>
        </w:rPr>
      </w:pPr>
    </w:p>
    <w:p w14:paraId="627E11F9" w14:textId="6C5129F3" w:rsidR="00D444C4" w:rsidRDefault="00D444C4" w:rsidP="008C35F4">
      <w:pPr>
        <w:rPr>
          <w:lang w:eastAsia="x-none"/>
        </w:rPr>
      </w:pPr>
      <w:r>
        <w:rPr>
          <w:lang w:eastAsia="x-none"/>
        </w:rPr>
        <w:t xml:space="preserve">We can also see more detail on the account </w:t>
      </w:r>
      <w:r w:rsidR="00EE4224">
        <w:rPr>
          <w:lang w:eastAsia="x-none"/>
        </w:rPr>
        <w:t>b</w:t>
      </w:r>
      <w:r>
        <w:rPr>
          <w:lang w:eastAsia="x-none"/>
        </w:rPr>
        <w:t>y selecting it.</w:t>
      </w:r>
    </w:p>
    <w:p w14:paraId="27881BDA" w14:textId="77777777" w:rsidR="00D444C4" w:rsidRDefault="00D444C4" w:rsidP="008C35F4">
      <w:pPr>
        <w:rPr>
          <w:lang w:eastAsia="x-none"/>
        </w:rPr>
      </w:pPr>
    </w:p>
    <w:p w14:paraId="4386A479" w14:textId="00C32F6A" w:rsidR="008C35F4" w:rsidRDefault="008C35F4" w:rsidP="008C35F4">
      <w:pPr>
        <w:pStyle w:val="ListParagraph"/>
        <w:numPr>
          <w:ilvl w:val="0"/>
          <w:numId w:val="69"/>
        </w:numPr>
        <w:rPr>
          <w:lang w:eastAsia="x-none"/>
        </w:rPr>
      </w:pPr>
      <w:r>
        <w:rPr>
          <w:lang w:eastAsia="x-none"/>
        </w:rPr>
        <w:t>Select one of the accounts to see the account details (you may need to resize the different panes to see the account attributes)</w:t>
      </w:r>
    </w:p>
    <w:p w14:paraId="5AFEAAC8" w14:textId="77777777" w:rsidR="00EE4224" w:rsidRDefault="00EE4224" w:rsidP="00EE4224">
      <w:pPr>
        <w:rPr>
          <w:lang w:eastAsia="x-none"/>
        </w:rPr>
      </w:pPr>
    </w:p>
    <w:p w14:paraId="1F6094AB" w14:textId="6C0130AC" w:rsidR="008C35F4" w:rsidRDefault="006C301E" w:rsidP="008C35F4">
      <w:pPr>
        <w:rPr>
          <w:lang w:eastAsia="x-none"/>
        </w:rPr>
      </w:pPr>
      <w:r w:rsidRPr="006C301E">
        <w:rPr>
          <w:lang w:eastAsia="x-none"/>
        </w:rPr>
        <w:drawing>
          <wp:inline distT="0" distB="0" distL="0" distR="0" wp14:anchorId="04B5175F" wp14:editId="462F4BAB">
            <wp:extent cx="6188710" cy="2530475"/>
            <wp:effectExtent l="63500" t="63500" r="59690" b="60325"/>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88710" cy="2530475"/>
                    </a:xfrm>
                    <a:prstGeom prst="rect">
                      <a:avLst/>
                    </a:prstGeom>
                    <a:effectLst>
                      <a:glow rad="63500">
                        <a:schemeClr val="accent3">
                          <a:satMod val="175000"/>
                          <a:alpha val="40000"/>
                        </a:schemeClr>
                      </a:glow>
                    </a:effectLst>
                  </pic:spPr>
                </pic:pic>
              </a:graphicData>
            </a:graphic>
          </wp:inline>
        </w:drawing>
      </w:r>
    </w:p>
    <w:p w14:paraId="57342E60" w14:textId="77777777" w:rsidR="008C35F4" w:rsidRDefault="008C35F4" w:rsidP="008C35F4">
      <w:pPr>
        <w:rPr>
          <w:lang w:eastAsia="x-none"/>
        </w:rPr>
      </w:pPr>
    </w:p>
    <w:p w14:paraId="07E3F2F1" w14:textId="3B3A3645" w:rsidR="008C35F4" w:rsidRDefault="008C35F4" w:rsidP="008C35F4">
      <w:pPr>
        <w:rPr>
          <w:lang w:eastAsia="x-none"/>
        </w:rPr>
      </w:pPr>
      <w:r>
        <w:rPr>
          <w:lang w:eastAsia="x-none"/>
        </w:rPr>
        <w:t>I</w:t>
      </w:r>
      <w:r w:rsidR="006C301E">
        <w:rPr>
          <w:lang w:eastAsia="x-none"/>
        </w:rPr>
        <w:t xml:space="preserve">f you scroll around in the Details box, you will see Default, Account ID, Account Type, First Name, Last Name, Email, AD DN for the account, Display name, Account Expiration Date, Last Login, Last Login Error, Number of Login Errors, and Last Password Change date. These are based on the default mapping and what data the adapter provides. </w:t>
      </w:r>
      <w:r>
        <w:rPr>
          <w:lang w:eastAsia="x-none"/>
        </w:rPr>
        <w:t>We will enhance that list and default mapping in the next section.</w:t>
      </w:r>
    </w:p>
    <w:p w14:paraId="4EEBC7C4" w14:textId="77777777" w:rsidR="008C35F4" w:rsidRDefault="008C35F4" w:rsidP="008C35F4">
      <w:pPr>
        <w:pStyle w:val="Heading4"/>
      </w:pPr>
      <w:r>
        <w:t>Setup for Account Attribute Mapping</w:t>
      </w:r>
    </w:p>
    <w:p w14:paraId="795E836F" w14:textId="77777777" w:rsidR="00EE4224" w:rsidRDefault="008C35F4" w:rsidP="008C35F4">
      <w:pPr>
        <w:rPr>
          <w:lang w:eastAsia="x-none"/>
        </w:rPr>
      </w:pPr>
      <w:r>
        <w:rPr>
          <w:lang w:eastAsia="x-none"/>
        </w:rPr>
        <w:t xml:space="preserve">For account creation (and for policy enforcement in the next lab scenario) we need to setup the Target Attributes for this account type. </w:t>
      </w:r>
    </w:p>
    <w:p w14:paraId="29052B6A" w14:textId="77777777" w:rsidR="00EE4224" w:rsidRDefault="00EE4224" w:rsidP="008C35F4">
      <w:pPr>
        <w:rPr>
          <w:lang w:eastAsia="x-none"/>
        </w:rPr>
      </w:pPr>
    </w:p>
    <w:p w14:paraId="465B773B" w14:textId="39E533E8" w:rsidR="008C35F4" w:rsidRDefault="008C35F4" w:rsidP="008C35F4">
      <w:pPr>
        <w:rPr>
          <w:lang w:eastAsia="x-none"/>
        </w:rPr>
      </w:pPr>
      <w:r>
        <w:rPr>
          <w:lang w:eastAsia="x-none"/>
        </w:rPr>
        <w:t>To do this:</w:t>
      </w:r>
    </w:p>
    <w:p w14:paraId="3DF9E1C8" w14:textId="45194096" w:rsidR="008C35F4" w:rsidRDefault="008C35F4" w:rsidP="008C35F4">
      <w:pPr>
        <w:pStyle w:val="ListParagraph"/>
        <w:numPr>
          <w:ilvl w:val="0"/>
          <w:numId w:val="69"/>
        </w:numPr>
        <w:rPr>
          <w:lang w:eastAsia="x-none"/>
        </w:rPr>
      </w:pPr>
      <w:r>
        <w:rPr>
          <w:lang w:eastAsia="x-none"/>
        </w:rPr>
        <w:t xml:space="preserve">Still in </w:t>
      </w:r>
      <w:r w:rsidRPr="00F3015C">
        <w:rPr>
          <w:b/>
          <w:lang w:eastAsia="x-none"/>
        </w:rPr>
        <w:t>AGC &gt; Manage &gt; Account</w:t>
      </w:r>
      <w:r w:rsidR="00CE52A4">
        <w:rPr>
          <w:b/>
          <w:lang w:eastAsia="x-none"/>
        </w:rPr>
        <w:t xml:space="preserve"> Configuration</w:t>
      </w:r>
      <w:r w:rsidRPr="00F3015C">
        <w:rPr>
          <w:b/>
          <w:lang w:eastAsia="x-none"/>
        </w:rPr>
        <w:t>s</w:t>
      </w:r>
      <w:r>
        <w:rPr>
          <w:lang w:eastAsia="x-none"/>
        </w:rPr>
        <w:t xml:space="preserve">, go to the </w:t>
      </w:r>
      <w:r w:rsidRPr="00F3015C">
        <w:rPr>
          <w:b/>
          <w:lang w:eastAsia="x-none"/>
        </w:rPr>
        <w:t>Target Attributes</w:t>
      </w:r>
      <w:r>
        <w:rPr>
          <w:lang w:eastAsia="x-none"/>
        </w:rPr>
        <w:t xml:space="preserve"> tab</w:t>
      </w:r>
    </w:p>
    <w:p w14:paraId="36579D35" w14:textId="77777777" w:rsidR="008C35F4" w:rsidRDefault="008C35F4" w:rsidP="008C35F4">
      <w:pPr>
        <w:pStyle w:val="ListParagraph"/>
        <w:numPr>
          <w:ilvl w:val="0"/>
          <w:numId w:val="69"/>
        </w:numPr>
        <w:rPr>
          <w:lang w:eastAsia="x-none"/>
        </w:rPr>
      </w:pPr>
      <w:r>
        <w:rPr>
          <w:lang w:eastAsia="x-none"/>
        </w:rPr>
        <w:t xml:space="preserve">In the right pane select </w:t>
      </w:r>
      <w:r w:rsidRPr="00F3015C">
        <w:rPr>
          <w:b/>
          <w:lang w:eastAsia="x-none"/>
        </w:rPr>
        <w:t>Actions &gt; Discover Account attributes from Target</w:t>
      </w:r>
    </w:p>
    <w:p w14:paraId="5A36D524" w14:textId="77777777" w:rsidR="008C35F4" w:rsidRDefault="008C35F4" w:rsidP="008C35F4">
      <w:pPr>
        <w:rPr>
          <w:lang w:eastAsia="x-none"/>
        </w:rPr>
      </w:pPr>
    </w:p>
    <w:p w14:paraId="049BAC95" w14:textId="463E7570" w:rsidR="008C35F4" w:rsidRDefault="00CE52A4" w:rsidP="008C35F4">
      <w:pPr>
        <w:rPr>
          <w:lang w:eastAsia="x-none"/>
        </w:rPr>
      </w:pPr>
      <w:r w:rsidRPr="00CE52A4">
        <w:rPr>
          <w:lang w:eastAsia="x-none"/>
        </w:rPr>
        <w:drawing>
          <wp:inline distT="0" distB="0" distL="0" distR="0" wp14:anchorId="652C2326" wp14:editId="0BBB6FA9">
            <wp:extent cx="6188710" cy="1181100"/>
            <wp:effectExtent l="63500" t="63500" r="59690" b="6350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88710" cy="1181100"/>
                    </a:xfrm>
                    <a:prstGeom prst="rect">
                      <a:avLst/>
                    </a:prstGeom>
                    <a:effectLst>
                      <a:glow rad="63500">
                        <a:schemeClr val="accent3">
                          <a:satMod val="175000"/>
                          <a:alpha val="40000"/>
                        </a:schemeClr>
                      </a:glow>
                    </a:effectLst>
                  </pic:spPr>
                </pic:pic>
              </a:graphicData>
            </a:graphic>
          </wp:inline>
        </w:drawing>
      </w:r>
    </w:p>
    <w:p w14:paraId="6338962F" w14:textId="77777777" w:rsidR="008C35F4" w:rsidRDefault="008C35F4" w:rsidP="008C35F4">
      <w:pPr>
        <w:rPr>
          <w:lang w:eastAsia="x-none"/>
        </w:rPr>
      </w:pPr>
    </w:p>
    <w:p w14:paraId="0CE682E9" w14:textId="77777777" w:rsidR="008C35F4" w:rsidRDefault="008C35F4" w:rsidP="008C35F4">
      <w:pPr>
        <w:pStyle w:val="ListParagraph"/>
        <w:numPr>
          <w:ilvl w:val="0"/>
          <w:numId w:val="70"/>
        </w:numPr>
        <w:rPr>
          <w:lang w:eastAsia="x-none"/>
        </w:rPr>
      </w:pPr>
      <w:r>
        <w:rPr>
          <w:lang w:eastAsia="x-none"/>
        </w:rPr>
        <w:t xml:space="preserve">On the Discover Attributes from Target dialog, select the following attributes: </w:t>
      </w:r>
      <w:proofErr w:type="spellStart"/>
      <w:r w:rsidRPr="00F3015C">
        <w:rPr>
          <w:rStyle w:val="CodeChar"/>
        </w:rPr>
        <w:t>cn</w:t>
      </w:r>
      <w:proofErr w:type="spellEnd"/>
      <w:r w:rsidRPr="00F3015C">
        <w:rPr>
          <w:rStyle w:val="CodeChar"/>
        </w:rPr>
        <w:t xml:space="preserve">, description, </w:t>
      </w:r>
      <w:proofErr w:type="spellStart"/>
      <w:r w:rsidRPr="00F3015C">
        <w:rPr>
          <w:rStyle w:val="CodeChar"/>
        </w:rPr>
        <w:t>erADDisplayName</w:t>
      </w:r>
      <w:proofErr w:type="spellEnd"/>
      <w:r w:rsidRPr="00F3015C">
        <w:rPr>
          <w:rStyle w:val="CodeChar"/>
        </w:rPr>
        <w:t xml:space="preserve">, </w:t>
      </w:r>
      <w:proofErr w:type="spellStart"/>
      <w:r w:rsidRPr="00F3015C">
        <w:rPr>
          <w:rStyle w:val="CodeChar"/>
        </w:rPr>
        <w:t>erADEmployeeID</w:t>
      </w:r>
      <w:proofErr w:type="spellEnd"/>
      <w:r w:rsidRPr="00F3015C">
        <w:rPr>
          <w:rStyle w:val="CodeChar"/>
        </w:rPr>
        <w:t xml:space="preserve">, </w:t>
      </w:r>
      <w:proofErr w:type="spellStart"/>
      <w:r w:rsidRPr="00F3015C">
        <w:rPr>
          <w:rStyle w:val="CodeChar"/>
        </w:rPr>
        <w:t>erADFullName</w:t>
      </w:r>
      <w:proofErr w:type="spellEnd"/>
      <w:r w:rsidRPr="00F3015C">
        <w:rPr>
          <w:rStyle w:val="CodeChar"/>
        </w:rPr>
        <w:t xml:space="preserve">, </w:t>
      </w:r>
      <w:proofErr w:type="spellStart"/>
      <w:r w:rsidRPr="00F3015C">
        <w:rPr>
          <w:rStyle w:val="CodeChar"/>
        </w:rPr>
        <w:t>erCompany</w:t>
      </w:r>
      <w:proofErr w:type="spellEnd"/>
      <w:r w:rsidRPr="00F3015C">
        <w:rPr>
          <w:rStyle w:val="CodeChar"/>
        </w:rPr>
        <w:t xml:space="preserve">, </w:t>
      </w:r>
      <w:proofErr w:type="spellStart"/>
      <w:r w:rsidRPr="00F3015C">
        <w:rPr>
          <w:rStyle w:val="CodeChar"/>
        </w:rPr>
        <w:t>erDepartment</w:t>
      </w:r>
      <w:proofErr w:type="spellEnd"/>
      <w:r w:rsidRPr="00F3015C">
        <w:rPr>
          <w:rStyle w:val="CodeChar"/>
        </w:rPr>
        <w:t xml:space="preserve">, </w:t>
      </w:r>
      <w:proofErr w:type="spellStart"/>
      <w:r w:rsidRPr="00F3015C">
        <w:rPr>
          <w:rStyle w:val="CodeChar"/>
        </w:rPr>
        <w:t>givenName</w:t>
      </w:r>
      <w:proofErr w:type="spellEnd"/>
      <w:r w:rsidRPr="00F3015C">
        <w:rPr>
          <w:rStyle w:val="CodeChar"/>
        </w:rPr>
        <w:t xml:space="preserve">, mail, </w:t>
      </w:r>
      <w:proofErr w:type="spellStart"/>
      <w:r w:rsidRPr="00F3015C">
        <w:rPr>
          <w:rStyle w:val="CodeChar"/>
        </w:rPr>
        <w:t>postalCode</w:t>
      </w:r>
      <w:proofErr w:type="spellEnd"/>
      <w:r w:rsidRPr="00F3015C">
        <w:rPr>
          <w:rStyle w:val="CodeChar"/>
        </w:rPr>
        <w:t xml:space="preserve">, </w:t>
      </w:r>
      <w:proofErr w:type="spellStart"/>
      <w:r w:rsidRPr="00F3015C">
        <w:rPr>
          <w:rStyle w:val="CodeChar"/>
        </w:rPr>
        <w:t>sn</w:t>
      </w:r>
      <w:proofErr w:type="spellEnd"/>
      <w:r w:rsidRPr="00F3015C">
        <w:rPr>
          <w:rStyle w:val="CodeChar"/>
        </w:rPr>
        <w:t xml:space="preserve">, street, </w:t>
      </w:r>
      <w:proofErr w:type="spellStart"/>
      <w:r w:rsidRPr="00F3015C">
        <w:rPr>
          <w:rStyle w:val="CodeChar"/>
        </w:rPr>
        <w:t>telephoneNumber</w:t>
      </w:r>
      <w:proofErr w:type="spellEnd"/>
      <w:r>
        <w:rPr>
          <w:lang w:eastAsia="x-none"/>
        </w:rPr>
        <w:t xml:space="preserve"> and </w:t>
      </w:r>
      <w:r w:rsidRPr="00F3015C">
        <w:rPr>
          <w:rStyle w:val="CodeChar"/>
        </w:rPr>
        <w:t>title</w:t>
      </w:r>
      <w:r>
        <w:rPr>
          <w:lang w:eastAsia="x-none"/>
        </w:rPr>
        <w:t xml:space="preserve">. </w:t>
      </w:r>
    </w:p>
    <w:p w14:paraId="0238E576" w14:textId="0EE4CD22" w:rsidR="008C35F4" w:rsidRDefault="008C35F4" w:rsidP="008C35F4">
      <w:pPr>
        <w:pStyle w:val="ListParagraph"/>
        <w:numPr>
          <w:ilvl w:val="0"/>
          <w:numId w:val="70"/>
        </w:numPr>
        <w:rPr>
          <w:lang w:eastAsia="x-none"/>
        </w:rPr>
      </w:pPr>
      <w:r>
        <w:rPr>
          <w:lang w:eastAsia="x-none"/>
        </w:rPr>
        <w:t>Click</w:t>
      </w:r>
      <w:r w:rsidR="00CE52A4">
        <w:rPr>
          <w:lang w:eastAsia="x-none"/>
        </w:rPr>
        <w:t xml:space="preserve"> the</w:t>
      </w:r>
      <w:r>
        <w:rPr>
          <w:lang w:eastAsia="x-none"/>
        </w:rPr>
        <w:t xml:space="preserve"> </w:t>
      </w:r>
      <w:r w:rsidRPr="00F3015C">
        <w:rPr>
          <w:b/>
          <w:lang w:eastAsia="x-none"/>
        </w:rPr>
        <w:t>Import</w:t>
      </w:r>
      <w:r>
        <w:rPr>
          <w:lang w:eastAsia="x-none"/>
        </w:rPr>
        <w:t xml:space="preserve"> </w:t>
      </w:r>
      <w:r w:rsidR="00CE52A4">
        <w:rPr>
          <w:lang w:eastAsia="x-none"/>
        </w:rPr>
        <w:t xml:space="preserve">button </w:t>
      </w:r>
      <w:r>
        <w:rPr>
          <w:lang w:eastAsia="x-none"/>
        </w:rPr>
        <w:t xml:space="preserve">when all </w:t>
      </w:r>
      <w:r w:rsidR="00CE52A4">
        <w:rPr>
          <w:lang w:eastAsia="x-none"/>
        </w:rPr>
        <w:t xml:space="preserve">above are </w:t>
      </w:r>
      <w:r>
        <w:rPr>
          <w:lang w:eastAsia="x-none"/>
        </w:rPr>
        <w:t>selected.</w:t>
      </w:r>
    </w:p>
    <w:p w14:paraId="5BC797EA" w14:textId="77777777" w:rsidR="008C35F4" w:rsidRDefault="008C35F4" w:rsidP="008C35F4">
      <w:pPr>
        <w:rPr>
          <w:lang w:eastAsia="x-none"/>
        </w:rPr>
      </w:pPr>
    </w:p>
    <w:p w14:paraId="131BC0C2" w14:textId="7A9E3FBB" w:rsidR="008C35F4" w:rsidRDefault="008C35F4" w:rsidP="008C35F4">
      <w:pPr>
        <w:rPr>
          <w:lang w:eastAsia="x-none"/>
        </w:rPr>
      </w:pPr>
      <w:r>
        <w:rPr>
          <w:lang w:eastAsia="x-none"/>
        </w:rPr>
        <w:t>The Target Attributes view no</w:t>
      </w:r>
      <w:r w:rsidR="00CE52A4">
        <w:rPr>
          <w:lang w:eastAsia="x-none"/>
        </w:rPr>
        <w:t>w</w:t>
      </w:r>
      <w:r>
        <w:rPr>
          <w:lang w:eastAsia="x-none"/>
        </w:rPr>
        <w:t xml:space="preserve"> shows all of those AD attributes.</w:t>
      </w:r>
    </w:p>
    <w:p w14:paraId="2ABE874D" w14:textId="77777777" w:rsidR="008C35F4" w:rsidRDefault="008C35F4" w:rsidP="008C35F4">
      <w:pPr>
        <w:rPr>
          <w:lang w:eastAsia="x-none"/>
        </w:rPr>
      </w:pPr>
    </w:p>
    <w:p w14:paraId="6A5970FB" w14:textId="34EF8A9E" w:rsidR="008C35F4" w:rsidRDefault="007477CA" w:rsidP="008C35F4">
      <w:pPr>
        <w:rPr>
          <w:lang w:eastAsia="x-none"/>
        </w:rPr>
      </w:pPr>
      <w:r w:rsidRPr="007477CA">
        <w:rPr>
          <w:lang w:eastAsia="x-none"/>
        </w:rPr>
        <w:drawing>
          <wp:inline distT="0" distB="0" distL="0" distR="0" wp14:anchorId="64A5A890" wp14:editId="441A47FD">
            <wp:extent cx="6186423" cy="1181100"/>
            <wp:effectExtent l="63500" t="63500" r="62230" b="6350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b="53049"/>
                    <a:stretch/>
                  </pic:blipFill>
                  <pic:spPr bwMode="auto">
                    <a:xfrm>
                      <a:off x="0" y="0"/>
                      <a:ext cx="6188710" cy="1181537"/>
                    </a:xfrm>
                    <a:prstGeom prst="rect">
                      <a:avLst/>
                    </a:prstGeom>
                    <a:ln>
                      <a:noFill/>
                    </a:ln>
                    <a:effectLst>
                      <a:glow rad="63500">
                        <a:srgbClr val="A5A5A5">
                          <a:satMod val="175000"/>
                          <a:alpha val="40000"/>
                        </a:srgbClr>
                      </a:glow>
                    </a:effectLst>
                    <a:extLst>
                      <a:ext uri="{53640926-AAD7-44D8-BBD7-CCE9431645EC}">
                        <a14:shadowObscured xmlns:a14="http://schemas.microsoft.com/office/drawing/2010/main"/>
                      </a:ext>
                    </a:extLst>
                  </pic:spPr>
                </pic:pic>
              </a:graphicData>
            </a:graphic>
          </wp:inline>
        </w:drawing>
      </w:r>
    </w:p>
    <w:p w14:paraId="04504F7D" w14:textId="77777777" w:rsidR="008C35F4" w:rsidRDefault="008C35F4" w:rsidP="008C35F4">
      <w:pPr>
        <w:rPr>
          <w:lang w:eastAsia="x-none"/>
        </w:rPr>
      </w:pPr>
    </w:p>
    <w:p w14:paraId="18061D05" w14:textId="724EC7F2" w:rsidR="008C35F4" w:rsidRDefault="008C35F4" w:rsidP="008C35F4">
      <w:pPr>
        <w:rPr>
          <w:lang w:eastAsia="x-none"/>
        </w:rPr>
      </w:pPr>
      <w:r>
        <w:rPr>
          <w:lang w:eastAsia="x-none"/>
        </w:rPr>
        <w:t xml:space="preserve">These are the attributes that will show in the Admin Console and Service </w:t>
      </w:r>
      <w:r w:rsidR="00F3015C">
        <w:rPr>
          <w:lang w:eastAsia="x-none"/>
        </w:rPr>
        <w:t>Center and</w:t>
      </w:r>
      <w:r>
        <w:rPr>
          <w:lang w:eastAsia="x-none"/>
        </w:rPr>
        <w:t xml:space="preserve"> will also be used when IGI automatically creates accounts.</w:t>
      </w:r>
    </w:p>
    <w:p w14:paraId="3D93FB8B" w14:textId="77777777" w:rsidR="008C35F4" w:rsidRDefault="008C35F4" w:rsidP="008C35F4">
      <w:pPr>
        <w:rPr>
          <w:lang w:eastAsia="x-none"/>
        </w:rPr>
      </w:pPr>
    </w:p>
    <w:p w14:paraId="7125DC35" w14:textId="53825407" w:rsidR="008C35F4" w:rsidRDefault="008C35F4" w:rsidP="008C35F4">
      <w:pPr>
        <w:pStyle w:val="ListParagraph"/>
        <w:numPr>
          <w:ilvl w:val="0"/>
          <w:numId w:val="71"/>
        </w:numPr>
        <w:rPr>
          <w:lang w:eastAsia="x-none"/>
        </w:rPr>
      </w:pPr>
      <w:r>
        <w:rPr>
          <w:lang w:eastAsia="x-none"/>
        </w:rPr>
        <w:t>For each attribute set the following:</w:t>
      </w:r>
    </w:p>
    <w:p w14:paraId="547DDFDA" w14:textId="77777777" w:rsidR="008C35F4" w:rsidRDefault="008C35F4" w:rsidP="008C35F4">
      <w:pPr>
        <w:pStyle w:val="ListParagraph"/>
        <w:numPr>
          <w:ilvl w:val="0"/>
          <w:numId w:val="72"/>
        </w:numPr>
        <w:rPr>
          <w:lang w:eastAsia="x-none"/>
        </w:rPr>
      </w:pPr>
      <w:r w:rsidRPr="003660FE">
        <w:rPr>
          <w:b/>
          <w:lang w:eastAsia="x-none"/>
        </w:rPr>
        <w:t>Required</w:t>
      </w:r>
      <w:r>
        <w:rPr>
          <w:lang w:eastAsia="x-none"/>
        </w:rPr>
        <w:t xml:space="preserve"> – leave blank for now (except </w:t>
      </w:r>
      <w:proofErr w:type="spellStart"/>
      <w:r>
        <w:rPr>
          <w:lang w:eastAsia="x-none"/>
        </w:rPr>
        <w:t>cn</w:t>
      </w:r>
      <w:proofErr w:type="spellEnd"/>
      <w:r>
        <w:rPr>
          <w:lang w:eastAsia="x-none"/>
        </w:rPr>
        <w:t xml:space="preserve"> and </w:t>
      </w:r>
      <w:proofErr w:type="spellStart"/>
      <w:r>
        <w:rPr>
          <w:lang w:eastAsia="x-none"/>
        </w:rPr>
        <w:t>sn</w:t>
      </w:r>
      <w:proofErr w:type="spellEnd"/>
      <w:r>
        <w:rPr>
          <w:lang w:eastAsia="x-none"/>
        </w:rPr>
        <w:t>)</w:t>
      </w:r>
    </w:p>
    <w:p w14:paraId="7C019F1C" w14:textId="77777777" w:rsidR="008C35F4" w:rsidRDefault="008C35F4" w:rsidP="008C35F4">
      <w:pPr>
        <w:pStyle w:val="ListParagraph"/>
        <w:numPr>
          <w:ilvl w:val="0"/>
          <w:numId w:val="72"/>
        </w:numPr>
        <w:rPr>
          <w:lang w:eastAsia="x-none"/>
        </w:rPr>
      </w:pPr>
      <w:r w:rsidRPr="003660FE">
        <w:rPr>
          <w:b/>
          <w:lang w:eastAsia="x-none"/>
        </w:rPr>
        <w:t>Visible</w:t>
      </w:r>
      <w:r>
        <w:rPr>
          <w:lang w:eastAsia="x-none"/>
        </w:rPr>
        <w:t xml:space="preserve"> – leave selected for now (you could have some attributes hidden)</w:t>
      </w:r>
    </w:p>
    <w:p w14:paraId="6541EB1B" w14:textId="77777777" w:rsidR="008C35F4" w:rsidRDefault="008C35F4" w:rsidP="008C35F4">
      <w:pPr>
        <w:pStyle w:val="ListParagraph"/>
        <w:numPr>
          <w:ilvl w:val="0"/>
          <w:numId w:val="72"/>
        </w:numPr>
        <w:rPr>
          <w:lang w:eastAsia="x-none"/>
        </w:rPr>
      </w:pPr>
      <w:r w:rsidRPr="003660FE">
        <w:rPr>
          <w:b/>
          <w:lang w:eastAsia="x-none"/>
        </w:rPr>
        <w:t>Editable</w:t>
      </w:r>
      <w:r>
        <w:rPr>
          <w:lang w:eastAsia="x-none"/>
        </w:rPr>
        <w:t xml:space="preserve"> – leave selected for now (will change when we set enforcement)</w:t>
      </w:r>
    </w:p>
    <w:p w14:paraId="2CE5676A" w14:textId="77777777" w:rsidR="008C35F4" w:rsidRDefault="008C35F4" w:rsidP="008C35F4">
      <w:pPr>
        <w:pStyle w:val="ListParagraph"/>
        <w:numPr>
          <w:ilvl w:val="0"/>
          <w:numId w:val="72"/>
        </w:numPr>
        <w:rPr>
          <w:lang w:eastAsia="x-none"/>
        </w:rPr>
      </w:pPr>
      <w:r w:rsidRPr="003660FE">
        <w:rPr>
          <w:b/>
          <w:lang w:eastAsia="x-none"/>
        </w:rPr>
        <w:t>Position</w:t>
      </w:r>
      <w:r>
        <w:rPr>
          <w:lang w:eastAsia="x-none"/>
        </w:rPr>
        <w:t xml:space="preserve"> – leave as the alphabetic order for now (you would probably re-arrange in a production deployment into logical groupings like name, address, business details etc.)</w:t>
      </w:r>
    </w:p>
    <w:p w14:paraId="77BD29F7" w14:textId="4264ADEC" w:rsidR="008C35F4" w:rsidRDefault="008C35F4" w:rsidP="008C35F4">
      <w:pPr>
        <w:pStyle w:val="ListParagraph"/>
        <w:numPr>
          <w:ilvl w:val="0"/>
          <w:numId w:val="72"/>
        </w:numPr>
        <w:rPr>
          <w:lang w:eastAsia="x-none"/>
        </w:rPr>
      </w:pPr>
      <w:r w:rsidRPr="003660FE">
        <w:rPr>
          <w:b/>
          <w:lang w:eastAsia="x-none"/>
        </w:rPr>
        <w:t>Name</w:t>
      </w:r>
      <w:r>
        <w:rPr>
          <w:lang w:eastAsia="x-none"/>
        </w:rPr>
        <w:t xml:space="preserve"> – for each attribute we want to set the label as per the table below. Click the </w:t>
      </w:r>
      <w:r w:rsidR="007477CA">
        <w:rPr>
          <w:lang w:eastAsia="x-none"/>
        </w:rPr>
        <w:t>ellipses</w:t>
      </w:r>
      <w:r>
        <w:rPr>
          <w:lang w:eastAsia="x-none"/>
        </w:rPr>
        <w:t xml:space="preserve"> button ([…]) beside the Name and set the English label. Note that the Labels do not change the Name displayed on this view.</w:t>
      </w:r>
    </w:p>
    <w:p w14:paraId="2EFFEE7B" w14:textId="77777777" w:rsidR="008C35F4" w:rsidRDefault="008C35F4" w:rsidP="008C35F4">
      <w:pPr>
        <w:pStyle w:val="ListParagraph"/>
        <w:numPr>
          <w:ilvl w:val="0"/>
          <w:numId w:val="72"/>
        </w:numPr>
        <w:rPr>
          <w:lang w:eastAsia="x-none"/>
        </w:rPr>
      </w:pPr>
      <w:r w:rsidRPr="0087639A">
        <w:rPr>
          <w:b/>
          <w:lang w:eastAsia="x-none"/>
        </w:rPr>
        <w:t>Multiple value</w:t>
      </w:r>
      <w:r>
        <w:rPr>
          <w:lang w:eastAsia="x-none"/>
        </w:rPr>
        <w:t xml:space="preserve"> – leave unselected</w:t>
      </w:r>
    </w:p>
    <w:p w14:paraId="2B6CA101" w14:textId="77777777" w:rsidR="008C35F4" w:rsidRDefault="008C35F4" w:rsidP="008C35F4">
      <w:pPr>
        <w:pStyle w:val="ListParagraph"/>
        <w:numPr>
          <w:ilvl w:val="0"/>
          <w:numId w:val="72"/>
        </w:numPr>
        <w:rPr>
          <w:lang w:eastAsia="x-none"/>
        </w:rPr>
      </w:pPr>
      <w:r w:rsidRPr="0087639A">
        <w:rPr>
          <w:b/>
          <w:lang w:eastAsia="x-none"/>
        </w:rPr>
        <w:t>Lookup</w:t>
      </w:r>
      <w:r>
        <w:rPr>
          <w:lang w:eastAsia="x-none"/>
        </w:rPr>
        <w:t xml:space="preserve"> – not set (we aren’t setting any lookup values, but in a production deployment you may do so for fixed values, like titles)</w:t>
      </w:r>
    </w:p>
    <w:p w14:paraId="01695F4F" w14:textId="77777777" w:rsidR="008C35F4" w:rsidRDefault="008C35F4" w:rsidP="008C35F4">
      <w:pPr>
        <w:pStyle w:val="ListParagraph"/>
        <w:numPr>
          <w:ilvl w:val="0"/>
          <w:numId w:val="72"/>
        </w:numPr>
        <w:rPr>
          <w:lang w:eastAsia="x-none"/>
        </w:rPr>
      </w:pPr>
      <w:r w:rsidRPr="0087639A">
        <w:rPr>
          <w:b/>
          <w:lang w:eastAsia="x-none"/>
        </w:rPr>
        <w:t>UI Rendering</w:t>
      </w:r>
      <w:r>
        <w:rPr>
          <w:lang w:eastAsia="x-none"/>
        </w:rPr>
        <w:t xml:space="preserve"> – leave all as </w:t>
      </w:r>
      <w:proofErr w:type="spellStart"/>
      <w:r>
        <w:rPr>
          <w:lang w:eastAsia="x-none"/>
        </w:rPr>
        <w:t>textfield</w:t>
      </w:r>
      <w:proofErr w:type="spellEnd"/>
    </w:p>
    <w:p w14:paraId="427A192A" w14:textId="77777777" w:rsidR="008C35F4" w:rsidRDefault="008C35F4" w:rsidP="008C35F4">
      <w:pPr>
        <w:pStyle w:val="ListParagraph"/>
        <w:numPr>
          <w:ilvl w:val="0"/>
          <w:numId w:val="72"/>
        </w:numPr>
        <w:rPr>
          <w:lang w:eastAsia="x-none"/>
        </w:rPr>
      </w:pPr>
      <w:r w:rsidRPr="0087639A">
        <w:rPr>
          <w:b/>
          <w:lang w:eastAsia="x-none"/>
        </w:rPr>
        <w:t>Size</w:t>
      </w:r>
      <w:r>
        <w:rPr>
          <w:lang w:eastAsia="x-none"/>
        </w:rPr>
        <w:t xml:space="preserve"> – leave as blank (you could change the </w:t>
      </w:r>
      <w:proofErr w:type="spellStart"/>
      <w:r>
        <w:rPr>
          <w:lang w:eastAsia="x-none"/>
        </w:rPr>
        <w:t>textfield</w:t>
      </w:r>
      <w:proofErr w:type="spellEnd"/>
      <w:r>
        <w:rPr>
          <w:lang w:eastAsia="x-none"/>
        </w:rPr>
        <w:t xml:space="preserve"> box length if you wanted)</w:t>
      </w:r>
    </w:p>
    <w:p w14:paraId="61243454" w14:textId="1DFC2B59" w:rsidR="008C35F4" w:rsidRDefault="008C35F4" w:rsidP="008C35F4">
      <w:pPr>
        <w:pStyle w:val="ListParagraph"/>
        <w:numPr>
          <w:ilvl w:val="0"/>
          <w:numId w:val="72"/>
        </w:numPr>
        <w:rPr>
          <w:lang w:eastAsia="x-none"/>
        </w:rPr>
      </w:pPr>
      <w:r w:rsidRPr="0087639A">
        <w:rPr>
          <w:b/>
          <w:lang w:eastAsia="x-none"/>
        </w:rPr>
        <w:t>Default Value</w:t>
      </w:r>
      <w:r>
        <w:rPr>
          <w:lang w:eastAsia="x-none"/>
        </w:rPr>
        <w:t xml:space="preserve"> – </w:t>
      </w:r>
      <w:r w:rsidR="007477CA">
        <w:rPr>
          <w:lang w:eastAsia="x-none"/>
        </w:rPr>
        <w:t>for each attribute we want to set the default value as per the table below. S</w:t>
      </w:r>
      <w:r>
        <w:rPr>
          <w:lang w:eastAsia="x-none"/>
        </w:rPr>
        <w:t xml:space="preserve">ome of these will be based on strings, some on Person attribute values and some a mix. Enter the values as shown in the following table (can use the </w:t>
      </w:r>
      <w:proofErr w:type="spellStart"/>
      <w:r>
        <w:rPr>
          <w:lang w:eastAsia="x-none"/>
        </w:rPr>
        <w:t>User.field</w:t>
      </w:r>
      <w:proofErr w:type="spellEnd"/>
      <w:r>
        <w:rPr>
          <w:lang w:eastAsia="x-none"/>
        </w:rPr>
        <w:t xml:space="preserve"> button</w:t>
      </w:r>
      <w:r w:rsidR="00944598">
        <w:rPr>
          <w:lang w:eastAsia="x-none"/>
        </w:rPr>
        <w:t>, you may need to resize to see it</w:t>
      </w:r>
      <w:r>
        <w:rPr>
          <w:lang w:eastAsia="x-none"/>
        </w:rPr>
        <w:t>)</w:t>
      </w:r>
      <w:r w:rsidR="007477CA">
        <w:rPr>
          <w:lang w:eastAsia="x-none"/>
        </w:rPr>
        <w:t xml:space="preserve">. </w:t>
      </w:r>
    </w:p>
    <w:p w14:paraId="779DC100" w14:textId="1FCD3B2E" w:rsidR="00EE4224" w:rsidRDefault="008C35F4" w:rsidP="008C35F4">
      <w:pPr>
        <w:pStyle w:val="ListParagraph"/>
        <w:numPr>
          <w:ilvl w:val="0"/>
          <w:numId w:val="72"/>
        </w:numPr>
        <w:rPr>
          <w:lang w:eastAsia="x-none"/>
        </w:rPr>
      </w:pPr>
      <w:r w:rsidRPr="0087639A">
        <w:rPr>
          <w:b/>
          <w:lang w:eastAsia="x-none"/>
        </w:rPr>
        <w:t>Enforce User value</w:t>
      </w:r>
      <w:r>
        <w:rPr>
          <w:lang w:eastAsia="x-none"/>
        </w:rPr>
        <w:t xml:space="preserve"> – as per the following table</w:t>
      </w:r>
      <w:r w:rsidR="007477CA">
        <w:rPr>
          <w:lang w:eastAsia="x-none"/>
        </w:rPr>
        <w:t>.</w:t>
      </w:r>
    </w:p>
    <w:p w14:paraId="3B66E566" w14:textId="77777777" w:rsidR="00EE4224" w:rsidRDefault="00EE4224" w:rsidP="008C35F4">
      <w:pPr>
        <w:rPr>
          <w:lang w:eastAsia="x-none"/>
        </w:rPr>
      </w:pPr>
    </w:p>
    <w:tbl>
      <w:tblPr>
        <w:tblStyle w:val="GridTable4-Accent51"/>
        <w:tblW w:w="0" w:type="auto"/>
        <w:tblLook w:val="0620" w:firstRow="1" w:lastRow="0" w:firstColumn="0" w:lastColumn="0" w:noHBand="1" w:noVBand="1"/>
      </w:tblPr>
      <w:tblGrid>
        <w:gridCol w:w="2057"/>
        <w:gridCol w:w="1907"/>
        <w:gridCol w:w="4372"/>
        <w:gridCol w:w="1400"/>
      </w:tblGrid>
      <w:tr w:rsidR="008C35F4" w:rsidRPr="008C787B" w14:paraId="0C78F54F" w14:textId="77777777" w:rsidTr="008C35F4">
        <w:trPr>
          <w:cnfStyle w:val="100000000000" w:firstRow="1" w:lastRow="0" w:firstColumn="0" w:lastColumn="0" w:oddVBand="0" w:evenVBand="0" w:oddHBand="0" w:evenHBand="0" w:firstRowFirstColumn="0" w:firstRowLastColumn="0" w:lastRowFirstColumn="0" w:lastRowLastColumn="0"/>
        </w:trPr>
        <w:tc>
          <w:tcPr>
            <w:tcW w:w="2057" w:type="dxa"/>
          </w:tcPr>
          <w:p w14:paraId="02020FC0" w14:textId="77777777" w:rsidR="008C35F4" w:rsidRPr="008C787B" w:rsidRDefault="008C35F4" w:rsidP="008C35F4">
            <w:pPr>
              <w:rPr>
                <w:b w:val="0"/>
                <w:i/>
                <w:lang w:eastAsia="x-none"/>
              </w:rPr>
            </w:pPr>
            <w:r w:rsidRPr="008C787B">
              <w:rPr>
                <w:b w:val="0"/>
                <w:i/>
                <w:lang w:eastAsia="x-none"/>
              </w:rPr>
              <w:t>Attribute</w:t>
            </w:r>
          </w:p>
        </w:tc>
        <w:tc>
          <w:tcPr>
            <w:tcW w:w="1907" w:type="dxa"/>
          </w:tcPr>
          <w:p w14:paraId="2422F3B8" w14:textId="77777777" w:rsidR="008C35F4" w:rsidRDefault="008C35F4" w:rsidP="008C35F4">
            <w:pPr>
              <w:rPr>
                <w:b w:val="0"/>
                <w:i/>
                <w:lang w:eastAsia="x-none"/>
              </w:rPr>
            </w:pPr>
            <w:r>
              <w:rPr>
                <w:b w:val="0"/>
                <w:i/>
                <w:lang w:eastAsia="x-none"/>
              </w:rPr>
              <w:t>Label</w:t>
            </w:r>
          </w:p>
        </w:tc>
        <w:tc>
          <w:tcPr>
            <w:tcW w:w="4372" w:type="dxa"/>
          </w:tcPr>
          <w:p w14:paraId="6BECB1CF" w14:textId="77777777" w:rsidR="008C35F4" w:rsidRPr="008C787B" w:rsidRDefault="008C35F4" w:rsidP="008C35F4">
            <w:pPr>
              <w:rPr>
                <w:b w:val="0"/>
                <w:i/>
                <w:lang w:eastAsia="x-none"/>
              </w:rPr>
            </w:pPr>
            <w:r>
              <w:rPr>
                <w:b w:val="0"/>
                <w:i/>
                <w:lang w:eastAsia="x-none"/>
              </w:rPr>
              <w:t xml:space="preserve">Default Value (strings and/or </w:t>
            </w:r>
            <w:proofErr w:type="spellStart"/>
            <w:r>
              <w:rPr>
                <w:b w:val="0"/>
                <w:i/>
                <w:lang w:eastAsia="x-none"/>
              </w:rPr>
              <w:t>User.field</w:t>
            </w:r>
            <w:proofErr w:type="spellEnd"/>
            <w:r>
              <w:rPr>
                <w:b w:val="0"/>
                <w:i/>
                <w:lang w:eastAsia="x-none"/>
              </w:rPr>
              <w:t xml:space="preserve"> value)</w:t>
            </w:r>
          </w:p>
        </w:tc>
        <w:tc>
          <w:tcPr>
            <w:tcW w:w="1400" w:type="dxa"/>
          </w:tcPr>
          <w:p w14:paraId="726E4C7B" w14:textId="77777777" w:rsidR="008C35F4" w:rsidRPr="008C787B" w:rsidRDefault="008C35F4" w:rsidP="008C35F4">
            <w:pPr>
              <w:rPr>
                <w:b w:val="0"/>
                <w:i/>
                <w:lang w:eastAsia="x-none"/>
              </w:rPr>
            </w:pPr>
            <w:r>
              <w:rPr>
                <w:b w:val="0"/>
                <w:i/>
                <w:lang w:eastAsia="x-none"/>
              </w:rPr>
              <w:t>Enforced (Y/N)</w:t>
            </w:r>
          </w:p>
        </w:tc>
      </w:tr>
      <w:tr w:rsidR="008C35F4" w14:paraId="6A4C2F6A" w14:textId="77777777" w:rsidTr="008C35F4">
        <w:tc>
          <w:tcPr>
            <w:tcW w:w="2057" w:type="dxa"/>
          </w:tcPr>
          <w:p w14:paraId="17679D76" w14:textId="77777777" w:rsidR="008C35F4" w:rsidRDefault="008C35F4" w:rsidP="008C35F4">
            <w:pPr>
              <w:rPr>
                <w:lang w:eastAsia="x-none"/>
              </w:rPr>
            </w:pPr>
            <w:proofErr w:type="spellStart"/>
            <w:r>
              <w:rPr>
                <w:lang w:eastAsia="x-none"/>
              </w:rPr>
              <w:t>cn</w:t>
            </w:r>
            <w:proofErr w:type="spellEnd"/>
          </w:p>
        </w:tc>
        <w:tc>
          <w:tcPr>
            <w:tcW w:w="1907" w:type="dxa"/>
          </w:tcPr>
          <w:p w14:paraId="7D106F76" w14:textId="77777777" w:rsidR="008C35F4" w:rsidRDefault="008C35F4" w:rsidP="008C35F4">
            <w:pPr>
              <w:rPr>
                <w:lang w:eastAsia="x-none"/>
              </w:rPr>
            </w:pPr>
            <w:r>
              <w:rPr>
                <w:lang w:eastAsia="x-none"/>
              </w:rPr>
              <w:t>Common Name</w:t>
            </w:r>
          </w:p>
        </w:tc>
        <w:tc>
          <w:tcPr>
            <w:tcW w:w="4372" w:type="dxa"/>
          </w:tcPr>
          <w:p w14:paraId="7A90F986" w14:textId="77777777" w:rsidR="008C35F4" w:rsidRDefault="008C35F4" w:rsidP="008C35F4">
            <w:pPr>
              <w:rPr>
                <w:lang w:eastAsia="x-none"/>
              </w:rPr>
            </w:pPr>
            <w:r w:rsidRPr="0087639A">
              <w:rPr>
                <w:lang w:eastAsia="x-none"/>
              </w:rPr>
              <w:t>{Master UID}</w:t>
            </w:r>
          </w:p>
        </w:tc>
        <w:tc>
          <w:tcPr>
            <w:tcW w:w="1400" w:type="dxa"/>
          </w:tcPr>
          <w:p w14:paraId="26C18D08" w14:textId="77777777" w:rsidR="008C35F4" w:rsidRDefault="008C35F4" w:rsidP="008C35F4">
            <w:pPr>
              <w:rPr>
                <w:lang w:eastAsia="x-none"/>
              </w:rPr>
            </w:pPr>
            <w:r>
              <w:rPr>
                <w:lang w:eastAsia="x-none"/>
              </w:rPr>
              <w:t>Y</w:t>
            </w:r>
          </w:p>
        </w:tc>
      </w:tr>
      <w:tr w:rsidR="008C35F4" w14:paraId="68F8FFB6" w14:textId="77777777" w:rsidTr="008C35F4">
        <w:tc>
          <w:tcPr>
            <w:tcW w:w="2057" w:type="dxa"/>
          </w:tcPr>
          <w:p w14:paraId="07C3E89A" w14:textId="77777777" w:rsidR="008C35F4" w:rsidRDefault="008C35F4" w:rsidP="008C35F4">
            <w:pPr>
              <w:rPr>
                <w:lang w:eastAsia="x-none"/>
              </w:rPr>
            </w:pPr>
            <w:r>
              <w:rPr>
                <w:lang w:eastAsia="x-none"/>
              </w:rPr>
              <w:t>description</w:t>
            </w:r>
          </w:p>
        </w:tc>
        <w:tc>
          <w:tcPr>
            <w:tcW w:w="1907" w:type="dxa"/>
          </w:tcPr>
          <w:p w14:paraId="01BF0F6D" w14:textId="77777777" w:rsidR="008C35F4" w:rsidRDefault="008C35F4" w:rsidP="008C35F4">
            <w:pPr>
              <w:rPr>
                <w:lang w:eastAsia="x-none"/>
              </w:rPr>
            </w:pPr>
            <w:r>
              <w:rPr>
                <w:lang w:eastAsia="x-none"/>
              </w:rPr>
              <w:t>Description</w:t>
            </w:r>
          </w:p>
        </w:tc>
        <w:tc>
          <w:tcPr>
            <w:tcW w:w="4372" w:type="dxa"/>
          </w:tcPr>
          <w:p w14:paraId="19BF73E9" w14:textId="77777777" w:rsidR="008C35F4" w:rsidRDefault="008C35F4" w:rsidP="008C35F4">
            <w:pPr>
              <w:rPr>
                <w:lang w:eastAsia="x-none"/>
              </w:rPr>
            </w:pPr>
            <w:r w:rsidRPr="0087639A">
              <w:rPr>
                <w:lang w:eastAsia="x-none"/>
              </w:rPr>
              <w:t>AD Account provisioned from IGI for {First Name} {Last Name}</w:t>
            </w:r>
          </w:p>
        </w:tc>
        <w:tc>
          <w:tcPr>
            <w:tcW w:w="1400" w:type="dxa"/>
          </w:tcPr>
          <w:p w14:paraId="60CE64AC" w14:textId="77777777" w:rsidR="008C35F4" w:rsidRDefault="008C35F4" w:rsidP="008C35F4">
            <w:pPr>
              <w:rPr>
                <w:lang w:eastAsia="x-none"/>
              </w:rPr>
            </w:pPr>
          </w:p>
        </w:tc>
      </w:tr>
      <w:tr w:rsidR="008C35F4" w14:paraId="7F64D39F" w14:textId="77777777" w:rsidTr="008C35F4">
        <w:tc>
          <w:tcPr>
            <w:tcW w:w="2057" w:type="dxa"/>
          </w:tcPr>
          <w:p w14:paraId="3376D22B" w14:textId="77777777" w:rsidR="008C35F4" w:rsidRDefault="008C35F4" w:rsidP="008C35F4">
            <w:pPr>
              <w:rPr>
                <w:lang w:eastAsia="x-none"/>
              </w:rPr>
            </w:pPr>
            <w:proofErr w:type="spellStart"/>
            <w:r>
              <w:rPr>
                <w:lang w:eastAsia="x-none"/>
              </w:rPr>
              <w:t>erADDisplayName</w:t>
            </w:r>
            <w:proofErr w:type="spellEnd"/>
          </w:p>
        </w:tc>
        <w:tc>
          <w:tcPr>
            <w:tcW w:w="1907" w:type="dxa"/>
          </w:tcPr>
          <w:p w14:paraId="7069886C" w14:textId="77777777" w:rsidR="008C35F4" w:rsidRDefault="008C35F4" w:rsidP="008C35F4">
            <w:pPr>
              <w:rPr>
                <w:lang w:eastAsia="x-none"/>
              </w:rPr>
            </w:pPr>
            <w:r>
              <w:rPr>
                <w:lang w:eastAsia="x-none"/>
              </w:rPr>
              <w:t>Display Name</w:t>
            </w:r>
          </w:p>
        </w:tc>
        <w:tc>
          <w:tcPr>
            <w:tcW w:w="4372" w:type="dxa"/>
          </w:tcPr>
          <w:p w14:paraId="1BA3780B" w14:textId="77777777" w:rsidR="008C35F4" w:rsidRDefault="008C35F4" w:rsidP="008C35F4">
            <w:pPr>
              <w:rPr>
                <w:lang w:eastAsia="x-none"/>
              </w:rPr>
            </w:pPr>
            <w:r w:rsidRPr="0087639A">
              <w:rPr>
                <w:lang w:eastAsia="x-none"/>
              </w:rPr>
              <w:t>{First Name} {Last Name}</w:t>
            </w:r>
          </w:p>
        </w:tc>
        <w:tc>
          <w:tcPr>
            <w:tcW w:w="1400" w:type="dxa"/>
          </w:tcPr>
          <w:p w14:paraId="69410B8B" w14:textId="77777777" w:rsidR="008C35F4" w:rsidRDefault="008C35F4" w:rsidP="008C35F4">
            <w:pPr>
              <w:rPr>
                <w:lang w:eastAsia="x-none"/>
              </w:rPr>
            </w:pPr>
            <w:r>
              <w:rPr>
                <w:lang w:eastAsia="x-none"/>
              </w:rPr>
              <w:t>Y</w:t>
            </w:r>
          </w:p>
        </w:tc>
      </w:tr>
      <w:tr w:rsidR="008C35F4" w14:paraId="6ABB7317" w14:textId="77777777" w:rsidTr="008C35F4">
        <w:tc>
          <w:tcPr>
            <w:tcW w:w="2057" w:type="dxa"/>
          </w:tcPr>
          <w:p w14:paraId="5A176BD4" w14:textId="77777777" w:rsidR="008C35F4" w:rsidRDefault="008C35F4" w:rsidP="008C35F4">
            <w:pPr>
              <w:rPr>
                <w:lang w:eastAsia="x-none"/>
              </w:rPr>
            </w:pPr>
            <w:proofErr w:type="spellStart"/>
            <w:r>
              <w:rPr>
                <w:lang w:eastAsia="x-none"/>
              </w:rPr>
              <w:t>erADEmployeeID</w:t>
            </w:r>
            <w:proofErr w:type="spellEnd"/>
          </w:p>
        </w:tc>
        <w:tc>
          <w:tcPr>
            <w:tcW w:w="1907" w:type="dxa"/>
          </w:tcPr>
          <w:p w14:paraId="4F90819A" w14:textId="77777777" w:rsidR="008C35F4" w:rsidRDefault="008C35F4" w:rsidP="008C35F4">
            <w:pPr>
              <w:rPr>
                <w:lang w:eastAsia="x-none"/>
              </w:rPr>
            </w:pPr>
            <w:r>
              <w:rPr>
                <w:lang w:eastAsia="x-none"/>
              </w:rPr>
              <w:t>Employee ID</w:t>
            </w:r>
          </w:p>
        </w:tc>
        <w:tc>
          <w:tcPr>
            <w:tcW w:w="4372" w:type="dxa"/>
          </w:tcPr>
          <w:p w14:paraId="75C8C5C3" w14:textId="77777777" w:rsidR="008C35F4" w:rsidRDefault="008C35F4" w:rsidP="008C35F4">
            <w:pPr>
              <w:rPr>
                <w:lang w:eastAsia="x-none"/>
              </w:rPr>
            </w:pPr>
            <w:r w:rsidRPr="0087639A">
              <w:rPr>
                <w:lang w:eastAsia="x-none"/>
              </w:rPr>
              <w:t>{SSN/Fiscal Code}</w:t>
            </w:r>
          </w:p>
        </w:tc>
        <w:tc>
          <w:tcPr>
            <w:tcW w:w="1400" w:type="dxa"/>
          </w:tcPr>
          <w:p w14:paraId="3257BB5B" w14:textId="77777777" w:rsidR="008C35F4" w:rsidRDefault="008C35F4" w:rsidP="008C35F4">
            <w:pPr>
              <w:rPr>
                <w:lang w:eastAsia="x-none"/>
              </w:rPr>
            </w:pPr>
            <w:r>
              <w:rPr>
                <w:lang w:eastAsia="x-none"/>
              </w:rPr>
              <w:t>Y</w:t>
            </w:r>
          </w:p>
        </w:tc>
      </w:tr>
      <w:tr w:rsidR="008C35F4" w14:paraId="32C8D7F4" w14:textId="77777777" w:rsidTr="008C35F4">
        <w:tc>
          <w:tcPr>
            <w:tcW w:w="2057" w:type="dxa"/>
          </w:tcPr>
          <w:p w14:paraId="343B1BD0" w14:textId="77777777" w:rsidR="008C35F4" w:rsidRDefault="008C35F4" w:rsidP="008C35F4">
            <w:pPr>
              <w:rPr>
                <w:lang w:eastAsia="x-none"/>
              </w:rPr>
            </w:pPr>
            <w:proofErr w:type="spellStart"/>
            <w:r>
              <w:rPr>
                <w:lang w:eastAsia="x-none"/>
              </w:rPr>
              <w:t>erADFullName</w:t>
            </w:r>
            <w:proofErr w:type="spellEnd"/>
          </w:p>
        </w:tc>
        <w:tc>
          <w:tcPr>
            <w:tcW w:w="1907" w:type="dxa"/>
          </w:tcPr>
          <w:p w14:paraId="5AA6C7F6" w14:textId="77777777" w:rsidR="008C35F4" w:rsidRDefault="008C35F4" w:rsidP="008C35F4">
            <w:pPr>
              <w:rPr>
                <w:lang w:eastAsia="x-none"/>
              </w:rPr>
            </w:pPr>
            <w:r>
              <w:rPr>
                <w:lang w:eastAsia="x-none"/>
              </w:rPr>
              <w:t>Full Name</w:t>
            </w:r>
          </w:p>
        </w:tc>
        <w:tc>
          <w:tcPr>
            <w:tcW w:w="4372" w:type="dxa"/>
          </w:tcPr>
          <w:p w14:paraId="4B521A8F" w14:textId="77777777" w:rsidR="008C35F4" w:rsidRDefault="008C35F4" w:rsidP="008C35F4">
            <w:pPr>
              <w:rPr>
                <w:lang w:eastAsia="x-none"/>
              </w:rPr>
            </w:pPr>
            <w:r w:rsidRPr="0087639A">
              <w:rPr>
                <w:lang w:eastAsia="x-none"/>
              </w:rPr>
              <w:t>{First Name} {Last Name}</w:t>
            </w:r>
          </w:p>
        </w:tc>
        <w:tc>
          <w:tcPr>
            <w:tcW w:w="1400" w:type="dxa"/>
          </w:tcPr>
          <w:p w14:paraId="27D1B2E6" w14:textId="77777777" w:rsidR="008C35F4" w:rsidRDefault="008C35F4" w:rsidP="008C35F4">
            <w:pPr>
              <w:rPr>
                <w:lang w:eastAsia="x-none"/>
              </w:rPr>
            </w:pPr>
            <w:r>
              <w:rPr>
                <w:lang w:eastAsia="x-none"/>
              </w:rPr>
              <w:t>Y</w:t>
            </w:r>
          </w:p>
        </w:tc>
      </w:tr>
      <w:tr w:rsidR="008C35F4" w14:paraId="38BF3EC3" w14:textId="77777777" w:rsidTr="008C35F4">
        <w:tc>
          <w:tcPr>
            <w:tcW w:w="2057" w:type="dxa"/>
          </w:tcPr>
          <w:p w14:paraId="5E118088" w14:textId="77777777" w:rsidR="008C35F4" w:rsidRDefault="008C35F4" w:rsidP="008C35F4">
            <w:pPr>
              <w:rPr>
                <w:lang w:eastAsia="x-none"/>
              </w:rPr>
            </w:pPr>
            <w:proofErr w:type="spellStart"/>
            <w:r>
              <w:rPr>
                <w:lang w:eastAsia="x-none"/>
              </w:rPr>
              <w:t>erCompany</w:t>
            </w:r>
            <w:proofErr w:type="spellEnd"/>
          </w:p>
        </w:tc>
        <w:tc>
          <w:tcPr>
            <w:tcW w:w="1907" w:type="dxa"/>
          </w:tcPr>
          <w:p w14:paraId="607CD9E4" w14:textId="77777777" w:rsidR="008C35F4" w:rsidRDefault="008C35F4" w:rsidP="008C35F4">
            <w:pPr>
              <w:rPr>
                <w:lang w:eastAsia="x-none"/>
              </w:rPr>
            </w:pPr>
            <w:r>
              <w:rPr>
                <w:lang w:eastAsia="x-none"/>
              </w:rPr>
              <w:t>Company</w:t>
            </w:r>
          </w:p>
        </w:tc>
        <w:tc>
          <w:tcPr>
            <w:tcW w:w="4372" w:type="dxa"/>
          </w:tcPr>
          <w:p w14:paraId="30BFDCAA" w14:textId="77777777" w:rsidR="008C35F4" w:rsidRDefault="008C35F4" w:rsidP="008C35F4">
            <w:pPr>
              <w:rPr>
                <w:lang w:eastAsia="x-none"/>
              </w:rPr>
            </w:pPr>
            <w:r>
              <w:rPr>
                <w:lang w:eastAsia="x-none"/>
              </w:rPr>
              <w:t>ACME Ltd.</w:t>
            </w:r>
          </w:p>
        </w:tc>
        <w:tc>
          <w:tcPr>
            <w:tcW w:w="1400" w:type="dxa"/>
          </w:tcPr>
          <w:p w14:paraId="4B81419F" w14:textId="77777777" w:rsidR="008C35F4" w:rsidRDefault="008C35F4" w:rsidP="008C35F4">
            <w:pPr>
              <w:rPr>
                <w:lang w:eastAsia="x-none"/>
              </w:rPr>
            </w:pPr>
          </w:p>
        </w:tc>
      </w:tr>
      <w:tr w:rsidR="008C35F4" w14:paraId="00CBD25D" w14:textId="77777777" w:rsidTr="008C35F4">
        <w:tc>
          <w:tcPr>
            <w:tcW w:w="2057" w:type="dxa"/>
          </w:tcPr>
          <w:p w14:paraId="1BD79C0E" w14:textId="77777777" w:rsidR="008C35F4" w:rsidRDefault="008C35F4" w:rsidP="008C35F4">
            <w:pPr>
              <w:rPr>
                <w:lang w:eastAsia="x-none"/>
              </w:rPr>
            </w:pPr>
            <w:proofErr w:type="spellStart"/>
            <w:r>
              <w:rPr>
                <w:lang w:eastAsia="x-none"/>
              </w:rPr>
              <w:t>erDepartment</w:t>
            </w:r>
            <w:proofErr w:type="spellEnd"/>
          </w:p>
        </w:tc>
        <w:tc>
          <w:tcPr>
            <w:tcW w:w="1907" w:type="dxa"/>
          </w:tcPr>
          <w:p w14:paraId="398A7710" w14:textId="77777777" w:rsidR="008C35F4" w:rsidRDefault="008C35F4" w:rsidP="008C35F4">
            <w:pPr>
              <w:rPr>
                <w:lang w:eastAsia="x-none"/>
              </w:rPr>
            </w:pPr>
            <w:r>
              <w:rPr>
                <w:lang w:eastAsia="x-none"/>
              </w:rPr>
              <w:t>Department</w:t>
            </w:r>
          </w:p>
        </w:tc>
        <w:tc>
          <w:tcPr>
            <w:tcW w:w="4372" w:type="dxa"/>
          </w:tcPr>
          <w:p w14:paraId="10068093" w14:textId="77777777" w:rsidR="008C35F4" w:rsidRDefault="008C35F4" w:rsidP="008C35F4">
            <w:pPr>
              <w:rPr>
                <w:lang w:eastAsia="x-none"/>
              </w:rPr>
            </w:pPr>
            <w:r w:rsidRPr="0087639A">
              <w:rPr>
                <w:lang w:eastAsia="x-none"/>
              </w:rPr>
              <w:t>{ATTR4}</w:t>
            </w:r>
          </w:p>
        </w:tc>
        <w:tc>
          <w:tcPr>
            <w:tcW w:w="1400" w:type="dxa"/>
          </w:tcPr>
          <w:p w14:paraId="647F401F" w14:textId="77777777" w:rsidR="008C35F4" w:rsidRDefault="008C35F4" w:rsidP="008C35F4">
            <w:pPr>
              <w:rPr>
                <w:lang w:eastAsia="x-none"/>
              </w:rPr>
            </w:pPr>
          </w:p>
        </w:tc>
      </w:tr>
      <w:tr w:rsidR="008C35F4" w14:paraId="05E0A140" w14:textId="77777777" w:rsidTr="008C35F4">
        <w:tc>
          <w:tcPr>
            <w:tcW w:w="2057" w:type="dxa"/>
          </w:tcPr>
          <w:p w14:paraId="2651D8E2" w14:textId="77777777" w:rsidR="008C35F4" w:rsidRDefault="008C35F4" w:rsidP="008C35F4">
            <w:pPr>
              <w:rPr>
                <w:lang w:eastAsia="x-none"/>
              </w:rPr>
            </w:pPr>
            <w:proofErr w:type="spellStart"/>
            <w:r>
              <w:rPr>
                <w:lang w:eastAsia="x-none"/>
              </w:rPr>
              <w:t>givenName</w:t>
            </w:r>
            <w:proofErr w:type="spellEnd"/>
          </w:p>
        </w:tc>
        <w:tc>
          <w:tcPr>
            <w:tcW w:w="1907" w:type="dxa"/>
          </w:tcPr>
          <w:p w14:paraId="2CFA1831" w14:textId="77777777" w:rsidR="008C35F4" w:rsidRDefault="008C35F4" w:rsidP="008C35F4">
            <w:pPr>
              <w:rPr>
                <w:lang w:eastAsia="x-none"/>
              </w:rPr>
            </w:pPr>
            <w:r>
              <w:rPr>
                <w:lang w:eastAsia="x-none"/>
              </w:rPr>
              <w:t>First Name</w:t>
            </w:r>
          </w:p>
        </w:tc>
        <w:tc>
          <w:tcPr>
            <w:tcW w:w="4372" w:type="dxa"/>
          </w:tcPr>
          <w:p w14:paraId="117ED6B9" w14:textId="77777777" w:rsidR="008C35F4" w:rsidRDefault="008C35F4" w:rsidP="008C35F4">
            <w:pPr>
              <w:rPr>
                <w:lang w:eastAsia="x-none"/>
              </w:rPr>
            </w:pPr>
            <w:r w:rsidRPr="0087639A">
              <w:rPr>
                <w:lang w:eastAsia="x-none"/>
              </w:rPr>
              <w:t>{First Name}</w:t>
            </w:r>
          </w:p>
        </w:tc>
        <w:tc>
          <w:tcPr>
            <w:tcW w:w="1400" w:type="dxa"/>
          </w:tcPr>
          <w:p w14:paraId="4A003AE8" w14:textId="77777777" w:rsidR="008C35F4" w:rsidRDefault="008C35F4" w:rsidP="008C35F4">
            <w:pPr>
              <w:rPr>
                <w:lang w:eastAsia="x-none"/>
              </w:rPr>
            </w:pPr>
            <w:r>
              <w:rPr>
                <w:lang w:eastAsia="x-none"/>
              </w:rPr>
              <w:t>Y</w:t>
            </w:r>
          </w:p>
        </w:tc>
      </w:tr>
      <w:tr w:rsidR="008C35F4" w14:paraId="43CD5076" w14:textId="77777777" w:rsidTr="008C35F4">
        <w:tc>
          <w:tcPr>
            <w:tcW w:w="2057" w:type="dxa"/>
          </w:tcPr>
          <w:p w14:paraId="1596D0A5" w14:textId="77777777" w:rsidR="008C35F4" w:rsidRDefault="008C35F4" w:rsidP="008C35F4">
            <w:pPr>
              <w:rPr>
                <w:lang w:eastAsia="x-none"/>
              </w:rPr>
            </w:pPr>
            <w:r>
              <w:rPr>
                <w:lang w:eastAsia="x-none"/>
              </w:rPr>
              <w:t>mail</w:t>
            </w:r>
          </w:p>
        </w:tc>
        <w:tc>
          <w:tcPr>
            <w:tcW w:w="1907" w:type="dxa"/>
          </w:tcPr>
          <w:p w14:paraId="55CF0CDA" w14:textId="77777777" w:rsidR="008C35F4" w:rsidRDefault="008C35F4" w:rsidP="008C35F4">
            <w:pPr>
              <w:rPr>
                <w:lang w:eastAsia="x-none"/>
              </w:rPr>
            </w:pPr>
            <w:r>
              <w:rPr>
                <w:lang w:eastAsia="x-none"/>
              </w:rPr>
              <w:t xml:space="preserve">Email </w:t>
            </w:r>
            <w:proofErr w:type="spellStart"/>
            <w:r>
              <w:rPr>
                <w:lang w:eastAsia="x-none"/>
              </w:rPr>
              <w:t>Addr</w:t>
            </w:r>
            <w:proofErr w:type="spellEnd"/>
          </w:p>
        </w:tc>
        <w:tc>
          <w:tcPr>
            <w:tcW w:w="4372" w:type="dxa"/>
          </w:tcPr>
          <w:p w14:paraId="032CE8E8" w14:textId="77777777" w:rsidR="008C35F4" w:rsidRDefault="008C35F4" w:rsidP="008C35F4">
            <w:pPr>
              <w:rPr>
                <w:lang w:eastAsia="x-none"/>
              </w:rPr>
            </w:pPr>
            <w:r w:rsidRPr="0087639A">
              <w:rPr>
                <w:lang w:eastAsia="x-none"/>
              </w:rPr>
              <w:t>{Email}</w:t>
            </w:r>
          </w:p>
        </w:tc>
        <w:tc>
          <w:tcPr>
            <w:tcW w:w="1400" w:type="dxa"/>
          </w:tcPr>
          <w:p w14:paraId="6CEFBA5C" w14:textId="77777777" w:rsidR="008C35F4" w:rsidRDefault="008C35F4" w:rsidP="008C35F4">
            <w:pPr>
              <w:rPr>
                <w:lang w:eastAsia="x-none"/>
              </w:rPr>
            </w:pPr>
            <w:r>
              <w:rPr>
                <w:lang w:eastAsia="x-none"/>
              </w:rPr>
              <w:t>Y</w:t>
            </w:r>
          </w:p>
        </w:tc>
      </w:tr>
      <w:tr w:rsidR="008C35F4" w14:paraId="2E845498" w14:textId="77777777" w:rsidTr="008C35F4">
        <w:tc>
          <w:tcPr>
            <w:tcW w:w="2057" w:type="dxa"/>
          </w:tcPr>
          <w:p w14:paraId="3694A525" w14:textId="77777777" w:rsidR="008C35F4" w:rsidRDefault="008C35F4" w:rsidP="008C35F4">
            <w:pPr>
              <w:rPr>
                <w:lang w:eastAsia="x-none"/>
              </w:rPr>
            </w:pPr>
            <w:proofErr w:type="spellStart"/>
            <w:r>
              <w:rPr>
                <w:lang w:eastAsia="x-none"/>
              </w:rPr>
              <w:t>postalCode</w:t>
            </w:r>
            <w:proofErr w:type="spellEnd"/>
          </w:p>
        </w:tc>
        <w:tc>
          <w:tcPr>
            <w:tcW w:w="1907" w:type="dxa"/>
          </w:tcPr>
          <w:p w14:paraId="7F9053F4" w14:textId="77777777" w:rsidR="008C35F4" w:rsidRDefault="008C35F4" w:rsidP="008C35F4">
            <w:pPr>
              <w:rPr>
                <w:lang w:eastAsia="x-none"/>
              </w:rPr>
            </w:pPr>
            <w:r>
              <w:rPr>
                <w:lang w:eastAsia="x-none"/>
              </w:rPr>
              <w:t>Zip/Postcode</w:t>
            </w:r>
          </w:p>
        </w:tc>
        <w:tc>
          <w:tcPr>
            <w:tcW w:w="4372" w:type="dxa"/>
          </w:tcPr>
          <w:p w14:paraId="5EF1BDD6" w14:textId="77777777" w:rsidR="008C35F4" w:rsidRDefault="008C35F4" w:rsidP="008C35F4">
            <w:pPr>
              <w:rPr>
                <w:lang w:eastAsia="x-none"/>
              </w:rPr>
            </w:pPr>
            <w:r w:rsidRPr="0087639A">
              <w:rPr>
                <w:lang w:eastAsia="x-none"/>
              </w:rPr>
              <w:t>{Zip/Postal Code}</w:t>
            </w:r>
          </w:p>
        </w:tc>
        <w:tc>
          <w:tcPr>
            <w:tcW w:w="1400" w:type="dxa"/>
          </w:tcPr>
          <w:p w14:paraId="7B0CA0DE" w14:textId="77777777" w:rsidR="008C35F4" w:rsidRDefault="008C35F4" w:rsidP="008C35F4">
            <w:pPr>
              <w:rPr>
                <w:lang w:eastAsia="x-none"/>
              </w:rPr>
            </w:pPr>
            <w:r>
              <w:rPr>
                <w:lang w:eastAsia="x-none"/>
              </w:rPr>
              <w:t>Y</w:t>
            </w:r>
          </w:p>
        </w:tc>
      </w:tr>
      <w:tr w:rsidR="008C35F4" w14:paraId="3CBC62DE" w14:textId="77777777" w:rsidTr="008C35F4">
        <w:tc>
          <w:tcPr>
            <w:tcW w:w="2057" w:type="dxa"/>
          </w:tcPr>
          <w:p w14:paraId="25AE0D15" w14:textId="77777777" w:rsidR="008C35F4" w:rsidRDefault="008C35F4" w:rsidP="008C35F4">
            <w:pPr>
              <w:rPr>
                <w:lang w:eastAsia="x-none"/>
              </w:rPr>
            </w:pPr>
            <w:proofErr w:type="spellStart"/>
            <w:r>
              <w:rPr>
                <w:lang w:eastAsia="x-none"/>
              </w:rPr>
              <w:t>sn</w:t>
            </w:r>
            <w:proofErr w:type="spellEnd"/>
          </w:p>
        </w:tc>
        <w:tc>
          <w:tcPr>
            <w:tcW w:w="1907" w:type="dxa"/>
          </w:tcPr>
          <w:p w14:paraId="2138AB82" w14:textId="77777777" w:rsidR="008C35F4" w:rsidRDefault="008C35F4" w:rsidP="008C35F4">
            <w:pPr>
              <w:rPr>
                <w:lang w:eastAsia="x-none"/>
              </w:rPr>
            </w:pPr>
            <w:r>
              <w:rPr>
                <w:lang w:eastAsia="x-none"/>
              </w:rPr>
              <w:t>Last Name</w:t>
            </w:r>
          </w:p>
        </w:tc>
        <w:tc>
          <w:tcPr>
            <w:tcW w:w="4372" w:type="dxa"/>
          </w:tcPr>
          <w:p w14:paraId="16185BA4" w14:textId="77777777" w:rsidR="008C35F4" w:rsidRPr="0087639A" w:rsidRDefault="008C35F4" w:rsidP="008C35F4">
            <w:pPr>
              <w:rPr>
                <w:lang w:eastAsia="x-none"/>
              </w:rPr>
            </w:pPr>
            <w:r w:rsidRPr="0087639A">
              <w:rPr>
                <w:lang w:eastAsia="x-none"/>
              </w:rPr>
              <w:t>{Last Name}</w:t>
            </w:r>
          </w:p>
        </w:tc>
        <w:tc>
          <w:tcPr>
            <w:tcW w:w="1400" w:type="dxa"/>
          </w:tcPr>
          <w:p w14:paraId="3F806C02" w14:textId="77777777" w:rsidR="008C35F4" w:rsidRDefault="008C35F4" w:rsidP="008C35F4">
            <w:pPr>
              <w:rPr>
                <w:lang w:eastAsia="x-none"/>
              </w:rPr>
            </w:pPr>
            <w:r>
              <w:rPr>
                <w:lang w:eastAsia="x-none"/>
              </w:rPr>
              <w:t>Y</w:t>
            </w:r>
          </w:p>
        </w:tc>
      </w:tr>
      <w:tr w:rsidR="008C35F4" w14:paraId="614CBCDE" w14:textId="77777777" w:rsidTr="008C35F4">
        <w:tc>
          <w:tcPr>
            <w:tcW w:w="2057" w:type="dxa"/>
          </w:tcPr>
          <w:p w14:paraId="2229A5D5" w14:textId="77777777" w:rsidR="008C35F4" w:rsidRDefault="008C35F4" w:rsidP="008C35F4">
            <w:pPr>
              <w:rPr>
                <w:lang w:eastAsia="x-none"/>
              </w:rPr>
            </w:pPr>
            <w:r>
              <w:rPr>
                <w:lang w:eastAsia="x-none"/>
              </w:rPr>
              <w:t>street</w:t>
            </w:r>
          </w:p>
        </w:tc>
        <w:tc>
          <w:tcPr>
            <w:tcW w:w="1907" w:type="dxa"/>
          </w:tcPr>
          <w:p w14:paraId="32CBA549" w14:textId="77777777" w:rsidR="008C35F4" w:rsidRDefault="008C35F4" w:rsidP="008C35F4">
            <w:pPr>
              <w:rPr>
                <w:lang w:eastAsia="x-none"/>
              </w:rPr>
            </w:pPr>
            <w:r>
              <w:rPr>
                <w:lang w:eastAsia="x-none"/>
              </w:rPr>
              <w:t>Street</w:t>
            </w:r>
          </w:p>
        </w:tc>
        <w:tc>
          <w:tcPr>
            <w:tcW w:w="4372" w:type="dxa"/>
          </w:tcPr>
          <w:p w14:paraId="4990B13E" w14:textId="77777777" w:rsidR="008C35F4" w:rsidRDefault="008C35F4" w:rsidP="008C35F4">
            <w:pPr>
              <w:rPr>
                <w:lang w:eastAsia="x-none"/>
              </w:rPr>
            </w:pPr>
            <w:r w:rsidRPr="0087639A">
              <w:rPr>
                <w:lang w:eastAsia="x-none"/>
              </w:rPr>
              <w:t>{Address}</w:t>
            </w:r>
          </w:p>
        </w:tc>
        <w:tc>
          <w:tcPr>
            <w:tcW w:w="1400" w:type="dxa"/>
          </w:tcPr>
          <w:p w14:paraId="4EEC7B8D" w14:textId="77777777" w:rsidR="008C35F4" w:rsidRDefault="008C35F4" w:rsidP="008C35F4">
            <w:pPr>
              <w:rPr>
                <w:lang w:eastAsia="x-none"/>
              </w:rPr>
            </w:pPr>
            <w:r>
              <w:rPr>
                <w:lang w:eastAsia="x-none"/>
              </w:rPr>
              <w:t>Y</w:t>
            </w:r>
          </w:p>
        </w:tc>
      </w:tr>
      <w:tr w:rsidR="008C35F4" w14:paraId="615CBF55" w14:textId="77777777" w:rsidTr="008C35F4">
        <w:tc>
          <w:tcPr>
            <w:tcW w:w="2057" w:type="dxa"/>
          </w:tcPr>
          <w:p w14:paraId="57F67906" w14:textId="77777777" w:rsidR="008C35F4" w:rsidRDefault="008C35F4" w:rsidP="008C35F4">
            <w:pPr>
              <w:rPr>
                <w:lang w:eastAsia="x-none"/>
              </w:rPr>
            </w:pPr>
            <w:proofErr w:type="spellStart"/>
            <w:r>
              <w:rPr>
                <w:lang w:eastAsia="x-none"/>
              </w:rPr>
              <w:t>telephoneNumber</w:t>
            </w:r>
            <w:proofErr w:type="spellEnd"/>
          </w:p>
        </w:tc>
        <w:tc>
          <w:tcPr>
            <w:tcW w:w="1907" w:type="dxa"/>
          </w:tcPr>
          <w:p w14:paraId="258DB5FF" w14:textId="77777777" w:rsidR="008C35F4" w:rsidRDefault="008C35F4" w:rsidP="008C35F4">
            <w:pPr>
              <w:rPr>
                <w:lang w:eastAsia="x-none"/>
              </w:rPr>
            </w:pPr>
            <w:r>
              <w:rPr>
                <w:lang w:eastAsia="x-none"/>
              </w:rPr>
              <w:t>Phone Number</w:t>
            </w:r>
          </w:p>
        </w:tc>
        <w:tc>
          <w:tcPr>
            <w:tcW w:w="4372" w:type="dxa"/>
          </w:tcPr>
          <w:p w14:paraId="488BB0CF" w14:textId="77777777" w:rsidR="008C35F4" w:rsidRDefault="008C35F4" w:rsidP="008C35F4">
            <w:pPr>
              <w:rPr>
                <w:lang w:eastAsia="x-none"/>
              </w:rPr>
            </w:pPr>
            <w:r w:rsidRPr="0087639A">
              <w:rPr>
                <w:lang w:eastAsia="x-none"/>
              </w:rPr>
              <w:t>{Phone Number}</w:t>
            </w:r>
          </w:p>
        </w:tc>
        <w:tc>
          <w:tcPr>
            <w:tcW w:w="1400" w:type="dxa"/>
          </w:tcPr>
          <w:p w14:paraId="320ABF61" w14:textId="77777777" w:rsidR="008C35F4" w:rsidRDefault="008C35F4" w:rsidP="008C35F4">
            <w:pPr>
              <w:rPr>
                <w:lang w:eastAsia="x-none"/>
              </w:rPr>
            </w:pPr>
            <w:r>
              <w:rPr>
                <w:lang w:eastAsia="x-none"/>
              </w:rPr>
              <w:t>Y</w:t>
            </w:r>
          </w:p>
        </w:tc>
      </w:tr>
      <w:tr w:rsidR="008C35F4" w14:paraId="635A7FF0" w14:textId="77777777" w:rsidTr="008C35F4">
        <w:tc>
          <w:tcPr>
            <w:tcW w:w="2057" w:type="dxa"/>
          </w:tcPr>
          <w:p w14:paraId="3E250A94" w14:textId="77777777" w:rsidR="008C35F4" w:rsidRDefault="008C35F4" w:rsidP="008C35F4">
            <w:pPr>
              <w:rPr>
                <w:lang w:eastAsia="x-none"/>
              </w:rPr>
            </w:pPr>
            <w:r>
              <w:rPr>
                <w:lang w:eastAsia="x-none"/>
              </w:rPr>
              <w:t>title</w:t>
            </w:r>
          </w:p>
        </w:tc>
        <w:tc>
          <w:tcPr>
            <w:tcW w:w="1907" w:type="dxa"/>
          </w:tcPr>
          <w:p w14:paraId="2E139C6B" w14:textId="77777777" w:rsidR="008C35F4" w:rsidRDefault="008C35F4" w:rsidP="008C35F4">
            <w:pPr>
              <w:rPr>
                <w:lang w:eastAsia="x-none"/>
              </w:rPr>
            </w:pPr>
            <w:r>
              <w:rPr>
                <w:lang w:eastAsia="x-none"/>
              </w:rPr>
              <w:t>Title</w:t>
            </w:r>
          </w:p>
        </w:tc>
        <w:tc>
          <w:tcPr>
            <w:tcW w:w="4372" w:type="dxa"/>
          </w:tcPr>
          <w:p w14:paraId="416487BE" w14:textId="77777777" w:rsidR="008C35F4" w:rsidRDefault="008C35F4" w:rsidP="008C35F4">
            <w:pPr>
              <w:rPr>
                <w:lang w:eastAsia="x-none"/>
              </w:rPr>
            </w:pPr>
            <w:r w:rsidRPr="0087639A">
              <w:rPr>
                <w:lang w:eastAsia="x-none"/>
              </w:rPr>
              <w:t>{ATTR10}</w:t>
            </w:r>
          </w:p>
        </w:tc>
        <w:tc>
          <w:tcPr>
            <w:tcW w:w="1400" w:type="dxa"/>
          </w:tcPr>
          <w:p w14:paraId="48B859D1" w14:textId="77777777" w:rsidR="008C35F4" w:rsidRDefault="008C35F4" w:rsidP="008C35F4">
            <w:pPr>
              <w:rPr>
                <w:lang w:eastAsia="x-none"/>
              </w:rPr>
            </w:pPr>
            <w:r>
              <w:rPr>
                <w:lang w:eastAsia="x-none"/>
              </w:rPr>
              <w:t>Y</w:t>
            </w:r>
          </w:p>
        </w:tc>
      </w:tr>
    </w:tbl>
    <w:p w14:paraId="556D421C" w14:textId="1F641460" w:rsidR="00EE4224" w:rsidRDefault="00EE4224" w:rsidP="00EE4224">
      <w:pPr>
        <w:rPr>
          <w:lang w:eastAsia="x-none"/>
        </w:rPr>
      </w:pPr>
    </w:p>
    <w:p w14:paraId="5D6E7759" w14:textId="0C8841B9" w:rsidR="00944598" w:rsidRPr="00EE4224" w:rsidRDefault="00944598" w:rsidP="00EE4224">
      <w:pPr>
        <w:rPr>
          <w:lang w:eastAsia="x-none"/>
        </w:rPr>
      </w:pPr>
      <w:r>
        <w:rPr>
          <w:lang w:eastAsia="x-none"/>
        </w:rPr>
        <w:t>If you find fields blocked or hard to work with you may need to resize some columns.</w:t>
      </w:r>
    </w:p>
    <w:p w14:paraId="21EB124D" w14:textId="326E883C" w:rsidR="008C35F4" w:rsidRDefault="008C35F4" w:rsidP="008C35F4">
      <w:pPr>
        <w:pStyle w:val="ListParagraph"/>
        <w:numPr>
          <w:ilvl w:val="0"/>
          <w:numId w:val="73"/>
        </w:numPr>
        <w:rPr>
          <w:lang w:eastAsia="x-none"/>
        </w:rPr>
      </w:pPr>
      <w:r w:rsidRPr="00F3015C">
        <w:rPr>
          <w:b/>
          <w:lang w:eastAsia="x-none"/>
        </w:rPr>
        <w:lastRenderedPageBreak/>
        <w:t>Save</w:t>
      </w:r>
      <w:r>
        <w:rPr>
          <w:lang w:eastAsia="x-none"/>
        </w:rPr>
        <w:t xml:space="preserve"> the changes</w:t>
      </w:r>
    </w:p>
    <w:p w14:paraId="5229CDF7" w14:textId="77777777" w:rsidR="008C35F4" w:rsidRDefault="008C35F4" w:rsidP="008C35F4">
      <w:pPr>
        <w:rPr>
          <w:lang w:eastAsia="x-none"/>
        </w:rPr>
      </w:pPr>
    </w:p>
    <w:p w14:paraId="28CF6D33" w14:textId="77777777" w:rsidR="008C35F4" w:rsidRDefault="008C35F4" w:rsidP="008C35F4">
      <w:pPr>
        <w:rPr>
          <w:lang w:eastAsia="x-none"/>
        </w:rPr>
      </w:pPr>
      <w:r>
        <w:rPr>
          <w:lang w:eastAsia="x-none"/>
        </w:rPr>
        <w:t>The result should look like this (with a bit of column resizing)</w:t>
      </w:r>
    </w:p>
    <w:p w14:paraId="389D09A8" w14:textId="77777777" w:rsidR="008C35F4" w:rsidRDefault="008C35F4" w:rsidP="008C35F4">
      <w:pPr>
        <w:rPr>
          <w:lang w:eastAsia="x-none"/>
        </w:rPr>
      </w:pPr>
    </w:p>
    <w:p w14:paraId="343899B0" w14:textId="0A5917DE" w:rsidR="008C35F4" w:rsidRDefault="009A1DB1" w:rsidP="008C35F4">
      <w:pPr>
        <w:rPr>
          <w:lang w:eastAsia="x-none"/>
        </w:rPr>
      </w:pPr>
      <w:r w:rsidRPr="009A1DB1">
        <w:rPr>
          <w:lang w:eastAsia="x-none"/>
        </w:rPr>
        <w:drawing>
          <wp:inline distT="0" distB="0" distL="0" distR="0" wp14:anchorId="7DEA6DC1" wp14:editId="5E31F0E5">
            <wp:extent cx="6188710" cy="2019300"/>
            <wp:effectExtent l="63500" t="63500" r="59690" b="6350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88710" cy="2019300"/>
                    </a:xfrm>
                    <a:prstGeom prst="rect">
                      <a:avLst/>
                    </a:prstGeom>
                    <a:effectLst>
                      <a:glow rad="63500">
                        <a:schemeClr val="accent3">
                          <a:satMod val="175000"/>
                          <a:alpha val="40000"/>
                        </a:schemeClr>
                      </a:glow>
                    </a:effectLst>
                  </pic:spPr>
                </pic:pic>
              </a:graphicData>
            </a:graphic>
          </wp:inline>
        </w:drawing>
      </w:r>
    </w:p>
    <w:p w14:paraId="7F4A9F14" w14:textId="53309D98" w:rsidR="008C35F4" w:rsidRDefault="009A1DB1" w:rsidP="008C35F4">
      <w:pPr>
        <w:rPr>
          <w:lang w:eastAsia="x-none"/>
        </w:rPr>
      </w:pPr>
      <w:r w:rsidRPr="009A1DB1">
        <w:rPr>
          <w:lang w:eastAsia="x-none"/>
        </w:rPr>
        <w:drawing>
          <wp:inline distT="0" distB="0" distL="0" distR="0" wp14:anchorId="31003F16" wp14:editId="63FFD9A3">
            <wp:extent cx="6188710" cy="506730"/>
            <wp:effectExtent l="63500" t="63500" r="59690" b="6477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188710" cy="506730"/>
                    </a:xfrm>
                    <a:prstGeom prst="rect">
                      <a:avLst/>
                    </a:prstGeom>
                    <a:effectLst>
                      <a:glow rad="63500">
                        <a:schemeClr val="accent3">
                          <a:satMod val="175000"/>
                          <a:alpha val="40000"/>
                        </a:schemeClr>
                      </a:glow>
                    </a:effectLst>
                  </pic:spPr>
                </pic:pic>
              </a:graphicData>
            </a:graphic>
          </wp:inline>
        </w:drawing>
      </w:r>
    </w:p>
    <w:p w14:paraId="6CC5B44E" w14:textId="77777777" w:rsidR="008C35F4" w:rsidRDefault="008C35F4" w:rsidP="008C35F4">
      <w:pPr>
        <w:rPr>
          <w:lang w:eastAsia="x-none"/>
        </w:rPr>
      </w:pPr>
    </w:p>
    <w:p w14:paraId="77A2FFDB" w14:textId="77777777" w:rsidR="008C35F4" w:rsidRDefault="008C35F4" w:rsidP="008C35F4">
      <w:pPr>
        <w:rPr>
          <w:lang w:eastAsia="x-none"/>
        </w:rPr>
      </w:pPr>
      <w:r>
        <w:rPr>
          <w:lang w:eastAsia="x-none"/>
        </w:rPr>
        <w:t>We have now set AD account attributes to be defined based on corresponding user account attribute values (or strings/combinations) and also set that most of them will be enforced in the right circumstances (more on this later).</w:t>
      </w:r>
    </w:p>
    <w:p w14:paraId="433E6793" w14:textId="77777777" w:rsidR="008C35F4" w:rsidRDefault="008C35F4" w:rsidP="008C35F4">
      <w:pPr>
        <w:rPr>
          <w:lang w:eastAsia="x-none"/>
        </w:rPr>
      </w:pPr>
    </w:p>
    <w:p w14:paraId="5A294418" w14:textId="26FC5C91" w:rsidR="008C35F4" w:rsidRDefault="008C35F4" w:rsidP="008C35F4">
      <w:pPr>
        <w:rPr>
          <w:lang w:eastAsia="x-none"/>
        </w:rPr>
      </w:pPr>
      <w:r>
        <w:rPr>
          <w:lang w:eastAsia="x-none"/>
        </w:rPr>
        <w:t>FYI, there are many person attributes we can access to use in defining target attributes. The following table gives a list with examples (f</w:t>
      </w:r>
      <w:r w:rsidR="009A1DB1">
        <w:rPr>
          <w:lang w:eastAsia="x-none"/>
        </w:rPr>
        <w:t>rom</w:t>
      </w:r>
      <w:r>
        <w:rPr>
          <w:lang w:eastAsia="x-none"/>
        </w:rPr>
        <w:t xml:space="preserve"> our training system). </w:t>
      </w:r>
      <w:proofErr w:type="spellStart"/>
      <w:r>
        <w:rPr>
          <w:lang w:eastAsia="x-none"/>
        </w:rPr>
        <w:t>ATTRnn</w:t>
      </w:r>
      <w:proofErr w:type="spellEnd"/>
      <w:r>
        <w:rPr>
          <w:lang w:eastAsia="x-none"/>
        </w:rPr>
        <w:t xml:space="preserve"> may be different in other deployments. If you have extended the </w:t>
      </w:r>
      <w:proofErr w:type="spellStart"/>
      <w:r>
        <w:rPr>
          <w:lang w:eastAsia="x-none"/>
        </w:rPr>
        <w:t>UserERC</w:t>
      </w:r>
      <w:proofErr w:type="spellEnd"/>
      <w:r>
        <w:rPr>
          <w:lang w:eastAsia="x-none"/>
        </w:rPr>
        <w:t xml:space="preserve"> schema with your own attributes, you can access them as well. You could also use custom attributes and populate them in mapping rules in the connector (see the pre- and post-mapping rules in the different channel modes in the Enterprise Connector module.</w:t>
      </w:r>
    </w:p>
    <w:p w14:paraId="7C26219C" w14:textId="77777777" w:rsidR="008C35F4" w:rsidRDefault="008C35F4" w:rsidP="008C35F4">
      <w:pPr>
        <w:rPr>
          <w:lang w:eastAsia="x-none"/>
        </w:rPr>
      </w:pPr>
    </w:p>
    <w:tbl>
      <w:tblPr>
        <w:tblStyle w:val="GridTable4-Accent51"/>
        <w:tblW w:w="0" w:type="auto"/>
        <w:tblLook w:val="0620" w:firstRow="1" w:lastRow="0" w:firstColumn="0" w:lastColumn="0" w:noHBand="1" w:noVBand="1"/>
      </w:tblPr>
      <w:tblGrid>
        <w:gridCol w:w="2783"/>
        <w:gridCol w:w="4300"/>
        <w:gridCol w:w="2653"/>
      </w:tblGrid>
      <w:tr w:rsidR="008C35F4" w:rsidRPr="008C787B" w14:paraId="20E5CC18" w14:textId="77777777" w:rsidTr="008C35F4">
        <w:trPr>
          <w:cnfStyle w:val="100000000000" w:firstRow="1" w:lastRow="0" w:firstColumn="0" w:lastColumn="0" w:oddVBand="0" w:evenVBand="0" w:oddHBand="0" w:evenHBand="0" w:firstRowFirstColumn="0" w:firstRowLastColumn="0" w:lastRowFirstColumn="0" w:lastRowLastColumn="0"/>
        </w:trPr>
        <w:tc>
          <w:tcPr>
            <w:tcW w:w="2783" w:type="dxa"/>
          </w:tcPr>
          <w:p w14:paraId="5DE45628" w14:textId="77777777" w:rsidR="008C35F4" w:rsidRPr="008C787B" w:rsidRDefault="008C35F4" w:rsidP="008C35F4">
            <w:pPr>
              <w:rPr>
                <w:b w:val="0"/>
                <w:i/>
                <w:lang w:eastAsia="x-none"/>
              </w:rPr>
            </w:pPr>
            <w:r>
              <w:rPr>
                <w:b w:val="0"/>
                <w:i/>
                <w:lang w:eastAsia="x-none"/>
              </w:rPr>
              <w:t>User</w:t>
            </w:r>
            <w:r w:rsidRPr="008C787B">
              <w:rPr>
                <w:b w:val="0"/>
                <w:i/>
                <w:lang w:eastAsia="x-none"/>
              </w:rPr>
              <w:t xml:space="preserve"> Attribute</w:t>
            </w:r>
          </w:p>
        </w:tc>
        <w:tc>
          <w:tcPr>
            <w:tcW w:w="4300" w:type="dxa"/>
          </w:tcPr>
          <w:p w14:paraId="1BCA195F" w14:textId="77777777" w:rsidR="008C35F4" w:rsidRPr="008C787B" w:rsidRDefault="008C35F4" w:rsidP="008C35F4">
            <w:pPr>
              <w:rPr>
                <w:b w:val="0"/>
                <w:i/>
                <w:lang w:eastAsia="x-none"/>
              </w:rPr>
            </w:pPr>
            <w:r>
              <w:rPr>
                <w:b w:val="0"/>
                <w:i/>
                <w:lang w:eastAsia="x-none"/>
              </w:rPr>
              <w:t>Contains</w:t>
            </w:r>
          </w:p>
        </w:tc>
        <w:tc>
          <w:tcPr>
            <w:tcW w:w="2653" w:type="dxa"/>
          </w:tcPr>
          <w:p w14:paraId="333C0703" w14:textId="77777777" w:rsidR="008C35F4" w:rsidRPr="008C787B" w:rsidRDefault="008C35F4" w:rsidP="008C35F4">
            <w:pPr>
              <w:rPr>
                <w:b w:val="0"/>
                <w:i/>
                <w:lang w:eastAsia="x-none"/>
              </w:rPr>
            </w:pPr>
            <w:r>
              <w:rPr>
                <w:b w:val="0"/>
                <w:i/>
                <w:lang w:eastAsia="x-none"/>
              </w:rPr>
              <w:t>Example</w:t>
            </w:r>
          </w:p>
        </w:tc>
      </w:tr>
      <w:tr w:rsidR="008C35F4" w14:paraId="23556DB4" w14:textId="77777777" w:rsidTr="008C35F4">
        <w:tc>
          <w:tcPr>
            <w:tcW w:w="2783" w:type="dxa"/>
          </w:tcPr>
          <w:p w14:paraId="2AD36B91" w14:textId="77777777" w:rsidR="008C35F4" w:rsidRPr="009A1DB1" w:rsidRDefault="008C35F4" w:rsidP="008C35F4">
            <w:pPr>
              <w:rPr>
                <w:sz w:val="18"/>
                <w:lang w:eastAsia="x-none"/>
              </w:rPr>
            </w:pPr>
            <w:r w:rsidRPr="009A1DB1">
              <w:rPr>
                <w:sz w:val="18"/>
                <w:lang w:eastAsia="x-none"/>
              </w:rPr>
              <w:t>USER_TYPE</w:t>
            </w:r>
          </w:p>
        </w:tc>
        <w:tc>
          <w:tcPr>
            <w:tcW w:w="4300" w:type="dxa"/>
          </w:tcPr>
          <w:p w14:paraId="0BD27205" w14:textId="77777777" w:rsidR="008C35F4" w:rsidRPr="009A1DB1" w:rsidRDefault="008C35F4" w:rsidP="008C35F4">
            <w:pPr>
              <w:rPr>
                <w:sz w:val="18"/>
                <w:lang w:eastAsia="x-none"/>
              </w:rPr>
            </w:pPr>
            <w:r w:rsidRPr="009A1DB1">
              <w:rPr>
                <w:sz w:val="18"/>
                <w:lang w:eastAsia="x-none"/>
              </w:rPr>
              <w:t>User type</w:t>
            </w:r>
          </w:p>
        </w:tc>
        <w:tc>
          <w:tcPr>
            <w:tcW w:w="2653" w:type="dxa"/>
          </w:tcPr>
          <w:p w14:paraId="236CE337" w14:textId="77777777" w:rsidR="008C35F4" w:rsidRPr="009A1DB1" w:rsidRDefault="008C35F4" w:rsidP="008C35F4">
            <w:pPr>
              <w:rPr>
                <w:sz w:val="18"/>
                <w:lang w:eastAsia="x-none"/>
              </w:rPr>
            </w:pPr>
            <w:r w:rsidRPr="009A1DB1">
              <w:rPr>
                <w:sz w:val="18"/>
                <w:lang w:eastAsia="x-none"/>
              </w:rPr>
              <w:t>Employee</w:t>
            </w:r>
          </w:p>
        </w:tc>
      </w:tr>
      <w:tr w:rsidR="008C35F4" w14:paraId="67308D0C" w14:textId="77777777" w:rsidTr="008C35F4">
        <w:tc>
          <w:tcPr>
            <w:tcW w:w="2783" w:type="dxa"/>
          </w:tcPr>
          <w:p w14:paraId="1F5E5920" w14:textId="77777777" w:rsidR="008C35F4" w:rsidRPr="009A1DB1" w:rsidRDefault="008C35F4" w:rsidP="008C35F4">
            <w:pPr>
              <w:rPr>
                <w:sz w:val="18"/>
                <w:lang w:eastAsia="x-none"/>
              </w:rPr>
            </w:pPr>
            <w:r w:rsidRPr="009A1DB1">
              <w:rPr>
                <w:sz w:val="18"/>
                <w:lang w:eastAsia="x-none"/>
              </w:rPr>
              <w:t>OU</w:t>
            </w:r>
          </w:p>
        </w:tc>
        <w:tc>
          <w:tcPr>
            <w:tcW w:w="4300" w:type="dxa"/>
          </w:tcPr>
          <w:p w14:paraId="018DE616" w14:textId="77777777" w:rsidR="008C35F4" w:rsidRPr="009A1DB1" w:rsidRDefault="008C35F4" w:rsidP="008C35F4">
            <w:pPr>
              <w:rPr>
                <w:sz w:val="18"/>
                <w:lang w:eastAsia="x-none"/>
              </w:rPr>
            </w:pPr>
            <w:r w:rsidRPr="009A1DB1">
              <w:rPr>
                <w:sz w:val="18"/>
                <w:lang w:eastAsia="x-none"/>
              </w:rPr>
              <w:t>Department or Org Unit</w:t>
            </w:r>
          </w:p>
        </w:tc>
        <w:tc>
          <w:tcPr>
            <w:tcW w:w="2653" w:type="dxa"/>
          </w:tcPr>
          <w:p w14:paraId="3BC09C14" w14:textId="77777777" w:rsidR="008C35F4" w:rsidRPr="009A1DB1" w:rsidRDefault="008C35F4" w:rsidP="008C35F4">
            <w:pPr>
              <w:rPr>
                <w:sz w:val="18"/>
                <w:lang w:eastAsia="x-none"/>
              </w:rPr>
            </w:pPr>
            <w:r w:rsidRPr="009A1DB1">
              <w:rPr>
                <w:sz w:val="18"/>
                <w:lang w:eastAsia="x-none"/>
              </w:rPr>
              <w:t>Legal</w:t>
            </w:r>
          </w:p>
        </w:tc>
      </w:tr>
      <w:tr w:rsidR="008C35F4" w14:paraId="5493F2E0" w14:textId="77777777" w:rsidTr="008C35F4">
        <w:tc>
          <w:tcPr>
            <w:tcW w:w="2783" w:type="dxa"/>
          </w:tcPr>
          <w:p w14:paraId="4C9FEC3C" w14:textId="77777777" w:rsidR="008C35F4" w:rsidRPr="009A1DB1" w:rsidRDefault="008C35F4" w:rsidP="008C35F4">
            <w:pPr>
              <w:rPr>
                <w:sz w:val="18"/>
                <w:lang w:eastAsia="x-none"/>
              </w:rPr>
            </w:pPr>
            <w:r w:rsidRPr="009A1DB1">
              <w:rPr>
                <w:sz w:val="18"/>
                <w:lang w:eastAsia="x-none"/>
              </w:rPr>
              <w:t>PM_CODE</w:t>
            </w:r>
          </w:p>
        </w:tc>
        <w:tc>
          <w:tcPr>
            <w:tcW w:w="4300" w:type="dxa"/>
          </w:tcPr>
          <w:p w14:paraId="2E36A2B3" w14:textId="77777777" w:rsidR="008C35F4" w:rsidRPr="009A1DB1" w:rsidRDefault="008C35F4" w:rsidP="008C35F4">
            <w:pPr>
              <w:rPr>
                <w:sz w:val="18"/>
                <w:lang w:eastAsia="x-none"/>
              </w:rPr>
            </w:pPr>
            <w:r w:rsidRPr="009A1DB1">
              <w:rPr>
                <w:sz w:val="18"/>
                <w:lang w:eastAsia="x-none"/>
              </w:rPr>
              <w:t>Master UID (Userid)</w:t>
            </w:r>
          </w:p>
        </w:tc>
        <w:tc>
          <w:tcPr>
            <w:tcW w:w="2653" w:type="dxa"/>
          </w:tcPr>
          <w:p w14:paraId="010C6BE5" w14:textId="77777777" w:rsidR="008C35F4" w:rsidRPr="009A1DB1" w:rsidRDefault="008C35F4" w:rsidP="008C35F4">
            <w:pPr>
              <w:rPr>
                <w:sz w:val="18"/>
                <w:lang w:eastAsia="x-none"/>
              </w:rPr>
            </w:pPr>
            <w:proofErr w:type="spellStart"/>
            <w:r w:rsidRPr="009A1DB1">
              <w:rPr>
                <w:sz w:val="18"/>
                <w:lang w:eastAsia="x-none"/>
              </w:rPr>
              <w:t>SChang</w:t>
            </w:r>
            <w:proofErr w:type="spellEnd"/>
          </w:p>
        </w:tc>
      </w:tr>
      <w:tr w:rsidR="008C35F4" w14:paraId="2A2B0B7C" w14:textId="77777777" w:rsidTr="008C35F4">
        <w:tc>
          <w:tcPr>
            <w:tcW w:w="2783" w:type="dxa"/>
          </w:tcPr>
          <w:p w14:paraId="4AD96E8A" w14:textId="77777777" w:rsidR="008C35F4" w:rsidRPr="009A1DB1" w:rsidRDefault="008C35F4" w:rsidP="008C35F4">
            <w:pPr>
              <w:rPr>
                <w:sz w:val="18"/>
                <w:lang w:eastAsia="x-none"/>
              </w:rPr>
            </w:pPr>
            <w:r w:rsidRPr="009A1DB1">
              <w:rPr>
                <w:sz w:val="18"/>
                <w:lang w:eastAsia="x-none"/>
              </w:rPr>
              <w:t>GIVEN_NAME</w:t>
            </w:r>
          </w:p>
        </w:tc>
        <w:tc>
          <w:tcPr>
            <w:tcW w:w="4300" w:type="dxa"/>
          </w:tcPr>
          <w:p w14:paraId="12729068" w14:textId="77777777" w:rsidR="008C35F4" w:rsidRPr="009A1DB1" w:rsidRDefault="008C35F4" w:rsidP="008C35F4">
            <w:pPr>
              <w:rPr>
                <w:sz w:val="18"/>
                <w:lang w:eastAsia="x-none"/>
              </w:rPr>
            </w:pPr>
            <w:r w:rsidRPr="009A1DB1">
              <w:rPr>
                <w:sz w:val="18"/>
                <w:lang w:eastAsia="x-none"/>
              </w:rPr>
              <w:t>First Name</w:t>
            </w:r>
          </w:p>
        </w:tc>
        <w:tc>
          <w:tcPr>
            <w:tcW w:w="2653" w:type="dxa"/>
          </w:tcPr>
          <w:p w14:paraId="501AAB50" w14:textId="77777777" w:rsidR="008C35F4" w:rsidRPr="009A1DB1" w:rsidRDefault="008C35F4" w:rsidP="008C35F4">
            <w:pPr>
              <w:rPr>
                <w:sz w:val="18"/>
                <w:lang w:eastAsia="x-none"/>
              </w:rPr>
            </w:pPr>
            <w:r w:rsidRPr="009A1DB1">
              <w:rPr>
                <w:sz w:val="18"/>
                <w:lang w:eastAsia="x-none"/>
              </w:rPr>
              <w:t>Shirley</w:t>
            </w:r>
          </w:p>
        </w:tc>
      </w:tr>
      <w:tr w:rsidR="008C35F4" w14:paraId="23A94B8F" w14:textId="77777777" w:rsidTr="008C35F4">
        <w:tc>
          <w:tcPr>
            <w:tcW w:w="2783" w:type="dxa"/>
          </w:tcPr>
          <w:p w14:paraId="50644B58" w14:textId="77777777" w:rsidR="008C35F4" w:rsidRPr="009A1DB1" w:rsidRDefault="008C35F4" w:rsidP="008C35F4">
            <w:pPr>
              <w:rPr>
                <w:sz w:val="18"/>
                <w:lang w:eastAsia="x-none"/>
              </w:rPr>
            </w:pPr>
            <w:r w:rsidRPr="009A1DB1">
              <w:rPr>
                <w:sz w:val="18"/>
                <w:lang w:eastAsia="x-none"/>
              </w:rPr>
              <w:t>SURNAME</w:t>
            </w:r>
          </w:p>
        </w:tc>
        <w:tc>
          <w:tcPr>
            <w:tcW w:w="4300" w:type="dxa"/>
          </w:tcPr>
          <w:p w14:paraId="32AB4AC2" w14:textId="77777777" w:rsidR="008C35F4" w:rsidRPr="009A1DB1" w:rsidRDefault="008C35F4" w:rsidP="008C35F4">
            <w:pPr>
              <w:rPr>
                <w:sz w:val="18"/>
                <w:lang w:eastAsia="x-none"/>
              </w:rPr>
            </w:pPr>
            <w:r w:rsidRPr="009A1DB1">
              <w:rPr>
                <w:sz w:val="18"/>
                <w:lang w:eastAsia="x-none"/>
              </w:rPr>
              <w:t>Last Name</w:t>
            </w:r>
          </w:p>
        </w:tc>
        <w:tc>
          <w:tcPr>
            <w:tcW w:w="2653" w:type="dxa"/>
          </w:tcPr>
          <w:p w14:paraId="705FBB82" w14:textId="77777777" w:rsidR="008C35F4" w:rsidRPr="009A1DB1" w:rsidRDefault="008C35F4" w:rsidP="008C35F4">
            <w:pPr>
              <w:rPr>
                <w:sz w:val="18"/>
                <w:lang w:eastAsia="x-none"/>
              </w:rPr>
            </w:pPr>
            <w:r w:rsidRPr="009A1DB1">
              <w:rPr>
                <w:sz w:val="18"/>
                <w:lang w:eastAsia="x-none"/>
              </w:rPr>
              <w:t>Chang</w:t>
            </w:r>
          </w:p>
        </w:tc>
      </w:tr>
      <w:tr w:rsidR="008C35F4" w14:paraId="14A828C2" w14:textId="77777777" w:rsidTr="008C35F4">
        <w:tc>
          <w:tcPr>
            <w:tcW w:w="2783" w:type="dxa"/>
          </w:tcPr>
          <w:p w14:paraId="30C484FE" w14:textId="77777777" w:rsidR="008C35F4" w:rsidRPr="009A1DB1" w:rsidRDefault="008C35F4" w:rsidP="008C35F4">
            <w:pPr>
              <w:rPr>
                <w:sz w:val="18"/>
                <w:lang w:eastAsia="x-none"/>
              </w:rPr>
            </w:pPr>
            <w:r w:rsidRPr="009A1DB1">
              <w:rPr>
                <w:sz w:val="18"/>
                <w:lang w:eastAsia="x-none"/>
              </w:rPr>
              <w:t>EMAIL</w:t>
            </w:r>
          </w:p>
        </w:tc>
        <w:tc>
          <w:tcPr>
            <w:tcW w:w="4300" w:type="dxa"/>
          </w:tcPr>
          <w:p w14:paraId="7E2EC828" w14:textId="77777777" w:rsidR="008C35F4" w:rsidRPr="009A1DB1" w:rsidRDefault="008C35F4" w:rsidP="008C35F4">
            <w:pPr>
              <w:rPr>
                <w:sz w:val="18"/>
                <w:lang w:eastAsia="x-none"/>
              </w:rPr>
            </w:pPr>
            <w:r w:rsidRPr="009A1DB1">
              <w:rPr>
                <w:sz w:val="18"/>
                <w:lang w:eastAsia="x-none"/>
              </w:rPr>
              <w:t>Email</w:t>
            </w:r>
          </w:p>
        </w:tc>
        <w:tc>
          <w:tcPr>
            <w:tcW w:w="2653" w:type="dxa"/>
          </w:tcPr>
          <w:p w14:paraId="63C19619" w14:textId="77777777" w:rsidR="008C35F4" w:rsidRPr="009A1DB1" w:rsidRDefault="001E2990" w:rsidP="008C35F4">
            <w:pPr>
              <w:rPr>
                <w:sz w:val="18"/>
                <w:lang w:eastAsia="x-none"/>
              </w:rPr>
            </w:pPr>
            <w:hyperlink r:id="rId43" w:history="1">
              <w:r w:rsidR="008C35F4" w:rsidRPr="009A1DB1">
                <w:rPr>
                  <w:rStyle w:val="Hyperlink"/>
                  <w:sz w:val="18"/>
                  <w:lang w:eastAsia="x-none"/>
                </w:rPr>
                <w:t>Shirley.Chang@acme.com</w:t>
              </w:r>
            </w:hyperlink>
          </w:p>
        </w:tc>
      </w:tr>
      <w:tr w:rsidR="008C35F4" w14:paraId="3BD03331" w14:textId="77777777" w:rsidTr="008C35F4">
        <w:tc>
          <w:tcPr>
            <w:tcW w:w="2783" w:type="dxa"/>
          </w:tcPr>
          <w:p w14:paraId="12304EA1" w14:textId="77777777" w:rsidR="008C35F4" w:rsidRPr="009A1DB1" w:rsidRDefault="008C35F4" w:rsidP="008C35F4">
            <w:pPr>
              <w:rPr>
                <w:sz w:val="18"/>
                <w:lang w:eastAsia="x-none"/>
              </w:rPr>
            </w:pPr>
            <w:r w:rsidRPr="009A1DB1">
              <w:rPr>
                <w:sz w:val="18"/>
                <w:lang w:eastAsia="x-none"/>
              </w:rPr>
              <w:t>PHONE_NUMBER</w:t>
            </w:r>
          </w:p>
        </w:tc>
        <w:tc>
          <w:tcPr>
            <w:tcW w:w="4300" w:type="dxa"/>
          </w:tcPr>
          <w:p w14:paraId="62453A26" w14:textId="77777777" w:rsidR="008C35F4" w:rsidRPr="009A1DB1" w:rsidRDefault="008C35F4" w:rsidP="008C35F4">
            <w:pPr>
              <w:rPr>
                <w:sz w:val="18"/>
                <w:lang w:eastAsia="x-none"/>
              </w:rPr>
            </w:pPr>
            <w:r w:rsidRPr="009A1DB1">
              <w:rPr>
                <w:sz w:val="18"/>
                <w:lang w:eastAsia="x-none"/>
              </w:rPr>
              <w:t>Phone Number</w:t>
            </w:r>
          </w:p>
        </w:tc>
        <w:tc>
          <w:tcPr>
            <w:tcW w:w="2653" w:type="dxa"/>
          </w:tcPr>
          <w:p w14:paraId="14D49E79" w14:textId="77777777" w:rsidR="008C35F4" w:rsidRPr="009A1DB1" w:rsidRDefault="008C35F4" w:rsidP="008C35F4">
            <w:pPr>
              <w:rPr>
                <w:sz w:val="18"/>
                <w:lang w:eastAsia="x-none"/>
              </w:rPr>
            </w:pPr>
            <w:r w:rsidRPr="009A1DB1">
              <w:rPr>
                <w:sz w:val="18"/>
                <w:lang w:eastAsia="x-none"/>
              </w:rPr>
              <w:t>555 123456</w:t>
            </w:r>
          </w:p>
        </w:tc>
      </w:tr>
      <w:tr w:rsidR="008C35F4" w14:paraId="7181F2BA" w14:textId="77777777" w:rsidTr="008C35F4">
        <w:tc>
          <w:tcPr>
            <w:tcW w:w="2783" w:type="dxa"/>
          </w:tcPr>
          <w:p w14:paraId="3D48B139" w14:textId="77777777" w:rsidR="008C35F4" w:rsidRPr="009A1DB1" w:rsidRDefault="008C35F4" w:rsidP="008C35F4">
            <w:pPr>
              <w:rPr>
                <w:sz w:val="18"/>
                <w:lang w:eastAsia="x-none"/>
              </w:rPr>
            </w:pPr>
            <w:r w:rsidRPr="009A1DB1">
              <w:rPr>
                <w:sz w:val="18"/>
                <w:lang w:eastAsia="x-none"/>
              </w:rPr>
              <w:t>GENDER</w:t>
            </w:r>
          </w:p>
        </w:tc>
        <w:tc>
          <w:tcPr>
            <w:tcW w:w="4300" w:type="dxa"/>
          </w:tcPr>
          <w:p w14:paraId="28C3AA0E" w14:textId="77777777" w:rsidR="008C35F4" w:rsidRPr="009A1DB1" w:rsidRDefault="008C35F4" w:rsidP="008C35F4">
            <w:pPr>
              <w:rPr>
                <w:sz w:val="18"/>
                <w:lang w:eastAsia="x-none"/>
              </w:rPr>
            </w:pPr>
            <w:r w:rsidRPr="009A1DB1">
              <w:rPr>
                <w:sz w:val="18"/>
                <w:lang w:eastAsia="x-none"/>
              </w:rPr>
              <w:t>Sex</w:t>
            </w:r>
          </w:p>
        </w:tc>
        <w:tc>
          <w:tcPr>
            <w:tcW w:w="2653" w:type="dxa"/>
          </w:tcPr>
          <w:p w14:paraId="755FA676" w14:textId="77777777" w:rsidR="008C35F4" w:rsidRPr="009A1DB1" w:rsidRDefault="008C35F4" w:rsidP="008C35F4">
            <w:pPr>
              <w:rPr>
                <w:sz w:val="18"/>
                <w:lang w:eastAsia="x-none"/>
              </w:rPr>
            </w:pPr>
            <w:r w:rsidRPr="009A1DB1">
              <w:rPr>
                <w:sz w:val="18"/>
                <w:lang w:eastAsia="x-none"/>
              </w:rPr>
              <w:t>Female</w:t>
            </w:r>
          </w:p>
        </w:tc>
      </w:tr>
      <w:tr w:rsidR="008C35F4" w14:paraId="5264C990" w14:textId="77777777" w:rsidTr="008C35F4">
        <w:tc>
          <w:tcPr>
            <w:tcW w:w="2783" w:type="dxa"/>
          </w:tcPr>
          <w:p w14:paraId="2149BF23" w14:textId="77777777" w:rsidR="008C35F4" w:rsidRPr="009A1DB1" w:rsidRDefault="008C35F4" w:rsidP="008C35F4">
            <w:pPr>
              <w:rPr>
                <w:sz w:val="18"/>
                <w:lang w:eastAsia="x-none"/>
              </w:rPr>
            </w:pPr>
            <w:r w:rsidRPr="009A1DB1">
              <w:rPr>
                <w:sz w:val="18"/>
                <w:lang w:eastAsia="x-none"/>
              </w:rPr>
              <w:t>BIRTHDAY</w:t>
            </w:r>
          </w:p>
        </w:tc>
        <w:tc>
          <w:tcPr>
            <w:tcW w:w="4300" w:type="dxa"/>
          </w:tcPr>
          <w:p w14:paraId="2536550B" w14:textId="77777777" w:rsidR="008C35F4" w:rsidRPr="009A1DB1" w:rsidRDefault="008C35F4" w:rsidP="008C35F4">
            <w:pPr>
              <w:rPr>
                <w:sz w:val="18"/>
                <w:lang w:eastAsia="x-none"/>
              </w:rPr>
            </w:pPr>
            <w:r w:rsidRPr="009A1DB1">
              <w:rPr>
                <w:sz w:val="18"/>
                <w:lang w:eastAsia="x-none"/>
              </w:rPr>
              <w:t>Date of Birth</w:t>
            </w:r>
          </w:p>
        </w:tc>
        <w:tc>
          <w:tcPr>
            <w:tcW w:w="2653" w:type="dxa"/>
          </w:tcPr>
          <w:p w14:paraId="30694ABC" w14:textId="77777777" w:rsidR="008C35F4" w:rsidRPr="009A1DB1" w:rsidRDefault="008C35F4" w:rsidP="008C35F4">
            <w:pPr>
              <w:rPr>
                <w:sz w:val="18"/>
                <w:lang w:eastAsia="x-none"/>
              </w:rPr>
            </w:pPr>
            <w:r w:rsidRPr="009A1DB1">
              <w:rPr>
                <w:sz w:val="18"/>
                <w:lang w:eastAsia="x-none"/>
              </w:rPr>
              <w:t>11/01/1960</w:t>
            </w:r>
          </w:p>
        </w:tc>
      </w:tr>
      <w:tr w:rsidR="008C35F4" w14:paraId="4BA78998" w14:textId="77777777" w:rsidTr="008C35F4">
        <w:tc>
          <w:tcPr>
            <w:tcW w:w="2783" w:type="dxa"/>
          </w:tcPr>
          <w:p w14:paraId="7F958D26" w14:textId="77777777" w:rsidR="008C35F4" w:rsidRPr="009A1DB1" w:rsidRDefault="008C35F4" w:rsidP="008C35F4">
            <w:pPr>
              <w:rPr>
                <w:sz w:val="18"/>
                <w:lang w:eastAsia="x-none"/>
              </w:rPr>
            </w:pPr>
            <w:r w:rsidRPr="009A1DB1">
              <w:rPr>
                <w:sz w:val="18"/>
                <w:lang w:eastAsia="x-none"/>
              </w:rPr>
              <w:t>ADDRESS</w:t>
            </w:r>
          </w:p>
        </w:tc>
        <w:tc>
          <w:tcPr>
            <w:tcW w:w="4300" w:type="dxa"/>
          </w:tcPr>
          <w:p w14:paraId="2754E3F7" w14:textId="77777777" w:rsidR="008C35F4" w:rsidRPr="009A1DB1" w:rsidRDefault="008C35F4" w:rsidP="008C35F4">
            <w:pPr>
              <w:rPr>
                <w:sz w:val="18"/>
                <w:lang w:eastAsia="x-none"/>
              </w:rPr>
            </w:pPr>
            <w:r w:rsidRPr="009A1DB1">
              <w:rPr>
                <w:sz w:val="18"/>
                <w:lang w:eastAsia="x-none"/>
              </w:rPr>
              <w:t>Address (house, number, street)</w:t>
            </w:r>
          </w:p>
        </w:tc>
        <w:tc>
          <w:tcPr>
            <w:tcW w:w="2653" w:type="dxa"/>
          </w:tcPr>
          <w:p w14:paraId="7EBA49A0" w14:textId="77777777" w:rsidR="008C35F4" w:rsidRPr="009A1DB1" w:rsidRDefault="008C35F4" w:rsidP="008C35F4">
            <w:pPr>
              <w:rPr>
                <w:sz w:val="18"/>
                <w:lang w:eastAsia="x-none"/>
              </w:rPr>
            </w:pPr>
            <w:r w:rsidRPr="009A1DB1">
              <w:rPr>
                <w:sz w:val="18"/>
                <w:lang w:eastAsia="x-none"/>
              </w:rPr>
              <w:t>1 High Street</w:t>
            </w:r>
          </w:p>
        </w:tc>
      </w:tr>
      <w:tr w:rsidR="008C35F4" w14:paraId="48E70F92" w14:textId="77777777" w:rsidTr="008C35F4">
        <w:tc>
          <w:tcPr>
            <w:tcW w:w="2783" w:type="dxa"/>
          </w:tcPr>
          <w:p w14:paraId="75565978" w14:textId="77777777" w:rsidR="008C35F4" w:rsidRPr="009A1DB1" w:rsidRDefault="008C35F4" w:rsidP="008C35F4">
            <w:pPr>
              <w:rPr>
                <w:sz w:val="18"/>
                <w:lang w:eastAsia="x-none"/>
              </w:rPr>
            </w:pPr>
            <w:r w:rsidRPr="009A1DB1">
              <w:rPr>
                <w:sz w:val="18"/>
                <w:lang w:eastAsia="x-none"/>
              </w:rPr>
              <w:t>CITY</w:t>
            </w:r>
          </w:p>
        </w:tc>
        <w:tc>
          <w:tcPr>
            <w:tcW w:w="4300" w:type="dxa"/>
          </w:tcPr>
          <w:p w14:paraId="0CB334DA" w14:textId="77777777" w:rsidR="008C35F4" w:rsidRPr="009A1DB1" w:rsidRDefault="008C35F4" w:rsidP="008C35F4">
            <w:pPr>
              <w:rPr>
                <w:sz w:val="18"/>
                <w:lang w:eastAsia="x-none"/>
              </w:rPr>
            </w:pPr>
            <w:r w:rsidRPr="009A1DB1">
              <w:rPr>
                <w:sz w:val="18"/>
                <w:lang w:eastAsia="x-none"/>
              </w:rPr>
              <w:t>City</w:t>
            </w:r>
          </w:p>
        </w:tc>
        <w:tc>
          <w:tcPr>
            <w:tcW w:w="2653" w:type="dxa"/>
          </w:tcPr>
          <w:p w14:paraId="51FF442B" w14:textId="77777777" w:rsidR="008C35F4" w:rsidRPr="009A1DB1" w:rsidRDefault="008C35F4" w:rsidP="008C35F4">
            <w:pPr>
              <w:rPr>
                <w:sz w:val="18"/>
                <w:lang w:eastAsia="x-none"/>
              </w:rPr>
            </w:pPr>
            <w:r w:rsidRPr="009A1DB1">
              <w:rPr>
                <w:sz w:val="18"/>
                <w:lang w:eastAsia="x-none"/>
              </w:rPr>
              <w:t>Hightown</w:t>
            </w:r>
          </w:p>
        </w:tc>
      </w:tr>
      <w:tr w:rsidR="008C35F4" w14:paraId="6088385E" w14:textId="77777777" w:rsidTr="008C35F4">
        <w:tc>
          <w:tcPr>
            <w:tcW w:w="2783" w:type="dxa"/>
          </w:tcPr>
          <w:p w14:paraId="634D27BB" w14:textId="77777777" w:rsidR="008C35F4" w:rsidRPr="009A1DB1" w:rsidRDefault="008C35F4" w:rsidP="008C35F4">
            <w:pPr>
              <w:rPr>
                <w:i/>
                <w:sz w:val="18"/>
                <w:lang w:eastAsia="x-none"/>
              </w:rPr>
            </w:pPr>
            <w:r w:rsidRPr="009A1DB1">
              <w:rPr>
                <w:i/>
                <w:sz w:val="18"/>
                <w:lang w:eastAsia="x-none"/>
              </w:rPr>
              <w:t>???</w:t>
            </w:r>
          </w:p>
        </w:tc>
        <w:tc>
          <w:tcPr>
            <w:tcW w:w="4300" w:type="dxa"/>
          </w:tcPr>
          <w:p w14:paraId="21FA2D04" w14:textId="77777777" w:rsidR="008C35F4" w:rsidRPr="009A1DB1" w:rsidRDefault="008C35F4" w:rsidP="008C35F4">
            <w:pPr>
              <w:rPr>
                <w:i/>
                <w:sz w:val="18"/>
                <w:lang w:eastAsia="x-none"/>
              </w:rPr>
            </w:pPr>
            <w:r w:rsidRPr="009A1DB1">
              <w:rPr>
                <w:i/>
                <w:sz w:val="18"/>
                <w:lang w:eastAsia="x-none"/>
              </w:rPr>
              <w:t>State (training data uses Nation for State)</w:t>
            </w:r>
          </w:p>
        </w:tc>
        <w:tc>
          <w:tcPr>
            <w:tcW w:w="2653" w:type="dxa"/>
          </w:tcPr>
          <w:p w14:paraId="159DC481" w14:textId="77777777" w:rsidR="008C35F4" w:rsidRPr="009A1DB1" w:rsidRDefault="008C35F4" w:rsidP="008C35F4">
            <w:pPr>
              <w:rPr>
                <w:i/>
                <w:sz w:val="18"/>
                <w:lang w:eastAsia="x-none"/>
              </w:rPr>
            </w:pPr>
            <w:r w:rsidRPr="009A1DB1">
              <w:rPr>
                <w:i/>
                <w:sz w:val="18"/>
                <w:lang w:eastAsia="x-none"/>
              </w:rPr>
              <w:t>PA</w:t>
            </w:r>
          </w:p>
        </w:tc>
      </w:tr>
      <w:tr w:rsidR="008C35F4" w14:paraId="3EE7FC2B" w14:textId="77777777" w:rsidTr="008C35F4">
        <w:tc>
          <w:tcPr>
            <w:tcW w:w="2783" w:type="dxa"/>
          </w:tcPr>
          <w:p w14:paraId="64E74E21" w14:textId="77777777" w:rsidR="008C35F4" w:rsidRPr="009A1DB1" w:rsidRDefault="008C35F4" w:rsidP="008C35F4">
            <w:pPr>
              <w:rPr>
                <w:i/>
                <w:sz w:val="18"/>
                <w:lang w:eastAsia="x-none"/>
              </w:rPr>
            </w:pPr>
            <w:r w:rsidRPr="009A1DB1">
              <w:rPr>
                <w:i/>
                <w:sz w:val="18"/>
                <w:lang w:eastAsia="x-none"/>
              </w:rPr>
              <w:t>NATION</w:t>
            </w:r>
          </w:p>
        </w:tc>
        <w:tc>
          <w:tcPr>
            <w:tcW w:w="4300" w:type="dxa"/>
          </w:tcPr>
          <w:p w14:paraId="18AD3BFB" w14:textId="77777777" w:rsidR="008C35F4" w:rsidRPr="009A1DB1" w:rsidRDefault="008C35F4" w:rsidP="008C35F4">
            <w:pPr>
              <w:rPr>
                <w:i/>
                <w:sz w:val="18"/>
                <w:lang w:eastAsia="x-none"/>
              </w:rPr>
            </w:pPr>
            <w:r w:rsidRPr="009A1DB1">
              <w:rPr>
                <w:i/>
                <w:sz w:val="18"/>
                <w:lang w:eastAsia="x-none"/>
              </w:rPr>
              <w:t>Country (training data uses Nation for State)</w:t>
            </w:r>
          </w:p>
        </w:tc>
        <w:tc>
          <w:tcPr>
            <w:tcW w:w="2653" w:type="dxa"/>
          </w:tcPr>
          <w:p w14:paraId="48E2C68D" w14:textId="77777777" w:rsidR="008C35F4" w:rsidRPr="009A1DB1" w:rsidRDefault="008C35F4" w:rsidP="008C35F4">
            <w:pPr>
              <w:rPr>
                <w:i/>
                <w:sz w:val="18"/>
                <w:lang w:eastAsia="x-none"/>
              </w:rPr>
            </w:pPr>
            <w:r w:rsidRPr="009A1DB1">
              <w:rPr>
                <w:i/>
                <w:sz w:val="18"/>
                <w:lang w:eastAsia="x-none"/>
              </w:rPr>
              <w:t>USA</w:t>
            </w:r>
          </w:p>
        </w:tc>
      </w:tr>
      <w:tr w:rsidR="008C35F4" w14:paraId="0EA58BEF" w14:textId="77777777" w:rsidTr="008C35F4">
        <w:tc>
          <w:tcPr>
            <w:tcW w:w="2783" w:type="dxa"/>
          </w:tcPr>
          <w:p w14:paraId="64C1DB81" w14:textId="77777777" w:rsidR="008C35F4" w:rsidRPr="009A1DB1" w:rsidRDefault="008C35F4" w:rsidP="008C35F4">
            <w:pPr>
              <w:rPr>
                <w:sz w:val="18"/>
                <w:lang w:eastAsia="x-none"/>
              </w:rPr>
            </w:pPr>
            <w:r w:rsidRPr="009A1DB1">
              <w:rPr>
                <w:sz w:val="18"/>
                <w:lang w:eastAsia="x-none"/>
              </w:rPr>
              <w:t>ZIPCODE</w:t>
            </w:r>
          </w:p>
        </w:tc>
        <w:tc>
          <w:tcPr>
            <w:tcW w:w="4300" w:type="dxa"/>
          </w:tcPr>
          <w:p w14:paraId="7C0ED48D" w14:textId="77777777" w:rsidR="008C35F4" w:rsidRPr="009A1DB1" w:rsidRDefault="008C35F4" w:rsidP="008C35F4">
            <w:pPr>
              <w:rPr>
                <w:sz w:val="18"/>
                <w:lang w:eastAsia="x-none"/>
              </w:rPr>
            </w:pPr>
            <w:r w:rsidRPr="009A1DB1">
              <w:rPr>
                <w:sz w:val="18"/>
                <w:lang w:eastAsia="x-none"/>
              </w:rPr>
              <w:t>Zip/Postal Code</w:t>
            </w:r>
          </w:p>
        </w:tc>
        <w:tc>
          <w:tcPr>
            <w:tcW w:w="2653" w:type="dxa"/>
          </w:tcPr>
          <w:p w14:paraId="5FFD2C9E" w14:textId="77777777" w:rsidR="008C35F4" w:rsidRPr="009A1DB1" w:rsidRDefault="008C35F4" w:rsidP="008C35F4">
            <w:pPr>
              <w:rPr>
                <w:sz w:val="18"/>
                <w:lang w:eastAsia="x-none"/>
              </w:rPr>
            </w:pPr>
            <w:r w:rsidRPr="009A1DB1">
              <w:rPr>
                <w:sz w:val="18"/>
                <w:lang w:eastAsia="x-none"/>
              </w:rPr>
              <w:t>12345</w:t>
            </w:r>
          </w:p>
        </w:tc>
      </w:tr>
      <w:tr w:rsidR="008C35F4" w14:paraId="6C46752C" w14:textId="77777777" w:rsidTr="008C35F4">
        <w:tc>
          <w:tcPr>
            <w:tcW w:w="2783" w:type="dxa"/>
          </w:tcPr>
          <w:p w14:paraId="7FF5FDD4" w14:textId="77777777" w:rsidR="008C35F4" w:rsidRPr="009A1DB1" w:rsidRDefault="008C35F4" w:rsidP="008C35F4">
            <w:pPr>
              <w:rPr>
                <w:sz w:val="18"/>
                <w:lang w:eastAsia="x-none"/>
              </w:rPr>
            </w:pPr>
            <w:r w:rsidRPr="009A1DB1">
              <w:rPr>
                <w:sz w:val="18"/>
                <w:lang w:eastAsia="x-none"/>
              </w:rPr>
              <w:t>IDENTIFICATION_NUMBER</w:t>
            </w:r>
          </w:p>
        </w:tc>
        <w:tc>
          <w:tcPr>
            <w:tcW w:w="4300" w:type="dxa"/>
          </w:tcPr>
          <w:p w14:paraId="1B179C16" w14:textId="77777777" w:rsidR="008C35F4" w:rsidRPr="009A1DB1" w:rsidRDefault="008C35F4" w:rsidP="008C35F4">
            <w:pPr>
              <w:rPr>
                <w:sz w:val="18"/>
                <w:lang w:eastAsia="x-none"/>
              </w:rPr>
            </w:pPr>
            <w:r w:rsidRPr="009A1DB1">
              <w:rPr>
                <w:sz w:val="18"/>
                <w:lang w:eastAsia="x-none"/>
              </w:rPr>
              <w:t>CODFISC (we will use for employee id)</w:t>
            </w:r>
          </w:p>
        </w:tc>
        <w:tc>
          <w:tcPr>
            <w:tcW w:w="2653" w:type="dxa"/>
          </w:tcPr>
          <w:p w14:paraId="73CBCB62" w14:textId="77777777" w:rsidR="008C35F4" w:rsidRPr="009A1DB1" w:rsidRDefault="008C35F4" w:rsidP="008C35F4">
            <w:pPr>
              <w:rPr>
                <w:sz w:val="18"/>
                <w:lang w:eastAsia="x-none"/>
              </w:rPr>
            </w:pPr>
            <w:r w:rsidRPr="009A1DB1">
              <w:rPr>
                <w:sz w:val="18"/>
                <w:lang w:eastAsia="x-none"/>
              </w:rPr>
              <w:t>AA12345</w:t>
            </w:r>
          </w:p>
        </w:tc>
      </w:tr>
      <w:tr w:rsidR="008C35F4" w14:paraId="0ED79323" w14:textId="77777777" w:rsidTr="008C35F4">
        <w:tc>
          <w:tcPr>
            <w:tcW w:w="2783" w:type="dxa"/>
          </w:tcPr>
          <w:p w14:paraId="6609FB83" w14:textId="77777777" w:rsidR="008C35F4" w:rsidRPr="009A1DB1" w:rsidRDefault="008C35F4" w:rsidP="008C35F4">
            <w:pPr>
              <w:rPr>
                <w:sz w:val="18"/>
                <w:lang w:eastAsia="x-none"/>
              </w:rPr>
            </w:pPr>
            <w:r w:rsidRPr="009A1DB1">
              <w:rPr>
                <w:sz w:val="18"/>
                <w:lang w:eastAsia="x-none"/>
              </w:rPr>
              <w:t>ATTR1</w:t>
            </w:r>
          </w:p>
        </w:tc>
        <w:tc>
          <w:tcPr>
            <w:tcW w:w="4300" w:type="dxa"/>
          </w:tcPr>
          <w:p w14:paraId="2802CB66" w14:textId="77777777" w:rsidR="008C35F4" w:rsidRPr="009A1DB1" w:rsidRDefault="008C35F4" w:rsidP="008C35F4">
            <w:pPr>
              <w:rPr>
                <w:sz w:val="18"/>
                <w:lang w:eastAsia="x-none"/>
              </w:rPr>
            </w:pPr>
            <w:r w:rsidRPr="009A1DB1">
              <w:rPr>
                <w:sz w:val="18"/>
                <w:lang w:eastAsia="x-none"/>
              </w:rPr>
              <w:t>Userid of the manager</w:t>
            </w:r>
          </w:p>
        </w:tc>
        <w:tc>
          <w:tcPr>
            <w:tcW w:w="2653" w:type="dxa"/>
          </w:tcPr>
          <w:p w14:paraId="0E41D6BC" w14:textId="77777777" w:rsidR="008C35F4" w:rsidRPr="009A1DB1" w:rsidRDefault="008C35F4" w:rsidP="008C35F4">
            <w:pPr>
              <w:rPr>
                <w:sz w:val="18"/>
                <w:lang w:eastAsia="x-none"/>
              </w:rPr>
            </w:pPr>
            <w:r w:rsidRPr="009A1DB1">
              <w:rPr>
                <w:sz w:val="18"/>
                <w:lang w:eastAsia="x-none"/>
              </w:rPr>
              <w:t>DFox</w:t>
            </w:r>
          </w:p>
        </w:tc>
      </w:tr>
      <w:tr w:rsidR="008C35F4" w14:paraId="7D6230D1" w14:textId="77777777" w:rsidTr="008C35F4">
        <w:tc>
          <w:tcPr>
            <w:tcW w:w="2783" w:type="dxa"/>
          </w:tcPr>
          <w:p w14:paraId="7F3458F6" w14:textId="77777777" w:rsidR="008C35F4" w:rsidRPr="009A1DB1" w:rsidRDefault="008C35F4" w:rsidP="008C35F4">
            <w:pPr>
              <w:rPr>
                <w:sz w:val="18"/>
                <w:lang w:eastAsia="x-none"/>
              </w:rPr>
            </w:pPr>
            <w:r w:rsidRPr="009A1DB1">
              <w:rPr>
                <w:sz w:val="18"/>
                <w:lang w:eastAsia="x-none"/>
              </w:rPr>
              <w:t>ATTR2</w:t>
            </w:r>
          </w:p>
        </w:tc>
        <w:tc>
          <w:tcPr>
            <w:tcW w:w="4300" w:type="dxa"/>
          </w:tcPr>
          <w:p w14:paraId="1645DEDD" w14:textId="77777777" w:rsidR="008C35F4" w:rsidRPr="009A1DB1" w:rsidRDefault="008C35F4" w:rsidP="008C35F4">
            <w:pPr>
              <w:rPr>
                <w:sz w:val="18"/>
                <w:lang w:eastAsia="x-none"/>
              </w:rPr>
            </w:pPr>
            <w:r w:rsidRPr="009A1DB1">
              <w:rPr>
                <w:sz w:val="18"/>
                <w:lang w:eastAsia="x-none"/>
              </w:rPr>
              <w:t>Are they flagged as a department manager</w:t>
            </w:r>
          </w:p>
        </w:tc>
        <w:tc>
          <w:tcPr>
            <w:tcW w:w="2653" w:type="dxa"/>
          </w:tcPr>
          <w:p w14:paraId="118383C1" w14:textId="77777777" w:rsidR="008C35F4" w:rsidRPr="009A1DB1" w:rsidRDefault="008C35F4" w:rsidP="008C35F4">
            <w:pPr>
              <w:rPr>
                <w:sz w:val="18"/>
                <w:lang w:eastAsia="x-none"/>
              </w:rPr>
            </w:pPr>
            <w:r w:rsidRPr="009A1DB1">
              <w:rPr>
                <w:sz w:val="18"/>
                <w:lang w:eastAsia="x-none"/>
              </w:rPr>
              <w:t>N</w:t>
            </w:r>
          </w:p>
        </w:tc>
      </w:tr>
      <w:tr w:rsidR="008C35F4" w14:paraId="37BF4374" w14:textId="77777777" w:rsidTr="008C35F4">
        <w:tc>
          <w:tcPr>
            <w:tcW w:w="2783" w:type="dxa"/>
          </w:tcPr>
          <w:p w14:paraId="3AF7BA7C" w14:textId="77777777" w:rsidR="008C35F4" w:rsidRPr="009A1DB1" w:rsidRDefault="008C35F4" w:rsidP="008C35F4">
            <w:pPr>
              <w:rPr>
                <w:sz w:val="18"/>
                <w:lang w:eastAsia="x-none"/>
              </w:rPr>
            </w:pPr>
            <w:r w:rsidRPr="009A1DB1">
              <w:rPr>
                <w:sz w:val="18"/>
                <w:lang w:eastAsia="x-none"/>
              </w:rPr>
              <w:t>ATTR3</w:t>
            </w:r>
          </w:p>
        </w:tc>
        <w:tc>
          <w:tcPr>
            <w:tcW w:w="4300" w:type="dxa"/>
          </w:tcPr>
          <w:p w14:paraId="4CBA0AED" w14:textId="77777777" w:rsidR="008C35F4" w:rsidRPr="009A1DB1" w:rsidRDefault="008C35F4" w:rsidP="008C35F4">
            <w:pPr>
              <w:rPr>
                <w:sz w:val="18"/>
                <w:lang w:eastAsia="x-none"/>
              </w:rPr>
            </w:pPr>
            <w:r w:rsidRPr="009A1DB1">
              <w:rPr>
                <w:sz w:val="18"/>
                <w:lang w:eastAsia="x-none"/>
              </w:rPr>
              <w:t>Highest education level</w:t>
            </w:r>
          </w:p>
        </w:tc>
        <w:tc>
          <w:tcPr>
            <w:tcW w:w="2653" w:type="dxa"/>
          </w:tcPr>
          <w:p w14:paraId="184204CF" w14:textId="77777777" w:rsidR="008C35F4" w:rsidRPr="009A1DB1" w:rsidRDefault="008C35F4" w:rsidP="008C35F4">
            <w:pPr>
              <w:rPr>
                <w:sz w:val="18"/>
                <w:lang w:eastAsia="x-none"/>
              </w:rPr>
            </w:pPr>
            <w:r w:rsidRPr="009A1DB1">
              <w:rPr>
                <w:sz w:val="18"/>
                <w:lang w:eastAsia="x-none"/>
              </w:rPr>
              <w:t>Upper Secondary</w:t>
            </w:r>
          </w:p>
        </w:tc>
      </w:tr>
      <w:tr w:rsidR="008C35F4" w14:paraId="1181231D" w14:textId="77777777" w:rsidTr="008C35F4">
        <w:tc>
          <w:tcPr>
            <w:tcW w:w="2783" w:type="dxa"/>
          </w:tcPr>
          <w:p w14:paraId="3F8B9334" w14:textId="77777777" w:rsidR="008C35F4" w:rsidRPr="009A1DB1" w:rsidRDefault="008C35F4" w:rsidP="008C35F4">
            <w:pPr>
              <w:rPr>
                <w:sz w:val="18"/>
                <w:lang w:eastAsia="x-none"/>
              </w:rPr>
            </w:pPr>
            <w:r w:rsidRPr="009A1DB1">
              <w:rPr>
                <w:sz w:val="18"/>
                <w:lang w:eastAsia="x-none"/>
              </w:rPr>
              <w:t>ATTR4</w:t>
            </w:r>
          </w:p>
        </w:tc>
        <w:tc>
          <w:tcPr>
            <w:tcW w:w="4300" w:type="dxa"/>
          </w:tcPr>
          <w:p w14:paraId="689B1877" w14:textId="77777777" w:rsidR="008C35F4" w:rsidRPr="009A1DB1" w:rsidRDefault="008C35F4" w:rsidP="008C35F4">
            <w:pPr>
              <w:rPr>
                <w:sz w:val="18"/>
                <w:lang w:eastAsia="x-none"/>
              </w:rPr>
            </w:pPr>
            <w:r w:rsidRPr="009A1DB1">
              <w:rPr>
                <w:sz w:val="18"/>
                <w:lang w:eastAsia="x-none"/>
              </w:rPr>
              <w:t>Department</w:t>
            </w:r>
          </w:p>
        </w:tc>
        <w:tc>
          <w:tcPr>
            <w:tcW w:w="2653" w:type="dxa"/>
          </w:tcPr>
          <w:p w14:paraId="2106809F" w14:textId="77777777" w:rsidR="008C35F4" w:rsidRPr="009A1DB1" w:rsidRDefault="008C35F4" w:rsidP="008C35F4">
            <w:pPr>
              <w:rPr>
                <w:sz w:val="18"/>
                <w:lang w:eastAsia="x-none"/>
              </w:rPr>
            </w:pPr>
            <w:r w:rsidRPr="009A1DB1">
              <w:rPr>
                <w:sz w:val="18"/>
                <w:lang w:eastAsia="x-none"/>
              </w:rPr>
              <w:t>ACME IT</w:t>
            </w:r>
          </w:p>
        </w:tc>
      </w:tr>
      <w:tr w:rsidR="008C35F4" w14:paraId="346DB7C4" w14:textId="77777777" w:rsidTr="008C35F4">
        <w:tc>
          <w:tcPr>
            <w:tcW w:w="2783" w:type="dxa"/>
          </w:tcPr>
          <w:p w14:paraId="222CD0BA" w14:textId="77777777" w:rsidR="008C35F4" w:rsidRPr="009A1DB1" w:rsidRDefault="008C35F4" w:rsidP="008C35F4">
            <w:pPr>
              <w:rPr>
                <w:sz w:val="18"/>
                <w:lang w:eastAsia="x-none"/>
              </w:rPr>
            </w:pPr>
            <w:r w:rsidRPr="009A1DB1">
              <w:rPr>
                <w:sz w:val="18"/>
                <w:lang w:eastAsia="x-none"/>
              </w:rPr>
              <w:t>ATTR7</w:t>
            </w:r>
          </w:p>
        </w:tc>
        <w:tc>
          <w:tcPr>
            <w:tcW w:w="4300" w:type="dxa"/>
          </w:tcPr>
          <w:p w14:paraId="2C502419" w14:textId="77777777" w:rsidR="008C35F4" w:rsidRPr="009A1DB1" w:rsidRDefault="008C35F4" w:rsidP="008C35F4">
            <w:pPr>
              <w:rPr>
                <w:sz w:val="18"/>
                <w:lang w:eastAsia="x-none"/>
              </w:rPr>
            </w:pPr>
            <w:r w:rsidRPr="009A1DB1">
              <w:rPr>
                <w:sz w:val="18"/>
                <w:lang w:eastAsia="x-none"/>
              </w:rPr>
              <w:t>Position</w:t>
            </w:r>
          </w:p>
        </w:tc>
        <w:tc>
          <w:tcPr>
            <w:tcW w:w="2653" w:type="dxa"/>
          </w:tcPr>
          <w:p w14:paraId="19859339" w14:textId="77777777" w:rsidR="008C35F4" w:rsidRPr="009A1DB1" w:rsidRDefault="008C35F4" w:rsidP="008C35F4">
            <w:pPr>
              <w:rPr>
                <w:sz w:val="18"/>
                <w:lang w:eastAsia="x-none"/>
              </w:rPr>
            </w:pPr>
            <w:r w:rsidRPr="009A1DB1">
              <w:rPr>
                <w:sz w:val="18"/>
                <w:lang w:eastAsia="x-none"/>
              </w:rPr>
              <w:t>S</w:t>
            </w:r>
          </w:p>
        </w:tc>
      </w:tr>
      <w:tr w:rsidR="008C35F4" w14:paraId="1C819687" w14:textId="77777777" w:rsidTr="008C35F4">
        <w:tc>
          <w:tcPr>
            <w:tcW w:w="2783" w:type="dxa"/>
          </w:tcPr>
          <w:p w14:paraId="702FADAC" w14:textId="77777777" w:rsidR="008C35F4" w:rsidRPr="009A1DB1" w:rsidRDefault="008C35F4" w:rsidP="008C35F4">
            <w:pPr>
              <w:rPr>
                <w:sz w:val="18"/>
                <w:lang w:eastAsia="x-none"/>
              </w:rPr>
            </w:pPr>
            <w:r w:rsidRPr="009A1DB1">
              <w:rPr>
                <w:sz w:val="18"/>
                <w:lang w:eastAsia="x-none"/>
              </w:rPr>
              <w:t>ATTR9</w:t>
            </w:r>
          </w:p>
        </w:tc>
        <w:tc>
          <w:tcPr>
            <w:tcW w:w="4300" w:type="dxa"/>
          </w:tcPr>
          <w:p w14:paraId="702686A8" w14:textId="77777777" w:rsidR="008C35F4" w:rsidRPr="009A1DB1" w:rsidRDefault="008C35F4" w:rsidP="008C35F4">
            <w:pPr>
              <w:rPr>
                <w:sz w:val="18"/>
                <w:lang w:eastAsia="x-none"/>
              </w:rPr>
            </w:pPr>
            <w:r w:rsidRPr="009A1DB1">
              <w:rPr>
                <w:sz w:val="18"/>
                <w:lang w:eastAsia="x-none"/>
              </w:rPr>
              <w:t>Changed</w:t>
            </w:r>
          </w:p>
        </w:tc>
        <w:tc>
          <w:tcPr>
            <w:tcW w:w="2653" w:type="dxa"/>
          </w:tcPr>
          <w:p w14:paraId="1108DFE2" w14:textId="77777777" w:rsidR="008C35F4" w:rsidRPr="009A1DB1" w:rsidRDefault="008C35F4" w:rsidP="008C35F4">
            <w:pPr>
              <w:rPr>
                <w:sz w:val="18"/>
                <w:lang w:eastAsia="x-none"/>
              </w:rPr>
            </w:pPr>
          </w:p>
        </w:tc>
      </w:tr>
      <w:tr w:rsidR="008C35F4" w14:paraId="71BC071E" w14:textId="77777777" w:rsidTr="008C35F4">
        <w:tc>
          <w:tcPr>
            <w:tcW w:w="2783" w:type="dxa"/>
          </w:tcPr>
          <w:p w14:paraId="32788013" w14:textId="77777777" w:rsidR="008C35F4" w:rsidRPr="009A1DB1" w:rsidRDefault="008C35F4" w:rsidP="008C35F4">
            <w:pPr>
              <w:rPr>
                <w:sz w:val="18"/>
                <w:lang w:eastAsia="x-none"/>
              </w:rPr>
            </w:pPr>
            <w:r w:rsidRPr="009A1DB1">
              <w:rPr>
                <w:sz w:val="18"/>
                <w:lang w:eastAsia="x-none"/>
              </w:rPr>
              <w:t>ATTR10</w:t>
            </w:r>
          </w:p>
        </w:tc>
        <w:tc>
          <w:tcPr>
            <w:tcW w:w="4300" w:type="dxa"/>
          </w:tcPr>
          <w:p w14:paraId="53D63A3C" w14:textId="77777777" w:rsidR="008C35F4" w:rsidRPr="009A1DB1" w:rsidRDefault="008C35F4" w:rsidP="008C35F4">
            <w:pPr>
              <w:rPr>
                <w:sz w:val="18"/>
                <w:lang w:eastAsia="x-none"/>
              </w:rPr>
            </w:pPr>
            <w:r w:rsidRPr="009A1DB1">
              <w:rPr>
                <w:sz w:val="18"/>
                <w:lang w:eastAsia="x-none"/>
              </w:rPr>
              <w:t>Title</w:t>
            </w:r>
          </w:p>
        </w:tc>
        <w:tc>
          <w:tcPr>
            <w:tcW w:w="2653" w:type="dxa"/>
          </w:tcPr>
          <w:p w14:paraId="5C84E7C3" w14:textId="77777777" w:rsidR="008C35F4" w:rsidRPr="009A1DB1" w:rsidRDefault="008C35F4" w:rsidP="008C35F4">
            <w:pPr>
              <w:rPr>
                <w:sz w:val="18"/>
                <w:lang w:eastAsia="x-none"/>
              </w:rPr>
            </w:pPr>
            <w:r w:rsidRPr="009A1DB1">
              <w:rPr>
                <w:sz w:val="18"/>
                <w:lang w:eastAsia="x-none"/>
              </w:rPr>
              <w:t>Solicitor</w:t>
            </w:r>
          </w:p>
        </w:tc>
      </w:tr>
    </w:tbl>
    <w:p w14:paraId="5569FD96" w14:textId="77777777" w:rsidR="008C35F4" w:rsidRDefault="008C35F4" w:rsidP="008C35F4">
      <w:pPr>
        <w:rPr>
          <w:lang w:eastAsia="x-none"/>
        </w:rPr>
      </w:pPr>
    </w:p>
    <w:p w14:paraId="5E324EB7" w14:textId="44992E69" w:rsidR="008C35F4" w:rsidRDefault="008C35F4" w:rsidP="008C35F4">
      <w:pPr>
        <w:rPr>
          <w:lang w:eastAsia="x-none"/>
        </w:rPr>
      </w:pPr>
      <w:r>
        <w:rPr>
          <w:lang w:eastAsia="x-none"/>
        </w:rPr>
        <w:t xml:space="preserve">We are not using any Attribute Permissions in this lab. Next, we will setup some of the AD groups for </w:t>
      </w:r>
      <w:r w:rsidR="009A1DB1">
        <w:rPr>
          <w:lang w:eastAsia="x-none"/>
        </w:rPr>
        <w:t>access</w:t>
      </w:r>
      <w:r>
        <w:rPr>
          <w:lang w:eastAsia="x-none"/>
        </w:rPr>
        <w:t xml:space="preserve"> requests and default assignment.</w:t>
      </w:r>
    </w:p>
    <w:p w14:paraId="4B02998C" w14:textId="77777777" w:rsidR="008C35F4" w:rsidRDefault="008C35F4" w:rsidP="008C35F4">
      <w:pPr>
        <w:pStyle w:val="Heading3"/>
      </w:pPr>
      <w:bookmarkStart w:id="18" w:name="_Toc4164479"/>
      <w:r>
        <w:lastRenderedPageBreak/>
        <w:t>Configure Entitlement Management and Default Entitlements</w:t>
      </w:r>
      <w:bookmarkEnd w:id="18"/>
    </w:p>
    <w:p w14:paraId="3DC96C3F" w14:textId="77777777" w:rsidR="008C35F4" w:rsidRDefault="008C35F4" w:rsidP="008C35F4">
      <w:pPr>
        <w:rPr>
          <w:lang w:eastAsia="x-none"/>
        </w:rPr>
      </w:pPr>
      <w:r>
        <w:rPr>
          <w:lang w:eastAsia="x-none"/>
        </w:rPr>
        <w:t>As we saw earlier, we have sixty-four (64) groups in IGI reconciled from the AD system. As noted earlier, they are all sitting there in an unpublished state, which means they are not visible from an access request perspective, nor will that be automatically assigned to any users. We want to fix this for some groups.</w:t>
      </w:r>
    </w:p>
    <w:p w14:paraId="734A854D" w14:textId="77777777" w:rsidR="008C35F4" w:rsidRDefault="008C35F4" w:rsidP="008C35F4">
      <w:pPr>
        <w:rPr>
          <w:lang w:eastAsia="x-none"/>
        </w:rPr>
      </w:pPr>
    </w:p>
    <w:p w14:paraId="0CE8C1B4" w14:textId="77777777" w:rsidR="008C35F4" w:rsidRDefault="008C35F4" w:rsidP="008C35F4">
      <w:pPr>
        <w:rPr>
          <w:lang w:eastAsia="x-none"/>
        </w:rPr>
      </w:pPr>
      <w:r>
        <w:rPr>
          <w:lang w:eastAsia="x-none"/>
        </w:rPr>
        <w:t>To see the group for the new AD system:</w:t>
      </w:r>
    </w:p>
    <w:p w14:paraId="585BCB10" w14:textId="77777777" w:rsidR="008C35F4" w:rsidRDefault="008C35F4" w:rsidP="008C35F4">
      <w:pPr>
        <w:pStyle w:val="ListParagraph"/>
        <w:numPr>
          <w:ilvl w:val="0"/>
          <w:numId w:val="73"/>
        </w:numPr>
        <w:rPr>
          <w:lang w:eastAsia="x-none"/>
        </w:rPr>
      </w:pPr>
      <w:r>
        <w:rPr>
          <w:lang w:eastAsia="x-none"/>
        </w:rPr>
        <w:t xml:space="preserve">In the Admin Console, go to </w:t>
      </w:r>
      <w:r w:rsidRPr="00F3015C">
        <w:rPr>
          <w:b/>
          <w:lang w:eastAsia="x-none"/>
        </w:rPr>
        <w:t>AGC &gt; Manage &gt; Roles</w:t>
      </w:r>
    </w:p>
    <w:p w14:paraId="548A1940" w14:textId="77777777" w:rsidR="008C35F4" w:rsidRDefault="008C35F4" w:rsidP="008C35F4">
      <w:pPr>
        <w:pStyle w:val="ListParagraph"/>
        <w:numPr>
          <w:ilvl w:val="0"/>
          <w:numId w:val="73"/>
        </w:numPr>
        <w:rPr>
          <w:lang w:eastAsia="x-none"/>
        </w:rPr>
      </w:pPr>
      <w:r>
        <w:rPr>
          <w:lang w:eastAsia="x-none"/>
        </w:rPr>
        <w:t xml:space="preserve">Filter to search for </w:t>
      </w:r>
      <w:r w:rsidRPr="00F3015C">
        <w:rPr>
          <w:b/>
          <w:lang w:eastAsia="x-none"/>
        </w:rPr>
        <w:t>Application</w:t>
      </w:r>
      <w:r>
        <w:rPr>
          <w:lang w:eastAsia="x-none"/>
        </w:rPr>
        <w:t xml:space="preserve"> = </w:t>
      </w:r>
      <w:r w:rsidRPr="00F3015C">
        <w:rPr>
          <w:rStyle w:val="CodeChar"/>
        </w:rPr>
        <w:t>Training AD</w:t>
      </w:r>
    </w:p>
    <w:p w14:paraId="50F7906E" w14:textId="77777777" w:rsidR="008C35F4" w:rsidRDefault="008C35F4" w:rsidP="008C35F4">
      <w:pPr>
        <w:rPr>
          <w:lang w:eastAsia="x-none"/>
        </w:rPr>
      </w:pPr>
    </w:p>
    <w:p w14:paraId="446CA02E" w14:textId="7FE3D082" w:rsidR="008C35F4" w:rsidRDefault="00AE4CC8" w:rsidP="008C35F4">
      <w:pPr>
        <w:rPr>
          <w:lang w:eastAsia="x-none"/>
        </w:rPr>
      </w:pPr>
      <w:r w:rsidRPr="00AE4CC8">
        <w:rPr>
          <w:lang w:eastAsia="x-none"/>
        </w:rPr>
        <w:drawing>
          <wp:inline distT="0" distB="0" distL="0" distR="0" wp14:anchorId="61C301FC" wp14:editId="6BC4B653">
            <wp:extent cx="6188710" cy="2957195"/>
            <wp:effectExtent l="63500" t="63500" r="59690" b="65405"/>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188710" cy="2957195"/>
                    </a:xfrm>
                    <a:prstGeom prst="rect">
                      <a:avLst/>
                    </a:prstGeom>
                    <a:effectLst>
                      <a:glow rad="63500">
                        <a:schemeClr val="accent3">
                          <a:satMod val="175000"/>
                          <a:alpha val="40000"/>
                        </a:schemeClr>
                      </a:glow>
                    </a:effectLst>
                  </pic:spPr>
                </pic:pic>
              </a:graphicData>
            </a:graphic>
          </wp:inline>
        </w:drawing>
      </w:r>
    </w:p>
    <w:p w14:paraId="1649E4D9" w14:textId="77777777" w:rsidR="008C35F4" w:rsidRDefault="008C35F4" w:rsidP="008C35F4">
      <w:pPr>
        <w:rPr>
          <w:lang w:eastAsia="x-none"/>
        </w:rPr>
      </w:pPr>
    </w:p>
    <w:p w14:paraId="2BDD0E08" w14:textId="591E8B7B" w:rsidR="008C35F4" w:rsidRDefault="008C35F4" w:rsidP="008C35F4">
      <w:pPr>
        <w:rPr>
          <w:lang w:eastAsia="x-none"/>
        </w:rPr>
      </w:pPr>
      <w:r>
        <w:rPr>
          <w:lang w:eastAsia="x-none"/>
        </w:rPr>
        <w:t xml:space="preserve">You should see the sixty-four </w:t>
      </w:r>
      <w:r w:rsidR="0061662D">
        <w:rPr>
          <w:lang w:eastAsia="x-none"/>
        </w:rPr>
        <w:t xml:space="preserve">(64) </w:t>
      </w:r>
      <w:r>
        <w:rPr>
          <w:lang w:eastAsia="x-none"/>
        </w:rPr>
        <w:t>groups shown. The names and descriptions have been pulled from AD.</w:t>
      </w:r>
    </w:p>
    <w:p w14:paraId="5A702165" w14:textId="77777777" w:rsidR="008C35F4" w:rsidRDefault="008C35F4" w:rsidP="008C35F4">
      <w:pPr>
        <w:rPr>
          <w:lang w:eastAsia="x-none"/>
        </w:rPr>
      </w:pPr>
    </w:p>
    <w:p w14:paraId="588E05E6" w14:textId="3A37DC24" w:rsidR="0061662D" w:rsidRDefault="008C35F4" w:rsidP="008C35F4">
      <w:pPr>
        <w:rPr>
          <w:lang w:eastAsia="x-none"/>
        </w:rPr>
      </w:pPr>
      <w:r>
        <w:rPr>
          <w:lang w:eastAsia="x-none"/>
        </w:rPr>
        <w:t xml:space="preserve">We are going to work on </w:t>
      </w:r>
      <w:r w:rsidRPr="00313269">
        <w:rPr>
          <w:u w:val="single"/>
          <w:lang w:eastAsia="x-none"/>
        </w:rPr>
        <w:t>six groups as shown in the following table</w:t>
      </w:r>
      <w:r>
        <w:rPr>
          <w:lang w:eastAsia="x-none"/>
        </w:rPr>
        <w:t xml:space="preserve">. </w:t>
      </w:r>
    </w:p>
    <w:p w14:paraId="1CEA1559" w14:textId="62FC6D03" w:rsidR="0061662D" w:rsidRDefault="0061662D" w:rsidP="008C35F4">
      <w:pPr>
        <w:rPr>
          <w:lang w:eastAsia="x-none"/>
        </w:rPr>
      </w:pPr>
    </w:p>
    <w:tbl>
      <w:tblPr>
        <w:tblStyle w:val="GridTable4-Accent51"/>
        <w:tblW w:w="0" w:type="auto"/>
        <w:tblLook w:val="0620" w:firstRow="1" w:lastRow="0" w:firstColumn="0" w:lastColumn="0" w:noHBand="1" w:noVBand="1"/>
      </w:tblPr>
      <w:tblGrid>
        <w:gridCol w:w="2040"/>
        <w:gridCol w:w="4051"/>
        <w:gridCol w:w="992"/>
        <w:gridCol w:w="709"/>
        <w:gridCol w:w="1134"/>
        <w:gridCol w:w="810"/>
      </w:tblGrid>
      <w:tr w:rsidR="0061662D" w:rsidRPr="008C787B" w14:paraId="45786F1A" w14:textId="77777777" w:rsidTr="00EA22F7">
        <w:trPr>
          <w:cnfStyle w:val="100000000000" w:firstRow="1" w:lastRow="0" w:firstColumn="0" w:lastColumn="0" w:oddVBand="0" w:evenVBand="0" w:oddHBand="0" w:evenHBand="0" w:firstRowFirstColumn="0" w:firstRowLastColumn="0" w:lastRowFirstColumn="0" w:lastRowLastColumn="0"/>
        </w:trPr>
        <w:tc>
          <w:tcPr>
            <w:tcW w:w="2040" w:type="dxa"/>
          </w:tcPr>
          <w:p w14:paraId="523F32E1" w14:textId="77777777" w:rsidR="0061662D" w:rsidRPr="008C787B" w:rsidRDefault="0061662D" w:rsidP="00EA22F7">
            <w:pPr>
              <w:rPr>
                <w:b w:val="0"/>
                <w:i/>
                <w:lang w:eastAsia="x-none"/>
              </w:rPr>
            </w:pPr>
            <w:r>
              <w:rPr>
                <w:b w:val="0"/>
                <w:i/>
                <w:lang w:eastAsia="x-none"/>
              </w:rPr>
              <w:t>Group</w:t>
            </w:r>
          </w:p>
        </w:tc>
        <w:tc>
          <w:tcPr>
            <w:tcW w:w="4051" w:type="dxa"/>
          </w:tcPr>
          <w:p w14:paraId="5D8FC28B" w14:textId="77777777" w:rsidR="0061662D" w:rsidRPr="008C787B" w:rsidRDefault="0061662D" w:rsidP="00EA22F7">
            <w:pPr>
              <w:rPr>
                <w:b w:val="0"/>
                <w:i/>
                <w:lang w:eastAsia="x-none"/>
              </w:rPr>
            </w:pPr>
            <w:r>
              <w:rPr>
                <w:b w:val="0"/>
                <w:i/>
                <w:lang w:eastAsia="x-none"/>
              </w:rPr>
              <w:t>Org Unit</w:t>
            </w:r>
          </w:p>
        </w:tc>
        <w:tc>
          <w:tcPr>
            <w:tcW w:w="992" w:type="dxa"/>
          </w:tcPr>
          <w:p w14:paraId="6F274268" w14:textId="77777777" w:rsidR="0061662D" w:rsidRDefault="0061662D" w:rsidP="00EA22F7">
            <w:pPr>
              <w:rPr>
                <w:b w:val="0"/>
                <w:i/>
                <w:lang w:eastAsia="x-none"/>
              </w:rPr>
            </w:pPr>
            <w:r>
              <w:rPr>
                <w:b w:val="0"/>
                <w:i/>
                <w:lang w:eastAsia="x-none"/>
              </w:rPr>
              <w:t>Default</w:t>
            </w:r>
          </w:p>
        </w:tc>
        <w:tc>
          <w:tcPr>
            <w:tcW w:w="709" w:type="dxa"/>
          </w:tcPr>
          <w:p w14:paraId="502B8FE8" w14:textId="77777777" w:rsidR="0061662D" w:rsidRDefault="0061662D" w:rsidP="00EA22F7">
            <w:pPr>
              <w:rPr>
                <w:b w:val="0"/>
                <w:i/>
                <w:lang w:eastAsia="x-none"/>
              </w:rPr>
            </w:pPr>
            <w:r>
              <w:rPr>
                <w:b w:val="0"/>
                <w:i/>
                <w:lang w:eastAsia="x-none"/>
              </w:rPr>
              <w:t>VV</w:t>
            </w:r>
          </w:p>
        </w:tc>
        <w:tc>
          <w:tcPr>
            <w:tcW w:w="1134" w:type="dxa"/>
          </w:tcPr>
          <w:p w14:paraId="323CA880" w14:textId="77777777" w:rsidR="0061662D" w:rsidRDefault="0061662D" w:rsidP="00EA22F7">
            <w:pPr>
              <w:rPr>
                <w:b w:val="0"/>
                <w:i/>
                <w:lang w:eastAsia="x-none"/>
              </w:rPr>
            </w:pPr>
            <w:r>
              <w:rPr>
                <w:b w:val="0"/>
                <w:i/>
                <w:lang w:eastAsia="x-none"/>
              </w:rPr>
              <w:t>Enabled</w:t>
            </w:r>
          </w:p>
        </w:tc>
        <w:tc>
          <w:tcPr>
            <w:tcW w:w="810" w:type="dxa"/>
          </w:tcPr>
          <w:p w14:paraId="5C18FB95" w14:textId="77777777" w:rsidR="0061662D" w:rsidRPr="008C787B" w:rsidRDefault="0061662D" w:rsidP="00EA22F7">
            <w:pPr>
              <w:rPr>
                <w:b w:val="0"/>
                <w:i/>
                <w:lang w:eastAsia="x-none"/>
              </w:rPr>
            </w:pPr>
            <w:proofErr w:type="spellStart"/>
            <w:r>
              <w:rPr>
                <w:b w:val="0"/>
                <w:i/>
                <w:lang w:eastAsia="x-none"/>
              </w:rPr>
              <w:t>Hier</w:t>
            </w:r>
            <w:proofErr w:type="spellEnd"/>
            <w:r>
              <w:rPr>
                <w:b w:val="0"/>
                <w:i/>
                <w:lang w:eastAsia="x-none"/>
              </w:rPr>
              <w:t>.</w:t>
            </w:r>
          </w:p>
        </w:tc>
      </w:tr>
      <w:tr w:rsidR="0061662D" w14:paraId="5A51CD24" w14:textId="77777777" w:rsidTr="00EA22F7">
        <w:tc>
          <w:tcPr>
            <w:tcW w:w="2040" w:type="dxa"/>
          </w:tcPr>
          <w:p w14:paraId="384B0878" w14:textId="77777777" w:rsidR="0061662D" w:rsidRPr="001F01AC" w:rsidRDefault="0061662D" w:rsidP="00EA22F7">
            <w:pPr>
              <w:rPr>
                <w:sz w:val="18"/>
                <w:lang w:eastAsia="x-none"/>
              </w:rPr>
            </w:pPr>
            <w:proofErr w:type="spellStart"/>
            <w:r w:rsidRPr="001F01AC">
              <w:rPr>
                <w:sz w:val="18"/>
                <w:lang w:eastAsia="x-none"/>
              </w:rPr>
              <w:t>NorthRegion</w:t>
            </w:r>
            <w:proofErr w:type="spellEnd"/>
          </w:p>
        </w:tc>
        <w:tc>
          <w:tcPr>
            <w:tcW w:w="4051" w:type="dxa"/>
          </w:tcPr>
          <w:p w14:paraId="3190BD22" w14:textId="77777777" w:rsidR="0061662D" w:rsidRPr="001F01AC" w:rsidRDefault="0061662D" w:rsidP="00EA22F7">
            <w:pPr>
              <w:rPr>
                <w:sz w:val="18"/>
                <w:lang w:eastAsia="x-none"/>
              </w:rPr>
            </w:pPr>
            <w:r w:rsidRPr="001F01AC">
              <w:rPr>
                <w:sz w:val="18"/>
                <w:lang w:eastAsia="x-none"/>
              </w:rPr>
              <w:t>NORTH (in PRODUCT DIVISION)</w:t>
            </w:r>
          </w:p>
        </w:tc>
        <w:tc>
          <w:tcPr>
            <w:tcW w:w="992" w:type="dxa"/>
          </w:tcPr>
          <w:p w14:paraId="18B49D84" w14:textId="77777777" w:rsidR="0061662D" w:rsidRPr="001F01AC" w:rsidRDefault="0061662D" w:rsidP="00EA22F7">
            <w:pPr>
              <w:rPr>
                <w:b/>
                <w:sz w:val="18"/>
                <w:u w:val="single"/>
                <w:lang w:eastAsia="x-none"/>
              </w:rPr>
            </w:pPr>
            <w:r w:rsidRPr="001F01AC">
              <w:rPr>
                <w:sz w:val="18"/>
                <w:lang w:eastAsia="x-none"/>
              </w:rPr>
              <w:t>N</w:t>
            </w:r>
          </w:p>
        </w:tc>
        <w:tc>
          <w:tcPr>
            <w:tcW w:w="709" w:type="dxa"/>
          </w:tcPr>
          <w:p w14:paraId="640B9476" w14:textId="77777777" w:rsidR="0061662D" w:rsidRPr="001F01AC" w:rsidRDefault="0061662D" w:rsidP="00EA22F7">
            <w:pPr>
              <w:rPr>
                <w:sz w:val="18"/>
                <w:lang w:eastAsia="x-none"/>
              </w:rPr>
            </w:pPr>
            <w:r w:rsidRPr="001F01AC">
              <w:rPr>
                <w:sz w:val="18"/>
                <w:lang w:eastAsia="x-none"/>
              </w:rPr>
              <w:t>N</w:t>
            </w:r>
          </w:p>
        </w:tc>
        <w:tc>
          <w:tcPr>
            <w:tcW w:w="1134" w:type="dxa"/>
          </w:tcPr>
          <w:p w14:paraId="2B4B65F5" w14:textId="77777777" w:rsidR="0061662D" w:rsidRPr="001F01AC" w:rsidRDefault="0061662D" w:rsidP="00EA22F7">
            <w:pPr>
              <w:rPr>
                <w:sz w:val="18"/>
                <w:lang w:eastAsia="x-none"/>
              </w:rPr>
            </w:pPr>
            <w:r w:rsidRPr="001F01AC">
              <w:rPr>
                <w:sz w:val="18"/>
                <w:lang w:eastAsia="x-none"/>
              </w:rPr>
              <w:t>Y</w:t>
            </w:r>
          </w:p>
        </w:tc>
        <w:tc>
          <w:tcPr>
            <w:tcW w:w="810" w:type="dxa"/>
          </w:tcPr>
          <w:p w14:paraId="069341D9" w14:textId="77777777" w:rsidR="0061662D" w:rsidRPr="001F01AC" w:rsidRDefault="0061662D" w:rsidP="00EA22F7">
            <w:pPr>
              <w:rPr>
                <w:sz w:val="18"/>
                <w:lang w:eastAsia="x-none"/>
              </w:rPr>
            </w:pPr>
            <w:r w:rsidRPr="001F01AC">
              <w:rPr>
                <w:sz w:val="18"/>
                <w:lang w:eastAsia="x-none"/>
              </w:rPr>
              <w:t>Y</w:t>
            </w:r>
          </w:p>
        </w:tc>
      </w:tr>
      <w:tr w:rsidR="0061662D" w14:paraId="5C4D6D44" w14:textId="77777777" w:rsidTr="00EA22F7">
        <w:tc>
          <w:tcPr>
            <w:tcW w:w="2040" w:type="dxa"/>
          </w:tcPr>
          <w:p w14:paraId="0F37B779" w14:textId="77777777" w:rsidR="0061662D" w:rsidRPr="001F01AC" w:rsidRDefault="0061662D" w:rsidP="00EA22F7">
            <w:pPr>
              <w:rPr>
                <w:sz w:val="18"/>
                <w:lang w:eastAsia="x-none"/>
              </w:rPr>
            </w:pPr>
            <w:proofErr w:type="spellStart"/>
            <w:r w:rsidRPr="001F01AC">
              <w:rPr>
                <w:sz w:val="18"/>
                <w:lang w:eastAsia="x-none"/>
              </w:rPr>
              <w:t>SouthRegion</w:t>
            </w:r>
            <w:proofErr w:type="spellEnd"/>
          </w:p>
        </w:tc>
        <w:tc>
          <w:tcPr>
            <w:tcW w:w="4051" w:type="dxa"/>
          </w:tcPr>
          <w:p w14:paraId="678644D1" w14:textId="77777777" w:rsidR="0061662D" w:rsidRPr="001F01AC" w:rsidRDefault="0061662D" w:rsidP="00EA22F7">
            <w:pPr>
              <w:rPr>
                <w:sz w:val="18"/>
                <w:lang w:eastAsia="x-none"/>
              </w:rPr>
            </w:pPr>
            <w:r w:rsidRPr="001F01AC">
              <w:rPr>
                <w:sz w:val="18"/>
                <w:lang w:eastAsia="x-none"/>
              </w:rPr>
              <w:t>SOUTH (in PRODUCT DIVISION)</w:t>
            </w:r>
          </w:p>
        </w:tc>
        <w:tc>
          <w:tcPr>
            <w:tcW w:w="992" w:type="dxa"/>
          </w:tcPr>
          <w:p w14:paraId="250AF80B" w14:textId="77777777" w:rsidR="0061662D" w:rsidRPr="001F01AC" w:rsidRDefault="0061662D" w:rsidP="00EA22F7">
            <w:pPr>
              <w:rPr>
                <w:sz w:val="18"/>
                <w:lang w:eastAsia="x-none"/>
              </w:rPr>
            </w:pPr>
            <w:r w:rsidRPr="001F01AC">
              <w:rPr>
                <w:sz w:val="18"/>
                <w:lang w:eastAsia="x-none"/>
              </w:rPr>
              <w:t>N</w:t>
            </w:r>
          </w:p>
        </w:tc>
        <w:tc>
          <w:tcPr>
            <w:tcW w:w="709" w:type="dxa"/>
          </w:tcPr>
          <w:p w14:paraId="30DA89FA" w14:textId="77777777" w:rsidR="0061662D" w:rsidRPr="001F01AC" w:rsidRDefault="0061662D" w:rsidP="00EA22F7">
            <w:pPr>
              <w:rPr>
                <w:sz w:val="18"/>
                <w:lang w:eastAsia="x-none"/>
              </w:rPr>
            </w:pPr>
            <w:r w:rsidRPr="001F01AC">
              <w:rPr>
                <w:sz w:val="18"/>
                <w:lang w:eastAsia="x-none"/>
              </w:rPr>
              <w:t>N</w:t>
            </w:r>
          </w:p>
        </w:tc>
        <w:tc>
          <w:tcPr>
            <w:tcW w:w="1134" w:type="dxa"/>
          </w:tcPr>
          <w:p w14:paraId="4AEBF657" w14:textId="77777777" w:rsidR="0061662D" w:rsidRPr="001F01AC" w:rsidRDefault="0061662D" w:rsidP="00EA22F7">
            <w:pPr>
              <w:rPr>
                <w:sz w:val="18"/>
                <w:lang w:eastAsia="x-none"/>
              </w:rPr>
            </w:pPr>
            <w:r w:rsidRPr="001F01AC">
              <w:rPr>
                <w:sz w:val="18"/>
                <w:lang w:eastAsia="x-none"/>
              </w:rPr>
              <w:t>Y</w:t>
            </w:r>
          </w:p>
        </w:tc>
        <w:tc>
          <w:tcPr>
            <w:tcW w:w="810" w:type="dxa"/>
          </w:tcPr>
          <w:p w14:paraId="59563C20" w14:textId="77777777" w:rsidR="0061662D" w:rsidRPr="001F01AC" w:rsidRDefault="0061662D" w:rsidP="00EA22F7">
            <w:pPr>
              <w:rPr>
                <w:sz w:val="18"/>
                <w:lang w:eastAsia="x-none"/>
              </w:rPr>
            </w:pPr>
            <w:r w:rsidRPr="001F01AC">
              <w:rPr>
                <w:sz w:val="18"/>
                <w:lang w:eastAsia="x-none"/>
              </w:rPr>
              <w:t>Y</w:t>
            </w:r>
          </w:p>
        </w:tc>
      </w:tr>
      <w:tr w:rsidR="0061662D" w14:paraId="3160617A" w14:textId="77777777" w:rsidTr="00EA22F7">
        <w:tc>
          <w:tcPr>
            <w:tcW w:w="2040" w:type="dxa"/>
          </w:tcPr>
          <w:p w14:paraId="2165BB26" w14:textId="77777777" w:rsidR="0061662D" w:rsidRPr="001F01AC" w:rsidRDefault="0061662D" w:rsidP="00EA22F7">
            <w:pPr>
              <w:rPr>
                <w:sz w:val="18"/>
                <w:lang w:eastAsia="x-none"/>
              </w:rPr>
            </w:pPr>
            <w:r w:rsidRPr="001F01AC">
              <w:rPr>
                <w:sz w:val="18"/>
                <w:lang w:eastAsia="x-none"/>
              </w:rPr>
              <w:t>Domain Admins</w:t>
            </w:r>
          </w:p>
        </w:tc>
        <w:tc>
          <w:tcPr>
            <w:tcW w:w="4051" w:type="dxa"/>
          </w:tcPr>
          <w:p w14:paraId="56C9546E" w14:textId="77777777" w:rsidR="0061662D" w:rsidRPr="001F01AC" w:rsidRDefault="0061662D" w:rsidP="00EA22F7">
            <w:pPr>
              <w:rPr>
                <w:sz w:val="18"/>
                <w:lang w:eastAsia="x-none"/>
              </w:rPr>
            </w:pPr>
            <w:r w:rsidRPr="001F01AC">
              <w:rPr>
                <w:sz w:val="18"/>
                <w:lang w:eastAsia="x-none"/>
              </w:rPr>
              <w:t xml:space="preserve">SYSTEMS ADMINISTRATION (in CORPORATE / IT) </w:t>
            </w:r>
          </w:p>
        </w:tc>
        <w:tc>
          <w:tcPr>
            <w:tcW w:w="992" w:type="dxa"/>
          </w:tcPr>
          <w:p w14:paraId="04B8DF93" w14:textId="77777777" w:rsidR="0061662D" w:rsidRPr="001F01AC" w:rsidRDefault="0061662D" w:rsidP="00EA22F7">
            <w:pPr>
              <w:rPr>
                <w:sz w:val="18"/>
                <w:lang w:eastAsia="x-none"/>
              </w:rPr>
            </w:pPr>
            <w:r w:rsidRPr="001F01AC">
              <w:rPr>
                <w:b/>
                <w:color w:val="FF0000"/>
                <w:sz w:val="18"/>
                <w:u w:val="single"/>
                <w:lang w:eastAsia="x-none"/>
              </w:rPr>
              <w:t>Y (&amp; align)</w:t>
            </w:r>
          </w:p>
        </w:tc>
        <w:tc>
          <w:tcPr>
            <w:tcW w:w="709" w:type="dxa"/>
          </w:tcPr>
          <w:p w14:paraId="4365B530" w14:textId="77777777" w:rsidR="0061662D" w:rsidRPr="001F01AC" w:rsidRDefault="0061662D" w:rsidP="00EA22F7">
            <w:pPr>
              <w:rPr>
                <w:sz w:val="18"/>
                <w:lang w:eastAsia="x-none"/>
              </w:rPr>
            </w:pPr>
            <w:r w:rsidRPr="001F01AC">
              <w:rPr>
                <w:sz w:val="18"/>
                <w:lang w:eastAsia="x-none"/>
              </w:rPr>
              <w:t>N</w:t>
            </w:r>
          </w:p>
        </w:tc>
        <w:tc>
          <w:tcPr>
            <w:tcW w:w="1134" w:type="dxa"/>
          </w:tcPr>
          <w:p w14:paraId="2FE4C16A" w14:textId="77777777" w:rsidR="0061662D" w:rsidRPr="001F01AC" w:rsidRDefault="0061662D" w:rsidP="00EA22F7">
            <w:pPr>
              <w:rPr>
                <w:sz w:val="18"/>
                <w:lang w:eastAsia="x-none"/>
              </w:rPr>
            </w:pPr>
            <w:r w:rsidRPr="001F01AC">
              <w:rPr>
                <w:sz w:val="18"/>
                <w:lang w:eastAsia="x-none"/>
              </w:rPr>
              <w:t>Y</w:t>
            </w:r>
          </w:p>
        </w:tc>
        <w:tc>
          <w:tcPr>
            <w:tcW w:w="810" w:type="dxa"/>
          </w:tcPr>
          <w:p w14:paraId="75DCC437" w14:textId="77777777" w:rsidR="0061662D" w:rsidRPr="001F01AC" w:rsidRDefault="0061662D" w:rsidP="00EA22F7">
            <w:pPr>
              <w:rPr>
                <w:sz w:val="18"/>
                <w:lang w:eastAsia="x-none"/>
              </w:rPr>
            </w:pPr>
            <w:r w:rsidRPr="001F01AC">
              <w:rPr>
                <w:sz w:val="18"/>
                <w:lang w:eastAsia="x-none"/>
              </w:rPr>
              <w:t>Y</w:t>
            </w:r>
          </w:p>
        </w:tc>
      </w:tr>
      <w:tr w:rsidR="0061662D" w14:paraId="65EE6A68" w14:textId="77777777" w:rsidTr="00EA22F7">
        <w:tc>
          <w:tcPr>
            <w:tcW w:w="2040" w:type="dxa"/>
          </w:tcPr>
          <w:p w14:paraId="59884396" w14:textId="77777777" w:rsidR="0061662D" w:rsidRPr="001F01AC" w:rsidRDefault="0061662D" w:rsidP="00EA22F7">
            <w:pPr>
              <w:rPr>
                <w:sz w:val="18"/>
                <w:lang w:eastAsia="x-none"/>
              </w:rPr>
            </w:pPr>
            <w:r w:rsidRPr="001F01AC">
              <w:rPr>
                <w:sz w:val="18"/>
                <w:lang w:eastAsia="x-none"/>
              </w:rPr>
              <w:t>Domain Admins</w:t>
            </w:r>
          </w:p>
        </w:tc>
        <w:tc>
          <w:tcPr>
            <w:tcW w:w="4051" w:type="dxa"/>
          </w:tcPr>
          <w:p w14:paraId="5B95A928" w14:textId="77777777" w:rsidR="0061662D" w:rsidRPr="001F01AC" w:rsidRDefault="0061662D" w:rsidP="00EA22F7">
            <w:pPr>
              <w:rPr>
                <w:sz w:val="18"/>
                <w:lang w:eastAsia="x-none"/>
              </w:rPr>
            </w:pPr>
            <w:r w:rsidRPr="001F01AC">
              <w:rPr>
                <w:sz w:val="18"/>
                <w:lang w:eastAsia="x-none"/>
              </w:rPr>
              <w:t>ACME</w:t>
            </w:r>
          </w:p>
        </w:tc>
        <w:tc>
          <w:tcPr>
            <w:tcW w:w="992" w:type="dxa"/>
          </w:tcPr>
          <w:p w14:paraId="1787514E" w14:textId="77777777" w:rsidR="0061662D" w:rsidRPr="001F01AC" w:rsidRDefault="0061662D" w:rsidP="00EA22F7">
            <w:pPr>
              <w:rPr>
                <w:sz w:val="18"/>
                <w:lang w:eastAsia="x-none"/>
              </w:rPr>
            </w:pPr>
            <w:r w:rsidRPr="001F01AC">
              <w:rPr>
                <w:sz w:val="18"/>
                <w:lang w:eastAsia="x-none"/>
              </w:rPr>
              <w:t>N</w:t>
            </w:r>
          </w:p>
        </w:tc>
        <w:tc>
          <w:tcPr>
            <w:tcW w:w="709" w:type="dxa"/>
          </w:tcPr>
          <w:p w14:paraId="3D46D4C9" w14:textId="77777777" w:rsidR="0061662D" w:rsidRPr="001F01AC" w:rsidRDefault="0061662D" w:rsidP="00EA22F7">
            <w:pPr>
              <w:rPr>
                <w:sz w:val="18"/>
                <w:lang w:eastAsia="x-none"/>
              </w:rPr>
            </w:pPr>
            <w:r w:rsidRPr="001F01AC">
              <w:rPr>
                <w:sz w:val="18"/>
                <w:lang w:eastAsia="x-none"/>
              </w:rPr>
              <w:t>Y</w:t>
            </w:r>
          </w:p>
        </w:tc>
        <w:tc>
          <w:tcPr>
            <w:tcW w:w="1134" w:type="dxa"/>
          </w:tcPr>
          <w:p w14:paraId="615DE661" w14:textId="77777777" w:rsidR="0061662D" w:rsidRPr="001F01AC" w:rsidRDefault="0061662D" w:rsidP="00EA22F7">
            <w:pPr>
              <w:rPr>
                <w:sz w:val="18"/>
                <w:lang w:eastAsia="x-none"/>
              </w:rPr>
            </w:pPr>
            <w:r w:rsidRPr="001F01AC">
              <w:rPr>
                <w:sz w:val="18"/>
                <w:lang w:eastAsia="x-none"/>
              </w:rPr>
              <w:t>Y</w:t>
            </w:r>
          </w:p>
        </w:tc>
        <w:tc>
          <w:tcPr>
            <w:tcW w:w="810" w:type="dxa"/>
          </w:tcPr>
          <w:p w14:paraId="6A5BFC64" w14:textId="77777777" w:rsidR="0061662D" w:rsidRPr="001F01AC" w:rsidRDefault="0061662D" w:rsidP="00EA22F7">
            <w:pPr>
              <w:rPr>
                <w:sz w:val="18"/>
                <w:lang w:eastAsia="x-none"/>
              </w:rPr>
            </w:pPr>
            <w:r w:rsidRPr="001F01AC">
              <w:rPr>
                <w:sz w:val="18"/>
                <w:lang w:eastAsia="x-none"/>
              </w:rPr>
              <w:t>Y</w:t>
            </w:r>
          </w:p>
        </w:tc>
      </w:tr>
      <w:tr w:rsidR="0061662D" w14:paraId="0005CD7B" w14:textId="77777777" w:rsidTr="00EA22F7">
        <w:tc>
          <w:tcPr>
            <w:tcW w:w="2040" w:type="dxa"/>
          </w:tcPr>
          <w:p w14:paraId="06750F12" w14:textId="77777777" w:rsidR="0061662D" w:rsidRPr="001F01AC" w:rsidRDefault="0061662D" w:rsidP="00EA22F7">
            <w:pPr>
              <w:rPr>
                <w:sz w:val="18"/>
                <w:lang w:eastAsia="x-none"/>
              </w:rPr>
            </w:pPr>
            <w:r w:rsidRPr="001F01AC">
              <w:rPr>
                <w:sz w:val="18"/>
                <w:lang w:eastAsia="x-none"/>
              </w:rPr>
              <w:t>Enterprise Admins</w:t>
            </w:r>
          </w:p>
        </w:tc>
        <w:tc>
          <w:tcPr>
            <w:tcW w:w="4051" w:type="dxa"/>
          </w:tcPr>
          <w:p w14:paraId="53CFDF9C" w14:textId="77777777" w:rsidR="0061662D" w:rsidRPr="001F01AC" w:rsidRDefault="0061662D" w:rsidP="00EA22F7">
            <w:pPr>
              <w:rPr>
                <w:sz w:val="18"/>
                <w:lang w:eastAsia="x-none"/>
              </w:rPr>
            </w:pPr>
            <w:r w:rsidRPr="001F01AC">
              <w:rPr>
                <w:sz w:val="18"/>
                <w:lang w:eastAsia="x-none"/>
              </w:rPr>
              <w:t>ACME</w:t>
            </w:r>
          </w:p>
        </w:tc>
        <w:tc>
          <w:tcPr>
            <w:tcW w:w="992" w:type="dxa"/>
          </w:tcPr>
          <w:p w14:paraId="68C234BE" w14:textId="77777777" w:rsidR="0061662D" w:rsidRPr="001F01AC" w:rsidRDefault="0061662D" w:rsidP="00EA22F7">
            <w:pPr>
              <w:rPr>
                <w:sz w:val="18"/>
                <w:lang w:eastAsia="x-none"/>
              </w:rPr>
            </w:pPr>
            <w:r w:rsidRPr="001F01AC">
              <w:rPr>
                <w:sz w:val="18"/>
                <w:lang w:eastAsia="x-none"/>
              </w:rPr>
              <w:t>N</w:t>
            </w:r>
          </w:p>
        </w:tc>
        <w:tc>
          <w:tcPr>
            <w:tcW w:w="709" w:type="dxa"/>
          </w:tcPr>
          <w:p w14:paraId="7D6E4B64" w14:textId="77777777" w:rsidR="0061662D" w:rsidRPr="001F01AC" w:rsidRDefault="0061662D" w:rsidP="00EA22F7">
            <w:pPr>
              <w:rPr>
                <w:sz w:val="18"/>
                <w:lang w:eastAsia="x-none"/>
              </w:rPr>
            </w:pPr>
            <w:r w:rsidRPr="001F01AC">
              <w:rPr>
                <w:sz w:val="18"/>
                <w:lang w:eastAsia="x-none"/>
              </w:rPr>
              <w:t>Y</w:t>
            </w:r>
          </w:p>
        </w:tc>
        <w:tc>
          <w:tcPr>
            <w:tcW w:w="1134" w:type="dxa"/>
          </w:tcPr>
          <w:p w14:paraId="0B4F2A86" w14:textId="77777777" w:rsidR="0061662D" w:rsidRPr="001F01AC" w:rsidRDefault="0061662D" w:rsidP="00EA22F7">
            <w:pPr>
              <w:rPr>
                <w:sz w:val="18"/>
                <w:lang w:eastAsia="x-none"/>
              </w:rPr>
            </w:pPr>
            <w:r w:rsidRPr="001F01AC">
              <w:rPr>
                <w:sz w:val="18"/>
                <w:lang w:eastAsia="x-none"/>
              </w:rPr>
              <w:t>Y</w:t>
            </w:r>
          </w:p>
        </w:tc>
        <w:tc>
          <w:tcPr>
            <w:tcW w:w="810" w:type="dxa"/>
          </w:tcPr>
          <w:p w14:paraId="771F1F6F" w14:textId="77777777" w:rsidR="0061662D" w:rsidRPr="001F01AC" w:rsidRDefault="0061662D" w:rsidP="00EA22F7">
            <w:pPr>
              <w:rPr>
                <w:sz w:val="18"/>
                <w:lang w:eastAsia="x-none"/>
              </w:rPr>
            </w:pPr>
            <w:r w:rsidRPr="001F01AC">
              <w:rPr>
                <w:sz w:val="18"/>
                <w:lang w:eastAsia="x-none"/>
              </w:rPr>
              <w:t>Y</w:t>
            </w:r>
          </w:p>
        </w:tc>
      </w:tr>
      <w:tr w:rsidR="0061662D" w14:paraId="371ED11B" w14:textId="77777777" w:rsidTr="00EA22F7">
        <w:tc>
          <w:tcPr>
            <w:tcW w:w="2040" w:type="dxa"/>
          </w:tcPr>
          <w:p w14:paraId="79A88760" w14:textId="77777777" w:rsidR="0061662D" w:rsidRPr="001F01AC" w:rsidRDefault="0061662D" w:rsidP="00EA22F7">
            <w:pPr>
              <w:rPr>
                <w:sz w:val="18"/>
                <w:lang w:eastAsia="x-none"/>
              </w:rPr>
            </w:pPr>
            <w:r w:rsidRPr="001F01AC">
              <w:rPr>
                <w:sz w:val="18"/>
                <w:lang w:eastAsia="x-none"/>
              </w:rPr>
              <w:t>Schema Admins</w:t>
            </w:r>
          </w:p>
        </w:tc>
        <w:tc>
          <w:tcPr>
            <w:tcW w:w="4051" w:type="dxa"/>
          </w:tcPr>
          <w:p w14:paraId="515E67B6" w14:textId="77777777" w:rsidR="0061662D" w:rsidRPr="001F01AC" w:rsidRDefault="0061662D" w:rsidP="00EA22F7">
            <w:pPr>
              <w:rPr>
                <w:sz w:val="18"/>
                <w:lang w:eastAsia="x-none"/>
              </w:rPr>
            </w:pPr>
            <w:r w:rsidRPr="001F01AC">
              <w:rPr>
                <w:sz w:val="18"/>
                <w:lang w:eastAsia="x-none"/>
              </w:rPr>
              <w:t>ACME</w:t>
            </w:r>
          </w:p>
        </w:tc>
        <w:tc>
          <w:tcPr>
            <w:tcW w:w="992" w:type="dxa"/>
          </w:tcPr>
          <w:p w14:paraId="2DBD7FDE" w14:textId="77777777" w:rsidR="0061662D" w:rsidRPr="001F01AC" w:rsidRDefault="0061662D" w:rsidP="00EA22F7">
            <w:pPr>
              <w:rPr>
                <w:sz w:val="18"/>
                <w:lang w:eastAsia="x-none"/>
              </w:rPr>
            </w:pPr>
            <w:r w:rsidRPr="001F01AC">
              <w:rPr>
                <w:sz w:val="18"/>
                <w:lang w:eastAsia="x-none"/>
              </w:rPr>
              <w:t>N</w:t>
            </w:r>
          </w:p>
        </w:tc>
        <w:tc>
          <w:tcPr>
            <w:tcW w:w="709" w:type="dxa"/>
          </w:tcPr>
          <w:p w14:paraId="59DF3DD1" w14:textId="77777777" w:rsidR="0061662D" w:rsidRPr="001F01AC" w:rsidRDefault="0061662D" w:rsidP="00EA22F7">
            <w:pPr>
              <w:rPr>
                <w:sz w:val="18"/>
                <w:lang w:eastAsia="x-none"/>
              </w:rPr>
            </w:pPr>
            <w:r w:rsidRPr="001F01AC">
              <w:rPr>
                <w:sz w:val="18"/>
                <w:lang w:eastAsia="x-none"/>
              </w:rPr>
              <w:t>Y</w:t>
            </w:r>
          </w:p>
        </w:tc>
        <w:tc>
          <w:tcPr>
            <w:tcW w:w="1134" w:type="dxa"/>
          </w:tcPr>
          <w:p w14:paraId="6453506B" w14:textId="77777777" w:rsidR="0061662D" w:rsidRPr="001F01AC" w:rsidRDefault="0061662D" w:rsidP="00EA22F7">
            <w:pPr>
              <w:rPr>
                <w:sz w:val="18"/>
                <w:lang w:eastAsia="x-none"/>
              </w:rPr>
            </w:pPr>
            <w:r w:rsidRPr="001F01AC">
              <w:rPr>
                <w:sz w:val="18"/>
                <w:lang w:eastAsia="x-none"/>
              </w:rPr>
              <w:t>Y</w:t>
            </w:r>
          </w:p>
        </w:tc>
        <w:tc>
          <w:tcPr>
            <w:tcW w:w="810" w:type="dxa"/>
          </w:tcPr>
          <w:p w14:paraId="6B40FC60" w14:textId="77777777" w:rsidR="0061662D" w:rsidRPr="001F01AC" w:rsidRDefault="0061662D" w:rsidP="00EA22F7">
            <w:pPr>
              <w:rPr>
                <w:sz w:val="18"/>
                <w:lang w:eastAsia="x-none"/>
              </w:rPr>
            </w:pPr>
            <w:r w:rsidRPr="001F01AC">
              <w:rPr>
                <w:sz w:val="18"/>
                <w:lang w:eastAsia="x-none"/>
              </w:rPr>
              <w:t>Y</w:t>
            </w:r>
          </w:p>
        </w:tc>
      </w:tr>
    </w:tbl>
    <w:p w14:paraId="3448D7BE" w14:textId="77777777" w:rsidR="0061662D" w:rsidRDefault="0061662D" w:rsidP="0061662D">
      <w:pPr>
        <w:rPr>
          <w:lang w:eastAsia="x-none"/>
        </w:rPr>
      </w:pPr>
    </w:p>
    <w:p w14:paraId="6989732E" w14:textId="77777777" w:rsidR="0061662D" w:rsidRDefault="0061662D" w:rsidP="0061662D">
      <w:pPr>
        <w:pStyle w:val="Note"/>
      </w:pPr>
      <w:r>
        <w:t xml:space="preserve">Note that we have two settings for the Domain Admins group. If a user is in the System Administration org unit they will automatically get added to the group (and will not be flagged with a visibility violation). All other users can request the access, but it will be flagged as a visibility violation. </w:t>
      </w:r>
    </w:p>
    <w:p w14:paraId="08EEF525" w14:textId="074256A2" w:rsidR="0061662D" w:rsidRDefault="0061662D" w:rsidP="008C35F4">
      <w:pPr>
        <w:rPr>
          <w:lang w:eastAsia="x-none"/>
        </w:rPr>
      </w:pPr>
    </w:p>
    <w:p w14:paraId="17024751" w14:textId="1D7C077C" w:rsidR="0061662D" w:rsidRDefault="0061662D" w:rsidP="008C35F4">
      <w:pPr>
        <w:rPr>
          <w:lang w:eastAsia="x-none"/>
        </w:rPr>
      </w:pPr>
      <w:r>
        <w:rPr>
          <w:lang w:eastAsia="x-none"/>
        </w:rPr>
        <w:t xml:space="preserve">You may find it easier to use the filter to reduce the group list when working with them, for example “%Region” to get the </w:t>
      </w:r>
      <w:proofErr w:type="spellStart"/>
      <w:r>
        <w:rPr>
          <w:lang w:eastAsia="x-none"/>
        </w:rPr>
        <w:t>NorthRegion</w:t>
      </w:r>
      <w:proofErr w:type="spellEnd"/>
      <w:r>
        <w:rPr>
          <w:lang w:eastAsia="x-none"/>
        </w:rPr>
        <w:t xml:space="preserve"> and </w:t>
      </w:r>
      <w:proofErr w:type="spellStart"/>
      <w:r>
        <w:rPr>
          <w:lang w:eastAsia="x-none"/>
        </w:rPr>
        <w:t>SouthRegion</w:t>
      </w:r>
      <w:proofErr w:type="spellEnd"/>
      <w:r>
        <w:rPr>
          <w:lang w:eastAsia="x-none"/>
        </w:rPr>
        <w:t>, and “% Admins” for the others.</w:t>
      </w:r>
    </w:p>
    <w:p w14:paraId="5BD784F5" w14:textId="77777777" w:rsidR="0061662D" w:rsidRDefault="0061662D" w:rsidP="008C35F4">
      <w:pPr>
        <w:rPr>
          <w:lang w:eastAsia="x-none"/>
        </w:rPr>
      </w:pPr>
    </w:p>
    <w:p w14:paraId="1ABE0D64" w14:textId="59149FC6" w:rsidR="008C35F4" w:rsidRDefault="008C35F4" w:rsidP="0025594E">
      <w:pPr>
        <w:pStyle w:val="ListParagraph"/>
        <w:numPr>
          <w:ilvl w:val="0"/>
          <w:numId w:val="110"/>
        </w:numPr>
        <w:rPr>
          <w:lang w:eastAsia="x-none"/>
        </w:rPr>
      </w:pPr>
      <w:r w:rsidRPr="0025594E">
        <w:rPr>
          <w:u w:val="single"/>
          <w:lang w:eastAsia="x-none"/>
        </w:rPr>
        <w:t>For each group</w:t>
      </w:r>
      <w:r>
        <w:rPr>
          <w:lang w:eastAsia="x-none"/>
        </w:rPr>
        <w:t xml:space="preserve"> in the table:</w:t>
      </w:r>
    </w:p>
    <w:p w14:paraId="081465CF" w14:textId="77777777" w:rsidR="008C35F4" w:rsidRDefault="008C35F4" w:rsidP="008C35F4">
      <w:pPr>
        <w:pStyle w:val="ListParagraph"/>
        <w:numPr>
          <w:ilvl w:val="0"/>
          <w:numId w:val="74"/>
        </w:numPr>
        <w:rPr>
          <w:lang w:eastAsia="x-none"/>
        </w:rPr>
      </w:pPr>
      <w:r>
        <w:rPr>
          <w:lang w:eastAsia="x-none"/>
        </w:rPr>
        <w:t>Select the group in the left pane</w:t>
      </w:r>
    </w:p>
    <w:p w14:paraId="11927DAF" w14:textId="10B4E3AB" w:rsidR="008C35F4" w:rsidRDefault="008C35F4" w:rsidP="008C35F4">
      <w:pPr>
        <w:pStyle w:val="ListParagraph"/>
        <w:numPr>
          <w:ilvl w:val="0"/>
          <w:numId w:val="74"/>
        </w:numPr>
        <w:rPr>
          <w:lang w:eastAsia="x-none"/>
        </w:rPr>
      </w:pPr>
      <w:r>
        <w:rPr>
          <w:lang w:eastAsia="x-none"/>
        </w:rPr>
        <w:t xml:space="preserve">Select </w:t>
      </w:r>
      <w:r w:rsidRPr="00F3015C">
        <w:rPr>
          <w:b/>
          <w:lang w:eastAsia="x-none"/>
        </w:rPr>
        <w:t>Actions &gt; Publish</w:t>
      </w:r>
      <w:r>
        <w:rPr>
          <w:lang w:eastAsia="x-none"/>
        </w:rPr>
        <w:t xml:space="preserve"> </w:t>
      </w:r>
    </w:p>
    <w:p w14:paraId="61975201" w14:textId="25DC7418" w:rsidR="00313269" w:rsidRDefault="00313269" w:rsidP="00313269">
      <w:pPr>
        <w:rPr>
          <w:lang w:eastAsia="x-none"/>
        </w:rPr>
      </w:pPr>
    </w:p>
    <w:p w14:paraId="155E8FAB" w14:textId="5EB20ED0" w:rsidR="00313269" w:rsidRDefault="00313269" w:rsidP="00313269">
      <w:pPr>
        <w:rPr>
          <w:lang w:eastAsia="x-none"/>
        </w:rPr>
      </w:pPr>
      <w:r>
        <w:rPr>
          <w:lang w:eastAsia="x-none"/>
        </w:rPr>
        <w:t>For example:</w:t>
      </w:r>
    </w:p>
    <w:p w14:paraId="6FEF1D1F" w14:textId="77777777" w:rsidR="00313269" w:rsidRDefault="00313269" w:rsidP="00313269">
      <w:pPr>
        <w:rPr>
          <w:lang w:eastAsia="x-none"/>
        </w:rPr>
      </w:pPr>
    </w:p>
    <w:p w14:paraId="40B35C7F" w14:textId="05A9E22B" w:rsidR="00313269" w:rsidRDefault="00313269" w:rsidP="00313269">
      <w:pPr>
        <w:rPr>
          <w:lang w:eastAsia="x-none"/>
        </w:rPr>
      </w:pPr>
      <w:r w:rsidRPr="00313269">
        <w:rPr>
          <w:lang w:eastAsia="x-none"/>
        </w:rPr>
        <w:lastRenderedPageBreak/>
        <w:drawing>
          <wp:inline distT="0" distB="0" distL="0" distR="0" wp14:anchorId="216E4C8C" wp14:editId="1CF89F4F">
            <wp:extent cx="6188710" cy="2545715"/>
            <wp:effectExtent l="63500" t="63500" r="59690" b="57785"/>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188710" cy="2545715"/>
                    </a:xfrm>
                    <a:prstGeom prst="rect">
                      <a:avLst/>
                    </a:prstGeom>
                    <a:effectLst>
                      <a:glow rad="63500">
                        <a:schemeClr val="accent3">
                          <a:satMod val="175000"/>
                          <a:alpha val="40000"/>
                        </a:schemeClr>
                      </a:glow>
                    </a:effectLst>
                  </pic:spPr>
                </pic:pic>
              </a:graphicData>
            </a:graphic>
          </wp:inline>
        </w:drawing>
      </w:r>
    </w:p>
    <w:p w14:paraId="345D00AA" w14:textId="77777777" w:rsidR="0025594E" w:rsidRDefault="0025594E" w:rsidP="0025594E">
      <w:pPr>
        <w:rPr>
          <w:lang w:eastAsia="x-none"/>
        </w:rPr>
      </w:pPr>
    </w:p>
    <w:p w14:paraId="6B7E67BF" w14:textId="158B2092" w:rsidR="0025594E" w:rsidRDefault="0025594E" w:rsidP="008C35F4">
      <w:pPr>
        <w:pStyle w:val="ListParagraph"/>
        <w:numPr>
          <w:ilvl w:val="0"/>
          <w:numId w:val="74"/>
        </w:numPr>
        <w:rPr>
          <w:lang w:eastAsia="x-none"/>
        </w:rPr>
      </w:pPr>
      <w:r>
        <w:rPr>
          <w:lang w:eastAsia="x-none"/>
        </w:rPr>
        <w:t xml:space="preserve">Click </w:t>
      </w:r>
      <w:r w:rsidRPr="0025594E">
        <w:rPr>
          <w:b/>
          <w:lang w:eastAsia="x-none"/>
        </w:rPr>
        <w:t>OK</w:t>
      </w:r>
      <w:r>
        <w:rPr>
          <w:lang w:eastAsia="x-none"/>
        </w:rPr>
        <w:t xml:space="preserve"> to close the Information dialog </w:t>
      </w:r>
      <w:r>
        <w:rPr>
          <w:lang w:eastAsia="x-none"/>
        </w:rPr>
        <w:t xml:space="preserve">(note that the group </w:t>
      </w:r>
      <w:r>
        <w:rPr>
          <w:lang w:eastAsia="x-none"/>
        </w:rPr>
        <w:t xml:space="preserve">name </w:t>
      </w:r>
      <w:r>
        <w:rPr>
          <w:lang w:eastAsia="x-none"/>
        </w:rPr>
        <w:t xml:space="preserve">changes to </w:t>
      </w:r>
      <w:proofErr w:type="spellStart"/>
      <w:r>
        <w:rPr>
          <w:lang w:eastAsia="x-none"/>
        </w:rPr>
        <w:t>bold+italic</w:t>
      </w:r>
      <w:proofErr w:type="spellEnd"/>
      <w:r>
        <w:rPr>
          <w:lang w:eastAsia="x-none"/>
        </w:rPr>
        <w:t xml:space="preserve"> font)</w:t>
      </w:r>
    </w:p>
    <w:p w14:paraId="3BEC60FD" w14:textId="1BE25119" w:rsidR="008C35F4" w:rsidRDefault="0025594E" w:rsidP="008C35F4">
      <w:pPr>
        <w:pStyle w:val="ListParagraph"/>
        <w:numPr>
          <w:ilvl w:val="0"/>
          <w:numId w:val="74"/>
        </w:numPr>
        <w:rPr>
          <w:lang w:eastAsia="x-none"/>
        </w:rPr>
      </w:pPr>
      <w:r>
        <w:rPr>
          <w:lang w:eastAsia="x-none"/>
        </w:rPr>
        <w:t>Reselect the group and g</w:t>
      </w:r>
      <w:r w:rsidR="008C35F4">
        <w:rPr>
          <w:lang w:eastAsia="x-none"/>
        </w:rPr>
        <w:t xml:space="preserve">o to the </w:t>
      </w:r>
      <w:r w:rsidR="008C35F4" w:rsidRPr="00F3015C">
        <w:rPr>
          <w:b/>
          <w:lang w:eastAsia="x-none"/>
        </w:rPr>
        <w:t>Organization Units</w:t>
      </w:r>
      <w:r w:rsidR="008C35F4">
        <w:rPr>
          <w:lang w:eastAsia="x-none"/>
        </w:rPr>
        <w:t xml:space="preserve"> tab in the right pane</w:t>
      </w:r>
    </w:p>
    <w:p w14:paraId="7651AF83" w14:textId="77777777" w:rsidR="008C35F4" w:rsidRDefault="008C35F4" w:rsidP="008C35F4">
      <w:pPr>
        <w:rPr>
          <w:lang w:eastAsia="x-none"/>
        </w:rPr>
      </w:pPr>
    </w:p>
    <w:p w14:paraId="36C71A1E" w14:textId="77777777" w:rsidR="008C35F4" w:rsidRDefault="008C35F4" w:rsidP="0025594E">
      <w:pPr>
        <w:pStyle w:val="Note"/>
        <w:ind w:left="644"/>
      </w:pPr>
      <w:r>
        <w:t xml:space="preserve">If there was already an account-group mapping for this group, when you publish the group you will see that the organizational unit of the user is already defined in the Organization Units view. This will be the case for </w:t>
      </w:r>
      <w:proofErr w:type="spellStart"/>
      <w:r>
        <w:t>NorthRegion</w:t>
      </w:r>
      <w:proofErr w:type="spellEnd"/>
      <w:r>
        <w:t xml:space="preserve"> and </w:t>
      </w:r>
      <w:proofErr w:type="spellStart"/>
      <w:r>
        <w:t>SouthRegion</w:t>
      </w:r>
      <w:proofErr w:type="spellEnd"/>
      <w:r>
        <w:t xml:space="preserve">. </w:t>
      </w:r>
      <w:r w:rsidRPr="0025594E">
        <w:rPr>
          <w:u w:val="single"/>
        </w:rPr>
        <w:t>In this case you do not need to do the next steps.</w:t>
      </w:r>
    </w:p>
    <w:p w14:paraId="0F41CF89" w14:textId="77777777" w:rsidR="008C35F4" w:rsidRDefault="008C35F4" w:rsidP="008C35F4">
      <w:pPr>
        <w:rPr>
          <w:lang w:eastAsia="x-none"/>
        </w:rPr>
      </w:pPr>
    </w:p>
    <w:p w14:paraId="4671803A" w14:textId="77777777" w:rsidR="00313269" w:rsidRDefault="008C35F4" w:rsidP="008C35F4">
      <w:pPr>
        <w:pStyle w:val="ListParagraph"/>
        <w:numPr>
          <w:ilvl w:val="0"/>
          <w:numId w:val="75"/>
        </w:numPr>
        <w:rPr>
          <w:lang w:eastAsia="x-none"/>
        </w:rPr>
      </w:pPr>
      <w:r>
        <w:rPr>
          <w:lang w:eastAsia="x-none"/>
        </w:rPr>
        <w:t xml:space="preserve">Use </w:t>
      </w:r>
      <w:r w:rsidRPr="00F3015C">
        <w:rPr>
          <w:b/>
          <w:lang w:eastAsia="x-none"/>
        </w:rPr>
        <w:t>Actions &gt; Add</w:t>
      </w:r>
      <w:r>
        <w:rPr>
          <w:lang w:eastAsia="x-none"/>
        </w:rPr>
        <w:t xml:space="preserve"> (in the right pane)</w:t>
      </w:r>
    </w:p>
    <w:p w14:paraId="40DA3206" w14:textId="77777777" w:rsidR="00313269" w:rsidRDefault="00313269" w:rsidP="00313269">
      <w:pPr>
        <w:rPr>
          <w:lang w:eastAsia="x-none"/>
        </w:rPr>
      </w:pPr>
    </w:p>
    <w:p w14:paraId="473DF0B7" w14:textId="70AC6D5C" w:rsidR="00313269" w:rsidRDefault="0025594E" w:rsidP="00313269">
      <w:pPr>
        <w:rPr>
          <w:lang w:eastAsia="x-none"/>
        </w:rPr>
      </w:pPr>
      <w:r w:rsidRPr="0025594E">
        <w:rPr>
          <w:lang w:eastAsia="x-none"/>
        </w:rPr>
        <w:drawing>
          <wp:inline distT="0" distB="0" distL="0" distR="0" wp14:anchorId="21EC6925" wp14:editId="2E047D1F">
            <wp:extent cx="6188710" cy="994410"/>
            <wp:effectExtent l="63500" t="63500" r="59690" b="5969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88710" cy="994410"/>
                    </a:xfrm>
                    <a:prstGeom prst="rect">
                      <a:avLst/>
                    </a:prstGeom>
                    <a:effectLst>
                      <a:glow rad="63500">
                        <a:schemeClr val="accent3">
                          <a:satMod val="175000"/>
                          <a:alpha val="40000"/>
                        </a:schemeClr>
                      </a:glow>
                    </a:effectLst>
                  </pic:spPr>
                </pic:pic>
              </a:graphicData>
            </a:graphic>
          </wp:inline>
        </w:drawing>
      </w:r>
    </w:p>
    <w:p w14:paraId="2E76E7E0" w14:textId="77777777" w:rsidR="00313269" w:rsidRDefault="00313269" w:rsidP="00313269">
      <w:pPr>
        <w:rPr>
          <w:lang w:eastAsia="x-none"/>
        </w:rPr>
      </w:pPr>
    </w:p>
    <w:p w14:paraId="6AC37E0E" w14:textId="55477A9F" w:rsidR="008C35F4" w:rsidRDefault="00313269" w:rsidP="008C35F4">
      <w:pPr>
        <w:pStyle w:val="ListParagraph"/>
        <w:numPr>
          <w:ilvl w:val="0"/>
          <w:numId w:val="75"/>
        </w:numPr>
        <w:rPr>
          <w:lang w:eastAsia="x-none"/>
        </w:rPr>
      </w:pPr>
      <w:r>
        <w:rPr>
          <w:lang w:eastAsia="x-none"/>
        </w:rPr>
        <w:t>O</w:t>
      </w:r>
      <w:r w:rsidR="008C35F4">
        <w:rPr>
          <w:lang w:eastAsia="x-none"/>
        </w:rPr>
        <w:t xml:space="preserve">n the </w:t>
      </w:r>
      <w:r w:rsidR="008C35F4" w:rsidRPr="00F3015C">
        <w:rPr>
          <w:b/>
          <w:lang w:eastAsia="x-none"/>
        </w:rPr>
        <w:t>Group Selection</w:t>
      </w:r>
      <w:r w:rsidR="008C35F4">
        <w:rPr>
          <w:lang w:eastAsia="x-none"/>
        </w:rPr>
        <w:t xml:space="preserve"> dial</w:t>
      </w:r>
      <w:r w:rsidR="00F3015C">
        <w:rPr>
          <w:lang w:eastAsia="x-none"/>
        </w:rPr>
        <w:t>o</w:t>
      </w:r>
      <w:r w:rsidR="008C35F4">
        <w:rPr>
          <w:lang w:eastAsia="x-none"/>
        </w:rPr>
        <w:t xml:space="preserve">g, select the org unit listed in the table below and click </w:t>
      </w:r>
      <w:r w:rsidR="008C35F4" w:rsidRPr="00F3015C">
        <w:rPr>
          <w:b/>
          <w:lang w:eastAsia="x-none"/>
        </w:rPr>
        <w:t>OK</w:t>
      </w:r>
    </w:p>
    <w:p w14:paraId="68C7BD45" w14:textId="77777777" w:rsidR="008C35F4" w:rsidRDefault="008C35F4" w:rsidP="008C35F4">
      <w:pPr>
        <w:pStyle w:val="ListParagraph"/>
        <w:numPr>
          <w:ilvl w:val="0"/>
          <w:numId w:val="75"/>
        </w:numPr>
        <w:rPr>
          <w:lang w:eastAsia="x-none"/>
        </w:rPr>
      </w:pPr>
      <w:r>
        <w:rPr>
          <w:lang w:eastAsia="x-none"/>
        </w:rPr>
        <w:t xml:space="preserve">When the </w:t>
      </w:r>
      <w:r w:rsidRPr="00F3015C">
        <w:rPr>
          <w:b/>
          <w:lang w:eastAsia="x-none"/>
        </w:rPr>
        <w:t>Insert Group Entitlements</w:t>
      </w:r>
      <w:r>
        <w:rPr>
          <w:lang w:eastAsia="x-none"/>
        </w:rPr>
        <w:t xml:space="preserve"> dialog appears, set the </w:t>
      </w:r>
      <w:r w:rsidRPr="00F3015C">
        <w:rPr>
          <w:b/>
          <w:lang w:eastAsia="x-none"/>
        </w:rPr>
        <w:t>Default</w:t>
      </w:r>
      <w:r>
        <w:rPr>
          <w:lang w:eastAsia="x-none"/>
        </w:rPr>
        <w:t xml:space="preserve">, </w:t>
      </w:r>
      <w:r w:rsidRPr="00F3015C">
        <w:rPr>
          <w:b/>
          <w:lang w:eastAsia="x-none"/>
        </w:rPr>
        <w:t>Visibility Violation</w:t>
      </w:r>
      <w:r>
        <w:rPr>
          <w:lang w:eastAsia="x-none"/>
        </w:rPr>
        <w:t xml:space="preserve">, </w:t>
      </w:r>
      <w:r w:rsidRPr="00F3015C">
        <w:rPr>
          <w:b/>
          <w:lang w:eastAsia="x-none"/>
        </w:rPr>
        <w:t>Enabled</w:t>
      </w:r>
      <w:r>
        <w:rPr>
          <w:lang w:eastAsia="x-none"/>
        </w:rPr>
        <w:t xml:space="preserve"> and </w:t>
      </w:r>
      <w:r w:rsidRPr="00F3015C">
        <w:rPr>
          <w:b/>
          <w:lang w:eastAsia="x-none"/>
        </w:rPr>
        <w:t>Hierarchy</w:t>
      </w:r>
      <w:r>
        <w:rPr>
          <w:lang w:eastAsia="x-none"/>
        </w:rPr>
        <w:t xml:space="preserve"> settings as per the table and click OK, then click OK on the Information dialog</w:t>
      </w:r>
    </w:p>
    <w:p w14:paraId="51B4E645" w14:textId="77777777" w:rsidR="008C35F4" w:rsidRDefault="008C35F4" w:rsidP="008C35F4">
      <w:pPr>
        <w:pStyle w:val="ListParagraph"/>
        <w:numPr>
          <w:ilvl w:val="0"/>
          <w:numId w:val="75"/>
        </w:numPr>
        <w:rPr>
          <w:lang w:eastAsia="x-none"/>
        </w:rPr>
      </w:pPr>
      <w:r>
        <w:rPr>
          <w:lang w:eastAsia="x-none"/>
        </w:rPr>
        <w:t>Repeat for all groups in the table.</w:t>
      </w:r>
    </w:p>
    <w:p w14:paraId="23F2B59E" w14:textId="316076F3" w:rsidR="008C35F4" w:rsidRDefault="008C35F4" w:rsidP="008C35F4">
      <w:pPr>
        <w:rPr>
          <w:lang w:eastAsia="x-none"/>
        </w:rPr>
      </w:pPr>
    </w:p>
    <w:p w14:paraId="5CC00917" w14:textId="2ABBBA21" w:rsidR="0025594E" w:rsidRDefault="0025594E" w:rsidP="008C35F4">
      <w:pPr>
        <w:rPr>
          <w:lang w:eastAsia="x-none"/>
        </w:rPr>
      </w:pPr>
      <w:r>
        <w:rPr>
          <w:lang w:eastAsia="x-none"/>
        </w:rPr>
        <w:t>If you are adding the ACME org unit (root), i.e. the three *** Admins groups, you should see 36 total org units added to the group when it finishes it’s processing.</w:t>
      </w:r>
    </w:p>
    <w:p w14:paraId="1617DD29" w14:textId="77777777" w:rsidR="008C35F4" w:rsidRDefault="008C35F4" w:rsidP="008C35F4">
      <w:pPr>
        <w:rPr>
          <w:lang w:eastAsia="x-none"/>
        </w:rPr>
      </w:pPr>
    </w:p>
    <w:p w14:paraId="2C8C2D5C" w14:textId="5AFDA2CF" w:rsidR="008C35F4" w:rsidRDefault="001F01AC" w:rsidP="008C35F4">
      <w:pPr>
        <w:rPr>
          <w:lang w:eastAsia="x-none"/>
        </w:rPr>
      </w:pPr>
      <w:r w:rsidRPr="001F01AC">
        <w:rPr>
          <w:lang w:eastAsia="x-none"/>
        </w:rPr>
        <w:drawing>
          <wp:inline distT="0" distB="0" distL="0" distR="0" wp14:anchorId="4F5BB418" wp14:editId="4E65C5C2">
            <wp:extent cx="6188710" cy="1632373"/>
            <wp:effectExtent l="63500" t="63500" r="59690" b="6985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35798"/>
                    <a:stretch/>
                  </pic:blipFill>
                  <pic:spPr bwMode="auto">
                    <a:xfrm>
                      <a:off x="0" y="0"/>
                      <a:ext cx="6188710" cy="1632373"/>
                    </a:xfrm>
                    <a:prstGeom prst="rect">
                      <a:avLst/>
                    </a:prstGeom>
                    <a:ln>
                      <a:noFill/>
                    </a:ln>
                    <a:effectLst>
                      <a:glow rad="63500">
                        <a:srgbClr val="A5A5A5">
                          <a:satMod val="175000"/>
                          <a:alpha val="40000"/>
                        </a:srgbClr>
                      </a:glow>
                    </a:effectLst>
                    <a:extLst>
                      <a:ext uri="{53640926-AAD7-44D8-BBD7-CCE9431645EC}">
                        <a14:shadowObscured xmlns:a14="http://schemas.microsoft.com/office/drawing/2010/main"/>
                      </a:ext>
                    </a:extLst>
                  </pic:spPr>
                </pic:pic>
              </a:graphicData>
            </a:graphic>
          </wp:inline>
        </w:drawing>
      </w:r>
    </w:p>
    <w:p w14:paraId="18B4F67F" w14:textId="7EE055F5" w:rsidR="008C35F4" w:rsidRDefault="008C35F4" w:rsidP="008C35F4">
      <w:pPr>
        <w:rPr>
          <w:lang w:eastAsia="x-none"/>
        </w:rPr>
      </w:pPr>
    </w:p>
    <w:p w14:paraId="7F4E8D43" w14:textId="1E924209" w:rsidR="0025594E" w:rsidRDefault="0025594E" w:rsidP="008C35F4">
      <w:pPr>
        <w:rPr>
          <w:lang w:eastAsia="x-none"/>
        </w:rPr>
      </w:pPr>
      <w:r>
        <w:rPr>
          <w:lang w:eastAsia="x-none"/>
        </w:rPr>
        <w:t>Now we can confirm the mapping of groups to org units.</w:t>
      </w:r>
    </w:p>
    <w:p w14:paraId="054EAB66" w14:textId="77777777" w:rsidR="0025594E" w:rsidRDefault="0025594E" w:rsidP="008C35F4">
      <w:pPr>
        <w:rPr>
          <w:lang w:eastAsia="x-none"/>
        </w:rPr>
      </w:pPr>
    </w:p>
    <w:p w14:paraId="716111F8" w14:textId="77777777" w:rsidR="008C35F4" w:rsidRDefault="008C35F4" w:rsidP="008C35F4">
      <w:pPr>
        <w:pStyle w:val="ListParagraph"/>
        <w:numPr>
          <w:ilvl w:val="0"/>
          <w:numId w:val="78"/>
        </w:numPr>
        <w:rPr>
          <w:lang w:eastAsia="x-none"/>
        </w:rPr>
      </w:pPr>
      <w:r>
        <w:rPr>
          <w:lang w:eastAsia="x-none"/>
        </w:rPr>
        <w:lastRenderedPageBreak/>
        <w:t xml:space="preserve">Go to </w:t>
      </w:r>
      <w:r w:rsidRPr="00F3015C">
        <w:rPr>
          <w:b/>
          <w:lang w:eastAsia="x-none"/>
        </w:rPr>
        <w:t>AGC &gt; Manage &gt; Groups</w:t>
      </w:r>
    </w:p>
    <w:p w14:paraId="33FB3AE6" w14:textId="77777777" w:rsidR="008C35F4" w:rsidRDefault="008C35F4" w:rsidP="008C35F4">
      <w:pPr>
        <w:pStyle w:val="ListParagraph"/>
        <w:numPr>
          <w:ilvl w:val="0"/>
          <w:numId w:val="78"/>
        </w:numPr>
        <w:rPr>
          <w:lang w:eastAsia="x-none"/>
        </w:rPr>
      </w:pPr>
      <w:r>
        <w:rPr>
          <w:lang w:eastAsia="x-none"/>
        </w:rPr>
        <w:t xml:space="preserve">Expand the </w:t>
      </w:r>
      <w:r w:rsidRPr="00F3015C">
        <w:rPr>
          <w:rStyle w:val="CodeChar"/>
        </w:rPr>
        <w:t>ORGANIZATIONAL_UNIT</w:t>
      </w:r>
      <w:r>
        <w:rPr>
          <w:lang w:eastAsia="x-none"/>
        </w:rPr>
        <w:t xml:space="preserve"> view to find and select the </w:t>
      </w:r>
      <w:r w:rsidRPr="00F3015C">
        <w:rPr>
          <w:rStyle w:val="CodeChar"/>
        </w:rPr>
        <w:t>SYSTEMS ADMINISTRATION</w:t>
      </w:r>
      <w:r>
        <w:rPr>
          <w:lang w:eastAsia="x-none"/>
        </w:rPr>
        <w:t xml:space="preserve"> org unit</w:t>
      </w:r>
    </w:p>
    <w:p w14:paraId="480F614C" w14:textId="77777777" w:rsidR="008C35F4" w:rsidRDefault="008C35F4" w:rsidP="008C35F4">
      <w:pPr>
        <w:pStyle w:val="ListParagraph"/>
        <w:numPr>
          <w:ilvl w:val="0"/>
          <w:numId w:val="78"/>
        </w:numPr>
        <w:rPr>
          <w:lang w:eastAsia="x-none"/>
        </w:rPr>
      </w:pPr>
      <w:r>
        <w:rPr>
          <w:lang w:eastAsia="x-none"/>
        </w:rPr>
        <w:t xml:space="preserve">Go to the </w:t>
      </w:r>
      <w:r w:rsidRPr="00F3015C">
        <w:rPr>
          <w:b/>
          <w:lang w:eastAsia="x-none"/>
        </w:rPr>
        <w:t>Entitlements</w:t>
      </w:r>
      <w:r>
        <w:rPr>
          <w:lang w:eastAsia="x-none"/>
        </w:rPr>
        <w:t xml:space="preserve"> tab and </w:t>
      </w:r>
      <w:r w:rsidRPr="00F3015C">
        <w:rPr>
          <w:b/>
          <w:lang w:eastAsia="x-none"/>
        </w:rPr>
        <w:t>Filter</w:t>
      </w:r>
      <w:r>
        <w:rPr>
          <w:lang w:eastAsia="x-none"/>
        </w:rPr>
        <w:t xml:space="preserve"> on </w:t>
      </w:r>
      <w:r w:rsidRPr="00F3015C">
        <w:rPr>
          <w:b/>
          <w:lang w:eastAsia="x-none"/>
        </w:rPr>
        <w:t>Application</w:t>
      </w:r>
      <w:r>
        <w:rPr>
          <w:lang w:eastAsia="x-none"/>
        </w:rPr>
        <w:t xml:space="preserve"> = </w:t>
      </w:r>
      <w:r w:rsidRPr="00F3015C">
        <w:rPr>
          <w:rStyle w:val="CodeChar"/>
        </w:rPr>
        <w:t>Training AD</w:t>
      </w:r>
    </w:p>
    <w:p w14:paraId="11146EFD" w14:textId="77777777" w:rsidR="008C35F4" w:rsidRDefault="008C35F4" w:rsidP="008C35F4">
      <w:pPr>
        <w:rPr>
          <w:lang w:eastAsia="x-none"/>
        </w:rPr>
      </w:pPr>
    </w:p>
    <w:p w14:paraId="57F2933C" w14:textId="28E3F3D7" w:rsidR="008C35F4" w:rsidRDefault="008B65E3" w:rsidP="008C35F4">
      <w:pPr>
        <w:rPr>
          <w:lang w:eastAsia="x-none"/>
        </w:rPr>
      </w:pPr>
      <w:r w:rsidRPr="008B65E3">
        <w:rPr>
          <w:lang w:eastAsia="x-none"/>
        </w:rPr>
        <w:drawing>
          <wp:inline distT="0" distB="0" distL="0" distR="0" wp14:anchorId="4C0E57E5" wp14:editId="1415E12F">
            <wp:extent cx="6188710" cy="2453640"/>
            <wp:effectExtent l="63500" t="63500" r="59690" b="6096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88710" cy="2453640"/>
                    </a:xfrm>
                    <a:prstGeom prst="rect">
                      <a:avLst/>
                    </a:prstGeom>
                    <a:effectLst>
                      <a:glow rad="63500">
                        <a:schemeClr val="accent3">
                          <a:satMod val="175000"/>
                          <a:alpha val="40000"/>
                        </a:schemeClr>
                      </a:glow>
                    </a:effectLst>
                  </pic:spPr>
                </pic:pic>
              </a:graphicData>
            </a:graphic>
          </wp:inline>
        </w:drawing>
      </w:r>
    </w:p>
    <w:p w14:paraId="10074EE6" w14:textId="77777777" w:rsidR="008C35F4" w:rsidRDefault="008C35F4" w:rsidP="008C35F4">
      <w:pPr>
        <w:rPr>
          <w:lang w:eastAsia="x-none"/>
        </w:rPr>
      </w:pPr>
    </w:p>
    <w:p w14:paraId="036A88D4" w14:textId="18803651" w:rsidR="008C35F4" w:rsidRDefault="008C35F4" w:rsidP="008C35F4">
      <w:pPr>
        <w:rPr>
          <w:lang w:eastAsia="x-none"/>
        </w:rPr>
      </w:pPr>
      <w:r>
        <w:rPr>
          <w:lang w:eastAsia="x-none"/>
        </w:rPr>
        <w:t xml:space="preserve">This shows there are </w:t>
      </w:r>
      <w:r w:rsidR="001F01AC">
        <w:rPr>
          <w:lang w:eastAsia="x-none"/>
        </w:rPr>
        <w:t>three</w:t>
      </w:r>
      <w:r>
        <w:rPr>
          <w:lang w:eastAsia="x-none"/>
        </w:rPr>
        <w:t xml:space="preserve"> AD groups visible to users in the Systems Administration org unit, and the Domain Admin group is set to default</w:t>
      </w:r>
      <w:r w:rsidR="001F01AC">
        <w:rPr>
          <w:lang w:eastAsia="x-none"/>
        </w:rPr>
        <w:t xml:space="preserve"> (i.e. anyone who is a member of the System Administration department will automatically get the Domain Admins AD group)</w:t>
      </w:r>
      <w:r>
        <w:rPr>
          <w:lang w:eastAsia="x-none"/>
        </w:rPr>
        <w:t>.</w:t>
      </w:r>
      <w:r w:rsidR="008B65E3">
        <w:rPr>
          <w:lang w:eastAsia="x-none"/>
        </w:rPr>
        <w:t xml:space="preserve"> Anyone can request the Enterprise Admins or Schema Admins groups, but the access will be flagged as a “Visibility Violation (VV)”.</w:t>
      </w:r>
    </w:p>
    <w:p w14:paraId="290FD421" w14:textId="77777777" w:rsidR="008C35F4" w:rsidRDefault="008C35F4" w:rsidP="008C35F4">
      <w:pPr>
        <w:rPr>
          <w:lang w:eastAsia="x-none"/>
        </w:rPr>
      </w:pPr>
    </w:p>
    <w:p w14:paraId="5F49C8C8" w14:textId="77777777" w:rsidR="008C35F4" w:rsidRDefault="008C35F4" w:rsidP="008C35F4">
      <w:pPr>
        <w:pStyle w:val="ListParagraph"/>
        <w:numPr>
          <w:ilvl w:val="0"/>
          <w:numId w:val="76"/>
        </w:numPr>
        <w:rPr>
          <w:lang w:eastAsia="x-none"/>
        </w:rPr>
      </w:pPr>
      <w:r>
        <w:rPr>
          <w:lang w:eastAsia="x-none"/>
        </w:rPr>
        <w:t xml:space="preserve">Go to the </w:t>
      </w:r>
      <w:r w:rsidRPr="00F3015C">
        <w:rPr>
          <w:b/>
          <w:lang w:eastAsia="x-none"/>
        </w:rPr>
        <w:t>Users</w:t>
      </w:r>
      <w:r>
        <w:rPr>
          <w:lang w:eastAsia="x-none"/>
        </w:rPr>
        <w:t xml:space="preserve"> tab to see the users in </w:t>
      </w:r>
      <w:r w:rsidRPr="00F3015C">
        <w:rPr>
          <w:rStyle w:val="CodeChar"/>
        </w:rPr>
        <w:t>Systems Administration</w:t>
      </w:r>
    </w:p>
    <w:p w14:paraId="2CA895D8" w14:textId="77777777" w:rsidR="008C35F4" w:rsidRDefault="008C35F4" w:rsidP="008C35F4">
      <w:pPr>
        <w:rPr>
          <w:lang w:eastAsia="x-none"/>
        </w:rPr>
      </w:pPr>
    </w:p>
    <w:p w14:paraId="5A895C9A" w14:textId="5C1A5172" w:rsidR="008C35F4" w:rsidRDefault="00FD0E9B" w:rsidP="008C35F4">
      <w:pPr>
        <w:rPr>
          <w:lang w:eastAsia="x-none"/>
        </w:rPr>
      </w:pPr>
      <w:r w:rsidRPr="00FD0E9B">
        <w:rPr>
          <w:lang w:eastAsia="x-none"/>
        </w:rPr>
        <w:drawing>
          <wp:inline distT="0" distB="0" distL="0" distR="0" wp14:anchorId="78B36C0F" wp14:editId="663E8AEC">
            <wp:extent cx="6188710" cy="1341120"/>
            <wp:effectExtent l="63500" t="63500" r="59690" b="6858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88710" cy="1341120"/>
                    </a:xfrm>
                    <a:prstGeom prst="rect">
                      <a:avLst/>
                    </a:prstGeom>
                    <a:effectLst>
                      <a:glow rad="63500">
                        <a:schemeClr val="accent3">
                          <a:satMod val="175000"/>
                          <a:alpha val="40000"/>
                        </a:schemeClr>
                      </a:glow>
                    </a:effectLst>
                  </pic:spPr>
                </pic:pic>
              </a:graphicData>
            </a:graphic>
          </wp:inline>
        </w:drawing>
      </w:r>
    </w:p>
    <w:p w14:paraId="62B277AE" w14:textId="77777777" w:rsidR="008C35F4" w:rsidRDefault="008C35F4" w:rsidP="008C35F4">
      <w:pPr>
        <w:rPr>
          <w:lang w:eastAsia="x-none"/>
        </w:rPr>
      </w:pPr>
    </w:p>
    <w:p w14:paraId="73A63216" w14:textId="77777777" w:rsidR="008C35F4" w:rsidRDefault="008C35F4" w:rsidP="008C35F4">
      <w:pPr>
        <w:pStyle w:val="ListParagraph"/>
        <w:numPr>
          <w:ilvl w:val="0"/>
          <w:numId w:val="76"/>
        </w:numPr>
        <w:rPr>
          <w:lang w:eastAsia="x-none"/>
        </w:rPr>
      </w:pPr>
      <w:r>
        <w:rPr>
          <w:lang w:eastAsia="x-none"/>
        </w:rPr>
        <w:t xml:space="preserve">Now go to </w:t>
      </w:r>
      <w:r w:rsidRPr="00F3015C">
        <w:rPr>
          <w:b/>
          <w:lang w:eastAsia="x-none"/>
        </w:rPr>
        <w:t>AGC &gt; Manage &gt; Users</w:t>
      </w:r>
      <w:r>
        <w:rPr>
          <w:lang w:eastAsia="x-none"/>
        </w:rPr>
        <w:t xml:space="preserve"> and find </w:t>
      </w:r>
      <w:r w:rsidRPr="00F3015C">
        <w:rPr>
          <w:rStyle w:val="CodeChar"/>
        </w:rPr>
        <w:t>Margie Chandler</w:t>
      </w:r>
    </w:p>
    <w:p w14:paraId="49DC7B11" w14:textId="77777777" w:rsidR="008C35F4" w:rsidRDefault="008C35F4" w:rsidP="008C35F4">
      <w:pPr>
        <w:pStyle w:val="ListParagraph"/>
        <w:numPr>
          <w:ilvl w:val="0"/>
          <w:numId w:val="76"/>
        </w:numPr>
        <w:rPr>
          <w:lang w:eastAsia="x-none"/>
        </w:rPr>
      </w:pPr>
      <w:r>
        <w:rPr>
          <w:lang w:eastAsia="x-none"/>
        </w:rPr>
        <w:t xml:space="preserve">Confirm that she does now have the </w:t>
      </w:r>
      <w:r w:rsidRPr="00F3015C">
        <w:rPr>
          <w:rStyle w:val="CodeChar"/>
        </w:rPr>
        <w:t>AD Domain Administrators</w:t>
      </w:r>
      <w:r>
        <w:rPr>
          <w:lang w:eastAsia="x-none"/>
        </w:rPr>
        <w:t xml:space="preserve"> group</w:t>
      </w:r>
    </w:p>
    <w:p w14:paraId="2A6A056E" w14:textId="77777777" w:rsidR="008C35F4" w:rsidRDefault="008C35F4" w:rsidP="008C35F4">
      <w:pPr>
        <w:rPr>
          <w:lang w:eastAsia="x-none"/>
        </w:rPr>
      </w:pPr>
    </w:p>
    <w:p w14:paraId="405F2706" w14:textId="44AF26C4" w:rsidR="008C35F4" w:rsidRDefault="008B65E3" w:rsidP="008C35F4">
      <w:pPr>
        <w:rPr>
          <w:lang w:eastAsia="x-none"/>
        </w:rPr>
      </w:pPr>
      <w:r w:rsidRPr="008B65E3">
        <w:rPr>
          <w:lang w:eastAsia="x-none"/>
        </w:rPr>
        <w:drawing>
          <wp:inline distT="0" distB="0" distL="0" distR="0" wp14:anchorId="0E6EF6A3" wp14:editId="6C5A467E">
            <wp:extent cx="6188710" cy="1429385"/>
            <wp:effectExtent l="63500" t="63500" r="59690" b="6921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188710" cy="1429385"/>
                    </a:xfrm>
                    <a:prstGeom prst="rect">
                      <a:avLst/>
                    </a:prstGeom>
                    <a:effectLst>
                      <a:glow rad="63500">
                        <a:schemeClr val="accent3">
                          <a:satMod val="175000"/>
                          <a:alpha val="40000"/>
                        </a:schemeClr>
                      </a:glow>
                    </a:effectLst>
                  </pic:spPr>
                </pic:pic>
              </a:graphicData>
            </a:graphic>
          </wp:inline>
        </w:drawing>
      </w:r>
    </w:p>
    <w:p w14:paraId="1D68F7C2" w14:textId="77777777" w:rsidR="008C35F4" w:rsidRDefault="008C35F4" w:rsidP="008C35F4">
      <w:pPr>
        <w:rPr>
          <w:lang w:eastAsia="x-none"/>
        </w:rPr>
      </w:pPr>
    </w:p>
    <w:p w14:paraId="5EF59A80" w14:textId="53D231D4" w:rsidR="008C35F4" w:rsidRDefault="008C35F4" w:rsidP="008C35F4">
      <w:pPr>
        <w:rPr>
          <w:lang w:eastAsia="x-none"/>
        </w:rPr>
      </w:pPr>
      <w:r>
        <w:rPr>
          <w:lang w:eastAsia="x-none"/>
        </w:rPr>
        <w:t>Setting the Domain Administrator group to Default with “</w:t>
      </w:r>
      <w:proofErr w:type="gramStart"/>
      <w:r>
        <w:rPr>
          <w:lang w:eastAsia="x-none"/>
        </w:rPr>
        <w:t>Yes, and</w:t>
      </w:r>
      <w:proofErr w:type="gramEnd"/>
      <w:r>
        <w:rPr>
          <w:lang w:eastAsia="x-none"/>
        </w:rPr>
        <w:t xml:space="preserve"> align users” meant that IGI added that group to any user already in the Systems Administration org unit. This triggered events to the OUT queue to be processed by the adapter.</w:t>
      </w:r>
    </w:p>
    <w:p w14:paraId="41CE7A17" w14:textId="3BAFF61B" w:rsidR="00FD0E9B" w:rsidRDefault="00FD0E9B" w:rsidP="008C35F4">
      <w:pPr>
        <w:rPr>
          <w:lang w:eastAsia="x-none"/>
        </w:rPr>
      </w:pPr>
    </w:p>
    <w:p w14:paraId="0F351637" w14:textId="77777777" w:rsidR="008C35F4" w:rsidRDefault="008C35F4" w:rsidP="008C35F4">
      <w:pPr>
        <w:rPr>
          <w:lang w:eastAsia="x-none"/>
        </w:rPr>
      </w:pPr>
      <w:r>
        <w:rPr>
          <w:lang w:eastAsia="x-none"/>
        </w:rPr>
        <w:lastRenderedPageBreak/>
        <w:t>To check this:</w:t>
      </w:r>
    </w:p>
    <w:p w14:paraId="02A1FD2C" w14:textId="77777777" w:rsidR="008C35F4" w:rsidRDefault="008C35F4" w:rsidP="008C35F4">
      <w:pPr>
        <w:pStyle w:val="ListParagraph"/>
        <w:numPr>
          <w:ilvl w:val="0"/>
          <w:numId w:val="77"/>
        </w:numPr>
        <w:rPr>
          <w:lang w:eastAsia="x-none"/>
        </w:rPr>
      </w:pPr>
      <w:r>
        <w:rPr>
          <w:lang w:eastAsia="x-none"/>
        </w:rPr>
        <w:t xml:space="preserve">Go to </w:t>
      </w:r>
      <w:r w:rsidRPr="00F3015C">
        <w:rPr>
          <w:b/>
          <w:lang w:eastAsia="x-none"/>
        </w:rPr>
        <w:t>AGC &gt; Monitor &gt; OUT events</w:t>
      </w:r>
    </w:p>
    <w:p w14:paraId="1B7A3583" w14:textId="77777777" w:rsidR="008C35F4" w:rsidRDefault="008C35F4" w:rsidP="008C35F4">
      <w:pPr>
        <w:rPr>
          <w:lang w:eastAsia="x-none"/>
        </w:rPr>
      </w:pPr>
    </w:p>
    <w:p w14:paraId="3A63A2BB" w14:textId="397F6844" w:rsidR="008C35F4" w:rsidRDefault="008B65E3" w:rsidP="008C35F4">
      <w:pPr>
        <w:rPr>
          <w:lang w:eastAsia="x-none"/>
        </w:rPr>
      </w:pPr>
      <w:r w:rsidRPr="008B65E3">
        <w:rPr>
          <w:lang w:eastAsia="x-none"/>
        </w:rPr>
        <w:drawing>
          <wp:inline distT="0" distB="0" distL="0" distR="0" wp14:anchorId="67CFBE62" wp14:editId="2692D0EC">
            <wp:extent cx="6188710" cy="1566545"/>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188710" cy="1566545"/>
                    </a:xfrm>
                    <a:prstGeom prst="rect">
                      <a:avLst/>
                    </a:prstGeom>
                  </pic:spPr>
                </pic:pic>
              </a:graphicData>
            </a:graphic>
          </wp:inline>
        </w:drawing>
      </w:r>
    </w:p>
    <w:p w14:paraId="1B66BCFF" w14:textId="77777777" w:rsidR="008C35F4" w:rsidRDefault="008C35F4" w:rsidP="008C35F4">
      <w:pPr>
        <w:rPr>
          <w:lang w:eastAsia="x-none"/>
        </w:rPr>
      </w:pPr>
    </w:p>
    <w:p w14:paraId="4F6D4D0A" w14:textId="712773F8" w:rsidR="008C35F4" w:rsidRDefault="008C35F4" w:rsidP="008C35F4">
      <w:pPr>
        <w:rPr>
          <w:lang w:eastAsia="x-none"/>
        </w:rPr>
      </w:pPr>
      <w:r>
        <w:rPr>
          <w:lang w:eastAsia="x-none"/>
        </w:rPr>
        <w:t>There should be two “Add Permission” events for out two users (Margie A251333, and Marissa A231873).</w:t>
      </w:r>
      <w:r w:rsidR="008B65E3">
        <w:rPr>
          <w:lang w:eastAsia="x-none"/>
        </w:rPr>
        <w:t xml:space="preserve"> You can see the group name under ATTR1 (“Domain Admins”). </w:t>
      </w:r>
    </w:p>
    <w:p w14:paraId="75C17E26" w14:textId="77777777" w:rsidR="00C11782" w:rsidRDefault="00C11782" w:rsidP="008C35F4">
      <w:pPr>
        <w:rPr>
          <w:lang w:eastAsia="x-none"/>
        </w:rPr>
      </w:pPr>
    </w:p>
    <w:p w14:paraId="14550530" w14:textId="77777777" w:rsidR="008C35F4" w:rsidRDefault="008C35F4" w:rsidP="00B8478F">
      <w:pPr>
        <w:pStyle w:val="Note"/>
      </w:pPr>
      <w:r>
        <w:t>If the events are sitting in an Unprocessed state for some time, you may need to check for the time drift problem (see the Lab Setup Guide). Often the training image will have problems with time differences between components, leading to events sitting in queues or JDBC commit problems.</w:t>
      </w:r>
    </w:p>
    <w:p w14:paraId="1CB4D037" w14:textId="77777777" w:rsidR="008C35F4" w:rsidRDefault="008C35F4" w:rsidP="008C35F4">
      <w:pPr>
        <w:rPr>
          <w:lang w:eastAsia="x-none"/>
        </w:rPr>
      </w:pPr>
    </w:p>
    <w:p w14:paraId="5FA49649" w14:textId="77777777" w:rsidR="008C35F4" w:rsidRDefault="008C35F4" w:rsidP="008C35F4">
      <w:pPr>
        <w:rPr>
          <w:lang w:eastAsia="x-none"/>
        </w:rPr>
      </w:pPr>
      <w:r>
        <w:rPr>
          <w:lang w:eastAsia="x-none"/>
        </w:rPr>
        <w:t>If the Status is Success but the ERC Status is in Error and there is a Trace message, there may be a problem with the connector in the Enterprise Connectors module or the adapter itself. You should first check, and perhaps restart, the connector in Enterprise Connectors. With that ok, try to re-execute the events (Monitor view, select the event(s) and Actions &gt; Re-execute). If there is still an issue, you may need to look in the Enterprise Connector, Identity Brokerage or agent logs.</w:t>
      </w:r>
    </w:p>
    <w:p w14:paraId="48265339" w14:textId="77777777" w:rsidR="008C35F4" w:rsidRDefault="008C35F4" w:rsidP="008C35F4">
      <w:pPr>
        <w:rPr>
          <w:lang w:eastAsia="x-none"/>
        </w:rPr>
      </w:pPr>
    </w:p>
    <w:p w14:paraId="01539058" w14:textId="77777777" w:rsidR="008C35F4" w:rsidRDefault="008C35F4" w:rsidP="008C35F4">
      <w:pPr>
        <w:rPr>
          <w:lang w:eastAsia="x-none"/>
        </w:rPr>
      </w:pPr>
      <w:r>
        <w:rPr>
          <w:lang w:eastAsia="x-none"/>
        </w:rPr>
        <w:t>To confirm the provisioning worked as expected:</w:t>
      </w:r>
    </w:p>
    <w:p w14:paraId="7DD54340" w14:textId="3D3BA833" w:rsidR="008C35F4" w:rsidRDefault="00B8478F" w:rsidP="008C35F4">
      <w:pPr>
        <w:pStyle w:val="ListParagraph"/>
        <w:numPr>
          <w:ilvl w:val="0"/>
          <w:numId w:val="77"/>
        </w:numPr>
        <w:rPr>
          <w:lang w:eastAsia="x-none"/>
        </w:rPr>
      </w:pPr>
      <w:r>
        <w:rPr>
          <w:lang w:eastAsia="x-none"/>
        </w:rPr>
        <w:t>RDP into t</w:t>
      </w:r>
      <w:r w:rsidR="008C35F4">
        <w:rPr>
          <w:lang w:eastAsia="x-none"/>
        </w:rPr>
        <w:t xml:space="preserve">he </w:t>
      </w:r>
      <w:r w:rsidR="008C35F4" w:rsidRPr="00A25F19">
        <w:rPr>
          <w:b/>
          <w:lang w:eastAsia="x-none"/>
        </w:rPr>
        <w:t>Windows Server UI</w:t>
      </w:r>
      <w:r w:rsidR="008C35F4">
        <w:rPr>
          <w:lang w:eastAsia="x-none"/>
        </w:rPr>
        <w:t xml:space="preserve"> (</w:t>
      </w:r>
      <w:proofErr w:type="spellStart"/>
      <w:r w:rsidR="008C35F4" w:rsidRPr="00A25F19">
        <w:rPr>
          <w:rStyle w:val="CodeChar"/>
        </w:rPr>
        <w:t>NetworkAdmin</w:t>
      </w:r>
      <w:proofErr w:type="spellEnd"/>
      <w:r w:rsidR="008C35F4">
        <w:rPr>
          <w:lang w:eastAsia="x-none"/>
        </w:rPr>
        <w:t>/</w:t>
      </w:r>
      <w:r w:rsidR="008C35F4" w:rsidRPr="00A25F19">
        <w:rPr>
          <w:rStyle w:val="CodeChar"/>
        </w:rPr>
        <w:t>Passw0rd</w:t>
      </w:r>
      <w:r w:rsidR="008C35F4">
        <w:rPr>
          <w:lang w:eastAsia="x-none"/>
        </w:rPr>
        <w:t>)</w:t>
      </w:r>
    </w:p>
    <w:p w14:paraId="7981F2CC" w14:textId="77777777" w:rsidR="008C35F4" w:rsidRDefault="008C35F4" w:rsidP="008C35F4">
      <w:pPr>
        <w:pStyle w:val="ListParagraph"/>
        <w:numPr>
          <w:ilvl w:val="0"/>
          <w:numId w:val="77"/>
        </w:numPr>
        <w:rPr>
          <w:lang w:eastAsia="x-none"/>
        </w:rPr>
      </w:pPr>
      <w:r>
        <w:rPr>
          <w:lang w:eastAsia="x-none"/>
        </w:rPr>
        <w:t xml:space="preserve">Select </w:t>
      </w:r>
      <w:r w:rsidRPr="00A25F19">
        <w:rPr>
          <w:b/>
          <w:lang w:eastAsia="x-none"/>
        </w:rPr>
        <w:t>Active Directory Users and Computers</w:t>
      </w:r>
      <w:r>
        <w:rPr>
          <w:lang w:eastAsia="x-none"/>
        </w:rPr>
        <w:t xml:space="preserve"> from the taskbar</w:t>
      </w:r>
    </w:p>
    <w:p w14:paraId="094C6DEE" w14:textId="77777777" w:rsidR="008C35F4" w:rsidRDefault="008C35F4" w:rsidP="008C35F4">
      <w:pPr>
        <w:pStyle w:val="ListParagraph"/>
        <w:numPr>
          <w:ilvl w:val="0"/>
          <w:numId w:val="77"/>
        </w:numPr>
        <w:rPr>
          <w:lang w:eastAsia="x-none"/>
        </w:rPr>
      </w:pPr>
      <w:r>
        <w:rPr>
          <w:lang w:eastAsia="x-none"/>
        </w:rPr>
        <w:t xml:space="preserve">Expand the tree to go to the </w:t>
      </w:r>
      <w:r w:rsidRPr="00A25F19">
        <w:rPr>
          <w:b/>
          <w:lang w:eastAsia="x-none"/>
        </w:rPr>
        <w:t>Users</w:t>
      </w:r>
      <w:r>
        <w:rPr>
          <w:lang w:eastAsia="x-none"/>
        </w:rPr>
        <w:t xml:space="preserve"> folder</w:t>
      </w:r>
    </w:p>
    <w:p w14:paraId="5421F3A4" w14:textId="5CC7567C" w:rsidR="008C35F4" w:rsidRDefault="008C35F4" w:rsidP="008C35F4">
      <w:pPr>
        <w:pStyle w:val="ListParagraph"/>
        <w:numPr>
          <w:ilvl w:val="0"/>
          <w:numId w:val="77"/>
        </w:numPr>
        <w:rPr>
          <w:lang w:eastAsia="x-none"/>
        </w:rPr>
      </w:pPr>
      <w:r>
        <w:rPr>
          <w:lang w:eastAsia="x-none"/>
        </w:rPr>
        <w:t xml:space="preserve">Open the </w:t>
      </w:r>
      <w:r w:rsidRPr="00A25F19">
        <w:rPr>
          <w:rStyle w:val="CodeChar"/>
        </w:rPr>
        <w:t>Domain Admins</w:t>
      </w:r>
      <w:r>
        <w:rPr>
          <w:lang w:eastAsia="x-none"/>
        </w:rPr>
        <w:t xml:space="preserve"> group</w:t>
      </w:r>
    </w:p>
    <w:p w14:paraId="358CAC8D" w14:textId="77777777" w:rsidR="008C35F4" w:rsidRDefault="008C35F4" w:rsidP="008C35F4">
      <w:pPr>
        <w:pStyle w:val="ListParagraph"/>
        <w:numPr>
          <w:ilvl w:val="0"/>
          <w:numId w:val="77"/>
        </w:numPr>
        <w:rPr>
          <w:lang w:eastAsia="x-none"/>
        </w:rPr>
      </w:pPr>
      <w:r>
        <w:rPr>
          <w:lang w:eastAsia="x-none"/>
        </w:rPr>
        <w:t xml:space="preserve">Select the </w:t>
      </w:r>
      <w:r w:rsidRPr="00A25F19">
        <w:rPr>
          <w:b/>
          <w:lang w:eastAsia="x-none"/>
        </w:rPr>
        <w:t>Members</w:t>
      </w:r>
      <w:r>
        <w:rPr>
          <w:lang w:eastAsia="x-none"/>
        </w:rPr>
        <w:t xml:space="preserve"> tab</w:t>
      </w:r>
    </w:p>
    <w:p w14:paraId="70C46C1F" w14:textId="77777777" w:rsidR="008C35F4" w:rsidRDefault="008C35F4" w:rsidP="008C35F4">
      <w:pPr>
        <w:rPr>
          <w:lang w:eastAsia="x-none"/>
        </w:rPr>
      </w:pPr>
    </w:p>
    <w:p w14:paraId="3A74C55E" w14:textId="77777777" w:rsidR="008C35F4" w:rsidRDefault="008C35F4" w:rsidP="008C35F4">
      <w:pPr>
        <w:rPr>
          <w:lang w:eastAsia="x-none"/>
        </w:rPr>
      </w:pPr>
      <w:r>
        <w:rPr>
          <w:noProof/>
          <w:lang w:eastAsia="x-none"/>
        </w:rPr>
        <w:drawing>
          <wp:inline distT="0" distB="0" distL="0" distR="0" wp14:anchorId="27F84256" wp14:editId="7A15ADB6">
            <wp:extent cx="6188710" cy="2221865"/>
            <wp:effectExtent l="63500" t="63500" r="59690" b="641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Screen Shot 2018-02-08 at 16.33.42.png"/>
                    <pic:cNvPicPr/>
                  </pic:nvPicPr>
                  <pic:blipFill>
                    <a:blip r:embed="rId52"/>
                    <a:stretch>
                      <a:fillRect/>
                    </a:stretch>
                  </pic:blipFill>
                  <pic:spPr>
                    <a:xfrm>
                      <a:off x="0" y="0"/>
                      <a:ext cx="6188710" cy="2221865"/>
                    </a:xfrm>
                    <a:prstGeom prst="rect">
                      <a:avLst/>
                    </a:prstGeom>
                    <a:effectLst>
                      <a:glow rad="63500">
                        <a:schemeClr val="accent3">
                          <a:satMod val="175000"/>
                          <a:alpha val="40000"/>
                        </a:schemeClr>
                      </a:glow>
                    </a:effectLst>
                  </pic:spPr>
                </pic:pic>
              </a:graphicData>
            </a:graphic>
          </wp:inline>
        </w:drawing>
      </w:r>
    </w:p>
    <w:p w14:paraId="2CC47467" w14:textId="77777777" w:rsidR="008C35F4" w:rsidRDefault="008C35F4" w:rsidP="008C35F4">
      <w:pPr>
        <w:rPr>
          <w:lang w:eastAsia="x-none"/>
        </w:rPr>
      </w:pPr>
      <w:r>
        <w:rPr>
          <w:lang w:eastAsia="x-none"/>
        </w:rPr>
        <w:t xml:space="preserve"> </w:t>
      </w:r>
    </w:p>
    <w:p w14:paraId="07B25150" w14:textId="77777777" w:rsidR="008C35F4" w:rsidRDefault="008C35F4" w:rsidP="008C35F4">
      <w:pPr>
        <w:rPr>
          <w:lang w:eastAsia="x-none"/>
        </w:rPr>
      </w:pPr>
      <w:r>
        <w:rPr>
          <w:lang w:eastAsia="x-none"/>
        </w:rPr>
        <w:t>You should see our two users (Margie A251333, and Marissa A231873) listed there.</w:t>
      </w:r>
    </w:p>
    <w:p w14:paraId="5EE61EE3" w14:textId="77777777" w:rsidR="008C35F4" w:rsidRDefault="008C35F4" w:rsidP="008C35F4">
      <w:pPr>
        <w:rPr>
          <w:lang w:eastAsia="x-none"/>
        </w:rPr>
      </w:pPr>
    </w:p>
    <w:p w14:paraId="3D3BC67A" w14:textId="77777777" w:rsidR="008C35F4" w:rsidRDefault="008C35F4" w:rsidP="008C35F4">
      <w:pPr>
        <w:rPr>
          <w:lang w:eastAsia="x-none"/>
        </w:rPr>
      </w:pPr>
      <w:r>
        <w:rPr>
          <w:lang w:eastAsia="x-none"/>
        </w:rPr>
        <w:t>You can also check the User entries to confirm each are a member of the Domain Admins account.</w:t>
      </w:r>
    </w:p>
    <w:p w14:paraId="393A1242" w14:textId="77777777" w:rsidR="008C35F4" w:rsidRDefault="008C35F4" w:rsidP="008C35F4">
      <w:pPr>
        <w:rPr>
          <w:lang w:eastAsia="x-none"/>
        </w:rPr>
      </w:pPr>
    </w:p>
    <w:p w14:paraId="03DB42F3" w14:textId="77777777" w:rsidR="008C35F4" w:rsidRDefault="008C35F4" w:rsidP="008C35F4">
      <w:pPr>
        <w:rPr>
          <w:lang w:eastAsia="x-none"/>
        </w:rPr>
      </w:pPr>
      <w:r>
        <w:rPr>
          <w:lang w:eastAsia="x-none"/>
        </w:rPr>
        <w:t>We have demonstrated part of the provisioning use case. If we were to create a new user in the Systems Administration org unit in IGI, or move an existing user to there, they would automatically be assigned to the Domain Admins group. This is how IGI implements RBAC. In the next section we will setup Access Requests.</w:t>
      </w:r>
    </w:p>
    <w:p w14:paraId="0DA41702" w14:textId="77777777" w:rsidR="008C35F4" w:rsidRDefault="008C35F4" w:rsidP="008C35F4">
      <w:pPr>
        <w:pStyle w:val="Heading3"/>
      </w:pPr>
      <w:bookmarkStart w:id="19" w:name="_Toc4164480"/>
      <w:r>
        <w:lastRenderedPageBreak/>
        <w:t>Configure Access Request Management Workflow</w:t>
      </w:r>
      <w:bookmarkEnd w:id="19"/>
    </w:p>
    <w:p w14:paraId="6B135A13" w14:textId="10E49519" w:rsidR="008C35F4" w:rsidRDefault="008C35F4" w:rsidP="008C35F4">
      <w:pPr>
        <w:rPr>
          <w:lang w:eastAsia="x-none"/>
        </w:rPr>
      </w:pPr>
      <w:r>
        <w:rPr>
          <w:lang w:eastAsia="x-none"/>
        </w:rPr>
        <w:t>The standard IGI model is that if someone requests an entitlement for a target where they don’t already have an account then IGI will generate the event to create the account as well as the event to add the permission to the user. We will leverage this in the provisioning use case.</w:t>
      </w:r>
    </w:p>
    <w:p w14:paraId="60738D80" w14:textId="77777777" w:rsidR="008C35F4" w:rsidRDefault="008C35F4" w:rsidP="008C35F4">
      <w:pPr>
        <w:rPr>
          <w:lang w:eastAsia="x-none"/>
        </w:rPr>
      </w:pPr>
    </w:p>
    <w:p w14:paraId="4C08586B" w14:textId="77777777" w:rsidR="008C35F4" w:rsidRDefault="008C35F4" w:rsidP="008C35F4">
      <w:pPr>
        <w:rPr>
          <w:lang w:eastAsia="x-none"/>
        </w:rPr>
      </w:pPr>
      <w:r>
        <w:rPr>
          <w:lang w:eastAsia="x-none"/>
        </w:rPr>
        <w:t>We need to find an existing workflow that meets our needs or build a new one and configure it to support the attribute mapping we defined earlier.</w:t>
      </w:r>
    </w:p>
    <w:p w14:paraId="7734D071" w14:textId="77777777" w:rsidR="008C35F4" w:rsidRDefault="008C35F4" w:rsidP="008C35F4">
      <w:pPr>
        <w:pStyle w:val="Heading4"/>
      </w:pPr>
      <w:r>
        <w:t>Exploring Access Request Workflows</w:t>
      </w:r>
    </w:p>
    <w:p w14:paraId="402D7B82" w14:textId="77777777" w:rsidR="008C35F4" w:rsidRDefault="008C35F4" w:rsidP="008C35F4">
      <w:pPr>
        <w:rPr>
          <w:lang w:eastAsia="x-none"/>
        </w:rPr>
      </w:pPr>
      <w:r>
        <w:rPr>
          <w:lang w:eastAsia="x-none"/>
        </w:rPr>
        <w:t>We are after a simple access request workflow where a user requests an access and their manager approves. There should be one like that in the training environment.</w:t>
      </w:r>
    </w:p>
    <w:p w14:paraId="2BE7F8D4" w14:textId="77777777" w:rsidR="008C35F4" w:rsidRDefault="008C35F4" w:rsidP="008C35F4">
      <w:pPr>
        <w:rPr>
          <w:lang w:eastAsia="x-none"/>
        </w:rPr>
      </w:pPr>
    </w:p>
    <w:p w14:paraId="7D41A53E" w14:textId="77777777" w:rsidR="008C35F4" w:rsidRDefault="008C35F4" w:rsidP="008C35F4">
      <w:pPr>
        <w:rPr>
          <w:lang w:eastAsia="x-none"/>
        </w:rPr>
      </w:pPr>
      <w:r>
        <w:rPr>
          <w:lang w:eastAsia="x-none"/>
        </w:rPr>
        <w:t>To explore:</w:t>
      </w:r>
    </w:p>
    <w:p w14:paraId="5A6D3F9F" w14:textId="24D58809" w:rsidR="008C35F4" w:rsidRDefault="003739B1" w:rsidP="008C35F4">
      <w:pPr>
        <w:pStyle w:val="ListParagraph"/>
        <w:numPr>
          <w:ilvl w:val="0"/>
          <w:numId w:val="79"/>
        </w:numPr>
        <w:rPr>
          <w:lang w:eastAsia="x-none"/>
        </w:rPr>
      </w:pPr>
      <w:r>
        <w:rPr>
          <w:lang w:eastAsia="x-none"/>
        </w:rPr>
        <w:t>If not already there, l</w:t>
      </w:r>
      <w:r w:rsidR="008C35F4">
        <w:rPr>
          <w:lang w:eastAsia="x-none"/>
        </w:rPr>
        <w:t xml:space="preserve">og into the </w:t>
      </w:r>
      <w:r w:rsidR="00F3015C">
        <w:rPr>
          <w:lang w:eastAsia="x-none"/>
        </w:rPr>
        <w:t>Admin Console (</w:t>
      </w:r>
      <w:r w:rsidR="00F3015C" w:rsidRPr="00F3015C">
        <w:rPr>
          <w:rStyle w:val="CodeChar"/>
        </w:rPr>
        <w:t>admin</w:t>
      </w:r>
      <w:r w:rsidR="00F3015C">
        <w:rPr>
          <w:lang w:eastAsia="x-none"/>
        </w:rPr>
        <w:t>/</w:t>
      </w:r>
      <w:r w:rsidR="00F3015C" w:rsidRPr="00F3015C">
        <w:rPr>
          <w:rStyle w:val="CodeChar"/>
        </w:rPr>
        <w:t>admin</w:t>
      </w:r>
      <w:r w:rsidR="00F3015C">
        <w:rPr>
          <w:lang w:eastAsia="x-none"/>
        </w:rPr>
        <w:t xml:space="preserve">) </w:t>
      </w:r>
      <w:r w:rsidR="008C35F4">
        <w:rPr>
          <w:lang w:eastAsia="x-none"/>
        </w:rPr>
        <w:t xml:space="preserve">and go to the </w:t>
      </w:r>
      <w:r w:rsidR="008C35F4" w:rsidRPr="00676C3A">
        <w:rPr>
          <w:b/>
          <w:lang w:eastAsia="x-none"/>
        </w:rPr>
        <w:t>Process Designer</w:t>
      </w:r>
      <w:r w:rsidR="008C35F4">
        <w:rPr>
          <w:lang w:eastAsia="x-none"/>
        </w:rPr>
        <w:t xml:space="preserve"> module</w:t>
      </w:r>
    </w:p>
    <w:p w14:paraId="2C2E9998" w14:textId="77777777" w:rsidR="008C35F4" w:rsidRDefault="008C35F4" w:rsidP="008C35F4">
      <w:pPr>
        <w:pStyle w:val="ListParagraph"/>
        <w:numPr>
          <w:ilvl w:val="0"/>
          <w:numId w:val="79"/>
        </w:numPr>
        <w:rPr>
          <w:lang w:eastAsia="x-none"/>
        </w:rPr>
      </w:pPr>
      <w:r>
        <w:rPr>
          <w:lang w:eastAsia="x-none"/>
        </w:rPr>
        <w:t xml:space="preserve">Go to the </w:t>
      </w:r>
      <w:r w:rsidRPr="00676C3A">
        <w:rPr>
          <w:b/>
          <w:lang w:eastAsia="x-none"/>
        </w:rPr>
        <w:t>Manage</w:t>
      </w:r>
      <w:r>
        <w:rPr>
          <w:lang w:eastAsia="x-none"/>
        </w:rPr>
        <w:t xml:space="preserve"> tab</w:t>
      </w:r>
    </w:p>
    <w:p w14:paraId="12C7261A" w14:textId="77777777" w:rsidR="008C35F4" w:rsidRDefault="008C35F4" w:rsidP="008C35F4">
      <w:pPr>
        <w:pStyle w:val="ListParagraph"/>
        <w:numPr>
          <w:ilvl w:val="0"/>
          <w:numId w:val="79"/>
        </w:numPr>
        <w:rPr>
          <w:lang w:eastAsia="x-none"/>
        </w:rPr>
      </w:pPr>
      <w:r>
        <w:rPr>
          <w:lang w:eastAsia="x-none"/>
        </w:rPr>
        <w:t xml:space="preserve">Filter on a </w:t>
      </w:r>
      <w:r w:rsidRPr="00676C3A">
        <w:rPr>
          <w:b/>
          <w:lang w:eastAsia="x-none"/>
        </w:rPr>
        <w:t>Context</w:t>
      </w:r>
      <w:r>
        <w:rPr>
          <w:lang w:eastAsia="x-none"/>
        </w:rPr>
        <w:t xml:space="preserve"> of </w:t>
      </w:r>
      <w:r w:rsidRPr="00676C3A">
        <w:rPr>
          <w:rStyle w:val="CodeChar"/>
        </w:rPr>
        <w:t>User Access Change</w:t>
      </w:r>
    </w:p>
    <w:p w14:paraId="7D0D6AAA" w14:textId="77777777" w:rsidR="008C35F4" w:rsidRDefault="008C35F4" w:rsidP="008C35F4">
      <w:pPr>
        <w:rPr>
          <w:lang w:eastAsia="x-none"/>
        </w:rPr>
      </w:pPr>
    </w:p>
    <w:p w14:paraId="06C1F6F2" w14:textId="5B011502" w:rsidR="008C35F4" w:rsidRDefault="003739B1" w:rsidP="008C35F4">
      <w:pPr>
        <w:rPr>
          <w:lang w:eastAsia="x-none"/>
        </w:rPr>
      </w:pPr>
      <w:r w:rsidRPr="003739B1">
        <w:rPr>
          <w:lang w:eastAsia="x-none"/>
        </w:rPr>
        <w:drawing>
          <wp:inline distT="0" distB="0" distL="0" distR="0" wp14:anchorId="538FD4FA" wp14:editId="5F211AF1">
            <wp:extent cx="6188710" cy="2543810"/>
            <wp:effectExtent l="63500" t="63500" r="59690" b="5969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188710" cy="2543810"/>
                    </a:xfrm>
                    <a:prstGeom prst="rect">
                      <a:avLst/>
                    </a:prstGeom>
                    <a:effectLst>
                      <a:glow rad="63500">
                        <a:schemeClr val="accent3">
                          <a:satMod val="175000"/>
                          <a:alpha val="40000"/>
                        </a:schemeClr>
                      </a:glow>
                    </a:effectLst>
                  </pic:spPr>
                </pic:pic>
              </a:graphicData>
            </a:graphic>
          </wp:inline>
        </w:drawing>
      </w:r>
    </w:p>
    <w:p w14:paraId="5A2B46B4" w14:textId="77777777" w:rsidR="008C35F4" w:rsidRDefault="008C35F4" w:rsidP="008C35F4">
      <w:pPr>
        <w:rPr>
          <w:lang w:eastAsia="x-none"/>
        </w:rPr>
      </w:pPr>
    </w:p>
    <w:p w14:paraId="49444859" w14:textId="77777777" w:rsidR="008C35F4" w:rsidRDefault="008C35F4" w:rsidP="008C35F4">
      <w:pPr>
        <w:rPr>
          <w:lang w:eastAsia="x-none"/>
        </w:rPr>
      </w:pPr>
      <w:r>
        <w:rPr>
          <w:lang w:eastAsia="x-none"/>
        </w:rPr>
        <w:t>There are three there that may suit.</w:t>
      </w:r>
    </w:p>
    <w:p w14:paraId="5B9859D1" w14:textId="77777777" w:rsidR="008C35F4" w:rsidRDefault="008C35F4" w:rsidP="008C35F4">
      <w:pPr>
        <w:rPr>
          <w:lang w:eastAsia="x-none"/>
        </w:rPr>
      </w:pPr>
    </w:p>
    <w:p w14:paraId="7EBA9ECF" w14:textId="77777777" w:rsidR="008C35F4" w:rsidRDefault="008C35F4" w:rsidP="008C35F4">
      <w:pPr>
        <w:pStyle w:val="ListParagraph"/>
        <w:numPr>
          <w:ilvl w:val="0"/>
          <w:numId w:val="80"/>
        </w:numPr>
        <w:rPr>
          <w:lang w:eastAsia="x-none"/>
        </w:rPr>
      </w:pPr>
      <w:r>
        <w:rPr>
          <w:lang w:eastAsia="x-none"/>
        </w:rPr>
        <w:t xml:space="preserve">Select the </w:t>
      </w:r>
      <w:r w:rsidRPr="00676C3A">
        <w:rPr>
          <w:rStyle w:val="CodeChar"/>
        </w:rPr>
        <w:t>Access Request [Personal]</w:t>
      </w:r>
      <w:r>
        <w:rPr>
          <w:lang w:eastAsia="x-none"/>
        </w:rPr>
        <w:t xml:space="preserve"> workflow process and go to the </w:t>
      </w:r>
      <w:r w:rsidRPr="00676C3A">
        <w:rPr>
          <w:b/>
          <w:lang w:eastAsia="x-none"/>
        </w:rPr>
        <w:t>Configuration</w:t>
      </w:r>
      <w:r>
        <w:rPr>
          <w:lang w:eastAsia="x-none"/>
        </w:rPr>
        <w:t xml:space="preserve"> tab</w:t>
      </w:r>
    </w:p>
    <w:p w14:paraId="586B5D04" w14:textId="77777777" w:rsidR="008C35F4" w:rsidRDefault="008C35F4" w:rsidP="008C35F4">
      <w:pPr>
        <w:rPr>
          <w:lang w:eastAsia="x-none"/>
        </w:rPr>
      </w:pPr>
    </w:p>
    <w:p w14:paraId="29DC38FF" w14:textId="6B69D043" w:rsidR="008C35F4" w:rsidRDefault="003739B1" w:rsidP="008C35F4">
      <w:pPr>
        <w:rPr>
          <w:lang w:eastAsia="x-none"/>
        </w:rPr>
      </w:pPr>
      <w:r w:rsidRPr="003739B1">
        <w:rPr>
          <w:lang w:eastAsia="x-none"/>
        </w:rPr>
        <w:drawing>
          <wp:inline distT="0" distB="0" distL="0" distR="0" wp14:anchorId="556787CF" wp14:editId="54DBAC1C">
            <wp:extent cx="6188710" cy="1374140"/>
            <wp:effectExtent l="63500" t="63500" r="59690" b="6096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188710" cy="1374140"/>
                    </a:xfrm>
                    <a:prstGeom prst="rect">
                      <a:avLst/>
                    </a:prstGeom>
                    <a:effectLst>
                      <a:glow rad="63500">
                        <a:schemeClr val="accent3">
                          <a:satMod val="175000"/>
                          <a:alpha val="40000"/>
                        </a:schemeClr>
                      </a:glow>
                    </a:effectLst>
                  </pic:spPr>
                </pic:pic>
              </a:graphicData>
            </a:graphic>
          </wp:inline>
        </w:drawing>
      </w:r>
    </w:p>
    <w:p w14:paraId="0083609D" w14:textId="77777777" w:rsidR="008C35F4" w:rsidRDefault="008C35F4" w:rsidP="008C35F4">
      <w:pPr>
        <w:rPr>
          <w:lang w:eastAsia="x-none"/>
        </w:rPr>
      </w:pPr>
    </w:p>
    <w:p w14:paraId="4B1E0F92" w14:textId="1B417262" w:rsidR="008C35F4" w:rsidRDefault="008C35F4" w:rsidP="008C35F4">
      <w:pPr>
        <w:rPr>
          <w:lang w:eastAsia="x-none"/>
        </w:rPr>
      </w:pPr>
      <w:r>
        <w:rPr>
          <w:lang w:eastAsia="x-none"/>
        </w:rPr>
        <w:t>This certainly looks like what we need; a generate activity (“</w:t>
      </w:r>
      <w:proofErr w:type="spellStart"/>
      <w:r>
        <w:rPr>
          <w:lang w:eastAsia="x-none"/>
        </w:rPr>
        <w:t>Self Create</w:t>
      </w:r>
      <w:proofErr w:type="spellEnd"/>
      <w:r>
        <w:rPr>
          <w:lang w:eastAsia="x-none"/>
        </w:rPr>
        <w:t xml:space="preserve"> Request”), an </w:t>
      </w:r>
      <w:r w:rsidR="003739B1">
        <w:rPr>
          <w:lang w:eastAsia="x-none"/>
        </w:rPr>
        <w:t>approval/</w:t>
      </w:r>
      <w:r>
        <w:rPr>
          <w:lang w:eastAsia="x-none"/>
        </w:rPr>
        <w:t>authorize activity (“</w:t>
      </w:r>
      <w:proofErr w:type="spellStart"/>
      <w:r>
        <w:rPr>
          <w:lang w:eastAsia="x-none"/>
        </w:rPr>
        <w:t>Auth</w:t>
      </w:r>
      <w:proofErr w:type="spellEnd"/>
      <w:r>
        <w:rPr>
          <w:lang w:eastAsia="x-none"/>
        </w:rPr>
        <w:t xml:space="preserve"> Request [Manager]”) and an execute request.</w:t>
      </w:r>
    </w:p>
    <w:p w14:paraId="5B483825" w14:textId="77777777" w:rsidR="008C35F4" w:rsidRDefault="008C35F4" w:rsidP="008C35F4">
      <w:pPr>
        <w:rPr>
          <w:lang w:eastAsia="x-none"/>
        </w:rPr>
      </w:pPr>
    </w:p>
    <w:p w14:paraId="7C9EBC27" w14:textId="77777777" w:rsidR="008C35F4" w:rsidRDefault="008C35F4" w:rsidP="008C35F4">
      <w:pPr>
        <w:pStyle w:val="ListParagraph"/>
        <w:numPr>
          <w:ilvl w:val="0"/>
          <w:numId w:val="80"/>
        </w:numPr>
        <w:rPr>
          <w:lang w:eastAsia="x-none"/>
        </w:rPr>
      </w:pPr>
      <w:r>
        <w:rPr>
          <w:lang w:eastAsia="x-none"/>
        </w:rPr>
        <w:t xml:space="preserve">To confirm the participants of this workflow, go to the </w:t>
      </w:r>
      <w:r w:rsidRPr="00676C3A">
        <w:rPr>
          <w:b/>
          <w:lang w:eastAsia="x-none"/>
        </w:rPr>
        <w:t>Assign</w:t>
      </w:r>
      <w:r>
        <w:rPr>
          <w:lang w:eastAsia="x-none"/>
        </w:rPr>
        <w:t xml:space="preserve"> tab and check the </w:t>
      </w:r>
      <w:r w:rsidRPr="00676C3A">
        <w:rPr>
          <w:b/>
          <w:lang w:eastAsia="x-none"/>
        </w:rPr>
        <w:t>Admin Role</w:t>
      </w:r>
      <w:r>
        <w:rPr>
          <w:lang w:eastAsia="x-none"/>
        </w:rPr>
        <w:t xml:space="preserve"> assigned to both the “</w:t>
      </w:r>
      <w:proofErr w:type="spellStart"/>
      <w:r w:rsidRPr="00676C3A">
        <w:rPr>
          <w:rStyle w:val="CodeChar"/>
        </w:rPr>
        <w:t>Self Create</w:t>
      </w:r>
      <w:proofErr w:type="spellEnd"/>
      <w:r w:rsidRPr="00676C3A">
        <w:rPr>
          <w:rStyle w:val="CodeChar"/>
        </w:rPr>
        <w:t xml:space="preserve"> Request</w:t>
      </w:r>
      <w:r>
        <w:rPr>
          <w:lang w:eastAsia="x-none"/>
        </w:rPr>
        <w:t>” and “</w:t>
      </w:r>
      <w:proofErr w:type="spellStart"/>
      <w:r w:rsidRPr="00676C3A">
        <w:rPr>
          <w:rStyle w:val="CodeChar"/>
        </w:rPr>
        <w:t>Auth</w:t>
      </w:r>
      <w:proofErr w:type="spellEnd"/>
      <w:r w:rsidRPr="00676C3A">
        <w:rPr>
          <w:rStyle w:val="CodeChar"/>
        </w:rPr>
        <w:t xml:space="preserve"> Request [Manager]</w:t>
      </w:r>
      <w:r>
        <w:rPr>
          <w:lang w:eastAsia="x-none"/>
        </w:rPr>
        <w:t>” activities.</w:t>
      </w:r>
    </w:p>
    <w:p w14:paraId="70A526C4" w14:textId="77777777" w:rsidR="008C35F4" w:rsidRDefault="008C35F4" w:rsidP="008C35F4">
      <w:pPr>
        <w:rPr>
          <w:lang w:eastAsia="x-none"/>
        </w:rPr>
      </w:pPr>
    </w:p>
    <w:p w14:paraId="0ACD1E20" w14:textId="7971C760" w:rsidR="008C35F4" w:rsidRDefault="003739B1" w:rsidP="008C35F4">
      <w:pPr>
        <w:rPr>
          <w:lang w:eastAsia="x-none"/>
        </w:rPr>
      </w:pPr>
      <w:r w:rsidRPr="003739B1">
        <w:rPr>
          <w:lang w:eastAsia="x-none"/>
        </w:rPr>
        <w:lastRenderedPageBreak/>
        <w:drawing>
          <wp:inline distT="0" distB="0" distL="0" distR="0" wp14:anchorId="1CFAB7BF" wp14:editId="01DD8605">
            <wp:extent cx="6188710" cy="1271905"/>
            <wp:effectExtent l="63500" t="63500" r="59690" b="6159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188710" cy="1271905"/>
                    </a:xfrm>
                    <a:prstGeom prst="rect">
                      <a:avLst/>
                    </a:prstGeom>
                    <a:effectLst>
                      <a:glow rad="63500">
                        <a:schemeClr val="accent3">
                          <a:satMod val="175000"/>
                          <a:alpha val="40000"/>
                        </a:schemeClr>
                      </a:glow>
                    </a:effectLst>
                  </pic:spPr>
                </pic:pic>
              </a:graphicData>
            </a:graphic>
          </wp:inline>
        </w:drawing>
      </w:r>
    </w:p>
    <w:p w14:paraId="7A095AE8" w14:textId="77777777" w:rsidR="008C35F4" w:rsidRDefault="008C35F4" w:rsidP="008C35F4">
      <w:pPr>
        <w:rPr>
          <w:lang w:eastAsia="x-none"/>
        </w:rPr>
      </w:pPr>
    </w:p>
    <w:p w14:paraId="53F179B4" w14:textId="77777777" w:rsidR="008C35F4" w:rsidRDefault="008C35F4" w:rsidP="008C35F4">
      <w:pPr>
        <w:rPr>
          <w:lang w:eastAsia="x-none"/>
        </w:rPr>
      </w:pPr>
      <w:r>
        <w:rPr>
          <w:lang w:eastAsia="x-none"/>
        </w:rPr>
        <w:t xml:space="preserve">You should see </w:t>
      </w:r>
      <w:r w:rsidRPr="003739B1">
        <w:rPr>
          <w:rStyle w:val="CodeChar"/>
          <w:b/>
        </w:rPr>
        <w:t>Employee</w:t>
      </w:r>
      <w:r>
        <w:rPr>
          <w:lang w:eastAsia="x-none"/>
        </w:rPr>
        <w:t xml:space="preserve"> assigned to the </w:t>
      </w:r>
      <w:r w:rsidRPr="003739B1">
        <w:rPr>
          <w:rStyle w:val="CodeChar"/>
          <w:b/>
        </w:rPr>
        <w:t>Self Create Request</w:t>
      </w:r>
      <w:r>
        <w:rPr>
          <w:lang w:eastAsia="x-none"/>
        </w:rPr>
        <w:t xml:space="preserve"> activity, and </w:t>
      </w:r>
      <w:r w:rsidRPr="003739B1">
        <w:rPr>
          <w:rStyle w:val="CodeChar"/>
          <w:b/>
        </w:rPr>
        <w:t>User Manager</w:t>
      </w:r>
      <w:r>
        <w:rPr>
          <w:lang w:eastAsia="x-none"/>
        </w:rPr>
        <w:t xml:space="preserve"> assigned to the </w:t>
      </w:r>
      <w:proofErr w:type="spellStart"/>
      <w:r w:rsidRPr="003739B1">
        <w:rPr>
          <w:rStyle w:val="CodeChar"/>
          <w:b/>
        </w:rPr>
        <w:t>Auth</w:t>
      </w:r>
      <w:proofErr w:type="spellEnd"/>
      <w:r w:rsidRPr="003739B1">
        <w:rPr>
          <w:rStyle w:val="CodeChar"/>
          <w:b/>
        </w:rPr>
        <w:t xml:space="preserve"> Request [Manager]</w:t>
      </w:r>
      <w:r>
        <w:rPr>
          <w:lang w:eastAsia="x-none"/>
        </w:rPr>
        <w:t xml:space="preserve"> activity. </w:t>
      </w:r>
    </w:p>
    <w:p w14:paraId="71D6DF4E" w14:textId="77777777" w:rsidR="008C35F4" w:rsidRDefault="008C35F4" w:rsidP="008C35F4">
      <w:pPr>
        <w:rPr>
          <w:lang w:eastAsia="x-none"/>
        </w:rPr>
      </w:pPr>
    </w:p>
    <w:p w14:paraId="5B41A946" w14:textId="77777777" w:rsidR="008C35F4" w:rsidRDefault="008C35F4" w:rsidP="008C35F4">
      <w:pPr>
        <w:rPr>
          <w:lang w:eastAsia="x-none"/>
        </w:rPr>
      </w:pPr>
      <w:r>
        <w:rPr>
          <w:lang w:eastAsia="x-none"/>
        </w:rPr>
        <w:t>This looks to be an appropriate workflow to use for this scenario.</w:t>
      </w:r>
    </w:p>
    <w:p w14:paraId="0107B8AD" w14:textId="77777777" w:rsidR="008C35F4" w:rsidRDefault="008C35F4" w:rsidP="008C35F4">
      <w:pPr>
        <w:rPr>
          <w:lang w:eastAsia="x-none"/>
        </w:rPr>
      </w:pPr>
    </w:p>
    <w:p w14:paraId="20447AF3" w14:textId="377F45B0" w:rsidR="008C35F4" w:rsidRDefault="008C35F4" w:rsidP="003739B1">
      <w:pPr>
        <w:pStyle w:val="Note"/>
      </w:pPr>
      <w:r>
        <w:t xml:space="preserve">You can check the other two workflows. You will see that they have similar activities but are assigned to User Manager and </w:t>
      </w:r>
      <w:r w:rsidR="005A00E5">
        <w:t>Application</w:t>
      </w:r>
      <w:r>
        <w:t xml:space="preserve"> Manager roles, which is not what we want. We will use the Access Request [Personal] workflow.</w:t>
      </w:r>
    </w:p>
    <w:p w14:paraId="7E2D754C" w14:textId="77777777" w:rsidR="008C35F4" w:rsidRDefault="008C35F4" w:rsidP="008C35F4">
      <w:pPr>
        <w:pStyle w:val="Heading4"/>
      </w:pPr>
      <w:r>
        <w:t>Configure Workflow</w:t>
      </w:r>
    </w:p>
    <w:p w14:paraId="30F9D2B8" w14:textId="6A13BEAC" w:rsidR="008C35F4" w:rsidRDefault="008C35F4" w:rsidP="008C35F4">
      <w:pPr>
        <w:rPr>
          <w:lang w:eastAsia="x-none"/>
        </w:rPr>
      </w:pPr>
      <w:r>
        <w:rPr>
          <w:lang w:eastAsia="x-none"/>
        </w:rPr>
        <w:t xml:space="preserve">Before changing the </w:t>
      </w:r>
      <w:r w:rsidR="005A00E5">
        <w:rPr>
          <w:lang w:eastAsia="x-none"/>
        </w:rPr>
        <w:t>workflow,</w:t>
      </w:r>
      <w:r>
        <w:rPr>
          <w:lang w:eastAsia="x-none"/>
        </w:rPr>
        <w:t xml:space="preserve"> we need to put the workflow into maintenance mode.</w:t>
      </w:r>
    </w:p>
    <w:p w14:paraId="7B15A080" w14:textId="77777777" w:rsidR="008C35F4" w:rsidRDefault="008C35F4" w:rsidP="008C35F4">
      <w:pPr>
        <w:rPr>
          <w:lang w:eastAsia="x-none"/>
        </w:rPr>
      </w:pPr>
    </w:p>
    <w:p w14:paraId="07BB4F88" w14:textId="77777777" w:rsidR="008C35F4" w:rsidRDefault="008C35F4" w:rsidP="008C35F4">
      <w:pPr>
        <w:pStyle w:val="ListParagraph"/>
        <w:numPr>
          <w:ilvl w:val="0"/>
          <w:numId w:val="80"/>
        </w:numPr>
        <w:rPr>
          <w:lang w:eastAsia="x-none"/>
        </w:rPr>
      </w:pPr>
      <w:r>
        <w:rPr>
          <w:lang w:eastAsia="x-none"/>
        </w:rPr>
        <w:t xml:space="preserve">Select the </w:t>
      </w:r>
      <w:r w:rsidRPr="003739B1">
        <w:rPr>
          <w:rStyle w:val="CodeChar"/>
          <w:b/>
        </w:rPr>
        <w:t>Access Request [Personal]</w:t>
      </w:r>
      <w:r>
        <w:rPr>
          <w:lang w:eastAsia="x-none"/>
        </w:rPr>
        <w:t xml:space="preserve"> process and </w:t>
      </w:r>
      <w:r w:rsidRPr="003739B1">
        <w:rPr>
          <w:b/>
          <w:lang w:eastAsia="x-none"/>
        </w:rPr>
        <w:t>Actions &gt; Maintenance</w:t>
      </w:r>
    </w:p>
    <w:p w14:paraId="37E6BFCA" w14:textId="77777777" w:rsidR="008C35F4" w:rsidRDefault="008C35F4" w:rsidP="008C35F4">
      <w:pPr>
        <w:rPr>
          <w:lang w:eastAsia="x-none"/>
        </w:rPr>
      </w:pPr>
    </w:p>
    <w:p w14:paraId="2A5888BE" w14:textId="77777777" w:rsidR="008C35F4" w:rsidRDefault="008C35F4" w:rsidP="008C35F4">
      <w:pPr>
        <w:pStyle w:val="Note"/>
      </w:pPr>
      <w:r>
        <w:t>There are some workflow settings that can be changed with the workflow still online, but it’s not clear what these are. It’s safest to just put the workflow into maintenance mode, make the changes and then bring it back online.</w:t>
      </w:r>
    </w:p>
    <w:p w14:paraId="2182AB21" w14:textId="77777777" w:rsidR="008C35F4" w:rsidRDefault="008C35F4" w:rsidP="008C35F4">
      <w:pPr>
        <w:rPr>
          <w:lang w:eastAsia="x-none"/>
        </w:rPr>
      </w:pPr>
    </w:p>
    <w:p w14:paraId="2CEBDD1E" w14:textId="77777777" w:rsidR="008C35F4" w:rsidRDefault="008C35F4" w:rsidP="008C35F4">
      <w:pPr>
        <w:pStyle w:val="ListParagraph"/>
        <w:numPr>
          <w:ilvl w:val="0"/>
          <w:numId w:val="80"/>
        </w:numPr>
        <w:rPr>
          <w:lang w:eastAsia="x-none"/>
        </w:rPr>
      </w:pPr>
      <w:r>
        <w:rPr>
          <w:lang w:eastAsia="x-none"/>
        </w:rPr>
        <w:t xml:space="preserve">Select the </w:t>
      </w:r>
      <w:r w:rsidRPr="00676C3A">
        <w:rPr>
          <w:b/>
          <w:lang w:eastAsia="x-none"/>
        </w:rPr>
        <w:t>Configuration</w:t>
      </w:r>
      <w:r>
        <w:rPr>
          <w:lang w:eastAsia="x-none"/>
        </w:rPr>
        <w:t xml:space="preserve"> tab and click the </w:t>
      </w:r>
      <w:r w:rsidRPr="00676C3A">
        <w:rPr>
          <w:rStyle w:val="CodeChar"/>
        </w:rPr>
        <w:t>Self Create Request</w:t>
      </w:r>
      <w:r>
        <w:rPr>
          <w:lang w:eastAsia="x-none"/>
        </w:rPr>
        <w:t xml:space="preserve"> activity</w:t>
      </w:r>
    </w:p>
    <w:p w14:paraId="6F8E905A" w14:textId="2A6B1455" w:rsidR="008C35F4" w:rsidRDefault="008C35F4" w:rsidP="008C35F4">
      <w:pPr>
        <w:pStyle w:val="ListParagraph"/>
        <w:numPr>
          <w:ilvl w:val="0"/>
          <w:numId w:val="80"/>
        </w:numPr>
        <w:rPr>
          <w:lang w:eastAsia="x-none"/>
        </w:rPr>
      </w:pPr>
      <w:r>
        <w:rPr>
          <w:lang w:eastAsia="x-none"/>
        </w:rPr>
        <w:t xml:space="preserve">Check the </w:t>
      </w:r>
      <w:r w:rsidRPr="00676C3A">
        <w:rPr>
          <w:b/>
          <w:lang w:eastAsia="x-none"/>
        </w:rPr>
        <w:t>Beneficiary</w:t>
      </w:r>
      <w:r>
        <w:rPr>
          <w:lang w:eastAsia="x-none"/>
        </w:rPr>
        <w:t xml:space="preserve"> and </w:t>
      </w:r>
      <w:r w:rsidRPr="00676C3A">
        <w:rPr>
          <w:b/>
          <w:lang w:eastAsia="x-none"/>
        </w:rPr>
        <w:t>Application</w:t>
      </w:r>
      <w:r>
        <w:rPr>
          <w:lang w:eastAsia="x-none"/>
        </w:rPr>
        <w:t xml:space="preserve"> tabs. There is nothing to change here.</w:t>
      </w:r>
    </w:p>
    <w:p w14:paraId="68F7C24B" w14:textId="258A6E25" w:rsidR="003739B1" w:rsidRDefault="003739B1" w:rsidP="003739B1">
      <w:pPr>
        <w:rPr>
          <w:lang w:eastAsia="x-none"/>
        </w:rPr>
      </w:pPr>
    </w:p>
    <w:p w14:paraId="4AB037FD" w14:textId="26DACA11" w:rsidR="003739B1" w:rsidRDefault="003739B1" w:rsidP="003739B1">
      <w:pPr>
        <w:pStyle w:val="Note"/>
      </w:pPr>
      <w:r>
        <w:t>Hint – there is a horizontal bar separating the top half of the dialog from the bottom half. You can slide it up to better see the detail in the bottom half.</w:t>
      </w:r>
    </w:p>
    <w:p w14:paraId="4CDB8DE7" w14:textId="77777777" w:rsidR="003739B1" w:rsidRDefault="003739B1" w:rsidP="003739B1">
      <w:pPr>
        <w:rPr>
          <w:lang w:eastAsia="x-none"/>
        </w:rPr>
      </w:pPr>
    </w:p>
    <w:p w14:paraId="4B44BF56" w14:textId="6244D7CF" w:rsidR="008C35F4" w:rsidRDefault="008C35F4" w:rsidP="008C35F4">
      <w:pPr>
        <w:pStyle w:val="ListParagraph"/>
        <w:numPr>
          <w:ilvl w:val="0"/>
          <w:numId w:val="80"/>
        </w:numPr>
        <w:rPr>
          <w:lang w:eastAsia="x-none"/>
        </w:rPr>
      </w:pPr>
      <w:r>
        <w:rPr>
          <w:lang w:eastAsia="x-none"/>
        </w:rPr>
        <w:t xml:space="preserve">Click the </w:t>
      </w:r>
      <w:r w:rsidRPr="00676C3A">
        <w:rPr>
          <w:b/>
          <w:lang w:eastAsia="x-none"/>
        </w:rPr>
        <w:t>Required Data</w:t>
      </w:r>
      <w:r>
        <w:rPr>
          <w:lang w:eastAsia="x-none"/>
        </w:rPr>
        <w:t xml:space="preserve"> tab</w:t>
      </w:r>
    </w:p>
    <w:p w14:paraId="1C3B4101" w14:textId="2E6F79D8" w:rsidR="003B0A9A" w:rsidRDefault="003B0A9A" w:rsidP="003B0A9A">
      <w:pPr>
        <w:pStyle w:val="ListParagraph"/>
        <w:numPr>
          <w:ilvl w:val="0"/>
          <w:numId w:val="80"/>
        </w:numPr>
        <w:rPr>
          <w:lang w:eastAsia="x-none"/>
        </w:rPr>
      </w:pPr>
      <w:r>
        <w:rPr>
          <w:lang w:eastAsia="x-none"/>
        </w:rPr>
        <w:t xml:space="preserve">Scroll down the list of settings to find the </w:t>
      </w:r>
      <w:r>
        <w:rPr>
          <w:b/>
          <w:lang w:eastAsia="x-none"/>
        </w:rPr>
        <w:t>Role Type Assignable</w:t>
      </w:r>
      <w:r>
        <w:rPr>
          <w:lang w:eastAsia="x-none"/>
        </w:rPr>
        <w:t xml:space="preserve"> item and </w:t>
      </w:r>
      <w:r>
        <w:rPr>
          <w:lang w:eastAsia="x-none"/>
        </w:rPr>
        <w:t>make sure all four of “Business Role”, “External Role”, “Application Role” and “Permissions” are selected</w:t>
      </w:r>
    </w:p>
    <w:p w14:paraId="628C7009" w14:textId="494CA3F8" w:rsidR="003739B1" w:rsidRDefault="003739B1" w:rsidP="003739B1">
      <w:pPr>
        <w:pStyle w:val="ListParagraph"/>
        <w:numPr>
          <w:ilvl w:val="0"/>
          <w:numId w:val="80"/>
        </w:numPr>
        <w:rPr>
          <w:lang w:eastAsia="x-none"/>
        </w:rPr>
      </w:pPr>
      <w:r>
        <w:rPr>
          <w:lang w:eastAsia="x-none"/>
        </w:rPr>
        <w:t xml:space="preserve">Scroll down the list of settings to find the </w:t>
      </w:r>
      <w:r w:rsidR="00826A15">
        <w:rPr>
          <w:b/>
          <w:lang w:eastAsia="x-none"/>
        </w:rPr>
        <w:t>Consolidate Entitlement Catalog</w:t>
      </w:r>
      <w:r>
        <w:rPr>
          <w:lang w:eastAsia="x-none"/>
        </w:rPr>
        <w:t xml:space="preserve"> item</w:t>
      </w:r>
      <w:r>
        <w:rPr>
          <w:lang w:eastAsia="x-none"/>
        </w:rPr>
        <w:t xml:space="preserve"> and </w:t>
      </w:r>
      <w:r w:rsidR="00826A15">
        <w:rPr>
          <w:lang w:eastAsia="x-none"/>
        </w:rPr>
        <w:t xml:space="preserve">set it to </w:t>
      </w:r>
      <w:r w:rsidR="00826A15" w:rsidRPr="00826A15">
        <w:rPr>
          <w:rStyle w:val="CodeChar"/>
          <w:b/>
        </w:rPr>
        <w:t>true</w:t>
      </w:r>
    </w:p>
    <w:p w14:paraId="06180535" w14:textId="78FA3F11" w:rsidR="003739B1" w:rsidRDefault="003739B1" w:rsidP="003739B1">
      <w:pPr>
        <w:rPr>
          <w:lang w:eastAsia="x-none"/>
        </w:rPr>
      </w:pPr>
    </w:p>
    <w:p w14:paraId="33527034" w14:textId="602594D8" w:rsidR="00826A15" w:rsidRDefault="003B0A9A" w:rsidP="003739B1">
      <w:pPr>
        <w:rPr>
          <w:lang w:eastAsia="x-none"/>
        </w:rPr>
      </w:pPr>
      <w:r w:rsidRPr="003B0A9A">
        <w:rPr>
          <w:lang w:eastAsia="x-none"/>
        </w:rPr>
        <w:drawing>
          <wp:inline distT="0" distB="0" distL="0" distR="0" wp14:anchorId="1CCC0DC5" wp14:editId="5725192B">
            <wp:extent cx="6188710" cy="1175385"/>
            <wp:effectExtent l="0" t="0" r="0" b="571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188710" cy="1175385"/>
                    </a:xfrm>
                    <a:prstGeom prst="rect">
                      <a:avLst/>
                    </a:prstGeom>
                  </pic:spPr>
                </pic:pic>
              </a:graphicData>
            </a:graphic>
          </wp:inline>
        </w:drawing>
      </w:r>
    </w:p>
    <w:p w14:paraId="0B05114A" w14:textId="4728A349" w:rsidR="00826A15" w:rsidRDefault="00826A15" w:rsidP="003739B1">
      <w:pPr>
        <w:rPr>
          <w:lang w:eastAsia="x-none"/>
        </w:rPr>
      </w:pPr>
    </w:p>
    <w:p w14:paraId="7D0CF478" w14:textId="71BA9753" w:rsidR="00826A15" w:rsidRDefault="00826A15" w:rsidP="003739B1">
      <w:pPr>
        <w:rPr>
          <w:lang w:eastAsia="x-none"/>
        </w:rPr>
      </w:pPr>
      <w:r>
        <w:rPr>
          <w:lang w:eastAsia="x-none"/>
        </w:rPr>
        <w:t>This is a new setting with IGI 5.2.5 and allows consolidation of all entitlement types (Business Roles, Application Roles, External Roles and Permissions) into one view.</w:t>
      </w:r>
    </w:p>
    <w:p w14:paraId="3933E993" w14:textId="77777777" w:rsidR="00826A15" w:rsidRDefault="00826A15" w:rsidP="003739B1">
      <w:pPr>
        <w:rPr>
          <w:lang w:eastAsia="x-none"/>
        </w:rPr>
      </w:pPr>
    </w:p>
    <w:p w14:paraId="276D1CC9" w14:textId="15466CB3" w:rsidR="008C35F4" w:rsidRDefault="008C35F4" w:rsidP="008C35F4">
      <w:pPr>
        <w:pStyle w:val="ListParagraph"/>
        <w:numPr>
          <w:ilvl w:val="0"/>
          <w:numId w:val="80"/>
        </w:numPr>
        <w:rPr>
          <w:lang w:eastAsia="x-none"/>
        </w:rPr>
      </w:pPr>
      <w:r>
        <w:rPr>
          <w:lang w:eastAsia="x-none"/>
        </w:rPr>
        <w:t xml:space="preserve">Scroll down the list of settings to find the </w:t>
      </w:r>
      <w:r w:rsidRPr="00676C3A">
        <w:rPr>
          <w:b/>
          <w:lang w:eastAsia="x-none"/>
        </w:rPr>
        <w:t xml:space="preserve">Enable Account </w:t>
      </w:r>
      <w:r w:rsidR="00826A15">
        <w:rPr>
          <w:b/>
          <w:lang w:eastAsia="x-none"/>
        </w:rPr>
        <w:t>Selection</w:t>
      </w:r>
      <w:r>
        <w:rPr>
          <w:lang w:eastAsia="x-none"/>
        </w:rPr>
        <w:t xml:space="preserve"> item</w:t>
      </w:r>
      <w:r w:rsidR="00826A15">
        <w:rPr>
          <w:lang w:eastAsia="x-none"/>
        </w:rPr>
        <w:t xml:space="preserve"> and set it to “</w:t>
      </w:r>
      <w:r w:rsidR="00C82CE4" w:rsidRPr="00C82CE4">
        <w:rPr>
          <w:b/>
          <w:lang w:eastAsia="x-none"/>
        </w:rPr>
        <w:t>Show account selection</w:t>
      </w:r>
      <w:r w:rsidR="00826A15">
        <w:rPr>
          <w:lang w:eastAsia="x-none"/>
        </w:rPr>
        <w:t>”</w:t>
      </w:r>
    </w:p>
    <w:p w14:paraId="1FF61CFE" w14:textId="10A5B9BC" w:rsidR="008C35F4" w:rsidRDefault="008C35F4" w:rsidP="008C35F4">
      <w:pPr>
        <w:rPr>
          <w:lang w:eastAsia="x-none"/>
        </w:rPr>
      </w:pPr>
    </w:p>
    <w:p w14:paraId="40D31200" w14:textId="5B5027FE" w:rsidR="00826A15" w:rsidRDefault="00C82CE4" w:rsidP="008C35F4">
      <w:pPr>
        <w:rPr>
          <w:lang w:eastAsia="x-none"/>
        </w:rPr>
      </w:pPr>
      <w:r w:rsidRPr="00C82CE4">
        <w:rPr>
          <w:lang w:eastAsia="x-none"/>
        </w:rPr>
        <w:lastRenderedPageBreak/>
        <w:drawing>
          <wp:inline distT="0" distB="0" distL="0" distR="0" wp14:anchorId="2D1B21DA" wp14:editId="64784255">
            <wp:extent cx="6188710" cy="1106170"/>
            <wp:effectExtent l="63500" t="63500" r="59690" b="6223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188710" cy="1106170"/>
                    </a:xfrm>
                    <a:prstGeom prst="rect">
                      <a:avLst/>
                    </a:prstGeom>
                    <a:effectLst>
                      <a:glow rad="63500">
                        <a:schemeClr val="accent3">
                          <a:satMod val="175000"/>
                          <a:alpha val="40000"/>
                        </a:schemeClr>
                      </a:glow>
                    </a:effectLst>
                  </pic:spPr>
                </pic:pic>
              </a:graphicData>
            </a:graphic>
          </wp:inline>
        </w:drawing>
      </w:r>
    </w:p>
    <w:p w14:paraId="1D3A41FF" w14:textId="77777777" w:rsidR="005164F8" w:rsidRDefault="005164F8" w:rsidP="008C35F4">
      <w:pPr>
        <w:rPr>
          <w:lang w:eastAsia="x-none"/>
        </w:rPr>
      </w:pPr>
      <w:r>
        <w:rPr>
          <w:lang w:eastAsia="x-none"/>
        </w:rPr>
        <w:t>This option will force the creation of the account if the user does not have an account for the required permission.</w:t>
      </w:r>
    </w:p>
    <w:p w14:paraId="43989183" w14:textId="77777777" w:rsidR="008C35F4" w:rsidRDefault="008C35F4" w:rsidP="008C35F4">
      <w:pPr>
        <w:rPr>
          <w:lang w:eastAsia="x-none"/>
        </w:rPr>
      </w:pPr>
    </w:p>
    <w:p w14:paraId="4F132A87" w14:textId="77777777" w:rsidR="008C35F4" w:rsidRDefault="008C35F4" w:rsidP="008C35F4">
      <w:pPr>
        <w:pStyle w:val="ListParagraph"/>
        <w:numPr>
          <w:ilvl w:val="0"/>
          <w:numId w:val="81"/>
        </w:numPr>
        <w:rPr>
          <w:lang w:eastAsia="x-none"/>
        </w:rPr>
      </w:pPr>
      <w:r>
        <w:rPr>
          <w:lang w:eastAsia="x-none"/>
        </w:rPr>
        <w:t xml:space="preserve">Click the </w:t>
      </w:r>
      <w:r w:rsidRPr="00676C3A">
        <w:rPr>
          <w:b/>
          <w:lang w:eastAsia="x-none"/>
        </w:rPr>
        <w:t>Entity Scope</w:t>
      </w:r>
      <w:r>
        <w:rPr>
          <w:lang w:eastAsia="x-none"/>
        </w:rPr>
        <w:t xml:space="preserve"> tab</w:t>
      </w:r>
    </w:p>
    <w:p w14:paraId="2D535203" w14:textId="77777777" w:rsidR="008C35F4" w:rsidRDefault="008C35F4" w:rsidP="008C35F4">
      <w:pPr>
        <w:pStyle w:val="ListParagraph"/>
        <w:numPr>
          <w:ilvl w:val="0"/>
          <w:numId w:val="81"/>
        </w:numPr>
        <w:rPr>
          <w:lang w:eastAsia="x-none"/>
        </w:rPr>
      </w:pPr>
      <w:r>
        <w:rPr>
          <w:lang w:eastAsia="x-none"/>
        </w:rPr>
        <w:t xml:space="preserve">In the </w:t>
      </w:r>
      <w:r w:rsidRPr="00676C3A">
        <w:rPr>
          <w:b/>
          <w:lang w:eastAsia="x-none"/>
        </w:rPr>
        <w:t>Account Configuration</w:t>
      </w:r>
      <w:r>
        <w:rPr>
          <w:lang w:eastAsia="x-none"/>
        </w:rPr>
        <w:t xml:space="preserve"> pull-down list, select the </w:t>
      </w:r>
      <w:r w:rsidRPr="00676C3A">
        <w:rPr>
          <w:rStyle w:val="CodeChar"/>
        </w:rPr>
        <w:t>Training AD</w:t>
      </w:r>
      <w:r>
        <w:rPr>
          <w:lang w:eastAsia="x-none"/>
        </w:rPr>
        <w:t xml:space="preserve"> application</w:t>
      </w:r>
    </w:p>
    <w:p w14:paraId="707E162D" w14:textId="77777777" w:rsidR="008C35F4" w:rsidRDefault="008C35F4" w:rsidP="008C35F4">
      <w:pPr>
        <w:rPr>
          <w:lang w:eastAsia="x-none"/>
        </w:rPr>
      </w:pPr>
    </w:p>
    <w:p w14:paraId="3025BB6D" w14:textId="77777777" w:rsidR="008C35F4" w:rsidRDefault="008C35F4" w:rsidP="008C35F4">
      <w:pPr>
        <w:rPr>
          <w:lang w:eastAsia="x-none"/>
        </w:rPr>
      </w:pPr>
      <w:r>
        <w:rPr>
          <w:noProof/>
          <w:lang w:eastAsia="x-none"/>
        </w:rPr>
        <w:drawing>
          <wp:inline distT="0" distB="0" distL="0" distR="0" wp14:anchorId="5971DECB" wp14:editId="007D0464">
            <wp:extent cx="6188710" cy="1985010"/>
            <wp:effectExtent l="63500" t="63500" r="59690" b="5969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Screen Shot 2018-02-09 at 11.50.01.png"/>
                    <pic:cNvPicPr/>
                  </pic:nvPicPr>
                  <pic:blipFill>
                    <a:blip r:embed="rId58"/>
                    <a:stretch>
                      <a:fillRect/>
                    </a:stretch>
                  </pic:blipFill>
                  <pic:spPr>
                    <a:xfrm>
                      <a:off x="0" y="0"/>
                      <a:ext cx="6188710" cy="1985010"/>
                    </a:xfrm>
                    <a:prstGeom prst="rect">
                      <a:avLst/>
                    </a:prstGeom>
                    <a:effectLst>
                      <a:glow rad="63500">
                        <a:schemeClr val="accent3">
                          <a:satMod val="175000"/>
                          <a:alpha val="40000"/>
                        </a:schemeClr>
                      </a:glow>
                    </a:effectLst>
                  </pic:spPr>
                </pic:pic>
              </a:graphicData>
            </a:graphic>
          </wp:inline>
        </w:drawing>
      </w:r>
    </w:p>
    <w:p w14:paraId="329420D6" w14:textId="77777777" w:rsidR="008C35F4" w:rsidRDefault="008C35F4" w:rsidP="008C35F4">
      <w:pPr>
        <w:rPr>
          <w:lang w:eastAsia="x-none"/>
        </w:rPr>
      </w:pPr>
    </w:p>
    <w:p w14:paraId="77BC7C38" w14:textId="77777777" w:rsidR="008C35F4" w:rsidRDefault="008C35F4" w:rsidP="008C35F4">
      <w:pPr>
        <w:pStyle w:val="ListParagraph"/>
        <w:numPr>
          <w:ilvl w:val="0"/>
          <w:numId w:val="82"/>
        </w:numPr>
        <w:rPr>
          <w:lang w:eastAsia="x-none"/>
        </w:rPr>
      </w:pPr>
      <w:r>
        <w:rPr>
          <w:lang w:eastAsia="x-none"/>
        </w:rPr>
        <w:t xml:space="preserve">Click the </w:t>
      </w:r>
      <w:r w:rsidRPr="00676C3A">
        <w:rPr>
          <w:b/>
          <w:lang w:eastAsia="x-none"/>
        </w:rPr>
        <w:t>Load</w:t>
      </w:r>
      <w:r>
        <w:rPr>
          <w:lang w:eastAsia="x-none"/>
        </w:rPr>
        <w:t xml:space="preserve"> button to define the attributes to be presented in the account creation form</w:t>
      </w:r>
    </w:p>
    <w:p w14:paraId="14F65F51" w14:textId="77777777" w:rsidR="008C35F4" w:rsidRDefault="008C35F4" w:rsidP="008C35F4">
      <w:pPr>
        <w:rPr>
          <w:lang w:eastAsia="x-none"/>
        </w:rPr>
      </w:pPr>
    </w:p>
    <w:p w14:paraId="4AB35A5A" w14:textId="08B9973A" w:rsidR="008C35F4" w:rsidRDefault="00E25721" w:rsidP="008C35F4">
      <w:pPr>
        <w:rPr>
          <w:lang w:eastAsia="x-none"/>
        </w:rPr>
      </w:pPr>
      <w:r w:rsidRPr="00E25721">
        <w:rPr>
          <w:lang w:eastAsia="x-none"/>
        </w:rPr>
        <w:drawing>
          <wp:inline distT="0" distB="0" distL="0" distR="0" wp14:anchorId="52EB38F4" wp14:editId="2D07EF54">
            <wp:extent cx="6188710" cy="3054985"/>
            <wp:effectExtent l="63500" t="63500" r="59690" b="6921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188710" cy="3054985"/>
                    </a:xfrm>
                    <a:prstGeom prst="rect">
                      <a:avLst/>
                    </a:prstGeom>
                    <a:effectLst>
                      <a:glow rad="63500">
                        <a:schemeClr val="accent3">
                          <a:satMod val="175000"/>
                          <a:alpha val="40000"/>
                        </a:schemeClr>
                      </a:glow>
                    </a:effectLst>
                  </pic:spPr>
                </pic:pic>
              </a:graphicData>
            </a:graphic>
          </wp:inline>
        </w:drawing>
      </w:r>
    </w:p>
    <w:p w14:paraId="5D9E03D0" w14:textId="77777777" w:rsidR="008C35F4" w:rsidRDefault="008C35F4" w:rsidP="008C35F4">
      <w:pPr>
        <w:rPr>
          <w:lang w:eastAsia="x-none"/>
        </w:rPr>
      </w:pPr>
    </w:p>
    <w:p w14:paraId="12052998" w14:textId="77777777" w:rsidR="008C35F4" w:rsidRDefault="008C35F4" w:rsidP="008C35F4">
      <w:pPr>
        <w:rPr>
          <w:lang w:eastAsia="x-none"/>
        </w:rPr>
      </w:pPr>
      <w:r>
        <w:rPr>
          <w:lang w:eastAsia="x-none"/>
        </w:rPr>
        <w:t>We could change the order of attributes displayed and whether they are visible and editable or not. We won’t change anything.</w:t>
      </w:r>
    </w:p>
    <w:p w14:paraId="6B195653" w14:textId="77777777" w:rsidR="008C35F4" w:rsidRDefault="008C35F4" w:rsidP="008C35F4">
      <w:pPr>
        <w:rPr>
          <w:lang w:eastAsia="x-none"/>
        </w:rPr>
      </w:pPr>
    </w:p>
    <w:p w14:paraId="4611B180" w14:textId="77777777" w:rsidR="008C35F4" w:rsidRDefault="008C35F4" w:rsidP="008C35F4">
      <w:pPr>
        <w:pStyle w:val="ListParagraph"/>
        <w:numPr>
          <w:ilvl w:val="0"/>
          <w:numId w:val="82"/>
        </w:numPr>
        <w:rPr>
          <w:lang w:eastAsia="x-none"/>
        </w:rPr>
      </w:pPr>
      <w:r>
        <w:rPr>
          <w:lang w:eastAsia="x-none"/>
        </w:rPr>
        <w:t xml:space="preserve">Click </w:t>
      </w:r>
      <w:r w:rsidRPr="00676C3A">
        <w:rPr>
          <w:b/>
          <w:lang w:eastAsia="x-none"/>
        </w:rPr>
        <w:t>OK</w:t>
      </w:r>
      <w:r>
        <w:rPr>
          <w:lang w:eastAsia="x-none"/>
        </w:rPr>
        <w:t xml:space="preserve"> to save the changes and return to the workflow configuration screen</w:t>
      </w:r>
    </w:p>
    <w:p w14:paraId="2FD36560" w14:textId="77777777" w:rsidR="008C35F4" w:rsidRDefault="008C35F4" w:rsidP="008C35F4">
      <w:pPr>
        <w:pStyle w:val="ListParagraph"/>
        <w:numPr>
          <w:ilvl w:val="0"/>
          <w:numId w:val="82"/>
        </w:numPr>
        <w:rPr>
          <w:lang w:eastAsia="x-none"/>
        </w:rPr>
      </w:pPr>
      <w:r>
        <w:rPr>
          <w:lang w:eastAsia="x-none"/>
        </w:rPr>
        <w:lastRenderedPageBreak/>
        <w:t xml:space="preserve">Select the </w:t>
      </w:r>
      <w:proofErr w:type="spellStart"/>
      <w:r w:rsidRPr="002E7196">
        <w:rPr>
          <w:rStyle w:val="CodeChar"/>
        </w:rPr>
        <w:t>Auth</w:t>
      </w:r>
      <w:proofErr w:type="spellEnd"/>
      <w:r w:rsidRPr="002E7196">
        <w:rPr>
          <w:rStyle w:val="CodeChar"/>
        </w:rPr>
        <w:t xml:space="preserve"> Request [Manager]</w:t>
      </w:r>
      <w:r>
        <w:rPr>
          <w:lang w:eastAsia="x-none"/>
        </w:rPr>
        <w:t xml:space="preserve"> activity and have a look at the </w:t>
      </w:r>
      <w:r w:rsidRPr="002E7196">
        <w:rPr>
          <w:b/>
          <w:lang w:eastAsia="x-none"/>
        </w:rPr>
        <w:t>Beneficiary</w:t>
      </w:r>
      <w:r>
        <w:rPr>
          <w:lang w:eastAsia="x-none"/>
        </w:rPr>
        <w:t xml:space="preserve">, </w:t>
      </w:r>
      <w:r w:rsidRPr="002E7196">
        <w:rPr>
          <w:b/>
          <w:lang w:eastAsia="x-none"/>
        </w:rPr>
        <w:t>Application</w:t>
      </w:r>
      <w:r>
        <w:rPr>
          <w:lang w:eastAsia="x-none"/>
        </w:rPr>
        <w:t xml:space="preserve">, </w:t>
      </w:r>
      <w:r w:rsidRPr="002E7196">
        <w:rPr>
          <w:b/>
          <w:lang w:eastAsia="x-none"/>
        </w:rPr>
        <w:t>Entitlement</w:t>
      </w:r>
      <w:r>
        <w:rPr>
          <w:lang w:eastAsia="x-none"/>
        </w:rPr>
        <w:t xml:space="preserve"> and </w:t>
      </w:r>
      <w:r w:rsidRPr="002E7196">
        <w:rPr>
          <w:b/>
          <w:lang w:eastAsia="x-none"/>
        </w:rPr>
        <w:t>Required Data</w:t>
      </w:r>
      <w:r>
        <w:rPr>
          <w:lang w:eastAsia="x-none"/>
        </w:rPr>
        <w:t xml:space="preserve"> tabs</w:t>
      </w:r>
    </w:p>
    <w:p w14:paraId="5BE4E09A" w14:textId="77777777" w:rsidR="008C35F4" w:rsidRDefault="008C35F4" w:rsidP="008C35F4">
      <w:pPr>
        <w:rPr>
          <w:lang w:eastAsia="x-none"/>
        </w:rPr>
      </w:pPr>
    </w:p>
    <w:p w14:paraId="76894DC8" w14:textId="77777777" w:rsidR="008C35F4" w:rsidRDefault="008C35F4" w:rsidP="008C35F4">
      <w:pPr>
        <w:rPr>
          <w:lang w:eastAsia="x-none"/>
        </w:rPr>
      </w:pPr>
      <w:r>
        <w:rPr>
          <w:lang w:eastAsia="x-none"/>
        </w:rPr>
        <w:t>There is nothing to be changed for the beneficiary, applications or entitlements. On the Required Data tab, there is an option to allow the reviewer to edit the account attributes (“Editing of the Account Attributes”). We will leave it set to false.</w:t>
      </w:r>
    </w:p>
    <w:p w14:paraId="0C79E9B2" w14:textId="77777777" w:rsidR="008C35F4" w:rsidRDefault="008C35F4" w:rsidP="008C35F4">
      <w:pPr>
        <w:rPr>
          <w:lang w:eastAsia="x-none"/>
        </w:rPr>
      </w:pPr>
    </w:p>
    <w:p w14:paraId="3C0704D7" w14:textId="77777777" w:rsidR="008C35F4" w:rsidRDefault="008C35F4" w:rsidP="008C35F4">
      <w:pPr>
        <w:pStyle w:val="ListParagraph"/>
        <w:numPr>
          <w:ilvl w:val="0"/>
          <w:numId w:val="83"/>
        </w:numPr>
        <w:rPr>
          <w:lang w:eastAsia="x-none"/>
        </w:rPr>
      </w:pPr>
      <w:r>
        <w:rPr>
          <w:lang w:eastAsia="x-none"/>
        </w:rPr>
        <w:t xml:space="preserve">Repeat the step above in the </w:t>
      </w:r>
      <w:r w:rsidRPr="002E7196">
        <w:rPr>
          <w:b/>
          <w:lang w:eastAsia="x-none"/>
        </w:rPr>
        <w:t>Entity Scope</w:t>
      </w:r>
      <w:r>
        <w:rPr>
          <w:lang w:eastAsia="x-none"/>
        </w:rPr>
        <w:t xml:space="preserve"> tab to import all of the attributes for </w:t>
      </w:r>
      <w:r w:rsidRPr="002E7196">
        <w:rPr>
          <w:rStyle w:val="CodeChar"/>
        </w:rPr>
        <w:t>Training AD</w:t>
      </w:r>
    </w:p>
    <w:p w14:paraId="5DCF3491" w14:textId="7D570C79" w:rsidR="008C35F4" w:rsidRDefault="008C35F4" w:rsidP="008C35F4">
      <w:pPr>
        <w:pStyle w:val="ListParagraph"/>
        <w:numPr>
          <w:ilvl w:val="0"/>
          <w:numId w:val="83"/>
        </w:numPr>
        <w:rPr>
          <w:lang w:eastAsia="x-none"/>
        </w:rPr>
      </w:pPr>
      <w:r>
        <w:rPr>
          <w:lang w:eastAsia="x-none"/>
        </w:rPr>
        <w:t>Leave the settings as they are</w:t>
      </w:r>
      <w:r w:rsidR="00E25721">
        <w:rPr>
          <w:lang w:eastAsia="x-none"/>
        </w:rPr>
        <w:t xml:space="preserve"> and </w:t>
      </w:r>
      <w:r>
        <w:rPr>
          <w:lang w:eastAsia="x-none"/>
        </w:rPr>
        <w:t xml:space="preserve">Click </w:t>
      </w:r>
      <w:r w:rsidRPr="00E25721">
        <w:rPr>
          <w:b/>
          <w:lang w:eastAsia="x-none"/>
        </w:rPr>
        <w:t>OK</w:t>
      </w:r>
    </w:p>
    <w:p w14:paraId="71207F8E" w14:textId="77777777" w:rsidR="008C35F4" w:rsidRDefault="008C35F4" w:rsidP="008C35F4">
      <w:pPr>
        <w:rPr>
          <w:lang w:eastAsia="x-none"/>
        </w:rPr>
      </w:pPr>
      <w:r>
        <w:rPr>
          <w:lang w:eastAsia="x-none"/>
        </w:rPr>
        <w:t>There is nothing to do for the Exec Request activity. As this application (Training AD) is set for Automatic Fulfillment, then the Exec Request node will never be called.</w:t>
      </w:r>
    </w:p>
    <w:p w14:paraId="06CA6579" w14:textId="77777777" w:rsidR="008C35F4" w:rsidRDefault="008C35F4" w:rsidP="008C35F4">
      <w:pPr>
        <w:rPr>
          <w:lang w:eastAsia="x-none"/>
        </w:rPr>
      </w:pPr>
    </w:p>
    <w:p w14:paraId="1DA3823D" w14:textId="77777777" w:rsidR="008C35F4" w:rsidRDefault="008C35F4" w:rsidP="008C35F4">
      <w:pPr>
        <w:rPr>
          <w:lang w:eastAsia="x-none"/>
        </w:rPr>
      </w:pPr>
      <w:r>
        <w:rPr>
          <w:lang w:eastAsia="x-none"/>
        </w:rPr>
        <w:t>Also, we do not need to change the Reminder or Assignment settings for this workflow.</w:t>
      </w:r>
    </w:p>
    <w:p w14:paraId="24C8293E" w14:textId="77777777" w:rsidR="008C35F4" w:rsidRDefault="008C35F4" w:rsidP="008C35F4">
      <w:pPr>
        <w:rPr>
          <w:lang w:eastAsia="x-none"/>
        </w:rPr>
      </w:pPr>
    </w:p>
    <w:p w14:paraId="2DE2E327" w14:textId="77777777" w:rsidR="008C35F4" w:rsidRDefault="008C35F4" w:rsidP="008C35F4">
      <w:pPr>
        <w:pStyle w:val="ListParagraph"/>
        <w:numPr>
          <w:ilvl w:val="0"/>
          <w:numId w:val="84"/>
        </w:numPr>
        <w:rPr>
          <w:lang w:eastAsia="x-none"/>
        </w:rPr>
      </w:pPr>
      <w:r>
        <w:rPr>
          <w:lang w:eastAsia="x-none"/>
        </w:rPr>
        <w:t xml:space="preserve">Select the </w:t>
      </w:r>
      <w:r w:rsidRPr="002E7196">
        <w:rPr>
          <w:b/>
          <w:lang w:eastAsia="x-none"/>
        </w:rPr>
        <w:t>workflow</w:t>
      </w:r>
      <w:r>
        <w:rPr>
          <w:lang w:eastAsia="x-none"/>
        </w:rPr>
        <w:t xml:space="preserve"> and select </w:t>
      </w:r>
      <w:r w:rsidRPr="002E7196">
        <w:rPr>
          <w:b/>
          <w:lang w:eastAsia="x-none"/>
        </w:rPr>
        <w:t>Actions &gt; Online</w:t>
      </w:r>
      <w:r>
        <w:rPr>
          <w:lang w:eastAsia="x-none"/>
        </w:rPr>
        <w:t xml:space="preserve"> to bring the workflow back online.</w:t>
      </w:r>
    </w:p>
    <w:p w14:paraId="74310869" w14:textId="77777777" w:rsidR="008C35F4" w:rsidRDefault="008C35F4" w:rsidP="008C35F4">
      <w:pPr>
        <w:rPr>
          <w:lang w:eastAsia="x-none"/>
        </w:rPr>
      </w:pPr>
    </w:p>
    <w:p w14:paraId="181C9BA8" w14:textId="77777777" w:rsidR="008C35F4" w:rsidRDefault="008C35F4" w:rsidP="008C35F4">
      <w:pPr>
        <w:rPr>
          <w:lang w:eastAsia="x-none"/>
        </w:rPr>
      </w:pPr>
      <w:r>
        <w:rPr>
          <w:lang w:eastAsia="x-none"/>
        </w:rPr>
        <w:t>It is now ready to be used to request Training AD access. This completes the configuration required for the provisioning scenario.</w:t>
      </w:r>
    </w:p>
    <w:p w14:paraId="1C8C4B15" w14:textId="77777777" w:rsidR="008C35F4" w:rsidRDefault="008C35F4" w:rsidP="008C35F4">
      <w:pPr>
        <w:pStyle w:val="Heading3"/>
      </w:pPr>
      <w:bookmarkStart w:id="20" w:name="_Toc4164481"/>
      <w:r>
        <w:t>Configure User Modify Rule (for Attribute Enforcement)</w:t>
      </w:r>
      <w:bookmarkEnd w:id="20"/>
    </w:p>
    <w:p w14:paraId="4D29304E" w14:textId="77777777" w:rsidR="008C35F4" w:rsidRDefault="008C35F4" w:rsidP="008C35F4">
      <w:pPr>
        <w:rPr>
          <w:lang w:eastAsia="x-none"/>
        </w:rPr>
      </w:pPr>
      <w:r>
        <w:rPr>
          <w:lang w:eastAsia="x-none"/>
        </w:rPr>
        <w:t>This is the last bit of configuration and is used for the reconciliation (with attribute enforcement) use cases.</w:t>
      </w:r>
    </w:p>
    <w:p w14:paraId="402F0BB5" w14:textId="77777777" w:rsidR="008C35F4" w:rsidRDefault="008C35F4" w:rsidP="008C35F4">
      <w:pPr>
        <w:rPr>
          <w:lang w:eastAsia="x-none"/>
        </w:rPr>
      </w:pPr>
    </w:p>
    <w:p w14:paraId="67E103C1" w14:textId="77777777" w:rsidR="008C35F4" w:rsidRDefault="008C35F4" w:rsidP="008C35F4">
      <w:pPr>
        <w:rPr>
          <w:lang w:eastAsia="x-none"/>
        </w:rPr>
      </w:pPr>
      <w:r>
        <w:rPr>
          <w:lang w:eastAsia="x-none"/>
        </w:rPr>
        <w:t>As we have seen in earlier sections, we can configure Target Attribute mapping in the Account Configuration so account attributes default to person attribute values, strings or combinations of them. If we create an account in the Service Center or request a permission that also needs a new account, the account attribute values will default to the linked person attribute values (or strings or combinations).</w:t>
      </w:r>
    </w:p>
    <w:p w14:paraId="3E59FD9F" w14:textId="77777777" w:rsidR="008C35F4" w:rsidRDefault="008C35F4" w:rsidP="008C35F4">
      <w:pPr>
        <w:rPr>
          <w:lang w:eastAsia="x-none"/>
        </w:rPr>
      </w:pPr>
    </w:p>
    <w:p w14:paraId="1D6395EE" w14:textId="77777777" w:rsidR="008C35F4" w:rsidRDefault="008C35F4" w:rsidP="008C35F4">
      <w:pPr>
        <w:rPr>
          <w:lang w:eastAsia="x-none"/>
        </w:rPr>
      </w:pPr>
      <w:r>
        <w:rPr>
          <w:lang w:eastAsia="x-none"/>
        </w:rPr>
        <w:t>We can also flag those mapped Target Attributes as enforced (“Enforce User value” setting for each Target Attribute). This means that if a user is modified in the Admin Console or Service Center, IGI will re-evaluate any enforced mapping and send a modify event for that account to the target system.</w:t>
      </w:r>
    </w:p>
    <w:p w14:paraId="107B84C9" w14:textId="77777777" w:rsidR="008C35F4" w:rsidRDefault="008C35F4" w:rsidP="008C35F4">
      <w:pPr>
        <w:rPr>
          <w:lang w:eastAsia="x-none"/>
        </w:rPr>
      </w:pPr>
    </w:p>
    <w:p w14:paraId="6DA1C4C5" w14:textId="77777777" w:rsidR="008C35F4" w:rsidRDefault="008C35F4" w:rsidP="008C35F4">
      <w:pPr>
        <w:rPr>
          <w:lang w:eastAsia="x-none"/>
        </w:rPr>
      </w:pPr>
      <w:r>
        <w:rPr>
          <w:lang w:eastAsia="x-none"/>
        </w:rPr>
        <w:t xml:space="preserve">For this user scenario, we want any enforced mapping when we run a reconciliation. Say that we have an attribute set from the user driven by a HR feed (such as title or office location) and we want that user value to be applied to our AD system, even if someone changes the account attribute value on the target system. In an ideal world (and hopefully in some future version) IGI would re-evaluate any attribute mapping policy on an account recon (like ISIM does). </w:t>
      </w:r>
    </w:p>
    <w:p w14:paraId="7206AAC8" w14:textId="77777777" w:rsidR="008C35F4" w:rsidRDefault="008C35F4" w:rsidP="008C35F4">
      <w:pPr>
        <w:rPr>
          <w:lang w:eastAsia="x-none"/>
        </w:rPr>
      </w:pPr>
    </w:p>
    <w:p w14:paraId="04D2A62F" w14:textId="77777777" w:rsidR="008C35F4" w:rsidRDefault="008C35F4" w:rsidP="008C35F4">
      <w:pPr>
        <w:rPr>
          <w:lang w:eastAsia="x-none"/>
        </w:rPr>
      </w:pPr>
      <w:r>
        <w:rPr>
          <w:lang w:eastAsia="x-none"/>
        </w:rPr>
        <w:t>In the current version of IGI we have to trick it into doing the attribute re-evaluation, and we do that by creating a rule that will run when the modified account is reconciled into IGI. This rule will update a person attribute and trigger that re-evaluation. Note that this is currently unreliable – the mechanism sometimes works and sometimes doesn’t. There is a fix being developed to resolve it.</w:t>
      </w:r>
    </w:p>
    <w:p w14:paraId="203DFF5D" w14:textId="77777777" w:rsidR="008C35F4" w:rsidRDefault="008C35F4" w:rsidP="008C35F4">
      <w:pPr>
        <w:rPr>
          <w:lang w:eastAsia="x-none"/>
        </w:rPr>
      </w:pPr>
    </w:p>
    <w:p w14:paraId="057A65A9" w14:textId="77777777" w:rsidR="008C35F4" w:rsidRDefault="008C35F4" w:rsidP="008C35F4">
      <w:pPr>
        <w:rPr>
          <w:lang w:eastAsia="x-none"/>
        </w:rPr>
      </w:pPr>
      <w:r>
        <w:rPr>
          <w:lang w:eastAsia="x-none"/>
        </w:rPr>
        <w:t>The enable this functionality we need to setup a new attribute on the person as our dummy field for update, map it to an unused attribute in AD and setup the rule to modify this attribute.</w:t>
      </w:r>
    </w:p>
    <w:p w14:paraId="439AB3D3" w14:textId="77777777" w:rsidR="008C35F4" w:rsidRDefault="008C35F4" w:rsidP="008C35F4">
      <w:pPr>
        <w:pStyle w:val="Heading4"/>
      </w:pPr>
      <w:r>
        <w:t xml:space="preserve">Configure an Additional </w:t>
      </w:r>
      <w:proofErr w:type="spellStart"/>
      <w:r>
        <w:t>UserERC</w:t>
      </w:r>
      <w:proofErr w:type="spellEnd"/>
      <w:r>
        <w:t xml:space="preserve"> Attribute</w:t>
      </w:r>
    </w:p>
    <w:p w14:paraId="20F17EAB" w14:textId="77777777" w:rsidR="008C35F4" w:rsidRDefault="008C35F4" w:rsidP="008C35F4">
      <w:pPr>
        <w:rPr>
          <w:lang w:eastAsia="x-none"/>
        </w:rPr>
      </w:pPr>
      <w:r>
        <w:rPr>
          <w:lang w:eastAsia="x-none"/>
        </w:rPr>
        <w:t xml:space="preserve">We need an attribute that we can update in a rule to trigger the re-evaluation of attribute policy. We could re-use a currently defined attribute but that carries a risk of breaking something else. You could also add a new attribute to the </w:t>
      </w:r>
      <w:proofErr w:type="spellStart"/>
      <w:r>
        <w:rPr>
          <w:lang w:eastAsia="x-none"/>
        </w:rPr>
        <w:t>UserERC</w:t>
      </w:r>
      <w:proofErr w:type="spellEnd"/>
      <w:r>
        <w:rPr>
          <w:lang w:eastAsia="x-none"/>
        </w:rPr>
        <w:t xml:space="preserve"> schema. However, it is safer and easier to use one of the unused generic </w:t>
      </w:r>
      <w:proofErr w:type="spellStart"/>
      <w:r>
        <w:rPr>
          <w:lang w:eastAsia="x-none"/>
        </w:rPr>
        <w:t>ATTRnn</w:t>
      </w:r>
      <w:proofErr w:type="spellEnd"/>
      <w:r>
        <w:rPr>
          <w:lang w:eastAsia="x-none"/>
        </w:rPr>
        <w:t xml:space="preserve"> attributes. We will use ATTR12.</w:t>
      </w:r>
    </w:p>
    <w:p w14:paraId="6B9537DE" w14:textId="77777777" w:rsidR="008C35F4" w:rsidRDefault="008C35F4" w:rsidP="008C35F4">
      <w:pPr>
        <w:rPr>
          <w:lang w:eastAsia="x-none"/>
        </w:rPr>
      </w:pPr>
    </w:p>
    <w:p w14:paraId="568D2001" w14:textId="77777777" w:rsidR="008C35F4" w:rsidRDefault="008C35F4" w:rsidP="008C35F4">
      <w:pPr>
        <w:rPr>
          <w:lang w:eastAsia="x-none"/>
        </w:rPr>
      </w:pPr>
      <w:r>
        <w:rPr>
          <w:lang w:eastAsia="x-none"/>
        </w:rPr>
        <w:t>To do this:</w:t>
      </w:r>
    </w:p>
    <w:p w14:paraId="7F11B6FA" w14:textId="55653383" w:rsidR="008C35F4" w:rsidRDefault="008C35F4" w:rsidP="008C35F4">
      <w:pPr>
        <w:pStyle w:val="ListParagraph"/>
        <w:numPr>
          <w:ilvl w:val="0"/>
          <w:numId w:val="84"/>
        </w:numPr>
        <w:rPr>
          <w:lang w:eastAsia="x-none"/>
        </w:rPr>
      </w:pPr>
      <w:r>
        <w:rPr>
          <w:lang w:eastAsia="x-none"/>
        </w:rPr>
        <w:t xml:space="preserve">Log into the </w:t>
      </w:r>
      <w:r w:rsidR="00F3015C">
        <w:rPr>
          <w:lang w:eastAsia="x-none"/>
        </w:rPr>
        <w:t>Admin Console (</w:t>
      </w:r>
      <w:r w:rsidR="00F3015C" w:rsidRPr="00F3015C">
        <w:rPr>
          <w:rStyle w:val="CodeChar"/>
        </w:rPr>
        <w:t>admin</w:t>
      </w:r>
      <w:r w:rsidR="00F3015C">
        <w:rPr>
          <w:lang w:eastAsia="x-none"/>
        </w:rPr>
        <w:t>/</w:t>
      </w:r>
      <w:r w:rsidR="00F3015C" w:rsidRPr="00F3015C">
        <w:rPr>
          <w:rStyle w:val="CodeChar"/>
        </w:rPr>
        <w:t>admin</w:t>
      </w:r>
      <w:r w:rsidR="00F3015C">
        <w:rPr>
          <w:lang w:eastAsia="x-none"/>
        </w:rPr>
        <w:t xml:space="preserve">) </w:t>
      </w:r>
      <w:r>
        <w:rPr>
          <w:lang w:eastAsia="x-none"/>
        </w:rPr>
        <w:t xml:space="preserve">and go to </w:t>
      </w:r>
      <w:r w:rsidRPr="002E7196">
        <w:rPr>
          <w:b/>
          <w:lang w:eastAsia="x-none"/>
        </w:rPr>
        <w:t>Access Governance Core</w:t>
      </w:r>
    </w:p>
    <w:p w14:paraId="65A5953F" w14:textId="77777777" w:rsidR="008C35F4" w:rsidRDefault="008C35F4" w:rsidP="008C35F4">
      <w:pPr>
        <w:pStyle w:val="ListParagraph"/>
        <w:numPr>
          <w:ilvl w:val="0"/>
          <w:numId w:val="84"/>
        </w:numPr>
        <w:rPr>
          <w:lang w:eastAsia="x-none"/>
        </w:rPr>
      </w:pPr>
      <w:r>
        <w:rPr>
          <w:lang w:eastAsia="x-none"/>
        </w:rPr>
        <w:t xml:space="preserve">Go to </w:t>
      </w:r>
      <w:r w:rsidRPr="002E7196">
        <w:rPr>
          <w:b/>
          <w:lang w:eastAsia="x-none"/>
        </w:rPr>
        <w:t>Settings &gt; Core Configuration &gt; User Virtual Attributes</w:t>
      </w:r>
    </w:p>
    <w:p w14:paraId="1C5B789E" w14:textId="77777777" w:rsidR="008C35F4" w:rsidRDefault="008C35F4" w:rsidP="008C35F4">
      <w:pPr>
        <w:pStyle w:val="ListParagraph"/>
        <w:numPr>
          <w:ilvl w:val="0"/>
          <w:numId w:val="84"/>
        </w:numPr>
        <w:rPr>
          <w:lang w:eastAsia="x-none"/>
        </w:rPr>
      </w:pPr>
      <w:r>
        <w:rPr>
          <w:lang w:eastAsia="x-none"/>
        </w:rPr>
        <w:t xml:space="preserve">Select the </w:t>
      </w:r>
      <w:proofErr w:type="spellStart"/>
      <w:r w:rsidRPr="002E7196">
        <w:rPr>
          <w:rStyle w:val="CodeChar"/>
        </w:rPr>
        <w:t>UserErc</w:t>
      </w:r>
      <w:proofErr w:type="spellEnd"/>
      <w:r>
        <w:rPr>
          <w:lang w:eastAsia="x-none"/>
        </w:rPr>
        <w:t xml:space="preserve"> database and click the </w:t>
      </w:r>
      <w:r w:rsidRPr="002E7196">
        <w:rPr>
          <w:b/>
          <w:lang w:eastAsia="x-none"/>
        </w:rPr>
        <w:t>Attribute Mapping</w:t>
      </w:r>
      <w:r>
        <w:rPr>
          <w:lang w:eastAsia="x-none"/>
        </w:rPr>
        <w:t xml:space="preserve"> tab in the right pane</w:t>
      </w:r>
    </w:p>
    <w:p w14:paraId="7C2EF9FF" w14:textId="0F8689C7" w:rsidR="008C35F4" w:rsidRDefault="008C35F4" w:rsidP="008C35F4">
      <w:pPr>
        <w:rPr>
          <w:lang w:eastAsia="x-none"/>
        </w:rPr>
      </w:pPr>
    </w:p>
    <w:p w14:paraId="376048AC" w14:textId="6AE1B1B3" w:rsidR="00B47EF1" w:rsidRDefault="00B47EF1" w:rsidP="008C35F4">
      <w:pPr>
        <w:rPr>
          <w:lang w:eastAsia="x-none"/>
        </w:rPr>
      </w:pPr>
      <w:r w:rsidRPr="00B47EF1">
        <w:rPr>
          <w:lang w:eastAsia="x-none"/>
        </w:rPr>
        <w:lastRenderedPageBreak/>
        <w:drawing>
          <wp:inline distT="0" distB="0" distL="0" distR="0" wp14:anchorId="6F6AFEF6" wp14:editId="41FA8380">
            <wp:extent cx="6188710" cy="2264410"/>
            <wp:effectExtent l="63500" t="63500" r="59690" b="5969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188710" cy="2264410"/>
                    </a:xfrm>
                    <a:prstGeom prst="rect">
                      <a:avLst/>
                    </a:prstGeom>
                    <a:effectLst>
                      <a:glow rad="63500">
                        <a:schemeClr val="accent3">
                          <a:satMod val="175000"/>
                          <a:alpha val="40000"/>
                        </a:schemeClr>
                      </a:glow>
                    </a:effectLst>
                  </pic:spPr>
                </pic:pic>
              </a:graphicData>
            </a:graphic>
          </wp:inline>
        </w:drawing>
      </w:r>
    </w:p>
    <w:p w14:paraId="09B38930" w14:textId="77777777" w:rsidR="008C35F4" w:rsidRDefault="008C35F4" w:rsidP="008C35F4">
      <w:pPr>
        <w:rPr>
          <w:lang w:eastAsia="x-none"/>
        </w:rPr>
      </w:pPr>
    </w:p>
    <w:p w14:paraId="47A2AAE3" w14:textId="77777777" w:rsidR="008C35F4" w:rsidRDefault="008C35F4" w:rsidP="008C35F4">
      <w:pPr>
        <w:rPr>
          <w:lang w:eastAsia="x-none"/>
        </w:rPr>
      </w:pPr>
      <w:r>
        <w:rPr>
          <w:lang w:eastAsia="x-none"/>
        </w:rPr>
        <w:t>This shows the user attributes currently defined, along with their visibility, order, labels, lookup values, default values and UI rendering. Most of these settings are for user virtual views and workflows, not for the core User ERC view.</w:t>
      </w:r>
    </w:p>
    <w:p w14:paraId="4682A600" w14:textId="77777777" w:rsidR="008C35F4" w:rsidRDefault="008C35F4" w:rsidP="008C35F4">
      <w:pPr>
        <w:rPr>
          <w:lang w:eastAsia="x-none"/>
        </w:rPr>
      </w:pPr>
    </w:p>
    <w:p w14:paraId="1D27182E" w14:textId="77777777" w:rsidR="008C35F4" w:rsidRDefault="008C35F4" w:rsidP="008C35F4">
      <w:pPr>
        <w:rPr>
          <w:lang w:eastAsia="x-none"/>
        </w:rPr>
      </w:pPr>
      <w:r>
        <w:rPr>
          <w:lang w:eastAsia="x-none"/>
        </w:rPr>
        <w:t>ATTR12 is not currently defined so we will define it:</w:t>
      </w:r>
    </w:p>
    <w:p w14:paraId="7FD76FCE" w14:textId="77777777" w:rsidR="008C35F4" w:rsidRDefault="008C35F4" w:rsidP="008C35F4">
      <w:pPr>
        <w:pStyle w:val="ListParagraph"/>
        <w:numPr>
          <w:ilvl w:val="0"/>
          <w:numId w:val="85"/>
        </w:numPr>
        <w:rPr>
          <w:lang w:eastAsia="x-none"/>
        </w:rPr>
      </w:pPr>
      <w:r>
        <w:rPr>
          <w:lang w:eastAsia="x-none"/>
        </w:rPr>
        <w:t xml:space="preserve">In the right pane select </w:t>
      </w:r>
      <w:r w:rsidRPr="002E7196">
        <w:rPr>
          <w:b/>
          <w:lang w:eastAsia="x-none"/>
        </w:rPr>
        <w:t>Actions &gt; Add</w:t>
      </w:r>
    </w:p>
    <w:p w14:paraId="06E91C8A" w14:textId="77777777" w:rsidR="008C35F4" w:rsidRDefault="008C35F4" w:rsidP="008C35F4">
      <w:pPr>
        <w:pStyle w:val="ListParagraph"/>
        <w:numPr>
          <w:ilvl w:val="0"/>
          <w:numId w:val="85"/>
        </w:numPr>
        <w:rPr>
          <w:lang w:eastAsia="x-none"/>
        </w:rPr>
      </w:pPr>
      <w:r>
        <w:rPr>
          <w:lang w:eastAsia="x-none"/>
        </w:rPr>
        <w:t xml:space="preserve">On the </w:t>
      </w:r>
      <w:r w:rsidRPr="002E7196">
        <w:rPr>
          <w:b/>
          <w:lang w:eastAsia="x-none"/>
        </w:rPr>
        <w:t>Add Attribute</w:t>
      </w:r>
      <w:r>
        <w:rPr>
          <w:lang w:eastAsia="x-none"/>
        </w:rPr>
        <w:t xml:space="preserve"> dialog, find and select </w:t>
      </w:r>
      <w:r w:rsidRPr="002E7196">
        <w:rPr>
          <w:rStyle w:val="CodeChar"/>
        </w:rPr>
        <w:t>ATTR12</w:t>
      </w:r>
      <w:r>
        <w:rPr>
          <w:lang w:eastAsia="x-none"/>
        </w:rPr>
        <w:t xml:space="preserve"> and click </w:t>
      </w:r>
      <w:r w:rsidRPr="002E7196">
        <w:rPr>
          <w:b/>
          <w:lang w:eastAsia="x-none"/>
        </w:rPr>
        <w:t>OK</w:t>
      </w:r>
    </w:p>
    <w:p w14:paraId="37F8806C" w14:textId="77777777" w:rsidR="008C35F4" w:rsidRDefault="008C35F4" w:rsidP="008C35F4">
      <w:pPr>
        <w:rPr>
          <w:lang w:eastAsia="x-none"/>
        </w:rPr>
      </w:pPr>
    </w:p>
    <w:p w14:paraId="5363821B" w14:textId="77777777" w:rsidR="008C35F4" w:rsidRDefault="008C35F4" w:rsidP="008C35F4">
      <w:pPr>
        <w:rPr>
          <w:lang w:eastAsia="x-none"/>
        </w:rPr>
      </w:pPr>
      <w:r>
        <w:rPr>
          <w:lang w:eastAsia="x-none"/>
        </w:rPr>
        <w:t>The attribute is now in the list. You may want to re-arrange the order of the attribute, but it’s not necessary for the lab.</w:t>
      </w:r>
    </w:p>
    <w:p w14:paraId="2B831B9A" w14:textId="77777777" w:rsidR="008C35F4" w:rsidRDefault="008C35F4" w:rsidP="008C35F4">
      <w:pPr>
        <w:rPr>
          <w:lang w:eastAsia="x-none"/>
        </w:rPr>
      </w:pPr>
    </w:p>
    <w:p w14:paraId="5FC6BBF5" w14:textId="77777777" w:rsidR="008C35F4" w:rsidRDefault="008C35F4" w:rsidP="008C35F4">
      <w:pPr>
        <w:pStyle w:val="ListParagraph"/>
        <w:numPr>
          <w:ilvl w:val="0"/>
          <w:numId w:val="86"/>
        </w:numPr>
        <w:rPr>
          <w:lang w:eastAsia="x-none"/>
        </w:rPr>
      </w:pPr>
      <w:r>
        <w:rPr>
          <w:lang w:eastAsia="x-none"/>
        </w:rPr>
        <w:t xml:space="preserve">Select the new attribute and enter a </w:t>
      </w:r>
      <w:r w:rsidRPr="002E7196">
        <w:rPr>
          <w:b/>
          <w:lang w:eastAsia="x-none"/>
        </w:rPr>
        <w:t>Label</w:t>
      </w:r>
      <w:r>
        <w:rPr>
          <w:lang w:eastAsia="x-none"/>
        </w:rPr>
        <w:t>. This will be used in the rule and appear on the UI. I would suggest “</w:t>
      </w:r>
      <w:proofErr w:type="spellStart"/>
      <w:r w:rsidRPr="002E7196">
        <w:rPr>
          <w:rStyle w:val="CodeChar"/>
        </w:rPr>
        <w:t>AcctLastRecon</w:t>
      </w:r>
      <w:proofErr w:type="spellEnd"/>
      <w:r>
        <w:rPr>
          <w:lang w:eastAsia="x-none"/>
        </w:rPr>
        <w:t>” (as we will set a date in the rule).</w:t>
      </w:r>
    </w:p>
    <w:p w14:paraId="66259E1D" w14:textId="77777777" w:rsidR="008C35F4" w:rsidRDefault="008C35F4" w:rsidP="008C35F4">
      <w:pPr>
        <w:pStyle w:val="ListParagraph"/>
        <w:numPr>
          <w:ilvl w:val="0"/>
          <w:numId w:val="86"/>
        </w:numPr>
        <w:rPr>
          <w:lang w:eastAsia="x-none"/>
        </w:rPr>
      </w:pPr>
      <w:r>
        <w:rPr>
          <w:lang w:eastAsia="x-none"/>
        </w:rPr>
        <w:t xml:space="preserve">Click </w:t>
      </w:r>
      <w:r w:rsidRPr="002E7196">
        <w:rPr>
          <w:b/>
          <w:lang w:eastAsia="x-none"/>
        </w:rPr>
        <w:t>Save</w:t>
      </w:r>
      <w:r>
        <w:rPr>
          <w:lang w:eastAsia="x-none"/>
        </w:rPr>
        <w:t xml:space="preserve"> and click </w:t>
      </w:r>
      <w:r w:rsidRPr="002E7196">
        <w:rPr>
          <w:b/>
          <w:lang w:eastAsia="x-none"/>
        </w:rPr>
        <w:t>OK</w:t>
      </w:r>
      <w:r>
        <w:rPr>
          <w:lang w:eastAsia="x-none"/>
        </w:rPr>
        <w:t xml:space="preserve"> on the Information dialog box</w:t>
      </w:r>
    </w:p>
    <w:p w14:paraId="4C2F9EE4" w14:textId="77777777" w:rsidR="008C35F4" w:rsidRDefault="008C35F4" w:rsidP="008C35F4">
      <w:pPr>
        <w:rPr>
          <w:lang w:eastAsia="x-none"/>
        </w:rPr>
      </w:pPr>
    </w:p>
    <w:p w14:paraId="59EF814B" w14:textId="7E1A8C0F" w:rsidR="008C35F4" w:rsidRDefault="00B47EF1" w:rsidP="008C35F4">
      <w:pPr>
        <w:rPr>
          <w:lang w:eastAsia="x-none"/>
        </w:rPr>
      </w:pPr>
      <w:r w:rsidRPr="00B47EF1">
        <w:rPr>
          <w:lang w:eastAsia="x-none"/>
        </w:rPr>
        <w:drawing>
          <wp:inline distT="0" distB="0" distL="0" distR="0" wp14:anchorId="5B7C1129" wp14:editId="5C3998D6">
            <wp:extent cx="6188710" cy="1806575"/>
            <wp:effectExtent l="63500" t="63500" r="59690" b="6032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188710" cy="1806575"/>
                    </a:xfrm>
                    <a:prstGeom prst="rect">
                      <a:avLst/>
                    </a:prstGeom>
                    <a:effectLst>
                      <a:glow rad="63500">
                        <a:schemeClr val="accent3">
                          <a:satMod val="175000"/>
                          <a:alpha val="40000"/>
                        </a:schemeClr>
                      </a:glow>
                    </a:effectLst>
                  </pic:spPr>
                </pic:pic>
              </a:graphicData>
            </a:graphic>
          </wp:inline>
        </w:drawing>
      </w:r>
    </w:p>
    <w:p w14:paraId="54400CBC" w14:textId="77777777" w:rsidR="008C35F4" w:rsidRDefault="008C35F4" w:rsidP="008C35F4">
      <w:pPr>
        <w:rPr>
          <w:lang w:eastAsia="x-none"/>
        </w:rPr>
      </w:pPr>
    </w:p>
    <w:p w14:paraId="3835771E" w14:textId="77777777" w:rsidR="008C35F4" w:rsidRDefault="008C35F4" w:rsidP="008C35F4">
      <w:pPr>
        <w:rPr>
          <w:lang w:eastAsia="x-none"/>
        </w:rPr>
      </w:pPr>
      <w:r>
        <w:rPr>
          <w:lang w:eastAsia="x-none"/>
        </w:rPr>
        <w:t>With the new attribute defined, we also need to map it to an unused adapter attribute.</w:t>
      </w:r>
    </w:p>
    <w:p w14:paraId="7627862C" w14:textId="77777777" w:rsidR="008C35F4" w:rsidRDefault="008C35F4" w:rsidP="008C35F4">
      <w:pPr>
        <w:pStyle w:val="Heading4"/>
      </w:pPr>
      <w:r>
        <w:t>Map New Person Attribute to Account Attribute</w:t>
      </w:r>
    </w:p>
    <w:p w14:paraId="655342BD" w14:textId="77777777" w:rsidR="008C35F4" w:rsidRDefault="008C35F4" w:rsidP="008C35F4">
      <w:pPr>
        <w:rPr>
          <w:lang w:eastAsia="x-none"/>
        </w:rPr>
      </w:pPr>
      <w:r>
        <w:rPr>
          <w:lang w:eastAsia="x-none"/>
        </w:rPr>
        <w:t>For this workaround to function, we need to map our new IGI Person attribute to an unused AD account attribute and flag it for enforcement.</w:t>
      </w:r>
    </w:p>
    <w:p w14:paraId="46343722" w14:textId="77777777" w:rsidR="008C35F4" w:rsidRDefault="008C35F4" w:rsidP="008C35F4">
      <w:pPr>
        <w:rPr>
          <w:lang w:eastAsia="x-none"/>
        </w:rPr>
      </w:pPr>
    </w:p>
    <w:p w14:paraId="5C33F176" w14:textId="77777777" w:rsidR="008C35F4" w:rsidRDefault="008C35F4" w:rsidP="008C35F4">
      <w:pPr>
        <w:rPr>
          <w:lang w:eastAsia="x-none"/>
        </w:rPr>
      </w:pPr>
      <w:r>
        <w:rPr>
          <w:lang w:eastAsia="x-none"/>
        </w:rPr>
        <w:t>As you did earlier:</w:t>
      </w:r>
    </w:p>
    <w:p w14:paraId="4FC31B1A" w14:textId="32FE6EA0" w:rsidR="008C35F4" w:rsidRDefault="008C35F4" w:rsidP="008C35F4">
      <w:pPr>
        <w:pStyle w:val="ListParagraph"/>
        <w:numPr>
          <w:ilvl w:val="0"/>
          <w:numId w:val="104"/>
        </w:numPr>
        <w:rPr>
          <w:lang w:eastAsia="x-none"/>
        </w:rPr>
      </w:pPr>
      <w:r>
        <w:rPr>
          <w:lang w:eastAsia="x-none"/>
        </w:rPr>
        <w:t xml:space="preserve">Go into </w:t>
      </w:r>
      <w:r w:rsidRPr="002E7196">
        <w:rPr>
          <w:b/>
          <w:lang w:eastAsia="x-none"/>
        </w:rPr>
        <w:t>AGC &gt; Manage &gt; Account</w:t>
      </w:r>
      <w:r w:rsidR="00B47EF1">
        <w:rPr>
          <w:b/>
          <w:lang w:eastAsia="x-none"/>
        </w:rPr>
        <w:t xml:space="preserve"> configuration</w:t>
      </w:r>
      <w:r w:rsidRPr="002E7196">
        <w:rPr>
          <w:b/>
          <w:lang w:eastAsia="x-none"/>
        </w:rPr>
        <w:t>s</w:t>
      </w:r>
    </w:p>
    <w:p w14:paraId="0AF3891E" w14:textId="77777777" w:rsidR="008C35F4" w:rsidRDefault="008C35F4" w:rsidP="008C35F4">
      <w:pPr>
        <w:pStyle w:val="ListParagraph"/>
        <w:numPr>
          <w:ilvl w:val="0"/>
          <w:numId w:val="104"/>
        </w:numPr>
        <w:rPr>
          <w:lang w:eastAsia="x-none"/>
        </w:rPr>
      </w:pPr>
      <w:r>
        <w:rPr>
          <w:lang w:eastAsia="x-none"/>
        </w:rPr>
        <w:t xml:space="preserve">Select the </w:t>
      </w:r>
      <w:r w:rsidRPr="002E7196">
        <w:rPr>
          <w:rStyle w:val="CodeChar"/>
        </w:rPr>
        <w:t>Training AD</w:t>
      </w:r>
      <w:r>
        <w:rPr>
          <w:lang w:eastAsia="x-none"/>
        </w:rPr>
        <w:t xml:space="preserve"> account</w:t>
      </w:r>
    </w:p>
    <w:p w14:paraId="3BE0011E" w14:textId="77777777" w:rsidR="008C35F4" w:rsidRDefault="008C35F4" w:rsidP="008C35F4">
      <w:pPr>
        <w:pStyle w:val="ListParagraph"/>
        <w:numPr>
          <w:ilvl w:val="0"/>
          <w:numId w:val="104"/>
        </w:numPr>
        <w:rPr>
          <w:lang w:eastAsia="x-none"/>
        </w:rPr>
      </w:pPr>
      <w:r>
        <w:rPr>
          <w:lang w:eastAsia="x-none"/>
        </w:rPr>
        <w:t xml:space="preserve">Go to the </w:t>
      </w:r>
      <w:r w:rsidRPr="002E7196">
        <w:rPr>
          <w:b/>
          <w:lang w:eastAsia="x-none"/>
        </w:rPr>
        <w:t>Target Attribute</w:t>
      </w:r>
      <w:r>
        <w:rPr>
          <w:lang w:eastAsia="x-none"/>
        </w:rPr>
        <w:t xml:space="preserve"> tab</w:t>
      </w:r>
    </w:p>
    <w:p w14:paraId="1B979EBD" w14:textId="77777777" w:rsidR="008C35F4" w:rsidRDefault="008C35F4" w:rsidP="008C35F4">
      <w:pPr>
        <w:pStyle w:val="ListParagraph"/>
        <w:numPr>
          <w:ilvl w:val="0"/>
          <w:numId w:val="104"/>
        </w:numPr>
        <w:rPr>
          <w:lang w:eastAsia="x-none"/>
        </w:rPr>
      </w:pPr>
      <w:r>
        <w:rPr>
          <w:lang w:eastAsia="x-none"/>
        </w:rPr>
        <w:t xml:space="preserve">Select </w:t>
      </w:r>
      <w:r w:rsidRPr="002E7196">
        <w:rPr>
          <w:b/>
          <w:lang w:eastAsia="x-none"/>
        </w:rPr>
        <w:t>Actions &gt; Discover Account attributes from Target</w:t>
      </w:r>
    </w:p>
    <w:p w14:paraId="0C8C72B8" w14:textId="77777777" w:rsidR="008C35F4" w:rsidRDefault="008C35F4" w:rsidP="008C35F4">
      <w:pPr>
        <w:pStyle w:val="ListParagraph"/>
        <w:numPr>
          <w:ilvl w:val="0"/>
          <w:numId w:val="106"/>
        </w:numPr>
        <w:rPr>
          <w:lang w:eastAsia="x-none"/>
        </w:rPr>
      </w:pPr>
      <w:r>
        <w:rPr>
          <w:lang w:eastAsia="x-none"/>
        </w:rPr>
        <w:t xml:space="preserve">On the </w:t>
      </w:r>
      <w:r w:rsidRPr="002E7196">
        <w:rPr>
          <w:b/>
          <w:lang w:eastAsia="x-none"/>
        </w:rPr>
        <w:t>Discover Attributes from Target</w:t>
      </w:r>
      <w:r>
        <w:rPr>
          <w:lang w:eastAsia="x-none"/>
        </w:rPr>
        <w:t xml:space="preserve"> dialog, find and select </w:t>
      </w:r>
      <w:r w:rsidRPr="002E7196">
        <w:rPr>
          <w:rStyle w:val="CodeChar"/>
        </w:rPr>
        <w:t>erADEExtension1</w:t>
      </w:r>
      <w:r>
        <w:rPr>
          <w:lang w:eastAsia="x-none"/>
        </w:rPr>
        <w:t xml:space="preserve">, then click </w:t>
      </w:r>
      <w:r w:rsidRPr="00B47EF1">
        <w:rPr>
          <w:b/>
          <w:lang w:eastAsia="x-none"/>
        </w:rPr>
        <w:t>Import</w:t>
      </w:r>
    </w:p>
    <w:p w14:paraId="0319C4B4" w14:textId="77777777" w:rsidR="008C35F4" w:rsidRDefault="008C35F4" w:rsidP="008C35F4">
      <w:pPr>
        <w:rPr>
          <w:lang w:eastAsia="x-none"/>
        </w:rPr>
      </w:pPr>
    </w:p>
    <w:p w14:paraId="0E9BE84A" w14:textId="77777777" w:rsidR="008C35F4" w:rsidRDefault="008C35F4" w:rsidP="008C35F4">
      <w:pPr>
        <w:rPr>
          <w:lang w:eastAsia="x-none"/>
        </w:rPr>
      </w:pPr>
      <w:r>
        <w:rPr>
          <w:lang w:eastAsia="x-none"/>
        </w:rPr>
        <w:t>I am assuming for the lab that this attribute isn’t used. For a production deployment you would need to evaluate what free/unused attributes you have in AD.</w:t>
      </w:r>
    </w:p>
    <w:p w14:paraId="0E2B0986" w14:textId="77777777" w:rsidR="008C35F4" w:rsidRDefault="008C35F4" w:rsidP="008C35F4">
      <w:pPr>
        <w:rPr>
          <w:lang w:eastAsia="x-none"/>
        </w:rPr>
      </w:pPr>
    </w:p>
    <w:p w14:paraId="24190B5C" w14:textId="77777777" w:rsidR="008C35F4" w:rsidRDefault="008C35F4" w:rsidP="008C35F4">
      <w:pPr>
        <w:pStyle w:val="ListParagraph"/>
        <w:numPr>
          <w:ilvl w:val="0"/>
          <w:numId w:val="106"/>
        </w:numPr>
        <w:rPr>
          <w:lang w:eastAsia="x-none"/>
        </w:rPr>
      </w:pPr>
      <w:r>
        <w:rPr>
          <w:lang w:eastAsia="x-none"/>
        </w:rPr>
        <w:t xml:space="preserve">With the new attribute showing in the </w:t>
      </w:r>
      <w:r w:rsidRPr="002E7196">
        <w:rPr>
          <w:b/>
          <w:lang w:eastAsia="x-none"/>
        </w:rPr>
        <w:t>Target Attributes</w:t>
      </w:r>
      <w:r>
        <w:rPr>
          <w:lang w:eastAsia="x-none"/>
        </w:rPr>
        <w:t xml:space="preserve"> list, check/set the following</w:t>
      </w:r>
    </w:p>
    <w:p w14:paraId="6FD58C4E" w14:textId="77777777" w:rsidR="008C35F4" w:rsidRDefault="008C35F4" w:rsidP="008C35F4">
      <w:pPr>
        <w:pStyle w:val="ListParagraph"/>
        <w:numPr>
          <w:ilvl w:val="0"/>
          <w:numId w:val="107"/>
        </w:numPr>
        <w:rPr>
          <w:lang w:eastAsia="x-none"/>
        </w:rPr>
      </w:pPr>
      <w:r w:rsidRPr="002E7196">
        <w:rPr>
          <w:b/>
          <w:lang w:eastAsia="x-none"/>
        </w:rPr>
        <w:t>Visible</w:t>
      </w:r>
      <w:r>
        <w:rPr>
          <w:lang w:eastAsia="x-none"/>
        </w:rPr>
        <w:t xml:space="preserve"> – you may want to hide it from any Service Center data entry workflows</w:t>
      </w:r>
    </w:p>
    <w:p w14:paraId="6E747BE7" w14:textId="77777777" w:rsidR="008C35F4" w:rsidRDefault="008C35F4" w:rsidP="008C35F4">
      <w:pPr>
        <w:pStyle w:val="ListParagraph"/>
        <w:numPr>
          <w:ilvl w:val="0"/>
          <w:numId w:val="107"/>
        </w:numPr>
        <w:rPr>
          <w:lang w:eastAsia="x-none"/>
        </w:rPr>
      </w:pPr>
      <w:r w:rsidRPr="002E7196">
        <w:rPr>
          <w:b/>
          <w:lang w:eastAsia="x-none"/>
        </w:rPr>
        <w:t>Editable</w:t>
      </w:r>
      <w:r>
        <w:rPr>
          <w:lang w:eastAsia="x-none"/>
        </w:rPr>
        <w:t xml:space="preserve"> – </w:t>
      </w:r>
      <w:r w:rsidRPr="002E7196">
        <w:rPr>
          <w:rStyle w:val="CodeChar"/>
        </w:rPr>
        <w:t>disable</w:t>
      </w:r>
    </w:p>
    <w:p w14:paraId="05C23898" w14:textId="48CEAC35" w:rsidR="008C35F4" w:rsidRDefault="008C35F4" w:rsidP="008C35F4">
      <w:pPr>
        <w:pStyle w:val="ListParagraph"/>
        <w:numPr>
          <w:ilvl w:val="0"/>
          <w:numId w:val="107"/>
        </w:numPr>
        <w:rPr>
          <w:lang w:eastAsia="x-none"/>
        </w:rPr>
      </w:pPr>
      <w:r w:rsidRPr="002E7196">
        <w:rPr>
          <w:b/>
          <w:lang w:eastAsia="x-none"/>
        </w:rPr>
        <w:t>Label</w:t>
      </w:r>
      <w:r>
        <w:rPr>
          <w:lang w:eastAsia="x-none"/>
        </w:rPr>
        <w:t xml:space="preserve"> – you may want to use the </w:t>
      </w:r>
      <w:proofErr w:type="spellStart"/>
      <w:r>
        <w:rPr>
          <w:lang w:eastAsia="x-none"/>
        </w:rPr>
        <w:t>elipses</w:t>
      </w:r>
      <w:proofErr w:type="spellEnd"/>
      <w:r>
        <w:rPr>
          <w:lang w:eastAsia="x-none"/>
        </w:rPr>
        <w:t xml:space="preserve"> button ([…]) to set a label that makes sense if you leave it visible (like “</w:t>
      </w:r>
      <w:r w:rsidRPr="002E7196">
        <w:rPr>
          <w:rStyle w:val="CodeChar"/>
        </w:rPr>
        <w:t>Account Last Recon date/time</w:t>
      </w:r>
      <w:r>
        <w:rPr>
          <w:lang w:eastAsia="x-none"/>
        </w:rPr>
        <w:t>”</w:t>
      </w:r>
      <w:r w:rsidR="002E7196">
        <w:rPr>
          <w:lang w:eastAsia="x-none"/>
        </w:rPr>
        <w:t>)</w:t>
      </w:r>
    </w:p>
    <w:p w14:paraId="0701D373" w14:textId="77777777" w:rsidR="008C35F4" w:rsidRDefault="008C35F4" w:rsidP="008C35F4">
      <w:pPr>
        <w:pStyle w:val="ListParagraph"/>
        <w:numPr>
          <w:ilvl w:val="0"/>
          <w:numId w:val="107"/>
        </w:numPr>
        <w:rPr>
          <w:lang w:eastAsia="x-none"/>
        </w:rPr>
      </w:pPr>
      <w:r w:rsidRPr="002E7196">
        <w:rPr>
          <w:b/>
          <w:lang w:eastAsia="x-none"/>
        </w:rPr>
        <w:t>Default value</w:t>
      </w:r>
      <w:r>
        <w:rPr>
          <w:lang w:eastAsia="x-none"/>
        </w:rPr>
        <w:t xml:space="preserve"> – “</w:t>
      </w:r>
      <w:r w:rsidRPr="002E7196">
        <w:rPr>
          <w:rStyle w:val="CodeChar"/>
        </w:rPr>
        <w:t>{ATTR12}</w:t>
      </w:r>
      <w:r>
        <w:rPr>
          <w:lang w:eastAsia="x-none"/>
        </w:rPr>
        <w:t>”</w:t>
      </w:r>
    </w:p>
    <w:p w14:paraId="6C19870A" w14:textId="77777777" w:rsidR="008C35F4" w:rsidRDefault="008C35F4" w:rsidP="008C35F4">
      <w:pPr>
        <w:pStyle w:val="ListParagraph"/>
        <w:numPr>
          <w:ilvl w:val="0"/>
          <w:numId w:val="107"/>
        </w:numPr>
        <w:rPr>
          <w:lang w:eastAsia="x-none"/>
        </w:rPr>
      </w:pPr>
      <w:r w:rsidRPr="002E7196">
        <w:rPr>
          <w:b/>
          <w:lang w:eastAsia="x-none"/>
        </w:rPr>
        <w:t>Enforce User value</w:t>
      </w:r>
      <w:r>
        <w:rPr>
          <w:lang w:eastAsia="x-none"/>
        </w:rPr>
        <w:t xml:space="preserve"> – </w:t>
      </w:r>
      <w:r w:rsidRPr="002E7196">
        <w:rPr>
          <w:rStyle w:val="CodeChar"/>
        </w:rPr>
        <w:t>enabled</w:t>
      </w:r>
    </w:p>
    <w:p w14:paraId="2A5E878A" w14:textId="7004BFD3" w:rsidR="008C35F4" w:rsidRDefault="008C35F4" w:rsidP="008C35F4">
      <w:pPr>
        <w:rPr>
          <w:lang w:eastAsia="x-none"/>
        </w:rPr>
      </w:pPr>
    </w:p>
    <w:p w14:paraId="014002E8" w14:textId="4C3A6B5F" w:rsidR="0040624D" w:rsidRDefault="0040624D" w:rsidP="008C35F4">
      <w:pPr>
        <w:rPr>
          <w:lang w:eastAsia="x-none"/>
        </w:rPr>
      </w:pPr>
      <w:r w:rsidRPr="0040624D">
        <w:rPr>
          <w:lang w:eastAsia="x-none"/>
        </w:rPr>
        <w:drawing>
          <wp:inline distT="0" distB="0" distL="0" distR="0" wp14:anchorId="7835FEB7" wp14:editId="0FF5C8B7">
            <wp:extent cx="6188710" cy="2237105"/>
            <wp:effectExtent l="63500" t="63500" r="59690" b="6159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188710" cy="2237105"/>
                    </a:xfrm>
                    <a:prstGeom prst="rect">
                      <a:avLst/>
                    </a:prstGeom>
                    <a:effectLst>
                      <a:glow rad="63500">
                        <a:schemeClr val="accent3">
                          <a:satMod val="175000"/>
                          <a:alpha val="40000"/>
                        </a:schemeClr>
                      </a:glow>
                    </a:effectLst>
                  </pic:spPr>
                </pic:pic>
              </a:graphicData>
            </a:graphic>
          </wp:inline>
        </w:drawing>
      </w:r>
    </w:p>
    <w:p w14:paraId="43B65B2A" w14:textId="77777777" w:rsidR="0040624D" w:rsidRDefault="0040624D" w:rsidP="008C35F4">
      <w:pPr>
        <w:rPr>
          <w:lang w:eastAsia="x-none"/>
        </w:rPr>
      </w:pPr>
    </w:p>
    <w:p w14:paraId="07828B2F" w14:textId="77777777" w:rsidR="008C35F4" w:rsidRDefault="008C35F4" w:rsidP="008C35F4">
      <w:pPr>
        <w:pStyle w:val="ListParagraph"/>
        <w:numPr>
          <w:ilvl w:val="0"/>
          <w:numId w:val="105"/>
        </w:numPr>
        <w:rPr>
          <w:lang w:eastAsia="x-none"/>
        </w:rPr>
      </w:pPr>
      <w:r w:rsidRPr="002E7196">
        <w:rPr>
          <w:b/>
          <w:lang w:eastAsia="x-none"/>
        </w:rPr>
        <w:t>Save</w:t>
      </w:r>
      <w:r>
        <w:rPr>
          <w:lang w:eastAsia="x-none"/>
        </w:rPr>
        <w:t xml:space="preserve"> the Target Attributes</w:t>
      </w:r>
    </w:p>
    <w:p w14:paraId="36223994" w14:textId="77777777" w:rsidR="008C35F4" w:rsidRDefault="008C35F4" w:rsidP="008C35F4">
      <w:pPr>
        <w:rPr>
          <w:lang w:eastAsia="x-none"/>
        </w:rPr>
      </w:pPr>
    </w:p>
    <w:p w14:paraId="5A07C2BF" w14:textId="77777777" w:rsidR="008C35F4" w:rsidRDefault="008C35F4" w:rsidP="008C35F4">
      <w:pPr>
        <w:rPr>
          <w:lang w:eastAsia="x-none"/>
        </w:rPr>
      </w:pPr>
      <w:r>
        <w:rPr>
          <w:lang w:eastAsia="x-none"/>
        </w:rPr>
        <w:t>We can now create a rule to use this attribute.</w:t>
      </w:r>
    </w:p>
    <w:p w14:paraId="76C70D5F" w14:textId="77777777" w:rsidR="008C35F4" w:rsidRDefault="008C35F4" w:rsidP="008C35F4">
      <w:pPr>
        <w:pStyle w:val="Heading4"/>
      </w:pPr>
      <w:r>
        <w:t>Create the Account Modify Rule</w:t>
      </w:r>
    </w:p>
    <w:p w14:paraId="4D58FC9B" w14:textId="77777777" w:rsidR="008C35F4" w:rsidRDefault="008C35F4" w:rsidP="008C35F4">
      <w:pPr>
        <w:rPr>
          <w:lang w:eastAsia="x-none"/>
        </w:rPr>
      </w:pPr>
      <w:r>
        <w:rPr>
          <w:lang w:eastAsia="x-none"/>
        </w:rPr>
        <w:t>We need to create a new rule that will run when a modified account is reconciled into IGI. Note the code is supplied – you don’t need to know Java to do this part of the lab.</w:t>
      </w:r>
    </w:p>
    <w:p w14:paraId="69DFB354" w14:textId="77777777" w:rsidR="008C35F4" w:rsidRDefault="008C35F4" w:rsidP="008C35F4">
      <w:pPr>
        <w:rPr>
          <w:lang w:eastAsia="x-none"/>
        </w:rPr>
      </w:pPr>
    </w:p>
    <w:p w14:paraId="45EF825E" w14:textId="77777777" w:rsidR="008C35F4" w:rsidRDefault="008C35F4" w:rsidP="008C35F4">
      <w:pPr>
        <w:rPr>
          <w:lang w:eastAsia="x-none"/>
        </w:rPr>
      </w:pPr>
      <w:r>
        <w:rPr>
          <w:lang w:eastAsia="x-none"/>
        </w:rPr>
        <w:t>To setup the rule</w:t>
      </w:r>
    </w:p>
    <w:p w14:paraId="10693CB9" w14:textId="77777777" w:rsidR="008C35F4" w:rsidRDefault="008C35F4" w:rsidP="008C35F4">
      <w:pPr>
        <w:pStyle w:val="ListParagraph"/>
        <w:numPr>
          <w:ilvl w:val="0"/>
          <w:numId w:val="87"/>
        </w:numPr>
        <w:rPr>
          <w:lang w:eastAsia="x-none"/>
        </w:rPr>
      </w:pPr>
      <w:r>
        <w:rPr>
          <w:lang w:eastAsia="x-none"/>
        </w:rPr>
        <w:t xml:space="preserve">Go to </w:t>
      </w:r>
      <w:r w:rsidRPr="002E7196">
        <w:rPr>
          <w:b/>
          <w:lang w:eastAsia="x-none"/>
        </w:rPr>
        <w:t>AGC &gt; Configure &gt; Rules</w:t>
      </w:r>
    </w:p>
    <w:p w14:paraId="304B4040" w14:textId="77777777" w:rsidR="008C35F4" w:rsidRDefault="008C35F4" w:rsidP="008C35F4">
      <w:pPr>
        <w:pStyle w:val="ListParagraph"/>
        <w:numPr>
          <w:ilvl w:val="0"/>
          <w:numId w:val="87"/>
        </w:numPr>
        <w:rPr>
          <w:lang w:eastAsia="x-none"/>
        </w:rPr>
      </w:pPr>
      <w:r>
        <w:rPr>
          <w:lang w:eastAsia="x-none"/>
        </w:rPr>
        <w:t xml:space="preserve">In the left pane select </w:t>
      </w:r>
      <w:r w:rsidRPr="002E7196">
        <w:rPr>
          <w:b/>
          <w:lang w:eastAsia="x-none"/>
        </w:rPr>
        <w:t>Rule Class</w:t>
      </w:r>
      <w:r>
        <w:rPr>
          <w:lang w:eastAsia="x-none"/>
        </w:rPr>
        <w:t xml:space="preserve"> = </w:t>
      </w:r>
      <w:r w:rsidRPr="002E7196">
        <w:rPr>
          <w:rStyle w:val="CodeChar"/>
        </w:rPr>
        <w:t>Live Events</w:t>
      </w:r>
      <w:r>
        <w:rPr>
          <w:lang w:eastAsia="x-none"/>
        </w:rPr>
        <w:t xml:space="preserve">, </w:t>
      </w:r>
      <w:r w:rsidRPr="002E7196">
        <w:rPr>
          <w:b/>
          <w:lang w:eastAsia="x-none"/>
        </w:rPr>
        <w:t>Queue</w:t>
      </w:r>
      <w:r>
        <w:rPr>
          <w:lang w:eastAsia="x-none"/>
        </w:rPr>
        <w:t xml:space="preserve"> = </w:t>
      </w:r>
      <w:r w:rsidRPr="002E7196">
        <w:rPr>
          <w:rStyle w:val="CodeChar"/>
        </w:rPr>
        <w:t>TARGET</w:t>
      </w:r>
      <w:r>
        <w:rPr>
          <w:lang w:eastAsia="x-none"/>
        </w:rPr>
        <w:t xml:space="preserve">, </w:t>
      </w:r>
      <w:r w:rsidRPr="002E7196">
        <w:rPr>
          <w:b/>
          <w:lang w:eastAsia="x-none"/>
        </w:rPr>
        <w:t>Rule Flow</w:t>
      </w:r>
      <w:r>
        <w:rPr>
          <w:lang w:eastAsia="x-none"/>
        </w:rPr>
        <w:t xml:space="preserve"> = </w:t>
      </w:r>
      <w:r w:rsidRPr="002E7196">
        <w:rPr>
          <w:rStyle w:val="CodeChar"/>
        </w:rPr>
        <w:t>ACCOUNT_MODIFY</w:t>
      </w:r>
    </w:p>
    <w:p w14:paraId="51ECB62F" w14:textId="77777777" w:rsidR="008C35F4" w:rsidRDefault="008C35F4" w:rsidP="008C35F4">
      <w:pPr>
        <w:pStyle w:val="ListParagraph"/>
        <w:numPr>
          <w:ilvl w:val="0"/>
          <w:numId w:val="87"/>
        </w:numPr>
        <w:rPr>
          <w:lang w:eastAsia="x-none"/>
        </w:rPr>
      </w:pPr>
      <w:r>
        <w:rPr>
          <w:lang w:eastAsia="x-none"/>
        </w:rPr>
        <w:t xml:space="preserve">Expand the </w:t>
      </w:r>
      <w:r w:rsidRPr="002E7196">
        <w:rPr>
          <w:rStyle w:val="CodeChar"/>
        </w:rPr>
        <w:t>ACCOUNT_MODIFY</w:t>
      </w:r>
      <w:r>
        <w:rPr>
          <w:lang w:eastAsia="x-none"/>
        </w:rPr>
        <w:t xml:space="preserve"> twisty in the bottom of the left pane (if not already expanded)</w:t>
      </w:r>
    </w:p>
    <w:p w14:paraId="0116083D" w14:textId="77777777" w:rsidR="008C35F4" w:rsidRDefault="008C35F4" w:rsidP="008C35F4">
      <w:pPr>
        <w:pStyle w:val="ListParagraph"/>
        <w:numPr>
          <w:ilvl w:val="0"/>
          <w:numId w:val="87"/>
        </w:numPr>
        <w:rPr>
          <w:lang w:eastAsia="x-none"/>
        </w:rPr>
      </w:pPr>
      <w:r>
        <w:rPr>
          <w:lang w:eastAsia="x-none"/>
        </w:rPr>
        <w:t xml:space="preserve">Expand the </w:t>
      </w:r>
      <w:r w:rsidRPr="002E7196">
        <w:rPr>
          <w:b/>
          <w:lang w:eastAsia="x-none"/>
        </w:rPr>
        <w:t>Rules Package</w:t>
      </w:r>
      <w:r>
        <w:rPr>
          <w:lang w:eastAsia="x-none"/>
        </w:rPr>
        <w:t xml:space="preserve"> section in the right pane (the </w:t>
      </w:r>
      <w:r w:rsidRPr="002E7196">
        <w:rPr>
          <w:b/>
          <w:lang w:eastAsia="x-none"/>
        </w:rPr>
        <w:t>+</w:t>
      </w:r>
      <w:r>
        <w:rPr>
          <w:lang w:eastAsia="x-none"/>
        </w:rPr>
        <w:t xml:space="preserve"> icon beside Rules Package)</w:t>
      </w:r>
    </w:p>
    <w:p w14:paraId="4546B37F" w14:textId="77777777" w:rsidR="008C35F4" w:rsidRDefault="008C35F4" w:rsidP="008C35F4">
      <w:pPr>
        <w:rPr>
          <w:lang w:eastAsia="x-none"/>
        </w:rPr>
      </w:pPr>
    </w:p>
    <w:p w14:paraId="4460F6D7" w14:textId="4B652C5F" w:rsidR="008C35F4" w:rsidRDefault="0040624D" w:rsidP="008C35F4">
      <w:pPr>
        <w:rPr>
          <w:lang w:eastAsia="x-none"/>
        </w:rPr>
      </w:pPr>
      <w:r w:rsidRPr="0040624D">
        <w:rPr>
          <w:lang w:eastAsia="x-none"/>
        </w:rPr>
        <w:lastRenderedPageBreak/>
        <w:drawing>
          <wp:inline distT="0" distB="0" distL="0" distR="0" wp14:anchorId="03641653" wp14:editId="5A12451D">
            <wp:extent cx="6188710" cy="2406015"/>
            <wp:effectExtent l="63500" t="63500" r="59690" b="5778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188710" cy="2406015"/>
                    </a:xfrm>
                    <a:prstGeom prst="rect">
                      <a:avLst/>
                    </a:prstGeom>
                    <a:effectLst>
                      <a:glow rad="63500">
                        <a:schemeClr val="accent3">
                          <a:satMod val="175000"/>
                          <a:alpha val="40000"/>
                        </a:schemeClr>
                      </a:glow>
                    </a:effectLst>
                  </pic:spPr>
                </pic:pic>
              </a:graphicData>
            </a:graphic>
          </wp:inline>
        </w:drawing>
      </w:r>
    </w:p>
    <w:p w14:paraId="56EA6408" w14:textId="4ED2E45E" w:rsidR="008C35F4" w:rsidRDefault="008C35F4" w:rsidP="008C35F4">
      <w:pPr>
        <w:rPr>
          <w:lang w:eastAsia="x-none"/>
        </w:rPr>
      </w:pPr>
    </w:p>
    <w:p w14:paraId="6A5E5744" w14:textId="2F0C802B" w:rsidR="008C35F4" w:rsidRDefault="008C35F4" w:rsidP="008C35F4">
      <w:pPr>
        <w:rPr>
          <w:lang w:eastAsia="x-none"/>
        </w:rPr>
      </w:pPr>
      <w:r>
        <w:rPr>
          <w:lang w:eastAsia="x-none"/>
        </w:rPr>
        <w:t>The Live Events / TARGET queue is where the connectors and adapters write all events into IGI, such as changes from a reconciliation. The ACCOUNT_MODIFY flow rules are run for each Modify Account event. For example, if one of our AD accounts was modified in AD, then next recon would sen</w:t>
      </w:r>
      <w:r w:rsidR="0040624D">
        <w:rPr>
          <w:lang w:eastAsia="x-none"/>
        </w:rPr>
        <w:t>d</w:t>
      </w:r>
      <w:r>
        <w:rPr>
          <w:lang w:eastAsia="x-none"/>
        </w:rPr>
        <w:t xml:space="preserve"> that account to IGI as a Modify Account event. </w:t>
      </w:r>
    </w:p>
    <w:p w14:paraId="4046AB3D" w14:textId="77777777" w:rsidR="008C35F4" w:rsidRDefault="008C35F4" w:rsidP="008C35F4">
      <w:pPr>
        <w:rPr>
          <w:lang w:eastAsia="x-none"/>
        </w:rPr>
      </w:pPr>
    </w:p>
    <w:p w14:paraId="72240D56" w14:textId="77777777" w:rsidR="008C35F4" w:rsidRDefault="008C35F4" w:rsidP="008C35F4">
      <w:pPr>
        <w:rPr>
          <w:lang w:eastAsia="x-none"/>
        </w:rPr>
      </w:pPr>
      <w:r>
        <w:rPr>
          <w:lang w:eastAsia="x-none"/>
        </w:rPr>
        <w:t>Whilst there are two rules sitting in the Rules Package (a library of rules for this event type) only the Modify Account rule is actually run (as shown in the left pane). This rule will perform the actual account modification in IGI (and thus cannot be removed).</w:t>
      </w:r>
    </w:p>
    <w:p w14:paraId="6C2095B3" w14:textId="77777777" w:rsidR="008C35F4" w:rsidRDefault="008C35F4" w:rsidP="008C35F4">
      <w:pPr>
        <w:rPr>
          <w:lang w:eastAsia="x-none"/>
        </w:rPr>
      </w:pPr>
    </w:p>
    <w:p w14:paraId="391BDECD" w14:textId="77777777" w:rsidR="008C35F4" w:rsidRDefault="008C35F4" w:rsidP="008C35F4">
      <w:pPr>
        <w:rPr>
          <w:lang w:eastAsia="x-none"/>
        </w:rPr>
      </w:pPr>
      <w:r>
        <w:rPr>
          <w:lang w:eastAsia="x-none"/>
        </w:rPr>
        <w:t>We need to add a new rule after this rule to modify the person attribute:</w:t>
      </w:r>
    </w:p>
    <w:p w14:paraId="7D3F322A" w14:textId="77777777" w:rsidR="008C35F4" w:rsidRDefault="008C35F4" w:rsidP="008C35F4">
      <w:pPr>
        <w:pStyle w:val="ListParagraph"/>
        <w:numPr>
          <w:ilvl w:val="0"/>
          <w:numId w:val="88"/>
        </w:numPr>
        <w:rPr>
          <w:lang w:eastAsia="x-none"/>
        </w:rPr>
      </w:pPr>
      <w:r>
        <w:rPr>
          <w:lang w:eastAsia="x-none"/>
        </w:rPr>
        <w:t xml:space="preserve">In the right pane, expand the </w:t>
      </w:r>
      <w:r w:rsidRPr="002E7196">
        <w:rPr>
          <w:b/>
          <w:lang w:eastAsia="x-none"/>
        </w:rPr>
        <w:t>Package Imports</w:t>
      </w:r>
      <w:r>
        <w:rPr>
          <w:lang w:eastAsia="x-none"/>
        </w:rPr>
        <w:t xml:space="preserve"> section</w:t>
      </w:r>
    </w:p>
    <w:p w14:paraId="7C747156" w14:textId="77777777" w:rsidR="008C35F4" w:rsidRDefault="008C35F4" w:rsidP="008C35F4">
      <w:pPr>
        <w:pStyle w:val="ListParagraph"/>
        <w:numPr>
          <w:ilvl w:val="0"/>
          <w:numId w:val="88"/>
        </w:numPr>
        <w:rPr>
          <w:lang w:eastAsia="x-none"/>
        </w:rPr>
      </w:pPr>
      <w:r>
        <w:rPr>
          <w:lang w:eastAsia="x-none"/>
        </w:rPr>
        <w:t>Have a look at the code there – it is defining all of the includes for the rules</w:t>
      </w:r>
    </w:p>
    <w:p w14:paraId="1A2CE8A8" w14:textId="77777777" w:rsidR="008C35F4" w:rsidRDefault="008C35F4" w:rsidP="008C35F4">
      <w:pPr>
        <w:pStyle w:val="ListParagraph"/>
        <w:numPr>
          <w:ilvl w:val="0"/>
          <w:numId w:val="88"/>
        </w:numPr>
        <w:rPr>
          <w:lang w:eastAsia="x-none"/>
        </w:rPr>
      </w:pPr>
      <w:r>
        <w:rPr>
          <w:lang w:eastAsia="x-none"/>
        </w:rPr>
        <w:t xml:space="preserve">Add </w:t>
      </w:r>
      <w:r w:rsidRPr="0040624D">
        <w:rPr>
          <w:rStyle w:val="CodeChar"/>
        </w:rPr>
        <w:t>import</w:t>
      </w:r>
      <w:r w:rsidRPr="007C39A1">
        <w:rPr>
          <w:lang w:eastAsia="x-none"/>
        </w:rPr>
        <w:t xml:space="preserve"> </w:t>
      </w:r>
      <w:proofErr w:type="spellStart"/>
      <w:proofErr w:type="gramStart"/>
      <w:r w:rsidRPr="007C39A1">
        <w:rPr>
          <w:rStyle w:val="CodeChar"/>
        </w:rPr>
        <w:t>com.engiweb</w:t>
      </w:r>
      <w:proofErr w:type="gramEnd"/>
      <w:r w:rsidRPr="007C39A1">
        <w:rPr>
          <w:rStyle w:val="CodeChar"/>
        </w:rPr>
        <w:t>.profilemanager.common.bean.ExternalInfo</w:t>
      </w:r>
      <w:proofErr w:type="spellEnd"/>
      <w:r>
        <w:rPr>
          <w:lang w:eastAsia="x-none"/>
        </w:rPr>
        <w:t xml:space="preserve"> after the </w:t>
      </w:r>
      <w:r w:rsidRPr="007C39A1">
        <w:rPr>
          <w:rStyle w:val="CodeChar"/>
        </w:rPr>
        <w:t xml:space="preserve">import </w:t>
      </w:r>
      <w:proofErr w:type="spellStart"/>
      <w:r w:rsidRPr="007C39A1">
        <w:rPr>
          <w:rStyle w:val="CodeChar"/>
        </w:rPr>
        <w:t>com.engiweb.profilemanager.common.bean.UserBean</w:t>
      </w:r>
      <w:proofErr w:type="spellEnd"/>
    </w:p>
    <w:p w14:paraId="47E6249C" w14:textId="77777777" w:rsidR="008C35F4" w:rsidRDefault="008C35F4" w:rsidP="008C35F4">
      <w:pPr>
        <w:pStyle w:val="ListParagraph"/>
        <w:numPr>
          <w:ilvl w:val="0"/>
          <w:numId w:val="88"/>
        </w:numPr>
        <w:rPr>
          <w:lang w:eastAsia="x-none"/>
        </w:rPr>
      </w:pPr>
      <w:r>
        <w:rPr>
          <w:lang w:eastAsia="x-none"/>
        </w:rPr>
        <w:t xml:space="preserve">Add the following lines after the </w:t>
      </w:r>
      <w:r w:rsidRPr="0040624D">
        <w:rPr>
          <w:rStyle w:val="CodeChar"/>
        </w:rPr>
        <w:t xml:space="preserve">import </w:t>
      </w:r>
      <w:proofErr w:type="spellStart"/>
      <w:proofErr w:type="gramStart"/>
      <w:r w:rsidRPr="007C39A1">
        <w:rPr>
          <w:rStyle w:val="CodeChar"/>
        </w:rPr>
        <w:t>common.direct</w:t>
      </w:r>
      <w:proofErr w:type="gramEnd"/>
      <w:r w:rsidRPr="007C39A1">
        <w:rPr>
          <w:rStyle w:val="CodeChar"/>
        </w:rPr>
        <w:t>.DirectFactory</w:t>
      </w:r>
      <w:proofErr w:type="spellEnd"/>
      <w:r>
        <w:rPr>
          <w:lang w:eastAsia="x-none"/>
        </w:rPr>
        <w:t xml:space="preserve"> and before the first </w:t>
      </w:r>
      <w:r w:rsidRPr="007C39A1">
        <w:rPr>
          <w:rStyle w:val="CodeChar"/>
        </w:rPr>
        <w:t>global</w:t>
      </w:r>
      <w:r>
        <w:rPr>
          <w:lang w:eastAsia="x-none"/>
        </w:rPr>
        <w:t xml:space="preserve"> statement; </w:t>
      </w:r>
      <w:r w:rsidRPr="007C39A1">
        <w:rPr>
          <w:rStyle w:val="CodeChar"/>
        </w:rPr>
        <w:t xml:space="preserve">import </w:t>
      </w:r>
      <w:proofErr w:type="spellStart"/>
      <w:r w:rsidRPr="007C39A1">
        <w:rPr>
          <w:rStyle w:val="CodeChar"/>
        </w:rPr>
        <w:t>java.text.SimpleDateFormat</w:t>
      </w:r>
      <w:proofErr w:type="spellEnd"/>
      <w:r>
        <w:rPr>
          <w:lang w:eastAsia="x-none"/>
        </w:rPr>
        <w:t xml:space="preserve"> and </w:t>
      </w:r>
      <w:r w:rsidRPr="007C39A1">
        <w:rPr>
          <w:rStyle w:val="CodeChar"/>
        </w:rPr>
        <w:t xml:space="preserve">import </w:t>
      </w:r>
      <w:proofErr w:type="spellStart"/>
      <w:r w:rsidRPr="007C39A1">
        <w:rPr>
          <w:rStyle w:val="CodeChar"/>
        </w:rPr>
        <w:t>java.util.Calendar</w:t>
      </w:r>
      <w:proofErr w:type="spellEnd"/>
    </w:p>
    <w:p w14:paraId="63175B9F" w14:textId="77777777" w:rsidR="008C35F4" w:rsidRDefault="008C35F4" w:rsidP="008C35F4">
      <w:pPr>
        <w:rPr>
          <w:lang w:eastAsia="x-none"/>
        </w:rPr>
      </w:pPr>
    </w:p>
    <w:p w14:paraId="1222D2A2" w14:textId="77777777" w:rsidR="008C35F4" w:rsidRDefault="008C35F4" w:rsidP="008C35F4">
      <w:pPr>
        <w:rPr>
          <w:lang w:eastAsia="x-none"/>
        </w:rPr>
      </w:pPr>
      <w:r>
        <w:rPr>
          <w:lang w:eastAsia="x-none"/>
        </w:rPr>
        <w:t>The resulting package imports should look like:</w:t>
      </w:r>
    </w:p>
    <w:p w14:paraId="5CF74B98" w14:textId="77777777" w:rsidR="008C35F4" w:rsidRDefault="008C35F4" w:rsidP="008C35F4">
      <w:pPr>
        <w:rPr>
          <w:lang w:eastAsia="x-none"/>
        </w:rPr>
      </w:pPr>
    </w:p>
    <w:p w14:paraId="161BEFA5" w14:textId="77777777" w:rsidR="008C35F4" w:rsidRDefault="008C35F4" w:rsidP="008C35F4">
      <w:pPr>
        <w:pStyle w:val="Code"/>
      </w:pPr>
      <w:r>
        <w:t>import com.engiweb.logger.impl.Log4JImpl</w:t>
      </w:r>
    </w:p>
    <w:p w14:paraId="48C55639" w14:textId="77777777" w:rsidR="008C35F4" w:rsidRDefault="008C35F4" w:rsidP="008C35F4">
      <w:pPr>
        <w:pStyle w:val="Code"/>
      </w:pPr>
      <w:r>
        <w:t xml:space="preserve">import </w:t>
      </w:r>
      <w:proofErr w:type="spellStart"/>
      <w:r>
        <w:t>com.engiweb.profilemanager.backend.dao.db.SQLH</w:t>
      </w:r>
      <w:proofErr w:type="spellEnd"/>
    </w:p>
    <w:p w14:paraId="558994E8" w14:textId="77777777" w:rsidR="008C35F4" w:rsidRDefault="008C35F4" w:rsidP="008C35F4">
      <w:pPr>
        <w:pStyle w:val="Code"/>
      </w:pPr>
      <w:r>
        <w:t xml:space="preserve">import </w:t>
      </w:r>
      <w:proofErr w:type="spellStart"/>
      <w:r>
        <w:t>com.engiweb.pm.entity.BeanList</w:t>
      </w:r>
      <w:proofErr w:type="spellEnd"/>
    </w:p>
    <w:p w14:paraId="1A227E12" w14:textId="77777777" w:rsidR="008C35F4" w:rsidRPr="007C39A1" w:rsidRDefault="008C35F4" w:rsidP="008C35F4">
      <w:pPr>
        <w:pStyle w:val="Code"/>
        <w:rPr>
          <w:lang w:val="en-US"/>
        </w:rPr>
      </w:pPr>
      <w:r>
        <w:rPr>
          <w:lang w:val="en-US"/>
        </w:rPr>
        <w:t>…</w:t>
      </w:r>
    </w:p>
    <w:p w14:paraId="384B40B2" w14:textId="77777777" w:rsidR="008C35F4" w:rsidRDefault="008C35F4" w:rsidP="008C35F4">
      <w:pPr>
        <w:pStyle w:val="Code"/>
      </w:pPr>
      <w:r>
        <w:t xml:space="preserve">import </w:t>
      </w:r>
      <w:proofErr w:type="spellStart"/>
      <w:r>
        <w:t>com.engiweb.profilemanager.common.bean.OrgUnitBean</w:t>
      </w:r>
      <w:proofErr w:type="spellEnd"/>
    </w:p>
    <w:p w14:paraId="39FDC36F" w14:textId="77777777" w:rsidR="008C35F4" w:rsidRDefault="008C35F4" w:rsidP="008C35F4">
      <w:pPr>
        <w:pStyle w:val="Code"/>
      </w:pPr>
      <w:r>
        <w:t xml:space="preserve">import </w:t>
      </w:r>
      <w:proofErr w:type="spellStart"/>
      <w:r>
        <w:t>com.engiweb.profilemanager.common.bean.UserBean</w:t>
      </w:r>
      <w:proofErr w:type="spellEnd"/>
    </w:p>
    <w:p w14:paraId="573F39D6" w14:textId="77777777" w:rsidR="008C35F4" w:rsidRPr="00B2690B" w:rsidRDefault="008C35F4" w:rsidP="008C35F4">
      <w:pPr>
        <w:pStyle w:val="Code"/>
        <w:rPr>
          <w:b/>
        </w:rPr>
      </w:pPr>
      <w:r w:rsidRPr="00B2690B">
        <w:rPr>
          <w:b/>
        </w:rPr>
        <w:t xml:space="preserve">import </w:t>
      </w:r>
      <w:proofErr w:type="spellStart"/>
      <w:r w:rsidRPr="00B2690B">
        <w:rPr>
          <w:b/>
        </w:rPr>
        <w:t>com.engiweb.profilemanager.common.bean.ExternalInfo</w:t>
      </w:r>
      <w:proofErr w:type="spellEnd"/>
    </w:p>
    <w:p w14:paraId="2F9AAFA5" w14:textId="77777777" w:rsidR="008C35F4" w:rsidRDefault="008C35F4" w:rsidP="008C35F4">
      <w:pPr>
        <w:pStyle w:val="Code"/>
      </w:pPr>
      <w:r>
        <w:t>import com.engiweb.profilemanager.common.bean.entitlement.EntitlementBean</w:t>
      </w:r>
    </w:p>
    <w:p w14:paraId="5C510BCE" w14:textId="77777777" w:rsidR="008C35F4" w:rsidRDefault="008C35F4" w:rsidP="008C35F4">
      <w:pPr>
        <w:pStyle w:val="Code"/>
      </w:pPr>
      <w:r>
        <w:t xml:space="preserve">import </w:t>
      </w:r>
      <w:proofErr w:type="spellStart"/>
      <w:r>
        <w:t>com.engiweb.profilemanager.common.bean.event.EntStateBean</w:t>
      </w:r>
      <w:proofErr w:type="spellEnd"/>
    </w:p>
    <w:p w14:paraId="2C3EC6E3" w14:textId="77777777" w:rsidR="008C35F4" w:rsidRPr="007C39A1" w:rsidRDefault="008C35F4" w:rsidP="008C35F4">
      <w:pPr>
        <w:pStyle w:val="Code"/>
        <w:rPr>
          <w:lang w:val="en-US"/>
        </w:rPr>
      </w:pPr>
      <w:r>
        <w:rPr>
          <w:lang w:val="en-US"/>
        </w:rPr>
        <w:t>…</w:t>
      </w:r>
    </w:p>
    <w:p w14:paraId="7F60BF43" w14:textId="77777777" w:rsidR="008C35F4" w:rsidRDefault="008C35F4" w:rsidP="008C35F4">
      <w:pPr>
        <w:pStyle w:val="Code"/>
      </w:pPr>
      <w:r>
        <w:t xml:space="preserve">import </w:t>
      </w:r>
      <w:proofErr w:type="spellStart"/>
      <w:r>
        <w:t>com.engiweb.toolkit.interfaces.JndiNames</w:t>
      </w:r>
      <w:proofErr w:type="spellEnd"/>
    </w:p>
    <w:p w14:paraId="3D967483" w14:textId="77777777" w:rsidR="008C35F4" w:rsidRDefault="008C35F4" w:rsidP="008C35F4">
      <w:pPr>
        <w:pStyle w:val="Code"/>
      </w:pPr>
      <w:r>
        <w:t>import com.engiweb.profilemanager.common.bean.targetattr.PwdManagementAttrValBean</w:t>
      </w:r>
    </w:p>
    <w:p w14:paraId="50009324" w14:textId="77777777" w:rsidR="008C35F4" w:rsidRDefault="008C35F4" w:rsidP="008C35F4">
      <w:pPr>
        <w:pStyle w:val="Code"/>
      </w:pPr>
      <w:r>
        <w:t xml:space="preserve">import </w:t>
      </w:r>
      <w:proofErr w:type="spellStart"/>
      <w:r>
        <w:t>common.direct.DirectFactory</w:t>
      </w:r>
      <w:proofErr w:type="spellEnd"/>
    </w:p>
    <w:p w14:paraId="4119A5D8" w14:textId="77777777" w:rsidR="008C35F4" w:rsidRPr="00B2690B" w:rsidRDefault="008C35F4" w:rsidP="008C35F4">
      <w:pPr>
        <w:pStyle w:val="Code"/>
        <w:rPr>
          <w:b/>
        </w:rPr>
      </w:pPr>
      <w:r w:rsidRPr="00B2690B">
        <w:rPr>
          <w:b/>
        </w:rPr>
        <w:t xml:space="preserve">import </w:t>
      </w:r>
      <w:proofErr w:type="spellStart"/>
      <w:r w:rsidRPr="00B2690B">
        <w:rPr>
          <w:b/>
        </w:rPr>
        <w:t>java.text.SimpleDateFormat</w:t>
      </w:r>
      <w:proofErr w:type="spellEnd"/>
    </w:p>
    <w:p w14:paraId="0FFC1A2D" w14:textId="77777777" w:rsidR="008C35F4" w:rsidRPr="00B2690B" w:rsidRDefault="008C35F4" w:rsidP="008C35F4">
      <w:pPr>
        <w:pStyle w:val="Code"/>
        <w:rPr>
          <w:b/>
        </w:rPr>
      </w:pPr>
      <w:r w:rsidRPr="00B2690B">
        <w:rPr>
          <w:b/>
        </w:rPr>
        <w:t xml:space="preserve">import </w:t>
      </w:r>
      <w:proofErr w:type="spellStart"/>
      <w:r w:rsidRPr="00B2690B">
        <w:rPr>
          <w:b/>
        </w:rPr>
        <w:t>java.util.Calendar</w:t>
      </w:r>
      <w:proofErr w:type="spellEnd"/>
    </w:p>
    <w:p w14:paraId="5584E77E" w14:textId="77777777" w:rsidR="008C35F4" w:rsidRDefault="008C35F4" w:rsidP="008C35F4">
      <w:pPr>
        <w:pStyle w:val="Code"/>
      </w:pPr>
    </w:p>
    <w:p w14:paraId="66B1C0FC" w14:textId="77777777" w:rsidR="008C35F4" w:rsidRDefault="008C35F4" w:rsidP="008C35F4">
      <w:pPr>
        <w:pStyle w:val="Code"/>
      </w:pPr>
      <w:r>
        <w:t xml:space="preserve">global </w:t>
      </w:r>
      <w:proofErr w:type="spellStart"/>
      <w:r>
        <w:t>com.engiweb.profilemanager.backend.dao.db.SQLH</w:t>
      </w:r>
      <w:proofErr w:type="spellEnd"/>
      <w:r>
        <w:t xml:space="preserve"> sql</w:t>
      </w:r>
    </w:p>
    <w:p w14:paraId="4C45792F" w14:textId="77777777" w:rsidR="008C35F4" w:rsidRDefault="008C35F4" w:rsidP="008C35F4">
      <w:pPr>
        <w:pStyle w:val="Code"/>
      </w:pPr>
      <w:r>
        <w:t>global com.engiweb.logger.impl.Log4JImpl logger</w:t>
      </w:r>
    </w:p>
    <w:p w14:paraId="2046E0A9" w14:textId="77777777" w:rsidR="008C35F4" w:rsidRDefault="008C35F4" w:rsidP="008C35F4">
      <w:pPr>
        <w:rPr>
          <w:lang w:eastAsia="x-none"/>
        </w:rPr>
      </w:pPr>
    </w:p>
    <w:p w14:paraId="5A256C0A" w14:textId="77777777" w:rsidR="008C35F4" w:rsidRDefault="008C35F4" w:rsidP="008C35F4">
      <w:pPr>
        <w:rPr>
          <w:lang w:eastAsia="x-none"/>
        </w:rPr>
      </w:pPr>
      <w:r>
        <w:rPr>
          <w:lang w:eastAsia="x-none"/>
        </w:rPr>
        <w:t>Note, the order doesn’t really matter.</w:t>
      </w:r>
    </w:p>
    <w:p w14:paraId="68AEA1C2" w14:textId="76E71E51" w:rsidR="008C35F4" w:rsidRDefault="008C35F4" w:rsidP="008C35F4">
      <w:pPr>
        <w:rPr>
          <w:lang w:eastAsia="x-none"/>
        </w:rPr>
      </w:pPr>
    </w:p>
    <w:p w14:paraId="1B82F88C" w14:textId="103E97F3" w:rsidR="0040624D" w:rsidRDefault="0040624D" w:rsidP="008C35F4">
      <w:pPr>
        <w:rPr>
          <w:lang w:eastAsia="x-none"/>
        </w:rPr>
      </w:pPr>
      <w:r w:rsidRPr="0040624D">
        <w:rPr>
          <w:lang w:eastAsia="x-none"/>
        </w:rPr>
        <w:lastRenderedPageBreak/>
        <w:drawing>
          <wp:inline distT="0" distB="0" distL="0" distR="0" wp14:anchorId="4C58074A" wp14:editId="6885C10E">
            <wp:extent cx="6188710" cy="2503170"/>
            <wp:effectExtent l="63500" t="63500" r="59690" b="6223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188710" cy="2503170"/>
                    </a:xfrm>
                    <a:prstGeom prst="rect">
                      <a:avLst/>
                    </a:prstGeom>
                    <a:effectLst>
                      <a:glow rad="63500">
                        <a:schemeClr val="accent3">
                          <a:satMod val="175000"/>
                          <a:alpha val="40000"/>
                        </a:schemeClr>
                      </a:glow>
                    </a:effectLst>
                  </pic:spPr>
                </pic:pic>
              </a:graphicData>
            </a:graphic>
          </wp:inline>
        </w:drawing>
      </w:r>
    </w:p>
    <w:p w14:paraId="0E807F6C" w14:textId="77777777" w:rsidR="008C35F4" w:rsidRDefault="008C35F4" w:rsidP="008C35F4">
      <w:pPr>
        <w:rPr>
          <w:lang w:eastAsia="x-none"/>
        </w:rPr>
      </w:pPr>
    </w:p>
    <w:p w14:paraId="72A513F2" w14:textId="6E4C2F51" w:rsidR="008C35F4" w:rsidRDefault="008C35F4" w:rsidP="008C35F4">
      <w:pPr>
        <w:pStyle w:val="ListParagraph"/>
        <w:numPr>
          <w:ilvl w:val="0"/>
          <w:numId w:val="89"/>
        </w:numPr>
        <w:rPr>
          <w:lang w:eastAsia="x-none"/>
        </w:rPr>
      </w:pPr>
      <w:r>
        <w:rPr>
          <w:lang w:eastAsia="x-none"/>
        </w:rPr>
        <w:t xml:space="preserve">Click </w:t>
      </w:r>
      <w:r w:rsidRPr="002E7196">
        <w:rPr>
          <w:b/>
          <w:lang w:eastAsia="x-none"/>
        </w:rPr>
        <w:t>Save</w:t>
      </w:r>
      <w:r>
        <w:rPr>
          <w:lang w:eastAsia="x-none"/>
        </w:rPr>
        <w:t xml:space="preserve"> and click </w:t>
      </w:r>
      <w:r w:rsidRPr="002E7196">
        <w:rPr>
          <w:b/>
          <w:lang w:eastAsia="x-none"/>
        </w:rPr>
        <w:t>OK</w:t>
      </w:r>
      <w:r>
        <w:rPr>
          <w:lang w:eastAsia="x-none"/>
        </w:rPr>
        <w:t xml:space="preserve"> on the Informational dialog</w:t>
      </w:r>
    </w:p>
    <w:p w14:paraId="7BC03294" w14:textId="77777777" w:rsidR="0040624D" w:rsidRDefault="0040624D" w:rsidP="0040624D">
      <w:pPr>
        <w:rPr>
          <w:lang w:eastAsia="x-none"/>
        </w:rPr>
      </w:pPr>
    </w:p>
    <w:p w14:paraId="41FB1038" w14:textId="77777777" w:rsidR="008C35F4" w:rsidRDefault="008C35F4" w:rsidP="008C35F4">
      <w:pPr>
        <w:pStyle w:val="ListParagraph"/>
        <w:numPr>
          <w:ilvl w:val="0"/>
          <w:numId w:val="89"/>
        </w:numPr>
        <w:rPr>
          <w:lang w:eastAsia="x-none"/>
        </w:rPr>
      </w:pPr>
      <w:r>
        <w:rPr>
          <w:lang w:eastAsia="x-none"/>
        </w:rPr>
        <w:t xml:space="preserve">Expand the </w:t>
      </w:r>
      <w:r w:rsidRPr="002E7196">
        <w:rPr>
          <w:b/>
          <w:lang w:eastAsia="x-none"/>
        </w:rPr>
        <w:t>Rules Package</w:t>
      </w:r>
      <w:r>
        <w:rPr>
          <w:lang w:eastAsia="x-none"/>
        </w:rPr>
        <w:t xml:space="preserve"> section</w:t>
      </w:r>
    </w:p>
    <w:p w14:paraId="57A9FDFF" w14:textId="7446BFE6" w:rsidR="008C35F4" w:rsidRDefault="008C35F4" w:rsidP="008C35F4">
      <w:pPr>
        <w:pStyle w:val="ListParagraph"/>
        <w:numPr>
          <w:ilvl w:val="0"/>
          <w:numId w:val="89"/>
        </w:numPr>
        <w:rPr>
          <w:lang w:eastAsia="x-none"/>
        </w:rPr>
      </w:pPr>
      <w:r>
        <w:rPr>
          <w:lang w:eastAsia="x-none"/>
        </w:rPr>
        <w:t xml:space="preserve">Click </w:t>
      </w:r>
      <w:r w:rsidRPr="002E7196">
        <w:rPr>
          <w:b/>
          <w:lang w:eastAsia="x-none"/>
        </w:rPr>
        <w:t>Actions &gt; Create</w:t>
      </w:r>
      <w:r>
        <w:rPr>
          <w:lang w:eastAsia="x-none"/>
        </w:rPr>
        <w:t xml:space="preserve"> to create a new rule package</w:t>
      </w:r>
    </w:p>
    <w:p w14:paraId="593CE0D3" w14:textId="04DCD1C8" w:rsidR="0040624D" w:rsidRDefault="0040624D" w:rsidP="0040624D">
      <w:pPr>
        <w:rPr>
          <w:lang w:eastAsia="x-none"/>
        </w:rPr>
      </w:pPr>
    </w:p>
    <w:p w14:paraId="266893F7" w14:textId="44503060" w:rsidR="0040624D" w:rsidRDefault="0040624D" w:rsidP="0040624D">
      <w:pPr>
        <w:rPr>
          <w:lang w:eastAsia="x-none"/>
        </w:rPr>
      </w:pPr>
      <w:r w:rsidRPr="0040624D">
        <w:rPr>
          <w:lang w:eastAsia="x-none"/>
        </w:rPr>
        <w:drawing>
          <wp:inline distT="0" distB="0" distL="0" distR="0" wp14:anchorId="535C9B41" wp14:editId="2564B221">
            <wp:extent cx="6188710" cy="1356995"/>
            <wp:effectExtent l="63500" t="63500" r="59690" b="6540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188710" cy="1356995"/>
                    </a:xfrm>
                    <a:prstGeom prst="rect">
                      <a:avLst/>
                    </a:prstGeom>
                    <a:effectLst>
                      <a:glow rad="63500">
                        <a:schemeClr val="accent3">
                          <a:satMod val="175000"/>
                          <a:alpha val="40000"/>
                        </a:schemeClr>
                      </a:glow>
                    </a:effectLst>
                  </pic:spPr>
                </pic:pic>
              </a:graphicData>
            </a:graphic>
          </wp:inline>
        </w:drawing>
      </w:r>
    </w:p>
    <w:p w14:paraId="6866581C" w14:textId="77777777" w:rsidR="0040624D" w:rsidRDefault="0040624D" w:rsidP="0040624D">
      <w:pPr>
        <w:rPr>
          <w:lang w:eastAsia="x-none"/>
        </w:rPr>
      </w:pPr>
    </w:p>
    <w:p w14:paraId="2F820EAF" w14:textId="1D7AABE1" w:rsidR="008C35F4" w:rsidRDefault="008C35F4" w:rsidP="008C35F4">
      <w:pPr>
        <w:pStyle w:val="ListParagraph"/>
        <w:numPr>
          <w:ilvl w:val="0"/>
          <w:numId w:val="89"/>
        </w:numPr>
        <w:rPr>
          <w:lang w:eastAsia="x-none"/>
        </w:rPr>
      </w:pPr>
      <w:r>
        <w:rPr>
          <w:lang w:eastAsia="x-none"/>
        </w:rPr>
        <w:t xml:space="preserve">On the </w:t>
      </w:r>
      <w:r w:rsidR="0040624D">
        <w:rPr>
          <w:b/>
          <w:lang w:eastAsia="x-none"/>
        </w:rPr>
        <w:t>Edit</w:t>
      </w:r>
      <w:r>
        <w:rPr>
          <w:lang w:eastAsia="x-none"/>
        </w:rPr>
        <w:t xml:space="preserve"> dialog provide a rule name such as “</w:t>
      </w:r>
      <w:r w:rsidRPr="002E7196">
        <w:rPr>
          <w:rStyle w:val="CodeChar"/>
        </w:rPr>
        <w:t>Enforce Attribute Policy</w:t>
      </w:r>
      <w:r>
        <w:rPr>
          <w:lang w:eastAsia="x-none"/>
        </w:rPr>
        <w:t>” and optionally a description</w:t>
      </w:r>
    </w:p>
    <w:p w14:paraId="2B7A0A65" w14:textId="76E1F60B" w:rsidR="008C35F4" w:rsidRDefault="008C35F4" w:rsidP="008C35F4">
      <w:pPr>
        <w:pStyle w:val="ListParagraph"/>
        <w:numPr>
          <w:ilvl w:val="0"/>
          <w:numId w:val="89"/>
        </w:numPr>
        <w:rPr>
          <w:lang w:eastAsia="x-none"/>
        </w:rPr>
      </w:pPr>
      <w:r>
        <w:rPr>
          <w:lang w:eastAsia="x-none"/>
        </w:rPr>
        <w:t>In the large box, replace the “</w:t>
      </w:r>
      <w:r w:rsidRPr="002E7196">
        <w:rPr>
          <w:rStyle w:val="CodeChar"/>
        </w:rPr>
        <w:t xml:space="preserve">when </w:t>
      </w:r>
      <w:r w:rsidR="0040624D">
        <w:rPr>
          <w:rStyle w:val="CodeChar"/>
          <w:lang w:val="en-US"/>
        </w:rPr>
        <w:t xml:space="preserve">… </w:t>
      </w:r>
      <w:r w:rsidRPr="002E7196">
        <w:rPr>
          <w:rStyle w:val="CodeChar"/>
        </w:rPr>
        <w:t>then</w:t>
      </w:r>
      <w:r>
        <w:rPr>
          <w:lang w:eastAsia="x-none"/>
        </w:rPr>
        <w:t>” with the following code:</w:t>
      </w:r>
    </w:p>
    <w:p w14:paraId="03ED8EB9" w14:textId="77777777" w:rsidR="008C35F4" w:rsidRDefault="008C35F4" w:rsidP="008C35F4">
      <w:pPr>
        <w:rPr>
          <w:lang w:eastAsia="x-none"/>
        </w:rPr>
      </w:pPr>
    </w:p>
    <w:p w14:paraId="4B89145E" w14:textId="77777777" w:rsidR="008C35F4" w:rsidRDefault="008C35F4" w:rsidP="008C35F4">
      <w:pPr>
        <w:rPr>
          <w:lang w:eastAsia="x-none"/>
        </w:rPr>
      </w:pPr>
      <w:r>
        <w:rPr>
          <w:lang w:eastAsia="x-none"/>
        </w:rPr>
        <w:br w:type="page"/>
      </w:r>
    </w:p>
    <w:p w14:paraId="64DF26B9" w14:textId="77777777" w:rsidR="008C35F4" w:rsidRDefault="008C35F4" w:rsidP="008C35F4">
      <w:pPr>
        <w:rPr>
          <w:lang w:eastAsia="x-none"/>
        </w:rPr>
      </w:pPr>
    </w:p>
    <w:p w14:paraId="5FDD7979" w14:textId="77777777" w:rsidR="008C35F4" w:rsidRDefault="008C35F4" w:rsidP="008C35F4">
      <w:pPr>
        <w:pStyle w:val="Code"/>
      </w:pPr>
      <w:r>
        <w:t>when</w:t>
      </w:r>
    </w:p>
    <w:p w14:paraId="4E89F0DF" w14:textId="77777777" w:rsidR="008C35F4" w:rsidRDefault="008C35F4" w:rsidP="008C35F4">
      <w:pPr>
        <w:pStyle w:val="Code"/>
      </w:pPr>
      <w:r>
        <w:t xml:space="preserve">    event : </w:t>
      </w:r>
      <w:proofErr w:type="spellStart"/>
      <w:r>
        <w:t>EventTargetBean</w:t>
      </w:r>
      <w:proofErr w:type="spellEnd"/>
      <w:r>
        <w:t xml:space="preserve">(  )  </w:t>
      </w:r>
    </w:p>
    <w:p w14:paraId="1CEA73A8" w14:textId="77777777" w:rsidR="008C35F4" w:rsidRDefault="008C35F4" w:rsidP="008C35F4">
      <w:pPr>
        <w:pStyle w:val="Code"/>
      </w:pPr>
      <w:r>
        <w:t xml:space="preserve">    </w:t>
      </w:r>
      <w:proofErr w:type="spellStart"/>
      <w:r>
        <w:t>userBean</w:t>
      </w:r>
      <w:proofErr w:type="spellEnd"/>
      <w:r>
        <w:t xml:space="preserve"> : UserBean(  )  </w:t>
      </w:r>
    </w:p>
    <w:p w14:paraId="6963A2EF" w14:textId="77777777" w:rsidR="008C35F4" w:rsidRDefault="008C35F4" w:rsidP="008C35F4">
      <w:pPr>
        <w:pStyle w:val="Code"/>
      </w:pPr>
      <w:r>
        <w:t xml:space="preserve">    </w:t>
      </w:r>
      <w:proofErr w:type="spellStart"/>
      <w:r>
        <w:t>orgUnitBean</w:t>
      </w:r>
      <w:proofErr w:type="spellEnd"/>
      <w:r>
        <w:t xml:space="preserve"> : </w:t>
      </w:r>
      <w:proofErr w:type="spellStart"/>
      <w:r>
        <w:t>OrgUnitBean</w:t>
      </w:r>
      <w:proofErr w:type="spellEnd"/>
      <w:r>
        <w:t xml:space="preserve">(  )  </w:t>
      </w:r>
    </w:p>
    <w:p w14:paraId="2E6E9FCA" w14:textId="77777777" w:rsidR="008C35F4" w:rsidRDefault="008C35F4" w:rsidP="008C35F4">
      <w:pPr>
        <w:pStyle w:val="Code"/>
      </w:pPr>
      <w:r>
        <w:t xml:space="preserve">    </w:t>
      </w:r>
      <w:proofErr w:type="spellStart"/>
      <w:r>
        <w:t>accountBean</w:t>
      </w:r>
      <w:proofErr w:type="spellEnd"/>
      <w:r>
        <w:t xml:space="preserve"> : AccountBean(  )  </w:t>
      </w:r>
    </w:p>
    <w:p w14:paraId="64F4D09D" w14:textId="77777777" w:rsidR="008C35F4" w:rsidRDefault="008C35F4" w:rsidP="008C35F4">
      <w:pPr>
        <w:pStyle w:val="Code"/>
      </w:pPr>
      <w:r>
        <w:t xml:space="preserve">    </w:t>
      </w:r>
      <w:proofErr w:type="spellStart"/>
      <w:r>
        <w:t>accountAttrValue</w:t>
      </w:r>
      <w:proofErr w:type="spellEnd"/>
      <w:r>
        <w:t xml:space="preserve"> : </w:t>
      </w:r>
      <w:proofErr w:type="spellStart"/>
      <w:r>
        <w:t>AccountAttrValueList</w:t>
      </w:r>
      <w:proofErr w:type="spellEnd"/>
      <w:r>
        <w:t>(  )</w:t>
      </w:r>
    </w:p>
    <w:p w14:paraId="1EF3F4C6" w14:textId="77777777" w:rsidR="008C35F4" w:rsidRDefault="008C35F4" w:rsidP="008C35F4">
      <w:pPr>
        <w:pStyle w:val="Code"/>
      </w:pPr>
      <w:r>
        <w:t>then</w:t>
      </w:r>
    </w:p>
    <w:p w14:paraId="10020C53" w14:textId="77777777" w:rsidR="008C35F4" w:rsidRDefault="008C35F4" w:rsidP="008C35F4">
      <w:pPr>
        <w:pStyle w:val="Code"/>
      </w:pPr>
      <w:r>
        <w:t>//</w:t>
      </w:r>
    </w:p>
    <w:p w14:paraId="399F8F10" w14:textId="77777777" w:rsidR="008C35F4" w:rsidRDefault="008C35F4" w:rsidP="008C35F4">
      <w:pPr>
        <w:pStyle w:val="Code"/>
      </w:pPr>
      <w:r>
        <w:t xml:space="preserve">// </w:t>
      </w:r>
      <w:proofErr w:type="spellStart"/>
      <w:r>
        <w:t>UserERC</w:t>
      </w:r>
      <w:proofErr w:type="spellEnd"/>
      <w:r>
        <w:t xml:space="preserve"> key attribute used for fake enforce!</w:t>
      </w:r>
    </w:p>
    <w:p w14:paraId="39403A85" w14:textId="77777777" w:rsidR="008C35F4" w:rsidRDefault="008C35F4" w:rsidP="008C35F4">
      <w:pPr>
        <w:pStyle w:val="Code"/>
      </w:pPr>
      <w:r w:rsidRPr="00464D61">
        <w:rPr>
          <w:highlight w:val="yellow"/>
        </w:rPr>
        <w:t>final String ENFORCE_KEY = "</w:t>
      </w:r>
      <w:proofErr w:type="spellStart"/>
      <w:r w:rsidRPr="00464D61">
        <w:rPr>
          <w:highlight w:val="yellow"/>
        </w:rPr>
        <w:t>AcctLastRecon</w:t>
      </w:r>
      <w:proofErr w:type="spellEnd"/>
      <w:r w:rsidRPr="00464D61">
        <w:rPr>
          <w:highlight w:val="yellow"/>
        </w:rPr>
        <w:t>";</w:t>
      </w:r>
    </w:p>
    <w:p w14:paraId="7011D4C2" w14:textId="77777777" w:rsidR="008C35F4" w:rsidRDefault="008C35F4" w:rsidP="008C35F4">
      <w:pPr>
        <w:pStyle w:val="Code"/>
      </w:pPr>
    </w:p>
    <w:p w14:paraId="771C0B83" w14:textId="77777777" w:rsidR="008C35F4" w:rsidRDefault="008C35F4" w:rsidP="008C35F4">
      <w:pPr>
        <w:pStyle w:val="Code"/>
      </w:pPr>
      <w:r>
        <w:t xml:space="preserve">// If Identity not found exit </w:t>
      </w:r>
    </w:p>
    <w:p w14:paraId="09F2964E" w14:textId="77777777" w:rsidR="008C35F4" w:rsidRDefault="008C35F4" w:rsidP="008C35F4">
      <w:pPr>
        <w:pStyle w:val="Code"/>
      </w:pPr>
      <w:r>
        <w:t>if (</w:t>
      </w:r>
      <w:proofErr w:type="spellStart"/>
      <w:r>
        <w:t>userBean</w:t>
      </w:r>
      <w:proofErr w:type="spellEnd"/>
      <w:r>
        <w:t xml:space="preserve"> == null || </w:t>
      </w:r>
      <w:proofErr w:type="spellStart"/>
      <w:r>
        <w:t>userBean.getId</w:t>
      </w:r>
      <w:proofErr w:type="spellEnd"/>
      <w:r>
        <w:t>() == null) {</w:t>
      </w:r>
    </w:p>
    <w:p w14:paraId="3A7CEF99" w14:textId="77777777" w:rsidR="008C35F4" w:rsidRDefault="008C35F4" w:rsidP="008C35F4">
      <w:pPr>
        <w:pStyle w:val="Code"/>
      </w:pPr>
      <w:r>
        <w:tab/>
        <w:t>logger.info("No Identity found for account: " +</w:t>
      </w:r>
      <w:proofErr w:type="spellStart"/>
      <w:r>
        <w:t>accountBean.getCode</w:t>
      </w:r>
      <w:proofErr w:type="spellEnd"/>
      <w:r>
        <w:t>());</w:t>
      </w:r>
    </w:p>
    <w:p w14:paraId="6600A270" w14:textId="77777777" w:rsidR="008C35F4" w:rsidRDefault="008C35F4" w:rsidP="008C35F4">
      <w:pPr>
        <w:pStyle w:val="Code"/>
      </w:pPr>
      <w:r>
        <w:tab/>
        <w:t>return;</w:t>
      </w:r>
    </w:p>
    <w:p w14:paraId="41648512" w14:textId="77777777" w:rsidR="008C35F4" w:rsidRDefault="008C35F4" w:rsidP="008C35F4">
      <w:pPr>
        <w:pStyle w:val="Code"/>
      </w:pPr>
      <w:r>
        <w:t>}</w:t>
      </w:r>
    </w:p>
    <w:p w14:paraId="4851C9F9" w14:textId="77777777" w:rsidR="008C35F4" w:rsidRDefault="008C35F4" w:rsidP="008C35F4">
      <w:pPr>
        <w:pStyle w:val="Code"/>
      </w:pPr>
      <w:r>
        <w:tab/>
        <w:t xml:space="preserve">  </w:t>
      </w:r>
    </w:p>
    <w:p w14:paraId="04BE2569" w14:textId="77777777" w:rsidR="008C35F4" w:rsidRDefault="008C35F4" w:rsidP="008C35F4">
      <w:pPr>
        <w:pStyle w:val="Code"/>
      </w:pPr>
      <w:r>
        <w:t xml:space="preserve">logger.info("Identity to update to push Enforcing :" + </w:t>
      </w:r>
      <w:proofErr w:type="spellStart"/>
      <w:r>
        <w:t>userBean.getCode</w:t>
      </w:r>
      <w:proofErr w:type="spellEnd"/>
      <w:r>
        <w:t>());</w:t>
      </w:r>
    </w:p>
    <w:p w14:paraId="0DADD95B" w14:textId="77777777" w:rsidR="008C35F4" w:rsidRDefault="008C35F4" w:rsidP="008C35F4">
      <w:pPr>
        <w:pStyle w:val="Code"/>
      </w:pPr>
    </w:p>
    <w:p w14:paraId="617831FA" w14:textId="77777777" w:rsidR="008C35F4" w:rsidRDefault="008C35F4" w:rsidP="008C35F4">
      <w:pPr>
        <w:pStyle w:val="Code"/>
      </w:pPr>
      <w:r>
        <w:t xml:space="preserve">// Get Identity </w:t>
      </w:r>
      <w:proofErr w:type="spellStart"/>
      <w:r>
        <w:t>ExternalInfo</w:t>
      </w:r>
      <w:proofErr w:type="spellEnd"/>
    </w:p>
    <w:p w14:paraId="5B222D51" w14:textId="77777777" w:rsidR="008C35F4" w:rsidRDefault="008C35F4" w:rsidP="008C35F4">
      <w:pPr>
        <w:pStyle w:val="Code"/>
      </w:pPr>
      <w:proofErr w:type="spellStart"/>
      <w:r>
        <w:t>ExternalInfo</w:t>
      </w:r>
      <w:proofErr w:type="spellEnd"/>
      <w:r>
        <w:t xml:space="preserve"> </w:t>
      </w:r>
      <w:proofErr w:type="spellStart"/>
      <w:r>
        <w:t>userExternalInfo</w:t>
      </w:r>
      <w:proofErr w:type="spellEnd"/>
      <w:r>
        <w:t xml:space="preserve"> = </w:t>
      </w:r>
      <w:proofErr w:type="spellStart"/>
      <w:r>
        <w:t>UserAction.findExternalInfo</w:t>
      </w:r>
      <w:proofErr w:type="spellEnd"/>
      <w:r>
        <w:t xml:space="preserve">(sql, </w:t>
      </w:r>
      <w:proofErr w:type="spellStart"/>
      <w:r>
        <w:t>userBean</w:t>
      </w:r>
      <w:proofErr w:type="spellEnd"/>
      <w:r>
        <w:t>);</w:t>
      </w:r>
    </w:p>
    <w:p w14:paraId="49317309" w14:textId="77777777" w:rsidR="008C35F4" w:rsidRDefault="008C35F4" w:rsidP="008C35F4">
      <w:pPr>
        <w:pStyle w:val="Code"/>
      </w:pPr>
    </w:p>
    <w:p w14:paraId="09170EB8" w14:textId="77777777" w:rsidR="008C35F4" w:rsidRDefault="008C35F4" w:rsidP="008C35F4">
      <w:pPr>
        <w:pStyle w:val="Code"/>
      </w:pPr>
      <w:r>
        <w:t>// Get todays date and time</w:t>
      </w:r>
    </w:p>
    <w:p w14:paraId="549C5247" w14:textId="77777777" w:rsidR="008C35F4" w:rsidRDefault="008C35F4" w:rsidP="008C35F4">
      <w:pPr>
        <w:pStyle w:val="Code"/>
      </w:pPr>
      <w:r>
        <w:t xml:space="preserve">Calendar </w:t>
      </w:r>
      <w:proofErr w:type="spellStart"/>
      <w:r>
        <w:t>currentTime</w:t>
      </w:r>
      <w:proofErr w:type="spellEnd"/>
      <w:r>
        <w:t xml:space="preserve"> = </w:t>
      </w:r>
      <w:proofErr w:type="spellStart"/>
      <w:r>
        <w:t>Calendar.getInstance</w:t>
      </w:r>
      <w:proofErr w:type="spellEnd"/>
      <w:r>
        <w:t>();</w:t>
      </w:r>
    </w:p>
    <w:p w14:paraId="0C0D58CB" w14:textId="77777777" w:rsidR="008C35F4" w:rsidRDefault="008C35F4" w:rsidP="008C35F4">
      <w:pPr>
        <w:pStyle w:val="Code"/>
      </w:pPr>
      <w:r>
        <w:t xml:space="preserve">String </w:t>
      </w:r>
      <w:proofErr w:type="spellStart"/>
      <w:r>
        <w:t>stringDate</w:t>
      </w:r>
      <w:proofErr w:type="spellEnd"/>
      <w:r>
        <w:t xml:space="preserve"> = new </w:t>
      </w:r>
      <w:proofErr w:type="spellStart"/>
      <w:r>
        <w:t>SimpleDateFormat</w:t>
      </w:r>
      <w:proofErr w:type="spellEnd"/>
      <w:r>
        <w:t>("</w:t>
      </w:r>
      <w:proofErr w:type="spellStart"/>
      <w:r>
        <w:t>dd</w:t>
      </w:r>
      <w:proofErr w:type="spellEnd"/>
      <w:r>
        <w:t>-MM-</w:t>
      </w:r>
      <w:proofErr w:type="spellStart"/>
      <w:r>
        <w:t>yyyy</w:t>
      </w:r>
      <w:proofErr w:type="spellEnd"/>
      <w:r>
        <w:t xml:space="preserve"> </w:t>
      </w:r>
      <w:proofErr w:type="spellStart"/>
      <w:r>
        <w:t>HH:mm:ss</w:t>
      </w:r>
      <w:proofErr w:type="spellEnd"/>
      <w:r>
        <w:t>").format(</w:t>
      </w:r>
      <w:proofErr w:type="spellStart"/>
      <w:r>
        <w:t>currentTime.getTime</w:t>
      </w:r>
      <w:proofErr w:type="spellEnd"/>
      <w:r>
        <w:t>());</w:t>
      </w:r>
    </w:p>
    <w:p w14:paraId="771425E8" w14:textId="77777777" w:rsidR="008C35F4" w:rsidRDefault="008C35F4" w:rsidP="008C35F4">
      <w:pPr>
        <w:pStyle w:val="Code"/>
      </w:pPr>
    </w:p>
    <w:p w14:paraId="5AFF1E08" w14:textId="77777777" w:rsidR="008C35F4" w:rsidRDefault="008C35F4" w:rsidP="008C35F4">
      <w:pPr>
        <w:pStyle w:val="Code"/>
      </w:pPr>
      <w:r>
        <w:t xml:space="preserve">logger.info("!!! Current Time:  " + </w:t>
      </w:r>
      <w:proofErr w:type="spellStart"/>
      <w:r>
        <w:t>stringDate</w:t>
      </w:r>
      <w:proofErr w:type="spellEnd"/>
      <w:r>
        <w:t>);</w:t>
      </w:r>
    </w:p>
    <w:p w14:paraId="082FF05A" w14:textId="77777777" w:rsidR="008C35F4" w:rsidRDefault="008C35F4" w:rsidP="008C35F4">
      <w:pPr>
        <w:pStyle w:val="Code"/>
      </w:pPr>
      <w:r>
        <w:tab/>
      </w:r>
    </w:p>
    <w:p w14:paraId="32245F33" w14:textId="77777777" w:rsidR="008C35F4" w:rsidRDefault="008C35F4" w:rsidP="008C35F4">
      <w:pPr>
        <w:pStyle w:val="Code"/>
      </w:pPr>
      <w:r>
        <w:t>// Get Current Key value</w:t>
      </w:r>
    </w:p>
    <w:p w14:paraId="3864EB57" w14:textId="77777777" w:rsidR="008C35F4" w:rsidRDefault="008C35F4" w:rsidP="008C35F4">
      <w:pPr>
        <w:pStyle w:val="Code"/>
      </w:pPr>
      <w:r>
        <w:t>try {</w:t>
      </w:r>
    </w:p>
    <w:p w14:paraId="12A52AD8" w14:textId="77777777" w:rsidR="008C35F4" w:rsidRDefault="008C35F4" w:rsidP="008C35F4">
      <w:pPr>
        <w:pStyle w:val="Code"/>
      </w:pPr>
      <w:r>
        <w:tab/>
        <w:t xml:space="preserve">String value = (String) </w:t>
      </w:r>
      <w:proofErr w:type="spellStart"/>
      <w:r>
        <w:t>userExternalInfo.getAttribute</w:t>
      </w:r>
      <w:proofErr w:type="spellEnd"/>
      <w:r>
        <w:t>(ENFORCE_KEY);</w:t>
      </w:r>
    </w:p>
    <w:p w14:paraId="656969D2" w14:textId="77777777" w:rsidR="008C35F4" w:rsidRDefault="008C35F4" w:rsidP="008C35F4">
      <w:pPr>
        <w:pStyle w:val="Code"/>
      </w:pPr>
      <w:r>
        <w:tab/>
        <w:t>logger.info("Previous Recon Date :" + value);</w:t>
      </w:r>
    </w:p>
    <w:p w14:paraId="180D96D3" w14:textId="77777777" w:rsidR="008C35F4" w:rsidRDefault="008C35F4" w:rsidP="008C35F4">
      <w:pPr>
        <w:pStyle w:val="Code"/>
      </w:pPr>
      <w:r>
        <w:t>} catch (Exception ex) {</w:t>
      </w:r>
    </w:p>
    <w:p w14:paraId="5C5FE7F4" w14:textId="77777777" w:rsidR="008C35F4" w:rsidRDefault="008C35F4" w:rsidP="008C35F4">
      <w:pPr>
        <w:pStyle w:val="Code"/>
      </w:pPr>
      <w:r>
        <w:tab/>
        <w:t xml:space="preserve">// Skip and set 0 </w:t>
      </w:r>
    </w:p>
    <w:p w14:paraId="66526A88" w14:textId="77777777" w:rsidR="008C35F4" w:rsidRDefault="008C35F4" w:rsidP="008C35F4">
      <w:pPr>
        <w:pStyle w:val="Code"/>
      </w:pPr>
      <w:r>
        <w:t>}</w:t>
      </w:r>
    </w:p>
    <w:p w14:paraId="02CDDD05" w14:textId="77777777" w:rsidR="008C35F4" w:rsidRDefault="008C35F4" w:rsidP="008C35F4">
      <w:pPr>
        <w:pStyle w:val="Code"/>
      </w:pPr>
      <w:r>
        <w:tab/>
      </w:r>
    </w:p>
    <w:p w14:paraId="2EA4B4BA" w14:textId="77777777" w:rsidR="008C35F4" w:rsidRDefault="008C35F4" w:rsidP="008C35F4">
      <w:pPr>
        <w:pStyle w:val="Code"/>
      </w:pPr>
      <w:r>
        <w:t>// Set the new value</w:t>
      </w:r>
    </w:p>
    <w:p w14:paraId="7FB607FB" w14:textId="77777777" w:rsidR="008C35F4" w:rsidRDefault="008C35F4" w:rsidP="008C35F4">
      <w:pPr>
        <w:pStyle w:val="Code"/>
      </w:pPr>
      <w:proofErr w:type="spellStart"/>
      <w:r>
        <w:t>userExternalInfo.setAttribute</w:t>
      </w:r>
      <w:proofErr w:type="spellEnd"/>
      <w:r>
        <w:t xml:space="preserve">(ENFORCE_KEY, </w:t>
      </w:r>
      <w:proofErr w:type="spellStart"/>
      <w:r>
        <w:t>stringDate</w:t>
      </w:r>
      <w:proofErr w:type="spellEnd"/>
      <w:r>
        <w:t>);</w:t>
      </w:r>
    </w:p>
    <w:p w14:paraId="055D12CF" w14:textId="77777777" w:rsidR="008C35F4" w:rsidRDefault="008C35F4" w:rsidP="008C35F4">
      <w:pPr>
        <w:pStyle w:val="Code"/>
      </w:pPr>
      <w:r>
        <w:tab/>
      </w:r>
    </w:p>
    <w:p w14:paraId="5EA754F5" w14:textId="77777777" w:rsidR="008C35F4" w:rsidRDefault="008C35F4" w:rsidP="008C35F4">
      <w:pPr>
        <w:pStyle w:val="Code"/>
      </w:pPr>
      <w:r>
        <w:t>// Update all user attributes</w:t>
      </w:r>
    </w:p>
    <w:p w14:paraId="547318F7" w14:textId="77777777" w:rsidR="008C35F4" w:rsidRDefault="008C35F4" w:rsidP="008C35F4">
      <w:pPr>
        <w:pStyle w:val="Code"/>
      </w:pPr>
      <w:proofErr w:type="spellStart"/>
      <w:r>
        <w:t>UserAction.modifyUser</w:t>
      </w:r>
      <w:proofErr w:type="spellEnd"/>
      <w:r>
        <w:t xml:space="preserve">(sql, </w:t>
      </w:r>
      <w:proofErr w:type="spellStart"/>
      <w:r>
        <w:t>userBean</w:t>
      </w:r>
      <w:proofErr w:type="spellEnd"/>
      <w:r>
        <w:t xml:space="preserve">, </w:t>
      </w:r>
      <w:proofErr w:type="spellStart"/>
      <w:r>
        <w:t>userExternalInfo</w:t>
      </w:r>
      <w:proofErr w:type="spellEnd"/>
      <w:r>
        <w:t>);</w:t>
      </w:r>
    </w:p>
    <w:p w14:paraId="5E918D07" w14:textId="77777777" w:rsidR="008C35F4" w:rsidRDefault="008C35F4" w:rsidP="008C35F4">
      <w:pPr>
        <w:pStyle w:val="Code"/>
      </w:pPr>
    </w:p>
    <w:p w14:paraId="10DC2275" w14:textId="77777777" w:rsidR="008C35F4" w:rsidRDefault="008C35F4" w:rsidP="008C35F4">
      <w:pPr>
        <w:pStyle w:val="Code"/>
      </w:pPr>
      <w:r>
        <w:t>logger.info("Identity Updated!");</w:t>
      </w:r>
    </w:p>
    <w:p w14:paraId="68229EF8" w14:textId="77777777" w:rsidR="008C35F4" w:rsidRDefault="008C35F4" w:rsidP="008C35F4">
      <w:pPr>
        <w:rPr>
          <w:lang w:eastAsia="x-none"/>
        </w:rPr>
      </w:pPr>
    </w:p>
    <w:p w14:paraId="13398057" w14:textId="77777777" w:rsidR="008C35F4" w:rsidRDefault="008C35F4" w:rsidP="008C35F4">
      <w:pPr>
        <w:rPr>
          <w:lang w:eastAsia="x-none"/>
        </w:rPr>
      </w:pPr>
      <w:r>
        <w:rPr>
          <w:lang w:eastAsia="x-none"/>
        </w:rPr>
        <w:t>Make sure you get all of the code. We will explain what the code does in the next section.</w:t>
      </w:r>
    </w:p>
    <w:p w14:paraId="1FFD40D4" w14:textId="77777777" w:rsidR="008C35F4" w:rsidRDefault="008C35F4" w:rsidP="008C35F4">
      <w:pPr>
        <w:rPr>
          <w:lang w:eastAsia="x-none"/>
        </w:rPr>
      </w:pPr>
    </w:p>
    <w:p w14:paraId="51ACD9D5" w14:textId="77777777" w:rsidR="008C35F4" w:rsidRDefault="008C35F4" w:rsidP="008C35F4">
      <w:pPr>
        <w:pStyle w:val="ListParagraph"/>
        <w:numPr>
          <w:ilvl w:val="0"/>
          <w:numId w:val="90"/>
        </w:numPr>
        <w:rPr>
          <w:lang w:eastAsia="x-none"/>
        </w:rPr>
      </w:pPr>
      <w:r>
        <w:rPr>
          <w:lang w:eastAsia="x-none"/>
        </w:rPr>
        <w:t xml:space="preserve">If you didn’t give </w:t>
      </w:r>
      <w:r w:rsidRPr="002E7196">
        <w:rPr>
          <w:rStyle w:val="CodeChar"/>
        </w:rPr>
        <w:t>ATTR12</w:t>
      </w:r>
      <w:r>
        <w:rPr>
          <w:lang w:eastAsia="x-none"/>
        </w:rPr>
        <w:t xml:space="preserve"> the “</w:t>
      </w:r>
      <w:proofErr w:type="spellStart"/>
      <w:r w:rsidRPr="002E7196">
        <w:rPr>
          <w:rStyle w:val="CodeChar"/>
        </w:rPr>
        <w:t>AcctLastRecon</w:t>
      </w:r>
      <w:proofErr w:type="spellEnd"/>
      <w:r>
        <w:rPr>
          <w:lang w:eastAsia="x-none"/>
        </w:rPr>
        <w:t>” label, you need to change the highlighted code to you label</w:t>
      </w:r>
    </w:p>
    <w:p w14:paraId="6F2DB1E5" w14:textId="77777777" w:rsidR="008C35F4" w:rsidRDefault="008C35F4" w:rsidP="008C35F4">
      <w:pPr>
        <w:pStyle w:val="ListParagraph"/>
        <w:numPr>
          <w:ilvl w:val="0"/>
          <w:numId w:val="90"/>
        </w:numPr>
        <w:rPr>
          <w:lang w:eastAsia="x-none"/>
        </w:rPr>
      </w:pPr>
      <w:r>
        <w:rPr>
          <w:lang w:eastAsia="x-none"/>
        </w:rPr>
        <w:t xml:space="preserve">Click </w:t>
      </w:r>
      <w:r w:rsidRPr="002E7196">
        <w:rPr>
          <w:b/>
          <w:lang w:eastAsia="x-none"/>
        </w:rPr>
        <w:t>Save</w:t>
      </w:r>
    </w:p>
    <w:p w14:paraId="470E7F26" w14:textId="77777777" w:rsidR="008C35F4" w:rsidRDefault="008C35F4" w:rsidP="008C35F4">
      <w:pPr>
        <w:pStyle w:val="ListParagraph"/>
        <w:numPr>
          <w:ilvl w:val="0"/>
          <w:numId w:val="90"/>
        </w:numPr>
        <w:rPr>
          <w:lang w:eastAsia="x-none"/>
        </w:rPr>
      </w:pPr>
      <w:r>
        <w:rPr>
          <w:lang w:eastAsia="x-none"/>
        </w:rPr>
        <w:t xml:space="preserve">Click </w:t>
      </w:r>
      <w:r w:rsidRPr="002E7196">
        <w:rPr>
          <w:b/>
          <w:lang w:eastAsia="x-none"/>
        </w:rPr>
        <w:t>Actions &gt; Verify</w:t>
      </w:r>
      <w:r>
        <w:rPr>
          <w:lang w:eastAsia="x-none"/>
        </w:rPr>
        <w:t xml:space="preserve"> to check the code is syntactically correct and the objects/methods can be resolved</w:t>
      </w:r>
    </w:p>
    <w:p w14:paraId="1230B072" w14:textId="77777777" w:rsidR="008C35F4" w:rsidRDefault="008C35F4" w:rsidP="008C35F4">
      <w:pPr>
        <w:rPr>
          <w:lang w:eastAsia="x-none"/>
        </w:rPr>
      </w:pPr>
    </w:p>
    <w:p w14:paraId="70EDBE82" w14:textId="77777777" w:rsidR="008C35F4" w:rsidRDefault="008C35F4" w:rsidP="008C35F4">
      <w:pPr>
        <w:rPr>
          <w:lang w:eastAsia="x-none"/>
        </w:rPr>
      </w:pPr>
      <w:r>
        <w:rPr>
          <w:noProof/>
          <w:lang w:eastAsia="x-none"/>
        </w:rPr>
        <w:drawing>
          <wp:inline distT="0" distB="0" distL="0" distR="0" wp14:anchorId="19CCF80F" wp14:editId="675507ED">
            <wp:extent cx="2966936" cy="1383459"/>
            <wp:effectExtent l="0" t="0" r="5080" b="127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Screen Shot 2018-02-09 at 13.55.07.png"/>
                    <pic:cNvPicPr/>
                  </pic:nvPicPr>
                  <pic:blipFill>
                    <a:blip r:embed="rId66"/>
                    <a:stretch>
                      <a:fillRect/>
                    </a:stretch>
                  </pic:blipFill>
                  <pic:spPr>
                    <a:xfrm>
                      <a:off x="0" y="0"/>
                      <a:ext cx="2971964" cy="1385804"/>
                    </a:xfrm>
                    <a:prstGeom prst="rect">
                      <a:avLst/>
                    </a:prstGeom>
                  </pic:spPr>
                </pic:pic>
              </a:graphicData>
            </a:graphic>
          </wp:inline>
        </w:drawing>
      </w:r>
      <w:r>
        <w:rPr>
          <w:lang w:eastAsia="x-none"/>
        </w:rPr>
        <w:t xml:space="preserve"> </w:t>
      </w:r>
    </w:p>
    <w:p w14:paraId="6BB26ACC" w14:textId="77777777" w:rsidR="008C35F4" w:rsidRDefault="008C35F4" w:rsidP="008C35F4">
      <w:pPr>
        <w:rPr>
          <w:lang w:eastAsia="x-none"/>
        </w:rPr>
      </w:pPr>
    </w:p>
    <w:p w14:paraId="36B811C4" w14:textId="77777777" w:rsidR="008C35F4" w:rsidRDefault="008C35F4" w:rsidP="008C35F4">
      <w:pPr>
        <w:rPr>
          <w:lang w:eastAsia="x-none"/>
        </w:rPr>
      </w:pPr>
      <w:r>
        <w:rPr>
          <w:lang w:eastAsia="x-none"/>
        </w:rPr>
        <w:t>If you get errors relating to strings or quotes, it may be the copy and paste. Try pasting the rule code into notepad and then copying to the Rules editor page.</w:t>
      </w:r>
    </w:p>
    <w:p w14:paraId="4E8E5735" w14:textId="77777777" w:rsidR="008C35F4" w:rsidRDefault="008C35F4" w:rsidP="008C35F4">
      <w:pPr>
        <w:pStyle w:val="ListParagraph"/>
        <w:numPr>
          <w:ilvl w:val="0"/>
          <w:numId w:val="91"/>
        </w:numPr>
        <w:rPr>
          <w:lang w:eastAsia="x-none"/>
        </w:rPr>
      </w:pPr>
      <w:r>
        <w:rPr>
          <w:lang w:eastAsia="x-none"/>
        </w:rPr>
        <w:lastRenderedPageBreak/>
        <w:t xml:space="preserve">Click </w:t>
      </w:r>
      <w:r w:rsidRPr="002E7196">
        <w:rPr>
          <w:b/>
          <w:lang w:eastAsia="x-none"/>
        </w:rPr>
        <w:t>OK</w:t>
      </w:r>
      <w:r>
        <w:rPr>
          <w:lang w:eastAsia="x-none"/>
        </w:rPr>
        <w:t xml:space="preserve"> on the Information dialog</w:t>
      </w:r>
    </w:p>
    <w:p w14:paraId="45B45F46" w14:textId="77777777" w:rsidR="008C35F4" w:rsidRDefault="008C35F4" w:rsidP="008C35F4">
      <w:pPr>
        <w:pStyle w:val="ListParagraph"/>
        <w:numPr>
          <w:ilvl w:val="0"/>
          <w:numId w:val="91"/>
        </w:numPr>
        <w:rPr>
          <w:lang w:eastAsia="x-none"/>
        </w:rPr>
      </w:pPr>
      <w:r>
        <w:rPr>
          <w:lang w:eastAsia="x-none"/>
        </w:rPr>
        <w:t xml:space="preserve">Now select the </w:t>
      </w:r>
      <w:r w:rsidRPr="002E7196">
        <w:rPr>
          <w:rStyle w:val="CodeChar"/>
        </w:rPr>
        <w:t>ACCOUNT_MODIFY</w:t>
      </w:r>
      <w:r>
        <w:rPr>
          <w:lang w:eastAsia="x-none"/>
        </w:rPr>
        <w:t xml:space="preserve"> in the lower left pane and the new </w:t>
      </w:r>
      <w:r w:rsidRPr="002E7196">
        <w:rPr>
          <w:rStyle w:val="CodeChar"/>
        </w:rPr>
        <w:t>Enforce Attribute Policy</w:t>
      </w:r>
      <w:r>
        <w:rPr>
          <w:lang w:eastAsia="x-none"/>
        </w:rPr>
        <w:t xml:space="preserve"> rule in the </w:t>
      </w:r>
      <w:r w:rsidRPr="002E7196">
        <w:rPr>
          <w:b/>
          <w:lang w:eastAsia="x-none"/>
        </w:rPr>
        <w:t>Rules Package</w:t>
      </w:r>
      <w:r>
        <w:rPr>
          <w:lang w:eastAsia="x-none"/>
        </w:rPr>
        <w:t xml:space="preserve"> section and click </w:t>
      </w:r>
      <w:r w:rsidRPr="002E7196">
        <w:rPr>
          <w:b/>
          <w:lang w:eastAsia="x-none"/>
        </w:rPr>
        <w:t>Actions &gt; Add</w:t>
      </w:r>
    </w:p>
    <w:p w14:paraId="33B7E429" w14:textId="77777777" w:rsidR="008C35F4" w:rsidRDefault="008C35F4" w:rsidP="008C35F4">
      <w:pPr>
        <w:rPr>
          <w:lang w:eastAsia="x-none"/>
        </w:rPr>
      </w:pPr>
    </w:p>
    <w:p w14:paraId="30B8C9AB" w14:textId="44E57ED0" w:rsidR="008C35F4" w:rsidRDefault="007D0D64" w:rsidP="008C35F4">
      <w:pPr>
        <w:rPr>
          <w:lang w:eastAsia="x-none"/>
        </w:rPr>
      </w:pPr>
      <w:r w:rsidRPr="007D0D64">
        <w:rPr>
          <w:lang w:eastAsia="x-none"/>
        </w:rPr>
        <w:drawing>
          <wp:inline distT="0" distB="0" distL="0" distR="0" wp14:anchorId="333ED3B8" wp14:editId="628C30BF">
            <wp:extent cx="6188710" cy="1520190"/>
            <wp:effectExtent l="0" t="0" r="0" b="381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188710" cy="1520190"/>
                    </a:xfrm>
                    <a:prstGeom prst="rect">
                      <a:avLst/>
                    </a:prstGeom>
                  </pic:spPr>
                </pic:pic>
              </a:graphicData>
            </a:graphic>
          </wp:inline>
        </w:drawing>
      </w:r>
    </w:p>
    <w:p w14:paraId="3C1D779E" w14:textId="77777777" w:rsidR="008C35F4" w:rsidRDefault="008C35F4" w:rsidP="008C35F4">
      <w:pPr>
        <w:rPr>
          <w:lang w:eastAsia="x-none"/>
        </w:rPr>
      </w:pPr>
    </w:p>
    <w:p w14:paraId="5182C1B6" w14:textId="77777777" w:rsidR="008C35F4" w:rsidRDefault="008C35F4" w:rsidP="008C35F4">
      <w:pPr>
        <w:rPr>
          <w:lang w:eastAsia="x-none"/>
        </w:rPr>
      </w:pPr>
      <w:r>
        <w:rPr>
          <w:lang w:eastAsia="x-none"/>
        </w:rPr>
        <w:t>This should have placed the new rule below the existing one.</w:t>
      </w:r>
    </w:p>
    <w:p w14:paraId="204E50BD" w14:textId="77777777" w:rsidR="008C35F4" w:rsidRDefault="008C35F4" w:rsidP="008C35F4">
      <w:pPr>
        <w:rPr>
          <w:lang w:eastAsia="x-none"/>
        </w:rPr>
      </w:pPr>
    </w:p>
    <w:p w14:paraId="777C3288" w14:textId="77777777" w:rsidR="008C35F4" w:rsidRDefault="008C35F4" w:rsidP="008C35F4">
      <w:pPr>
        <w:rPr>
          <w:lang w:eastAsia="x-none"/>
        </w:rPr>
      </w:pPr>
      <w:r>
        <w:rPr>
          <w:noProof/>
          <w:lang w:eastAsia="x-none"/>
        </w:rPr>
        <w:drawing>
          <wp:inline distT="0" distB="0" distL="0" distR="0" wp14:anchorId="64CA121E" wp14:editId="3725EE6D">
            <wp:extent cx="3054485" cy="989879"/>
            <wp:effectExtent l="63500" t="63500" r="57150" b="6477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Screen Shot 2018-02-09 at 13.58.40.png"/>
                    <pic:cNvPicPr/>
                  </pic:nvPicPr>
                  <pic:blipFill>
                    <a:blip r:embed="rId68"/>
                    <a:stretch>
                      <a:fillRect/>
                    </a:stretch>
                  </pic:blipFill>
                  <pic:spPr>
                    <a:xfrm>
                      <a:off x="0" y="0"/>
                      <a:ext cx="3076890" cy="997140"/>
                    </a:xfrm>
                    <a:prstGeom prst="rect">
                      <a:avLst/>
                    </a:prstGeom>
                    <a:effectLst>
                      <a:glow rad="63500">
                        <a:schemeClr val="accent3">
                          <a:satMod val="175000"/>
                          <a:alpha val="40000"/>
                        </a:schemeClr>
                      </a:glow>
                    </a:effectLst>
                  </pic:spPr>
                </pic:pic>
              </a:graphicData>
            </a:graphic>
          </wp:inline>
        </w:drawing>
      </w:r>
    </w:p>
    <w:p w14:paraId="72AB7D5F" w14:textId="77777777" w:rsidR="008C35F4" w:rsidRDefault="008C35F4" w:rsidP="008C35F4">
      <w:pPr>
        <w:rPr>
          <w:lang w:eastAsia="x-none"/>
        </w:rPr>
      </w:pPr>
    </w:p>
    <w:p w14:paraId="37F589FE" w14:textId="4BA80987" w:rsidR="008C35F4" w:rsidRDefault="008C35F4" w:rsidP="008C35F4">
      <w:pPr>
        <w:rPr>
          <w:lang w:eastAsia="x-none"/>
        </w:rPr>
      </w:pPr>
      <w:r>
        <w:rPr>
          <w:lang w:eastAsia="x-none"/>
        </w:rPr>
        <w:t xml:space="preserve">This rule is now active and awaiting the next account modify event in the TARGET queue. This completes the IGI configuration for the two lab scenarios. The next section describes the rule we </w:t>
      </w:r>
      <w:r w:rsidR="005A00E5">
        <w:rPr>
          <w:lang w:eastAsia="x-none"/>
        </w:rPr>
        <w:t>added but</w:t>
      </w:r>
      <w:r>
        <w:rPr>
          <w:lang w:eastAsia="x-none"/>
        </w:rPr>
        <w:t xml:space="preserve"> is included for information only.</w:t>
      </w:r>
    </w:p>
    <w:p w14:paraId="61BB9F13" w14:textId="77777777" w:rsidR="008C35F4" w:rsidRDefault="008C35F4" w:rsidP="008C35F4">
      <w:pPr>
        <w:pStyle w:val="Heading4"/>
      </w:pPr>
      <w:r>
        <w:t>Understanding the New Enforce Attribute Policy Rule</w:t>
      </w:r>
    </w:p>
    <w:p w14:paraId="75D298E1" w14:textId="77777777" w:rsidR="008C35F4" w:rsidRDefault="008C35F4" w:rsidP="008C35F4">
      <w:pPr>
        <w:rPr>
          <w:lang w:eastAsia="x-none"/>
        </w:rPr>
      </w:pPr>
      <w:r>
        <w:rPr>
          <w:lang w:eastAsia="x-none"/>
        </w:rPr>
        <w:t>This rule will set the current system date/time into ATTR12 which will trigger IGIs re-evaluation of the attribute policy.</w:t>
      </w:r>
    </w:p>
    <w:p w14:paraId="2B3FEF0B" w14:textId="77777777" w:rsidR="008C35F4" w:rsidRDefault="008C35F4" w:rsidP="008C35F4">
      <w:pPr>
        <w:rPr>
          <w:lang w:eastAsia="x-none"/>
        </w:rPr>
      </w:pPr>
    </w:p>
    <w:p w14:paraId="4EC243D9" w14:textId="77777777" w:rsidR="008C35F4" w:rsidRDefault="008C35F4" w:rsidP="008C35F4">
      <w:pPr>
        <w:rPr>
          <w:lang w:eastAsia="x-none"/>
        </w:rPr>
      </w:pPr>
      <w:r>
        <w:rPr>
          <w:lang w:eastAsia="x-none"/>
        </w:rPr>
        <w:t>The first bit of code checks for the existence of a number of beans that will have been setup by the IGI event processing and store them in local beans we can use in the rule. The rule shouldn’t run if all of these beans aren’t present.</w:t>
      </w:r>
    </w:p>
    <w:p w14:paraId="0DB1C748" w14:textId="77777777" w:rsidR="008C35F4" w:rsidRDefault="008C35F4" w:rsidP="008C35F4">
      <w:pPr>
        <w:rPr>
          <w:lang w:eastAsia="x-none"/>
        </w:rPr>
      </w:pPr>
    </w:p>
    <w:p w14:paraId="7836DAC3" w14:textId="77777777" w:rsidR="008C35F4" w:rsidRDefault="008C35F4" w:rsidP="008C35F4">
      <w:pPr>
        <w:rPr>
          <w:lang w:eastAsia="x-none"/>
        </w:rPr>
      </w:pPr>
      <w:r>
        <w:rPr>
          <w:lang w:eastAsia="x-none"/>
        </w:rPr>
        <w:t>We have access to the event information (limited value), the user, the OU of the user, the (generic) account and the extended account attributes (in that order below).</w:t>
      </w:r>
    </w:p>
    <w:p w14:paraId="6B736139" w14:textId="77777777" w:rsidR="008C35F4" w:rsidRDefault="008C35F4" w:rsidP="008C35F4">
      <w:pPr>
        <w:rPr>
          <w:lang w:eastAsia="x-none"/>
        </w:rPr>
      </w:pPr>
    </w:p>
    <w:p w14:paraId="4465C79C" w14:textId="77777777" w:rsidR="008C35F4" w:rsidRPr="00B2690B" w:rsidRDefault="008C35F4" w:rsidP="008C35F4">
      <w:pPr>
        <w:pStyle w:val="Code"/>
        <w:rPr>
          <w:lang w:val="en-AU"/>
        </w:rPr>
      </w:pPr>
      <w:r w:rsidRPr="00B2690B">
        <w:rPr>
          <w:lang w:val="en-AU"/>
        </w:rPr>
        <w:t>when</w:t>
      </w:r>
    </w:p>
    <w:p w14:paraId="0FA787E9" w14:textId="77777777" w:rsidR="008C35F4" w:rsidRPr="00B2690B" w:rsidRDefault="008C35F4" w:rsidP="008C35F4">
      <w:pPr>
        <w:pStyle w:val="Code"/>
        <w:rPr>
          <w:lang w:val="en-AU"/>
        </w:rPr>
      </w:pPr>
      <w:r w:rsidRPr="00B2690B">
        <w:rPr>
          <w:lang w:val="en-AU"/>
        </w:rPr>
        <w:t xml:space="preserve">    </w:t>
      </w:r>
      <w:proofErr w:type="gramStart"/>
      <w:r w:rsidRPr="00B2690B">
        <w:rPr>
          <w:lang w:val="en-AU"/>
        </w:rPr>
        <w:t>event :</w:t>
      </w:r>
      <w:proofErr w:type="gramEnd"/>
      <w:r w:rsidRPr="00B2690B">
        <w:rPr>
          <w:lang w:val="en-AU"/>
        </w:rPr>
        <w:t xml:space="preserve"> </w:t>
      </w:r>
      <w:proofErr w:type="spellStart"/>
      <w:r w:rsidRPr="00B2690B">
        <w:rPr>
          <w:lang w:val="en-AU"/>
        </w:rPr>
        <w:t>EventTargetBean</w:t>
      </w:r>
      <w:proofErr w:type="spellEnd"/>
      <w:r w:rsidRPr="00B2690B">
        <w:rPr>
          <w:lang w:val="en-AU"/>
        </w:rPr>
        <w:t xml:space="preserve">(  )  </w:t>
      </w:r>
    </w:p>
    <w:p w14:paraId="2915C020" w14:textId="77777777" w:rsidR="008C35F4" w:rsidRPr="00B2690B" w:rsidRDefault="008C35F4" w:rsidP="008C35F4">
      <w:pPr>
        <w:pStyle w:val="Code"/>
        <w:rPr>
          <w:lang w:val="en-AU"/>
        </w:rPr>
      </w:pPr>
      <w:r w:rsidRPr="00B2690B">
        <w:rPr>
          <w:lang w:val="en-AU"/>
        </w:rPr>
        <w:t xml:space="preserve">    </w:t>
      </w:r>
      <w:proofErr w:type="spellStart"/>
      <w:proofErr w:type="gramStart"/>
      <w:r w:rsidRPr="00B2690B">
        <w:rPr>
          <w:lang w:val="en-AU"/>
        </w:rPr>
        <w:t>userBean</w:t>
      </w:r>
      <w:proofErr w:type="spellEnd"/>
      <w:r w:rsidRPr="00B2690B">
        <w:rPr>
          <w:lang w:val="en-AU"/>
        </w:rPr>
        <w:t xml:space="preserve"> :</w:t>
      </w:r>
      <w:proofErr w:type="gramEnd"/>
      <w:r w:rsidRPr="00B2690B">
        <w:rPr>
          <w:lang w:val="en-AU"/>
        </w:rPr>
        <w:t xml:space="preserve"> UserBean(  )  </w:t>
      </w:r>
    </w:p>
    <w:p w14:paraId="4278543B" w14:textId="77777777" w:rsidR="008C35F4" w:rsidRPr="00B2690B" w:rsidRDefault="008C35F4" w:rsidP="008C35F4">
      <w:pPr>
        <w:pStyle w:val="Code"/>
        <w:rPr>
          <w:lang w:val="en-AU"/>
        </w:rPr>
      </w:pPr>
      <w:r w:rsidRPr="00B2690B">
        <w:rPr>
          <w:lang w:val="en-AU"/>
        </w:rPr>
        <w:t xml:space="preserve">    </w:t>
      </w:r>
      <w:proofErr w:type="spellStart"/>
      <w:proofErr w:type="gramStart"/>
      <w:r w:rsidRPr="00B2690B">
        <w:rPr>
          <w:lang w:val="en-AU"/>
        </w:rPr>
        <w:t>orgUnitBean</w:t>
      </w:r>
      <w:proofErr w:type="spellEnd"/>
      <w:r w:rsidRPr="00B2690B">
        <w:rPr>
          <w:lang w:val="en-AU"/>
        </w:rPr>
        <w:t xml:space="preserve"> :</w:t>
      </w:r>
      <w:proofErr w:type="gramEnd"/>
      <w:r w:rsidRPr="00B2690B">
        <w:rPr>
          <w:lang w:val="en-AU"/>
        </w:rPr>
        <w:t xml:space="preserve"> </w:t>
      </w:r>
      <w:proofErr w:type="spellStart"/>
      <w:r w:rsidRPr="00B2690B">
        <w:rPr>
          <w:lang w:val="en-AU"/>
        </w:rPr>
        <w:t>OrgUnitBean</w:t>
      </w:r>
      <w:proofErr w:type="spellEnd"/>
      <w:r w:rsidRPr="00B2690B">
        <w:rPr>
          <w:lang w:val="en-AU"/>
        </w:rPr>
        <w:t xml:space="preserve">(  )  </w:t>
      </w:r>
    </w:p>
    <w:p w14:paraId="1D4435A6" w14:textId="77777777" w:rsidR="008C35F4" w:rsidRPr="00B2690B" w:rsidRDefault="008C35F4" w:rsidP="008C35F4">
      <w:pPr>
        <w:pStyle w:val="Code"/>
        <w:rPr>
          <w:lang w:val="en-AU"/>
        </w:rPr>
      </w:pPr>
      <w:r w:rsidRPr="00B2690B">
        <w:rPr>
          <w:lang w:val="en-AU"/>
        </w:rPr>
        <w:t xml:space="preserve">    </w:t>
      </w:r>
      <w:proofErr w:type="spellStart"/>
      <w:proofErr w:type="gramStart"/>
      <w:r w:rsidRPr="00B2690B">
        <w:rPr>
          <w:lang w:val="en-AU"/>
        </w:rPr>
        <w:t>accountBean</w:t>
      </w:r>
      <w:proofErr w:type="spellEnd"/>
      <w:r w:rsidRPr="00B2690B">
        <w:rPr>
          <w:lang w:val="en-AU"/>
        </w:rPr>
        <w:t xml:space="preserve"> :</w:t>
      </w:r>
      <w:proofErr w:type="gramEnd"/>
      <w:r w:rsidRPr="00B2690B">
        <w:rPr>
          <w:lang w:val="en-AU"/>
        </w:rPr>
        <w:t xml:space="preserve"> AccountBean(  )  </w:t>
      </w:r>
    </w:p>
    <w:p w14:paraId="5CCAEF74" w14:textId="77777777" w:rsidR="008C35F4" w:rsidRPr="00B2690B" w:rsidRDefault="008C35F4" w:rsidP="008C35F4">
      <w:pPr>
        <w:pStyle w:val="Code"/>
        <w:rPr>
          <w:lang w:val="en-AU"/>
        </w:rPr>
      </w:pPr>
      <w:r w:rsidRPr="00B2690B">
        <w:rPr>
          <w:lang w:val="en-AU"/>
        </w:rPr>
        <w:t xml:space="preserve">    </w:t>
      </w:r>
      <w:proofErr w:type="spellStart"/>
      <w:proofErr w:type="gramStart"/>
      <w:r w:rsidRPr="00B2690B">
        <w:rPr>
          <w:lang w:val="en-AU"/>
        </w:rPr>
        <w:t>accountAttrValue</w:t>
      </w:r>
      <w:proofErr w:type="spellEnd"/>
      <w:r w:rsidRPr="00B2690B">
        <w:rPr>
          <w:lang w:val="en-AU"/>
        </w:rPr>
        <w:t xml:space="preserve"> :</w:t>
      </w:r>
      <w:proofErr w:type="gramEnd"/>
      <w:r w:rsidRPr="00B2690B">
        <w:rPr>
          <w:lang w:val="en-AU"/>
        </w:rPr>
        <w:t xml:space="preserve"> </w:t>
      </w:r>
      <w:proofErr w:type="spellStart"/>
      <w:r w:rsidRPr="00B2690B">
        <w:rPr>
          <w:lang w:val="en-AU"/>
        </w:rPr>
        <w:t>AccountAttrValueList</w:t>
      </w:r>
      <w:proofErr w:type="spellEnd"/>
      <w:r w:rsidRPr="00B2690B">
        <w:rPr>
          <w:lang w:val="en-AU"/>
        </w:rPr>
        <w:t>(  )</w:t>
      </w:r>
    </w:p>
    <w:p w14:paraId="70512049" w14:textId="77777777" w:rsidR="008C35F4" w:rsidRDefault="008C35F4" w:rsidP="008C35F4">
      <w:pPr>
        <w:pStyle w:val="Code"/>
        <w:rPr>
          <w:lang w:val="en-AU"/>
        </w:rPr>
      </w:pPr>
      <w:r w:rsidRPr="00B2690B">
        <w:rPr>
          <w:lang w:val="en-AU"/>
        </w:rPr>
        <w:t>then</w:t>
      </w:r>
    </w:p>
    <w:p w14:paraId="735086FA" w14:textId="77777777" w:rsidR="008C35F4" w:rsidRPr="00B2690B" w:rsidRDefault="008C35F4" w:rsidP="008C35F4">
      <w:pPr>
        <w:pStyle w:val="Code"/>
        <w:rPr>
          <w:lang w:val="en-AU"/>
        </w:rPr>
      </w:pPr>
    </w:p>
    <w:p w14:paraId="73572BC3" w14:textId="77777777" w:rsidR="008C35F4" w:rsidRPr="00B2690B" w:rsidRDefault="008C35F4" w:rsidP="008C35F4">
      <w:pPr>
        <w:pStyle w:val="Code"/>
        <w:rPr>
          <w:lang w:val="en-AU"/>
        </w:rPr>
      </w:pPr>
      <w:r w:rsidRPr="00B2690B">
        <w:rPr>
          <w:lang w:val="en-AU"/>
        </w:rPr>
        <w:t>//</w:t>
      </w:r>
    </w:p>
    <w:p w14:paraId="7236DD49" w14:textId="77777777" w:rsidR="008C35F4" w:rsidRPr="00B2690B" w:rsidRDefault="008C35F4" w:rsidP="008C35F4">
      <w:pPr>
        <w:pStyle w:val="Code"/>
        <w:rPr>
          <w:lang w:val="en-AU"/>
        </w:rPr>
      </w:pPr>
      <w:r w:rsidRPr="00B2690B">
        <w:rPr>
          <w:lang w:val="en-AU"/>
        </w:rPr>
        <w:t xml:space="preserve">// </w:t>
      </w:r>
      <w:proofErr w:type="spellStart"/>
      <w:r w:rsidRPr="00B2690B">
        <w:rPr>
          <w:lang w:val="en-AU"/>
        </w:rPr>
        <w:t>UserERC</w:t>
      </w:r>
      <w:proofErr w:type="spellEnd"/>
      <w:r w:rsidRPr="00B2690B">
        <w:rPr>
          <w:lang w:val="en-AU"/>
        </w:rPr>
        <w:t xml:space="preserve"> key attribute used for fake enforce!</w:t>
      </w:r>
    </w:p>
    <w:p w14:paraId="3DD426B1" w14:textId="77777777" w:rsidR="008C35F4" w:rsidRDefault="008C35F4" w:rsidP="008C35F4">
      <w:pPr>
        <w:pStyle w:val="Code"/>
        <w:rPr>
          <w:lang w:val="en-AU"/>
        </w:rPr>
      </w:pPr>
      <w:r w:rsidRPr="00B2690B">
        <w:rPr>
          <w:highlight w:val="yellow"/>
          <w:lang w:val="en-AU"/>
        </w:rPr>
        <w:t>final String ENFORCE_KEY = "</w:t>
      </w:r>
      <w:proofErr w:type="spellStart"/>
      <w:r w:rsidRPr="00B2690B">
        <w:rPr>
          <w:highlight w:val="yellow"/>
          <w:lang w:val="en-AU"/>
        </w:rPr>
        <w:t>AcctLastRecon</w:t>
      </w:r>
      <w:proofErr w:type="spellEnd"/>
      <w:r w:rsidRPr="00B2690B">
        <w:rPr>
          <w:highlight w:val="yellow"/>
          <w:lang w:val="en-AU"/>
        </w:rPr>
        <w:t>";</w:t>
      </w:r>
    </w:p>
    <w:p w14:paraId="0EDD20CE" w14:textId="77777777" w:rsidR="008C35F4" w:rsidRDefault="008C35F4" w:rsidP="008C35F4">
      <w:pPr>
        <w:pStyle w:val="Code"/>
        <w:rPr>
          <w:lang w:val="en-AU"/>
        </w:rPr>
      </w:pPr>
    </w:p>
    <w:p w14:paraId="544043C5" w14:textId="77777777" w:rsidR="008C35F4" w:rsidRDefault="008C35F4" w:rsidP="008C35F4"/>
    <w:p w14:paraId="4074BA9A" w14:textId="77777777" w:rsidR="008C35F4" w:rsidRDefault="008C35F4" w:rsidP="008C35F4">
      <w:r>
        <w:t>The ENFORCE_KEY string sets the attribute to be used. Notice that it’s using the label of the attribute, not the attribute name itself.</w:t>
      </w:r>
    </w:p>
    <w:p w14:paraId="59277E36" w14:textId="3736E9FA" w:rsidR="008C35F4" w:rsidRDefault="008C35F4" w:rsidP="008C35F4"/>
    <w:p w14:paraId="50BAE673" w14:textId="428776BD" w:rsidR="007D0D64" w:rsidRDefault="007D0D64" w:rsidP="008C35F4"/>
    <w:p w14:paraId="61E314C3" w14:textId="5FA07074" w:rsidR="007D0D64" w:rsidRDefault="007D0D64" w:rsidP="008C35F4"/>
    <w:p w14:paraId="2906F665" w14:textId="77777777" w:rsidR="007D0D64" w:rsidRDefault="007D0D64" w:rsidP="008C35F4"/>
    <w:p w14:paraId="5B21B668" w14:textId="77777777" w:rsidR="008C35F4" w:rsidRDefault="008C35F4" w:rsidP="008C35F4"/>
    <w:p w14:paraId="375F96FD" w14:textId="77777777" w:rsidR="008C35F4" w:rsidRPr="00B2690B" w:rsidRDefault="008C35F4" w:rsidP="008C35F4">
      <w:pPr>
        <w:pStyle w:val="Code"/>
        <w:rPr>
          <w:lang w:val="en-AU"/>
        </w:rPr>
      </w:pPr>
      <w:r w:rsidRPr="00B2690B">
        <w:rPr>
          <w:lang w:val="en-AU"/>
        </w:rPr>
        <w:lastRenderedPageBreak/>
        <w:t xml:space="preserve">// If Identity not found exit </w:t>
      </w:r>
    </w:p>
    <w:p w14:paraId="69302E44" w14:textId="77777777" w:rsidR="008C35F4" w:rsidRPr="00B2690B" w:rsidRDefault="008C35F4" w:rsidP="008C35F4">
      <w:pPr>
        <w:pStyle w:val="Code"/>
        <w:rPr>
          <w:lang w:val="en-AU"/>
        </w:rPr>
      </w:pPr>
      <w:r w:rsidRPr="00B2690B">
        <w:rPr>
          <w:lang w:val="en-AU"/>
        </w:rPr>
        <w:t>if (</w:t>
      </w:r>
      <w:proofErr w:type="spellStart"/>
      <w:r w:rsidRPr="00B2690B">
        <w:rPr>
          <w:lang w:val="en-AU"/>
        </w:rPr>
        <w:t>userBean</w:t>
      </w:r>
      <w:proofErr w:type="spellEnd"/>
      <w:r w:rsidRPr="00B2690B">
        <w:rPr>
          <w:lang w:val="en-AU"/>
        </w:rPr>
        <w:t xml:space="preserve"> == null || </w:t>
      </w:r>
      <w:proofErr w:type="spellStart"/>
      <w:r w:rsidRPr="00B2690B">
        <w:rPr>
          <w:lang w:val="en-AU"/>
        </w:rPr>
        <w:t>userBean.getId</w:t>
      </w:r>
      <w:proofErr w:type="spellEnd"/>
      <w:r w:rsidRPr="00B2690B">
        <w:rPr>
          <w:lang w:val="en-AU"/>
        </w:rPr>
        <w:t>() == null) {</w:t>
      </w:r>
    </w:p>
    <w:p w14:paraId="786BD60B" w14:textId="77777777" w:rsidR="008C35F4" w:rsidRPr="00B2690B" w:rsidRDefault="008C35F4" w:rsidP="008C35F4">
      <w:pPr>
        <w:pStyle w:val="Code"/>
        <w:rPr>
          <w:lang w:val="en-AU"/>
        </w:rPr>
      </w:pPr>
      <w:r w:rsidRPr="00B2690B">
        <w:rPr>
          <w:lang w:val="en-AU"/>
        </w:rPr>
        <w:tab/>
      </w:r>
      <w:proofErr w:type="gramStart"/>
      <w:r w:rsidRPr="00B2690B">
        <w:rPr>
          <w:lang w:val="en-AU"/>
        </w:rPr>
        <w:t>logger.info(</w:t>
      </w:r>
      <w:proofErr w:type="gramEnd"/>
      <w:r w:rsidRPr="00B2690B">
        <w:rPr>
          <w:lang w:val="en-AU"/>
        </w:rPr>
        <w:t>"No Identity found for account: " +</w:t>
      </w:r>
      <w:proofErr w:type="spellStart"/>
      <w:r w:rsidRPr="00B2690B">
        <w:rPr>
          <w:lang w:val="en-AU"/>
        </w:rPr>
        <w:t>accountBean.getCode</w:t>
      </w:r>
      <w:proofErr w:type="spellEnd"/>
      <w:r w:rsidRPr="00B2690B">
        <w:rPr>
          <w:lang w:val="en-AU"/>
        </w:rPr>
        <w:t>());</w:t>
      </w:r>
    </w:p>
    <w:p w14:paraId="5BFF610D" w14:textId="77777777" w:rsidR="008C35F4" w:rsidRPr="00B2690B" w:rsidRDefault="008C35F4" w:rsidP="008C35F4">
      <w:pPr>
        <w:pStyle w:val="Code"/>
        <w:rPr>
          <w:lang w:val="en-AU"/>
        </w:rPr>
      </w:pPr>
      <w:r w:rsidRPr="00B2690B">
        <w:rPr>
          <w:lang w:val="en-AU"/>
        </w:rPr>
        <w:tab/>
        <w:t>return;</w:t>
      </w:r>
    </w:p>
    <w:p w14:paraId="6F3B0FB4" w14:textId="77777777" w:rsidR="008C35F4" w:rsidRPr="00B2690B" w:rsidRDefault="008C35F4" w:rsidP="008C35F4">
      <w:pPr>
        <w:pStyle w:val="Code"/>
        <w:rPr>
          <w:lang w:val="en-AU"/>
        </w:rPr>
      </w:pPr>
      <w:r w:rsidRPr="00B2690B">
        <w:rPr>
          <w:lang w:val="en-AU"/>
        </w:rPr>
        <w:t>}</w:t>
      </w:r>
    </w:p>
    <w:p w14:paraId="47D66061" w14:textId="77777777" w:rsidR="008C35F4" w:rsidRPr="00B2690B" w:rsidRDefault="008C35F4" w:rsidP="008C35F4">
      <w:pPr>
        <w:pStyle w:val="Code"/>
        <w:rPr>
          <w:lang w:val="en-AU"/>
        </w:rPr>
      </w:pPr>
      <w:r w:rsidRPr="00B2690B">
        <w:rPr>
          <w:lang w:val="en-AU"/>
        </w:rPr>
        <w:tab/>
        <w:t xml:space="preserve">  </w:t>
      </w:r>
    </w:p>
    <w:p w14:paraId="063C49F9" w14:textId="77777777" w:rsidR="008C35F4" w:rsidRDefault="008C35F4" w:rsidP="008C35F4">
      <w:pPr>
        <w:pStyle w:val="Code"/>
      </w:pPr>
      <w:proofErr w:type="gramStart"/>
      <w:r w:rsidRPr="00B2690B">
        <w:rPr>
          <w:lang w:val="en-AU"/>
        </w:rPr>
        <w:t>logger.info(</w:t>
      </w:r>
      <w:proofErr w:type="gramEnd"/>
      <w:r w:rsidRPr="00B2690B">
        <w:rPr>
          <w:lang w:val="en-AU"/>
        </w:rPr>
        <w:t xml:space="preserve">"Identity to update to push Enforcing :" + </w:t>
      </w:r>
      <w:proofErr w:type="spellStart"/>
      <w:r w:rsidRPr="00B2690B">
        <w:rPr>
          <w:lang w:val="en-AU"/>
        </w:rPr>
        <w:t>userBean.getCode</w:t>
      </w:r>
      <w:proofErr w:type="spellEnd"/>
      <w:r w:rsidRPr="00B2690B">
        <w:rPr>
          <w:lang w:val="en-AU"/>
        </w:rPr>
        <w:t>());</w:t>
      </w:r>
    </w:p>
    <w:p w14:paraId="51EE9C0A" w14:textId="77777777" w:rsidR="008C35F4" w:rsidRDefault="008C35F4" w:rsidP="008C35F4">
      <w:pPr>
        <w:pStyle w:val="Code"/>
      </w:pPr>
    </w:p>
    <w:p w14:paraId="49E50985" w14:textId="77777777" w:rsidR="008C35F4" w:rsidRPr="00B2690B" w:rsidRDefault="008C35F4" w:rsidP="008C35F4">
      <w:pPr>
        <w:pStyle w:val="Code"/>
        <w:rPr>
          <w:lang w:val="en-AU"/>
        </w:rPr>
      </w:pPr>
      <w:r w:rsidRPr="00B2690B">
        <w:rPr>
          <w:lang w:val="en-AU"/>
        </w:rPr>
        <w:t xml:space="preserve">// Get Identity </w:t>
      </w:r>
      <w:proofErr w:type="spellStart"/>
      <w:r w:rsidRPr="00B2690B">
        <w:rPr>
          <w:lang w:val="en-AU"/>
        </w:rPr>
        <w:t>ExternalInfo</w:t>
      </w:r>
      <w:proofErr w:type="spellEnd"/>
    </w:p>
    <w:p w14:paraId="72AAFDA4" w14:textId="77777777" w:rsidR="008C35F4" w:rsidRDefault="008C35F4" w:rsidP="008C35F4">
      <w:pPr>
        <w:pStyle w:val="Code"/>
      </w:pPr>
      <w:proofErr w:type="spellStart"/>
      <w:r w:rsidRPr="00B2690B">
        <w:rPr>
          <w:highlight w:val="yellow"/>
          <w:lang w:val="en-AU"/>
        </w:rPr>
        <w:t>ExternalInfo</w:t>
      </w:r>
      <w:proofErr w:type="spellEnd"/>
      <w:r w:rsidRPr="00B2690B">
        <w:rPr>
          <w:highlight w:val="yellow"/>
          <w:lang w:val="en-AU"/>
        </w:rPr>
        <w:t xml:space="preserve"> </w:t>
      </w:r>
      <w:proofErr w:type="spellStart"/>
      <w:r w:rsidRPr="00B2690B">
        <w:rPr>
          <w:highlight w:val="yellow"/>
          <w:lang w:val="en-AU"/>
        </w:rPr>
        <w:t>userExternalInfo</w:t>
      </w:r>
      <w:proofErr w:type="spellEnd"/>
      <w:r w:rsidRPr="00B2690B">
        <w:rPr>
          <w:highlight w:val="yellow"/>
          <w:lang w:val="en-AU"/>
        </w:rPr>
        <w:t xml:space="preserve"> = </w:t>
      </w:r>
      <w:proofErr w:type="spellStart"/>
      <w:r w:rsidRPr="00B2690B">
        <w:rPr>
          <w:highlight w:val="yellow"/>
          <w:lang w:val="en-AU"/>
        </w:rPr>
        <w:t>UserAction.findExternalInfo</w:t>
      </w:r>
      <w:proofErr w:type="spellEnd"/>
      <w:r w:rsidRPr="00B2690B">
        <w:rPr>
          <w:highlight w:val="yellow"/>
          <w:lang w:val="en-AU"/>
        </w:rPr>
        <w:t xml:space="preserve">(sql, </w:t>
      </w:r>
      <w:proofErr w:type="spellStart"/>
      <w:r w:rsidRPr="00B2690B">
        <w:rPr>
          <w:highlight w:val="yellow"/>
          <w:lang w:val="en-AU"/>
        </w:rPr>
        <w:t>userBean</w:t>
      </w:r>
      <w:proofErr w:type="spellEnd"/>
      <w:r w:rsidRPr="00B2690B">
        <w:rPr>
          <w:highlight w:val="yellow"/>
          <w:lang w:val="en-AU"/>
        </w:rPr>
        <w:t>);</w:t>
      </w:r>
    </w:p>
    <w:p w14:paraId="24D183FA" w14:textId="77777777" w:rsidR="008C35F4" w:rsidRDefault="008C35F4" w:rsidP="008C35F4">
      <w:pPr>
        <w:pStyle w:val="Code"/>
      </w:pPr>
    </w:p>
    <w:p w14:paraId="14C0C9FE" w14:textId="77777777" w:rsidR="008C35F4" w:rsidRDefault="008C35F4" w:rsidP="008C35F4"/>
    <w:p w14:paraId="4311C348" w14:textId="77777777" w:rsidR="008C35F4" w:rsidRDefault="008C35F4" w:rsidP="008C35F4">
      <w:r>
        <w:t>It then checks that the user bean has been setup by IGI and that the ID is not null. Theoretically this rule shouldn’t run if there is no user (i.e. the account is unmatched or an orphan).</w:t>
      </w:r>
    </w:p>
    <w:p w14:paraId="1B7D68DD" w14:textId="77777777" w:rsidR="008C35F4" w:rsidRDefault="008C35F4" w:rsidP="008C35F4"/>
    <w:p w14:paraId="352CB99B" w14:textId="77777777" w:rsidR="008C35F4" w:rsidRDefault="008C35F4" w:rsidP="008C35F4">
      <w:r>
        <w:t>The last bit of code will get the external info (the extended person attributes) and store them for use.</w:t>
      </w:r>
    </w:p>
    <w:p w14:paraId="0FD9488D" w14:textId="77777777" w:rsidR="008C35F4" w:rsidRDefault="008C35F4" w:rsidP="008C35F4"/>
    <w:p w14:paraId="1DC10983" w14:textId="77777777" w:rsidR="008C35F4" w:rsidRDefault="008C35F4" w:rsidP="008C35F4">
      <w:r>
        <w:t xml:space="preserve">The rest of the rule will get the current </w:t>
      </w:r>
      <w:proofErr w:type="spellStart"/>
      <w:r>
        <w:t>date+time</w:t>
      </w:r>
      <w:proofErr w:type="spellEnd"/>
      <w:r>
        <w:t xml:space="preserve"> from the Calendar object, format it into “</w:t>
      </w:r>
      <w:proofErr w:type="spellStart"/>
      <w:r>
        <w:t>dd</w:t>
      </w:r>
      <w:proofErr w:type="spellEnd"/>
      <w:r>
        <w:t>-MM-</w:t>
      </w:r>
      <w:proofErr w:type="spellStart"/>
      <w:r>
        <w:t>yyyy</w:t>
      </w:r>
      <w:proofErr w:type="spellEnd"/>
      <w:r>
        <w:t xml:space="preserve"> </w:t>
      </w:r>
      <w:proofErr w:type="spellStart"/>
      <w:r>
        <w:t>HH:</w:t>
      </w:r>
      <w:proofErr w:type="gramStart"/>
      <w:r>
        <w:t>mm:ss</w:t>
      </w:r>
      <w:proofErr w:type="spellEnd"/>
      <w:proofErr w:type="gramEnd"/>
      <w:r>
        <w:t xml:space="preserve">” (e.g. 31-12-2017 12:01:01) and write it to the ENFORCE_KEY attribute specified above (in our case ATTR12 (which is </w:t>
      </w:r>
      <w:proofErr w:type="spellStart"/>
      <w:r>
        <w:t>AcctLastRecon</w:t>
      </w:r>
      <w:proofErr w:type="spellEnd"/>
      <w:r>
        <w:t>). The try/catch loop is a bit pointless (copied from another example).</w:t>
      </w:r>
    </w:p>
    <w:p w14:paraId="1196BA96" w14:textId="77777777" w:rsidR="008C35F4" w:rsidRDefault="008C35F4" w:rsidP="008C35F4">
      <w:r>
        <w:tab/>
      </w:r>
    </w:p>
    <w:p w14:paraId="5E80D7B8" w14:textId="77777777" w:rsidR="008C35F4" w:rsidRPr="00B2690B" w:rsidRDefault="008C35F4" w:rsidP="008C35F4">
      <w:pPr>
        <w:pStyle w:val="Code"/>
      </w:pPr>
      <w:r w:rsidRPr="00B2690B">
        <w:t>// Get todays date and time</w:t>
      </w:r>
    </w:p>
    <w:p w14:paraId="0FE095C6" w14:textId="77777777" w:rsidR="008C35F4" w:rsidRPr="00B2690B" w:rsidRDefault="008C35F4" w:rsidP="008C35F4">
      <w:pPr>
        <w:pStyle w:val="Code"/>
      </w:pPr>
      <w:r w:rsidRPr="00B2690B">
        <w:rPr>
          <w:highlight w:val="yellow"/>
        </w:rPr>
        <w:t xml:space="preserve">Calendar </w:t>
      </w:r>
      <w:proofErr w:type="spellStart"/>
      <w:r w:rsidRPr="00B2690B">
        <w:rPr>
          <w:highlight w:val="yellow"/>
        </w:rPr>
        <w:t>currentTime</w:t>
      </w:r>
      <w:proofErr w:type="spellEnd"/>
      <w:r w:rsidRPr="00B2690B">
        <w:rPr>
          <w:highlight w:val="yellow"/>
        </w:rPr>
        <w:t xml:space="preserve"> = </w:t>
      </w:r>
      <w:proofErr w:type="spellStart"/>
      <w:r w:rsidRPr="00B2690B">
        <w:rPr>
          <w:highlight w:val="yellow"/>
        </w:rPr>
        <w:t>Calendar.getInstance</w:t>
      </w:r>
      <w:proofErr w:type="spellEnd"/>
      <w:r w:rsidRPr="00B2690B">
        <w:rPr>
          <w:highlight w:val="yellow"/>
        </w:rPr>
        <w:t>();</w:t>
      </w:r>
    </w:p>
    <w:p w14:paraId="35DE7DEF" w14:textId="77777777" w:rsidR="008C35F4" w:rsidRPr="00B2690B" w:rsidRDefault="008C35F4" w:rsidP="008C35F4">
      <w:pPr>
        <w:pStyle w:val="Code"/>
      </w:pPr>
      <w:r w:rsidRPr="00B2690B">
        <w:t xml:space="preserve">String </w:t>
      </w:r>
      <w:proofErr w:type="spellStart"/>
      <w:r w:rsidRPr="00B2690B">
        <w:t>stringDate</w:t>
      </w:r>
      <w:proofErr w:type="spellEnd"/>
      <w:r w:rsidRPr="00B2690B">
        <w:t xml:space="preserve"> = new </w:t>
      </w:r>
      <w:proofErr w:type="spellStart"/>
      <w:r w:rsidRPr="00B2690B">
        <w:t>SimpleDateFormat</w:t>
      </w:r>
      <w:proofErr w:type="spellEnd"/>
      <w:r w:rsidRPr="00B2690B">
        <w:t>("</w:t>
      </w:r>
      <w:proofErr w:type="spellStart"/>
      <w:r w:rsidRPr="00B2690B">
        <w:t>dd</w:t>
      </w:r>
      <w:proofErr w:type="spellEnd"/>
      <w:r w:rsidRPr="00B2690B">
        <w:t>-MM-</w:t>
      </w:r>
      <w:proofErr w:type="spellStart"/>
      <w:r w:rsidRPr="00B2690B">
        <w:t>yyyy</w:t>
      </w:r>
      <w:proofErr w:type="spellEnd"/>
      <w:r w:rsidRPr="00B2690B">
        <w:t xml:space="preserve"> </w:t>
      </w:r>
      <w:proofErr w:type="spellStart"/>
      <w:r w:rsidRPr="00B2690B">
        <w:t>HH:mm:ss</w:t>
      </w:r>
      <w:proofErr w:type="spellEnd"/>
      <w:r w:rsidRPr="00B2690B">
        <w:t>").format(</w:t>
      </w:r>
      <w:proofErr w:type="spellStart"/>
      <w:r w:rsidRPr="00B2690B">
        <w:t>currentTime.getTime</w:t>
      </w:r>
      <w:proofErr w:type="spellEnd"/>
      <w:r w:rsidRPr="00B2690B">
        <w:t>());</w:t>
      </w:r>
    </w:p>
    <w:p w14:paraId="33920BB9" w14:textId="77777777" w:rsidR="008C35F4" w:rsidRPr="00B2690B" w:rsidRDefault="008C35F4" w:rsidP="008C35F4">
      <w:pPr>
        <w:pStyle w:val="Code"/>
      </w:pPr>
    </w:p>
    <w:p w14:paraId="04D88024" w14:textId="77777777" w:rsidR="008C35F4" w:rsidRPr="00B2690B" w:rsidRDefault="008C35F4" w:rsidP="008C35F4">
      <w:pPr>
        <w:pStyle w:val="Code"/>
      </w:pPr>
      <w:r w:rsidRPr="00B2690B">
        <w:t xml:space="preserve">logger.info("!!! Current Time:  " + </w:t>
      </w:r>
      <w:proofErr w:type="spellStart"/>
      <w:r w:rsidRPr="00B2690B">
        <w:t>stringDate</w:t>
      </w:r>
      <w:proofErr w:type="spellEnd"/>
      <w:r w:rsidRPr="00B2690B">
        <w:t>);</w:t>
      </w:r>
    </w:p>
    <w:p w14:paraId="00B8A6F2" w14:textId="77777777" w:rsidR="008C35F4" w:rsidRPr="00B2690B" w:rsidRDefault="008C35F4" w:rsidP="008C35F4">
      <w:pPr>
        <w:pStyle w:val="Code"/>
      </w:pPr>
      <w:r w:rsidRPr="00B2690B">
        <w:tab/>
      </w:r>
    </w:p>
    <w:p w14:paraId="46E9386D" w14:textId="77777777" w:rsidR="008C35F4" w:rsidRPr="00B2690B" w:rsidRDefault="008C35F4" w:rsidP="008C35F4">
      <w:pPr>
        <w:pStyle w:val="Code"/>
      </w:pPr>
      <w:r w:rsidRPr="00B2690B">
        <w:t>// Get Current Key value</w:t>
      </w:r>
    </w:p>
    <w:p w14:paraId="7C26955F" w14:textId="77777777" w:rsidR="008C35F4" w:rsidRPr="00B2690B" w:rsidRDefault="008C35F4" w:rsidP="008C35F4">
      <w:pPr>
        <w:pStyle w:val="Code"/>
      </w:pPr>
      <w:r w:rsidRPr="00B2690B">
        <w:t>try {</w:t>
      </w:r>
    </w:p>
    <w:p w14:paraId="6F3D58C4" w14:textId="77777777" w:rsidR="008C35F4" w:rsidRPr="00B2690B" w:rsidRDefault="008C35F4" w:rsidP="008C35F4">
      <w:pPr>
        <w:pStyle w:val="Code"/>
      </w:pPr>
      <w:r w:rsidRPr="00B2690B">
        <w:tab/>
        <w:t xml:space="preserve">String value = (String) </w:t>
      </w:r>
      <w:proofErr w:type="spellStart"/>
      <w:r w:rsidRPr="00B2690B">
        <w:t>userExternalInfo.getAttribute</w:t>
      </w:r>
      <w:proofErr w:type="spellEnd"/>
      <w:r w:rsidRPr="00B2690B">
        <w:t>(ENFORCE_KEY);</w:t>
      </w:r>
    </w:p>
    <w:p w14:paraId="1F834FC4" w14:textId="77777777" w:rsidR="008C35F4" w:rsidRPr="00B2690B" w:rsidRDefault="008C35F4" w:rsidP="008C35F4">
      <w:pPr>
        <w:pStyle w:val="Code"/>
      </w:pPr>
      <w:r w:rsidRPr="00B2690B">
        <w:tab/>
        <w:t>logger.info("Previous Recon Date :" + value);</w:t>
      </w:r>
    </w:p>
    <w:p w14:paraId="0B97CFB9" w14:textId="77777777" w:rsidR="008C35F4" w:rsidRPr="00B2690B" w:rsidRDefault="008C35F4" w:rsidP="008C35F4">
      <w:pPr>
        <w:pStyle w:val="Code"/>
      </w:pPr>
      <w:r w:rsidRPr="00B2690B">
        <w:t>} catch (Exception ex) {</w:t>
      </w:r>
    </w:p>
    <w:p w14:paraId="5A08A48D" w14:textId="77777777" w:rsidR="008C35F4" w:rsidRPr="00B2690B" w:rsidRDefault="008C35F4" w:rsidP="008C35F4">
      <w:pPr>
        <w:pStyle w:val="Code"/>
      </w:pPr>
      <w:r w:rsidRPr="00B2690B">
        <w:tab/>
        <w:t xml:space="preserve">// Skip and set 0 </w:t>
      </w:r>
    </w:p>
    <w:p w14:paraId="189DA5D8" w14:textId="77777777" w:rsidR="008C35F4" w:rsidRPr="00B2690B" w:rsidRDefault="008C35F4" w:rsidP="008C35F4">
      <w:pPr>
        <w:pStyle w:val="Code"/>
      </w:pPr>
      <w:r w:rsidRPr="00B2690B">
        <w:t>}</w:t>
      </w:r>
    </w:p>
    <w:p w14:paraId="72F0032B" w14:textId="77777777" w:rsidR="008C35F4" w:rsidRPr="00B2690B" w:rsidRDefault="008C35F4" w:rsidP="008C35F4">
      <w:pPr>
        <w:pStyle w:val="Code"/>
      </w:pPr>
      <w:r w:rsidRPr="00B2690B">
        <w:tab/>
      </w:r>
    </w:p>
    <w:p w14:paraId="7CB66F32" w14:textId="77777777" w:rsidR="008C35F4" w:rsidRPr="00B2690B" w:rsidRDefault="008C35F4" w:rsidP="008C35F4">
      <w:pPr>
        <w:pStyle w:val="Code"/>
      </w:pPr>
      <w:r w:rsidRPr="00B2690B">
        <w:t>// Set the new value</w:t>
      </w:r>
    </w:p>
    <w:p w14:paraId="7DD4C4A0" w14:textId="77777777" w:rsidR="008C35F4" w:rsidRPr="00B2690B" w:rsidRDefault="008C35F4" w:rsidP="008C35F4">
      <w:pPr>
        <w:pStyle w:val="Code"/>
      </w:pPr>
      <w:proofErr w:type="spellStart"/>
      <w:r w:rsidRPr="0041363E">
        <w:rPr>
          <w:highlight w:val="yellow"/>
        </w:rPr>
        <w:t>userExternalInfo.setAttribute</w:t>
      </w:r>
      <w:proofErr w:type="spellEnd"/>
      <w:r w:rsidRPr="0041363E">
        <w:rPr>
          <w:highlight w:val="yellow"/>
        </w:rPr>
        <w:t xml:space="preserve">(ENFORCE_KEY, </w:t>
      </w:r>
      <w:proofErr w:type="spellStart"/>
      <w:r w:rsidRPr="0041363E">
        <w:rPr>
          <w:highlight w:val="yellow"/>
        </w:rPr>
        <w:t>stringDate</w:t>
      </w:r>
      <w:proofErr w:type="spellEnd"/>
      <w:r w:rsidRPr="0041363E">
        <w:rPr>
          <w:highlight w:val="yellow"/>
        </w:rPr>
        <w:t>);</w:t>
      </w:r>
    </w:p>
    <w:p w14:paraId="66882AE1" w14:textId="77777777" w:rsidR="008C35F4" w:rsidRPr="00B2690B" w:rsidRDefault="008C35F4" w:rsidP="008C35F4">
      <w:pPr>
        <w:pStyle w:val="Code"/>
      </w:pPr>
      <w:r w:rsidRPr="00B2690B">
        <w:tab/>
      </w:r>
    </w:p>
    <w:p w14:paraId="10E1E437" w14:textId="77777777" w:rsidR="008C35F4" w:rsidRPr="00B2690B" w:rsidRDefault="008C35F4" w:rsidP="008C35F4">
      <w:pPr>
        <w:pStyle w:val="Code"/>
      </w:pPr>
      <w:r w:rsidRPr="00B2690B">
        <w:t>// Update all user attributes</w:t>
      </w:r>
    </w:p>
    <w:p w14:paraId="44FCC9BA" w14:textId="77777777" w:rsidR="008C35F4" w:rsidRPr="00B2690B" w:rsidRDefault="008C35F4" w:rsidP="008C35F4">
      <w:pPr>
        <w:pStyle w:val="Code"/>
      </w:pPr>
      <w:proofErr w:type="spellStart"/>
      <w:r w:rsidRPr="0041363E">
        <w:rPr>
          <w:highlight w:val="yellow"/>
        </w:rPr>
        <w:t>UserAction.modifyUser</w:t>
      </w:r>
      <w:proofErr w:type="spellEnd"/>
      <w:r w:rsidRPr="0041363E">
        <w:rPr>
          <w:highlight w:val="yellow"/>
        </w:rPr>
        <w:t xml:space="preserve">(sql, </w:t>
      </w:r>
      <w:proofErr w:type="spellStart"/>
      <w:r w:rsidRPr="0041363E">
        <w:rPr>
          <w:highlight w:val="yellow"/>
        </w:rPr>
        <w:t>userBean</w:t>
      </w:r>
      <w:proofErr w:type="spellEnd"/>
      <w:r w:rsidRPr="0041363E">
        <w:rPr>
          <w:highlight w:val="yellow"/>
        </w:rPr>
        <w:t xml:space="preserve">, </w:t>
      </w:r>
      <w:proofErr w:type="spellStart"/>
      <w:r w:rsidRPr="0041363E">
        <w:rPr>
          <w:highlight w:val="yellow"/>
        </w:rPr>
        <w:t>userExternalInfo</w:t>
      </w:r>
      <w:proofErr w:type="spellEnd"/>
      <w:r w:rsidRPr="0041363E">
        <w:rPr>
          <w:highlight w:val="yellow"/>
        </w:rPr>
        <w:t>);</w:t>
      </w:r>
    </w:p>
    <w:p w14:paraId="30D3C3CE" w14:textId="77777777" w:rsidR="008C35F4" w:rsidRPr="00B2690B" w:rsidRDefault="008C35F4" w:rsidP="008C35F4">
      <w:pPr>
        <w:pStyle w:val="Code"/>
      </w:pPr>
    </w:p>
    <w:p w14:paraId="470B8A81" w14:textId="77777777" w:rsidR="008C35F4" w:rsidRDefault="008C35F4" w:rsidP="008C35F4">
      <w:pPr>
        <w:pStyle w:val="Code"/>
      </w:pPr>
      <w:r w:rsidRPr="00B2690B">
        <w:t>logger.info("Identity Updated!");</w:t>
      </w:r>
    </w:p>
    <w:p w14:paraId="20CD5A72" w14:textId="77777777" w:rsidR="008C35F4" w:rsidRDefault="008C35F4" w:rsidP="008C35F4"/>
    <w:p w14:paraId="01138A41" w14:textId="77777777" w:rsidR="008C35F4" w:rsidRDefault="008C35F4" w:rsidP="008C35F4">
      <w:pPr>
        <w:rPr>
          <w:lang w:eastAsia="x-none"/>
        </w:rPr>
      </w:pPr>
      <w:r>
        <w:rPr>
          <w:lang w:eastAsia="x-none"/>
        </w:rPr>
        <w:t>This rule is ready to go and doesn’t need any more configuration.</w:t>
      </w:r>
    </w:p>
    <w:p w14:paraId="65AB93FC" w14:textId="77777777" w:rsidR="008C35F4" w:rsidRDefault="008C35F4" w:rsidP="008C35F4">
      <w:pPr>
        <w:rPr>
          <w:lang w:eastAsia="x-none"/>
        </w:rPr>
      </w:pPr>
    </w:p>
    <w:p w14:paraId="0259297B" w14:textId="77777777" w:rsidR="008C35F4" w:rsidRDefault="008C35F4" w:rsidP="008C35F4">
      <w:pPr>
        <w:rPr>
          <w:lang w:eastAsia="x-none"/>
        </w:rPr>
      </w:pPr>
      <w:r>
        <w:rPr>
          <w:lang w:eastAsia="x-none"/>
        </w:rPr>
        <w:t>If you later need to change the rule, you need to ensure that the rules engine cache is configured to load it quickly. To check the cache settings, go into Process Designer, select the Rules Engine task and look at the Jobs associated with it. The cacheTime argument shows the cache time (default is 120mins). You can set it to a lower number if you’re working on rules. You will need to stop the task, modify the setting, then restart the task for the change to be applied.</w:t>
      </w:r>
    </w:p>
    <w:p w14:paraId="31990716" w14:textId="77777777" w:rsidR="008C35F4" w:rsidRDefault="008C35F4" w:rsidP="008C35F4">
      <w:pPr>
        <w:rPr>
          <w:lang w:eastAsia="x-none"/>
        </w:rPr>
      </w:pPr>
    </w:p>
    <w:p w14:paraId="56B1A1B2" w14:textId="77777777" w:rsidR="008C35F4" w:rsidRDefault="008C35F4" w:rsidP="008C35F4">
      <w:pPr>
        <w:rPr>
          <w:lang w:eastAsia="x-none"/>
        </w:rPr>
      </w:pPr>
      <w:r>
        <w:rPr>
          <w:lang w:eastAsia="x-none"/>
        </w:rPr>
        <w:t xml:space="preserve">When testing, you can check the </w:t>
      </w:r>
      <w:r w:rsidRPr="0051563E">
        <w:rPr>
          <w:rStyle w:val="CodeChar"/>
        </w:rPr>
        <w:t>accessgovernancecore_event_target.log</w:t>
      </w:r>
      <w:r>
        <w:rPr>
          <w:lang w:eastAsia="x-none"/>
        </w:rPr>
        <w:t xml:space="preserve"> (IGI VA LMI, Manage &gt; Custom File Management, log &gt; </w:t>
      </w:r>
      <w:proofErr w:type="spellStart"/>
      <w:r>
        <w:rPr>
          <w:lang w:eastAsia="x-none"/>
        </w:rPr>
        <w:t>iga_core</w:t>
      </w:r>
      <w:proofErr w:type="spellEnd"/>
      <w:r>
        <w:rPr>
          <w:lang w:eastAsia="x-none"/>
        </w:rPr>
        <w:t xml:space="preserve"> folder) for the logger messages from the rule.</w:t>
      </w:r>
    </w:p>
    <w:p w14:paraId="77951E2D" w14:textId="77777777" w:rsidR="008C35F4" w:rsidRDefault="008C35F4" w:rsidP="008C35F4">
      <w:pPr>
        <w:rPr>
          <w:lang w:eastAsia="x-none"/>
        </w:rPr>
      </w:pPr>
      <w:r>
        <w:rPr>
          <w:lang w:eastAsia="x-none"/>
        </w:rPr>
        <w:br w:type="page"/>
      </w:r>
    </w:p>
    <w:p w14:paraId="2EB38F7F" w14:textId="6446C389" w:rsidR="008C35F4" w:rsidRDefault="008C35F4" w:rsidP="008C35F4">
      <w:pPr>
        <w:pStyle w:val="Heading3"/>
      </w:pPr>
      <w:bookmarkStart w:id="21" w:name="_Toc4164482"/>
      <w:r>
        <w:lastRenderedPageBreak/>
        <w:t>Running the Lab Scenarios</w:t>
      </w:r>
      <w:bookmarkEnd w:id="21"/>
    </w:p>
    <w:p w14:paraId="3994CB63" w14:textId="77777777" w:rsidR="008C35F4" w:rsidRDefault="008C35F4" w:rsidP="008C35F4">
      <w:pPr>
        <w:rPr>
          <w:lang w:eastAsia="x-none"/>
        </w:rPr>
      </w:pPr>
      <w:r>
        <w:rPr>
          <w:lang w:eastAsia="x-none"/>
        </w:rPr>
        <w:t>As the reconciliation was performed during the adapter setup, there is no need to rerun it (it won’t show anything anyway).  There are two scenarios we want to run through; Provisioning with account creation, and reconciliation with attribute policy enforcement.</w:t>
      </w:r>
    </w:p>
    <w:p w14:paraId="1C4B5D0C" w14:textId="77777777" w:rsidR="008C35F4" w:rsidRDefault="008C35F4" w:rsidP="008C35F4">
      <w:pPr>
        <w:pStyle w:val="Heading4"/>
      </w:pPr>
      <w:r>
        <w:rPr>
          <w:lang w:val="en-US"/>
        </w:rPr>
        <w:t>Demonstrating</w:t>
      </w:r>
      <w:r>
        <w:t xml:space="preserve"> Provisioning with New Account Creation</w:t>
      </w:r>
    </w:p>
    <w:p w14:paraId="123D6529" w14:textId="77777777" w:rsidR="008C35F4" w:rsidRDefault="008C35F4" w:rsidP="008C35F4">
      <w:pPr>
        <w:rPr>
          <w:lang w:eastAsia="x-none"/>
        </w:rPr>
      </w:pPr>
      <w:r>
        <w:rPr>
          <w:lang w:eastAsia="x-none"/>
        </w:rPr>
        <w:t>You need to identify a user who doesn’t already have an AD account for this. We will use Helen Fang, but any user who doesn’t have a Training AD account would work.</w:t>
      </w:r>
    </w:p>
    <w:p w14:paraId="585E9A87" w14:textId="77777777" w:rsidR="008C35F4" w:rsidRDefault="008C35F4" w:rsidP="008C35F4">
      <w:pPr>
        <w:rPr>
          <w:lang w:eastAsia="x-none"/>
        </w:rPr>
      </w:pPr>
    </w:p>
    <w:p w14:paraId="405B1591" w14:textId="77777777" w:rsidR="008C35F4" w:rsidRDefault="008C35F4" w:rsidP="008C35F4">
      <w:pPr>
        <w:rPr>
          <w:lang w:eastAsia="x-none"/>
        </w:rPr>
      </w:pPr>
      <w:r>
        <w:rPr>
          <w:lang w:eastAsia="x-none"/>
        </w:rPr>
        <w:t>To run this scenario:</w:t>
      </w:r>
    </w:p>
    <w:p w14:paraId="7445A85B" w14:textId="77777777" w:rsidR="007D0D64" w:rsidRDefault="008C35F4" w:rsidP="008C35F4">
      <w:pPr>
        <w:pStyle w:val="ListParagraph"/>
        <w:numPr>
          <w:ilvl w:val="0"/>
          <w:numId w:val="92"/>
        </w:numPr>
        <w:rPr>
          <w:lang w:eastAsia="x-none"/>
        </w:rPr>
      </w:pPr>
      <w:r>
        <w:rPr>
          <w:lang w:eastAsia="x-none"/>
        </w:rPr>
        <w:t xml:space="preserve">Log into the </w:t>
      </w:r>
      <w:r w:rsidRPr="00490D9C">
        <w:rPr>
          <w:b/>
          <w:lang w:eastAsia="x-none"/>
        </w:rPr>
        <w:t>Service Center</w:t>
      </w:r>
      <w:r>
        <w:rPr>
          <w:lang w:eastAsia="x-none"/>
        </w:rPr>
        <w:t xml:space="preserve"> as </w:t>
      </w:r>
      <w:r w:rsidRPr="00490D9C">
        <w:rPr>
          <w:rStyle w:val="CodeChar"/>
        </w:rPr>
        <w:t>Helen Fang</w:t>
      </w:r>
      <w:r>
        <w:rPr>
          <w:lang w:eastAsia="x-none"/>
        </w:rPr>
        <w:t xml:space="preserve"> (</w:t>
      </w:r>
      <w:proofErr w:type="spellStart"/>
      <w:r w:rsidRPr="00490D9C">
        <w:rPr>
          <w:rStyle w:val="CodeChar"/>
        </w:rPr>
        <w:t>HFang</w:t>
      </w:r>
      <w:proofErr w:type="spellEnd"/>
      <w:r>
        <w:rPr>
          <w:lang w:eastAsia="x-none"/>
        </w:rPr>
        <w:t>/</w:t>
      </w:r>
      <w:r w:rsidRPr="00490D9C">
        <w:rPr>
          <w:rStyle w:val="CodeChar"/>
        </w:rPr>
        <w:t>Passw0rd</w:t>
      </w:r>
      <w:r>
        <w:rPr>
          <w:lang w:eastAsia="x-none"/>
        </w:rPr>
        <w:t>)</w:t>
      </w:r>
    </w:p>
    <w:p w14:paraId="1640F45C" w14:textId="77777777" w:rsidR="007D0D64" w:rsidRDefault="007D0D64" w:rsidP="007D0D64">
      <w:pPr>
        <w:rPr>
          <w:lang w:eastAsia="x-none"/>
        </w:rPr>
      </w:pPr>
    </w:p>
    <w:p w14:paraId="0157446E" w14:textId="5ADAAACD" w:rsidR="008C35F4" w:rsidRDefault="007D0D64" w:rsidP="007D0D64">
      <w:pPr>
        <w:pStyle w:val="Note"/>
      </w:pPr>
      <w:r>
        <w:t>Note you can either log out of the Admin Console in your current browser and log into the Service Center or start a Service Center session in another browser</w:t>
      </w:r>
    </w:p>
    <w:p w14:paraId="124E212E" w14:textId="67A60C80" w:rsidR="007D0D64" w:rsidRDefault="007D0D64" w:rsidP="007D0D64">
      <w:pPr>
        <w:rPr>
          <w:lang w:eastAsia="x-none"/>
        </w:rPr>
      </w:pPr>
    </w:p>
    <w:p w14:paraId="683A80BC" w14:textId="4E017B99" w:rsidR="007D0D64" w:rsidRDefault="007D0D64" w:rsidP="007D0D64">
      <w:pPr>
        <w:rPr>
          <w:lang w:eastAsia="x-none"/>
        </w:rPr>
      </w:pPr>
      <w:r>
        <w:rPr>
          <w:lang w:eastAsia="x-none"/>
        </w:rPr>
        <w:t>Click the “hamburger” menu (top left of page) and select Request Center</w:t>
      </w:r>
    </w:p>
    <w:p w14:paraId="29EF6F14" w14:textId="77777777" w:rsidR="007D0D64" w:rsidRDefault="007D0D64" w:rsidP="007D0D64">
      <w:pPr>
        <w:rPr>
          <w:lang w:eastAsia="x-none"/>
        </w:rPr>
      </w:pPr>
    </w:p>
    <w:p w14:paraId="10902749" w14:textId="1643ED01" w:rsidR="007D0D64" w:rsidRDefault="007D0D64" w:rsidP="007D0D64">
      <w:pPr>
        <w:rPr>
          <w:lang w:eastAsia="x-none"/>
        </w:rPr>
      </w:pPr>
      <w:r w:rsidRPr="007D0D64">
        <w:rPr>
          <w:lang w:eastAsia="x-none"/>
        </w:rPr>
        <w:drawing>
          <wp:inline distT="0" distB="0" distL="0" distR="0" wp14:anchorId="46E7EF78" wp14:editId="68D5A84A">
            <wp:extent cx="6188710" cy="1159510"/>
            <wp:effectExtent l="63500" t="63500" r="59690" b="5969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188710" cy="1159510"/>
                    </a:xfrm>
                    <a:prstGeom prst="rect">
                      <a:avLst/>
                    </a:prstGeom>
                    <a:effectLst>
                      <a:glow rad="63500">
                        <a:schemeClr val="accent3">
                          <a:satMod val="175000"/>
                          <a:alpha val="40000"/>
                        </a:schemeClr>
                      </a:glow>
                    </a:effectLst>
                  </pic:spPr>
                </pic:pic>
              </a:graphicData>
            </a:graphic>
          </wp:inline>
        </w:drawing>
      </w:r>
    </w:p>
    <w:p w14:paraId="7B59A54A" w14:textId="61852B94" w:rsidR="007D0D64" w:rsidRDefault="007D0D64" w:rsidP="007D0D64">
      <w:pPr>
        <w:rPr>
          <w:lang w:eastAsia="x-none"/>
        </w:rPr>
      </w:pPr>
    </w:p>
    <w:p w14:paraId="4CE5BA63" w14:textId="790592B4" w:rsidR="007D0D64" w:rsidRPr="007D0D64" w:rsidRDefault="007D0D64" w:rsidP="007D0D64">
      <w:pPr>
        <w:pStyle w:val="Note"/>
        <w:rPr>
          <w:lang w:val="en-US"/>
        </w:rPr>
      </w:pPr>
      <w:r>
        <w:t>For those familiar with IGI 5.2.3, there have been some change to the service center UI, such as renaming “Access Requests” to “Request Center” and the icons/functions on the top bar.</w:t>
      </w:r>
      <w:r>
        <w:rPr>
          <w:lang w:val="en-US"/>
        </w:rPr>
        <w:t xml:space="preserve"> Under the covers, things are very much as they were, and the Request Center is the part of the UI for displaying the user forms driven by active Processes.</w:t>
      </w:r>
    </w:p>
    <w:p w14:paraId="4F66FEB5" w14:textId="77777777" w:rsidR="007D0D64" w:rsidRDefault="007D0D64" w:rsidP="007D0D64">
      <w:pPr>
        <w:rPr>
          <w:lang w:eastAsia="x-none"/>
        </w:rPr>
      </w:pPr>
    </w:p>
    <w:p w14:paraId="0BE8E0E5" w14:textId="0340CD18" w:rsidR="008C35F4" w:rsidRDefault="007D0D64" w:rsidP="007D0D64">
      <w:pPr>
        <w:rPr>
          <w:lang w:eastAsia="x-none"/>
        </w:rPr>
      </w:pPr>
      <w:r>
        <w:rPr>
          <w:lang w:eastAsia="x-none"/>
        </w:rPr>
        <w:t>N</w:t>
      </w:r>
      <w:r w:rsidR="008C35F4">
        <w:rPr>
          <w:lang w:eastAsia="x-none"/>
        </w:rPr>
        <w:t>ote that Helen only has a Q</w:t>
      </w:r>
      <w:r>
        <w:rPr>
          <w:lang w:eastAsia="x-none"/>
        </w:rPr>
        <w:t xml:space="preserve">uality Assurance </w:t>
      </w:r>
      <w:r w:rsidR="008C35F4">
        <w:rPr>
          <w:lang w:eastAsia="x-none"/>
        </w:rPr>
        <w:t xml:space="preserve">role </w:t>
      </w:r>
      <w:r w:rsidR="00FE3126">
        <w:rPr>
          <w:lang w:eastAsia="x-none"/>
        </w:rPr>
        <w:t>&amp;</w:t>
      </w:r>
      <w:r w:rsidR="008C35F4">
        <w:rPr>
          <w:lang w:eastAsia="x-none"/>
        </w:rPr>
        <w:t xml:space="preserve"> </w:t>
      </w:r>
      <w:r>
        <w:rPr>
          <w:lang w:eastAsia="x-none"/>
        </w:rPr>
        <w:t xml:space="preserve">a </w:t>
      </w:r>
      <w:r w:rsidR="008C35F4">
        <w:rPr>
          <w:lang w:eastAsia="x-none"/>
        </w:rPr>
        <w:t>JohnsonContro</w:t>
      </w:r>
      <w:r w:rsidR="00FE3126">
        <w:rPr>
          <w:lang w:eastAsia="x-none"/>
        </w:rPr>
        <w:t>ls</w:t>
      </w:r>
      <w:r>
        <w:rPr>
          <w:lang w:eastAsia="x-none"/>
        </w:rPr>
        <w:t>-P2000</w:t>
      </w:r>
      <w:r w:rsidR="00FE3126">
        <w:rPr>
          <w:lang w:eastAsia="x-none"/>
        </w:rPr>
        <w:t xml:space="preserve"> permission (</w:t>
      </w:r>
      <w:r>
        <w:rPr>
          <w:lang w:eastAsia="x-none"/>
        </w:rPr>
        <w:t xml:space="preserve">there are </w:t>
      </w:r>
      <w:r w:rsidR="00FE3126">
        <w:rPr>
          <w:lang w:eastAsia="x-none"/>
        </w:rPr>
        <w:t>no AD</w:t>
      </w:r>
      <w:r>
        <w:rPr>
          <w:lang w:eastAsia="x-none"/>
        </w:rPr>
        <w:t xml:space="preserve"> entitlements assigned to her</w:t>
      </w:r>
      <w:r w:rsidR="00FE3126">
        <w:rPr>
          <w:lang w:eastAsia="x-none"/>
        </w:rPr>
        <w:t>)</w:t>
      </w:r>
      <w:r>
        <w:rPr>
          <w:lang w:eastAsia="x-none"/>
        </w:rPr>
        <w:t>.</w:t>
      </w:r>
    </w:p>
    <w:p w14:paraId="20211A21" w14:textId="30F437AF" w:rsidR="007D0D64" w:rsidRDefault="007D0D64" w:rsidP="007D0D64">
      <w:pPr>
        <w:rPr>
          <w:lang w:eastAsia="x-none"/>
        </w:rPr>
      </w:pPr>
    </w:p>
    <w:p w14:paraId="24090A4B" w14:textId="02BCC915" w:rsidR="007D0D64" w:rsidRDefault="007D0D64" w:rsidP="007D0D64">
      <w:pPr>
        <w:rPr>
          <w:lang w:eastAsia="x-none"/>
        </w:rPr>
      </w:pPr>
      <w:r w:rsidRPr="007D0D64">
        <w:rPr>
          <w:lang w:eastAsia="x-none"/>
        </w:rPr>
        <w:drawing>
          <wp:inline distT="0" distB="0" distL="0" distR="0" wp14:anchorId="1F7AE06E" wp14:editId="32768CDE">
            <wp:extent cx="6188710" cy="2116455"/>
            <wp:effectExtent l="63500" t="63500" r="59690" b="6794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188710" cy="2116455"/>
                    </a:xfrm>
                    <a:prstGeom prst="rect">
                      <a:avLst/>
                    </a:prstGeom>
                    <a:effectLst>
                      <a:glow rad="63500">
                        <a:schemeClr val="accent3">
                          <a:satMod val="175000"/>
                          <a:alpha val="40000"/>
                        </a:schemeClr>
                      </a:glow>
                    </a:effectLst>
                  </pic:spPr>
                </pic:pic>
              </a:graphicData>
            </a:graphic>
          </wp:inline>
        </w:drawing>
      </w:r>
    </w:p>
    <w:p w14:paraId="728A601C" w14:textId="43DEE506" w:rsidR="007D0D64" w:rsidRDefault="007D0D64" w:rsidP="007D0D64">
      <w:pPr>
        <w:rPr>
          <w:lang w:eastAsia="x-none"/>
        </w:rPr>
      </w:pPr>
    </w:p>
    <w:p w14:paraId="5904EC26" w14:textId="7259EFD0" w:rsidR="007D0D64" w:rsidRDefault="007D0D64" w:rsidP="007D0D64">
      <w:pPr>
        <w:rPr>
          <w:lang w:eastAsia="x-none"/>
        </w:rPr>
      </w:pPr>
      <w:r>
        <w:rPr>
          <w:lang w:eastAsia="x-none"/>
        </w:rPr>
        <w:t>Notice the Entitlement Catalog tab. This has replaced the four separate entitlement tabs based on how we configured the Required Data in the Process Activity earlier.</w:t>
      </w:r>
    </w:p>
    <w:p w14:paraId="4E38641E" w14:textId="77777777" w:rsidR="007D0D64" w:rsidRDefault="007D0D64" w:rsidP="007D0D64">
      <w:pPr>
        <w:rPr>
          <w:lang w:eastAsia="x-none"/>
        </w:rPr>
      </w:pPr>
    </w:p>
    <w:p w14:paraId="000855C3" w14:textId="3AF81383" w:rsidR="008C35F4" w:rsidRDefault="008C35F4" w:rsidP="008C35F4">
      <w:pPr>
        <w:pStyle w:val="ListParagraph"/>
        <w:numPr>
          <w:ilvl w:val="0"/>
          <w:numId w:val="92"/>
        </w:numPr>
        <w:rPr>
          <w:lang w:eastAsia="x-none"/>
        </w:rPr>
      </w:pPr>
      <w:r>
        <w:rPr>
          <w:lang w:eastAsia="x-none"/>
        </w:rPr>
        <w:t xml:space="preserve">Click on the </w:t>
      </w:r>
      <w:r w:rsidR="007D0D64">
        <w:rPr>
          <w:b/>
          <w:lang w:eastAsia="x-none"/>
        </w:rPr>
        <w:t>Entitlement Catalog</w:t>
      </w:r>
      <w:r>
        <w:rPr>
          <w:lang w:eastAsia="x-none"/>
        </w:rPr>
        <w:t xml:space="preserve"> tab and select </w:t>
      </w:r>
      <w:r w:rsidRPr="00FE3126">
        <w:rPr>
          <w:rStyle w:val="CodeChar"/>
        </w:rPr>
        <w:t>Training AD</w:t>
      </w:r>
      <w:r>
        <w:rPr>
          <w:lang w:eastAsia="x-none"/>
        </w:rPr>
        <w:t xml:space="preserve"> as the application</w:t>
      </w:r>
    </w:p>
    <w:p w14:paraId="69577B04" w14:textId="05A22B4A" w:rsidR="007D0D64" w:rsidRDefault="007D0D64" w:rsidP="007D0D64">
      <w:pPr>
        <w:rPr>
          <w:lang w:eastAsia="x-none"/>
        </w:rPr>
      </w:pPr>
    </w:p>
    <w:p w14:paraId="396364DD" w14:textId="560B882C" w:rsidR="003B0A9A" w:rsidRDefault="003B0A9A" w:rsidP="007D0D64">
      <w:pPr>
        <w:rPr>
          <w:lang w:eastAsia="x-none"/>
        </w:rPr>
      </w:pPr>
      <w:r w:rsidRPr="003B0A9A">
        <w:rPr>
          <w:lang w:eastAsia="x-none"/>
        </w:rPr>
        <w:lastRenderedPageBreak/>
        <w:drawing>
          <wp:inline distT="0" distB="0" distL="0" distR="0" wp14:anchorId="1373EB0F" wp14:editId="16626161">
            <wp:extent cx="6188710" cy="2006600"/>
            <wp:effectExtent l="63500" t="63500" r="59690" b="6350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188710" cy="2006600"/>
                    </a:xfrm>
                    <a:prstGeom prst="rect">
                      <a:avLst/>
                    </a:prstGeom>
                    <a:effectLst>
                      <a:glow rad="63500">
                        <a:schemeClr val="accent3">
                          <a:satMod val="175000"/>
                          <a:alpha val="40000"/>
                        </a:schemeClr>
                      </a:glow>
                    </a:effectLst>
                  </pic:spPr>
                </pic:pic>
              </a:graphicData>
            </a:graphic>
          </wp:inline>
        </w:drawing>
      </w:r>
    </w:p>
    <w:p w14:paraId="0130B00F" w14:textId="77777777" w:rsidR="007D0D64" w:rsidRDefault="007D0D64" w:rsidP="007D0D64">
      <w:pPr>
        <w:rPr>
          <w:lang w:eastAsia="x-none"/>
        </w:rPr>
      </w:pPr>
    </w:p>
    <w:p w14:paraId="5ACECB07" w14:textId="1AC255EF" w:rsidR="008C35F4" w:rsidRDefault="003B0A9A" w:rsidP="008C35F4">
      <w:pPr>
        <w:pStyle w:val="ListParagraph"/>
        <w:numPr>
          <w:ilvl w:val="0"/>
          <w:numId w:val="92"/>
        </w:numPr>
        <w:rPr>
          <w:lang w:eastAsia="x-none"/>
        </w:rPr>
      </w:pPr>
      <w:r>
        <w:rPr>
          <w:lang w:eastAsia="x-none"/>
        </w:rPr>
        <w:t xml:space="preserve">Click the plus icon to add </w:t>
      </w:r>
      <w:r w:rsidR="008C35F4">
        <w:rPr>
          <w:lang w:eastAsia="x-none"/>
        </w:rPr>
        <w:t xml:space="preserve">one of the AD permissions, such as </w:t>
      </w:r>
      <w:r w:rsidR="008C35F4" w:rsidRPr="00FE3126">
        <w:rPr>
          <w:rStyle w:val="CodeChar"/>
        </w:rPr>
        <w:t>Schema Admins</w:t>
      </w:r>
    </w:p>
    <w:p w14:paraId="4A4FC20B" w14:textId="2C6770D7" w:rsidR="008C35F4" w:rsidRDefault="008C35F4" w:rsidP="008C35F4">
      <w:pPr>
        <w:rPr>
          <w:lang w:eastAsia="x-none"/>
        </w:rPr>
      </w:pPr>
    </w:p>
    <w:p w14:paraId="1760B8BB" w14:textId="16AC6308" w:rsidR="003B0A9A" w:rsidRDefault="00C82CE4" w:rsidP="008C35F4">
      <w:pPr>
        <w:rPr>
          <w:lang w:eastAsia="x-none"/>
        </w:rPr>
      </w:pPr>
      <w:r w:rsidRPr="00C82CE4">
        <w:rPr>
          <w:lang w:eastAsia="x-none"/>
        </w:rPr>
        <w:drawing>
          <wp:inline distT="0" distB="0" distL="0" distR="0" wp14:anchorId="6E5FF103" wp14:editId="519BDAD5">
            <wp:extent cx="4597400" cy="1187795"/>
            <wp:effectExtent l="63500" t="63500" r="63500" b="6985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606258" cy="1190084"/>
                    </a:xfrm>
                    <a:prstGeom prst="rect">
                      <a:avLst/>
                    </a:prstGeom>
                    <a:effectLst>
                      <a:glow rad="63500">
                        <a:schemeClr val="accent3">
                          <a:satMod val="175000"/>
                          <a:alpha val="40000"/>
                        </a:schemeClr>
                      </a:glow>
                    </a:effectLst>
                  </pic:spPr>
                </pic:pic>
              </a:graphicData>
            </a:graphic>
          </wp:inline>
        </w:drawing>
      </w:r>
    </w:p>
    <w:p w14:paraId="4A532F89" w14:textId="3305FA64" w:rsidR="003B0A9A" w:rsidRDefault="003B0A9A" w:rsidP="008C35F4">
      <w:pPr>
        <w:rPr>
          <w:lang w:eastAsia="x-none"/>
        </w:rPr>
      </w:pPr>
    </w:p>
    <w:p w14:paraId="0763930B" w14:textId="7DD97BF7" w:rsidR="003B0A9A" w:rsidRDefault="003B0A9A" w:rsidP="008C35F4">
      <w:pPr>
        <w:rPr>
          <w:lang w:eastAsia="x-none"/>
        </w:rPr>
      </w:pPr>
      <w:r>
        <w:rPr>
          <w:lang w:eastAsia="x-none"/>
        </w:rPr>
        <w:t>Notice the icon change to show it’s been added to the cart.</w:t>
      </w:r>
    </w:p>
    <w:p w14:paraId="0FD69066" w14:textId="77777777" w:rsidR="008C35F4" w:rsidRDefault="008C35F4" w:rsidP="008C35F4">
      <w:pPr>
        <w:rPr>
          <w:lang w:eastAsia="x-none"/>
        </w:rPr>
      </w:pPr>
    </w:p>
    <w:p w14:paraId="356E591F" w14:textId="304C875D" w:rsidR="008C35F4" w:rsidRPr="003B0A9A" w:rsidRDefault="008C35F4" w:rsidP="008C35F4">
      <w:pPr>
        <w:pStyle w:val="ListParagraph"/>
        <w:numPr>
          <w:ilvl w:val="0"/>
          <w:numId w:val="93"/>
        </w:numPr>
        <w:rPr>
          <w:lang w:eastAsia="x-none"/>
        </w:rPr>
      </w:pPr>
      <w:r>
        <w:rPr>
          <w:lang w:eastAsia="x-none"/>
        </w:rPr>
        <w:t xml:space="preserve">Click </w:t>
      </w:r>
      <w:r w:rsidRPr="00FE3126">
        <w:rPr>
          <w:b/>
          <w:lang w:eastAsia="x-none"/>
        </w:rPr>
        <w:t>Next</w:t>
      </w:r>
    </w:p>
    <w:p w14:paraId="02F1DA2C" w14:textId="71D6858C" w:rsidR="003B0A9A" w:rsidRDefault="003B0A9A" w:rsidP="003B0A9A">
      <w:pPr>
        <w:rPr>
          <w:lang w:eastAsia="x-none"/>
        </w:rPr>
      </w:pPr>
    </w:p>
    <w:p w14:paraId="4DCE4120" w14:textId="3CD81CAB" w:rsidR="003B0A9A" w:rsidRDefault="003B0A9A" w:rsidP="003B0A9A">
      <w:pPr>
        <w:rPr>
          <w:lang w:eastAsia="x-none"/>
        </w:rPr>
      </w:pPr>
      <w:r>
        <w:rPr>
          <w:lang w:eastAsia="x-none"/>
        </w:rPr>
        <w:t xml:space="preserve">The next page in the flow is the </w:t>
      </w:r>
      <w:r w:rsidRPr="003B0A9A">
        <w:rPr>
          <w:b/>
          <w:u w:val="single"/>
          <w:lang w:eastAsia="x-none"/>
        </w:rPr>
        <w:t>Account Selection</w:t>
      </w:r>
      <w:r>
        <w:rPr>
          <w:lang w:eastAsia="x-none"/>
        </w:rPr>
        <w:t xml:space="preserve"> tab.</w:t>
      </w:r>
    </w:p>
    <w:p w14:paraId="49D0AB6E" w14:textId="654D7699" w:rsidR="003B0A9A" w:rsidRDefault="003B0A9A" w:rsidP="003B0A9A">
      <w:pPr>
        <w:rPr>
          <w:lang w:eastAsia="x-none"/>
        </w:rPr>
      </w:pPr>
    </w:p>
    <w:p w14:paraId="67CBAB0A" w14:textId="04251A72" w:rsidR="003B0A9A" w:rsidRDefault="006355B7" w:rsidP="003B0A9A">
      <w:pPr>
        <w:rPr>
          <w:lang w:eastAsia="x-none"/>
        </w:rPr>
      </w:pPr>
      <w:r w:rsidRPr="006355B7">
        <w:rPr>
          <w:lang w:eastAsia="x-none"/>
        </w:rPr>
        <w:drawing>
          <wp:inline distT="0" distB="0" distL="0" distR="0" wp14:anchorId="1E743DD0" wp14:editId="1DA90E5B">
            <wp:extent cx="6188710" cy="2198370"/>
            <wp:effectExtent l="63500" t="63500" r="59690" b="6223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188710" cy="2198370"/>
                    </a:xfrm>
                    <a:prstGeom prst="rect">
                      <a:avLst/>
                    </a:prstGeom>
                    <a:effectLst>
                      <a:glow rad="63500">
                        <a:schemeClr val="accent3">
                          <a:satMod val="175000"/>
                          <a:alpha val="40000"/>
                        </a:schemeClr>
                      </a:glow>
                    </a:effectLst>
                  </pic:spPr>
                </pic:pic>
              </a:graphicData>
            </a:graphic>
          </wp:inline>
        </w:drawing>
      </w:r>
    </w:p>
    <w:p w14:paraId="040F3079" w14:textId="69DF8D10" w:rsidR="003B0A9A" w:rsidRDefault="003B0A9A" w:rsidP="003B0A9A">
      <w:pPr>
        <w:rPr>
          <w:lang w:eastAsia="x-none"/>
        </w:rPr>
      </w:pPr>
    </w:p>
    <w:p w14:paraId="18949456" w14:textId="0BEA6D57" w:rsidR="003B0A9A" w:rsidRDefault="003B0A9A" w:rsidP="003B0A9A">
      <w:pPr>
        <w:rPr>
          <w:lang w:eastAsia="x-none"/>
        </w:rPr>
      </w:pPr>
      <w:r>
        <w:rPr>
          <w:lang w:eastAsia="x-none"/>
        </w:rPr>
        <w:t xml:space="preserve">This page is saying that an account of type Training AD must be created as it doesn’t exist. </w:t>
      </w:r>
      <w:r w:rsidR="006355B7">
        <w:rPr>
          <w:lang w:eastAsia="x-none"/>
        </w:rPr>
        <w:t xml:space="preserve">As we </w:t>
      </w:r>
      <w:r>
        <w:rPr>
          <w:lang w:eastAsia="x-none"/>
        </w:rPr>
        <w:t xml:space="preserve">set the </w:t>
      </w:r>
      <w:r w:rsidRPr="00676C3A">
        <w:rPr>
          <w:b/>
          <w:lang w:eastAsia="x-none"/>
        </w:rPr>
        <w:t xml:space="preserve">Enable Account </w:t>
      </w:r>
      <w:r>
        <w:rPr>
          <w:b/>
          <w:lang w:eastAsia="x-none"/>
        </w:rPr>
        <w:t>Selection</w:t>
      </w:r>
      <w:r>
        <w:rPr>
          <w:lang w:eastAsia="x-none"/>
        </w:rPr>
        <w:t xml:space="preserve"> item to “</w:t>
      </w:r>
      <w:r w:rsidR="006355B7">
        <w:rPr>
          <w:lang w:eastAsia="x-none"/>
        </w:rPr>
        <w:t>Show account selection”</w:t>
      </w:r>
      <w:r>
        <w:rPr>
          <w:lang w:eastAsia="x-none"/>
        </w:rPr>
        <w:t xml:space="preserve"> in the Process Activity</w:t>
      </w:r>
      <w:r w:rsidR="006355B7">
        <w:rPr>
          <w:lang w:eastAsia="x-none"/>
        </w:rPr>
        <w:t>, we have the Add New button to select the account to be created and settings.</w:t>
      </w:r>
    </w:p>
    <w:p w14:paraId="3B716C30" w14:textId="09502F27" w:rsidR="006355B7" w:rsidRDefault="006355B7" w:rsidP="003B0A9A">
      <w:pPr>
        <w:rPr>
          <w:lang w:eastAsia="x-none"/>
        </w:rPr>
      </w:pPr>
    </w:p>
    <w:p w14:paraId="642DAA1B" w14:textId="6806524C" w:rsidR="006355B7" w:rsidRDefault="006355B7" w:rsidP="006355B7">
      <w:pPr>
        <w:pStyle w:val="ListParagraph"/>
        <w:numPr>
          <w:ilvl w:val="0"/>
          <w:numId w:val="93"/>
        </w:numPr>
        <w:rPr>
          <w:lang w:eastAsia="x-none"/>
        </w:rPr>
      </w:pPr>
      <w:r>
        <w:rPr>
          <w:lang w:eastAsia="x-none"/>
        </w:rPr>
        <w:t xml:space="preserve">Click the </w:t>
      </w:r>
      <w:r w:rsidRPr="006355B7">
        <w:rPr>
          <w:b/>
          <w:lang w:eastAsia="x-none"/>
        </w:rPr>
        <w:t>Add New</w:t>
      </w:r>
      <w:r>
        <w:rPr>
          <w:lang w:eastAsia="x-none"/>
        </w:rPr>
        <w:t xml:space="preserve"> button</w:t>
      </w:r>
    </w:p>
    <w:p w14:paraId="7236623A" w14:textId="2B6336BE" w:rsidR="00C82CE4" w:rsidRDefault="00C82CE4" w:rsidP="003B0A9A">
      <w:pPr>
        <w:rPr>
          <w:lang w:eastAsia="x-none"/>
        </w:rPr>
      </w:pPr>
    </w:p>
    <w:p w14:paraId="1837F19D" w14:textId="1BBA420B" w:rsidR="00C82CE4" w:rsidRDefault="00C82CE4" w:rsidP="003B0A9A">
      <w:pPr>
        <w:rPr>
          <w:lang w:eastAsia="x-none"/>
        </w:rPr>
      </w:pPr>
      <w:r>
        <w:rPr>
          <w:lang w:eastAsia="x-none"/>
        </w:rPr>
        <w:t xml:space="preserve">The right side of the page is </w:t>
      </w:r>
      <w:r w:rsidR="006355B7">
        <w:rPr>
          <w:lang w:eastAsia="x-none"/>
        </w:rPr>
        <w:t xml:space="preserve">now </w:t>
      </w:r>
      <w:r>
        <w:rPr>
          <w:lang w:eastAsia="x-none"/>
        </w:rPr>
        <w:t>showing the account attributes that can/should be set and has pre-populated some based on the account configuration settings. There are three sections:</w:t>
      </w:r>
    </w:p>
    <w:p w14:paraId="4B218C65" w14:textId="6113E1AC" w:rsidR="00C82CE4" w:rsidRDefault="00C82CE4" w:rsidP="003B0A9A">
      <w:pPr>
        <w:rPr>
          <w:lang w:eastAsia="x-none"/>
        </w:rPr>
      </w:pPr>
    </w:p>
    <w:p w14:paraId="52C55B4D" w14:textId="53845006" w:rsidR="00C82CE4" w:rsidRDefault="00C82CE4" w:rsidP="00C82CE4">
      <w:pPr>
        <w:pStyle w:val="ListParagraph"/>
        <w:numPr>
          <w:ilvl w:val="0"/>
          <w:numId w:val="111"/>
        </w:numPr>
        <w:rPr>
          <w:lang w:eastAsia="x-none"/>
        </w:rPr>
      </w:pPr>
      <w:r>
        <w:rPr>
          <w:lang w:eastAsia="x-none"/>
        </w:rPr>
        <w:lastRenderedPageBreak/>
        <w:t xml:space="preserve">The </w:t>
      </w:r>
      <w:r w:rsidRPr="00C82CE4">
        <w:rPr>
          <w:b/>
          <w:lang w:eastAsia="x-none"/>
        </w:rPr>
        <w:t>Details</w:t>
      </w:r>
      <w:r>
        <w:rPr>
          <w:lang w:eastAsia="x-none"/>
        </w:rPr>
        <w:t xml:space="preserve"> section is where you specify the Account ID (mandatory, and for some obscure reason it’s not pre-filled with the Master ID), the account type and any expiration date.</w:t>
      </w:r>
    </w:p>
    <w:p w14:paraId="15FEE095" w14:textId="77777777" w:rsidR="006355B7" w:rsidRDefault="006355B7" w:rsidP="006355B7">
      <w:pPr>
        <w:rPr>
          <w:lang w:eastAsia="x-none"/>
        </w:rPr>
      </w:pPr>
    </w:p>
    <w:p w14:paraId="1ACBFEAB" w14:textId="12360A9F" w:rsidR="00C82CE4" w:rsidRDefault="00C82CE4" w:rsidP="00C82CE4">
      <w:pPr>
        <w:ind w:left="360"/>
        <w:rPr>
          <w:lang w:eastAsia="x-none"/>
        </w:rPr>
      </w:pPr>
      <w:r w:rsidRPr="00C82CE4">
        <w:rPr>
          <w:lang w:eastAsia="x-none"/>
        </w:rPr>
        <w:drawing>
          <wp:inline distT="0" distB="0" distL="0" distR="0" wp14:anchorId="3E422F89" wp14:editId="1F192E33">
            <wp:extent cx="4233333" cy="1193638"/>
            <wp:effectExtent l="63500" t="63500" r="59690" b="6413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245669" cy="1197116"/>
                    </a:xfrm>
                    <a:prstGeom prst="rect">
                      <a:avLst/>
                    </a:prstGeom>
                    <a:effectLst>
                      <a:glow rad="63500">
                        <a:schemeClr val="accent3">
                          <a:satMod val="175000"/>
                          <a:alpha val="40000"/>
                        </a:schemeClr>
                      </a:glow>
                    </a:effectLst>
                  </pic:spPr>
                </pic:pic>
              </a:graphicData>
            </a:graphic>
          </wp:inline>
        </w:drawing>
      </w:r>
    </w:p>
    <w:p w14:paraId="1BA9F680" w14:textId="3DC79D96" w:rsidR="00C82CE4" w:rsidRDefault="00C82CE4" w:rsidP="003B0A9A">
      <w:pPr>
        <w:rPr>
          <w:lang w:eastAsia="x-none"/>
        </w:rPr>
      </w:pPr>
    </w:p>
    <w:p w14:paraId="2DF54A73" w14:textId="1B95F917" w:rsidR="00C82CE4" w:rsidRDefault="00C82CE4" w:rsidP="00C82CE4">
      <w:pPr>
        <w:pStyle w:val="ListParagraph"/>
        <w:numPr>
          <w:ilvl w:val="0"/>
          <w:numId w:val="111"/>
        </w:numPr>
        <w:rPr>
          <w:lang w:eastAsia="x-none"/>
        </w:rPr>
      </w:pPr>
      <w:r>
        <w:rPr>
          <w:lang w:eastAsia="x-none"/>
        </w:rPr>
        <w:t xml:space="preserve">The </w:t>
      </w:r>
      <w:r w:rsidRPr="00C82CE4">
        <w:rPr>
          <w:b/>
          <w:lang w:eastAsia="x-none"/>
        </w:rPr>
        <w:t>Target Attributes</w:t>
      </w:r>
      <w:r>
        <w:rPr>
          <w:lang w:eastAsia="x-none"/>
        </w:rPr>
        <w:t xml:space="preserve"> section where all of the Target Attributes we specified in the Account Configuration are shown. Notice that most a pre-filled based on the user attribute values we specified.</w:t>
      </w:r>
    </w:p>
    <w:p w14:paraId="63819D4D" w14:textId="7E7C8AC8" w:rsidR="00C82CE4" w:rsidRDefault="00C82CE4" w:rsidP="003B0A9A">
      <w:pPr>
        <w:rPr>
          <w:lang w:eastAsia="x-none"/>
        </w:rPr>
      </w:pPr>
    </w:p>
    <w:p w14:paraId="0AE50582" w14:textId="729D38B0" w:rsidR="00C82CE4" w:rsidRDefault="00C82CE4" w:rsidP="00C82CE4">
      <w:pPr>
        <w:ind w:left="360"/>
        <w:rPr>
          <w:lang w:eastAsia="x-none"/>
        </w:rPr>
      </w:pPr>
      <w:r w:rsidRPr="00C82CE4">
        <w:rPr>
          <w:lang w:eastAsia="x-none"/>
        </w:rPr>
        <w:drawing>
          <wp:inline distT="0" distB="0" distL="0" distR="0" wp14:anchorId="1494A7A9" wp14:editId="08CEF167">
            <wp:extent cx="4275667" cy="1415717"/>
            <wp:effectExtent l="63500" t="63500" r="67945" b="5778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298344" cy="1423226"/>
                    </a:xfrm>
                    <a:prstGeom prst="rect">
                      <a:avLst/>
                    </a:prstGeom>
                    <a:effectLst>
                      <a:glow rad="63500">
                        <a:schemeClr val="accent3">
                          <a:satMod val="175000"/>
                          <a:alpha val="40000"/>
                        </a:schemeClr>
                      </a:glow>
                    </a:effectLst>
                  </pic:spPr>
                </pic:pic>
              </a:graphicData>
            </a:graphic>
          </wp:inline>
        </w:drawing>
      </w:r>
    </w:p>
    <w:p w14:paraId="4216EDE5" w14:textId="510F44CB" w:rsidR="00C82CE4" w:rsidRDefault="00C82CE4" w:rsidP="003B0A9A">
      <w:pPr>
        <w:rPr>
          <w:lang w:eastAsia="x-none"/>
        </w:rPr>
      </w:pPr>
    </w:p>
    <w:p w14:paraId="51CEFEAE" w14:textId="38445266" w:rsidR="00C82CE4" w:rsidRDefault="00C82CE4" w:rsidP="00C82CE4">
      <w:pPr>
        <w:pStyle w:val="ListParagraph"/>
        <w:numPr>
          <w:ilvl w:val="0"/>
          <w:numId w:val="111"/>
        </w:numPr>
        <w:rPr>
          <w:lang w:eastAsia="x-none"/>
        </w:rPr>
      </w:pPr>
      <w:r>
        <w:rPr>
          <w:lang w:eastAsia="x-none"/>
        </w:rPr>
        <w:t xml:space="preserve">The </w:t>
      </w:r>
      <w:r w:rsidRPr="00C82CE4">
        <w:rPr>
          <w:b/>
          <w:lang w:eastAsia="x-none"/>
        </w:rPr>
        <w:t>Password</w:t>
      </w:r>
      <w:r>
        <w:rPr>
          <w:lang w:eastAsia="x-none"/>
        </w:rPr>
        <w:t xml:space="preserve"> section is where you specify the password for the new account. Notice the password strength rules are displayed.</w:t>
      </w:r>
    </w:p>
    <w:p w14:paraId="4F386236" w14:textId="77777777" w:rsidR="00C82CE4" w:rsidRDefault="00C82CE4" w:rsidP="003B0A9A">
      <w:pPr>
        <w:rPr>
          <w:lang w:eastAsia="x-none"/>
        </w:rPr>
      </w:pPr>
    </w:p>
    <w:p w14:paraId="152665DE" w14:textId="3DF7B831" w:rsidR="00C82CE4" w:rsidRDefault="00C82CE4" w:rsidP="00C82CE4">
      <w:pPr>
        <w:ind w:left="360"/>
        <w:rPr>
          <w:lang w:eastAsia="x-none"/>
        </w:rPr>
      </w:pPr>
      <w:r w:rsidRPr="00C82CE4">
        <w:rPr>
          <w:lang w:eastAsia="x-none"/>
        </w:rPr>
        <w:drawing>
          <wp:inline distT="0" distB="0" distL="0" distR="0" wp14:anchorId="6361F70E" wp14:editId="6CC4B2E1">
            <wp:extent cx="4326467" cy="1365061"/>
            <wp:effectExtent l="63500" t="63500" r="67945" b="5778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353315" cy="1373532"/>
                    </a:xfrm>
                    <a:prstGeom prst="rect">
                      <a:avLst/>
                    </a:prstGeom>
                    <a:effectLst>
                      <a:glow rad="63500">
                        <a:schemeClr val="accent3">
                          <a:satMod val="175000"/>
                          <a:alpha val="40000"/>
                        </a:schemeClr>
                      </a:glow>
                    </a:effectLst>
                  </pic:spPr>
                </pic:pic>
              </a:graphicData>
            </a:graphic>
          </wp:inline>
        </w:drawing>
      </w:r>
    </w:p>
    <w:p w14:paraId="20E4A910" w14:textId="77777777" w:rsidR="00C82CE4" w:rsidRDefault="00C82CE4" w:rsidP="003B0A9A">
      <w:pPr>
        <w:rPr>
          <w:lang w:eastAsia="x-none"/>
        </w:rPr>
      </w:pPr>
    </w:p>
    <w:p w14:paraId="67AD7702" w14:textId="77777777" w:rsidR="00C82CE4" w:rsidRDefault="00C82CE4" w:rsidP="00C82CE4">
      <w:pPr>
        <w:pStyle w:val="ListParagraph"/>
        <w:numPr>
          <w:ilvl w:val="0"/>
          <w:numId w:val="112"/>
        </w:numPr>
        <w:rPr>
          <w:lang w:eastAsia="x-none"/>
        </w:rPr>
      </w:pPr>
      <w:r>
        <w:rPr>
          <w:lang w:eastAsia="x-none"/>
        </w:rPr>
        <w:t xml:space="preserve">In the Details section, specify the </w:t>
      </w:r>
      <w:r w:rsidRPr="00C82CE4">
        <w:rPr>
          <w:b/>
          <w:lang w:eastAsia="x-none"/>
        </w:rPr>
        <w:t>Account ID</w:t>
      </w:r>
      <w:r>
        <w:rPr>
          <w:lang w:eastAsia="x-none"/>
        </w:rPr>
        <w:t xml:space="preserve"> as </w:t>
      </w:r>
      <w:proofErr w:type="spellStart"/>
      <w:r w:rsidRPr="00C82CE4">
        <w:rPr>
          <w:rStyle w:val="CodeChar"/>
        </w:rPr>
        <w:t>HFang</w:t>
      </w:r>
      <w:proofErr w:type="spellEnd"/>
    </w:p>
    <w:p w14:paraId="7E75F71C" w14:textId="77777777" w:rsidR="00C82CE4" w:rsidRDefault="00C82CE4" w:rsidP="00C82CE4">
      <w:pPr>
        <w:pStyle w:val="ListParagraph"/>
        <w:numPr>
          <w:ilvl w:val="0"/>
          <w:numId w:val="112"/>
        </w:numPr>
        <w:rPr>
          <w:lang w:eastAsia="x-none"/>
        </w:rPr>
      </w:pPr>
      <w:r>
        <w:rPr>
          <w:lang w:eastAsia="x-none"/>
        </w:rPr>
        <w:t xml:space="preserve">In the Password section, specify the </w:t>
      </w:r>
      <w:r w:rsidRPr="00C82CE4">
        <w:rPr>
          <w:b/>
          <w:lang w:eastAsia="x-none"/>
        </w:rPr>
        <w:t>New password</w:t>
      </w:r>
      <w:r>
        <w:rPr>
          <w:lang w:eastAsia="x-none"/>
        </w:rPr>
        <w:t xml:space="preserve"> and </w:t>
      </w:r>
      <w:r w:rsidRPr="00C82CE4">
        <w:rPr>
          <w:b/>
          <w:lang w:eastAsia="x-none"/>
        </w:rPr>
        <w:t>Confirm password</w:t>
      </w:r>
      <w:r>
        <w:rPr>
          <w:lang w:eastAsia="x-none"/>
        </w:rPr>
        <w:t xml:space="preserve"> as </w:t>
      </w:r>
      <w:r w:rsidRPr="00C82CE4">
        <w:rPr>
          <w:rStyle w:val="CodeChar"/>
        </w:rPr>
        <w:t>Passw0rd</w:t>
      </w:r>
    </w:p>
    <w:p w14:paraId="1DD7E121" w14:textId="77777777" w:rsidR="006355B7" w:rsidRDefault="006355B7" w:rsidP="006355B7">
      <w:pPr>
        <w:rPr>
          <w:lang w:eastAsia="x-none"/>
        </w:rPr>
      </w:pPr>
    </w:p>
    <w:p w14:paraId="3E4EB925" w14:textId="0AB0ED00" w:rsidR="006355B7" w:rsidRDefault="006355B7" w:rsidP="006355B7">
      <w:pPr>
        <w:pStyle w:val="Note"/>
      </w:pPr>
      <w:r>
        <w:t xml:space="preserve">Notice that the Password Requirements are ticked off as met. </w:t>
      </w:r>
    </w:p>
    <w:p w14:paraId="3F20DF1A" w14:textId="77777777" w:rsidR="006355B7" w:rsidRDefault="006355B7" w:rsidP="006355B7">
      <w:pPr>
        <w:rPr>
          <w:lang w:eastAsia="x-none"/>
        </w:rPr>
      </w:pPr>
    </w:p>
    <w:p w14:paraId="256D73E7" w14:textId="7DE466F5" w:rsidR="00C82CE4" w:rsidRDefault="00C82CE4" w:rsidP="00C82CE4">
      <w:pPr>
        <w:pStyle w:val="ListParagraph"/>
        <w:numPr>
          <w:ilvl w:val="0"/>
          <w:numId w:val="112"/>
        </w:numPr>
        <w:rPr>
          <w:lang w:eastAsia="x-none"/>
        </w:rPr>
      </w:pPr>
      <w:r>
        <w:rPr>
          <w:lang w:eastAsia="x-none"/>
        </w:rPr>
        <w:t>All other fields can be left as default</w:t>
      </w:r>
    </w:p>
    <w:p w14:paraId="7352BF8F" w14:textId="6559A08C" w:rsidR="006355B7" w:rsidRDefault="006355B7" w:rsidP="00C82CE4">
      <w:pPr>
        <w:pStyle w:val="ListParagraph"/>
        <w:numPr>
          <w:ilvl w:val="0"/>
          <w:numId w:val="112"/>
        </w:numPr>
        <w:rPr>
          <w:lang w:eastAsia="x-none"/>
        </w:rPr>
      </w:pPr>
      <w:r>
        <w:rPr>
          <w:lang w:eastAsia="x-none"/>
        </w:rPr>
        <w:t xml:space="preserve">Click the </w:t>
      </w:r>
      <w:r w:rsidRPr="006355B7">
        <w:rPr>
          <w:b/>
          <w:lang w:eastAsia="x-none"/>
        </w:rPr>
        <w:t>Save</w:t>
      </w:r>
      <w:r>
        <w:rPr>
          <w:lang w:eastAsia="x-none"/>
        </w:rPr>
        <w:t xml:space="preserve"> button</w:t>
      </w:r>
    </w:p>
    <w:p w14:paraId="2190B97D" w14:textId="77777777" w:rsidR="00C82CE4" w:rsidRDefault="00C82CE4" w:rsidP="003B0A9A">
      <w:pPr>
        <w:rPr>
          <w:lang w:eastAsia="x-none"/>
        </w:rPr>
      </w:pPr>
    </w:p>
    <w:p w14:paraId="156A3A35" w14:textId="0AFE8F31" w:rsidR="00C82CE4" w:rsidRDefault="00C82CE4" w:rsidP="003B0A9A">
      <w:pPr>
        <w:rPr>
          <w:lang w:eastAsia="x-none"/>
        </w:rPr>
      </w:pPr>
      <w:r>
        <w:rPr>
          <w:lang w:eastAsia="x-none"/>
        </w:rPr>
        <w:t xml:space="preserve">Notice that the Password Requirements are ticked off as met. </w:t>
      </w:r>
    </w:p>
    <w:p w14:paraId="62C7F7AE" w14:textId="2C75C6D9" w:rsidR="00C82CE4" w:rsidRDefault="00C82CE4" w:rsidP="003B0A9A">
      <w:pPr>
        <w:rPr>
          <w:lang w:eastAsia="x-none"/>
        </w:rPr>
      </w:pPr>
    </w:p>
    <w:p w14:paraId="3D5A373E" w14:textId="055D1645" w:rsidR="00C82CE4" w:rsidRDefault="00C82CE4" w:rsidP="00C82CE4">
      <w:pPr>
        <w:pStyle w:val="ListParagraph"/>
        <w:numPr>
          <w:ilvl w:val="0"/>
          <w:numId w:val="113"/>
        </w:numPr>
        <w:rPr>
          <w:lang w:eastAsia="x-none"/>
        </w:rPr>
      </w:pPr>
      <w:r>
        <w:rPr>
          <w:lang w:eastAsia="x-none"/>
        </w:rPr>
        <w:t xml:space="preserve">Click the </w:t>
      </w:r>
      <w:r w:rsidRPr="00C82CE4">
        <w:rPr>
          <w:b/>
          <w:lang w:eastAsia="x-none"/>
        </w:rPr>
        <w:t>Next</w:t>
      </w:r>
      <w:r>
        <w:rPr>
          <w:lang w:eastAsia="x-none"/>
        </w:rPr>
        <w:t xml:space="preserve"> button</w:t>
      </w:r>
    </w:p>
    <w:p w14:paraId="060E5011" w14:textId="77777777" w:rsidR="00C82CE4" w:rsidRDefault="00C82CE4" w:rsidP="003B0A9A">
      <w:pPr>
        <w:rPr>
          <w:lang w:eastAsia="x-none"/>
        </w:rPr>
      </w:pPr>
    </w:p>
    <w:p w14:paraId="4F7D592A" w14:textId="3812FE50" w:rsidR="00C82CE4" w:rsidRDefault="006355B7" w:rsidP="003B0A9A">
      <w:pPr>
        <w:rPr>
          <w:lang w:eastAsia="x-none"/>
        </w:rPr>
      </w:pPr>
      <w:r>
        <w:rPr>
          <w:lang w:eastAsia="x-none"/>
        </w:rPr>
        <w:t>The next page is an account confirmation page. I assume it’s in case you want to modify/remove the just specified account (or if more missing accounts are required).</w:t>
      </w:r>
    </w:p>
    <w:p w14:paraId="6C00DDB0" w14:textId="7845AB29" w:rsidR="006355B7" w:rsidRDefault="006355B7" w:rsidP="003B0A9A">
      <w:pPr>
        <w:rPr>
          <w:lang w:eastAsia="x-none"/>
        </w:rPr>
      </w:pPr>
    </w:p>
    <w:p w14:paraId="23C43869" w14:textId="2514DA9C" w:rsidR="006355B7" w:rsidRDefault="006355B7" w:rsidP="003B0A9A">
      <w:pPr>
        <w:rPr>
          <w:lang w:eastAsia="x-none"/>
        </w:rPr>
      </w:pPr>
      <w:r w:rsidRPr="006355B7">
        <w:rPr>
          <w:lang w:eastAsia="x-none"/>
        </w:rPr>
        <w:lastRenderedPageBreak/>
        <w:drawing>
          <wp:inline distT="0" distB="0" distL="0" distR="0" wp14:anchorId="2C13549C" wp14:editId="3A2ECD4B">
            <wp:extent cx="6188710" cy="2201545"/>
            <wp:effectExtent l="63500" t="63500" r="59690" b="5905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188710" cy="2201545"/>
                    </a:xfrm>
                    <a:prstGeom prst="rect">
                      <a:avLst/>
                    </a:prstGeom>
                    <a:effectLst>
                      <a:glow rad="63500">
                        <a:schemeClr val="accent3">
                          <a:satMod val="175000"/>
                          <a:alpha val="40000"/>
                        </a:schemeClr>
                      </a:glow>
                    </a:effectLst>
                  </pic:spPr>
                </pic:pic>
              </a:graphicData>
            </a:graphic>
          </wp:inline>
        </w:drawing>
      </w:r>
    </w:p>
    <w:p w14:paraId="72AF7847" w14:textId="53A714DA" w:rsidR="00C82CE4" w:rsidRDefault="00C82CE4" w:rsidP="003B0A9A">
      <w:pPr>
        <w:rPr>
          <w:lang w:eastAsia="x-none"/>
        </w:rPr>
      </w:pPr>
    </w:p>
    <w:p w14:paraId="33504D06" w14:textId="37FC3D46" w:rsidR="006355B7" w:rsidRDefault="006355B7" w:rsidP="006355B7">
      <w:pPr>
        <w:pStyle w:val="ListParagraph"/>
        <w:numPr>
          <w:ilvl w:val="0"/>
          <w:numId w:val="113"/>
        </w:numPr>
        <w:rPr>
          <w:lang w:eastAsia="x-none"/>
        </w:rPr>
      </w:pPr>
      <w:r>
        <w:rPr>
          <w:lang w:eastAsia="x-none"/>
        </w:rPr>
        <w:t xml:space="preserve">Click the </w:t>
      </w:r>
      <w:r w:rsidRPr="00C82CE4">
        <w:rPr>
          <w:b/>
          <w:lang w:eastAsia="x-none"/>
        </w:rPr>
        <w:t>Next</w:t>
      </w:r>
      <w:r>
        <w:rPr>
          <w:lang w:eastAsia="x-none"/>
        </w:rPr>
        <w:t xml:space="preserve"> button</w:t>
      </w:r>
      <w:r>
        <w:rPr>
          <w:lang w:eastAsia="x-none"/>
        </w:rPr>
        <w:t xml:space="preserve"> again</w:t>
      </w:r>
    </w:p>
    <w:p w14:paraId="4BD7DD44" w14:textId="4BB32239" w:rsidR="006355B7" w:rsidRPr="006355B7" w:rsidRDefault="006355B7" w:rsidP="003B0A9A">
      <w:pPr>
        <w:rPr>
          <w:lang w:eastAsia="x-none"/>
        </w:rPr>
      </w:pPr>
    </w:p>
    <w:p w14:paraId="28D0C55D" w14:textId="77777777" w:rsidR="006355B7" w:rsidRDefault="006355B7" w:rsidP="003B0A9A">
      <w:pPr>
        <w:rPr>
          <w:lang w:eastAsia="x-none"/>
        </w:rPr>
      </w:pPr>
      <w:r w:rsidRPr="006355B7">
        <w:rPr>
          <w:lang w:eastAsia="x-none"/>
        </w:rPr>
        <w:t>This is</w:t>
      </w:r>
      <w:r>
        <w:rPr>
          <w:lang w:eastAsia="x-none"/>
        </w:rPr>
        <w:t xml:space="preserve"> the access request confirmation and submission page.</w:t>
      </w:r>
    </w:p>
    <w:p w14:paraId="140EF4F3" w14:textId="77777777" w:rsidR="006355B7" w:rsidRDefault="006355B7" w:rsidP="003B0A9A">
      <w:pPr>
        <w:rPr>
          <w:lang w:eastAsia="x-none"/>
        </w:rPr>
      </w:pPr>
    </w:p>
    <w:p w14:paraId="1D72CC4E" w14:textId="261DC68F" w:rsidR="006355B7" w:rsidRDefault="006355B7" w:rsidP="003B0A9A">
      <w:pPr>
        <w:rPr>
          <w:lang w:eastAsia="x-none"/>
        </w:rPr>
      </w:pPr>
      <w:r w:rsidRPr="006355B7">
        <w:rPr>
          <w:lang w:eastAsia="x-none"/>
        </w:rPr>
        <w:drawing>
          <wp:inline distT="0" distB="0" distL="0" distR="0" wp14:anchorId="5F57202B" wp14:editId="08CA70CE">
            <wp:extent cx="6188710" cy="2210435"/>
            <wp:effectExtent l="63500" t="63500" r="59690" b="6286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188710" cy="2210435"/>
                    </a:xfrm>
                    <a:prstGeom prst="rect">
                      <a:avLst/>
                    </a:prstGeom>
                    <a:effectLst>
                      <a:glow rad="63500">
                        <a:schemeClr val="accent3">
                          <a:satMod val="175000"/>
                          <a:alpha val="40000"/>
                        </a:schemeClr>
                      </a:glow>
                    </a:effectLst>
                  </pic:spPr>
                </pic:pic>
              </a:graphicData>
            </a:graphic>
          </wp:inline>
        </w:drawing>
      </w:r>
    </w:p>
    <w:p w14:paraId="2538E315" w14:textId="77777777" w:rsidR="006355B7" w:rsidRDefault="006355B7" w:rsidP="003B0A9A">
      <w:pPr>
        <w:rPr>
          <w:lang w:eastAsia="x-none"/>
        </w:rPr>
      </w:pPr>
    </w:p>
    <w:p w14:paraId="3234B269" w14:textId="0FCCBE90" w:rsidR="006355B7" w:rsidRDefault="006355B7" w:rsidP="003B0A9A">
      <w:pPr>
        <w:rPr>
          <w:lang w:eastAsia="x-none"/>
        </w:rPr>
      </w:pPr>
      <w:r>
        <w:rPr>
          <w:lang w:eastAsia="x-none"/>
        </w:rPr>
        <w:t>On this page you can cancel the operation, see any notes added to the request, view details of the change, set start and end dates for the access, go back, or submit. We don’t need to make changes.</w:t>
      </w:r>
    </w:p>
    <w:p w14:paraId="3CB75941" w14:textId="60E7DC44" w:rsidR="006355B7" w:rsidRDefault="006355B7" w:rsidP="003B0A9A">
      <w:pPr>
        <w:rPr>
          <w:lang w:eastAsia="x-none"/>
        </w:rPr>
      </w:pPr>
    </w:p>
    <w:p w14:paraId="39FA0BBF" w14:textId="603D2767" w:rsidR="006355B7" w:rsidRDefault="006355B7" w:rsidP="006355B7">
      <w:pPr>
        <w:pStyle w:val="ListParagraph"/>
        <w:numPr>
          <w:ilvl w:val="0"/>
          <w:numId w:val="113"/>
        </w:numPr>
        <w:rPr>
          <w:lang w:eastAsia="x-none"/>
        </w:rPr>
      </w:pPr>
      <w:r>
        <w:rPr>
          <w:lang w:eastAsia="x-none"/>
        </w:rPr>
        <w:t xml:space="preserve">Click the </w:t>
      </w:r>
      <w:r w:rsidRPr="006355B7">
        <w:rPr>
          <w:b/>
          <w:lang w:eastAsia="x-none"/>
        </w:rPr>
        <w:t>Submit</w:t>
      </w:r>
      <w:r>
        <w:rPr>
          <w:lang w:eastAsia="x-none"/>
        </w:rPr>
        <w:t xml:space="preserve"> button</w:t>
      </w:r>
    </w:p>
    <w:p w14:paraId="251D86D7" w14:textId="599894D0" w:rsidR="006355B7" w:rsidRDefault="006355B7" w:rsidP="006355B7">
      <w:pPr>
        <w:pStyle w:val="ListParagraph"/>
        <w:numPr>
          <w:ilvl w:val="0"/>
          <w:numId w:val="113"/>
        </w:numPr>
        <w:rPr>
          <w:lang w:eastAsia="x-none"/>
        </w:rPr>
      </w:pPr>
      <w:r>
        <w:rPr>
          <w:lang w:eastAsia="x-none"/>
        </w:rPr>
        <w:t xml:space="preserve">Click </w:t>
      </w:r>
      <w:r w:rsidRPr="006355B7">
        <w:rPr>
          <w:b/>
          <w:lang w:eastAsia="x-none"/>
        </w:rPr>
        <w:t>OK</w:t>
      </w:r>
      <w:r>
        <w:rPr>
          <w:lang w:eastAsia="x-none"/>
        </w:rPr>
        <w:t xml:space="preserve"> on the </w:t>
      </w:r>
      <w:r w:rsidRPr="006355B7">
        <w:rPr>
          <w:b/>
          <w:lang w:eastAsia="x-none"/>
        </w:rPr>
        <w:t>Request Submitted</w:t>
      </w:r>
      <w:r>
        <w:rPr>
          <w:lang w:eastAsia="x-none"/>
        </w:rPr>
        <w:t xml:space="preserve"> dialog</w:t>
      </w:r>
    </w:p>
    <w:p w14:paraId="4D91CCB3" w14:textId="486CDA29" w:rsidR="006355B7" w:rsidRDefault="006355B7" w:rsidP="006355B7">
      <w:pPr>
        <w:pStyle w:val="ListParagraph"/>
        <w:numPr>
          <w:ilvl w:val="0"/>
          <w:numId w:val="113"/>
        </w:numPr>
        <w:rPr>
          <w:lang w:eastAsia="x-none"/>
        </w:rPr>
      </w:pPr>
      <w:r>
        <w:rPr>
          <w:lang w:eastAsia="x-none"/>
        </w:rPr>
        <w:t>Click on the My Requests tab to see the just-submitted request</w:t>
      </w:r>
    </w:p>
    <w:p w14:paraId="69943CDC" w14:textId="12FA29EB" w:rsidR="006355B7" w:rsidRDefault="006355B7" w:rsidP="003B0A9A">
      <w:pPr>
        <w:rPr>
          <w:lang w:eastAsia="x-none"/>
        </w:rPr>
      </w:pPr>
    </w:p>
    <w:p w14:paraId="2226D9BD" w14:textId="670DB101" w:rsidR="006355B7" w:rsidRDefault="006355B7" w:rsidP="003B0A9A">
      <w:pPr>
        <w:rPr>
          <w:lang w:eastAsia="x-none"/>
        </w:rPr>
      </w:pPr>
      <w:r w:rsidRPr="006355B7">
        <w:rPr>
          <w:lang w:eastAsia="x-none"/>
        </w:rPr>
        <w:drawing>
          <wp:inline distT="0" distB="0" distL="0" distR="0" wp14:anchorId="134C72D2" wp14:editId="23D0139F">
            <wp:extent cx="6188710" cy="1246505"/>
            <wp:effectExtent l="63500" t="63500" r="59690" b="6159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188710" cy="1246505"/>
                    </a:xfrm>
                    <a:prstGeom prst="rect">
                      <a:avLst/>
                    </a:prstGeom>
                    <a:effectLst>
                      <a:glow rad="63500">
                        <a:schemeClr val="accent3">
                          <a:satMod val="175000"/>
                          <a:alpha val="40000"/>
                        </a:schemeClr>
                      </a:glow>
                    </a:effectLst>
                  </pic:spPr>
                </pic:pic>
              </a:graphicData>
            </a:graphic>
          </wp:inline>
        </w:drawing>
      </w:r>
    </w:p>
    <w:p w14:paraId="79F68CD1" w14:textId="57D73B11" w:rsidR="006355B7" w:rsidRDefault="006355B7" w:rsidP="003B0A9A">
      <w:pPr>
        <w:rPr>
          <w:lang w:eastAsia="x-none"/>
        </w:rPr>
      </w:pPr>
    </w:p>
    <w:p w14:paraId="7701F010" w14:textId="7EB932DF" w:rsidR="006355B7" w:rsidRDefault="00F7084D" w:rsidP="003B0A9A">
      <w:pPr>
        <w:rPr>
          <w:lang w:eastAsia="x-none"/>
        </w:rPr>
      </w:pPr>
      <w:r>
        <w:rPr>
          <w:lang w:eastAsia="x-none"/>
        </w:rPr>
        <w:t>You could click on the spyglass to see details of the request. You may need to resize some of the screen to see all of the details.</w:t>
      </w:r>
    </w:p>
    <w:p w14:paraId="21E18E06" w14:textId="65123D24" w:rsidR="00F7084D" w:rsidRDefault="00F7084D" w:rsidP="003B0A9A">
      <w:pPr>
        <w:rPr>
          <w:lang w:eastAsia="x-none"/>
        </w:rPr>
      </w:pPr>
    </w:p>
    <w:p w14:paraId="07C07A6E" w14:textId="23479AC2" w:rsidR="00F7084D" w:rsidRDefault="00F7084D" w:rsidP="003B0A9A">
      <w:pPr>
        <w:rPr>
          <w:lang w:eastAsia="x-none"/>
        </w:rPr>
      </w:pPr>
      <w:r>
        <w:rPr>
          <w:lang w:eastAsia="x-none"/>
        </w:rPr>
        <w:t>If you recall the workflow Process, the next step was manager approval.</w:t>
      </w:r>
    </w:p>
    <w:p w14:paraId="284590C5" w14:textId="77777777" w:rsidR="008C35F4" w:rsidRDefault="008C35F4" w:rsidP="008C35F4">
      <w:pPr>
        <w:rPr>
          <w:lang w:eastAsia="x-none"/>
        </w:rPr>
      </w:pPr>
    </w:p>
    <w:p w14:paraId="0FCF9DF3" w14:textId="77883294" w:rsidR="008C35F4" w:rsidRDefault="00F7084D" w:rsidP="008C35F4">
      <w:pPr>
        <w:rPr>
          <w:lang w:eastAsia="x-none"/>
        </w:rPr>
      </w:pPr>
      <w:r>
        <w:rPr>
          <w:lang w:eastAsia="x-none"/>
        </w:rPr>
        <w:lastRenderedPageBreak/>
        <w:t>To do this</w:t>
      </w:r>
      <w:r w:rsidR="008C35F4">
        <w:rPr>
          <w:lang w:eastAsia="x-none"/>
        </w:rPr>
        <w:t>:</w:t>
      </w:r>
    </w:p>
    <w:p w14:paraId="2AEB3896" w14:textId="77777777" w:rsidR="008C35F4" w:rsidRDefault="008C35F4" w:rsidP="008C35F4">
      <w:pPr>
        <w:pStyle w:val="ListParagraph"/>
        <w:numPr>
          <w:ilvl w:val="0"/>
          <w:numId w:val="94"/>
        </w:numPr>
        <w:rPr>
          <w:lang w:eastAsia="x-none"/>
        </w:rPr>
      </w:pPr>
      <w:r>
        <w:rPr>
          <w:lang w:eastAsia="x-none"/>
        </w:rPr>
        <w:t xml:space="preserve">Log out and back into the Service Center as </w:t>
      </w:r>
      <w:r w:rsidRPr="00FE3126">
        <w:rPr>
          <w:rStyle w:val="CodeChar"/>
        </w:rPr>
        <w:t>DFox</w:t>
      </w:r>
      <w:r>
        <w:rPr>
          <w:lang w:eastAsia="x-none"/>
        </w:rPr>
        <w:t xml:space="preserve"> (</w:t>
      </w:r>
      <w:r w:rsidRPr="00FE3126">
        <w:rPr>
          <w:rStyle w:val="CodeChar"/>
        </w:rPr>
        <w:t>Passw0rd</w:t>
      </w:r>
      <w:r>
        <w:rPr>
          <w:lang w:eastAsia="x-none"/>
        </w:rPr>
        <w:t>) – Helen’s manager</w:t>
      </w:r>
    </w:p>
    <w:p w14:paraId="1CE6AD02" w14:textId="443FE10F" w:rsidR="008C35F4" w:rsidRDefault="008C35F4" w:rsidP="008C35F4">
      <w:pPr>
        <w:pStyle w:val="ListParagraph"/>
        <w:numPr>
          <w:ilvl w:val="0"/>
          <w:numId w:val="94"/>
        </w:numPr>
        <w:rPr>
          <w:lang w:eastAsia="x-none"/>
        </w:rPr>
      </w:pPr>
      <w:r>
        <w:rPr>
          <w:lang w:eastAsia="x-none"/>
        </w:rPr>
        <w:t xml:space="preserve">Go the </w:t>
      </w:r>
      <w:r w:rsidRPr="00FE3126">
        <w:rPr>
          <w:b/>
          <w:lang w:eastAsia="x-none"/>
        </w:rPr>
        <w:t>Request</w:t>
      </w:r>
      <w:r w:rsidR="00F7084D">
        <w:rPr>
          <w:b/>
          <w:lang w:eastAsia="x-none"/>
        </w:rPr>
        <w:t xml:space="preserve"> Center</w:t>
      </w:r>
    </w:p>
    <w:p w14:paraId="6FE20F7F" w14:textId="77777777" w:rsidR="00F7084D" w:rsidRDefault="00F7084D" w:rsidP="008C35F4">
      <w:pPr>
        <w:pStyle w:val="ListParagraph"/>
        <w:numPr>
          <w:ilvl w:val="0"/>
          <w:numId w:val="94"/>
        </w:numPr>
        <w:rPr>
          <w:lang w:eastAsia="x-none"/>
        </w:rPr>
      </w:pPr>
      <w:r>
        <w:rPr>
          <w:lang w:eastAsia="x-none"/>
        </w:rPr>
        <w:t xml:space="preserve">Click on the </w:t>
      </w:r>
      <w:r w:rsidRPr="00F7084D">
        <w:rPr>
          <w:b/>
          <w:lang w:eastAsia="x-none"/>
        </w:rPr>
        <w:t>Manage Others</w:t>
      </w:r>
      <w:r>
        <w:rPr>
          <w:lang w:eastAsia="x-none"/>
        </w:rPr>
        <w:t xml:space="preserve"> button</w:t>
      </w:r>
    </w:p>
    <w:p w14:paraId="231F0591" w14:textId="77777777" w:rsidR="00F7084D" w:rsidRDefault="00F7084D" w:rsidP="00F7084D">
      <w:pPr>
        <w:rPr>
          <w:lang w:eastAsia="x-none"/>
        </w:rPr>
      </w:pPr>
    </w:p>
    <w:p w14:paraId="4BB78184" w14:textId="34D2E33F" w:rsidR="00F7084D" w:rsidRDefault="00F7084D" w:rsidP="00F7084D">
      <w:pPr>
        <w:rPr>
          <w:lang w:eastAsia="x-none"/>
        </w:rPr>
      </w:pPr>
      <w:r w:rsidRPr="00F7084D">
        <w:rPr>
          <w:lang w:eastAsia="x-none"/>
        </w:rPr>
        <w:drawing>
          <wp:inline distT="0" distB="0" distL="0" distR="0" wp14:anchorId="1964C806" wp14:editId="44822062">
            <wp:extent cx="6188710" cy="1290320"/>
            <wp:effectExtent l="63500" t="63500" r="59690" b="6858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188710" cy="1290320"/>
                    </a:xfrm>
                    <a:prstGeom prst="rect">
                      <a:avLst/>
                    </a:prstGeom>
                    <a:effectLst>
                      <a:glow rad="63500">
                        <a:schemeClr val="accent3">
                          <a:satMod val="175000"/>
                          <a:alpha val="40000"/>
                        </a:schemeClr>
                      </a:glow>
                    </a:effectLst>
                  </pic:spPr>
                </pic:pic>
              </a:graphicData>
            </a:graphic>
          </wp:inline>
        </w:drawing>
      </w:r>
    </w:p>
    <w:p w14:paraId="7FA81469" w14:textId="77777777" w:rsidR="00F7084D" w:rsidRDefault="00F7084D" w:rsidP="00F7084D">
      <w:pPr>
        <w:rPr>
          <w:lang w:eastAsia="x-none"/>
        </w:rPr>
      </w:pPr>
    </w:p>
    <w:p w14:paraId="5887E963" w14:textId="3C0356EE" w:rsidR="008C35F4" w:rsidRDefault="008C35F4" w:rsidP="008C35F4">
      <w:pPr>
        <w:pStyle w:val="ListParagraph"/>
        <w:numPr>
          <w:ilvl w:val="0"/>
          <w:numId w:val="94"/>
        </w:numPr>
        <w:rPr>
          <w:lang w:eastAsia="x-none"/>
        </w:rPr>
      </w:pPr>
      <w:r>
        <w:rPr>
          <w:lang w:eastAsia="x-none"/>
        </w:rPr>
        <w:t xml:space="preserve">Go to the </w:t>
      </w:r>
      <w:r w:rsidRPr="00FE3126">
        <w:rPr>
          <w:b/>
          <w:lang w:eastAsia="x-none"/>
        </w:rPr>
        <w:t>Authorize Employee Request</w:t>
      </w:r>
      <w:r w:rsidR="00F7084D">
        <w:rPr>
          <w:lang w:eastAsia="x-none"/>
        </w:rPr>
        <w:t xml:space="preserve"> tab</w:t>
      </w:r>
    </w:p>
    <w:p w14:paraId="672ABC87" w14:textId="45A1C5DF" w:rsidR="00F7084D" w:rsidRDefault="00F7084D" w:rsidP="00F7084D">
      <w:pPr>
        <w:rPr>
          <w:lang w:eastAsia="x-none"/>
        </w:rPr>
      </w:pPr>
    </w:p>
    <w:p w14:paraId="6A30DDA4" w14:textId="4AFF38A7" w:rsidR="00F7084D" w:rsidRDefault="00F7084D" w:rsidP="00F7084D">
      <w:pPr>
        <w:rPr>
          <w:lang w:eastAsia="x-none"/>
        </w:rPr>
      </w:pPr>
      <w:r w:rsidRPr="00F7084D">
        <w:rPr>
          <w:lang w:eastAsia="x-none"/>
        </w:rPr>
        <w:drawing>
          <wp:inline distT="0" distB="0" distL="0" distR="0" wp14:anchorId="3C2D3762" wp14:editId="0779EAA1">
            <wp:extent cx="6188710" cy="1318895"/>
            <wp:effectExtent l="63500" t="63500" r="59690" b="6540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188710" cy="1318895"/>
                    </a:xfrm>
                    <a:prstGeom prst="rect">
                      <a:avLst/>
                    </a:prstGeom>
                    <a:effectLst>
                      <a:glow rad="63500">
                        <a:schemeClr val="accent3">
                          <a:satMod val="175000"/>
                          <a:alpha val="40000"/>
                        </a:schemeClr>
                      </a:glow>
                    </a:effectLst>
                  </pic:spPr>
                </pic:pic>
              </a:graphicData>
            </a:graphic>
          </wp:inline>
        </w:drawing>
      </w:r>
    </w:p>
    <w:p w14:paraId="604F6BAA" w14:textId="77777777" w:rsidR="00F7084D" w:rsidRDefault="00F7084D" w:rsidP="00F7084D">
      <w:pPr>
        <w:rPr>
          <w:lang w:eastAsia="x-none"/>
        </w:rPr>
      </w:pPr>
    </w:p>
    <w:p w14:paraId="711155A0" w14:textId="6CCD0E16" w:rsidR="008C35F4" w:rsidRDefault="008C35F4" w:rsidP="008C35F4">
      <w:pPr>
        <w:pStyle w:val="ListParagraph"/>
        <w:numPr>
          <w:ilvl w:val="0"/>
          <w:numId w:val="94"/>
        </w:numPr>
        <w:rPr>
          <w:lang w:eastAsia="x-none"/>
        </w:rPr>
      </w:pPr>
      <w:r>
        <w:rPr>
          <w:lang w:eastAsia="x-none"/>
        </w:rPr>
        <w:t>Select the</w:t>
      </w:r>
      <w:r w:rsidR="00F7084D">
        <w:rPr>
          <w:lang w:eastAsia="x-none"/>
        </w:rPr>
        <w:t xml:space="preserve"> spyglass beside the </w:t>
      </w:r>
      <w:r w:rsidRPr="00FE3126">
        <w:rPr>
          <w:rStyle w:val="CodeChar"/>
        </w:rPr>
        <w:t>Role Assign</w:t>
      </w:r>
      <w:r>
        <w:rPr>
          <w:lang w:eastAsia="x-none"/>
        </w:rPr>
        <w:t xml:space="preserve"> request for Helen (it should be at the top)</w:t>
      </w:r>
    </w:p>
    <w:p w14:paraId="11A2559C" w14:textId="217FD1FB" w:rsidR="00F7084D" w:rsidRDefault="00F7084D" w:rsidP="00F7084D">
      <w:pPr>
        <w:rPr>
          <w:lang w:eastAsia="x-none"/>
        </w:rPr>
      </w:pPr>
    </w:p>
    <w:p w14:paraId="3FA73EC9" w14:textId="6F22F6FC" w:rsidR="00F7084D" w:rsidRDefault="00F7084D" w:rsidP="00F7084D">
      <w:pPr>
        <w:rPr>
          <w:lang w:eastAsia="x-none"/>
        </w:rPr>
      </w:pPr>
      <w:r w:rsidRPr="00F7084D">
        <w:rPr>
          <w:lang w:eastAsia="x-none"/>
        </w:rPr>
        <w:drawing>
          <wp:inline distT="0" distB="0" distL="0" distR="0" wp14:anchorId="2B6A0F52" wp14:editId="2FD1F0E9">
            <wp:extent cx="6188710" cy="2070100"/>
            <wp:effectExtent l="63500" t="63500" r="59690" b="6350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188710" cy="2070100"/>
                    </a:xfrm>
                    <a:prstGeom prst="rect">
                      <a:avLst/>
                    </a:prstGeom>
                    <a:effectLst>
                      <a:glow rad="63500">
                        <a:schemeClr val="accent3">
                          <a:satMod val="175000"/>
                          <a:alpha val="40000"/>
                        </a:schemeClr>
                      </a:glow>
                    </a:effectLst>
                  </pic:spPr>
                </pic:pic>
              </a:graphicData>
            </a:graphic>
          </wp:inline>
        </w:drawing>
      </w:r>
    </w:p>
    <w:p w14:paraId="0CE0EFEE" w14:textId="2413DE3B" w:rsidR="00F7084D" w:rsidRDefault="00F7084D" w:rsidP="00F7084D">
      <w:pPr>
        <w:rPr>
          <w:lang w:eastAsia="x-none"/>
        </w:rPr>
      </w:pPr>
    </w:p>
    <w:p w14:paraId="29415121" w14:textId="70C0CE60" w:rsidR="00F7084D" w:rsidRDefault="00F7084D" w:rsidP="00F7084D">
      <w:pPr>
        <w:rPr>
          <w:lang w:eastAsia="x-none"/>
        </w:rPr>
      </w:pPr>
      <w:r>
        <w:rPr>
          <w:lang w:eastAsia="x-none"/>
        </w:rPr>
        <w:t>This view shows a summary of all of the access request information</w:t>
      </w:r>
    </w:p>
    <w:p w14:paraId="203CD5CD" w14:textId="77777777" w:rsidR="00F7084D" w:rsidRDefault="00F7084D" w:rsidP="00F7084D">
      <w:pPr>
        <w:rPr>
          <w:lang w:eastAsia="x-none"/>
        </w:rPr>
      </w:pPr>
    </w:p>
    <w:p w14:paraId="2C0D04F9" w14:textId="04782394" w:rsidR="00F7084D" w:rsidRDefault="00F7084D" w:rsidP="008C35F4">
      <w:pPr>
        <w:pStyle w:val="ListParagraph"/>
        <w:numPr>
          <w:ilvl w:val="0"/>
          <w:numId w:val="94"/>
        </w:numPr>
        <w:rPr>
          <w:lang w:eastAsia="x-none"/>
        </w:rPr>
      </w:pPr>
      <w:r>
        <w:rPr>
          <w:lang w:eastAsia="x-none"/>
        </w:rPr>
        <w:t xml:space="preserve">Scroll down the top panel and in the </w:t>
      </w:r>
      <w:proofErr w:type="gramStart"/>
      <w:r>
        <w:rPr>
          <w:lang w:eastAsia="x-none"/>
        </w:rPr>
        <w:t>Beneficiary</w:t>
      </w:r>
      <w:proofErr w:type="gramEnd"/>
      <w:r>
        <w:rPr>
          <w:lang w:eastAsia="x-none"/>
        </w:rPr>
        <w:t xml:space="preserve"> section look for the </w:t>
      </w:r>
      <w:r w:rsidRPr="00F7084D">
        <w:rPr>
          <w:b/>
          <w:lang w:eastAsia="x-none"/>
        </w:rPr>
        <w:t xml:space="preserve">Accounts to assign </w:t>
      </w:r>
      <w:r w:rsidRPr="00F7084D">
        <w:rPr>
          <w:u w:val="single"/>
          <w:lang w:eastAsia="x-none"/>
        </w:rPr>
        <w:t>List of account</w:t>
      </w:r>
      <w:r>
        <w:rPr>
          <w:u w:val="single"/>
          <w:lang w:eastAsia="x-none"/>
        </w:rPr>
        <w:t>s</w:t>
      </w:r>
      <w:r>
        <w:rPr>
          <w:lang w:eastAsia="x-none"/>
        </w:rPr>
        <w:t xml:space="preserve"> link</w:t>
      </w:r>
    </w:p>
    <w:p w14:paraId="410ED316" w14:textId="57E5632D" w:rsidR="008C35F4" w:rsidRDefault="00F7084D" w:rsidP="008C35F4">
      <w:pPr>
        <w:pStyle w:val="ListParagraph"/>
        <w:numPr>
          <w:ilvl w:val="0"/>
          <w:numId w:val="94"/>
        </w:numPr>
        <w:rPr>
          <w:lang w:eastAsia="x-none"/>
        </w:rPr>
      </w:pPr>
      <w:r>
        <w:rPr>
          <w:lang w:eastAsia="x-none"/>
        </w:rPr>
        <w:t xml:space="preserve">Click the </w:t>
      </w:r>
      <w:r w:rsidRPr="00F7084D">
        <w:rPr>
          <w:u w:val="single"/>
          <w:lang w:eastAsia="x-none"/>
        </w:rPr>
        <w:t>List of accounts</w:t>
      </w:r>
      <w:r>
        <w:rPr>
          <w:lang w:eastAsia="x-none"/>
        </w:rPr>
        <w:t xml:space="preserve"> link.</w:t>
      </w:r>
    </w:p>
    <w:p w14:paraId="70C4C57C" w14:textId="77777777" w:rsidR="008C35F4" w:rsidRDefault="008C35F4" w:rsidP="008C35F4">
      <w:pPr>
        <w:rPr>
          <w:lang w:eastAsia="x-none"/>
        </w:rPr>
      </w:pPr>
    </w:p>
    <w:p w14:paraId="47D925B9" w14:textId="77777777" w:rsidR="008C35F4" w:rsidRDefault="008C35F4" w:rsidP="008C35F4">
      <w:pPr>
        <w:rPr>
          <w:lang w:eastAsia="x-none"/>
        </w:rPr>
      </w:pPr>
      <w:r>
        <w:rPr>
          <w:lang w:eastAsia="x-none"/>
        </w:rPr>
        <w:t>This view shows all of the account attributes for the new account. Note that they are all read-only.</w:t>
      </w:r>
    </w:p>
    <w:p w14:paraId="708917D3" w14:textId="77777777" w:rsidR="008C35F4" w:rsidRDefault="008C35F4" w:rsidP="008C35F4">
      <w:pPr>
        <w:rPr>
          <w:lang w:eastAsia="x-none"/>
        </w:rPr>
      </w:pPr>
    </w:p>
    <w:p w14:paraId="5663EFE3" w14:textId="2225B5D1" w:rsidR="008C35F4" w:rsidRDefault="008C35F4" w:rsidP="008C35F4">
      <w:pPr>
        <w:pStyle w:val="ListParagraph"/>
        <w:numPr>
          <w:ilvl w:val="0"/>
          <w:numId w:val="95"/>
        </w:numPr>
        <w:rPr>
          <w:lang w:eastAsia="x-none"/>
        </w:rPr>
      </w:pPr>
      <w:r>
        <w:rPr>
          <w:lang w:eastAsia="x-none"/>
        </w:rPr>
        <w:t xml:space="preserve">Click </w:t>
      </w:r>
      <w:r w:rsidR="00F7084D">
        <w:rPr>
          <w:b/>
          <w:lang w:eastAsia="x-none"/>
        </w:rPr>
        <w:t>Cancel</w:t>
      </w:r>
      <w:r w:rsidR="00F7084D">
        <w:rPr>
          <w:lang w:eastAsia="x-none"/>
        </w:rPr>
        <w:t xml:space="preserve"> to close the dialog (OK produces some error about needing a mandatory account)</w:t>
      </w:r>
    </w:p>
    <w:p w14:paraId="52F6C994" w14:textId="77777777" w:rsidR="008C35F4" w:rsidRDefault="008C35F4" w:rsidP="008C35F4">
      <w:pPr>
        <w:pStyle w:val="ListParagraph"/>
        <w:numPr>
          <w:ilvl w:val="0"/>
          <w:numId w:val="95"/>
        </w:numPr>
        <w:rPr>
          <w:lang w:eastAsia="x-none"/>
        </w:rPr>
      </w:pPr>
      <w:r>
        <w:rPr>
          <w:lang w:eastAsia="x-none"/>
        </w:rPr>
        <w:t xml:space="preserve">On the request pane click </w:t>
      </w:r>
      <w:r w:rsidRPr="00FE3126">
        <w:rPr>
          <w:b/>
          <w:lang w:eastAsia="x-none"/>
        </w:rPr>
        <w:t>Approve</w:t>
      </w:r>
    </w:p>
    <w:p w14:paraId="60A0251B" w14:textId="77777777" w:rsidR="008C35F4" w:rsidRDefault="008C35F4" w:rsidP="008C35F4">
      <w:pPr>
        <w:pStyle w:val="ListParagraph"/>
        <w:numPr>
          <w:ilvl w:val="0"/>
          <w:numId w:val="95"/>
        </w:numPr>
        <w:rPr>
          <w:lang w:eastAsia="x-none"/>
        </w:rPr>
      </w:pPr>
      <w:r>
        <w:rPr>
          <w:lang w:eastAsia="x-none"/>
        </w:rPr>
        <w:t xml:space="preserve">Click </w:t>
      </w:r>
      <w:r w:rsidRPr="00FE3126">
        <w:rPr>
          <w:b/>
          <w:lang w:eastAsia="x-none"/>
        </w:rPr>
        <w:t>OK</w:t>
      </w:r>
      <w:r>
        <w:rPr>
          <w:lang w:eastAsia="x-none"/>
        </w:rPr>
        <w:t xml:space="preserve"> on the Details dialog</w:t>
      </w:r>
    </w:p>
    <w:p w14:paraId="7ABC5DB0" w14:textId="77777777" w:rsidR="008C35F4" w:rsidRDefault="008C35F4" w:rsidP="008C35F4">
      <w:pPr>
        <w:rPr>
          <w:lang w:eastAsia="x-none"/>
        </w:rPr>
      </w:pPr>
    </w:p>
    <w:p w14:paraId="48640FE7" w14:textId="5D4C24A6" w:rsidR="008C35F4" w:rsidRDefault="008C35F4" w:rsidP="008C35F4">
      <w:pPr>
        <w:rPr>
          <w:lang w:eastAsia="x-none"/>
        </w:rPr>
      </w:pPr>
      <w:r>
        <w:rPr>
          <w:lang w:eastAsia="x-none"/>
        </w:rPr>
        <w:t>The request has disappeared off David’s request list.</w:t>
      </w:r>
    </w:p>
    <w:p w14:paraId="41C2EAE8" w14:textId="77777777" w:rsidR="008C35F4" w:rsidRDefault="008C35F4" w:rsidP="008C35F4">
      <w:pPr>
        <w:rPr>
          <w:lang w:eastAsia="x-none"/>
        </w:rPr>
      </w:pPr>
      <w:r>
        <w:rPr>
          <w:lang w:eastAsia="x-none"/>
        </w:rPr>
        <w:lastRenderedPageBreak/>
        <w:t>Next, we will check that the changes have been applied:</w:t>
      </w:r>
    </w:p>
    <w:p w14:paraId="6DBAA5E3" w14:textId="4DCB5D6D" w:rsidR="008C35F4" w:rsidRDefault="008C35F4" w:rsidP="008C35F4">
      <w:pPr>
        <w:pStyle w:val="ListParagraph"/>
        <w:numPr>
          <w:ilvl w:val="0"/>
          <w:numId w:val="96"/>
        </w:numPr>
        <w:rPr>
          <w:lang w:eastAsia="x-none"/>
        </w:rPr>
      </w:pPr>
      <w:r>
        <w:rPr>
          <w:lang w:eastAsia="x-none"/>
        </w:rPr>
        <w:t xml:space="preserve">Log out of the Service Center and log into the </w:t>
      </w:r>
      <w:r w:rsidR="00F3015C" w:rsidRPr="00FE3126">
        <w:rPr>
          <w:b/>
          <w:lang w:eastAsia="x-none"/>
        </w:rPr>
        <w:t>Admin Console</w:t>
      </w:r>
      <w:r w:rsidR="00F3015C">
        <w:rPr>
          <w:lang w:eastAsia="x-none"/>
        </w:rPr>
        <w:t xml:space="preserve"> (</w:t>
      </w:r>
      <w:r w:rsidR="00F3015C" w:rsidRPr="00F3015C">
        <w:rPr>
          <w:rStyle w:val="CodeChar"/>
        </w:rPr>
        <w:t>admin</w:t>
      </w:r>
      <w:r w:rsidR="00F3015C">
        <w:rPr>
          <w:lang w:eastAsia="x-none"/>
        </w:rPr>
        <w:t>/</w:t>
      </w:r>
      <w:r w:rsidR="00F3015C" w:rsidRPr="00F3015C">
        <w:rPr>
          <w:rStyle w:val="CodeChar"/>
        </w:rPr>
        <w:t>admin</w:t>
      </w:r>
      <w:r w:rsidR="00F3015C">
        <w:rPr>
          <w:lang w:eastAsia="x-none"/>
        </w:rPr>
        <w:t>)</w:t>
      </w:r>
      <w:r w:rsidR="00EA3260">
        <w:rPr>
          <w:lang w:eastAsia="x-none"/>
        </w:rPr>
        <w:t xml:space="preserve"> or switch to the other browser if you left it open</w:t>
      </w:r>
    </w:p>
    <w:p w14:paraId="2C7AECFA" w14:textId="77777777" w:rsidR="008C35F4" w:rsidRDefault="008C35F4" w:rsidP="008C35F4">
      <w:pPr>
        <w:pStyle w:val="ListParagraph"/>
        <w:numPr>
          <w:ilvl w:val="0"/>
          <w:numId w:val="96"/>
        </w:numPr>
        <w:rPr>
          <w:lang w:eastAsia="x-none"/>
        </w:rPr>
      </w:pPr>
      <w:r>
        <w:rPr>
          <w:lang w:eastAsia="x-none"/>
        </w:rPr>
        <w:t xml:space="preserve">Go to </w:t>
      </w:r>
      <w:r w:rsidRPr="00FE3126">
        <w:rPr>
          <w:b/>
          <w:lang w:eastAsia="x-none"/>
        </w:rPr>
        <w:t>AGC &gt; Monitor &gt; OUT events</w:t>
      </w:r>
    </w:p>
    <w:p w14:paraId="02E201E0" w14:textId="77777777" w:rsidR="008C35F4" w:rsidRDefault="008C35F4" w:rsidP="008C35F4">
      <w:pPr>
        <w:rPr>
          <w:lang w:eastAsia="x-none"/>
        </w:rPr>
      </w:pPr>
    </w:p>
    <w:p w14:paraId="336E93B1" w14:textId="77777777" w:rsidR="008C35F4" w:rsidRDefault="008C35F4" w:rsidP="008C35F4">
      <w:pPr>
        <w:rPr>
          <w:lang w:eastAsia="x-none"/>
        </w:rPr>
      </w:pPr>
      <w:r>
        <w:rPr>
          <w:lang w:eastAsia="x-none"/>
        </w:rPr>
        <w:t xml:space="preserve">You should see two events for </w:t>
      </w:r>
      <w:proofErr w:type="spellStart"/>
      <w:r>
        <w:rPr>
          <w:lang w:eastAsia="x-none"/>
        </w:rPr>
        <w:t>HFang</w:t>
      </w:r>
      <w:proofErr w:type="spellEnd"/>
      <w:r>
        <w:rPr>
          <w:lang w:eastAsia="x-none"/>
        </w:rPr>
        <w:t xml:space="preserve">, a Create Account and an Add Permission event. </w:t>
      </w:r>
    </w:p>
    <w:p w14:paraId="3424B250" w14:textId="77777777" w:rsidR="008C35F4" w:rsidRDefault="008C35F4" w:rsidP="008C35F4">
      <w:pPr>
        <w:rPr>
          <w:lang w:eastAsia="x-none"/>
        </w:rPr>
      </w:pPr>
    </w:p>
    <w:p w14:paraId="7ED97CB4" w14:textId="34A9A8E4" w:rsidR="008C35F4" w:rsidRDefault="00EA3260" w:rsidP="008C35F4">
      <w:pPr>
        <w:rPr>
          <w:lang w:eastAsia="x-none"/>
        </w:rPr>
      </w:pPr>
      <w:r w:rsidRPr="00EA3260">
        <w:rPr>
          <w:lang w:eastAsia="x-none"/>
        </w:rPr>
        <w:drawing>
          <wp:inline distT="0" distB="0" distL="0" distR="0" wp14:anchorId="6BC114AF" wp14:editId="5D1C5CFD">
            <wp:extent cx="6188710" cy="1706245"/>
            <wp:effectExtent l="63500" t="63500" r="59690" b="5905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188710" cy="1706245"/>
                    </a:xfrm>
                    <a:prstGeom prst="rect">
                      <a:avLst/>
                    </a:prstGeom>
                    <a:effectLst>
                      <a:glow rad="63500">
                        <a:schemeClr val="accent3">
                          <a:satMod val="175000"/>
                          <a:alpha val="40000"/>
                        </a:schemeClr>
                      </a:glow>
                    </a:effectLst>
                  </pic:spPr>
                </pic:pic>
              </a:graphicData>
            </a:graphic>
          </wp:inline>
        </w:drawing>
      </w:r>
    </w:p>
    <w:p w14:paraId="7891F6D4" w14:textId="77777777" w:rsidR="008C35F4" w:rsidRDefault="008C35F4" w:rsidP="008C35F4">
      <w:pPr>
        <w:rPr>
          <w:lang w:eastAsia="x-none"/>
        </w:rPr>
      </w:pPr>
    </w:p>
    <w:p w14:paraId="12B72385" w14:textId="77777777" w:rsidR="008C35F4" w:rsidRDefault="008C35F4" w:rsidP="008C35F4">
      <w:pPr>
        <w:rPr>
          <w:lang w:eastAsia="x-none"/>
        </w:rPr>
      </w:pPr>
      <w:r>
        <w:rPr>
          <w:lang w:eastAsia="x-none"/>
        </w:rPr>
        <w:t xml:space="preserve">If the Status is Success, then all of the internal IGI processing of the event (including any rules) completed successfully. If not, there may be some problem with the rules. </w:t>
      </w:r>
    </w:p>
    <w:p w14:paraId="16DA6C93" w14:textId="77777777" w:rsidR="008C35F4" w:rsidRDefault="008C35F4" w:rsidP="008C35F4">
      <w:pPr>
        <w:rPr>
          <w:lang w:eastAsia="x-none"/>
        </w:rPr>
      </w:pPr>
    </w:p>
    <w:p w14:paraId="54841346" w14:textId="24AEFE2D" w:rsidR="008C35F4" w:rsidRDefault="008C35F4" w:rsidP="008C35F4">
      <w:pPr>
        <w:rPr>
          <w:lang w:eastAsia="x-none"/>
        </w:rPr>
      </w:pPr>
      <w:r>
        <w:rPr>
          <w:lang w:eastAsia="x-none"/>
        </w:rPr>
        <w:t>If the ERC Status is Success, then the provisioning to AD worked</w:t>
      </w:r>
      <w:r w:rsidR="00EA3260">
        <w:rPr>
          <w:lang w:eastAsia="x-none"/>
        </w:rPr>
        <w:t xml:space="preserve"> and you can skip to the next page where we check AD</w:t>
      </w:r>
      <w:r>
        <w:rPr>
          <w:lang w:eastAsia="x-none"/>
        </w:rPr>
        <w:t xml:space="preserve">. If not, there was a problem with the provisioning. That could mean a problem with the connector in the Enterprise Connectors module, a problem in the Identity Brokerage, or a problem with the adapter/agent code itself. </w:t>
      </w:r>
    </w:p>
    <w:p w14:paraId="69E45665" w14:textId="77777777" w:rsidR="008C35F4" w:rsidRDefault="008C35F4" w:rsidP="008C35F4">
      <w:pPr>
        <w:rPr>
          <w:lang w:eastAsia="x-none"/>
        </w:rPr>
      </w:pPr>
    </w:p>
    <w:p w14:paraId="77D34518" w14:textId="77777777" w:rsidR="008C35F4" w:rsidRDefault="008C35F4" w:rsidP="008C35F4">
      <w:pPr>
        <w:rPr>
          <w:lang w:eastAsia="x-none"/>
        </w:rPr>
      </w:pPr>
      <w:r>
        <w:rPr>
          <w:lang w:eastAsia="x-none"/>
        </w:rPr>
        <w:t>Obviously, you should check that the AD system is running.</w:t>
      </w:r>
    </w:p>
    <w:p w14:paraId="7F0E92D7" w14:textId="77777777" w:rsidR="008C35F4" w:rsidRDefault="008C35F4" w:rsidP="008C35F4">
      <w:pPr>
        <w:rPr>
          <w:lang w:eastAsia="x-none"/>
        </w:rPr>
      </w:pPr>
    </w:p>
    <w:p w14:paraId="7FE20DF6" w14:textId="77777777" w:rsidR="00FE3126" w:rsidRDefault="008C35F4" w:rsidP="008C35F4">
      <w:pPr>
        <w:rPr>
          <w:lang w:eastAsia="x-none"/>
        </w:rPr>
      </w:pPr>
      <w:r>
        <w:rPr>
          <w:lang w:eastAsia="x-none"/>
        </w:rPr>
        <w:t xml:space="preserve">The first place to check is the connector in Enterprise Connectors (sometimes in the training system when the VA has been connected, the connectors fail) and if there is an error, restart the connector. </w:t>
      </w:r>
    </w:p>
    <w:p w14:paraId="61E9B35F" w14:textId="77777777" w:rsidR="00FE3126" w:rsidRDefault="00FE3126" w:rsidP="008C35F4">
      <w:pPr>
        <w:rPr>
          <w:lang w:eastAsia="x-none"/>
        </w:rPr>
      </w:pPr>
    </w:p>
    <w:p w14:paraId="6D243C50" w14:textId="1E3E9513" w:rsidR="008C35F4" w:rsidRDefault="008C35F4" w:rsidP="008C35F4">
      <w:pPr>
        <w:rPr>
          <w:lang w:eastAsia="x-none"/>
        </w:rPr>
      </w:pPr>
      <w:r>
        <w:rPr>
          <w:lang w:eastAsia="x-none"/>
        </w:rPr>
        <w:t>To do this:</w:t>
      </w:r>
    </w:p>
    <w:p w14:paraId="222AACCB" w14:textId="77777777" w:rsidR="008C35F4" w:rsidRDefault="008C35F4" w:rsidP="008C35F4">
      <w:pPr>
        <w:pStyle w:val="ListParagraph"/>
        <w:numPr>
          <w:ilvl w:val="0"/>
          <w:numId w:val="97"/>
        </w:numPr>
        <w:rPr>
          <w:lang w:eastAsia="x-none"/>
        </w:rPr>
      </w:pPr>
      <w:r>
        <w:rPr>
          <w:lang w:eastAsia="x-none"/>
        </w:rPr>
        <w:t xml:space="preserve">Go to </w:t>
      </w:r>
      <w:r w:rsidRPr="00FE3126">
        <w:rPr>
          <w:b/>
          <w:lang w:eastAsia="x-none"/>
        </w:rPr>
        <w:t>Enterprise Connectors</w:t>
      </w:r>
      <w:r>
        <w:rPr>
          <w:lang w:eastAsia="x-none"/>
        </w:rPr>
        <w:t xml:space="preserve"> and look at the </w:t>
      </w:r>
      <w:r w:rsidRPr="00FE3126">
        <w:rPr>
          <w:b/>
          <w:lang w:eastAsia="x-none"/>
        </w:rPr>
        <w:t>Connector Status</w:t>
      </w:r>
    </w:p>
    <w:p w14:paraId="5A33B898" w14:textId="77777777" w:rsidR="008C35F4" w:rsidRDefault="008C35F4" w:rsidP="008C35F4">
      <w:pPr>
        <w:rPr>
          <w:lang w:eastAsia="x-none"/>
        </w:rPr>
      </w:pPr>
    </w:p>
    <w:p w14:paraId="0D3D78B0" w14:textId="050F29CC" w:rsidR="008C35F4" w:rsidRDefault="00EA3260" w:rsidP="008C35F4">
      <w:pPr>
        <w:rPr>
          <w:lang w:eastAsia="x-none"/>
        </w:rPr>
      </w:pPr>
      <w:r w:rsidRPr="00EA3260">
        <w:rPr>
          <w:lang w:eastAsia="x-none"/>
        </w:rPr>
        <w:drawing>
          <wp:inline distT="0" distB="0" distL="0" distR="0" wp14:anchorId="31C317B4" wp14:editId="19FCEA20">
            <wp:extent cx="6188710" cy="2439670"/>
            <wp:effectExtent l="63500" t="63500" r="59690" b="6223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188710" cy="2439670"/>
                    </a:xfrm>
                    <a:prstGeom prst="rect">
                      <a:avLst/>
                    </a:prstGeom>
                    <a:effectLst>
                      <a:glow rad="63500">
                        <a:schemeClr val="accent3">
                          <a:satMod val="175000"/>
                          <a:alpha val="40000"/>
                        </a:schemeClr>
                      </a:glow>
                    </a:effectLst>
                  </pic:spPr>
                </pic:pic>
              </a:graphicData>
            </a:graphic>
          </wp:inline>
        </w:drawing>
      </w:r>
    </w:p>
    <w:p w14:paraId="0A4BA6C5" w14:textId="77777777" w:rsidR="008C35F4" w:rsidRDefault="008C35F4" w:rsidP="008C35F4">
      <w:pPr>
        <w:rPr>
          <w:lang w:eastAsia="x-none"/>
        </w:rPr>
      </w:pPr>
    </w:p>
    <w:p w14:paraId="09D3BFE2" w14:textId="3E22BFFF" w:rsidR="008C35F4" w:rsidRDefault="008C35F4" w:rsidP="001E2990">
      <w:pPr>
        <w:pStyle w:val="ListParagraph"/>
        <w:numPr>
          <w:ilvl w:val="0"/>
          <w:numId w:val="97"/>
        </w:numPr>
        <w:rPr>
          <w:lang w:eastAsia="x-none"/>
        </w:rPr>
      </w:pPr>
      <w:r>
        <w:rPr>
          <w:lang w:eastAsia="x-none"/>
        </w:rPr>
        <w:t xml:space="preserve">If it is in error, use </w:t>
      </w:r>
      <w:r w:rsidRPr="00FE3126">
        <w:rPr>
          <w:b/>
          <w:lang w:eastAsia="x-none"/>
        </w:rPr>
        <w:t>Actions &gt; Stop</w:t>
      </w:r>
      <w:r>
        <w:rPr>
          <w:lang w:eastAsia="x-none"/>
        </w:rPr>
        <w:t xml:space="preserve"> and </w:t>
      </w:r>
      <w:r w:rsidRPr="00FE3126">
        <w:rPr>
          <w:b/>
          <w:lang w:eastAsia="x-none"/>
        </w:rPr>
        <w:t>Actions &gt; Start</w:t>
      </w:r>
      <w:r>
        <w:rPr>
          <w:lang w:eastAsia="x-none"/>
        </w:rPr>
        <w:t xml:space="preserve"> to restart</w:t>
      </w:r>
      <w:r w:rsidR="00FE3126">
        <w:rPr>
          <w:lang w:eastAsia="x-none"/>
        </w:rPr>
        <w:t xml:space="preserve">, then go </w:t>
      </w:r>
      <w:r>
        <w:rPr>
          <w:lang w:eastAsia="x-none"/>
        </w:rPr>
        <w:t xml:space="preserve">back to </w:t>
      </w:r>
      <w:r w:rsidRPr="00FE3126">
        <w:rPr>
          <w:b/>
          <w:lang w:eastAsia="x-none"/>
        </w:rPr>
        <w:t>AGC &gt; Monitor &gt; OUT Events</w:t>
      </w:r>
      <w:r>
        <w:rPr>
          <w:lang w:eastAsia="x-none"/>
        </w:rPr>
        <w:t xml:space="preserve">, select the two events and click </w:t>
      </w:r>
      <w:r w:rsidRPr="00FE3126">
        <w:rPr>
          <w:b/>
          <w:lang w:eastAsia="x-none"/>
        </w:rPr>
        <w:t>Actions &gt; Re-execute</w:t>
      </w:r>
    </w:p>
    <w:p w14:paraId="1B74F81A" w14:textId="77777777" w:rsidR="008C35F4" w:rsidRDefault="008C35F4" w:rsidP="008C35F4">
      <w:pPr>
        <w:rPr>
          <w:lang w:eastAsia="x-none"/>
        </w:rPr>
      </w:pPr>
    </w:p>
    <w:p w14:paraId="0D3F11DF" w14:textId="714C398E" w:rsidR="008C35F4" w:rsidRDefault="008C35F4" w:rsidP="008C35F4">
      <w:pPr>
        <w:rPr>
          <w:lang w:eastAsia="x-none"/>
        </w:rPr>
      </w:pPr>
      <w:r>
        <w:rPr>
          <w:lang w:eastAsia="x-none"/>
        </w:rPr>
        <w:t xml:space="preserve">If this is not the problem, you may need to check the connector logs, the identity brokerage logs and the agent logs. We don’t cover debugging in this lab. </w:t>
      </w:r>
    </w:p>
    <w:p w14:paraId="479D5A9F" w14:textId="40E08885" w:rsidR="008C35F4" w:rsidRDefault="008C35F4" w:rsidP="008C35F4">
      <w:pPr>
        <w:rPr>
          <w:lang w:eastAsia="x-none"/>
        </w:rPr>
      </w:pPr>
      <w:r>
        <w:rPr>
          <w:lang w:eastAsia="x-none"/>
        </w:rPr>
        <w:lastRenderedPageBreak/>
        <w:t xml:space="preserve">When the events are successfully </w:t>
      </w:r>
      <w:r w:rsidR="00EA3260">
        <w:rPr>
          <w:lang w:eastAsia="x-none"/>
        </w:rPr>
        <w:t>processed,</w:t>
      </w:r>
      <w:r>
        <w:rPr>
          <w:lang w:eastAsia="x-none"/>
        </w:rPr>
        <w:t xml:space="preserve"> we can go into AD and check the results.</w:t>
      </w:r>
    </w:p>
    <w:p w14:paraId="7AAA71F4" w14:textId="0EA6067C" w:rsidR="008C35F4" w:rsidRDefault="00EA3260" w:rsidP="008C35F4">
      <w:pPr>
        <w:pStyle w:val="ListParagraph"/>
        <w:numPr>
          <w:ilvl w:val="0"/>
          <w:numId w:val="99"/>
        </w:numPr>
        <w:rPr>
          <w:lang w:eastAsia="x-none"/>
        </w:rPr>
      </w:pPr>
      <w:r>
        <w:rPr>
          <w:lang w:eastAsia="x-none"/>
        </w:rPr>
        <w:t>RDP</w:t>
      </w:r>
      <w:r w:rsidR="008C35F4">
        <w:rPr>
          <w:lang w:eastAsia="x-none"/>
        </w:rPr>
        <w:t xml:space="preserve"> into the </w:t>
      </w:r>
      <w:r w:rsidR="008C35F4" w:rsidRPr="00FE3126">
        <w:rPr>
          <w:b/>
          <w:lang w:eastAsia="x-none"/>
        </w:rPr>
        <w:t>AD</w:t>
      </w:r>
      <w:r w:rsidR="008C35F4">
        <w:rPr>
          <w:lang w:eastAsia="x-none"/>
        </w:rPr>
        <w:t xml:space="preserve"> system (</w:t>
      </w:r>
      <w:proofErr w:type="spellStart"/>
      <w:r w:rsidR="008C35F4" w:rsidRPr="00FE3126">
        <w:rPr>
          <w:rStyle w:val="CodeChar"/>
        </w:rPr>
        <w:t>NetworkAdmin</w:t>
      </w:r>
      <w:proofErr w:type="spellEnd"/>
      <w:r w:rsidR="008C35F4">
        <w:rPr>
          <w:lang w:eastAsia="x-none"/>
        </w:rPr>
        <w:t>/</w:t>
      </w:r>
      <w:r w:rsidR="008C35F4" w:rsidRPr="00FE3126">
        <w:rPr>
          <w:rStyle w:val="CodeChar"/>
        </w:rPr>
        <w:t>Passw0rd</w:t>
      </w:r>
      <w:r w:rsidR="008C35F4">
        <w:rPr>
          <w:lang w:eastAsia="x-none"/>
        </w:rPr>
        <w:t>)</w:t>
      </w:r>
    </w:p>
    <w:p w14:paraId="77E2A8EE" w14:textId="77777777" w:rsidR="008C35F4" w:rsidRDefault="008C35F4" w:rsidP="008C35F4">
      <w:pPr>
        <w:pStyle w:val="ListParagraph"/>
        <w:numPr>
          <w:ilvl w:val="0"/>
          <w:numId w:val="99"/>
        </w:numPr>
        <w:rPr>
          <w:lang w:eastAsia="x-none"/>
        </w:rPr>
      </w:pPr>
      <w:r>
        <w:rPr>
          <w:lang w:eastAsia="x-none"/>
        </w:rPr>
        <w:t xml:space="preserve">Open </w:t>
      </w:r>
      <w:r w:rsidRPr="00FE3126">
        <w:rPr>
          <w:b/>
          <w:lang w:eastAsia="x-none"/>
        </w:rPr>
        <w:t>Active Directory User and Computers</w:t>
      </w:r>
      <w:r>
        <w:rPr>
          <w:lang w:eastAsia="x-none"/>
        </w:rPr>
        <w:t xml:space="preserve"> (it’s in the task bar/system tray)</w:t>
      </w:r>
    </w:p>
    <w:p w14:paraId="4D77A613" w14:textId="08DE2C0B" w:rsidR="008C35F4" w:rsidRDefault="008C35F4" w:rsidP="008C35F4">
      <w:pPr>
        <w:pStyle w:val="ListParagraph"/>
        <w:numPr>
          <w:ilvl w:val="0"/>
          <w:numId w:val="99"/>
        </w:numPr>
        <w:rPr>
          <w:lang w:eastAsia="x-none"/>
        </w:rPr>
      </w:pPr>
      <w:r>
        <w:rPr>
          <w:lang w:eastAsia="x-none"/>
        </w:rPr>
        <w:t xml:space="preserve">Expand the </w:t>
      </w:r>
      <w:r w:rsidRPr="00FE3126">
        <w:rPr>
          <w:b/>
          <w:lang w:eastAsia="x-none"/>
        </w:rPr>
        <w:t>Users</w:t>
      </w:r>
      <w:r>
        <w:rPr>
          <w:lang w:eastAsia="x-none"/>
        </w:rPr>
        <w:t xml:space="preserve"> folder and look for </w:t>
      </w:r>
      <w:r w:rsidRPr="00FE3126">
        <w:rPr>
          <w:rStyle w:val="CodeChar"/>
        </w:rPr>
        <w:t>H</w:t>
      </w:r>
      <w:r w:rsidR="00EA3260">
        <w:rPr>
          <w:rStyle w:val="CodeChar"/>
          <w:lang w:val="en-US"/>
        </w:rPr>
        <w:t>F</w:t>
      </w:r>
      <w:r w:rsidRPr="00FE3126">
        <w:rPr>
          <w:rStyle w:val="CodeChar"/>
        </w:rPr>
        <w:t>ang</w:t>
      </w:r>
      <w:r>
        <w:rPr>
          <w:lang w:eastAsia="x-none"/>
        </w:rPr>
        <w:t xml:space="preserve"> (will be towards the bottom)</w:t>
      </w:r>
    </w:p>
    <w:p w14:paraId="022B0B3C" w14:textId="77777777" w:rsidR="008C35F4" w:rsidRDefault="008C35F4" w:rsidP="008C35F4">
      <w:pPr>
        <w:pStyle w:val="ListParagraph"/>
        <w:numPr>
          <w:ilvl w:val="0"/>
          <w:numId w:val="99"/>
        </w:numPr>
        <w:rPr>
          <w:lang w:eastAsia="x-none"/>
        </w:rPr>
      </w:pPr>
      <w:r>
        <w:rPr>
          <w:lang w:eastAsia="x-none"/>
        </w:rPr>
        <w:t xml:space="preserve">Double click </w:t>
      </w:r>
      <w:r w:rsidRPr="00FE3126">
        <w:rPr>
          <w:rStyle w:val="CodeChar"/>
        </w:rPr>
        <w:t>Helen</w:t>
      </w:r>
      <w:r>
        <w:rPr>
          <w:lang w:eastAsia="x-none"/>
        </w:rPr>
        <w:t xml:space="preserve"> to see the account details</w:t>
      </w:r>
    </w:p>
    <w:p w14:paraId="485AB897" w14:textId="77777777" w:rsidR="008C35F4" w:rsidRDefault="008C35F4" w:rsidP="008C35F4">
      <w:pPr>
        <w:rPr>
          <w:lang w:eastAsia="x-none"/>
        </w:rPr>
      </w:pPr>
    </w:p>
    <w:p w14:paraId="5B6850BF" w14:textId="77777777" w:rsidR="008C35F4" w:rsidRDefault="008C35F4" w:rsidP="008C35F4">
      <w:pPr>
        <w:rPr>
          <w:lang w:eastAsia="x-none"/>
        </w:rPr>
      </w:pPr>
      <w:r>
        <w:rPr>
          <w:noProof/>
          <w:lang w:eastAsia="x-none"/>
        </w:rPr>
        <w:drawing>
          <wp:inline distT="0" distB="0" distL="0" distR="0" wp14:anchorId="7CAC3487" wp14:editId="7568126E">
            <wp:extent cx="6188710" cy="4037330"/>
            <wp:effectExtent l="63500" t="63500" r="59690" b="6477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Screen Shot 2018-02-09 at 15.11.13.png"/>
                    <pic:cNvPicPr/>
                  </pic:nvPicPr>
                  <pic:blipFill>
                    <a:blip r:embed="rId85"/>
                    <a:stretch>
                      <a:fillRect/>
                    </a:stretch>
                  </pic:blipFill>
                  <pic:spPr>
                    <a:xfrm>
                      <a:off x="0" y="0"/>
                      <a:ext cx="6188710" cy="4037330"/>
                    </a:xfrm>
                    <a:prstGeom prst="rect">
                      <a:avLst/>
                    </a:prstGeom>
                    <a:effectLst>
                      <a:glow rad="63500">
                        <a:schemeClr val="accent3">
                          <a:satMod val="175000"/>
                          <a:alpha val="40000"/>
                        </a:schemeClr>
                      </a:glow>
                    </a:effectLst>
                  </pic:spPr>
                </pic:pic>
              </a:graphicData>
            </a:graphic>
          </wp:inline>
        </w:drawing>
      </w:r>
    </w:p>
    <w:p w14:paraId="4BEEA2B3" w14:textId="77777777" w:rsidR="008C35F4" w:rsidRDefault="008C35F4" w:rsidP="008C35F4">
      <w:pPr>
        <w:rPr>
          <w:lang w:eastAsia="x-none"/>
        </w:rPr>
      </w:pPr>
    </w:p>
    <w:p w14:paraId="0938C03E" w14:textId="7BA7FF37" w:rsidR="008C35F4" w:rsidRDefault="008C35F4" w:rsidP="00FE3126">
      <w:pPr>
        <w:rPr>
          <w:lang w:eastAsia="x-none"/>
        </w:rPr>
      </w:pPr>
      <w:r>
        <w:rPr>
          <w:lang w:eastAsia="x-none"/>
        </w:rPr>
        <w:t>You can see the account details based on the mapping we defined in IGI.</w:t>
      </w:r>
    </w:p>
    <w:p w14:paraId="76F6D56B" w14:textId="77777777" w:rsidR="00FE3126" w:rsidRDefault="00FE3126" w:rsidP="00FE3126">
      <w:pPr>
        <w:pStyle w:val="ListParagraph"/>
        <w:ind w:left="360"/>
        <w:rPr>
          <w:lang w:eastAsia="x-none"/>
        </w:rPr>
      </w:pPr>
    </w:p>
    <w:p w14:paraId="6133BEAC" w14:textId="77777777" w:rsidR="008C35F4" w:rsidRDefault="008C35F4" w:rsidP="00FE3126">
      <w:pPr>
        <w:pStyle w:val="ListParagraph"/>
        <w:numPr>
          <w:ilvl w:val="0"/>
          <w:numId w:val="109"/>
        </w:numPr>
        <w:rPr>
          <w:lang w:eastAsia="x-none"/>
        </w:rPr>
      </w:pPr>
      <w:r>
        <w:rPr>
          <w:lang w:eastAsia="x-none"/>
        </w:rPr>
        <w:t xml:space="preserve">Click on the </w:t>
      </w:r>
      <w:r w:rsidRPr="00FE3126">
        <w:rPr>
          <w:b/>
          <w:lang w:eastAsia="x-none"/>
        </w:rPr>
        <w:t>Member Of</w:t>
      </w:r>
      <w:r>
        <w:rPr>
          <w:lang w:eastAsia="x-none"/>
        </w:rPr>
        <w:t xml:space="preserve"> tab</w:t>
      </w:r>
    </w:p>
    <w:p w14:paraId="1926B683" w14:textId="77777777" w:rsidR="008C35F4" w:rsidRDefault="008C35F4" w:rsidP="008C35F4">
      <w:pPr>
        <w:rPr>
          <w:lang w:eastAsia="x-none"/>
        </w:rPr>
      </w:pPr>
    </w:p>
    <w:p w14:paraId="7D3473E3" w14:textId="77777777" w:rsidR="008C35F4" w:rsidRDefault="008C35F4" w:rsidP="00FE3126">
      <w:pPr>
        <w:rPr>
          <w:lang w:eastAsia="x-none"/>
        </w:rPr>
      </w:pPr>
      <w:r>
        <w:rPr>
          <w:lang w:eastAsia="x-none"/>
        </w:rPr>
        <w:t>You should see Helen is a member of Domain Users and Schema Admins.</w:t>
      </w:r>
    </w:p>
    <w:p w14:paraId="604EC36C" w14:textId="77777777" w:rsidR="008C35F4" w:rsidRDefault="008C35F4" w:rsidP="008C35F4">
      <w:pPr>
        <w:rPr>
          <w:lang w:eastAsia="x-none"/>
        </w:rPr>
      </w:pPr>
    </w:p>
    <w:p w14:paraId="48ABFF18" w14:textId="77777777" w:rsidR="008C35F4" w:rsidRDefault="008C35F4" w:rsidP="008C35F4">
      <w:pPr>
        <w:rPr>
          <w:lang w:eastAsia="x-none"/>
        </w:rPr>
      </w:pPr>
      <w:r>
        <w:rPr>
          <w:noProof/>
          <w:lang w:eastAsia="x-none"/>
        </w:rPr>
        <w:drawing>
          <wp:inline distT="0" distB="0" distL="0" distR="0" wp14:anchorId="3497FBAD" wp14:editId="459EDD1C">
            <wp:extent cx="6188710" cy="1503680"/>
            <wp:effectExtent l="63500" t="63500" r="59690" b="5842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Screen Shot 2018-02-09 at 15.13.22.png"/>
                    <pic:cNvPicPr/>
                  </pic:nvPicPr>
                  <pic:blipFill>
                    <a:blip r:embed="rId86"/>
                    <a:stretch>
                      <a:fillRect/>
                    </a:stretch>
                  </pic:blipFill>
                  <pic:spPr>
                    <a:xfrm>
                      <a:off x="0" y="0"/>
                      <a:ext cx="6188710" cy="1503680"/>
                    </a:xfrm>
                    <a:prstGeom prst="rect">
                      <a:avLst/>
                    </a:prstGeom>
                    <a:effectLst>
                      <a:glow rad="63500">
                        <a:schemeClr val="accent3">
                          <a:satMod val="175000"/>
                          <a:alpha val="40000"/>
                        </a:schemeClr>
                      </a:glow>
                    </a:effectLst>
                  </pic:spPr>
                </pic:pic>
              </a:graphicData>
            </a:graphic>
          </wp:inline>
        </w:drawing>
      </w:r>
    </w:p>
    <w:p w14:paraId="09661509" w14:textId="77777777" w:rsidR="008C35F4" w:rsidRDefault="008C35F4" w:rsidP="008C35F4">
      <w:pPr>
        <w:rPr>
          <w:lang w:eastAsia="x-none"/>
        </w:rPr>
      </w:pPr>
    </w:p>
    <w:p w14:paraId="2C41C187" w14:textId="77777777" w:rsidR="008C35F4" w:rsidRDefault="008C35F4" w:rsidP="008C35F4">
      <w:pPr>
        <w:rPr>
          <w:lang w:eastAsia="x-none"/>
        </w:rPr>
      </w:pPr>
      <w:r>
        <w:rPr>
          <w:lang w:eastAsia="x-none"/>
        </w:rPr>
        <w:t>This completes this scenario. We have demonstrated that we can create an AD account just by selecting an entitlement in IGI and control the account attribute values based on user attribute values, fixed strings or combinations. We can expose or hide the mapping of these in the access request workflow. These values are carried down through the connector and agent and applied to Active Directory.</w:t>
      </w:r>
    </w:p>
    <w:p w14:paraId="71AA27EA" w14:textId="77777777" w:rsidR="008C35F4" w:rsidRDefault="008C35F4" w:rsidP="008C35F4">
      <w:pPr>
        <w:rPr>
          <w:lang w:eastAsia="x-none"/>
        </w:rPr>
      </w:pPr>
    </w:p>
    <w:p w14:paraId="27CA2DFA" w14:textId="036B5450" w:rsidR="008C35F4" w:rsidRDefault="008C35F4" w:rsidP="008C35F4">
      <w:pPr>
        <w:rPr>
          <w:lang w:eastAsia="x-none"/>
        </w:rPr>
      </w:pPr>
      <w:r>
        <w:rPr>
          <w:lang w:eastAsia="x-none"/>
        </w:rPr>
        <w:t>In the next section we will look at the reconciliation with attribute policy enforcement use case.</w:t>
      </w:r>
      <w:r w:rsidR="00EA3260">
        <w:rPr>
          <w:lang w:eastAsia="x-none"/>
        </w:rPr>
        <w:t xml:space="preserve"> </w:t>
      </w:r>
      <w:r w:rsidR="00EA3260" w:rsidRPr="00EF3941">
        <w:rPr>
          <w:color w:val="FF0000"/>
          <w:lang w:eastAsia="x-none"/>
        </w:rPr>
        <w:t>%%%%</w:t>
      </w:r>
    </w:p>
    <w:p w14:paraId="12528DF0" w14:textId="77777777" w:rsidR="008C35F4" w:rsidRDefault="008C35F4" w:rsidP="008C35F4">
      <w:pPr>
        <w:pStyle w:val="Heading4"/>
      </w:pPr>
      <w:r>
        <w:rPr>
          <w:lang w:val="en-US"/>
        </w:rPr>
        <w:lastRenderedPageBreak/>
        <w:t>Demonstrating</w:t>
      </w:r>
      <w:r>
        <w:t xml:space="preserve"> Reconciliation with Attribute Policy Enforcement</w:t>
      </w:r>
    </w:p>
    <w:p w14:paraId="041BF9EC" w14:textId="469FC367" w:rsidR="008C35F4" w:rsidRDefault="008C35F4" w:rsidP="008C35F4">
      <w:pPr>
        <w:rPr>
          <w:lang w:eastAsia="x-none"/>
        </w:rPr>
      </w:pPr>
      <w:r>
        <w:rPr>
          <w:lang w:eastAsia="x-none"/>
        </w:rPr>
        <w:t>This flow is a bit more complex than the previous</w:t>
      </w:r>
      <w:r w:rsidR="00966BB2">
        <w:rPr>
          <w:lang w:eastAsia="x-none"/>
        </w:rPr>
        <w:t xml:space="preserve"> one</w:t>
      </w:r>
      <w:r>
        <w:rPr>
          <w:lang w:eastAsia="x-none"/>
        </w:rPr>
        <w:t xml:space="preserve">. We want to show that attribute policy enforcement works when a reconciliation is performed. </w:t>
      </w:r>
    </w:p>
    <w:p w14:paraId="404F7C05" w14:textId="77777777" w:rsidR="008C35F4" w:rsidRDefault="008C35F4" w:rsidP="008C35F4">
      <w:pPr>
        <w:rPr>
          <w:lang w:eastAsia="x-none"/>
        </w:rPr>
      </w:pPr>
    </w:p>
    <w:p w14:paraId="4455A8E1" w14:textId="77777777" w:rsidR="008C35F4" w:rsidRDefault="008C35F4" w:rsidP="008C35F4">
      <w:pPr>
        <w:rPr>
          <w:lang w:eastAsia="x-none"/>
        </w:rPr>
      </w:pPr>
      <w:r>
        <w:rPr>
          <w:lang w:eastAsia="x-none"/>
        </w:rPr>
        <w:t xml:space="preserve">For this you will need a person who has an account on the AD (perhaps the one from above, like </w:t>
      </w:r>
      <w:proofErr w:type="spellStart"/>
      <w:r>
        <w:rPr>
          <w:lang w:eastAsia="x-none"/>
        </w:rPr>
        <w:t>HFang</w:t>
      </w:r>
      <w:proofErr w:type="spellEnd"/>
      <w:r>
        <w:rPr>
          <w:lang w:eastAsia="x-none"/>
        </w:rPr>
        <w:t>, or one of the ones from the first recon, like PWhiteman/Passw0rd). We will use PWhiteman.</w:t>
      </w:r>
    </w:p>
    <w:p w14:paraId="253C8A25" w14:textId="77777777" w:rsidR="008C35F4" w:rsidRDefault="008C35F4" w:rsidP="008C35F4">
      <w:pPr>
        <w:rPr>
          <w:lang w:eastAsia="x-none"/>
        </w:rPr>
      </w:pPr>
    </w:p>
    <w:p w14:paraId="1E8C6F15" w14:textId="77777777" w:rsidR="008C35F4" w:rsidRDefault="008C35F4" w:rsidP="008C35F4">
      <w:pPr>
        <w:rPr>
          <w:lang w:eastAsia="x-none"/>
        </w:rPr>
      </w:pPr>
      <w:r>
        <w:rPr>
          <w:lang w:eastAsia="x-none"/>
        </w:rPr>
        <w:t>You will also need to select one of the attributes you flagged for enforcement in the target attribute configuration. We will use Title (ATTR10).</w:t>
      </w:r>
    </w:p>
    <w:p w14:paraId="0C8E309B" w14:textId="77777777" w:rsidR="008C35F4" w:rsidRDefault="008C35F4" w:rsidP="008C35F4">
      <w:pPr>
        <w:rPr>
          <w:lang w:eastAsia="x-none"/>
        </w:rPr>
      </w:pPr>
    </w:p>
    <w:p w14:paraId="45EB51B9" w14:textId="77777777" w:rsidR="008C35F4" w:rsidRDefault="008C35F4" w:rsidP="008C35F4">
      <w:pPr>
        <w:rPr>
          <w:lang w:eastAsia="x-none"/>
        </w:rPr>
      </w:pPr>
      <w:r>
        <w:rPr>
          <w:lang w:eastAsia="x-none"/>
        </w:rPr>
        <w:t>The first step is to check/set the person attribute in IGI:</w:t>
      </w:r>
    </w:p>
    <w:p w14:paraId="6FAAEE83" w14:textId="068A8808" w:rsidR="008C35F4" w:rsidRDefault="008C35F4" w:rsidP="008C35F4">
      <w:pPr>
        <w:pStyle w:val="ListParagraph"/>
        <w:numPr>
          <w:ilvl w:val="0"/>
          <w:numId w:val="98"/>
        </w:numPr>
        <w:rPr>
          <w:lang w:eastAsia="x-none"/>
        </w:rPr>
      </w:pPr>
      <w:r>
        <w:rPr>
          <w:lang w:eastAsia="x-none"/>
        </w:rPr>
        <w:t xml:space="preserve">Log into the </w:t>
      </w:r>
      <w:r w:rsidR="00F3015C" w:rsidRPr="00FE3126">
        <w:rPr>
          <w:b/>
          <w:lang w:eastAsia="x-none"/>
        </w:rPr>
        <w:t>Admin Console</w:t>
      </w:r>
      <w:r w:rsidR="00F3015C">
        <w:rPr>
          <w:lang w:eastAsia="x-none"/>
        </w:rPr>
        <w:t xml:space="preserve"> (</w:t>
      </w:r>
      <w:r w:rsidR="00F3015C" w:rsidRPr="00F3015C">
        <w:rPr>
          <w:rStyle w:val="CodeChar"/>
        </w:rPr>
        <w:t>admin</w:t>
      </w:r>
      <w:r w:rsidR="00F3015C">
        <w:rPr>
          <w:lang w:eastAsia="x-none"/>
        </w:rPr>
        <w:t>/</w:t>
      </w:r>
      <w:r w:rsidR="00F3015C" w:rsidRPr="00F3015C">
        <w:rPr>
          <w:rStyle w:val="CodeChar"/>
        </w:rPr>
        <w:t>admin</w:t>
      </w:r>
      <w:r w:rsidR="00F3015C">
        <w:rPr>
          <w:lang w:eastAsia="x-none"/>
        </w:rPr>
        <w:t xml:space="preserve">) </w:t>
      </w:r>
      <w:r>
        <w:rPr>
          <w:lang w:eastAsia="x-none"/>
        </w:rPr>
        <w:t xml:space="preserve">and go to </w:t>
      </w:r>
      <w:r w:rsidRPr="00FE3126">
        <w:rPr>
          <w:b/>
          <w:lang w:eastAsia="x-none"/>
        </w:rPr>
        <w:t>AGC</w:t>
      </w:r>
      <w:r>
        <w:rPr>
          <w:lang w:eastAsia="x-none"/>
        </w:rPr>
        <w:t xml:space="preserve"> (default view is Manage &gt; Users which we want)</w:t>
      </w:r>
    </w:p>
    <w:p w14:paraId="0B8CFC4C" w14:textId="77777777" w:rsidR="008C35F4" w:rsidRDefault="008C35F4" w:rsidP="008C35F4">
      <w:pPr>
        <w:pStyle w:val="ListParagraph"/>
        <w:numPr>
          <w:ilvl w:val="0"/>
          <w:numId w:val="98"/>
        </w:numPr>
        <w:rPr>
          <w:lang w:eastAsia="x-none"/>
        </w:rPr>
      </w:pPr>
      <w:r>
        <w:rPr>
          <w:lang w:eastAsia="x-none"/>
        </w:rPr>
        <w:t xml:space="preserve">Find and select </w:t>
      </w:r>
      <w:r w:rsidRPr="00FE3126">
        <w:rPr>
          <w:rStyle w:val="CodeChar"/>
        </w:rPr>
        <w:t>Patricia Whiteman</w:t>
      </w:r>
    </w:p>
    <w:p w14:paraId="3AB7A7E2" w14:textId="77777777" w:rsidR="008C35F4" w:rsidRDefault="008C35F4" w:rsidP="008C35F4">
      <w:pPr>
        <w:pStyle w:val="ListParagraph"/>
        <w:numPr>
          <w:ilvl w:val="0"/>
          <w:numId w:val="98"/>
        </w:numPr>
        <w:rPr>
          <w:lang w:eastAsia="x-none"/>
        </w:rPr>
      </w:pPr>
      <w:r>
        <w:rPr>
          <w:lang w:eastAsia="x-none"/>
        </w:rPr>
        <w:t xml:space="preserve">Expand the </w:t>
      </w:r>
      <w:r w:rsidRPr="00FE3126">
        <w:rPr>
          <w:b/>
          <w:lang w:eastAsia="x-none"/>
        </w:rPr>
        <w:t>Data</w:t>
      </w:r>
      <w:r>
        <w:rPr>
          <w:lang w:eastAsia="x-none"/>
        </w:rPr>
        <w:t xml:space="preserve"> section in the right pane to see the extended attributes</w:t>
      </w:r>
    </w:p>
    <w:p w14:paraId="32B04C63" w14:textId="77777777" w:rsidR="008C35F4" w:rsidRDefault="008C35F4" w:rsidP="008C35F4">
      <w:pPr>
        <w:pStyle w:val="ListParagraph"/>
        <w:numPr>
          <w:ilvl w:val="0"/>
          <w:numId w:val="98"/>
        </w:numPr>
        <w:rPr>
          <w:lang w:eastAsia="x-none"/>
        </w:rPr>
      </w:pPr>
      <w:r>
        <w:rPr>
          <w:lang w:eastAsia="x-none"/>
        </w:rPr>
        <w:t xml:space="preserve">Find the </w:t>
      </w:r>
      <w:r w:rsidRPr="00FE3126">
        <w:rPr>
          <w:rStyle w:val="CodeChar"/>
        </w:rPr>
        <w:t>Title</w:t>
      </w:r>
      <w:r>
        <w:rPr>
          <w:lang w:eastAsia="x-none"/>
        </w:rPr>
        <w:t xml:space="preserve"> attribute</w:t>
      </w:r>
    </w:p>
    <w:p w14:paraId="306F5027" w14:textId="77777777" w:rsidR="008C35F4" w:rsidRDefault="008C35F4" w:rsidP="008C35F4">
      <w:pPr>
        <w:rPr>
          <w:lang w:eastAsia="x-none"/>
        </w:rPr>
      </w:pPr>
    </w:p>
    <w:p w14:paraId="3962A802" w14:textId="77777777" w:rsidR="008C35F4" w:rsidRDefault="008C35F4" w:rsidP="008C35F4">
      <w:pPr>
        <w:rPr>
          <w:lang w:eastAsia="x-none"/>
        </w:rPr>
      </w:pPr>
      <w:r>
        <w:rPr>
          <w:noProof/>
          <w:lang w:eastAsia="x-none"/>
        </w:rPr>
        <w:drawing>
          <wp:inline distT="0" distB="0" distL="0" distR="0" wp14:anchorId="7A955D06" wp14:editId="4F1EB7EC">
            <wp:extent cx="6188710" cy="3803015"/>
            <wp:effectExtent l="63500" t="63500" r="59690" b="57785"/>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Screen Shot 2018-02-09 at 15.23.38.png"/>
                    <pic:cNvPicPr/>
                  </pic:nvPicPr>
                  <pic:blipFill>
                    <a:blip r:embed="rId87"/>
                    <a:stretch>
                      <a:fillRect/>
                    </a:stretch>
                  </pic:blipFill>
                  <pic:spPr>
                    <a:xfrm>
                      <a:off x="0" y="0"/>
                      <a:ext cx="6188710" cy="3803015"/>
                    </a:xfrm>
                    <a:prstGeom prst="rect">
                      <a:avLst/>
                    </a:prstGeom>
                    <a:effectLst>
                      <a:glow rad="63500">
                        <a:schemeClr val="accent3">
                          <a:satMod val="175000"/>
                          <a:alpha val="40000"/>
                        </a:schemeClr>
                      </a:glow>
                    </a:effectLst>
                  </pic:spPr>
                </pic:pic>
              </a:graphicData>
            </a:graphic>
          </wp:inline>
        </w:drawing>
      </w:r>
    </w:p>
    <w:p w14:paraId="18D42547" w14:textId="77777777" w:rsidR="008C35F4" w:rsidRDefault="008C35F4" w:rsidP="008C35F4">
      <w:pPr>
        <w:rPr>
          <w:lang w:eastAsia="x-none"/>
        </w:rPr>
      </w:pPr>
    </w:p>
    <w:p w14:paraId="1DA6D263" w14:textId="6BEE6EDD" w:rsidR="008C35F4" w:rsidRDefault="008C35F4" w:rsidP="008C35F4">
      <w:pPr>
        <w:rPr>
          <w:lang w:eastAsia="x-none"/>
        </w:rPr>
      </w:pPr>
      <w:r>
        <w:rPr>
          <w:lang w:eastAsia="x-none"/>
        </w:rPr>
        <w:t xml:space="preserve">You can see Patricia has a title of Auditor. So, in this scenario we’re assuming this value has been set from a HR Feed. In this training environment you will see (next step) that Patricia’s AD account does not have that Title value as the account was created and reconciled before we setup the target attribute mapping. </w:t>
      </w:r>
      <w:r w:rsidR="00FE3126">
        <w:rPr>
          <w:lang w:eastAsia="x-none"/>
        </w:rPr>
        <w:t>However,</w:t>
      </w:r>
      <w:r>
        <w:rPr>
          <w:lang w:eastAsia="x-none"/>
        </w:rPr>
        <w:t xml:space="preserve"> we want this value to stand no matter what value is set in AD.</w:t>
      </w:r>
    </w:p>
    <w:p w14:paraId="23E1DF48" w14:textId="77777777" w:rsidR="008C35F4" w:rsidRDefault="008C35F4" w:rsidP="008C35F4">
      <w:pPr>
        <w:rPr>
          <w:lang w:eastAsia="x-none"/>
        </w:rPr>
      </w:pPr>
    </w:p>
    <w:p w14:paraId="2B3F934A" w14:textId="77777777" w:rsidR="008C35F4" w:rsidRDefault="008C35F4" w:rsidP="008C35F4">
      <w:pPr>
        <w:rPr>
          <w:lang w:eastAsia="x-none"/>
        </w:rPr>
      </w:pPr>
      <w:r>
        <w:rPr>
          <w:lang w:eastAsia="x-none"/>
        </w:rPr>
        <w:t>Next, we need change the title in AD</w:t>
      </w:r>
    </w:p>
    <w:p w14:paraId="41025852" w14:textId="77777777" w:rsidR="008C35F4" w:rsidRDefault="008C35F4" w:rsidP="008C35F4">
      <w:pPr>
        <w:pStyle w:val="ListParagraph"/>
        <w:numPr>
          <w:ilvl w:val="0"/>
          <w:numId w:val="100"/>
        </w:numPr>
        <w:rPr>
          <w:lang w:eastAsia="x-none"/>
        </w:rPr>
      </w:pPr>
      <w:r>
        <w:rPr>
          <w:lang w:eastAsia="x-none"/>
        </w:rPr>
        <w:t xml:space="preserve">Log into the </w:t>
      </w:r>
      <w:r w:rsidRPr="00FE3126">
        <w:rPr>
          <w:b/>
          <w:lang w:eastAsia="x-none"/>
        </w:rPr>
        <w:t>AD server</w:t>
      </w:r>
      <w:r>
        <w:rPr>
          <w:lang w:eastAsia="x-none"/>
        </w:rPr>
        <w:t xml:space="preserve"> (</w:t>
      </w:r>
      <w:proofErr w:type="spellStart"/>
      <w:r w:rsidRPr="00FE3126">
        <w:rPr>
          <w:rStyle w:val="CodeChar"/>
        </w:rPr>
        <w:t>NetworkAdmin</w:t>
      </w:r>
      <w:proofErr w:type="spellEnd"/>
      <w:r>
        <w:rPr>
          <w:lang w:eastAsia="x-none"/>
        </w:rPr>
        <w:t>/</w:t>
      </w:r>
      <w:r w:rsidRPr="00FE3126">
        <w:rPr>
          <w:rStyle w:val="CodeChar"/>
        </w:rPr>
        <w:t>Passw0rd</w:t>
      </w:r>
      <w:r>
        <w:rPr>
          <w:lang w:eastAsia="x-none"/>
        </w:rPr>
        <w:t>)</w:t>
      </w:r>
    </w:p>
    <w:p w14:paraId="120324D9" w14:textId="77777777" w:rsidR="008C35F4" w:rsidRDefault="008C35F4" w:rsidP="008C35F4">
      <w:pPr>
        <w:pStyle w:val="ListParagraph"/>
        <w:numPr>
          <w:ilvl w:val="0"/>
          <w:numId w:val="99"/>
        </w:numPr>
        <w:rPr>
          <w:lang w:eastAsia="x-none"/>
        </w:rPr>
      </w:pPr>
      <w:r>
        <w:rPr>
          <w:lang w:eastAsia="x-none"/>
        </w:rPr>
        <w:t xml:space="preserve">Open </w:t>
      </w:r>
      <w:r w:rsidRPr="00FE3126">
        <w:rPr>
          <w:b/>
          <w:lang w:eastAsia="x-none"/>
        </w:rPr>
        <w:t>Active Directory User and Computers</w:t>
      </w:r>
      <w:r>
        <w:rPr>
          <w:lang w:eastAsia="x-none"/>
        </w:rPr>
        <w:t xml:space="preserve"> (it’s in the task bar/system tray)</w:t>
      </w:r>
    </w:p>
    <w:p w14:paraId="1DA95141" w14:textId="77777777" w:rsidR="008C35F4" w:rsidRDefault="008C35F4" w:rsidP="008C35F4">
      <w:pPr>
        <w:pStyle w:val="ListParagraph"/>
        <w:numPr>
          <w:ilvl w:val="0"/>
          <w:numId w:val="99"/>
        </w:numPr>
        <w:rPr>
          <w:lang w:eastAsia="x-none"/>
        </w:rPr>
      </w:pPr>
      <w:r>
        <w:rPr>
          <w:lang w:eastAsia="x-none"/>
        </w:rPr>
        <w:t xml:space="preserve">Expand the </w:t>
      </w:r>
      <w:r w:rsidRPr="00FE3126">
        <w:rPr>
          <w:b/>
          <w:lang w:eastAsia="x-none"/>
        </w:rPr>
        <w:t>Users</w:t>
      </w:r>
      <w:r>
        <w:rPr>
          <w:lang w:eastAsia="x-none"/>
        </w:rPr>
        <w:t xml:space="preserve"> folder and look for </w:t>
      </w:r>
      <w:r w:rsidRPr="00FE3126">
        <w:rPr>
          <w:rStyle w:val="CodeChar"/>
        </w:rPr>
        <w:t>Patricia Whiteman</w:t>
      </w:r>
      <w:r>
        <w:rPr>
          <w:lang w:eastAsia="x-none"/>
        </w:rPr>
        <w:t xml:space="preserve"> (will be towards the bottom)</w:t>
      </w:r>
    </w:p>
    <w:p w14:paraId="039EFBD7" w14:textId="77777777" w:rsidR="008C35F4" w:rsidRDefault="008C35F4" w:rsidP="008C35F4">
      <w:pPr>
        <w:pStyle w:val="ListParagraph"/>
        <w:numPr>
          <w:ilvl w:val="0"/>
          <w:numId w:val="99"/>
        </w:numPr>
        <w:rPr>
          <w:lang w:eastAsia="x-none"/>
        </w:rPr>
      </w:pPr>
      <w:r>
        <w:rPr>
          <w:lang w:eastAsia="x-none"/>
        </w:rPr>
        <w:t xml:space="preserve">Double click </w:t>
      </w:r>
      <w:r w:rsidRPr="00FE3126">
        <w:rPr>
          <w:rStyle w:val="CodeChar"/>
        </w:rPr>
        <w:t>Patricia</w:t>
      </w:r>
      <w:r>
        <w:rPr>
          <w:lang w:eastAsia="x-none"/>
        </w:rPr>
        <w:t xml:space="preserve"> to see the account details</w:t>
      </w:r>
    </w:p>
    <w:p w14:paraId="053016B0" w14:textId="77777777" w:rsidR="008C35F4" w:rsidRDefault="008C35F4" w:rsidP="008C35F4">
      <w:pPr>
        <w:pStyle w:val="ListParagraph"/>
        <w:numPr>
          <w:ilvl w:val="0"/>
          <w:numId w:val="99"/>
        </w:numPr>
        <w:rPr>
          <w:lang w:eastAsia="x-none"/>
        </w:rPr>
      </w:pPr>
      <w:r>
        <w:rPr>
          <w:lang w:eastAsia="x-none"/>
        </w:rPr>
        <w:t xml:space="preserve">Go to the </w:t>
      </w:r>
      <w:r w:rsidRPr="00FE3126">
        <w:rPr>
          <w:b/>
          <w:lang w:eastAsia="x-none"/>
        </w:rPr>
        <w:t>Organization</w:t>
      </w:r>
      <w:r>
        <w:rPr>
          <w:lang w:eastAsia="x-none"/>
        </w:rPr>
        <w:t xml:space="preserve"> tab and notice that the </w:t>
      </w:r>
      <w:r w:rsidRPr="00FE3126">
        <w:rPr>
          <w:b/>
          <w:lang w:eastAsia="x-none"/>
        </w:rPr>
        <w:t>Job Title</w:t>
      </w:r>
      <w:r>
        <w:rPr>
          <w:lang w:eastAsia="x-none"/>
        </w:rPr>
        <w:t xml:space="preserve"> is blank</w:t>
      </w:r>
    </w:p>
    <w:p w14:paraId="20E31E87" w14:textId="77777777" w:rsidR="008C35F4" w:rsidRDefault="008C35F4" w:rsidP="008C35F4">
      <w:pPr>
        <w:pStyle w:val="ListParagraph"/>
        <w:numPr>
          <w:ilvl w:val="0"/>
          <w:numId w:val="99"/>
        </w:numPr>
        <w:rPr>
          <w:lang w:eastAsia="x-none"/>
        </w:rPr>
      </w:pPr>
      <w:r>
        <w:rPr>
          <w:lang w:eastAsia="x-none"/>
        </w:rPr>
        <w:t>Enter a new title, like “</w:t>
      </w:r>
      <w:r w:rsidRPr="00FE3126">
        <w:rPr>
          <w:rStyle w:val="CodeChar"/>
        </w:rPr>
        <w:t>Supervisor</w:t>
      </w:r>
      <w:r>
        <w:rPr>
          <w:lang w:eastAsia="x-none"/>
        </w:rPr>
        <w:t xml:space="preserve">” and click </w:t>
      </w:r>
      <w:r w:rsidRPr="00FE3126">
        <w:rPr>
          <w:b/>
          <w:lang w:eastAsia="x-none"/>
        </w:rPr>
        <w:t>OK</w:t>
      </w:r>
    </w:p>
    <w:p w14:paraId="4416EA8C" w14:textId="77777777" w:rsidR="008C35F4" w:rsidRDefault="008C35F4" w:rsidP="008C35F4">
      <w:pPr>
        <w:rPr>
          <w:lang w:eastAsia="x-none"/>
        </w:rPr>
      </w:pPr>
      <w:r>
        <w:rPr>
          <w:lang w:eastAsia="x-none"/>
        </w:rPr>
        <w:t xml:space="preserve"> </w:t>
      </w:r>
    </w:p>
    <w:p w14:paraId="3E30DDF8" w14:textId="77777777" w:rsidR="008C35F4" w:rsidRDefault="008C35F4" w:rsidP="008C35F4">
      <w:pPr>
        <w:rPr>
          <w:lang w:eastAsia="x-none"/>
        </w:rPr>
      </w:pPr>
      <w:r>
        <w:rPr>
          <w:noProof/>
          <w:lang w:eastAsia="x-none"/>
        </w:rPr>
        <w:lastRenderedPageBreak/>
        <w:drawing>
          <wp:inline distT="0" distB="0" distL="0" distR="0" wp14:anchorId="6882C59A" wp14:editId="7BE3A239">
            <wp:extent cx="6188710" cy="1823720"/>
            <wp:effectExtent l="63500" t="63500" r="59690" b="6858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Screen Shot 2018-02-09 at 15.29.29.png"/>
                    <pic:cNvPicPr/>
                  </pic:nvPicPr>
                  <pic:blipFill>
                    <a:blip r:embed="rId88"/>
                    <a:stretch>
                      <a:fillRect/>
                    </a:stretch>
                  </pic:blipFill>
                  <pic:spPr>
                    <a:xfrm>
                      <a:off x="0" y="0"/>
                      <a:ext cx="6188710" cy="1823720"/>
                    </a:xfrm>
                    <a:prstGeom prst="rect">
                      <a:avLst/>
                    </a:prstGeom>
                    <a:effectLst>
                      <a:glow rad="63500">
                        <a:schemeClr val="accent3">
                          <a:satMod val="175000"/>
                          <a:alpha val="40000"/>
                        </a:schemeClr>
                      </a:glow>
                    </a:effectLst>
                  </pic:spPr>
                </pic:pic>
              </a:graphicData>
            </a:graphic>
          </wp:inline>
        </w:drawing>
      </w:r>
    </w:p>
    <w:p w14:paraId="73C03627" w14:textId="77777777" w:rsidR="008C35F4" w:rsidRDefault="008C35F4" w:rsidP="008C35F4">
      <w:pPr>
        <w:rPr>
          <w:lang w:eastAsia="x-none"/>
        </w:rPr>
      </w:pPr>
    </w:p>
    <w:p w14:paraId="25A2EBED" w14:textId="77777777" w:rsidR="00FE3126" w:rsidRDefault="008C35F4" w:rsidP="008C35F4">
      <w:pPr>
        <w:rPr>
          <w:lang w:eastAsia="x-none"/>
        </w:rPr>
      </w:pPr>
      <w:r>
        <w:rPr>
          <w:lang w:eastAsia="x-none"/>
        </w:rPr>
        <w:t xml:space="preserve">We now need to either wait for a reconciliation cycle to run, or force. You may be lucky to have the Change Log Sync and Read-From Channel sync occur soon after the change. </w:t>
      </w:r>
    </w:p>
    <w:p w14:paraId="5233BDC8" w14:textId="77777777" w:rsidR="00FE3126" w:rsidRDefault="00FE3126" w:rsidP="008C35F4">
      <w:pPr>
        <w:rPr>
          <w:lang w:eastAsia="x-none"/>
        </w:rPr>
      </w:pPr>
    </w:p>
    <w:p w14:paraId="2FEA65D0" w14:textId="7641B7C3" w:rsidR="008C35F4" w:rsidRDefault="008C35F4" w:rsidP="008C35F4">
      <w:pPr>
        <w:rPr>
          <w:lang w:eastAsia="x-none"/>
        </w:rPr>
      </w:pPr>
      <w:r>
        <w:rPr>
          <w:lang w:eastAsia="x-none"/>
        </w:rPr>
        <w:t>We will force it:</w:t>
      </w:r>
    </w:p>
    <w:p w14:paraId="4E50A8EA" w14:textId="5DC9D62E" w:rsidR="008C35F4" w:rsidRDefault="008C35F4" w:rsidP="008C35F4">
      <w:pPr>
        <w:pStyle w:val="ListParagraph"/>
        <w:numPr>
          <w:ilvl w:val="0"/>
          <w:numId w:val="101"/>
        </w:numPr>
        <w:rPr>
          <w:lang w:eastAsia="x-none"/>
        </w:rPr>
      </w:pPr>
      <w:r>
        <w:rPr>
          <w:lang w:eastAsia="x-none"/>
        </w:rPr>
        <w:t xml:space="preserve">Log into the </w:t>
      </w:r>
      <w:r w:rsidRPr="00FE3126">
        <w:rPr>
          <w:b/>
          <w:lang w:eastAsia="x-none"/>
        </w:rPr>
        <w:t xml:space="preserve">IGI </w:t>
      </w:r>
      <w:r w:rsidR="00F3015C" w:rsidRPr="00FE3126">
        <w:rPr>
          <w:b/>
          <w:lang w:eastAsia="x-none"/>
        </w:rPr>
        <w:t>Admin Console</w:t>
      </w:r>
      <w:r w:rsidR="00F3015C">
        <w:rPr>
          <w:lang w:eastAsia="x-none"/>
        </w:rPr>
        <w:t xml:space="preserve"> (</w:t>
      </w:r>
      <w:r w:rsidR="00F3015C" w:rsidRPr="00F3015C">
        <w:rPr>
          <w:rStyle w:val="CodeChar"/>
        </w:rPr>
        <w:t>admin</w:t>
      </w:r>
      <w:r w:rsidR="00F3015C">
        <w:rPr>
          <w:lang w:eastAsia="x-none"/>
        </w:rPr>
        <w:t>/</w:t>
      </w:r>
      <w:r w:rsidR="00F3015C" w:rsidRPr="00F3015C">
        <w:rPr>
          <w:rStyle w:val="CodeChar"/>
        </w:rPr>
        <w:t>admin</w:t>
      </w:r>
      <w:r w:rsidR="00F3015C">
        <w:rPr>
          <w:lang w:eastAsia="x-none"/>
        </w:rPr>
        <w:t xml:space="preserve">) </w:t>
      </w:r>
      <w:r>
        <w:rPr>
          <w:lang w:eastAsia="x-none"/>
        </w:rPr>
        <w:t xml:space="preserve">and go to </w:t>
      </w:r>
      <w:r w:rsidRPr="00FE3126">
        <w:rPr>
          <w:b/>
          <w:lang w:eastAsia="x-none"/>
        </w:rPr>
        <w:t>Enterprise Connectors</w:t>
      </w:r>
    </w:p>
    <w:p w14:paraId="076CF65F" w14:textId="77777777" w:rsidR="008C35F4" w:rsidRDefault="008C35F4" w:rsidP="008C35F4">
      <w:pPr>
        <w:pStyle w:val="ListParagraph"/>
        <w:numPr>
          <w:ilvl w:val="0"/>
          <w:numId w:val="101"/>
        </w:numPr>
        <w:rPr>
          <w:lang w:eastAsia="x-none"/>
        </w:rPr>
      </w:pPr>
      <w:r>
        <w:rPr>
          <w:lang w:eastAsia="x-none"/>
        </w:rPr>
        <w:t xml:space="preserve">Go to </w:t>
      </w:r>
      <w:r w:rsidRPr="00FE3126">
        <w:rPr>
          <w:b/>
          <w:lang w:eastAsia="x-none"/>
        </w:rPr>
        <w:t>Monitor &gt; Change Log Sync Status</w:t>
      </w:r>
    </w:p>
    <w:p w14:paraId="7A345A6C" w14:textId="77777777" w:rsidR="008C35F4" w:rsidRDefault="008C35F4" w:rsidP="008C35F4">
      <w:pPr>
        <w:pStyle w:val="ListParagraph"/>
        <w:numPr>
          <w:ilvl w:val="0"/>
          <w:numId w:val="101"/>
        </w:numPr>
        <w:rPr>
          <w:lang w:eastAsia="x-none"/>
        </w:rPr>
      </w:pPr>
      <w:r>
        <w:rPr>
          <w:lang w:eastAsia="x-none"/>
        </w:rPr>
        <w:t xml:space="preserve">Select the </w:t>
      </w:r>
      <w:r w:rsidRPr="00FE3126">
        <w:rPr>
          <w:rStyle w:val="CodeChar"/>
        </w:rPr>
        <w:t>Training AD</w:t>
      </w:r>
      <w:r>
        <w:rPr>
          <w:lang w:eastAsia="x-none"/>
        </w:rPr>
        <w:t xml:space="preserve"> connector and click </w:t>
      </w:r>
      <w:r w:rsidRPr="00FE3126">
        <w:rPr>
          <w:b/>
          <w:lang w:eastAsia="x-none"/>
        </w:rPr>
        <w:t>Actions &gt; Sync Now</w:t>
      </w:r>
    </w:p>
    <w:p w14:paraId="457DDF1D" w14:textId="77777777" w:rsidR="008C35F4" w:rsidRDefault="008C35F4" w:rsidP="008C35F4">
      <w:pPr>
        <w:rPr>
          <w:lang w:eastAsia="x-none"/>
        </w:rPr>
      </w:pPr>
    </w:p>
    <w:p w14:paraId="08E53B5F" w14:textId="77777777" w:rsidR="008C35F4" w:rsidRDefault="008C35F4" w:rsidP="008C35F4">
      <w:pPr>
        <w:rPr>
          <w:lang w:eastAsia="x-none"/>
        </w:rPr>
      </w:pPr>
      <w:r>
        <w:rPr>
          <w:noProof/>
          <w:lang w:eastAsia="x-none"/>
        </w:rPr>
        <w:drawing>
          <wp:inline distT="0" distB="0" distL="0" distR="0" wp14:anchorId="66D35985" wp14:editId="551E240C">
            <wp:extent cx="6188710" cy="1788160"/>
            <wp:effectExtent l="63500" t="63500" r="59690" b="6604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Screen Shot 2018-02-09 at 15.32.32.png"/>
                    <pic:cNvPicPr/>
                  </pic:nvPicPr>
                  <pic:blipFill>
                    <a:blip r:embed="rId89"/>
                    <a:stretch>
                      <a:fillRect/>
                    </a:stretch>
                  </pic:blipFill>
                  <pic:spPr>
                    <a:xfrm>
                      <a:off x="0" y="0"/>
                      <a:ext cx="6188710" cy="1788160"/>
                    </a:xfrm>
                    <a:prstGeom prst="rect">
                      <a:avLst/>
                    </a:prstGeom>
                    <a:effectLst>
                      <a:glow rad="63500">
                        <a:schemeClr val="accent3">
                          <a:satMod val="175000"/>
                          <a:alpha val="40000"/>
                        </a:schemeClr>
                      </a:glow>
                    </a:effectLst>
                  </pic:spPr>
                </pic:pic>
              </a:graphicData>
            </a:graphic>
          </wp:inline>
        </w:drawing>
      </w:r>
    </w:p>
    <w:p w14:paraId="5D236B33" w14:textId="77777777" w:rsidR="008C35F4" w:rsidRDefault="008C35F4" w:rsidP="008C35F4">
      <w:pPr>
        <w:rPr>
          <w:lang w:eastAsia="x-none"/>
        </w:rPr>
      </w:pPr>
    </w:p>
    <w:p w14:paraId="32D46C81" w14:textId="77777777" w:rsidR="008C35F4" w:rsidRDefault="008C35F4" w:rsidP="008C35F4">
      <w:pPr>
        <w:pStyle w:val="ListParagraph"/>
        <w:numPr>
          <w:ilvl w:val="0"/>
          <w:numId w:val="102"/>
        </w:numPr>
        <w:rPr>
          <w:lang w:eastAsia="x-none"/>
        </w:rPr>
      </w:pPr>
      <w:r>
        <w:rPr>
          <w:lang w:eastAsia="x-none"/>
        </w:rPr>
        <w:t xml:space="preserve">Go to the </w:t>
      </w:r>
      <w:r w:rsidRPr="00FE3126">
        <w:rPr>
          <w:b/>
          <w:lang w:eastAsia="x-none"/>
        </w:rPr>
        <w:t>Sync History</w:t>
      </w:r>
      <w:r>
        <w:rPr>
          <w:lang w:eastAsia="x-none"/>
        </w:rPr>
        <w:t xml:space="preserve"> tab and wait for the Sync to complete</w:t>
      </w:r>
    </w:p>
    <w:p w14:paraId="1A5356B3" w14:textId="77777777" w:rsidR="008C35F4" w:rsidRDefault="008C35F4" w:rsidP="008C35F4">
      <w:pPr>
        <w:rPr>
          <w:lang w:eastAsia="x-none"/>
        </w:rPr>
      </w:pPr>
    </w:p>
    <w:p w14:paraId="0A31CF99" w14:textId="77777777" w:rsidR="008C35F4" w:rsidRDefault="008C35F4" w:rsidP="008C35F4">
      <w:pPr>
        <w:rPr>
          <w:lang w:eastAsia="x-none"/>
        </w:rPr>
      </w:pPr>
      <w:r>
        <w:rPr>
          <w:noProof/>
          <w:lang w:eastAsia="x-none"/>
        </w:rPr>
        <w:drawing>
          <wp:inline distT="0" distB="0" distL="0" distR="0" wp14:anchorId="0059CD4F" wp14:editId="10260739">
            <wp:extent cx="6188710" cy="1384935"/>
            <wp:effectExtent l="63500" t="63500" r="59690" b="62865"/>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Screen Shot 2018-02-09 at 15.33.51.png"/>
                    <pic:cNvPicPr/>
                  </pic:nvPicPr>
                  <pic:blipFill>
                    <a:blip r:embed="rId90"/>
                    <a:stretch>
                      <a:fillRect/>
                    </a:stretch>
                  </pic:blipFill>
                  <pic:spPr>
                    <a:xfrm>
                      <a:off x="0" y="0"/>
                      <a:ext cx="6188710" cy="1384935"/>
                    </a:xfrm>
                    <a:prstGeom prst="rect">
                      <a:avLst/>
                    </a:prstGeom>
                    <a:effectLst>
                      <a:glow rad="63500">
                        <a:schemeClr val="accent3">
                          <a:satMod val="175000"/>
                          <a:alpha val="40000"/>
                        </a:schemeClr>
                      </a:glow>
                    </a:effectLst>
                  </pic:spPr>
                </pic:pic>
              </a:graphicData>
            </a:graphic>
          </wp:inline>
        </w:drawing>
      </w:r>
    </w:p>
    <w:p w14:paraId="33F5C765" w14:textId="77777777" w:rsidR="008C35F4" w:rsidRDefault="008C35F4" w:rsidP="008C35F4">
      <w:pPr>
        <w:rPr>
          <w:lang w:eastAsia="x-none"/>
        </w:rPr>
      </w:pPr>
    </w:p>
    <w:p w14:paraId="76EF4AF9" w14:textId="77777777" w:rsidR="008C35F4" w:rsidRDefault="008C35F4" w:rsidP="008C35F4">
      <w:pPr>
        <w:rPr>
          <w:lang w:eastAsia="x-none"/>
        </w:rPr>
      </w:pPr>
      <w:r>
        <w:rPr>
          <w:lang w:eastAsia="x-none"/>
        </w:rPr>
        <w:t>This means the agent has run a recon and the Identity Brokerage has written and changes to the delta table.</w:t>
      </w:r>
    </w:p>
    <w:p w14:paraId="551C3821" w14:textId="77777777" w:rsidR="008C35F4" w:rsidRDefault="008C35F4" w:rsidP="008C35F4">
      <w:pPr>
        <w:rPr>
          <w:lang w:eastAsia="x-none"/>
        </w:rPr>
      </w:pPr>
    </w:p>
    <w:p w14:paraId="36A225A0" w14:textId="77777777" w:rsidR="008C35F4" w:rsidRDefault="008C35F4" w:rsidP="008C35F4">
      <w:pPr>
        <w:pStyle w:val="ListParagraph"/>
        <w:numPr>
          <w:ilvl w:val="0"/>
          <w:numId w:val="102"/>
        </w:numPr>
        <w:rPr>
          <w:lang w:eastAsia="x-none"/>
        </w:rPr>
      </w:pPr>
      <w:r>
        <w:rPr>
          <w:lang w:eastAsia="x-none"/>
        </w:rPr>
        <w:t xml:space="preserve">Go to the </w:t>
      </w:r>
      <w:r w:rsidRPr="00FE3126">
        <w:rPr>
          <w:b/>
          <w:lang w:eastAsia="x-none"/>
        </w:rPr>
        <w:t>Connector Status</w:t>
      </w:r>
      <w:r>
        <w:rPr>
          <w:lang w:eastAsia="x-none"/>
        </w:rPr>
        <w:t xml:space="preserve"> tab and look at the connector history view for </w:t>
      </w:r>
      <w:r w:rsidRPr="00FE3126">
        <w:rPr>
          <w:rStyle w:val="CodeChar"/>
        </w:rPr>
        <w:t>Training AD</w:t>
      </w:r>
    </w:p>
    <w:p w14:paraId="058A4A96" w14:textId="77777777" w:rsidR="008C35F4" w:rsidRDefault="008C35F4" w:rsidP="008C35F4">
      <w:pPr>
        <w:rPr>
          <w:lang w:eastAsia="x-none"/>
        </w:rPr>
      </w:pPr>
    </w:p>
    <w:p w14:paraId="255C1FB4" w14:textId="77777777" w:rsidR="008C35F4" w:rsidRDefault="008C35F4" w:rsidP="008C35F4">
      <w:pPr>
        <w:rPr>
          <w:lang w:eastAsia="x-none"/>
        </w:rPr>
      </w:pPr>
      <w:r>
        <w:rPr>
          <w:lang w:eastAsia="x-none"/>
        </w:rPr>
        <w:t xml:space="preserve">When we configured the connector </w:t>
      </w:r>
      <w:proofErr w:type="gramStart"/>
      <w:r>
        <w:rPr>
          <w:lang w:eastAsia="x-none"/>
        </w:rPr>
        <w:t>earlier</w:t>
      </w:r>
      <w:proofErr w:type="gramEnd"/>
      <w:r>
        <w:rPr>
          <w:lang w:eastAsia="x-none"/>
        </w:rPr>
        <w:t xml:space="preserve"> we set the changelog sync to evert five minutes, whereas the Read From sync for every minute. There should be an event in the history that is newer than the changelog sync and shows one (1) Add operation.</w:t>
      </w:r>
    </w:p>
    <w:p w14:paraId="5A39139B" w14:textId="77777777" w:rsidR="008C35F4" w:rsidRDefault="008C35F4" w:rsidP="008C35F4">
      <w:pPr>
        <w:rPr>
          <w:lang w:eastAsia="x-none"/>
        </w:rPr>
      </w:pPr>
    </w:p>
    <w:p w14:paraId="5AB20BA1" w14:textId="77777777" w:rsidR="008C35F4" w:rsidRDefault="008C35F4" w:rsidP="008C35F4">
      <w:pPr>
        <w:rPr>
          <w:lang w:eastAsia="x-none"/>
        </w:rPr>
      </w:pPr>
      <w:r>
        <w:rPr>
          <w:noProof/>
          <w:lang w:eastAsia="x-none"/>
        </w:rPr>
        <w:lastRenderedPageBreak/>
        <w:drawing>
          <wp:inline distT="0" distB="0" distL="0" distR="0" wp14:anchorId="1DEFE00A" wp14:editId="1672A8AC">
            <wp:extent cx="6188710" cy="1503680"/>
            <wp:effectExtent l="63500" t="63500" r="59690" b="5842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Screen Shot 2018-02-09 at 15.35.43.png"/>
                    <pic:cNvPicPr/>
                  </pic:nvPicPr>
                  <pic:blipFill>
                    <a:blip r:embed="rId91"/>
                    <a:stretch>
                      <a:fillRect/>
                    </a:stretch>
                  </pic:blipFill>
                  <pic:spPr>
                    <a:xfrm>
                      <a:off x="0" y="0"/>
                      <a:ext cx="6188710" cy="1503680"/>
                    </a:xfrm>
                    <a:prstGeom prst="rect">
                      <a:avLst/>
                    </a:prstGeom>
                    <a:effectLst>
                      <a:glow rad="63500">
                        <a:schemeClr val="accent3">
                          <a:satMod val="175000"/>
                          <a:alpha val="40000"/>
                        </a:schemeClr>
                      </a:glow>
                    </a:effectLst>
                  </pic:spPr>
                </pic:pic>
              </a:graphicData>
            </a:graphic>
          </wp:inline>
        </w:drawing>
      </w:r>
    </w:p>
    <w:p w14:paraId="7B751606" w14:textId="77777777" w:rsidR="008C35F4" w:rsidRDefault="008C35F4" w:rsidP="008C35F4">
      <w:pPr>
        <w:rPr>
          <w:lang w:eastAsia="x-none"/>
        </w:rPr>
      </w:pPr>
    </w:p>
    <w:p w14:paraId="55DACBA8" w14:textId="77777777" w:rsidR="008C35F4" w:rsidRDefault="008C35F4" w:rsidP="008C35F4">
      <w:pPr>
        <w:rPr>
          <w:lang w:eastAsia="x-none"/>
        </w:rPr>
      </w:pPr>
      <w:r>
        <w:rPr>
          <w:lang w:eastAsia="x-none"/>
        </w:rPr>
        <w:t>If not, just wait a minute. Note you can force an immediate sync by stopping and starting the connector.</w:t>
      </w:r>
    </w:p>
    <w:p w14:paraId="45C3C007" w14:textId="77777777" w:rsidR="008C35F4" w:rsidRDefault="008C35F4" w:rsidP="008C35F4">
      <w:pPr>
        <w:rPr>
          <w:lang w:eastAsia="x-none"/>
        </w:rPr>
      </w:pPr>
    </w:p>
    <w:p w14:paraId="01AA97C6" w14:textId="77777777" w:rsidR="008C35F4" w:rsidRDefault="008C35F4" w:rsidP="008C35F4">
      <w:pPr>
        <w:rPr>
          <w:lang w:eastAsia="x-none"/>
        </w:rPr>
      </w:pPr>
      <w:r>
        <w:rPr>
          <w:lang w:eastAsia="x-none"/>
        </w:rPr>
        <w:t>We can now see if the incoming account modify event has triggered the rule and expectant behavior:</w:t>
      </w:r>
    </w:p>
    <w:p w14:paraId="088D487F" w14:textId="77777777" w:rsidR="008C35F4" w:rsidRDefault="008C35F4" w:rsidP="008C35F4">
      <w:pPr>
        <w:pStyle w:val="ListParagraph"/>
        <w:numPr>
          <w:ilvl w:val="0"/>
          <w:numId w:val="102"/>
        </w:numPr>
        <w:rPr>
          <w:lang w:eastAsia="x-none"/>
        </w:rPr>
      </w:pPr>
      <w:r>
        <w:rPr>
          <w:lang w:eastAsia="x-none"/>
        </w:rPr>
        <w:t xml:space="preserve">Go to </w:t>
      </w:r>
      <w:r w:rsidRPr="00FE3126">
        <w:rPr>
          <w:b/>
          <w:lang w:eastAsia="x-none"/>
        </w:rPr>
        <w:t>AGC &gt; Monitor &gt; TARGET inbound – Account events</w:t>
      </w:r>
    </w:p>
    <w:p w14:paraId="2F22E125" w14:textId="77777777" w:rsidR="008C35F4" w:rsidRDefault="008C35F4" w:rsidP="008C35F4">
      <w:pPr>
        <w:rPr>
          <w:lang w:eastAsia="x-none"/>
        </w:rPr>
      </w:pPr>
    </w:p>
    <w:p w14:paraId="68240AF7" w14:textId="77777777" w:rsidR="008C35F4" w:rsidRDefault="008C35F4" w:rsidP="008C35F4">
      <w:pPr>
        <w:rPr>
          <w:lang w:eastAsia="x-none"/>
        </w:rPr>
      </w:pPr>
      <w:r>
        <w:rPr>
          <w:noProof/>
          <w:lang w:eastAsia="x-none"/>
        </w:rPr>
        <w:drawing>
          <wp:inline distT="0" distB="0" distL="0" distR="0" wp14:anchorId="47BD8DA6" wp14:editId="4DEFF7DD">
            <wp:extent cx="6188710" cy="1515110"/>
            <wp:effectExtent l="63500" t="63500" r="59690" b="5969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Screen Shot 2018-02-09 at 15.39.47.png"/>
                    <pic:cNvPicPr/>
                  </pic:nvPicPr>
                  <pic:blipFill>
                    <a:blip r:embed="rId92"/>
                    <a:stretch>
                      <a:fillRect/>
                    </a:stretch>
                  </pic:blipFill>
                  <pic:spPr>
                    <a:xfrm>
                      <a:off x="0" y="0"/>
                      <a:ext cx="6188710" cy="1515110"/>
                    </a:xfrm>
                    <a:prstGeom prst="rect">
                      <a:avLst/>
                    </a:prstGeom>
                    <a:effectLst>
                      <a:glow rad="63500">
                        <a:schemeClr val="accent3">
                          <a:satMod val="175000"/>
                          <a:alpha val="40000"/>
                        </a:schemeClr>
                      </a:glow>
                    </a:effectLst>
                  </pic:spPr>
                </pic:pic>
              </a:graphicData>
            </a:graphic>
          </wp:inline>
        </w:drawing>
      </w:r>
      <w:r>
        <w:rPr>
          <w:lang w:eastAsia="x-none"/>
        </w:rPr>
        <w:t xml:space="preserve"> </w:t>
      </w:r>
    </w:p>
    <w:p w14:paraId="49C5A213" w14:textId="77777777" w:rsidR="008C35F4" w:rsidRDefault="008C35F4" w:rsidP="008C35F4">
      <w:pPr>
        <w:rPr>
          <w:lang w:eastAsia="x-none"/>
        </w:rPr>
      </w:pPr>
    </w:p>
    <w:p w14:paraId="3DE78A1F" w14:textId="77777777" w:rsidR="008C35F4" w:rsidRDefault="008C35F4" w:rsidP="008C35F4">
      <w:pPr>
        <w:rPr>
          <w:lang w:eastAsia="x-none"/>
        </w:rPr>
      </w:pPr>
      <w:r>
        <w:rPr>
          <w:lang w:eastAsia="x-none"/>
        </w:rPr>
        <w:t>There should be a recent Modify User (actually a Modify Account) event for PWhiteman.</w:t>
      </w:r>
    </w:p>
    <w:p w14:paraId="76AA8B38" w14:textId="77777777" w:rsidR="008C35F4" w:rsidRDefault="008C35F4" w:rsidP="008C35F4">
      <w:pPr>
        <w:rPr>
          <w:lang w:eastAsia="x-none"/>
        </w:rPr>
      </w:pPr>
    </w:p>
    <w:p w14:paraId="07ABD9E2" w14:textId="77777777" w:rsidR="008C35F4" w:rsidRDefault="008C35F4" w:rsidP="008C35F4">
      <w:pPr>
        <w:rPr>
          <w:lang w:eastAsia="x-none"/>
        </w:rPr>
      </w:pPr>
      <w:r>
        <w:rPr>
          <w:lang w:eastAsia="x-none"/>
        </w:rPr>
        <w:t>If the Status is success, that means that all of the Modify Account rules have run successfully. To confirm:</w:t>
      </w:r>
    </w:p>
    <w:p w14:paraId="66D2745D" w14:textId="77777777" w:rsidR="008C35F4" w:rsidRDefault="008C35F4" w:rsidP="008C35F4">
      <w:pPr>
        <w:pStyle w:val="ListParagraph"/>
        <w:numPr>
          <w:ilvl w:val="0"/>
          <w:numId w:val="102"/>
        </w:numPr>
        <w:rPr>
          <w:lang w:eastAsia="x-none"/>
        </w:rPr>
      </w:pPr>
      <w:r>
        <w:rPr>
          <w:lang w:eastAsia="x-none"/>
        </w:rPr>
        <w:t xml:space="preserve">Go to </w:t>
      </w:r>
      <w:r w:rsidRPr="00FE3126">
        <w:rPr>
          <w:b/>
          <w:lang w:eastAsia="x-none"/>
        </w:rPr>
        <w:t>AGC &gt; Manage &gt; Users</w:t>
      </w:r>
    </w:p>
    <w:p w14:paraId="32C6F5A5" w14:textId="77777777" w:rsidR="008C35F4" w:rsidRDefault="008C35F4" w:rsidP="008C35F4">
      <w:pPr>
        <w:pStyle w:val="ListParagraph"/>
        <w:numPr>
          <w:ilvl w:val="0"/>
          <w:numId w:val="102"/>
        </w:numPr>
        <w:rPr>
          <w:lang w:eastAsia="x-none"/>
        </w:rPr>
      </w:pPr>
      <w:r>
        <w:rPr>
          <w:lang w:eastAsia="x-none"/>
        </w:rPr>
        <w:t xml:space="preserve">Find and select </w:t>
      </w:r>
      <w:r w:rsidRPr="00FE3126">
        <w:rPr>
          <w:rStyle w:val="CodeChar"/>
        </w:rPr>
        <w:t>Patricia Whiteman</w:t>
      </w:r>
      <w:r>
        <w:rPr>
          <w:lang w:eastAsia="x-none"/>
        </w:rPr>
        <w:t xml:space="preserve"> and expand the </w:t>
      </w:r>
      <w:r w:rsidRPr="00FE3126">
        <w:rPr>
          <w:b/>
          <w:lang w:eastAsia="x-none"/>
        </w:rPr>
        <w:t>Data</w:t>
      </w:r>
      <w:r>
        <w:rPr>
          <w:lang w:eastAsia="x-none"/>
        </w:rPr>
        <w:t xml:space="preserve"> section in the right pane</w:t>
      </w:r>
    </w:p>
    <w:p w14:paraId="15CA76F6" w14:textId="77777777" w:rsidR="008C35F4" w:rsidRDefault="008C35F4" w:rsidP="008C35F4">
      <w:pPr>
        <w:pStyle w:val="ListParagraph"/>
        <w:numPr>
          <w:ilvl w:val="0"/>
          <w:numId w:val="102"/>
        </w:numPr>
        <w:rPr>
          <w:lang w:eastAsia="x-none"/>
        </w:rPr>
      </w:pPr>
      <w:r>
        <w:rPr>
          <w:lang w:eastAsia="x-none"/>
        </w:rPr>
        <w:t xml:space="preserve">Look for the </w:t>
      </w:r>
      <w:proofErr w:type="spellStart"/>
      <w:r w:rsidRPr="00FE3126">
        <w:rPr>
          <w:rStyle w:val="CodeChar"/>
        </w:rPr>
        <w:t>AcctLastRecon</w:t>
      </w:r>
      <w:proofErr w:type="spellEnd"/>
      <w:r>
        <w:rPr>
          <w:lang w:eastAsia="x-none"/>
        </w:rPr>
        <w:t xml:space="preserve"> attribute</w:t>
      </w:r>
    </w:p>
    <w:p w14:paraId="134281CE" w14:textId="77777777" w:rsidR="008C35F4" w:rsidRDefault="008C35F4" w:rsidP="008C35F4">
      <w:pPr>
        <w:rPr>
          <w:lang w:eastAsia="x-none"/>
        </w:rPr>
      </w:pPr>
    </w:p>
    <w:p w14:paraId="797A656B" w14:textId="77777777" w:rsidR="008C35F4" w:rsidRDefault="008C35F4" w:rsidP="008C35F4">
      <w:pPr>
        <w:rPr>
          <w:lang w:eastAsia="x-none"/>
        </w:rPr>
      </w:pPr>
      <w:r>
        <w:rPr>
          <w:noProof/>
          <w:lang w:eastAsia="x-none"/>
        </w:rPr>
        <w:drawing>
          <wp:inline distT="0" distB="0" distL="0" distR="0" wp14:anchorId="0A04BBF8" wp14:editId="72ABD509">
            <wp:extent cx="6188710" cy="1688465"/>
            <wp:effectExtent l="63500" t="63500" r="59690" b="64135"/>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Screen Shot 2018-02-09 at 17.29.36.png"/>
                    <pic:cNvPicPr/>
                  </pic:nvPicPr>
                  <pic:blipFill>
                    <a:blip r:embed="rId93"/>
                    <a:stretch>
                      <a:fillRect/>
                    </a:stretch>
                  </pic:blipFill>
                  <pic:spPr>
                    <a:xfrm>
                      <a:off x="0" y="0"/>
                      <a:ext cx="6188710" cy="1688465"/>
                    </a:xfrm>
                    <a:prstGeom prst="rect">
                      <a:avLst/>
                    </a:prstGeom>
                    <a:effectLst>
                      <a:glow rad="63500">
                        <a:schemeClr val="accent3">
                          <a:satMod val="175000"/>
                          <a:alpha val="40000"/>
                        </a:schemeClr>
                      </a:glow>
                    </a:effectLst>
                  </pic:spPr>
                </pic:pic>
              </a:graphicData>
            </a:graphic>
          </wp:inline>
        </w:drawing>
      </w:r>
    </w:p>
    <w:p w14:paraId="6791B2CE" w14:textId="77777777" w:rsidR="008C35F4" w:rsidRDefault="008C35F4" w:rsidP="008C35F4">
      <w:pPr>
        <w:rPr>
          <w:lang w:eastAsia="x-none"/>
        </w:rPr>
      </w:pPr>
    </w:p>
    <w:p w14:paraId="5B856944" w14:textId="77777777" w:rsidR="008C35F4" w:rsidRDefault="008C35F4" w:rsidP="008C35F4">
      <w:pPr>
        <w:rPr>
          <w:lang w:eastAsia="x-none"/>
        </w:rPr>
      </w:pPr>
      <w:r>
        <w:rPr>
          <w:lang w:eastAsia="x-none"/>
        </w:rPr>
        <w:t xml:space="preserve">If the attribute is set to a recent </w:t>
      </w:r>
      <w:proofErr w:type="spellStart"/>
      <w:r>
        <w:rPr>
          <w:lang w:eastAsia="x-none"/>
        </w:rPr>
        <w:t>date+time</w:t>
      </w:r>
      <w:proofErr w:type="spellEnd"/>
      <w:r>
        <w:rPr>
          <w:lang w:eastAsia="x-none"/>
        </w:rPr>
        <w:t>, then the rule has executed successfully.</w:t>
      </w:r>
    </w:p>
    <w:p w14:paraId="28244D24" w14:textId="77777777" w:rsidR="008C35F4" w:rsidRDefault="008C35F4" w:rsidP="008C35F4">
      <w:pPr>
        <w:rPr>
          <w:lang w:eastAsia="x-none"/>
        </w:rPr>
      </w:pPr>
    </w:p>
    <w:p w14:paraId="13B02616" w14:textId="77777777" w:rsidR="008C35F4" w:rsidRDefault="008C35F4" w:rsidP="008C35F4">
      <w:pPr>
        <w:rPr>
          <w:lang w:eastAsia="x-none"/>
        </w:rPr>
      </w:pPr>
      <w:r>
        <w:rPr>
          <w:lang w:eastAsia="x-none"/>
        </w:rPr>
        <w:t>To see if the attribute enforcement worked:</w:t>
      </w:r>
    </w:p>
    <w:p w14:paraId="67B1E2D2" w14:textId="77777777" w:rsidR="008C35F4" w:rsidRDefault="008C35F4" w:rsidP="008C35F4">
      <w:pPr>
        <w:pStyle w:val="ListParagraph"/>
        <w:numPr>
          <w:ilvl w:val="0"/>
          <w:numId w:val="103"/>
        </w:numPr>
        <w:rPr>
          <w:lang w:eastAsia="x-none"/>
        </w:rPr>
      </w:pPr>
      <w:r>
        <w:rPr>
          <w:lang w:eastAsia="x-none"/>
        </w:rPr>
        <w:t xml:space="preserve">Go back to </w:t>
      </w:r>
      <w:r w:rsidRPr="00FE3126">
        <w:rPr>
          <w:b/>
          <w:lang w:eastAsia="x-none"/>
        </w:rPr>
        <w:t>AGC &gt; Monitor &gt; OUT events</w:t>
      </w:r>
    </w:p>
    <w:p w14:paraId="2E578169" w14:textId="77777777" w:rsidR="008C35F4" w:rsidRDefault="008C35F4" w:rsidP="008C35F4">
      <w:pPr>
        <w:rPr>
          <w:lang w:eastAsia="x-none"/>
        </w:rPr>
      </w:pPr>
    </w:p>
    <w:p w14:paraId="6E0C5AEE" w14:textId="77777777" w:rsidR="008C35F4" w:rsidRDefault="008C35F4" w:rsidP="008C35F4">
      <w:pPr>
        <w:rPr>
          <w:lang w:eastAsia="x-none"/>
        </w:rPr>
      </w:pPr>
      <w:r>
        <w:rPr>
          <w:lang w:eastAsia="x-none"/>
        </w:rPr>
        <w:t>If the enforcement worked there should be a Modify Account event present for PWhiteman.</w:t>
      </w:r>
    </w:p>
    <w:p w14:paraId="6B0948BB" w14:textId="77777777" w:rsidR="008C35F4" w:rsidRDefault="008C35F4" w:rsidP="008C35F4">
      <w:pPr>
        <w:rPr>
          <w:lang w:eastAsia="x-none"/>
        </w:rPr>
      </w:pPr>
    </w:p>
    <w:p w14:paraId="5E3819E7" w14:textId="77777777" w:rsidR="008C35F4" w:rsidRDefault="008C35F4" w:rsidP="008C35F4">
      <w:pPr>
        <w:rPr>
          <w:lang w:eastAsia="x-none"/>
        </w:rPr>
      </w:pPr>
      <w:r>
        <w:rPr>
          <w:noProof/>
          <w:lang w:eastAsia="x-none"/>
        </w:rPr>
        <w:lastRenderedPageBreak/>
        <w:drawing>
          <wp:inline distT="0" distB="0" distL="0" distR="0" wp14:anchorId="4518A019" wp14:editId="5CC2B33A">
            <wp:extent cx="6188710" cy="1472565"/>
            <wp:effectExtent l="63500" t="63500" r="59690" b="64135"/>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Screen Shot 2018-02-09 at 17.31.27.png"/>
                    <pic:cNvPicPr/>
                  </pic:nvPicPr>
                  <pic:blipFill>
                    <a:blip r:embed="rId94"/>
                    <a:stretch>
                      <a:fillRect/>
                    </a:stretch>
                  </pic:blipFill>
                  <pic:spPr>
                    <a:xfrm>
                      <a:off x="0" y="0"/>
                      <a:ext cx="6188710" cy="1472565"/>
                    </a:xfrm>
                    <a:prstGeom prst="rect">
                      <a:avLst/>
                    </a:prstGeom>
                    <a:effectLst>
                      <a:glow rad="63500">
                        <a:schemeClr val="accent3">
                          <a:satMod val="175000"/>
                          <a:alpha val="40000"/>
                        </a:schemeClr>
                      </a:glow>
                    </a:effectLst>
                  </pic:spPr>
                </pic:pic>
              </a:graphicData>
            </a:graphic>
          </wp:inline>
        </w:drawing>
      </w:r>
    </w:p>
    <w:p w14:paraId="2946A962" w14:textId="77777777" w:rsidR="008C35F4" w:rsidRDefault="008C35F4" w:rsidP="008C35F4">
      <w:pPr>
        <w:rPr>
          <w:lang w:eastAsia="x-none"/>
        </w:rPr>
      </w:pPr>
    </w:p>
    <w:p w14:paraId="16DCCEC0" w14:textId="77777777" w:rsidR="008C35F4" w:rsidRDefault="008C35F4" w:rsidP="008C35F4">
      <w:pPr>
        <w:rPr>
          <w:lang w:eastAsia="x-none"/>
        </w:rPr>
      </w:pPr>
      <w:r>
        <w:rPr>
          <w:lang w:eastAsia="x-none"/>
        </w:rPr>
        <w:t>The account title should be changed to Auditor in AD.</w:t>
      </w:r>
    </w:p>
    <w:p w14:paraId="2FF44D6E" w14:textId="77777777" w:rsidR="008C35F4" w:rsidRDefault="008C35F4" w:rsidP="008C35F4">
      <w:pPr>
        <w:rPr>
          <w:lang w:eastAsia="x-none"/>
        </w:rPr>
      </w:pPr>
    </w:p>
    <w:p w14:paraId="4A4B38D8" w14:textId="77777777" w:rsidR="008C35F4" w:rsidRDefault="008C35F4" w:rsidP="008C35F4">
      <w:pPr>
        <w:pStyle w:val="Note"/>
      </w:pPr>
      <w:r>
        <w:t>There seems to be a bug in the current training system. Sometimes the attribute re-evaluation works as expected, sometimes you see the person attribute modified (ATTR12/</w:t>
      </w:r>
      <w:proofErr w:type="spellStart"/>
      <w:r>
        <w:t>AcctLastRecon</w:t>
      </w:r>
      <w:proofErr w:type="spellEnd"/>
      <w:r>
        <w:t>) but no re-evaluation occurs nor is there a change sent back to the AD system.</w:t>
      </w:r>
    </w:p>
    <w:p w14:paraId="42D0A60A" w14:textId="77777777" w:rsidR="008C35F4" w:rsidRDefault="008C35F4" w:rsidP="008C35F4">
      <w:pPr>
        <w:rPr>
          <w:lang w:eastAsia="x-none"/>
        </w:rPr>
      </w:pPr>
    </w:p>
    <w:p w14:paraId="597E92DE" w14:textId="15EAD6C1" w:rsidR="008C35F4" w:rsidRDefault="008C35F4" w:rsidP="008C35F4">
      <w:pPr>
        <w:rPr>
          <w:lang w:eastAsia="x-none"/>
        </w:rPr>
      </w:pPr>
      <w:r>
        <w:rPr>
          <w:lang w:eastAsia="x-none"/>
        </w:rPr>
        <w:t xml:space="preserve">This completes </w:t>
      </w:r>
      <w:r w:rsidR="005A00E5">
        <w:rPr>
          <w:lang w:eastAsia="x-none"/>
        </w:rPr>
        <w:t>Lab 1</w:t>
      </w:r>
      <w:r>
        <w:rPr>
          <w:lang w:eastAsia="x-none"/>
        </w:rPr>
        <w:t>.</w:t>
      </w:r>
    </w:p>
    <w:p w14:paraId="55914AE7" w14:textId="77777777" w:rsidR="008C35F4" w:rsidRPr="008C35F4" w:rsidRDefault="008C35F4" w:rsidP="008C35F4">
      <w:pPr>
        <w:rPr>
          <w:lang w:val="x-none" w:eastAsia="x-none"/>
        </w:rPr>
      </w:pPr>
    </w:p>
    <w:p w14:paraId="73EEA164" w14:textId="6A15A89E" w:rsidR="008C35F4" w:rsidRDefault="008C35F4" w:rsidP="00D45773"/>
    <w:p w14:paraId="5DB2537C" w14:textId="1DA4943B" w:rsidR="003D3ED0" w:rsidRDefault="003D3ED0" w:rsidP="002C713A">
      <w:pPr>
        <w:pStyle w:val="Heading1"/>
        <w:rPr>
          <w:lang w:val="en-US"/>
        </w:rPr>
      </w:pPr>
      <w:bookmarkStart w:id="22" w:name="_Toc4164483"/>
      <w:r>
        <w:rPr>
          <w:lang w:val="en-US"/>
        </w:rPr>
        <w:lastRenderedPageBreak/>
        <w:t xml:space="preserve">Lab </w:t>
      </w:r>
      <w:r w:rsidR="00B10C85">
        <w:rPr>
          <w:lang w:val="en-US"/>
        </w:rPr>
        <w:t>2</w:t>
      </w:r>
      <w:r>
        <w:rPr>
          <w:lang w:val="en-US"/>
        </w:rPr>
        <w:t xml:space="preserve"> – A User Dept. Move Triggers a Continuous Campaign</w:t>
      </w:r>
      <w:bookmarkEnd w:id="22"/>
    </w:p>
    <w:p w14:paraId="3D83DA60" w14:textId="77777777" w:rsidR="003D3ED0" w:rsidRDefault="003D3ED0" w:rsidP="003D3ED0">
      <w:pPr>
        <w:rPr>
          <w:lang w:eastAsia="x-none"/>
        </w:rPr>
      </w:pPr>
      <w:r>
        <w:rPr>
          <w:lang w:eastAsia="x-none"/>
        </w:rPr>
        <w:t>This lab is built around the requirement for a manager to review any access after a person changes their department. It will involve configuration and use of:</w:t>
      </w:r>
    </w:p>
    <w:p w14:paraId="4AC90481" w14:textId="6A756AD8" w:rsidR="003D3ED0" w:rsidRDefault="00AD45B8" w:rsidP="00F61B1D">
      <w:pPr>
        <w:pStyle w:val="ListParagraph"/>
        <w:numPr>
          <w:ilvl w:val="0"/>
          <w:numId w:val="10"/>
        </w:numPr>
        <w:rPr>
          <w:lang w:eastAsia="x-none"/>
        </w:rPr>
      </w:pPr>
      <w:r>
        <w:rPr>
          <w:lang w:eastAsia="x-none"/>
        </w:rPr>
        <w:t>Continuous campaigns</w:t>
      </w:r>
    </w:p>
    <w:p w14:paraId="3590D1D6" w14:textId="3108D4BF" w:rsidR="00AD45B8" w:rsidRDefault="00AD45B8" w:rsidP="00F61B1D">
      <w:pPr>
        <w:pStyle w:val="ListParagraph"/>
        <w:numPr>
          <w:ilvl w:val="0"/>
          <w:numId w:val="10"/>
        </w:numPr>
        <w:rPr>
          <w:lang w:eastAsia="x-none"/>
        </w:rPr>
      </w:pPr>
      <w:r>
        <w:rPr>
          <w:lang w:eastAsia="x-none"/>
        </w:rPr>
        <w:t>User modify event rules</w:t>
      </w:r>
    </w:p>
    <w:p w14:paraId="3AD67103" w14:textId="3C3410FE" w:rsidR="00AD45B8" w:rsidRDefault="00AD45B8" w:rsidP="00F61B1D">
      <w:pPr>
        <w:pStyle w:val="ListParagraph"/>
        <w:numPr>
          <w:ilvl w:val="0"/>
          <w:numId w:val="10"/>
        </w:numPr>
        <w:rPr>
          <w:lang w:eastAsia="x-none"/>
        </w:rPr>
      </w:pPr>
      <w:r>
        <w:rPr>
          <w:lang w:eastAsia="x-none"/>
        </w:rPr>
        <w:t>User modify workflow and ARM in the Service Center</w:t>
      </w:r>
    </w:p>
    <w:p w14:paraId="586645B5" w14:textId="34446D85" w:rsidR="003D3ED0" w:rsidRDefault="003D3ED0" w:rsidP="003D3ED0">
      <w:pPr>
        <w:rPr>
          <w:lang w:eastAsia="x-none"/>
        </w:rPr>
      </w:pPr>
    </w:p>
    <w:p w14:paraId="402A4F79" w14:textId="6369A0B3" w:rsidR="00B10C85" w:rsidRDefault="00B10C85" w:rsidP="003D3ED0">
      <w:pPr>
        <w:rPr>
          <w:lang w:eastAsia="x-none"/>
        </w:rPr>
      </w:pPr>
      <w:r>
        <w:rPr>
          <w:lang w:eastAsia="x-none"/>
        </w:rPr>
        <w:t xml:space="preserve">This Lab only needs the IGI </w:t>
      </w:r>
      <w:proofErr w:type="spellStart"/>
      <w:r>
        <w:rPr>
          <w:lang w:eastAsia="x-none"/>
        </w:rPr>
        <w:t>VAand</w:t>
      </w:r>
      <w:proofErr w:type="spellEnd"/>
      <w:r>
        <w:rPr>
          <w:lang w:eastAsia="x-none"/>
        </w:rPr>
        <w:t xml:space="preserve"> Data Server VMs. It does not need the Windows Server VM.</w:t>
      </w:r>
    </w:p>
    <w:p w14:paraId="1ECFBABC" w14:textId="77777777" w:rsidR="00B10C85" w:rsidRDefault="00B10C85" w:rsidP="00B10C85">
      <w:pPr>
        <w:pStyle w:val="Heading2"/>
      </w:pPr>
      <w:bookmarkStart w:id="23" w:name="_Toc4164484"/>
      <w:r>
        <w:t>Overview of Scenario</w:t>
      </w:r>
      <w:bookmarkEnd w:id="23"/>
    </w:p>
    <w:p w14:paraId="223B8794" w14:textId="77777777" w:rsidR="00B10C85" w:rsidRDefault="00B10C85" w:rsidP="00B10C85">
      <w:pPr>
        <w:rPr>
          <w:lang w:eastAsia="x-none"/>
        </w:rPr>
      </w:pPr>
      <w:r>
        <w:rPr>
          <w:lang w:eastAsia="x-none"/>
        </w:rPr>
        <w:t>This scenario is summarized in the following table. This is just for your information.</w:t>
      </w:r>
    </w:p>
    <w:p w14:paraId="7085E849" w14:textId="60CD04F7" w:rsidR="00AD45B8" w:rsidRDefault="00AD45B8" w:rsidP="003D3ED0">
      <w:pPr>
        <w:rPr>
          <w:lang w:eastAsia="x-none"/>
        </w:rPr>
      </w:pPr>
    </w:p>
    <w:tbl>
      <w:tblPr>
        <w:tblStyle w:val="TableGrid"/>
        <w:tblW w:w="0" w:type="auto"/>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2122"/>
        <w:gridCol w:w="7614"/>
      </w:tblGrid>
      <w:tr w:rsidR="00AD45B8" w14:paraId="0C5B8D6F" w14:textId="77777777" w:rsidTr="00AD45B8">
        <w:tc>
          <w:tcPr>
            <w:tcW w:w="2122" w:type="dxa"/>
          </w:tcPr>
          <w:p w14:paraId="653CCE1C" w14:textId="233E039B" w:rsidR="00AD45B8" w:rsidRPr="00AD45B8" w:rsidRDefault="00AD45B8" w:rsidP="003D3ED0">
            <w:pPr>
              <w:rPr>
                <w:b/>
                <w:i/>
                <w:lang w:eastAsia="x-none"/>
              </w:rPr>
            </w:pPr>
            <w:r w:rsidRPr="00AD45B8">
              <w:rPr>
                <w:b/>
                <w:i/>
                <w:lang w:eastAsia="x-none"/>
              </w:rPr>
              <w:t>Summary</w:t>
            </w:r>
          </w:p>
        </w:tc>
        <w:tc>
          <w:tcPr>
            <w:tcW w:w="7614" w:type="dxa"/>
          </w:tcPr>
          <w:p w14:paraId="32F166FE" w14:textId="77777777" w:rsidR="00AD45B8" w:rsidRDefault="00AD45B8" w:rsidP="00AD45B8">
            <w:pPr>
              <w:rPr>
                <w:lang w:eastAsia="x-none"/>
              </w:rPr>
            </w:pPr>
            <w:r>
              <w:rPr>
                <w:lang w:eastAsia="x-none"/>
              </w:rPr>
              <w:t>Configuring a continuous campaign and dataset, and java rules for feeding the dataset (based on the Rules guide) and then run some user moves (with contractor management in the service center)</w:t>
            </w:r>
          </w:p>
          <w:p w14:paraId="68BBEC0D" w14:textId="77777777" w:rsidR="00AD45B8" w:rsidRDefault="00AD45B8" w:rsidP="003D3ED0">
            <w:pPr>
              <w:rPr>
                <w:lang w:eastAsia="x-none"/>
              </w:rPr>
            </w:pPr>
          </w:p>
        </w:tc>
      </w:tr>
      <w:tr w:rsidR="00AD45B8" w14:paraId="3BB7C398" w14:textId="77777777" w:rsidTr="00AD45B8">
        <w:tc>
          <w:tcPr>
            <w:tcW w:w="2122" w:type="dxa"/>
          </w:tcPr>
          <w:p w14:paraId="2F4DA594" w14:textId="269DC135" w:rsidR="00AD45B8" w:rsidRPr="00AD45B8" w:rsidRDefault="00AD45B8" w:rsidP="003D3ED0">
            <w:pPr>
              <w:rPr>
                <w:b/>
                <w:i/>
                <w:lang w:eastAsia="x-none"/>
              </w:rPr>
            </w:pPr>
            <w:r w:rsidRPr="00AD45B8">
              <w:rPr>
                <w:b/>
                <w:i/>
                <w:lang w:eastAsia="x-none"/>
              </w:rPr>
              <w:t>Requirement statement</w:t>
            </w:r>
          </w:p>
        </w:tc>
        <w:tc>
          <w:tcPr>
            <w:tcW w:w="7614" w:type="dxa"/>
          </w:tcPr>
          <w:p w14:paraId="1CDF9AF0" w14:textId="5B54BF32" w:rsidR="00AD45B8" w:rsidRDefault="00AD45B8" w:rsidP="00AD45B8">
            <w:pPr>
              <w:rPr>
                <w:lang w:eastAsia="x-none"/>
              </w:rPr>
            </w:pPr>
            <w:r>
              <w:rPr>
                <w:lang w:eastAsia="x-none"/>
              </w:rPr>
              <w:t xml:space="preserve">Users belong to departments, defined in the </w:t>
            </w:r>
            <w:r w:rsidR="00F050B0">
              <w:rPr>
                <w:lang w:eastAsia="x-none"/>
              </w:rPr>
              <w:t>organizational</w:t>
            </w:r>
            <w:r>
              <w:rPr>
                <w:lang w:eastAsia="x-none"/>
              </w:rPr>
              <w:t xml:space="preserve"> structure. </w:t>
            </w:r>
          </w:p>
          <w:p w14:paraId="49479F83" w14:textId="77777777" w:rsidR="00AD45B8" w:rsidRDefault="00AD45B8" w:rsidP="00AD45B8">
            <w:pPr>
              <w:rPr>
                <w:lang w:eastAsia="x-none"/>
              </w:rPr>
            </w:pPr>
            <w:r>
              <w:rPr>
                <w:lang w:eastAsia="x-none"/>
              </w:rPr>
              <w:tab/>
            </w:r>
          </w:p>
          <w:p w14:paraId="5BBF3284" w14:textId="4817CF30" w:rsidR="00AD45B8" w:rsidRDefault="00AD45B8" w:rsidP="00AD45B8">
            <w:pPr>
              <w:rPr>
                <w:lang w:eastAsia="x-none"/>
              </w:rPr>
            </w:pPr>
            <w:r>
              <w:rPr>
                <w:lang w:eastAsia="x-none"/>
              </w:rPr>
              <w:t xml:space="preserve">There are default/enforced permissions associated with each department, along with some optional ones that users can request. </w:t>
            </w:r>
          </w:p>
          <w:p w14:paraId="5101C832" w14:textId="77777777" w:rsidR="00AD45B8" w:rsidRDefault="00AD45B8" w:rsidP="00AD45B8">
            <w:pPr>
              <w:rPr>
                <w:lang w:eastAsia="x-none"/>
              </w:rPr>
            </w:pPr>
            <w:r>
              <w:rPr>
                <w:lang w:eastAsia="x-none"/>
              </w:rPr>
              <w:tab/>
            </w:r>
          </w:p>
          <w:p w14:paraId="4C6A02A0" w14:textId="54744ED6" w:rsidR="00AD45B8" w:rsidRDefault="00AD45B8" w:rsidP="00AD45B8">
            <w:pPr>
              <w:rPr>
                <w:lang w:eastAsia="x-none"/>
              </w:rPr>
            </w:pPr>
            <w:r>
              <w:rPr>
                <w:lang w:eastAsia="x-none"/>
              </w:rPr>
              <w:t>When a user moves department their access for that new department must be reviewed by their manager.</w:t>
            </w:r>
          </w:p>
          <w:p w14:paraId="50D5F8D4" w14:textId="77777777" w:rsidR="00AD45B8" w:rsidRDefault="00AD45B8" w:rsidP="003D3ED0">
            <w:pPr>
              <w:rPr>
                <w:lang w:eastAsia="x-none"/>
              </w:rPr>
            </w:pPr>
          </w:p>
        </w:tc>
      </w:tr>
      <w:tr w:rsidR="00AD45B8" w14:paraId="32CD2859" w14:textId="77777777" w:rsidTr="00AD45B8">
        <w:tc>
          <w:tcPr>
            <w:tcW w:w="2122" w:type="dxa"/>
          </w:tcPr>
          <w:p w14:paraId="13D76B40" w14:textId="414720CC" w:rsidR="00AD45B8" w:rsidRPr="00AD45B8" w:rsidRDefault="00AD45B8" w:rsidP="003D3ED0">
            <w:pPr>
              <w:rPr>
                <w:b/>
                <w:i/>
                <w:lang w:eastAsia="x-none"/>
              </w:rPr>
            </w:pPr>
            <w:r w:rsidRPr="00AD45B8">
              <w:rPr>
                <w:b/>
                <w:i/>
                <w:lang w:eastAsia="x-none"/>
              </w:rPr>
              <w:t>Demonstration requirements</w:t>
            </w:r>
          </w:p>
        </w:tc>
        <w:tc>
          <w:tcPr>
            <w:tcW w:w="7614" w:type="dxa"/>
          </w:tcPr>
          <w:p w14:paraId="0B68BCF8" w14:textId="77777777" w:rsidR="00AD45B8" w:rsidRDefault="00AD45B8" w:rsidP="00AD45B8">
            <w:pPr>
              <w:rPr>
                <w:lang w:eastAsia="x-none"/>
              </w:rPr>
            </w:pPr>
            <w:r>
              <w:rPr>
                <w:lang w:eastAsia="x-none"/>
              </w:rPr>
              <w:t>Must be able to demonstrate:</w:t>
            </w:r>
          </w:p>
          <w:p w14:paraId="4C261D22" w14:textId="052D3584" w:rsidR="00AD45B8" w:rsidRDefault="00AD45B8" w:rsidP="00F61B1D">
            <w:pPr>
              <w:pStyle w:val="ListParagraph"/>
              <w:numPr>
                <w:ilvl w:val="0"/>
                <w:numId w:val="11"/>
              </w:numPr>
              <w:rPr>
                <w:lang w:eastAsia="x-none"/>
              </w:rPr>
            </w:pPr>
            <w:r>
              <w:rPr>
                <w:lang w:eastAsia="x-none"/>
              </w:rPr>
              <w:t>User move operation</w:t>
            </w:r>
          </w:p>
          <w:p w14:paraId="1A71BC6C" w14:textId="77777777" w:rsidR="00AD45B8" w:rsidRDefault="00AD45B8" w:rsidP="00F61B1D">
            <w:pPr>
              <w:pStyle w:val="ListParagraph"/>
              <w:numPr>
                <w:ilvl w:val="0"/>
                <w:numId w:val="11"/>
              </w:numPr>
              <w:rPr>
                <w:lang w:eastAsia="x-none"/>
              </w:rPr>
            </w:pPr>
            <w:r>
              <w:rPr>
                <w:lang w:eastAsia="x-none"/>
              </w:rPr>
              <w:t>Manager reviews new access in cert campaign</w:t>
            </w:r>
          </w:p>
          <w:p w14:paraId="4A3A1F3C" w14:textId="4A46D54D" w:rsidR="00AD45B8" w:rsidRDefault="00AD45B8" w:rsidP="00AD45B8">
            <w:pPr>
              <w:rPr>
                <w:lang w:eastAsia="x-none"/>
              </w:rPr>
            </w:pPr>
          </w:p>
        </w:tc>
      </w:tr>
      <w:tr w:rsidR="00AD45B8" w14:paraId="04E46DE5" w14:textId="77777777" w:rsidTr="00AD45B8">
        <w:tc>
          <w:tcPr>
            <w:tcW w:w="2122" w:type="dxa"/>
          </w:tcPr>
          <w:p w14:paraId="0391B939" w14:textId="588CC885" w:rsidR="00AD45B8" w:rsidRPr="00AD45B8" w:rsidRDefault="00AD45B8" w:rsidP="003D3ED0">
            <w:pPr>
              <w:rPr>
                <w:b/>
                <w:i/>
                <w:lang w:eastAsia="x-none"/>
              </w:rPr>
            </w:pPr>
            <w:r w:rsidRPr="00AD45B8">
              <w:rPr>
                <w:b/>
                <w:i/>
                <w:lang w:eastAsia="x-none"/>
              </w:rPr>
              <w:t>Implementation notes</w:t>
            </w:r>
          </w:p>
        </w:tc>
        <w:tc>
          <w:tcPr>
            <w:tcW w:w="7614" w:type="dxa"/>
          </w:tcPr>
          <w:p w14:paraId="36A735C4" w14:textId="77777777" w:rsidR="00AD45B8" w:rsidRDefault="00AD45B8" w:rsidP="00AD45B8">
            <w:pPr>
              <w:rPr>
                <w:lang w:eastAsia="x-none"/>
              </w:rPr>
            </w:pPr>
            <w:r>
              <w:rPr>
                <w:lang w:eastAsia="x-none"/>
              </w:rPr>
              <w:t>This will require configuration of the following:</w:t>
            </w:r>
          </w:p>
          <w:p w14:paraId="47C662AA" w14:textId="77777777" w:rsidR="00AD45B8" w:rsidRDefault="00AD45B8" w:rsidP="00AD45B8">
            <w:pPr>
              <w:rPr>
                <w:lang w:eastAsia="x-none"/>
              </w:rPr>
            </w:pPr>
            <w:r>
              <w:rPr>
                <w:lang w:eastAsia="x-none"/>
              </w:rPr>
              <w:tab/>
            </w:r>
          </w:p>
          <w:p w14:paraId="20C3F205" w14:textId="57D42F42" w:rsidR="00AD45B8" w:rsidRDefault="00AD45B8" w:rsidP="00F61B1D">
            <w:pPr>
              <w:pStyle w:val="ListParagraph"/>
              <w:numPr>
                <w:ilvl w:val="0"/>
                <w:numId w:val="8"/>
              </w:numPr>
              <w:rPr>
                <w:lang w:eastAsia="x-none"/>
              </w:rPr>
            </w:pPr>
            <w:r w:rsidRPr="00AD45B8">
              <w:rPr>
                <w:b/>
                <w:lang w:eastAsia="x-none"/>
              </w:rPr>
              <w:t>Certification</w:t>
            </w:r>
            <w:r>
              <w:rPr>
                <w:lang w:eastAsia="x-none"/>
              </w:rPr>
              <w:t xml:space="preserve"> - a continuous user entitlement campaign and dataset setup with manager as the reviewer.</w:t>
            </w:r>
          </w:p>
          <w:p w14:paraId="182870A0" w14:textId="0225DB16" w:rsidR="00AD45B8" w:rsidRDefault="00AD45B8" w:rsidP="00F61B1D">
            <w:pPr>
              <w:pStyle w:val="ListParagraph"/>
              <w:numPr>
                <w:ilvl w:val="0"/>
                <w:numId w:val="8"/>
              </w:numPr>
              <w:rPr>
                <w:lang w:eastAsia="x-none"/>
              </w:rPr>
            </w:pPr>
            <w:r w:rsidRPr="00AD45B8">
              <w:rPr>
                <w:b/>
                <w:lang w:eastAsia="x-none"/>
              </w:rPr>
              <w:t>Event Rule</w:t>
            </w:r>
            <w:r>
              <w:rPr>
                <w:lang w:eastAsia="x-none"/>
              </w:rPr>
              <w:t xml:space="preserve"> - rule to add an entry to the cont. campaign dataset hooked into the User Move event</w:t>
            </w:r>
          </w:p>
          <w:p w14:paraId="6275768D" w14:textId="015281E2" w:rsidR="00AD45B8" w:rsidRDefault="00AD45B8" w:rsidP="00F61B1D">
            <w:pPr>
              <w:pStyle w:val="ListParagraph"/>
              <w:numPr>
                <w:ilvl w:val="0"/>
                <w:numId w:val="8"/>
              </w:numPr>
              <w:rPr>
                <w:lang w:eastAsia="x-none"/>
              </w:rPr>
            </w:pPr>
            <w:r w:rsidRPr="00AD45B8">
              <w:rPr>
                <w:b/>
                <w:lang w:eastAsia="x-none"/>
              </w:rPr>
              <w:t>Workflow</w:t>
            </w:r>
            <w:r>
              <w:rPr>
                <w:lang w:eastAsia="x-none"/>
              </w:rPr>
              <w:t xml:space="preserve"> - user modify workflow enabled with some user attributes, including the org unit</w:t>
            </w:r>
          </w:p>
          <w:p w14:paraId="13937A62" w14:textId="77777777" w:rsidR="00AD45B8" w:rsidRDefault="00AD45B8" w:rsidP="00AD45B8">
            <w:pPr>
              <w:rPr>
                <w:lang w:eastAsia="x-none"/>
              </w:rPr>
            </w:pPr>
            <w:r>
              <w:rPr>
                <w:lang w:eastAsia="x-none"/>
              </w:rPr>
              <w:tab/>
            </w:r>
          </w:p>
          <w:p w14:paraId="1BCAB322" w14:textId="18279A76" w:rsidR="00AD45B8" w:rsidRDefault="00AD45B8" w:rsidP="00AD45B8">
            <w:pPr>
              <w:rPr>
                <w:lang w:eastAsia="x-none"/>
              </w:rPr>
            </w:pPr>
            <w:r>
              <w:rPr>
                <w:lang w:eastAsia="x-none"/>
              </w:rPr>
              <w:t>Assume: GenSys LDAP is the target, admin roles are there (user manager etc.)</w:t>
            </w:r>
          </w:p>
          <w:p w14:paraId="087B7FD9" w14:textId="77777777" w:rsidR="00AD45B8" w:rsidRDefault="00AD45B8" w:rsidP="003D3ED0">
            <w:pPr>
              <w:rPr>
                <w:lang w:eastAsia="x-none"/>
              </w:rPr>
            </w:pPr>
          </w:p>
        </w:tc>
      </w:tr>
      <w:tr w:rsidR="00AD45B8" w14:paraId="7E036E6D" w14:textId="77777777" w:rsidTr="00AD45B8">
        <w:tc>
          <w:tcPr>
            <w:tcW w:w="2122" w:type="dxa"/>
          </w:tcPr>
          <w:p w14:paraId="4A58974C" w14:textId="71E16257" w:rsidR="00AD45B8" w:rsidRPr="00AD45B8" w:rsidRDefault="00AD45B8" w:rsidP="003D3ED0">
            <w:pPr>
              <w:rPr>
                <w:b/>
                <w:i/>
                <w:lang w:eastAsia="x-none"/>
              </w:rPr>
            </w:pPr>
            <w:r w:rsidRPr="00AD45B8">
              <w:rPr>
                <w:b/>
                <w:i/>
                <w:lang w:eastAsia="x-none"/>
              </w:rPr>
              <w:t>Skills required</w:t>
            </w:r>
          </w:p>
        </w:tc>
        <w:tc>
          <w:tcPr>
            <w:tcW w:w="7614" w:type="dxa"/>
          </w:tcPr>
          <w:p w14:paraId="05F06397" w14:textId="77777777" w:rsidR="00AD45B8" w:rsidRDefault="00AD45B8" w:rsidP="00AD45B8">
            <w:pPr>
              <w:rPr>
                <w:lang w:eastAsia="x-none"/>
              </w:rPr>
            </w:pPr>
            <w:r>
              <w:rPr>
                <w:lang w:eastAsia="x-none"/>
              </w:rPr>
              <w:t>Students should have a good grasp of the following:</w:t>
            </w:r>
          </w:p>
          <w:p w14:paraId="72294782" w14:textId="40AF85DB" w:rsidR="00AD45B8" w:rsidRDefault="00AD45B8" w:rsidP="00F61B1D">
            <w:pPr>
              <w:pStyle w:val="ListParagraph"/>
              <w:numPr>
                <w:ilvl w:val="0"/>
                <w:numId w:val="9"/>
              </w:numPr>
              <w:rPr>
                <w:lang w:eastAsia="x-none"/>
              </w:rPr>
            </w:pPr>
            <w:r>
              <w:rPr>
                <w:lang w:eastAsia="x-none"/>
              </w:rPr>
              <w:t>Cert campaigns and datasets (B100 trg module)</w:t>
            </w:r>
          </w:p>
          <w:p w14:paraId="34A93426" w14:textId="2DE9E099" w:rsidR="00AD45B8" w:rsidRDefault="00AD45B8" w:rsidP="00F61B1D">
            <w:pPr>
              <w:pStyle w:val="ListParagraph"/>
              <w:numPr>
                <w:ilvl w:val="0"/>
                <w:numId w:val="9"/>
              </w:numPr>
              <w:rPr>
                <w:lang w:eastAsia="x-none"/>
              </w:rPr>
            </w:pPr>
            <w:r>
              <w:rPr>
                <w:lang w:eastAsia="x-none"/>
              </w:rPr>
              <w:t>Rules (Rules Guide with cont. campaign examples and D2** trg modules)</w:t>
            </w:r>
          </w:p>
          <w:p w14:paraId="5A425B43" w14:textId="3A25D3E1" w:rsidR="00AD45B8" w:rsidRDefault="00AD45B8" w:rsidP="00F61B1D">
            <w:pPr>
              <w:pStyle w:val="ListParagraph"/>
              <w:numPr>
                <w:ilvl w:val="0"/>
                <w:numId w:val="9"/>
              </w:numPr>
              <w:rPr>
                <w:lang w:eastAsia="x-none"/>
              </w:rPr>
            </w:pPr>
            <w:r>
              <w:rPr>
                <w:lang w:eastAsia="x-none"/>
              </w:rPr>
              <w:t>Workflow (B300/301/B330 trg modules)</w:t>
            </w:r>
          </w:p>
          <w:p w14:paraId="43B125C9" w14:textId="77777777" w:rsidR="00AD45B8" w:rsidRDefault="00AD45B8" w:rsidP="00436393">
            <w:pPr>
              <w:pStyle w:val="ListParagraph"/>
              <w:ind w:left="360"/>
              <w:rPr>
                <w:lang w:eastAsia="x-none"/>
              </w:rPr>
            </w:pPr>
          </w:p>
        </w:tc>
      </w:tr>
    </w:tbl>
    <w:p w14:paraId="4C2B36DF" w14:textId="77777777" w:rsidR="00AD45B8" w:rsidRDefault="00AD45B8" w:rsidP="003D3ED0">
      <w:pPr>
        <w:rPr>
          <w:lang w:eastAsia="x-none"/>
        </w:rPr>
      </w:pPr>
    </w:p>
    <w:p w14:paraId="6BE51930" w14:textId="3E3B0DBC" w:rsidR="003D3ED0" w:rsidRDefault="00BF050B" w:rsidP="003D3ED0">
      <w:pPr>
        <w:rPr>
          <w:lang w:eastAsia="x-none"/>
        </w:rPr>
      </w:pPr>
      <w:r>
        <w:rPr>
          <w:lang w:eastAsia="x-none"/>
        </w:rPr>
        <w:t xml:space="preserve">You should be able to use the </w:t>
      </w:r>
      <w:r w:rsidR="00FF7BFC">
        <w:rPr>
          <w:lang w:eastAsia="x-none"/>
        </w:rPr>
        <w:t>demo/training data in the training image to test this, such as DFox (manager) and PWhiteman (user) both with Passw0rd in the Service Center. The administrator is admin with password admin.</w:t>
      </w:r>
    </w:p>
    <w:p w14:paraId="49D9FC85" w14:textId="77777777" w:rsidR="00B10C85" w:rsidRDefault="00B10C85">
      <w:pPr>
        <w:rPr>
          <w:rFonts w:cs="Arial"/>
          <w:b/>
          <w:bCs/>
          <w:iCs/>
          <w:sz w:val="28"/>
          <w:szCs w:val="28"/>
        </w:rPr>
      </w:pPr>
      <w:r>
        <w:br w:type="page"/>
      </w:r>
    </w:p>
    <w:p w14:paraId="45C57A85" w14:textId="0D64AE73" w:rsidR="003D3ED0" w:rsidRDefault="003D3ED0" w:rsidP="003D3ED0">
      <w:pPr>
        <w:pStyle w:val="Heading2"/>
      </w:pPr>
      <w:bookmarkStart w:id="24" w:name="_Toc4164485"/>
      <w:r>
        <w:lastRenderedPageBreak/>
        <w:t>L</w:t>
      </w:r>
      <w:r w:rsidR="00B10C85">
        <w:t>ab2</w:t>
      </w:r>
      <w:r>
        <w:t xml:space="preserve"> – Detailed Lab Instructions</w:t>
      </w:r>
      <w:bookmarkEnd w:id="24"/>
    </w:p>
    <w:p w14:paraId="0FB7EA5A" w14:textId="68DF0F26" w:rsidR="003D3ED0" w:rsidRDefault="00B10C85" w:rsidP="003D3ED0">
      <w:pPr>
        <w:rPr>
          <w:lang w:eastAsia="x-none"/>
        </w:rPr>
      </w:pPr>
      <w:r>
        <w:rPr>
          <w:lang w:eastAsia="x-none"/>
        </w:rPr>
        <w:t>T</w:t>
      </w:r>
      <w:r w:rsidR="003D3ED0">
        <w:rPr>
          <w:lang w:eastAsia="x-none"/>
        </w:rPr>
        <w:t>he following instructions will walk you through the lab setup and execution.</w:t>
      </w:r>
    </w:p>
    <w:p w14:paraId="1DF3DB56" w14:textId="77777777" w:rsidR="00370735" w:rsidRDefault="00370735" w:rsidP="003D3ED0">
      <w:pPr>
        <w:rPr>
          <w:lang w:eastAsia="x-none"/>
        </w:rPr>
      </w:pPr>
    </w:p>
    <w:p w14:paraId="7990B586" w14:textId="77777777" w:rsidR="00370735" w:rsidRDefault="00370735" w:rsidP="003D3ED0">
      <w:pPr>
        <w:rPr>
          <w:lang w:eastAsia="x-none"/>
        </w:rPr>
      </w:pPr>
      <w:r>
        <w:rPr>
          <w:lang w:eastAsia="x-none"/>
        </w:rPr>
        <w:t>The lab will configure a number of items in IGI to support the following flow:</w:t>
      </w:r>
    </w:p>
    <w:p w14:paraId="32F9CA62" w14:textId="449596ED" w:rsidR="00370735" w:rsidRDefault="00370735" w:rsidP="00F61B1D">
      <w:pPr>
        <w:pStyle w:val="ListParagraph"/>
        <w:numPr>
          <w:ilvl w:val="0"/>
          <w:numId w:val="16"/>
        </w:numPr>
        <w:rPr>
          <w:lang w:eastAsia="x-none"/>
        </w:rPr>
      </w:pPr>
      <w:r>
        <w:rPr>
          <w:lang w:eastAsia="x-none"/>
        </w:rPr>
        <w:t>A user manager logs into the Service Center and accesses the User Modify workflow</w:t>
      </w:r>
    </w:p>
    <w:p w14:paraId="39CBDF62" w14:textId="4D58B6C4" w:rsidR="00370735" w:rsidRDefault="00370735" w:rsidP="00F61B1D">
      <w:pPr>
        <w:pStyle w:val="ListParagraph"/>
        <w:numPr>
          <w:ilvl w:val="0"/>
          <w:numId w:val="16"/>
        </w:numPr>
        <w:rPr>
          <w:lang w:eastAsia="x-none"/>
        </w:rPr>
      </w:pPr>
      <w:r>
        <w:rPr>
          <w:lang w:eastAsia="x-none"/>
        </w:rPr>
        <w:t>They select the user and change their department</w:t>
      </w:r>
    </w:p>
    <w:p w14:paraId="5F684B34" w14:textId="2D72C899" w:rsidR="00370735" w:rsidRDefault="00370735" w:rsidP="00F61B1D">
      <w:pPr>
        <w:pStyle w:val="ListParagraph"/>
        <w:numPr>
          <w:ilvl w:val="0"/>
          <w:numId w:val="16"/>
        </w:numPr>
        <w:rPr>
          <w:lang w:eastAsia="x-none"/>
        </w:rPr>
      </w:pPr>
      <w:r>
        <w:rPr>
          <w:lang w:eastAsia="x-none"/>
        </w:rPr>
        <w:t>This triggers a User Move operation in IGI</w:t>
      </w:r>
    </w:p>
    <w:p w14:paraId="27866442" w14:textId="0AC70BA8" w:rsidR="00370735" w:rsidRDefault="00370735" w:rsidP="00F61B1D">
      <w:pPr>
        <w:pStyle w:val="ListParagraph"/>
        <w:numPr>
          <w:ilvl w:val="0"/>
          <w:numId w:val="16"/>
        </w:numPr>
        <w:rPr>
          <w:lang w:eastAsia="x-none"/>
        </w:rPr>
      </w:pPr>
      <w:r>
        <w:rPr>
          <w:lang w:eastAsia="x-none"/>
        </w:rPr>
        <w:t xml:space="preserve">In response to this operation a custom rule collects all of the entitlements and </w:t>
      </w:r>
      <w:r w:rsidR="007F1FEE">
        <w:rPr>
          <w:lang w:eastAsia="x-none"/>
        </w:rPr>
        <w:t>writes them to a continuous campaign dataset</w:t>
      </w:r>
    </w:p>
    <w:p w14:paraId="27702769" w14:textId="6DD728ED" w:rsidR="007F1FEE" w:rsidRDefault="007F1FEE" w:rsidP="00F61B1D">
      <w:pPr>
        <w:pStyle w:val="ListParagraph"/>
        <w:numPr>
          <w:ilvl w:val="0"/>
          <w:numId w:val="16"/>
        </w:numPr>
        <w:rPr>
          <w:lang w:eastAsia="x-none"/>
        </w:rPr>
      </w:pPr>
      <w:r>
        <w:rPr>
          <w:lang w:eastAsia="x-none"/>
        </w:rPr>
        <w:t>The user manager logs into the Service Center and sees an outstanding Campaign activity for the user change and reviews the changed access.</w:t>
      </w:r>
    </w:p>
    <w:p w14:paraId="42646D08" w14:textId="0841D2A0" w:rsidR="00370735" w:rsidRDefault="00370735" w:rsidP="003D3ED0">
      <w:pPr>
        <w:rPr>
          <w:lang w:eastAsia="x-none"/>
        </w:rPr>
      </w:pPr>
    </w:p>
    <w:p w14:paraId="6039EB50" w14:textId="33AF786B" w:rsidR="007F1FEE" w:rsidRDefault="007F1FEE" w:rsidP="003D3ED0">
      <w:pPr>
        <w:rPr>
          <w:lang w:eastAsia="x-none"/>
        </w:rPr>
      </w:pPr>
      <w:r>
        <w:rPr>
          <w:lang w:eastAsia="x-none"/>
        </w:rPr>
        <w:t>This involves configuring:</w:t>
      </w:r>
    </w:p>
    <w:p w14:paraId="6DAB6D38" w14:textId="4F1CFC5F" w:rsidR="007F1FEE" w:rsidRDefault="007F1FEE" w:rsidP="00F61B1D">
      <w:pPr>
        <w:pStyle w:val="ListParagraph"/>
        <w:numPr>
          <w:ilvl w:val="0"/>
          <w:numId w:val="17"/>
        </w:numPr>
        <w:rPr>
          <w:lang w:eastAsia="x-none"/>
        </w:rPr>
      </w:pPr>
      <w:r>
        <w:rPr>
          <w:lang w:eastAsia="x-none"/>
        </w:rPr>
        <w:t>A certification dataset and campaign</w:t>
      </w:r>
    </w:p>
    <w:p w14:paraId="260AABF2" w14:textId="215CA735" w:rsidR="007F1FEE" w:rsidRDefault="007F1FEE" w:rsidP="00F61B1D">
      <w:pPr>
        <w:pStyle w:val="ListParagraph"/>
        <w:numPr>
          <w:ilvl w:val="0"/>
          <w:numId w:val="17"/>
        </w:numPr>
        <w:rPr>
          <w:lang w:eastAsia="x-none"/>
        </w:rPr>
      </w:pPr>
      <w:r>
        <w:rPr>
          <w:lang w:eastAsia="x-none"/>
        </w:rPr>
        <w:t>A user virtual view and workflow process and activities</w:t>
      </w:r>
    </w:p>
    <w:p w14:paraId="409C8166" w14:textId="413A68C4" w:rsidR="007F1FEE" w:rsidRDefault="007F1FEE" w:rsidP="00F61B1D">
      <w:pPr>
        <w:pStyle w:val="ListParagraph"/>
        <w:numPr>
          <w:ilvl w:val="0"/>
          <w:numId w:val="17"/>
        </w:numPr>
        <w:rPr>
          <w:lang w:eastAsia="x-none"/>
        </w:rPr>
      </w:pPr>
      <w:r>
        <w:rPr>
          <w:lang w:eastAsia="x-none"/>
        </w:rPr>
        <w:t>A Move User rule</w:t>
      </w:r>
    </w:p>
    <w:p w14:paraId="78D1FE7E" w14:textId="2B1D1911" w:rsidR="007F1FEE" w:rsidRDefault="007F1FEE" w:rsidP="003D3ED0">
      <w:pPr>
        <w:rPr>
          <w:lang w:eastAsia="x-none"/>
        </w:rPr>
      </w:pPr>
    </w:p>
    <w:p w14:paraId="16576D3B" w14:textId="4A433014" w:rsidR="007F1FEE" w:rsidRDefault="007F1FEE" w:rsidP="003D3ED0">
      <w:pPr>
        <w:rPr>
          <w:lang w:eastAsia="x-none"/>
        </w:rPr>
      </w:pPr>
      <w:r>
        <w:rPr>
          <w:lang w:eastAsia="x-none"/>
        </w:rPr>
        <w:t>The steps for these are covered in the following section, followed by steps to test the flow.</w:t>
      </w:r>
    </w:p>
    <w:p w14:paraId="2EEB7A9B" w14:textId="39BC3AEE" w:rsidR="004A21C0" w:rsidRDefault="004A21C0" w:rsidP="004A21C0">
      <w:pPr>
        <w:pStyle w:val="Heading3"/>
      </w:pPr>
      <w:bookmarkStart w:id="25" w:name="_Toc4164486"/>
      <w:r>
        <w:t>Configuring the Certification Dataset and Campaign</w:t>
      </w:r>
      <w:bookmarkEnd w:id="25"/>
    </w:p>
    <w:p w14:paraId="0DA368CE" w14:textId="5217FDA9" w:rsidR="00E947A2" w:rsidRDefault="00CF2024" w:rsidP="004A21C0">
      <w:pPr>
        <w:rPr>
          <w:lang w:eastAsia="x-none"/>
        </w:rPr>
      </w:pPr>
      <w:r>
        <w:rPr>
          <w:lang w:eastAsia="x-none"/>
        </w:rPr>
        <w:t xml:space="preserve">The following steps describe creating the </w:t>
      </w:r>
      <w:r w:rsidR="00E947A2">
        <w:rPr>
          <w:lang w:eastAsia="x-none"/>
        </w:rPr>
        <w:t>C</w:t>
      </w:r>
      <w:r>
        <w:rPr>
          <w:lang w:eastAsia="x-none"/>
        </w:rPr>
        <w:t xml:space="preserve">ampaign </w:t>
      </w:r>
      <w:r w:rsidR="00E947A2">
        <w:rPr>
          <w:lang w:eastAsia="x-none"/>
        </w:rPr>
        <w:t>D</w:t>
      </w:r>
      <w:r>
        <w:rPr>
          <w:lang w:eastAsia="x-none"/>
        </w:rPr>
        <w:t xml:space="preserve">ataset and </w:t>
      </w:r>
      <w:r w:rsidR="00E947A2">
        <w:rPr>
          <w:lang w:eastAsia="x-none"/>
        </w:rPr>
        <w:t>Certification C</w:t>
      </w:r>
      <w:r>
        <w:rPr>
          <w:lang w:eastAsia="x-none"/>
        </w:rPr>
        <w:t xml:space="preserve">ampaign. </w:t>
      </w:r>
      <w:r w:rsidR="00E947A2">
        <w:rPr>
          <w:lang w:eastAsia="x-none"/>
        </w:rPr>
        <w:t xml:space="preserve">Both are fairly standard IGI </w:t>
      </w:r>
      <w:r w:rsidR="00465C5A">
        <w:rPr>
          <w:lang w:eastAsia="x-none"/>
        </w:rPr>
        <w:t>configurations,</w:t>
      </w:r>
      <w:r w:rsidR="00E947A2">
        <w:rPr>
          <w:lang w:eastAsia="x-none"/>
        </w:rPr>
        <w:t xml:space="preserve"> so the following sections won’t go into a lot of detail.</w:t>
      </w:r>
    </w:p>
    <w:p w14:paraId="662898A4" w14:textId="0CB6EAF7" w:rsidR="00E947A2" w:rsidRDefault="00E947A2" w:rsidP="00465C5A">
      <w:pPr>
        <w:pStyle w:val="Heading4"/>
      </w:pPr>
      <w:r>
        <w:t>Create Campaign Dataset</w:t>
      </w:r>
    </w:p>
    <w:p w14:paraId="3AE0DC9F" w14:textId="695C38D0" w:rsidR="00465C5A" w:rsidRDefault="00465C5A" w:rsidP="00AE2C48">
      <w:pPr>
        <w:pStyle w:val="ListParagraph"/>
        <w:numPr>
          <w:ilvl w:val="0"/>
          <w:numId w:val="4"/>
        </w:numPr>
        <w:rPr>
          <w:lang w:eastAsia="x-none"/>
        </w:rPr>
      </w:pPr>
      <w:r>
        <w:rPr>
          <w:lang w:eastAsia="x-none"/>
        </w:rPr>
        <w:t xml:space="preserve">Create a new certification dataset in </w:t>
      </w:r>
      <w:r w:rsidRPr="00F050B0">
        <w:rPr>
          <w:b/>
          <w:lang w:eastAsia="x-none"/>
        </w:rPr>
        <w:t>Access Governance Core</w:t>
      </w:r>
      <w:r>
        <w:rPr>
          <w:lang w:eastAsia="x-none"/>
        </w:rPr>
        <w:t xml:space="preserve"> (</w:t>
      </w:r>
      <w:r w:rsidRPr="00F050B0">
        <w:rPr>
          <w:b/>
          <w:lang w:eastAsia="x-none"/>
        </w:rPr>
        <w:t>Configure &gt; Certification Dataset</w:t>
      </w:r>
      <w:r>
        <w:rPr>
          <w:lang w:eastAsia="x-none"/>
        </w:rPr>
        <w:t>). The key properties to be specified:</w:t>
      </w:r>
    </w:p>
    <w:p w14:paraId="11FC61D3" w14:textId="6D211D9C" w:rsidR="00465C5A" w:rsidRDefault="00465C5A" w:rsidP="00F61B1D">
      <w:pPr>
        <w:pStyle w:val="ListParagraph"/>
        <w:numPr>
          <w:ilvl w:val="0"/>
          <w:numId w:val="18"/>
        </w:numPr>
        <w:rPr>
          <w:lang w:eastAsia="x-none"/>
        </w:rPr>
      </w:pPr>
      <w:r>
        <w:rPr>
          <w:lang w:eastAsia="x-none"/>
        </w:rPr>
        <w:t xml:space="preserve">Type: </w:t>
      </w:r>
      <w:r w:rsidR="00AE2C48">
        <w:rPr>
          <w:lang w:eastAsia="x-none"/>
        </w:rPr>
        <w:t>“</w:t>
      </w:r>
      <w:r w:rsidRPr="00F050B0">
        <w:rPr>
          <w:rStyle w:val="CodeChar"/>
        </w:rPr>
        <w:t>User Assignment</w:t>
      </w:r>
      <w:r w:rsidR="00AE2C48">
        <w:rPr>
          <w:lang w:eastAsia="x-none"/>
        </w:rPr>
        <w:t>”</w:t>
      </w:r>
    </w:p>
    <w:p w14:paraId="4DB5774B" w14:textId="2D36BF43" w:rsidR="00465C5A" w:rsidRDefault="00465C5A" w:rsidP="00F61B1D">
      <w:pPr>
        <w:pStyle w:val="ListParagraph"/>
        <w:numPr>
          <w:ilvl w:val="0"/>
          <w:numId w:val="18"/>
        </w:numPr>
        <w:rPr>
          <w:lang w:eastAsia="x-none"/>
        </w:rPr>
      </w:pPr>
      <w:r>
        <w:rPr>
          <w:lang w:eastAsia="x-none"/>
        </w:rPr>
        <w:t xml:space="preserve">Name: </w:t>
      </w:r>
      <w:r w:rsidR="00AE2C48">
        <w:rPr>
          <w:lang w:eastAsia="x-none"/>
        </w:rPr>
        <w:t>this can be anything, but</w:t>
      </w:r>
      <w:r>
        <w:rPr>
          <w:lang w:eastAsia="x-none"/>
        </w:rPr>
        <w:t xml:space="preserve"> will be used in a rule later</w:t>
      </w:r>
    </w:p>
    <w:p w14:paraId="5C28173C" w14:textId="3521003D" w:rsidR="00465C5A" w:rsidRDefault="00465C5A" w:rsidP="00F61B1D">
      <w:pPr>
        <w:pStyle w:val="ListParagraph"/>
        <w:numPr>
          <w:ilvl w:val="0"/>
          <w:numId w:val="18"/>
        </w:numPr>
        <w:rPr>
          <w:lang w:eastAsia="x-none"/>
        </w:rPr>
      </w:pPr>
      <w:r>
        <w:rPr>
          <w:lang w:eastAsia="x-none"/>
        </w:rPr>
        <w:t>Description: optional</w:t>
      </w:r>
    </w:p>
    <w:p w14:paraId="4AB2F3E4" w14:textId="17B9C1E3" w:rsidR="00465C5A" w:rsidRDefault="00465C5A" w:rsidP="004A21C0">
      <w:pPr>
        <w:rPr>
          <w:lang w:eastAsia="x-none"/>
        </w:rPr>
      </w:pPr>
    </w:p>
    <w:p w14:paraId="4C4FF0BD" w14:textId="66591B5A" w:rsidR="00465C5A" w:rsidRDefault="00465C5A" w:rsidP="004A21C0">
      <w:pPr>
        <w:rPr>
          <w:lang w:eastAsia="x-none"/>
        </w:rPr>
      </w:pPr>
      <w:r>
        <w:rPr>
          <w:lang w:eastAsia="x-none"/>
        </w:rPr>
        <w:t>An example is shown below.</w:t>
      </w:r>
    </w:p>
    <w:p w14:paraId="1DCB57E4" w14:textId="1CF78C57" w:rsidR="00465C5A" w:rsidRDefault="00465C5A" w:rsidP="004A21C0">
      <w:pPr>
        <w:rPr>
          <w:lang w:eastAsia="x-none"/>
        </w:rPr>
      </w:pPr>
    </w:p>
    <w:p w14:paraId="5FCF9628" w14:textId="26C91DA1" w:rsidR="00465C5A" w:rsidRDefault="00465C5A" w:rsidP="004A21C0">
      <w:pPr>
        <w:rPr>
          <w:lang w:eastAsia="x-none"/>
        </w:rPr>
      </w:pPr>
      <w:r>
        <w:rPr>
          <w:noProof/>
          <w:lang w:eastAsia="x-none"/>
        </w:rPr>
        <w:drawing>
          <wp:inline distT="0" distB="0" distL="0" distR="0" wp14:anchorId="0C82691B" wp14:editId="2B7D6F57">
            <wp:extent cx="6188710" cy="2308860"/>
            <wp:effectExtent l="63500" t="63500" r="59690" b="660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8-01-30 at 14.57.55.png"/>
                    <pic:cNvPicPr/>
                  </pic:nvPicPr>
                  <pic:blipFill>
                    <a:blip r:embed="rId95"/>
                    <a:stretch>
                      <a:fillRect/>
                    </a:stretch>
                  </pic:blipFill>
                  <pic:spPr>
                    <a:xfrm>
                      <a:off x="0" y="0"/>
                      <a:ext cx="6188710" cy="2308860"/>
                    </a:xfrm>
                    <a:prstGeom prst="rect">
                      <a:avLst/>
                    </a:prstGeom>
                    <a:effectLst>
                      <a:glow rad="63500">
                        <a:schemeClr val="accent3">
                          <a:satMod val="175000"/>
                          <a:alpha val="40000"/>
                        </a:schemeClr>
                      </a:glow>
                    </a:effectLst>
                  </pic:spPr>
                </pic:pic>
              </a:graphicData>
            </a:graphic>
          </wp:inline>
        </w:drawing>
      </w:r>
    </w:p>
    <w:p w14:paraId="090AD628" w14:textId="77777777" w:rsidR="00465C5A" w:rsidRDefault="00465C5A" w:rsidP="004A21C0">
      <w:pPr>
        <w:rPr>
          <w:lang w:eastAsia="x-none"/>
        </w:rPr>
      </w:pPr>
    </w:p>
    <w:p w14:paraId="54ECE4F0" w14:textId="2FD30CC9" w:rsidR="00AE2C48" w:rsidRDefault="00AE2C48" w:rsidP="00F61B1D">
      <w:pPr>
        <w:pStyle w:val="ListParagraph"/>
        <w:numPr>
          <w:ilvl w:val="0"/>
          <w:numId w:val="20"/>
        </w:numPr>
        <w:rPr>
          <w:lang w:eastAsia="x-none"/>
        </w:rPr>
      </w:pPr>
      <w:r>
        <w:rPr>
          <w:lang w:eastAsia="x-none"/>
        </w:rPr>
        <w:t xml:space="preserve">Don’t forget to </w:t>
      </w:r>
      <w:r w:rsidRPr="00F050B0">
        <w:rPr>
          <w:b/>
          <w:lang w:eastAsia="x-none"/>
        </w:rPr>
        <w:t>Save</w:t>
      </w:r>
      <w:r>
        <w:rPr>
          <w:lang w:eastAsia="x-none"/>
        </w:rPr>
        <w:t xml:space="preserve"> the dataset</w:t>
      </w:r>
    </w:p>
    <w:p w14:paraId="69C0E81A" w14:textId="77777777" w:rsidR="00AE2C48" w:rsidRDefault="00AE2C48" w:rsidP="004A21C0">
      <w:pPr>
        <w:rPr>
          <w:lang w:eastAsia="x-none"/>
        </w:rPr>
      </w:pPr>
    </w:p>
    <w:p w14:paraId="0AE9E6FA" w14:textId="2FD68D06" w:rsidR="00AE2C48" w:rsidRDefault="00465C5A" w:rsidP="004A21C0">
      <w:pPr>
        <w:rPr>
          <w:lang w:eastAsia="x-none"/>
        </w:rPr>
      </w:pPr>
      <w:r>
        <w:rPr>
          <w:lang w:eastAsia="x-none"/>
        </w:rPr>
        <w:t xml:space="preserve">You do not need to specify any of the normal whitelists/blacklists (e.g. Groups, Users, Applications). </w:t>
      </w:r>
    </w:p>
    <w:p w14:paraId="47AAFCAC" w14:textId="77777777" w:rsidR="00AE2C48" w:rsidRDefault="00AE2C48" w:rsidP="004A21C0">
      <w:pPr>
        <w:rPr>
          <w:lang w:eastAsia="x-none"/>
        </w:rPr>
      </w:pPr>
    </w:p>
    <w:p w14:paraId="6060CEC9" w14:textId="4A4EAF61" w:rsidR="00E947A2" w:rsidRDefault="00465C5A" w:rsidP="004A21C0">
      <w:pPr>
        <w:rPr>
          <w:lang w:eastAsia="x-none"/>
        </w:rPr>
      </w:pPr>
      <w:r>
        <w:rPr>
          <w:lang w:eastAsia="x-none"/>
        </w:rPr>
        <w:t>The dataset is complete.</w:t>
      </w:r>
    </w:p>
    <w:p w14:paraId="31443900" w14:textId="1E30C1AB" w:rsidR="00E947A2" w:rsidRDefault="00E947A2" w:rsidP="00465C5A">
      <w:pPr>
        <w:pStyle w:val="Heading4"/>
      </w:pPr>
      <w:r>
        <w:lastRenderedPageBreak/>
        <w:t>Create Certification Campaign</w:t>
      </w:r>
    </w:p>
    <w:p w14:paraId="0492C42F" w14:textId="115C6DFB" w:rsidR="00AE2C48" w:rsidRDefault="00AE2C48" w:rsidP="00AE2C48">
      <w:pPr>
        <w:pStyle w:val="ListParagraph"/>
        <w:numPr>
          <w:ilvl w:val="0"/>
          <w:numId w:val="4"/>
        </w:numPr>
        <w:rPr>
          <w:lang w:eastAsia="x-none"/>
        </w:rPr>
      </w:pPr>
      <w:r>
        <w:rPr>
          <w:lang w:eastAsia="x-none"/>
        </w:rPr>
        <w:t xml:space="preserve">Create a new certification campaign in </w:t>
      </w:r>
      <w:r w:rsidRPr="00F050B0">
        <w:rPr>
          <w:b/>
          <w:lang w:eastAsia="x-none"/>
        </w:rPr>
        <w:t>Access Governance Core</w:t>
      </w:r>
      <w:r>
        <w:rPr>
          <w:lang w:eastAsia="x-none"/>
        </w:rPr>
        <w:t xml:space="preserve"> (</w:t>
      </w:r>
      <w:r w:rsidRPr="00F050B0">
        <w:rPr>
          <w:b/>
          <w:lang w:eastAsia="x-none"/>
        </w:rPr>
        <w:t>Configure &gt; Certification Campaigns</w:t>
      </w:r>
      <w:r>
        <w:rPr>
          <w:lang w:eastAsia="x-none"/>
        </w:rPr>
        <w:t xml:space="preserve">). </w:t>
      </w:r>
      <w:r w:rsidR="00B6606F">
        <w:rPr>
          <w:lang w:eastAsia="x-none"/>
        </w:rPr>
        <w:t xml:space="preserve">Unless specified, you can leave the settings as default. </w:t>
      </w:r>
      <w:r>
        <w:rPr>
          <w:lang w:eastAsia="x-none"/>
        </w:rPr>
        <w:t>The details to be specified are:</w:t>
      </w:r>
    </w:p>
    <w:p w14:paraId="48039ED2" w14:textId="2A79CD41" w:rsidR="00AE2C48" w:rsidRDefault="00AE2C48" w:rsidP="00F61B1D">
      <w:pPr>
        <w:pStyle w:val="ListParagraph"/>
        <w:numPr>
          <w:ilvl w:val="1"/>
          <w:numId w:val="19"/>
        </w:numPr>
        <w:rPr>
          <w:lang w:eastAsia="x-none"/>
        </w:rPr>
      </w:pPr>
      <w:r>
        <w:rPr>
          <w:lang w:eastAsia="x-none"/>
        </w:rPr>
        <w:t>Campaign name: This can be anything</w:t>
      </w:r>
    </w:p>
    <w:p w14:paraId="1DC3F987" w14:textId="6BBF53D4" w:rsidR="00AE2C48" w:rsidRDefault="00AE2C48" w:rsidP="00F61B1D">
      <w:pPr>
        <w:pStyle w:val="ListParagraph"/>
        <w:numPr>
          <w:ilvl w:val="1"/>
          <w:numId w:val="19"/>
        </w:numPr>
        <w:rPr>
          <w:lang w:eastAsia="x-none"/>
        </w:rPr>
      </w:pPr>
      <w:r>
        <w:rPr>
          <w:lang w:eastAsia="x-none"/>
        </w:rPr>
        <w:t>Description: Optional</w:t>
      </w:r>
    </w:p>
    <w:p w14:paraId="25FFDC09" w14:textId="05AC2390" w:rsidR="00AE2C48" w:rsidRDefault="00AE2C48" w:rsidP="00F61B1D">
      <w:pPr>
        <w:pStyle w:val="ListParagraph"/>
        <w:numPr>
          <w:ilvl w:val="1"/>
          <w:numId w:val="19"/>
        </w:numPr>
        <w:rPr>
          <w:lang w:eastAsia="x-none"/>
        </w:rPr>
      </w:pPr>
      <w:r>
        <w:rPr>
          <w:lang w:eastAsia="x-none"/>
        </w:rPr>
        <w:t>Campaign Type: “</w:t>
      </w:r>
      <w:r w:rsidRPr="00F050B0">
        <w:rPr>
          <w:rStyle w:val="CodeChar"/>
        </w:rPr>
        <w:t>User Assignment</w:t>
      </w:r>
      <w:r>
        <w:rPr>
          <w:lang w:eastAsia="x-none"/>
        </w:rPr>
        <w:t>”</w:t>
      </w:r>
    </w:p>
    <w:p w14:paraId="37DCECF5" w14:textId="4E738541" w:rsidR="00AE2C48" w:rsidRDefault="00AE2C48" w:rsidP="00F61B1D">
      <w:pPr>
        <w:pStyle w:val="ListParagraph"/>
        <w:numPr>
          <w:ilvl w:val="1"/>
          <w:numId w:val="19"/>
        </w:numPr>
        <w:rPr>
          <w:lang w:eastAsia="x-none"/>
        </w:rPr>
      </w:pPr>
      <w:r>
        <w:rPr>
          <w:lang w:eastAsia="x-none"/>
        </w:rPr>
        <w:t xml:space="preserve">Certification Dataset: </w:t>
      </w:r>
      <w:r w:rsidRPr="00F050B0">
        <w:rPr>
          <w:u w:val="single"/>
          <w:lang w:eastAsia="x-none"/>
        </w:rPr>
        <w:t>the name for the dataset from the previous step</w:t>
      </w:r>
    </w:p>
    <w:p w14:paraId="40CBF6EA" w14:textId="6BCC42DA" w:rsidR="00AE2C48" w:rsidRDefault="00AE2C48" w:rsidP="004A21C0">
      <w:pPr>
        <w:rPr>
          <w:lang w:eastAsia="x-none"/>
        </w:rPr>
      </w:pPr>
    </w:p>
    <w:p w14:paraId="0E40D396" w14:textId="444A3E9A" w:rsidR="00AE2C48" w:rsidRDefault="00AE2C48" w:rsidP="004A21C0">
      <w:pPr>
        <w:rPr>
          <w:lang w:eastAsia="x-none"/>
        </w:rPr>
      </w:pPr>
      <w:r>
        <w:rPr>
          <w:lang w:eastAsia="x-none"/>
        </w:rPr>
        <w:t>An example is shown below.</w:t>
      </w:r>
    </w:p>
    <w:p w14:paraId="2AC9AEF4" w14:textId="77777777" w:rsidR="00AE2C48" w:rsidRDefault="00AE2C48" w:rsidP="004A21C0">
      <w:pPr>
        <w:rPr>
          <w:lang w:eastAsia="x-none"/>
        </w:rPr>
      </w:pPr>
    </w:p>
    <w:p w14:paraId="21C0DECE" w14:textId="7BF2386F" w:rsidR="00AE2C48" w:rsidRDefault="00AE2C48" w:rsidP="004A21C0">
      <w:pPr>
        <w:rPr>
          <w:lang w:eastAsia="x-none"/>
        </w:rPr>
      </w:pPr>
      <w:r>
        <w:rPr>
          <w:noProof/>
          <w:lang w:eastAsia="x-none"/>
        </w:rPr>
        <w:drawing>
          <wp:inline distT="0" distB="0" distL="0" distR="0" wp14:anchorId="166BE88C" wp14:editId="20D225D0">
            <wp:extent cx="6188710" cy="3027045"/>
            <wp:effectExtent l="63500" t="63500" r="59690" b="590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8-01-30 at 15.03.56.png"/>
                    <pic:cNvPicPr/>
                  </pic:nvPicPr>
                  <pic:blipFill>
                    <a:blip r:embed="rId96"/>
                    <a:stretch>
                      <a:fillRect/>
                    </a:stretch>
                  </pic:blipFill>
                  <pic:spPr>
                    <a:xfrm>
                      <a:off x="0" y="0"/>
                      <a:ext cx="6188710" cy="3027045"/>
                    </a:xfrm>
                    <a:prstGeom prst="rect">
                      <a:avLst/>
                    </a:prstGeom>
                    <a:effectLst>
                      <a:glow rad="63500">
                        <a:schemeClr val="accent3">
                          <a:satMod val="175000"/>
                          <a:alpha val="40000"/>
                        </a:schemeClr>
                      </a:glow>
                    </a:effectLst>
                  </pic:spPr>
                </pic:pic>
              </a:graphicData>
            </a:graphic>
          </wp:inline>
        </w:drawing>
      </w:r>
    </w:p>
    <w:p w14:paraId="7D79C6AE" w14:textId="77777777" w:rsidR="00AE2C48" w:rsidRDefault="00AE2C48" w:rsidP="004A21C0">
      <w:pPr>
        <w:rPr>
          <w:lang w:eastAsia="x-none"/>
        </w:rPr>
      </w:pPr>
    </w:p>
    <w:p w14:paraId="4510EF29" w14:textId="77777777" w:rsidR="00AE2C48" w:rsidRDefault="00AE2C48" w:rsidP="00F61B1D">
      <w:pPr>
        <w:pStyle w:val="ListParagraph"/>
        <w:numPr>
          <w:ilvl w:val="0"/>
          <w:numId w:val="21"/>
        </w:numPr>
        <w:rPr>
          <w:lang w:eastAsia="x-none"/>
        </w:rPr>
      </w:pPr>
      <w:r w:rsidRPr="00F050B0">
        <w:rPr>
          <w:b/>
          <w:lang w:eastAsia="x-none"/>
        </w:rPr>
        <w:t>Save</w:t>
      </w:r>
      <w:r>
        <w:rPr>
          <w:lang w:eastAsia="x-none"/>
        </w:rPr>
        <w:t xml:space="preserve"> the campaign</w:t>
      </w:r>
    </w:p>
    <w:p w14:paraId="2CF52018" w14:textId="6E0DA8CA" w:rsidR="00AE2C48" w:rsidRDefault="00AE2C48" w:rsidP="00F61B1D">
      <w:pPr>
        <w:pStyle w:val="ListParagraph"/>
        <w:numPr>
          <w:ilvl w:val="0"/>
          <w:numId w:val="21"/>
        </w:numPr>
        <w:rPr>
          <w:lang w:eastAsia="x-none"/>
        </w:rPr>
      </w:pPr>
      <w:r>
        <w:rPr>
          <w:lang w:eastAsia="x-none"/>
        </w:rPr>
        <w:t xml:space="preserve">On the </w:t>
      </w:r>
      <w:r w:rsidRPr="00F050B0">
        <w:rPr>
          <w:b/>
          <w:lang w:eastAsia="x-none"/>
        </w:rPr>
        <w:t>Supervisors</w:t>
      </w:r>
      <w:r>
        <w:rPr>
          <w:lang w:eastAsia="x-none"/>
        </w:rPr>
        <w:t xml:space="preserve"> tab, assign a </w:t>
      </w:r>
      <w:r w:rsidRPr="00F050B0">
        <w:rPr>
          <w:b/>
          <w:lang w:eastAsia="x-none"/>
        </w:rPr>
        <w:t>Supervisor</w:t>
      </w:r>
      <w:r>
        <w:rPr>
          <w:lang w:eastAsia="x-none"/>
        </w:rPr>
        <w:t xml:space="preserve"> (</w:t>
      </w:r>
      <w:r w:rsidRPr="00F050B0">
        <w:rPr>
          <w:rStyle w:val="CodeChar"/>
        </w:rPr>
        <w:t>Myriam Brewer</w:t>
      </w:r>
      <w:r>
        <w:rPr>
          <w:lang w:eastAsia="x-none"/>
        </w:rPr>
        <w:t xml:space="preserve"> will be the only one available) and </w:t>
      </w:r>
      <w:r w:rsidRPr="00F050B0">
        <w:rPr>
          <w:b/>
          <w:lang w:eastAsia="x-none"/>
        </w:rPr>
        <w:t>Save</w:t>
      </w:r>
    </w:p>
    <w:p w14:paraId="3DF97A02" w14:textId="01D0665F" w:rsidR="00AE2C48" w:rsidRDefault="00AE2C48" w:rsidP="00F61B1D">
      <w:pPr>
        <w:pStyle w:val="ListParagraph"/>
        <w:numPr>
          <w:ilvl w:val="0"/>
          <w:numId w:val="21"/>
        </w:numPr>
        <w:rPr>
          <w:lang w:eastAsia="x-none"/>
        </w:rPr>
      </w:pPr>
      <w:r>
        <w:rPr>
          <w:lang w:eastAsia="x-none"/>
        </w:rPr>
        <w:t xml:space="preserve">On the </w:t>
      </w:r>
      <w:r w:rsidRPr="00F050B0">
        <w:rPr>
          <w:b/>
          <w:lang w:eastAsia="x-none"/>
        </w:rPr>
        <w:t>Reviewers</w:t>
      </w:r>
      <w:r>
        <w:rPr>
          <w:lang w:eastAsia="x-none"/>
        </w:rPr>
        <w:t xml:space="preserve"> tab, set:</w:t>
      </w:r>
    </w:p>
    <w:p w14:paraId="32F40C13" w14:textId="54055142" w:rsidR="00AE2C48" w:rsidRDefault="00AE2C48" w:rsidP="00F61B1D">
      <w:pPr>
        <w:pStyle w:val="ListParagraph"/>
        <w:numPr>
          <w:ilvl w:val="1"/>
          <w:numId w:val="21"/>
        </w:numPr>
        <w:rPr>
          <w:lang w:eastAsia="x-none"/>
        </w:rPr>
      </w:pPr>
      <w:r>
        <w:rPr>
          <w:lang w:eastAsia="x-none"/>
        </w:rPr>
        <w:t xml:space="preserve">The </w:t>
      </w:r>
      <w:r w:rsidRPr="00F050B0">
        <w:rPr>
          <w:b/>
          <w:lang w:eastAsia="x-none"/>
        </w:rPr>
        <w:t>Scope</w:t>
      </w:r>
      <w:r>
        <w:rPr>
          <w:lang w:eastAsia="x-none"/>
        </w:rPr>
        <w:t xml:space="preserve"> as </w:t>
      </w:r>
      <w:r w:rsidRPr="00F050B0">
        <w:rPr>
          <w:rStyle w:val="CodeChar"/>
        </w:rPr>
        <w:t>User Hierarchy, Managers</w:t>
      </w:r>
    </w:p>
    <w:p w14:paraId="6B0B2E69" w14:textId="418AE163" w:rsidR="00AE2C48" w:rsidRDefault="00AE2C48" w:rsidP="00F61B1D">
      <w:pPr>
        <w:pStyle w:val="ListParagraph"/>
        <w:numPr>
          <w:ilvl w:val="1"/>
          <w:numId w:val="21"/>
        </w:numPr>
        <w:rPr>
          <w:lang w:eastAsia="x-none"/>
        </w:rPr>
      </w:pPr>
      <w:r>
        <w:rPr>
          <w:lang w:eastAsia="x-none"/>
        </w:rPr>
        <w:t xml:space="preserve">The </w:t>
      </w:r>
      <w:r w:rsidRPr="00F050B0">
        <w:rPr>
          <w:b/>
          <w:lang w:eastAsia="x-none"/>
        </w:rPr>
        <w:t>Default Reviewer</w:t>
      </w:r>
      <w:r>
        <w:rPr>
          <w:lang w:eastAsia="x-none"/>
        </w:rPr>
        <w:t xml:space="preserve"> as </w:t>
      </w:r>
      <w:r w:rsidRPr="00F050B0">
        <w:rPr>
          <w:rStyle w:val="CodeChar"/>
        </w:rPr>
        <w:t>Shirley Chang</w:t>
      </w:r>
    </w:p>
    <w:p w14:paraId="07F56C82" w14:textId="1D48A6B9" w:rsidR="00AE2C48" w:rsidRDefault="00AE2C48" w:rsidP="00F61B1D">
      <w:pPr>
        <w:pStyle w:val="ListParagraph"/>
        <w:numPr>
          <w:ilvl w:val="0"/>
          <w:numId w:val="21"/>
        </w:numPr>
        <w:rPr>
          <w:lang w:eastAsia="x-none"/>
        </w:rPr>
      </w:pPr>
      <w:r>
        <w:rPr>
          <w:lang w:eastAsia="x-none"/>
        </w:rPr>
        <w:t xml:space="preserve">Leave everything else as is and </w:t>
      </w:r>
      <w:r w:rsidRPr="00F043BD">
        <w:rPr>
          <w:b/>
          <w:lang w:eastAsia="x-none"/>
        </w:rPr>
        <w:t>Save</w:t>
      </w:r>
      <w:r>
        <w:rPr>
          <w:lang w:eastAsia="x-none"/>
        </w:rPr>
        <w:t xml:space="preserve"> the reviewers</w:t>
      </w:r>
    </w:p>
    <w:p w14:paraId="0730BB36" w14:textId="0FD9EC3D" w:rsidR="00AE2C48" w:rsidRDefault="00AE2C48" w:rsidP="00F61B1D">
      <w:pPr>
        <w:pStyle w:val="ListParagraph"/>
        <w:numPr>
          <w:ilvl w:val="0"/>
          <w:numId w:val="21"/>
        </w:numPr>
        <w:rPr>
          <w:lang w:eastAsia="x-none"/>
        </w:rPr>
      </w:pPr>
      <w:r>
        <w:rPr>
          <w:lang w:eastAsia="x-none"/>
        </w:rPr>
        <w:t xml:space="preserve">On the </w:t>
      </w:r>
      <w:r w:rsidRPr="00F043BD">
        <w:rPr>
          <w:b/>
          <w:lang w:eastAsia="x-none"/>
        </w:rPr>
        <w:t>Fulfillment</w:t>
      </w:r>
      <w:r>
        <w:rPr>
          <w:lang w:eastAsia="x-none"/>
        </w:rPr>
        <w:t xml:space="preserve"> tab, set to </w:t>
      </w:r>
      <w:r w:rsidRPr="00F043BD">
        <w:rPr>
          <w:rStyle w:val="CodeChar"/>
        </w:rPr>
        <w:t>Physical deletion</w:t>
      </w:r>
      <w:r>
        <w:rPr>
          <w:lang w:eastAsia="x-none"/>
        </w:rPr>
        <w:t xml:space="preserve"> and </w:t>
      </w:r>
      <w:r w:rsidRPr="00F043BD">
        <w:rPr>
          <w:b/>
          <w:lang w:eastAsia="x-none"/>
        </w:rPr>
        <w:t>Grace Period</w:t>
      </w:r>
      <w:r>
        <w:rPr>
          <w:lang w:eastAsia="x-none"/>
        </w:rPr>
        <w:t xml:space="preserve"> to </w:t>
      </w:r>
      <w:r w:rsidRPr="00F043BD">
        <w:rPr>
          <w:rStyle w:val="CodeChar"/>
        </w:rPr>
        <w:t>zero days</w:t>
      </w:r>
      <w:r>
        <w:rPr>
          <w:lang w:eastAsia="x-none"/>
        </w:rPr>
        <w:t xml:space="preserve">, and </w:t>
      </w:r>
      <w:r w:rsidRPr="00F043BD">
        <w:rPr>
          <w:b/>
          <w:lang w:eastAsia="x-none"/>
        </w:rPr>
        <w:t>Save</w:t>
      </w:r>
    </w:p>
    <w:p w14:paraId="52136F91" w14:textId="6596A077" w:rsidR="00AE2C48" w:rsidRDefault="00B6606F" w:rsidP="00F61B1D">
      <w:pPr>
        <w:pStyle w:val="ListParagraph"/>
        <w:numPr>
          <w:ilvl w:val="0"/>
          <w:numId w:val="21"/>
        </w:numPr>
        <w:rPr>
          <w:lang w:eastAsia="x-none"/>
        </w:rPr>
      </w:pPr>
      <w:r>
        <w:rPr>
          <w:lang w:eastAsia="x-none"/>
        </w:rPr>
        <w:t xml:space="preserve">On the </w:t>
      </w:r>
      <w:r w:rsidRPr="00F043BD">
        <w:rPr>
          <w:b/>
          <w:lang w:eastAsia="x-none"/>
        </w:rPr>
        <w:t>Scheduling</w:t>
      </w:r>
      <w:r>
        <w:rPr>
          <w:lang w:eastAsia="x-none"/>
        </w:rPr>
        <w:t xml:space="preserve"> tab, set the </w:t>
      </w:r>
      <w:r w:rsidRPr="00F043BD">
        <w:rPr>
          <w:b/>
          <w:lang w:eastAsia="x-none"/>
        </w:rPr>
        <w:t>Duration</w:t>
      </w:r>
      <w:r>
        <w:rPr>
          <w:lang w:eastAsia="x-none"/>
        </w:rPr>
        <w:t xml:space="preserve"> to </w:t>
      </w:r>
      <w:r w:rsidRPr="00F043BD">
        <w:rPr>
          <w:rStyle w:val="CodeChar"/>
        </w:rPr>
        <w:t>Continuous</w:t>
      </w:r>
      <w:r>
        <w:rPr>
          <w:lang w:eastAsia="x-none"/>
        </w:rPr>
        <w:t xml:space="preserve"> (</w:t>
      </w:r>
      <w:r w:rsidRPr="00F043BD">
        <w:rPr>
          <w:u w:val="single"/>
          <w:lang w:eastAsia="x-none"/>
        </w:rPr>
        <w:t>very important</w:t>
      </w:r>
      <w:r>
        <w:rPr>
          <w:lang w:eastAsia="x-none"/>
        </w:rPr>
        <w:t xml:space="preserve">!) and </w:t>
      </w:r>
      <w:r w:rsidRPr="00F043BD">
        <w:rPr>
          <w:b/>
          <w:lang w:eastAsia="x-none"/>
        </w:rPr>
        <w:t>Save</w:t>
      </w:r>
    </w:p>
    <w:p w14:paraId="5E96F282" w14:textId="02701618" w:rsidR="00B6606F" w:rsidRDefault="00B6606F" w:rsidP="00F61B1D">
      <w:pPr>
        <w:pStyle w:val="ListParagraph"/>
        <w:numPr>
          <w:ilvl w:val="0"/>
          <w:numId w:val="21"/>
        </w:numPr>
        <w:rPr>
          <w:lang w:eastAsia="x-none"/>
        </w:rPr>
      </w:pPr>
      <w:r>
        <w:rPr>
          <w:lang w:eastAsia="x-none"/>
        </w:rPr>
        <w:t xml:space="preserve">We are not using email notification in this lab, but for completeness, on the </w:t>
      </w:r>
      <w:r w:rsidRPr="00F043BD">
        <w:rPr>
          <w:b/>
          <w:lang w:eastAsia="x-none"/>
        </w:rPr>
        <w:t>Notifications</w:t>
      </w:r>
      <w:r>
        <w:rPr>
          <w:lang w:eastAsia="x-none"/>
        </w:rPr>
        <w:t xml:space="preserve"> tab enable the </w:t>
      </w:r>
      <w:r w:rsidRPr="00B040F0">
        <w:rPr>
          <w:rStyle w:val="CodeChar"/>
        </w:rPr>
        <w:t>Continuous Review for Reviewer</w:t>
      </w:r>
      <w:r>
        <w:rPr>
          <w:lang w:eastAsia="x-none"/>
        </w:rPr>
        <w:t xml:space="preserve"> notification, select the </w:t>
      </w:r>
      <w:r w:rsidRPr="00F043BD">
        <w:rPr>
          <w:rStyle w:val="CodeChar"/>
        </w:rPr>
        <w:t>Campaign Started</w:t>
      </w:r>
      <w:r>
        <w:rPr>
          <w:lang w:eastAsia="x-none"/>
        </w:rPr>
        <w:t xml:space="preserve"> template and the </w:t>
      </w:r>
      <w:r w:rsidRPr="00F043BD">
        <w:rPr>
          <w:b/>
          <w:lang w:eastAsia="x-none"/>
        </w:rPr>
        <w:t>Include review details</w:t>
      </w:r>
      <w:r>
        <w:rPr>
          <w:lang w:eastAsia="x-none"/>
        </w:rPr>
        <w:t xml:space="preserve"> checkbox.</w:t>
      </w:r>
    </w:p>
    <w:p w14:paraId="210C3F08" w14:textId="1B1CE2DD" w:rsidR="00B6606F" w:rsidRDefault="00B6606F" w:rsidP="00B6606F">
      <w:pPr>
        <w:rPr>
          <w:lang w:eastAsia="x-none"/>
        </w:rPr>
      </w:pPr>
    </w:p>
    <w:p w14:paraId="3E37EDA2" w14:textId="336C5D20" w:rsidR="00B6606F" w:rsidRDefault="00B6606F" w:rsidP="00B6606F">
      <w:pPr>
        <w:ind w:left="360"/>
        <w:rPr>
          <w:lang w:eastAsia="x-none"/>
        </w:rPr>
      </w:pPr>
      <w:r>
        <w:rPr>
          <w:noProof/>
          <w:lang w:eastAsia="x-none"/>
        </w:rPr>
        <w:drawing>
          <wp:inline distT="0" distB="0" distL="0" distR="0" wp14:anchorId="5F3D6D7D" wp14:editId="4795A379">
            <wp:extent cx="5719864" cy="921423"/>
            <wp:effectExtent l="63500" t="63500" r="59055" b="692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8-01-30 at 15.17.25.png"/>
                    <pic:cNvPicPr/>
                  </pic:nvPicPr>
                  <pic:blipFill>
                    <a:blip r:embed="rId97"/>
                    <a:stretch>
                      <a:fillRect/>
                    </a:stretch>
                  </pic:blipFill>
                  <pic:spPr>
                    <a:xfrm>
                      <a:off x="0" y="0"/>
                      <a:ext cx="5731760" cy="923339"/>
                    </a:xfrm>
                    <a:prstGeom prst="rect">
                      <a:avLst/>
                    </a:prstGeom>
                    <a:effectLst>
                      <a:glow rad="63500">
                        <a:schemeClr val="accent3">
                          <a:satMod val="175000"/>
                          <a:alpha val="40000"/>
                        </a:schemeClr>
                      </a:glow>
                    </a:effectLst>
                  </pic:spPr>
                </pic:pic>
              </a:graphicData>
            </a:graphic>
          </wp:inline>
        </w:drawing>
      </w:r>
    </w:p>
    <w:p w14:paraId="7328F73E" w14:textId="77777777" w:rsidR="00B6606F" w:rsidRDefault="00B6606F" w:rsidP="00B6606F">
      <w:pPr>
        <w:rPr>
          <w:lang w:eastAsia="x-none"/>
        </w:rPr>
      </w:pPr>
    </w:p>
    <w:p w14:paraId="6D81B650" w14:textId="681DD648" w:rsidR="00B6606F" w:rsidRDefault="00B6606F" w:rsidP="00F61B1D">
      <w:pPr>
        <w:pStyle w:val="ListParagraph"/>
        <w:numPr>
          <w:ilvl w:val="0"/>
          <w:numId w:val="21"/>
        </w:numPr>
        <w:rPr>
          <w:lang w:eastAsia="x-none"/>
        </w:rPr>
      </w:pPr>
      <w:r w:rsidRPr="00F043BD">
        <w:rPr>
          <w:b/>
          <w:lang w:eastAsia="x-none"/>
        </w:rPr>
        <w:t>Save</w:t>
      </w:r>
      <w:r>
        <w:rPr>
          <w:lang w:eastAsia="x-none"/>
        </w:rPr>
        <w:t xml:space="preserve"> the campaign</w:t>
      </w:r>
    </w:p>
    <w:p w14:paraId="5BB2879C" w14:textId="757C69F3" w:rsidR="004F3C85" w:rsidRDefault="004F3C85" w:rsidP="00F61B1D">
      <w:pPr>
        <w:pStyle w:val="ListParagraph"/>
        <w:numPr>
          <w:ilvl w:val="0"/>
          <w:numId w:val="21"/>
        </w:numPr>
        <w:rPr>
          <w:lang w:eastAsia="x-none"/>
        </w:rPr>
      </w:pPr>
      <w:r>
        <w:rPr>
          <w:lang w:eastAsia="x-none"/>
        </w:rPr>
        <w:t>Launch the campaign (</w:t>
      </w:r>
      <w:r w:rsidR="00073A74" w:rsidRPr="00F043BD">
        <w:rPr>
          <w:b/>
          <w:lang w:eastAsia="x-none"/>
        </w:rPr>
        <w:t>Actions &gt; Launch</w:t>
      </w:r>
      <w:r w:rsidR="00073A74">
        <w:rPr>
          <w:lang w:eastAsia="x-none"/>
        </w:rPr>
        <w:t>)</w:t>
      </w:r>
    </w:p>
    <w:p w14:paraId="66A459D4" w14:textId="4C968BC7" w:rsidR="00B6606F" w:rsidRDefault="00B6606F" w:rsidP="00B6606F">
      <w:pPr>
        <w:rPr>
          <w:lang w:eastAsia="x-none"/>
        </w:rPr>
      </w:pPr>
    </w:p>
    <w:p w14:paraId="467D20DE" w14:textId="6B5317D6" w:rsidR="00B6606F" w:rsidRDefault="00B6606F" w:rsidP="0099190F">
      <w:pPr>
        <w:pStyle w:val="Note"/>
      </w:pPr>
      <w:r>
        <w:t>There is no need to View Configuration. The campaign and dataset are now ready to be used in the scenario.</w:t>
      </w:r>
    </w:p>
    <w:p w14:paraId="6BA2D98C" w14:textId="77777777" w:rsidR="00B6606F" w:rsidRDefault="00B6606F" w:rsidP="00B6606F">
      <w:pPr>
        <w:rPr>
          <w:lang w:eastAsia="x-none"/>
        </w:rPr>
      </w:pPr>
    </w:p>
    <w:p w14:paraId="3663835C" w14:textId="4DE35F53" w:rsidR="004A21C0" w:rsidRDefault="004A21C0" w:rsidP="004A21C0">
      <w:pPr>
        <w:pStyle w:val="Heading3"/>
      </w:pPr>
      <w:bookmarkStart w:id="26" w:name="_Toc4164487"/>
      <w:r>
        <w:lastRenderedPageBreak/>
        <w:t>Configuring the User Virtual View and User Modify Workflow</w:t>
      </w:r>
      <w:bookmarkEnd w:id="26"/>
    </w:p>
    <w:p w14:paraId="6317DC20" w14:textId="4AB0E955" w:rsidR="004A21C0" w:rsidRDefault="00B6606F" w:rsidP="004A21C0">
      <w:pPr>
        <w:rPr>
          <w:lang w:eastAsia="x-none"/>
        </w:rPr>
      </w:pPr>
      <w:r>
        <w:rPr>
          <w:lang w:eastAsia="x-none"/>
        </w:rPr>
        <w:t>To allow the manager to modify one of their people in the service center, we need to define the appropriate workflow in the process designer. The generate activity in the process will require a user virtual view defined.</w:t>
      </w:r>
    </w:p>
    <w:p w14:paraId="7FF44B99" w14:textId="142EFECB" w:rsidR="00B6606F" w:rsidRDefault="00B6606F" w:rsidP="00EA2A44">
      <w:pPr>
        <w:pStyle w:val="Heading4"/>
      </w:pPr>
      <w:r>
        <w:t>Define a User Virtual View</w:t>
      </w:r>
    </w:p>
    <w:p w14:paraId="69F16DE9" w14:textId="1116B9C3" w:rsidR="00B6606F" w:rsidRDefault="00B6606F" w:rsidP="004A21C0">
      <w:pPr>
        <w:rPr>
          <w:lang w:eastAsia="x-none"/>
        </w:rPr>
      </w:pPr>
      <w:r>
        <w:rPr>
          <w:lang w:eastAsia="x-none"/>
        </w:rPr>
        <w:t>A user virtual view defines the user attributes available to user workflows.</w:t>
      </w:r>
    </w:p>
    <w:p w14:paraId="2FE13A7E" w14:textId="77777777" w:rsidR="00436393" w:rsidRDefault="00436393" w:rsidP="004A21C0">
      <w:pPr>
        <w:rPr>
          <w:lang w:eastAsia="x-none"/>
        </w:rPr>
      </w:pPr>
    </w:p>
    <w:p w14:paraId="429BB600" w14:textId="6E8DC6A4" w:rsidR="00B6606F" w:rsidRDefault="00B6606F" w:rsidP="00F61B1D">
      <w:pPr>
        <w:pStyle w:val="ListParagraph"/>
        <w:numPr>
          <w:ilvl w:val="0"/>
          <w:numId w:val="21"/>
        </w:numPr>
        <w:rPr>
          <w:lang w:eastAsia="x-none"/>
        </w:rPr>
      </w:pPr>
      <w:r>
        <w:rPr>
          <w:lang w:eastAsia="x-none"/>
        </w:rPr>
        <w:t xml:space="preserve">Go to </w:t>
      </w:r>
      <w:r w:rsidRPr="00FC76BB">
        <w:rPr>
          <w:b/>
          <w:lang w:eastAsia="x-none"/>
        </w:rPr>
        <w:t>Access Governance Core &gt; Settings &gt; Core Configurations &gt; User Virtual Attributes</w:t>
      </w:r>
    </w:p>
    <w:p w14:paraId="500A7DBC" w14:textId="77777777" w:rsidR="00436393" w:rsidRDefault="00436393" w:rsidP="00436393">
      <w:pPr>
        <w:rPr>
          <w:lang w:eastAsia="x-none"/>
        </w:rPr>
      </w:pPr>
    </w:p>
    <w:p w14:paraId="5DAC26D3" w14:textId="6358E687" w:rsidR="00B6606F" w:rsidRDefault="00B6606F" w:rsidP="00F61B1D">
      <w:pPr>
        <w:pStyle w:val="ListParagraph"/>
        <w:numPr>
          <w:ilvl w:val="0"/>
          <w:numId w:val="21"/>
        </w:numPr>
        <w:rPr>
          <w:lang w:eastAsia="x-none"/>
        </w:rPr>
      </w:pPr>
      <w:r>
        <w:rPr>
          <w:lang w:eastAsia="x-none"/>
        </w:rPr>
        <w:t>Create a new repository (user virtual view)</w:t>
      </w:r>
      <w:r w:rsidR="00EA2A44">
        <w:rPr>
          <w:lang w:eastAsia="x-none"/>
        </w:rPr>
        <w:t xml:space="preserve"> with the following Details:</w:t>
      </w:r>
    </w:p>
    <w:p w14:paraId="6490ADAB" w14:textId="58578F68" w:rsidR="00EA2A44" w:rsidRDefault="00EA2A44" w:rsidP="00F61B1D">
      <w:pPr>
        <w:pStyle w:val="ListParagraph"/>
        <w:numPr>
          <w:ilvl w:val="0"/>
          <w:numId w:val="22"/>
        </w:numPr>
        <w:rPr>
          <w:lang w:eastAsia="x-none"/>
        </w:rPr>
      </w:pPr>
      <w:r>
        <w:rPr>
          <w:lang w:eastAsia="x-none"/>
        </w:rPr>
        <w:t>Name: specify a unique name (no spaces)</w:t>
      </w:r>
    </w:p>
    <w:p w14:paraId="32255D00" w14:textId="07416707" w:rsidR="00EA2A44" w:rsidRDefault="00EA2A44" w:rsidP="00F61B1D">
      <w:pPr>
        <w:pStyle w:val="ListParagraph"/>
        <w:numPr>
          <w:ilvl w:val="0"/>
          <w:numId w:val="22"/>
        </w:numPr>
        <w:rPr>
          <w:lang w:eastAsia="x-none"/>
        </w:rPr>
      </w:pPr>
      <w:r>
        <w:rPr>
          <w:lang w:eastAsia="x-none"/>
        </w:rPr>
        <w:t>Description: optional</w:t>
      </w:r>
    </w:p>
    <w:p w14:paraId="731A3EA6" w14:textId="5860527D" w:rsidR="00EA2A44" w:rsidRDefault="00EA2A44" w:rsidP="00F61B1D">
      <w:pPr>
        <w:pStyle w:val="ListParagraph"/>
        <w:numPr>
          <w:ilvl w:val="0"/>
          <w:numId w:val="22"/>
        </w:numPr>
        <w:rPr>
          <w:lang w:eastAsia="x-none"/>
        </w:rPr>
      </w:pPr>
      <w:r>
        <w:rPr>
          <w:lang w:eastAsia="x-none"/>
        </w:rPr>
        <w:t>Type: DB</w:t>
      </w:r>
    </w:p>
    <w:p w14:paraId="02497A27" w14:textId="70A8E1DC" w:rsidR="00EA2A44" w:rsidRDefault="00EA2A44" w:rsidP="00F61B1D">
      <w:pPr>
        <w:pStyle w:val="ListParagraph"/>
        <w:numPr>
          <w:ilvl w:val="0"/>
          <w:numId w:val="22"/>
        </w:numPr>
        <w:rPr>
          <w:lang w:eastAsia="x-none"/>
        </w:rPr>
      </w:pPr>
      <w:r>
        <w:rPr>
          <w:lang w:eastAsia="x-none"/>
        </w:rPr>
        <w:t>Connection: External</w:t>
      </w:r>
    </w:p>
    <w:p w14:paraId="19ED9967" w14:textId="6643C7AB" w:rsidR="00EA2A44" w:rsidRDefault="00EA2A44" w:rsidP="00F61B1D">
      <w:pPr>
        <w:pStyle w:val="ListParagraph"/>
        <w:numPr>
          <w:ilvl w:val="0"/>
          <w:numId w:val="22"/>
        </w:numPr>
        <w:rPr>
          <w:lang w:eastAsia="x-none"/>
        </w:rPr>
      </w:pPr>
      <w:r>
        <w:rPr>
          <w:lang w:eastAsia="x-none"/>
        </w:rPr>
        <w:t>Connection Typ</w:t>
      </w:r>
      <w:r w:rsidR="00B040F0">
        <w:rPr>
          <w:lang w:eastAsia="x-none"/>
        </w:rPr>
        <w:t>e</w:t>
      </w:r>
      <w:r>
        <w:rPr>
          <w:lang w:eastAsia="x-none"/>
        </w:rPr>
        <w:t>: Custom</w:t>
      </w:r>
    </w:p>
    <w:p w14:paraId="5E30370A" w14:textId="5728AA8E" w:rsidR="00EA2A44" w:rsidRDefault="00EA2A44" w:rsidP="00F61B1D">
      <w:pPr>
        <w:pStyle w:val="ListParagraph"/>
        <w:numPr>
          <w:ilvl w:val="0"/>
          <w:numId w:val="22"/>
        </w:numPr>
        <w:rPr>
          <w:lang w:eastAsia="x-none"/>
        </w:rPr>
      </w:pPr>
      <w:r>
        <w:rPr>
          <w:lang w:eastAsia="x-none"/>
        </w:rPr>
        <w:t>Driver: com.ibm.db2.jcc.DB2Driver</w:t>
      </w:r>
    </w:p>
    <w:p w14:paraId="4E23F183" w14:textId="5AD49CB6" w:rsidR="00EA2A44" w:rsidRDefault="00EA2A44" w:rsidP="00F61B1D">
      <w:pPr>
        <w:pStyle w:val="ListParagraph"/>
        <w:numPr>
          <w:ilvl w:val="0"/>
          <w:numId w:val="22"/>
        </w:numPr>
        <w:rPr>
          <w:lang w:eastAsia="x-none"/>
        </w:rPr>
      </w:pPr>
      <w:r>
        <w:rPr>
          <w:lang w:eastAsia="x-none"/>
        </w:rPr>
        <w:t xml:space="preserve">URL: </w:t>
      </w:r>
      <w:proofErr w:type="gramStart"/>
      <w:r>
        <w:rPr>
          <w:lang w:eastAsia="x-none"/>
        </w:rPr>
        <w:t>jdbc:db2://192.168.42.65:50000/IGI_DB</w:t>
      </w:r>
      <w:proofErr w:type="gramEnd"/>
    </w:p>
    <w:p w14:paraId="298CE19D" w14:textId="7092EE48" w:rsidR="00EA2A44" w:rsidRDefault="00EA2A44" w:rsidP="00F61B1D">
      <w:pPr>
        <w:pStyle w:val="ListParagraph"/>
        <w:numPr>
          <w:ilvl w:val="0"/>
          <w:numId w:val="22"/>
        </w:numPr>
        <w:rPr>
          <w:lang w:eastAsia="x-none"/>
        </w:rPr>
      </w:pPr>
      <w:r>
        <w:rPr>
          <w:lang w:eastAsia="x-none"/>
        </w:rPr>
        <w:t xml:space="preserve">User ID: </w:t>
      </w:r>
      <w:proofErr w:type="spellStart"/>
      <w:r>
        <w:rPr>
          <w:lang w:eastAsia="x-none"/>
        </w:rPr>
        <w:t>igacore</w:t>
      </w:r>
      <w:proofErr w:type="spellEnd"/>
    </w:p>
    <w:p w14:paraId="4FCC3378" w14:textId="108380F8" w:rsidR="00EA2A44" w:rsidRDefault="00EA2A44" w:rsidP="00F61B1D">
      <w:pPr>
        <w:pStyle w:val="ListParagraph"/>
        <w:numPr>
          <w:ilvl w:val="0"/>
          <w:numId w:val="22"/>
        </w:numPr>
        <w:rPr>
          <w:lang w:eastAsia="x-none"/>
        </w:rPr>
      </w:pPr>
      <w:r>
        <w:rPr>
          <w:lang w:eastAsia="x-none"/>
        </w:rPr>
        <w:t>Password: ideas</w:t>
      </w:r>
    </w:p>
    <w:p w14:paraId="1FF7625E" w14:textId="5B19428C" w:rsidR="00EA2A44" w:rsidRDefault="00EA2A44" w:rsidP="00F61B1D">
      <w:pPr>
        <w:pStyle w:val="ListParagraph"/>
        <w:numPr>
          <w:ilvl w:val="0"/>
          <w:numId w:val="22"/>
        </w:numPr>
        <w:rPr>
          <w:lang w:eastAsia="x-none"/>
        </w:rPr>
      </w:pPr>
      <w:r>
        <w:rPr>
          <w:lang w:eastAsia="x-none"/>
        </w:rPr>
        <w:t>Table Name: USER_ERC</w:t>
      </w:r>
    </w:p>
    <w:p w14:paraId="731AE3E6" w14:textId="6B71F113" w:rsidR="00EA2A44" w:rsidRDefault="00EA2A44" w:rsidP="00F61B1D">
      <w:pPr>
        <w:pStyle w:val="ListParagraph"/>
        <w:numPr>
          <w:ilvl w:val="0"/>
          <w:numId w:val="22"/>
        </w:numPr>
        <w:rPr>
          <w:lang w:eastAsia="x-none"/>
        </w:rPr>
      </w:pPr>
      <w:r>
        <w:rPr>
          <w:lang w:eastAsia="x-none"/>
        </w:rPr>
        <w:t xml:space="preserve">User Database: </w:t>
      </w:r>
      <w:proofErr w:type="spellStart"/>
      <w:r>
        <w:rPr>
          <w:lang w:eastAsia="x-none"/>
        </w:rPr>
        <w:t>igacore</w:t>
      </w:r>
      <w:proofErr w:type="spellEnd"/>
    </w:p>
    <w:p w14:paraId="0D3A5360" w14:textId="649BFB9C" w:rsidR="00EA2A44" w:rsidRDefault="00EA2A44" w:rsidP="00F61B1D">
      <w:pPr>
        <w:pStyle w:val="ListParagraph"/>
        <w:numPr>
          <w:ilvl w:val="0"/>
          <w:numId w:val="22"/>
        </w:numPr>
        <w:rPr>
          <w:lang w:eastAsia="x-none"/>
        </w:rPr>
      </w:pPr>
      <w:r>
        <w:rPr>
          <w:lang w:eastAsia="x-none"/>
        </w:rPr>
        <w:t>Key Column: USERERC</w:t>
      </w:r>
    </w:p>
    <w:p w14:paraId="4F107041" w14:textId="297AD235" w:rsidR="00EA2A44" w:rsidRDefault="00EA2A44" w:rsidP="00F61B1D">
      <w:pPr>
        <w:pStyle w:val="ListParagraph"/>
        <w:numPr>
          <w:ilvl w:val="0"/>
          <w:numId w:val="22"/>
        </w:numPr>
        <w:rPr>
          <w:lang w:eastAsia="x-none"/>
        </w:rPr>
      </w:pPr>
      <w:r>
        <w:rPr>
          <w:lang w:eastAsia="x-none"/>
        </w:rPr>
        <w:t>Query File: ideas_usererc.xml</w:t>
      </w:r>
    </w:p>
    <w:p w14:paraId="67DEF732" w14:textId="6FBE1EFD" w:rsidR="00EA2A44" w:rsidRDefault="00EA2A44" w:rsidP="004A21C0">
      <w:pPr>
        <w:rPr>
          <w:lang w:eastAsia="x-none"/>
        </w:rPr>
      </w:pPr>
    </w:p>
    <w:p w14:paraId="41830857" w14:textId="1FDDFA95" w:rsidR="00EA2A44" w:rsidRDefault="00EA2A44" w:rsidP="004A21C0">
      <w:pPr>
        <w:rPr>
          <w:lang w:eastAsia="x-none"/>
        </w:rPr>
      </w:pPr>
      <w:r>
        <w:rPr>
          <w:lang w:eastAsia="x-none"/>
        </w:rPr>
        <w:t>It should look similar to the following:</w:t>
      </w:r>
    </w:p>
    <w:p w14:paraId="21E2F029" w14:textId="1A241A0E" w:rsidR="00EA2A44" w:rsidRDefault="00EA2A44" w:rsidP="004A21C0">
      <w:pPr>
        <w:rPr>
          <w:lang w:eastAsia="x-none"/>
        </w:rPr>
      </w:pPr>
    </w:p>
    <w:p w14:paraId="760857A9" w14:textId="64128D62" w:rsidR="00EA2A44" w:rsidRDefault="00EA2A44" w:rsidP="004A21C0">
      <w:pPr>
        <w:rPr>
          <w:lang w:eastAsia="x-none"/>
        </w:rPr>
      </w:pPr>
      <w:r>
        <w:rPr>
          <w:noProof/>
          <w:lang w:eastAsia="x-none"/>
        </w:rPr>
        <w:drawing>
          <wp:inline distT="0" distB="0" distL="0" distR="0" wp14:anchorId="36C6C836" wp14:editId="2E2B2FB3">
            <wp:extent cx="6188710" cy="3497580"/>
            <wp:effectExtent l="63500" t="63500" r="59690" b="584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8-01-30 at 15.29.03.png"/>
                    <pic:cNvPicPr/>
                  </pic:nvPicPr>
                  <pic:blipFill>
                    <a:blip r:embed="rId98"/>
                    <a:stretch>
                      <a:fillRect/>
                    </a:stretch>
                  </pic:blipFill>
                  <pic:spPr>
                    <a:xfrm>
                      <a:off x="0" y="0"/>
                      <a:ext cx="6188710" cy="3497580"/>
                    </a:xfrm>
                    <a:prstGeom prst="rect">
                      <a:avLst/>
                    </a:prstGeom>
                    <a:effectLst>
                      <a:glow rad="63500">
                        <a:schemeClr val="accent3">
                          <a:satMod val="175000"/>
                          <a:alpha val="40000"/>
                        </a:schemeClr>
                      </a:glow>
                    </a:effectLst>
                  </pic:spPr>
                </pic:pic>
              </a:graphicData>
            </a:graphic>
          </wp:inline>
        </w:drawing>
      </w:r>
    </w:p>
    <w:p w14:paraId="6E431A21" w14:textId="77777777" w:rsidR="00EA2A44" w:rsidRDefault="00EA2A44" w:rsidP="004A21C0">
      <w:pPr>
        <w:rPr>
          <w:lang w:eastAsia="x-none"/>
        </w:rPr>
      </w:pPr>
    </w:p>
    <w:p w14:paraId="6BB7CA57" w14:textId="514FCB2E" w:rsidR="00EA2A44" w:rsidRDefault="00EA2A44" w:rsidP="00F61B1D">
      <w:pPr>
        <w:pStyle w:val="ListParagraph"/>
        <w:numPr>
          <w:ilvl w:val="0"/>
          <w:numId w:val="23"/>
        </w:numPr>
        <w:rPr>
          <w:lang w:eastAsia="x-none"/>
        </w:rPr>
      </w:pPr>
      <w:r w:rsidRPr="00FC76BB">
        <w:rPr>
          <w:u w:val="single"/>
          <w:lang w:eastAsia="x-none"/>
        </w:rPr>
        <w:t>Do NOT</w:t>
      </w:r>
      <w:r>
        <w:rPr>
          <w:lang w:eastAsia="x-none"/>
        </w:rPr>
        <w:t xml:space="preserve"> select </w:t>
      </w:r>
      <w:r w:rsidRPr="00FC76BB">
        <w:rPr>
          <w:b/>
          <w:lang w:eastAsia="x-none"/>
        </w:rPr>
        <w:t>Enable</w:t>
      </w:r>
      <w:r w:rsidR="00B040F0" w:rsidRPr="00FC76BB">
        <w:rPr>
          <w:b/>
          <w:lang w:eastAsia="x-none"/>
        </w:rPr>
        <w:t>d</w:t>
      </w:r>
      <w:r>
        <w:rPr>
          <w:lang w:eastAsia="x-none"/>
        </w:rPr>
        <w:t xml:space="preserve"> (the virtual view must be disabled)</w:t>
      </w:r>
    </w:p>
    <w:p w14:paraId="5063481D" w14:textId="67649681" w:rsidR="00EA2A44" w:rsidRDefault="00EA2A44" w:rsidP="00F61B1D">
      <w:pPr>
        <w:pStyle w:val="ListParagraph"/>
        <w:numPr>
          <w:ilvl w:val="0"/>
          <w:numId w:val="23"/>
        </w:numPr>
        <w:rPr>
          <w:lang w:eastAsia="x-none"/>
        </w:rPr>
      </w:pPr>
      <w:r w:rsidRPr="00FC76BB">
        <w:rPr>
          <w:b/>
          <w:lang w:eastAsia="x-none"/>
        </w:rPr>
        <w:t>Save</w:t>
      </w:r>
      <w:r>
        <w:rPr>
          <w:lang w:eastAsia="x-none"/>
        </w:rPr>
        <w:t xml:space="preserve"> the virtual view</w:t>
      </w:r>
    </w:p>
    <w:p w14:paraId="18EEC01D" w14:textId="7B180CA6" w:rsidR="00EA2A44" w:rsidRDefault="00EA2A44" w:rsidP="004A21C0">
      <w:pPr>
        <w:rPr>
          <w:lang w:eastAsia="x-none"/>
        </w:rPr>
      </w:pPr>
    </w:p>
    <w:p w14:paraId="64AA25A7" w14:textId="0D9A7CC2" w:rsidR="00EA2A44" w:rsidRDefault="00437BC9" w:rsidP="004A21C0">
      <w:pPr>
        <w:rPr>
          <w:lang w:eastAsia="x-none"/>
        </w:rPr>
      </w:pPr>
      <w:r>
        <w:rPr>
          <w:lang w:eastAsia="x-none"/>
        </w:rPr>
        <w:t>Next,</w:t>
      </w:r>
      <w:r w:rsidR="00EA2A44">
        <w:rPr>
          <w:lang w:eastAsia="x-none"/>
        </w:rPr>
        <w:t xml:space="preserve"> we will set the attributes that can be managed in the user workflow.</w:t>
      </w:r>
    </w:p>
    <w:p w14:paraId="5B49A008" w14:textId="77777777" w:rsidR="00EA2A44" w:rsidRDefault="00EA2A44" w:rsidP="004A21C0">
      <w:pPr>
        <w:rPr>
          <w:lang w:eastAsia="x-none"/>
        </w:rPr>
      </w:pPr>
    </w:p>
    <w:p w14:paraId="0E3BFF04" w14:textId="2DD06920" w:rsidR="00EA2A44" w:rsidRDefault="00EA2A44" w:rsidP="00F61B1D">
      <w:pPr>
        <w:pStyle w:val="ListParagraph"/>
        <w:numPr>
          <w:ilvl w:val="0"/>
          <w:numId w:val="24"/>
        </w:numPr>
        <w:rPr>
          <w:lang w:eastAsia="x-none"/>
        </w:rPr>
      </w:pPr>
      <w:r>
        <w:rPr>
          <w:lang w:eastAsia="x-none"/>
        </w:rPr>
        <w:t xml:space="preserve">Go to the </w:t>
      </w:r>
      <w:r w:rsidRPr="00FC76BB">
        <w:rPr>
          <w:b/>
          <w:lang w:eastAsia="x-none"/>
        </w:rPr>
        <w:t>Attribute Mapping</w:t>
      </w:r>
      <w:r>
        <w:rPr>
          <w:lang w:eastAsia="x-none"/>
        </w:rPr>
        <w:t xml:space="preserve"> tab and select </w:t>
      </w:r>
      <w:r w:rsidRPr="00FC76BB">
        <w:rPr>
          <w:b/>
          <w:lang w:eastAsia="x-none"/>
        </w:rPr>
        <w:t>Actions &gt; Add</w:t>
      </w:r>
    </w:p>
    <w:p w14:paraId="2F5DAFA4" w14:textId="116574A1" w:rsidR="00EA2A44" w:rsidRDefault="00EA2A44" w:rsidP="00F61B1D">
      <w:pPr>
        <w:pStyle w:val="ListParagraph"/>
        <w:numPr>
          <w:ilvl w:val="0"/>
          <w:numId w:val="24"/>
        </w:numPr>
        <w:rPr>
          <w:lang w:eastAsia="x-none"/>
        </w:rPr>
      </w:pPr>
      <w:r>
        <w:rPr>
          <w:lang w:eastAsia="x-none"/>
        </w:rPr>
        <w:lastRenderedPageBreak/>
        <w:t xml:space="preserve">Select the </w:t>
      </w:r>
      <w:r w:rsidRPr="00FC76BB">
        <w:rPr>
          <w:rStyle w:val="CodeChar"/>
        </w:rPr>
        <w:t>ID, PM_CODE, OU, GIVEN_NAME</w:t>
      </w:r>
      <w:r>
        <w:rPr>
          <w:lang w:eastAsia="x-none"/>
        </w:rPr>
        <w:t xml:space="preserve"> and </w:t>
      </w:r>
      <w:r w:rsidRPr="00FC76BB">
        <w:rPr>
          <w:rStyle w:val="CodeChar"/>
        </w:rPr>
        <w:t>SURNAME</w:t>
      </w:r>
      <w:r>
        <w:rPr>
          <w:lang w:eastAsia="x-none"/>
        </w:rPr>
        <w:t xml:space="preserve"> attributes and click </w:t>
      </w:r>
      <w:r w:rsidRPr="00FC76BB">
        <w:rPr>
          <w:b/>
          <w:lang w:eastAsia="x-none"/>
        </w:rPr>
        <w:t>OK</w:t>
      </w:r>
    </w:p>
    <w:p w14:paraId="5A1A010A" w14:textId="77777777" w:rsidR="00437BC9" w:rsidRDefault="00437BC9" w:rsidP="004A21C0">
      <w:pPr>
        <w:rPr>
          <w:lang w:eastAsia="x-none"/>
        </w:rPr>
      </w:pPr>
    </w:p>
    <w:p w14:paraId="047FBAF9" w14:textId="77777777" w:rsidR="00437BC9" w:rsidRDefault="00437BC9" w:rsidP="004A21C0">
      <w:pPr>
        <w:rPr>
          <w:lang w:eastAsia="x-none"/>
        </w:rPr>
      </w:pPr>
      <w:r>
        <w:rPr>
          <w:lang w:eastAsia="x-none"/>
        </w:rPr>
        <w:t xml:space="preserve">With the attributes in the </w:t>
      </w:r>
      <w:r w:rsidRPr="00FC76BB">
        <w:rPr>
          <w:b/>
          <w:lang w:eastAsia="x-none"/>
        </w:rPr>
        <w:t>Attribute Mapping</w:t>
      </w:r>
      <w:r>
        <w:rPr>
          <w:lang w:eastAsia="x-none"/>
        </w:rPr>
        <w:t xml:space="preserve"> view:</w:t>
      </w:r>
    </w:p>
    <w:p w14:paraId="7C37F377" w14:textId="4CB98713" w:rsidR="00EA2A44" w:rsidRDefault="00EA2A44" w:rsidP="00F61B1D">
      <w:pPr>
        <w:pStyle w:val="ListParagraph"/>
        <w:numPr>
          <w:ilvl w:val="0"/>
          <w:numId w:val="25"/>
        </w:numPr>
        <w:rPr>
          <w:lang w:eastAsia="x-none"/>
        </w:rPr>
      </w:pPr>
      <w:r>
        <w:rPr>
          <w:lang w:eastAsia="x-none"/>
        </w:rPr>
        <w:t xml:space="preserve">Make all the attributes </w:t>
      </w:r>
      <w:r w:rsidRPr="00FC76BB">
        <w:rPr>
          <w:b/>
          <w:lang w:eastAsia="x-none"/>
        </w:rPr>
        <w:t>visible</w:t>
      </w:r>
    </w:p>
    <w:p w14:paraId="19DBB36B" w14:textId="7203C78C" w:rsidR="00EA2A44" w:rsidRDefault="00EA2A44" w:rsidP="00F61B1D">
      <w:pPr>
        <w:pStyle w:val="ListParagraph"/>
        <w:numPr>
          <w:ilvl w:val="0"/>
          <w:numId w:val="25"/>
        </w:numPr>
        <w:rPr>
          <w:lang w:eastAsia="x-none"/>
        </w:rPr>
      </w:pPr>
      <w:r>
        <w:rPr>
          <w:lang w:eastAsia="x-none"/>
        </w:rPr>
        <w:t xml:space="preserve">Use the position arrows to sort the fields into the following </w:t>
      </w:r>
      <w:r w:rsidRPr="00FC76BB">
        <w:rPr>
          <w:b/>
          <w:lang w:eastAsia="x-none"/>
        </w:rPr>
        <w:t>order</w:t>
      </w:r>
      <w:r>
        <w:rPr>
          <w:lang w:eastAsia="x-none"/>
        </w:rPr>
        <w:t xml:space="preserve">: </w:t>
      </w:r>
      <w:r w:rsidRPr="00FC76BB">
        <w:rPr>
          <w:rStyle w:val="CodeChar"/>
        </w:rPr>
        <w:t>ID, PM_CODE, GIVEN_NAME, SURNAME and OU</w:t>
      </w:r>
      <w:r>
        <w:rPr>
          <w:lang w:eastAsia="x-none"/>
        </w:rPr>
        <w:t xml:space="preserve"> last</w:t>
      </w:r>
    </w:p>
    <w:p w14:paraId="160B2C37" w14:textId="675BCED0" w:rsidR="00EA2A44" w:rsidRDefault="00B040F0" w:rsidP="00F61B1D">
      <w:pPr>
        <w:pStyle w:val="ListParagraph"/>
        <w:numPr>
          <w:ilvl w:val="0"/>
          <w:numId w:val="25"/>
        </w:numPr>
        <w:rPr>
          <w:lang w:eastAsia="x-none"/>
        </w:rPr>
      </w:pPr>
      <w:r>
        <w:rPr>
          <w:lang w:eastAsia="x-none"/>
        </w:rPr>
        <w:t xml:space="preserve">Click the ellipses button ([…]) beside the </w:t>
      </w:r>
      <w:r w:rsidRPr="00FC76BB">
        <w:rPr>
          <w:b/>
          <w:lang w:eastAsia="x-none"/>
        </w:rPr>
        <w:t>Label</w:t>
      </w:r>
      <w:r>
        <w:rPr>
          <w:lang w:eastAsia="x-none"/>
        </w:rPr>
        <w:t xml:space="preserve"> field for each of </w:t>
      </w:r>
      <w:r w:rsidRPr="00FC76BB">
        <w:rPr>
          <w:rStyle w:val="CodeChar"/>
        </w:rPr>
        <w:t>PM_CODE, GIVEN_NAME, SURNAME and OU</w:t>
      </w:r>
      <w:r>
        <w:rPr>
          <w:lang w:eastAsia="x-none"/>
        </w:rPr>
        <w:t xml:space="preserve"> and set the English values to “</w:t>
      </w:r>
      <w:proofErr w:type="spellStart"/>
      <w:r w:rsidRPr="00FC76BB">
        <w:rPr>
          <w:rStyle w:val="CodeChar"/>
        </w:rPr>
        <w:t>UserID</w:t>
      </w:r>
      <w:proofErr w:type="spellEnd"/>
      <w:r>
        <w:rPr>
          <w:lang w:eastAsia="x-none"/>
        </w:rPr>
        <w:t>”, “</w:t>
      </w:r>
      <w:r w:rsidRPr="00FC76BB">
        <w:rPr>
          <w:rStyle w:val="CodeChar"/>
        </w:rPr>
        <w:t>First Name</w:t>
      </w:r>
      <w:r>
        <w:rPr>
          <w:lang w:eastAsia="x-none"/>
        </w:rPr>
        <w:t>”, “</w:t>
      </w:r>
      <w:r w:rsidRPr="00FC76BB">
        <w:rPr>
          <w:rStyle w:val="CodeChar"/>
        </w:rPr>
        <w:t>Surname</w:t>
      </w:r>
      <w:r>
        <w:rPr>
          <w:lang w:eastAsia="x-none"/>
        </w:rPr>
        <w:t>”, and “</w:t>
      </w:r>
      <w:r w:rsidRPr="00FC76BB">
        <w:rPr>
          <w:rStyle w:val="CodeChar"/>
        </w:rPr>
        <w:t>Department</w:t>
      </w:r>
      <w:r>
        <w:rPr>
          <w:lang w:eastAsia="x-none"/>
        </w:rPr>
        <w:t>” (note that these do not show in the Attribute Mapping display)</w:t>
      </w:r>
    </w:p>
    <w:p w14:paraId="2CFED08E" w14:textId="40ED1DCF" w:rsidR="00437BC9" w:rsidRDefault="00437BC9" w:rsidP="00F61B1D">
      <w:pPr>
        <w:pStyle w:val="ListParagraph"/>
        <w:numPr>
          <w:ilvl w:val="0"/>
          <w:numId w:val="25"/>
        </w:numPr>
        <w:rPr>
          <w:lang w:eastAsia="x-none"/>
        </w:rPr>
      </w:pPr>
      <w:r>
        <w:rPr>
          <w:lang w:eastAsia="x-none"/>
        </w:rPr>
        <w:t xml:space="preserve">Click the ellipses button ([…]) </w:t>
      </w:r>
      <w:r w:rsidR="00B040F0">
        <w:rPr>
          <w:lang w:eastAsia="x-none"/>
        </w:rPr>
        <w:t xml:space="preserve">beside the </w:t>
      </w:r>
      <w:r w:rsidR="00B040F0" w:rsidRPr="00FC76BB">
        <w:rPr>
          <w:b/>
          <w:lang w:eastAsia="x-none"/>
        </w:rPr>
        <w:t>Lookup</w:t>
      </w:r>
      <w:r w:rsidR="00B040F0">
        <w:rPr>
          <w:lang w:eastAsia="x-none"/>
        </w:rPr>
        <w:t xml:space="preserve"> field </w:t>
      </w:r>
      <w:r>
        <w:rPr>
          <w:lang w:eastAsia="x-none"/>
        </w:rPr>
        <w:t xml:space="preserve">for the </w:t>
      </w:r>
      <w:r w:rsidRPr="00FC76BB">
        <w:rPr>
          <w:rStyle w:val="CodeChar"/>
        </w:rPr>
        <w:t>OU</w:t>
      </w:r>
      <w:r>
        <w:rPr>
          <w:lang w:eastAsia="x-none"/>
        </w:rPr>
        <w:t xml:space="preserve"> attribute and select </w:t>
      </w:r>
      <w:r w:rsidRPr="00FC76BB">
        <w:rPr>
          <w:rStyle w:val="CodeChar"/>
        </w:rPr>
        <w:t>Internal</w:t>
      </w:r>
      <w:r>
        <w:rPr>
          <w:lang w:eastAsia="x-none"/>
        </w:rPr>
        <w:t xml:space="preserve"> and </w:t>
      </w:r>
      <w:r w:rsidRPr="00FC76BB">
        <w:rPr>
          <w:rStyle w:val="CodeChar"/>
        </w:rPr>
        <w:t>Organization Unit</w:t>
      </w:r>
      <w:r>
        <w:rPr>
          <w:lang w:eastAsia="x-none"/>
        </w:rPr>
        <w:t xml:space="preserve"> for the </w:t>
      </w:r>
      <w:r w:rsidRPr="00FC76BB">
        <w:rPr>
          <w:b/>
          <w:lang w:eastAsia="x-none"/>
        </w:rPr>
        <w:t>Lookup Options</w:t>
      </w:r>
    </w:p>
    <w:p w14:paraId="51F8AC52" w14:textId="30DEA028" w:rsidR="00437BC9" w:rsidRDefault="00437BC9" w:rsidP="00F61B1D">
      <w:pPr>
        <w:pStyle w:val="ListParagraph"/>
        <w:numPr>
          <w:ilvl w:val="0"/>
          <w:numId w:val="25"/>
        </w:numPr>
        <w:rPr>
          <w:lang w:eastAsia="x-none"/>
        </w:rPr>
      </w:pPr>
      <w:r>
        <w:rPr>
          <w:lang w:eastAsia="x-none"/>
        </w:rPr>
        <w:t xml:space="preserve">Make the </w:t>
      </w:r>
      <w:r w:rsidRPr="00FC76BB">
        <w:rPr>
          <w:rStyle w:val="CodeChar"/>
        </w:rPr>
        <w:t>OU</w:t>
      </w:r>
      <w:r>
        <w:rPr>
          <w:lang w:eastAsia="x-none"/>
        </w:rPr>
        <w:t xml:space="preserve"> the only </w:t>
      </w:r>
      <w:r w:rsidRPr="00FC76BB">
        <w:rPr>
          <w:b/>
          <w:lang w:eastAsia="x-none"/>
        </w:rPr>
        <w:t>Editable</w:t>
      </w:r>
      <w:r>
        <w:rPr>
          <w:lang w:eastAsia="x-none"/>
        </w:rPr>
        <w:t xml:space="preserve"> field</w:t>
      </w:r>
    </w:p>
    <w:p w14:paraId="67B2F778" w14:textId="57388613" w:rsidR="00437BC9" w:rsidRPr="00FC76BB" w:rsidRDefault="00437BC9" w:rsidP="00F61B1D">
      <w:pPr>
        <w:pStyle w:val="ListParagraph"/>
        <w:numPr>
          <w:ilvl w:val="0"/>
          <w:numId w:val="25"/>
        </w:numPr>
        <w:rPr>
          <w:b/>
          <w:lang w:eastAsia="x-none"/>
        </w:rPr>
      </w:pPr>
      <w:r w:rsidRPr="00FC76BB">
        <w:rPr>
          <w:b/>
          <w:lang w:eastAsia="x-none"/>
        </w:rPr>
        <w:t>Save</w:t>
      </w:r>
    </w:p>
    <w:p w14:paraId="2E7C77AC" w14:textId="7807C31E" w:rsidR="00437BC9" w:rsidRDefault="00437BC9" w:rsidP="004A21C0">
      <w:pPr>
        <w:rPr>
          <w:lang w:eastAsia="x-none"/>
        </w:rPr>
      </w:pPr>
    </w:p>
    <w:p w14:paraId="5CD55A98" w14:textId="00645DA4" w:rsidR="00437BC9" w:rsidRDefault="00437BC9" w:rsidP="004A21C0">
      <w:pPr>
        <w:rPr>
          <w:lang w:eastAsia="x-none"/>
        </w:rPr>
      </w:pPr>
      <w:r>
        <w:rPr>
          <w:lang w:eastAsia="x-none"/>
        </w:rPr>
        <w:t>The attribute list should look like the following:</w:t>
      </w:r>
    </w:p>
    <w:p w14:paraId="25691A3F" w14:textId="475BAE8A" w:rsidR="00437BC9" w:rsidRDefault="00437BC9" w:rsidP="004A21C0">
      <w:pPr>
        <w:rPr>
          <w:lang w:eastAsia="x-none"/>
        </w:rPr>
      </w:pPr>
    </w:p>
    <w:p w14:paraId="2343B582" w14:textId="75F7CCBB" w:rsidR="00437BC9" w:rsidRDefault="00437BC9" w:rsidP="004A21C0">
      <w:pPr>
        <w:rPr>
          <w:lang w:eastAsia="x-none"/>
        </w:rPr>
      </w:pPr>
      <w:r>
        <w:rPr>
          <w:noProof/>
          <w:lang w:eastAsia="x-none"/>
        </w:rPr>
        <w:drawing>
          <wp:inline distT="0" distB="0" distL="0" distR="0" wp14:anchorId="3E76128D" wp14:editId="28D1F072">
            <wp:extent cx="6188710" cy="2000885"/>
            <wp:effectExtent l="63500" t="63500" r="59690" b="692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8-01-30 at 15.38.09.png"/>
                    <pic:cNvPicPr/>
                  </pic:nvPicPr>
                  <pic:blipFill>
                    <a:blip r:embed="rId99"/>
                    <a:stretch>
                      <a:fillRect/>
                    </a:stretch>
                  </pic:blipFill>
                  <pic:spPr>
                    <a:xfrm>
                      <a:off x="0" y="0"/>
                      <a:ext cx="6188710" cy="2000885"/>
                    </a:xfrm>
                    <a:prstGeom prst="rect">
                      <a:avLst/>
                    </a:prstGeom>
                    <a:effectLst>
                      <a:glow rad="63500">
                        <a:schemeClr val="accent3">
                          <a:satMod val="175000"/>
                          <a:alpha val="40000"/>
                        </a:schemeClr>
                      </a:glow>
                    </a:effectLst>
                  </pic:spPr>
                </pic:pic>
              </a:graphicData>
            </a:graphic>
          </wp:inline>
        </w:drawing>
      </w:r>
    </w:p>
    <w:p w14:paraId="1C06CD63" w14:textId="77777777" w:rsidR="00437BC9" w:rsidRDefault="00437BC9" w:rsidP="004A21C0">
      <w:pPr>
        <w:rPr>
          <w:lang w:eastAsia="x-none"/>
        </w:rPr>
      </w:pPr>
    </w:p>
    <w:p w14:paraId="03144CC6" w14:textId="7DE3BB68" w:rsidR="00437BC9" w:rsidRDefault="00437BC9" w:rsidP="004A21C0">
      <w:pPr>
        <w:rPr>
          <w:lang w:eastAsia="x-none"/>
        </w:rPr>
      </w:pPr>
      <w:r>
        <w:rPr>
          <w:noProof/>
          <w:lang w:eastAsia="x-none"/>
        </w:rPr>
        <w:drawing>
          <wp:inline distT="0" distB="0" distL="0" distR="0" wp14:anchorId="24998AAE" wp14:editId="34591393">
            <wp:extent cx="6188710" cy="1358265"/>
            <wp:effectExtent l="63500" t="63500" r="59690" b="641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8-01-30 at 15.38.18.png"/>
                    <pic:cNvPicPr/>
                  </pic:nvPicPr>
                  <pic:blipFill>
                    <a:blip r:embed="rId100"/>
                    <a:stretch>
                      <a:fillRect/>
                    </a:stretch>
                  </pic:blipFill>
                  <pic:spPr>
                    <a:xfrm>
                      <a:off x="0" y="0"/>
                      <a:ext cx="6188710" cy="1358265"/>
                    </a:xfrm>
                    <a:prstGeom prst="rect">
                      <a:avLst/>
                    </a:prstGeom>
                    <a:effectLst>
                      <a:glow rad="63500">
                        <a:schemeClr val="accent3">
                          <a:satMod val="175000"/>
                          <a:alpha val="40000"/>
                        </a:schemeClr>
                      </a:glow>
                    </a:effectLst>
                  </pic:spPr>
                </pic:pic>
              </a:graphicData>
            </a:graphic>
          </wp:inline>
        </w:drawing>
      </w:r>
    </w:p>
    <w:p w14:paraId="61D15FA2" w14:textId="77777777" w:rsidR="00EA2A44" w:rsidRDefault="00EA2A44" w:rsidP="004A21C0">
      <w:pPr>
        <w:rPr>
          <w:lang w:eastAsia="x-none"/>
        </w:rPr>
      </w:pPr>
    </w:p>
    <w:p w14:paraId="4A600F3F" w14:textId="0A36632C" w:rsidR="00EA2A44" w:rsidRDefault="00437BC9" w:rsidP="004A21C0">
      <w:pPr>
        <w:rPr>
          <w:lang w:eastAsia="x-none"/>
        </w:rPr>
      </w:pPr>
      <w:r>
        <w:rPr>
          <w:lang w:eastAsia="x-none"/>
        </w:rPr>
        <w:t>We can now define the workflow.</w:t>
      </w:r>
    </w:p>
    <w:p w14:paraId="63873E56" w14:textId="0647D41A" w:rsidR="00437BC9" w:rsidRDefault="003D6FBA" w:rsidP="003D6FBA">
      <w:pPr>
        <w:pStyle w:val="Heading4"/>
      </w:pPr>
      <w:r>
        <w:t>Define a User Move Workflow</w:t>
      </w:r>
    </w:p>
    <w:p w14:paraId="0CA0A9F6" w14:textId="057D9B68" w:rsidR="003D6FBA" w:rsidRDefault="003D6FBA" w:rsidP="004A21C0">
      <w:pPr>
        <w:rPr>
          <w:lang w:eastAsia="x-none"/>
        </w:rPr>
      </w:pPr>
      <w:r>
        <w:rPr>
          <w:lang w:eastAsia="x-none"/>
        </w:rPr>
        <w:t>We will create a new workflow for the user move, involving just the generate step (User Manager) and an execute step (Operator).</w:t>
      </w:r>
    </w:p>
    <w:p w14:paraId="3EBFA6DE" w14:textId="5971746E" w:rsidR="003D6FBA" w:rsidRDefault="003D6FBA" w:rsidP="004A21C0">
      <w:pPr>
        <w:rPr>
          <w:lang w:eastAsia="x-none"/>
        </w:rPr>
      </w:pPr>
    </w:p>
    <w:p w14:paraId="708C7B5F" w14:textId="1753DB9E" w:rsidR="003D6FBA" w:rsidRDefault="003D6FBA" w:rsidP="00F61B1D">
      <w:pPr>
        <w:pStyle w:val="ListParagraph"/>
        <w:numPr>
          <w:ilvl w:val="0"/>
          <w:numId w:val="31"/>
        </w:numPr>
        <w:rPr>
          <w:lang w:eastAsia="x-none"/>
        </w:rPr>
      </w:pPr>
      <w:r>
        <w:rPr>
          <w:lang w:eastAsia="x-none"/>
        </w:rPr>
        <w:t xml:space="preserve">Go to </w:t>
      </w:r>
      <w:r w:rsidRPr="00FC76BB">
        <w:rPr>
          <w:b/>
          <w:lang w:eastAsia="x-none"/>
        </w:rPr>
        <w:t>Process Designer &gt; Manage &gt; Process</w:t>
      </w:r>
    </w:p>
    <w:p w14:paraId="071CF340" w14:textId="7CAC9039" w:rsidR="003D6FBA" w:rsidRDefault="003D6FBA" w:rsidP="004A21C0">
      <w:pPr>
        <w:rPr>
          <w:lang w:eastAsia="x-none"/>
        </w:rPr>
      </w:pPr>
    </w:p>
    <w:p w14:paraId="0325E0D5" w14:textId="3F1C95DC" w:rsidR="003D6FBA" w:rsidRDefault="003D6FBA" w:rsidP="004A21C0">
      <w:pPr>
        <w:rPr>
          <w:lang w:eastAsia="x-none"/>
        </w:rPr>
      </w:pPr>
      <w:r>
        <w:rPr>
          <w:lang w:eastAsia="x-none"/>
        </w:rPr>
        <w:t>Notice that there is already a Modify User workflow. We will ignore that and create a new one.</w:t>
      </w:r>
    </w:p>
    <w:p w14:paraId="46ADECD7" w14:textId="1963DEBB" w:rsidR="003D6FBA" w:rsidRDefault="003D6FBA" w:rsidP="004A21C0">
      <w:pPr>
        <w:rPr>
          <w:lang w:eastAsia="x-none"/>
        </w:rPr>
      </w:pPr>
    </w:p>
    <w:p w14:paraId="2764719E" w14:textId="045F2585" w:rsidR="003D6FBA" w:rsidRDefault="003D6FBA" w:rsidP="00F61B1D">
      <w:pPr>
        <w:pStyle w:val="ListParagraph"/>
        <w:numPr>
          <w:ilvl w:val="0"/>
          <w:numId w:val="31"/>
        </w:numPr>
        <w:rPr>
          <w:lang w:eastAsia="x-none"/>
        </w:rPr>
      </w:pPr>
      <w:r>
        <w:rPr>
          <w:lang w:eastAsia="x-none"/>
        </w:rPr>
        <w:t xml:space="preserve">Create a new workflow process </w:t>
      </w:r>
      <w:r w:rsidR="00B040F0">
        <w:rPr>
          <w:lang w:eastAsia="x-none"/>
        </w:rPr>
        <w:t>(</w:t>
      </w:r>
      <w:r w:rsidR="00B040F0" w:rsidRPr="00FC76BB">
        <w:rPr>
          <w:b/>
          <w:lang w:eastAsia="x-none"/>
        </w:rPr>
        <w:t>Actions &gt; Add</w:t>
      </w:r>
      <w:r w:rsidR="00B040F0">
        <w:rPr>
          <w:lang w:eastAsia="x-none"/>
        </w:rPr>
        <w:t xml:space="preserve">) </w:t>
      </w:r>
      <w:r>
        <w:rPr>
          <w:lang w:eastAsia="x-none"/>
        </w:rPr>
        <w:t>with the following settings:</w:t>
      </w:r>
    </w:p>
    <w:p w14:paraId="56ECB63F" w14:textId="1F66BC89" w:rsidR="003D6FBA" w:rsidRDefault="003D6FBA" w:rsidP="00F61B1D">
      <w:pPr>
        <w:pStyle w:val="ListParagraph"/>
        <w:numPr>
          <w:ilvl w:val="1"/>
          <w:numId w:val="32"/>
        </w:numPr>
        <w:rPr>
          <w:lang w:eastAsia="x-none"/>
        </w:rPr>
      </w:pPr>
      <w:r>
        <w:rPr>
          <w:lang w:eastAsia="x-none"/>
        </w:rPr>
        <w:t>Name: Give it a unique name (like Move User)</w:t>
      </w:r>
    </w:p>
    <w:p w14:paraId="435B89DE" w14:textId="43675D03" w:rsidR="003D6FBA" w:rsidRDefault="003D6FBA" w:rsidP="00F61B1D">
      <w:pPr>
        <w:pStyle w:val="ListParagraph"/>
        <w:numPr>
          <w:ilvl w:val="1"/>
          <w:numId w:val="32"/>
        </w:numPr>
        <w:rPr>
          <w:lang w:eastAsia="x-none"/>
        </w:rPr>
      </w:pPr>
      <w:r>
        <w:rPr>
          <w:lang w:eastAsia="x-none"/>
        </w:rPr>
        <w:t>Code: leave blank</w:t>
      </w:r>
    </w:p>
    <w:p w14:paraId="6F680FA2" w14:textId="0899FB84" w:rsidR="003D6FBA" w:rsidRDefault="003D6FBA" w:rsidP="00F61B1D">
      <w:pPr>
        <w:pStyle w:val="ListParagraph"/>
        <w:numPr>
          <w:ilvl w:val="1"/>
          <w:numId w:val="32"/>
        </w:numPr>
        <w:rPr>
          <w:lang w:eastAsia="x-none"/>
        </w:rPr>
      </w:pPr>
      <w:r>
        <w:rPr>
          <w:lang w:eastAsia="x-none"/>
        </w:rPr>
        <w:t>Description: optional</w:t>
      </w:r>
    </w:p>
    <w:p w14:paraId="1652B72B" w14:textId="69715BCC" w:rsidR="003D6FBA" w:rsidRDefault="003D6FBA" w:rsidP="00F61B1D">
      <w:pPr>
        <w:pStyle w:val="ListParagraph"/>
        <w:numPr>
          <w:ilvl w:val="1"/>
          <w:numId w:val="32"/>
        </w:numPr>
        <w:rPr>
          <w:lang w:eastAsia="x-none"/>
        </w:rPr>
      </w:pPr>
      <w:r>
        <w:rPr>
          <w:lang w:eastAsia="x-none"/>
        </w:rPr>
        <w:t>Type: Workflow</w:t>
      </w:r>
    </w:p>
    <w:p w14:paraId="3CDB830B" w14:textId="4CDE6AD5" w:rsidR="003D6FBA" w:rsidRDefault="003D6FBA" w:rsidP="00F61B1D">
      <w:pPr>
        <w:pStyle w:val="ListParagraph"/>
        <w:numPr>
          <w:ilvl w:val="1"/>
          <w:numId w:val="32"/>
        </w:numPr>
        <w:rPr>
          <w:lang w:eastAsia="x-none"/>
        </w:rPr>
      </w:pPr>
      <w:r>
        <w:rPr>
          <w:lang w:eastAsia="x-none"/>
        </w:rPr>
        <w:t>Status: leave offline for now</w:t>
      </w:r>
    </w:p>
    <w:p w14:paraId="6512A44F" w14:textId="0BB55109" w:rsidR="00B6606F" w:rsidRDefault="00B6606F" w:rsidP="004A21C0">
      <w:pPr>
        <w:rPr>
          <w:lang w:eastAsia="x-none"/>
        </w:rPr>
      </w:pPr>
    </w:p>
    <w:p w14:paraId="45F29013" w14:textId="5CB81405" w:rsidR="003D6FBA" w:rsidRDefault="003D6FBA" w:rsidP="004A21C0">
      <w:pPr>
        <w:rPr>
          <w:lang w:eastAsia="x-none"/>
        </w:rPr>
      </w:pPr>
      <w:r>
        <w:rPr>
          <w:lang w:eastAsia="x-none"/>
        </w:rPr>
        <w:t>This should look similar to the following:</w:t>
      </w:r>
    </w:p>
    <w:p w14:paraId="1CE4F70F" w14:textId="16E6BBDD" w:rsidR="003D6FBA" w:rsidRDefault="003D6FBA" w:rsidP="004A21C0">
      <w:pPr>
        <w:rPr>
          <w:lang w:eastAsia="x-none"/>
        </w:rPr>
      </w:pPr>
    </w:p>
    <w:p w14:paraId="2CC1D6B7" w14:textId="5C590EF1" w:rsidR="003D6FBA" w:rsidRDefault="003D6FBA" w:rsidP="004A21C0">
      <w:pPr>
        <w:rPr>
          <w:lang w:eastAsia="x-none"/>
        </w:rPr>
      </w:pPr>
      <w:r>
        <w:rPr>
          <w:noProof/>
          <w:lang w:eastAsia="x-none"/>
        </w:rPr>
        <w:drawing>
          <wp:inline distT="0" distB="0" distL="0" distR="0" wp14:anchorId="5F9F22D1" wp14:editId="54F1FD47">
            <wp:extent cx="6188710" cy="2830830"/>
            <wp:effectExtent l="63500" t="63500" r="59690" b="647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8-01-30 at 15.43.51.png"/>
                    <pic:cNvPicPr/>
                  </pic:nvPicPr>
                  <pic:blipFill>
                    <a:blip r:embed="rId101"/>
                    <a:stretch>
                      <a:fillRect/>
                    </a:stretch>
                  </pic:blipFill>
                  <pic:spPr>
                    <a:xfrm>
                      <a:off x="0" y="0"/>
                      <a:ext cx="6188710" cy="2830830"/>
                    </a:xfrm>
                    <a:prstGeom prst="rect">
                      <a:avLst/>
                    </a:prstGeom>
                    <a:effectLst>
                      <a:glow rad="63500">
                        <a:schemeClr val="accent3">
                          <a:satMod val="175000"/>
                          <a:alpha val="40000"/>
                        </a:schemeClr>
                      </a:glow>
                    </a:effectLst>
                  </pic:spPr>
                </pic:pic>
              </a:graphicData>
            </a:graphic>
          </wp:inline>
        </w:drawing>
      </w:r>
    </w:p>
    <w:p w14:paraId="0EF544A5" w14:textId="77777777" w:rsidR="003D6FBA" w:rsidRDefault="003D6FBA" w:rsidP="004A21C0">
      <w:pPr>
        <w:rPr>
          <w:lang w:eastAsia="x-none"/>
        </w:rPr>
      </w:pPr>
    </w:p>
    <w:p w14:paraId="491749C0" w14:textId="77777777" w:rsidR="003D6FBA" w:rsidRDefault="003D6FBA" w:rsidP="00F61B1D">
      <w:pPr>
        <w:pStyle w:val="ListParagraph"/>
        <w:numPr>
          <w:ilvl w:val="0"/>
          <w:numId w:val="26"/>
        </w:numPr>
        <w:rPr>
          <w:lang w:eastAsia="x-none"/>
        </w:rPr>
      </w:pPr>
      <w:r>
        <w:rPr>
          <w:lang w:eastAsia="x-none"/>
        </w:rPr>
        <w:t xml:space="preserve">Click </w:t>
      </w:r>
      <w:r w:rsidRPr="00FC76BB">
        <w:rPr>
          <w:b/>
          <w:lang w:eastAsia="x-none"/>
        </w:rPr>
        <w:t>Next</w:t>
      </w:r>
    </w:p>
    <w:p w14:paraId="3DFFCC2D" w14:textId="77777777" w:rsidR="00D529CA" w:rsidRDefault="00D529CA" w:rsidP="004A21C0">
      <w:pPr>
        <w:rPr>
          <w:lang w:eastAsia="x-none"/>
        </w:rPr>
      </w:pPr>
    </w:p>
    <w:p w14:paraId="31EFA7B1" w14:textId="1A1583E2" w:rsidR="003D6FBA" w:rsidRDefault="003D6FBA" w:rsidP="00F61B1D">
      <w:pPr>
        <w:pStyle w:val="ListParagraph"/>
        <w:numPr>
          <w:ilvl w:val="0"/>
          <w:numId w:val="26"/>
        </w:numPr>
        <w:rPr>
          <w:lang w:eastAsia="x-none"/>
        </w:rPr>
      </w:pPr>
      <w:r>
        <w:rPr>
          <w:lang w:eastAsia="x-none"/>
        </w:rPr>
        <w:t xml:space="preserve">On the </w:t>
      </w:r>
      <w:r w:rsidRPr="00FC76BB">
        <w:rPr>
          <w:b/>
          <w:lang w:eastAsia="x-none"/>
        </w:rPr>
        <w:t>Configuration</w:t>
      </w:r>
      <w:r>
        <w:rPr>
          <w:lang w:eastAsia="x-none"/>
        </w:rPr>
        <w:t xml:space="preserve"> tab, click the </w:t>
      </w:r>
      <w:r w:rsidR="00B040F0" w:rsidRPr="00FC76BB">
        <w:rPr>
          <w:b/>
          <w:lang w:eastAsia="x-none"/>
        </w:rPr>
        <w:t>G</w:t>
      </w:r>
      <w:r w:rsidR="00D529CA" w:rsidRPr="00FC76BB">
        <w:rPr>
          <w:b/>
          <w:lang w:eastAsia="x-none"/>
        </w:rPr>
        <w:t>eneration</w:t>
      </w:r>
      <w:r>
        <w:rPr>
          <w:lang w:eastAsia="x-none"/>
        </w:rPr>
        <w:t xml:space="preserve"> icon (</w:t>
      </w:r>
      <w:r w:rsidR="00827AD8">
        <w:rPr>
          <w:lang w:eastAsia="x-none"/>
        </w:rPr>
        <w:t>boxes and plus sign icon</w:t>
      </w:r>
      <w:r w:rsidR="00D529CA">
        <w:rPr>
          <w:lang w:eastAsia="x-none"/>
        </w:rPr>
        <w:t>)</w:t>
      </w:r>
    </w:p>
    <w:p w14:paraId="5E9D5FF1" w14:textId="39B3BC64" w:rsidR="00D529CA" w:rsidRDefault="00D529CA" w:rsidP="00F61B1D">
      <w:pPr>
        <w:pStyle w:val="ListParagraph"/>
        <w:numPr>
          <w:ilvl w:val="0"/>
          <w:numId w:val="26"/>
        </w:numPr>
        <w:rPr>
          <w:lang w:eastAsia="x-none"/>
        </w:rPr>
      </w:pPr>
      <w:r>
        <w:rPr>
          <w:lang w:eastAsia="x-none"/>
        </w:rPr>
        <w:t>Select (click) the icon that is now in the workspace</w:t>
      </w:r>
    </w:p>
    <w:p w14:paraId="3F4F25EA" w14:textId="3520081D" w:rsidR="00D529CA" w:rsidRDefault="00D529CA" w:rsidP="00F61B1D">
      <w:pPr>
        <w:pStyle w:val="ListParagraph"/>
        <w:numPr>
          <w:ilvl w:val="0"/>
          <w:numId w:val="26"/>
        </w:numPr>
        <w:rPr>
          <w:lang w:eastAsia="x-none"/>
        </w:rPr>
      </w:pPr>
      <w:r>
        <w:rPr>
          <w:lang w:eastAsia="x-none"/>
        </w:rPr>
        <w:t xml:space="preserve">On the </w:t>
      </w:r>
      <w:r w:rsidRPr="00FC76BB">
        <w:rPr>
          <w:b/>
          <w:lang w:eastAsia="x-none"/>
        </w:rPr>
        <w:t>Activity</w:t>
      </w:r>
      <w:r>
        <w:rPr>
          <w:lang w:eastAsia="x-none"/>
        </w:rPr>
        <w:t xml:space="preserve"> dialog, select a </w:t>
      </w:r>
      <w:r w:rsidRPr="00FC76BB">
        <w:rPr>
          <w:b/>
          <w:lang w:eastAsia="x-none"/>
        </w:rPr>
        <w:t>Context</w:t>
      </w:r>
      <w:r>
        <w:rPr>
          <w:lang w:eastAsia="x-none"/>
        </w:rPr>
        <w:t xml:space="preserve"> of </w:t>
      </w:r>
      <w:r w:rsidRPr="00B040F0">
        <w:rPr>
          <w:rStyle w:val="CodeChar"/>
        </w:rPr>
        <w:t>User Management</w:t>
      </w:r>
    </w:p>
    <w:p w14:paraId="28E41787" w14:textId="032F64A2" w:rsidR="00D529CA" w:rsidRDefault="00D529CA" w:rsidP="00F61B1D">
      <w:pPr>
        <w:pStyle w:val="ListParagraph"/>
        <w:numPr>
          <w:ilvl w:val="0"/>
          <w:numId w:val="26"/>
        </w:numPr>
        <w:rPr>
          <w:lang w:eastAsia="x-none"/>
        </w:rPr>
      </w:pPr>
      <w:r>
        <w:rPr>
          <w:lang w:eastAsia="x-none"/>
        </w:rPr>
        <w:t xml:space="preserve">Select the </w:t>
      </w:r>
      <w:r w:rsidRPr="00827AD8">
        <w:rPr>
          <w:rStyle w:val="CodeChar"/>
        </w:rPr>
        <w:t>Modify User</w:t>
      </w:r>
      <w:r>
        <w:rPr>
          <w:lang w:eastAsia="x-none"/>
        </w:rPr>
        <w:t xml:space="preserve"> activity and select </w:t>
      </w:r>
      <w:r w:rsidRPr="00FC76BB">
        <w:rPr>
          <w:b/>
          <w:lang w:eastAsia="x-none"/>
        </w:rPr>
        <w:t>Create</w:t>
      </w:r>
    </w:p>
    <w:p w14:paraId="4C343F91" w14:textId="28787788" w:rsidR="00D529CA" w:rsidRDefault="00D529CA" w:rsidP="00F61B1D">
      <w:pPr>
        <w:pStyle w:val="ListParagraph"/>
        <w:numPr>
          <w:ilvl w:val="0"/>
          <w:numId w:val="26"/>
        </w:numPr>
        <w:rPr>
          <w:lang w:eastAsia="x-none"/>
        </w:rPr>
      </w:pPr>
      <w:r>
        <w:rPr>
          <w:lang w:eastAsia="x-none"/>
        </w:rPr>
        <w:t xml:space="preserve">On the </w:t>
      </w:r>
      <w:r w:rsidRPr="00FC76BB">
        <w:rPr>
          <w:b/>
          <w:lang w:eastAsia="x-none"/>
        </w:rPr>
        <w:t>Insert Activity</w:t>
      </w:r>
      <w:r>
        <w:rPr>
          <w:lang w:eastAsia="x-none"/>
        </w:rPr>
        <w:t xml:space="preserve"> dialog</w:t>
      </w:r>
    </w:p>
    <w:p w14:paraId="308E6B75" w14:textId="3DABFB52" w:rsidR="00D529CA" w:rsidRDefault="00D529CA" w:rsidP="00F61B1D">
      <w:pPr>
        <w:pStyle w:val="ListParagraph"/>
        <w:numPr>
          <w:ilvl w:val="1"/>
          <w:numId w:val="33"/>
        </w:numPr>
        <w:rPr>
          <w:lang w:eastAsia="x-none"/>
        </w:rPr>
      </w:pPr>
      <w:r>
        <w:rPr>
          <w:lang w:eastAsia="x-none"/>
        </w:rPr>
        <w:t>Give it a Name (such as “</w:t>
      </w:r>
      <w:r w:rsidRPr="00FC76BB">
        <w:rPr>
          <w:rStyle w:val="CodeChar"/>
        </w:rPr>
        <w:t>Request Move User</w:t>
      </w:r>
      <w:r>
        <w:rPr>
          <w:lang w:eastAsia="x-none"/>
        </w:rPr>
        <w:t xml:space="preserve">”) and Description </w:t>
      </w:r>
    </w:p>
    <w:p w14:paraId="09D54F56" w14:textId="4E641F42" w:rsidR="00D529CA" w:rsidRDefault="00D529CA" w:rsidP="00F61B1D">
      <w:pPr>
        <w:pStyle w:val="ListParagraph"/>
        <w:numPr>
          <w:ilvl w:val="1"/>
          <w:numId w:val="33"/>
        </w:numPr>
        <w:rPr>
          <w:lang w:eastAsia="x-none"/>
        </w:rPr>
      </w:pPr>
      <w:r>
        <w:rPr>
          <w:lang w:eastAsia="x-none"/>
        </w:rPr>
        <w:t>Select Update User as the Functionality</w:t>
      </w:r>
    </w:p>
    <w:p w14:paraId="720FFF04" w14:textId="76A92F2D" w:rsidR="00D529CA" w:rsidRDefault="00D529CA" w:rsidP="00F61B1D">
      <w:pPr>
        <w:pStyle w:val="ListParagraph"/>
        <w:numPr>
          <w:ilvl w:val="1"/>
          <w:numId w:val="33"/>
        </w:numPr>
        <w:rPr>
          <w:lang w:eastAsia="x-none"/>
        </w:rPr>
      </w:pPr>
      <w:r>
        <w:rPr>
          <w:lang w:eastAsia="x-none"/>
        </w:rPr>
        <w:t xml:space="preserve">In the </w:t>
      </w:r>
      <w:r w:rsidRPr="00827AD8">
        <w:rPr>
          <w:u w:val="single"/>
          <w:lang w:eastAsia="x-none"/>
        </w:rPr>
        <w:t>Activity Scope</w:t>
      </w:r>
      <w:r>
        <w:rPr>
          <w:lang w:eastAsia="x-none"/>
        </w:rPr>
        <w:t xml:space="preserve"> &gt; </w:t>
      </w:r>
      <w:r w:rsidRPr="00827AD8">
        <w:rPr>
          <w:u w:val="single"/>
          <w:lang w:eastAsia="x-none"/>
        </w:rPr>
        <w:t>Beneficiary</w:t>
      </w:r>
      <w:r>
        <w:rPr>
          <w:lang w:eastAsia="x-none"/>
        </w:rPr>
        <w:t xml:space="preserve"> section select </w:t>
      </w:r>
      <w:r w:rsidRPr="00827AD8">
        <w:rPr>
          <w:rStyle w:val="CodeChar"/>
        </w:rPr>
        <w:t>All Users Belonging to logged Hierarchy</w:t>
      </w:r>
      <w:r>
        <w:rPr>
          <w:lang w:eastAsia="x-none"/>
        </w:rPr>
        <w:t xml:space="preserve"> of </w:t>
      </w:r>
      <w:r w:rsidRPr="00827AD8">
        <w:rPr>
          <w:rStyle w:val="CodeChar"/>
        </w:rPr>
        <w:t>Managers</w:t>
      </w:r>
    </w:p>
    <w:p w14:paraId="5383CFC0" w14:textId="02C5E314" w:rsidR="00D529CA" w:rsidRDefault="00D529CA" w:rsidP="004A21C0">
      <w:pPr>
        <w:rPr>
          <w:lang w:eastAsia="x-none"/>
        </w:rPr>
      </w:pPr>
    </w:p>
    <w:p w14:paraId="7CA52012" w14:textId="645C8D90" w:rsidR="00D529CA" w:rsidRDefault="00D529CA" w:rsidP="004A21C0">
      <w:pPr>
        <w:rPr>
          <w:lang w:eastAsia="x-none"/>
        </w:rPr>
      </w:pPr>
      <w:r>
        <w:rPr>
          <w:noProof/>
          <w:lang w:eastAsia="x-none"/>
        </w:rPr>
        <w:lastRenderedPageBreak/>
        <w:drawing>
          <wp:inline distT="0" distB="0" distL="0" distR="0" wp14:anchorId="4DAFC007" wp14:editId="2FDB1D20">
            <wp:extent cx="6188710" cy="3446780"/>
            <wp:effectExtent l="63500" t="63500" r="59690" b="584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8-01-30 at 15.51.03.png"/>
                    <pic:cNvPicPr/>
                  </pic:nvPicPr>
                  <pic:blipFill>
                    <a:blip r:embed="rId102"/>
                    <a:stretch>
                      <a:fillRect/>
                    </a:stretch>
                  </pic:blipFill>
                  <pic:spPr>
                    <a:xfrm>
                      <a:off x="0" y="0"/>
                      <a:ext cx="6188710" cy="3446780"/>
                    </a:xfrm>
                    <a:prstGeom prst="rect">
                      <a:avLst/>
                    </a:prstGeom>
                    <a:effectLst>
                      <a:glow rad="63500">
                        <a:schemeClr val="accent3">
                          <a:satMod val="175000"/>
                          <a:alpha val="40000"/>
                        </a:schemeClr>
                      </a:glow>
                    </a:effectLst>
                  </pic:spPr>
                </pic:pic>
              </a:graphicData>
            </a:graphic>
          </wp:inline>
        </w:drawing>
      </w:r>
    </w:p>
    <w:p w14:paraId="0CD318BA" w14:textId="77777777" w:rsidR="003D6FBA" w:rsidRDefault="003D6FBA" w:rsidP="004A21C0">
      <w:pPr>
        <w:rPr>
          <w:lang w:eastAsia="x-none"/>
        </w:rPr>
      </w:pPr>
    </w:p>
    <w:p w14:paraId="19CDC5DF" w14:textId="473A95E4" w:rsidR="00D529CA" w:rsidRDefault="00D529CA" w:rsidP="00F61B1D">
      <w:pPr>
        <w:pStyle w:val="ListParagraph"/>
        <w:numPr>
          <w:ilvl w:val="0"/>
          <w:numId w:val="27"/>
        </w:numPr>
        <w:rPr>
          <w:lang w:eastAsia="x-none"/>
        </w:rPr>
      </w:pPr>
      <w:r>
        <w:rPr>
          <w:lang w:eastAsia="x-none"/>
        </w:rPr>
        <w:t xml:space="preserve">Go to the </w:t>
      </w:r>
      <w:r w:rsidRPr="00FC76BB">
        <w:rPr>
          <w:b/>
          <w:lang w:eastAsia="x-none"/>
        </w:rPr>
        <w:t>Entity Scope</w:t>
      </w:r>
      <w:r>
        <w:rPr>
          <w:lang w:eastAsia="x-none"/>
        </w:rPr>
        <w:t xml:space="preserve"> tab and click the </w:t>
      </w:r>
      <w:r w:rsidRPr="00FC76BB">
        <w:rPr>
          <w:b/>
          <w:lang w:eastAsia="x-none"/>
        </w:rPr>
        <w:t>Filter</w:t>
      </w:r>
      <w:r>
        <w:rPr>
          <w:lang w:eastAsia="x-none"/>
        </w:rPr>
        <w:t xml:space="preserve"> button</w:t>
      </w:r>
    </w:p>
    <w:p w14:paraId="2D952A2A" w14:textId="5490B9D0" w:rsidR="00D529CA" w:rsidRDefault="00D529CA" w:rsidP="00F61B1D">
      <w:pPr>
        <w:pStyle w:val="ListParagraph"/>
        <w:numPr>
          <w:ilvl w:val="0"/>
          <w:numId w:val="27"/>
        </w:numPr>
        <w:rPr>
          <w:lang w:eastAsia="x-none"/>
        </w:rPr>
      </w:pPr>
      <w:r>
        <w:rPr>
          <w:lang w:eastAsia="x-none"/>
        </w:rPr>
        <w:t xml:space="preserve">Change the repository to the user virtual view you created above (e.g. </w:t>
      </w:r>
      <w:proofErr w:type="spellStart"/>
      <w:r w:rsidRPr="00FC76BB">
        <w:rPr>
          <w:rStyle w:val="CodeChar"/>
        </w:rPr>
        <w:t>UserMoveView</w:t>
      </w:r>
      <w:proofErr w:type="spellEnd"/>
      <w:r>
        <w:rPr>
          <w:lang w:eastAsia="x-none"/>
        </w:rPr>
        <w:t>) and click to link icon to the right</w:t>
      </w:r>
    </w:p>
    <w:p w14:paraId="4A1F3B4B" w14:textId="77777777" w:rsidR="00D529CA" w:rsidRDefault="00D529CA" w:rsidP="004A21C0">
      <w:pPr>
        <w:rPr>
          <w:lang w:eastAsia="x-none"/>
        </w:rPr>
      </w:pPr>
    </w:p>
    <w:p w14:paraId="4D967CEC" w14:textId="65033573" w:rsidR="00D529CA" w:rsidRDefault="00D529CA" w:rsidP="004A21C0">
      <w:pPr>
        <w:rPr>
          <w:lang w:eastAsia="x-none"/>
        </w:rPr>
      </w:pPr>
      <w:r>
        <w:rPr>
          <w:noProof/>
          <w:lang w:eastAsia="x-none"/>
        </w:rPr>
        <w:drawing>
          <wp:inline distT="0" distB="0" distL="0" distR="0" wp14:anchorId="47266886" wp14:editId="15674298">
            <wp:extent cx="6188710" cy="781050"/>
            <wp:effectExtent l="63500" t="63500" r="59690" b="698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18-01-30 at 15.53.03.png"/>
                    <pic:cNvPicPr/>
                  </pic:nvPicPr>
                  <pic:blipFill>
                    <a:blip r:embed="rId103"/>
                    <a:stretch>
                      <a:fillRect/>
                    </a:stretch>
                  </pic:blipFill>
                  <pic:spPr>
                    <a:xfrm>
                      <a:off x="0" y="0"/>
                      <a:ext cx="6188710" cy="781050"/>
                    </a:xfrm>
                    <a:prstGeom prst="rect">
                      <a:avLst/>
                    </a:prstGeom>
                    <a:effectLst>
                      <a:glow rad="63500">
                        <a:schemeClr val="accent3">
                          <a:satMod val="175000"/>
                          <a:alpha val="40000"/>
                        </a:schemeClr>
                      </a:glow>
                    </a:effectLst>
                  </pic:spPr>
                </pic:pic>
              </a:graphicData>
            </a:graphic>
          </wp:inline>
        </w:drawing>
      </w:r>
    </w:p>
    <w:p w14:paraId="6C180AB4" w14:textId="715F9200" w:rsidR="00D529CA" w:rsidRDefault="00D529CA" w:rsidP="004A21C0">
      <w:pPr>
        <w:rPr>
          <w:lang w:eastAsia="x-none"/>
        </w:rPr>
      </w:pPr>
    </w:p>
    <w:p w14:paraId="7A70F884" w14:textId="252DEBBD" w:rsidR="00D529CA" w:rsidRDefault="00D529CA" w:rsidP="00F61B1D">
      <w:pPr>
        <w:pStyle w:val="ListParagraph"/>
        <w:numPr>
          <w:ilvl w:val="0"/>
          <w:numId w:val="28"/>
        </w:numPr>
        <w:rPr>
          <w:lang w:eastAsia="x-none"/>
        </w:rPr>
      </w:pPr>
      <w:r>
        <w:rPr>
          <w:lang w:eastAsia="x-none"/>
        </w:rPr>
        <w:t xml:space="preserve">Click </w:t>
      </w:r>
      <w:r w:rsidRPr="00FC76BB">
        <w:rPr>
          <w:b/>
          <w:lang w:eastAsia="x-none"/>
        </w:rPr>
        <w:t>Hide Filter</w:t>
      </w:r>
      <w:r>
        <w:rPr>
          <w:lang w:eastAsia="x-none"/>
        </w:rPr>
        <w:t xml:space="preserve"> to see all the attributes</w:t>
      </w:r>
    </w:p>
    <w:p w14:paraId="2206E255" w14:textId="5D5DC0CB" w:rsidR="00D529CA" w:rsidRDefault="00D529CA" w:rsidP="00F61B1D">
      <w:pPr>
        <w:pStyle w:val="ListParagraph"/>
        <w:numPr>
          <w:ilvl w:val="0"/>
          <w:numId w:val="28"/>
        </w:numPr>
        <w:rPr>
          <w:lang w:eastAsia="x-none"/>
        </w:rPr>
      </w:pPr>
      <w:r>
        <w:rPr>
          <w:lang w:eastAsia="x-none"/>
        </w:rPr>
        <w:t xml:space="preserve">We don’t need to change anything, so click </w:t>
      </w:r>
      <w:r w:rsidRPr="00FC76BB">
        <w:rPr>
          <w:b/>
          <w:lang w:eastAsia="x-none"/>
        </w:rPr>
        <w:t>OK</w:t>
      </w:r>
    </w:p>
    <w:p w14:paraId="70BA1E75" w14:textId="2F2F723B" w:rsidR="00D529CA" w:rsidRDefault="00D529CA" w:rsidP="004A21C0">
      <w:pPr>
        <w:rPr>
          <w:lang w:eastAsia="x-none"/>
        </w:rPr>
      </w:pPr>
    </w:p>
    <w:p w14:paraId="4A3E017F" w14:textId="70B4E7B1" w:rsidR="00D529CA" w:rsidRDefault="00827AD8" w:rsidP="00F61B1D">
      <w:pPr>
        <w:pStyle w:val="ListParagraph"/>
        <w:numPr>
          <w:ilvl w:val="0"/>
          <w:numId w:val="28"/>
        </w:numPr>
        <w:rPr>
          <w:lang w:eastAsia="x-none"/>
        </w:rPr>
      </w:pPr>
      <w:r>
        <w:rPr>
          <w:lang w:eastAsia="x-none"/>
        </w:rPr>
        <w:t xml:space="preserve">Click on the </w:t>
      </w:r>
      <w:r w:rsidRPr="00FC76BB">
        <w:rPr>
          <w:b/>
          <w:lang w:eastAsia="x-none"/>
        </w:rPr>
        <w:t>Execution</w:t>
      </w:r>
      <w:r>
        <w:rPr>
          <w:lang w:eastAsia="x-none"/>
        </w:rPr>
        <w:t xml:space="preserve"> icon (pulley wheel icon) to create </w:t>
      </w:r>
      <w:r w:rsidR="00D529CA">
        <w:rPr>
          <w:lang w:eastAsia="x-none"/>
        </w:rPr>
        <w:t xml:space="preserve">an </w:t>
      </w:r>
      <w:r w:rsidRPr="00FC76BB">
        <w:rPr>
          <w:b/>
          <w:lang w:eastAsia="x-none"/>
        </w:rPr>
        <w:t>E</w:t>
      </w:r>
      <w:r w:rsidR="00D529CA" w:rsidRPr="00FC76BB">
        <w:rPr>
          <w:b/>
          <w:lang w:eastAsia="x-none"/>
        </w:rPr>
        <w:t>xecution</w:t>
      </w:r>
      <w:r w:rsidR="00D529CA">
        <w:rPr>
          <w:lang w:eastAsia="x-none"/>
        </w:rPr>
        <w:t xml:space="preserve"> activity </w:t>
      </w:r>
      <w:r>
        <w:rPr>
          <w:lang w:eastAsia="x-none"/>
        </w:rPr>
        <w:t>in the workspace</w:t>
      </w:r>
    </w:p>
    <w:p w14:paraId="0716488D" w14:textId="2BBB88CC" w:rsidR="00D529CA" w:rsidRDefault="00D529CA" w:rsidP="00F61B1D">
      <w:pPr>
        <w:pStyle w:val="ListParagraph"/>
        <w:numPr>
          <w:ilvl w:val="0"/>
          <w:numId w:val="28"/>
        </w:numPr>
        <w:rPr>
          <w:lang w:eastAsia="x-none"/>
        </w:rPr>
      </w:pPr>
      <w:r>
        <w:rPr>
          <w:lang w:eastAsia="x-none"/>
        </w:rPr>
        <w:t xml:space="preserve">Click the activity and on the </w:t>
      </w:r>
      <w:r w:rsidRPr="00FC76BB">
        <w:rPr>
          <w:b/>
          <w:lang w:eastAsia="x-none"/>
        </w:rPr>
        <w:t>Activity</w:t>
      </w:r>
      <w:r>
        <w:rPr>
          <w:lang w:eastAsia="x-none"/>
        </w:rPr>
        <w:t xml:space="preserve"> dialog, select </w:t>
      </w:r>
      <w:r w:rsidRPr="00827AD8">
        <w:rPr>
          <w:rStyle w:val="CodeChar"/>
        </w:rPr>
        <w:t>Exe User Modify</w:t>
      </w:r>
      <w:r>
        <w:rPr>
          <w:lang w:eastAsia="x-none"/>
        </w:rPr>
        <w:t xml:space="preserve"> and click </w:t>
      </w:r>
      <w:r w:rsidRPr="00FC76BB">
        <w:rPr>
          <w:b/>
          <w:lang w:eastAsia="x-none"/>
        </w:rPr>
        <w:t>Create</w:t>
      </w:r>
    </w:p>
    <w:p w14:paraId="547BD0E0" w14:textId="5C36986B" w:rsidR="00D529CA" w:rsidRDefault="00D529CA" w:rsidP="00F61B1D">
      <w:pPr>
        <w:pStyle w:val="ListParagraph"/>
        <w:numPr>
          <w:ilvl w:val="0"/>
          <w:numId w:val="28"/>
        </w:numPr>
        <w:rPr>
          <w:lang w:eastAsia="x-none"/>
        </w:rPr>
      </w:pPr>
      <w:r>
        <w:rPr>
          <w:lang w:eastAsia="x-none"/>
        </w:rPr>
        <w:t xml:space="preserve">Give it a </w:t>
      </w:r>
      <w:r w:rsidR="00192031" w:rsidRPr="00FC76BB">
        <w:rPr>
          <w:b/>
          <w:lang w:eastAsia="x-none"/>
        </w:rPr>
        <w:t>N</w:t>
      </w:r>
      <w:r w:rsidRPr="00FC76BB">
        <w:rPr>
          <w:b/>
          <w:lang w:eastAsia="x-none"/>
        </w:rPr>
        <w:t>ame</w:t>
      </w:r>
      <w:r>
        <w:rPr>
          <w:lang w:eastAsia="x-none"/>
        </w:rPr>
        <w:t xml:space="preserve">, </w:t>
      </w:r>
      <w:r w:rsidR="00192031" w:rsidRPr="00FC76BB">
        <w:rPr>
          <w:b/>
          <w:lang w:eastAsia="x-none"/>
        </w:rPr>
        <w:t>D</w:t>
      </w:r>
      <w:r w:rsidRPr="00FC76BB">
        <w:rPr>
          <w:b/>
          <w:lang w:eastAsia="x-none"/>
        </w:rPr>
        <w:t>escription</w:t>
      </w:r>
      <w:r>
        <w:rPr>
          <w:lang w:eastAsia="x-none"/>
        </w:rPr>
        <w:t xml:space="preserve"> and </w:t>
      </w:r>
      <w:r w:rsidR="00192031" w:rsidRPr="00FC76BB">
        <w:rPr>
          <w:b/>
          <w:lang w:eastAsia="x-none"/>
        </w:rPr>
        <w:t>Functionality</w:t>
      </w:r>
      <w:r w:rsidR="00192031">
        <w:rPr>
          <w:lang w:eastAsia="x-none"/>
        </w:rPr>
        <w:t xml:space="preserve"> of </w:t>
      </w:r>
      <w:r w:rsidR="00192031" w:rsidRPr="00827AD8">
        <w:rPr>
          <w:rStyle w:val="CodeChar"/>
        </w:rPr>
        <w:t>Execute Update User</w:t>
      </w:r>
    </w:p>
    <w:p w14:paraId="134522A4" w14:textId="73C3A857" w:rsidR="00192031" w:rsidRDefault="00192031" w:rsidP="00F61B1D">
      <w:pPr>
        <w:pStyle w:val="ListParagraph"/>
        <w:numPr>
          <w:ilvl w:val="0"/>
          <w:numId w:val="28"/>
        </w:numPr>
        <w:rPr>
          <w:lang w:eastAsia="x-none"/>
        </w:rPr>
      </w:pPr>
      <w:r>
        <w:rPr>
          <w:lang w:eastAsia="x-none"/>
        </w:rPr>
        <w:t xml:space="preserve">As there is nothing else to set, click </w:t>
      </w:r>
      <w:r w:rsidRPr="00FC76BB">
        <w:rPr>
          <w:b/>
          <w:lang w:eastAsia="x-none"/>
        </w:rPr>
        <w:t>OK</w:t>
      </w:r>
    </w:p>
    <w:p w14:paraId="2B08C126" w14:textId="35823B74" w:rsidR="00D529CA" w:rsidRDefault="00D529CA" w:rsidP="004A21C0">
      <w:pPr>
        <w:rPr>
          <w:lang w:eastAsia="x-none"/>
        </w:rPr>
      </w:pPr>
    </w:p>
    <w:p w14:paraId="602FB146" w14:textId="529EE905" w:rsidR="00192031" w:rsidRDefault="00192031" w:rsidP="00F61B1D">
      <w:pPr>
        <w:pStyle w:val="ListParagraph"/>
        <w:numPr>
          <w:ilvl w:val="0"/>
          <w:numId w:val="28"/>
        </w:numPr>
        <w:rPr>
          <w:lang w:eastAsia="x-none"/>
        </w:rPr>
      </w:pPr>
      <w:r>
        <w:rPr>
          <w:lang w:eastAsia="x-none"/>
        </w:rPr>
        <w:t xml:space="preserve">Click </w:t>
      </w:r>
      <w:r w:rsidRPr="00FC76BB">
        <w:rPr>
          <w:b/>
          <w:lang w:eastAsia="x-none"/>
        </w:rPr>
        <w:t>Next</w:t>
      </w:r>
    </w:p>
    <w:p w14:paraId="355E4267" w14:textId="46713FBB" w:rsidR="00192031" w:rsidRDefault="00192031" w:rsidP="00F61B1D">
      <w:pPr>
        <w:pStyle w:val="ListParagraph"/>
        <w:numPr>
          <w:ilvl w:val="0"/>
          <w:numId w:val="28"/>
        </w:numPr>
        <w:rPr>
          <w:lang w:eastAsia="x-none"/>
        </w:rPr>
      </w:pPr>
      <w:r>
        <w:rPr>
          <w:lang w:eastAsia="x-none"/>
        </w:rPr>
        <w:t xml:space="preserve">Ignore the </w:t>
      </w:r>
      <w:r w:rsidRPr="00FC76BB">
        <w:rPr>
          <w:b/>
          <w:lang w:eastAsia="x-none"/>
        </w:rPr>
        <w:t>Reminder</w:t>
      </w:r>
      <w:r>
        <w:rPr>
          <w:lang w:eastAsia="x-none"/>
        </w:rPr>
        <w:t xml:space="preserve"> settings and click Next</w:t>
      </w:r>
    </w:p>
    <w:p w14:paraId="01A6BF7B" w14:textId="77777777" w:rsidR="00827AD8" w:rsidRDefault="00827AD8" w:rsidP="00827AD8">
      <w:pPr>
        <w:rPr>
          <w:lang w:eastAsia="x-none"/>
        </w:rPr>
      </w:pPr>
    </w:p>
    <w:p w14:paraId="103E4351" w14:textId="5CCC3204" w:rsidR="00192031" w:rsidRDefault="00192031" w:rsidP="00F61B1D">
      <w:pPr>
        <w:pStyle w:val="ListParagraph"/>
        <w:numPr>
          <w:ilvl w:val="0"/>
          <w:numId w:val="28"/>
        </w:numPr>
        <w:rPr>
          <w:lang w:eastAsia="x-none"/>
        </w:rPr>
      </w:pPr>
      <w:r>
        <w:rPr>
          <w:lang w:eastAsia="x-none"/>
        </w:rPr>
        <w:t xml:space="preserve">On the </w:t>
      </w:r>
      <w:r w:rsidRPr="00FC76BB">
        <w:rPr>
          <w:b/>
          <w:lang w:eastAsia="x-none"/>
        </w:rPr>
        <w:t>Assign</w:t>
      </w:r>
      <w:r>
        <w:rPr>
          <w:lang w:eastAsia="x-none"/>
        </w:rPr>
        <w:t xml:space="preserve"> tab assign </w:t>
      </w:r>
      <w:r w:rsidRPr="00827AD8">
        <w:rPr>
          <w:rStyle w:val="CodeChar"/>
        </w:rPr>
        <w:t>User Manager</w:t>
      </w:r>
      <w:r>
        <w:rPr>
          <w:lang w:eastAsia="x-none"/>
        </w:rPr>
        <w:t xml:space="preserve"> to the generate activity and </w:t>
      </w:r>
      <w:r w:rsidRPr="00827AD8">
        <w:rPr>
          <w:rStyle w:val="CodeChar"/>
        </w:rPr>
        <w:t>Operator</w:t>
      </w:r>
      <w:r>
        <w:rPr>
          <w:lang w:eastAsia="x-none"/>
        </w:rPr>
        <w:t xml:space="preserve"> to the execution activity</w:t>
      </w:r>
    </w:p>
    <w:p w14:paraId="3667422D" w14:textId="03651294" w:rsidR="00192031" w:rsidRDefault="00192031" w:rsidP="00F61B1D">
      <w:pPr>
        <w:pStyle w:val="ListParagraph"/>
        <w:numPr>
          <w:ilvl w:val="0"/>
          <w:numId w:val="28"/>
        </w:numPr>
        <w:rPr>
          <w:lang w:eastAsia="x-none"/>
        </w:rPr>
      </w:pPr>
      <w:r>
        <w:rPr>
          <w:lang w:eastAsia="x-none"/>
        </w:rPr>
        <w:t xml:space="preserve">Click </w:t>
      </w:r>
      <w:r w:rsidRPr="00FC76BB">
        <w:rPr>
          <w:b/>
          <w:lang w:eastAsia="x-none"/>
        </w:rPr>
        <w:t>Save</w:t>
      </w:r>
      <w:r>
        <w:rPr>
          <w:lang w:eastAsia="x-none"/>
        </w:rPr>
        <w:t xml:space="preserve"> to save the workflow process</w:t>
      </w:r>
    </w:p>
    <w:p w14:paraId="57865F7A" w14:textId="568F5A13" w:rsidR="00F63EC6" w:rsidRDefault="00F63EC6" w:rsidP="00F61B1D">
      <w:pPr>
        <w:pStyle w:val="ListParagraph"/>
        <w:numPr>
          <w:ilvl w:val="0"/>
          <w:numId w:val="28"/>
        </w:numPr>
        <w:rPr>
          <w:lang w:eastAsia="x-none"/>
        </w:rPr>
      </w:pPr>
      <w:r>
        <w:rPr>
          <w:lang w:eastAsia="x-none"/>
        </w:rPr>
        <w:t>Go back to the assignments and check the menu settings</w:t>
      </w:r>
    </w:p>
    <w:p w14:paraId="547F5FA5" w14:textId="3585277E" w:rsidR="0025597C" w:rsidRDefault="0025597C" w:rsidP="004A21C0">
      <w:pPr>
        <w:rPr>
          <w:lang w:eastAsia="x-none"/>
        </w:rPr>
      </w:pPr>
    </w:p>
    <w:p w14:paraId="5048CB7D" w14:textId="2BFA1B5D" w:rsidR="0025597C" w:rsidRDefault="0025597C" w:rsidP="004A21C0">
      <w:pPr>
        <w:rPr>
          <w:lang w:eastAsia="x-none"/>
        </w:rPr>
      </w:pPr>
      <w:r>
        <w:rPr>
          <w:lang w:eastAsia="x-none"/>
        </w:rPr>
        <w:t xml:space="preserve">The Assign tab for the </w:t>
      </w:r>
      <w:r w:rsidR="002567F0">
        <w:rPr>
          <w:lang w:eastAsia="x-none"/>
        </w:rPr>
        <w:t>generation activity should look similar to the following.</w:t>
      </w:r>
    </w:p>
    <w:p w14:paraId="4BCB035F" w14:textId="464D4182" w:rsidR="00F63EC6" w:rsidRDefault="00F63EC6" w:rsidP="004A21C0">
      <w:pPr>
        <w:rPr>
          <w:lang w:eastAsia="x-none"/>
        </w:rPr>
      </w:pPr>
    </w:p>
    <w:p w14:paraId="1CD6E495" w14:textId="117BB4E8" w:rsidR="00F63EC6" w:rsidRDefault="00F63EC6" w:rsidP="004A21C0">
      <w:pPr>
        <w:rPr>
          <w:lang w:eastAsia="x-none"/>
        </w:rPr>
      </w:pPr>
      <w:r>
        <w:rPr>
          <w:noProof/>
          <w:lang w:eastAsia="x-none"/>
        </w:rPr>
        <w:lastRenderedPageBreak/>
        <w:drawing>
          <wp:inline distT="0" distB="0" distL="0" distR="0" wp14:anchorId="51D7D982" wp14:editId="2E46D358">
            <wp:extent cx="6188710" cy="4083050"/>
            <wp:effectExtent l="63500" t="63500" r="59690" b="698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18-01-30 at 15.58.36.png"/>
                    <pic:cNvPicPr/>
                  </pic:nvPicPr>
                  <pic:blipFill>
                    <a:blip r:embed="rId104"/>
                    <a:stretch>
                      <a:fillRect/>
                    </a:stretch>
                  </pic:blipFill>
                  <pic:spPr>
                    <a:xfrm>
                      <a:off x="0" y="0"/>
                      <a:ext cx="6188710" cy="4083050"/>
                    </a:xfrm>
                    <a:prstGeom prst="rect">
                      <a:avLst/>
                    </a:prstGeom>
                    <a:effectLst>
                      <a:glow rad="63500">
                        <a:schemeClr val="accent3">
                          <a:satMod val="175000"/>
                          <a:alpha val="40000"/>
                        </a:schemeClr>
                      </a:glow>
                    </a:effectLst>
                  </pic:spPr>
                </pic:pic>
              </a:graphicData>
            </a:graphic>
          </wp:inline>
        </w:drawing>
      </w:r>
    </w:p>
    <w:p w14:paraId="4FF3D4D0" w14:textId="77777777" w:rsidR="002567F0" w:rsidRDefault="002567F0" w:rsidP="004A21C0">
      <w:pPr>
        <w:rPr>
          <w:lang w:eastAsia="x-none"/>
        </w:rPr>
      </w:pPr>
    </w:p>
    <w:p w14:paraId="40882643" w14:textId="77777777" w:rsidR="002567F0" w:rsidRDefault="002567F0" w:rsidP="00F61B1D">
      <w:pPr>
        <w:pStyle w:val="ListParagraph"/>
        <w:numPr>
          <w:ilvl w:val="0"/>
          <w:numId w:val="34"/>
        </w:numPr>
        <w:rPr>
          <w:lang w:eastAsia="x-none"/>
        </w:rPr>
      </w:pPr>
      <w:r>
        <w:rPr>
          <w:lang w:eastAsia="x-none"/>
        </w:rPr>
        <w:t xml:space="preserve">Set the workflow process status to </w:t>
      </w:r>
      <w:r w:rsidRPr="00247615">
        <w:rPr>
          <w:b/>
          <w:lang w:eastAsia="x-none"/>
        </w:rPr>
        <w:t>On Line</w:t>
      </w:r>
      <w:r>
        <w:rPr>
          <w:lang w:eastAsia="x-none"/>
        </w:rPr>
        <w:t xml:space="preserve"> and </w:t>
      </w:r>
      <w:r w:rsidRPr="00247615">
        <w:rPr>
          <w:b/>
          <w:lang w:eastAsia="x-none"/>
        </w:rPr>
        <w:t>Save</w:t>
      </w:r>
      <w:r>
        <w:rPr>
          <w:lang w:eastAsia="x-none"/>
        </w:rPr>
        <w:t>.</w:t>
      </w:r>
    </w:p>
    <w:p w14:paraId="6D263325" w14:textId="77777777" w:rsidR="00B10C85" w:rsidRDefault="00B10C85" w:rsidP="004A21C0">
      <w:pPr>
        <w:rPr>
          <w:lang w:eastAsia="x-none"/>
        </w:rPr>
      </w:pPr>
    </w:p>
    <w:p w14:paraId="6519AB3B" w14:textId="505522D5" w:rsidR="002567F0" w:rsidRDefault="002567F0" w:rsidP="004A21C0">
      <w:pPr>
        <w:rPr>
          <w:lang w:eastAsia="x-none"/>
        </w:rPr>
      </w:pPr>
      <w:r>
        <w:rPr>
          <w:lang w:eastAsia="x-none"/>
        </w:rPr>
        <w:t>You can check this process by the following steps:</w:t>
      </w:r>
    </w:p>
    <w:p w14:paraId="669B2BF8" w14:textId="77777777" w:rsidR="002567F0" w:rsidRDefault="002567F0" w:rsidP="00F61B1D">
      <w:pPr>
        <w:pStyle w:val="ListParagraph"/>
        <w:numPr>
          <w:ilvl w:val="0"/>
          <w:numId w:val="29"/>
        </w:numPr>
        <w:rPr>
          <w:lang w:eastAsia="x-none"/>
        </w:rPr>
      </w:pPr>
      <w:r>
        <w:rPr>
          <w:lang w:eastAsia="x-none"/>
        </w:rPr>
        <w:t xml:space="preserve">Logging into the </w:t>
      </w:r>
      <w:r w:rsidRPr="00247615">
        <w:rPr>
          <w:b/>
          <w:lang w:eastAsia="x-none"/>
        </w:rPr>
        <w:t>Service Center</w:t>
      </w:r>
      <w:r>
        <w:rPr>
          <w:lang w:eastAsia="x-none"/>
        </w:rPr>
        <w:t xml:space="preserve"> (as </w:t>
      </w:r>
      <w:r w:rsidRPr="00247615">
        <w:rPr>
          <w:rStyle w:val="CodeChar"/>
        </w:rPr>
        <w:t>DFox</w:t>
      </w:r>
      <w:r>
        <w:rPr>
          <w:lang w:eastAsia="x-none"/>
        </w:rPr>
        <w:t>/</w:t>
      </w:r>
      <w:r w:rsidRPr="00247615">
        <w:rPr>
          <w:rStyle w:val="CodeChar"/>
        </w:rPr>
        <w:t>Passw0rd</w:t>
      </w:r>
      <w:r>
        <w:rPr>
          <w:lang w:eastAsia="x-none"/>
        </w:rPr>
        <w:t xml:space="preserve">), </w:t>
      </w:r>
    </w:p>
    <w:p w14:paraId="1BDB66AC" w14:textId="0F48C241" w:rsidR="00B6606F" w:rsidRDefault="002567F0" w:rsidP="00F61B1D">
      <w:pPr>
        <w:pStyle w:val="ListParagraph"/>
        <w:numPr>
          <w:ilvl w:val="0"/>
          <w:numId w:val="29"/>
        </w:numPr>
        <w:rPr>
          <w:lang w:eastAsia="x-none"/>
        </w:rPr>
      </w:pPr>
      <w:r>
        <w:rPr>
          <w:lang w:eastAsia="x-none"/>
        </w:rPr>
        <w:t xml:space="preserve">Go to </w:t>
      </w:r>
      <w:r w:rsidRPr="00247615">
        <w:rPr>
          <w:b/>
          <w:lang w:eastAsia="x-none"/>
        </w:rPr>
        <w:t>Access Requests</w:t>
      </w:r>
      <w:r>
        <w:rPr>
          <w:lang w:eastAsia="x-none"/>
        </w:rPr>
        <w:t xml:space="preserve"> and select the </w:t>
      </w:r>
      <w:r w:rsidRPr="00247615">
        <w:rPr>
          <w:b/>
          <w:lang w:eastAsia="x-none"/>
        </w:rPr>
        <w:t>User Manager</w:t>
      </w:r>
      <w:r>
        <w:rPr>
          <w:lang w:eastAsia="x-none"/>
        </w:rPr>
        <w:t xml:space="preserve"> tab</w:t>
      </w:r>
    </w:p>
    <w:p w14:paraId="7550EFA8" w14:textId="79D8AE5D" w:rsidR="002567F0" w:rsidRDefault="002567F0" w:rsidP="00F61B1D">
      <w:pPr>
        <w:pStyle w:val="ListParagraph"/>
        <w:numPr>
          <w:ilvl w:val="0"/>
          <w:numId w:val="29"/>
        </w:numPr>
        <w:rPr>
          <w:lang w:eastAsia="x-none"/>
        </w:rPr>
      </w:pPr>
      <w:r>
        <w:rPr>
          <w:lang w:eastAsia="x-none"/>
        </w:rPr>
        <w:t xml:space="preserve">Tab to the right and select the </w:t>
      </w:r>
      <w:r w:rsidRPr="00247615">
        <w:rPr>
          <w:b/>
          <w:lang w:eastAsia="x-none"/>
        </w:rPr>
        <w:t>Request Move User</w:t>
      </w:r>
      <w:r>
        <w:rPr>
          <w:lang w:eastAsia="x-none"/>
        </w:rPr>
        <w:t xml:space="preserve"> tab</w:t>
      </w:r>
    </w:p>
    <w:p w14:paraId="08A63068" w14:textId="0F621C19" w:rsidR="002567F0" w:rsidRDefault="002567F0" w:rsidP="00F61B1D">
      <w:pPr>
        <w:pStyle w:val="ListParagraph"/>
        <w:numPr>
          <w:ilvl w:val="0"/>
          <w:numId w:val="29"/>
        </w:numPr>
        <w:rPr>
          <w:lang w:eastAsia="x-none"/>
        </w:rPr>
      </w:pPr>
      <w:r>
        <w:rPr>
          <w:lang w:eastAsia="x-none"/>
        </w:rPr>
        <w:t xml:space="preserve">Select a user, say </w:t>
      </w:r>
      <w:r w:rsidRPr="00247615">
        <w:rPr>
          <w:rStyle w:val="CodeChar"/>
        </w:rPr>
        <w:t>Helen Fang</w:t>
      </w:r>
      <w:r>
        <w:rPr>
          <w:lang w:eastAsia="x-none"/>
        </w:rPr>
        <w:t xml:space="preserve">, and click </w:t>
      </w:r>
      <w:r w:rsidRPr="00247615">
        <w:rPr>
          <w:b/>
          <w:lang w:eastAsia="x-none"/>
        </w:rPr>
        <w:t>Next</w:t>
      </w:r>
    </w:p>
    <w:p w14:paraId="41DCA680" w14:textId="26154496" w:rsidR="002567F0" w:rsidRDefault="002567F0" w:rsidP="002567F0">
      <w:pPr>
        <w:rPr>
          <w:lang w:eastAsia="x-none"/>
        </w:rPr>
      </w:pPr>
    </w:p>
    <w:p w14:paraId="18F4E9FD" w14:textId="3BADE094" w:rsidR="002567F0" w:rsidRDefault="002567F0" w:rsidP="002567F0">
      <w:pPr>
        <w:rPr>
          <w:lang w:eastAsia="x-none"/>
        </w:rPr>
      </w:pPr>
      <w:r>
        <w:rPr>
          <w:lang w:eastAsia="x-none"/>
        </w:rPr>
        <w:t xml:space="preserve">You should see a User Update form with the </w:t>
      </w:r>
      <w:r w:rsidR="00827AD8">
        <w:rPr>
          <w:lang w:eastAsia="x-none"/>
        </w:rPr>
        <w:t xml:space="preserve">five attributes we specified in the user virtual view; </w:t>
      </w:r>
      <w:r>
        <w:rPr>
          <w:lang w:eastAsia="x-none"/>
        </w:rPr>
        <w:t xml:space="preserve">ID, PM_CODE, GIVEN_NAME, SURNAME and OU. </w:t>
      </w:r>
      <w:r w:rsidR="00827AD8">
        <w:rPr>
          <w:lang w:eastAsia="x-none"/>
        </w:rPr>
        <w:t>They should have the labels we set in the virtual view.</w:t>
      </w:r>
    </w:p>
    <w:p w14:paraId="062D21E4" w14:textId="26BCD779" w:rsidR="002567F0" w:rsidRDefault="002567F0" w:rsidP="002567F0">
      <w:pPr>
        <w:rPr>
          <w:lang w:eastAsia="x-none"/>
        </w:rPr>
      </w:pPr>
    </w:p>
    <w:p w14:paraId="35A307E3" w14:textId="1D6C926A" w:rsidR="002567F0" w:rsidRDefault="00827AD8" w:rsidP="002567F0">
      <w:pPr>
        <w:rPr>
          <w:lang w:eastAsia="x-none"/>
        </w:rPr>
      </w:pPr>
      <w:r>
        <w:rPr>
          <w:noProof/>
          <w:lang w:eastAsia="x-none"/>
        </w:rPr>
        <w:drawing>
          <wp:inline distT="0" distB="0" distL="0" distR="0" wp14:anchorId="6939B902" wp14:editId="47E56C0D">
            <wp:extent cx="6188710" cy="2580640"/>
            <wp:effectExtent l="63500" t="63500" r="59690" b="6096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 Shot 2018-01-31 at 15.08.16.png"/>
                    <pic:cNvPicPr/>
                  </pic:nvPicPr>
                  <pic:blipFill>
                    <a:blip r:embed="rId105"/>
                    <a:stretch>
                      <a:fillRect/>
                    </a:stretch>
                  </pic:blipFill>
                  <pic:spPr>
                    <a:xfrm>
                      <a:off x="0" y="0"/>
                      <a:ext cx="6188710" cy="2580640"/>
                    </a:xfrm>
                    <a:prstGeom prst="rect">
                      <a:avLst/>
                    </a:prstGeom>
                    <a:effectLst>
                      <a:glow rad="63500">
                        <a:schemeClr val="accent3">
                          <a:satMod val="175000"/>
                          <a:alpha val="40000"/>
                        </a:schemeClr>
                      </a:glow>
                    </a:effectLst>
                  </pic:spPr>
                </pic:pic>
              </a:graphicData>
            </a:graphic>
          </wp:inline>
        </w:drawing>
      </w:r>
    </w:p>
    <w:p w14:paraId="202DBECE" w14:textId="77777777" w:rsidR="002567F0" w:rsidRDefault="002567F0" w:rsidP="002567F0">
      <w:pPr>
        <w:rPr>
          <w:lang w:eastAsia="x-none"/>
        </w:rPr>
      </w:pPr>
    </w:p>
    <w:p w14:paraId="3A5D8B51" w14:textId="2C4A8E38" w:rsidR="002567F0" w:rsidRDefault="002567F0" w:rsidP="002567F0">
      <w:pPr>
        <w:rPr>
          <w:lang w:eastAsia="x-none"/>
        </w:rPr>
      </w:pPr>
      <w:r>
        <w:rPr>
          <w:lang w:eastAsia="x-none"/>
        </w:rPr>
        <w:t>The only field that can be changed is the OU. You can click on the ellipses button ([…]) and select a different OU. We will not do this</w:t>
      </w:r>
      <w:r w:rsidR="00827AD8">
        <w:rPr>
          <w:lang w:eastAsia="x-none"/>
        </w:rPr>
        <w:t xml:space="preserve"> now</w:t>
      </w:r>
      <w:r>
        <w:rPr>
          <w:lang w:eastAsia="x-none"/>
        </w:rPr>
        <w:t>. Just logout from the Service Center without submitting the change.</w:t>
      </w:r>
    </w:p>
    <w:p w14:paraId="5222DA7F" w14:textId="77777777" w:rsidR="001F0ADC" w:rsidRDefault="001F0ADC" w:rsidP="004A21C0">
      <w:pPr>
        <w:rPr>
          <w:lang w:eastAsia="x-none"/>
        </w:rPr>
      </w:pPr>
    </w:p>
    <w:p w14:paraId="59555F50" w14:textId="0EE49F3D" w:rsidR="001F0ADC" w:rsidRDefault="001F0ADC" w:rsidP="004A21C0">
      <w:pPr>
        <w:rPr>
          <w:lang w:eastAsia="x-none"/>
        </w:rPr>
      </w:pPr>
      <w:r>
        <w:rPr>
          <w:lang w:eastAsia="x-none"/>
        </w:rPr>
        <w:t xml:space="preserve">We have defined the workflow to change a user’s OU and the campaign to be triggered on the move. The last step is to code the User Move event rule to write to the campaign dataset when a user </w:t>
      </w:r>
      <w:r w:rsidR="00436393">
        <w:rPr>
          <w:lang w:eastAsia="x-none"/>
        </w:rPr>
        <w:t>is moved</w:t>
      </w:r>
      <w:r>
        <w:rPr>
          <w:lang w:eastAsia="x-none"/>
        </w:rPr>
        <w:t>.</w:t>
      </w:r>
    </w:p>
    <w:p w14:paraId="6C5A6942" w14:textId="76711D54" w:rsidR="004A21C0" w:rsidRDefault="004A21C0" w:rsidP="004A21C0">
      <w:pPr>
        <w:pStyle w:val="Heading3"/>
      </w:pPr>
      <w:bookmarkStart w:id="27" w:name="_Toc4164488"/>
      <w:r>
        <w:t>Configuring the Move User Rule</w:t>
      </w:r>
      <w:bookmarkEnd w:id="27"/>
      <w:r>
        <w:t xml:space="preserve"> </w:t>
      </w:r>
    </w:p>
    <w:p w14:paraId="45D518B5" w14:textId="5109FAEA" w:rsidR="004A21C0" w:rsidRDefault="00E02D46" w:rsidP="004A21C0">
      <w:pPr>
        <w:rPr>
          <w:lang w:eastAsia="x-none"/>
        </w:rPr>
      </w:pPr>
      <w:r>
        <w:rPr>
          <w:lang w:eastAsia="x-none"/>
        </w:rPr>
        <w:t xml:space="preserve">There is already an existing rule for the Move User </w:t>
      </w:r>
      <w:r w:rsidR="008E72C5">
        <w:rPr>
          <w:lang w:eastAsia="x-none"/>
        </w:rPr>
        <w:t>to trigger a continuous campaign. We will modify that to use our campaign dataset. We will also need to change the rule engine task for the IN queue to reduce the rule cache time down so the changes are applied immediately.</w:t>
      </w:r>
    </w:p>
    <w:p w14:paraId="06EBC6D1" w14:textId="6565E7BF" w:rsidR="008E72C5" w:rsidRDefault="008E72C5" w:rsidP="008E72C5">
      <w:pPr>
        <w:pStyle w:val="Heading4"/>
      </w:pPr>
      <w:r>
        <w:t xml:space="preserve">Modify User Move </w:t>
      </w:r>
      <w:proofErr w:type="spellStart"/>
      <w:r>
        <w:t>Ruleflow</w:t>
      </w:r>
      <w:proofErr w:type="spellEnd"/>
    </w:p>
    <w:p w14:paraId="11787071" w14:textId="24003D49" w:rsidR="008E72C5" w:rsidRDefault="008E72C5" w:rsidP="00F61B1D">
      <w:pPr>
        <w:pStyle w:val="ListParagraph"/>
        <w:numPr>
          <w:ilvl w:val="0"/>
          <w:numId w:val="30"/>
        </w:numPr>
        <w:rPr>
          <w:lang w:eastAsia="x-none"/>
        </w:rPr>
      </w:pPr>
      <w:r>
        <w:rPr>
          <w:lang w:eastAsia="x-none"/>
        </w:rPr>
        <w:t xml:space="preserve">Go to </w:t>
      </w:r>
      <w:r w:rsidRPr="00247615">
        <w:rPr>
          <w:b/>
          <w:lang w:eastAsia="x-none"/>
        </w:rPr>
        <w:t>ACG &gt; Configure &gt; Rules</w:t>
      </w:r>
    </w:p>
    <w:p w14:paraId="383BD191" w14:textId="086A56D5" w:rsidR="008E72C5" w:rsidRDefault="008E72C5" w:rsidP="00F61B1D">
      <w:pPr>
        <w:pStyle w:val="ListParagraph"/>
        <w:numPr>
          <w:ilvl w:val="0"/>
          <w:numId w:val="30"/>
        </w:numPr>
        <w:rPr>
          <w:lang w:eastAsia="x-none"/>
        </w:rPr>
      </w:pPr>
      <w:r>
        <w:rPr>
          <w:lang w:eastAsia="x-none"/>
        </w:rPr>
        <w:t xml:space="preserve">Select </w:t>
      </w:r>
      <w:r w:rsidRPr="00247615">
        <w:rPr>
          <w:b/>
          <w:lang w:eastAsia="x-none"/>
        </w:rPr>
        <w:t>Rule Class</w:t>
      </w:r>
      <w:r>
        <w:rPr>
          <w:lang w:eastAsia="x-none"/>
        </w:rPr>
        <w:t xml:space="preserve"> = </w:t>
      </w:r>
      <w:r w:rsidRPr="008E72C5">
        <w:rPr>
          <w:rStyle w:val="CodeChar"/>
        </w:rPr>
        <w:t>Live Events</w:t>
      </w:r>
      <w:r>
        <w:rPr>
          <w:lang w:eastAsia="x-none"/>
        </w:rPr>
        <w:t xml:space="preserve">, </w:t>
      </w:r>
      <w:r w:rsidRPr="00247615">
        <w:rPr>
          <w:b/>
          <w:lang w:eastAsia="x-none"/>
        </w:rPr>
        <w:t>Queue</w:t>
      </w:r>
      <w:r>
        <w:rPr>
          <w:lang w:eastAsia="x-none"/>
        </w:rPr>
        <w:t xml:space="preserve"> = </w:t>
      </w:r>
      <w:r w:rsidRPr="008E72C5">
        <w:rPr>
          <w:rStyle w:val="CodeChar"/>
        </w:rPr>
        <w:t>IN</w:t>
      </w:r>
      <w:r>
        <w:rPr>
          <w:lang w:eastAsia="x-none"/>
        </w:rPr>
        <w:t xml:space="preserve">, </w:t>
      </w:r>
      <w:r w:rsidRPr="00247615">
        <w:rPr>
          <w:b/>
          <w:lang w:eastAsia="x-none"/>
        </w:rPr>
        <w:t>Rule Flow</w:t>
      </w:r>
      <w:r>
        <w:rPr>
          <w:lang w:eastAsia="x-none"/>
        </w:rPr>
        <w:t xml:space="preserve"> = </w:t>
      </w:r>
      <w:r w:rsidRPr="008E72C5">
        <w:rPr>
          <w:rStyle w:val="CodeChar"/>
        </w:rPr>
        <w:t>USER_MOVE</w:t>
      </w:r>
    </w:p>
    <w:p w14:paraId="7291E099" w14:textId="1B1B8D90" w:rsidR="008E72C5" w:rsidRDefault="008E72C5" w:rsidP="00F61B1D">
      <w:pPr>
        <w:pStyle w:val="ListParagraph"/>
        <w:numPr>
          <w:ilvl w:val="0"/>
          <w:numId w:val="30"/>
        </w:numPr>
        <w:rPr>
          <w:lang w:eastAsia="x-none"/>
        </w:rPr>
      </w:pPr>
      <w:r>
        <w:rPr>
          <w:lang w:eastAsia="x-none"/>
        </w:rPr>
        <w:t xml:space="preserve">In the bottom pane expand </w:t>
      </w:r>
      <w:r w:rsidRPr="008E72C5">
        <w:rPr>
          <w:rStyle w:val="CodeChar"/>
        </w:rPr>
        <w:t>Move User to Default Group</w:t>
      </w:r>
    </w:p>
    <w:p w14:paraId="0B129E8A" w14:textId="1EBB4CE7" w:rsidR="008E72C5" w:rsidRDefault="008E72C5" w:rsidP="00F61B1D">
      <w:pPr>
        <w:pStyle w:val="ListParagraph"/>
        <w:numPr>
          <w:ilvl w:val="0"/>
          <w:numId w:val="30"/>
        </w:numPr>
        <w:rPr>
          <w:lang w:eastAsia="x-none"/>
        </w:rPr>
      </w:pPr>
      <w:r>
        <w:rPr>
          <w:lang w:eastAsia="x-none"/>
        </w:rPr>
        <w:t xml:space="preserve">Then expand the </w:t>
      </w:r>
      <w:r w:rsidRPr="00247615">
        <w:rPr>
          <w:b/>
          <w:lang w:eastAsia="x-none"/>
        </w:rPr>
        <w:t>Rule Package</w:t>
      </w:r>
      <w:r>
        <w:rPr>
          <w:lang w:eastAsia="x-none"/>
        </w:rPr>
        <w:t xml:space="preserve"> in the right pane</w:t>
      </w:r>
    </w:p>
    <w:p w14:paraId="12820AB2" w14:textId="21E0FACD" w:rsidR="008E72C5" w:rsidRDefault="008E72C5" w:rsidP="004A21C0">
      <w:pPr>
        <w:rPr>
          <w:lang w:eastAsia="x-none"/>
        </w:rPr>
      </w:pPr>
    </w:p>
    <w:p w14:paraId="4F023D6C" w14:textId="3983D13B" w:rsidR="008E72C5" w:rsidRDefault="008E72C5" w:rsidP="004A21C0">
      <w:pPr>
        <w:rPr>
          <w:lang w:eastAsia="x-none"/>
        </w:rPr>
      </w:pPr>
      <w:r>
        <w:rPr>
          <w:lang w:eastAsia="x-none"/>
        </w:rPr>
        <w:t>Your view should look similar to the following.</w:t>
      </w:r>
    </w:p>
    <w:p w14:paraId="10FE9B34" w14:textId="4B462AA7" w:rsidR="008E72C5" w:rsidRDefault="008E72C5" w:rsidP="004A21C0">
      <w:pPr>
        <w:rPr>
          <w:lang w:eastAsia="x-none"/>
        </w:rPr>
      </w:pPr>
    </w:p>
    <w:p w14:paraId="5DDF31CA" w14:textId="6F9B00A3" w:rsidR="008E72C5" w:rsidRDefault="008E72C5" w:rsidP="004A21C0">
      <w:pPr>
        <w:rPr>
          <w:lang w:eastAsia="x-none"/>
        </w:rPr>
      </w:pPr>
      <w:r>
        <w:rPr>
          <w:noProof/>
          <w:lang w:eastAsia="x-none"/>
        </w:rPr>
        <w:drawing>
          <wp:inline distT="0" distB="0" distL="0" distR="0" wp14:anchorId="28746181" wp14:editId="63B646F0">
            <wp:extent cx="6188710" cy="3218180"/>
            <wp:effectExtent l="63500" t="63500" r="59690" b="584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 Shot 2018-01-31 at 16.19.04.png"/>
                    <pic:cNvPicPr/>
                  </pic:nvPicPr>
                  <pic:blipFill>
                    <a:blip r:embed="rId106"/>
                    <a:stretch>
                      <a:fillRect/>
                    </a:stretch>
                  </pic:blipFill>
                  <pic:spPr>
                    <a:xfrm>
                      <a:off x="0" y="0"/>
                      <a:ext cx="6188710" cy="3218180"/>
                    </a:xfrm>
                    <a:prstGeom prst="rect">
                      <a:avLst/>
                    </a:prstGeom>
                    <a:effectLst>
                      <a:glow rad="63500">
                        <a:schemeClr val="accent3">
                          <a:satMod val="175000"/>
                          <a:alpha val="40000"/>
                        </a:schemeClr>
                      </a:glow>
                    </a:effectLst>
                  </pic:spPr>
                </pic:pic>
              </a:graphicData>
            </a:graphic>
          </wp:inline>
        </w:drawing>
      </w:r>
    </w:p>
    <w:p w14:paraId="79B3B26E" w14:textId="7DD117EC" w:rsidR="008E72C5" w:rsidRDefault="008E72C5" w:rsidP="004A21C0">
      <w:pPr>
        <w:rPr>
          <w:lang w:eastAsia="x-none"/>
        </w:rPr>
      </w:pPr>
    </w:p>
    <w:p w14:paraId="598FC393" w14:textId="4F23CB62" w:rsidR="008E72C5" w:rsidRDefault="008E72C5" w:rsidP="004A21C0">
      <w:pPr>
        <w:rPr>
          <w:lang w:eastAsia="x-none"/>
        </w:rPr>
      </w:pPr>
      <w:r>
        <w:rPr>
          <w:lang w:eastAsia="x-none"/>
        </w:rPr>
        <w:t>It’s showing that there are already three rules run when a USER_MOVE event is processed</w:t>
      </w:r>
      <w:r w:rsidR="00436393">
        <w:rPr>
          <w:lang w:eastAsia="x-none"/>
        </w:rPr>
        <w:t>;</w:t>
      </w:r>
      <w:r>
        <w:rPr>
          <w:lang w:eastAsia="x-none"/>
        </w:rPr>
        <w:t xml:space="preserve"> a Create Org Unit rule (to create the new org unit if it doesn’t exist), an Add to Campaign rule (which we will modify) and a Move User (if null ‘root’ is used as default) to actually perform the move.</w:t>
      </w:r>
    </w:p>
    <w:p w14:paraId="5F4BDBE7" w14:textId="7C40246D" w:rsidR="008E72C5" w:rsidRDefault="008E72C5" w:rsidP="004A21C0">
      <w:pPr>
        <w:rPr>
          <w:lang w:eastAsia="x-none"/>
        </w:rPr>
      </w:pPr>
    </w:p>
    <w:p w14:paraId="43C25EEF" w14:textId="48A2F63A" w:rsidR="008E72C5" w:rsidRDefault="008E72C5" w:rsidP="00F61B1D">
      <w:pPr>
        <w:pStyle w:val="ListParagraph"/>
        <w:numPr>
          <w:ilvl w:val="0"/>
          <w:numId w:val="35"/>
        </w:numPr>
        <w:rPr>
          <w:lang w:eastAsia="x-none"/>
        </w:rPr>
      </w:pPr>
      <w:r>
        <w:rPr>
          <w:lang w:eastAsia="x-none"/>
        </w:rPr>
        <w:t xml:space="preserve">In the </w:t>
      </w:r>
      <w:r w:rsidRPr="00247615">
        <w:rPr>
          <w:b/>
          <w:lang w:eastAsia="x-none"/>
        </w:rPr>
        <w:t>Rules Package</w:t>
      </w:r>
      <w:r>
        <w:rPr>
          <w:lang w:eastAsia="x-none"/>
        </w:rPr>
        <w:t xml:space="preserve"> section in the right pane, select the </w:t>
      </w:r>
      <w:r w:rsidRPr="00247615">
        <w:rPr>
          <w:rStyle w:val="CodeChar"/>
        </w:rPr>
        <w:t>Add to Campaign</w:t>
      </w:r>
      <w:r>
        <w:rPr>
          <w:lang w:eastAsia="x-none"/>
        </w:rPr>
        <w:t xml:space="preserve"> rule and </w:t>
      </w:r>
      <w:r w:rsidRPr="00247615">
        <w:rPr>
          <w:b/>
          <w:lang w:eastAsia="x-none"/>
        </w:rPr>
        <w:t>Actions &gt; Modify</w:t>
      </w:r>
      <w:r>
        <w:rPr>
          <w:lang w:eastAsia="x-none"/>
        </w:rPr>
        <w:t xml:space="preserve"> to edit the rule.</w:t>
      </w:r>
    </w:p>
    <w:p w14:paraId="2ECCE6BD" w14:textId="05BCA812" w:rsidR="008E72C5" w:rsidRDefault="008E72C5" w:rsidP="004A21C0">
      <w:pPr>
        <w:rPr>
          <w:lang w:eastAsia="x-none"/>
        </w:rPr>
      </w:pPr>
    </w:p>
    <w:p w14:paraId="25C16EC3" w14:textId="77777777" w:rsidR="00B10C85" w:rsidRDefault="00B10C85">
      <w:pPr>
        <w:rPr>
          <w:lang w:eastAsia="x-none"/>
        </w:rPr>
      </w:pPr>
      <w:r>
        <w:rPr>
          <w:lang w:eastAsia="x-none"/>
        </w:rPr>
        <w:br w:type="page"/>
      </w:r>
    </w:p>
    <w:p w14:paraId="318871FD" w14:textId="6D85169D" w:rsidR="008E72C5" w:rsidRDefault="008E72C5" w:rsidP="004A21C0">
      <w:pPr>
        <w:rPr>
          <w:lang w:eastAsia="x-none"/>
        </w:rPr>
      </w:pPr>
      <w:r>
        <w:rPr>
          <w:lang w:eastAsia="x-none"/>
        </w:rPr>
        <w:lastRenderedPageBreak/>
        <w:t>This is one of the supplied rules. We will briefly explore the logic before modifying it.</w:t>
      </w:r>
    </w:p>
    <w:p w14:paraId="5C7F05A5" w14:textId="0AB85E0D" w:rsidR="008E72C5" w:rsidRDefault="008E72C5" w:rsidP="004A21C0">
      <w:pPr>
        <w:rPr>
          <w:lang w:eastAsia="x-none"/>
        </w:rPr>
      </w:pPr>
    </w:p>
    <w:p w14:paraId="733D579C" w14:textId="77777777" w:rsidR="008E72C5" w:rsidRDefault="008E72C5" w:rsidP="008E72C5">
      <w:pPr>
        <w:pStyle w:val="Code"/>
      </w:pPr>
      <w:r>
        <w:t>when</w:t>
      </w:r>
    </w:p>
    <w:p w14:paraId="1356DF1B" w14:textId="77777777" w:rsidR="008E72C5" w:rsidRDefault="008E72C5" w:rsidP="008E72C5">
      <w:pPr>
        <w:pStyle w:val="Code"/>
      </w:pPr>
      <w:r>
        <w:t xml:space="preserve">    </w:t>
      </w:r>
      <w:proofErr w:type="spellStart"/>
      <w:r>
        <w:t>userBean</w:t>
      </w:r>
      <w:proofErr w:type="spellEnd"/>
      <w:r>
        <w:t xml:space="preserve"> : UserBean(  )  </w:t>
      </w:r>
    </w:p>
    <w:p w14:paraId="06B9C3C9" w14:textId="77777777" w:rsidR="008E72C5" w:rsidRDefault="008E72C5" w:rsidP="008E72C5">
      <w:pPr>
        <w:pStyle w:val="Code"/>
      </w:pPr>
      <w:r>
        <w:t xml:space="preserve">    </w:t>
      </w:r>
      <w:proofErr w:type="spellStart"/>
      <w:r>
        <w:t>orgUnitBean</w:t>
      </w:r>
      <w:proofErr w:type="spellEnd"/>
      <w:r>
        <w:t xml:space="preserve"> : </w:t>
      </w:r>
      <w:proofErr w:type="spellStart"/>
      <w:r>
        <w:t>OrgUnitBean</w:t>
      </w:r>
      <w:proofErr w:type="spellEnd"/>
      <w:r>
        <w:t>(  )</w:t>
      </w:r>
    </w:p>
    <w:p w14:paraId="1F98B99B" w14:textId="77777777" w:rsidR="008E72C5" w:rsidRDefault="008E72C5" w:rsidP="008E72C5">
      <w:pPr>
        <w:pStyle w:val="Code"/>
      </w:pPr>
      <w:r>
        <w:t>then</w:t>
      </w:r>
    </w:p>
    <w:p w14:paraId="41154301" w14:textId="77777777" w:rsidR="008E72C5" w:rsidRDefault="008E72C5" w:rsidP="008E72C5">
      <w:pPr>
        <w:pStyle w:val="Code"/>
      </w:pPr>
      <w:r>
        <w:t>// [ V1.3 - 2015-04-22 ]</w:t>
      </w:r>
    </w:p>
    <w:p w14:paraId="67B85314" w14:textId="77777777" w:rsidR="008E72C5" w:rsidRDefault="008E72C5" w:rsidP="008E72C5">
      <w:pPr>
        <w:pStyle w:val="Code"/>
      </w:pPr>
    </w:p>
    <w:p w14:paraId="25581EAD" w14:textId="77777777" w:rsidR="008E72C5" w:rsidRDefault="008E72C5" w:rsidP="008E72C5">
      <w:pPr>
        <w:pStyle w:val="Code"/>
      </w:pPr>
      <w:r>
        <w:t xml:space="preserve">  // </w:t>
      </w:r>
      <w:proofErr w:type="spellStart"/>
      <w:r>
        <w:t>Templatename</w:t>
      </w:r>
      <w:proofErr w:type="spellEnd"/>
      <w:r>
        <w:t xml:space="preserve"> --&gt; </w:t>
      </w:r>
      <w:proofErr w:type="spellStart"/>
      <w:r>
        <w:t>DefaultEmptyTemplate</w:t>
      </w:r>
      <w:proofErr w:type="spellEnd"/>
      <w:r>
        <w:t xml:space="preserve"> included in User Transfer Campaign</w:t>
      </w:r>
    </w:p>
    <w:p w14:paraId="409DA8B7" w14:textId="77777777" w:rsidR="008E72C5" w:rsidRDefault="008E72C5" w:rsidP="008E72C5">
      <w:pPr>
        <w:pStyle w:val="Code"/>
      </w:pPr>
    </w:p>
    <w:p w14:paraId="7B5E5476" w14:textId="2C61C602" w:rsidR="008E72C5" w:rsidRDefault="008E72C5" w:rsidP="008E72C5">
      <w:pPr>
        <w:pStyle w:val="Code"/>
      </w:pPr>
      <w:r>
        <w:t xml:space="preserve">  </w:t>
      </w:r>
      <w:r w:rsidRPr="00740F80">
        <w:rPr>
          <w:highlight w:val="yellow"/>
        </w:rPr>
        <w:t xml:space="preserve">String </w:t>
      </w:r>
      <w:proofErr w:type="spellStart"/>
      <w:r w:rsidRPr="00740F80">
        <w:rPr>
          <w:highlight w:val="yellow"/>
        </w:rPr>
        <w:t>tName</w:t>
      </w:r>
      <w:proofErr w:type="spellEnd"/>
      <w:r w:rsidRPr="00740F80">
        <w:rPr>
          <w:highlight w:val="yellow"/>
        </w:rPr>
        <w:t xml:space="preserve"> = "</w:t>
      </w:r>
      <w:proofErr w:type="spellStart"/>
      <w:r w:rsidRPr="00740F80">
        <w:rPr>
          <w:highlight w:val="yellow"/>
        </w:rPr>
        <w:t>DefaultEmptyTemplate</w:t>
      </w:r>
      <w:proofErr w:type="spellEnd"/>
      <w:r w:rsidRPr="00740F80">
        <w:rPr>
          <w:highlight w:val="yellow"/>
        </w:rPr>
        <w:t>";</w:t>
      </w:r>
    </w:p>
    <w:p w14:paraId="3DF5F40C" w14:textId="77777777" w:rsidR="00740F80" w:rsidRDefault="00740F80" w:rsidP="008E72C5">
      <w:pPr>
        <w:pStyle w:val="Code"/>
      </w:pPr>
    </w:p>
    <w:p w14:paraId="6CDB26DB" w14:textId="4F351826" w:rsidR="008E72C5" w:rsidRDefault="008E72C5" w:rsidP="00740F80"/>
    <w:p w14:paraId="6C257391" w14:textId="576B1BC8" w:rsidR="00740F80" w:rsidRDefault="00740F80" w:rsidP="00740F80">
      <w:r>
        <w:t xml:space="preserve">The first part is the standard when/then clause of the Drools rules engine. It will run when there is a UserBean (i.e. object with the user details) and an </w:t>
      </w:r>
      <w:proofErr w:type="spellStart"/>
      <w:r>
        <w:t>orgUnitBean</w:t>
      </w:r>
      <w:proofErr w:type="spellEnd"/>
      <w:r>
        <w:t xml:space="preserve"> (object with the org unit details).</w:t>
      </w:r>
      <w:r w:rsidR="00436393">
        <w:t xml:space="preserve"> </w:t>
      </w:r>
      <w:r>
        <w:t>The first line of logic will set the name of the campaign dataset. Note that in the rules and EJB implementation, the term “template” is used to refer to a campaign dataset.</w:t>
      </w:r>
    </w:p>
    <w:p w14:paraId="3ABD7C7D" w14:textId="125DA526" w:rsidR="00740F80" w:rsidRDefault="00740F80" w:rsidP="00740F80"/>
    <w:p w14:paraId="2D955F33" w14:textId="79A276E1" w:rsidR="00740F80" w:rsidRDefault="00740F80" w:rsidP="00740F80">
      <w:r>
        <w:t>This is the bit of code we will change for our new dataset.</w:t>
      </w:r>
    </w:p>
    <w:p w14:paraId="6CA1E324" w14:textId="6C5548C3" w:rsidR="00740F80" w:rsidRDefault="00740F80" w:rsidP="00740F80"/>
    <w:p w14:paraId="66EEA5A3" w14:textId="77777777" w:rsidR="00740F80" w:rsidRDefault="00740F80" w:rsidP="008E72C5">
      <w:pPr>
        <w:pStyle w:val="Code"/>
      </w:pPr>
    </w:p>
    <w:p w14:paraId="2E6E804B" w14:textId="68B79C28" w:rsidR="008E72C5" w:rsidRDefault="008E72C5" w:rsidP="008E72C5">
      <w:pPr>
        <w:pStyle w:val="Code"/>
      </w:pPr>
      <w:r>
        <w:t xml:space="preserve">  </w:t>
      </w:r>
      <w:proofErr w:type="spellStart"/>
      <w:r>
        <w:t>TemplateBean</w:t>
      </w:r>
      <w:proofErr w:type="spellEnd"/>
      <w:r>
        <w:t xml:space="preserve"> </w:t>
      </w:r>
      <w:proofErr w:type="spellStart"/>
      <w:r>
        <w:t>templateBean</w:t>
      </w:r>
      <w:proofErr w:type="spellEnd"/>
      <w:r>
        <w:t xml:space="preserve"> = new </w:t>
      </w:r>
      <w:proofErr w:type="spellStart"/>
      <w:r>
        <w:t>TemplateBean</w:t>
      </w:r>
      <w:proofErr w:type="spellEnd"/>
      <w:r>
        <w:t>();</w:t>
      </w:r>
    </w:p>
    <w:p w14:paraId="0C9D19C6" w14:textId="2F2C3EF5" w:rsidR="008E72C5" w:rsidRDefault="008E72C5" w:rsidP="008E72C5">
      <w:pPr>
        <w:pStyle w:val="Code"/>
      </w:pPr>
      <w:r>
        <w:t xml:space="preserve">  </w:t>
      </w:r>
      <w:proofErr w:type="spellStart"/>
      <w:r>
        <w:t>templateBean.setName</w:t>
      </w:r>
      <w:proofErr w:type="spellEnd"/>
      <w:r>
        <w:t>(</w:t>
      </w:r>
      <w:proofErr w:type="spellStart"/>
      <w:r>
        <w:t>tName</w:t>
      </w:r>
      <w:proofErr w:type="spellEnd"/>
      <w:r>
        <w:t>);</w:t>
      </w:r>
    </w:p>
    <w:p w14:paraId="01F28724" w14:textId="77777777" w:rsidR="008E72C5" w:rsidRDefault="008E72C5" w:rsidP="008E72C5">
      <w:pPr>
        <w:pStyle w:val="Code"/>
      </w:pPr>
      <w:r>
        <w:t xml:space="preserve">  </w:t>
      </w:r>
      <w:proofErr w:type="spellStart"/>
      <w:r>
        <w:t>TemplateDAO</w:t>
      </w:r>
      <w:proofErr w:type="spellEnd"/>
      <w:r>
        <w:t xml:space="preserve"> </w:t>
      </w:r>
      <w:proofErr w:type="spellStart"/>
      <w:r>
        <w:t>templateDAO</w:t>
      </w:r>
      <w:proofErr w:type="spellEnd"/>
      <w:r>
        <w:t xml:space="preserve"> = new </w:t>
      </w:r>
      <w:proofErr w:type="spellStart"/>
      <w:r>
        <w:t>TemplateDAO</w:t>
      </w:r>
      <w:proofErr w:type="spellEnd"/>
      <w:r>
        <w:t>(logger);</w:t>
      </w:r>
    </w:p>
    <w:p w14:paraId="50372B1F" w14:textId="77777777" w:rsidR="008E72C5" w:rsidRDefault="008E72C5" w:rsidP="008E72C5">
      <w:pPr>
        <w:pStyle w:val="Code"/>
      </w:pPr>
      <w:r>
        <w:t xml:space="preserve">  </w:t>
      </w:r>
      <w:proofErr w:type="spellStart"/>
      <w:r>
        <w:t>templateDAO.setDAO</w:t>
      </w:r>
      <w:proofErr w:type="spellEnd"/>
      <w:r>
        <w:t>(sql);</w:t>
      </w:r>
    </w:p>
    <w:p w14:paraId="6F7E2332" w14:textId="77777777" w:rsidR="008E72C5" w:rsidRDefault="008E72C5" w:rsidP="008E72C5">
      <w:pPr>
        <w:pStyle w:val="Code"/>
      </w:pPr>
    </w:p>
    <w:p w14:paraId="419FFA3A" w14:textId="4BA9DE4E" w:rsidR="008E72C5" w:rsidRDefault="008E72C5" w:rsidP="008E72C5">
      <w:pPr>
        <w:pStyle w:val="Code"/>
      </w:pPr>
      <w:r>
        <w:t xml:space="preserve">  </w:t>
      </w:r>
      <w:proofErr w:type="spellStart"/>
      <w:r>
        <w:t>BeanList</w:t>
      </w:r>
      <w:proofErr w:type="spellEnd"/>
      <w:r>
        <w:t xml:space="preserve"> </w:t>
      </w:r>
      <w:proofErr w:type="spellStart"/>
      <w:r>
        <w:t>blTemplateBean</w:t>
      </w:r>
      <w:proofErr w:type="spellEnd"/>
      <w:r>
        <w:t xml:space="preserve"> = </w:t>
      </w:r>
      <w:proofErr w:type="spellStart"/>
      <w:r>
        <w:t>templateDAO.find</w:t>
      </w:r>
      <w:proofErr w:type="spellEnd"/>
      <w:r>
        <w:t>(</w:t>
      </w:r>
      <w:proofErr w:type="spellStart"/>
      <w:r>
        <w:t>templateBean</w:t>
      </w:r>
      <w:proofErr w:type="spellEnd"/>
      <w:r>
        <w:t>, new Paging(4));</w:t>
      </w:r>
    </w:p>
    <w:p w14:paraId="314F4C34" w14:textId="77777777" w:rsidR="008E72C5" w:rsidRDefault="008E72C5" w:rsidP="008E72C5">
      <w:pPr>
        <w:pStyle w:val="Code"/>
      </w:pPr>
      <w:r>
        <w:t xml:space="preserve">  if (</w:t>
      </w:r>
      <w:proofErr w:type="spellStart"/>
      <w:r>
        <w:t>blTemplateBean.size</w:t>
      </w:r>
      <w:proofErr w:type="spellEnd"/>
      <w:r>
        <w:t>()==0) {</w:t>
      </w:r>
    </w:p>
    <w:p w14:paraId="4A2B2528" w14:textId="77777777" w:rsidR="008E72C5" w:rsidRDefault="008E72C5" w:rsidP="008E72C5">
      <w:pPr>
        <w:pStyle w:val="Code"/>
      </w:pPr>
      <w:r>
        <w:t xml:space="preserve">    throw new Exception("Template does not exists!");</w:t>
      </w:r>
    </w:p>
    <w:p w14:paraId="743D4732" w14:textId="77777777" w:rsidR="008E72C5" w:rsidRDefault="008E72C5" w:rsidP="008E72C5">
      <w:pPr>
        <w:pStyle w:val="Code"/>
      </w:pPr>
      <w:r>
        <w:t xml:space="preserve">  }</w:t>
      </w:r>
    </w:p>
    <w:p w14:paraId="6DE136EE" w14:textId="77777777" w:rsidR="008E72C5" w:rsidRDefault="008E72C5" w:rsidP="008E72C5">
      <w:pPr>
        <w:pStyle w:val="Code"/>
      </w:pPr>
      <w:r>
        <w:t xml:space="preserve">  </w:t>
      </w:r>
      <w:proofErr w:type="spellStart"/>
      <w:r>
        <w:t>templateBean</w:t>
      </w:r>
      <w:proofErr w:type="spellEnd"/>
      <w:r>
        <w:t xml:space="preserve"> = (</w:t>
      </w:r>
      <w:proofErr w:type="spellStart"/>
      <w:r>
        <w:t>TemplateBean</w:t>
      </w:r>
      <w:proofErr w:type="spellEnd"/>
      <w:r>
        <w:t xml:space="preserve">) </w:t>
      </w:r>
      <w:proofErr w:type="spellStart"/>
      <w:r>
        <w:t>blTemplateBean.get</w:t>
      </w:r>
      <w:proofErr w:type="spellEnd"/>
      <w:r>
        <w:t>(0);</w:t>
      </w:r>
    </w:p>
    <w:p w14:paraId="74054CB5" w14:textId="2C89A6DB" w:rsidR="008E72C5" w:rsidRDefault="008E72C5" w:rsidP="00740F80"/>
    <w:p w14:paraId="37D2E744" w14:textId="48AAF764" w:rsidR="00740F80" w:rsidRDefault="00740F80" w:rsidP="00740F80">
      <w:r>
        <w:t xml:space="preserve">The next section of code will check to see if the dataset (template) exists and if it doesn’t it will throw an exception with the message “Template does not </w:t>
      </w:r>
      <w:proofErr w:type="gramStart"/>
      <w:r>
        <w:t>exists</w:t>
      </w:r>
      <w:proofErr w:type="gramEnd"/>
      <w:r>
        <w:t xml:space="preserve">!”. </w:t>
      </w:r>
    </w:p>
    <w:p w14:paraId="61E199A2" w14:textId="26CFC1AE" w:rsidR="00740F80" w:rsidRDefault="00740F80" w:rsidP="00740F80"/>
    <w:p w14:paraId="0B460449" w14:textId="38775EE4" w:rsidR="00740F80" w:rsidRDefault="00740F80" w:rsidP="00740F80">
      <w:r>
        <w:t>Note that this rule uses the older Data Access Object (DAO) implementation which is being deprecated in preference to the published Direct methods and Actions.</w:t>
      </w:r>
    </w:p>
    <w:p w14:paraId="3F24926B" w14:textId="77777777" w:rsidR="00740F80" w:rsidRDefault="00740F80" w:rsidP="00740F80"/>
    <w:p w14:paraId="0A5CAC86" w14:textId="77777777" w:rsidR="008E72C5" w:rsidRDefault="008E72C5" w:rsidP="008E72C5">
      <w:pPr>
        <w:pStyle w:val="Code"/>
      </w:pPr>
      <w:r>
        <w:t xml:space="preserve">  </w:t>
      </w:r>
      <w:proofErr w:type="spellStart"/>
      <w:r>
        <w:t>BeanList</w:t>
      </w:r>
      <w:proofErr w:type="spellEnd"/>
      <w:r>
        <w:t xml:space="preserve"> entitlements = </w:t>
      </w:r>
      <w:proofErr w:type="spellStart"/>
      <w:r>
        <w:t>UserAction.findJobRoles</w:t>
      </w:r>
      <w:proofErr w:type="spellEnd"/>
      <w:r>
        <w:t xml:space="preserve">(sql, </w:t>
      </w:r>
      <w:proofErr w:type="spellStart"/>
      <w:r>
        <w:t>userBean</w:t>
      </w:r>
      <w:proofErr w:type="spellEnd"/>
      <w:r>
        <w:t>);</w:t>
      </w:r>
    </w:p>
    <w:p w14:paraId="20535265" w14:textId="77777777" w:rsidR="008E72C5" w:rsidRDefault="008E72C5" w:rsidP="008E72C5">
      <w:pPr>
        <w:pStyle w:val="Code"/>
      </w:pPr>
    </w:p>
    <w:p w14:paraId="378CABA2" w14:textId="77777777" w:rsidR="008E72C5" w:rsidRDefault="008E72C5" w:rsidP="008E72C5">
      <w:pPr>
        <w:pStyle w:val="Code"/>
      </w:pPr>
      <w:r>
        <w:t xml:space="preserve">  </w:t>
      </w:r>
      <w:proofErr w:type="spellStart"/>
      <w:r>
        <w:t>BeanList</w:t>
      </w:r>
      <w:proofErr w:type="spellEnd"/>
      <w:r>
        <w:t xml:space="preserve"> </w:t>
      </w:r>
      <w:proofErr w:type="spellStart"/>
      <w:r>
        <w:t>listBean</w:t>
      </w:r>
      <w:proofErr w:type="spellEnd"/>
      <w:r>
        <w:t xml:space="preserve"> = new </w:t>
      </w:r>
      <w:proofErr w:type="spellStart"/>
      <w:r>
        <w:t>BeanList</w:t>
      </w:r>
      <w:proofErr w:type="spellEnd"/>
      <w:r>
        <w:t>();</w:t>
      </w:r>
    </w:p>
    <w:p w14:paraId="2AA12F82" w14:textId="77777777" w:rsidR="008E72C5" w:rsidRDefault="008E72C5" w:rsidP="008E72C5">
      <w:pPr>
        <w:pStyle w:val="Code"/>
      </w:pPr>
      <w:r>
        <w:t xml:space="preserve">  for (</w:t>
      </w:r>
      <w:proofErr w:type="spellStart"/>
      <w:r>
        <w:t>int</w:t>
      </w:r>
      <w:proofErr w:type="spellEnd"/>
      <w:r>
        <w:t xml:space="preserve"> </w:t>
      </w:r>
      <w:proofErr w:type="spellStart"/>
      <w:r>
        <w:t>i</w:t>
      </w:r>
      <w:proofErr w:type="spellEnd"/>
      <w:r>
        <w:t xml:space="preserve"> = 0; </w:t>
      </w:r>
      <w:proofErr w:type="spellStart"/>
      <w:r>
        <w:t>i</w:t>
      </w:r>
      <w:proofErr w:type="spellEnd"/>
      <w:r>
        <w:t xml:space="preserve"> &lt; </w:t>
      </w:r>
      <w:proofErr w:type="spellStart"/>
      <w:r>
        <w:t>entitlements.size</w:t>
      </w:r>
      <w:proofErr w:type="spellEnd"/>
      <w:r>
        <w:t xml:space="preserve">(); </w:t>
      </w:r>
      <w:proofErr w:type="spellStart"/>
      <w:r>
        <w:t>i</w:t>
      </w:r>
      <w:proofErr w:type="spellEnd"/>
      <w:r>
        <w:t>++) {</w:t>
      </w:r>
    </w:p>
    <w:p w14:paraId="04A856E9" w14:textId="77777777" w:rsidR="008E72C5" w:rsidRDefault="008E72C5" w:rsidP="008E72C5">
      <w:pPr>
        <w:pStyle w:val="Code"/>
      </w:pPr>
      <w:r>
        <w:t xml:space="preserve">    </w:t>
      </w:r>
      <w:proofErr w:type="spellStart"/>
      <w:r>
        <w:t>AbstractBean</w:t>
      </w:r>
      <w:proofErr w:type="spellEnd"/>
      <w:r>
        <w:t xml:space="preserve">[] element = new </w:t>
      </w:r>
      <w:proofErr w:type="spellStart"/>
      <w:r>
        <w:t>AbstractBean</w:t>
      </w:r>
      <w:proofErr w:type="spellEnd"/>
      <w:r>
        <w:t>[2];</w:t>
      </w:r>
    </w:p>
    <w:p w14:paraId="491AE377" w14:textId="77777777" w:rsidR="008E72C5" w:rsidRDefault="008E72C5" w:rsidP="008E72C5">
      <w:pPr>
        <w:pStyle w:val="Code"/>
      </w:pPr>
      <w:r>
        <w:t xml:space="preserve">    element[0] = </w:t>
      </w:r>
      <w:proofErr w:type="spellStart"/>
      <w:r>
        <w:t>userBean</w:t>
      </w:r>
      <w:proofErr w:type="spellEnd"/>
      <w:r>
        <w:t>;</w:t>
      </w:r>
    </w:p>
    <w:p w14:paraId="27951643" w14:textId="77777777" w:rsidR="008E72C5" w:rsidRDefault="008E72C5" w:rsidP="008E72C5">
      <w:pPr>
        <w:pStyle w:val="Code"/>
      </w:pPr>
      <w:r>
        <w:t xml:space="preserve">    element[1] = (</w:t>
      </w:r>
      <w:proofErr w:type="spellStart"/>
      <w:r>
        <w:t>EntitlementBean</w:t>
      </w:r>
      <w:proofErr w:type="spellEnd"/>
      <w:r>
        <w:t xml:space="preserve">) </w:t>
      </w:r>
      <w:proofErr w:type="spellStart"/>
      <w:r>
        <w:t>entitlements.get</w:t>
      </w:r>
      <w:proofErr w:type="spellEnd"/>
      <w:r>
        <w:t>(</w:t>
      </w:r>
      <w:proofErr w:type="spellStart"/>
      <w:r>
        <w:t>i</w:t>
      </w:r>
      <w:proofErr w:type="spellEnd"/>
      <w:r>
        <w:t>);</w:t>
      </w:r>
    </w:p>
    <w:p w14:paraId="1D83CD80" w14:textId="77777777" w:rsidR="008E72C5" w:rsidRDefault="008E72C5" w:rsidP="008E72C5">
      <w:pPr>
        <w:pStyle w:val="Code"/>
      </w:pPr>
      <w:r>
        <w:t xml:space="preserve">    </w:t>
      </w:r>
      <w:proofErr w:type="spellStart"/>
      <w:r>
        <w:t>listBean.add</w:t>
      </w:r>
      <w:proofErr w:type="spellEnd"/>
      <w:r>
        <w:t>(element);</w:t>
      </w:r>
    </w:p>
    <w:p w14:paraId="646F7413" w14:textId="77777777" w:rsidR="008E72C5" w:rsidRDefault="008E72C5" w:rsidP="008E72C5">
      <w:pPr>
        <w:pStyle w:val="Code"/>
      </w:pPr>
      <w:r>
        <w:t xml:space="preserve">  }</w:t>
      </w:r>
    </w:p>
    <w:p w14:paraId="22C4EF2C" w14:textId="77777777" w:rsidR="008E72C5" w:rsidRDefault="008E72C5" w:rsidP="008E72C5">
      <w:pPr>
        <w:pStyle w:val="Code"/>
      </w:pPr>
    </w:p>
    <w:p w14:paraId="78181E88" w14:textId="77777777" w:rsidR="008E72C5" w:rsidRDefault="008E72C5" w:rsidP="008E72C5">
      <w:pPr>
        <w:pStyle w:val="Code"/>
      </w:pPr>
      <w:r>
        <w:t xml:space="preserve">  if (</w:t>
      </w:r>
      <w:proofErr w:type="spellStart"/>
      <w:r>
        <w:t>listBean.size</w:t>
      </w:r>
      <w:proofErr w:type="spellEnd"/>
      <w:r>
        <w:t>() &gt; 0) {</w:t>
      </w:r>
    </w:p>
    <w:p w14:paraId="50584669" w14:textId="77777777" w:rsidR="008E72C5" w:rsidRDefault="008E72C5" w:rsidP="008E72C5">
      <w:pPr>
        <w:pStyle w:val="Code"/>
      </w:pPr>
      <w:r>
        <w:t xml:space="preserve">    </w:t>
      </w:r>
      <w:proofErr w:type="spellStart"/>
      <w:r>
        <w:t>templateDAO.addEntity</w:t>
      </w:r>
      <w:proofErr w:type="spellEnd"/>
      <w:r>
        <w:t>(</w:t>
      </w:r>
      <w:proofErr w:type="spellStart"/>
      <w:r>
        <w:t>listBean</w:t>
      </w:r>
      <w:proofErr w:type="spellEnd"/>
      <w:r>
        <w:t xml:space="preserve">, </w:t>
      </w:r>
      <w:proofErr w:type="spellStart"/>
      <w:r>
        <w:t>AttestationRes.TEMPLATE_ENTITY_USERENT</w:t>
      </w:r>
      <w:proofErr w:type="spellEnd"/>
      <w:r>
        <w:t xml:space="preserve">, </w:t>
      </w:r>
      <w:proofErr w:type="spellStart"/>
      <w:r>
        <w:t>templateBean</w:t>
      </w:r>
      <w:proofErr w:type="spellEnd"/>
      <w:r>
        <w:t xml:space="preserve">, </w:t>
      </w:r>
      <w:proofErr w:type="spellStart"/>
      <w:r>
        <w:t>AttestationTypes.PERSON_ENTITLEMENT.getValue</w:t>
      </w:r>
      <w:proofErr w:type="spellEnd"/>
      <w:r>
        <w:t>());</w:t>
      </w:r>
    </w:p>
    <w:p w14:paraId="5DFCC6F4" w14:textId="6591FF7C" w:rsidR="008E72C5" w:rsidRDefault="008E72C5" w:rsidP="008E72C5">
      <w:pPr>
        <w:pStyle w:val="Code"/>
      </w:pPr>
      <w:r>
        <w:t xml:space="preserve">  }</w:t>
      </w:r>
    </w:p>
    <w:p w14:paraId="75DE9391" w14:textId="76D02266" w:rsidR="008E72C5" w:rsidRDefault="008E72C5" w:rsidP="004A21C0">
      <w:pPr>
        <w:rPr>
          <w:lang w:eastAsia="x-none"/>
        </w:rPr>
      </w:pPr>
    </w:p>
    <w:p w14:paraId="29C4A5A8" w14:textId="0332045B" w:rsidR="008E72C5" w:rsidRDefault="00740F80" w:rsidP="004A21C0">
      <w:pPr>
        <w:rPr>
          <w:lang w:eastAsia="x-none"/>
        </w:rPr>
      </w:pPr>
      <w:r>
        <w:rPr>
          <w:lang w:eastAsia="x-none"/>
        </w:rPr>
        <w:t>The last bit of code will get the list of entitlements for the user and write them into the certification dataset.</w:t>
      </w:r>
    </w:p>
    <w:p w14:paraId="30DDC42B" w14:textId="46BB6670" w:rsidR="00740F80" w:rsidRDefault="00740F80" w:rsidP="004A21C0">
      <w:pPr>
        <w:rPr>
          <w:lang w:eastAsia="x-none"/>
        </w:rPr>
      </w:pPr>
    </w:p>
    <w:p w14:paraId="1E55A5BD" w14:textId="2408D43E" w:rsidR="00740F80" w:rsidRDefault="00740F80" w:rsidP="00F61B1D">
      <w:pPr>
        <w:pStyle w:val="ListParagraph"/>
        <w:numPr>
          <w:ilvl w:val="0"/>
          <w:numId w:val="35"/>
        </w:numPr>
        <w:rPr>
          <w:lang w:eastAsia="x-none"/>
        </w:rPr>
      </w:pPr>
      <w:r>
        <w:rPr>
          <w:lang w:eastAsia="x-none"/>
        </w:rPr>
        <w:t>With the code open in the editor (“</w:t>
      </w:r>
      <w:r w:rsidRPr="00247615">
        <w:rPr>
          <w:b/>
          <w:lang w:eastAsia="x-none"/>
        </w:rPr>
        <w:t>Replace With…</w:t>
      </w:r>
      <w:r>
        <w:rPr>
          <w:lang w:eastAsia="x-none"/>
        </w:rPr>
        <w:t xml:space="preserve">” dialog), change the name of the template </w:t>
      </w:r>
      <w:r w:rsidRPr="00247615">
        <w:rPr>
          <w:u w:val="single"/>
          <w:lang w:eastAsia="x-none"/>
        </w:rPr>
        <w:t>to your template name</w:t>
      </w:r>
      <w:r>
        <w:rPr>
          <w:lang w:eastAsia="x-none"/>
        </w:rPr>
        <w:t xml:space="preserve"> (in the example it is “</w:t>
      </w:r>
      <w:r w:rsidRPr="00247615">
        <w:rPr>
          <w:rStyle w:val="CodeChar"/>
        </w:rPr>
        <w:t>User Move Dataset</w:t>
      </w:r>
      <w:r>
        <w:rPr>
          <w:lang w:eastAsia="x-none"/>
        </w:rPr>
        <w:t>”).</w:t>
      </w:r>
    </w:p>
    <w:p w14:paraId="01C30680" w14:textId="31DD03EA" w:rsidR="00740F80" w:rsidRDefault="00740F80" w:rsidP="004A21C0">
      <w:pPr>
        <w:rPr>
          <w:lang w:eastAsia="x-none"/>
        </w:rPr>
      </w:pPr>
    </w:p>
    <w:p w14:paraId="06EBF052" w14:textId="20DF71C4" w:rsidR="00740F80" w:rsidRDefault="00740F80" w:rsidP="004A21C0">
      <w:pPr>
        <w:rPr>
          <w:lang w:eastAsia="x-none"/>
        </w:rPr>
      </w:pPr>
      <w:r>
        <w:rPr>
          <w:noProof/>
          <w:lang w:eastAsia="x-none"/>
        </w:rPr>
        <w:lastRenderedPageBreak/>
        <w:drawing>
          <wp:inline distT="0" distB="0" distL="0" distR="0" wp14:anchorId="371C2513" wp14:editId="6B065435">
            <wp:extent cx="6188710" cy="2292985"/>
            <wp:effectExtent l="63500" t="63500" r="59690" b="6921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 Shot 2018-01-31 at 16.31.23.png"/>
                    <pic:cNvPicPr/>
                  </pic:nvPicPr>
                  <pic:blipFill>
                    <a:blip r:embed="rId107"/>
                    <a:stretch>
                      <a:fillRect/>
                    </a:stretch>
                  </pic:blipFill>
                  <pic:spPr>
                    <a:xfrm>
                      <a:off x="0" y="0"/>
                      <a:ext cx="6188710" cy="2292985"/>
                    </a:xfrm>
                    <a:prstGeom prst="rect">
                      <a:avLst/>
                    </a:prstGeom>
                    <a:effectLst>
                      <a:glow rad="63500">
                        <a:schemeClr val="accent3">
                          <a:satMod val="175000"/>
                          <a:alpha val="40000"/>
                        </a:schemeClr>
                      </a:glow>
                    </a:effectLst>
                  </pic:spPr>
                </pic:pic>
              </a:graphicData>
            </a:graphic>
          </wp:inline>
        </w:drawing>
      </w:r>
    </w:p>
    <w:p w14:paraId="577BE322" w14:textId="77777777" w:rsidR="00740F80" w:rsidRDefault="00740F80" w:rsidP="004A21C0">
      <w:pPr>
        <w:rPr>
          <w:lang w:eastAsia="x-none"/>
        </w:rPr>
      </w:pPr>
    </w:p>
    <w:p w14:paraId="70BBCE38" w14:textId="4203725D" w:rsidR="008E72C5" w:rsidRDefault="00740F80" w:rsidP="00F61B1D">
      <w:pPr>
        <w:pStyle w:val="ListParagraph"/>
        <w:numPr>
          <w:ilvl w:val="0"/>
          <w:numId w:val="35"/>
        </w:numPr>
        <w:rPr>
          <w:lang w:eastAsia="x-none"/>
        </w:rPr>
      </w:pPr>
      <w:r>
        <w:rPr>
          <w:lang w:eastAsia="x-none"/>
        </w:rPr>
        <w:t xml:space="preserve">Click </w:t>
      </w:r>
      <w:r w:rsidRPr="00247615">
        <w:rPr>
          <w:b/>
          <w:lang w:eastAsia="x-none"/>
        </w:rPr>
        <w:t>Save</w:t>
      </w:r>
      <w:r>
        <w:rPr>
          <w:lang w:eastAsia="x-none"/>
        </w:rPr>
        <w:t xml:space="preserve"> to close</w:t>
      </w:r>
    </w:p>
    <w:p w14:paraId="1947381F" w14:textId="5C40CB09" w:rsidR="00740F80" w:rsidRDefault="00740F80" w:rsidP="004A21C0">
      <w:pPr>
        <w:rPr>
          <w:lang w:eastAsia="x-none"/>
        </w:rPr>
      </w:pPr>
    </w:p>
    <w:p w14:paraId="5659FDF2" w14:textId="5DD6E4CF" w:rsidR="00740F80" w:rsidRDefault="00740F80" w:rsidP="00740F80">
      <w:pPr>
        <w:pStyle w:val="Note"/>
      </w:pPr>
      <w:r>
        <w:t>We could have created a new rule and copied all of the code over to it, but this will do for the lab.</w:t>
      </w:r>
    </w:p>
    <w:p w14:paraId="1814B6F0" w14:textId="77777777" w:rsidR="00740F80" w:rsidRDefault="00740F80" w:rsidP="004A21C0">
      <w:pPr>
        <w:rPr>
          <w:lang w:eastAsia="x-none"/>
        </w:rPr>
      </w:pPr>
    </w:p>
    <w:p w14:paraId="3CBA06F0" w14:textId="6DBADFF7" w:rsidR="00740F80" w:rsidRDefault="00740F80" w:rsidP="004A21C0">
      <w:pPr>
        <w:rPr>
          <w:lang w:eastAsia="x-none"/>
        </w:rPr>
      </w:pPr>
      <w:r>
        <w:rPr>
          <w:lang w:eastAsia="x-none"/>
        </w:rPr>
        <w:t>We now need to go fix the rules engine cache setting.</w:t>
      </w:r>
    </w:p>
    <w:p w14:paraId="352EEB36" w14:textId="1D9D4A0E" w:rsidR="00740F80" w:rsidRDefault="00740F80" w:rsidP="005A6128">
      <w:pPr>
        <w:pStyle w:val="Heading4"/>
      </w:pPr>
      <w:r>
        <w:t>Set Rules Engine Cache</w:t>
      </w:r>
    </w:p>
    <w:p w14:paraId="362EC92A" w14:textId="060A4505" w:rsidR="00740F80" w:rsidRDefault="00740F80" w:rsidP="00F61B1D">
      <w:pPr>
        <w:pStyle w:val="ListParagraph"/>
        <w:numPr>
          <w:ilvl w:val="0"/>
          <w:numId w:val="35"/>
        </w:numPr>
        <w:rPr>
          <w:lang w:eastAsia="x-none"/>
        </w:rPr>
      </w:pPr>
      <w:r>
        <w:rPr>
          <w:lang w:eastAsia="x-none"/>
        </w:rPr>
        <w:t xml:space="preserve">Go to the </w:t>
      </w:r>
      <w:r w:rsidRPr="00247615">
        <w:rPr>
          <w:b/>
          <w:lang w:eastAsia="x-none"/>
        </w:rPr>
        <w:t>Task Planner</w:t>
      </w:r>
      <w:r>
        <w:rPr>
          <w:lang w:eastAsia="x-none"/>
        </w:rPr>
        <w:t xml:space="preserve"> module</w:t>
      </w:r>
    </w:p>
    <w:p w14:paraId="530687D0" w14:textId="3B263308" w:rsidR="005A6128" w:rsidRDefault="005A6128" w:rsidP="00F61B1D">
      <w:pPr>
        <w:pStyle w:val="ListParagraph"/>
        <w:numPr>
          <w:ilvl w:val="0"/>
          <w:numId w:val="35"/>
        </w:numPr>
        <w:rPr>
          <w:lang w:eastAsia="x-none"/>
        </w:rPr>
      </w:pPr>
      <w:r>
        <w:rPr>
          <w:lang w:eastAsia="x-none"/>
        </w:rPr>
        <w:t xml:space="preserve">Select the </w:t>
      </w:r>
      <w:r w:rsidRPr="005A6128">
        <w:rPr>
          <w:rStyle w:val="CodeChar"/>
        </w:rPr>
        <w:t>RuleEngine</w:t>
      </w:r>
      <w:r>
        <w:rPr>
          <w:lang w:eastAsia="x-none"/>
        </w:rPr>
        <w:t xml:space="preserve"> job and stop it (</w:t>
      </w:r>
      <w:r w:rsidRPr="00247615">
        <w:rPr>
          <w:b/>
          <w:lang w:eastAsia="x-none"/>
        </w:rPr>
        <w:t>Actions &gt; Stop</w:t>
      </w:r>
      <w:r>
        <w:rPr>
          <w:lang w:eastAsia="x-none"/>
        </w:rPr>
        <w:t>)</w:t>
      </w:r>
    </w:p>
    <w:p w14:paraId="6BC5541F" w14:textId="43808296" w:rsidR="005A6128" w:rsidRDefault="005A6128" w:rsidP="00F61B1D">
      <w:pPr>
        <w:pStyle w:val="ListParagraph"/>
        <w:numPr>
          <w:ilvl w:val="0"/>
          <w:numId w:val="35"/>
        </w:numPr>
        <w:rPr>
          <w:lang w:eastAsia="x-none"/>
        </w:rPr>
      </w:pPr>
      <w:r>
        <w:rPr>
          <w:lang w:eastAsia="x-none"/>
        </w:rPr>
        <w:t xml:space="preserve">Go to the </w:t>
      </w:r>
      <w:r w:rsidRPr="00247615">
        <w:rPr>
          <w:b/>
          <w:lang w:eastAsia="x-none"/>
        </w:rPr>
        <w:t>Jobs</w:t>
      </w:r>
      <w:r>
        <w:rPr>
          <w:lang w:eastAsia="x-none"/>
        </w:rPr>
        <w:t xml:space="preserve"> tab in the right pane</w:t>
      </w:r>
    </w:p>
    <w:p w14:paraId="341E95AD" w14:textId="38BC01DA" w:rsidR="005A6128" w:rsidRDefault="005A6128" w:rsidP="00F61B1D">
      <w:pPr>
        <w:pStyle w:val="ListParagraph"/>
        <w:numPr>
          <w:ilvl w:val="0"/>
          <w:numId w:val="35"/>
        </w:numPr>
        <w:rPr>
          <w:lang w:eastAsia="x-none"/>
        </w:rPr>
      </w:pPr>
      <w:r>
        <w:rPr>
          <w:lang w:eastAsia="x-none"/>
        </w:rPr>
        <w:t xml:space="preserve">Select the </w:t>
      </w:r>
      <w:r w:rsidRPr="005A6128">
        <w:rPr>
          <w:rStyle w:val="CodeChar"/>
        </w:rPr>
        <w:t>Event IN Dispatcher</w:t>
      </w:r>
      <w:r>
        <w:rPr>
          <w:lang w:eastAsia="x-none"/>
        </w:rPr>
        <w:t xml:space="preserve"> job and find the </w:t>
      </w:r>
      <w:r w:rsidRPr="005A6128">
        <w:rPr>
          <w:rStyle w:val="CodeChar"/>
        </w:rPr>
        <w:t>cacheTime</w:t>
      </w:r>
      <w:r>
        <w:rPr>
          <w:lang w:eastAsia="x-none"/>
        </w:rPr>
        <w:t xml:space="preserve"> setting</w:t>
      </w:r>
    </w:p>
    <w:p w14:paraId="0B1B11C4" w14:textId="3E0BB169" w:rsidR="005A6128" w:rsidRDefault="005A6128" w:rsidP="00F61B1D">
      <w:pPr>
        <w:pStyle w:val="ListParagraph"/>
        <w:numPr>
          <w:ilvl w:val="0"/>
          <w:numId w:val="35"/>
        </w:numPr>
        <w:rPr>
          <w:lang w:eastAsia="x-none"/>
        </w:rPr>
      </w:pPr>
      <w:r>
        <w:rPr>
          <w:lang w:eastAsia="x-none"/>
        </w:rPr>
        <w:t xml:space="preserve">Change it from </w:t>
      </w:r>
      <w:r w:rsidRPr="005A6128">
        <w:rPr>
          <w:rStyle w:val="CodeChar"/>
        </w:rPr>
        <w:t>120</w:t>
      </w:r>
      <w:r>
        <w:rPr>
          <w:lang w:eastAsia="x-none"/>
        </w:rPr>
        <w:t xml:space="preserve"> (mins) to </w:t>
      </w:r>
      <w:r w:rsidRPr="005A6128">
        <w:rPr>
          <w:rStyle w:val="CodeChar"/>
        </w:rPr>
        <w:t>1</w:t>
      </w:r>
    </w:p>
    <w:p w14:paraId="61A1D1E6" w14:textId="1F9FCDA8" w:rsidR="005A6128" w:rsidRDefault="005A6128" w:rsidP="00F61B1D">
      <w:pPr>
        <w:pStyle w:val="ListParagraph"/>
        <w:numPr>
          <w:ilvl w:val="0"/>
          <w:numId w:val="35"/>
        </w:numPr>
        <w:rPr>
          <w:lang w:eastAsia="x-none"/>
        </w:rPr>
      </w:pPr>
      <w:r w:rsidRPr="00247615">
        <w:rPr>
          <w:b/>
          <w:lang w:eastAsia="x-none"/>
        </w:rPr>
        <w:t>Save</w:t>
      </w:r>
      <w:r>
        <w:rPr>
          <w:lang w:eastAsia="x-none"/>
        </w:rPr>
        <w:t xml:space="preserve"> the change</w:t>
      </w:r>
    </w:p>
    <w:p w14:paraId="50A1681E" w14:textId="7EB8411C" w:rsidR="005A6128" w:rsidRDefault="005A6128" w:rsidP="004A21C0">
      <w:pPr>
        <w:rPr>
          <w:lang w:eastAsia="x-none"/>
        </w:rPr>
      </w:pPr>
    </w:p>
    <w:p w14:paraId="7DA6C40E" w14:textId="7A391688" w:rsidR="005A6128" w:rsidRDefault="005A6128" w:rsidP="004A21C0">
      <w:pPr>
        <w:rPr>
          <w:lang w:eastAsia="x-none"/>
        </w:rPr>
      </w:pPr>
      <w:r>
        <w:rPr>
          <w:lang w:eastAsia="x-none"/>
        </w:rPr>
        <w:t>The job and task should look like the following.</w:t>
      </w:r>
    </w:p>
    <w:p w14:paraId="5922BC30" w14:textId="249A5A93" w:rsidR="005A6128" w:rsidRDefault="005A6128" w:rsidP="004A21C0">
      <w:pPr>
        <w:rPr>
          <w:lang w:eastAsia="x-none"/>
        </w:rPr>
      </w:pPr>
    </w:p>
    <w:p w14:paraId="50918AC6" w14:textId="760330E8" w:rsidR="005A6128" w:rsidRDefault="005A6128" w:rsidP="004A21C0">
      <w:pPr>
        <w:rPr>
          <w:lang w:eastAsia="x-none"/>
        </w:rPr>
      </w:pPr>
      <w:r>
        <w:rPr>
          <w:noProof/>
          <w:lang w:eastAsia="x-none"/>
        </w:rPr>
        <w:drawing>
          <wp:inline distT="0" distB="0" distL="0" distR="0" wp14:anchorId="737824E5" wp14:editId="55F2738B">
            <wp:extent cx="6188710" cy="3084195"/>
            <wp:effectExtent l="63500" t="63500" r="59690" b="654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 Shot 2018-01-31 at 16.36.17.png"/>
                    <pic:cNvPicPr/>
                  </pic:nvPicPr>
                  <pic:blipFill>
                    <a:blip r:embed="rId108"/>
                    <a:stretch>
                      <a:fillRect/>
                    </a:stretch>
                  </pic:blipFill>
                  <pic:spPr>
                    <a:xfrm>
                      <a:off x="0" y="0"/>
                      <a:ext cx="6188710" cy="3084195"/>
                    </a:xfrm>
                    <a:prstGeom prst="rect">
                      <a:avLst/>
                    </a:prstGeom>
                    <a:effectLst>
                      <a:glow rad="63500">
                        <a:schemeClr val="accent3">
                          <a:satMod val="175000"/>
                          <a:alpha val="40000"/>
                        </a:schemeClr>
                      </a:glow>
                    </a:effectLst>
                  </pic:spPr>
                </pic:pic>
              </a:graphicData>
            </a:graphic>
          </wp:inline>
        </w:drawing>
      </w:r>
    </w:p>
    <w:p w14:paraId="65A9B8DF" w14:textId="77777777" w:rsidR="005A6128" w:rsidRDefault="005A6128" w:rsidP="004A21C0">
      <w:pPr>
        <w:rPr>
          <w:lang w:eastAsia="x-none"/>
        </w:rPr>
      </w:pPr>
    </w:p>
    <w:p w14:paraId="7BA8D033" w14:textId="04A18A52" w:rsidR="005A6128" w:rsidRDefault="005A6128" w:rsidP="00F61B1D">
      <w:pPr>
        <w:pStyle w:val="ListParagraph"/>
        <w:numPr>
          <w:ilvl w:val="0"/>
          <w:numId w:val="36"/>
        </w:numPr>
        <w:rPr>
          <w:lang w:eastAsia="x-none"/>
        </w:rPr>
      </w:pPr>
      <w:r w:rsidRPr="00247615">
        <w:rPr>
          <w:b/>
          <w:lang w:eastAsia="x-none"/>
        </w:rPr>
        <w:t>Start</w:t>
      </w:r>
      <w:r>
        <w:rPr>
          <w:lang w:eastAsia="x-none"/>
        </w:rPr>
        <w:t xml:space="preserve"> the Job</w:t>
      </w:r>
    </w:p>
    <w:p w14:paraId="444422A3" w14:textId="04F19F8F" w:rsidR="005A6128" w:rsidRDefault="005A6128" w:rsidP="004A21C0">
      <w:pPr>
        <w:rPr>
          <w:lang w:eastAsia="x-none"/>
        </w:rPr>
      </w:pPr>
    </w:p>
    <w:p w14:paraId="4482EA58" w14:textId="67C11B14" w:rsidR="005A6128" w:rsidRDefault="005A6128" w:rsidP="004A21C0">
      <w:pPr>
        <w:rPr>
          <w:lang w:eastAsia="x-none"/>
        </w:rPr>
      </w:pPr>
      <w:r>
        <w:rPr>
          <w:lang w:eastAsia="x-none"/>
        </w:rPr>
        <w:lastRenderedPageBreak/>
        <w:t>This will mean that the rule cache will be emptied every minute. This is useful for testing where you want your changes to be compiled and available almost immediately. In production the cache setting of 120 minutes means rules will be compiled and loaded once every two hours, which provides better performance.</w:t>
      </w:r>
    </w:p>
    <w:p w14:paraId="76C65298" w14:textId="259D30FA" w:rsidR="008E72C5" w:rsidRDefault="008E72C5" w:rsidP="004A21C0">
      <w:pPr>
        <w:rPr>
          <w:lang w:eastAsia="x-none"/>
        </w:rPr>
      </w:pPr>
    </w:p>
    <w:p w14:paraId="1A6CB127" w14:textId="34F1C895" w:rsidR="005A6128" w:rsidRDefault="005A6128" w:rsidP="004A21C0">
      <w:pPr>
        <w:rPr>
          <w:lang w:eastAsia="x-none"/>
        </w:rPr>
      </w:pPr>
      <w:r>
        <w:rPr>
          <w:lang w:eastAsia="x-none"/>
        </w:rPr>
        <w:t>We are now ready to test the flow end-to-end.</w:t>
      </w:r>
    </w:p>
    <w:p w14:paraId="1B21B019" w14:textId="77777777" w:rsidR="004A21C0" w:rsidRDefault="004A21C0" w:rsidP="004A21C0">
      <w:pPr>
        <w:pStyle w:val="Heading3"/>
      </w:pPr>
      <w:bookmarkStart w:id="28" w:name="_Toc4164489"/>
      <w:r>
        <w:t>Testing</w:t>
      </w:r>
      <w:bookmarkEnd w:id="28"/>
    </w:p>
    <w:p w14:paraId="06A942AB" w14:textId="1AA8F1DF" w:rsidR="004A21C0" w:rsidRDefault="005A6128" w:rsidP="003D3ED0">
      <w:pPr>
        <w:rPr>
          <w:lang w:eastAsia="x-none"/>
        </w:rPr>
      </w:pPr>
      <w:r>
        <w:rPr>
          <w:lang w:eastAsia="x-none"/>
        </w:rPr>
        <w:t>There are two parts to testing this; perform the user move, then check the recert campaign.</w:t>
      </w:r>
    </w:p>
    <w:p w14:paraId="5E53A771" w14:textId="52A578AF" w:rsidR="005A6128" w:rsidRDefault="005A6128" w:rsidP="005A6128">
      <w:pPr>
        <w:pStyle w:val="Heading4"/>
      </w:pPr>
      <w:r>
        <w:t>Testing the User Move</w:t>
      </w:r>
    </w:p>
    <w:p w14:paraId="3113A57F" w14:textId="5207C95A" w:rsidR="005A6128" w:rsidRDefault="005A6128" w:rsidP="003D3ED0">
      <w:pPr>
        <w:rPr>
          <w:lang w:eastAsia="x-none"/>
        </w:rPr>
      </w:pPr>
      <w:r>
        <w:rPr>
          <w:lang w:eastAsia="x-none"/>
        </w:rPr>
        <w:t>Log into the Service Center as DFox</w:t>
      </w:r>
    </w:p>
    <w:p w14:paraId="0FC45087" w14:textId="47FD77EB" w:rsidR="005A6128" w:rsidRDefault="005A6128" w:rsidP="00F61B1D">
      <w:pPr>
        <w:pStyle w:val="ListParagraph"/>
        <w:numPr>
          <w:ilvl w:val="0"/>
          <w:numId w:val="36"/>
        </w:numPr>
        <w:rPr>
          <w:lang w:eastAsia="x-none"/>
        </w:rPr>
      </w:pPr>
      <w:r>
        <w:rPr>
          <w:lang w:eastAsia="x-none"/>
        </w:rPr>
        <w:t xml:space="preserve">Go the </w:t>
      </w:r>
      <w:r w:rsidRPr="00247615">
        <w:rPr>
          <w:b/>
          <w:lang w:eastAsia="x-none"/>
        </w:rPr>
        <w:t>Access Requests</w:t>
      </w:r>
      <w:r>
        <w:rPr>
          <w:lang w:eastAsia="x-none"/>
        </w:rPr>
        <w:t xml:space="preserve">, select the </w:t>
      </w:r>
      <w:r w:rsidRPr="00247615">
        <w:rPr>
          <w:b/>
          <w:lang w:eastAsia="x-none"/>
        </w:rPr>
        <w:t>User Manager</w:t>
      </w:r>
      <w:r>
        <w:rPr>
          <w:lang w:eastAsia="x-none"/>
        </w:rPr>
        <w:t xml:space="preserve"> tab and the </w:t>
      </w:r>
      <w:r w:rsidRPr="00247615">
        <w:rPr>
          <w:b/>
          <w:lang w:eastAsia="x-none"/>
        </w:rPr>
        <w:t>Request Move User</w:t>
      </w:r>
      <w:r>
        <w:rPr>
          <w:lang w:eastAsia="x-none"/>
        </w:rPr>
        <w:t xml:space="preserve"> sub-tab</w:t>
      </w:r>
    </w:p>
    <w:p w14:paraId="61EE60D0" w14:textId="28964B6B" w:rsidR="005A6128" w:rsidRDefault="005A6128" w:rsidP="00F61B1D">
      <w:pPr>
        <w:pStyle w:val="ListParagraph"/>
        <w:numPr>
          <w:ilvl w:val="0"/>
          <w:numId w:val="36"/>
        </w:numPr>
        <w:rPr>
          <w:lang w:eastAsia="x-none"/>
        </w:rPr>
      </w:pPr>
      <w:r>
        <w:rPr>
          <w:lang w:eastAsia="x-none"/>
        </w:rPr>
        <w:t xml:space="preserve">Find and select </w:t>
      </w:r>
      <w:r w:rsidRPr="00247615">
        <w:rPr>
          <w:rStyle w:val="CodeChar"/>
        </w:rPr>
        <w:t>Patricia Whiteman</w:t>
      </w:r>
      <w:r>
        <w:rPr>
          <w:lang w:eastAsia="x-none"/>
        </w:rPr>
        <w:t xml:space="preserve"> (</w:t>
      </w:r>
      <w:r w:rsidRPr="00247615">
        <w:rPr>
          <w:u w:val="single"/>
          <w:lang w:eastAsia="x-none"/>
        </w:rPr>
        <w:t>careful, there are two, we want the one in NORTH</w:t>
      </w:r>
      <w:r>
        <w:rPr>
          <w:lang w:eastAsia="x-none"/>
        </w:rPr>
        <w:t>)</w:t>
      </w:r>
    </w:p>
    <w:p w14:paraId="58A44830" w14:textId="31723D78" w:rsidR="005A6128" w:rsidRDefault="005A6128" w:rsidP="003D3ED0">
      <w:pPr>
        <w:rPr>
          <w:lang w:eastAsia="x-none"/>
        </w:rPr>
      </w:pPr>
    </w:p>
    <w:p w14:paraId="06ACEAE1" w14:textId="03BDB562" w:rsidR="005A6128" w:rsidRDefault="005A6128" w:rsidP="003D3ED0">
      <w:pPr>
        <w:rPr>
          <w:lang w:eastAsia="x-none"/>
        </w:rPr>
      </w:pPr>
      <w:r>
        <w:rPr>
          <w:noProof/>
          <w:lang w:eastAsia="x-none"/>
        </w:rPr>
        <w:drawing>
          <wp:inline distT="0" distB="0" distL="0" distR="0" wp14:anchorId="1FE42654" wp14:editId="03A3E2B8">
            <wp:extent cx="6188710" cy="1807845"/>
            <wp:effectExtent l="63500" t="63500" r="59690" b="5905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 Shot 2018-01-31 at 16.42.41.png"/>
                    <pic:cNvPicPr/>
                  </pic:nvPicPr>
                  <pic:blipFill>
                    <a:blip r:embed="rId109"/>
                    <a:stretch>
                      <a:fillRect/>
                    </a:stretch>
                  </pic:blipFill>
                  <pic:spPr>
                    <a:xfrm>
                      <a:off x="0" y="0"/>
                      <a:ext cx="6188710" cy="1807845"/>
                    </a:xfrm>
                    <a:prstGeom prst="rect">
                      <a:avLst/>
                    </a:prstGeom>
                    <a:effectLst>
                      <a:glow rad="63500">
                        <a:schemeClr val="accent3">
                          <a:satMod val="175000"/>
                          <a:alpha val="40000"/>
                        </a:schemeClr>
                      </a:glow>
                    </a:effectLst>
                  </pic:spPr>
                </pic:pic>
              </a:graphicData>
            </a:graphic>
          </wp:inline>
        </w:drawing>
      </w:r>
    </w:p>
    <w:p w14:paraId="18AFE4DC" w14:textId="77777777" w:rsidR="004A21C0" w:rsidRDefault="004A21C0" w:rsidP="003D3ED0">
      <w:pPr>
        <w:rPr>
          <w:lang w:eastAsia="x-none"/>
        </w:rPr>
      </w:pPr>
    </w:p>
    <w:p w14:paraId="0CD45843" w14:textId="77777777" w:rsidR="005A6128" w:rsidRDefault="005A6128" w:rsidP="00F61B1D">
      <w:pPr>
        <w:pStyle w:val="ListParagraph"/>
        <w:numPr>
          <w:ilvl w:val="0"/>
          <w:numId w:val="37"/>
        </w:numPr>
        <w:rPr>
          <w:lang w:eastAsia="x-none"/>
        </w:rPr>
      </w:pPr>
      <w:r>
        <w:rPr>
          <w:lang w:eastAsia="x-none"/>
        </w:rPr>
        <w:t xml:space="preserve">Click </w:t>
      </w:r>
      <w:r w:rsidRPr="00247615">
        <w:rPr>
          <w:b/>
          <w:lang w:eastAsia="x-none"/>
        </w:rPr>
        <w:t>Next</w:t>
      </w:r>
    </w:p>
    <w:p w14:paraId="483FA905" w14:textId="77777777" w:rsidR="00427FDE" w:rsidRDefault="005A6128" w:rsidP="00F61B1D">
      <w:pPr>
        <w:pStyle w:val="ListParagraph"/>
        <w:numPr>
          <w:ilvl w:val="0"/>
          <w:numId w:val="37"/>
        </w:numPr>
        <w:rPr>
          <w:lang w:eastAsia="x-none"/>
        </w:rPr>
      </w:pPr>
      <w:r>
        <w:rPr>
          <w:lang w:eastAsia="x-none"/>
        </w:rPr>
        <w:t xml:space="preserve">On the </w:t>
      </w:r>
      <w:r w:rsidRPr="00247615">
        <w:rPr>
          <w:b/>
          <w:lang w:eastAsia="x-none"/>
        </w:rPr>
        <w:t>User Update</w:t>
      </w:r>
      <w:r>
        <w:rPr>
          <w:lang w:eastAsia="x-none"/>
        </w:rPr>
        <w:t xml:space="preserve"> form, check the fields and then use the ellipses button ([…]) beside </w:t>
      </w:r>
      <w:r w:rsidRPr="00247615">
        <w:rPr>
          <w:b/>
          <w:lang w:eastAsia="x-none"/>
        </w:rPr>
        <w:t>department</w:t>
      </w:r>
      <w:r>
        <w:rPr>
          <w:lang w:eastAsia="x-none"/>
        </w:rPr>
        <w:t xml:space="preserve"> to change to </w:t>
      </w:r>
      <w:r w:rsidR="00427FDE" w:rsidRPr="00247615">
        <w:rPr>
          <w:rStyle w:val="CodeChar"/>
        </w:rPr>
        <w:t>IT</w:t>
      </w:r>
      <w:r w:rsidR="00427FDE">
        <w:rPr>
          <w:lang w:eastAsia="x-none"/>
        </w:rPr>
        <w:t xml:space="preserve"> (under </w:t>
      </w:r>
      <w:r w:rsidR="00427FDE" w:rsidRPr="00247615">
        <w:rPr>
          <w:rStyle w:val="CodeChar"/>
        </w:rPr>
        <w:t>CORPORATE</w:t>
      </w:r>
      <w:r w:rsidR="00427FDE">
        <w:rPr>
          <w:lang w:eastAsia="x-none"/>
        </w:rPr>
        <w:t>)</w:t>
      </w:r>
    </w:p>
    <w:p w14:paraId="47420589" w14:textId="77777777" w:rsidR="00427FDE" w:rsidRDefault="00427FDE" w:rsidP="003D3ED0">
      <w:pPr>
        <w:rPr>
          <w:lang w:eastAsia="x-none"/>
        </w:rPr>
      </w:pPr>
    </w:p>
    <w:p w14:paraId="56C3F5BF" w14:textId="38852FC7" w:rsidR="00427FDE" w:rsidRDefault="00427FDE" w:rsidP="003D3ED0">
      <w:pPr>
        <w:rPr>
          <w:lang w:eastAsia="x-none"/>
        </w:rPr>
      </w:pPr>
      <w:r>
        <w:rPr>
          <w:noProof/>
          <w:lang w:eastAsia="x-none"/>
        </w:rPr>
        <w:drawing>
          <wp:inline distT="0" distB="0" distL="0" distR="0" wp14:anchorId="6886A4AE" wp14:editId="09545C0C">
            <wp:extent cx="6188710" cy="2562225"/>
            <wp:effectExtent l="63500" t="63500" r="59690" b="666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 Shot 2018-01-31 at 16.44.44.png"/>
                    <pic:cNvPicPr/>
                  </pic:nvPicPr>
                  <pic:blipFill>
                    <a:blip r:embed="rId110"/>
                    <a:stretch>
                      <a:fillRect/>
                    </a:stretch>
                  </pic:blipFill>
                  <pic:spPr>
                    <a:xfrm>
                      <a:off x="0" y="0"/>
                      <a:ext cx="6188710" cy="2562225"/>
                    </a:xfrm>
                    <a:prstGeom prst="rect">
                      <a:avLst/>
                    </a:prstGeom>
                    <a:effectLst>
                      <a:glow rad="63500">
                        <a:schemeClr val="accent3">
                          <a:satMod val="175000"/>
                          <a:alpha val="40000"/>
                        </a:schemeClr>
                      </a:glow>
                    </a:effectLst>
                  </pic:spPr>
                </pic:pic>
              </a:graphicData>
            </a:graphic>
          </wp:inline>
        </w:drawing>
      </w:r>
    </w:p>
    <w:p w14:paraId="3AC712FD" w14:textId="77777777" w:rsidR="00427FDE" w:rsidRDefault="00427FDE" w:rsidP="003D3ED0">
      <w:pPr>
        <w:rPr>
          <w:lang w:eastAsia="x-none"/>
        </w:rPr>
      </w:pPr>
    </w:p>
    <w:p w14:paraId="11DBB3A8" w14:textId="71A0CA2B" w:rsidR="00427FDE" w:rsidRDefault="00427FDE" w:rsidP="00F61B1D">
      <w:pPr>
        <w:pStyle w:val="ListParagraph"/>
        <w:numPr>
          <w:ilvl w:val="0"/>
          <w:numId w:val="39"/>
        </w:numPr>
        <w:rPr>
          <w:lang w:eastAsia="x-none"/>
        </w:rPr>
      </w:pPr>
      <w:r>
        <w:rPr>
          <w:lang w:eastAsia="x-none"/>
        </w:rPr>
        <w:t xml:space="preserve">Click </w:t>
      </w:r>
      <w:r w:rsidRPr="00247615">
        <w:rPr>
          <w:b/>
          <w:lang w:eastAsia="x-none"/>
        </w:rPr>
        <w:t>Submit</w:t>
      </w:r>
    </w:p>
    <w:p w14:paraId="4078C164" w14:textId="739FF736" w:rsidR="00427FDE" w:rsidRDefault="00427FDE" w:rsidP="003D3ED0">
      <w:pPr>
        <w:rPr>
          <w:lang w:eastAsia="x-none"/>
        </w:rPr>
      </w:pPr>
    </w:p>
    <w:p w14:paraId="5ADBC34F" w14:textId="30D07E64" w:rsidR="00427FDE" w:rsidRDefault="00427FDE" w:rsidP="003D3ED0">
      <w:pPr>
        <w:rPr>
          <w:lang w:eastAsia="x-none"/>
        </w:rPr>
      </w:pPr>
      <w:r>
        <w:rPr>
          <w:noProof/>
          <w:lang w:eastAsia="x-none"/>
        </w:rPr>
        <w:lastRenderedPageBreak/>
        <w:drawing>
          <wp:inline distT="0" distB="0" distL="0" distR="0" wp14:anchorId="498D8FBB" wp14:editId="388BA74A">
            <wp:extent cx="2789159" cy="992222"/>
            <wp:effectExtent l="0" t="0" r="508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 Shot 2018-01-31 at 16.45.31.png"/>
                    <pic:cNvPicPr/>
                  </pic:nvPicPr>
                  <pic:blipFill>
                    <a:blip r:embed="rId111"/>
                    <a:stretch>
                      <a:fillRect/>
                    </a:stretch>
                  </pic:blipFill>
                  <pic:spPr>
                    <a:xfrm>
                      <a:off x="0" y="0"/>
                      <a:ext cx="2818443" cy="1002640"/>
                    </a:xfrm>
                    <a:prstGeom prst="rect">
                      <a:avLst/>
                    </a:prstGeom>
                  </pic:spPr>
                </pic:pic>
              </a:graphicData>
            </a:graphic>
          </wp:inline>
        </w:drawing>
      </w:r>
    </w:p>
    <w:p w14:paraId="54C6CA2C" w14:textId="6946E475" w:rsidR="00427FDE" w:rsidRDefault="00427FDE" w:rsidP="003D3ED0">
      <w:pPr>
        <w:rPr>
          <w:lang w:eastAsia="x-none"/>
        </w:rPr>
      </w:pPr>
    </w:p>
    <w:p w14:paraId="5FB73A9D" w14:textId="6865E4FA" w:rsidR="00427FDE" w:rsidRDefault="00427FDE" w:rsidP="00F61B1D">
      <w:pPr>
        <w:pStyle w:val="ListParagraph"/>
        <w:numPr>
          <w:ilvl w:val="0"/>
          <w:numId w:val="38"/>
        </w:numPr>
        <w:rPr>
          <w:lang w:eastAsia="x-none"/>
        </w:rPr>
      </w:pPr>
      <w:r>
        <w:rPr>
          <w:lang w:eastAsia="x-none"/>
        </w:rPr>
        <w:t xml:space="preserve">Click </w:t>
      </w:r>
      <w:r w:rsidRPr="00247615">
        <w:rPr>
          <w:b/>
          <w:lang w:eastAsia="x-none"/>
        </w:rPr>
        <w:t>OK</w:t>
      </w:r>
      <w:r>
        <w:rPr>
          <w:lang w:eastAsia="x-none"/>
        </w:rPr>
        <w:t xml:space="preserve"> on the Request Submitted dialog</w:t>
      </w:r>
    </w:p>
    <w:p w14:paraId="280E33F2" w14:textId="43EB9EAF" w:rsidR="00427FDE" w:rsidRDefault="00427FDE" w:rsidP="003D3ED0">
      <w:pPr>
        <w:rPr>
          <w:lang w:eastAsia="x-none"/>
        </w:rPr>
      </w:pPr>
    </w:p>
    <w:p w14:paraId="41337C43" w14:textId="609DA66F" w:rsidR="00427FDE" w:rsidRDefault="00427FDE" w:rsidP="003D3ED0">
      <w:pPr>
        <w:rPr>
          <w:lang w:eastAsia="x-none"/>
        </w:rPr>
      </w:pPr>
      <w:r>
        <w:rPr>
          <w:lang w:eastAsia="x-none"/>
        </w:rPr>
        <w:t>You can check on the request as follows</w:t>
      </w:r>
    </w:p>
    <w:p w14:paraId="1B06E763" w14:textId="33C7730E" w:rsidR="00427FDE" w:rsidRDefault="00427FDE" w:rsidP="00F61B1D">
      <w:pPr>
        <w:pStyle w:val="ListParagraph"/>
        <w:numPr>
          <w:ilvl w:val="0"/>
          <w:numId w:val="38"/>
        </w:numPr>
        <w:rPr>
          <w:lang w:eastAsia="x-none"/>
        </w:rPr>
      </w:pPr>
      <w:r>
        <w:rPr>
          <w:lang w:eastAsia="x-none"/>
        </w:rPr>
        <w:t xml:space="preserve">Log into the </w:t>
      </w:r>
      <w:r w:rsidR="00F3015C" w:rsidRPr="00247615">
        <w:rPr>
          <w:b/>
          <w:lang w:eastAsia="x-none"/>
        </w:rPr>
        <w:t>Admin Console</w:t>
      </w:r>
      <w:r w:rsidR="00F3015C">
        <w:rPr>
          <w:lang w:eastAsia="x-none"/>
        </w:rPr>
        <w:t xml:space="preserve"> (</w:t>
      </w:r>
      <w:r w:rsidR="00F3015C" w:rsidRPr="00F3015C">
        <w:rPr>
          <w:rStyle w:val="CodeChar"/>
        </w:rPr>
        <w:t>admin</w:t>
      </w:r>
      <w:r w:rsidR="00F3015C">
        <w:rPr>
          <w:lang w:eastAsia="x-none"/>
        </w:rPr>
        <w:t>/</w:t>
      </w:r>
      <w:r w:rsidR="00F3015C" w:rsidRPr="00F3015C">
        <w:rPr>
          <w:rStyle w:val="CodeChar"/>
        </w:rPr>
        <w:t>admin</w:t>
      </w:r>
      <w:r w:rsidR="00F3015C">
        <w:rPr>
          <w:lang w:eastAsia="x-none"/>
        </w:rPr>
        <w:t>)</w:t>
      </w:r>
    </w:p>
    <w:p w14:paraId="7293A48B" w14:textId="5B64C2A3" w:rsidR="00427FDE" w:rsidRDefault="00427FDE" w:rsidP="00F61B1D">
      <w:pPr>
        <w:pStyle w:val="ListParagraph"/>
        <w:numPr>
          <w:ilvl w:val="0"/>
          <w:numId w:val="38"/>
        </w:numPr>
        <w:rPr>
          <w:lang w:eastAsia="x-none"/>
        </w:rPr>
      </w:pPr>
      <w:r>
        <w:rPr>
          <w:lang w:eastAsia="x-none"/>
        </w:rPr>
        <w:t xml:space="preserve">Go to </w:t>
      </w:r>
      <w:r w:rsidRPr="00247615">
        <w:rPr>
          <w:b/>
          <w:lang w:eastAsia="x-none"/>
        </w:rPr>
        <w:t>Access Governance Core &gt; Monitor &gt; IN – User Events</w:t>
      </w:r>
    </w:p>
    <w:p w14:paraId="772F9F05" w14:textId="438BDB47" w:rsidR="00427FDE" w:rsidRDefault="00427FDE" w:rsidP="003D3ED0">
      <w:pPr>
        <w:rPr>
          <w:lang w:eastAsia="x-none"/>
        </w:rPr>
      </w:pPr>
    </w:p>
    <w:p w14:paraId="675983D1" w14:textId="45A04F75" w:rsidR="00427FDE" w:rsidRDefault="00427FDE" w:rsidP="003D3ED0">
      <w:pPr>
        <w:rPr>
          <w:lang w:eastAsia="x-none"/>
        </w:rPr>
      </w:pPr>
      <w:r>
        <w:rPr>
          <w:lang w:eastAsia="x-none"/>
        </w:rPr>
        <w:t xml:space="preserve">You should see two new events, a Move User event and a Modify User event. Unfortunately, neither shows the user details. </w:t>
      </w:r>
    </w:p>
    <w:p w14:paraId="038AA8DE" w14:textId="77777777" w:rsidR="00427FDE" w:rsidRDefault="00427FDE" w:rsidP="003D3ED0">
      <w:pPr>
        <w:rPr>
          <w:lang w:eastAsia="x-none"/>
        </w:rPr>
      </w:pPr>
    </w:p>
    <w:p w14:paraId="49F96EA0" w14:textId="3ECE9F6C" w:rsidR="00427FDE" w:rsidRDefault="00427FDE" w:rsidP="003D3ED0">
      <w:pPr>
        <w:rPr>
          <w:lang w:eastAsia="x-none"/>
        </w:rPr>
      </w:pPr>
      <w:r>
        <w:rPr>
          <w:noProof/>
          <w:lang w:eastAsia="x-none"/>
        </w:rPr>
        <w:drawing>
          <wp:inline distT="0" distB="0" distL="0" distR="0" wp14:anchorId="17C6C735" wp14:editId="611606D7">
            <wp:extent cx="6188710" cy="1606550"/>
            <wp:effectExtent l="63500" t="63500" r="59690" b="698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 Shot 2018-01-31 at 16.47.57.png"/>
                    <pic:cNvPicPr/>
                  </pic:nvPicPr>
                  <pic:blipFill>
                    <a:blip r:embed="rId112"/>
                    <a:stretch>
                      <a:fillRect/>
                    </a:stretch>
                  </pic:blipFill>
                  <pic:spPr>
                    <a:xfrm>
                      <a:off x="0" y="0"/>
                      <a:ext cx="6188710" cy="1606550"/>
                    </a:xfrm>
                    <a:prstGeom prst="rect">
                      <a:avLst/>
                    </a:prstGeom>
                    <a:effectLst>
                      <a:glow rad="63500">
                        <a:schemeClr val="accent3">
                          <a:satMod val="175000"/>
                          <a:alpha val="40000"/>
                        </a:schemeClr>
                      </a:glow>
                    </a:effectLst>
                  </pic:spPr>
                </pic:pic>
              </a:graphicData>
            </a:graphic>
          </wp:inline>
        </w:drawing>
      </w:r>
    </w:p>
    <w:p w14:paraId="3E25410E" w14:textId="77777777" w:rsidR="00427FDE" w:rsidRDefault="00427FDE" w:rsidP="003D3ED0">
      <w:pPr>
        <w:rPr>
          <w:lang w:eastAsia="x-none"/>
        </w:rPr>
      </w:pPr>
    </w:p>
    <w:p w14:paraId="0D23447A" w14:textId="77777777" w:rsidR="00436393" w:rsidRDefault="00427FDE" w:rsidP="003D3ED0">
      <w:pPr>
        <w:rPr>
          <w:lang w:eastAsia="x-none"/>
        </w:rPr>
      </w:pPr>
      <w:r>
        <w:rPr>
          <w:lang w:eastAsia="x-none"/>
        </w:rPr>
        <w:t xml:space="preserve">Both should have a status of Success. </w:t>
      </w:r>
    </w:p>
    <w:p w14:paraId="25310FAC" w14:textId="77777777" w:rsidR="00436393" w:rsidRDefault="00436393" w:rsidP="003D3ED0">
      <w:pPr>
        <w:rPr>
          <w:lang w:eastAsia="x-none"/>
        </w:rPr>
      </w:pPr>
    </w:p>
    <w:p w14:paraId="4B2F45BC" w14:textId="77777777" w:rsidR="00436393" w:rsidRDefault="00427FDE" w:rsidP="003D3ED0">
      <w:pPr>
        <w:rPr>
          <w:lang w:eastAsia="x-none"/>
        </w:rPr>
      </w:pPr>
      <w:r>
        <w:rPr>
          <w:lang w:eastAsia="x-none"/>
        </w:rPr>
        <w:t xml:space="preserve">If they are still Unprocessed, refresh the screen. If they remain unprocessed for some time (a few minutes) you can check that the time between the VA and data server is in synch (see the time drift problem in the Lab Setup Guide). </w:t>
      </w:r>
    </w:p>
    <w:p w14:paraId="7C46E4B7" w14:textId="77777777" w:rsidR="00436393" w:rsidRDefault="00436393" w:rsidP="003D3ED0">
      <w:pPr>
        <w:rPr>
          <w:lang w:eastAsia="x-none"/>
        </w:rPr>
      </w:pPr>
    </w:p>
    <w:p w14:paraId="1ECC261F" w14:textId="6F932D89" w:rsidR="00427FDE" w:rsidRDefault="0099190F" w:rsidP="003D3ED0">
      <w:pPr>
        <w:rPr>
          <w:lang w:eastAsia="x-none"/>
        </w:rPr>
      </w:pPr>
      <w:r>
        <w:rPr>
          <w:lang w:eastAsia="x-none"/>
        </w:rPr>
        <w:t>For this and other issues, s</w:t>
      </w:r>
      <w:r w:rsidR="00427FDE">
        <w:rPr>
          <w:lang w:eastAsia="x-none"/>
        </w:rPr>
        <w:t>ee the later section on debugging issues.</w:t>
      </w:r>
    </w:p>
    <w:p w14:paraId="07686E0C" w14:textId="314061C3" w:rsidR="00427FDE" w:rsidRDefault="00427FDE" w:rsidP="00427FDE">
      <w:pPr>
        <w:pStyle w:val="Heading4"/>
      </w:pPr>
      <w:r>
        <w:t>Testing the Certification Campaign</w:t>
      </w:r>
    </w:p>
    <w:p w14:paraId="1442B01D" w14:textId="0ACFA59F" w:rsidR="00427FDE" w:rsidRDefault="00427FDE" w:rsidP="00F61B1D">
      <w:pPr>
        <w:pStyle w:val="ListParagraph"/>
        <w:numPr>
          <w:ilvl w:val="0"/>
          <w:numId w:val="40"/>
        </w:numPr>
        <w:rPr>
          <w:lang w:eastAsia="x-none"/>
        </w:rPr>
      </w:pPr>
      <w:r>
        <w:rPr>
          <w:lang w:eastAsia="x-none"/>
        </w:rPr>
        <w:t xml:space="preserve">Log back into the </w:t>
      </w:r>
      <w:r w:rsidRPr="00247615">
        <w:rPr>
          <w:b/>
          <w:lang w:eastAsia="x-none"/>
        </w:rPr>
        <w:t>Service Center</w:t>
      </w:r>
      <w:r>
        <w:rPr>
          <w:lang w:eastAsia="x-none"/>
        </w:rPr>
        <w:t xml:space="preserve"> as </w:t>
      </w:r>
      <w:r w:rsidRPr="00247615">
        <w:rPr>
          <w:rStyle w:val="CodeChar"/>
        </w:rPr>
        <w:t>DFox</w:t>
      </w:r>
    </w:p>
    <w:p w14:paraId="5B1184F9" w14:textId="4A2737D9" w:rsidR="00427FDE" w:rsidRDefault="00427FDE" w:rsidP="003D3ED0">
      <w:pPr>
        <w:rPr>
          <w:lang w:eastAsia="x-none"/>
        </w:rPr>
      </w:pPr>
    </w:p>
    <w:p w14:paraId="5D964F2E" w14:textId="1A2BC539" w:rsidR="00427FDE" w:rsidRDefault="00427FDE" w:rsidP="003D3ED0">
      <w:pPr>
        <w:rPr>
          <w:lang w:eastAsia="x-none"/>
        </w:rPr>
      </w:pPr>
      <w:r>
        <w:rPr>
          <w:lang w:eastAsia="x-none"/>
        </w:rPr>
        <w:t>On the dashboard you should see a</w:t>
      </w:r>
      <w:r w:rsidR="00BA542B">
        <w:rPr>
          <w:lang w:eastAsia="x-none"/>
        </w:rPr>
        <w:t>n</w:t>
      </w:r>
      <w:r>
        <w:rPr>
          <w:lang w:eastAsia="x-none"/>
        </w:rPr>
        <w:t xml:space="preserve"> Access certification status section listing your new campaign.</w:t>
      </w:r>
    </w:p>
    <w:p w14:paraId="1C39DC86" w14:textId="72CDB8B9" w:rsidR="0099190F" w:rsidRDefault="0099190F" w:rsidP="003D3ED0">
      <w:pPr>
        <w:rPr>
          <w:lang w:eastAsia="x-none"/>
        </w:rPr>
      </w:pPr>
    </w:p>
    <w:p w14:paraId="59348C50" w14:textId="039B99B5" w:rsidR="0099190F" w:rsidRDefault="0099190F" w:rsidP="003D3ED0">
      <w:pPr>
        <w:rPr>
          <w:lang w:eastAsia="x-none"/>
        </w:rPr>
      </w:pPr>
      <w:r>
        <w:rPr>
          <w:noProof/>
          <w:lang w:eastAsia="x-none"/>
        </w:rPr>
        <w:drawing>
          <wp:inline distT="0" distB="0" distL="0" distR="0" wp14:anchorId="03645CB2" wp14:editId="357C8E39">
            <wp:extent cx="6188710" cy="2355850"/>
            <wp:effectExtent l="63500" t="63500" r="59690" b="6985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Screen Shot 2018-01-31 at 17.28.45.png"/>
                    <pic:cNvPicPr/>
                  </pic:nvPicPr>
                  <pic:blipFill>
                    <a:blip r:embed="rId113"/>
                    <a:stretch>
                      <a:fillRect/>
                    </a:stretch>
                  </pic:blipFill>
                  <pic:spPr>
                    <a:xfrm>
                      <a:off x="0" y="0"/>
                      <a:ext cx="6188710" cy="2355850"/>
                    </a:xfrm>
                    <a:prstGeom prst="rect">
                      <a:avLst/>
                    </a:prstGeom>
                    <a:effectLst>
                      <a:glow rad="63500">
                        <a:schemeClr val="accent3">
                          <a:satMod val="175000"/>
                          <a:alpha val="40000"/>
                        </a:schemeClr>
                      </a:glow>
                    </a:effectLst>
                  </pic:spPr>
                </pic:pic>
              </a:graphicData>
            </a:graphic>
          </wp:inline>
        </w:drawing>
      </w:r>
    </w:p>
    <w:p w14:paraId="6F1AFC9E" w14:textId="795A36C0" w:rsidR="0099190F" w:rsidRDefault="0099190F" w:rsidP="003D3ED0">
      <w:pPr>
        <w:rPr>
          <w:lang w:eastAsia="x-none"/>
        </w:rPr>
      </w:pPr>
    </w:p>
    <w:p w14:paraId="217A40BB" w14:textId="77777777" w:rsidR="0099190F" w:rsidRDefault="0099190F" w:rsidP="00F61B1D">
      <w:pPr>
        <w:pStyle w:val="ListParagraph"/>
        <w:numPr>
          <w:ilvl w:val="0"/>
          <w:numId w:val="40"/>
        </w:numPr>
        <w:rPr>
          <w:lang w:eastAsia="x-none"/>
        </w:rPr>
      </w:pPr>
      <w:r>
        <w:rPr>
          <w:lang w:eastAsia="x-none"/>
        </w:rPr>
        <w:t xml:space="preserve">Click on the new campaign (like </w:t>
      </w:r>
      <w:r w:rsidRPr="00247615">
        <w:rPr>
          <w:rStyle w:val="CodeChar"/>
        </w:rPr>
        <w:t>User Move Campaign</w:t>
      </w:r>
      <w:r>
        <w:rPr>
          <w:lang w:eastAsia="x-none"/>
        </w:rPr>
        <w:t xml:space="preserve">). </w:t>
      </w:r>
    </w:p>
    <w:p w14:paraId="744414F2" w14:textId="77777777" w:rsidR="0099190F" w:rsidRDefault="0099190F" w:rsidP="0099190F">
      <w:pPr>
        <w:rPr>
          <w:lang w:eastAsia="x-none"/>
        </w:rPr>
      </w:pPr>
    </w:p>
    <w:p w14:paraId="2B28800E" w14:textId="4739176A" w:rsidR="0099190F" w:rsidRDefault="0099190F" w:rsidP="0099190F">
      <w:pPr>
        <w:rPr>
          <w:lang w:eastAsia="x-none"/>
        </w:rPr>
      </w:pPr>
      <w:r>
        <w:rPr>
          <w:lang w:eastAsia="x-none"/>
        </w:rPr>
        <w:t>You should see Patricia showing.</w:t>
      </w:r>
    </w:p>
    <w:p w14:paraId="6A2D2D09" w14:textId="32CB7CC6" w:rsidR="0099190F" w:rsidRDefault="0099190F" w:rsidP="003D3ED0">
      <w:pPr>
        <w:rPr>
          <w:lang w:eastAsia="x-none"/>
        </w:rPr>
      </w:pPr>
    </w:p>
    <w:p w14:paraId="437E96B7" w14:textId="4EF5BE55" w:rsidR="0099190F" w:rsidRDefault="0099190F" w:rsidP="003D3ED0">
      <w:pPr>
        <w:rPr>
          <w:lang w:eastAsia="x-none"/>
        </w:rPr>
      </w:pPr>
      <w:r>
        <w:rPr>
          <w:noProof/>
          <w:lang w:eastAsia="x-none"/>
        </w:rPr>
        <w:drawing>
          <wp:inline distT="0" distB="0" distL="0" distR="0" wp14:anchorId="4493A9D5" wp14:editId="7C5A313E">
            <wp:extent cx="6188710" cy="1875155"/>
            <wp:effectExtent l="63500" t="63500" r="59690" b="67945"/>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Screen Shot 2018-01-31 at 17.30.14.png"/>
                    <pic:cNvPicPr/>
                  </pic:nvPicPr>
                  <pic:blipFill>
                    <a:blip r:embed="rId114"/>
                    <a:stretch>
                      <a:fillRect/>
                    </a:stretch>
                  </pic:blipFill>
                  <pic:spPr>
                    <a:xfrm>
                      <a:off x="0" y="0"/>
                      <a:ext cx="6188710" cy="1875155"/>
                    </a:xfrm>
                    <a:prstGeom prst="rect">
                      <a:avLst/>
                    </a:prstGeom>
                    <a:effectLst>
                      <a:glow rad="63500">
                        <a:schemeClr val="accent3">
                          <a:satMod val="175000"/>
                          <a:alpha val="40000"/>
                        </a:schemeClr>
                      </a:glow>
                    </a:effectLst>
                  </pic:spPr>
                </pic:pic>
              </a:graphicData>
            </a:graphic>
          </wp:inline>
        </w:drawing>
      </w:r>
    </w:p>
    <w:p w14:paraId="5634D791" w14:textId="2B20060B" w:rsidR="0099190F" w:rsidRDefault="0099190F" w:rsidP="003D3ED0">
      <w:pPr>
        <w:rPr>
          <w:lang w:eastAsia="x-none"/>
        </w:rPr>
      </w:pPr>
    </w:p>
    <w:p w14:paraId="0694AAD8" w14:textId="72E48724" w:rsidR="0099190F" w:rsidRDefault="0099190F" w:rsidP="00F61B1D">
      <w:pPr>
        <w:pStyle w:val="ListParagraph"/>
        <w:numPr>
          <w:ilvl w:val="0"/>
          <w:numId w:val="40"/>
        </w:numPr>
        <w:rPr>
          <w:lang w:eastAsia="x-none"/>
        </w:rPr>
      </w:pPr>
      <w:r>
        <w:rPr>
          <w:lang w:eastAsia="x-none"/>
        </w:rPr>
        <w:t xml:space="preserve">Click the </w:t>
      </w:r>
      <w:r w:rsidRPr="00247615">
        <w:rPr>
          <w:b/>
          <w:lang w:eastAsia="x-none"/>
        </w:rPr>
        <w:t>Inspect</w:t>
      </w:r>
      <w:r>
        <w:rPr>
          <w:lang w:eastAsia="x-none"/>
        </w:rPr>
        <w:t xml:space="preserve"> icon (spyglass) </w:t>
      </w:r>
    </w:p>
    <w:p w14:paraId="44215A67" w14:textId="4E95F1AA" w:rsidR="0099190F" w:rsidRDefault="0099190F" w:rsidP="003D3ED0">
      <w:pPr>
        <w:rPr>
          <w:lang w:eastAsia="x-none"/>
        </w:rPr>
      </w:pPr>
    </w:p>
    <w:p w14:paraId="6964F533" w14:textId="5B5F18A7" w:rsidR="0099190F" w:rsidRDefault="0099190F" w:rsidP="003D3ED0">
      <w:pPr>
        <w:rPr>
          <w:lang w:eastAsia="x-none"/>
        </w:rPr>
      </w:pPr>
      <w:r>
        <w:rPr>
          <w:lang w:eastAsia="x-none"/>
        </w:rPr>
        <w:t xml:space="preserve">You should see all of Patricia’s entitlements. </w:t>
      </w:r>
    </w:p>
    <w:p w14:paraId="54D40DAA" w14:textId="6A41A072" w:rsidR="0099190F" w:rsidRDefault="0099190F" w:rsidP="003D3ED0">
      <w:pPr>
        <w:rPr>
          <w:lang w:eastAsia="x-none"/>
        </w:rPr>
      </w:pPr>
    </w:p>
    <w:p w14:paraId="72B53730" w14:textId="7B0FBB54" w:rsidR="0099190F" w:rsidRDefault="0099190F" w:rsidP="003D3ED0">
      <w:pPr>
        <w:rPr>
          <w:lang w:eastAsia="x-none"/>
        </w:rPr>
      </w:pPr>
      <w:r>
        <w:rPr>
          <w:noProof/>
          <w:lang w:eastAsia="x-none"/>
        </w:rPr>
        <w:drawing>
          <wp:inline distT="0" distB="0" distL="0" distR="0" wp14:anchorId="25926D85" wp14:editId="0CD2A98A">
            <wp:extent cx="6188710" cy="2715260"/>
            <wp:effectExtent l="63500" t="63500" r="59690" b="6604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Screen Shot 2018-01-31 at 17.31.55.png"/>
                    <pic:cNvPicPr/>
                  </pic:nvPicPr>
                  <pic:blipFill>
                    <a:blip r:embed="rId115"/>
                    <a:stretch>
                      <a:fillRect/>
                    </a:stretch>
                  </pic:blipFill>
                  <pic:spPr>
                    <a:xfrm>
                      <a:off x="0" y="0"/>
                      <a:ext cx="6188710" cy="2715260"/>
                    </a:xfrm>
                    <a:prstGeom prst="rect">
                      <a:avLst/>
                    </a:prstGeom>
                    <a:effectLst>
                      <a:glow rad="63500">
                        <a:schemeClr val="accent3">
                          <a:satMod val="175000"/>
                          <a:alpha val="40000"/>
                        </a:schemeClr>
                      </a:glow>
                    </a:effectLst>
                  </pic:spPr>
                </pic:pic>
              </a:graphicData>
            </a:graphic>
          </wp:inline>
        </w:drawing>
      </w:r>
    </w:p>
    <w:p w14:paraId="5159FBB5" w14:textId="77777777" w:rsidR="0099190F" w:rsidRDefault="0099190F" w:rsidP="003D3ED0">
      <w:pPr>
        <w:rPr>
          <w:lang w:eastAsia="x-none"/>
        </w:rPr>
      </w:pPr>
    </w:p>
    <w:p w14:paraId="13FD4F2E" w14:textId="1941AD24" w:rsidR="00427FDE" w:rsidRDefault="00436393" w:rsidP="003D3ED0">
      <w:pPr>
        <w:rPr>
          <w:lang w:eastAsia="x-none"/>
        </w:rPr>
      </w:pPr>
      <w:r>
        <w:rPr>
          <w:lang w:eastAsia="x-none"/>
        </w:rPr>
        <w:t>You could approve/revoke access from here to complete the process. As there are issues with the account configuration you will not see the changes sent to the target.</w:t>
      </w:r>
    </w:p>
    <w:p w14:paraId="66BDE7F9" w14:textId="2304037D" w:rsidR="00427FDE" w:rsidRDefault="00427FDE" w:rsidP="00BA542B">
      <w:pPr>
        <w:pStyle w:val="Heading4"/>
      </w:pPr>
      <w:r>
        <w:t>Diagnosing Issues</w:t>
      </w:r>
    </w:p>
    <w:p w14:paraId="06ADEDD2" w14:textId="5F07C486" w:rsidR="00436393" w:rsidRDefault="00436393" w:rsidP="003D3ED0">
      <w:pPr>
        <w:rPr>
          <w:lang w:eastAsia="x-none"/>
        </w:rPr>
      </w:pPr>
      <w:r>
        <w:rPr>
          <w:lang w:eastAsia="x-none"/>
        </w:rPr>
        <w:t>This section lists some of the issues you may encounter testing this scenario and how to investigate them.</w:t>
      </w:r>
    </w:p>
    <w:p w14:paraId="480B3780" w14:textId="715CF5C6" w:rsidR="00436393" w:rsidRDefault="00436393" w:rsidP="003D3ED0">
      <w:pPr>
        <w:rPr>
          <w:lang w:eastAsia="x-none"/>
        </w:rPr>
      </w:pPr>
    </w:p>
    <w:p w14:paraId="164DA9B0" w14:textId="32334993" w:rsidR="00436393" w:rsidRDefault="00436393" w:rsidP="003D3ED0">
      <w:pPr>
        <w:rPr>
          <w:lang w:eastAsia="x-none"/>
        </w:rPr>
      </w:pPr>
      <w:r>
        <w:rPr>
          <w:lang w:eastAsia="x-none"/>
        </w:rPr>
        <w:t>Recall that the technical flow is:</w:t>
      </w:r>
    </w:p>
    <w:p w14:paraId="749A6663" w14:textId="3E8286C4" w:rsidR="00436393" w:rsidRDefault="00436393" w:rsidP="00F61B1D">
      <w:pPr>
        <w:pStyle w:val="ListParagraph"/>
        <w:numPr>
          <w:ilvl w:val="0"/>
          <w:numId w:val="43"/>
        </w:numPr>
        <w:rPr>
          <w:lang w:eastAsia="x-none"/>
        </w:rPr>
      </w:pPr>
      <w:r>
        <w:rPr>
          <w:lang w:eastAsia="x-none"/>
        </w:rPr>
        <w:t xml:space="preserve">Manager logs into the </w:t>
      </w:r>
      <w:r w:rsidR="00432924">
        <w:rPr>
          <w:lang w:eastAsia="x-none"/>
        </w:rPr>
        <w:t>Service</w:t>
      </w:r>
      <w:r>
        <w:rPr>
          <w:lang w:eastAsia="x-none"/>
        </w:rPr>
        <w:t xml:space="preserve"> Center and accesses the workflows available to him/her </w:t>
      </w:r>
      <w:r w:rsidR="00432924">
        <w:rPr>
          <w:lang w:eastAsia="x-none"/>
        </w:rPr>
        <w:t>based on the workflow activities assigned to their Admin Role in the Access Requests module.</w:t>
      </w:r>
    </w:p>
    <w:p w14:paraId="3078E6AB" w14:textId="36DC7B96" w:rsidR="00432924" w:rsidRDefault="00432924" w:rsidP="00F61B1D">
      <w:pPr>
        <w:pStyle w:val="ListParagraph"/>
        <w:numPr>
          <w:ilvl w:val="0"/>
          <w:numId w:val="43"/>
        </w:numPr>
        <w:rPr>
          <w:lang w:eastAsia="x-none"/>
        </w:rPr>
      </w:pPr>
      <w:r>
        <w:rPr>
          <w:lang w:eastAsia="x-none"/>
        </w:rPr>
        <w:t>Manager selects the new Request Move User tab, which is running the generate activity in the User Move workflow process. The form presented is based on the activity configuration which is using the user virtual view we setup.</w:t>
      </w:r>
    </w:p>
    <w:p w14:paraId="437E043B" w14:textId="3A090043" w:rsidR="00432924" w:rsidRDefault="00432924" w:rsidP="00F61B1D">
      <w:pPr>
        <w:pStyle w:val="ListParagraph"/>
        <w:numPr>
          <w:ilvl w:val="0"/>
          <w:numId w:val="43"/>
        </w:numPr>
        <w:rPr>
          <w:lang w:eastAsia="x-none"/>
        </w:rPr>
      </w:pPr>
      <w:r>
        <w:rPr>
          <w:lang w:eastAsia="x-none"/>
        </w:rPr>
        <w:t>Manager changes the department (OU) and submits the request. As there is no approval activity (authorization) in the workflow, IGI processes the request and writes it to the IN queue as User Move and User Modify events.</w:t>
      </w:r>
    </w:p>
    <w:p w14:paraId="065BE349" w14:textId="3F7CE9BC" w:rsidR="00432924" w:rsidRDefault="00432924" w:rsidP="00F61B1D">
      <w:pPr>
        <w:pStyle w:val="ListParagraph"/>
        <w:numPr>
          <w:ilvl w:val="0"/>
          <w:numId w:val="43"/>
        </w:numPr>
        <w:rPr>
          <w:lang w:eastAsia="x-none"/>
        </w:rPr>
      </w:pPr>
      <w:r>
        <w:rPr>
          <w:lang w:eastAsia="x-none"/>
        </w:rPr>
        <w:lastRenderedPageBreak/>
        <w:t>The rules engine runs and processes each event. In our case the user move rule flow will write the user and their entitlements to the campaign dataset and move the user. Once the rule flow has run successfully, the status of the events is set to Success.</w:t>
      </w:r>
    </w:p>
    <w:p w14:paraId="26052533" w14:textId="77777777" w:rsidR="00432924" w:rsidRDefault="00432924" w:rsidP="00F61B1D">
      <w:pPr>
        <w:pStyle w:val="ListParagraph"/>
        <w:numPr>
          <w:ilvl w:val="0"/>
          <w:numId w:val="43"/>
        </w:numPr>
        <w:rPr>
          <w:lang w:eastAsia="x-none"/>
        </w:rPr>
      </w:pPr>
      <w:r>
        <w:rPr>
          <w:lang w:eastAsia="x-none"/>
        </w:rPr>
        <w:t>The manager logs into the Service Center and sees the user/entitlements in the Move User certification campaign. They can then approve/revoke access.</w:t>
      </w:r>
    </w:p>
    <w:p w14:paraId="3C17F496" w14:textId="77777777" w:rsidR="00436393" w:rsidRDefault="00436393" w:rsidP="003D3ED0">
      <w:pPr>
        <w:rPr>
          <w:lang w:eastAsia="x-none"/>
        </w:rPr>
      </w:pPr>
    </w:p>
    <w:p w14:paraId="6C069E29" w14:textId="18E3D6BC" w:rsidR="00427FDE" w:rsidRDefault="00432924" w:rsidP="003D3ED0">
      <w:pPr>
        <w:rPr>
          <w:lang w:eastAsia="x-none"/>
        </w:rPr>
      </w:pPr>
      <w:r>
        <w:rPr>
          <w:lang w:eastAsia="x-none"/>
        </w:rPr>
        <w:t>Looking at this flow, i</w:t>
      </w:r>
      <w:r w:rsidR="00427FDE">
        <w:rPr>
          <w:lang w:eastAsia="x-none"/>
        </w:rPr>
        <w:t xml:space="preserve">f you can </w:t>
      </w:r>
      <w:r w:rsidR="00436393">
        <w:rPr>
          <w:lang w:eastAsia="x-none"/>
        </w:rPr>
        <w:t xml:space="preserve">select the user and </w:t>
      </w:r>
      <w:r w:rsidR="00427FDE">
        <w:rPr>
          <w:lang w:eastAsia="x-none"/>
        </w:rPr>
        <w:t xml:space="preserve">request the department change in the Service Center, then the workflow and </w:t>
      </w:r>
      <w:r w:rsidR="00BA542B">
        <w:rPr>
          <w:lang w:eastAsia="x-none"/>
        </w:rPr>
        <w:t>user virtual view are working. If you didn’t see the menu tab or the user attribute view on your request user modify tab isn’t correct, you should re-check your workflow or user virtual view configuration.</w:t>
      </w:r>
    </w:p>
    <w:p w14:paraId="3BE3A54C" w14:textId="274933C5" w:rsidR="00BA542B" w:rsidRDefault="00BA542B" w:rsidP="003D3ED0">
      <w:pPr>
        <w:rPr>
          <w:lang w:eastAsia="x-none"/>
        </w:rPr>
      </w:pPr>
    </w:p>
    <w:p w14:paraId="670FFA09" w14:textId="213D7DC0" w:rsidR="00BA542B" w:rsidRDefault="00BA542B" w:rsidP="003D3ED0">
      <w:pPr>
        <w:rPr>
          <w:lang w:eastAsia="x-none"/>
        </w:rPr>
      </w:pPr>
      <w:r>
        <w:rPr>
          <w:lang w:eastAsia="x-none"/>
        </w:rPr>
        <w:t xml:space="preserve">If the event appears in the </w:t>
      </w:r>
      <w:r w:rsidRPr="00BA542B">
        <w:rPr>
          <w:rStyle w:val="CodeChar"/>
        </w:rPr>
        <w:t xml:space="preserve">IN – User Events </w:t>
      </w:r>
      <w:r>
        <w:rPr>
          <w:lang w:eastAsia="x-none"/>
        </w:rPr>
        <w:t xml:space="preserve">monitor view, then IGI has </w:t>
      </w:r>
      <w:r w:rsidR="00432924">
        <w:rPr>
          <w:lang w:eastAsia="x-none"/>
        </w:rPr>
        <w:t>written</w:t>
      </w:r>
      <w:r>
        <w:rPr>
          <w:lang w:eastAsia="x-none"/>
        </w:rPr>
        <w:t xml:space="preserve"> the event. </w:t>
      </w:r>
    </w:p>
    <w:p w14:paraId="49F11D6F" w14:textId="547E939A" w:rsidR="00BA542B" w:rsidRDefault="00BA542B" w:rsidP="00F61B1D">
      <w:pPr>
        <w:pStyle w:val="ListParagraph"/>
        <w:numPr>
          <w:ilvl w:val="0"/>
          <w:numId w:val="41"/>
        </w:numPr>
        <w:rPr>
          <w:lang w:eastAsia="x-none"/>
        </w:rPr>
      </w:pPr>
      <w:r>
        <w:rPr>
          <w:lang w:eastAsia="x-none"/>
        </w:rPr>
        <w:t xml:space="preserve">If the Status is </w:t>
      </w:r>
      <w:r w:rsidRPr="00BA542B">
        <w:rPr>
          <w:rStyle w:val="CodeChar"/>
        </w:rPr>
        <w:t>Unprocessed</w:t>
      </w:r>
      <w:r>
        <w:rPr>
          <w:lang w:eastAsia="x-none"/>
        </w:rPr>
        <w:t xml:space="preserve">, then there may be a timing issue with the </w:t>
      </w:r>
      <w:proofErr w:type="gramStart"/>
      <w:r>
        <w:rPr>
          <w:lang w:eastAsia="x-none"/>
        </w:rPr>
        <w:t>VA</w:t>
      </w:r>
      <w:proofErr w:type="gramEnd"/>
      <w:r>
        <w:rPr>
          <w:lang w:eastAsia="x-none"/>
        </w:rPr>
        <w:t xml:space="preserve"> or the rules engine may still be down. Check for the time drift issue, and that the Rules engine is running</w:t>
      </w:r>
    </w:p>
    <w:p w14:paraId="48E6C2B3" w14:textId="704F1F95" w:rsidR="00BA542B" w:rsidRDefault="00BA542B" w:rsidP="00F61B1D">
      <w:pPr>
        <w:pStyle w:val="ListParagraph"/>
        <w:numPr>
          <w:ilvl w:val="0"/>
          <w:numId w:val="41"/>
        </w:numPr>
        <w:rPr>
          <w:lang w:eastAsia="x-none"/>
        </w:rPr>
      </w:pPr>
      <w:r>
        <w:rPr>
          <w:lang w:eastAsia="x-none"/>
        </w:rPr>
        <w:t xml:space="preserve">If the Status is </w:t>
      </w:r>
      <w:r w:rsidRPr="00BA542B">
        <w:rPr>
          <w:rStyle w:val="CodeChar"/>
        </w:rPr>
        <w:t>Error</w:t>
      </w:r>
      <w:r>
        <w:rPr>
          <w:lang w:eastAsia="x-none"/>
        </w:rPr>
        <w:t>, then there may have been an unexpected or unhandled error in the rule flow.</w:t>
      </w:r>
    </w:p>
    <w:p w14:paraId="3E53DA44" w14:textId="4C74563F" w:rsidR="00BA542B" w:rsidRDefault="00BA542B" w:rsidP="00F61B1D">
      <w:pPr>
        <w:pStyle w:val="ListParagraph"/>
        <w:numPr>
          <w:ilvl w:val="0"/>
          <w:numId w:val="41"/>
        </w:numPr>
        <w:rPr>
          <w:lang w:eastAsia="x-none"/>
        </w:rPr>
      </w:pPr>
      <w:r>
        <w:rPr>
          <w:lang w:eastAsia="x-none"/>
        </w:rPr>
        <w:t xml:space="preserve">If the Status is </w:t>
      </w:r>
      <w:r w:rsidRPr="00BA542B">
        <w:rPr>
          <w:rStyle w:val="CodeChar"/>
        </w:rPr>
        <w:t>Success</w:t>
      </w:r>
      <w:r>
        <w:rPr>
          <w:lang w:eastAsia="x-none"/>
        </w:rPr>
        <w:t>, then IGI has run the rules for this event. If you’re not seeing the user in the campaign, the rule flow may have had a problem that was handled.</w:t>
      </w:r>
    </w:p>
    <w:p w14:paraId="4F10336D" w14:textId="3B91C233" w:rsidR="00BA542B" w:rsidRDefault="00BA542B" w:rsidP="003D3ED0">
      <w:pPr>
        <w:rPr>
          <w:lang w:eastAsia="x-none"/>
        </w:rPr>
      </w:pPr>
    </w:p>
    <w:p w14:paraId="61D4040E" w14:textId="6A5AB74B" w:rsidR="00BA542B" w:rsidRDefault="00BA542B" w:rsidP="003D3ED0">
      <w:pPr>
        <w:rPr>
          <w:lang w:eastAsia="x-none"/>
        </w:rPr>
      </w:pPr>
      <w:r>
        <w:rPr>
          <w:lang w:eastAsia="x-none"/>
        </w:rPr>
        <w:t>If the event is in error or was successful, you will need to go look at the relevant IGI logs. To do so:</w:t>
      </w:r>
    </w:p>
    <w:p w14:paraId="3536AE7C" w14:textId="206A704E" w:rsidR="00BA542B" w:rsidRDefault="00BA542B" w:rsidP="00F61B1D">
      <w:pPr>
        <w:pStyle w:val="ListParagraph"/>
        <w:numPr>
          <w:ilvl w:val="0"/>
          <w:numId w:val="42"/>
        </w:numPr>
        <w:rPr>
          <w:lang w:eastAsia="x-none"/>
        </w:rPr>
      </w:pPr>
      <w:r>
        <w:rPr>
          <w:lang w:eastAsia="x-none"/>
        </w:rPr>
        <w:t>Open the IGI VA LMI (</w:t>
      </w:r>
      <w:hyperlink r:id="rId116" w:history="1">
        <w:r w:rsidR="00CD0BAE" w:rsidRPr="000A2BD7">
          <w:rPr>
            <w:rStyle w:val="Hyperlink"/>
            <w:lang w:eastAsia="x-none"/>
          </w:rPr>
          <w:t>https://192.168.42.61:9443</w:t>
        </w:r>
      </w:hyperlink>
      <w:r w:rsidR="00CD0BAE">
        <w:rPr>
          <w:lang w:eastAsia="x-none"/>
        </w:rPr>
        <w:t>) with admin/Passw0rd! (note the exclamation mark)</w:t>
      </w:r>
    </w:p>
    <w:p w14:paraId="2E633229" w14:textId="2CD5028B" w:rsidR="00CD0BAE" w:rsidRDefault="00CD0BAE" w:rsidP="00F61B1D">
      <w:pPr>
        <w:pStyle w:val="ListParagraph"/>
        <w:numPr>
          <w:ilvl w:val="0"/>
          <w:numId w:val="42"/>
        </w:numPr>
        <w:rPr>
          <w:lang w:eastAsia="x-none"/>
        </w:rPr>
      </w:pPr>
      <w:r>
        <w:rPr>
          <w:lang w:eastAsia="x-none"/>
        </w:rPr>
        <w:t>Go to Configure &gt; Custom File Management</w:t>
      </w:r>
    </w:p>
    <w:p w14:paraId="02CF4845" w14:textId="63404754" w:rsidR="00CD0BAE" w:rsidRDefault="00CD0BAE" w:rsidP="00F61B1D">
      <w:pPr>
        <w:pStyle w:val="ListParagraph"/>
        <w:numPr>
          <w:ilvl w:val="0"/>
          <w:numId w:val="42"/>
        </w:numPr>
        <w:rPr>
          <w:lang w:eastAsia="x-none"/>
        </w:rPr>
      </w:pPr>
      <w:r>
        <w:rPr>
          <w:lang w:eastAsia="x-none"/>
        </w:rPr>
        <w:t xml:space="preserve">Expand the tree to log &gt; </w:t>
      </w:r>
      <w:proofErr w:type="spellStart"/>
      <w:r>
        <w:rPr>
          <w:lang w:eastAsia="x-none"/>
        </w:rPr>
        <w:t>iga_core</w:t>
      </w:r>
      <w:proofErr w:type="spellEnd"/>
    </w:p>
    <w:p w14:paraId="6BDF87A2" w14:textId="77777777" w:rsidR="00CD0BAE" w:rsidRDefault="00CD0BAE" w:rsidP="003D3ED0">
      <w:pPr>
        <w:rPr>
          <w:lang w:eastAsia="x-none"/>
        </w:rPr>
      </w:pPr>
    </w:p>
    <w:p w14:paraId="33FD562E" w14:textId="4DF5DB01" w:rsidR="00CD0BAE" w:rsidRDefault="00CD0BAE" w:rsidP="003D3ED0">
      <w:pPr>
        <w:rPr>
          <w:lang w:eastAsia="x-none"/>
        </w:rPr>
      </w:pPr>
      <w:r>
        <w:rPr>
          <w:lang w:eastAsia="x-none"/>
        </w:rPr>
        <w:t>You should see the IGI application log files</w:t>
      </w:r>
    </w:p>
    <w:p w14:paraId="3C6BB3D4" w14:textId="79633C9F" w:rsidR="00BA542B" w:rsidRDefault="00BA542B" w:rsidP="003D3ED0">
      <w:pPr>
        <w:rPr>
          <w:lang w:eastAsia="x-none"/>
        </w:rPr>
      </w:pPr>
    </w:p>
    <w:p w14:paraId="6F1999D1" w14:textId="55CA75B8" w:rsidR="00CD0BAE" w:rsidRDefault="00CD0BAE" w:rsidP="003D3ED0">
      <w:pPr>
        <w:rPr>
          <w:lang w:eastAsia="x-none"/>
        </w:rPr>
      </w:pPr>
      <w:r>
        <w:rPr>
          <w:noProof/>
          <w:lang w:eastAsia="x-none"/>
        </w:rPr>
        <w:drawing>
          <wp:inline distT="0" distB="0" distL="0" distR="0" wp14:anchorId="5312EC8F" wp14:editId="637E2C04">
            <wp:extent cx="6188710" cy="2487930"/>
            <wp:effectExtent l="63500" t="63500" r="59690" b="6477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Screen Shot 2018-01-31 at 17.07.23.png"/>
                    <pic:cNvPicPr/>
                  </pic:nvPicPr>
                  <pic:blipFill>
                    <a:blip r:embed="rId117"/>
                    <a:stretch>
                      <a:fillRect/>
                    </a:stretch>
                  </pic:blipFill>
                  <pic:spPr>
                    <a:xfrm>
                      <a:off x="0" y="0"/>
                      <a:ext cx="6188710" cy="2487930"/>
                    </a:xfrm>
                    <a:prstGeom prst="rect">
                      <a:avLst/>
                    </a:prstGeom>
                    <a:effectLst>
                      <a:glow rad="63500">
                        <a:schemeClr val="accent3">
                          <a:satMod val="175000"/>
                          <a:alpha val="40000"/>
                        </a:schemeClr>
                      </a:glow>
                    </a:effectLst>
                  </pic:spPr>
                </pic:pic>
              </a:graphicData>
            </a:graphic>
          </wp:inline>
        </w:drawing>
      </w:r>
    </w:p>
    <w:p w14:paraId="1BE0C4F9" w14:textId="009CC5C5" w:rsidR="00BA542B" w:rsidRDefault="00BA542B" w:rsidP="003D3ED0">
      <w:pPr>
        <w:rPr>
          <w:lang w:eastAsia="x-none"/>
        </w:rPr>
      </w:pPr>
    </w:p>
    <w:p w14:paraId="4DDB30E6" w14:textId="77777777" w:rsidR="00CD0BAE" w:rsidRDefault="00CD0BAE" w:rsidP="003D3ED0">
      <w:pPr>
        <w:rPr>
          <w:lang w:eastAsia="x-none"/>
        </w:rPr>
      </w:pPr>
      <w:r>
        <w:rPr>
          <w:lang w:eastAsia="x-none"/>
        </w:rPr>
        <w:t xml:space="preserve">There is a common AGC log, </w:t>
      </w:r>
      <w:r w:rsidRPr="00CD0BAE">
        <w:rPr>
          <w:rStyle w:val="CodeChar"/>
        </w:rPr>
        <w:t>accessgovernancecore.log</w:t>
      </w:r>
      <w:r>
        <w:rPr>
          <w:lang w:eastAsia="x-none"/>
        </w:rPr>
        <w:t xml:space="preserve">, and one for each of the queues, such as </w:t>
      </w:r>
      <w:r w:rsidRPr="00CD0BAE">
        <w:rPr>
          <w:rStyle w:val="CodeChar"/>
        </w:rPr>
        <w:t>accessgovernancecore_event_in.log</w:t>
      </w:r>
      <w:r>
        <w:rPr>
          <w:lang w:eastAsia="x-none"/>
        </w:rPr>
        <w:t xml:space="preserve">. You can select and download each log. </w:t>
      </w:r>
    </w:p>
    <w:p w14:paraId="452B8DBE" w14:textId="77777777" w:rsidR="00CD0BAE" w:rsidRDefault="00CD0BAE" w:rsidP="003D3ED0">
      <w:pPr>
        <w:rPr>
          <w:lang w:eastAsia="x-none"/>
        </w:rPr>
      </w:pPr>
    </w:p>
    <w:p w14:paraId="195BC879" w14:textId="6CEFC37D" w:rsidR="00CD0BAE" w:rsidRDefault="00CD0BAE" w:rsidP="003D3ED0">
      <w:pPr>
        <w:rPr>
          <w:lang w:eastAsia="x-none"/>
        </w:rPr>
      </w:pPr>
      <w:r>
        <w:rPr>
          <w:lang w:eastAsia="x-none"/>
        </w:rPr>
        <w:t xml:space="preserve">For the scenario we have here, the </w:t>
      </w:r>
      <w:r w:rsidRPr="00CD0BAE">
        <w:rPr>
          <w:rStyle w:val="CodeChar"/>
        </w:rPr>
        <w:t>accessgovernancecore_event_in.log</w:t>
      </w:r>
      <w:r>
        <w:rPr>
          <w:lang w:eastAsia="x-none"/>
        </w:rPr>
        <w:t xml:space="preserve"> and </w:t>
      </w:r>
      <w:r w:rsidRPr="00CD0BAE">
        <w:rPr>
          <w:rStyle w:val="CodeChar"/>
        </w:rPr>
        <w:t>accessgovernancecore.log</w:t>
      </w:r>
      <w:r>
        <w:rPr>
          <w:lang w:eastAsia="x-none"/>
        </w:rPr>
        <w:t xml:space="preserve"> are likely to give the best information.</w:t>
      </w:r>
    </w:p>
    <w:p w14:paraId="04E8500B" w14:textId="5F535CE2" w:rsidR="00CD0BAE" w:rsidRDefault="00CD0BAE" w:rsidP="003D3ED0">
      <w:pPr>
        <w:rPr>
          <w:lang w:eastAsia="x-none"/>
        </w:rPr>
      </w:pPr>
    </w:p>
    <w:p w14:paraId="2A9D89EB" w14:textId="77777777" w:rsidR="00B10C85" w:rsidRDefault="00B10C85">
      <w:pPr>
        <w:rPr>
          <w:lang w:eastAsia="x-none"/>
        </w:rPr>
      </w:pPr>
      <w:r>
        <w:rPr>
          <w:lang w:eastAsia="x-none"/>
        </w:rPr>
        <w:br w:type="page"/>
      </w:r>
    </w:p>
    <w:p w14:paraId="00B95D90" w14:textId="0CDD8E02" w:rsidR="00CD0BAE" w:rsidRDefault="00CD0BAE" w:rsidP="003D3ED0">
      <w:pPr>
        <w:rPr>
          <w:lang w:eastAsia="x-none"/>
        </w:rPr>
      </w:pPr>
      <w:r>
        <w:rPr>
          <w:lang w:eastAsia="x-none"/>
        </w:rPr>
        <w:lastRenderedPageBreak/>
        <w:t xml:space="preserve">For </w:t>
      </w:r>
      <w:r w:rsidR="00B10C85">
        <w:rPr>
          <w:lang w:eastAsia="x-none"/>
        </w:rPr>
        <w:t>example,</w:t>
      </w:r>
      <w:r>
        <w:rPr>
          <w:lang w:eastAsia="x-none"/>
        </w:rPr>
        <w:t xml:space="preserve"> the </w:t>
      </w:r>
      <w:proofErr w:type="spellStart"/>
      <w:r>
        <w:rPr>
          <w:lang w:eastAsia="x-none"/>
        </w:rPr>
        <w:t>event_in</w:t>
      </w:r>
      <w:proofErr w:type="spellEnd"/>
      <w:r>
        <w:rPr>
          <w:lang w:eastAsia="x-none"/>
        </w:rPr>
        <w:t xml:space="preserve"> log will show details of the two events (USER_MOVE and USER_MODIFY).</w:t>
      </w:r>
    </w:p>
    <w:p w14:paraId="5AE8EC3A" w14:textId="77777777" w:rsidR="00CD0BAE" w:rsidRDefault="00CD0BAE" w:rsidP="003D3ED0">
      <w:pPr>
        <w:rPr>
          <w:lang w:eastAsia="x-none"/>
        </w:rPr>
      </w:pPr>
    </w:p>
    <w:p w14:paraId="0C973DF4" w14:textId="77777777" w:rsidR="00CD0BAE" w:rsidRPr="00CD0BAE" w:rsidRDefault="00CD0BAE" w:rsidP="00CD0BAE">
      <w:pPr>
        <w:pStyle w:val="Code"/>
        <w:rPr>
          <w:sz w:val="16"/>
          <w:szCs w:val="16"/>
        </w:rPr>
      </w:pPr>
      <w:r w:rsidRPr="00CD0BAE">
        <w:rPr>
          <w:sz w:val="16"/>
          <w:szCs w:val="16"/>
        </w:rPr>
        <w:t>Jan 31, 2018, 6:45:35 AM INFO  AGC:? - *************************************************************</w:t>
      </w:r>
    </w:p>
    <w:p w14:paraId="21306061" w14:textId="77777777" w:rsidR="00CD0BAE" w:rsidRPr="00CD0BAE" w:rsidRDefault="00CD0BAE" w:rsidP="00CD0BAE">
      <w:pPr>
        <w:pStyle w:val="Code"/>
        <w:rPr>
          <w:sz w:val="16"/>
          <w:szCs w:val="16"/>
        </w:rPr>
      </w:pPr>
      <w:r w:rsidRPr="00CD0BAE">
        <w:rPr>
          <w:sz w:val="16"/>
          <w:szCs w:val="16"/>
        </w:rPr>
        <w:t>*************************************************************</w:t>
      </w:r>
    </w:p>
    <w:p w14:paraId="57EE3F8E" w14:textId="77777777" w:rsidR="00CD0BAE" w:rsidRPr="00CD0BAE" w:rsidRDefault="00CD0BAE" w:rsidP="00CD0BAE">
      <w:pPr>
        <w:pStyle w:val="Code"/>
        <w:rPr>
          <w:sz w:val="16"/>
          <w:szCs w:val="16"/>
        </w:rPr>
      </w:pPr>
      <w:r w:rsidRPr="00CD0BAE">
        <w:rPr>
          <w:sz w:val="16"/>
          <w:szCs w:val="16"/>
        </w:rPr>
        <w:t xml:space="preserve">Jan 31, 2018, 6:45:35 AM INFO  AGC:? - START </w:t>
      </w:r>
    </w:p>
    <w:p w14:paraId="6A090E03" w14:textId="77777777" w:rsidR="00CD0BAE" w:rsidRPr="00CD0BAE" w:rsidRDefault="00CD0BAE" w:rsidP="00CD0BAE">
      <w:pPr>
        <w:pStyle w:val="Code"/>
        <w:rPr>
          <w:sz w:val="16"/>
          <w:szCs w:val="16"/>
        </w:rPr>
      </w:pPr>
      <w:r w:rsidRPr="00CD0BAE">
        <w:rPr>
          <w:sz w:val="16"/>
          <w:szCs w:val="16"/>
        </w:rPr>
        <w:tab/>
      </w:r>
      <w:r w:rsidRPr="00CD0BAE">
        <w:rPr>
          <w:sz w:val="16"/>
          <w:szCs w:val="16"/>
        </w:rPr>
        <w:tab/>
      </w:r>
      <w:r w:rsidRPr="00CD0BAE">
        <w:rPr>
          <w:sz w:val="16"/>
          <w:szCs w:val="16"/>
        </w:rPr>
        <w:tab/>
        <w:t>- Event propagation MR_IN_7770_2085</w:t>
      </w:r>
    </w:p>
    <w:p w14:paraId="786B8AB6" w14:textId="77777777" w:rsidR="00CD0BAE" w:rsidRPr="00CD0BAE" w:rsidRDefault="00CD0BAE" w:rsidP="00CD0BAE">
      <w:pPr>
        <w:pStyle w:val="Code"/>
        <w:rPr>
          <w:sz w:val="16"/>
          <w:szCs w:val="16"/>
        </w:rPr>
      </w:pPr>
      <w:r w:rsidRPr="00CD0BAE">
        <w:rPr>
          <w:sz w:val="16"/>
          <w:szCs w:val="16"/>
        </w:rPr>
        <w:t xml:space="preserve">Jan 31, 2018, 6:45:35 AM INFO  AGC:? - </w:t>
      </w:r>
      <w:proofErr w:type="spellStart"/>
      <w:r w:rsidRPr="00CD0BAE">
        <w:rPr>
          <w:sz w:val="16"/>
          <w:szCs w:val="16"/>
        </w:rPr>
        <w:t>Evento</w:t>
      </w:r>
      <w:proofErr w:type="spellEnd"/>
      <w:r w:rsidRPr="00CD0BAE">
        <w:rPr>
          <w:sz w:val="16"/>
          <w:szCs w:val="16"/>
        </w:rPr>
        <w:t>: [ID=7770, OPERATION=12, TRACE=null, STATE=-1, DATEPROCESS=2018-01-31 06:45:25.0, DATEEVENT=2018-01-31 06:45:25.0, EXTTABLE=2085, ERC=</w:t>
      </w:r>
      <w:proofErr w:type="spellStart"/>
      <w:r w:rsidRPr="00CD0BAE">
        <w:rPr>
          <w:sz w:val="16"/>
          <w:szCs w:val="16"/>
        </w:rPr>
        <w:t>user_erc</w:t>
      </w:r>
      <w:proofErr w:type="spellEnd"/>
      <w:r w:rsidRPr="00CD0BAE">
        <w:rPr>
          <w:sz w:val="16"/>
          <w:szCs w:val="16"/>
        </w:rPr>
        <w:t>, EXTATTR1=null, EXTATTR2=IT, EXTATTR3=0, EXTATTR4=0, EXTATTR5=null, EXTATTR6=null, EXTATTR7=null, EXTATTR8=null, EXTATTR9=null, EXTATTR10=null, OWNERSHIP=IGACORE ]</w:t>
      </w:r>
    </w:p>
    <w:p w14:paraId="50B57176" w14:textId="77777777" w:rsidR="00CD0BAE" w:rsidRPr="00CD0BAE" w:rsidRDefault="00CD0BAE" w:rsidP="00CD0BAE">
      <w:pPr>
        <w:pStyle w:val="Code"/>
        <w:rPr>
          <w:sz w:val="16"/>
          <w:szCs w:val="16"/>
        </w:rPr>
      </w:pPr>
      <w:r w:rsidRPr="00CD0BAE">
        <w:rPr>
          <w:sz w:val="16"/>
          <w:szCs w:val="16"/>
        </w:rPr>
        <w:t xml:space="preserve">Jan 31, 2018, 6:45:35 AM INFO  AGC:? - START </w:t>
      </w:r>
    </w:p>
    <w:p w14:paraId="5BCE93C2" w14:textId="77777777" w:rsidR="00CD0BAE" w:rsidRPr="00CD0BAE" w:rsidRDefault="00CD0BAE" w:rsidP="00CD0BAE">
      <w:pPr>
        <w:pStyle w:val="Code"/>
        <w:rPr>
          <w:sz w:val="16"/>
          <w:szCs w:val="16"/>
        </w:rPr>
      </w:pPr>
      <w:r w:rsidRPr="00CD0BAE">
        <w:rPr>
          <w:sz w:val="16"/>
          <w:szCs w:val="16"/>
        </w:rPr>
        <w:t xml:space="preserve">Jan 31, 2018, 6:45:38 AM INFO  AGC:? - START </w:t>
      </w:r>
    </w:p>
    <w:p w14:paraId="1F0755CA" w14:textId="77777777" w:rsidR="00CD0BAE" w:rsidRPr="00CD0BAE" w:rsidRDefault="00CD0BAE" w:rsidP="00CD0BAE">
      <w:pPr>
        <w:pStyle w:val="Code"/>
        <w:rPr>
          <w:sz w:val="16"/>
          <w:szCs w:val="16"/>
        </w:rPr>
      </w:pPr>
      <w:r w:rsidRPr="00CD0BAE">
        <w:rPr>
          <w:sz w:val="16"/>
          <w:szCs w:val="16"/>
        </w:rPr>
        <w:tab/>
      </w:r>
      <w:r w:rsidRPr="00CD0BAE">
        <w:rPr>
          <w:sz w:val="16"/>
          <w:szCs w:val="16"/>
        </w:rPr>
        <w:tab/>
      </w:r>
      <w:r w:rsidRPr="00CD0BAE">
        <w:rPr>
          <w:sz w:val="16"/>
          <w:szCs w:val="16"/>
        </w:rPr>
        <w:tab/>
      </w:r>
      <w:proofErr w:type="spellStart"/>
      <w:r w:rsidRPr="00CD0BAE">
        <w:rPr>
          <w:sz w:val="16"/>
          <w:szCs w:val="16"/>
        </w:rPr>
        <w:t>RuleFlow</w:t>
      </w:r>
      <w:proofErr w:type="spellEnd"/>
      <w:r w:rsidRPr="00CD0BAE">
        <w:rPr>
          <w:sz w:val="16"/>
          <w:szCs w:val="16"/>
        </w:rPr>
        <w:t xml:space="preserve"> -&gt; SYSTEM/IN/</w:t>
      </w:r>
      <w:r w:rsidRPr="00CD0BAE">
        <w:rPr>
          <w:sz w:val="16"/>
          <w:szCs w:val="16"/>
          <w:highlight w:val="yellow"/>
        </w:rPr>
        <w:t>USER_BEFORE</w:t>
      </w:r>
      <w:r w:rsidRPr="00CD0BAE">
        <w:rPr>
          <w:sz w:val="16"/>
          <w:szCs w:val="16"/>
        </w:rPr>
        <w:t>/RUN</w:t>
      </w:r>
    </w:p>
    <w:p w14:paraId="7772F7D4" w14:textId="77777777" w:rsidR="00CD0BAE" w:rsidRPr="00CD0BAE" w:rsidRDefault="00CD0BAE" w:rsidP="00CD0BAE">
      <w:pPr>
        <w:pStyle w:val="Code"/>
        <w:rPr>
          <w:sz w:val="16"/>
          <w:szCs w:val="16"/>
        </w:rPr>
      </w:pPr>
      <w:r w:rsidRPr="00CD0BAE">
        <w:rPr>
          <w:sz w:val="16"/>
          <w:szCs w:val="16"/>
        </w:rPr>
        <w:t xml:space="preserve">Jan 31, 2018, 6:45:38 AM INFO  AGC:? - </w:t>
      </w:r>
      <w:proofErr w:type="spellStart"/>
      <w:r w:rsidRPr="00CD0BAE">
        <w:rPr>
          <w:sz w:val="16"/>
          <w:szCs w:val="16"/>
        </w:rPr>
        <w:t>Inserito</w:t>
      </w:r>
      <w:proofErr w:type="spellEnd"/>
      <w:r w:rsidRPr="00CD0BAE">
        <w:rPr>
          <w:sz w:val="16"/>
          <w:szCs w:val="16"/>
        </w:rPr>
        <w:t xml:space="preserve"> </w:t>
      </w:r>
      <w:proofErr w:type="spellStart"/>
      <w:r w:rsidRPr="00CD0BAE">
        <w:rPr>
          <w:sz w:val="16"/>
          <w:szCs w:val="16"/>
        </w:rPr>
        <w:t>oggetto</w:t>
      </w:r>
      <w:proofErr w:type="spellEnd"/>
      <w:r w:rsidRPr="00CD0BAE">
        <w:rPr>
          <w:sz w:val="16"/>
          <w:szCs w:val="16"/>
        </w:rPr>
        <w:t xml:space="preserve"> </w:t>
      </w:r>
      <w:proofErr w:type="spellStart"/>
      <w:r w:rsidRPr="00CD0BAE">
        <w:rPr>
          <w:sz w:val="16"/>
          <w:szCs w:val="16"/>
        </w:rPr>
        <w:t>com.engiweb.ruleengine.common.bean.ContainerBean</w:t>
      </w:r>
      <w:proofErr w:type="spellEnd"/>
      <w:r w:rsidRPr="00CD0BAE">
        <w:rPr>
          <w:sz w:val="16"/>
          <w:szCs w:val="16"/>
        </w:rPr>
        <w:t>: {}</w:t>
      </w:r>
    </w:p>
    <w:p w14:paraId="109A6ADE" w14:textId="77777777" w:rsidR="00CD0BAE" w:rsidRPr="00CD0BAE" w:rsidRDefault="00CD0BAE" w:rsidP="00CD0BAE">
      <w:pPr>
        <w:pStyle w:val="Code"/>
        <w:rPr>
          <w:sz w:val="16"/>
          <w:szCs w:val="16"/>
        </w:rPr>
      </w:pPr>
      <w:r w:rsidRPr="00CD0BAE">
        <w:rPr>
          <w:sz w:val="16"/>
          <w:szCs w:val="16"/>
        </w:rPr>
        <w:t xml:space="preserve">Jan 31, 2018, 6:45:38 AM INFO  AGC:? - </w:t>
      </w:r>
      <w:proofErr w:type="spellStart"/>
      <w:r w:rsidRPr="00CD0BAE">
        <w:rPr>
          <w:sz w:val="16"/>
          <w:szCs w:val="16"/>
        </w:rPr>
        <w:t>Inserito</w:t>
      </w:r>
      <w:proofErr w:type="spellEnd"/>
      <w:r w:rsidRPr="00CD0BAE">
        <w:rPr>
          <w:sz w:val="16"/>
          <w:szCs w:val="16"/>
        </w:rPr>
        <w:t xml:space="preserve"> </w:t>
      </w:r>
      <w:proofErr w:type="spellStart"/>
      <w:r w:rsidRPr="00CD0BAE">
        <w:rPr>
          <w:sz w:val="16"/>
          <w:szCs w:val="16"/>
        </w:rPr>
        <w:t>oggetto</w:t>
      </w:r>
      <w:proofErr w:type="spellEnd"/>
      <w:r w:rsidRPr="00CD0BAE">
        <w:rPr>
          <w:sz w:val="16"/>
          <w:szCs w:val="16"/>
        </w:rPr>
        <w:t xml:space="preserve"> </w:t>
      </w:r>
      <w:proofErr w:type="spellStart"/>
      <w:r w:rsidRPr="00CD0BAE">
        <w:rPr>
          <w:sz w:val="16"/>
          <w:szCs w:val="16"/>
        </w:rPr>
        <w:t>com.engiweb.profilemanager.common.bean.</w:t>
      </w:r>
      <w:r w:rsidRPr="00CD0BAE">
        <w:rPr>
          <w:sz w:val="16"/>
          <w:szCs w:val="16"/>
          <w:highlight w:val="yellow"/>
        </w:rPr>
        <w:t>event.EventInBean</w:t>
      </w:r>
      <w:proofErr w:type="spellEnd"/>
      <w:r w:rsidRPr="00CD0BAE">
        <w:rPr>
          <w:sz w:val="16"/>
          <w:szCs w:val="16"/>
        </w:rPr>
        <w:t>: [ID=7770, OPERATION=12, TRACE=null, STATE=-1, DATEPROCESS=2018-01-31 06:45:25.0, DATEEVENT=2018-01-31 06:45:25.0, EXTTABLE=2085, ERC=</w:t>
      </w:r>
      <w:proofErr w:type="spellStart"/>
      <w:r w:rsidRPr="00CD0BAE">
        <w:rPr>
          <w:sz w:val="16"/>
          <w:szCs w:val="16"/>
        </w:rPr>
        <w:t>user_erc</w:t>
      </w:r>
      <w:proofErr w:type="spellEnd"/>
      <w:r w:rsidRPr="00CD0BAE">
        <w:rPr>
          <w:sz w:val="16"/>
          <w:szCs w:val="16"/>
        </w:rPr>
        <w:t>, EXTATTR1=null, EXTATTR2=IT, EXTATTR3=0, EXTATTR4=0, EXTATTR5=null, EXTATTR6=null, EXTATTR7=null, EXTATTR8=null, EXTATTR9=null, EXTATTR10=null, OWNERSHIP=IGACORE ]</w:t>
      </w:r>
    </w:p>
    <w:p w14:paraId="0F027B07" w14:textId="77777777" w:rsidR="00CD0BAE" w:rsidRPr="00CD0BAE" w:rsidRDefault="00CD0BAE" w:rsidP="00CD0BAE">
      <w:pPr>
        <w:pStyle w:val="Code"/>
        <w:rPr>
          <w:sz w:val="16"/>
          <w:szCs w:val="16"/>
        </w:rPr>
      </w:pPr>
      <w:r w:rsidRPr="00CD0BAE">
        <w:rPr>
          <w:sz w:val="16"/>
          <w:szCs w:val="16"/>
        </w:rPr>
        <w:t xml:space="preserve">Jan 31, 2018, 6:45:38 AM INFO  AGC:? - </w:t>
      </w:r>
      <w:proofErr w:type="spellStart"/>
      <w:r w:rsidRPr="00CD0BAE">
        <w:rPr>
          <w:sz w:val="16"/>
          <w:szCs w:val="16"/>
        </w:rPr>
        <w:t>Inserito</w:t>
      </w:r>
      <w:proofErr w:type="spellEnd"/>
      <w:r w:rsidRPr="00CD0BAE">
        <w:rPr>
          <w:sz w:val="16"/>
          <w:szCs w:val="16"/>
        </w:rPr>
        <w:t xml:space="preserve"> </w:t>
      </w:r>
      <w:proofErr w:type="spellStart"/>
      <w:r w:rsidRPr="00CD0BAE">
        <w:rPr>
          <w:sz w:val="16"/>
          <w:szCs w:val="16"/>
        </w:rPr>
        <w:t>oggetto</w:t>
      </w:r>
      <w:proofErr w:type="spellEnd"/>
      <w:r w:rsidRPr="00CD0BAE">
        <w:rPr>
          <w:sz w:val="16"/>
          <w:szCs w:val="16"/>
        </w:rPr>
        <w:t xml:space="preserve"> </w:t>
      </w:r>
      <w:proofErr w:type="spellStart"/>
      <w:r w:rsidRPr="00CD0BAE">
        <w:rPr>
          <w:sz w:val="16"/>
          <w:szCs w:val="16"/>
        </w:rPr>
        <w:t>com.engiweb.profilemanager.common.bean.</w:t>
      </w:r>
      <w:r w:rsidRPr="00CD0BAE">
        <w:rPr>
          <w:sz w:val="16"/>
          <w:szCs w:val="16"/>
          <w:highlight w:val="yellow"/>
        </w:rPr>
        <w:t>UserErcBean</w:t>
      </w:r>
      <w:proofErr w:type="spellEnd"/>
      <w:r w:rsidRPr="00CD0BAE">
        <w:rPr>
          <w:sz w:val="16"/>
          <w:szCs w:val="16"/>
        </w:rPr>
        <w:t>: {EMAIL=pwhiteman@igi.ibm.com, NATION=CA, ACTION_TYPE_LAST=null, COUNTRY=null, ID=2085, SCHEDULE=0, BIRTHDAY=null, ACTION_CAUSE=0, GIVEN_NAME=Patricia, BIRTH_COUNTRY=null, DISABLED=0, POST_EVENT=0, CURRENTOU=null, USER_TYPE=Employee, AD_OU=null, ADDRESS=null, PHONE_NUMBER=null, ACCOUNT_EXPIRY_DATE=null, IDENTIFICATION_NUMBER=null, LAST_MOD_TIME=2015-11-13, LAST_MOD_USER=null, DELETED=0, ATTR9=null, ATTR4=ACME Engineering Ltd., SKIP=0, GENDER=null, ATTR3=Tertiary, BIRTH_PLACE=null, ATTR2=N, ATTR1=DFox, ATTR8=null, PM_CODE=PWhiteman, ATTR7=I, ATTR6=null, ACTION_TYPE=0, ATTR5=null, ATTR12=null, ATTR56=null, ATTR13=null, SURNAME=Whiteman, ATTR10=Auditor, ATTR11=null, OU=IT, ATTR14=null, ZIPCODE=null, ATTR15=null, ACTION_CAUSE_LAST=null, CITY=San Diego, PROCESSED=0}</w:t>
      </w:r>
    </w:p>
    <w:p w14:paraId="6D366DBE" w14:textId="77777777" w:rsidR="00CD0BAE" w:rsidRPr="00CD0BAE" w:rsidRDefault="00CD0BAE" w:rsidP="00CD0BAE">
      <w:pPr>
        <w:pStyle w:val="Code"/>
        <w:rPr>
          <w:sz w:val="16"/>
          <w:szCs w:val="16"/>
        </w:rPr>
      </w:pPr>
      <w:r w:rsidRPr="00CD0BAE">
        <w:rPr>
          <w:sz w:val="16"/>
          <w:szCs w:val="16"/>
        </w:rPr>
        <w:t xml:space="preserve">Jan 31, 2018, 6:45:38 AM INFO  AGC:? - STOP </w:t>
      </w:r>
    </w:p>
    <w:p w14:paraId="5C1D06AF" w14:textId="77777777" w:rsidR="00CD0BAE" w:rsidRPr="00CD0BAE" w:rsidRDefault="00CD0BAE" w:rsidP="00CD0BAE">
      <w:pPr>
        <w:pStyle w:val="Code"/>
        <w:rPr>
          <w:sz w:val="16"/>
          <w:szCs w:val="16"/>
        </w:rPr>
      </w:pPr>
      <w:r w:rsidRPr="00CD0BAE">
        <w:rPr>
          <w:sz w:val="16"/>
          <w:szCs w:val="16"/>
        </w:rPr>
        <w:tab/>
      </w:r>
      <w:r w:rsidRPr="00CD0BAE">
        <w:rPr>
          <w:sz w:val="16"/>
          <w:szCs w:val="16"/>
        </w:rPr>
        <w:tab/>
      </w:r>
      <w:r w:rsidRPr="00CD0BAE">
        <w:rPr>
          <w:sz w:val="16"/>
          <w:szCs w:val="16"/>
        </w:rPr>
        <w:tab/>
        <w:t>Process IN/USER_BEFORE/RUN</w:t>
      </w:r>
    </w:p>
    <w:p w14:paraId="609660BB" w14:textId="77777777" w:rsidR="00CD0BAE" w:rsidRPr="00CD0BAE" w:rsidRDefault="00CD0BAE" w:rsidP="00CD0BAE">
      <w:pPr>
        <w:pStyle w:val="Code"/>
        <w:rPr>
          <w:sz w:val="16"/>
          <w:szCs w:val="16"/>
        </w:rPr>
      </w:pPr>
      <w:r w:rsidRPr="00CD0BAE">
        <w:rPr>
          <w:sz w:val="16"/>
          <w:szCs w:val="16"/>
        </w:rPr>
        <w:t xml:space="preserve">Jan 31, 2018, 6:45:38 AM INFO  AGC:? - STOP </w:t>
      </w:r>
    </w:p>
    <w:p w14:paraId="0409DB20" w14:textId="77777777" w:rsidR="00CD0BAE" w:rsidRPr="00CD0BAE" w:rsidRDefault="00CD0BAE" w:rsidP="00CD0BAE">
      <w:pPr>
        <w:pStyle w:val="Code"/>
        <w:rPr>
          <w:sz w:val="16"/>
          <w:szCs w:val="16"/>
        </w:rPr>
      </w:pPr>
      <w:r w:rsidRPr="00CD0BAE">
        <w:rPr>
          <w:sz w:val="16"/>
          <w:szCs w:val="16"/>
        </w:rPr>
        <w:t xml:space="preserve">Jan 31, 2018, 6:45:38 AM INFO  AGC:? - START </w:t>
      </w:r>
    </w:p>
    <w:p w14:paraId="09281167" w14:textId="77777777" w:rsidR="00CD0BAE" w:rsidRPr="00CD0BAE" w:rsidRDefault="00CD0BAE" w:rsidP="00CD0BAE">
      <w:pPr>
        <w:pStyle w:val="Code"/>
        <w:rPr>
          <w:sz w:val="16"/>
          <w:szCs w:val="16"/>
        </w:rPr>
      </w:pPr>
      <w:r w:rsidRPr="00CD0BAE">
        <w:rPr>
          <w:sz w:val="16"/>
          <w:szCs w:val="16"/>
        </w:rPr>
        <w:t xml:space="preserve">Jan 31, 2018, 6:45:38 AM INFO  AGC:? - START </w:t>
      </w:r>
    </w:p>
    <w:p w14:paraId="6130476D" w14:textId="77777777" w:rsidR="00CD0BAE" w:rsidRPr="00CD0BAE" w:rsidRDefault="00CD0BAE" w:rsidP="00CD0BAE">
      <w:pPr>
        <w:pStyle w:val="Code"/>
        <w:rPr>
          <w:sz w:val="16"/>
          <w:szCs w:val="16"/>
        </w:rPr>
      </w:pPr>
      <w:r w:rsidRPr="00CD0BAE">
        <w:rPr>
          <w:sz w:val="16"/>
          <w:szCs w:val="16"/>
        </w:rPr>
        <w:tab/>
      </w:r>
      <w:r w:rsidRPr="00CD0BAE">
        <w:rPr>
          <w:sz w:val="16"/>
          <w:szCs w:val="16"/>
        </w:rPr>
        <w:tab/>
      </w:r>
      <w:r w:rsidRPr="00CD0BAE">
        <w:rPr>
          <w:sz w:val="16"/>
          <w:szCs w:val="16"/>
        </w:rPr>
        <w:tab/>
      </w:r>
      <w:proofErr w:type="spellStart"/>
      <w:r w:rsidRPr="00CD0BAE">
        <w:rPr>
          <w:sz w:val="16"/>
          <w:szCs w:val="16"/>
        </w:rPr>
        <w:t>RuleFlow</w:t>
      </w:r>
      <w:proofErr w:type="spellEnd"/>
      <w:r w:rsidRPr="00CD0BAE">
        <w:rPr>
          <w:sz w:val="16"/>
          <w:szCs w:val="16"/>
        </w:rPr>
        <w:t xml:space="preserve"> -&gt; SYSTEM/IN/USER_MOVE/BEFORE</w:t>
      </w:r>
    </w:p>
    <w:p w14:paraId="1431047B" w14:textId="77777777" w:rsidR="00CD0BAE" w:rsidRPr="00CD0BAE" w:rsidRDefault="00CD0BAE" w:rsidP="00CD0BAE">
      <w:pPr>
        <w:pStyle w:val="Code"/>
        <w:rPr>
          <w:sz w:val="16"/>
          <w:szCs w:val="16"/>
        </w:rPr>
      </w:pPr>
      <w:r w:rsidRPr="00CD0BAE">
        <w:rPr>
          <w:sz w:val="16"/>
          <w:szCs w:val="16"/>
        </w:rPr>
        <w:t xml:space="preserve">Jan 31, 2018, 6:45:38 AM INFO  AGC:? - STOP </w:t>
      </w:r>
    </w:p>
    <w:p w14:paraId="37859B08" w14:textId="430A20EB" w:rsidR="00CD0BAE" w:rsidRDefault="00CD0BAE" w:rsidP="00CD0BAE">
      <w:pPr>
        <w:pStyle w:val="Code"/>
        <w:rPr>
          <w:sz w:val="16"/>
          <w:szCs w:val="16"/>
        </w:rPr>
      </w:pPr>
      <w:r w:rsidRPr="00CD0BAE">
        <w:rPr>
          <w:sz w:val="16"/>
          <w:szCs w:val="16"/>
        </w:rPr>
        <w:tab/>
      </w:r>
      <w:r w:rsidRPr="00CD0BAE">
        <w:rPr>
          <w:sz w:val="16"/>
          <w:szCs w:val="16"/>
        </w:rPr>
        <w:tab/>
      </w:r>
      <w:r w:rsidRPr="00CD0BAE">
        <w:rPr>
          <w:sz w:val="16"/>
          <w:szCs w:val="16"/>
        </w:rPr>
        <w:tab/>
        <w:t>Process IN/USER_MOVE/BEFORE</w:t>
      </w:r>
    </w:p>
    <w:p w14:paraId="769DA0DF" w14:textId="1831927C" w:rsidR="00CD0BAE" w:rsidRDefault="00CD0BAE" w:rsidP="00CD0BAE"/>
    <w:p w14:paraId="14DD45C9" w14:textId="77777777" w:rsidR="00B10C85" w:rsidRDefault="00B10C85">
      <w:r>
        <w:br w:type="page"/>
      </w:r>
    </w:p>
    <w:p w14:paraId="78B36551" w14:textId="78C0BB45" w:rsidR="00CD0BAE" w:rsidRDefault="00CD0BAE" w:rsidP="00CD0BAE">
      <w:r>
        <w:lastRenderedPageBreak/>
        <w:t xml:space="preserve">This is showing the rule flow setup and USER_BEFORE. You can see details of the </w:t>
      </w:r>
      <w:proofErr w:type="spellStart"/>
      <w:r>
        <w:t>eventInBean</w:t>
      </w:r>
      <w:proofErr w:type="spellEnd"/>
      <w:r>
        <w:t xml:space="preserve"> and </w:t>
      </w:r>
      <w:proofErr w:type="spellStart"/>
      <w:r>
        <w:t>UserErcBean</w:t>
      </w:r>
      <w:proofErr w:type="spellEnd"/>
      <w:r>
        <w:t>.</w:t>
      </w:r>
    </w:p>
    <w:p w14:paraId="16274F58" w14:textId="77777777" w:rsidR="00CD0BAE" w:rsidRPr="00CD0BAE" w:rsidRDefault="00CD0BAE" w:rsidP="00CD0BAE"/>
    <w:p w14:paraId="1B994C2A" w14:textId="77777777" w:rsidR="00CD0BAE" w:rsidRPr="00CD0BAE" w:rsidRDefault="00CD0BAE" w:rsidP="00CD0BAE">
      <w:pPr>
        <w:pStyle w:val="Code"/>
        <w:rPr>
          <w:sz w:val="16"/>
          <w:szCs w:val="16"/>
        </w:rPr>
      </w:pPr>
      <w:r w:rsidRPr="00CD0BAE">
        <w:rPr>
          <w:sz w:val="16"/>
          <w:szCs w:val="16"/>
        </w:rPr>
        <w:t xml:space="preserve">Jan 31, 2018, 6:45:39 AM INFO  AGC:? - START </w:t>
      </w:r>
    </w:p>
    <w:p w14:paraId="630B9AF5" w14:textId="77777777" w:rsidR="00CD0BAE" w:rsidRPr="00CD0BAE" w:rsidRDefault="00CD0BAE" w:rsidP="00CD0BAE">
      <w:pPr>
        <w:pStyle w:val="Code"/>
        <w:rPr>
          <w:sz w:val="16"/>
          <w:szCs w:val="16"/>
        </w:rPr>
      </w:pPr>
      <w:r w:rsidRPr="00CD0BAE">
        <w:rPr>
          <w:sz w:val="16"/>
          <w:szCs w:val="16"/>
        </w:rPr>
        <w:tab/>
      </w:r>
      <w:r w:rsidRPr="00CD0BAE">
        <w:rPr>
          <w:sz w:val="16"/>
          <w:szCs w:val="16"/>
        </w:rPr>
        <w:tab/>
      </w:r>
      <w:r w:rsidRPr="00CD0BAE">
        <w:rPr>
          <w:sz w:val="16"/>
          <w:szCs w:val="16"/>
        </w:rPr>
        <w:tab/>
      </w:r>
      <w:proofErr w:type="spellStart"/>
      <w:r w:rsidRPr="00CD0BAE">
        <w:rPr>
          <w:sz w:val="16"/>
          <w:szCs w:val="16"/>
        </w:rPr>
        <w:t>RuleFlow</w:t>
      </w:r>
      <w:proofErr w:type="spellEnd"/>
      <w:r w:rsidRPr="00CD0BAE">
        <w:rPr>
          <w:sz w:val="16"/>
          <w:szCs w:val="16"/>
        </w:rPr>
        <w:t xml:space="preserve"> -&gt; SYSTEM/IN/</w:t>
      </w:r>
      <w:r w:rsidRPr="00CD0BAE">
        <w:rPr>
          <w:sz w:val="16"/>
          <w:szCs w:val="16"/>
          <w:highlight w:val="yellow"/>
        </w:rPr>
        <w:t>USER_MOVE</w:t>
      </w:r>
      <w:r w:rsidRPr="00CD0BAE">
        <w:rPr>
          <w:sz w:val="16"/>
          <w:szCs w:val="16"/>
        </w:rPr>
        <w:t>/RUN</w:t>
      </w:r>
    </w:p>
    <w:p w14:paraId="4F448F95" w14:textId="77777777" w:rsidR="00CD0BAE" w:rsidRPr="00CD0BAE" w:rsidRDefault="00CD0BAE" w:rsidP="00CD0BAE">
      <w:pPr>
        <w:pStyle w:val="Code"/>
        <w:rPr>
          <w:sz w:val="16"/>
          <w:szCs w:val="16"/>
        </w:rPr>
      </w:pPr>
      <w:r w:rsidRPr="00CD0BAE">
        <w:rPr>
          <w:sz w:val="16"/>
          <w:szCs w:val="16"/>
        </w:rPr>
        <w:t xml:space="preserve">Jan 31, 2018, 6:45:39 AM INFO  AGC:? - </w:t>
      </w:r>
      <w:proofErr w:type="spellStart"/>
      <w:r w:rsidRPr="00CD0BAE">
        <w:rPr>
          <w:sz w:val="16"/>
          <w:szCs w:val="16"/>
        </w:rPr>
        <w:t>Inserito</w:t>
      </w:r>
      <w:proofErr w:type="spellEnd"/>
      <w:r w:rsidRPr="00CD0BAE">
        <w:rPr>
          <w:sz w:val="16"/>
          <w:szCs w:val="16"/>
        </w:rPr>
        <w:t xml:space="preserve"> </w:t>
      </w:r>
      <w:proofErr w:type="spellStart"/>
      <w:r w:rsidRPr="00CD0BAE">
        <w:rPr>
          <w:sz w:val="16"/>
          <w:szCs w:val="16"/>
        </w:rPr>
        <w:t>oggetto</w:t>
      </w:r>
      <w:proofErr w:type="spellEnd"/>
      <w:r w:rsidRPr="00CD0BAE">
        <w:rPr>
          <w:sz w:val="16"/>
          <w:szCs w:val="16"/>
        </w:rPr>
        <w:t xml:space="preserve"> </w:t>
      </w:r>
      <w:proofErr w:type="spellStart"/>
      <w:r w:rsidRPr="00CD0BAE">
        <w:rPr>
          <w:sz w:val="16"/>
          <w:szCs w:val="16"/>
        </w:rPr>
        <w:t>com.engiweb.ruleengine.common.bean.ContainerBean</w:t>
      </w:r>
      <w:proofErr w:type="spellEnd"/>
      <w:r w:rsidRPr="00CD0BAE">
        <w:rPr>
          <w:sz w:val="16"/>
          <w:szCs w:val="16"/>
        </w:rPr>
        <w:t>: {}</w:t>
      </w:r>
    </w:p>
    <w:p w14:paraId="14451428" w14:textId="77777777" w:rsidR="00CD0BAE" w:rsidRPr="00CD0BAE" w:rsidRDefault="00CD0BAE" w:rsidP="00CD0BAE">
      <w:pPr>
        <w:pStyle w:val="Code"/>
        <w:rPr>
          <w:sz w:val="16"/>
          <w:szCs w:val="16"/>
        </w:rPr>
      </w:pPr>
      <w:r w:rsidRPr="00CD0BAE">
        <w:rPr>
          <w:sz w:val="16"/>
          <w:szCs w:val="16"/>
        </w:rPr>
        <w:t xml:space="preserve">Jan 31, 2018, 6:45:39 AM INFO  AGC:? - </w:t>
      </w:r>
      <w:proofErr w:type="spellStart"/>
      <w:r w:rsidRPr="00CD0BAE">
        <w:rPr>
          <w:sz w:val="16"/>
          <w:szCs w:val="16"/>
        </w:rPr>
        <w:t>Inserito</w:t>
      </w:r>
      <w:proofErr w:type="spellEnd"/>
      <w:r w:rsidRPr="00CD0BAE">
        <w:rPr>
          <w:sz w:val="16"/>
          <w:szCs w:val="16"/>
        </w:rPr>
        <w:t xml:space="preserve"> </w:t>
      </w:r>
      <w:proofErr w:type="spellStart"/>
      <w:r w:rsidRPr="00CD0BAE">
        <w:rPr>
          <w:sz w:val="16"/>
          <w:szCs w:val="16"/>
        </w:rPr>
        <w:t>oggetto</w:t>
      </w:r>
      <w:proofErr w:type="spellEnd"/>
      <w:r w:rsidRPr="00CD0BAE">
        <w:rPr>
          <w:sz w:val="16"/>
          <w:szCs w:val="16"/>
        </w:rPr>
        <w:t xml:space="preserve"> </w:t>
      </w:r>
      <w:proofErr w:type="spellStart"/>
      <w:r w:rsidRPr="00CD0BAE">
        <w:rPr>
          <w:sz w:val="16"/>
          <w:szCs w:val="16"/>
        </w:rPr>
        <w:t>com.engiweb.profilemanager.common.bean.event.</w:t>
      </w:r>
      <w:r w:rsidRPr="00CD0BAE">
        <w:rPr>
          <w:sz w:val="16"/>
          <w:szCs w:val="16"/>
          <w:highlight w:val="yellow"/>
        </w:rPr>
        <w:t>EventInBean</w:t>
      </w:r>
      <w:proofErr w:type="spellEnd"/>
      <w:r w:rsidRPr="00CD0BAE">
        <w:rPr>
          <w:sz w:val="16"/>
          <w:szCs w:val="16"/>
        </w:rPr>
        <w:t>: [ID=7770, OPERATION=12, TRACE=null, STATE=1, DATEPROCESS=2018-01-31 06:45:25.0, DATEEVENT=2018-01-31 06:45:25.0, EXTTABLE=2085, ERC=</w:t>
      </w:r>
      <w:proofErr w:type="spellStart"/>
      <w:r w:rsidRPr="00CD0BAE">
        <w:rPr>
          <w:sz w:val="16"/>
          <w:szCs w:val="16"/>
        </w:rPr>
        <w:t>user_erc</w:t>
      </w:r>
      <w:proofErr w:type="spellEnd"/>
      <w:r w:rsidRPr="00CD0BAE">
        <w:rPr>
          <w:sz w:val="16"/>
          <w:szCs w:val="16"/>
        </w:rPr>
        <w:t>, EXTATTR1=null, EXTATTR2=IT, EXTATTR3=0, EXTATTR4=0, EXTATTR5=null, EXTATTR6=null, EXTATTR7=null, EXTATTR8=null, EXTATTR9=null, EXTATTR10=null, OWNERSHIP=IGACORE ]</w:t>
      </w:r>
    </w:p>
    <w:p w14:paraId="392311E2" w14:textId="77777777" w:rsidR="00CD0BAE" w:rsidRPr="00CD0BAE" w:rsidRDefault="00CD0BAE" w:rsidP="00CD0BAE">
      <w:pPr>
        <w:pStyle w:val="Code"/>
        <w:rPr>
          <w:sz w:val="16"/>
          <w:szCs w:val="16"/>
        </w:rPr>
      </w:pPr>
      <w:r w:rsidRPr="00CD0BAE">
        <w:rPr>
          <w:sz w:val="16"/>
          <w:szCs w:val="16"/>
        </w:rPr>
        <w:t xml:space="preserve">Jan 31, 2018, 6:45:39 AM INFO  AGC:? - </w:t>
      </w:r>
      <w:proofErr w:type="spellStart"/>
      <w:r w:rsidRPr="00CD0BAE">
        <w:rPr>
          <w:sz w:val="16"/>
          <w:szCs w:val="16"/>
        </w:rPr>
        <w:t>Inserito</w:t>
      </w:r>
      <w:proofErr w:type="spellEnd"/>
      <w:r w:rsidRPr="00CD0BAE">
        <w:rPr>
          <w:sz w:val="16"/>
          <w:szCs w:val="16"/>
        </w:rPr>
        <w:t xml:space="preserve"> </w:t>
      </w:r>
      <w:proofErr w:type="spellStart"/>
      <w:r w:rsidRPr="00CD0BAE">
        <w:rPr>
          <w:sz w:val="16"/>
          <w:szCs w:val="16"/>
        </w:rPr>
        <w:t>oggetto</w:t>
      </w:r>
      <w:proofErr w:type="spellEnd"/>
      <w:r w:rsidRPr="00CD0BAE">
        <w:rPr>
          <w:sz w:val="16"/>
          <w:szCs w:val="16"/>
        </w:rPr>
        <w:t xml:space="preserve"> </w:t>
      </w:r>
      <w:proofErr w:type="spellStart"/>
      <w:r w:rsidRPr="00CD0BAE">
        <w:rPr>
          <w:sz w:val="16"/>
          <w:szCs w:val="16"/>
        </w:rPr>
        <w:t>com.engiweb.profilemanager.common.bean.</w:t>
      </w:r>
      <w:r w:rsidRPr="00CD0BAE">
        <w:rPr>
          <w:sz w:val="16"/>
          <w:szCs w:val="16"/>
          <w:highlight w:val="yellow"/>
        </w:rPr>
        <w:t>UserErcBean</w:t>
      </w:r>
      <w:proofErr w:type="spellEnd"/>
      <w:r w:rsidRPr="00CD0BAE">
        <w:rPr>
          <w:sz w:val="16"/>
          <w:szCs w:val="16"/>
        </w:rPr>
        <w:t>: {EMAIL=pwhiteman@igi.ibm.com, NATION=CA, ACTION_TYPE_LAST=null, COUNTRY=null, ID=2085, SCHEDULE=0, BIRTHDAY=null, ACTION_CAUSE=0, GIVEN_NAME=Patricia, BIRTH_COUNTRY=null, DISABLED=0, POST_EVENT=0, CURRENTOU=null, USER_TYPE=Employee, AD_OU=null, ADDRESS=null, PHONE_NUMBER=null, ACCOUNT_EXPIRY_DATE=null, IDENTIFICATION_NUMBER=null, LAST_MOD_TIME=2015-11-13, LAST_MOD_USER=null, DELETED=0, ATTR9=null, ATTR4=ACME Engineering Ltd., SKIP=0, GENDER=null, ATTR3=Tertiary, BIRTH_PLACE=null, ATTR2=N, ATTR1=DFox, ATTR8=null, PM_CODE=PWhiteman, ATTR7=I, ATTR6=null, ACTION_TYPE=0, ATTR5=null, ATTR12=null, ATTR56=null, ATTR13=null, SURNAME=Whiteman, ATTR10=Auditor, ATTR11=null, OU=IT, ATTR14=null, ZIPCODE=null, ATTR15=null, ACTION_CAUSE_LAST=null, CITY=San Diego, PROCESSED=0}</w:t>
      </w:r>
    </w:p>
    <w:p w14:paraId="1171CC4B" w14:textId="77777777" w:rsidR="00CD0BAE" w:rsidRPr="00CD0BAE" w:rsidRDefault="00CD0BAE" w:rsidP="00CD0BAE">
      <w:pPr>
        <w:pStyle w:val="Code"/>
        <w:rPr>
          <w:sz w:val="16"/>
          <w:szCs w:val="16"/>
        </w:rPr>
      </w:pPr>
      <w:r w:rsidRPr="00CD0BAE">
        <w:rPr>
          <w:sz w:val="16"/>
          <w:szCs w:val="16"/>
        </w:rPr>
        <w:t xml:space="preserve">Jan 31, 2018, 6:45:39 AM INFO  AGC:? - </w:t>
      </w:r>
      <w:proofErr w:type="spellStart"/>
      <w:r w:rsidRPr="00CD0BAE">
        <w:rPr>
          <w:sz w:val="16"/>
          <w:szCs w:val="16"/>
        </w:rPr>
        <w:t>Inserito</w:t>
      </w:r>
      <w:proofErr w:type="spellEnd"/>
      <w:r w:rsidRPr="00CD0BAE">
        <w:rPr>
          <w:sz w:val="16"/>
          <w:szCs w:val="16"/>
        </w:rPr>
        <w:t xml:space="preserve"> </w:t>
      </w:r>
      <w:proofErr w:type="spellStart"/>
      <w:r w:rsidRPr="00CD0BAE">
        <w:rPr>
          <w:sz w:val="16"/>
          <w:szCs w:val="16"/>
        </w:rPr>
        <w:t>oggetto</w:t>
      </w:r>
      <w:proofErr w:type="spellEnd"/>
      <w:r w:rsidRPr="00CD0BAE">
        <w:rPr>
          <w:sz w:val="16"/>
          <w:szCs w:val="16"/>
        </w:rPr>
        <w:t xml:space="preserve"> </w:t>
      </w:r>
      <w:proofErr w:type="spellStart"/>
      <w:r w:rsidRPr="00CD0BAE">
        <w:rPr>
          <w:sz w:val="16"/>
          <w:szCs w:val="16"/>
        </w:rPr>
        <w:t>com.engiweb.profilemanager.common.bean.</w:t>
      </w:r>
      <w:r w:rsidRPr="00CD0BAE">
        <w:rPr>
          <w:sz w:val="16"/>
          <w:szCs w:val="16"/>
          <w:highlight w:val="yellow"/>
        </w:rPr>
        <w:t>UserBean</w:t>
      </w:r>
      <w:proofErr w:type="spellEnd"/>
      <w:r w:rsidRPr="00CD0BAE">
        <w:rPr>
          <w:sz w:val="16"/>
          <w:szCs w:val="16"/>
        </w:rPr>
        <w:t>: [ID=2089, DN=null, ATTR1=null, ATTR2=null, ATTR3=null, ATTR4=null, ATTR5=null, VALUE=null, CODE=PWhiteman, SURNAME=Whiteman, NAME=Patricia, EMAIL=pwhiteman@igi.ibm.com, PASSWORD=null, CODFISC=null, SEX=null, DATEOFBIRTH=null, PLACEOFBIRTH=null, ADDRESS=null, LOCALITY=null, REGISTER=null, DESCRIPTION=null, STATE=0, LASTMODUSER=null, LASTMODTIME=Sun Feb 19 05:11:23 CET 2017, PWDMANAGEMENT_DISABLED=0, PWDMANAGEMENT_EXPIRE=null, PWDMANAGEMENT_ID=2089, ORGANIZATIONALUNIT_ID=118, ORGANIZATIONALUNIT_CODE=AUDIT, ORGANIZATIONALUNIT_NAME=AUDIT, HIERARCHY_ID=1, HIERARCHY_CODE=null, HIERARCHY_NAME=null, PERSONTYPE_ID=100, PERSONTYPE_NAME=Employee, PERSONTYPE_DESCRIPTION=Identity registered in ISIM, MASTER_CODE=null, MASTER_ID=null, UMETYPE=NONE]</w:t>
      </w:r>
    </w:p>
    <w:p w14:paraId="55B70DC5" w14:textId="77777777" w:rsidR="00CD0BAE" w:rsidRPr="00CD0BAE" w:rsidRDefault="00CD0BAE" w:rsidP="00CD0BAE">
      <w:pPr>
        <w:pStyle w:val="Code"/>
        <w:rPr>
          <w:sz w:val="16"/>
          <w:szCs w:val="16"/>
        </w:rPr>
      </w:pPr>
      <w:r w:rsidRPr="00CD0BAE">
        <w:rPr>
          <w:sz w:val="16"/>
          <w:szCs w:val="16"/>
        </w:rPr>
        <w:t xml:space="preserve">Jan 31, 2018, 6:45:39 AM INFO  AGC:? - </w:t>
      </w:r>
      <w:proofErr w:type="spellStart"/>
      <w:r w:rsidRPr="00CD0BAE">
        <w:rPr>
          <w:sz w:val="16"/>
          <w:szCs w:val="16"/>
        </w:rPr>
        <w:t>Inserito</w:t>
      </w:r>
      <w:proofErr w:type="spellEnd"/>
      <w:r w:rsidRPr="00CD0BAE">
        <w:rPr>
          <w:sz w:val="16"/>
          <w:szCs w:val="16"/>
        </w:rPr>
        <w:t xml:space="preserve"> </w:t>
      </w:r>
      <w:proofErr w:type="spellStart"/>
      <w:r w:rsidRPr="00CD0BAE">
        <w:rPr>
          <w:sz w:val="16"/>
          <w:szCs w:val="16"/>
        </w:rPr>
        <w:t>oggetto</w:t>
      </w:r>
      <w:proofErr w:type="spellEnd"/>
      <w:r w:rsidRPr="00CD0BAE">
        <w:rPr>
          <w:sz w:val="16"/>
          <w:szCs w:val="16"/>
        </w:rPr>
        <w:t xml:space="preserve"> </w:t>
      </w:r>
      <w:proofErr w:type="spellStart"/>
      <w:r w:rsidRPr="00CD0BAE">
        <w:rPr>
          <w:sz w:val="16"/>
          <w:szCs w:val="16"/>
        </w:rPr>
        <w:t>com.engiweb.profilemanager.common.bean.</w:t>
      </w:r>
      <w:r w:rsidRPr="00CD0BAE">
        <w:rPr>
          <w:sz w:val="16"/>
          <w:szCs w:val="16"/>
          <w:highlight w:val="yellow"/>
        </w:rPr>
        <w:t>ExternalInfo</w:t>
      </w:r>
      <w:proofErr w:type="spellEnd"/>
      <w:r w:rsidRPr="00CD0BAE">
        <w:rPr>
          <w:sz w:val="16"/>
          <w:szCs w:val="16"/>
        </w:rPr>
        <w:t xml:space="preserve">: [[name=OU value=IT </w:t>
      </w:r>
      <w:proofErr w:type="spellStart"/>
      <w:r w:rsidRPr="00CD0BAE">
        <w:rPr>
          <w:sz w:val="16"/>
          <w:szCs w:val="16"/>
        </w:rPr>
        <w:t>objectValue</w:t>
      </w:r>
      <w:proofErr w:type="spellEnd"/>
      <w:r w:rsidRPr="00CD0BAE">
        <w:rPr>
          <w:sz w:val="16"/>
          <w:szCs w:val="16"/>
        </w:rPr>
        <w:t xml:space="preserve">=IT required=null], [name=id value=2085 </w:t>
      </w:r>
      <w:proofErr w:type="spellStart"/>
      <w:r w:rsidRPr="00CD0BAE">
        <w:rPr>
          <w:sz w:val="16"/>
          <w:szCs w:val="16"/>
        </w:rPr>
        <w:t>objectValue</w:t>
      </w:r>
      <w:proofErr w:type="spellEnd"/>
      <w:r w:rsidRPr="00CD0BAE">
        <w:rPr>
          <w:sz w:val="16"/>
          <w:szCs w:val="16"/>
        </w:rPr>
        <w:t xml:space="preserve">=2085 required=null], [name=City value=San Diego </w:t>
      </w:r>
      <w:proofErr w:type="spellStart"/>
      <w:r w:rsidRPr="00CD0BAE">
        <w:rPr>
          <w:sz w:val="16"/>
          <w:szCs w:val="16"/>
        </w:rPr>
        <w:t>objectValue</w:t>
      </w:r>
      <w:proofErr w:type="spellEnd"/>
      <w:r w:rsidRPr="00CD0BAE">
        <w:rPr>
          <w:sz w:val="16"/>
          <w:szCs w:val="16"/>
        </w:rPr>
        <w:t xml:space="preserve">=San Diego required=null], [name=Education - Certification value=Tertiary </w:t>
      </w:r>
      <w:proofErr w:type="spellStart"/>
      <w:r w:rsidRPr="00CD0BAE">
        <w:rPr>
          <w:sz w:val="16"/>
          <w:szCs w:val="16"/>
        </w:rPr>
        <w:t>objectValue</w:t>
      </w:r>
      <w:proofErr w:type="spellEnd"/>
      <w:r w:rsidRPr="00CD0BAE">
        <w:rPr>
          <w:sz w:val="16"/>
          <w:szCs w:val="16"/>
        </w:rPr>
        <w:t xml:space="preserve">=Tertiary required=null], [name=Manager value=DFox </w:t>
      </w:r>
      <w:proofErr w:type="spellStart"/>
      <w:r w:rsidRPr="00CD0BAE">
        <w:rPr>
          <w:sz w:val="16"/>
          <w:szCs w:val="16"/>
        </w:rPr>
        <w:t>objectValue</w:t>
      </w:r>
      <w:proofErr w:type="spellEnd"/>
      <w:r w:rsidRPr="00CD0BAE">
        <w:rPr>
          <w:sz w:val="16"/>
          <w:szCs w:val="16"/>
        </w:rPr>
        <w:t xml:space="preserve">=DFox required=null], [name=Position value=I </w:t>
      </w:r>
      <w:proofErr w:type="spellStart"/>
      <w:r w:rsidRPr="00CD0BAE">
        <w:rPr>
          <w:sz w:val="16"/>
          <w:szCs w:val="16"/>
        </w:rPr>
        <w:t>objectValue</w:t>
      </w:r>
      <w:proofErr w:type="spellEnd"/>
      <w:r w:rsidRPr="00CD0BAE">
        <w:rPr>
          <w:sz w:val="16"/>
          <w:szCs w:val="16"/>
        </w:rPr>
        <w:t xml:space="preserve">=I required=null], [name=Is Dep. Manager value=N </w:t>
      </w:r>
      <w:proofErr w:type="spellStart"/>
      <w:r w:rsidRPr="00CD0BAE">
        <w:rPr>
          <w:sz w:val="16"/>
          <w:szCs w:val="16"/>
        </w:rPr>
        <w:t>objectValue</w:t>
      </w:r>
      <w:proofErr w:type="spellEnd"/>
      <w:r w:rsidRPr="00CD0BAE">
        <w:rPr>
          <w:sz w:val="16"/>
          <w:szCs w:val="16"/>
        </w:rPr>
        <w:t xml:space="preserve">=N required=null], [name=Department value=ACME Engineering Ltd. </w:t>
      </w:r>
      <w:proofErr w:type="spellStart"/>
      <w:r w:rsidRPr="00CD0BAE">
        <w:rPr>
          <w:sz w:val="16"/>
          <w:szCs w:val="16"/>
        </w:rPr>
        <w:t>objectValue</w:t>
      </w:r>
      <w:proofErr w:type="spellEnd"/>
      <w:r w:rsidRPr="00CD0BAE">
        <w:rPr>
          <w:sz w:val="16"/>
          <w:szCs w:val="16"/>
        </w:rPr>
        <w:t xml:space="preserve">=ACME Engineering Ltd. required=null], [name=Cod Subarea value=null </w:t>
      </w:r>
      <w:proofErr w:type="spellStart"/>
      <w:r w:rsidRPr="00CD0BAE">
        <w:rPr>
          <w:sz w:val="16"/>
          <w:szCs w:val="16"/>
        </w:rPr>
        <w:t>objectValue</w:t>
      </w:r>
      <w:proofErr w:type="spellEnd"/>
      <w:r w:rsidRPr="00CD0BAE">
        <w:rPr>
          <w:sz w:val="16"/>
          <w:szCs w:val="16"/>
        </w:rPr>
        <w:t xml:space="preserve">=null required=null], [name=LAST_MOD_USER value=null </w:t>
      </w:r>
      <w:proofErr w:type="spellStart"/>
      <w:r w:rsidRPr="00CD0BAE">
        <w:rPr>
          <w:sz w:val="16"/>
          <w:szCs w:val="16"/>
        </w:rPr>
        <w:t>objectValue</w:t>
      </w:r>
      <w:proofErr w:type="spellEnd"/>
      <w:r w:rsidRPr="00CD0BAE">
        <w:rPr>
          <w:sz w:val="16"/>
          <w:szCs w:val="16"/>
        </w:rPr>
        <w:t xml:space="preserve">=null required=null], [name=LAST_MOD_TIME value=2015-11-13 </w:t>
      </w:r>
      <w:proofErr w:type="spellStart"/>
      <w:r w:rsidRPr="00CD0BAE">
        <w:rPr>
          <w:sz w:val="16"/>
          <w:szCs w:val="16"/>
        </w:rPr>
        <w:t>objectValue</w:t>
      </w:r>
      <w:proofErr w:type="spellEnd"/>
      <w:r w:rsidRPr="00CD0BAE">
        <w:rPr>
          <w:sz w:val="16"/>
          <w:szCs w:val="16"/>
        </w:rPr>
        <w:t xml:space="preserve">=2015-11-13 required=null], [name=ACCOUNT_EXPIRY_DATE value=null </w:t>
      </w:r>
      <w:proofErr w:type="spellStart"/>
      <w:r w:rsidRPr="00CD0BAE">
        <w:rPr>
          <w:sz w:val="16"/>
          <w:szCs w:val="16"/>
        </w:rPr>
        <w:t>objectValue</w:t>
      </w:r>
      <w:proofErr w:type="spellEnd"/>
      <w:r w:rsidRPr="00CD0BAE">
        <w:rPr>
          <w:sz w:val="16"/>
          <w:szCs w:val="16"/>
        </w:rPr>
        <w:t xml:space="preserve">=null required=null], [name=NATION value=CA </w:t>
      </w:r>
      <w:proofErr w:type="spellStart"/>
      <w:r w:rsidRPr="00CD0BAE">
        <w:rPr>
          <w:sz w:val="16"/>
          <w:szCs w:val="16"/>
        </w:rPr>
        <w:t>objectValue</w:t>
      </w:r>
      <w:proofErr w:type="spellEnd"/>
      <w:r w:rsidRPr="00CD0BAE">
        <w:rPr>
          <w:sz w:val="16"/>
          <w:szCs w:val="16"/>
        </w:rPr>
        <w:t xml:space="preserve">=CA required=null], [name=Title value=Auditor </w:t>
      </w:r>
      <w:proofErr w:type="spellStart"/>
      <w:r w:rsidRPr="00CD0BAE">
        <w:rPr>
          <w:sz w:val="16"/>
          <w:szCs w:val="16"/>
        </w:rPr>
        <w:t>objectValue</w:t>
      </w:r>
      <w:proofErr w:type="spellEnd"/>
      <w:r w:rsidRPr="00CD0BAE">
        <w:rPr>
          <w:sz w:val="16"/>
          <w:szCs w:val="16"/>
        </w:rPr>
        <w:t xml:space="preserve">=Auditor required=0], [name=Changed value=null </w:t>
      </w:r>
      <w:proofErr w:type="spellStart"/>
      <w:r w:rsidRPr="00CD0BAE">
        <w:rPr>
          <w:sz w:val="16"/>
          <w:szCs w:val="16"/>
        </w:rPr>
        <w:t>objectValue</w:t>
      </w:r>
      <w:proofErr w:type="spellEnd"/>
      <w:r w:rsidRPr="00CD0BAE">
        <w:rPr>
          <w:sz w:val="16"/>
          <w:szCs w:val="16"/>
        </w:rPr>
        <w:t>=null required=0]]</w:t>
      </w:r>
    </w:p>
    <w:p w14:paraId="6A982511" w14:textId="77777777" w:rsidR="00CD0BAE" w:rsidRPr="00CD0BAE" w:rsidRDefault="00CD0BAE" w:rsidP="00CD0BAE">
      <w:pPr>
        <w:pStyle w:val="Code"/>
        <w:rPr>
          <w:sz w:val="16"/>
          <w:szCs w:val="16"/>
        </w:rPr>
      </w:pPr>
      <w:r w:rsidRPr="00CD0BAE">
        <w:rPr>
          <w:sz w:val="16"/>
          <w:szCs w:val="16"/>
        </w:rPr>
        <w:t xml:space="preserve">Jan 31, 2018, 6:45:39 AM INFO  AGC:? - </w:t>
      </w:r>
      <w:proofErr w:type="spellStart"/>
      <w:r w:rsidRPr="00CD0BAE">
        <w:rPr>
          <w:sz w:val="16"/>
          <w:szCs w:val="16"/>
        </w:rPr>
        <w:t>Inserito</w:t>
      </w:r>
      <w:proofErr w:type="spellEnd"/>
      <w:r w:rsidRPr="00CD0BAE">
        <w:rPr>
          <w:sz w:val="16"/>
          <w:szCs w:val="16"/>
        </w:rPr>
        <w:t xml:space="preserve"> </w:t>
      </w:r>
      <w:proofErr w:type="spellStart"/>
      <w:r w:rsidRPr="00CD0BAE">
        <w:rPr>
          <w:sz w:val="16"/>
          <w:szCs w:val="16"/>
        </w:rPr>
        <w:t>oggetto</w:t>
      </w:r>
      <w:proofErr w:type="spellEnd"/>
      <w:r w:rsidRPr="00CD0BAE">
        <w:rPr>
          <w:sz w:val="16"/>
          <w:szCs w:val="16"/>
        </w:rPr>
        <w:t xml:space="preserve"> </w:t>
      </w:r>
      <w:proofErr w:type="spellStart"/>
      <w:r w:rsidRPr="00CD0BAE">
        <w:rPr>
          <w:sz w:val="16"/>
          <w:szCs w:val="16"/>
        </w:rPr>
        <w:t>com.engiweb.profilemanager.common.bean.</w:t>
      </w:r>
      <w:r w:rsidRPr="00CD0BAE">
        <w:rPr>
          <w:sz w:val="16"/>
          <w:szCs w:val="16"/>
          <w:highlight w:val="yellow"/>
        </w:rPr>
        <w:t>OrgUnitBean</w:t>
      </w:r>
      <w:proofErr w:type="spellEnd"/>
      <w:r w:rsidRPr="00CD0BAE">
        <w:rPr>
          <w:sz w:val="16"/>
          <w:szCs w:val="16"/>
        </w:rPr>
        <w:t xml:space="preserve">: [ = COPYRIGHT = null,  = </w:t>
      </w:r>
      <w:proofErr w:type="spellStart"/>
      <w:r w:rsidRPr="00CD0BAE">
        <w:rPr>
          <w:sz w:val="16"/>
          <w:szCs w:val="16"/>
        </w:rPr>
        <w:t>serialVersionUID</w:t>
      </w:r>
      <w:proofErr w:type="spellEnd"/>
      <w:r w:rsidRPr="00CD0BAE">
        <w:rPr>
          <w:sz w:val="16"/>
          <w:szCs w:val="16"/>
        </w:rPr>
        <w:t xml:space="preserve"> = -,  = id = 112,  = name = IT,  = code = IT,  = description = IT Department,  = parent = null,  = value = null,  = state = null,  = attr1 = null,  = attr2 = null,  = attr3 = null,  = attr4 = null,  = attr5 = null,  = </w:t>
      </w:r>
      <w:proofErr w:type="spellStart"/>
      <w:r w:rsidRPr="00CD0BAE">
        <w:rPr>
          <w:sz w:val="16"/>
          <w:szCs w:val="16"/>
        </w:rPr>
        <w:t>lastModUser</w:t>
      </w:r>
      <w:proofErr w:type="spellEnd"/>
      <w:r w:rsidRPr="00CD0BAE">
        <w:rPr>
          <w:sz w:val="16"/>
          <w:szCs w:val="16"/>
        </w:rPr>
        <w:t xml:space="preserve"> = null,  = </w:t>
      </w:r>
      <w:proofErr w:type="spellStart"/>
      <w:r w:rsidRPr="00CD0BAE">
        <w:rPr>
          <w:sz w:val="16"/>
          <w:szCs w:val="16"/>
        </w:rPr>
        <w:t>lastModTime</w:t>
      </w:r>
      <w:proofErr w:type="spellEnd"/>
      <w:r w:rsidRPr="00CD0BAE">
        <w:rPr>
          <w:sz w:val="16"/>
          <w:szCs w:val="16"/>
        </w:rPr>
        <w:t xml:space="preserve"> = Fri Nov 13 15:14:28 CET 2015,  = </w:t>
      </w:r>
      <w:proofErr w:type="spellStart"/>
      <w:r w:rsidRPr="00CD0BAE">
        <w:rPr>
          <w:sz w:val="16"/>
          <w:szCs w:val="16"/>
        </w:rPr>
        <w:t>enableSOD</w:t>
      </w:r>
      <w:proofErr w:type="spellEnd"/>
      <w:r w:rsidRPr="00CD0BAE">
        <w:rPr>
          <w:sz w:val="16"/>
          <w:szCs w:val="16"/>
        </w:rPr>
        <w:t xml:space="preserve"> = 0,  = </w:t>
      </w:r>
      <w:proofErr w:type="spellStart"/>
      <w:r w:rsidRPr="00CD0BAE">
        <w:rPr>
          <w:sz w:val="16"/>
          <w:szCs w:val="16"/>
        </w:rPr>
        <w:t>organizationalunittype_description</w:t>
      </w:r>
      <w:proofErr w:type="spellEnd"/>
      <w:r w:rsidRPr="00CD0BAE">
        <w:rPr>
          <w:sz w:val="16"/>
          <w:szCs w:val="16"/>
        </w:rPr>
        <w:t xml:space="preserve"> = null,  = </w:t>
      </w:r>
      <w:proofErr w:type="spellStart"/>
      <w:r w:rsidRPr="00CD0BAE">
        <w:rPr>
          <w:sz w:val="16"/>
          <w:szCs w:val="16"/>
        </w:rPr>
        <w:t>organizationalunittype_name</w:t>
      </w:r>
      <w:proofErr w:type="spellEnd"/>
      <w:r w:rsidRPr="00CD0BAE">
        <w:rPr>
          <w:sz w:val="16"/>
          <w:szCs w:val="16"/>
        </w:rPr>
        <w:t xml:space="preserve"> = null,  = </w:t>
      </w:r>
      <w:proofErr w:type="spellStart"/>
      <w:r w:rsidRPr="00CD0BAE">
        <w:rPr>
          <w:sz w:val="16"/>
          <w:szCs w:val="16"/>
        </w:rPr>
        <w:t>organizationalunittype_id</w:t>
      </w:r>
      <w:proofErr w:type="spellEnd"/>
      <w:r w:rsidRPr="00CD0BAE">
        <w:rPr>
          <w:sz w:val="16"/>
          <w:szCs w:val="16"/>
        </w:rPr>
        <w:t xml:space="preserve"> = null,  = </w:t>
      </w:r>
      <w:proofErr w:type="spellStart"/>
      <w:r w:rsidRPr="00CD0BAE">
        <w:rPr>
          <w:sz w:val="16"/>
          <w:szCs w:val="16"/>
        </w:rPr>
        <w:t>organizationalunittype_code</w:t>
      </w:r>
      <w:proofErr w:type="spellEnd"/>
      <w:r w:rsidRPr="00CD0BAE">
        <w:rPr>
          <w:sz w:val="16"/>
          <w:szCs w:val="16"/>
        </w:rPr>
        <w:t xml:space="preserve"> = null,  = </w:t>
      </w:r>
      <w:proofErr w:type="spellStart"/>
      <w:r w:rsidRPr="00CD0BAE">
        <w:rPr>
          <w:sz w:val="16"/>
          <w:szCs w:val="16"/>
        </w:rPr>
        <w:t>reviewState</w:t>
      </w:r>
      <w:proofErr w:type="spellEnd"/>
      <w:r w:rsidRPr="00CD0BAE">
        <w:rPr>
          <w:sz w:val="16"/>
          <w:szCs w:val="16"/>
        </w:rPr>
        <w:t xml:space="preserve"> = null,  = </w:t>
      </w:r>
      <w:proofErr w:type="spellStart"/>
      <w:r w:rsidRPr="00CD0BAE">
        <w:rPr>
          <w:sz w:val="16"/>
          <w:szCs w:val="16"/>
        </w:rPr>
        <w:t>person_name</w:t>
      </w:r>
      <w:proofErr w:type="spellEnd"/>
      <w:r w:rsidRPr="00CD0BAE">
        <w:rPr>
          <w:sz w:val="16"/>
          <w:szCs w:val="16"/>
        </w:rPr>
        <w:t xml:space="preserve"> = null,  = </w:t>
      </w:r>
      <w:proofErr w:type="spellStart"/>
      <w:r w:rsidRPr="00CD0BAE">
        <w:rPr>
          <w:sz w:val="16"/>
          <w:szCs w:val="16"/>
        </w:rPr>
        <w:t>person_surname</w:t>
      </w:r>
      <w:proofErr w:type="spellEnd"/>
      <w:r w:rsidRPr="00CD0BAE">
        <w:rPr>
          <w:sz w:val="16"/>
          <w:szCs w:val="16"/>
        </w:rPr>
        <w:t xml:space="preserve"> = null,  = </w:t>
      </w:r>
      <w:proofErr w:type="spellStart"/>
      <w:r w:rsidRPr="00CD0BAE">
        <w:rPr>
          <w:sz w:val="16"/>
          <w:szCs w:val="16"/>
        </w:rPr>
        <w:t>person_code</w:t>
      </w:r>
      <w:proofErr w:type="spellEnd"/>
      <w:r w:rsidRPr="00CD0BAE">
        <w:rPr>
          <w:sz w:val="16"/>
          <w:szCs w:val="16"/>
        </w:rPr>
        <w:t xml:space="preserve"> = null,  = </w:t>
      </w:r>
      <w:proofErr w:type="spellStart"/>
      <w:r w:rsidRPr="00CD0BAE">
        <w:rPr>
          <w:sz w:val="16"/>
          <w:szCs w:val="16"/>
        </w:rPr>
        <w:t>person_email</w:t>
      </w:r>
      <w:proofErr w:type="spellEnd"/>
      <w:r w:rsidRPr="00CD0BAE">
        <w:rPr>
          <w:sz w:val="16"/>
          <w:szCs w:val="16"/>
        </w:rPr>
        <w:t xml:space="preserve"> = null,  = </w:t>
      </w:r>
      <w:proofErr w:type="spellStart"/>
      <w:r w:rsidRPr="00CD0BAE">
        <w:rPr>
          <w:sz w:val="16"/>
          <w:szCs w:val="16"/>
        </w:rPr>
        <w:t>person_id</w:t>
      </w:r>
      <w:proofErr w:type="spellEnd"/>
      <w:r w:rsidRPr="00CD0BAE">
        <w:rPr>
          <w:sz w:val="16"/>
          <w:szCs w:val="16"/>
        </w:rPr>
        <w:t xml:space="preserve"> = null,  = </w:t>
      </w:r>
      <w:proofErr w:type="spellStart"/>
      <w:r w:rsidRPr="00CD0BAE">
        <w:rPr>
          <w:sz w:val="16"/>
          <w:szCs w:val="16"/>
        </w:rPr>
        <w:t>adminList</w:t>
      </w:r>
      <w:proofErr w:type="spellEnd"/>
      <w:r w:rsidRPr="00CD0BAE">
        <w:rPr>
          <w:sz w:val="16"/>
          <w:szCs w:val="16"/>
        </w:rPr>
        <w:t xml:space="preserve"> = null,  = </w:t>
      </w:r>
      <w:proofErr w:type="spellStart"/>
      <w:r w:rsidRPr="00CD0BAE">
        <w:rPr>
          <w:sz w:val="16"/>
          <w:szCs w:val="16"/>
        </w:rPr>
        <w:t>adminByDelegationList</w:t>
      </w:r>
      <w:proofErr w:type="spellEnd"/>
      <w:r w:rsidRPr="00CD0BAE">
        <w:rPr>
          <w:sz w:val="16"/>
          <w:szCs w:val="16"/>
        </w:rPr>
        <w:t xml:space="preserve"> = null,  = </w:t>
      </w:r>
      <w:proofErr w:type="spellStart"/>
      <w:r w:rsidRPr="00CD0BAE">
        <w:rPr>
          <w:sz w:val="16"/>
          <w:szCs w:val="16"/>
        </w:rPr>
        <w:t>ownerCode</w:t>
      </w:r>
      <w:proofErr w:type="spellEnd"/>
      <w:r w:rsidRPr="00CD0BAE">
        <w:rPr>
          <w:sz w:val="16"/>
          <w:szCs w:val="16"/>
        </w:rPr>
        <w:t xml:space="preserve"> = null,  = </w:t>
      </w:r>
      <w:proofErr w:type="spellStart"/>
      <w:r w:rsidRPr="00CD0BAE">
        <w:rPr>
          <w:sz w:val="16"/>
          <w:szCs w:val="16"/>
        </w:rPr>
        <w:t>hierarchy_id</w:t>
      </w:r>
      <w:proofErr w:type="spellEnd"/>
      <w:r w:rsidRPr="00CD0BAE">
        <w:rPr>
          <w:sz w:val="16"/>
          <w:szCs w:val="16"/>
        </w:rPr>
        <w:t xml:space="preserve"> = 1,  = </w:t>
      </w:r>
      <w:proofErr w:type="spellStart"/>
      <w:r w:rsidRPr="00CD0BAE">
        <w:rPr>
          <w:sz w:val="16"/>
          <w:szCs w:val="16"/>
        </w:rPr>
        <w:t>hierarchy_name</w:t>
      </w:r>
      <w:proofErr w:type="spellEnd"/>
      <w:r w:rsidRPr="00CD0BAE">
        <w:rPr>
          <w:sz w:val="16"/>
          <w:szCs w:val="16"/>
        </w:rPr>
        <w:t xml:space="preserve"> = null, ]</w:t>
      </w:r>
    </w:p>
    <w:p w14:paraId="69D2E998" w14:textId="77777777" w:rsidR="00CD0BAE" w:rsidRPr="00CD0BAE" w:rsidRDefault="00CD0BAE" w:rsidP="00CD0BAE">
      <w:pPr>
        <w:pStyle w:val="Code"/>
        <w:rPr>
          <w:sz w:val="16"/>
          <w:szCs w:val="16"/>
        </w:rPr>
      </w:pPr>
      <w:r w:rsidRPr="00CD0BAE">
        <w:rPr>
          <w:sz w:val="16"/>
          <w:szCs w:val="16"/>
        </w:rPr>
        <w:t xml:space="preserve">Jan 31, 2018, 6:45:39 AM INFO  AGC:? - STOP </w:t>
      </w:r>
    </w:p>
    <w:p w14:paraId="5B58660D" w14:textId="77777777" w:rsidR="00CD0BAE" w:rsidRPr="00CD0BAE" w:rsidRDefault="00CD0BAE" w:rsidP="00CD0BAE">
      <w:pPr>
        <w:pStyle w:val="Code"/>
        <w:rPr>
          <w:sz w:val="16"/>
          <w:szCs w:val="16"/>
        </w:rPr>
      </w:pPr>
      <w:r w:rsidRPr="00CD0BAE">
        <w:rPr>
          <w:sz w:val="16"/>
          <w:szCs w:val="16"/>
        </w:rPr>
        <w:tab/>
      </w:r>
      <w:r w:rsidRPr="00CD0BAE">
        <w:rPr>
          <w:sz w:val="16"/>
          <w:szCs w:val="16"/>
        </w:rPr>
        <w:tab/>
      </w:r>
      <w:r w:rsidRPr="00CD0BAE">
        <w:rPr>
          <w:sz w:val="16"/>
          <w:szCs w:val="16"/>
        </w:rPr>
        <w:tab/>
        <w:t>Process IN/USER_MOVE/RUN</w:t>
      </w:r>
    </w:p>
    <w:p w14:paraId="694FE7E6" w14:textId="77777777" w:rsidR="00CD0BAE" w:rsidRPr="00CD0BAE" w:rsidRDefault="00CD0BAE" w:rsidP="00CD0BAE">
      <w:pPr>
        <w:pStyle w:val="Code"/>
        <w:rPr>
          <w:sz w:val="16"/>
          <w:szCs w:val="16"/>
        </w:rPr>
      </w:pPr>
      <w:r w:rsidRPr="00CD0BAE">
        <w:rPr>
          <w:sz w:val="16"/>
          <w:szCs w:val="16"/>
        </w:rPr>
        <w:t xml:space="preserve">Jan 31, 2018, 6:45:39 AM INFO  AGC:? - START </w:t>
      </w:r>
    </w:p>
    <w:p w14:paraId="398040F7" w14:textId="77777777" w:rsidR="00CD0BAE" w:rsidRPr="00CD0BAE" w:rsidRDefault="00CD0BAE" w:rsidP="00CD0BAE">
      <w:pPr>
        <w:pStyle w:val="Code"/>
        <w:rPr>
          <w:sz w:val="16"/>
          <w:szCs w:val="16"/>
        </w:rPr>
      </w:pPr>
      <w:r w:rsidRPr="00CD0BAE">
        <w:rPr>
          <w:sz w:val="16"/>
          <w:szCs w:val="16"/>
        </w:rPr>
        <w:tab/>
      </w:r>
      <w:r w:rsidRPr="00CD0BAE">
        <w:rPr>
          <w:sz w:val="16"/>
          <w:szCs w:val="16"/>
        </w:rPr>
        <w:tab/>
      </w:r>
      <w:r w:rsidRPr="00CD0BAE">
        <w:rPr>
          <w:sz w:val="16"/>
          <w:szCs w:val="16"/>
        </w:rPr>
        <w:tab/>
      </w:r>
      <w:proofErr w:type="spellStart"/>
      <w:r w:rsidRPr="00CD0BAE">
        <w:rPr>
          <w:sz w:val="16"/>
          <w:szCs w:val="16"/>
        </w:rPr>
        <w:t>RuleFlow</w:t>
      </w:r>
      <w:proofErr w:type="spellEnd"/>
      <w:r w:rsidRPr="00CD0BAE">
        <w:rPr>
          <w:sz w:val="16"/>
          <w:szCs w:val="16"/>
        </w:rPr>
        <w:t xml:space="preserve"> -&gt; SYSTEM/IN/USER_MOVE/AFTER</w:t>
      </w:r>
    </w:p>
    <w:p w14:paraId="0849187A" w14:textId="77777777" w:rsidR="00CD0BAE" w:rsidRPr="00CD0BAE" w:rsidRDefault="00CD0BAE" w:rsidP="00CD0BAE">
      <w:pPr>
        <w:pStyle w:val="Code"/>
        <w:rPr>
          <w:sz w:val="16"/>
          <w:szCs w:val="16"/>
        </w:rPr>
      </w:pPr>
      <w:r w:rsidRPr="00CD0BAE">
        <w:rPr>
          <w:sz w:val="16"/>
          <w:szCs w:val="16"/>
        </w:rPr>
        <w:t xml:space="preserve">Jan 31, 2018, 6:45:39 AM INFO  AGC:? - STOP </w:t>
      </w:r>
    </w:p>
    <w:p w14:paraId="773CC481" w14:textId="77777777" w:rsidR="00CD0BAE" w:rsidRPr="00CD0BAE" w:rsidRDefault="00CD0BAE" w:rsidP="00CD0BAE">
      <w:pPr>
        <w:pStyle w:val="Code"/>
        <w:rPr>
          <w:sz w:val="16"/>
          <w:szCs w:val="16"/>
        </w:rPr>
      </w:pPr>
      <w:r w:rsidRPr="00CD0BAE">
        <w:rPr>
          <w:sz w:val="16"/>
          <w:szCs w:val="16"/>
        </w:rPr>
        <w:tab/>
      </w:r>
      <w:r w:rsidRPr="00CD0BAE">
        <w:rPr>
          <w:sz w:val="16"/>
          <w:szCs w:val="16"/>
        </w:rPr>
        <w:tab/>
      </w:r>
      <w:r w:rsidRPr="00CD0BAE">
        <w:rPr>
          <w:sz w:val="16"/>
          <w:szCs w:val="16"/>
        </w:rPr>
        <w:tab/>
        <w:t>Process IN/USER_MOVE/AFTER</w:t>
      </w:r>
    </w:p>
    <w:p w14:paraId="714B6DF0" w14:textId="77777777" w:rsidR="00CD0BAE" w:rsidRPr="00CD0BAE" w:rsidRDefault="00CD0BAE" w:rsidP="00CD0BAE">
      <w:pPr>
        <w:pStyle w:val="Code"/>
        <w:rPr>
          <w:sz w:val="16"/>
          <w:szCs w:val="16"/>
        </w:rPr>
      </w:pPr>
      <w:r w:rsidRPr="00CD0BAE">
        <w:rPr>
          <w:sz w:val="16"/>
          <w:szCs w:val="16"/>
        </w:rPr>
        <w:t xml:space="preserve">Jan 31, 2018, 6:45:39 AM INFO  AGC:? - STOP </w:t>
      </w:r>
    </w:p>
    <w:p w14:paraId="75C591BC" w14:textId="77777777" w:rsidR="00CD0BAE" w:rsidRPr="00CD0BAE" w:rsidRDefault="00CD0BAE" w:rsidP="00CD0BAE">
      <w:pPr>
        <w:pStyle w:val="Code"/>
        <w:rPr>
          <w:sz w:val="16"/>
          <w:szCs w:val="16"/>
        </w:rPr>
      </w:pPr>
      <w:r w:rsidRPr="00CD0BAE">
        <w:rPr>
          <w:sz w:val="16"/>
          <w:szCs w:val="16"/>
        </w:rPr>
        <w:t>Jan 31, 2018, 6:45:40 AM INFO  AGC:? - STOP  **************************************************************</w:t>
      </w:r>
    </w:p>
    <w:p w14:paraId="1C1F2E5C" w14:textId="3774DBBF" w:rsidR="00CD0BAE" w:rsidRPr="00CD0BAE" w:rsidRDefault="00CD0BAE" w:rsidP="00CD0BAE">
      <w:pPr>
        <w:pStyle w:val="Code"/>
        <w:rPr>
          <w:sz w:val="16"/>
          <w:szCs w:val="16"/>
        </w:rPr>
      </w:pPr>
      <w:r w:rsidRPr="00CD0BAE">
        <w:rPr>
          <w:sz w:val="16"/>
          <w:szCs w:val="16"/>
        </w:rPr>
        <w:t xml:space="preserve">************************************************************** </w:t>
      </w:r>
    </w:p>
    <w:p w14:paraId="7AC788CD" w14:textId="77777777" w:rsidR="00BA542B" w:rsidRDefault="00BA542B" w:rsidP="003D3ED0">
      <w:pPr>
        <w:rPr>
          <w:lang w:eastAsia="x-none"/>
        </w:rPr>
      </w:pPr>
    </w:p>
    <w:p w14:paraId="32348C75" w14:textId="1245F057" w:rsidR="002D64E3" w:rsidRDefault="00CD0BAE" w:rsidP="003D3ED0">
      <w:pPr>
        <w:rPr>
          <w:lang w:eastAsia="x-none"/>
        </w:rPr>
      </w:pPr>
      <w:r>
        <w:rPr>
          <w:lang w:eastAsia="x-none"/>
        </w:rPr>
        <w:t xml:space="preserve">This </w:t>
      </w:r>
      <w:r w:rsidR="0014080F">
        <w:rPr>
          <w:lang w:eastAsia="x-none"/>
        </w:rPr>
        <w:t>section</w:t>
      </w:r>
      <w:r>
        <w:rPr>
          <w:lang w:eastAsia="x-none"/>
        </w:rPr>
        <w:t xml:space="preserve"> of log is showing the rule flow for USER_MOVE. You can see the contents of the </w:t>
      </w:r>
      <w:proofErr w:type="spellStart"/>
      <w:r>
        <w:rPr>
          <w:lang w:eastAsia="x-none"/>
        </w:rPr>
        <w:t>EventInBean</w:t>
      </w:r>
      <w:proofErr w:type="spellEnd"/>
      <w:r>
        <w:rPr>
          <w:lang w:eastAsia="x-none"/>
        </w:rPr>
        <w:t xml:space="preserve">, </w:t>
      </w:r>
      <w:proofErr w:type="spellStart"/>
      <w:r>
        <w:rPr>
          <w:lang w:eastAsia="x-none"/>
        </w:rPr>
        <w:t>UserErcBean</w:t>
      </w:r>
      <w:proofErr w:type="spellEnd"/>
      <w:r>
        <w:rPr>
          <w:lang w:eastAsia="x-none"/>
        </w:rPr>
        <w:t xml:space="preserve">, UserBean, </w:t>
      </w:r>
      <w:proofErr w:type="spellStart"/>
      <w:r>
        <w:rPr>
          <w:lang w:eastAsia="x-none"/>
        </w:rPr>
        <w:t>ExternalInfo</w:t>
      </w:r>
      <w:proofErr w:type="spellEnd"/>
      <w:r>
        <w:rPr>
          <w:lang w:eastAsia="x-none"/>
        </w:rPr>
        <w:t xml:space="preserve">, and </w:t>
      </w:r>
      <w:proofErr w:type="spellStart"/>
      <w:r>
        <w:rPr>
          <w:lang w:eastAsia="x-none"/>
        </w:rPr>
        <w:t>OrgUnit</w:t>
      </w:r>
      <w:proofErr w:type="spellEnd"/>
      <w:r>
        <w:rPr>
          <w:lang w:eastAsia="x-none"/>
        </w:rPr>
        <w:t xml:space="preserve"> beans.</w:t>
      </w:r>
      <w:r w:rsidR="002D64E3">
        <w:rPr>
          <w:lang w:eastAsia="x-none"/>
        </w:rPr>
        <w:t xml:space="preserve"> The above example shows Patricia Whiteman being moved to IT. Notice that you don’t see the names of the rules being executed, just the rule flow.</w:t>
      </w:r>
    </w:p>
    <w:p w14:paraId="2025A079" w14:textId="77777777" w:rsidR="002D64E3" w:rsidRDefault="002D64E3" w:rsidP="003D3ED0">
      <w:pPr>
        <w:rPr>
          <w:lang w:eastAsia="x-none"/>
        </w:rPr>
      </w:pPr>
    </w:p>
    <w:p w14:paraId="214F8C85" w14:textId="11C32B77" w:rsidR="003D3ED0" w:rsidRDefault="00432924" w:rsidP="003D3ED0">
      <w:pPr>
        <w:rPr>
          <w:lang w:eastAsia="x-none"/>
        </w:rPr>
      </w:pPr>
      <w:r>
        <w:rPr>
          <w:lang w:eastAsia="x-none"/>
        </w:rPr>
        <w:t>This concludes this lab.</w:t>
      </w:r>
    </w:p>
    <w:p w14:paraId="6FCF4F0F" w14:textId="77777777" w:rsidR="002E27DA" w:rsidRDefault="002E27DA" w:rsidP="003D3ED0">
      <w:pPr>
        <w:rPr>
          <w:lang w:eastAsia="x-none"/>
        </w:rPr>
      </w:pPr>
    </w:p>
    <w:p w14:paraId="43E518A5" w14:textId="77777777" w:rsidR="003D3ED0" w:rsidRPr="003D3ED0" w:rsidRDefault="003D3ED0" w:rsidP="003D3ED0">
      <w:pPr>
        <w:rPr>
          <w:lang w:eastAsia="x-none"/>
        </w:rPr>
      </w:pPr>
    </w:p>
    <w:p w14:paraId="0571FED7" w14:textId="085A6BDB" w:rsidR="002C713A" w:rsidRDefault="000D398A" w:rsidP="00770C53">
      <w:pPr>
        <w:spacing w:after="160" w:line="259" w:lineRule="auto"/>
        <w:jc w:val="center"/>
      </w:pPr>
      <w:r w:rsidRPr="000D398A">
        <w:rPr>
          <w:u w:val="single"/>
        </w:rPr>
        <w:t>End of Document</w:t>
      </w:r>
    </w:p>
    <w:p w14:paraId="6E190209" w14:textId="77777777" w:rsidR="00D45773" w:rsidRDefault="00D45773" w:rsidP="00AB6940">
      <w:pPr>
        <w:pStyle w:val="Heading1"/>
        <w:numPr>
          <w:ilvl w:val="0"/>
          <w:numId w:val="0"/>
        </w:numPr>
        <w:ind w:left="432" w:hanging="432"/>
      </w:pPr>
      <w:bookmarkStart w:id="29" w:name="_Toc475004523"/>
      <w:bookmarkStart w:id="30" w:name="_Toc4164490"/>
      <w:r>
        <w:lastRenderedPageBreak/>
        <w:t>Notices</w:t>
      </w:r>
      <w:bookmarkEnd w:id="29"/>
      <w:bookmarkEnd w:id="30"/>
    </w:p>
    <w:p w14:paraId="50701040" w14:textId="77777777" w:rsidR="00D45773" w:rsidRPr="00DA22DF" w:rsidRDefault="00D45773" w:rsidP="00D45773">
      <w:pPr>
        <w:spacing w:before="200"/>
        <w:rPr>
          <w:sz w:val="18"/>
          <w:szCs w:val="18"/>
        </w:rPr>
      </w:pPr>
      <w:r w:rsidRPr="00DA22DF">
        <w:rPr>
          <w:sz w:val="18"/>
          <w:szCs w:val="18"/>
        </w:rPr>
        <w:t>This information was developed for products and services offered in the U.S.A. IBM may not offer the products, services, or features discussed in this document in other countries. Consult your local IBM representative for information on the products and services currently available in your area. Any reference to an IBM product, program, or service is not intended to state or imply that only that IBM product, program, or service may be used. Any functionally equivalent product, program, or service that does not infringe any IBM intellectual property right may be used instead. However, it is the user's responsibility to evaluate and verify the operation of any non-IBM product, program, or service.</w:t>
      </w:r>
    </w:p>
    <w:p w14:paraId="762C4030" w14:textId="77777777" w:rsidR="00D45773" w:rsidRPr="00DA22DF" w:rsidRDefault="00D45773" w:rsidP="00D45773">
      <w:pPr>
        <w:spacing w:before="200"/>
        <w:rPr>
          <w:sz w:val="18"/>
          <w:szCs w:val="18"/>
        </w:rPr>
      </w:pPr>
      <w:r w:rsidRPr="00DA22DF">
        <w:rPr>
          <w:sz w:val="18"/>
          <w:szCs w:val="18"/>
        </w:rPr>
        <w:t>IBM may have patents or pending patent applications covering subject matter described in this document. The furnishing of this document does not give you any license to these patents. You can send license inquiries, in writing, to:</w:t>
      </w:r>
    </w:p>
    <w:p w14:paraId="1AA76295" w14:textId="77777777" w:rsidR="00D45773" w:rsidRPr="00DA22DF" w:rsidRDefault="00D45773" w:rsidP="00D45773">
      <w:pPr>
        <w:spacing w:before="200"/>
        <w:rPr>
          <w:sz w:val="18"/>
          <w:szCs w:val="18"/>
        </w:rPr>
      </w:pPr>
      <w:r w:rsidRPr="00DA22DF">
        <w:rPr>
          <w:sz w:val="18"/>
          <w:szCs w:val="18"/>
        </w:rPr>
        <w:t>IBM Director of Licensing</w:t>
      </w:r>
      <w:r w:rsidRPr="00DA22DF">
        <w:rPr>
          <w:sz w:val="18"/>
          <w:szCs w:val="18"/>
        </w:rPr>
        <w:br/>
        <w:t>IBM Corporation</w:t>
      </w:r>
      <w:r w:rsidRPr="00DA22DF">
        <w:rPr>
          <w:sz w:val="18"/>
          <w:szCs w:val="18"/>
        </w:rPr>
        <w:br/>
        <w:t>North Castle Drive</w:t>
      </w:r>
      <w:r w:rsidRPr="00DA22DF">
        <w:rPr>
          <w:sz w:val="18"/>
          <w:szCs w:val="18"/>
        </w:rPr>
        <w:br/>
        <w:t>Armonk, NY 10504-1785 U.S.A.</w:t>
      </w:r>
    </w:p>
    <w:p w14:paraId="227DAC65" w14:textId="77777777" w:rsidR="00D45773" w:rsidRPr="00DA22DF" w:rsidRDefault="00D45773" w:rsidP="00D45773">
      <w:pPr>
        <w:spacing w:before="200"/>
        <w:rPr>
          <w:sz w:val="18"/>
          <w:szCs w:val="18"/>
        </w:rPr>
      </w:pPr>
      <w:r w:rsidRPr="00DA22DF">
        <w:rPr>
          <w:sz w:val="18"/>
          <w:szCs w:val="18"/>
        </w:rPr>
        <w:t xml:space="preserve">For license inquiries regarding double-byte character set (DBCS) information, contact the IBM Intellectual Property Department in your country or send inquiries, in writing, to: </w:t>
      </w:r>
    </w:p>
    <w:p w14:paraId="4A4B765B" w14:textId="77777777" w:rsidR="00D45773" w:rsidRPr="00DA22DF" w:rsidRDefault="00D45773" w:rsidP="00D45773">
      <w:pPr>
        <w:spacing w:before="200"/>
        <w:rPr>
          <w:sz w:val="18"/>
          <w:szCs w:val="18"/>
        </w:rPr>
      </w:pPr>
      <w:r w:rsidRPr="00DA22DF">
        <w:rPr>
          <w:sz w:val="18"/>
          <w:szCs w:val="18"/>
        </w:rPr>
        <w:t>Intellectual Property Licensing</w:t>
      </w:r>
      <w:r w:rsidRPr="00DA22DF">
        <w:rPr>
          <w:sz w:val="18"/>
          <w:szCs w:val="18"/>
        </w:rPr>
        <w:br/>
        <w:t>Legal and Intellectual Property Law</w:t>
      </w:r>
      <w:r w:rsidRPr="00DA22DF">
        <w:rPr>
          <w:sz w:val="18"/>
          <w:szCs w:val="18"/>
        </w:rPr>
        <w:br/>
        <w:t>IBM Japan, Ltd.</w:t>
      </w:r>
      <w:r w:rsidRPr="00DA22DF">
        <w:rPr>
          <w:sz w:val="18"/>
          <w:szCs w:val="18"/>
        </w:rPr>
        <w:br/>
        <w:t xml:space="preserve">19-21, </w:t>
      </w:r>
      <w:proofErr w:type="spellStart"/>
      <w:r w:rsidRPr="00DA22DF">
        <w:rPr>
          <w:sz w:val="18"/>
          <w:szCs w:val="18"/>
        </w:rPr>
        <w:t>Nihonbashi-Hakozakicho</w:t>
      </w:r>
      <w:proofErr w:type="spellEnd"/>
      <w:r w:rsidRPr="00DA22DF">
        <w:rPr>
          <w:sz w:val="18"/>
          <w:szCs w:val="18"/>
        </w:rPr>
        <w:t>, Chuo-</w:t>
      </w:r>
      <w:proofErr w:type="spellStart"/>
      <w:r w:rsidRPr="00DA22DF">
        <w:rPr>
          <w:sz w:val="18"/>
          <w:szCs w:val="18"/>
        </w:rPr>
        <w:t>ku</w:t>
      </w:r>
      <w:proofErr w:type="spellEnd"/>
      <w:r w:rsidRPr="00DA22DF">
        <w:rPr>
          <w:sz w:val="18"/>
          <w:szCs w:val="18"/>
        </w:rPr>
        <w:br/>
        <w:t>Tokyo 103-8510, Japan</w:t>
      </w:r>
    </w:p>
    <w:p w14:paraId="4C086ED4" w14:textId="77777777" w:rsidR="00D45773" w:rsidRPr="00DA22DF" w:rsidRDefault="00D45773" w:rsidP="00D45773">
      <w:pPr>
        <w:spacing w:before="200"/>
        <w:rPr>
          <w:sz w:val="18"/>
          <w:szCs w:val="18"/>
        </w:rPr>
      </w:pPr>
      <w:r w:rsidRPr="00DA22DF">
        <w:rPr>
          <w:rStyle w:val="Strong"/>
          <w:sz w:val="18"/>
          <w:szCs w:val="18"/>
        </w:rPr>
        <w:t xml:space="preserve">The following paragraph does not apply to the United Kingdom or any other country where such provisions are inconsistent with local </w:t>
      </w:r>
      <w:proofErr w:type="gramStart"/>
      <w:r w:rsidRPr="00DA22DF">
        <w:rPr>
          <w:rStyle w:val="Strong"/>
          <w:sz w:val="18"/>
          <w:szCs w:val="18"/>
        </w:rPr>
        <w:t>law :</w:t>
      </w:r>
      <w:proofErr w:type="gramEnd"/>
      <w:r w:rsidRPr="00DA22DF">
        <w:rPr>
          <w:rStyle w:val="Strong"/>
          <w:sz w:val="18"/>
          <w:szCs w:val="18"/>
        </w:rPr>
        <w:t xml:space="preserve"> </w:t>
      </w:r>
    </w:p>
    <w:p w14:paraId="7A9098D3" w14:textId="77777777" w:rsidR="00D45773" w:rsidRPr="00DA22DF" w:rsidRDefault="00D45773" w:rsidP="00D45773">
      <w:pPr>
        <w:spacing w:before="200"/>
        <w:rPr>
          <w:sz w:val="18"/>
          <w:szCs w:val="18"/>
        </w:rPr>
      </w:pPr>
      <w:r w:rsidRPr="00DA22DF">
        <w:rPr>
          <w:sz w:val="18"/>
          <w:szCs w:val="18"/>
        </w:rPr>
        <w:t>INTERNATIONAL BUSINESS MACHINES CORPORATION PROVIDES THIS PUBLICATION "AS IS" WITHOUT WARRANTY OF ANY KIND, EITHER EXPRESS OR IMPLIED, INCLUDING, BUT NOT LIMITED TO, THE IMPLIED WARRANTIES OF NON-INFRINGEMENT, MERCHANTABILITY OR FITNESS FOR A PARTICULAR PURPOSE.</w:t>
      </w:r>
    </w:p>
    <w:p w14:paraId="1843C061" w14:textId="77777777" w:rsidR="00D45773" w:rsidRPr="00DA22DF" w:rsidRDefault="00D45773" w:rsidP="00D45773">
      <w:pPr>
        <w:spacing w:before="200"/>
        <w:rPr>
          <w:sz w:val="18"/>
          <w:szCs w:val="18"/>
        </w:rPr>
      </w:pPr>
      <w:r w:rsidRPr="00DA22DF">
        <w:rPr>
          <w:sz w:val="18"/>
          <w:szCs w:val="18"/>
        </w:rPr>
        <w:t xml:space="preserve">Some states do not allow disclaimer of express or implied warranties in certain </w:t>
      </w:r>
      <w:proofErr w:type="gramStart"/>
      <w:r w:rsidRPr="00DA22DF">
        <w:rPr>
          <w:sz w:val="18"/>
          <w:szCs w:val="18"/>
        </w:rPr>
        <w:t>transactions,</w:t>
      </w:r>
      <w:proofErr w:type="gramEnd"/>
      <w:r w:rsidRPr="00DA22DF">
        <w:rPr>
          <w:sz w:val="18"/>
          <w:szCs w:val="18"/>
        </w:rPr>
        <w:t xml:space="preserve"> therefore, this statement might not apply to you.</w:t>
      </w:r>
    </w:p>
    <w:p w14:paraId="7A38081A" w14:textId="77777777" w:rsidR="00D45773" w:rsidRPr="00DA22DF" w:rsidRDefault="00D45773" w:rsidP="00D45773">
      <w:pPr>
        <w:spacing w:before="200"/>
        <w:rPr>
          <w:sz w:val="18"/>
          <w:szCs w:val="18"/>
        </w:rPr>
      </w:pPr>
      <w:r w:rsidRPr="00DA22DF">
        <w:rPr>
          <w:sz w:val="18"/>
          <w:szCs w:val="18"/>
        </w:rPr>
        <w:t>This information could include technical inaccuracies or typographical errors. Changes are periodically made to the information herein; these changes will be incorporated in new editions of the publication. IBM may make improvements and/or changes in the product(s) and/or the program(s) described in this publication at any time without notice.</w:t>
      </w:r>
    </w:p>
    <w:p w14:paraId="529BB67E" w14:textId="77777777" w:rsidR="00D45773" w:rsidRPr="00DA22DF" w:rsidRDefault="00D45773" w:rsidP="00D45773">
      <w:pPr>
        <w:spacing w:before="200"/>
        <w:rPr>
          <w:sz w:val="18"/>
          <w:szCs w:val="18"/>
        </w:rPr>
      </w:pPr>
      <w:r w:rsidRPr="00DA22DF">
        <w:rPr>
          <w:sz w:val="18"/>
          <w:szCs w:val="18"/>
        </w:rPr>
        <w:t>Any references in this information to non-IBM Web sites are provided for convenience only and do not in any manner serve as an endorsement of those Web sites. The materials at those Web sites are not part of the materials for this IBM product and use of those Web sites is at your own risk.</w:t>
      </w:r>
    </w:p>
    <w:p w14:paraId="3AB4F317" w14:textId="77777777" w:rsidR="00D45773" w:rsidRPr="00DA22DF" w:rsidRDefault="00D45773" w:rsidP="00D45773">
      <w:pPr>
        <w:spacing w:before="200"/>
        <w:rPr>
          <w:sz w:val="18"/>
          <w:szCs w:val="18"/>
        </w:rPr>
      </w:pPr>
      <w:r w:rsidRPr="00DA22DF">
        <w:rPr>
          <w:sz w:val="18"/>
          <w:szCs w:val="18"/>
        </w:rPr>
        <w:t>IBM may use or distribute any of the information you supply in any way it believes appropriate without incurring any obligation to you.</w:t>
      </w:r>
    </w:p>
    <w:p w14:paraId="4ADE81BC" w14:textId="77777777" w:rsidR="00D45773" w:rsidRPr="00DA22DF" w:rsidRDefault="00D45773" w:rsidP="00D45773">
      <w:pPr>
        <w:spacing w:before="200"/>
        <w:rPr>
          <w:sz w:val="18"/>
          <w:szCs w:val="18"/>
        </w:rPr>
      </w:pPr>
      <w:r w:rsidRPr="00DA22DF">
        <w:rPr>
          <w:sz w:val="18"/>
          <w:szCs w:val="18"/>
        </w:rPr>
        <w:t>Licensees of this program who wish to have information about it for the purpose of enabling: (</w:t>
      </w:r>
      <w:proofErr w:type="spellStart"/>
      <w:r w:rsidRPr="00DA22DF">
        <w:rPr>
          <w:sz w:val="18"/>
          <w:szCs w:val="18"/>
        </w:rPr>
        <w:t>i</w:t>
      </w:r>
      <w:proofErr w:type="spellEnd"/>
      <w:r w:rsidRPr="00DA22DF">
        <w:rPr>
          <w:sz w:val="18"/>
          <w:szCs w:val="18"/>
        </w:rPr>
        <w:t>) the exchange of information between independently created programs and other programs (including this one) and (ii) the mutual use of the information which has been exchanged, should contact:</w:t>
      </w:r>
    </w:p>
    <w:p w14:paraId="5523F4F8" w14:textId="77777777" w:rsidR="00D45773" w:rsidRPr="00DA22DF" w:rsidRDefault="00D45773" w:rsidP="00D45773">
      <w:pPr>
        <w:spacing w:before="200"/>
        <w:rPr>
          <w:sz w:val="18"/>
          <w:szCs w:val="18"/>
        </w:rPr>
      </w:pPr>
      <w:r w:rsidRPr="00DA22DF">
        <w:rPr>
          <w:sz w:val="18"/>
          <w:szCs w:val="18"/>
        </w:rPr>
        <w:t>IBM Corporation</w:t>
      </w:r>
      <w:r w:rsidRPr="00DA22DF">
        <w:rPr>
          <w:sz w:val="18"/>
          <w:szCs w:val="18"/>
        </w:rPr>
        <w:br/>
        <w:t>2Z4A/101</w:t>
      </w:r>
      <w:r w:rsidRPr="00DA22DF">
        <w:rPr>
          <w:sz w:val="18"/>
          <w:szCs w:val="18"/>
        </w:rPr>
        <w:br/>
        <w:t>11400 Burnet Road</w:t>
      </w:r>
      <w:r w:rsidRPr="00DA22DF">
        <w:rPr>
          <w:sz w:val="18"/>
          <w:szCs w:val="18"/>
        </w:rPr>
        <w:br/>
        <w:t>Austin, TX</w:t>
      </w:r>
      <w:r>
        <w:rPr>
          <w:sz w:val="18"/>
          <w:szCs w:val="18"/>
        </w:rPr>
        <w:t xml:space="preserve"> </w:t>
      </w:r>
      <w:r w:rsidRPr="00DA22DF">
        <w:rPr>
          <w:sz w:val="18"/>
          <w:szCs w:val="18"/>
        </w:rPr>
        <w:t>78758 U.S.A.</w:t>
      </w:r>
    </w:p>
    <w:p w14:paraId="5F79A89B" w14:textId="77777777" w:rsidR="00D45773" w:rsidRPr="00DA22DF" w:rsidRDefault="00D45773" w:rsidP="00D45773">
      <w:pPr>
        <w:spacing w:before="200"/>
        <w:rPr>
          <w:sz w:val="18"/>
          <w:szCs w:val="18"/>
        </w:rPr>
      </w:pPr>
      <w:r w:rsidRPr="00DA22DF">
        <w:rPr>
          <w:sz w:val="18"/>
          <w:szCs w:val="18"/>
        </w:rPr>
        <w:t>Such information may be available, subject to appropriate terms and conditions, including in some cases payment of a fee.</w:t>
      </w:r>
    </w:p>
    <w:p w14:paraId="59462C55" w14:textId="77777777" w:rsidR="00D45773" w:rsidRPr="00DA22DF" w:rsidRDefault="00D45773" w:rsidP="00D45773">
      <w:pPr>
        <w:spacing w:before="200"/>
        <w:rPr>
          <w:sz w:val="18"/>
          <w:szCs w:val="18"/>
        </w:rPr>
      </w:pPr>
      <w:r w:rsidRPr="00DA22DF">
        <w:rPr>
          <w:sz w:val="18"/>
          <w:szCs w:val="18"/>
        </w:rPr>
        <w:t>The licensed program described in this document and all licensed material available for it are provided by IBM under terms of the IBM Customer Agreement, IBM International Program License Agreement or any equivalent agreement between us.</w:t>
      </w:r>
    </w:p>
    <w:p w14:paraId="741F938A" w14:textId="77777777" w:rsidR="00D45773" w:rsidRPr="00DA22DF" w:rsidRDefault="00D45773" w:rsidP="00D45773">
      <w:pPr>
        <w:spacing w:before="200"/>
        <w:rPr>
          <w:sz w:val="18"/>
          <w:szCs w:val="18"/>
        </w:rPr>
      </w:pPr>
      <w:r w:rsidRPr="00DA22DF">
        <w:rPr>
          <w:sz w:val="18"/>
          <w:szCs w:val="18"/>
        </w:rPr>
        <w:t>Any performance data contained herein was determined in a controlled environment. Therefore, the results obtained in other operating environments may vary significantly. Some measurements may have been made on development-level systems and there is no guarantee that these measurements will be the same on generally available systems. Furthermore, some measurement may have been estimated through extrapolation. Actual results may vary. Users of this document should verify the applicable data for their specific environment.</w:t>
      </w:r>
    </w:p>
    <w:p w14:paraId="7A6C0D17" w14:textId="77777777" w:rsidR="00D45773" w:rsidRPr="00DA22DF" w:rsidRDefault="00D45773" w:rsidP="00D45773">
      <w:pPr>
        <w:spacing w:before="200"/>
        <w:rPr>
          <w:sz w:val="18"/>
          <w:szCs w:val="18"/>
        </w:rPr>
      </w:pPr>
      <w:r w:rsidRPr="00DA22DF">
        <w:rPr>
          <w:sz w:val="18"/>
          <w:szCs w:val="18"/>
        </w:rPr>
        <w:lastRenderedPageBreak/>
        <w:t>Information concerning non-IBM products was obtained from the suppliers of those products, their published announcements or other publicly available sources. IBM has not tested those products and cannot confirm the accuracy of performance, compatibility or any other claims related to non-IBM products. Questions on the capabilities of non-IBM products should be addressed to the suppliers of those products.</w:t>
      </w:r>
    </w:p>
    <w:p w14:paraId="1E3F2438" w14:textId="77777777" w:rsidR="00D45773" w:rsidRPr="00DA22DF" w:rsidRDefault="00D45773" w:rsidP="00D45773">
      <w:pPr>
        <w:spacing w:before="200"/>
        <w:rPr>
          <w:sz w:val="18"/>
          <w:szCs w:val="18"/>
        </w:rPr>
      </w:pPr>
      <w:r w:rsidRPr="00DA22DF">
        <w:rPr>
          <w:sz w:val="18"/>
          <w:szCs w:val="18"/>
        </w:rPr>
        <w:t xml:space="preserve">All statements regarding IBM's future direction or intent are subject to change or withdrawal without </w:t>
      </w:r>
      <w:proofErr w:type="gramStart"/>
      <w:r w:rsidRPr="00DA22DF">
        <w:rPr>
          <w:sz w:val="18"/>
          <w:szCs w:val="18"/>
        </w:rPr>
        <w:t>notice, and</w:t>
      </w:r>
      <w:proofErr w:type="gramEnd"/>
      <w:r w:rsidRPr="00DA22DF">
        <w:rPr>
          <w:sz w:val="18"/>
          <w:szCs w:val="18"/>
        </w:rPr>
        <w:t xml:space="preserve"> represent goals and objectives only. </w:t>
      </w:r>
    </w:p>
    <w:p w14:paraId="775D2B5E" w14:textId="77777777" w:rsidR="00D45773" w:rsidRPr="00DA22DF" w:rsidRDefault="00D45773" w:rsidP="00D45773">
      <w:pPr>
        <w:spacing w:before="200"/>
        <w:rPr>
          <w:sz w:val="18"/>
          <w:szCs w:val="18"/>
        </w:rPr>
      </w:pPr>
      <w:r w:rsidRPr="00DA22DF">
        <w:rPr>
          <w:sz w:val="18"/>
          <w:szCs w:val="18"/>
        </w:rPr>
        <w:t xml:space="preserve">All IBM prices shown are IBM's suggested retail prices, are current and are subject to change without notice. Dealer prices may vary. </w:t>
      </w:r>
    </w:p>
    <w:p w14:paraId="4C55A9BD" w14:textId="77777777" w:rsidR="00D45773" w:rsidRPr="00DA22DF" w:rsidRDefault="00D45773" w:rsidP="00D45773">
      <w:pPr>
        <w:spacing w:before="200"/>
        <w:rPr>
          <w:sz w:val="18"/>
          <w:szCs w:val="18"/>
        </w:rPr>
      </w:pPr>
      <w:r w:rsidRPr="00DA22DF">
        <w:rPr>
          <w:sz w:val="18"/>
          <w:szCs w:val="18"/>
        </w:rPr>
        <w:t xml:space="preserve">This information is for planning purposes only. The information herein is subject to change before the products described become available. </w:t>
      </w:r>
    </w:p>
    <w:p w14:paraId="0D5D836B" w14:textId="77777777" w:rsidR="00D45773" w:rsidRPr="00DA22DF" w:rsidRDefault="00D45773" w:rsidP="00D45773">
      <w:pPr>
        <w:spacing w:before="200"/>
        <w:rPr>
          <w:sz w:val="18"/>
          <w:szCs w:val="18"/>
        </w:rPr>
      </w:pPr>
      <w:r w:rsidRPr="00DA22DF">
        <w:rPr>
          <w:sz w:val="18"/>
          <w:szCs w:val="18"/>
        </w:rPr>
        <w:t>This information contains examples of data and reports used in daily business operations. To illustrate them as completely as possible, the examples include the names of individuals, companies, brands, and products. All of these names are fictitious and any similarity to the names and addresses used by an actual business enterprise is entirely coincidental.</w:t>
      </w:r>
    </w:p>
    <w:p w14:paraId="5787457C" w14:textId="77777777" w:rsidR="00D45773" w:rsidRPr="00201358" w:rsidRDefault="00D45773" w:rsidP="00D45773">
      <w:pPr>
        <w:spacing w:before="200"/>
        <w:rPr>
          <w:b/>
          <w:sz w:val="24"/>
        </w:rPr>
      </w:pPr>
      <w:r w:rsidRPr="00201358">
        <w:rPr>
          <w:b/>
          <w:sz w:val="24"/>
        </w:rPr>
        <w:t>COPYRIGHT LICENSE:</w:t>
      </w:r>
    </w:p>
    <w:p w14:paraId="7B8186ED" w14:textId="77777777" w:rsidR="00D45773" w:rsidRPr="00DA22DF" w:rsidRDefault="00D45773" w:rsidP="00D45773">
      <w:pPr>
        <w:spacing w:before="200"/>
        <w:rPr>
          <w:sz w:val="18"/>
          <w:szCs w:val="18"/>
        </w:rPr>
      </w:pPr>
      <w:r w:rsidRPr="00DA22DF">
        <w:rPr>
          <w:sz w:val="18"/>
          <w:szCs w:val="18"/>
        </w:rPr>
        <w:t>This information contains sample application programs in source language, which illustrate programming techniques on various operating platforms. You may copy, modify, and distribute these sample programs in any form without payment to IBM, for the purposes of developing, using, marketing or distributing application programs conforming to the application programming interface for the operating platform for which the sample programs are written. These examples have not been thoroughly tested under all conditions. IBM, therefore, cannot guarantee or imply reliability, serviceability, or function of these programs. You may copy, modify, and distribute these sample programs in any form without payment to IBM for the purposes of developing, using, marketing, or distributing application programs conforming to IBM's application programming interfaces.</w:t>
      </w:r>
    </w:p>
    <w:p w14:paraId="33222CFB" w14:textId="77777777" w:rsidR="00D45773" w:rsidRPr="00DA22DF" w:rsidRDefault="00D45773" w:rsidP="00D45773">
      <w:pPr>
        <w:spacing w:before="200"/>
        <w:rPr>
          <w:sz w:val="18"/>
          <w:szCs w:val="18"/>
        </w:rPr>
      </w:pPr>
      <w:r w:rsidRPr="00DA22DF">
        <w:rPr>
          <w:sz w:val="18"/>
          <w:szCs w:val="18"/>
        </w:rPr>
        <w:t>Each copy or any portion of these sample programs or any derivative work, must include a copyright notice as follows:</w:t>
      </w:r>
    </w:p>
    <w:p w14:paraId="41246ED4" w14:textId="77777777" w:rsidR="00D45773" w:rsidRPr="00DA22DF" w:rsidRDefault="00D45773" w:rsidP="00D45773">
      <w:pPr>
        <w:spacing w:before="200"/>
        <w:rPr>
          <w:sz w:val="18"/>
          <w:szCs w:val="18"/>
        </w:rPr>
      </w:pPr>
      <w:r w:rsidRPr="00DA22DF">
        <w:rPr>
          <w:sz w:val="18"/>
          <w:szCs w:val="18"/>
        </w:rPr>
        <w:t xml:space="preserve">© </w:t>
      </w:r>
      <w:r>
        <w:rPr>
          <w:sz w:val="18"/>
          <w:szCs w:val="18"/>
        </w:rPr>
        <w:t>IBM 2017</w:t>
      </w:r>
      <w:r w:rsidRPr="00DA22DF">
        <w:rPr>
          <w:sz w:val="18"/>
          <w:szCs w:val="18"/>
        </w:rPr>
        <w:t>. Portions of this code are derived from IBM Corp. Sample Programs. © Copyright IBM Corp</w:t>
      </w:r>
      <w:r>
        <w:rPr>
          <w:sz w:val="18"/>
          <w:szCs w:val="18"/>
        </w:rPr>
        <w:t xml:space="preserve"> 2017.</w:t>
      </w:r>
      <w:r w:rsidRPr="00DA22DF">
        <w:rPr>
          <w:sz w:val="18"/>
          <w:szCs w:val="18"/>
        </w:rPr>
        <w:t xml:space="preserve"> All rights reserved.</w:t>
      </w:r>
    </w:p>
    <w:p w14:paraId="2DBC8618" w14:textId="77777777" w:rsidR="00D45773" w:rsidRPr="00DA22DF" w:rsidRDefault="00D45773" w:rsidP="00D45773">
      <w:pPr>
        <w:spacing w:before="200"/>
        <w:rPr>
          <w:sz w:val="18"/>
          <w:szCs w:val="18"/>
        </w:rPr>
      </w:pPr>
      <w:r w:rsidRPr="00DA22DF">
        <w:rPr>
          <w:sz w:val="18"/>
          <w:szCs w:val="18"/>
        </w:rPr>
        <w:t>If you are viewing this information in softcopy form, the photographs and color illustrations might not be displayed.</w:t>
      </w:r>
    </w:p>
    <w:p w14:paraId="347120B5" w14:textId="77777777" w:rsidR="00D45773" w:rsidRPr="00201358" w:rsidRDefault="00D45773" w:rsidP="00D45773">
      <w:pPr>
        <w:spacing w:before="200"/>
        <w:rPr>
          <w:b/>
          <w:sz w:val="24"/>
        </w:rPr>
      </w:pPr>
      <w:r w:rsidRPr="00201358">
        <w:rPr>
          <w:b/>
          <w:sz w:val="24"/>
        </w:rPr>
        <w:t>Trademarks</w:t>
      </w:r>
    </w:p>
    <w:p w14:paraId="73009F5C" w14:textId="77777777" w:rsidR="00D45773" w:rsidRPr="00DA22DF" w:rsidRDefault="00D45773" w:rsidP="00D45773">
      <w:pPr>
        <w:spacing w:before="200"/>
        <w:rPr>
          <w:sz w:val="18"/>
          <w:szCs w:val="18"/>
        </w:rPr>
      </w:pPr>
      <w:r w:rsidRPr="00DA22DF">
        <w:rPr>
          <w:sz w:val="18"/>
          <w:szCs w:val="18"/>
        </w:rPr>
        <w:t xml:space="preserve">IBM, the IBM logo, and ibm.com are trademarks or registered trademarks of International Business Machines Corp., registered in many jurisdictions worldwide. Other product and service names might be trademarks of IBM or other companies. A current list of IBM trademarks is available on the Web at Copyright and trademark information at </w:t>
      </w:r>
      <w:hyperlink r:id="rId118" w:history="1">
        <w:r w:rsidRPr="00DA22DF">
          <w:rPr>
            <w:rStyle w:val="Hyperlink"/>
            <w:sz w:val="18"/>
            <w:szCs w:val="18"/>
          </w:rPr>
          <w:t>ibm.com/legal/copytrade.shtml.</w:t>
        </w:r>
      </w:hyperlink>
    </w:p>
    <w:p w14:paraId="79EE83EE" w14:textId="77777777" w:rsidR="00D45773" w:rsidRDefault="00D45773" w:rsidP="00D45773">
      <w:pPr>
        <w:spacing w:before="200"/>
        <w:rPr>
          <w:b/>
          <w:sz w:val="24"/>
        </w:rPr>
      </w:pPr>
      <w:r w:rsidRPr="00DA22DF">
        <w:rPr>
          <w:b/>
          <w:sz w:val="24"/>
        </w:rPr>
        <w:t>Statement of Good Security Practices</w:t>
      </w:r>
    </w:p>
    <w:p w14:paraId="4E4836DF" w14:textId="77777777" w:rsidR="00D45773" w:rsidRDefault="00D45773" w:rsidP="00D45773">
      <w:pPr>
        <w:spacing w:before="200"/>
      </w:pPr>
      <w:r w:rsidRPr="00DA22DF">
        <w:rPr>
          <w:sz w:val="18"/>
          <w:szCs w:val="18"/>
        </w:rPr>
        <w:t>IT system security involves protecting systems and information through prevention, detection and response to improper access from within and outside your enterprise.</w:t>
      </w:r>
      <w:r>
        <w:rPr>
          <w:sz w:val="18"/>
          <w:szCs w:val="18"/>
        </w:rPr>
        <w:t xml:space="preserve"> </w:t>
      </w:r>
      <w:r w:rsidRPr="00DA22DF">
        <w:rPr>
          <w:sz w:val="18"/>
          <w:szCs w:val="18"/>
        </w:rPr>
        <w:t>Improper access can result in information being altered, destroyed, misappropriated or misused or can result in damage to or misuse of your systems, including for use in attacks on others.</w:t>
      </w:r>
      <w:r>
        <w:rPr>
          <w:sz w:val="18"/>
          <w:szCs w:val="18"/>
        </w:rPr>
        <w:t xml:space="preserve"> </w:t>
      </w:r>
      <w:r w:rsidRPr="00DA22DF">
        <w:rPr>
          <w:sz w:val="18"/>
          <w:szCs w:val="18"/>
        </w:rPr>
        <w:t>No IT system or product should be considered completely secure and no single product, service or security measure can be completely effective in preventing improper use or access.</w:t>
      </w:r>
      <w:r>
        <w:rPr>
          <w:sz w:val="18"/>
          <w:szCs w:val="18"/>
        </w:rPr>
        <w:t xml:space="preserve"> </w:t>
      </w:r>
      <w:r w:rsidRPr="00DA22DF">
        <w:rPr>
          <w:sz w:val="18"/>
          <w:szCs w:val="18"/>
        </w:rPr>
        <w:t>IBM systems, products and services are designed to be part of a comprehensive security approach, which will necessarily involve additional operational procedures, and may require other systems, products or services to be most effective.</w:t>
      </w:r>
      <w:r>
        <w:rPr>
          <w:sz w:val="18"/>
          <w:szCs w:val="18"/>
        </w:rPr>
        <w:t xml:space="preserve"> </w:t>
      </w:r>
      <w:r w:rsidRPr="00DA22DF">
        <w:rPr>
          <w:sz w:val="18"/>
          <w:szCs w:val="18"/>
        </w:rPr>
        <w:t>IBM DOES NOT WARRANT THAT ANY SYSTEMS, PRODUCTS OR SERVICES ARE IMMUNE FROM, OR WILL MAKE YOUR ENTERPRISE IMMUNE FROM, THE MALICIOUS OR ILLEGAL CONDUCT OF ANY PARTY.</w:t>
      </w:r>
      <w:r>
        <w:br w:type="page"/>
      </w:r>
      <w:r>
        <w:rPr>
          <w:noProof/>
          <w:lang w:val="en-GB" w:eastAsia="en-GB"/>
        </w:rPr>
        <w:lastRenderedPageBreak/>
        <w:drawing>
          <wp:inline distT="0" distB="0" distL="0" distR="0" wp14:anchorId="581A9799" wp14:editId="0F36A92B">
            <wp:extent cx="914400" cy="4000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914400" cy="400050"/>
                    </a:xfrm>
                    <a:prstGeom prst="rect">
                      <a:avLst/>
                    </a:prstGeom>
                    <a:noFill/>
                    <a:ln>
                      <a:noFill/>
                    </a:ln>
                  </pic:spPr>
                </pic:pic>
              </a:graphicData>
            </a:graphic>
          </wp:inline>
        </w:drawing>
      </w:r>
    </w:p>
    <w:p w14:paraId="436DFB21" w14:textId="77777777" w:rsidR="00D45773" w:rsidRDefault="00D45773" w:rsidP="00D45773"/>
    <w:p w14:paraId="6D47ECF7" w14:textId="77777777" w:rsidR="00D45773" w:rsidRDefault="00D45773" w:rsidP="00D45773"/>
    <w:p w14:paraId="7B5AA09C" w14:textId="77777777" w:rsidR="00D45773" w:rsidRDefault="00D45773" w:rsidP="00D45773"/>
    <w:p w14:paraId="5ED07BA1" w14:textId="77777777" w:rsidR="00D45773" w:rsidRDefault="00D45773" w:rsidP="00D45773"/>
    <w:p w14:paraId="7F23AC2C" w14:textId="77777777" w:rsidR="00D45773" w:rsidRDefault="00D45773" w:rsidP="00D45773"/>
    <w:p w14:paraId="16910847" w14:textId="77777777" w:rsidR="00D45773" w:rsidRDefault="00D45773" w:rsidP="00D45773"/>
    <w:p w14:paraId="54F73BAC" w14:textId="77777777" w:rsidR="00D45773" w:rsidRDefault="00D45773" w:rsidP="00D45773"/>
    <w:p w14:paraId="2BB911F3" w14:textId="77777777" w:rsidR="00D45773" w:rsidRDefault="00D45773" w:rsidP="00D45773"/>
    <w:p w14:paraId="75F2504B" w14:textId="77777777" w:rsidR="00D45773" w:rsidRDefault="00D45773" w:rsidP="00D45773"/>
    <w:p w14:paraId="6BFF5636" w14:textId="77777777" w:rsidR="00D45773" w:rsidRDefault="00D45773" w:rsidP="00D45773"/>
    <w:p w14:paraId="3D9B5752" w14:textId="77777777" w:rsidR="00D45773" w:rsidRDefault="00D45773" w:rsidP="00D45773"/>
    <w:p w14:paraId="0B71A874" w14:textId="77777777" w:rsidR="00D45773" w:rsidRDefault="00D45773" w:rsidP="00D45773"/>
    <w:p w14:paraId="22581E71" w14:textId="77777777" w:rsidR="00D45773" w:rsidRDefault="00D45773" w:rsidP="00D45773"/>
    <w:p w14:paraId="2994A6A6" w14:textId="77777777" w:rsidR="00D45773" w:rsidRDefault="00D45773" w:rsidP="00D45773"/>
    <w:p w14:paraId="46CA00BA" w14:textId="77777777" w:rsidR="00D45773" w:rsidRDefault="00D45773" w:rsidP="00D45773"/>
    <w:p w14:paraId="4E8AB1EA" w14:textId="77777777" w:rsidR="00D45773" w:rsidRDefault="00D45773" w:rsidP="00D45773"/>
    <w:p w14:paraId="39D84FC0" w14:textId="77777777" w:rsidR="00D45773" w:rsidRDefault="00D45773" w:rsidP="00D45773"/>
    <w:p w14:paraId="3A784840" w14:textId="77777777" w:rsidR="00D45773" w:rsidRDefault="00D45773" w:rsidP="00D45773"/>
    <w:p w14:paraId="33788E60" w14:textId="77777777" w:rsidR="00D45773" w:rsidRDefault="00D45773" w:rsidP="00D45773"/>
    <w:p w14:paraId="32FACB86" w14:textId="77777777" w:rsidR="00D45773" w:rsidRDefault="00D45773" w:rsidP="00D45773"/>
    <w:p w14:paraId="5A5E9491" w14:textId="77777777" w:rsidR="00D45773" w:rsidRDefault="00D45773" w:rsidP="00D45773"/>
    <w:p w14:paraId="7976640D" w14:textId="77777777" w:rsidR="00D45773" w:rsidRDefault="00D45773" w:rsidP="00D45773"/>
    <w:p w14:paraId="4DE93DB5" w14:textId="77777777" w:rsidR="00D45773" w:rsidRDefault="00D45773" w:rsidP="00D45773"/>
    <w:p w14:paraId="07F133AE" w14:textId="77777777" w:rsidR="00D45773" w:rsidRDefault="00D45773" w:rsidP="00D45773"/>
    <w:p w14:paraId="4B585567" w14:textId="77777777" w:rsidR="00D45773" w:rsidRDefault="00D45773" w:rsidP="00D45773"/>
    <w:p w14:paraId="16D13D4B" w14:textId="77777777" w:rsidR="00D45773" w:rsidRDefault="00D45773" w:rsidP="00D45773"/>
    <w:p w14:paraId="742916CC" w14:textId="77777777" w:rsidR="00D45773" w:rsidRPr="00844835" w:rsidRDefault="00D45773" w:rsidP="00D45773">
      <w:pPr>
        <w:autoSpaceDE w:val="0"/>
        <w:autoSpaceDN w:val="0"/>
        <w:adjustRightInd w:val="0"/>
        <w:rPr>
          <w:rFonts w:cs="Arial"/>
          <w:sz w:val="16"/>
          <w:szCs w:val="16"/>
        </w:rPr>
      </w:pPr>
      <w:r w:rsidRPr="00844835">
        <w:rPr>
          <w:rFonts w:cs="Arial"/>
          <w:sz w:val="16"/>
          <w:szCs w:val="16"/>
        </w:rPr>
        <w:t>© International Business Machines Corporati</w:t>
      </w:r>
      <w:r>
        <w:rPr>
          <w:rFonts w:cs="Arial"/>
          <w:sz w:val="16"/>
          <w:szCs w:val="16"/>
        </w:rPr>
        <w:t>on 2017</w:t>
      </w:r>
    </w:p>
    <w:p w14:paraId="675C84EC" w14:textId="77777777" w:rsidR="00D45773" w:rsidRPr="00844835" w:rsidRDefault="00D45773" w:rsidP="00D45773">
      <w:pPr>
        <w:rPr>
          <w:rFonts w:cs="HelveticaNeueLT Com 45 Lt"/>
          <w:color w:val="221E1F"/>
          <w:sz w:val="16"/>
          <w:szCs w:val="16"/>
        </w:rPr>
      </w:pPr>
      <w:r w:rsidRPr="00844835">
        <w:rPr>
          <w:rFonts w:cs="HelveticaNeueLT Com 45 Lt"/>
          <w:color w:val="221E1F"/>
          <w:sz w:val="16"/>
          <w:szCs w:val="16"/>
        </w:rPr>
        <w:t>International Business Machines Corporation</w:t>
      </w:r>
      <w:r w:rsidRPr="00844835">
        <w:rPr>
          <w:rFonts w:cs="HelveticaNeueLT Com 45 Lt"/>
          <w:color w:val="221E1F"/>
          <w:sz w:val="16"/>
          <w:szCs w:val="16"/>
        </w:rPr>
        <w:br/>
        <w:t xml:space="preserve">New Orchard Road Armonk, NY 10504 </w:t>
      </w:r>
    </w:p>
    <w:p w14:paraId="63643277" w14:textId="77777777" w:rsidR="00D45773" w:rsidRPr="00844835" w:rsidRDefault="00D45773" w:rsidP="00D45773">
      <w:pPr>
        <w:rPr>
          <w:sz w:val="16"/>
          <w:szCs w:val="16"/>
        </w:rPr>
      </w:pPr>
      <w:r w:rsidRPr="00844835">
        <w:rPr>
          <w:sz w:val="16"/>
          <w:szCs w:val="16"/>
        </w:rPr>
        <w:t xml:space="preserve">Produced in </w:t>
      </w:r>
      <w:r>
        <w:rPr>
          <w:sz w:val="16"/>
          <w:szCs w:val="16"/>
        </w:rPr>
        <w:t xml:space="preserve">the United States of America </w:t>
      </w:r>
      <w:r w:rsidRPr="00844835">
        <w:rPr>
          <w:sz w:val="16"/>
          <w:szCs w:val="16"/>
        </w:rPr>
        <w:t>0</w:t>
      </w:r>
      <w:r>
        <w:rPr>
          <w:sz w:val="16"/>
          <w:szCs w:val="16"/>
        </w:rPr>
        <w:t>1</w:t>
      </w:r>
      <w:r w:rsidRPr="00844835">
        <w:rPr>
          <w:sz w:val="16"/>
          <w:szCs w:val="16"/>
        </w:rPr>
        <w:t>-</w:t>
      </w:r>
      <w:r>
        <w:rPr>
          <w:sz w:val="16"/>
          <w:szCs w:val="16"/>
        </w:rPr>
        <w:t>2016</w:t>
      </w:r>
    </w:p>
    <w:p w14:paraId="15F0EC2E" w14:textId="77777777" w:rsidR="00D45773" w:rsidRPr="00844835" w:rsidRDefault="00D45773" w:rsidP="00D45773">
      <w:pPr>
        <w:rPr>
          <w:sz w:val="16"/>
          <w:szCs w:val="16"/>
        </w:rPr>
      </w:pPr>
      <w:r w:rsidRPr="00844835">
        <w:rPr>
          <w:sz w:val="16"/>
          <w:szCs w:val="16"/>
        </w:rPr>
        <w:t>All Rights Reserved</w:t>
      </w:r>
    </w:p>
    <w:p w14:paraId="56A1583B" w14:textId="77777777" w:rsidR="00D45773" w:rsidRPr="00844835" w:rsidRDefault="00D45773" w:rsidP="00D45773">
      <w:pPr>
        <w:rPr>
          <w:sz w:val="16"/>
          <w:szCs w:val="16"/>
        </w:rPr>
      </w:pPr>
      <w:r w:rsidRPr="00844835">
        <w:rPr>
          <w:sz w:val="16"/>
          <w:szCs w:val="16"/>
        </w:rPr>
        <w:t>References in this publication to IBM products and services do not imply that IBM intends to make them available in all countries in which IBM operates</w:t>
      </w:r>
      <w:r>
        <w:rPr>
          <w:sz w:val="16"/>
          <w:szCs w:val="16"/>
        </w:rPr>
        <w:t>.</w:t>
      </w:r>
    </w:p>
    <w:p w14:paraId="091D8942" w14:textId="77777777" w:rsidR="00D45773" w:rsidRDefault="00D45773" w:rsidP="00D45773">
      <w:pPr>
        <w:spacing w:after="160" w:line="259" w:lineRule="auto"/>
      </w:pPr>
    </w:p>
    <w:p w14:paraId="6D6B2D82" w14:textId="77777777" w:rsidR="00D45773" w:rsidRDefault="00D45773" w:rsidP="004F2622"/>
    <w:p w14:paraId="43BDBEA0" w14:textId="77777777" w:rsidR="00D45773" w:rsidRDefault="00D45773" w:rsidP="004F2622"/>
    <w:p w14:paraId="3FC4FD5A" w14:textId="77777777" w:rsidR="002B29F5" w:rsidRDefault="002B29F5" w:rsidP="004F2622">
      <w:pPr>
        <w:rPr>
          <w:lang w:val="en-GB" w:eastAsia="x-none"/>
        </w:rPr>
      </w:pPr>
      <w:bookmarkStart w:id="31" w:name="_Toc472700733"/>
      <w:bookmarkStart w:id="32" w:name="_Toc472701884"/>
      <w:bookmarkStart w:id="33" w:name="_Toc472705595"/>
      <w:bookmarkStart w:id="34" w:name="_Toc472705838"/>
      <w:bookmarkStart w:id="35" w:name="_Toc472706086"/>
      <w:bookmarkStart w:id="36" w:name="_Toc472706564"/>
      <w:bookmarkStart w:id="37" w:name="_Toc472867175"/>
      <w:bookmarkStart w:id="38" w:name="_Toc432531945"/>
      <w:bookmarkStart w:id="39" w:name="_Toc432531946"/>
      <w:bookmarkStart w:id="40" w:name="_Toc432531947"/>
      <w:bookmarkStart w:id="41" w:name="_Toc472700734"/>
      <w:bookmarkStart w:id="42" w:name="_Toc472701885"/>
      <w:bookmarkStart w:id="43" w:name="_Toc472705596"/>
      <w:bookmarkStart w:id="44" w:name="_Toc472705839"/>
      <w:bookmarkStart w:id="45" w:name="_Toc472706087"/>
      <w:bookmarkStart w:id="46" w:name="_Toc472706565"/>
      <w:bookmarkStart w:id="47" w:name="_Toc472867176"/>
      <w:bookmarkStart w:id="48" w:name="_Toc472700735"/>
      <w:bookmarkStart w:id="49" w:name="_Toc472701886"/>
      <w:bookmarkStart w:id="50" w:name="_Toc472705597"/>
      <w:bookmarkStart w:id="51" w:name="_Toc472705840"/>
      <w:bookmarkStart w:id="52" w:name="_Toc472706088"/>
      <w:bookmarkStart w:id="53" w:name="_Toc472706566"/>
      <w:bookmarkStart w:id="54" w:name="_Toc472867177"/>
      <w:bookmarkStart w:id="55" w:name="_Toc472700736"/>
      <w:bookmarkStart w:id="56" w:name="_Toc472701887"/>
      <w:bookmarkStart w:id="57" w:name="_Toc472705598"/>
      <w:bookmarkStart w:id="58" w:name="_Toc472705841"/>
      <w:bookmarkStart w:id="59" w:name="_Toc472706089"/>
      <w:bookmarkStart w:id="60" w:name="_Toc472706567"/>
      <w:bookmarkStart w:id="61" w:name="_Toc472867178"/>
      <w:bookmarkStart w:id="62" w:name="_Toc472700737"/>
      <w:bookmarkStart w:id="63" w:name="_Toc472701888"/>
      <w:bookmarkStart w:id="64" w:name="_Toc472705599"/>
      <w:bookmarkStart w:id="65" w:name="_Toc472705842"/>
      <w:bookmarkStart w:id="66" w:name="_Toc472706090"/>
      <w:bookmarkStart w:id="67" w:name="_Toc472706568"/>
      <w:bookmarkStart w:id="68" w:name="_Toc472867179"/>
      <w:bookmarkStart w:id="69" w:name="_Toc472700738"/>
      <w:bookmarkStart w:id="70" w:name="_Toc472701889"/>
      <w:bookmarkStart w:id="71" w:name="_Toc472705600"/>
      <w:bookmarkStart w:id="72" w:name="_Toc472705843"/>
      <w:bookmarkStart w:id="73" w:name="_Toc472706091"/>
      <w:bookmarkStart w:id="74" w:name="_Toc472706569"/>
      <w:bookmarkStart w:id="75" w:name="_Toc472867180"/>
      <w:bookmarkStart w:id="76" w:name="_Toc472700739"/>
      <w:bookmarkStart w:id="77" w:name="_Toc472701890"/>
      <w:bookmarkStart w:id="78" w:name="_Toc472705601"/>
      <w:bookmarkStart w:id="79" w:name="_Toc472705844"/>
      <w:bookmarkStart w:id="80" w:name="_Toc472706092"/>
      <w:bookmarkStart w:id="81" w:name="_Toc472706570"/>
      <w:bookmarkStart w:id="82" w:name="_Toc472867181"/>
      <w:bookmarkStart w:id="83" w:name="_Toc472700740"/>
      <w:bookmarkStart w:id="84" w:name="_Toc472701891"/>
      <w:bookmarkStart w:id="85" w:name="_Toc472705602"/>
      <w:bookmarkStart w:id="86" w:name="_Toc472705845"/>
      <w:bookmarkStart w:id="87" w:name="_Toc472706093"/>
      <w:bookmarkStart w:id="88" w:name="_Toc472706571"/>
      <w:bookmarkStart w:id="89" w:name="_Toc472867182"/>
      <w:bookmarkStart w:id="90" w:name="_Toc472700741"/>
      <w:bookmarkStart w:id="91" w:name="_Toc472701892"/>
      <w:bookmarkStart w:id="92" w:name="_Toc472705603"/>
      <w:bookmarkStart w:id="93" w:name="_Toc472705846"/>
      <w:bookmarkStart w:id="94" w:name="_Toc472706094"/>
      <w:bookmarkStart w:id="95" w:name="_Toc472706572"/>
      <w:bookmarkStart w:id="96" w:name="_Toc472867183"/>
      <w:bookmarkStart w:id="97" w:name="_Toc472700742"/>
      <w:bookmarkStart w:id="98" w:name="_Toc472701893"/>
      <w:bookmarkStart w:id="99" w:name="_Toc472705604"/>
      <w:bookmarkStart w:id="100" w:name="_Toc472705847"/>
      <w:bookmarkStart w:id="101" w:name="_Toc472706095"/>
      <w:bookmarkStart w:id="102" w:name="_Toc472706573"/>
      <w:bookmarkStart w:id="103" w:name="_Toc472867184"/>
      <w:bookmarkStart w:id="104" w:name="_Toc472700743"/>
      <w:bookmarkStart w:id="105" w:name="_Toc472701894"/>
      <w:bookmarkStart w:id="106" w:name="_Toc472705605"/>
      <w:bookmarkStart w:id="107" w:name="_Toc472705848"/>
      <w:bookmarkStart w:id="108" w:name="_Toc472706096"/>
      <w:bookmarkStart w:id="109" w:name="_Toc472706574"/>
      <w:bookmarkStart w:id="110" w:name="_Toc472867185"/>
      <w:bookmarkStart w:id="111" w:name="_Toc472700744"/>
      <w:bookmarkStart w:id="112" w:name="_Toc472701895"/>
      <w:bookmarkStart w:id="113" w:name="_Toc472705606"/>
      <w:bookmarkStart w:id="114" w:name="_Toc472705849"/>
      <w:bookmarkStart w:id="115" w:name="_Toc472706097"/>
      <w:bookmarkStart w:id="116" w:name="_Toc472706575"/>
      <w:bookmarkStart w:id="117" w:name="_Toc472867186"/>
      <w:bookmarkStart w:id="118" w:name="_Toc472700745"/>
      <w:bookmarkStart w:id="119" w:name="_Toc472701896"/>
      <w:bookmarkStart w:id="120" w:name="_Toc472705607"/>
      <w:bookmarkStart w:id="121" w:name="_Toc472705850"/>
      <w:bookmarkStart w:id="122" w:name="_Toc472706098"/>
      <w:bookmarkStart w:id="123" w:name="_Toc472706576"/>
      <w:bookmarkStart w:id="124" w:name="_Toc472867187"/>
      <w:bookmarkStart w:id="125" w:name="_Toc472700746"/>
      <w:bookmarkStart w:id="126" w:name="_Toc472701897"/>
      <w:bookmarkStart w:id="127" w:name="_Toc472705608"/>
      <w:bookmarkStart w:id="128" w:name="_Toc472705851"/>
      <w:bookmarkStart w:id="129" w:name="_Toc472706099"/>
      <w:bookmarkStart w:id="130" w:name="_Toc472706577"/>
      <w:bookmarkStart w:id="131" w:name="_Toc472867188"/>
      <w:bookmarkStart w:id="132" w:name="_Toc472700747"/>
      <w:bookmarkStart w:id="133" w:name="_Toc472701898"/>
      <w:bookmarkStart w:id="134" w:name="_Toc472705609"/>
      <w:bookmarkStart w:id="135" w:name="_Toc472705852"/>
      <w:bookmarkStart w:id="136" w:name="_Toc472706100"/>
      <w:bookmarkStart w:id="137" w:name="_Toc472706578"/>
      <w:bookmarkStart w:id="138" w:name="_Toc472867189"/>
      <w:bookmarkStart w:id="139" w:name="_Toc472700748"/>
      <w:bookmarkStart w:id="140" w:name="_Toc472701899"/>
      <w:bookmarkStart w:id="141" w:name="_Toc472705610"/>
      <w:bookmarkStart w:id="142" w:name="_Toc472705853"/>
      <w:bookmarkStart w:id="143" w:name="_Toc472706101"/>
      <w:bookmarkStart w:id="144" w:name="_Toc472706579"/>
      <w:bookmarkStart w:id="145" w:name="_Toc472867190"/>
      <w:bookmarkStart w:id="146" w:name="_Toc472700749"/>
      <w:bookmarkStart w:id="147" w:name="_Toc472701900"/>
      <w:bookmarkStart w:id="148" w:name="_Toc472705611"/>
      <w:bookmarkStart w:id="149" w:name="_Toc472705854"/>
      <w:bookmarkStart w:id="150" w:name="_Toc472706102"/>
      <w:bookmarkStart w:id="151" w:name="_Toc472706580"/>
      <w:bookmarkStart w:id="152" w:name="_Toc472867191"/>
      <w:bookmarkStart w:id="153" w:name="_Toc472700750"/>
      <w:bookmarkStart w:id="154" w:name="_Toc472701901"/>
      <w:bookmarkStart w:id="155" w:name="_Toc472705612"/>
      <w:bookmarkStart w:id="156" w:name="_Toc472705855"/>
      <w:bookmarkStart w:id="157" w:name="_Toc472706103"/>
      <w:bookmarkStart w:id="158" w:name="_Toc472706581"/>
      <w:bookmarkStart w:id="159" w:name="_Toc472867192"/>
      <w:bookmarkStart w:id="160" w:name="_Toc472700751"/>
      <w:bookmarkStart w:id="161" w:name="_Toc472701902"/>
      <w:bookmarkStart w:id="162" w:name="_Toc472705613"/>
      <w:bookmarkStart w:id="163" w:name="_Toc472705856"/>
      <w:bookmarkStart w:id="164" w:name="_Toc472706104"/>
      <w:bookmarkStart w:id="165" w:name="_Toc472706582"/>
      <w:bookmarkStart w:id="166" w:name="_Toc472867193"/>
      <w:bookmarkStart w:id="167" w:name="_Toc472700752"/>
      <w:bookmarkStart w:id="168" w:name="_Toc472701903"/>
      <w:bookmarkStart w:id="169" w:name="_Toc472705614"/>
      <w:bookmarkStart w:id="170" w:name="_Toc472705857"/>
      <w:bookmarkStart w:id="171" w:name="_Toc472706105"/>
      <w:bookmarkStart w:id="172" w:name="_Toc472706583"/>
      <w:bookmarkStart w:id="173" w:name="_Toc472867194"/>
      <w:bookmarkStart w:id="174" w:name="_Toc472700753"/>
      <w:bookmarkStart w:id="175" w:name="_Toc472701904"/>
      <w:bookmarkStart w:id="176" w:name="_Toc472705615"/>
      <w:bookmarkStart w:id="177" w:name="_Toc472705858"/>
      <w:bookmarkStart w:id="178" w:name="_Toc472706106"/>
      <w:bookmarkStart w:id="179" w:name="_Toc472706584"/>
      <w:bookmarkStart w:id="180" w:name="_Toc472867195"/>
      <w:bookmarkStart w:id="181" w:name="_Toc472700754"/>
      <w:bookmarkStart w:id="182" w:name="_Toc472701905"/>
      <w:bookmarkStart w:id="183" w:name="_Toc472705616"/>
      <w:bookmarkStart w:id="184" w:name="_Toc472705859"/>
      <w:bookmarkStart w:id="185" w:name="_Toc472706107"/>
      <w:bookmarkStart w:id="186" w:name="_Toc472706585"/>
      <w:bookmarkStart w:id="187" w:name="_Toc472867196"/>
      <w:bookmarkStart w:id="188" w:name="_Toc472700755"/>
      <w:bookmarkStart w:id="189" w:name="_Toc472701906"/>
      <w:bookmarkStart w:id="190" w:name="_Toc472705617"/>
      <w:bookmarkStart w:id="191" w:name="_Toc472705860"/>
      <w:bookmarkStart w:id="192" w:name="_Toc472706108"/>
      <w:bookmarkStart w:id="193" w:name="_Toc472706586"/>
      <w:bookmarkStart w:id="194" w:name="_Toc472867197"/>
      <w:bookmarkStart w:id="195" w:name="_Toc472700756"/>
      <w:bookmarkStart w:id="196" w:name="_Toc472701907"/>
      <w:bookmarkStart w:id="197" w:name="_Toc472705618"/>
      <w:bookmarkStart w:id="198" w:name="_Toc472705861"/>
      <w:bookmarkStart w:id="199" w:name="_Toc472706109"/>
      <w:bookmarkStart w:id="200" w:name="_Toc472706587"/>
      <w:bookmarkStart w:id="201" w:name="_Toc472867198"/>
      <w:bookmarkStart w:id="202" w:name="_Toc472700757"/>
      <w:bookmarkStart w:id="203" w:name="_Toc472701908"/>
      <w:bookmarkStart w:id="204" w:name="_Toc472705619"/>
      <w:bookmarkStart w:id="205" w:name="_Toc472705862"/>
      <w:bookmarkStart w:id="206" w:name="_Toc472706110"/>
      <w:bookmarkStart w:id="207" w:name="_Toc472706588"/>
      <w:bookmarkStart w:id="208" w:name="_Toc472867199"/>
      <w:bookmarkStart w:id="209" w:name="_Toc472700758"/>
      <w:bookmarkStart w:id="210" w:name="_Toc472701909"/>
      <w:bookmarkStart w:id="211" w:name="_Toc472705620"/>
      <w:bookmarkStart w:id="212" w:name="_Toc472705863"/>
      <w:bookmarkStart w:id="213" w:name="_Toc472706111"/>
      <w:bookmarkStart w:id="214" w:name="_Toc472706589"/>
      <w:bookmarkStart w:id="215" w:name="_Toc472867200"/>
      <w:bookmarkStart w:id="216" w:name="_Toc472700759"/>
      <w:bookmarkStart w:id="217" w:name="_Toc472701910"/>
      <w:bookmarkStart w:id="218" w:name="_Toc472705621"/>
      <w:bookmarkStart w:id="219" w:name="_Toc472705864"/>
      <w:bookmarkStart w:id="220" w:name="_Toc472706112"/>
      <w:bookmarkStart w:id="221" w:name="_Toc472706590"/>
      <w:bookmarkStart w:id="222" w:name="_Toc472867201"/>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p>
    <w:sectPr w:rsidR="002B29F5" w:rsidSect="00DC706B">
      <w:headerReference w:type="default" r:id="rId120"/>
      <w:footerReference w:type="default" r:id="rId121"/>
      <w:headerReference w:type="first" r:id="rId122"/>
      <w:type w:val="continuous"/>
      <w:pgSz w:w="11906" w:h="16838" w:code="9"/>
      <w:pgMar w:top="1440" w:right="1080" w:bottom="1440" w:left="108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25054D0" w14:textId="77777777" w:rsidR="00927BD3" w:rsidRDefault="00927BD3">
      <w:r>
        <w:separator/>
      </w:r>
    </w:p>
    <w:p w14:paraId="2ED2613E" w14:textId="77777777" w:rsidR="00927BD3" w:rsidRDefault="00927BD3"/>
  </w:endnote>
  <w:endnote w:type="continuationSeparator" w:id="0">
    <w:p w14:paraId="2BFEC45A" w14:textId="77777777" w:rsidR="00927BD3" w:rsidRDefault="00927BD3">
      <w:r>
        <w:continuationSeparator/>
      </w:r>
    </w:p>
    <w:p w14:paraId="67BF75ED" w14:textId="77777777" w:rsidR="00927BD3" w:rsidRDefault="00927BD3"/>
  </w:endnote>
  <w:endnote w:type="continuationNotice" w:id="1">
    <w:p w14:paraId="4812B782" w14:textId="77777777" w:rsidR="00927BD3" w:rsidRDefault="00927BD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B06040202020202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ACFF" w:usb2="00000009" w:usb3="00000000" w:csb0="000001FF" w:csb1="00000000"/>
  </w:font>
  <w:font w:name="Cambria">
    <w:panose1 w:val="02040503050406030204"/>
    <w:charset w:val="00"/>
    <w:family w:val="roman"/>
    <w:pitch w:val="variable"/>
    <w:sig w:usb0="E00002FF" w:usb1="40000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Mangal">
    <w:panose1 w:val="02040503050203030202"/>
    <w:charset w:val="00"/>
    <w:family w:val="roman"/>
    <w:pitch w:val="variable"/>
    <w:sig w:usb0="00008003" w:usb1="00000000" w:usb2="00000000" w:usb3="00000000" w:csb0="00000001" w:csb1="00000000"/>
  </w:font>
  <w:font w:name="Yu Mincho">
    <w:altName w:val="游明朝"/>
    <w:panose1 w:val="02020400000000000000"/>
    <w:charset w:val="80"/>
    <w:family w:val="roman"/>
    <w:pitch w:val="variable"/>
    <w:sig w:usb0="800002E7" w:usb1="2AC7FCFF" w:usb2="00000012" w:usb3="00000000" w:csb0="0002009F" w:csb1="00000000"/>
  </w:font>
  <w:font w:name="Menlo">
    <w:panose1 w:val="020B0609030804020204"/>
    <w:charset w:val="00"/>
    <w:family w:val="modern"/>
    <w:pitch w:val="fixed"/>
    <w:sig w:usb0="E60022FF" w:usb1="D200F9FB" w:usb2="02000028" w:usb3="00000000" w:csb0="000001DF" w:csb1="00000000"/>
  </w:font>
  <w:font w:name="HelveticaNeueLT Com 45 Lt">
    <w:altName w:val="HelveticaNeueLT Com 45 Lt"/>
    <w:panose1 w:val="020B0604020202020204"/>
    <w:charset w:val="00"/>
    <w:family w:val="swiss"/>
    <w:notTrueType/>
    <w:pitch w:val="default"/>
    <w:sig w:usb0="00000003" w:usb1="00000000" w:usb2="00000000" w:usb3="00000000" w:csb0="00000001"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52B868" w14:textId="1F0CBD54" w:rsidR="001E14C2" w:rsidRPr="00644985" w:rsidRDefault="001E14C2" w:rsidP="00DB34CA">
    <w:pPr>
      <w:pStyle w:val="Footer"/>
      <w:pBdr>
        <w:top w:val="single" w:sz="4" w:space="1" w:color="auto"/>
      </w:pBdr>
      <w:tabs>
        <w:tab w:val="clear" w:pos="8640"/>
        <w:tab w:val="right" w:pos="9360"/>
      </w:tabs>
      <w:jc w:val="center"/>
      <w:rPr>
        <w:color w:val="0070C0"/>
        <w:sz w:val="16"/>
        <w:szCs w:val="16"/>
      </w:rPr>
    </w:pPr>
    <w:r w:rsidRPr="00FD71B0">
      <w:rPr>
        <w:sz w:val="16"/>
        <w:szCs w:val="16"/>
      </w:rPr>
      <w:t xml:space="preserve">Page </w:t>
    </w:r>
    <w:r w:rsidRPr="00FD71B0">
      <w:rPr>
        <w:sz w:val="16"/>
        <w:szCs w:val="16"/>
      </w:rPr>
      <w:fldChar w:fldCharType="begin"/>
    </w:r>
    <w:r w:rsidRPr="00FD71B0">
      <w:rPr>
        <w:sz w:val="16"/>
        <w:szCs w:val="16"/>
      </w:rPr>
      <w:instrText xml:space="preserve"> PAGE </w:instrText>
    </w:r>
    <w:r w:rsidRPr="00FD71B0">
      <w:rPr>
        <w:sz w:val="16"/>
        <w:szCs w:val="16"/>
      </w:rPr>
      <w:fldChar w:fldCharType="separate"/>
    </w:r>
    <w:r>
      <w:rPr>
        <w:noProof/>
        <w:sz w:val="16"/>
        <w:szCs w:val="16"/>
      </w:rPr>
      <w:t>2</w:t>
    </w:r>
    <w:r w:rsidRPr="00FD71B0">
      <w:rPr>
        <w:sz w:val="16"/>
        <w:szCs w:val="16"/>
      </w:rPr>
      <w:fldChar w:fldCharType="end"/>
    </w:r>
    <w:r w:rsidRPr="00FD71B0">
      <w:rPr>
        <w:sz w:val="16"/>
        <w:szCs w:val="16"/>
      </w:rPr>
      <w:t xml:space="preserve"> of </w:t>
    </w:r>
    <w:r w:rsidRPr="00FD71B0">
      <w:rPr>
        <w:sz w:val="16"/>
        <w:szCs w:val="16"/>
      </w:rPr>
      <w:fldChar w:fldCharType="begin"/>
    </w:r>
    <w:r w:rsidRPr="00FD71B0">
      <w:rPr>
        <w:sz w:val="16"/>
        <w:szCs w:val="16"/>
      </w:rPr>
      <w:instrText xml:space="preserve"> NUMPAGES </w:instrText>
    </w:r>
    <w:r w:rsidRPr="00FD71B0">
      <w:rPr>
        <w:sz w:val="16"/>
        <w:szCs w:val="16"/>
      </w:rPr>
      <w:fldChar w:fldCharType="separate"/>
    </w:r>
    <w:r>
      <w:rPr>
        <w:noProof/>
        <w:sz w:val="16"/>
        <w:szCs w:val="16"/>
      </w:rPr>
      <w:t>49</w:t>
    </w:r>
    <w:r w:rsidRPr="00FD71B0">
      <w:rPr>
        <w:sz w:val="16"/>
        <w:szCs w:val="1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B00941C" w14:textId="77777777" w:rsidR="00927BD3" w:rsidRDefault="00927BD3">
      <w:r>
        <w:separator/>
      </w:r>
    </w:p>
    <w:p w14:paraId="003EB2F1" w14:textId="77777777" w:rsidR="00927BD3" w:rsidRDefault="00927BD3"/>
  </w:footnote>
  <w:footnote w:type="continuationSeparator" w:id="0">
    <w:p w14:paraId="053C98A8" w14:textId="77777777" w:rsidR="00927BD3" w:rsidRDefault="00927BD3">
      <w:r>
        <w:continuationSeparator/>
      </w:r>
    </w:p>
    <w:p w14:paraId="00B9235D" w14:textId="77777777" w:rsidR="00927BD3" w:rsidRDefault="00927BD3"/>
  </w:footnote>
  <w:footnote w:type="continuationNotice" w:id="1">
    <w:p w14:paraId="45093778" w14:textId="77777777" w:rsidR="00927BD3" w:rsidRDefault="00927BD3"/>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2A2D436" w14:textId="77777777" w:rsidR="001E14C2" w:rsidRDefault="001E14C2" w:rsidP="00DB34CA">
    <w:pPr>
      <w:jc w:val="center"/>
    </w:pPr>
    <w:r>
      <w:rPr>
        <w:noProof/>
        <w:lang w:val="en-GB" w:eastAsia="en-GB"/>
      </w:rPr>
      <w:drawing>
        <wp:inline distT="0" distB="0" distL="0" distR="0" wp14:anchorId="414C6DC4" wp14:editId="2C1BC262">
          <wp:extent cx="6381750" cy="228600"/>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381750" cy="228600"/>
                  </a:xfrm>
                  <a:prstGeom prst="rect">
                    <a:avLst/>
                  </a:prstGeom>
                  <a:noFill/>
                  <a:ln>
                    <a:noFill/>
                  </a:ln>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84A110" w14:textId="77777777" w:rsidR="001E14C2" w:rsidRDefault="001E14C2" w:rsidP="00DB34CA">
    <w:pPr>
      <w:pStyle w:val="Header"/>
      <w:jc w:val="center"/>
    </w:pPr>
    <w:r>
      <w:rPr>
        <w:noProof/>
        <w:lang w:val="en-GB" w:eastAsia="en-GB"/>
      </w:rPr>
      <w:drawing>
        <wp:inline distT="0" distB="0" distL="0" distR="0" wp14:anchorId="3FFCFCB3" wp14:editId="6777235C">
          <wp:extent cx="6362700" cy="1162050"/>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362700" cy="1162050"/>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D"/>
    <w:multiLevelType w:val="multilevel"/>
    <w:tmpl w:val="0000000D"/>
    <w:name w:val="WW8Num13"/>
    <w:lvl w:ilvl="0">
      <w:start w:val="1"/>
      <w:numFmt w:val="decimal"/>
      <w:lvlText w:val="%1.)"/>
      <w:lvlJc w:val="left"/>
      <w:pPr>
        <w:tabs>
          <w:tab w:val="num" w:pos="720"/>
        </w:tabs>
        <w:ind w:left="720" w:hanging="360"/>
      </w:pPr>
      <w:rPr>
        <w:rFonts w:ascii="Times New Roman" w:hAnsi="Times New Roman" w:cs="Times New Roman"/>
        <w:b/>
        <w:bCs/>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 w15:restartNumberingAfterBreak="0">
    <w:nsid w:val="029247A6"/>
    <w:multiLevelType w:val="hybridMultilevel"/>
    <w:tmpl w:val="BBE858C8"/>
    <w:lvl w:ilvl="0" w:tplc="38DEE438">
      <w:start w:val="1"/>
      <w:numFmt w:val="bullet"/>
      <w:lvlText w:val=""/>
      <w:lvlJc w:val="left"/>
      <w:pPr>
        <w:ind w:left="360" w:hanging="360"/>
      </w:pPr>
      <w:rPr>
        <w:rFonts w:ascii="Tahoma" w:hAnsi="Tahoma"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 w15:restartNumberingAfterBreak="0">
    <w:nsid w:val="03062F74"/>
    <w:multiLevelType w:val="hybridMultilevel"/>
    <w:tmpl w:val="7E367A20"/>
    <w:lvl w:ilvl="0" w:tplc="38DEE438">
      <w:start w:val="1"/>
      <w:numFmt w:val="bullet"/>
      <w:lvlText w:val=""/>
      <w:lvlJc w:val="left"/>
      <w:pPr>
        <w:ind w:left="360" w:hanging="360"/>
      </w:pPr>
      <w:rPr>
        <w:rFonts w:ascii="Tahoma" w:hAnsi="Tahoma"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 w15:restartNumberingAfterBreak="0">
    <w:nsid w:val="032974EF"/>
    <w:multiLevelType w:val="hybridMultilevel"/>
    <w:tmpl w:val="8D2C48B2"/>
    <w:lvl w:ilvl="0" w:tplc="38DEE438">
      <w:start w:val="1"/>
      <w:numFmt w:val="bullet"/>
      <w:lvlText w:val=""/>
      <w:lvlJc w:val="left"/>
      <w:pPr>
        <w:ind w:left="360" w:hanging="360"/>
      </w:pPr>
      <w:rPr>
        <w:rFonts w:ascii="Tahoma" w:hAnsi="Tahoma"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4" w15:restartNumberingAfterBreak="0">
    <w:nsid w:val="04AB3AB4"/>
    <w:multiLevelType w:val="hybridMultilevel"/>
    <w:tmpl w:val="88D852EE"/>
    <w:lvl w:ilvl="0" w:tplc="38DEE438">
      <w:start w:val="1"/>
      <w:numFmt w:val="bullet"/>
      <w:lvlText w:val=""/>
      <w:lvlJc w:val="left"/>
      <w:pPr>
        <w:ind w:left="644" w:hanging="360"/>
      </w:pPr>
      <w:rPr>
        <w:rFonts w:ascii="Tahoma" w:hAnsi="Tahoma" w:hint="default"/>
      </w:rPr>
    </w:lvl>
    <w:lvl w:ilvl="1" w:tplc="0C090003" w:tentative="1">
      <w:start w:val="1"/>
      <w:numFmt w:val="bullet"/>
      <w:lvlText w:val="o"/>
      <w:lvlJc w:val="left"/>
      <w:pPr>
        <w:ind w:left="1364" w:hanging="360"/>
      </w:pPr>
      <w:rPr>
        <w:rFonts w:ascii="Courier New" w:hAnsi="Courier New" w:cs="Courier New" w:hint="default"/>
      </w:rPr>
    </w:lvl>
    <w:lvl w:ilvl="2" w:tplc="0C090005" w:tentative="1">
      <w:start w:val="1"/>
      <w:numFmt w:val="bullet"/>
      <w:lvlText w:val=""/>
      <w:lvlJc w:val="left"/>
      <w:pPr>
        <w:ind w:left="2084" w:hanging="360"/>
      </w:pPr>
      <w:rPr>
        <w:rFonts w:ascii="Wingdings" w:hAnsi="Wingdings" w:hint="default"/>
      </w:rPr>
    </w:lvl>
    <w:lvl w:ilvl="3" w:tplc="0C090001" w:tentative="1">
      <w:start w:val="1"/>
      <w:numFmt w:val="bullet"/>
      <w:lvlText w:val=""/>
      <w:lvlJc w:val="left"/>
      <w:pPr>
        <w:ind w:left="2804" w:hanging="360"/>
      </w:pPr>
      <w:rPr>
        <w:rFonts w:ascii="Symbol" w:hAnsi="Symbol" w:hint="default"/>
      </w:rPr>
    </w:lvl>
    <w:lvl w:ilvl="4" w:tplc="0C090003" w:tentative="1">
      <w:start w:val="1"/>
      <w:numFmt w:val="bullet"/>
      <w:lvlText w:val="o"/>
      <w:lvlJc w:val="left"/>
      <w:pPr>
        <w:ind w:left="3524" w:hanging="360"/>
      </w:pPr>
      <w:rPr>
        <w:rFonts w:ascii="Courier New" w:hAnsi="Courier New" w:cs="Courier New" w:hint="default"/>
      </w:rPr>
    </w:lvl>
    <w:lvl w:ilvl="5" w:tplc="0C090005" w:tentative="1">
      <w:start w:val="1"/>
      <w:numFmt w:val="bullet"/>
      <w:lvlText w:val=""/>
      <w:lvlJc w:val="left"/>
      <w:pPr>
        <w:ind w:left="4244" w:hanging="360"/>
      </w:pPr>
      <w:rPr>
        <w:rFonts w:ascii="Wingdings" w:hAnsi="Wingdings" w:hint="default"/>
      </w:rPr>
    </w:lvl>
    <w:lvl w:ilvl="6" w:tplc="0C090001" w:tentative="1">
      <w:start w:val="1"/>
      <w:numFmt w:val="bullet"/>
      <w:lvlText w:val=""/>
      <w:lvlJc w:val="left"/>
      <w:pPr>
        <w:ind w:left="4964" w:hanging="360"/>
      </w:pPr>
      <w:rPr>
        <w:rFonts w:ascii="Symbol" w:hAnsi="Symbol" w:hint="default"/>
      </w:rPr>
    </w:lvl>
    <w:lvl w:ilvl="7" w:tplc="0C090003" w:tentative="1">
      <w:start w:val="1"/>
      <w:numFmt w:val="bullet"/>
      <w:lvlText w:val="o"/>
      <w:lvlJc w:val="left"/>
      <w:pPr>
        <w:ind w:left="5684" w:hanging="360"/>
      </w:pPr>
      <w:rPr>
        <w:rFonts w:ascii="Courier New" w:hAnsi="Courier New" w:cs="Courier New" w:hint="default"/>
      </w:rPr>
    </w:lvl>
    <w:lvl w:ilvl="8" w:tplc="0C090005" w:tentative="1">
      <w:start w:val="1"/>
      <w:numFmt w:val="bullet"/>
      <w:lvlText w:val=""/>
      <w:lvlJc w:val="left"/>
      <w:pPr>
        <w:ind w:left="6404" w:hanging="360"/>
      </w:pPr>
      <w:rPr>
        <w:rFonts w:ascii="Wingdings" w:hAnsi="Wingdings" w:hint="default"/>
      </w:rPr>
    </w:lvl>
  </w:abstractNum>
  <w:abstractNum w:abstractNumId="5" w15:restartNumberingAfterBreak="0">
    <w:nsid w:val="071134F2"/>
    <w:multiLevelType w:val="hybridMultilevel"/>
    <w:tmpl w:val="E7286CF4"/>
    <w:lvl w:ilvl="0" w:tplc="38DEE438">
      <w:start w:val="1"/>
      <w:numFmt w:val="bullet"/>
      <w:lvlText w:val=""/>
      <w:lvlJc w:val="left"/>
      <w:pPr>
        <w:ind w:left="360" w:hanging="360"/>
      </w:pPr>
      <w:rPr>
        <w:rFonts w:ascii="Tahoma" w:hAnsi="Tahoma"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6" w15:restartNumberingAfterBreak="0">
    <w:nsid w:val="071A249D"/>
    <w:multiLevelType w:val="hybridMultilevel"/>
    <w:tmpl w:val="900A488C"/>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7" w15:restartNumberingAfterBreak="0">
    <w:nsid w:val="0726712F"/>
    <w:multiLevelType w:val="hybridMultilevel"/>
    <w:tmpl w:val="CB0C3D7C"/>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8" w15:restartNumberingAfterBreak="0">
    <w:nsid w:val="08E3177E"/>
    <w:multiLevelType w:val="hybridMultilevel"/>
    <w:tmpl w:val="17624A9E"/>
    <w:lvl w:ilvl="0" w:tplc="38DEE438">
      <w:start w:val="1"/>
      <w:numFmt w:val="bullet"/>
      <w:lvlText w:val=""/>
      <w:lvlJc w:val="left"/>
      <w:pPr>
        <w:ind w:left="360" w:hanging="360"/>
      </w:pPr>
      <w:rPr>
        <w:rFonts w:ascii="Tahoma" w:hAnsi="Tahoma"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9" w15:restartNumberingAfterBreak="0">
    <w:nsid w:val="0959457C"/>
    <w:multiLevelType w:val="hybridMultilevel"/>
    <w:tmpl w:val="E26E2BF6"/>
    <w:lvl w:ilvl="0" w:tplc="38DEE438">
      <w:start w:val="1"/>
      <w:numFmt w:val="bullet"/>
      <w:lvlText w:val=""/>
      <w:lvlJc w:val="left"/>
      <w:pPr>
        <w:ind w:left="360" w:hanging="360"/>
      </w:pPr>
      <w:rPr>
        <w:rFonts w:ascii="Tahoma" w:hAnsi="Tahoma" w:hint="default"/>
      </w:rPr>
    </w:lvl>
    <w:lvl w:ilvl="1" w:tplc="0C090001">
      <w:start w:val="1"/>
      <w:numFmt w:val="bullet"/>
      <w:lvlText w:val=""/>
      <w:lvlJc w:val="left"/>
      <w:pPr>
        <w:ind w:left="720" w:hanging="360"/>
      </w:pPr>
      <w:rPr>
        <w:rFonts w:ascii="Symbol" w:hAnsi="Symbol"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0" w15:restartNumberingAfterBreak="0">
    <w:nsid w:val="0B4B71E6"/>
    <w:multiLevelType w:val="hybridMultilevel"/>
    <w:tmpl w:val="C0F276B8"/>
    <w:lvl w:ilvl="0" w:tplc="38DEE438">
      <w:start w:val="1"/>
      <w:numFmt w:val="bullet"/>
      <w:lvlText w:val=""/>
      <w:lvlJc w:val="left"/>
      <w:pPr>
        <w:ind w:left="360" w:hanging="360"/>
      </w:pPr>
      <w:rPr>
        <w:rFonts w:ascii="Tahoma" w:hAnsi="Tahoma"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1" w15:restartNumberingAfterBreak="0">
    <w:nsid w:val="0B5A2B3B"/>
    <w:multiLevelType w:val="hybridMultilevel"/>
    <w:tmpl w:val="882443D0"/>
    <w:lvl w:ilvl="0" w:tplc="38DEE438">
      <w:start w:val="1"/>
      <w:numFmt w:val="bullet"/>
      <w:lvlText w:val=""/>
      <w:lvlJc w:val="left"/>
      <w:pPr>
        <w:ind w:left="360" w:hanging="360"/>
      </w:pPr>
      <w:rPr>
        <w:rFonts w:ascii="Tahoma" w:hAnsi="Tahoma" w:hint="default"/>
      </w:rPr>
    </w:lvl>
    <w:lvl w:ilvl="1" w:tplc="0C090001">
      <w:start w:val="1"/>
      <w:numFmt w:val="bullet"/>
      <w:lvlText w:val=""/>
      <w:lvlJc w:val="left"/>
      <w:pPr>
        <w:ind w:left="720" w:hanging="360"/>
      </w:pPr>
      <w:rPr>
        <w:rFonts w:ascii="Symbol" w:hAnsi="Symbol"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2" w15:restartNumberingAfterBreak="0">
    <w:nsid w:val="0BCE0991"/>
    <w:multiLevelType w:val="hybridMultilevel"/>
    <w:tmpl w:val="F9781562"/>
    <w:lvl w:ilvl="0" w:tplc="38DEE438">
      <w:start w:val="1"/>
      <w:numFmt w:val="bullet"/>
      <w:lvlText w:val=""/>
      <w:lvlJc w:val="left"/>
      <w:pPr>
        <w:ind w:left="360" w:hanging="360"/>
      </w:pPr>
      <w:rPr>
        <w:rFonts w:ascii="Tahoma" w:hAnsi="Tahoma"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3" w15:restartNumberingAfterBreak="0">
    <w:nsid w:val="0C9018CE"/>
    <w:multiLevelType w:val="hybridMultilevel"/>
    <w:tmpl w:val="C37C0D50"/>
    <w:lvl w:ilvl="0" w:tplc="38DEE438">
      <w:start w:val="1"/>
      <w:numFmt w:val="bullet"/>
      <w:lvlText w:val=""/>
      <w:lvlJc w:val="left"/>
      <w:pPr>
        <w:ind w:left="360" w:hanging="360"/>
      </w:pPr>
      <w:rPr>
        <w:rFonts w:ascii="Tahoma" w:hAnsi="Tahoma"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4" w15:restartNumberingAfterBreak="0">
    <w:nsid w:val="0D372664"/>
    <w:multiLevelType w:val="hybridMultilevel"/>
    <w:tmpl w:val="2BDE732C"/>
    <w:lvl w:ilvl="0" w:tplc="38DEE438">
      <w:start w:val="1"/>
      <w:numFmt w:val="bullet"/>
      <w:lvlText w:val=""/>
      <w:lvlJc w:val="left"/>
      <w:pPr>
        <w:ind w:left="360" w:hanging="360"/>
      </w:pPr>
      <w:rPr>
        <w:rFonts w:ascii="Tahoma" w:hAnsi="Tahoma"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5" w15:restartNumberingAfterBreak="0">
    <w:nsid w:val="0D4D7597"/>
    <w:multiLevelType w:val="hybridMultilevel"/>
    <w:tmpl w:val="CD4A46E2"/>
    <w:lvl w:ilvl="0" w:tplc="0C09000F">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6" w15:restartNumberingAfterBreak="0">
    <w:nsid w:val="0E9805DF"/>
    <w:multiLevelType w:val="hybridMultilevel"/>
    <w:tmpl w:val="E8D84FBC"/>
    <w:lvl w:ilvl="0" w:tplc="0C09000F">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7" w15:restartNumberingAfterBreak="0">
    <w:nsid w:val="10CB73A8"/>
    <w:multiLevelType w:val="hybridMultilevel"/>
    <w:tmpl w:val="9EBAE0BA"/>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8" w15:restartNumberingAfterBreak="0">
    <w:nsid w:val="12242BB5"/>
    <w:multiLevelType w:val="hybridMultilevel"/>
    <w:tmpl w:val="13585AC4"/>
    <w:lvl w:ilvl="0" w:tplc="38DEE438">
      <w:start w:val="1"/>
      <w:numFmt w:val="bullet"/>
      <w:lvlText w:val=""/>
      <w:lvlJc w:val="left"/>
      <w:pPr>
        <w:ind w:left="360" w:hanging="360"/>
      </w:pPr>
      <w:rPr>
        <w:rFonts w:ascii="Tahoma" w:hAnsi="Tahoma"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9" w15:restartNumberingAfterBreak="0">
    <w:nsid w:val="138C02F0"/>
    <w:multiLevelType w:val="hybridMultilevel"/>
    <w:tmpl w:val="BEECE966"/>
    <w:lvl w:ilvl="0" w:tplc="38DEE438">
      <w:start w:val="1"/>
      <w:numFmt w:val="bullet"/>
      <w:lvlText w:val=""/>
      <w:lvlJc w:val="left"/>
      <w:pPr>
        <w:ind w:left="360" w:hanging="360"/>
      </w:pPr>
      <w:rPr>
        <w:rFonts w:ascii="Tahoma" w:hAnsi="Tahoma"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0" w15:restartNumberingAfterBreak="0">
    <w:nsid w:val="14484C72"/>
    <w:multiLevelType w:val="hybridMultilevel"/>
    <w:tmpl w:val="6F50E6CE"/>
    <w:lvl w:ilvl="0" w:tplc="38DEE438">
      <w:start w:val="1"/>
      <w:numFmt w:val="bullet"/>
      <w:lvlText w:val=""/>
      <w:lvlJc w:val="left"/>
      <w:pPr>
        <w:ind w:left="360" w:hanging="360"/>
      </w:pPr>
      <w:rPr>
        <w:rFonts w:ascii="Tahoma" w:hAnsi="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17170D3B"/>
    <w:multiLevelType w:val="hybridMultilevel"/>
    <w:tmpl w:val="1B0A8EE0"/>
    <w:lvl w:ilvl="0" w:tplc="0C090001">
      <w:start w:val="1"/>
      <w:numFmt w:val="bullet"/>
      <w:lvlText w:val=""/>
      <w:lvlJc w:val="left"/>
      <w:pPr>
        <w:ind w:left="360" w:hanging="360"/>
      </w:pPr>
      <w:rPr>
        <w:rFonts w:ascii="Symbol" w:hAnsi="Symbol" w:hint="default"/>
      </w:rPr>
    </w:lvl>
    <w:lvl w:ilvl="1" w:tplc="0C090003">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2" w15:restartNumberingAfterBreak="0">
    <w:nsid w:val="1948149C"/>
    <w:multiLevelType w:val="hybridMultilevel"/>
    <w:tmpl w:val="07F20E16"/>
    <w:lvl w:ilvl="0" w:tplc="38DEE438">
      <w:start w:val="1"/>
      <w:numFmt w:val="bullet"/>
      <w:lvlText w:val=""/>
      <w:lvlJc w:val="left"/>
      <w:pPr>
        <w:ind w:left="360" w:hanging="360"/>
      </w:pPr>
      <w:rPr>
        <w:rFonts w:ascii="Tahoma" w:hAnsi="Tahoma" w:hint="default"/>
      </w:rPr>
    </w:lvl>
    <w:lvl w:ilvl="1" w:tplc="0C090003">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3" w15:restartNumberingAfterBreak="0">
    <w:nsid w:val="19936531"/>
    <w:multiLevelType w:val="hybridMultilevel"/>
    <w:tmpl w:val="C74C530E"/>
    <w:lvl w:ilvl="0" w:tplc="38DEE438">
      <w:start w:val="1"/>
      <w:numFmt w:val="bullet"/>
      <w:lvlText w:val=""/>
      <w:lvlJc w:val="left"/>
      <w:pPr>
        <w:ind w:left="360" w:hanging="360"/>
      </w:pPr>
      <w:rPr>
        <w:rFonts w:ascii="Tahoma" w:hAnsi="Tahoma"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4" w15:restartNumberingAfterBreak="0">
    <w:nsid w:val="1A66797F"/>
    <w:multiLevelType w:val="hybridMultilevel"/>
    <w:tmpl w:val="A7A0167E"/>
    <w:lvl w:ilvl="0" w:tplc="38DEE438">
      <w:start w:val="1"/>
      <w:numFmt w:val="bullet"/>
      <w:lvlText w:val=""/>
      <w:lvlJc w:val="left"/>
      <w:pPr>
        <w:ind w:left="360" w:hanging="360"/>
      </w:pPr>
      <w:rPr>
        <w:rFonts w:ascii="Tahoma" w:hAnsi="Tahoma"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5" w15:restartNumberingAfterBreak="0">
    <w:nsid w:val="1EF552F7"/>
    <w:multiLevelType w:val="hybridMultilevel"/>
    <w:tmpl w:val="6032DAAE"/>
    <w:lvl w:ilvl="0" w:tplc="0C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203D0341"/>
    <w:multiLevelType w:val="hybridMultilevel"/>
    <w:tmpl w:val="6A162EC4"/>
    <w:lvl w:ilvl="0" w:tplc="38DEE438">
      <w:start w:val="1"/>
      <w:numFmt w:val="bullet"/>
      <w:lvlText w:val=""/>
      <w:lvlJc w:val="left"/>
      <w:pPr>
        <w:ind w:left="360" w:hanging="360"/>
      </w:pPr>
      <w:rPr>
        <w:rFonts w:ascii="Tahoma" w:hAnsi="Tahoma"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7" w15:restartNumberingAfterBreak="0">
    <w:nsid w:val="21EE57E7"/>
    <w:multiLevelType w:val="hybridMultilevel"/>
    <w:tmpl w:val="C742A916"/>
    <w:lvl w:ilvl="0" w:tplc="38DEE438">
      <w:start w:val="1"/>
      <w:numFmt w:val="bullet"/>
      <w:lvlText w:val=""/>
      <w:lvlJc w:val="left"/>
      <w:pPr>
        <w:ind w:left="360" w:hanging="360"/>
      </w:pPr>
      <w:rPr>
        <w:rFonts w:ascii="Tahoma" w:hAnsi="Tahoma" w:hint="default"/>
      </w:rPr>
    </w:lvl>
    <w:lvl w:ilvl="1" w:tplc="0C090003">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8" w15:restartNumberingAfterBreak="0">
    <w:nsid w:val="22776D92"/>
    <w:multiLevelType w:val="hybridMultilevel"/>
    <w:tmpl w:val="94424E12"/>
    <w:lvl w:ilvl="0" w:tplc="38DEE438">
      <w:start w:val="1"/>
      <w:numFmt w:val="bullet"/>
      <w:lvlText w:val=""/>
      <w:lvlJc w:val="left"/>
      <w:pPr>
        <w:ind w:left="360" w:hanging="360"/>
      </w:pPr>
      <w:rPr>
        <w:rFonts w:ascii="Tahoma" w:hAnsi="Tahoma"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9" w15:restartNumberingAfterBreak="0">
    <w:nsid w:val="22AE2D0B"/>
    <w:multiLevelType w:val="multilevel"/>
    <w:tmpl w:val="0C09001D"/>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23BC16A4"/>
    <w:multiLevelType w:val="hybridMultilevel"/>
    <w:tmpl w:val="AD5AEC2A"/>
    <w:lvl w:ilvl="0" w:tplc="38DEE438">
      <w:start w:val="1"/>
      <w:numFmt w:val="bullet"/>
      <w:lvlText w:val=""/>
      <w:lvlJc w:val="left"/>
      <w:pPr>
        <w:ind w:left="360" w:hanging="360"/>
      </w:pPr>
      <w:rPr>
        <w:rFonts w:ascii="Tahoma" w:hAnsi="Tahoma"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1" w15:restartNumberingAfterBreak="0">
    <w:nsid w:val="259D3C20"/>
    <w:multiLevelType w:val="hybridMultilevel"/>
    <w:tmpl w:val="7852685E"/>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2" w15:restartNumberingAfterBreak="0">
    <w:nsid w:val="26F83ECE"/>
    <w:multiLevelType w:val="hybridMultilevel"/>
    <w:tmpl w:val="74DE02F8"/>
    <w:lvl w:ilvl="0" w:tplc="38DEE438">
      <w:start w:val="1"/>
      <w:numFmt w:val="bullet"/>
      <w:lvlText w:val=""/>
      <w:lvlJc w:val="left"/>
      <w:pPr>
        <w:ind w:left="720" w:hanging="360"/>
      </w:pPr>
      <w:rPr>
        <w:rFonts w:ascii="Tahoma" w:hAnsi="Tahoma"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3" w15:restartNumberingAfterBreak="0">
    <w:nsid w:val="270943EF"/>
    <w:multiLevelType w:val="hybridMultilevel"/>
    <w:tmpl w:val="2304CDD8"/>
    <w:lvl w:ilvl="0" w:tplc="0C09000F">
      <w:start w:val="1"/>
      <w:numFmt w:val="decimal"/>
      <w:lvlText w:val="%1."/>
      <w:lvlJc w:val="left"/>
      <w:pPr>
        <w:ind w:left="360" w:hanging="360"/>
      </w:pPr>
      <w:rPr>
        <w:rFonts w:hint="default"/>
      </w:rPr>
    </w:lvl>
    <w:lvl w:ilvl="1" w:tplc="0C090019">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34" w15:restartNumberingAfterBreak="0">
    <w:nsid w:val="28AE5E25"/>
    <w:multiLevelType w:val="hybridMultilevel"/>
    <w:tmpl w:val="63C858E4"/>
    <w:lvl w:ilvl="0" w:tplc="A42E0B14">
      <w:start w:val="1"/>
      <w:numFmt w:val="decimal"/>
      <w:lvlText w:val="%1."/>
      <w:lvlJc w:val="left"/>
      <w:pPr>
        <w:ind w:left="360" w:hanging="360"/>
      </w:pPr>
      <w:rPr>
        <w:rFonts w:hint="default"/>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35" w15:restartNumberingAfterBreak="0">
    <w:nsid w:val="28C134B9"/>
    <w:multiLevelType w:val="hybridMultilevel"/>
    <w:tmpl w:val="CEB22F9E"/>
    <w:lvl w:ilvl="0" w:tplc="38DEE438">
      <w:start w:val="1"/>
      <w:numFmt w:val="bullet"/>
      <w:lvlText w:val=""/>
      <w:lvlJc w:val="left"/>
      <w:pPr>
        <w:ind w:left="360" w:hanging="360"/>
      </w:pPr>
      <w:rPr>
        <w:rFonts w:ascii="Tahoma" w:hAnsi="Tahoma"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6" w15:restartNumberingAfterBreak="0">
    <w:nsid w:val="29903726"/>
    <w:multiLevelType w:val="hybridMultilevel"/>
    <w:tmpl w:val="69F080DA"/>
    <w:lvl w:ilvl="0" w:tplc="38DEE438">
      <w:start w:val="1"/>
      <w:numFmt w:val="bullet"/>
      <w:lvlText w:val=""/>
      <w:lvlJc w:val="left"/>
      <w:pPr>
        <w:ind w:left="360" w:hanging="360"/>
      </w:pPr>
      <w:rPr>
        <w:rFonts w:ascii="Tahoma" w:hAnsi="Tahoma"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7" w15:restartNumberingAfterBreak="0">
    <w:nsid w:val="29CB14D4"/>
    <w:multiLevelType w:val="hybridMultilevel"/>
    <w:tmpl w:val="7996F53C"/>
    <w:lvl w:ilvl="0" w:tplc="0C09000F">
      <w:start w:val="1"/>
      <w:numFmt w:val="decimal"/>
      <w:lvlText w:val="%1."/>
      <w:lvlJc w:val="left"/>
      <w:pPr>
        <w:ind w:left="360" w:hanging="360"/>
      </w:pPr>
      <w:rPr>
        <w:rFonts w:hint="default"/>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38" w15:restartNumberingAfterBreak="0">
    <w:nsid w:val="2A4303AD"/>
    <w:multiLevelType w:val="hybridMultilevel"/>
    <w:tmpl w:val="6D2A5CBA"/>
    <w:lvl w:ilvl="0" w:tplc="38DEE438">
      <w:start w:val="1"/>
      <w:numFmt w:val="bullet"/>
      <w:lvlText w:val=""/>
      <w:lvlJc w:val="left"/>
      <w:pPr>
        <w:ind w:left="360" w:hanging="360"/>
      </w:pPr>
      <w:rPr>
        <w:rFonts w:ascii="Tahoma" w:hAnsi="Tahoma"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9" w15:restartNumberingAfterBreak="0">
    <w:nsid w:val="2D4E3435"/>
    <w:multiLevelType w:val="hybridMultilevel"/>
    <w:tmpl w:val="071AD4C6"/>
    <w:lvl w:ilvl="0" w:tplc="38DEE438">
      <w:start w:val="1"/>
      <w:numFmt w:val="bullet"/>
      <w:lvlText w:val=""/>
      <w:lvlJc w:val="left"/>
      <w:pPr>
        <w:ind w:left="360" w:hanging="360"/>
      </w:pPr>
      <w:rPr>
        <w:rFonts w:ascii="Tahoma" w:hAnsi="Tahoma"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40" w15:restartNumberingAfterBreak="0">
    <w:nsid w:val="2EAB1B3E"/>
    <w:multiLevelType w:val="hybridMultilevel"/>
    <w:tmpl w:val="D1320184"/>
    <w:lvl w:ilvl="0" w:tplc="38DEE438">
      <w:start w:val="1"/>
      <w:numFmt w:val="bullet"/>
      <w:lvlText w:val=""/>
      <w:lvlJc w:val="left"/>
      <w:pPr>
        <w:ind w:left="360" w:hanging="360"/>
      </w:pPr>
      <w:rPr>
        <w:rFonts w:ascii="Tahoma" w:hAnsi="Tahoma"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41" w15:restartNumberingAfterBreak="0">
    <w:nsid w:val="31A125BE"/>
    <w:multiLevelType w:val="hybridMultilevel"/>
    <w:tmpl w:val="4B6A85EA"/>
    <w:lvl w:ilvl="0" w:tplc="38DEE438">
      <w:start w:val="1"/>
      <w:numFmt w:val="bullet"/>
      <w:lvlText w:val=""/>
      <w:lvlJc w:val="left"/>
      <w:pPr>
        <w:ind w:left="360" w:hanging="360"/>
      </w:pPr>
      <w:rPr>
        <w:rFonts w:ascii="Tahoma" w:hAnsi="Tahoma"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42" w15:restartNumberingAfterBreak="0">
    <w:nsid w:val="31CB672B"/>
    <w:multiLevelType w:val="hybridMultilevel"/>
    <w:tmpl w:val="2E083190"/>
    <w:lvl w:ilvl="0" w:tplc="38DEE438">
      <w:start w:val="1"/>
      <w:numFmt w:val="bullet"/>
      <w:lvlText w:val=""/>
      <w:lvlJc w:val="left"/>
      <w:pPr>
        <w:ind w:left="360" w:hanging="360"/>
      </w:pPr>
      <w:rPr>
        <w:rFonts w:ascii="Tahoma" w:hAnsi="Tahoma"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43" w15:restartNumberingAfterBreak="0">
    <w:nsid w:val="326A4D90"/>
    <w:multiLevelType w:val="hybridMultilevel"/>
    <w:tmpl w:val="ADA8A508"/>
    <w:lvl w:ilvl="0" w:tplc="38DEE438">
      <w:start w:val="1"/>
      <w:numFmt w:val="bullet"/>
      <w:lvlText w:val=""/>
      <w:lvlJc w:val="left"/>
      <w:pPr>
        <w:ind w:left="360" w:hanging="360"/>
      </w:pPr>
      <w:rPr>
        <w:rFonts w:ascii="Tahoma" w:hAnsi="Tahoma"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44" w15:restartNumberingAfterBreak="0">
    <w:nsid w:val="32A64236"/>
    <w:multiLevelType w:val="hybridMultilevel"/>
    <w:tmpl w:val="AFB2C1EA"/>
    <w:lvl w:ilvl="0" w:tplc="38DEE438">
      <w:start w:val="1"/>
      <w:numFmt w:val="bullet"/>
      <w:lvlText w:val=""/>
      <w:lvlJc w:val="left"/>
      <w:pPr>
        <w:ind w:left="360" w:hanging="360"/>
      </w:pPr>
      <w:rPr>
        <w:rFonts w:ascii="Tahoma" w:hAnsi="Tahoma"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45" w15:restartNumberingAfterBreak="0">
    <w:nsid w:val="348760A8"/>
    <w:multiLevelType w:val="hybridMultilevel"/>
    <w:tmpl w:val="9D904442"/>
    <w:lvl w:ilvl="0" w:tplc="38DEE438">
      <w:start w:val="1"/>
      <w:numFmt w:val="bullet"/>
      <w:lvlText w:val=""/>
      <w:lvlJc w:val="left"/>
      <w:pPr>
        <w:ind w:left="360" w:hanging="360"/>
      </w:pPr>
      <w:rPr>
        <w:rFonts w:ascii="Tahoma" w:hAnsi="Tahoma"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46" w15:restartNumberingAfterBreak="0">
    <w:nsid w:val="34DD3DE2"/>
    <w:multiLevelType w:val="hybridMultilevel"/>
    <w:tmpl w:val="39525F68"/>
    <w:lvl w:ilvl="0" w:tplc="38DEE438">
      <w:start w:val="1"/>
      <w:numFmt w:val="bullet"/>
      <w:lvlText w:val=""/>
      <w:lvlJc w:val="left"/>
      <w:pPr>
        <w:ind w:left="360" w:hanging="360"/>
      </w:pPr>
      <w:rPr>
        <w:rFonts w:ascii="Tahoma" w:hAnsi="Tahoma"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47" w15:restartNumberingAfterBreak="0">
    <w:nsid w:val="35ED0946"/>
    <w:multiLevelType w:val="hybridMultilevel"/>
    <w:tmpl w:val="2304CDD8"/>
    <w:lvl w:ilvl="0" w:tplc="0C09000F">
      <w:start w:val="1"/>
      <w:numFmt w:val="decimal"/>
      <w:lvlText w:val="%1."/>
      <w:lvlJc w:val="left"/>
      <w:pPr>
        <w:ind w:left="360" w:hanging="360"/>
      </w:pPr>
      <w:rPr>
        <w:rFonts w:hint="default"/>
      </w:rPr>
    </w:lvl>
    <w:lvl w:ilvl="1" w:tplc="0C090019">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48" w15:restartNumberingAfterBreak="0">
    <w:nsid w:val="375D2F7B"/>
    <w:multiLevelType w:val="hybridMultilevel"/>
    <w:tmpl w:val="9A86B704"/>
    <w:lvl w:ilvl="0" w:tplc="38DEE438">
      <w:start w:val="1"/>
      <w:numFmt w:val="bullet"/>
      <w:lvlText w:val=""/>
      <w:lvlJc w:val="left"/>
      <w:pPr>
        <w:ind w:left="360" w:hanging="360"/>
      </w:pPr>
      <w:rPr>
        <w:rFonts w:ascii="Tahoma" w:hAnsi="Tahoma"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49" w15:restartNumberingAfterBreak="0">
    <w:nsid w:val="384E3F56"/>
    <w:multiLevelType w:val="hybridMultilevel"/>
    <w:tmpl w:val="FCD41B44"/>
    <w:lvl w:ilvl="0" w:tplc="38DEE438">
      <w:start w:val="1"/>
      <w:numFmt w:val="bullet"/>
      <w:lvlText w:val=""/>
      <w:lvlJc w:val="left"/>
      <w:pPr>
        <w:ind w:left="360" w:hanging="360"/>
      </w:pPr>
      <w:rPr>
        <w:rFonts w:ascii="Tahoma" w:hAnsi="Tahoma" w:hint="default"/>
      </w:rPr>
    </w:lvl>
    <w:lvl w:ilvl="1" w:tplc="0C090001">
      <w:start w:val="1"/>
      <w:numFmt w:val="bullet"/>
      <w:lvlText w:val=""/>
      <w:lvlJc w:val="left"/>
      <w:pPr>
        <w:ind w:left="720" w:hanging="360"/>
      </w:pPr>
      <w:rPr>
        <w:rFonts w:ascii="Symbol" w:hAnsi="Symbol"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50" w15:restartNumberingAfterBreak="0">
    <w:nsid w:val="3CB94AA9"/>
    <w:multiLevelType w:val="hybridMultilevel"/>
    <w:tmpl w:val="D848C9C6"/>
    <w:lvl w:ilvl="0" w:tplc="38DEE438">
      <w:start w:val="1"/>
      <w:numFmt w:val="bullet"/>
      <w:lvlText w:val=""/>
      <w:lvlJc w:val="left"/>
      <w:pPr>
        <w:ind w:left="360" w:hanging="360"/>
      </w:pPr>
      <w:rPr>
        <w:rFonts w:ascii="Tahoma" w:hAnsi="Tahoma"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51" w15:restartNumberingAfterBreak="0">
    <w:nsid w:val="3D8E3808"/>
    <w:multiLevelType w:val="hybridMultilevel"/>
    <w:tmpl w:val="7B32A56C"/>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52" w15:restartNumberingAfterBreak="0">
    <w:nsid w:val="407A49F4"/>
    <w:multiLevelType w:val="hybridMultilevel"/>
    <w:tmpl w:val="E522CEA8"/>
    <w:lvl w:ilvl="0" w:tplc="B3869C24">
      <w:start w:val="1"/>
      <w:numFmt w:val="upperLetter"/>
      <w:pStyle w:val="Appendix1"/>
      <w:lvlText w:val="Appendix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40F00974"/>
    <w:multiLevelType w:val="hybridMultilevel"/>
    <w:tmpl w:val="94449904"/>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54" w15:restartNumberingAfterBreak="0">
    <w:nsid w:val="411A4380"/>
    <w:multiLevelType w:val="hybridMultilevel"/>
    <w:tmpl w:val="A02672A2"/>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55" w15:restartNumberingAfterBreak="0">
    <w:nsid w:val="42156DB7"/>
    <w:multiLevelType w:val="hybridMultilevel"/>
    <w:tmpl w:val="8D928AAA"/>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56" w15:restartNumberingAfterBreak="0">
    <w:nsid w:val="425C1353"/>
    <w:multiLevelType w:val="hybridMultilevel"/>
    <w:tmpl w:val="22D4A136"/>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57" w15:restartNumberingAfterBreak="0">
    <w:nsid w:val="42DA610F"/>
    <w:multiLevelType w:val="hybridMultilevel"/>
    <w:tmpl w:val="B11ABB0C"/>
    <w:lvl w:ilvl="0" w:tplc="38DEE438">
      <w:start w:val="1"/>
      <w:numFmt w:val="bullet"/>
      <w:lvlText w:val=""/>
      <w:lvlJc w:val="left"/>
      <w:pPr>
        <w:ind w:left="360" w:hanging="360"/>
      </w:pPr>
      <w:rPr>
        <w:rFonts w:ascii="Tahoma" w:hAnsi="Tahoma"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58" w15:restartNumberingAfterBreak="0">
    <w:nsid w:val="44374119"/>
    <w:multiLevelType w:val="hybridMultilevel"/>
    <w:tmpl w:val="3BBACDD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9" w15:restartNumberingAfterBreak="0">
    <w:nsid w:val="448437B0"/>
    <w:multiLevelType w:val="hybridMultilevel"/>
    <w:tmpl w:val="1526B1DA"/>
    <w:lvl w:ilvl="0" w:tplc="38DEE438">
      <w:start w:val="1"/>
      <w:numFmt w:val="bullet"/>
      <w:lvlText w:val=""/>
      <w:lvlJc w:val="left"/>
      <w:pPr>
        <w:ind w:left="360" w:hanging="360"/>
      </w:pPr>
      <w:rPr>
        <w:rFonts w:ascii="Tahoma" w:hAnsi="Tahoma"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60" w15:restartNumberingAfterBreak="0">
    <w:nsid w:val="46277C82"/>
    <w:multiLevelType w:val="hybridMultilevel"/>
    <w:tmpl w:val="6C7AE4C8"/>
    <w:lvl w:ilvl="0" w:tplc="38DEE438">
      <w:start w:val="1"/>
      <w:numFmt w:val="bullet"/>
      <w:lvlText w:val=""/>
      <w:lvlJc w:val="left"/>
      <w:pPr>
        <w:ind w:left="360" w:hanging="360"/>
      </w:pPr>
      <w:rPr>
        <w:rFonts w:ascii="Tahoma" w:hAnsi="Tahoma"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61" w15:restartNumberingAfterBreak="0">
    <w:nsid w:val="462A739F"/>
    <w:multiLevelType w:val="hybridMultilevel"/>
    <w:tmpl w:val="E408C910"/>
    <w:lvl w:ilvl="0" w:tplc="38DEE438">
      <w:start w:val="1"/>
      <w:numFmt w:val="bullet"/>
      <w:lvlText w:val=""/>
      <w:lvlJc w:val="left"/>
      <w:pPr>
        <w:ind w:left="360" w:hanging="360"/>
      </w:pPr>
      <w:rPr>
        <w:rFonts w:ascii="Tahoma" w:hAnsi="Tahoma"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62" w15:restartNumberingAfterBreak="0">
    <w:nsid w:val="46CE01BA"/>
    <w:multiLevelType w:val="hybridMultilevel"/>
    <w:tmpl w:val="CA247D92"/>
    <w:lvl w:ilvl="0" w:tplc="38DEE438">
      <w:start w:val="1"/>
      <w:numFmt w:val="bullet"/>
      <w:lvlText w:val=""/>
      <w:lvlJc w:val="left"/>
      <w:pPr>
        <w:ind w:left="360" w:hanging="360"/>
      </w:pPr>
      <w:rPr>
        <w:rFonts w:ascii="Tahoma" w:hAnsi="Tahoma"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63" w15:restartNumberingAfterBreak="0">
    <w:nsid w:val="48285B48"/>
    <w:multiLevelType w:val="hybridMultilevel"/>
    <w:tmpl w:val="484C0F04"/>
    <w:lvl w:ilvl="0" w:tplc="38DEE438">
      <w:start w:val="1"/>
      <w:numFmt w:val="bullet"/>
      <w:lvlText w:val=""/>
      <w:lvlJc w:val="left"/>
      <w:pPr>
        <w:ind w:left="360" w:hanging="360"/>
      </w:pPr>
      <w:rPr>
        <w:rFonts w:ascii="Tahoma" w:hAnsi="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4" w15:restartNumberingAfterBreak="0">
    <w:nsid w:val="4894138E"/>
    <w:multiLevelType w:val="hybridMultilevel"/>
    <w:tmpl w:val="AD32F700"/>
    <w:lvl w:ilvl="0" w:tplc="38DEE438">
      <w:start w:val="1"/>
      <w:numFmt w:val="bullet"/>
      <w:lvlText w:val=""/>
      <w:lvlJc w:val="left"/>
      <w:pPr>
        <w:ind w:left="360" w:hanging="360"/>
      </w:pPr>
      <w:rPr>
        <w:rFonts w:ascii="Tahoma" w:hAnsi="Tahoma"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65" w15:restartNumberingAfterBreak="0">
    <w:nsid w:val="4BBB103E"/>
    <w:multiLevelType w:val="hybridMultilevel"/>
    <w:tmpl w:val="BD90CF78"/>
    <w:lvl w:ilvl="0" w:tplc="38DEE438">
      <w:start w:val="1"/>
      <w:numFmt w:val="bullet"/>
      <w:lvlText w:val=""/>
      <w:lvlJc w:val="left"/>
      <w:pPr>
        <w:ind w:left="360" w:hanging="360"/>
      </w:pPr>
      <w:rPr>
        <w:rFonts w:ascii="Tahoma" w:hAnsi="Tahoma"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6" w15:restartNumberingAfterBreak="0">
    <w:nsid w:val="4C010391"/>
    <w:multiLevelType w:val="hybridMultilevel"/>
    <w:tmpl w:val="1CFA161C"/>
    <w:lvl w:ilvl="0" w:tplc="38DEE438">
      <w:start w:val="1"/>
      <w:numFmt w:val="bullet"/>
      <w:lvlText w:val=""/>
      <w:lvlJc w:val="left"/>
      <w:pPr>
        <w:ind w:left="360" w:hanging="360"/>
      </w:pPr>
      <w:rPr>
        <w:rFonts w:ascii="Tahoma" w:hAnsi="Tahoma"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67" w15:restartNumberingAfterBreak="0">
    <w:nsid w:val="4C0C3F08"/>
    <w:multiLevelType w:val="hybridMultilevel"/>
    <w:tmpl w:val="8D1AB656"/>
    <w:lvl w:ilvl="0" w:tplc="38DEE438">
      <w:start w:val="1"/>
      <w:numFmt w:val="bullet"/>
      <w:lvlText w:val=""/>
      <w:lvlJc w:val="left"/>
      <w:pPr>
        <w:ind w:left="360" w:hanging="360"/>
      </w:pPr>
      <w:rPr>
        <w:rFonts w:ascii="Tahoma" w:hAnsi="Tahoma"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68" w15:restartNumberingAfterBreak="0">
    <w:nsid w:val="4C4E1EAE"/>
    <w:multiLevelType w:val="hybridMultilevel"/>
    <w:tmpl w:val="6924124E"/>
    <w:lvl w:ilvl="0" w:tplc="38DEE438">
      <w:start w:val="1"/>
      <w:numFmt w:val="bullet"/>
      <w:lvlText w:val=""/>
      <w:lvlJc w:val="left"/>
      <w:pPr>
        <w:ind w:left="360" w:hanging="360"/>
      </w:pPr>
      <w:rPr>
        <w:rFonts w:ascii="Tahoma" w:hAnsi="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9" w15:restartNumberingAfterBreak="0">
    <w:nsid w:val="4E957BA5"/>
    <w:multiLevelType w:val="hybridMultilevel"/>
    <w:tmpl w:val="2304CDD8"/>
    <w:lvl w:ilvl="0" w:tplc="0C09000F">
      <w:start w:val="1"/>
      <w:numFmt w:val="decimal"/>
      <w:lvlText w:val="%1."/>
      <w:lvlJc w:val="left"/>
      <w:pPr>
        <w:ind w:left="360" w:hanging="360"/>
      </w:pPr>
      <w:rPr>
        <w:rFonts w:hint="default"/>
      </w:rPr>
    </w:lvl>
    <w:lvl w:ilvl="1" w:tplc="0C090019">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70" w15:restartNumberingAfterBreak="0">
    <w:nsid w:val="4E9D2BCA"/>
    <w:multiLevelType w:val="hybridMultilevel"/>
    <w:tmpl w:val="64B03FF8"/>
    <w:lvl w:ilvl="0" w:tplc="38DEE438">
      <w:start w:val="1"/>
      <w:numFmt w:val="bullet"/>
      <w:lvlText w:val=""/>
      <w:lvlJc w:val="left"/>
      <w:pPr>
        <w:ind w:left="360" w:hanging="360"/>
      </w:pPr>
      <w:rPr>
        <w:rFonts w:ascii="Tahoma" w:hAnsi="Tahoma"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1" w15:restartNumberingAfterBreak="0">
    <w:nsid w:val="5023051D"/>
    <w:multiLevelType w:val="hybridMultilevel"/>
    <w:tmpl w:val="C78A93D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2" w15:restartNumberingAfterBreak="0">
    <w:nsid w:val="51E2098B"/>
    <w:multiLevelType w:val="hybridMultilevel"/>
    <w:tmpl w:val="9C74B2B2"/>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73" w15:restartNumberingAfterBreak="0">
    <w:nsid w:val="52FB36E2"/>
    <w:multiLevelType w:val="hybridMultilevel"/>
    <w:tmpl w:val="8724F4C6"/>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74" w15:restartNumberingAfterBreak="0">
    <w:nsid w:val="54ED5C46"/>
    <w:multiLevelType w:val="hybridMultilevel"/>
    <w:tmpl w:val="6C3EEB92"/>
    <w:lvl w:ilvl="0" w:tplc="38DEE438">
      <w:start w:val="1"/>
      <w:numFmt w:val="bullet"/>
      <w:lvlText w:val=""/>
      <w:lvlJc w:val="left"/>
      <w:pPr>
        <w:ind w:left="360" w:hanging="360"/>
      </w:pPr>
      <w:rPr>
        <w:rFonts w:ascii="Tahoma" w:hAnsi="Tahoma"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75" w15:restartNumberingAfterBreak="0">
    <w:nsid w:val="54F05040"/>
    <w:multiLevelType w:val="hybridMultilevel"/>
    <w:tmpl w:val="BE32F876"/>
    <w:lvl w:ilvl="0" w:tplc="38DEE438">
      <w:start w:val="1"/>
      <w:numFmt w:val="bullet"/>
      <w:lvlText w:val=""/>
      <w:lvlJc w:val="left"/>
      <w:pPr>
        <w:ind w:left="360" w:hanging="360"/>
      </w:pPr>
      <w:rPr>
        <w:rFonts w:ascii="Tahoma" w:hAnsi="Tahoma"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76" w15:restartNumberingAfterBreak="0">
    <w:nsid w:val="554F0A7E"/>
    <w:multiLevelType w:val="hybridMultilevel"/>
    <w:tmpl w:val="BF48BB8A"/>
    <w:lvl w:ilvl="0" w:tplc="38DEE438">
      <w:start w:val="1"/>
      <w:numFmt w:val="bullet"/>
      <w:lvlText w:val=""/>
      <w:lvlJc w:val="left"/>
      <w:pPr>
        <w:ind w:left="360" w:hanging="360"/>
      </w:pPr>
      <w:rPr>
        <w:rFonts w:ascii="Tahoma" w:hAnsi="Tahoma"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77" w15:restartNumberingAfterBreak="0">
    <w:nsid w:val="560C64C4"/>
    <w:multiLevelType w:val="hybridMultilevel"/>
    <w:tmpl w:val="15908600"/>
    <w:lvl w:ilvl="0" w:tplc="0C090001">
      <w:start w:val="1"/>
      <w:numFmt w:val="bullet"/>
      <w:lvlText w:val=""/>
      <w:lvlJc w:val="left"/>
      <w:pPr>
        <w:ind w:left="720" w:hanging="360"/>
      </w:pPr>
      <w:rPr>
        <w:rFonts w:ascii="Symbol" w:hAnsi="Symbol" w:hint="default"/>
      </w:rPr>
    </w:lvl>
    <w:lvl w:ilvl="1" w:tplc="0C090001">
      <w:start w:val="1"/>
      <w:numFmt w:val="bullet"/>
      <w:lvlText w:val=""/>
      <w:lvlJc w:val="left"/>
      <w:pPr>
        <w:ind w:left="1440" w:hanging="360"/>
      </w:pPr>
      <w:rPr>
        <w:rFonts w:ascii="Symbol" w:hAnsi="Symbol"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8" w15:restartNumberingAfterBreak="0">
    <w:nsid w:val="560F3692"/>
    <w:multiLevelType w:val="hybridMultilevel"/>
    <w:tmpl w:val="473E7A36"/>
    <w:lvl w:ilvl="0" w:tplc="9DA8BEE0">
      <w:start w:val="1"/>
      <w:numFmt w:val="decimal"/>
      <w:lvlText w:val="%1."/>
      <w:lvlJc w:val="left"/>
      <w:pPr>
        <w:ind w:left="360" w:hanging="360"/>
      </w:pPr>
      <w:rPr>
        <w:rFonts w:hint="default"/>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79" w15:restartNumberingAfterBreak="0">
    <w:nsid w:val="562D3572"/>
    <w:multiLevelType w:val="hybridMultilevel"/>
    <w:tmpl w:val="41E8B770"/>
    <w:lvl w:ilvl="0" w:tplc="38DEE438">
      <w:start w:val="1"/>
      <w:numFmt w:val="bullet"/>
      <w:lvlText w:val=""/>
      <w:lvlJc w:val="left"/>
      <w:pPr>
        <w:ind w:left="360" w:hanging="360"/>
      </w:pPr>
      <w:rPr>
        <w:rFonts w:ascii="Tahoma" w:hAnsi="Tahoma"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80" w15:restartNumberingAfterBreak="0">
    <w:nsid w:val="597473F9"/>
    <w:multiLevelType w:val="hybridMultilevel"/>
    <w:tmpl w:val="92A696AE"/>
    <w:lvl w:ilvl="0" w:tplc="38DEE438">
      <w:start w:val="1"/>
      <w:numFmt w:val="bullet"/>
      <w:lvlText w:val=""/>
      <w:lvlJc w:val="left"/>
      <w:pPr>
        <w:ind w:left="360" w:hanging="360"/>
      </w:pPr>
      <w:rPr>
        <w:rFonts w:ascii="Tahoma" w:hAnsi="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1" w15:restartNumberingAfterBreak="0">
    <w:nsid w:val="59DF1AAE"/>
    <w:multiLevelType w:val="hybridMultilevel"/>
    <w:tmpl w:val="D0FE37D0"/>
    <w:lvl w:ilvl="0" w:tplc="38DEE438">
      <w:start w:val="1"/>
      <w:numFmt w:val="bullet"/>
      <w:lvlText w:val=""/>
      <w:lvlJc w:val="left"/>
      <w:pPr>
        <w:ind w:left="360" w:hanging="360"/>
      </w:pPr>
      <w:rPr>
        <w:rFonts w:ascii="Tahoma" w:hAnsi="Tahoma"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82" w15:restartNumberingAfterBreak="0">
    <w:nsid w:val="5A7323F3"/>
    <w:multiLevelType w:val="hybridMultilevel"/>
    <w:tmpl w:val="B16E4BCA"/>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83" w15:restartNumberingAfterBreak="0">
    <w:nsid w:val="5CD63A78"/>
    <w:multiLevelType w:val="hybridMultilevel"/>
    <w:tmpl w:val="B9B0084E"/>
    <w:lvl w:ilvl="0" w:tplc="38DEE438">
      <w:start w:val="1"/>
      <w:numFmt w:val="bullet"/>
      <w:lvlText w:val=""/>
      <w:lvlJc w:val="left"/>
      <w:pPr>
        <w:ind w:left="360" w:hanging="360"/>
      </w:pPr>
      <w:rPr>
        <w:rFonts w:ascii="Tahoma" w:hAnsi="Tahoma"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84" w15:restartNumberingAfterBreak="0">
    <w:nsid w:val="5D2D4AA4"/>
    <w:multiLevelType w:val="hybridMultilevel"/>
    <w:tmpl w:val="5D70E61A"/>
    <w:lvl w:ilvl="0" w:tplc="38DEE438">
      <w:start w:val="1"/>
      <w:numFmt w:val="bullet"/>
      <w:lvlText w:val=""/>
      <w:lvlJc w:val="left"/>
      <w:pPr>
        <w:ind w:left="360" w:hanging="360"/>
      </w:pPr>
      <w:rPr>
        <w:rFonts w:ascii="Tahoma" w:hAnsi="Tahoma"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85" w15:restartNumberingAfterBreak="0">
    <w:nsid w:val="5F714239"/>
    <w:multiLevelType w:val="hybridMultilevel"/>
    <w:tmpl w:val="96EC652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6" w15:restartNumberingAfterBreak="0">
    <w:nsid w:val="61083BEC"/>
    <w:multiLevelType w:val="hybridMultilevel"/>
    <w:tmpl w:val="045822E6"/>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87" w15:restartNumberingAfterBreak="0">
    <w:nsid w:val="639C2588"/>
    <w:multiLevelType w:val="hybridMultilevel"/>
    <w:tmpl w:val="9F642668"/>
    <w:lvl w:ilvl="0" w:tplc="38DEE438">
      <w:start w:val="1"/>
      <w:numFmt w:val="bullet"/>
      <w:lvlText w:val=""/>
      <w:lvlJc w:val="left"/>
      <w:pPr>
        <w:ind w:left="360" w:hanging="360"/>
      </w:pPr>
      <w:rPr>
        <w:rFonts w:ascii="Tahoma" w:hAnsi="Tahoma" w:hint="default"/>
      </w:rPr>
    </w:lvl>
    <w:lvl w:ilvl="1" w:tplc="0C090003">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88" w15:restartNumberingAfterBreak="0">
    <w:nsid w:val="64002A23"/>
    <w:multiLevelType w:val="hybridMultilevel"/>
    <w:tmpl w:val="76A62740"/>
    <w:lvl w:ilvl="0" w:tplc="38DEE438">
      <w:start w:val="1"/>
      <w:numFmt w:val="bullet"/>
      <w:lvlText w:val=""/>
      <w:lvlJc w:val="left"/>
      <w:pPr>
        <w:ind w:left="360" w:hanging="360"/>
      </w:pPr>
      <w:rPr>
        <w:rFonts w:ascii="Tahoma" w:hAnsi="Tahoma"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89" w15:restartNumberingAfterBreak="0">
    <w:nsid w:val="65280731"/>
    <w:multiLevelType w:val="hybridMultilevel"/>
    <w:tmpl w:val="F642DF0C"/>
    <w:lvl w:ilvl="0" w:tplc="38DEE438">
      <w:start w:val="1"/>
      <w:numFmt w:val="bullet"/>
      <w:lvlText w:val=""/>
      <w:lvlJc w:val="left"/>
      <w:pPr>
        <w:ind w:left="360" w:hanging="360"/>
      </w:pPr>
      <w:rPr>
        <w:rFonts w:ascii="Tahoma" w:hAnsi="Tahoma"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90" w15:restartNumberingAfterBreak="0">
    <w:nsid w:val="655005EE"/>
    <w:multiLevelType w:val="hybridMultilevel"/>
    <w:tmpl w:val="5B6E1B08"/>
    <w:lvl w:ilvl="0" w:tplc="38DEE438">
      <w:start w:val="1"/>
      <w:numFmt w:val="bullet"/>
      <w:lvlText w:val=""/>
      <w:lvlJc w:val="left"/>
      <w:pPr>
        <w:ind w:left="360" w:hanging="360"/>
      </w:pPr>
      <w:rPr>
        <w:rFonts w:ascii="Tahoma" w:hAnsi="Tahoma"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91" w15:restartNumberingAfterBreak="0">
    <w:nsid w:val="6823544A"/>
    <w:multiLevelType w:val="hybridMultilevel"/>
    <w:tmpl w:val="D0947712"/>
    <w:lvl w:ilvl="0" w:tplc="38DEE438">
      <w:start w:val="1"/>
      <w:numFmt w:val="bullet"/>
      <w:lvlText w:val=""/>
      <w:lvlJc w:val="left"/>
      <w:pPr>
        <w:ind w:left="360" w:hanging="360"/>
      </w:pPr>
      <w:rPr>
        <w:rFonts w:ascii="Tahoma" w:hAnsi="Tahoma"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92" w15:restartNumberingAfterBreak="0">
    <w:nsid w:val="685B4AC3"/>
    <w:multiLevelType w:val="hybridMultilevel"/>
    <w:tmpl w:val="B8E22690"/>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93" w15:restartNumberingAfterBreak="0">
    <w:nsid w:val="68AF443C"/>
    <w:multiLevelType w:val="hybridMultilevel"/>
    <w:tmpl w:val="25801958"/>
    <w:lvl w:ilvl="0" w:tplc="38DEE438">
      <w:start w:val="1"/>
      <w:numFmt w:val="bullet"/>
      <w:lvlText w:val=""/>
      <w:lvlJc w:val="left"/>
      <w:pPr>
        <w:ind w:left="360" w:hanging="360"/>
      </w:pPr>
      <w:rPr>
        <w:rFonts w:ascii="Tahoma" w:hAnsi="Tahoma"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94" w15:restartNumberingAfterBreak="0">
    <w:nsid w:val="68D57783"/>
    <w:multiLevelType w:val="hybridMultilevel"/>
    <w:tmpl w:val="99C80DCA"/>
    <w:lvl w:ilvl="0" w:tplc="38DEE438">
      <w:start w:val="1"/>
      <w:numFmt w:val="bullet"/>
      <w:lvlText w:val=""/>
      <w:lvlJc w:val="left"/>
      <w:pPr>
        <w:ind w:left="360" w:hanging="360"/>
      </w:pPr>
      <w:rPr>
        <w:rFonts w:ascii="Tahoma" w:hAnsi="Tahoma"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95" w15:restartNumberingAfterBreak="0">
    <w:nsid w:val="69077541"/>
    <w:multiLevelType w:val="hybridMultilevel"/>
    <w:tmpl w:val="67849196"/>
    <w:lvl w:ilvl="0" w:tplc="38DEE438">
      <w:start w:val="1"/>
      <w:numFmt w:val="bullet"/>
      <w:lvlText w:val=""/>
      <w:lvlJc w:val="left"/>
      <w:pPr>
        <w:ind w:left="360" w:hanging="360"/>
      </w:pPr>
      <w:rPr>
        <w:rFonts w:ascii="Tahoma" w:hAnsi="Tahoma"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96" w15:restartNumberingAfterBreak="0">
    <w:nsid w:val="6A4116E6"/>
    <w:multiLevelType w:val="hybridMultilevel"/>
    <w:tmpl w:val="B8225DF6"/>
    <w:lvl w:ilvl="0" w:tplc="38DEE438">
      <w:start w:val="1"/>
      <w:numFmt w:val="bullet"/>
      <w:lvlText w:val=""/>
      <w:lvlJc w:val="left"/>
      <w:pPr>
        <w:ind w:left="360" w:hanging="360"/>
      </w:pPr>
      <w:rPr>
        <w:rFonts w:ascii="Tahoma" w:hAnsi="Tahoma"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97" w15:restartNumberingAfterBreak="0">
    <w:nsid w:val="6CA00240"/>
    <w:multiLevelType w:val="hybridMultilevel"/>
    <w:tmpl w:val="DE1A42C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8" w15:restartNumberingAfterBreak="0">
    <w:nsid w:val="6E725768"/>
    <w:multiLevelType w:val="hybridMultilevel"/>
    <w:tmpl w:val="1040D92C"/>
    <w:lvl w:ilvl="0" w:tplc="38DEE438">
      <w:start w:val="1"/>
      <w:numFmt w:val="bullet"/>
      <w:lvlText w:val=""/>
      <w:lvlJc w:val="left"/>
      <w:pPr>
        <w:ind w:left="360" w:hanging="360"/>
      </w:pPr>
      <w:rPr>
        <w:rFonts w:ascii="Tahoma" w:hAnsi="Tahoma"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99" w15:restartNumberingAfterBreak="0">
    <w:nsid w:val="6E853C3E"/>
    <w:multiLevelType w:val="hybridMultilevel"/>
    <w:tmpl w:val="C124153C"/>
    <w:lvl w:ilvl="0" w:tplc="38DEE438">
      <w:start w:val="1"/>
      <w:numFmt w:val="bullet"/>
      <w:lvlText w:val=""/>
      <w:lvlJc w:val="left"/>
      <w:pPr>
        <w:ind w:left="360" w:hanging="360"/>
      </w:pPr>
      <w:rPr>
        <w:rFonts w:ascii="Tahoma" w:hAnsi="Tahoma"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00" w15:restartNumberingAfterBreak="0">
    <w:nsid w:val="6F863C98"/>
    <w:multiLevelType w:val="multilevel"/>
    <w:tmpl w:val="F3CECC66"/>
    <w:styleLink w:val="InlineBulleted"/>
    <w:lvl w:ilvl="0">
      <w:start w:val="1"/>
      <w:numFmt w:val="bullet"/>
      <w:lvlText w:val=""/>
      <w:lvlJc w:val="left"/>
      <w:pPr>
        <w:tabs>
          <w:tab w:val="num" w:pos="360"/>
        </w:tabs>
        <w:ind w:left="360" w:hanging="360"/>
      </w:pPr>
      <w:rPr>
        <w:rFonts w:ascii="Symbol" w:hAnsi="Symbol"/>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101" w15:restartNumberingAfterBreak="0">
    <w:nsid w:val="73A543A0"/>
    <w:multiLevelType w:val="hybridMultilevel"/>
    <w:tmpl w:val="28EAED98"/>
    <w:lvl w:ilvl="0" w:tplc="38DEE438">
      <w:start w:val="1"/>
      <w:numFmt w:val="bullet"/>
      <w:lvlText w:val=""/>
      <w:lvlJc w:val="left"/>
      <w:pPr>
        <w:ind w:left="360" w:hanging="360"/>
      </w:pPr>
      <w:rPr>
        <w:rFonts w:ascii="Tahoma" w:hAnsi="Tahoma"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02" w15:restartNumberingAfterBreak="0">
    <w:nsid w:val="750C2561"/>
    <w:multiLevelType w:val="hybridMultilevel"/>
    <w:tmpl w:val="8440187A"/>
    <w:lvl w:ilvl="0" w:tplc="38DEE438">
      <w:start w:val="1"/>
      <w:numFmt w:val="bullet"/>
      <w:lvlText w:val=""/>
      <w:lvlJc w:val="left"/>
      <w:pPr>
        <w:ind w:left="360" w:hanging="360"/>
      </w:pPr>
      <w:rPr>
        <w:rFonts w:ascii="Tahoma" w:hAnsi="Tahoma"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03" w15:restartNumberingAfterBreak="0">
    <w:nsid w:val="75906F2C"/>
    <w:multiLevelType w:val="hybridMultilevel"/>
    <w:tmpl w:val="790AF816"/>
    <w:lvl w:ilvl="0" w:tplc="38DEE438">
      <w:start w:val="1"/>
      <w:numFmt w:val="bullet"/>
      <w:lvlText w:val=""/>
      <w:lvlJc w:val="left"/>
      <w:pPr>
        <w:ind w:left="360" w:hanging="360"/>
      </w:pPr>
      <w:rPr>
        <w:rFonts w:ascii="Tahoma" w:hAnsi="Tahoma"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04" w15:restartNumberingAfterBreak="0">
    <w:nsid w:val="763779B9"/>
    <w:multiLevelType w:val="hybridMultilevel"/>
    <w:tmpl w:val="8278D13C"/>
    <w:lvl w:ilvl="0" w:tplc="38DEE438">
      <w:start w:val="1"/>
      <w:numFmt w:val="bullet"/>
      <w:lvlText w:val=""/>
      <w:lvlJc w:val="left"/>
      <w:pPr>
        <w:ind w:left="360" w:hanging="360"/>
      </w:pPr>
      <w:rPr>
        <w:rFonts w:ascii="Tahoma" w:hAnsi="Tahoma"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05" w15:restartNumberingAfterBreak="0">
    <w:nsid w:val="78E52F9C"/>
    <w:multiLevelType w:val="hybridMultilevel"/>
    <w:tmpl w:val="6630D3A4"/>
    <w:lvl w:ilvl="0" w:tplc="38DEE438">
      <w:start w:val="1"/>
      <w:numFmt w:val="bullet"/>
      <w:lvlText w:val=""/>
      <w:lvlJc w:val="left"/>
      <w:pPr>
        <w:ind w:left="360" w:hanging="360"/>
      </w:pPr>
      <w:rPr>
        <w:rFonts w:ascii="Tahoma" w:hAnsi="Tahoma"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6" w15:restartNumberingAfterBreak="0">
    <w:nsid w:val="794D4417"/>
    <w:multiLevelType w:val="hybridMultilevel"/>
    <w:tmpl w:val="F22E5A4C"/>
    <w:lvl w:ilvl="0" w:tplc="38DEE438">
      <w:start w:val="1"/>
      <w:numFmt w:val="bullet"/>
      <w:lvlText w:val=""/>
      <w:lvlJc w:val="left"/>
      <w:pPr>
        <w:ind w:left="360" w:hanging="360"/>
      </w:pPr>
      <w:rPr>
        <w:rFonts w:ascii="Tahoma" w:hAnsi="Tahoma"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07" w15:restartNumberingAfterBreak="0">
    <w:nsid w:val="7A6A0AE3"/>
    <w:multiLevelType w:val="hybridMultilevel"/>
    <w:tmpl w:val="A4BEA7D2"/>
    <w:lvl w:ilvl="0" w:tplc="38DEE438">
      <w:start w:val="1"/>
      <w:numFmt w:val="bullet"/>
      <w:lvlText w:val=""/>
      <w:lvlJc w:val="left"/>
      <w:pPr>
        <w:ind w:left="360" w:hanging="360"/>
      </w:pPr>
      <w:rPr>
        <w:rFonts w:ascii="Tahoma" w:hAnsi="Tahoma"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08" w15:restartNumberingAfterBreak="0">
    <w:nsid w:val="7AFD1C1D"/>
    <w:multiLevelType w:val="multilevel"/>
    <w:tmpl w:val="1B6C4AB8"/>
    <w:lvl w:ilvl="0">
      <w:start w:val="1"/>
      <w:numFmt w:val="decimal"/>
      <w:pStyle w:val="Heading1"/>
      <w:suff w:val="space"/>
      <w:lvlText w:val="%1"/>
      <w:lvlJc w:val="left"/>
      <w:pPr>
        <w:ind w:left="432" w:hanging="432"/>
      </w:pPr>
      <w:rPr>
        <w:rFonts w:hint="default"/>
      </w:rPr>
    </w:lvl>
    <w:lvl w:ilvl="1">
      <w:start w:val="1"/>
      <w:numFmt w:val="decimal"/>
      <w:pStyle w:val="Heading2"/>
      <w:suff w:val="space"/>
      <w:lvlText w:val="%1.%2"/>
      <w:lvlJc w:val="left"/>
      <w:pPr>
        <w:ind w:left="432" w:hanging="432"/>
      </w:pPr>
      <w:rPr>
        <w:rFonts w:hint="default"/>
      </w:rPr>
    </w:lvl>
    <w:lvl w:ilvl="2">
      <w:start w:val="1"/>
      <w:numFmt w:val="decimal"/>
      <w:pStyle w:val="Heading3"/>
      <w:suff w:val="space"/>
      <w:lvlText w:val="%1.%2.%3"/>
      <w:lvlJc w:val="left"/>
      <w:pPr>
        <w:ind w:left="792" w:hanging="432"/>
      </w:pPr>
      <w:rPr>
        <w:rFonts w:hint="default"/>
        <w:color w:val="000000"/>
      </w:rPr>
    </w:lvl>
    <w:lvl w:ilvl="3">
      <w:start w:val="1"/>
      <w:numFmt w:val="decimal"/>
      <w:pStyle w:val="Heading4"/>
      <w:suff w:val="space"/>
      <w:lvlText w:val="%1.%2.%3.%4"/>
      <w:lvlJc w:val="left"/>
      <w:pPr>
        <w:ind w:left="432" w:hanging="432"/>
      </w:pPr>
      <w:rPr>
        <w:rFonts w:hint="default"/>
      </w:rPr>
    </w:lvl>
    <w:lvl w:ilvl="4">
      <w:start w:val="1"/>
      <w:numFmt w:val="decimal"/>
      <w:pStyle w:val="Heading5"/>
      <w:suff w:val="space"/>
      <w:lvlText w:val="%1.%2.%3.%4.%5"/>
      <w:lvlJc w:val="left"/>
      <w:pPr>
        <w:ind w:left="432" w:hanging="432"/>
      </w:pPr>
      <w:rPr>
        <w:rFonts w:hint="default"/>
      </w:rPr>
    </w:lvl>
    <w:lvl w:ilvl="5">
      <w:start w:val="1"/>
      <w:numFmt w:val="decimal"/>
      <w:pStyle w:val="Heading6"/>
      <w:suff w:val="space"/>
      <w:lvlText w:val="%1.%2.%3.%4.%5.%6"/>
      <w:lvlJc w:val="left"/>
      <w:pPr>
        <w:ind w:left="432" w:hanging="432"/>
      </w:pPr>
      <w:rPr>
        <w:rFonts w:hint="default"/>
      </w:rPr>
    </w:lvl>
    <w:lvl w:ilvl="6">
      <w:start w:val="1"/>
      <w:numFmt w:val="decimal"/>
      <w:pStyle w:val="Heading7"/>
      <w:suff w:val="space"/>
      <w:lvlText w:val="%1.%2.%3.%4.%5.%6.%7"/>
      <w:lvlJc w:val="left"/>
      <w:pPr>
        <w:ind w:left="432" w:hanging="432"/>
      </w:pPr>
      <w:rPr>
        <w:rFonts w:hint="default"/>
      </w:rPr>
    </w:lvl>
    <w:lvl w:ilvl="7">
      <w:start w:val="1"/>
      <w:numFmt w:val="decimal"/>
      <w:pStyle w:val="Heading8"/>
      <w:suff w:val="space"/>
      <w:lvlText w:val="%1.%2.%3.%4.%5.%6.%7.%8"/>
      <w:lvlJc w:val="left"/>
      <w:pPr>
        <w:ind w:left="432" w:hanging="432"/>
      </w:pPr>
      <w:rPr>
        <w:rFonts w:hint="default"/>
      </w:rPr>
    </w:lvl>
    <w:lvl w:ilvl="8">
      <w:start w:val="1"/>
      <w:numFmt w:val="decimal"/>
      <w:pStyle w:val="Heading9"/>
      <w:suff w:val="space"/>
      <w:lvlText w:val="%1.%2.%3.%4.%5.%6.%7.%8.%9"/>
      <w:lvlJc w:val="left"/>
      <w:pPr>
        <w:ind w:left="432" w:hanging="432"/>
      </w:pPr>
      <w:rPr>
        <w:rFonts w:hint="default"/>
      </w:rPr>
    </w:lvl>
  </w:abstractNum>
  <w:abstractNum w:abstractNumId="109" w15:restartNumberingAfterBreak="0">
    <w:nsid w:val="7DB32031"/>
    <w:multiLevelType w:val="hybridMultilevel"/>
    <w:tmpl w:val="8054B5B8"/>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10" w15:restartNumberingAfterBreak="0">
    <w:nsid w:val="7E7D46FE"/>
    <w:multiLevelType w:val="hybridMultilevel"/>
    <w:tmpl w:val="C792B2D8"/>
    <w:lvl w:ilvl="0" w:tplc="38DEE438">
      <w:start w:val="1"/>
      <w:numFmt w:val="bullet"/>
      <w:lvlText w:val=""/>
      <w:lvlJc w:val="left"/>
      <w:pPr>
        <w:ind w:left="360" w:hanging="360"/>
      </w:pPr>
      <w:rPr>
        <w:rFonts w:ascii="Tahoma" w:hAnsi="Tahoma"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11" w15:restartNumberingAfterBreak="0">
    <w:nsid w:val="7EB407FC"/>
    <w:multiLevelType w:val="hybridMultilevel"/>
    <w:tmpl w:val="DD688842"/>
    <w:lvl w:ilvl="0" w:tplc="0C090001">
      <w:start w:val="1"/>
      <w:numFmt w:val="bullet"/>
      <w:lvlText w:val=""/>
      <w:lvlJc w:val="left"/>
      <w:pPr>
        <w:ind w:left="360" w:hanging="360"/>
      </w:pPr>
      <w:rPr>
        <w:rFonts w:ascii="Symbol" w:hAnsi="Symbol" w:hint="default"/>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12" w15:restartNumberingAfterBreak="0">
    <w:nsid w:val="7F3A316E"/>
    <w:multiLevelType w:val="hybridMultilevel"/>
    <w:tmpl w:val="AB1E2960"/>
    <w:lvl w:ilvl="0" w:tplc="38DEE438">
      <w:start w:val="1"/>
      <w:numFmt w:val="bullet"/>
      <w:lvlText w:val=""/>
      <w:lvlJc w:val="left"/>
      <w:pPr>
        <w:ind w:left="360" w:hanging="360"/>
      </w:pPr>
      <w:rPr>
        <w:rFonts w:ascii="Tahoma" w:hAnsi="Tahoma"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13" w15:restartNumberingAfterBreak="0">
    <w:nsid w:val="7FCF6C90"/>
    <w:multiLevelType w:val="hybridMultilevel"/>
    <w:tmpl w:val="5256083C"/>
    <w:lvl w:ilvl="0" w:tplc="38DEE438">
      <w:start w:val="1"/>
      <w:numFmt w:val="bullet"/>
      <w:lvlText w:val=""/>
      <w:lvlJc w:val="left"/>
      <w:pPr>
        <w:ind w:left="360" w:hanging="360"/>
      </w:pPr>
      <w:rPr>
        <w:rFonts w:ascii="Tahoma" w:hAnsi="Tahoma"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num w:numId="1">
    <w:abstractNumId w:val="108"/>
  </w:num>
  <w:num w:numId="2">
    <w:abstractNumId w:val="100"/>
  </w:num>
  <w:num w:numId="3">
    <w:abstractNumId w:val="52"/>
  </w:num>
  <w:num w:numId="4">
    <w:abstractNumId w:val="95"/>
  </w:num>
  <w:num w:numId="5">
    <w:abstractNumId w:val="58"/>
  </w:num>
  <w:num w:numId="6">
    <w:abstractNumId w:val="29"/>
  </w:num>
  <w:num w:numId="7">
    <w:abstractNumId w:val="6"/>
  </w:num>
  <w:num w:numId="8">
    <w:abstractNumId w:val="56"/>
  </w:num>
  <w:num w:numId="9">
    <w:abstractNumId w:val="34"/>
  </w:num>
  <w:num w:numId="10">
    <w:abstractNumId w:val="55"/>
  </w:num>
  <w:num w:numId="11">
    <w:abstractNumId w:val="111"/>
  </w:num>
  <w:num w:numId="12">
    <w:abstractNumId w:val="86"/>
  </w:num>
  <w:num w:numId="13">
    <w:abstractNumId w:val="37"/>
  </w:num>
  <w:num w:numId="14">
    <w:abstractNumId w:val="31"/>
  </w:num>
  <w:num w:numId="15">
    <w:abstractNumId w:val="72"/>
  </w:num>
  <w:num w:numId="16">
    <w:abstractNumId w:val="16"/>
  </w:num>
  <w:num w:numId="17">
    <w:abstractNumId w:val="7"/>
  </w:num>
  <w:num w:numId="18">
    <w:abstractNumId w:val="97"/>
  </w:num>
  <w:num w:numId="19">
    <w:abstractNumId w:val="11"/>
  </w:num>
  <w:num w:numId="20">
    <w:abstractNumId w:val="70"/>
  </w:num>
  <w:num w:numId="21">
    <w:abstractNumId w:val="27"/>
  </w:num>
  <w:num w:numId="22">
    <w:abstractNumId w:val="77"/>
  </w:num>
  <w:num w:numId="23">
    <w:abstractNumId w:val="105"/>
  </w:num>
  <w:num w:numId="24">
    <w:abstractNumId w:val="44"/>
  </w:num>
  <w:num w:numId="25">
    <w:abstractNumId w:val="66"/>
  </w:num>
  <w:num w:numId="26">
    <w:abstractNumId w:val="22"/>
  </w:num>
  <w:num w:numId="27">
    <w:abstractNumId w:val="10"/>
  </w:num>
  <w:num w:numId="28">
    <w:abstractNumId w:val="36"/>
  </w:num>
  <w:num w:numId="29">
    <w:abstractNumId w:val="98"/>
  </w:num>
  <w:num w:numId="30">
    <w:abstractNumId w:val="93"/>
  </w:num>
  <w:num w:numId="31">
    <w:abstractNumId w:val="87"/>
  </w:num>
  <w:num w:numId="32">
    <w:abstractNumId w:val="49"/>
  </w:num>
  <w:num w:numId="33">
    <w:abstractNumId w:val="9"/>
  </w:num>
  <w:num w:numId="34">
    <w:abstractNumId w:val="18"/>
  </w:num>
  <w:num w:numId="35">
    <w:abstractNumId w:val="89"/>
  </w:num>
  <w:num w:numId="36">
    <w:abstractNumId w:val="104"/>
  </w:num>
  <w:num w:numId="37">
    <w:abstractNumId w:val="45"/>
  </w:num>
  <w:num w:numId="38">
    <w:abstractNumId w:val="60"/>
  </w:num>
  <w:num w:numId="39">
    <w:abstractNumId w:val="106"/>
  </w:num>
  <w:num w:numId="40">
    <w:abstractNumId w:val="74"/>
  </w:num>
  <w:num w:numId="41">
    <w:abstractNumId w:val="17"/>
  </w:num>
  <w:num w:numId="42">
    <w:abstractNumId w:val="107"/>
  </w:num>
  <w:num w:numId="43">
    <w:abstractNumId w:val="82"/>
  </w:num>
  <w:num w:numId="44">
    <w:abstractNumId w:val="92"/>
  </w:num>
  <w:num w:numId="45">
    <w:abstractNumId w:val="47"/>
  </w:num>
  <w:num w:numId="46">
    <w:abstractNumId w:val="54"/>
  </w:num>
  <w:num w:numId="47">
    <w:abstractNumId w:val="109"/>
  </w:num>
  <w:num w:numId="48">
    <w:abstractNumId w:val="21"/>
  </w:num>
  <w:num w:numId="49">
    <w:abstractNumId w:val="51"/>
  </w:num>
  <w:num w:numId="50">
    <w:abstractNumId w:val="53"/>
  </w:num>
  <w:num w:numId="51">
    <w:abstractNumId w:val="33"/>
  </w:num>
  <w:num w:numId="52">
    <w:abstractNumId w:val="62"/>
  </w:num>
  <w:num w:numId="53">
    <w:abstractNumId w:val="35"/>
  </w:num>
  <w:num w:numId="54">
    <w:abstractNumId w:val="15"/>
  </w:num>
  <w:num w:numId="55">
    <w:abstractNumId w:val="39"/>
  </w:num>
  <w:num w:numId="56">
    <w:abstractNumId w:val="26"/>
  </w:num>
  <w:num w:numId="57">
    <w:abstractNumId w:val="73"/>
  </w:num>
  <w:num w:numId="58">
    <w:abstractNumId w:val="48"/>
  </w:num>
  <w:num w:numId="59">
    <w:abstractNumId w:val="102"/>
  </w:num>
  <w:num w:numId="60">
    <w:abstractNumId w:val="24"/>
  </w:num>
  <w:num w:numId="61">
    <w:abstractNumId w:val="84"/>
  </w:num>
  <w:num w:numId="62">
    <w:abstractNumId w:val="28"/>
  </w:num>
  <w:num w:numId="63">
    <w:abstractNumId w:val="90"/>
  </w:num>
  <w:num w:numId="64">
    <w:abstractNumId w:val="78"/>
  </w:num>
  <w:num w:numId="65">
    <w:abstractNumId w:val="81"/>
  </w:num>
  <w:num w:numId="66">
    <w:abstractNumId w:val="2"/>
  </w:num>
  <w:num w:numId="67">
    <w:abstractNumId w:val="101"/>
  </w:num>
  <w:num w:numId="68">
    <w:abstractNumId w:val="110"/>
  </w:num>
  <w:num w:numId="69">
    <w:abstractNumId w:val="40"/>
  </w:num>
  <w:num w:numId="70">
    <w:abstractNumId w:val="103"/>
  </w:num>
  <w:num w:numId="71">
    <w:abstractNumId w:val="30"/>
  </w:num>
  <w:num w:numId="72">
    <w:abstractNumId w:val="85"/>
  </w:num>
  <w:num w:numId="73">
    <w:abstractNumId w:val="65"/>
  </w:num>
  <w:num w:numId="74">
    <w:abstractNumId w:val="32"/>
  </w:num>
  <w:num w:numId="75">
    <w:abstractNumId w:val="4"/>
  </w:num>
  <w:num w:numId="76">
    <w:abstractNumId w:val="43"/>
  </w:num>
  <w:num w:numId="77">
    <w:abstractNumId w:val="113"/>
  </w:num>
  <w:num w:numId="78">
    <w:abstractNumId w:val="50"/>
  </w:num>
  <w:num w:numId="79">
    <w:abstractNumId w:val="3"/>
  </w:num>
  <w:num w:numId="80">
    <w:abstractNumId w:val="8"/>
  </w:num>
  <w:num w:numId="81">
    <w:abstractNumId w:val="94"/>
  </w:num>
  <w:num w:numId="82">
    <w:abstractNumId w:val="13"/>
  </w:num>
  <w:num w:numId="83">
    <w:abstractNumId w:val="57"/>
  </w:num>
  <w:num w:numId="84">
    <w:abstractNumId w:val="96"/>
  </w:num>
  <w:num w:numId="85">
    <w:abstractNumId w:val="41"/>
  </w:num>
  <w:num w:numId="86">
    <w:abstractNumId w:val="99"/>
  </w:num>
  <w:num w:numId="87">
    <w:abstractNumId w:val="88"/>
  </w:num>
  <w:num w:numId="88">
    <w:abstractNumId w:val="19"/>
  </w:num>
  <w:num w:numId="89">
    <w:abstractNumId w:val="75"/>
  </w:num>
  <w:num w:numId="90">
    <w:abstractNumId w:val="64"/>
  </w:num>
  <w:num w:numId="91">
    <w:abstractNumId w:val="42"/>
  </w:num>
  <w:num w:numId="92">
    <w:abstractNumId w:val="67"/>
  </w:num>
  <w:num w:numId="93">
    <w:abstractNumId w:val="112"/>
  </w:num>
  <w:num w:numId="94">
    <w:abstractNumId w:val="79"/>
  </w:num>
  <w:num w:numId="95">
    <w:abstractNumId w:val="1"/>
  </w:num>
  <w:num w:numId="96">
    <w:abstractNumId w:val="59"/>
  </w:num>
  <w:num w:numId="97">
    <w:abstractNumId w:val="12"/>
  </w:num>
  <w:num w:numId="98">
    <w:abstractNumId w:val="46"/>
  </w:num>
  <w:num w:numId="99">
    <w:abstractNumId w:val="83"/>
  </w:num>
  <w:num w:numId="100">
    <w:abstractNumId w:val="5"/>
  </w:num>
  <w:num w:numId="101">
    <w:abstractNumId w:val="23"/>
  </w:num>
  <w:num w:numId="102">
    <w:abstractNumId w:val="91"/>
  </w:num>
  <w:num w:numId="103">
    <w:abstractNumId w:val="38"/>
  </w:num>
  <w:num w:numId="104">
    <w:abstractNumId w:val="14"/>
  </w:num>
  <w:num w:numId="105">
    <w:abstractNumId w:val="61"/>
  </w:num>
  <w:num w:numId="106">
    <w:abstractNumId w:val="76"/>
  </w:num>
  <w:num w:numId="107">
    <w:abstractNumId w:val="71"/>
  </w:num>
  <w:num w:numId="108">
    <w:abstractNumId w:val="69"/>
  </w:num>
  <w:num w:numId="109">
    <w:abstractNumId w:val="20"/>
  </w:num>
  <w:num w:numId="110">
    <w:abstractNumId w:val="68"/>
  </w:num>
  <w:num w:numId="111">
    <w:abstractNumId w:val="25"/>
  </w:num>
  <w:num w:numId="112">
    <w:abstractNumId w:val="63"/>
  </w:num>
  <w:num w:numId="113">
    <w:abstractNumId w:val="80"/>
  </w:num>
  <w:numIdMacAtCleanup w:val="10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00"/>
  <w:drawingGridVerticalSpacing w:val="187"/>
  <w:displayHorizontalDrawingGridEvery w:val="2"/>
  <w:noPunctuationKerning/>
  <w:characterSpacingControl w:val="doNotCompress"/>
  <w:hdrShapeDefaults>
    <o:shapedefaults v:ext="edit" spidmax="2049" strokecolor="#974706">
      <v:stroke endarrow="open" endarrowwidth="narrow" endarrowlength="short" color="#974706" weight="2pt"/>
      <v:shadow on="t" opacity="24903f" origin=",.5" offset="0,.55556mm"/>
    </o:shapedefaults>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D4C94"/>
    <w:rsid w:val="0000048D"/>
    <w:rsid w:val="00000862"/>
    <w:rsid w:val="000010D3"/>
    <w:rsid w:val="0000124A"/>
    <w:rsid w:val="000017A8"/>
    <w:rsid w:val="000017F3"/>
    <w:rsid w:val="00001C27"/>
    <w:rsid w:val="00001E35"/>
    <w:rsid w:val="00004DD0"/>
    <w:rsid w:val="00005847"/>
    <w:rsid w:val="0000645F"/>
    <w:rsid w:val="00006601"/>
    <w:rsid w:val="00006F7B"/>
    <w:rsid w:val="00007235"/>
    <w:rsid w:val="000106CD"/>
    <w:rsid w:val="00010C25"/>
    <w:rsid w:val="0001104C"/>
    <w:rsid w:val="000112B6"/>
    <w:rsid w:val="0001133E"/>
    <w:rsid w:val="00011498"/>
    <w:rsid w:val="00011538"/>
    <w:rsid w:val="0001199F"/>
    <w:rsid w:val="0001275B"/>
    <w:rsid w:val="0001275F"/>
    <w:rsid w:val="00012B70"/>
    <w:rsid w:val="00012DE5"/>
    <w:rsid w:val="0001307C"/>
    <w:rsid w:val="0001389A"/>
    <w:rsid w:val="00013D60"/>
    <w:rsid w:val="00013D82"/>
    <w:rsid w:val="00013EBA"/>
    <w:rsid w:val="00013EC7"/>
    <w:rsid w:val="0001403B"/>
    <w:rsid w:val="00014253"/>
    <w:rsid w:val="00014510"/>
    <w:rsid w:val="000145DA"/>
    <w:rsid w:val="00015FF4"/>
    <w:rsid w:val="000165B0"/>
    <w:rsid w:val="0001664D"/>
    <w:rsid w:val="0001703B"/>
    <w:rsid w:val="000177F5"/>
    <w:rsid w:val="00017B9D"/>
    <w:rsid w:val="00017F2A"/>
    <w:rsid w:val="00021A0D"/>
    <w:rsid w:val="00021BB3"/>
    <w:rsid w:val="00023095"/>
    <w:rsid w:val="0002371E"/>
    <w:rsid w:val="00023B83"/>
    <w:rsid w:val="00023C31"/>
    <w:rsid w:val="00024C34"/>
    <w:rsid w:val="00025586"/>
    <w:rsid w:val="00025927"/>
    <w:rsid w:val="00025A32"/>
    <w:rsid w:val="00025EE1"/>
    <w:rsid w:val="00026017"/>
    <w:rsid w:val="000266B0"/>
    <w:rsid w:val="00026E69"/>
    <w:rsid w:val="00026F6D"/>
    <w:rsid w:val="00027008"/>
    <w:rsid w:val="0002712A"/>
    <w:rsid w:val="00027452"/>
    <w:rsid w:val="000279F8"/>
    <w:rsid w:val="00027AE1"/>
    <w:rsid w:val="00027BB1"/>
    <w:rsid w:val="000303E0"/>
    <w:rsid w:val="0003045C"/>
    <w:rsid w:val="000305D1"/>
    <w:rsid w:val="00030B9E"/>
    <w:rsid w:val="00030C3B"/>
    <w:rsid w:val="00030E92"/>
    <w:rsid w:val="0003107C"/>
    <w:rsid w:val="00031159"/>
    <w:rsid w:val="00031386"/>
    <w:rsid w:val="00031929"/>
    <w:rsid w:val="00031ABD"/>
    <w:rsid w:val="00031B2C"/>
    <w:rsid w:val="000322A2"/>
    <w:rsid w:val="00032521"/>
    <w:rsid w:val="0003303F"/>
    <w:rsid w:val="000347E8"/>
    <w:rsid w:val="00034B0E"/>
    <w:rsid w:val="00034BB3"/>
    <w:rsid w:val="0003635E"/>
    <w:rsid w:val="00036701"/>
    <w:rsid w:val="0003734A"/>
    <w:rsid w:val="0003763F"/>
    <w:rsid w:val="00037D26"/>
    <w:rsid w:val="00037FC7"/>
    <w:rsid w:val="00040041"/>
    <w:rsid w:val="00040D54"/>
    <w:rsid w:val="000412C1"/>
    <w:rsid w:val="000413FF"/>
    <w:rsid w:val="000415EB"/>
    <w:rsid w:val="000418CB"/>
    <w:rsid w:val="00041F5C"/>
    <w:rsid w:val="0004255A"/>
    <w:rsid w:val="0004286F"/>
    <w:rsid w:val="00042AF1"/>
    <w:rsid w:val="00043855"/>
    <w:rsid w:val="00043CDD"/>
    <w:rsid w:val="00043EA2"/>
    <w:rsid w:val="00044096"/>
    <w:rsid w:val="0004464C"/>
    <w:rsid w:val="00044819"/>
    <w:rsid w:val="00044C43"/>
    <w:rsid w:val="00044C78"/>
    <w:rsid w:val="00044DD8"/>
    <w:rsid w:val="0004564D"/>
    <w:rsid w:val="00045B43"/>
    <w:rsid w:val="00045BCE"/>
    <w:rsid w:val="000461D5"/>
    <w:rsid w:val="0004649C"/>
    <w:rsid w:val="000466CD"/>
    <w:rsid w:val="000467A2"/>
    <w:rsid w:val="00046E48"/>
    <w:rsid w:val="0004706A"/>
    <w:rsid w:val="00047230"/>
    <w:rsid w:val="000505F1"/>
    <w:rsid w:val="00050B36"/>
    <w:rsid w:val="00050D67"/>
    <w:rsid w:val="00051358"/>
    <w:rsid w:val="00051AEC"/>
    <w:rsid w:val="000521BF"/>
    <w:rsid w:val="00053974"/>
    <w:rsid w:val="00053987"/>
    <w:rsid w:val="00053A32"/>
    <w:rsid w:val="00054346"/>
    <w:rsid w:val="000548B6"/>
    <w:rsid w:val="00054F45"/>
    <w:rsid w:val="0005543E"/>
    <w:rsid w:val="00055490"/>
    <w:rsid w:val="000554B9"/>
    <w:rsid w:val="00056AB5"/>
    <w:rsid w:val="00057181"/>
    <w:rsid w:val="000578B0"/>
    <w:rsid w:val="00060016"/>
    <w:rsid w:val="00060811"/>
    <w:rsid w:val="000608D4"/>
    <w:rsid w:val="00060950"/>
    <w:rsid w:val="00060A50"/>
    <w:rsid w:val="00060C82"/>
    <w:rsid w:val="00060D15"/>
    <w:rsid w:val="000612F8"/>
    <w:rsid w:val="00061C50"/>
    <w:rsid w:val="00061E92"/>
    <w:rsid w:val="0006290E"/>
    <w:rsid w:val="00062A69"/>
    <w:rsid w:val="00063033"/>
    <w:rsid w:val="000630F3"/>
    <w:rsid w:val="00063209"/>
    <w:rsid w:val="00063544"/>
    <w:rsid w:val="00063F3B"/>
    <w:rsid w:val="0006402D"/>
    <w:rsid w:val="00064AED"/>
    <w:rsid w:val="0006566D"/>
    <w:rsid w:val="00065C1B"/>
    <w:rsid w:val="000660B3"/>
    <w:rsid w:val="00066571"/>
    <w:rsid w:val="0006673D"/>
    <w:rsid w:val="00066764"/>
    <w:rsid w:val="0006676A"/>
    <w:rsid w:val="00066F05"/>
    <w:rsid w:val="000672B4"/>
    <w:rsid w:val="0007034A"/>
    <w:rsid w:val="000715EC"/>
    <w:rsid w:val="0007185A"/>
    <w:rsid w:val="00071FC4"/>
    <w:rsid w:val="00072486"/>
    <w:rsid w:val="000727DC"/>
    <w:rsid w:val="00073382"/>
    <w:rsid w:val="0007399F"/>
    <w:rsid w:val="00073A74"/>
    <w:rsid w:val="00073AF4"/>
    <w:rsid w:val="00073CE7"/>
    <w:rsid w:val="00073DFF"/>
    <w:rsid w:val="0007437F"/>
    <w:rsid w:val="0007438A"/>
    <w:rsid w:val="00074B62"/>
    <w:rsid w:val="00074CA6"/>
    <w:rsid w:val="000753DC"/>
    <w:rsid w:val="00075724"/>
    <w:rsid w:val="0007606F"/>
    <w:rsid w:val="000760A5"/>
    <w:rsid w:val="00076BD5"/>
    <w:rsid w:val="00077784"/>
    <w:rsid w:val="00077C5E"/>
    <w:rsid w:val="00080221"/>
    <w:rsid w:val="0008058D"/>
    <w:rsid w:val="00080601"/>
    <w:rsid w:val="0008085D"/>
    <w:rsid w:val="000809BC"/>
    <w:rsid w:val="00080ECC"/>
    <w:rsid w:val="000812DF"/>
    <w:rsid w:val="000812EE"/>
    <w:rsid w:val="0008138F"/>
    <w:rsid w:val="00081792"/>
    <w:rsid w:val="00081B22"/>
    <w:rsid w:val="00081CC2"/>
    <w:rsid w:val="000828B5"/>
    <w:rsid w:val="000828C8"/>
    <w:rsid w:val="00082BB2"/>
    <w:rsid w:val="000833C0"/>
    <w:rsid w:val="0008367F"/>
    <w:rsid w:val="00084078"/>
    <w:rsid w:val="00084551"/>
    <w:rsid w:val="0008461E"/>
    <w:rsid w:val="000847C8"/>
    <w:rsid w:val="00084DC2"/>
    <w:rsid w:val="00085436"/>
    <w:rsid w:val="000859E1"/>
    <w:rsid w:val="00086812"/>
    <w:rsid w:val="00086BA2"/>
    <w:rsid w:val="000876EC"/>
    <w:rsid w:val="0009016F"/>
    <w:rsid w:val="00090209"/>
    <w:rsid w:val="00090609"/>
    <w:rsid w:val="000906BF"/>
    <w:rsid w:val="0009156D"/>
    <w:rsid w:val="0009255A"/>
    <w:rsid w:val="00092978"/>
    <w:rsid w:val="00092E84"/>
    <w:rsid w:val="00092FF8"/>
    <w:rsid w:val="000931BE"/>
    <w:rsid w:val="00093462"/>
    <w:rsid w:val="000939A4"/>
    <w:rsid w:val="00093E94"/>
    <w:rsid w:val="00094289"/>
    <w:rsid w:val="0009440E"/>
    <w:rsid w:val="00094798"/>
    <w:rsid w:val="00094DB3"/>
    <w:rsid w:val="00094DCE"/>
    <w:rsid w:val="0009598B"/>
    <w:rsid w:val="000959B9"/>
    <w:rsid w:val="00095E70"/>
    <w:rsid w:val="0009639D"/>
    <w:rsid w:val="00096EC9"/>
    <w:rsid w:val="0009702E"/>
    <w:rsid w:val="000970E0"/>
    <w:rsid w:val="0009799A"/>
    <w:rsid w:val="000A020C"/>
    <w:rsid w:val="000A0E0D"/>
    <w:rsid w:val="000A17B7"/>
    <w:rsid w:val="000A1C05"/>
    <w:rsid w:val="000A24EB"/>
    <w:rsid w:val="000A316A"/>
    <w:rsid w:val="000A37DF"/>
    <w:rsid w:val="000A3985"/>
    <w:rsid w:val="000A53CA"/>
    <w:rsid w:val="000A5531"/>
    <w:rsid w:val="000A56E9"/>
    <w:rsid w:val="000A5890"/>
    <w:rsid w:val="000A5B0E"/>
    <w:rsid w:val="000A5B62"/>
    <w:rsid w:val="000A5D0D"/>
    <w:rsid w:val="000A5F2B"/>
    <w:rsid w:val="000A651D"/>
    <w:rsid w:val="000A6807"/>
    <w:rsid w:val="000A6D23"/>
    <w:rsid w:val="000A72B2"/>
    <w:rsid w:val="000A7492"/>
    <w:rsid w:val="000A7620"/>
    <w:rsid w:val="000A7956"/>
    <w:rsid w:val="000A7C7A"/>
    <w:rsid w:val="000A7F51"/>
    <w:rsid w:val="000B0019"/>
    <w:rsid w:val="000B007C"/>
    <w:rsid w:val="000B0B66"/>
    <w:rsid w:val="000B0DC8"/>
    <w:rsid w:val="000B0F03"/>
    <w:rsid w:val="000B1162"/>
    <w:rsid w:val="000B149C"/>
    <w:rsid w:val="000B19DF"/>
    <w:rsid w:val="000B1B4D"/>
    <w:rsid w:val="000B1B8A"/>
    <w:rsid w:val="000B2386"/>
    <w:rsid w:val="000B2530"/>
    <w:rsid w:val="000B2673"/>
    <w:rsid w:val="000B2731"/>
    <w:rsid w:val="000B27FF"/>
    <w:rsid w:val="000B2834"/>
    <w:rsid w:val="000B29E9"/>
    <w:rsid w:val="000B2B90"/>
    <w:rsid w:val="000B2D3E"/>
    <w:rsid w:val="000B317D"/>
    <w:rsid w:val="000B321A"/>
    <w:rsid w:val="000B3372"/>
    <w:rsid w:val="000B3454"/>
    <w:rsid w:val="000B34A8"/>
    <w:rsid w:val="000B3D94"/>
    <w:rsid w:val="000B3DB5"/>
    <w:rsid w:val="000B443E"/>
    <w:rsid w:val="000B4CC4"/>
    <w:rsid w:val="000B4E1A"/>
    <w:rsid w:val="000B5360"/>
    <w:rsid w:val="000B55C6"/>
    <w:rsid w:val="000B5C7D"/>
    <w:rsid w:val="000B6CFE"/>
    <w:rsid w:val="000B72AE"/>
    <w:rsid w:val="000B7324"/>
    <w:rsid w:val="000C000F"/>
    <w:rsid w:val="000C091F"/>
    <w:rsid w:val="000C0D86"/>
    <w:rsid w:val="000C0F3A"/>
    <w:rsid w:val="000C1222"/>
    <w:rsid w:val="000C19A5"/>
    <w:rsid w:val="000C1AE9"/>
    <w:rsid w:val="000C2047"/>
    <w:rsid w:val="000C27F0"/>
    <w:rsid w:val="000C3BFB"/>
    <w:rsid w:val="000C3F31"/>
    <w:rsid w:val="000C410A"/>
    <w:rsid w:val="000C44B5"/>
    <w:rsid w:val="000C4E47"/>
    <w:rsid w:val="000C4F69"/>
    <w:rsid w:val="000C53D6"/>
    <w:rsid w:val="000C57CB"/>
    <w:rsid w:val="000C5884"/>
    <w:rsid w:val="000C5D8B"/>
    <w:rsid w:val="000C6326"/>
    <w:rsid w:val="000C7A50"/>
    <w:rsid w:val="000C7C36"/>
    <w:rsid w:val="000C7F29"/>
    <w:rsid w:val="000D0354"/>
    <w:rsid w:val="000D0D09"/>
    <w:rsid w:val="000D1263"/>
    <w:rsid w:val="000D1386"/>
    <w:rsid w:val="000D17CC"/>
    <w:rsid w:val="000D1815"/>
    <w:rsid w:val="000D1D26"/>
    <w:rsid w:val="000D28D1"/>
    <w:rsid w:val="000D2A3F"/>
    <w:rsid w:val="000D2C34"/>
    <w:rsid w:val="000D2C7C"/>
    <w:rsid w:val="000D35A8"/>
    <w:rsid w:val="000D398A"/>
    <w:rsid w:val="000D3A25"/>
    <w:rsid w:val="000D40D6"/>
    <w:rsid w:val="000D4BA3"/>
    <w:rsid w:val="000D5CA2"/>
    <w:rsid w:val="000D64A1"/>
    <w:rsid w:val="000D6A34"/>
    <w:rsid w:val="000D6B3D"/>
    <w:rsid w:val="000D6FA4"/>
    <w:rsid w:val="000D7068"/>
    <w:rsid w:val="000D709F"/>
    <w:rsid w:val="000D7630"/>
    <w:rsid w:val="000D783A"/>
    <w:rsid w:val="000E017B"/>
    <w:rsid w:val="000E0263"/>
    <w:rsid w:val="000E036B"/>
    <w:rsid w:val="000E037B"/>
    <w:rsid w:val="000E040B"/>
    <w:rsid w:val="000E048F"/>
    <w:rsid w:val="000E08DE"/>
    <w:rsid w:val="000E09DC"/>
    <w:rsid w:val="000E0D71"/>
    <w:rsid w:val="000E0ED5"/>
    <w:rsid w:val="000E12A8"/>
    <w:rsid w:val="000E1431"/>
    <w:rsid w:val="000E1D89"/>
    <w:rsid w:val="000E1E57"/>
    <w:rsid w:val="000E2309"/>
    <w:rsid w:val="000E285E"/>
    <w:rsid w:val="000E2BA2"/>
    <w:rsid w:val="000E31A3"/>
    <w:rsid w:val="000E327B"/>
    <w:rsid w:val="000E39B4"/>
    <w:rsid w:val="000E4A4C"/>
    <w:rsid w:val="000E516F"/>
    <w:rsid w:val="000E552B"/>
    <w:rsid w:val="000E589F"/>
    <w:rsid w:val="000E5B64"/>
    <w:rsid w:val="000E5DFA"/>
    <w:rsid w:val="000E677C"/>
    <w:rsid w:val="000E7438"/>
    <w:rsid w:val="000E775F"/>
    <w:rsid w:val="000F11AB"/>
    <w:rsid w:val="000F11BF"/>
    <w:rsid w:val="000F1C49"/>
    <w:rsid w:val="000F2876"/>
    <w:rsid w:val="000F2984"/>
    <w:rsid w:val="000F2A1D"/>
    <w:rsid w:val="000F2C67"/>
    <w:rsid w:val="000F2FCB"/>
    <w:rsid w:val="000F4A3F"/>
    <w:rsid w:val="000F547C"/>
    <w:rsid w:val="000F56A1"/>
    <w:rsid w:val="000F59A4"/>
    <w:rsid w:val="000F5F17"/>
    <w:rsid w:val="000F6C82"/>
    <w:rsid w:val="000F7231"/>
    <w:rsid w:val="000F73DE"/>
    <w:rsid w:val="000F776A"/>
    <w:rsid w:val="000F77E4"/>
    <w:rsid w:val="00100090"/>
    <w:rsid w:val="00100A01"/>
    <w:rsid w:val="001010F7"/>
    <w:rsid w:val="00101342"/>
    <w:rsid w:val="001015A4"/>
    <w:rsid w:val="001018FE"/>
    <w:rsid w:val="001021E2"/>
    <w:rsid w:val="00102294"/>
    <w:rsid w:val="001022A6"/>
    <w:rsid w:val="001023B0"/>
    <w:rsid w:val="00102510"/>
    <w:rsid w:val="001025D6"/>
    <w:rsid w:val="001029C0"/>
    <w:rsid w:val="00102B24"/>
    <w:rsid w:val="001032D5"/>
    <w:rsid w:val="001043FD"/>
    <w:rsid w:val="0010445A"/>
    <w:rsid w:val="00104B5C"/>
    <w:rsid w:val="00105062"/>
    <w:rsid w:val="00106398"/>
    <w:rsid w:val="00106C62"/>
    <w:rsid w:val="00106EF0"/>
    <w:rsid w:val="0010736B"/>
    <w:rsid w:val="001077AD"/>
    <w:rsid w:val="00107835"/>
    <w:rsid w:val="001104A7"/>
    <w:rsid w:val="00110534"/>
    <w:rsid w:val="0011066F"/>
    <w:rsid w:val="00110AD5"/>
    <w:rsid w:val="0011151F"/>
    <w:rsid w:val="001116C1"/>
    <w:rsid w:val="00111CA9"/>
    <w:rsid w:val="00112034"/>
    <w:rsid w:val="0011259D"/>
    <w:rsid w:val="00112830"/>
    <w:rsid w:val="001128D6"/>
    <w:rsid w:val="00113722"/>
    <w:rsid w:val="0011373F"/>
    <w:rsid w:val="00113F7C"/>
    <w:rsid w:val="0011410E"/>
    <w:rsid w:val="00114591"/>
    <w:rsid w:val="001148C6"/>
    <w:rsid w:val="00114DDD"/>
    <w:rsid w:val="00114DF8"/>
    <w:rsid w:val="00114E41"/>
    <w:rsid w:val="0011613C"/>
    <w:rsid w:val="0011637B"/>
    <w:rsid w:val="00117081"/>
    <w:rsid w:val="00117581"/>
    <w:rsid w:val="00117A35"/>
    <w:rsid w:val="00117B19"/>
    <w:rsid w:val="00120162"/>
    <w:rsid w:val="00120F44"/>
    <w:rsid w:val="001210A5"/>
    <w:rsid w:val="0012141D"/>
    <w:rsid w:val="001214EE"/>
    <w:rsid w:val="00121D57"/>
    <w:rsid w:val="00122AF3"/>
    <w:rsid w:val="00122BBA"/>
    <w:rsid w:val="00122FF0"/>
    <w:rsid w:val="00123038"/>
    <w:rsid w:val="001235EA"/>
    <w:rsid w:val="0012377E"/>
    <w:rsid w:val="0012435B"/>
    <w:rsid w:val="00124454"/>
    <w:rsid w:val="0012454E"/>
    <w:rsid w:val="0012473A"/>
    <w:rsid w:val="00124F72"/>
    <w:rsid w:val="001253FB"/>
    <w:rsid w:val="00125BF2"/>
    <w:rsid w:val="0012612E"/>
    <w:rsid w:val="00126467"/>
    <w:rsid w:val="0012652D"/>
    <w:rsid w:val="00127274"/>
    <w:rsid w:val="001275C3"/>
    <w:rsid w:val="0013119E"/>
    <w:rsid w:val="0013175F"/>
    <w:rsid w:val="00131ABE"/>
    <w:rsid w:val="00131B5C"/>
    <w:rsid w:val="0013219C"/>
    <w:rsid w:val="00132237"/>
    <w:rsid w:val="00132B40"/>
    <w:rsid w:val="00132E02"/>
    <w:rsid w:val="00133685"/>
    <w:rsid w:val="001337F0"/>
    <w:rsid w:val="0013380B"/>
    <w:rsid w:val="00133886"/>
    <w:rsid w:val="001338C4"/>
    <w:rsid w:val="00133982"/>
    <w:rsid w:val="0013419B"/>
    <w:rsid w:val="001342D3"/>
    <w:rsid w:val="00134C13"/>
    <w:rsid w:val="00134EFD"/>
    <w:rsid w:val="00134F7F"/>
    <w:rsid w:val="00135585"/>
    <w:rsid w:val="001355B3"/>
    <w:rsid w:val="001355EF"/>
    <w:rsid w:val="0013590F"/>
    <w:rsid w:val="001359C8"/>
    <w:rsid w:val="00136195"/>
    <w:rsid w:val="001365FA"/>
    <w:rsid w:val="00136681"/>
    <w:rsid w:val="00136CA0"/>
    <w:rsid w:val="00136CCE"/>
    <w:rsid w:val="00137C34"/>
    <w:rsid w:val="0014080F"/>
    <w:rsid w:val="001411B4"/>
    <w:rsid w:val="001412B6"/>
    <w:rsid w:val="001417F9"/>
    <w:rsid w:val="0014198F"/>
    <w:rsid w:val="00141B07"/>
    <w:rsid w:val="00141EEC"/>
    <w:rsid w:val="00142F4F"/>
    <w:rsid w:val="0014313D"/>
    <w:rsid w:val="00143565"/>
    <w:rsid w:val="00143670"/>
    <w:rsid w:val="00144006"/>
    <w:rsid w:val="00144BCB"/>
    <w:rsid w:val="00144E9F"/>
    <w:rsid w:val="001451D5"/>
    <w:rsid w:val="0014545F"/>
    <w:rsid w:val="00145C81"/>
    <w:rsid w:val="00145E2A"/>
    <w:rsid w:val="0014604D"/>
    <w:rsid w:val="00146CDF"/>
    <w:rsid w:val="00146D7F"/>
    <w:rsid w:val="001472D1"/>
    <w:rsid w:val="0014747E"/>
    <w:rsid w:val="001501DA"/>
    <w:rsid w:val="00150585"/>
    <w:rsid w:val="00150D05"/>
    <w:rsid w:val="00150D69"/>
    <w:rsid w:val="00150EE2"/>
    <w:rsid w:val="0015103A"/>
    <w:rsid w:val="00151160"/>
    <w:rsid w:val="00151D78"/>
    <w:rsid w:val="00152BD4"/>
    <w:rsid w:val="0015307B"/>
    <w:rsid w:val="00153473"/>
    <w:rsid w:val="00153615"/>
    <w:rsid w:val="00153737"/>
    <w:rsid w:val="00153A49"/>
    <w:rsid w:val="001540ED"/>
    <w:rsid w:val="00154234"/>
    <w:rsid w:val="00154F7C"/>
    <w:rsid w:val="00155D33"/>
    <w:rsid w:val="00155F32"/>
    <w:rsid w:val="0015604B"/>
    <w:rsid w:val="00156DF7"/>
    <w:rsid w:val="00157444"/>
    <w:rsid w:val="00157754"/>
    <w:rsid w:val="001578FC"/>
    <w:rsid w:val="00157921"/>
    <w:rsid w:val="001579F7"/>
    <w:rsid w:val="0016022B"/>
    <w:rsid w:val="001604D6"/>
    <w:rsid w:val="00160915"/>
    <w:rsid w:val="00160B1F"/>
    <w:rsid w:val="00161049"/>
    <w:rsid w:val="001613C7"/>
    <w:rsid w:val="00161B80"/>
    <w:rsid w:val="00161DDA"/>
    <w:rsid w:val="00161FF9"/>
    <w:rsid w:val="001637DD"/>
    <w:rsid w:val="00163879"/>
    <w:rsid w:val="00163D31"/>
    <w:rsid w:val="0016408B"/>
    <w:rsid w:val="0016459B"/>
    <w:rsid w:val="00164B1D"/>
    <w:rsid w:val="00164C39"/>
    <w:rsid w:val="00164EDE"/>
    <w:rsid w:val="00164EF6"/>
    <w:rsid w:val="001657F6"/>
    <w:rsid w:val="001673F4"/>
    <w:rsid w:val="00167718"/>
    <w:rsid w:val="00167B99"/>
    <w:rsid w:val="001705CD"/>
    <w:rsid w:val="00170FB9"/>
    <w:rsid w:val="001720EB"/>
    <w:rsid w:val="001721F9"/>
    <w:rsid w:val="00172695"/>
    <w:rsid w:val="001727EE"/>
    <w:rsid w:val="00172BF7"/>
    <w:rsid w:val="00172C33"/>
    <w:rsid w:val="00172C57"/>
    <w:rsid w:val="001730E2"/>
    <w:rsid w:val="00173295"/>
    <w:rsid w:val="00173DD8"/>
    <w:rsid w:val="00173F41"/>
    <w:rsid w:val="0017424F"/>
    <w:rsid w:val="001743A1"/>
    <w:rsid w:val="00174573"/>
    <w:rsid w:val="001749F5"/>
    <w:rsid w:val="00174A86"/>
    <w:rsid w:val="00174B32"/>
    <w:rsid w:val="00174BF6"/>
    <w:rsid w:val="00174DEB"/>
    <w:rsid w:val="00175227"/>
    <w:rsid w:val="001753A0"/>
    <w:rsid w:val="00175B2B"/>
    <w:rsid w:val="00175D1A"/>
    <w:rsid w:val="00176272"/>
    <w:rsid w:val="001767B6"/>
    <w:rsid w:val="00176A8C"/>
    <w:rsid w:val="00176B03"/>
    <w:rsid w:val="00176C04"/>
    <w:rsid w:val="0017773A"/>
    <w:rsid w:val="001777F5"/>
    <w:rsid w:val="00177924"/>
    <w:rsid w:val="00177A63"/>
    <w:rsid w:val="00177B6A"/>
    <w:rsid w:val="00177DD3"/>
    <w:rsid w:val="00177DDE"/>
    <w:rsid w:val="00180133"/>
    <w:rsid w:val="00180314"/>
    <w:rsid w:val="00180357"/>
    <w:rsid w:val="001803A0"/>
    <w:rsid w:val="00180921"/>
    <w:rsid w:val="001809F2"/>
    <w:rsid w:val="00180E69"/>
    <w:rsid w:val="00180FED"/>
    <w:rsid w:val="001816FC"/>
    <w:rsid w:val="00181C04"/>
    <w:rsid w:val="00181E7C"/>
    <w:rsid w:val="00182C5E"/>
    <w:rsid w:val="00182DBA"/>
    <w:rsid w:val="00182F2E"/>
    <w:rsid w:val="00182F9D"/>
    <w:rsid w:val="00182FF1"/>
    <w:rsid w:val="00183941"/>
    <w:rsid w:val="00183C6D"/>
    <w:rsid w:val="0018415F"/>
    <w:rsid w:val="00184DA2"/>
    <w:rsid w:val="001850C2"/>
    <w:rsid w:val="001853C4"/>
    <w:rsid w:val="00185950"/>
    <w:rsid w:val="001859DB"/>
    <w:rsid w:val="001861F1"/>
    <w:rsid w:val="0018637F"/>
    <w:rsid w:val="001865FB"/>
    <w:rsid w:val="00186E89"/>
    <w:rsid w:val="00186EAB"/>
    <w:rsid w:val="00186F7B"/>
    <w:rsid w:val="001872C9"/>
    <w:rsid w:val="00187562"/>
    <w:rsid w:val="00190198"/>
    <w:rsid w:val="001904C8"/>
    <w:rsid w:val="00190768"/>
    <w:rsid w:val="00190913"/>
    <w:rsid w:val="00190C83"/>
    <w:rsid w:val="00190DFB"/>
    <w:rsid w:val="00191328"/>
    <w:rsid w:val="00191C6C"/>
    <w:rsid w:val="00192031"/>
    <w:rsid w:val="00192182"/>
    <w:rsid w:val="0019250E"/>
    <w:rsid w:val="0019267F"/>
    <w:rsid w:val="00192CA3"/>
    <w:rsid w:val="001940A2"/>
    <w:rsid w:val="00194389"/>
    <w:rsid w:val="00194D46"/>
    <w:rsid w:val="00194ED9"/>
    <w:rsid w:val="00195B00"/>
    <w:rsid w:val="00195C79"/>
    <w:rsid w:val="00195F6C"/>
    <w:rsid w:val="001962D0"/>
    <w:rsid w:val="00196320"/>
    <w:rsid w:val="001972CB"/>
    <w:rsid w:val="001A0208"/>
    <w:rsid w:val="001A0348"/>
    <w:rsid w:val="001A0737"/>
    <w:rsid w:val="001A0B5A"/>
    <w:rsid w:val="001A0F8B"/>
    <w:rsid w:val="001A10DB"/>
    <w:rsid w:val="001A18FC"/>
    <w:rsid w:val="001A1A70"/>
    <w:rsid w:val="001A1E58"/>
    <w:rsid w:val="001A2951"/>
    <w:rsid w:val="001A29C2"/>
    <w:rsid w:val="001A2C4B"/>
    <w:rsid w:val="001A2D0B"/>
    <w:rsid w:val="001A3B5C"/>
    <w:rsid w:val="001A3C53"/>
    <w:rsid w:val="001A4584"/>
    <w:rsid w:val="001A45BC"/>
    <w:rsid w:val="001A4BF6"/>
    <w:rsid w:val="001A4D26"/>
    <w:rsid w:val="001A4F62"/>
    <w:rsid w:val="001A504F"/>
    <w:rsid w:val="001A5A5F"/>
    <w:rsid w:val="001A6C20"/>
    <w:rsid w:val="001A6DB7"/>
    <w:rsid w:val="001A7492"/>
    <w:rsid w:val="001A770F"/>
    <w:rsid w:val="001A79C6"/>
    <w:rsid w:val="001B01F7"/>
    <w:rsid w:val="001B05C8"/>
    <w:rsid w:val="001B0B39"/>
    <w:rsid w:val="001B12F4"/>
    <w:rsid w:val="001B134D"/>
    <w:rsid w:val="001B231C"/>
    <w:rsid w:val="001B247D"/>
    <w:rsid w:val="001B2649"/>
    <w:rsid w:val="001B2783"/>
    <w:rsid w:val="001B4B05"/>
    <w:rsid w:val="001B6351"/>
    <w:rsid w:val="001B6AB6"/>
    <w:rsid w:val="001B707F"/>
    <w:rsid w:val="001C02EC"/>
    <w:rsid w:val="001C1338"/>
    <w:rsid w:val="001C176D"/>
    <w:rsid w:val="001C1AD9"/>
    <w:rsid w:val="001C1CBB"/>
    <w:rsid w:val="001C2019"/>
    <w:rsid w:val="001C2069"/>
    <w:rsid w:val="001C232A"/>
    <w:rsid w:val="001C273B"/>
    <w:rsid w:val="001C29EE"/>
    <w:rsid w:val="001C2A45"/>
    <w:rsid w:val="001C2C2B"/>
    <w:rsid w:val="001C2CAE"/>
    <w:rsid w:val="001C2D84"/>
    <w:rsid w:val="001C3551"/>
    <w:rsid w:val="001C4292"/>
    <w:rsid w:val="001C4506"/>
    <w:rsid w:val="001C4598"/>
    <w:rsid w:val="001C48A0"/>
    <w:rsid w:val="001C4D1E"/>
    <w:rsid w:val="001C4EAC"/>
    <w:rsid w:val="001C50A2"/>
    <w:rsid w:val="001C52B9"/>
    <w:rsid w:val="001C57DA"/>
    <w:rsid w:val="001C6207"/>
    <w:rsid w:val="001C6309"/>
    <w:rsid w:val="001C6F26"/>
    <w:rsid w:val="001C7451"/>
    <w:rsid w:val="001D00FF"/>
    <w:rsid w:val="001D0595"/>
    <w:rsid w:val="001D0D79"/>
    <w:rsid w:val="001D1269"/>
    <w:rsid w:val="001D15B4"/>
    <w:rsid w:val="001D17E5"/>
    <w:rsid w:val="001D1D20"/>
    <w:rsid w:val="001D1DF6"/>
    <w:rsid w:val="001D217A"/>
    <w:rsid w:val="001D2389"/>
    <w:rsid w:val="001D2DBF"/>
    <w:rsid w:val="001D2F26"/>
    <w:rsid w:val="001D33B7"/>
    <w:rsid w:val="001D3492"/>
    <w:rsid w:val="001D363F"/>
    <w:rsid w:val="001D3663"/>
    <w:rsid w:val="001D36A4"/>
    <w:rsid w:val="001D383C"/>
    <w:rsid w:val="001D3B8C"/>
    <w:rsid w:val="001D3C11"/>
    <w:rsid w:val="001D3DEE"/>
    <w:rsid w:val="001D3EC1"/>
    <w:rsid w:val="001D49DD"/>
    <w:rsid w:val="001D519D"/>
    <w:rsid w:val="001D5A31"/>
    <w:rsid w:val="001D6168"/>
    <w:rsid w:val="001D64F1"/>
    <w:rsid w:val="001D662A"/>
    <w:rsid w:val="001D74AB"/>
    <w:rsid w:val="001D770D"/>
    <w:rsid w:val="001D79F9"/>
    <w:rsid w:val="001E0344"/>
    <w:rsid w:val="001E05EB"/>
    <w:rsid w:val="001E0B63"/>
    <w:rsid w:val="001E0F4B"/>
    <w:rsid w:val="001E12CA"/>
    <w:rsid w:val="001E146E"/>
    <w:rsid w:val="001E14C2"/>
    <w:rsid w:val="001E16E1"/>
    <w:rsid w:val="001E1A2D"/>
    <w:rsid w:val="001E1B11"/>
    <w:rsid w:val="001E1E3B"/>
    <w:rsid w:val="001E20BC"/>
    <w:rsid w:val="001E2990"/>
    <w:rsid w:val="001E2EA2"/>
    <w:rsid w:val="001E2FB2"/>
    <w:rsid w:val="001E375E"/>
    <w:rsid w:val="001E3798"/>
    <w:rsid w:val="001E395B"/>
    <w:rsid w:val="001E3BBB"/>
    <w:rsid w:val="001E3EAF"/>
    <w:rsid w:val="001E409B"/>
    <w:rsid w:val="001E4136"/>
    <w:rsid w:val="001E433F"/>
    <w:rsid w:val="001E4D71"/>
    <w:rsid w:val="001E50CF"/>
    <w:rsid w:val="001E5809"/>
    <w:rsid w:val="001E5993"/>
    <w:rsid w:val="001E5A43"/>
    <w:rsid w:val="001E5B73"/>
    <w:rsid w:val="001E5CB5"/>
    <w:rsid w:val="001E66BD"/>
    <w:rsid w:val="001E6B76"/>
    <w:rsid w:val="001E6B8C"/>
    <w:rsid w:val="001E6FF8"/>
    <w:rsid w:val="001E73C6"/>
    <w:rsid w:val="001E75A5"/>
    <w:rsid w:val="001E7945"/>
    <w:rsid w:val="001E7E3B"/>
    <w:rsid w:val="001F01AC"/>
    <w:rsid w:val="001F0484"/>
    <w:rsid w:val="001F074A"/>
    <w:rsid w:val="001F0ADC"/>
    <w:rsid w:val="001F123C"/>
    <w:rsid w:val="001F149E"/>
    <w:rsid w:val="001F152F"/>
    <w:rsid w:val="001F191A"/>
    <w:rsid w:val="001F1F4B"/>
    <w:rsid w:val="001F26A2"/>
    <w:rsid w:val="001F2D7F"/>
    <w:rsid w:val="001F2DD0"/>
    <w:rsid w:val="001F2FE5"/>
    <w:rsid w:val="001F3083"/>
    <w:rsid w:val="001F346E"/>
    <w:rsid w:val="001F452C"/>
    <w:rsid w:val="001F4BDA"/>
    <w:rsid w:val="001F5DA2"/>
    <w:rsid w:val="001F67D3"/>
    <w:rsid w:val="001F6F46"/>
    <w:rsid w:val="001F74A7"/>
    <w:rsid w:val="002000F3"/>
    <w:rsid w:val="002007BB"/>
    <w:rsid w:val="00200EE6"/>
    <w:rsid w:val="00200F50"/>
    <w:rsid w:val="00201197"/>
    <w:rsid w:val="00202312"/>
    <w:rsid w:val="00202713"/>
    <w:rsid w:val="00202A0D"/>
    <w:rsid w:val="00202EFB"/>
    <w:rsid w:val="002030C7"/>
    <w:rsid w:val="002038B0"/>
    <w:rsid w:val="00203900"/>
    <w:rsid w:val="00203B78"/>
    <w:rsid w:val="002058AB"/>
    <w:rsid w:val="00205BD8"/>
    <w:rsid w:val="00206495"/>
    <w:rsid w:val="00206CFB"/>
    <w:rsid w:val="00207048"/>
    <w:rsid w:val="00207090"/>
    <w:rsid w:val="00207503"/>
    <w:rsid w:val="002078DE"/>
    <w:rsid w:val="00207FEA"/>
    <w:rsid w:val="00210171"/>
    <w:rsid w:val="00210AC1"/>
    <w:rsid w:val="00210B93"/>
    <w:rsid w:val="002112E7"/>
    <w:rsid w:val="0021133E"/>
    <w:rsid w:val="00211342"/>
    <w:rsid w:val="00211907"/>
    <w:rsid w:val="00211BB8"/>
    <w:rsid w:val="002122C6"/>
    <w:rsid w:val="002123D9"/>
    <w:rsid w:val="00213BF0"/>
    <w:rsid w:val="00213C1A"/>
    <w:rsid w:val="00214114"/>
    <w:rsid w:val="002141AC"/>
    <w:rsid w:val="00214EC7"/>
    <w:rsid w:val="002150A5"/>
    <w:rsid w:val="00215A94"/>
    <w:rsid w:val="002162EF"/>
    <w:rsid w:val="002169C0"/>
    <w:rsid w:val="00216F5A"/>
    <w:rsid w:val="00217534"/>
    <w:rsid w:val="0021796B"/>
    <w:rsid w:val="002179CA"/>
    <w:rsid w:val="00217A48"/>
    <w:rsid w:val="00217B84"/>
    <w:rsid w:val="00217C71"/>
    <w:rsid w:val="00217CC0"/>
    <w:rsid w:val="00220ADA"/>
    <w:rsid w:val="00220CF8"/>
    <w:rsid w:val="00221330"/>
    <w:rsid w:val="002216FD"/>
    <w:rsid w:val="002220EB"/>
    <w:rsid w:val="002224C5"/>
    <w:rsid w:val="00222991"/>
    <w:rsid w:val="00222F8C"/>
    <w:rsid w:val="00223DFF"/>
    <w:rsid w:val="0022413C"/>
    <w:rsid w:val="00224C71"/>
    <w:rsid w:val="0022517A"/>
    <w:rsid w:val="0022589B"/>
    <w:rsid w:val="0022589F"/>
    <w:rsid w:val="0022606D"/>
    <w:rsid w:val="002267B4"/>
    <w:rsid w:val="002276DC"/>
    <w:rsid w:val="00227D7B"/>
    <w:rsid w:val="00227F9F"/>
    <w:rsid w:val="00230DF2"/>
    <w:rsid w:val="002314A6"/>
    <w:rsid w:val="002319DA"/>
    <w:rsid w:val="00231B09"/>
    <w:rsid w:val="00232717"/>
    <w:rsid w:val="00232756"/>
    <w:rsid w:val="00232BBD"/>
    <w:rsid w:val="00232C59"/>
    <w:rsid w:val="00232F58"/>
    <w:rsid w:val="002331C7"/>
    <w:rsid w:val="002345B5"/>
    <w:rsid w:val="00234612"/>
    <w:rsid w:val="002347F1"/>
    <w:rsid w:val="00234FFC"/>
    <w:rsid w:val="0023509B"/>
    <w:rsid w:val="00235543"/>
    <w:rsid w:val="002356E8"/>
    <w:rsid w:val="0023572B"/>
    <w:rsid w:val="0023578A"/>
    <w:rsid w:val="0023596C"/>
    <w:rsid w:val="00236708"/>
    <w:rsid w:val="00236BE2"/>
    <w:rsid w:val="00236EDD"/>
    <w:rsid w:val="0023712C"/>
    <w:rsid w:val="002371A6"/>
    <w:rsid w:val="002375CA"/>
    <w:rsid w:val="0024084F"/>
    <w:rsid w:val="00240B2B"/>
    <w:rsid w:val="00241B6B"/>
    <w:rsid w:val="00241E58"/>
    <w:rsid w:val="00242132"/>
    <w:rsid w:val="00242284"/>
    <w:rsid w:val="0024228D"/>
    <w:rsid w:val="00242686"/>
    <w:rsid w:val="00242764"/>
    <w:rsid w:val="0024295D"/>
    <w:rsid w:val="0024383D"/>
    <w:rsid w:val="00243AB3"/>
    <w:rsid w:val="00243E4D"/>
    <w:rsid w:val="00243FD8"/>
    <w:rsid w:val="0024480B"/>
    <w:rsid w:val="002448BD"/>
    <w:rsid w:val="002450ED"/>
    <w:rsid w:val="00245D64"/>
    <w:rsid w:val="00245D86"/>
    <w:rsid w:val="002461B1"/>
    <w:rsid w:val="00246516"/>
    <w:rsid w:val="00246A51"/>
    <w:rsid w:val="00247111"/>
    <w:rsid w:val="00247291"/>
    <w:rsid w:val="0024740F"/>
    <w:rsid w:val="002475E8"/>
    <w:rsid w:val="00247615"/>
    <w:rsid w:val="002476B3"/>
    <w:rsid w:val="00247780"/>
    <w:rsid w:val="0024787F"/>
    <w:rsid w:val="002478CA"/>
    <w:rsid w:val="0024793F"/>
    <w:rsid w:val="0025008F"/>
    <w:rsid w:val="0025013B"/>
    <w:rsid w:val="00251306"/>
    <w:rsid w:val="00251935"/>
    <w:rsid w:val="002519F1"/>
    <w:rsid w:val="00251EC6"/>
    <w:rsid w:val="00251FE6"/>
    <w:rsid w:val="00252073"/>
    <w:rsid w:val="00252216"/>
    <w:rsid w:val="00252767"/>
    <w:rsid w:val="0025297A"/>
    <w:rsid w:val="00252A10"/>
    <w:rsid w:val="00252C90"/>
    <w:rsid w:val="002532ED"/>
    <w:rsid w:val="002537FF"/>
    <w:rsid w:val="00253A6C"/>
    <w:rsid w:val="00254153"/>
    <w:rsid w:val="0025434A"/>
    <w:rsid w:val="00254827"/>
    <w:rsid w:val="002554E8"/>
    <w:rsid w:val="002557F2"/>
    <w:rsid w:val="00255879"/>
    <w:rsid w:val="002558C6"/>
    <w:rsid w:val="0025594E"/>
    <w:rsid w:val="0025597C"/>
    <w:rsid w:val="00255984"/>
    <w:rsid w:val="00255AE5"/>
    <w:rsid w:val="00255D89"/>
    <w:rsid w:val="00256388"/>
    <w:rsid w:val="00256633"/>
    <w:rsid w:val="002567F0"/>
    <w:rsid w:val="00256A88"/>
    <w:rsid w:val="0025703A"/>
    <w:rsid w:val="00257214"/>
    <w:rsid w:val="00257DE2"/>
    <w:rsid w:val="00260264"/>
    <w:rsid w:val="002609C1"/>
    <w:rsid w:val="00260FD7"/>
    <w:rsid w:val="002610B1"/>
    <w:rsid w:val="002611A7"/>
    <w:rsid w:val="00261F58"/>
    <w:rsid w:val="002625E8"/>
    <w:rsid w:val="00262617"/>
    <w:rsid w:val="00263FDF"/>
    <w:rsid w:val="0026426C"/>
    <w:rsid w:val="0026441B"/>
    <w:rsid w:val="00264740"/>
    <w:rsid w:val="00264845"/>
    <w:rsid w:val="00264A98"/>
    <w:rsid w:val="00264BBF"/>
    <w:rsid w:val="002650E8"/>
    <w:rsid w:val="00265239"/>
    <w:rsid w:val="00265943"/>
    <w:rsid w:val="002661C6"/>
    <w:rsid w:val="0026635D"/>
    <w:rsid w:val="00267493"/>
    <w:rsid w:val="00267623"/>
    <w:rsid w:val="00267693"/>
    <w:rsid w:val="00267A5D"/>
    <w:rsid w:val="00267F47"/>
    <w:rsid w:val="002700FA"/>
    <w:rsid w:val="00270F5C"/>
    <w:rsid w:val="00271698"/>
    <w:rsid w:val="00271D72"/>
    <w:rsid w:val="00271DCD"/>
    <w:rsid w:val="0027232A"/>
    <w:rsid w:val="00272444"/>
    <w:rsid w:val="00272843"/>
    <w:rsid w:val="002729B3"/>
    <w:rsid w:val="00272E7D"/>
    <w:rsid w:val="00273640"/>
    <w:rsid w:val="00273CBB"/>
    <w:rsid w:val="0027415E"/>
    <w:rsid w:val="0027416A"/>
    <w:rsid w:val="002743B1"/>
    <w:rsid w:val="002748D5"/>
    <w:rsid w:val="00274A9F"/>
    <w:rsid w:val="00275014"/>
    <w:rsid w:val="0027596A"/>
    <w:rsid w:val="00275C89"/>
    <w:rsid w:val="00275CC0"/>
    <w:rsid w:val="002760EF"/>
    <w:rsid w:val="002763BB"/>
    <w:rsid w:val="00276935"/>
    <w:rsid w:val="00277C45"/>
    <w:rsid w:val="00280123"/>
    <w:rsid w:val="00280412"/>
    <w:rsid w:val="0028084F"/>
    <w:rsid w:val="00280980"/>
    <w:rsid w:val="00281035"/>
    <w:rsid w:val="00281464"/>
    <w:rsid w:val="00281528"/>
    <w:rsid w:val="00281969"/>
    <w:rsid w:val="00281EC4"/>
    <w:rsid w:val="00282A3C"/>
    <w:rsid w:val="00282C7D"/>
    <w:rsid w:val="00283337"/>
    <w:rsid w:val="002833B3"/>
    <w:rsid w:val="002838A8"/>
    <w:rsid w:val="00283DB9"/>
    <w:rsid w:val="002846AE"/>
    <w:rsid w:val="0028582E"/>
    <w:rsid w:val="00285875"/>
    <w:rsid w:val="00285DCE"/>
    <w:rsid w:val="00285FC5"/>
    <w:rsid w:val="0028648B"/>
    <w:rsid w:val="002865C2"/>
    <w:rsid w:val="00287068"/>
    <w:rsid w:val="002872D9"/>
    <w:rsid w:val="00287703"/>
    <w:rsid w:val="002878D1"/>
    <w:rsid w:val="00287B44"/>
    <w:rsid w:val="00287B96"/>
    <w:rsid w:val="00290B98"/>
    <w:rsid w:val="00290E24"/>
    <w:rsid w:val="00290F9A"/>
    <w:rsid w:val="00292369"/>
    <w:rsid w:val="00292D63"/>
    <w:rsid w:val="00292F40"/>
    <w:rsid w:val="002933BD"/>
    <w:rsid w:val="0029352F"/>
    <w:rsid w:val="0029379E"/>
    <w:rsid w:val="00293AFE"/>
    <w:rsid w:val="00293E5D"/>
    <w:rsid w:val="002945C8"/>
    <w:rsid w:val="00294F1C"/>
    <w:rsid w:val="00295496"/>
    <w:rsid w:val="00295CB9"/>
    <w:rsid w:val="00295D07"/>
    <w:rsid w:val="0029663C"/>
    <w:rsid w:val="00296821"/>
    <w:rsid w:val="002974B3"/>
    <w:rsid w:val="002A04B4"/>
    <w:rsid w:val="002A0F8F"/>
    <w:rsid w:val="002A1083"/>
    <w:rsid w:val="002A1A8F"/>
    <w:rsid w:val="002A1DB5"/>
    <w:rsid w:val="002A204B"/>
    <w:rsid w:val="002A2209"/>
    <w:rsid w:val="002A2736"/>
    <w:rsid w:val="002A2EFE"/>
    <w:rsid w:val="002A342D"/>
    <w:rsid w:val="002A3798"/>
    <w:rsid w:val="002A3881"/>
    <w:rsid w:val="002A3946"/>
    <w:rsid w:val="002A3BC5"/>
    <w:rsid w:val="002A3D7E"/>
    <w:rsid w:val="002A3FA8"/>
    <w:rsid w:val="002A4510"/>
    <w:rsid w:val="002A46F5"/>
    <w:rsid w:val="002A4742"/>
    <w:rsid w:val="002A482B"/>
    <w:rsid w:val="002A487E"/>
    <w:rsid w:val="002A4A86"/>
    <w:rsid w:val="002A4E00"/>
    <w:rsid w:val="002A4FD5"/>
    <w:rsid w:val="002A5024"/>
    <w:rsid w:val="002A58A8"/>
    <w:rsid w:val="002A5BC1"/>
    <w:rsid w:val="002A5F07"/>
    <w:rsid w:val="002A667A"/>
    <w:rsid w:val="002A6703"/>
    <w:rsid w:val="002A679A"/>
    <w:rsid w:val="002A6ECB"/>
    <w:rsid w:val="002A734F"/>
    <w:rsid w:val="002A760D"/>
    <w:rsid w:val="002B031C"/>
    <w:rsid w:val="002B0712"/>
    <w:rsid w:val="002B08E7"/>
    <w:rsid w:val="002B08F9"/>
    <w:rsid w:val="002B09BA"/>
    <w:rsid w:val="002B0A2B"/>
    <w:rsid w:val="002B0B15"/>
    <w:rsid w:val="002B0F60"/>
    <w:rsid w:val="002B102D"/>
    <w:rsid w:val="002B127B"/>
    <w:rsid w:val="002B1461"/>
    <w:rsid w:val="002B1A0F"/>
    <w:rsid w:val="002B1A93"/>
    <w:rsid w:val="002B21FE"/>
    <w:rsid w:val="002B29F5"/>
    <w:rsid w:val="002B3095"/>
    <w:rsid w:val="002B35E8"/>
    <w:rsid w:val="002B3638"/>
    <w:rsid w:val="002B3973"/>
    <w:rsid w:val="002B3D81"/>
    <w:rsid w:val="002B3EC3"/>
    <w:rsid w:val="002B4308"/>
    <w:rsid w:val="002B54C0"/>
    <w:rsid w:val="002B5D6B"/>
    <w:rsid w:val="002B6034"/>
    <w:rsid w:val="002B63E2"/>
    <w:rsid w:val="002B641C"/>
    <w:rsid w:val="002B6569"/>
    <w:rsid w:val="002B6889"/>
    <w:rsid w:val="002B6BC5"/>
    <w:rsid w:val="002B7197"/>
    <w:rsid w:val="002B7372"/>
    <w:rsid w:val="002B7860"/>
    <w:rsid w:val="002B7D01"/>
    <w:rsid w:val="002B7D32"/>
    <w:rsid w:val="002B7D43"/>
    <w:rsid w:val="002B7E2F"/>
    <w:rsid w:val="002B7F9F"/>
    <w:rsid w:val="002C0805"/>
    <w:rsid w:val="002C0977"/>
    <w:rsid w:val="002C0AE5"/>
    <w:rsid w:val="002C0FF5"/>
    <w:rsid w:val="002C10F7"/>
    <w:rsid w:val="002C14F9"/>
    <w:rsid w:val="002C16A2"/>
    <w:rsid w:val="002C1D10"/>
    <w:rsid w:val="002C271E"/>
    <w:rsid w:val="002C2908"/>
    <w:rsid w:val="002C29C0"/>
    <w:rsid w:val="002C2A60"/>
    <w:rsid w:val="002C2AFA"/>
    <w:rsid w:val="002C32F8"/>
    <w:rsid w:val="002C45E5"/>
    <w:rsid w:val="002C4E4D"/>
    <w:rsid w:val="002C5151"/>
    <w:rsid w:val="002C59C0"/>
    <w:rsid w:val="002C66BB"/>
    <w:rsid w:val="002C692A"/>
    <w:rsid w:val="002C6CD0"/>
    <w:rsid w:val="002C6FF1"/>
    <w:rsid w:val="002C713A"/>
    <w:rsid w:val="002C723F"/>
    <w:rsid w:val="002C732D"/>
    <w:rsid w:val="002C7DE0"/>
    <w:rsid w:val="002D02E7"/>
    <w:rsid w:val="002D03A9"/>
    <w:rsid w:val="002D0EA2"/>
    <w:rsid w:val="002D0FA2"/>
    <w:rsid w:val="002D1834"/>
    <w:rsid w:val="002D18A4"/>
    <w:rsid w:val="002D1D04"/>
    <w:rsid w:val="002D217A"/>
    <w:rsid w:val="002D3CA1"/>
    <w:rsid w:val="002D3ED7"/>
    <w:rsid w:val="002D3F45"/>
    <w:rsid w:val="002D4108"/>
    <w:rsid w:val="002D489E"/>
    <w:rsid w:val="002D4EF3"/>
    <w:rsid w:val="002D5EC0"/>
    <w:rsid w:val="002D5F46"/>
    <w:rsid w:val="002D620A"/>
    <w:rsid w:val="002D64E3"/>
    <w:rsid w:val="002D6AC2"/>
    <w:rsid w:val="002D738B"/>
    <w:rsid w:val="002D7D2F"/>
    <w:rsid w:val="002E030D"/>
    <w:rsid w:val="002E0779"/>
    <w:rsid w:val="002E0D1F"/>
    <w:rsid w:val="002E11D5"/>
    <w:rsid w:val="002E163D"/>
    <w:rsid w:val="002E1692"/>
    <w:rsid w:val="002E219A"/>
    <w:rsid w:val="002E2646"/>
    <w:rsid w:val="002E27DA"/>
    <w:rsid w:val="002E2887"/>
    <w:rsid w:val="002E2AC1"/>
    <w:rsid w:val="002E314B"/>
    <w:rsid w:val="002E38C6"/>
    <w:rsid w:val="002E3F19"/>
    <w:rsid w:val="002E3F72"/>
    <w:rsid w:val="002E49A6"/>
    <w:rsid w:val="002E4A4E"/>
    <w:rsid w:val="002E4D90"/>
    <w:rsid w:val="002E518C"/>
    <w:rsid w:val="002E5338"/>
    <w:rsid w:val="002E58B4"/>
    <w:rsid w:val="002E59E9"/>
    <w:rsid w:val="002E7196"/>
    <w:rsid w:val="002E71E1"/>
    <w:rsid w:val="002E7484"/>
    <w:rsid w:val="002E7B31"/>
    <w:rsid w:val="002E7D6D"/>
    <w:rsid w:val="002F0151"/>
    <w:rsid w:val="002F06A2"/>
    <w:rsid w:val="002F074E"/>
    <w:rsid w:val="002F0F92"/>
    <w:rsid w:val="002F108B"/>
    <w:rsid w:val="002F155A"/>
    <w:rsid w:val="002F15EE"/>
    <w:rsid w:val="002F15F9"/>
    <w:rsid w:val="002F1F5A"/>
    <w:rsid w:val="002F23E7"/>
    <w:rsid w:val="002F2745"/>
    <w:rsid w:val="002F27B5"/>
    <w:rsid w:val="002F2D4F"/>
    <w:rsid w:val="002F3764"/>
    <w:rsid w:val="002F47D3"/>
    <w:rsid w:val="002F4B7C"/>
    <w:rsid w:val="002F4E28"/>
    <w:rsid w:val="002F4EB8"/>
    <w:rsid w:val="002F4F2D"/>
    <w:rsid w:val="002F512A"/>
    <w:rsid w:val="002F5666"/>
    <w:rsid w:val="002F6121"/>
    <w:rsid w:val="002F6169"/>
    <w:rsid w:val="002F7B93"/>
    <w:rsid w:val="002F7CB9"/>
    <w:rsid w:val="002F7EB9"/>
    <w:rsid w:val="002F7F77"/>
    <w:rsid w:val="00300ADD"/>
    <w:rsid w:val="00300B8C"/>
    <w:rsid w:val="00301033"/>
    <w:rsid w:val="0030118B"/>
    <w:rsid w:val="00301A71"/>
    <w:rsid w:val="00301B35"/>
    <w:rsid w:val="00301FEF"/>
    <w:rsid w:val="0030203C"/>
    <w:rsid w:val="00302A62"/>
    <w:rsid w:val="00302AA1"/>
    <w:rsid w:val="00303067"/>
    <w:rsid w:val="0030408A"/>
    <w:rsid w:val="00304438"/>
    <w:rsid w:val="003045FC"/>
    <w:rsid w:val="00304653"/>
    <w:rsid w:val="00304861"/>
    <w:rsid w:val="00304917"/>
    <w:rsid w:val="00304B3E"/>
    <w:rsid w:val="003056C4"/>
    <w:rsid w:val="00307099"/>
    <w:rsid w:val="0030754D"/>
    <w:rsid w:val="003076CD"/>
    <w:rsid w:val="00307A99"/>
    <w:rsid w:val="0031113C"/>
    <w:rsid w:val="00311185"/>
    <w:rsid w:val="0031203D"/>
    <w:rsid w:val="00312075"/>
    <w:rsid w:val="00312C3B"/>
    <w:rsid w:val="00312CE0"/>
    <w:rsid w:val="00313269"/>
    <w:rsid w:val="00313B49"/>
    <w:rsid w:val="00315E3A"/>
    <w:rsid w:val="0031620E"/>
    <w:rsid w:val="00316B05"/>
    <w:rsid w:val="00317559"/>
    <w:rsid w:val="003176A6"/>
    <w:rsid w:val="003176CF"/>
    <w:rsid w:val="00317C9D"/>
    <w:rsid w:val="00317DD3"/>
    <w:rsid w:val="00317EC3"/>
    <w:rsid w:val="00320207"/>
    <w:rsid w:val="0032027F"/>
    <w:rsid w:val="0032057C"/>
    <w:rsid w:val="0032063B"/>
    <w:rsid w:val="003210F3"/>
    <w:rsid w:val="00322B08"/>
    <w:rsid w:val="00323255"/>
    <w:rsid w:val="003232E5"/>
    <w:rsid w:val="003246C7"/>
    <w:rsid w:val="00324971"/>
    <w:rsid w:val="0032544E"/>
    <w:rsid w:val="00325585"/>
    <w:rsid w:val="00325856"/>
    <w:rsid w:val="00325B1E"/>
    <w:rsid w:val="003262AA"/>
    <w:rsid w:val="0032660B"/>
    <w:rsid w:val="003267BA"/>
    <w:rsid w:val="00327995"/>
    <w:rsid w:val="00330326"/>
    <w:rsid w:val="0033043C"/>
    <w:rsid w:val="003306D3"/>
    <w:rsid w:val="00330B4B"/>
    <w:rsid w:val="003312E2"/>
    <w:rsid w:val="00331371"/>
    <w:rsid w:val="003316A3"/>
    <w:rsid w:val="0033184E"/>
    <w:rsid w:val="00331997"/>
    <w:rsid w:val="00331B36"/>
    <w:rsid w:val="00331CF0"/>
    <w:rsid w:val="00332332"/>
    <w:rsid w:val="00332F49"/>
    <w:rsid w:val="00333324"/>
    <w:rsid w:val="00333420"/>
    <w:rsid w:val="00333665"/>
    <w:rsid w:val="003349B7"/>
    <w:rsid w:val="00334BF4"/>
    <w:rsid w:val="00334E8A"/>
    <w:rsid w:val="003353C3"/>
    <w:rsid w:val="00335877"/>
    <w:rsid w:val="00336F12"/>
    <w:rsid w:val="00337248"/>
    <w:rsid w:val="00337268"/>
    <w:rsid w:val="003373DD"/>
    <w:rsid w:val="0033774F"/>
    <w:rsid w:val="0033786E"/>
    <w:rsid w:val="00337D6B"/>
    <w:rsid w:val="00337D7D"/>
    <w:rsid w:val="003402A0"/>
    <w:rsid w:val="003408B8"/>
    <w:rsid w:val="00340F56"/>
    <w:rsid w:val="0034116A"/>
    <w:rsid w:val="00341880"/>
    <w:rsid w:val="003426C8"/>
    <w:rsid w:val="00342D9E"/>
    <w:rsid w:val="00342E35"/>
    <w:rsid w:val="003433F1"/>
    <w:rsid w:val="00343627"/>
    <w:rsid w:val="003436D2"/>
    <w:rsid w:val="003438AE"/>
    <w:rsid w:val="00343C4C"/>
    <w:rsid w:val="00344B83"/>
    <w:rsid w:val="00345129"/>
    <w:rsid w:val="00345A59"/>
    <w:rsid w:val="00346AD7"/>
    <w:rsid w:val="00347890"/>
    <w:rsid w:val="00347975"/>
    <w:rsid w:val="00347B5B"/>
    <w:rsid w:val="00347F94"/>
    <w:rsid w:val="003505E7"/>
    <w:rsid w:val="00350695"/>
    <w:rsid w:val="00350748"/>
    <w:rsid w:val="00350FB5"/>
    <w:rsid w:val="00351A1E"/>
    <w:rsid w:val="00352B9E"/>
    <w:rsid w:val="00352F70"/>
    <w:rsid w:val="00353090"/>
    <w:rsid w:val="003530F3"/>
    <w:rsid w:val="0035342F"/>
    <w:rsid w:val="00353B41"/>
    <w:rsid w:val="00353E87"/>
    <w:rsid w:val="00354206"/>
    <w:rsid w:val="0035456D"/>
    <w:rsid w:val="00354994"/>
    <w:rsid w:val="003558F2"/>
    <w:rsid w:val="00355ACC"/>
    <w:rsid w:val="00355EBC"/>
    <w:rsid w:val="00355EFF"/>
    <w:rsid w:val="0035628B"/>
    <w:rsid w:val="00356304"/>
    <w:rsid w:val="00356494"/>
    <w:rsid w:val="00356538"/>
    <w:rsid w:val="003572E9"/>
    <w:rsid w:val="00357A01"/>
    <w:rsid w:val="00357C06"/>
    <w:rsid w:val="00357D1C"/>
    <w:rsid w:val="0036004A"/>
    <w:rsid w:val="003600AF"/>
    <w:rsid w:val="00360995"/>
    <w:rsid w:val="00360E21"/>
    <w:rsid w:val="00361615"/>
    <w:rsid w:val="0036168C"/>
    <w:rsid w:val="0036175A"/>
    <w:rsid w:val="003618C9"/>
    <w:rsid w:val="00361BBE"/>
    <w:rsid w:val="00361F14"/>
    <w:rsid w:val="0036279C"/>
    <w:rsid w:val="003627E7"/>
    <w:rsid w:val="003627EF"/>
    <w:rsid w:val="00362826"/>
    <w:rsid w:val="00362996"/>
    <w:rsid w:val="00362A1D"/>
    <w:rsid w:val="00362EE1"/>
    <w:rsid w:val="003630B5"/>
    <w:rsid w:val="0036361F"/>
    <w:rsid w:val="00363AA3"/>
    <w:rsid w:val="00364A92"/>
    <w:rsid w:val="00364B1E"/>
    <w:rsid w:val="003650AC"/>
    <w:rsid w:val="00365111"/>
    <w:rsid w:val="00365196"/>
    <w:rsid w:val="0036522E"/>
    <w:rsid w:val="00365244"/>
    <w:rsid w:val="00365690"/>
    <w:rsid w:val="003657EC"/>
    <w:rsid w:val="003658AA"/>
    <w:rsid w:val="003660FE"/>
    <w:rsid w:val="003663D9"/>
    <w:rsid w:val="00366E25"/>
    <w:rsid w:val="00367029"/>
    <w:rsid w:val="00367461"/>
    <w:rsid w:val="003675F3"/>
    <w:rsid w:val="00367EAB"/>
    <w:rsid w:val="0037033C"/>
    <w:rsid w:val="00370412"/>
    <w:rsid w:val="003704AC"/>
    <w:rsid w:val="00370735"/>
    <w:rsid w:val="00370991"/>
    <w:rsid w:val="00370EC5"/>
    <w:rsid w:val="00371238"/>
    <w:rsid w:val="003713AF"/>
    <w:rsid w:val="00371B36"/>
    <w:rsid w:val="00371C1D"/>
    <w:rsid w:val="0037237F"/>
    <w:rsid w:val="003724A4"/>
    <w:rsid w:val="00372573"/>
    <w:rsid w:val="00372702"/>
    <w:rsid w:val="003728BE"/>
    <w:rsid w:val="003729D9"/>
    <w:rsid w:val="00372CE1"/>
    <w:rsid w:val="003731C0"/>
    <w:rsid w:val="003734A2"/>
    <w:rsid w:val="00373664"/>
    <w:rsid w:val="003738B7"/>
    <w:rsid w:val="003739B1"/>
    <w:rsid w:val="00373B64"/>
    <w:rsid w:val="00373E0A"/>
    <w:rsid w:val="00374F03"/>
    <w:rsid w:val="0037563B"/>
    <w:rsid w:val="00375AB8"/>
    <w:rsid w:val="00375ADE"/>
    <w:rsid w:val="00375C1A"/>
    <w:rsid w:val="00375FA2"/>
    <w:rsid w:val="0037659E"/>
    <w:rsid w:val="00376F5C"/>
    <w:rsid w:val="003779B5"/>
    <w:rsid w:val="0038016F"/>
    <w:rsid w:val="00380CBF"/>
    <w:rsid w:val="003815C9"/>
    <w:rsid w:val="00381B67"/>
    <w:rsid w:val="003820BD"/>
    <w:rsid w:val="003830CB"/>
    <w:rsid w:val="00383168"/>
    <w:rsid w:val="00384021"/>
    <w:rsid w:val="00384260"/>
    <w:rsid w:val="00384860"/>
    <w:rsid w:val="00384A09"/>
    <w:rsid w:val="00384DD7"/>
    <w:rsid w:val="003852D5"/>
    <w:rsid w:val="00385850"/>
    <w:rsid w:val="00385E5E"/>
    <w:rsid w:val="00385E6E"/>
    <w:rsid w:val="00385FC0"/>
    <w:rsid w:val="003860C1"/>
    <w:rsid w:val="003869B0"/>
    <w:rsid w:val="00387346"/>
    <w:rsid w:val="00387603"/>
    <w:rsid w:val="00387875"/>
    <w:rsid w:val="00387CD1"/>
    <w:rsid w:val="0039004E"/>
    <w:rsid w:val="0039026A"/>
    <w:rsid w:val="0039142C"/>
    <w:rsid w:val="00391913"/>
    <w:rsid w:val="00391D2D"/>
    <w:rsid w:val="00393132"/>
    <w:rsid w:val="00393949"/>
    <w:rsid w:val="00394098"/>
    <w:rsid w:val="003947B7"/>
    <w:rsid w:val="0039498A"/>
    <w:rsid w:val="00394C97"/>
    <w:rsid w:val="00394DCA"/>
    <w:rsid w:val="00394E6A"/>
    <w:rsid w:val="00395084"/>
    <w:rsid w:val="00395AF3"/>
    <w:rsid w:val="00395BFC"/>
    <w:rsid w:val="00395CBF"/>
    <w:rsid w:val="00396B4D"/>
    <w:rsid w:val="00396F81"/>
    <w:rsid w:val="003977A4"/>
    <w:rsid w:val="00397F47"/>
    <w:rsid w:val="00397FC3"/>
    <w:rsid w:val="003A1415"/>
    <w:rsid w:val="003A16C2"/>
    <w:rsid w:val="003A22F7"/>
    <w:rsid w:val="003A27FE"/>
    <w:rsid w:val="003A2ADD"/>
    <w:rsid w:val="003A2FEE"/>
    <w:rsid w:val="003A38AF"/>
    <w:rsid w:val="003A43D3"/>
    <w:rsid w:val="003A466F"/>
    <w:rsid w:val="003A5276"/>
    <w:rsid w:val="003A54B6"/>
    <w:rsid w:val="003A5A4D"/>
    <w:rsid w:val="003A5A5A"/>
    <w:rsid w:val="003A5BE7"/>
    <w:rsid w:val="003A60BE"/>
    <w:rsid w:val="003A6CEA"/>
    <w:rsid w:val="003A6E08"/>
    <w:rsid w:val="003A6F25"/>
    <w:rsid w:val="003A7B62"/>
    <w:rsid w:val="003A7F8C"/>
    <w:rsid w:val="003B08DD"/>
    <w:rsid w:val="003B0A9A"/>
    <w:rsid w:val="003B0ACA"/>
    <w:rsid w:val="003B0B54"/>
    <w:rsid w:val="003B14B3"/>
    <w:rsid w:val="003B1800"/>
    <w:rsid w:val="003B1A2E"/>
    <w:rsid w:val="003B1B0E"/>
    <w:rsid w:val="003B21A7"/>
    <w:rsid w:val="003B21C4"/>
    <w:rsid w:val="003B2298"/>
    <w:rsid w:val="003B231F"/>
    <w:rsid w:val="003B2910"/>
    <w:rsid w:val="003B299D"/>
    <w:rsid w:val="003B2CD8"/>
    <w:rsid w:val="003B2F7B"/>
    <w:rsid w:val="003B3007"/>
    <w:rsid w:val="003B3551"/>
    <w:rsid w:val="003B3760"/>
    <w:rsid w:val="003B3AAD"/>
    <w:rsid w:val="003B3E8E"/>
    <w:rsid w:val="003B3EFE"/>
    <w:rsid w:val="003B493F"/>
    <w:rsid w:val="003B535D"/>
    <w:rsid w:val="003B54CB"/>
    <w:rsid w:val="003B57A7"/>
    <w:rsid w:val="003B586A"/>
    <w:rsid w:val="003B5B13"/>
    <w:rsid w:val="003B604B"/>
    <w:rsid w:val="003B6680"/>
    <w:rsid w:val="003B690F"/>
    <w:rsid w:val="003B69F5"/>
    <w:rsid w:val="003B6B1A"/>
    <w:rsid w:val="003B6D7F"/>
    <w:rsid w:val="003B702F"/>
    <w:rsid w:val="003B719B"/>
    <w:rsid w:val="003B72B5"/>
    <w:rsid w:val="003B7319"/>
    <w:rsid w:val="003B77A7"/>
    <w:rsid w:val="003B7B9B"/>
    <w:rsid w:val="003C0AA6"/>
    <w:rsid w:val="003C1C4C"/>
    <w:rsid w:val="003C1CAB"/>
    <w:rsid w:val="003C2E08"/>
    <w:rsid w:val="003C2ED2"/>
    <w:rsid w:val="003C3AB5"/>
    <w:rsid w:val="003C3AEA"/>
    <w:rsid w:val="003C3B8A"/>
    <w:rsid w:val="003C3D87"/>
    <w:rsid w:val="003C3DD8"/>
    <w:rsid w:val="003C457A"/>
    <w:rsid w:val="003C4CD0"/>
    <w:rsid w:val="003C4E35"/>
    <w:rsid w:val="003C54C3"/>
    <w:rsid w:val="003C5862"/>
    <w:rsid w:val="003C5AFF"/>
    <w:rsid w:val="003C5E8D"/>
    <w:rsid w:val="003C636D"/>
    <w:rsid w:val="003C67FB"/>
    <w:rsid w:val="003C6B4D"/>
    <w:rsid w:val="003C6C01"/>
    <w:rsid w:val="003C6F4D"/>
    <w:rsid w:val="003C7813"/>
    <w:rsid w:val="003C78B2"/>
    <w:rsid w:val="003C7978"/>
    <w:rsid w:val="003C7A94"/>
    <w:rsid w:val="003D00CC"/>
    <w:rsid w:val="003D080C"/>
    <w:rsid w:val="003D1333"/>
    <w:rsid w:val="003D15CA"/>
    <w:rsid w:val="003D1979"/>
    <w:rsid w:val="003D1CAF"/>
    <w:rsid w:val="003D1E72"/>
    <w:rsid w:val="003D1EDA"/>
    <w:rsid w:val="003D2603"/>
    <w:rsid w:val="003D2879"/>
    <w:rsid w:val="003D2958"/>
    <w:rsid w:val="003D2BAA"/>
    <w:rsid w:val="003D2DF0"/>
    <w:rsid w:val="003D3073"/>
    <w:rsid w:val="003D3409"/>
    <w:rsid w:val="003D39B2"/>
    <w:rsid w:val="003D3ED0"/>
    <w:rsid w:val="003D49B7"/>
    <w:rsid w:val="003D4C94"/>
    <w:rsid w:val="003D4F8D"/>
    <w:rsid w:val="003D57B6"/>
    <w:rsid w:val="003D5873"/>
    <w:rsid w:val="003D6385"/>
    <w:rsid w:val="003D6A95"/>
    <w:rsid w:val="003D6FBA"/>
    <w:rsid w:val="003D738E"/>
    <w:rsid w:val="003D7410"/>
    <w:rsid w:val="003D7605"/>
    <w:rsid w:val="003D773A"/>
    <w:rsid w:val="003E057D"/>
    <w:rsid w:val="003E0A95"/>
    <w:rsid w:val="003E1CD0"/>
    <w:rsid w:val="003E2332"/>
    <w:rsid w:val="003E2815"/>
    <w:rsid w:val="003E2923"/>
    <w:rsid w:val="003E2A4B"/>
    <w:rsid w:val="003E2D33"/>
    <w:rsid w:val="003E2FA5"/>
    <w:rsid w:val="003E36D8"/>
    <w:rsid w:val="003E3BC4"/>
    <w:rsid w:val="003E3C8A"/>
    <w:rsid w:val="003E3FC9"/>
    <w:rsid w:val="003E494C"/>
    <w:rsid w:val="003E4A49"/>
    <w:rsid w:val="003E4E9E"/>
    <w:rsid w:val="003E5449"/>
    <w:rsid w:val="003E6319"/>
    <w:rsid w:val="003E66A2"/>
    <w:rsid w:val="003E6B20"/>
    <w:rsid w:val="003E7480"/>
    <w:rsid w:val="003E749C"/>
    <w:rsid w:val="003E7537"/>
    <w:rsid w:val="003E75F5"/>
    <w:rsid w:val="003E7F68"/>
    <w:rsid w:val="003F0133"/>
    <w:rsid w:val="003F042D"/>
    <w:rsid w:val="003F0457"/>
    <w:rsid w:val="003F0DF7"/>
    <w:rsid w:val="003F0E22"/>
    <w:rsid w:val="003F11F2"/>
    <w:rsid w:val="003F19C0"/>
    <w:rsid w:val="003F21D7"/>
    <w:rsid w:val="003F2211"/>
    <w:rsid w:val="003F2612"/>
    <w:rsid w:val="003F2621"/>
    <w:rsid w:val="003F2B32"/>
    <w:rsid w:val="003F30BE"/>
    <w:rsid w:val="003F31DC"/>
    <w:rsid w:val="003F3277"/>
    <w:rsid w:val="003F3B54"/>
    <w:rsid w:val="003F3BC3"/>
    <w:rsid w:val="003F3DBE"/>
    <w:rsid w:val="003F4A9E"/>
    <w:rsid w:val="003F4C03"/>
    <w:rsid w:val="003F5186"/>
    <w:rsid w:val="003F5493"/>
    <w:rsid w:val="003F555C"/>
    <w:rsid w:val="003F5A9A"/>
    <w:rsid w:val="003F5BC3"/>
    <w:rsid w:val="003F66EE"/>
    <w:rsid w:val="003F6CF5"/>
    <w:rsid w:val="004001FE"/>
    <w:rsid w:val="004008B7"/>
    <w:rsid w:val="00400BDE"/>
    <w:rsid w:val="00400CD0"/>
    <w:rsid w:val="00401108"/>
    <w:rsid w:val="0040112B"/>
    <w:rsid w:val="00401224"/>
    <w:rsid w:val="00401229"/>
    <w:rsid w:val="004015B1"/>
    <w:rsid w:val="004017FC"/>
    <w:rsid w:val="00401C16"/>
    <w:rsid w:val="00401C76"/>
    <w:rsid w:val="00401ECD"/>
    <w:rsid w:val="00402340"/>
    <w:rsid w:val="0040236F"/>
    <w:rsid w:val="004024F5"/>
    <w:rsid w:val="0040298B"/>
    <w:rsid w:val="00402999"/>
    <w:rsid w:val="00402DA0"/>
    <w:rsid w:val="00402E19"/>
    <w:rsid w:val="00403A7E"/>
    <w:rsid w:val="00404277"/>
    <w:rsid w:val="004042F5"/>
    <w:rsid w:val="00404453"/>
    <w:rsid w:val="00404C26"/>
    <w:rsid w:val="00405F4A"/>
    <w:rsid w:val="0040624D"/>
    <w:rsid w:val="004063DF"/>
    <w:rsid w:val="004063F7"/>
    <w:rsid w:val="004067CB"/>
    <w:rsid w:val="00406AF2"/>
    <w:rsid w:val="00406D31"/>
    <w:rsid w:val="00407496"/>
    <w:rsid w:val="004074F2"/>
    <w:rsid w:val="00407732"/>
    <w:rsid w:val="004077DC"/>
    <w:rsid w:val="00407BD8"/>
    <w:rsid w:val="00407C4B"/>
    <w:rsid w:val="00410571"/>
    <w:rsid w:val="00410E57"/>
    <w:rsid w:val="00411098"/>
    <w:rsid w:val="00411335"/>
    <w:rsid w:val="004121E6"/>
    <w:rsid w:val="0041296F"/>
    <w:rsid w:val="00412E2F"/>
    <w:rsid w:val="00412E5F"/>
    <w:rsid w:val="00412F5E"/>
    <w:rsid w:val="0041363E"/>
    <w:rsid w:val="004139AB"/>
    <w:rsid w:val="00413BB6"/>
    <w:rsid w:val="00413BD9"/>
    <w:rsid w:val="00413F82"/>
    <w:rsid w:val="004145FA"/>
    <w:rsid w:val="004149BE"/>
    <w:rsid w:val="004150EF"/>
    <w:rsid w:val="004154D9"/>
    <w:rsid w:val="004158C7"/>
    <w:rsid w:val="004158CB"/>
    <w:rsid w:val="00416024"/>
    <w:rsid w:val="00416602"/>
    <w:rsid w:val="00416C49"/>
    <w:rsid w:val="00417578"/>
    <w:rsid w:val="004175C6"/>
    <w:rsid w:val="004177B7"/>
    <w:rsid w:val="004179B5"/>
    <w:rsid w:val="00420B40"/>
    <w:rsid w:val="00420EEE"/>
    <w:rsid w:val="004213BE"/>
    <w:rsid w:val="0042144B"/>
    <w:rsid w:val="00421FF7"/>
    <w:rsid w:val="0042208B"/>
    <w:rsid w:val="00422F6A"/>
    <w:rsid w:val="0042327E"/>
    <w:rsid w:val="00423660"/>
    <w:rsid w:val="00423D76"/>
    <w:rsid w:val="004242E5"/>
    <w:rsid w:val="0042434D"/>
    <w:rsid w:val="00424920"/>
    <w:rsid w:val="00424C97"/>
    <w:rsid w:val="00424E8F"/>
    <w:rsid w:val="00425272"/>
    <w:rsid w:val="004254A0"/>
    <w:rsid w:val="004255E2"/>
    <w:rsid w:val="004256D5"/>
    <w:rsid w:val="00425D88"/>
    <w:rsid w:val="00426399"/>
    <w:rsid w:val="00426986"/>
    <w:rsid w:val="004272C8"/>
    <w:rsid w:val="00427FDE"/>
    <w:rsid w:val="004301B7"/>
    <w:rsid w:val="004301F2"/>
    <w:rsid w:val="004302FE"/>
    <w:rsid w:val="004305B9"/>
    <w:rsid w:val="004305D5"/>
    <w:rsid w:val="00430D4B"/>
    <w:rsid w:val="0043123F"/>
    <w:rsid w:val="00431952"/>
    <w:rsid w:val="0043230C"/>
    <w:rsid w:val="00432360"/>
    <w:rsid w:val="00432436"/>
    <w:rsid w:val="00432924"/>
    <w:rsid w:val="00432D06"/>
    <w:rsid w:val="004332F6"/>
    <w:rsid w:val="0043375A"/>
    <w:rsid w:val="00433B73"/>
    <w:rsid w:val="0043412C"/>
    <w:rsid w:val="0043413B"/>
    <w:rsid w:val="0043457F"/>
    <w:rsid w:val="0043474E"/>
    <w:rsid w:val="004349C9"/>
    <w:rsid w:val="00434B5B"/>
    <w:rsid w:val="00434F5C"/>
    <w:rsid w:val="004350D1"/>
    <w:rsid w:val="00435141"/>
    <w:rsid w:val="0043558C"/>
    <w:rsid w:val="004355B1"/>
    <w:rsid w:val="00436155"/>
    <w:rsid w:val="00436393"/>
    <w:rsid w:val="0043659F"/>
    <w:rsid w:val="004376B7"/>
    <w:rsid w:val="0043795B"/>
    <w:rsid w:val="00437BC9"/>
    <w:rsid w:val="00437DCD"/>
    <w:rsid w:val="00437EE0"/>
    <w:rsid w:val="004402A1"/>
    <w:rsid w:val="004403A1"/>
    <w:rsid w:val="00440BA3"/>
    <w:rsid w:val="00440F05"/>
    <w:rsid w:val="00441775"/>
    <w:rsid w:val="00441B29"/>
    <w:rsid w:val="00441D14"/>
    <w:rsid w:val="00441EE7"/>
    <w:rsid w:val="004421F2"/>
    <w:rsid w:val="004425DA"/>
    <w:rsid w:val="00442A2A"/>
    <w:rsid w:val="0044309A"/>
    <w:rsid w:val="00443459"/>
    <w:rsid w:val="0044376A"/>
    <w:rsid w:val="004441F0"/>
    <w:rsid w:val="00444B3F"/>
    <w:rsid w:val="004450BD"/>
    <w:rsid w:val="0044525E"/>
    <w:rsid w:val="004456BD"/>
    <w:rsid w:val="00446348"/>
    <w:rsid w:val="0044673F"/>
    <w:rsid w:val="0044728D"/>
    <w:rsid w:val="00447468"/>
    <w:rsid w:val="0044799D"/>
    <w:rsid w:val="00447A70"/>
    <w:rsid w:val="00447B87"/>
    <w:rsid w:val="004509DF"/>
    <w:rsid w:val="00451282"/>
    <w:rsid w:val="0045140D"/>
    <w:rsid w:val="00451DF7"/>
    <w:rsid w:val="004520E7"/>
    <w:rsid w:val="00452E9F"/>
    <w:rsid w:val="00453684"/>
    <w:rsid w:val="0045407D"/>
    <w:rsid w:val="00454840"/>
    <w:rsid w:val="004551D1"/>
    <w:rsid w:val="00455200"/>
    <w:rsid w:val="00455388"/>
    <w:rsid w:val="00455CDB"/>
    <w:rsid w:val="00455F1F"/>
    <w:rsid w:val="0045643D"/>
    <w:rsid w:val="004566BF"/>
    <w:rsid w:val="00456A03"/>
    <w:rsid w:val="00456CFC"/>
    <w:rsid w:val="00456E84"/>
    <w:rsid w:val="0046023A"/>
    <w:rsid w:val="00461260"/>
    <w:rsid w:val="004615F4"/>
    <w:rsid w:val="004624E0"/>
    <w:rsid w:val="004626DB"/>
    <w:rsid w:val="0046290C"/>
    <w:rsid w:val="00462937"/>
    <w:rsid w:val="00463261"/>
    <w:rsid w:val="00463E35"/>
    <w:rsid w:val="00464101"/>
    <w:rsid w:val="004644E2"/>
    <w:rsid w:val="00464600"/>
    <w:rsid w:val="00464D61"/>
    <w:rsid w:val="00464ED3"/>
    <w:rsid w:val="00465543"/>
    <w:rsid w:val="00465C5A"/>
    <w:rsid w:val="00465CD7"/>
    <w:rsid w:val="00465CEA"/>
    <w:rsid w:val="00465E4B"/>
    <w:rsid w:val="00466C9D"/>
    <w:rsid w:val="00466F9A"/>
    <w:rsid w:val="00466FBA"/>
    <w:rsid w:val="004673E8"/>
    <w:rsid w:val="00467444"/>
    <w:rsid w:val="00467591"/>
    <w:rsid w:val="00467C75"/>
    <w:rsid w:val="00467CDE"/>
    <w:rsid w:val="00471AFB"/>
    <w:rsid w:val="00471F51"/>
    <w:rsid w:val="00472432"/>
    <w:rsid w:val="0047246C"/>
    <w:rsid w:val="0047272D"/>
    <w:rsid w:val="00472787"/>
    <w:rsid w:val="00472B03"/>
    <w:rsid w:val="00473335"/>
    <w:rsid w:val="004735CD"/>
    <w:rsid w:val="0047397F"/>
    <w:rsid w:val="00473BB6"/>
    <w:rsid w:val="00473EF3"/>
    <w:rsid w:val="00474A74"/>
    <w:rsid w:val="00474DC6"/>
    <w:rsid w:val="004754A3"/>
    <w:rsid w:val="00475A3D"/>
    <w:rsid w:val="00475FFC"/>
    <w:rsid w:val="004760AA"/>
    <w:rsid w:val="00476527"/>
    <w:rsid w:val="00476AC1"/>
    <w:rsid w:val="00476ADA"/>
    <w:rsid w:val="004773F0"/>
    <w:rsid w:val="00477AB8"/>
    <w:rsid w:val="0048005D"/>
    <w:rsid w:val="00480280"/>
    <w:rsid w:val="0048061B"/>
    <w:rsid w:val="004806BD"/>
    <w:rsid w:val="00480E78"/>
    <w:rsid w:val="004811A0"/>
    <w:rsid w:val="00481422"/>
    <w:rsid w:val="004816B2"/>
    <w:rsid w:val="004825CF"/>
    <w:rsid w:val="004825E7"/>
    <w:rsid w:val="00482A82"/>
    <w:rsid w:val="00482AA5"/>
    <w:rsid w:val="0048308B"/>
    <w:rsid w:val="00483286"/>
    <w:rsid w:val="00483A06"/>
    <w:rsid w:val="00483EA8"/>
    <w:rsid w:val="0048434A"/>
    <w:rsid w:val="0048464C"/>
    <w:rsid w:val="0048519B"/>
    <w:rsid w:val="004851CD"/>
    <w:rsid w:val="0048565E"/>
    <w:rsid w:val="00486104"/>
    <w:rsid w:val="00486199"/>
    <w:rsid w:val="00486461"/>
    <w:rsid w:val="0048667F"/>
    <w:rsid w:val="004869C1"/>
    <w:rsid w:val="00486D83"/>
    <w:rsid w:val="004875F7"/>
    <w:rsid w:val="00487B34"/>
    <w:rsid w:val="00490D9C"/>
    <w:rsid w:val="004910A2"/>
    <w:rsid w:val="00491399"/>
    <w:rsid w:val="004916FE"/>
    <w:rsid w:val="0049205A"/>
    <w:rsid w:val="0049251E"/>
    <w:rsid w:val="00494A0E"/>
    <w:rsid w:val="00494BF7"/>
    <w:rsid w:val="004950B9"/>
    <w:rsid w:val="00495F2E"/>
    <w:rsid w:val="004962BF"/>
    <w:rsid w:val="00496424"/>
    <w:rsid w:val="004970B7"/>
    <w:rsid w:val="00497151"/>
    <w:rsid w:val="004971BF"/>
    <w:rsid w:val="0049746D"/>
    <w:rsid w:val="004A0680"/>
    <w:rsid w:val="004A0848"/>
    <w:rsid w:val="004A1290"/>
    <w:rsid w:val="004A1AE7"/>
    <w:rsid w:val="004A21C0"/>
    <w:rsid w:val="004A2302"/>
    <w:rsid w:val="004A2BE3"/>
    <w:rsid w:val="004A3398"/>
    <w:rsid w:val="004A3A36"/>
    <w:rsid w:val="004A3C0C"/>
    <w:rsid w:val="004A492C"/>
    <w:rsid w:val="004A5492"/>
    <w:rsid w:val="004A555D"/>
    <w:rsid w:val="004A5621"/>
    <w:rsid w:val="004A56F7"/>
    <w:rsid w:val="004A58F6"/>
    <w:rsid w:val="004A5961"/>
    <w:rsid w:val="004A5DE6"/>
    <w:rsid w:val="004A6023"/>
    <w:rsid w:val="004A620A"/>
    <w:rsid w:val="004A69F4"/>
    <w:rsid w:val="004A6A92"/>
    <w:rsid w:val="004A6C89"/>
    <w:rsid w:val="004A6EE1"/>
    <w:rsid w:val="004A7909"/>
    <w:rsid w:val="004A7CCB"/>
    <w:rsid w:val="004B0690"/>
    <w:rsid w:val="004B17EF"/>
    <w:rsid w:val="004B2003"/>
    <w:rsid w:val="004B29AE"/>
    <w:rsid w:val="004B2D91"/>
    <w:rsid w:val="004B2FC6"/>
    <w:rsid w:val="004B3101"/>
    <w:rsid w:val="004B3484"/>
    <w:rsid w:val="004B372A"/>
    <w:rsid w:val="004B3E4A"/>
    <w:rsid w:val="004B3FC5"/>
    <w:rsid w:val="004B4153"/>
    <w:rsid w:val="004B46FE"/>
    <w:rsid w:val="004B48C5"/>
    <w:rsid w:val="004B4A04"/>
    <w:rsid w:val="004B4CFD"/>
    <w:rsid w:val="004B4D24"/>
    <w:rsid w:val="004B536F"/>
    <w:rsid w:val="004B58E0"/>
    <w:rsid w:val="004B5F0D"/>
    <w:rsid w:val="004B6B50"/>
    <w:rsid w:val="004B6C2B"/>
    <w:rsid w:val="004B75BE"/>
    <w:rsid w:val="004B77D2"/>
    <w:rsid w:val="004B7E57"/>
    <w:rsid w:val="004B7F01"/>
    <w:rsid w:val="004B7F61"/>
    <w:rsid w:val="004C0639"/>
    <w:rsid w:val="004C0EE2"/>
    <w:rsid w:val="004C10ED"/>
    <w:rsid w:val="004C1177"/>
    <w:rsid w:val="004C1B57"/>
    <w:rsid w:val="004C2826"/>
    <w:rsid w:val="004C36DF"/>
    <w:rsid w:val="004C37A5"/>
    <w:rsid w:val="004C3C80"/>
    <w:rsid w:val="004C4A28"/>
    <w:rsid w:val="004C4E2C"/>
    <w:rsid w:val="004C4F86"/>
    <w:rsid w:val="004C508C"/>
    <w:rsid w:val="004C51CE"/>
    <w:rsid w:val="004C53D7"/>
    <w:rsid w:val="004C5CB3"/>
    <w:rsid w:val="004C6307"/>
    <w:rsid w:val="004C678C"/>
    <w:rsid w:val="004C6892"/>
    <w:rsid w:val="004C69B8"/>
    <w:rsid w:val="004C6A92"/>
    <w:rsid w:val="004C7094"/>
    <w:rsid w:val="004C71E9"/>
    <w:rsid w:val="004C73AF"/>
    <w:rsid w:val="004C7E76"/>
    <w:rsid w:val="004D0237"/>
    <w:rsid w:val="004D0263"/>
    <w:rsid w:val="004D24BD"/>
    <w:rsid w:val="004D289B"/>
    <w:rsid w:val="004D2DDB"/>
    <w:rsid w:val="004D300E"/>
    <w:rsid w:val="004D37CA"/>
    <w:rsid w:val="004D3AF1"/>
    <w:rsid w:val="004D4009"/>
    <w:rsid w:val="004D41AC"/>
    <w:rsid w:val="004D455F"/>
    <w:rsid w:val="004D4B7D"/>
    <w:rsid w:val="004D51D7"/>
    <w:rsid w:val="004D532A"/>
    <w:rsid w:val="004D5554"/>
    <w:rsid w:val="004D56F9"/>
    <w:rsid w:val="004D577E"/>
    <w:rsid w:val="004D5807"/>
    <w:rsid w:val="004D782F"/>
    <w:rsid w:val="004D7B2E"/>
    <w:rsid w:val="004E014F"/>
    <w:rsid w:val="004E0354"/>
    <w:rsid w:val="004E036C"/>
    <w:rsid w:val="004E05BB"/>
    <w:rsid w:val="004E0725"/>
    <w:rsid w:val="004E09BC"/>
    <w:rsid w:val="004E0E86"/>
    <w:rsid w:val="004E107D"/>
    <w:rsid w:val="004E1587"/>
    <w:rsid w:val="004E1DB4"/>
    <w:rsid w:val="004E2A37"/>
    <w:rsid w:val="004E2A6B"/>
    <w:rsid w:val="004E2E26"/>
    <w:rsid w:val="004E346B"/>
    <w:rsid w:val="004E3526"/>
    <w:rsid w:val="004E3596"/>
    <w:rsid w:val="004E3E76"/>
    <w:rsid w:val="004E3EEE"/>
    <w:rsid w:val="004E4C4E"/>
    <w:rsid w:val="004E4FC5"/>
    <w:rsid w:val="004E57B9"/>
    <w:rsid w:val="004E581D"/>
    <w:rsid w:val="004E5ADA"/>
    <w:rsid w:val="004E5D58"/>
    <w:rsid w:val="004E6007"/>
    <w:rsid w:val="004E6195"/>
    <w:rsid w:val="004E61AE"/>
    <w:rsid w:val="004E63C3"/>
    <w:rsid w:val="004E6618"/>
    <w:rsid w:val="004E66DF"/>
    <w:rsid w:val="004E67AA"/>
    <w:rsid w:val="004E680C"/>
    <w:rsid w:val="004E6B64"/>
    <w:rsid w:val="004E6D59"/>
    <w:rsid w:val="004E6F89"/>
    <w:rsid w:val="004E718D"/>
    <w:rsid w:val="004E79DE"/>
    <w:rsid w:val="004F04D0"/>
    <w:rsid w:val="004F0807"/>
    <w:rsid w:val="004F13BE"/>
    <w:rsid w:val="004F1BF7"/>
    <w:rsid w:val="004F1C35"/>
    <w:rsid w:val="004F1CB1"/>
    <w:rsid w:val="004F1EBF"/>
    <w:rsid w:val="004F23F2"/>
    <w:rsid w:val="004F2461"/>
    <w:rsid w:val="004F2622"/>
    <w:rsid w:val="004F2DD7"/>
    <w:rsid w:val="004F2E4F"/>
    <w:rsid w:val="004F3315"/>
    <w:rsid w:val="004F34EC"/>
    <w:rsid w:val="004F3762"/>
    <w:rsid w:val="004F3BC6"/>
    <w:rsid w:val="004F3C85"/>
    <w:rsid w:val="004F3C91"/>
    <w:rsid w:val="004F3F1B"/>
    <w:rsid w:val="004F4133"/>
    <w:rsid w:val="004F41CC"/>
    <w:rsid w:val="004F4499"/>
    <w:rsid w:val="004F5D18"/>
    <w:rsid w:val="004F60D0"/>
    <w:rsid w:val="004F629D"/>
    <w:rsid w:val="004F6353"/>
    <w:rsid w:val="004F6997"/>
    <w:rsid w:val="004F7B49"/>
    <w:rsid w:val="004F7BAE"/>
    <w:rsid w:val="0050027F"/>
    <w:rsid w:val="00500535"/>
    <w:rsid w:val="0050080E"/>
    <w:rsid w:val="005010CA"/>
    <w:rsid w:val="00502358"/>
    <w:rsid w:val="00502866"/>
    <w:rsid w:val="00502B47"/>
    <w:rsid w:val="00503048"/>
    <w:rsid w:val="005031B7"/>
    <w:rsid w:val="005035BB"/>
    <w:rsid w:val="00504F74"/>
    <w:rsid w:val="005053E8"/>
    <w:rsid w:val="0050590C"/>
    <w:rsid w:val="0050598D"/>
    <w:rsid w:val="00505BAA"/>
    <w:rsid w:val="00505C81"/>
    <w:rsid w:val="00506498"/>
    <w:rsid w:val="00506729"/>
    <w:rsid w:val="00506AE0"/>
    <w:rsid w:val="005079B4"/>
    <w:rsid w:val="00510A62"/>
    <w:rsid w:val="00510B28"/>
    <w:rsid w:val="00510F57"/>
    <w:rsid w:val="00511296"/>
    <w:rsid w:val="00511CAE"/>
    <w:rsid w:val="00511ECE"/>
    <w:rsid w:val="00511F17"/>
    <w:rsid w:val="005130FF"/>
    <w:rsid w:val="0051409E"/>
    <w:rsid w:val="00514293"/>
    <w:rsid w:val="005152FD"/>
    <w:rsid w:val="005154DA"/>
    <w:rsid w:val="0051562C"/>
    <w:rsid w:val="0051563E"/>
    <w:rsid w:val="005162F1"/>
    <w:rsid w:val="00516392"/>
    <w:rsid w:val="00516487"/>
    <w:rsid w:val="005164F8"/>
    <w:rsid w:val="00517A17"/>
    <w:rsid w:val="00517F43"/>
    <w:rsid w:val="005204B7"/>
    <w:rsid w:val="005204D0"/>
    <w:rsid w:val="005205D2"/>
    <w:rsid w:val="0052084D"/>
    <w:rsid w:val="00520905"/>
    <w:rsid w:val="00520AA3"/>
    <w:rsid w:val="00520B71"/>
    <w:rsid w:val="005212FC"/>
    <w:rsid w:val="00521C27"/>
    <w:rsid w:val="00521D6B"/>
    <w:rsid w:val="00522529"/>
    <w:rsid w:val="00522CDF"/>
    <w:rsid w:val="005232F8"/>
    <w:rsid w:val="00523304"/>
    <w:rsid w:val="00523B5E"/>
    <w:rsid w:val="00524773"/>
    <w:rsid w:val="00525279"/>
    <w:rsid w:val="005254BE"/>
    <w:rsid w:val="00525BCF"/>
    <w:rsid w:val="00525C9D"/>
    <w:rsid w:val="00526303"/>
    <w:rsid w:val="005267E2"/>
    <w:rsid w:val="00526851"/>
    <w:rsid w:val="00526BCA"/>
    <w:rsid w:val="005270A9"/>
    <w:rsid w:val="00527B05"/>
    <w:rsid w:val="00527D82"/>
    <w:rsid w:val="00527FCE"/>
    <w:rsid w:val="0053000B"/>
    <w:rsid w:val="00530132"/>
    <w:rsid w:val="00530191"/>
    <w:rsid w:val="00530465"/>
    <w:rsid w:val="005306EE"/>
    <w:rsid w:val="00530C8A"/>
    <w:rsid w:val="0053112D"/>
    <w:rsid w:val="005318B2"/>
    <w:rsid w:val="0053196C"/>
    <w:rsid w:val="0053284D"/>
    <w:rsid w:val="00533187"/>
    <w:rsid w:val="00533454"/>
    <w:rsid w:val="0053433B"/>
    <w:rsid w:val="0053447F"/>
    <w:rsid w:val="00535362"/>
    <w:rsid w:val="00535927"/>
    <w:rsid w:val="00535B94"/>
    <w:rsid w:val="00535CAB"/>
    <w:rsid w:val="00536532"/>
    <w:rsid w:val="005367B3"/>
    <w:rsid w:val="00536804"/>
    <w:rsid w:val="00537518"/>
    <w:rsid w:val="005376B0"/>
    <w:rsid w:val="00537906"/>
    <w:rsid w:val="00540116"/>
    <w:rsid w:val="005409B3"/>
    <w:rsid w:val="00540E61"/>
    <w:rsid w:val="005415D3"/>
    <w:rsid w:val="005419DC"/>
    <w:rsid w:val="00541A9C"/>
    <w:rsid w:val="00542138"/>
    <w:rsid w:val="00542358"/>
    <w:rsid w:val="00542FB3"/>
    <w:rsid w:val="00543033"/>
    <w:rsid w:val="00543096"/>
    <w:rsid w:val="00543584"/>
    <w:rsid w:val="00543603"/>
    <w:rsid w:val="00543803"/>
    <w:rsid w:val="00544246"/>
    <w:rsid w:val="00544A3C"/>
    <w:rsid w:val="00544A7E"/>
    <w:rsid w:val="00544D35"/>
    <w:rsid w:val="00544DA7"/>
    <w:rsid w:val="00544F1F"/>
    <w:rsid w:val="005455A6"/>
    <w:rsid w:val="00545E74"/>
    <w:rsid w:val="00546591"/>
    <w:rsid w:val="0054670C"/>
    <w:rsid w:val="00547CAC"/>
    <w:rsid w:val="005504E6"/>
    <w:rsid w:val="00551658"/>
    <w:rsid w:val="005517DB"/>
    <w:rsid w:val="00551D8C"/>
    <w:rsid w:val="00552731"/>
    <w:rsid w:val="00552E9E"/>
    <w:rsid w:val="005535A6"/>
    <w:rsid w:val="0055402C"/>
    <w:rsid w:val="00554AD8"/>
    <w:rsid w:val="00554E7B"/>
    <w:rsid w:val="00554FFD"/>
    <w:rsid w:val="005550A5"/>
    <w:rsid w:val="0055546D"/>
    <w:rsid w:val="00555751"/>
    <w:rsid w:val="00555EB3"/>
    <w:rsid w:val="005563DB"/>
    <w:rsid w:val="00556752"/>
    <w:rsid w:val="00556CDC"/>
    <w:rsid w:val="00556D3D"/>
    <w:rsid w:val="00557046"/>
    <w:rsid w:val="0055754A"/>
    <w:rsid w:val="00560863"/>
    <w:rsid w:val="00560B8A"/>
    <w:rsid w:val="00560CD2"/>
    <w:rsid w:val="00560F86"/>
    <w:rsid w:val="00561027"/>
    <w:rsid w:val="005617BA"/>
    <w:rsid w:val="00561A5F"/>
    <w:rsid w:val="00561A6A"/>
    <w:rsid w:val="005623E2"/>
    <w:rsid w:val="005624CA"/>
    <w:rsid w:val="00562965"/>
    <w:rsid w:val="00562E22"/>
    <w:rsid w:val="00563063"/>
    <w:rsid w:val="00563153"/>
    <w:rsid w:val="00563948"/>
    <w:rsid w:val="005645CE"/>
    <w:rsid w:val="00564755"/>
    <w:rsid w:val="005650C3"/>
    <w:rsid w:val="0056515C"/>
    <w:rsid w:val="00565258"/>
    <w:rsid w:val="005653DC"/>
    <w:rsid w:val="0056580F"/>
    <w:rsid w:val="00565BC3"/>
    <w:rsid w:val="00566644"/>
    <w:rsid w:val="00566806"/>
    <w:rsid w:val="00567C64"/>
    <w:rsid w:val="00567CCA"/>
    <w:rsid w:val="00567E26"/>
    <w:rsid w:val="00567FFD"/>
    <w:rsid w:val="00570A09"/>
    <w:rsid w:val="0057198E"/>
    <w:rsid w:val="00571B7B"/>
    <w:rsid w:val="00571C72"/>
    <w:rsid w:val="0057208E"/>
    <w:rsid w:val="005722EA"/>
    <w:rsid w:val="00572503"/>
    <w:rsid w:val="005726E2"/>
    <w:rsid w:val="005728B9"/>
    <w:rsid w:val="00572903"/>
    <w:rsid w:val="00572999"/>
    <w:rsid w:val="00573301"/>
    <w:rsid w:val="00573747"/>
    <w:rsid w:val="00573BB9"/>
    <w:rsid w:val="00573E05"/>
    <w:rsid w:val="00573E57"/>
    <w:rsid w:val="00574E48"/>
    <w:rsid w:val="00574E56"/>
    <w:rsid w:val="00574E97"/>
    <w:rsid w:val="005752BF"/>
    <w:rsid w:val="005758F6"/>
    <w:rsid w:val="00575A08"/>
    <w:rsid w:val="00576308"/>
    <w:rsid w:val="005764C2"/>
    <w:rsid w:val="005802A8"/>
    <w:rsid w:val="005805D1"/>
    <w:rsid w:val="00580BC7"/>
    <w:rsid w:val="005810F6"/>
    <w:rsid w:val="0058206F"/>
    <w:rsid w:val="00582491"/>
    <w:rsid w:val="0058263E"/>
    <w:rsid w:val="00582BEE"/>
    <w:rsid w:val="00582FC4"/>
    <w:rsid w:val="005838EE"/>
    <w:rsid w:val="00583EBA"/>
    <w:rsid w:val="0058468E"/>
    <w:rsid w:val="00585587"/>
    <w:rsid w:val="00586196"/>
    <w:rsid w:val="00586535"/>
    <w:rsid w:val="0058662F"/>
    <w:rsid w:val="005866B4"/>
    <w:rsid w:val="00586A4E"/>
    <w:rsid w:val="00586E91"/>
    <w:rsid w:val="005877E2"/>
    <w:rsid w:val="00587DBE"/>
    <w:rsid w:val="00590333"/>
    <w:rsid w:val="005907D6"/>
    <w:rsid w:val="00590DF1"/>
    <w:rsid w:val="00591220"/>
    <w:rsid w:val="0059127F"/>
    <w:rsid w:val="00591299"/>
    <w:rsid w:val="00591C9C"/>
    <w:rsid w:val="0059221F"/>
    <w:rsid w:val="00592459"/>
    <w:rsid w:val="00593759"/>
    <w:rsid w:val="00594132"/>
    <w:rsid w:val="0059519F"/>
    <w:rsid w:val="005951C7"/>
    <w:rsid w:val="00595232"/>
    <w:rsid w:val="005953B0"/>
    <w:rsid w:val="00595477"/>
    <w:rsid w:val="00595848"/>
    <w:rsid w:val="0059587C"/>
    <w:rsid w:val="00595939"/>
    <w:rsid w:val="00595CCA"/>
    <w:rsid w:val="00595DD4"/>
    <w:rsid w:val="00596907"/>
    <w:rsid w:val="00596B22"/>
    <w:rsid w:val="00596FFA"/>
    <w:rsid w:val="005974C4"/>
    <w:rsid w:val="005976A6"/>
    <w:rsid w:val="00597D7B"/>
    <w:rsid w:val="005A001B"/>
    <w:rsid w:val="005A00E5"/>
    <w:rsid w:val="005A01B9"/>
    <w:rsid w:val="005A06BE"/>
    <w:rsid w:val="005A08CD"/>
    <w:rsid w:val="005A0C8F"/>
    <w:rsid w:val="005A0CCC"/>
    <w:rsid w:val="005A12BA"/>
    <w:rsid w:val="005A1D5D"/>
    <w:rsid w:val="005A2217"/>
    <w:rsid w:val="005A2787"/>
    <w:rsid w:val="005A288B"/>
    <w:rsid w:val="005A2DB3"/>
    <w:rsid w:val="005A316D"/>
    <w:rsid w:val="005A343C"/>
    <w:rsid w:val="005A35C7"/>
    <w:rsid w:val="005A3C59"/>
    <w:rsid w:val="005A3EEC"/>
    <w:rsid w:val="005A424C"/>
    <w:rsid w:val="005A45C7"/>
    <w:rsid w:val="005A465E"/>
    <w:rsid w:val="005A4D49"/>
    <w:rsid w:val="005A5085"/>
    <w:rsid w:val="005A5540"/>
    <w:rsid w:val="005A55F9"/>
    <w:rsid w:val="005A56D7"/>
    <w:rsid w:val="005A585C"/>
    <w:rsid w:val="005A5BDD"/>
    <w:rsid w:val="005A6055"/>
    <w:rsid w:val="005A6128"/>
    <w:rsid w:val="005A6238"/>
    <w:rsid w:val="005A62B6"/>
    <w:rsid w:val="005A6D87"/>
    <w:rsid w:val="005A6EB5"/>
    <w:rsid w:val="005A7231"/>
    <w:rsid w:val="005A7490"/>
    <w:rsid w:val="005A7B7B"/>
    <w:rsid w:val="005B02C9"/>
    <w:rsid w:val="005B0FFF"/>
    <w:rsid w:val="005B1069"/>
    <w:rsid w:val="005B11B4"/>
    <w:rsid w:val="005B136D"/>
    <w:rsid w:val="005B1472"/>
    <w:rsid w:val="005B17B4"/>
    <w:rsid w:val="005B19B5"/>
    <w:rsid w:val="005B1BAC"/>
    <w:rsid w:val="005B20BB"/>
    <w:rsid w:val="005B211D"/>
    <w:rsid w:val="005B2305"/>
    <w:rsid w:val="005B2613"/>
    <w:rsid w:val="005B39A2"/>
    <w:rsid w:val="005B39E6"/>
    <w:rsid w:val="005B3E02"/>
    <w:rsid w:val="005B3F39"/>
    <w:rsid w:val="005B4707"/>
    <w:rsid w:val="005B4CF2"/>
    <w:rsid w:val="005B4F0F"/>
    <w:rsid w:val="005B52A2"/>
    <w:rsid w:val="005B5474"/>
    <w:rsid w:val="005B58BF"/>
    <w:rsid w:val="005B6080"/>
    <w:rsid w:val="005B6E2A"/>
    <w:rsid w:val="005B6FDD"/>
    <w:rsid w:val="005B706B"/>
    <w:rsid w:val="005B7334"/>
    <w:rsid w:val="005B75A1"/>
    <w:rsid w:val="005B7865"/>
    <w:rsid w:val="005B78C2"/>
    <w:rsid w:val="005B78C9"/>
    <w:rsid w:val="005B7CC2"/>
    <w:rsid w:val="005B7D6E"/>
    <w:rsid w:val="005C0257"/>
    <w:rsid w:val="005C0265"/>
    <w:rsid w:val="005C0986"/>
    <w:rsid w:val="005C0C24"/>
    <w:rsid w:val="005C125B"/>
    <w:rsid w:val="005C1362"/>
    <w:rsid w:val="005C149E"/>
    <w:rsid w:val="005C1EAB"/>
    <w:rsid w:val="005C249B"/>
    <w:rsid w:val="005C2507"/>
    <w:rsid w:val="005C2C87"/>
    <w:rsid w:val="005C3027"/>
    <w:rsid w:val="005C36E5"/>
    <w:rsid w:val="005C3702"/>
    <w:rsid w:val="005C3A43"/>
    <w:rsid w:val="005C431D"/>
    <w:rsid w:val="005C4780"/>
    <w:rsid w:val="005C4CE6"/>
    <w:rsid w:val="005C4E24"/>
    <w:rsid w:val="005C5025"/>
    <w:rsid w:val="005C50A2"/>
    <w:rsid w:val="005C51BF"/>
    <w:rsid w:val="005C562E"/>
    <w:rsid w:val="005C56AF"/>
    <w:rsid w:val="005C5A85"/>
    <w:rsid w:val="005C5DAD"/>
    <w:rsid w:val="005C5F3C"/>
    <w:rsid w:val="005C6744"/>
    <w:rsid w:val="005C67B3"/>
    <w:rsid w:val="005C6D76"/>
    <w:rsid w:val="005C6DCB"/>
    <w:rsid w:val="005C6E2D"/>
    <w:rsid w:val="005C72FB"/>
    <w:rsid w:val="005C7AE6"/>
    <w:rsid w:val="005D03D4"/>
    <w:rsid w:val="005D0A4F"/>
    <w:rsid w:val="005D0A77"/>
    <w:rsid w:val="005D0CED"/>
    <w:rsid w:val="005D104E"/>
    <w:rsid w:val="005D1496"/>
    <w:rsid w:val="005D16A2"/>
    <w:rsid w:val="005D1C00"/>
    <w:rsid w:val="005D2459"/>
    <w:rsid w:val="005D2647"/>
    <w:rsid w:val="005D2773"/>
    <w:rsid w:val="005D2B4B"/>
    <w:rsid w:val="005D2B68"/>
    <w:rsid w:val="005D33E3"/>
    <w:rsid w:val="005D34B1"/>
    <w:rsid w:val="005D3B58"/>
    <w:rsid w:val="005D3D31"/>
    <w:rsid w:val="005D4009"/>
    <w:rsid w:val="005D4164"/>
    <w:rsid w:val="005D453B"/>
    <w:rsid w:val="005D4B94"/>
    <w:rsid w:val="005D55A6"/>
    <w:rsid w:val="005D781E"/>
    <w:rsid w:val="005D7ECF"/>
    <w:rsid w:val="005E0786"/>
    <w:rsid w:val="005E07BF"/>
    <w:rsid w:val="005E1AD5"/>
    <w:rsid w:val="005E3F17"/>
    <w:rsid w:val="005E41DD"/>
    <w:rsid w:val="005E476B"/>
    <w:rsid w:val="005E481C"/>
    <w:rsid w:val="005E4AA2"/>
    <w:rsid w:val="005E5C53"/>
    <w:rsid w:val="005E5D7C"/>
    <w:rsid w:val="005E644F"/>
    <w:rsid w:val="005E64F2"/>
    <w:rsid w:val="005E6598"/>
    <w:rsid w:val="005E6C94"/>
    <w:rsid w:val="005E700F"/>
    <w:rsid w:val="005E70A0"/>
    <w:rsid w:val="005E78D7"/>
    <w:rsid w:val="005E7A09"/>
    <w:rsid w:val="005E7B09"/>
    <w:rsid w:val="005F0024"/>
    <w:rsid w:val="005F0054"/>
    <w:rsid w:val="005F008B"/>
    <w:rsid w:val="005F027A"/>
    <w:rsid w:val="005F02C5"/>
    <w:rsid w:val="005F03DC"/>
    <w:rsid w:val="005F063E"/>
    <w:rsid w:val="005F0C14"/>
    <w:rsid w:val="005F1816"/>
    <w:rsid w:val="005F1C21"/>
    <w:rsid w:val="005F1C65"/>
    <w:rsid w:val="005F258C"/>
    <w:rsid w:val="005F26FA"/>
    <w:rsid w:val="005F2B30"/>
    <w:rsid w:val="005F3741"/>
    <w:rsid w:val="005F3BE0"/>
    <w:rsid w:val="005F3F02"/>
    <w:rsid w:val="005F5209"/>
    <w:rsid w:val="005F52D7"/>
    <w:rsid w:val="005F55BD"/>
    <w:rsid w:val="005F56B1"/>
    <w:rsid w:val="005F5860"/>
    <w:rsid w:val="005F5953"/>
    <w:rsid w:val="005F5D35"/>
    <w:rsid w:val="005F5FC0"/>
    <w:rsid w:val="005F7A88"/>
    <w:rsid w:val="00600044"/>
    <w:rsid w:val="00600340"/>
    <w:rsid w:val="006003AD"/>
    <w:rsid w:val="006004F7"/>
    <w:rsid w:val="006008E4"/>
    <w:rsid w:val="006017EF"/>
    <w:rsid w:val="0060197C"/>
    <w:rsid w:val="00601D48"/>
    <w:rsid w:val="006025AA"/>
    <w:rsid w:val="00603064"/>
    <w:rsid w:val="006038AC"/>
    <w:rsid w:val="00603F8F"/>
    <w:rsid w:val="00604DD8"/>
    <w:rsid w:val="006056BB"/>
    <w:rsid w:val="0060576F"/>
    <w:rsid w:val="00605B26"/>
    <w:rsid w:val="00605E57"/>
    <w:rsid w:val="00605ECB"/>
    <w:rsid w:val="006061CB"/>
    <w:rsid w:val="00606A06"/>
    <w:rsid w:val="006072B7"/>
    <w:rsid w:val="006075AA"/>
    <w:rsid w:val="006076C7"/>
    <w:rsid w:val="0060786B"/>
    <w:rsid w:val="00607A62"/>
    <w:rsid w:val="00607A64"/>
    <w:rsid w:val="0061018C"/>
    <w:rsid w:val="00611196"/>
    <w:rsid w:val="006111EE"/>
    <w:rsid w:val="0061192B"/>
    <w:rsid w:val="00612052"/>
    <w:rsid w:val="00612493"/>
    <w:rsid w:val="00612AFB"/>
    <w:rsid w:val="00612C15"/>
    <w:rsid w:val="006131B1"/>
    <w:rsid w:val="00613672"/>
    <w:rsid w:val="006137A0"/>
    <w:rsid w:val="00613F0C"/>
    <w:rsid w:val="0061457E"/>
    <w:rsid w:val="00614A20"/>
    <w:rsid w:val="00614AC1"/>
    <w:rsid w:val="00614E42"/>
    <w:rsid w:val="00614F8B"/>
    <w:rsid w:val="006152FF"/>
    <w:rsid w:val="0061565A"/>
    <w:rsid w:val="0061575E"/>
    <w:rsid w:val="0061662D"/>
    <w:rsid w:val="0061695F"/>
    <w:rsid w:val="00616D11"/>
    <w:rsid w:val="00616DDA"/>
    <w:rsid w:val="00616E72"/>
    <w:rsid w:val="00617304"/>
    <w:rsid w:val="00617B8A"/>
    <w:rsid w:val="00617CF5"/>
    <w:rsid w:val="00617EE4"/>
    <w:rsid w:val="00617F4E"/>
    <w:rsid w:val="006201E6"/>
    <w:rsid w:val="00620E3A"/>
    <w:rsid w:val="00620ED3"/>
    <w:rsid w:val="00621575"/>
    <w:rsid w:val="006217F0"/>
    <w:rsid w:val="0062187F"/>
    <w:rsid w:val="00621AD2"/>
    <w:rsid w:val="00621BE7"/>
    <w:rsid w:val="00621CBD"/>
    <w:rsid w:val="00621FBD"/>
    <w:rsid w:val="00622407"/>
    <w:rsid w:val="00622445"/>
    <w:rsid w:val="00622961"/>
    <w:rsid w:val="00622AFD"/>
    <w:rsid w:val="00622CDC"/>
    <w:rsid w:val="0062322B"/>
    <w:rsid w:val="0062359E"/>
    <w:rsid w:val="00623D0E"/>
    <w:rsid w:val="00623FAC"/>
    <w:rsid w:val="00624265"/>
    <w:rsid w:val="006244B1"/>
    <w:rsid w:val="006248E0"/>
    <w:rsid w:val="00624A0E"/>
    <w:rsid w:val="00624AC1"/>
    <w:rsid w:val="006256B0"/>
    <w:rsid w:val="00626470"/>
    <w:rsid w:val="0062690A"/>
    <w:rsid w:val="00626D5E"/>
    <w:rsid w:val="006276F1"/>
    <w:rsid w:val="00627ABC"/>
    <w:rsid w:val="00627DB0"/>
    <w:rsid w:val="00627F28"/>
    <w:rsid w:val="00631425"/>
    <w:rsid w:val="006315CA"/>
    <w:rsid w:val="0063177F"/>
    <w:rsid w:val="0063180C"/>
    <w:rsid w:val="00631BFD"/>
    <w:rsid w:val="00631F87"/>
    <w:rsid w:val="00632542"/>
    <w:rsid w:val="00632711"/>
    <w:rsid w:val="006329F1"/>
    <w:rsid w:val="006331B3"/>
    <w:rsid w:val="0063401A"/>
    <w:rsid w:val="006346BF"/>
    <w:rsid w:val="00634B3A"/>
    <w:rsid w:val="0063516A"/>
    <w:rsid w:val="006355B7"/>
    <w:rsid w:val="006355E2"/>
    <w:rsid w:val="00635D1A"/>
    <w:rsid w:val="00636427"/>
    <w:rsid w:val="00636EEE"/>
    <w:rsid w:val="00637028"/>
    <w:rsid w:val="0063725D"/>
    <w:rsid w:val="00637429"/>
    <w:rsid w:val="006375BC"/>
    <w:rsid w:val="00637879"/>
    <w:rsid w:val="00637DD4"/>
    <w:rsid w:val="0064063D"/>
    <w:rsid w:val="00640647"/>
    <w:rsid w:val="00640A84"/>
    <w:rsid w:val="00640B94"/>
    <w:rsid w:val="00640C36"/>
    <w:rsid w:val="00640F1E"/>
    <w:rsid w:val="0064100D"/>
    <w:rsid w:val="006418BC"/>
    <w:rsid w:val="00642206"/>
    <w:rsid w:val="006424FD"/>
    <w:rsid w:val="00642713"/>
    <w:rsid w:val="00642F76"/>
    <w:rsid w:val="006430AE"/>
    <w:rsid w:val="00643B0B"/>
    <w:rsid w:val="006447E4"/>
    <w:rsid w:val="00644985"/>
    <w:rsid w:val="00645017"/>
    <w:rsid w:val="006454CF"/>
    <w:rsid w:val="00645545"/>
    <w:rsid w:val="00645879"/>
    <w:rsid w:val="00645BD4"/>
    <w:rsid w:val="00645E0F"/>
    <w:rsid w:val="00645EE0"/>
    <w:rsid w:val="006464AA"/>
    <w:rsid w:val="00647114"/>
    <w:rsid w:val="00647469"/>
    <w:rsid w:val="0064771E"/>
    <w:rsid w:val="00647BB5"/>
    <w:rsid w:val="00647CBE"/>
    <w:rsid w:val="00647E71"/>
    <w:rsid w:val="0065025C"/>
    <w:rsid w:val="00650A30"/>
    <w:rsid w:val="00650E7A"/>
    <w:rsid w:val="00651430"/>
    <w:rsid w:val="00651AB3"/>
    <w:rsid w:val="006523D8"/>
    <w:rsid w:val="00652DBE"/>
    <w:rsid w:val="006534DD"/>
    <w:rsid w:val="0065365B"/>
    <w:rsid w:val="006545AD"/>
    <w:rsid w:val="006551E2"/>
    <w:rsid w:val="0065552F"/>
    <w:rsid w:val="00655545"/>
    <w:rsid w:val="00656C3E"/>
    <w:rsid w:val="00656C7E"/>
    <w:rsid w:val="0065751C"/>
    <w:rsid w:val="00660238"/>
    <w:rsid w:val="00660F58"/>
    <w:rsid w:val="0066113A"/>
    <w:rsid w:val="006617BE"/>
    <w:rsid w:val="006619D7"/>
    <w:rsid w:val="00662037"/>
    <w:rsid w:val="00662687"/>
    <w:rsid w:val="00662CEE"/>
    <w:rsid w:val="00662D72"/>
    <w:rsid w:val="00662DBF"/>
    <w:rsid w:val="00662E6B"/>
    <w:rsid w:val="00664027"/>
    <w:rsid w:val="006641E5"/>
    <w:rsid w:val="00664302"/>
    <w:rsid w:val="006643FE"/>
    <w:rsid w:val="006644B7"/>
    <w:rsid w:val="00665660"/>
    <w:rsid w:val="0066614E"/>
    <w:rsid w:val="0066618D"/>
    <w:rsid w:val="0066625E"/>
    <w:rsid w:val="00666B02"/>
    <w:rsid w:val="00666BD6"/>
    <w:rsid w:val="00666C92"/>
    <w:rsid w:val="00666D2E"/>
    <w:rsid w:val="00666E2A"/>
    <w:rsid w:val="00666ED2"/>
    <w:rsid w:val="00667006"/>
    <w:rsid w:val="0066733F"/>
    <w:rsid w:val="00667597"/>
    <w:rsid w:val="00667754"/>
    <w:rsid w:val="006679C8"/>
    <w:rsid w:val="00670213"/>
    <w:rsid w:val="00670319"/>
    <w:rsid w:val="00670BFE"/>
    <w:rsid w:val="00671052"/>
    <w:rsid w:val="006721A1"/>
    <w:rsid w:val="006724F7"/>
    <w:rsid w:val="00672975"/>
    <w:rsid w:val="00672E95"/>
    <w:rsid w:val="00673210"/>
    <w:rsid w:val="006735BD"/>
    <w:rsid w:val="00673872"/>
    <w:rsid w:val="00673D43"/>
    <w:rsid w:val="006743DF"/>
    <w:rsid w:val="00674958"/>
    <w:rsid w:val="00674BFD"/>
    <w:rsid w:val="00674CFB"/>
    <w:rsid w:val="00675055"/>
    <w:rsid w:val="00675705"/>
    <w:rsid w:val="00675FA1"/>
    <w:rsid w:val="0067635A"/>
    <w:rsid w:val="006764A3"/>
    <w:rsid w:val="006764F5"/>
    <w:rsid w:val="00676C3A"/>
    <w:rsid w:val="00676FB6"/>
    <w:rsid w:val="00677222"/>
    <w:rsid w:val="0067780D"/>
    <w:rsid w:val="00677BEE"/>
    <w:rsid w:val="00677C46"/>
    <w:rsid w:val="006808A2"/>
    <w:rsid w:val="0068150F"/>
    <w:rsid w:val="00681D08"/>
    <w:rsid w:val="00681D20"/>
    <w:rsid w:val="0068295E"/>
    <w:rsid w:val="00683164"/>
    <w:rsid w:val="00683269"/>
    <w:rsid w:val="00683B39"/>
    <w:rsid w:val="00683C3E"/>
    <w:rsid w:val="00684068"/>
    <w:rsid w:val="006848BF"/>
    <w:rsid w:val="006849AE"/>
    <w:rsid w:val="00684C7F"/>
    <w:rsid w:val="00684EC8"/>
    <w:rsid w:val="006851A9"/>
    <w:rsid w:val="00685AFA"/>
    <w:rsid w:val="00686550"/>
    <w:rsid w:val="00686B24"/>
    <w:rsid w:val="00687532"/>
    <w:rsid w:val="00687A60"/>
    <w:rsid w:val="00687B45"/>
    <w:rsid w:val="00687FE5"/>
    <w:rsid w:val="00690D04"/>
    <w:rsid w:val="00691900"/>
    <w:rsid w:val="00692367"/>
    <w:rsid w:val="00692514"/>
    <w:rsid w:val="006928C2"/>
    <w:rsid w:val="00692A13"/>
    <w:rsid w:val="00692B4F"/>
    <w:rsid w:val="00692BBA"/>
    <w:rsid w:val="00693383"/>
    <w:rsid w:val="00694E62"/>
    <w:rsid w:val="00694FC8"/>
    <w:rsid w:val="00695C9A"/>
    <w:rsid w:val="00695F2F"/>
    <w:rsid w:val="0069636C"/>
    <w:rsid w:val="00696DA7"/>
    <w:rsid w:val="00697129"/>
    <w:rsid w:val="00697252"/>
    <w:rsid w:val="00697956"/>
    <w:rsid w:val="00697B9E"/>
    <w:rsid w:val="006A0010"/>
    <w:rsid w:val="006A0270"/>
    <w:rsid w:val="006A0626"/>
    <w:rsid w:val="006A0999"/>
    <w:rsid w:val="006A0CC9"/>
    <w:rsid w:val="006A0E37"/>
    <w:rsid w:val="006A0E57"/>
    <w:rsid w:val="006A0E7C"/>
    <w:rsid w:val="006A16AE"/>
    <w:rsid w:val="006A18F3"/>
    <w:rsid w:val="006A1BC9"/>
    <w:rsid w:val="006A2077"/>
    <w:rsid w:val="006A2D1F"/>
    <w:rsid w:val="006A2DD5"/>
    <w:rsid w:val="006A3290"/>
    <w:rsid w:val="006A34C2"/>
    <w:rsid w:val="006A3583"/>
    <w:rsid w:val="006A3F7D"/>
    <w:rsid w:val="006A408C"/>
    <w:rsid w:val="006A48D3"/>
    <w:rsid w:val="006A4A6B"/>
    <w:rsid w:val="006A4BDB"/>
    <w:rsid w:val="006A4DF0"/>
    <w:rsid w:val="006A5037"/>
    <w:rsid w:val="006A52B4"/>
    <w:rsid w:val="006A531E"/>
    <w:rsid w:val="006A60E2"/>
    <w:rsid w:val="006A6722"/>
    <w:rsid w:val="006A71B8"/>
    <w:rsid w:val="006A71B9"/>
    <w:rsid w:val="006A7221"/>
    <w:rsid w:val="006A73C6"/>
    <w:rsid w:val="006A74BD"/>
    <w:rsid w:val="006A75A8"/>
    <w:rsid w:val="006A76DB"/>
    <w:rsid w:val="006A7806"/>
    <w:rsid w:val="006A7877"/>
    <w:rsid w:val="006A7E37"/>
    <w:rsid w:val="006A7E97"/>
    <w:rsid w:val="006B0596"/>
    <w:rsid w:val="006B0C56"/>
    <w:rsid w:val="006B0F91"/>
    <w:rsid w:val="006B16CF"/>
    <w:rsid w:val="006B1A02"/>
    <w:rsid w:val="006B1C46"/>
    <w:rsid w:val="006B2589"/>
    <w:rsid w:val="006B2AF1"/>
    <w:rsid w:val="006B2CD5"/>
    <w:rsid w:val="006B2F89"/>
    <w:rsid w:val="006B37AA"/>
    <w:rsid w:val="006B392F"/>
    <w:rsid w:val="006B3A20"/>
    <w:rsid w:val="006B4135"/>
    <w:rsid w:val="006B433B"/>
    <w:rsid w:val="006B4541"/>
    <w:rsid w:val="006B483B"/>
    <w:rsid w:val="006B4FC2"/>
    <w:rsid w:val="006B50BA"/>
    <w:rsid w:val="006B626A"/>
    <w:rsid w:val="006B6A40"/>
    <w:rsid w:val="006B6E14"/>
    <w:rsid w:val="006C0260"/>
    <w:rsid w:val="006C0405"/>
    <w:rsid w:val="006C0680"/>
    <w:rsid w:val="006C0E64"/>
    <w:rsid w:val="006C0EFA"/>
    <w:rsid w:val="006C1047"/>
    <w:rsid w:val="006C10C9"/>
    <w:rsid w:val="006C17D5"/>
    <w:rsid w:val="006C23FE"/>
    <w:rsid w:val="006C2784"/>
    <w:rsid w:val="006C2AD0"/>
    <w:rsid w:val="006C301E"/>
    <w:rsid w:val="006C30D6"/>
    <w:rsid w:val="006C359B"/>
    <w:rsid w:val="006C3A47"/>
    <w:rsid w:val="006C3A48"/>
    <w:rsid w:val="006C3CD6"/>
    <w:rsid w:val="006C45F8"/>
    <w:rsid w:val="006C4A17"/>
    <w:rsid w:val="006C543B"/>
    <w:rsid w:val="006C57CF"/>
    <w:rsid w:val="006C5828"/>
    <w:rsid w:val="006C5D1E"/>
    <w:rsid w:val="006C69B0"/>
    <w:rsid w:val="006C6A50"/>
    <w:rsid w:val="006C71AE"/>
    <w:rsid w:val="006C7348"/>
    <w:rsid w:val="006C7A9F"/>
    <w:rsid w:val="006D0007"/>
    <w:rsid w:val="006D0290"/>
    <w:rsid w:val="006D0561"/>
    <w:rsid w:val="006D07BA"/>
    <w:rsid w:val="006D092D"/>
    <w:rsid w:val="006D0A82"/>
    <w:rsid w:val="006D129A"/>
    <w:rsid w:val="006D1D1C"/>
    <w:rsid w:val="006D2257"/>
    <w:rsid w:val="006D273D"/>
    <w:rsid w:val="006D282E"/>
    <w:rsid w:val="006D2D26"/>
    <w:rsid w:val="006D2E0B"/>
    <w:rsid w:val="006D2E8B"/>
    <w:rsid w:val="006D30FE"/>
    <w:rsid w:val="006D315C"/>
    <w:rsid w:val="006D3B1E"/>
    <w:rsid w:val="006D3FE5"/>
    <w:rsid w:val="006D408A"/>
    <w:rsid w:val="006D4B4E"/>
    <w:rsid w:val="006D4F22"/>
    <w:rsid w:val="006D5AD3"/>
    <w:rsid w:val="006D5BE2"/>
    <w:rsid w:val="006D5CC2"/>
    <w:rsid w:val="006D5FA2"/>
    <w:rsid w:val="006D6DCD"/>
    <w:rsid w:val="006D6DF4"/>
    <w:rsid w:val="006D7364"/>
    <w:rsid w:val="006D78D8"/>
    <w:rsid w:val="006D791B"/>
    <w:rsid w:val="006D7B76"/>
    <w:rsid w:val="006D7EC6"/>
    <w:rsid w:val="006E0583"/>
    <w:rsid w:val="006E18D7"/>
    <w:rsid w:val="006E1B47"/>
    <w:rsid w:val="006E25FB"/>
    <w:rsid w:val="006E2BD9"/>
    <w:rsid w:val="006E2D5B"/>
    <w:rsid w:val="006E33BB"/>
    <w:rsid w:val="006E395C"/>
    <w:rsid w:val="006E3B4D"/>
    <w:rsid w:val="006E3B61"/>
    <w:rsid w:val="006E3B8E"/>
    <w:rsid w:val="006E42B1"/>
    <w:rsid w:val="006E446A"/>
    <w:rsid w:val="006E4D7D"/>
    <w:rsid w:val="006E4E39"/>
    <w:rsid w:val="006E4EF2"/>
    <w:rsid w:val="006E57ED"/>
    <w:rsid w:val="006E5D9B"/>
    <w:rsid w:val="006E6261"/>
    <w:rsid w:val="006E6F8A"/>
    <w:rsid w:val="006E7055"/>
    <w:rsid w:val="006E714B"/>
    <w:rsid w:val="006E7B59"/>
    <w:rsid w:val="006F0746"/>
    <w:rsid w:val="006F11C4"/>
    <w:rsid w:val="006F16C1"/>
    <w:rsid w:val="006F190C"/>
    <w:rsid w:val="006F1C27"/>
    <w:rsid w:val="006F1C43"/>
    <w:rsid w:val="006F2308"/>
    <w:rsid w:val="006F2D26"/>
    <w:rsid w:val="006F3197"/>
    <w:rsid w:val="006F397C"/>
    <w:rsid w:val="006F3B0E"/>
    <w:rsid w:val="006F4394"/>
    <w:rsid w:val="006F4AAF"/>
    <w:rsid w:val="006F4F43"/>
    <w:rsid w:val="006F55D9"/>
    <w:rsid w:val="006F5C77"/>
    <w:rsid w:val="006F67A6"/>
    <w:rsid w:val="006F6ADA"/>
    <w:rsid w:val="006F6E08"/>
    <w:rsid w:val="006F7C09"/>
    <w:rsid w:val="006F7E5F"/>
    <w:rsid w:val="007004B2"/>
    <w:rsid w:val="007005CA"/>
    <w:rsid w:val="007009F0"/>
    <w:rsid w:val="00700FA9"/>
    <w:rsid w:val="00701664"/>
    <w:rsid w:val="007024B4"/>
    <w:rsid w:val="00702DCA"/>
    <w:rsid w:val="00704809"/>
    <w:rsid w:val="00704829"/>
    <w:rsid w:val="00704A08"/>
    <w:rsid w:val="007050E2"/>
    <w:rsid w:val="00705164"/>
    <w:rsid w:val="007051B8"/>
    <w:rsid w:val="007051CD"/>
    <w:rsid w:val="00706037"/>
    <w:rsid w:val="00706CDE"/>
    <w:rsid w:val="007076BA"/>
    <w:rsid w:val="00707AA8"/>
    <w:rsid w:val="007102B9"/>
    <w:rsid w:val="00710A09"/>
    <w:rsid w:val="00710EC3"/>
    <w:rsid w:val="007113B2"/>
    <w:rsid w:val="00711602"/>
    <w:rsid w:val="00711933"/>
    <w:rsid w:val="00711ACB"/>
    <w:rsid w:val="0071211F"/>
    <w:rsid w:val="007123F8"/>
    <w:rsid w:val="00712AB0"/>
    <w:rsid w:val="00712B2C"/>
    <w:rsid w:val="00713293"/>
    <w:rsid w:val="007137A0"/>
    <w:rsid w:val="007138E2"/>
    <w:rsid w:val="00713A1F"/>
    <w:rsid w:val="00713EB4"/>
    <w:rsid w:val="00713FE8"/>
    <w:rsid w:val="00714ADF"/>
    <w:rsid w:val="00714B5B"/>
    <w:rsid w:val="0071588D"/>
    <w:rsid w:val="00715EE8"/>
    <w:rsid w:val="00716E3F"/>
    <w:rsid w:val="007170E3"/>
    <w:rsid w:val="007173A2"/>
    <w:rsid w:val="00717710"/>
    <w:rsid w:val="00717B97"/>
    <w:rsid w:val="007202AC"/>
    <w:rsid w:val="00720369"/>
    <w:rsid w:val="0072040C"/>
    <w:rsid w:val="00720455"/>
    <w:rsid w:val="00720AF2"/>
    <w:rsid w:val="00721135"/>
    <w:rsid w:val="00721170"/>
    <w:rsid w:val="0072153E"/>
    <w:rsid w:val="00721C44"/>
    <w:rsid w:val="00721E18"/>
    <w:rsid w:val="007227AC"/>
    <w:rsid w:val="00722B51"/>
    <w:rsid w:val="00723918"/>
    <w:rsid w:val="00723EA0"/>
    <w:rsid w:val="00724D0E"/>
    <w:rsid w:val="00724FB4"/>
    <w:rsid w:val="00725060"/>
    <w:rsid w:val="007254CD"/>
    <w:rsid w:val="0072640F"/>
    <w:rsid w:val="00726509"/>
    <w:rsid w:val="00726A2A"/>
    <w:rsid w:val="00726B86"/>
    <w:rsid w:val="00726CB6"/>
    <w:rsid w:val="00727A8A"/>
    <w:rsid w:val="00727D8D"/>
    <w:rsid w:val="007305C6"/>
    <w:rsid w:val="0073106B"/>
    <w:rsid w:val="0073187C"/>
    <w:rsid w:val="00731976"/>
    <w:rsid w:val="00731C30"/>
    <w:rsid w:val="00731E3B"/>
    <w:rsid w:val="007325D4"/>
    <w:rsid w:val="0073264B"/>
    <w:rsid w:val="00732B5C"/>
    <w:rsid w:val="00733FE1"/>
    <w:rsid w:val="007341CE"/>
    <w:rsid w:val="00734A25"/>
    <w:rsid w:val="00734CF5"/>
    <w:rsid w:val="00735241"/>
    <w:rsid w:val="007358EC"/>
    <w:rsid w:val="00735A13"/>
    <w:rsid w:val="00735B23"/>
    <w:rsid w:val="007363B5"/>
    <w:rsid w:val="007366F6"/>
    <w:rsid w:val="00736AFB"/>
    <w:rsid w:val="00737B27"/>
    <w:rsid w:val="00737BCC"/>
    <w:rsid w:val="00737F15"/>
    <w:rsid w:val="00740AEC"/>
    <w:rsid w:val="00740BDC"/>
    <w:rsid w:val="00740F80"/>
    <w:rsid w:val="00741780"/>
    <w:rsid w:val="00742AA3"/>
    <w:rsid w:val="007438EF"/>
    <w:rsid w:val="00744C0A"/>
    <w:rsid w:val="00745341"/>
    <w:rsid w:val="00745F88"/>
    <w:rsid w:val="00746371"/>
    <w:rsid w:val="00746399"/>
    <w:rsid w:val="0074724D"/>
    <w:rsid w:val="007475FF"/>
    <w:rsid w:val="007477CA"/>
    <w:rsid w:val="00747CF4"/>
    <w:rsid w:val="00747DC5"/>
    <w:rsid w:val="0075019E"/>
    <w:rsid w:val="0075024D"/>
    <w:rsid w:val="007505B6"/>
    <w:rsid w:val="00750ED7"/>
    <w:rsid w:val="00752325"/>
    <w:rsid w:val="00753011"/>
    <w:rsid w:val="00755144"/>
    <w:rsid w:val="0075560C"/>
    <w:rsid w:val="007557AA"/>
    <w:rsid w:val="00756499"/>
    <w:rsid w:val="00756B16"/>
    <w:rsid w:val="00756EF5"/>
    <w:rsid w:val="0075713D"/>
    <w:rsid w:val="007572DE"/>
    <w:rsid w:val="0075732B"/>
    <w:rsid w:val="0075745C"/>
    <w:rsid w:val="00757970"/>
    <w:rsid w:val="007579D0"/>
    <w:rsid w:val="007603BF"/>
    <w:rsid w:val="0076049E"/>
    <w:rsid w:val="00760838"/>
    <w:rsid w:val="007608D9"/>
    <w:rsid w:val="00760EAA"/>
    <w:rsid w:val="00761691"/>
    <w:rsid w:val="00761906"/>
    <w:rsid w:val="007619D3"/>
    <w:rsid w:val="00762126"/>
    <w:rsid w:val="007626DF"/>
    <w:rsid w:val="00762F97"/>
    <w:rsid w:val="00762FF4"/>
    <w:rsid w:val="0076331E"/>
    <w:rsid w:val="007635E5"/>
    <w:rsid w:val="007635EA"/>
    <w:rsid w:val="00763763"/>
    <w:rsid w:val="00763AB6"/>
    <w:rsid w:val="0076407E"/>
    <w:rsid w:val="00764845"/>
    <w:rsid w:val="00764893"/>
    <w:rsid w:val="00764920"/>
    <w:rsid w:val="00764C03"/>
    <w:rsid w:val="00764E3F"/>
    <w:rsid w:val="00764F88"/>
    <w:rsid w:val="00765136"/>
    <w:rsid w:val="00765288"/>
    <w:rsid w:val="007658F2"/>
    <w:rsid w:val="00765947"/>
    <w:rsid w:val="00765AC9"/>
    <w:rsid w:val="00765B2F"/>
    <w:rsid w:val="00766159"/>
    <w:rsid w:val="007665AD"/>
    <w:rsid w:val="00766B89"/>
    <w:rsid w:val="00767233"/>
    <w:rsid w:val="0076763E"/>
    <w:rsid w:val="007677F9"/>
    <w:rsid w:val="00767C61"/>
    <w:rsid w:val="00770384"/>
    <w:rsid w:val="007707D8"/>
    <w:rsid w:val="00770C3E"/>
    <w:rsid w:val="00770C53"/>
    <w:rsid w:val="00770D31"/>
    <w:rsid w:val="00770E9B"/>
    <w:rsid w:val="007712E3"/>
    <w:rsid w:val="007720E3"/>
    <w:rsid w:val="00772333"/>
    <w:rsid w:val="007727FB"/>
    <w:rsid w:val="00772962"/>
    <w:rsid w:val="00772F65"/>
    <w:rsid w:val="00773715"/>
    <w:rsid w:val="0077382B"/>
    <w:rsid w:val="00773C8B"/>
    <w:rsid w:val="00774020"/>
    <w:rsid w:val="0077525A"/>
    <w:rsid w:val="00775CF4"/>
    <w:rsid w:val="00775E90"/>
    <w:rsid w:val="007764F1"/>
    <w:rsid w:val="00776A09"/>
    <w:rsid w:val="007779E5"/>
    <w:rsid w:val="00777A19"/>
    <w:rsid w:val="00777C27"/>
    <w:rsid w:val="00777CFB"/>
    <w:rsid w:val="00777F74"/>
    <w:rsid w:val="0078030A"/>
    <w:rsid w:val="00780458"/>
    <w:rsid w:val="00780D92"/>
    <w:rsid w:val="00781978"/>
    <w:rsid w:val="00782397"/>
    <w:rsid w:val="0078243B"/>
    <w:rsid w:val="00782A1F"/>
    <w:rsid w:val="0078304A"/>
    <w:rsid w:val="0078305E"/>
    <w:rsid w:val="00783F81"/>
    <w:rsid w:val="00784385"/>
    <w:rsid w:val="007845C9"/>
    <w:rsid w:val="0078469E"/>
    <w:rsid w:val="007848A7"/>
    <w:rsid w:val="00784ED6"/>
    <w:rsid w:val="0078509B"/>
    <w:rsid w:val="00785218"/>
    <w:rsid w:val="007854C5"/>
    <w:rsid w:val="00785760"/>
    <w:rsid w:val="00786955"/>
    <w:rsid w:val="007875BE"/>
    <w:rsid w:val="007876CB"/>
    <w:rsid w:val="007878BE"/>
    <w:rsid w:val="00787B2E"/>
    <w:rsid w:val="00787E99"/>
    <w:rsid w:val="00790035"/>
    <w:rsid w:val="00790093"/>
    <w:rsid w:val="00790221"/>
    <w:rsid w:val="007907EF"/>
    <w:rsid w:val="00790AC0"/>
    <w:rsid w:val="00790FED"/>
    <w:rsid w:val="007917A6"/>
    <w:rsid w:val="00791A6C"/>
    <w:rsid w:val="00791B08"/>
    <w:rsid w:val="007920D6"/>
    <w:rsid w:val="00792617"/>
    <w:rsid w:val="0079294F"/>
    <w:rsid w:val="00793137"/>
    <w:rsid w:val="007933DA"/>
    <w:rsid w:val="00793A80"/>
    <w:rsid w:val="0079402A"/>
    <w:rsid w:val="0079416D"/>
    <w:rsid w:val="0079431C"/>
    <w:rsid w:val="0079432F"/>
    <w:rsid w:val="007944BE"/>
    <w:rsid w:val="00794C6F"/>
    <w:rsid w:val="007950E1"/>
    <w:rsid w:val="007954A7"/>
    <w:rsid w:val="007954BE"/>
    <w:rsid w:val="00795E8A"/>
    <w:rsid w:val="00795F3A"/>
    <w:rsid w:val="00797076"/>
    <w:rsid w:val="00797597"/>
    <w:rsid w:val="007A01BA"/>
    <w:rsid w:val="007A03CC"/>
    <w:rsid w:val="007A09F8"/>
    <w:rsid w:val="007A111D"/>
    <w:rsid w:val="007A14DF"/>
    <w:rsid w:val="007A1817"/>
    <w:rsid w:val="007A2537"/>
    <w:rsid w:val="007A2AF0"/>
    <w:rsid w:val="007A2AF8"/>
    <w:rsid w:val="007A2E0A"/>
    <w:rsid w:val="007A3185"/>
    <w:rsid w:val="007A3E9C"/>
    <w:rsid w:val="007A3F29"/>
    <w:rsid w:val="007A3F8C"/>
    <w:rsid w:val="007A44D7"/>
    <w:rsid w:val="007A46B7"/>
    <w:rsid w:val="007A5097"/>
    <w:rsid w:val="007A5571"/>
    <w:rsid w:val="007A5F9B"/>
    <w:rsid w:val="007A6064"/>
    <w:rsid w:val="007A60D9"/>
    <w:rsid w:val="007A7864"/>
    <w:rsid w:val="007A7B60"/>
    <w:rsid w:val="007B02B6"/>
    <w:rsid w:val="007B2124"/>
    <w:rsid w:val="007B3421"/>
    <w:rsid w:val="007B363C"/>
    <w:rsid w:val="007B3A5B"/>
    <w:rsid w:val="007B3C20"/>
    <w:rsid w:val="007B3EFC"/>
    <w:rsid w:val="007B3FE4"/>
    <w:rsid w:val="007B4141"/>
    <w:rsid w:val="007B4E07"/>
    <w:rsid w:val="007B52EB"/>
    <w:rsid w:val="007B575F"/>
    <w:rsid w:val="007B5886"/>
    <w:rsid w:val="007B58E0"/>
    <w:rsid w:val="007B60D7"/>
    <w:rsid w:val="007B6100"/>
    <w:rsid w:val="007B6298"/>
    <w:rsid w:val="007B639A"/>
    <w:rsid w:val="007B70C2"/>
    <w:rsid w:val="007B75B2"/>
    <w:rsid w:val="007B75C3"/>
    <w:rsid w:val="007B777F"/>
    <w:rsid w:val="007B7921"/>
    <w:rsid w:val="007C0D29"/>
    <w:rsid w:val="007C1428"/>
    <w:rsid w:val="007C14C2"/>
    <w:rsid w:val="007C14ED"/>
    <w:rsid w:val="007C175A"/>
    <w:rsid w:val="007C1A81"/>
    <w:rsid w:val="007C1F3A"/>
    <w:rsid w:val="007C1F3D"/>
    <w:rsid w:val="007C2860"/>
    <w:rsid w:val="007C2A2E"/>
    <w:rsid w:val="007C3894"/>
    <w:rsid w:val="007C39A1"/>
    <w:rsid w:val="007C3BC5"/>
    <w:rsid w:val="007C3F87"/>
    <w:rsid w:val="007C4770"/>
    <w:rsid w:val="007C4A60"/>
    <w:rsid w:val="007C4CA1"/>
    <w:rsid w:val="007C4D3F"/>
    <w:rsid w:val="007C561C"/>
    <w:rsid w:val="007C581F"/>
    <w:rsid w:val="007C586A"/>
    <w:rsid w:val="007C5C48"/>
    <w:rsid w:val="007C5F84"/>
    <w:rsid w:val="007C77E9"/>
    <w:rsid w:val="007C7EBB"/>
    <w:rsid w:val="007D03A4"/>
    <w:rsid w:val="007D0D64"/>
    <w:rsid w:val="007D11CD"/>
    <w:rsid w:val="007D13B6"/>
    <w:rsid w:val="007D16EB"/>
    <w:rsid w:val="007D2222"/>
    <w:rsid w:val="007D2AA0"/>
    <w:rsid w:val="007D2D6C"/>
    <w:rsid w:val="007D2DE5"/>
    <w:rsid w:val="007D2E00"/>
    <w:rsid w:val="007D2F97"/>
    <w:rsid w:val="007D37A4"/>
    <w:rsid w:val="007D38F0"/>
    <w:rsid w:val="007D4293"/>
    <w:rsid w:val="007D511D"/>
    <w:rsid w:val="007D5C52"/>
    <w:rsid w:val="007D6DAF"/>
    <w:rsid w:val="007D799E"/>
    <w:rsid w:val="007D79F0"/>
    <w:rsid w:val="007E0278"/>
    <w:rsid w:val="007E0D12"/>
    <w:rsid w:val="007E0DAB"/>
    <w:rsid w:val="007E0F5A"/>
    <w:rsid w:val="007E118C"/>
    <w:rsid w:val="007E153D"/>
    <w:rsid w:val="007E1FB0"/>
    <w:rsid w:val="007E2566"/>
    <w:rsid w:val="007E3047"/>
    <w:rsid w:val="007E37E4"/>
    <w:rsid w:val="007E3F4F"/>
    <w:rsid w:val="007E4688"/>
    <w:rsid w:val="007E4723"/>
    <w:rsid w:val="007E48B9"/>
    <w:rsid w:val="007E5847"/>
    <w:rsid w:val="007E62E2"/>
    <w:rsid w:val="007E63B0"/>
    <w:rsid w:val="007E6564"/>
    <w:rsid w:val="007E65A1"/>
    <w:rsid w:val="007E6823"/>
    <w:rsid w:val="007E68C3"/>
    <w:rsid w:val="007E6A5A"/>
    <w:rsid w:val="007E6E4C"/>
    <w:rsid w:val="007E7781"/>
    <w:rsid w:val="007F08E9"/>
    <w:rsid w:val="007F0C84"/>
    <w:rsid w:val="007F1438"/>
    <w:rsid w:val="007F16E1"/>
    <w:rsid w:val="007F1FEE"/>
    <w:rsid w:val="007F1FEF"/>
    <w:rsid w:val="007F2681"/>
    <w:rsid w:val="007F268B"/>
    <w:rsid w:val="007F276E"/>
    <w:rsid w:val="007F3567"/>
    <w:rsid w:val="007F4678"/>
    <w:rsid w:val="007F47EC"/>
    <w:rsid w:val="007F4E12"/>
    <w:rsid w:val="007F5636"/>
    <w:rsid w:val="007F5822"/>
    <w:rsid w:val="007F5C84"/>
    <w:rsid w:val="007F5C8A"/>
    <w:rsid w:val="007F5DAB"/>
    <w:rsid w:val="007F5DCB"/>
    <w:rsid w:val="007F5EF9"/>
    <w:rsid w:val="007F62E2"/>
    <w:rsid w:val="007F659F"/>
    <w:rsid w:val="007F6BA4"/>
    <w:rsid w:val="007F6DC5"/>
    <w:rsid w:val="007F7419"/>
    <w:rsid w:val="007F7CAB"/>
    <w:rsid w:val="00800185"/>
    <w:rsid w:val="00800CCC"/>
    <w:rsid w:val="00801308"/>
    <w:rsid w:val="0080143E"/>
    <w:rsid w:val="0080162A"/>
    <w:rsid w:val="00801AFE"/>
    <w:rsid w:val="00801BAE"/>
    <w:rsid w:val="00801E07"/>
    <w:rsid w:val="00801E68"/>
    <w:rsid w:val="00802199"/>
    <w:rsid w:val="00802491"/>
    <w:rsid w:val="00802A2B"/>
    <w:rsid w:val="00803B42"/>
    <w:rsid w:val="00803CD5"/>
    <w:rsid w:val="00803FEB"/>
    <w:rsid w:val="0080418C"/>
    <w:rsid w:val="008044E5"/>
    <w:rsid w:val="008056A6"/>
    <w:rsid w:val="00805702"/>
    <w:rsid w:val="00805801"/>
    <w:rsid w:val="008061BC"/>
    <w:rsid w:val="008061E2"/>
    <w:rsid w:val="00806388"/>
    <w:rsid w:val="00806BC1"/>
    <w:rsid w:val="008072D1"/>
    <w:rsid w:val="00807718"/>
    <w:rsid w:val="008078CB"/>
    <w:rsid w:val="00807C66"/>
    <w:rsid w:val="00807E3E"/>
    <w:rsid w:val="00807F26"/>
    <w:rsid w:val="0081055B"/>
    <w:rsid w:val="00811177"/>
    <w:rsid w:val="00811553"/>
    <w:rsid w:val="0081169E"/>
    <w:rsid w:val="0081245F"/>
    <w:rsid w:val="00812B9B"/>
    <w:rsid w:val="00812DBF"/>
    <w:rsid w:val="00813127"/>
    <w:rsid w:val="00813329"/>
    <w:rsid w:val="0081387E"/>
    <w:rsid w:val="00814BEE"/>
    <w:rsid w:val="008152DC"/>
    <w:rsid w:val="008153D4"/>
    <w:rsid w:val="00815DED"/>
    <w:rsid w:val="0081622A"/>
    <w:rsid w:val="00816EE5"/>
    <w:rsid w:val="008172FE"/>
    <w:rsid w:val="00817312"/>
    <w:rsid w:val="00817471"/>
    <w:rsid w:val="008204C9"/>
    <w:rsid w:val="008210BC"/>
    <w:rsid w:val="008210CD"/>
    <w:rsid w:val="00821736"/>
    <w:rsid w:val="00821975"/>
    <w:rsid w:val="00821AFF"/>
    <w:rsid w:val="00822088"/>
    <w:rsid w:val="008220DF"/>
    <w:rsid w:val="0082235B"/>
    <w:rsid w:val="008224A9"/>
    <w:rsid w:val="0082268A"/>
    <w:rsid w:val="008227A1"/>
    <w:rsid w:val="00822CD7"/>
    <w:rsid w:val="0082304F"/>
    <w:rsid w:val="008231E5"/>
    <w:rsid w:val="00823503"/>
    <w:rsid w:val="0082361A"/>
    <w:rsid w:val="008238EF"/>
    <w:rsid w:val="00823942"/>
    <w:rsid w:val="00823D70"/>
    <w:rsid w:val="0082425A"/>
    <w:rsid w:val="0082471B"/>
    <w:rsid w:val="008253FE"/>
    <w:rsid w:val="00825462"/>
    <w:rsid w:val="0082579C"/>
    <w:rsid w:val="008259AD"/>
    <w:rsid w:val="00825AC9"/>
    <w:rsid w:val="00825B39"/>
    <w:rsid w:val="00825E02"/>
    <w:rsid w:val="0082622A"/>
    <w:rsid w:val="008262FD"/>
    <w:rsid w:val="008263F9"/>
    <w:rsid w:val="0082657F"/>
    <w:rsid w:val="00826913"/>
    <w:rsid w:val="00826A15"/>
    <w:rsid w:val="00826AAE"/>
    <w:rsid w:val="00827689"/>
    <w:rsid w:val="008279E4"/>
    <w:rsid w:val="00827A0A"/>
    <w:rsid w:val="00827AD8"/>
    <w:rsid w:val="00830720"/>
    <w:rsid w:val="00830B11"/>
    <w:rsid w:val="00830B41"/>
    <w:rsid w:val="00831BBD"/>
    <w:rsid w:val="008321A9"/>
    <w:rsid w:val="008321E0"/>
    <w:rsid w:val="008322EE"/>
    <w:rsid w:val="008327F2"/>
    <w:rsid w:val="00832C98"/>
    <w:rsid w:val="00833500"/>
    <w:rsid w:val="00834165"/>
    <w:rsid w:val="008348F5"/>
    <w:rsid w:val="0083498D"/>
    <w:rsid w:val="00834FED"/>
    <w:rsid w:val="00835833"/>
    <w:rsid w:val="00835EA3"/>
    <w:rsid w:val="008364D5"/>
    <w:rsid w:val="008369D3"/>
    <w:rsid w:val="00836E9F"/>
    <w:rsid w:val="00836ED3"/>
    <w:rsid w:val="008370A6"/>
    <w:rsid w:val="008371EA"/>
    <w:rsid w:val="0083752A"/>
    <w:rsid w:val="0083762C"/>
    <w:rsid w:val="0083775D"/>
    <w:rsid w:val="00837A77"/>
    <w:rsid w:val="00837D90"/>
    <w:rsid w:val="008401F8"/>
    <w:rsid w:val="00840493"/>
    <w:rsid w:val="00840686"/>
    <w:rsid w:val="00840836"/>
    <w:rsid w:val="00840D4C"/>
    <w:rsid w:val="00841170"/>
    <w:rsid w:val="008418A2"/>
    <w:rsid w:val="00841E79"/>
    <w:rsid w:val="008421E6"/>
    <w:rsid w:val="008422EE"/>
    <w:rsid w:val="00842548"/>
    <w:rsid w:val="00842669"/>
    <w:rsid w:val="00843BEF"/>
    <w:rsid w:val="00843CB7"/>
    <w:rsid w:val="00844ED0"/>
    <w:rsid w:val="00844FE4"/>
    <w:rsid w:val="00845399"/>
    <w:rsid w:val="00845733"/>
    <w:rsid w:val="0084585E"/>
    <w:rsid w:val="0084613E"/>
    <w:rsid w:val="008465CE"/>
    <w:rsid w:val="00846CB4"/>
    <w:rsid w:val="00846CBF"/>
    <w:rsid w:val="00846CFB"/>
    <w:rsid w:val="008475DF"/>
    <w:rsid w:val="0084778F"/>
    <w:rsid w:val="00847B4D"/>
    <w:rsid w:val="00847ECC"/>
    <w:rsid w:val="008502C4"/>
    <w:rsid w:val="0085099B"/>
    <w:rsid w:val="00850B3D"/>
    <w:rsid w:val="0085100C"/>
    <w:rsid w:val="0085124F"/>
    <w:rsid w:val="008513FB"/>
    <w:rsid w:val="0085154B"/>
    <w:rsid w:val="00851BFE"/>
    <w:rsid w:val="00852C42"/>
    <w:rsid w:val="00852F45"/>
    <w:rsid w:val="008537B9"/>
    <w:rsid w:val="008537CB"/>
    <w:rsid w:val="00853845"/>
    <w:rsid w:val="00854416"/>
    <w:rsid w:val="00854BEC"/>
    <w:rsid w:val="00854FD9"/>
    <w:rsid w:val="0085580C"/>
    <w:rsid w:val="00855CFF"/>
    <w:rsid w:val="00855E85"/>
    <w:rsid w:val="008566D3"/>
    <w:rsid w:val="0085710F"/>
    <w:rsid w:val="00860A0B"/>
    <w:rsid w:val="00860B8F"/>
    <w:rsid w:val="0086113D"/>
    <w:rsid w:val="00861394"/>
    <w:rsid w:val="008613B9"/>
    <w:rsid w:val="00861439"/>
    <w:rsid w:val="00861876"/>
    <w:rsid w:val="00862013"/>
    <w:rsid w:val="00862E39"/>
    <w:rsid w:val="00863766"/>
    <w:rsid w:val="00863943"/>
    <w:rsid w:val="0086660D"/>
    <w:rsid w:val="008669C2"/>
    <w:rsid w:val="00866D32"/>
    <w:rsid w:val="00866EA6"/>
    <w:rsid w:val="008671B7"/>
    <w:rsid w:val="008674E6"/>
    <w:rsid w:val="00867AA3"/>
    <w:rsid w:val="00867E7F"/>
    <w:rsid w:val="008706CC"/>
    <w:rsid w:val="008708B0"/>
    <w:rsid w:val="00871607"/>
    <w:rsid w:val="0087177D"/>
    <w:rsid w:val="00871A31"/>
    <w:rsid w:val="00871E01"/>
    <w:rsid w:val="00872738"/>
    <w:rsid w:val="00872A95"/>
    <w:rsid w:val="00873193"/>
    <w:rsid w:val="008734CF"/>
    <w:rsid w:val="00873934"/>
    <w:rsid w:val="00873D32"/>
    <w:rsid w:val="00874913"/>
    <w:rsid w:val="00874998"/>
    <w:rsid w:val="00874BA7"/>
    <w:rsid w:val="00874FCC"/>
    <w:rsid w:val="0087530A"/>
    <w:rsid w:val="0087557A"/>
    <w:rsid w:val="0087558C"/>
    <w:rsid w:val="0087588F"/>
    <w:rsid w:val="00875A48"/>
    <w:rsid w:val="0087639A"/>
    <w:rsid w:val="0087639B"/>
    <w:rsid w:val="00876714"/>
    <w:rsid w:val="00877024"/>
    <w:rsid w:val="0087703F"/>
    <w:rsid w:val="00877CE0"/>
    <w:rsid w:val="008807D6"/>
    <w:rsid w:val="00880919"/>
    <w:rsid w:val="00880D15"/>
    <w:rsid w:val="008810B3"/>
    <w:rsid w:val="00881F5E"/>
    <w:rsid w:val="00882109"/>
    <w:rsid w:val="00882214"/>
    <w:rsid w:val="0088226A"/>
    <w:rsid w:val="008827D8"/>
    <w:rsid w:val="00882B1C"/>
    <w:rsid w:val="0088300F"/>
    <w:rsid w:val="00883198"/>
    <w:rsid w:val="008832C0"/>
    <w:rsid w:val="008836D1"/>
    <w:rsid w:val="008839ED"/>
    <w:rsid w:val="008844F8"/>
    <w:rsid w:val="00884E04"/>
    <w:rsid w:val="008851E1"/>
    <w:rsid w:val="008854E8"/>
    <w:rsid w:val="008859E8"/>
    <w:rsid w:val="00885E03"/>
    <w:rsid w:val="00885EC6"/>
    <w:rsid w:val="00885F59"/>
    <w:rsid w:val="00886349"/>
    <w:rsid w:val="00886890"/>
    <w:rsid w:val="008868BF"/>
    <w:rsid w:val="00886FE3"/>
    <w:rsid w:val="00887BDF"/>
    <w:rsid w:val="00887F6D"/>
    <w:rsid w:val="008904C9"/>
    <w:rsid w:val="00890989"/>
    <w:rsid w:val="00890A48"/>
    <w:rsid w:val="008915D0"/>
    <w:rsid w:val="00891775"/>
    <w:rsid w:val="00892903"/>
    <w:rsid w:val="0089294F"/>
    <w:rsid w:val="00892C82"/>
    <w:rsid w:val="00892D2A"/>
    <w:rsid w:val="00893331"/>
    <w:rsid w:val="00893488"/>
    <w:rsid w:val="00893657"/>
    <w:rsid w:val="008936DC"/>
    <w:rsid w:val="00893741"/>
    <w:rsid w:val="00893914"/>
    <w:rsid w:val="00893BC5"/>
    <w:rsid w:val="00894147"/>
    <w:rsid w:val="008950A2"/>
    <w:rsid w:val="00895EF8"/>
    <w:rsid w:val="00895F73"/>
    <w:rsid w:val="0089630D"/>
    <w:rsid w:val="00896759"/>
    <w:rsid w:val="00896A90"/>
    <w:rsid w:val="008977D3"/>
    <w:rsid w:val="008977FD"/>
    <w:rsid w:val="008A0686"/>
    <w:rsid w:val="008A0AD1"/>
    <w:rsid w:val="008A1758"/>
    <w:rsid w:val="008A1EF5"/>
    <w:rsid w:val="008A2194"/>
    <w:rsid w:val="008A2644"/>
    <w:rsid w:val="008A267C"/>
    <w:rsid w:val="008A29BA"/>
    <w:rsid w:val="008A2A9B"/>
    <w:rsid w:val="008A2FFD"/>
    <w:rsid w:val="008A312D"/>
    <w:rsid w:val="008A31BD"/>
    <w:rsid w:val="008A328B"/>
    <w:rsid w:val="008A3535"/>
    <w:rsid w:val="008A36A6"/>
    <w:rsid w:val="008A45F4"/>
    <w:rsid w:val="008A4962"/>
    <w:rsid w:val="008A4B22"/>
    <w:rsid w:val="008A52AF"/>
    <w:rsid w:val="008A5AAB"/>
    <w:rsid w:val="008A5F27"/>
    <w:rsid w:val="008A6A2A"/>
    <w:rsid w:val="008A6A4F"/>
    <w:rsid w:val="008A6C38"/>
    <w:rsid w:val="008A6FC1"/>
    <w:rsid w:val="008A7BE1"/>
    <w:rsid w:val="008A7EBF"/>
    <w:rsid w:val="008B035D"/>
    <w:rsid w:val="008B05A8"/>
    <w:rsid w:val="008B13B0"/>
    <w:rsid w:val="008B1766"/>
    <w:rsid w:val="008B1E62"/>
    <w:rsid w:val="008B1F45"/>
    <w:rsid w:val="008B34E8"/>
    <w:rsid w:val="008B4133"/>
    <w:rsid w:val="008B443E"/>
    <w:rsid w:val="008B4986"/>
    <w:rsid w:val="008B4B41"/>
    <w:rsid w:val="008B514B"/>
    <w:rsid w:val="008B5307"/>
    <w:rsid w:val="008B5449"/>
    <w:rsid w:val="008B5508"/>
    <w:rsid w:val="008B5779"/>
    <w:rsid w:val="008B5EB7"/>
    <w:rsid w:val="008B6011"/>
    <w:rsid w:val="008B65E3"/>
    <w:rsid w:val="008B6B5F"/>
    <w:rsid w:val="008B6BE9"/>
    <w:rsid w:val="008B6F25"/>
    <w:rsid w:val="008B72CD"/>
    <w:rsid w:val="008B7AAC"/>
    <w:rsid w:val="008B7B9F"/>
    <w:rsid w:val="008B7CD5"/>
    <w:rsid w:val="008B7F95"/>
    <w:rsid w:val="008C002E"/>
    <w:rsid w:val="008C0040"/>
    <w:rsid w:val="008C045D"/>
    <w:rsid w:val="008C06B6"/>
    <w:rsid w:val="008C0C55"/>
    <w:rsid w:val="008C14DE"/>
    <w:rsid w:val="008C1537"/>
    <w:rsid w:val="008C1881"/>
    <w:rsid w:val="008C23AF"/>
    <w:rsid w:val="008C2726"/>
    <w:rsid w:val="008C2D10"/>
    <w:rsid w:val="008C3082"/>
    <w:rsid w:val="008C348D"/>
    <w:rsid w:val="008C3512"/>
    <w:rsid w:val="008C35F4"/>
    <w:rsid w:val="008C37B2"/>
    <w:rsid w:val="008C4903"/>
    <w:rsid w:val="008C54CF"/>
    <w:rsid w:val="008C5848"/>
    <w:rsid w:val="008C59D3"/>
    <w:rsid w:val="008C5A70"/>
    <w:rsid w:val="008C5DF8"/>
    <w:rsid w:val="008C67CD"/>
    <w:rsid w:val="008C68CA"/>
    <w:rsid w:val="008C72D7"/>
    <w:rsid w:val="008C7445"/>
    <w:rsid w:val="008C787B"/>
    <w:rsid w:val="008D0304"/>
    <w:rsid w:val="008D04DD"/>
    <w:rsid w:val="008D05A9"/>
    <w:rsid w:val="008D0A8D"/>
    <w:rsid w:val="008D1605"/>
    <w:rsid w:val="008D232C"/>
    <w:rsid w:val="008D24CC"/>
    <w:rsid w:val="008D266E"/>
    <w:rsid w:val="008D27D7"/>
    <w:rsid w:val="008D29DF"/>
    <w:rsid w:val="008D2D72"/>
    <w:rsid w:val="008D2F0C"/>
    <w:rsid w:val="008D2F90"/>
    <w:rsid w:val="008D337F"/>
    <w:rsid w:val="008D3DC9"/>
    <w:rsid w:val="008D447A"/>
    <w:rsid w:val="008D570D"/>
    <w:rsid w:val="008D5C77"/>
    <w:rsid w:val="008D5C7D"/>
    <w:rsid w:val="008D6028"/>
    <w:rsid w:val="008D69C5"/>
    <w:rsid w:val="008D6EC8"/>
    <w:rsid w:val="008D6F23"/>
    <w:rsid w:val="008D7936"/>
    <w:rsid w:val="008D7BB0"/>
    <w:rsid w:val="008D7C09"/>
    <w:rsid w:val="008E0BEE"/>
    <w:rsid w:val="008E0CDB"/>
    <w:rsid w:val="008E14EE"/>
    <w:rsid w:val="008E1E5D"/>
    <w:rsid w:val="008E2587"/>
    <w:rsid w:val="008E29C6"/>
    <w:rsid w:val="008E2CDA"/>
    <w:rsid w:val="008E3615"/>
    <w:rsid w:val="008E396F"/>
    <w:rsid w:val="008E3A13"/>
    <w:rsid w:val="008E3C5C"/>
    <w:rsid w:val="008E3CC8"/>
    <w:rsid w:val="008E4258"/>
    <w:rsid w:val="008E477E"/>
    <w:rsid w:val="008E4AE1"/>
    <w:rsid w:val="008E4EB8"/>
    <w:rsid w:val="008E5126"/>
    <w:rsid w:val="008E5601"/>
    <w:rsid w:val="008E5638"/>
    <w:rsid w:val="008E5A7A"/>
    <w:rsid w:val="008E63D1"/>
    <w:rsid w:val="008E6595"/>
    <w:rsid w:val="008E6BD4"/>
    <w:rsid w:val="008E6C6E"/>
    <w:rsid w:val="008E6C81"/>
    <w:rsid w:val="008E72C5"/>
    <w:rsid w:val="008E74DC"/>
    <w:rsid w:val="008E7602"/>
    <w:rsid w:val="008E7CC3"/>
    <w:rsid w:val="008F0793"/>
    <w:rsid w:val="008F0872"/>
    <w:rsid w:val="008F0A2F"/>
    <w:rsid w:val="008F1461"/>
    <w:rsid w:val="008F15E5"/>
    <w:rsid w:val="008F19FC"/>
    <w:rsid w:val="008F1E26"/>
    <w:rsid w:val="008F3053"/>
    <w:rsid w:val="008F3659"/>
    <w:rsid w:val="008F4321"/>
    <w:rsid w:val="008F47FA"/>
    <w:rsid w:val="008F4A03"/>
    <w:rsid w:val="008F5724"/>
    <w:rsid w:val="008F5E74"/>
    <w:rsid w:val="008F5EAD"/>
    <w:rsid w:val="008F66AC"/>
    <w:rsid w:val="008F66EE"/>
    <w:rsid w:val="008F7AA5"/>
    <w:rsid w:val="00901515"/>
    <w:rsid w:val="00901644"/>
    <w:rsid w:val="009025C4"/>
    <w:rsid w:val="009026B2"/>
    <w:rsid w:val="009037CB"/>
    <w:rsid w:val="00903D0B"/>
    <w:rsid w:val="00904341"/>
    <w:rsid w:val="009045F5"/>
    <w:rsid w:val="00904A05"/>
    <w:rsid w:val="00905601"/>
    <w:rsid w:val="00906B64"/>
    <w:rsid w:val="00906E83"/>
    <w:rsid w:val="00907069"/>
    <w:rsid w:val="0090723B"/>
    <w:rsid w:val="00907FF1"/>
    <w:rsid w:val="00910147"/>
    <w:rsid w:val="00910356"/>
    <w:rsid w:val="0091072E"/>
    <w:rsid w:val="00910BE1"/>
    <w:rsid w:val="009118AA"/>
    <w:rsid w:val="00912074"/>
    <w:rsid w:val="00912237"/>
    <w:rsid w:val="009125A5"/>
    <w:rsid w:val="009126B7"/>
    <w:rsid w:val="00912931"/>
    <w:rsid w:val="00913058"/>
    <w:rsid w:val="0091312A"/>
    <w:rsid w:val="0091348E"/>
    <w:rsid w:val="0091377F"/>
    <w:rsid w:val="009137FE"/>
    <w:rsid w:val="00913FD1"/>
    <w:rsid w:val="00915807"/>
    <w:rsid w:val="00915A21"/>
    <w:rsid w:val="00915BEF"/>
    <w:rsid w:val="00915D3A"/>
    <w:rsid w:val="00915D7F"/>
    <w:rsid w:val="00915E57"/>
    <w:rsid w:val="00916139"/>
    <w:rsid w:val="00917B47"/>
    <w:rsid w:val="00917C4A"/>
    <w:rsid w:val="009203B6"/>
    <w:rsid w:val="00920671"/>
    <w:rsid w:val="00920784"/>
    <w:rsid w:val="00920D54"/>
    <w:rsid w:val="009217C7"/>
    <w:rsid w:val="00921D5E"/>
    <w:rsid w:val="00921F1E"/>
    <w:rsid w:val="00921F3B"/>
    <w:rsid w:val="00922C86"/>
    <w:rsid w:val="009238D8"/>
    <w:rsid w:val="0092403A"/>
    <w:rsid w:val="0092420B"/>
    <w:rsid w:val="00924255"/>
    <w:rsid w:val="00924FDF"/>
    <w:rsid w:val="00925064"/>
    <w:rsid w:val="00925110"/>
    <w:rsid w:val="00925534"/>
    <w:rsid w:val="00925756"/>
    <w:rsid w:val="00925B5B"/>
    <w:rsid w:val="009261DD"/>
    <w:rsid w:val="0092675B"/>
    <w:rsid w:val="009268F3"/>
    <w:rsid w:val="00926B5E"/>
    <w:rsid w:val="00926E90"/>
    <w:rsid w:val="00927BD3"/>
    <w:rsid w:val="00927DE5"/>
    <w:rsid w:val="00927EFE"/>
    <w:rsid w:val="00930671"/>
    <w:rsid w:val="00930676"/>
    <w:rsid w:val="009307B6"/>
    <w:rsid w:val="0093094A"/>
    <w:rsid w:val="009309B5"/>
    <w:rsid w:val="00930BA7"/>
    <w:rsid w:val="00930BD7"/>
    <w:rsid w:val="0093129F"/>
    <w:rsid w:val="00931CE4"/>
    <w:rsid w:val="0093242E"/>
    <w:rsid w:val="00933984"/>
    <w:rsid w:val="00933C79"/>
    <w:rsid w:val="00933C9B"/>
    <w:rsid w:val="00933FA3"/>
    <w:rsid w:val="00934FD4"/>
    <w:rsid w:val="00934FF7"/>
    <w:rsid w:val="00935089"/>
    <w:rsid w:val="0093514E"/>
    <w:rsid w:val="009351C3"/>
    <w:rsid w:val="00935260"/>
    <w:rsid w:val="009356F7"/>
    <w:rsid w:val="00935703"/>
    <w:rsid w:val="009359D7"/>
    <w:rsid w:val="00935B0A"/>
    <w:rsid w:val="00935B81"/>
    <w:rsid w:val="00935D23"/>
    <w:rsid w:val="0093606C"/>
    <w:rsid w:val="00936DE8"/>
    <w:rsid w:val="00937080"/>
    <w:rsid w:val="009373E0"/>
    <w:rsid w:val="00937735"/>
    <w:rsid w:val="00937A06"/>
    <w:rsid w:val="00940046"/>
    <w:rsid w:val="009407AC"/>
    <w:rsid w:val="00940924"/>
    <w:rsid w:val="00940963"/>
    <w:rsid w:val="00940A15"/>
    <w:rsid w:val="009411F0"/>
    <w:rsid w:val="009418D2"/>
    <w:rsid w:val="00941BCE"/>
    <w:rsid w:val="009423CC"/>
    <w:rsid w:val="0094287F"/>
    <w:rsid w:val="0094334E"/>
    <w:rsid w:val="0094450A"/>
    <w:rsid w:val="00944598"/>
    <w:rsid w:val="009446B4"/>
    <w:rsid w:val="0094527D"/>
    <w:rsid w:val="0094578F"/>
    <w:rsid w:val="00945E5F"/>
    <w:rsid w:val="0094614F"/>
    <w:rsid w:val="009464FE"/>
    <w:rsid w:val="00946A5B"/>
    <w:rsid w:val="00946BD2"/>
    <w:rsid w:val="0094755C"/>
    <w:rsid w:val="009475C9"/>
    <w:rsid w:val="00947FFB"/>
    <w:rsid w:val="00950CEB"/>
    <w:rsid w:val="009510AF"/>
    <w:rsid w:val="009511FD"/>
    <w:rsid w:val="00951C2E"/>
    <w:rsid w:val="00952006"/>
    <w:rsid w:val="00952888"/>
    <w:rsid w:val="00954075"/>
    <w:rsid w:val="0095416B"/>
    <w:rsid w:val="0095422D"/>
    <w:rsid w:val="009547DD"/>
    <w:rsid w:val="009548FF"/>
    <w:rsid w:val="00954990"/>
    <w:rsid w:val="00954D7D"/>
    <w:rsid w:val="00954D95"/>
    <w:rsid w:val="00954DC2"/>
    <w:rsid w:val="009555CD"/>
    <w:rsid w:val="00955AD7"/>
    <w:rsid w:val="00956007"/>
    <w:rsid w:val="009562FC"/>
    <w:rsid w:val="00956875"/>
    <w:rsid w:val="00956B2B"/>
    <w:rsid w:val="00957021"/>
    <w:rsid w:val="009572D7"/>
    <w:rsid w:val="00957349"/>
    <w:rsid w:val="00957A2B"/>
    <w:rsid w:val="009602DE"/>
    <w:rsid w:val="00960474"/>
    <w:rsid w:val="00961860"/>
    <w:rsid w:val="009619A4"/>
    <w:rsid w:val="00961BC9"/>
    <w:rsid w:val="009620DD"/>
    <w:rsid w:val="00962189"/>
    <w:rsid w:val="009626AC"/>
    <w:rsid w:val="009628A9"/>
    <w:rsid w:val="00962A2C"/>
    <w:rsid w:val="00962DC7"/>
    <w:rsid w:val="00962E31"/>
    <w:rsid w:val="00963035"/>
    <w:rsid w:val="00963094"/>
    <w:rsid w:val="0096362C"/>
    <w:rsid w:val="00964025"/>
    <w:rsid w:val="009645E7"/>
    <w:rsid w:val="0096476C"/>
    <w:rsid w:val="009648AD"/>
    <w:rsid w:val="009650B7"/>
    <w:rsid w:val="0096545E"/>
    <w:rsid w:val="009655D6"/>
    <w:rsid w:val="00965AFA"/>
    <w:rsid w:val="00965F47"/>
    <w:rsid w:val="009662ED"/>
    <w:rsid w:val="00966599"/>
    <w:rsid w:val="009669A3"/>
    <w:rsid w:val="00966BB2"/>
    <w:rsid w:val="00966E66"/>
    <w:rsid w:val="00966E6C"/>
    <w:rsid w:val="00967278"/>
    <w:rsid w:val="00967ABB"/>
    <w:rsid w:val="00967EA2"/>
    <w:rsid w:val="00970010"/>
    <w:rsid w:val="00970702"/>
    <w:rsid w:val="009709E1"/>
    <w:rsid w:val="00970EB6"/>
    <w:rsid w:val="00970EBC"/>
    <w:rsid w:val="00971D28"/>
    <w:rsid w:val="00971F78"/>
    <w:rsid w:val="0097220F"/>
    <w:rsid w:val="009722F4"/>
    <w:rsid w:val="0097246D"/>
    <w:rsid w:val="00972697"/>
    <w:rsid w:val="00972850"/>
    <w:rsid w:val="00972B8F"/>
    <w:rsid w:val="00973954"/>
    <w:rsid w:val="00973A88"/>
    <w:rsid w:val="009740AF"/>
    <w:rsid w:val="0097418F"/>
    <w:rsid w:val="00974264"/>
    <w:rsid w:val="00974274"/>
    <w:rsid w:val="009743EB"/>
    <w:rsid w:val="0097492F"/>
    <w:rsid w:val="009749AE"/>
    <w:rsid w:val="00974A75"/>
    <w:rsid w:val="00974DD3"/>
    <w:rsid w:val="00974E5A"/>
    <w:rsid w:val="00975349"/>
    <w:rsid w:val="009759D0"/>
    <w:rsid w:val="00975F4A"/>
    <w:rsid w:val="00975FF3"/>
    <w:rsid w:val="0097610C"/>
    <w:rsid w:val="0097650E"/>
    <w:rsid w:val="00976DDF"/>
    <w:rsid w:val="00977069"/>
    <w:rsid w:val="009773D4"/>
    <w:rsid w:val="009777E8"/>
    <w:rsid w:val="00977AB2"/>
    <w:rsid w:val="009803D4"/>
    <w:rsid w:val="00980993"/>
    <w:rsid w:val="00980F5C"/>
    <w:rsid w:val="0098101F"/>
    <w:rsid w:val="0098161B"/>
    <w:rsid w:val="00981712"/>
    <w:rsid w:val="009819F4"/>
    <w:rsid w:val="00981B40"/>
    <w:rsid w:val="00981E42"/>
    <w:rsid w:val="0098240F"/>
    <w:rsid w:val="00982AE0"/>
    <w:rsid w:val="00982D1F"/>
    <w:rsid w:val="00982D2E"/>
    <w:rsid w:val="009832E2"/>
    <w:rsid w:val="00983D83"/>
    <w:rsid w:val="009843D1"/>
    <w:rsid w:val="00984429"/>
    <w:rsid w:val="009844B9"/>
    <w:rsid w:val="00984EC0"/>
    <w:rsid w:val="00984F1F"/>
    <w:rsid w:val="00985021"/>
    <w:rsid w:val="00985422"/>
    <w:rsid w:val="00985509"/>
    <w:rsid w:val="00986C1F"/>
    <w:rsid w:val="00987506"/>
    <w:rsid w:val="00987F3F"/>
    <w:rsid w:val="00987F80"/>
    <w:rsid w:val="0099022A"/>
    <w:rsid w:val="00990382"/>
    <w:rsid w:val="0099041A"/>
    <w:rsid w:val="00990AFA"/>
    <w:rsid w:val="0099108B"/>
    <w:rsid w:val="009913F6"/>
    <w:rsid w:val="00991680"/>
    <w:rsid w:val="0099190F"/>
    <w:rsid w:val="00991A7B"/>
    <w:rsid w:val="00991EE1"/>
    <w:rsid w:val="0099237B"/>
    <w:rsid w:val="00992B9A"/>
    <w:rsid w:val="00992CB9"/>
    <w:rsid w:val="00992D74"/>
    <w:rsid w:val="00993CD1"/>
    <w:rsid w:val="00993EBA"/>
    <w:rsid w:val="00993FC5"/>
    <w:rsid w:val="00994395"/>
    <w:rsid w:val="009946D8"/>
    <w:rsid w:val="009947ED"/>
    <w:rsid w:val="009954D9"/>
    <w:rsid w:val="00995674"/>
    <w:rsid w:val="009956D0"/>
    <w:rsid w:val="00995F28"/>
    <w:rsid w:val="00996248"/>
    <w:rsid w:val="00996311"/>
    <w:rsid w:val="0099711E"/>
    <w:rsid w:val="009972C0"/>
    <w:rsid w:val="00997DF1"/>
    <w:rsid w:val="00997FD2"/>
    <w:rsid w:val="009A01DD"/>
    <w:rsid w:val="009A0F35"/>
    <w:rsid w:val="009A14DA"/>
    <w:rsid w:val="009A15E9"/>
    <w:rsid w:val="009A18FB"/>
    <w:rsid w:val="009A1AFD"/>
    <w:rsid w:val="009A1DB1"/>
    <w:rsid w:val="009A299E"/>
    <w:rsid w:val="009A2AB8"/>
    <w:rsid w:val="009A2E1A"/>
    <w:rsid w:val="009A2F0E"/>
    <w:rsid w:val="009A2F48"/>
    <w:rsid w:val="009A3498"/>
    <w:rsid w:val="009A3568"/>
    <w:rsid w:val="009A3B82"/>
    <w:rsid w:val="009A3D7B"/>
    <w:rsid w:val="009A3E87"/>
    <w:rsid w:val="009A3F5D"/>
    <w:rsid w:val="009A42C0"/>
    <w:rsid w:val="009A4503"/>
    <w:rsid w:val="009A4705"/>
    <w:rsid w:val="009A49EF"/>
    <w:rsid w:val="009A52B0"/>
    <w:rsid w:val="009A57AD"/>
    <w:rsid w:val="009A590A"/>
    <w:rsid w:val="009A67F2"/>
    <w:rsid w:val="009A68A9"/>
    <w:rsid w:val="009A7349"/>
    <w:rsid w:val="009A79E0"/>
    <w:rsid w:val="009A7A3E"/>
    <w:rsid w:val="009A7C1B"/>
    <w:rsid w:val="009B11FE"/>
    <w:rsid w:val="009B145F"/>
    <w:rsid w:val="009B1759"/>
    <w:rsid w:val="009B18B3"/>
    <w:rsid w:val="009B1CD6"/>
    <w:rsid w:val="009B1CE5"/>
    <w:rsid w:val="009B1CF9"/>
    <w:rsid w:val="009B206B"/>
    <w:rsid w:val="009B27D7"/>
    <w:rsid w:val="009B2B52"/>
    <w:rsid w:val="009B3103"/>
    <w:rsid w:val="009B3109"/>
    <w:rsid w:val="009B331F"/>
    <w:rsid w:val="009B3CF7"/>
    <w:rsid w:val="009B49F3"/>
    <w:rsid w:val="009B4E9A"/>
    <w:rsid w:val="009B4F0E"/>
    <w:rsid w:val="009B5122"/>
    <w:rsid w:val="009B52F3"/>
    <w:rsid w:val="009B5499"/>
    <w:rsid w:val="009B5520"/>
    <w:rsid w:val="009B5680"/>
    <w:rsid w:val="009B5A31"/>
    <w:rsid w:val="009B5F10"/>
    <w:rsid w:val="009B5F1F"/>
    <w:rsid w:val="009B69C6"/>
    <w:rsid w:val="009B69C8"/>
    <w:rsid w:val="009B6A92"/>
    <w:rsid w:val="009B6EC4"/>
    <w:rsid w:val="009B6EDB"/>
    <w:rsid w:val="009B701E"/>
    <w:rsid w:val="009B7636"/>
    <w:rsid w:val="009C018F"/>
    <w:rsid w:val="009C0B9B"/>
    <w:rsid w:val="009C0FAA"/>
    <w:rsid w:val="009C1113"/>
    <w:rsid w:val="009C114D"/>
    <w:rsid w:val="009C1154"/>
    <w:rsid w:val="009C11BD"/>
    <w:rsid w:val="009C1504"/>
    <w:rsid w:val="009C190F"/>
    <w:rsid w:val="009C1A52"/>
    <w:rsid w:val="009C1BC3"/>
    <w:rsid w:val="009C1F3A"/>
    <w:rsid w:val="009C2769"/>
    <w:rsid w:val="009C3C4A"/>
    <w:rsid w:val="009C43A2"/>
    <w:rsid w:val="009C454C"/>
    <w:rsid w:val="009C4FAE"/>
    <w:rsid w:val="009C5103"/>
    <w:rsid w:val="009C526C"/>
    <w:rsid w:val="009C5315"/>
    <w:rsid w:val="009C5A94"/>
    <w:rsid w:val="009C6741"/>
    <w:rsid w:val="009C7015"/>
    <w:rsid w:val="009C7DD3"/>
    <w:rsid w:val="009D0712"/>
    <w:rsid w:val="009D093C"/>
    <w:rsid w:val="009D13D1"/>
    <w:rsid w:val="009D13D7"/>
    <w:rsid w:val="009D1428"/>
    <w:rsid w:val="009D1B34"/>
    <w:rsid w:val="009D1DF3"/>
    <w:rsid w:val="009D24C4"/>
    <w:rsid w:val="009D2DAC"/>
    <w:rsid w:val="009D2E1A"/>
    <w:rsid w:val="009D2F60"/>
    <w:rsid w:val="009D3966"/>
    <w:rsid w:val="009D3A3F"/>
    <w:rsid w:val="009D442B"/>
    <w:rsid w:val="009D46DF"/>
    <w:rsid w:val="009D4C07"/>
    <w:rsid w:val="009D50E3"/>
    <w:rsid w:val="009D5F0B"/>
    <w:rsid w:val="009D6097"/>
    <w:rsid w:val="009D625B"/>
    <w:rsid w:val="009D6EBD"/>
    <w:rsid w:val="009D798D"/>
    <w:rsid w:val="009D7A3E"/>
    <w:rsid w:val="009D7C45"/>
    <w:rsid w:val="009E006F"/>
    <w:rsid w:val="009E021D"/>
    <w:rsid w:val="009E05A9"/>
    <w:rsid w:val="009E073D"/>
    <w:rsid w:val="009E1091"/>
    <w:rsid w:val="009E128A"/>
    <w:rsid w:val="009E1E54"/>
    <w:rsid w:val="009E2BB9"/>
    <w:rsid w:val="009E2C0D"/>
    <w:rsid w:val="009E3812"/>
    <w:rsid w:val="009E3C4D"/>
    <w:rsid w:val="009E4283"/>
    <w:rsid w:val="009E4929"/>
    <w:rsid w:val="009E4C06"/>
    <w:rsid w:val="009E504D"/>
    <w:rsid w:val="009E5170"/>
    <w:rsid w:val="009E5219"/>
    <w:rsid w:val="009E5793"/>
    <w:rsid w:val="009E608B"/>
    <w:rsid w:val="009E617D"/>
    <w:rsid w:val="009E6275"/>
    <w:rsid w:val="009E6845"/>
    <w:rsid w:val="009E6C39"/>
    <w:rsid w:val="009E6E51"/>
    <w:rsid w:val="009E718D"/>
    <w:rsid w:val="009E769F"/>
    <w:rsid w:val="009E7BEE"/>
    <w:rsid w:val="009E7C4A"/>
    <w:rsid w:val="009E7CA8"/>
    <w:rsid w:val="009F0042"/>
    <w:rsid w:val="009F119C"/>
    <w:rsid w:val="009F15CE"/>
    <w:rsid w:val="009F1CC0"/>
    <w:rsid w:val="009F1D5A"/>
    <w:rsid w:val="009F2305"/>
    <w:rsid w:val="009F25AA"/>
    <w:rsid w:val="009F30AB"/>
    <w:rsid w:val="009F367B"/>
    <w:rsid w:val="009F3B01"/>
    <w:rsid w:val="009F3FAF"/>
    <w:rsid w:val="009F491D"/>
    <w:rsid w:val="009F49D3"/>
    <w:rsid w:val="009F4DF6"/>
    <w:rsid w:val="009F5731"/>
    <w:rsid w:val="009F574C"/>
    <w:rsid w:val="009F5EC2"/>
    <w:rsid w:val="009F60D6"/>
    <w:rsid w:val="009F6454"/>
    <w:rsid w:val="009F6C6B"/>
    <w:rsid w:val="009F7061"/>
    <w:rsid w:val="009F732F"/>
    <w:rsid w:val="009F7737"/>
    <w:rsid w:val="009F7921"/>
    <w:rsid w:val="009F792E"/>
    <w:rsid w:val="00A0069D"/>
    <w:rsid w:val="00A00F44"/>
    <w:rsid w:val="00A010E7"/>
    <w:rsid w:val="00A01782"/>
    <w:rsid w:val="00A01B94"/>
    <w:rsid w:val="00A01DF9"/>
    <w:rsid w:val="00A0265A"/>
    <w:rsid w:val="00A0276D"/>
    <w:rsid w:val="00A02EA7"/>
    <w:rsid w:val="00A03156"/>
    <w:rsid w:val="00A03A45"/>
    <w:rsid w:val="00A03FD0"/>
    <w:rsid w:val="00A04064"/>
    <w:rsid w:val="00A0427E"/>
    <w:rsid w:val="00A04323"/>
    <w:rsid w:val="00A043F3"/>
    <w:rsid w:val="00A0494A"/>
    <w:rsid w:val="00A0547C"/>
    <w:rsid w:val="00A054A1"/>
    <w:rsid w:val="00A056CA"/>
    <w:rsid w:val="00A063B4"/>
    <w:rsid w:val="00A0693A"/>
    <w:rsid w:val="00A06CF1"/>
    <w:rsid w:val="00A07155"/>
    <w:rsid w:val="00A07270"/>
    <w:rsid w:val="00A10113"/>
    <w:rsid w:val="00A10410"/>
    <w:rsid w:val="00A107CF"/>
    <w:rsid w:val="00A11C43"/>
    <w:rsid w:val="00A11F5B"/>
    <w:rsid w:val="00A120A9"/>
    <w:rsid w:val="00A126A1"/>
    <w:rsid w:val="00A12B4C"/>
    <w:rsid w:val="00A135FD"/>
    <w:rsid w:val="00A13E51"/>
    <w:rsid w:val="00A13F37"/>
    <w:rsid w:val="00A13FB2"/>
    <w:rsid w:val="00A15343"/>
    <w:rsid w:val="00A153E3"/>
    <w:rsid w:val="00A15643"/>
    <w:rsid w:val="00A158EF"/>
    <w:rsid w:val="00A15A7C"/>
    <w:rsid w:val="00A15E52"/>
    <w:rsid w:val="00A16A76"/>
    <w:rsid w:val="00A17032"/>
    <w:rsid w:val="00A17328"/>
    <w:rsid w:val="00A17558"/>
    <w:rsid w:val="00A17B5A"/>
    <w:rsid w:val="00A17C65"/>
    <w:rsid w:val="00A2009B"/>
    <w:rsid w:val="00A20178"/>
    <w:rsid w:val="00A2019D"/>
    <w:rsid w:val="00A201B1"/>
    <w:rsid w:val="00A2047C"/>
    <w:rsid w:val="00A20500"/>
    <w:rsid w:val="00A20BCF"/>
    <w:rsid w:val="00A21584"/>
    <w:rsid w:val="00A21671"/>
    <w:rsid w:val="00A221E4"/>
    <w:rsid w:val="00A222A5"/>
    <w:rsid w:val="00A223D7"/>
    <w:rsid w:val="00A2248F"/>
    <w:rsid w:val="00A2293C"/>
    <w:rsid w:val="00A22B46"/>
    <w:rsid w:val="00A22E75"/>
    <w:rsid w:val="00A230A6"/>
    <w:rsid w:val="00A2360A"/>
    <w:rsid w:val="00A23711"/>
    <w:rsid w:val="00A23768"/>
    <w:rsid w:val="00A238A8"/>
    <w:rsid w:val="00A2417B"/>
    <w:rsid w:val="00A24A08"/>
    <w:rsid w:val="00A24DCC"/>
    <w:rsid w:val="00A250BE"/>
    <w:rsid w:val="00A25383"/>
    <w:rsid w:val="00A2576A"/>
    <w:rsid w:val="00A259BC"/>
    <w:rsid w:val="00A25F19"/>
    <w:rsid w:val="00A265D8"/>
    <w:rsid w:val="00A26FF3"/>
    <w:rsid w:val="00A273B9"/>
    <w:rsid w:val="00A2748F"/>
    <w:rsid w:val="00A27BDA"/>
    <w:rsid w:val="00A303C5"/>
    <w:rsid w:val="00A30B6A"/>
    <w:rsid w:val="00A315B8"/>
    <w:rsid w:val="00A318F4"/>
    <w:rsid w:val="00A31EF4"/>
    <w:rsid w:val="00A32E4E"/>
    <w:rsid w:val="00A33A70"/>
    <w:rsid w:val="00A33F9D"/>
    <w:rsid w:val="00A34087"/>
    <w:rsid w:val="00A3414B"/>
    <w:rsid w:val="00A342C0"/>
    <w:rsid w:val="00A34364"/>
    <w:rsid w:val="00A34DCC"/>
    <w:rsid w:val="00A34FA2"/>
    <w:rsid w:val="00A355A9"/>
    <w:rsid w:val="00A35747"/>
    <w:rsid w:val="00A3578C"/>
    <w:rsid w:val="00A359D7"/>
    <w:rsid w:val="00A35B70"/>
    <w:rsid w:val="00A35DAE"/>
    <w:rsid w:val="00A3655D"/>
    <w:rsid w:val="00A36A48"/>
    <w:rsid w:val="00A371F2"/>
    <w:rsid w:val="00A3730A"/>
    <w:rsid w:val="00A379C3"/>
    <w:rsid w:val="00A37B27"/>
    <w:rsid w:val="00A37C82"/>
    <w:rsid w:val="00A406C1"/>
    <w:rsid w:val="00A418DE"/>
    <w:rsid w:val="00A4202E"/>
    <w:rsid w:val="00A42323"/>
    <w:rsid w:val="00A42CF1"/>
    <w:rsid w:val="00A43118"/>
    <w:rsid w:val="00A439EF"/>
    <w:rsid w:val="00A43DA2"/>
    <w:rsid w:val="00A440A8"/>
    <w:rsid w:val="00A44B89"/>
    <w:rsid w:val="00A44DBF"/>
    <w:rsid w:val="00A450CC"/>
    <w:rsid w:val="00A451FB"/>
    <w:rsid w:val="00A45C36"/>
    <w:rsid w:val="00A461CE"/>
    <w:rsid w:val="00A4771B"/>
    <w:rsid w:val="00A47DF2"/>
    <w:rsid w:val="00A47EEC"/>
    <w:rsid w:val="00A50288"/>
    <w:rsid w:val="00A5067B"/>
    <w:rsid w:val="00A50D73"/>
    <w:rsid w:val="00A512E4"/>
    <w:rsid w:val="00A51AAD"/>
    <w:rsid w:val="00A51E84"/>
    <w:rsid w:val="00A5214A"/>
    <w:rsid w:val="00A521DD"/>
    <w:rsid w:val="00A5226F"/>
    <w:rsid w:val="00A52415"/>
    <w:rsid w:val="00A52648"/>
    <w:rsid w:val="00A526B5"/>
    <w:rsid w:val="00A52AF6"/>
    <w:rsid w:val="00A52DBF"/>
    <w:rsid w:val="00A52E4B"/>
    <w:rsid w:val="00A53883"/>
    <w:rsid w:val="00A5417F"/>
    <w:rsid w:val="00A54729"/>
    <w:rsid w:val="00A54B45"/>
    <w:rsid w:val="00A54DF5"/>
    <w:rsid w:val="00A5512F"/>
    <w:rsid w:val="00A5528B"/>
    <w:rsid w:val="00A55630"/>
    <w:rsid w:val="00A55717"/>
    <w:rsid w:val="00A56600"/>
    <w:rsid w:val="00A56B8C"/>
    <w:rsid w:val="00A579A6"/>
    <w:rsid w:val="00A602B5"/>
    <w:rsid w:val="00A60994"/>
    <w:rsid w:val="00A6127D"/>
    <w:rsid w:val="00A612B3"/>
    <w:rsid w:val="00A6189C"/>
    <w:rsid w:val="00A619F2"/>
    <w:rsid w:val="00A61D86"/>
    <w:rsid w:val="00A61F6D"/>
    <w:rsid w:val="00A61FF1"/>
    <w:rsid w:val="00A621FB"/>
    <w:rsid w:val="00A62D9F"/>
    <w:rsid w:val="00A63582"/>
    <w:rsid w:val="00A637DA"/>
    <w:rsid w:val="00A63D32"/>
    <w:rsid w:val="00A63F83"/>
    <w:rsid w:val="00A64140"/>
    <w:rsid w:val="00A6492A"/>
    <w:rsid w:val="00A64CCF"/>
    <w:rsid w:val="00A65071"/>
    <w:rsid w:val="00A6515D"/>
    <w:rsid w:val="00A651DD"/>
    <w:rsid w:val="00A6576C"/>
    <w:rsid w:val="00A6626D"/>
    <w:rsid w:val="00A678BA"/>
    <w:rsid w:val="00A67997"/>
    <w:rsid w:val="00A67F08"/>
    <w:rsid w:val="00A706DA"/>
    <w:rsid w:val="00A710A3"/>
    <w:rsid w:val="00A71710"/>
    <w:rsid w:val="00A71B03"/>
    <w:rsid w:val="00A71D95"/>
    <w:rsid w:val="00A72494"/>
    <w:rsid w:val="00A724D4"/>
    <w:rsid w:val="00A72518"/>
    <w:rsid w:val="00A72BE0"/>
    <w:rsid w:val="00A73AD3"/>
    <w:rsid w:val="00A73AF8"/>
    <w:rsid w:val="00A740BA"/>
    <w:rsid w:val="00A747C2"/>
    <w:rsid w:val="00A74FF9"/>
    <w:rsid w:val="00A75503"/>
    <w:rsid w:val="00A75B68"/>
    <w:rsid w:val="00A75DCE"/>
    <w:rsid w:val="00A761A3"/>
    <w:rsid w:val="00A762A5"/>
    <w:rsid w:val="00A76ACD"/>
    <w:rsid w:val="00A76D53"/>
    <w:rsid w:val="00A76E62"/>
    <w:rsid w:val="00A775A4"/>
    <w:rsid w:val="00A805AF"/>
    <w:rsid w:val="00A8060F"/>
    <w:rsid w:val="00A80F16"/>
    <w:rsid w:val="00A810AF"/>
    <w:rsid w:val="00A81201"/>
    <w:rsid w:val="00A82FA5"/>
    <w:rsid w:val="00A83C9E"/>
    <w:rsid w:val="00A83DD1"/>
    <w:rsid w:val="00A84668"/>
    <w:rsid w:val="00A846D9"/>
    <w:rsid w:val="00A84BC7"/>
    <w:rsid w:val="00A8523C"/>
    <w:rsid w:val="00A8573F"/>
    <w:rsid w:val="00A85E29"/>
    <w:rsid w:val="00A8618B"/>
    <w:rsid w:val="00A862F7"/>
    <w:rsid w:val="00A86906"/>
    <w:rsid w:val="00A86FFA"/>
    <w:rsid w:val="00A877BF"/>
    <w:rsid w:val="00A87E5D"/>
    <w:rsid w:val="00A9044F"/>
    <w:rsid w:val="00A9077D"/>
    <w:rsid w:val="00A90B4A"/>
    <w:rsid w:val="00A90DF5"/>
    <w:rsid w:val="00A911FB"/>
    <w:rsid w:val="00A91BAB"/>
    <w:rsid w:val="00A928D3"/>
    <w:rsid w:val="00A92AD0"/>
    <w:rsid w:val="00A92BEC"/>
    <w:rsid w:val="00A93317"/>
    <w:rsid w:val="00A93EA8"/>
    <w:rsid w:val="00A93EFB"/>
    <w:rsid w:val="00A944C9"/>
    <w:rsid w:val="00A9480D"/>
    <w:rsid w:val="00A94898"/>
    <w:rsid w:val="00A9543C"/>
    <w:rsid w:val="00A9599A"/>
    <w:rsid w:val="00A96724"/>
    <w:rsid w:val="00A96BC4"/>
    <w:rsid w:val="00A96F25"/>
    <w:rsid w:val="00A97B4B"/>
    <w:rsid w:val="00AA018C"/>
    <w:rsid w:val="00AA10D2"/>
    <w:rsid w:val="00AA1C8B"/>
    <w:rsid w:val="00AA20AA"/>
    <w:rsid w:val="00AA2792"/>
    <w:rsid w:val="00AA2A60"/>
    <w:rsid w:val="00AA3F02"/>
    <w:rsid w:val="00AA4969"/>
    <w:rsid w:val="00AA4B23"/>
    <w:rsid w:val="00AA4D57"/>
    <w:rsid w:val="00AA5322"/>
    <w:rsid w:val="00AA536B"/>
    <w:rsid w:val="00AA53C9"/>
    <w:rsid w:val="00AA5508"/>
    <w:rsid w:val="00AA5613"/>
    <w:rsid w:val="00AA66FE"/>
    <w:rsid w:val="00AA7254"/>
    <w:rsid w:val="00AA7371"/>
    <w:rsid w:val="00AA7C34"/>
    <w:rsid w:val="00AA7DFB"/>
    <w:rsid w:val="00AA7FAF"/>
    <w:rsid w:val="00AB0332"/>
    <w:rsid w:val="00AB05A0"/>
    <w:rsid w:val="00AB05BA"/>
    <w:rsid w:val="00AB0931"/>
    <w:rsid w:val="00AB0AA4"/>
    <w:rsid w:val="00AB0F49"/>
    <w:rsid w:val="00AB112F"/>
    <w:rsid w:val="00AB18F8"/>
    <w:rsid w:val="00AB1AD1"/>
    <w:rsid w:val="00AB2056"/>
    <w:rsid w:val="00AB23BB"/>
    <w:rsid w:val="00AB314C"/>
    <w:rsid w:val="00AB348F"/>
    <w:rsid w:val="00AB3DDF"/>
    <w:rsid w:val="00AB4035"/>
    <w:rsid w:val="00AB41D1"/>
    <w:rsid w:val="00AB4230"/>
    <w:rsid w:val="00AB434E"/>
    <w:rsid w:val="00AB4739"/>
    <w:rsid w:val="00AB4A61"/>
    <w:rsid w:val="00AB4AB8"/>
    <w:rsid w:val="00AB4F6F"/>
    <w:rsid w:val="00AB527F"/>
    <w:rsid w:val="00AB60F9"/>
    <w:rsid w:val="00AB6269"/>
    <w:rsid w:val="00AB67E0"/>
    <w:rsid w:val="00AB6940"/>
    <w:rsid w:val="00AB69D4"/>
    <w:rsid w:val="00AB76AA"/>
    <w:rsid w:val="00AB78B1"/>
    <w:rsid w:val="00AB7BC3"/>
    <w:rsid w:val="00AC0047"/>
    <w:rsid w:val="00AC02C7"/>
    <w:rsid w:val="00AC055A"/>
    <w:rsid w:val="00AC085F"/>
    <w:rsid w:val="00AC086F"/>
    <w:rsid w:val="00AC0A22"/>
    <w:rsid w:val="00AC0D53"/>
    <w:rsid w:val="00AC1017"/>
    <w:rsid w:val="00AC168D"/>
    <w:rsid w:val="00AC1917"/>
    <w:rsid w:val="00AC22A2"/>
    <w:rsid w:val="00AC269D"/>
    <w:rsid w:val="00AC2722"/>
    <w:rsid w:val="00AC2AC4"/>
    <w:rsid w:val="00AC3DDE"/>
    <w:rsid w:val="00AC41AB"/>
    <w:rsid w:val="00AC41AC"/>
    <w:rsid w:val="00AC4466"/>
    <w:rsid w:val="00AC5124"/>
    <w:rsid w:val="00AC5410"/>
    <w:rsid w:val="00AC5A8D"/>
    <w:rsid w:val="00AC5FDB"/>
    <w:rsid w:val="00AC643B"/>
    <w:rsid w:val="00AC6EC5"/>
    <w:rsid w:val="00AC7482"/>
    <w:rsid w:val="00AC7534"/>
    <w:rsid w:val="00AC78F4"/>
    <w:rsid w:val="00AC7DBE"/>
    <w:rsid w:val="00AC7FF8"/>
    <w:rsid w:val="00AD0275"/>
    <w:rsid w:val="00AD0B2A"/>
    <w:rsid w:val="00AD107D"/>
    <w:rsid w:val="00AD10DA"/>
    <w:rsid w:val="00AD132B"/>
    <w:rsid w:val="00AD17A9"/>
    <w:rsid w:val="00AD197A"/>
    <w:rsid w:val="00AD1D52"/>
    <w:rsid w:val="00AD1FC4"/>
    <w:rsid w:val="00AD227B"/>
    <w:rsid w:val="00AD22FE"/>
    <w:rsid w:val="00AD2A29"/>
    <w:rsid w:val="00AD2BCD"/>
    <w:rsid w:val="00AD303E"/>
    <w:rsid w:val="00AD3426"/>
    <w:rsid w:val="00AD37A7"/>
    <w:rsid w:val="00AD39CA"/>
    <w:rsid w:val="00AD3DD9"/>
    <w:rsid w:val="00AD42F6"/>
    <w:rsid w:val="00AD45B8"/>
    <w:rsid w:val="00AD4C9D"/>
    <w:rsid w:val="00AD4D81"/>
    <w:rsid w:val="00AD5536"/>
    <w:rsid w:val="00AD592D"/>
    <w:rsid w:val="00AD5CAC"/>
    <w:rsid w:val="00AD5CCB"/>
    <w:rsid w:val="00AD5E9A"/>
    <w:rsid w:val="00AD62F7"/>
    <w:rsid w:val="00AD67B3"/>
    <w:rsid w:val="00AD6B25"/>
    <w:rsid w:val="00AD737C"/>
    <w:rsid w:val="00AD73C4"/>
    <w:rsid w:val="00AD7487"/>
    <w:rsid w:val="00AD7601"/>
    <w:rsid w:val="00AD766E"/>
    <w:rsid w:val="00AE0CDA"/>
    <w:rsid w:val="00AE0D1D"/>
    <w:rsid w:val="00AE1E66"/>
    <w:rsid w:val="00AE2C45"/>
    <w:rsid w:val="00AE2C48"/>
    <w:rsid w:val="00AE2D2E"/>
    <w:rsid w:val="00AE357E"/>
    <w:rsid w:val="00AE37AB"/>
    <w:rsid w:val="00AE37C4"/>
    <w:rsid w:val="00AE3C5B"/>
    <w:rsid w:val="00AE487F"/>
    <w:rsid w:val="00AE4CC8"/>
    <w:rsid w:val="00AE4D1F"/>
    <w:rsid w:val="00AE520A"/>
    <w:rsid w:val="00AE5334"/>
    <w:rsid w:val="00AE5986"/>
    <w:rsid w:val="00AE6004"/>
    <w:rsid w:val="00AE60AA"/>
    <w:rsid w:val="00AE6BCB"/>
    <w:rsid w:val="00AE6CB1"/>
    <w:rsid w:val="00AE71C8"/>
    <w:rsid w:val="00AE7418"/>
    <w:rsid w:val="00AE748A"/>
    <w:rsid w:val="00AE7DAB"/>
    <w:rsid w:val="00AF03CF"/>
    <w:rsid w:val="00AF0D73"/>
    <w:rsid w:val="00AF0DCE"/>
    <w:rsid w:val="00AF17FA"/>
    <w:rsid w:val="00AF1C58"/>
    <w:rsid w:val="00AF1DCE"/>
    <w:rsid w:val="00AF2211"/>
    <w:rsid w:val="00AF236F"/>
    <w:rsid w:val="00AF25C2"/>
    <w:rsid w:val="00AF45EF"/>
    <w:rsid w:val="00AF46E8"/>
    <w:rsid w:val="00AF4D4E"/>
    <w:rsid w:val="00AF597F"/>
    <w:rsid w:val="00AF5DB0"/>
    <w:rsid w:val="00AF6A42"/>
    <w:rsid w:val="00AF6A44"/>
    <w:rsid w:val="00AF736F"/>
    <w:rsid w:val="00AF7E19"/>
    <w:rsid w:val="00B00296"/>
    <w:rsid w:val="00B01C3A"/>
    <w:rsid w:val="00B022AA"/>
    <w:rsid w:val="00B02464"/>
    <w:rsid w:val="00B02840"/>
    <w:rsid w:val="00B02C81"/>
    <w:rsid w:val="00B02F31"/>
    <w:rsid w:val="00B03265"/>
    <w:rsid w:val="00B033EF"/>
    <w:rsid w:val="00B03E68"/>
    <w:rsid w:val="00B04067"/>
    <w:rsid w:val="00B040F0"/>
    <w:rsid w:val="00B041A0"/>
    <w:rsid w:val="00B041AB"/>
    <w:rsid w:val="00B048B6"/>
    <w:rsid w:val="00B05642"/>
    <w:rsid w:val="00B067C8"/>
    <w:rsid w:val="00B0706D"/>
    <w:rsid w:val="00B07186"/>
    <w:rsid w:val="00B07632"/>
    <w:rsid w:val="00B07F99"/>
    <w:rsid w:val="00B10A59"/>
    <w:rsid w:val="00B10B2B"/>
    <w:rsid w:val="00B10B86"/>
    <w:rsid w:val="00B10C85"/>
    <w:rsid w:val="00B10FFD"/>
    <w:rsid w:val="00B11469"/>
    <w:rsid w:val="00B115ED"/>
    <w:rsid w:val="00B11885"/>
    <w:rsid w:val="00B11C30"/>
    <w:rsid w:val="00B11E99"/>
    <w:rsid w:val="00B12669"/>
    <w:rsid w:val="00B12C35"/>
    <w:rsid w:val="00B12CB6"/>
    <w:rsid w:val="00B131D5"/>
    <w:rsid w:val="00B131DF"/>
    <w:rsid w:val="00B132F0"/>
    <w:rsid w:val="00B136A5"/>
    <w:rsid w:val="00B13756"/>
    <w:rsid w:val="00B13886"/>
    <w:rsid w:val="00B13BEE"/>
    <w:rsid w:val="00B13FCE"/>
    <w:rsid w:val="00B1422E"/>
    <w:rsid w:val="00B14413"/>
    <w:rsid w:val="00B145F1"/>
    <w:rsid w:val="00B146FA"/>
    <w:rsid w:val="00B148D9"/>
    <w:rsid w:val="00B14973"/>
    <w:rsid w:val="00B15160"/>
    <w:rsid w:val="00B1564E"/>
    <w:rsid w:val="00B158E3"/>
    <w:rsid w:val="00B15C5D"/>
    <w:rsid w:val="00B15CA4"/>
    <w:rsid w:val="00B15D49"/>
    <w:rsid w:val="00B16522"/>
    <w:rsid w:val="00B16947"/>
    <w:rsid w:val="00B16984"/>
    <w:rsid w:val="00B16EA4"/>
    <w:rsid w:val="00B16F19"/>
    <w:rsid w:val="00B17629"/>
    <w:rsid w:val="00B17AB6"/>
    <w:rsid w:val="00B204F0"/>
    <w:rsid w:val="00B206D1"/>
    <w:rsid w:val="00B2149C"/>
    <w:rsid w:val="00B214BE"/>
    <w:rsid w:val="00B215A4"/>
    <w:rsid w:val="00B21811"/>
    <w:rsid w:val="00B22191"/>
    <w:rsid w:val="00B2234F"/>
    <w:rsid w:val="00B22748"/>
    <w:rsid w:val="00B22787"/>
    <w:rsid w:val="00B22AC5"/>
    <w:rsid w:val="00B22B88"/>
    <w:rsid w:val="00B22DFA"/>
    <w:rsid w:val="00B22EA0"/>
    <w:rsid w:val="00B22ED0"/>
    <w:rsid w:val="00B22EEE"/>
    <w:rsid w:val="00B230FD"/>
    <w:rsid w:val="00B23124"/>
    <w:rsid w:val="00B238AB"/>
    <w:rsid w:val="00B24242"/>
    <w:rsid w:val="00B242C2"/>
    <w:rsid w:val="00B24355"/>
    <w:rsid w:val="00B247BE"/>
    <w:rsid w:val="00B24907"/>
    <w:rsid w:val="00B24B65"/>
    <w:rsid w:val="00B24C20"/>
    <w:rsid w:val="00B25033"/>
    <w:rsid w:val="00B256E9"/>
    <w:rsid w:val="00B25732"/>
    <w:rsid w:val="00B25D19"/>
    <w:rsid w:val="00B261A4"/>
    <w:rsid w:val="00B263E1"/>
    <w:rsid w:val="00B267C0"/>
    <w:rsid w:val="00B2690B"/>
    <w:rsid w:val="00B26A94"/>
    <w:rsid w:val="00B26B01"/>
    <w:rsid w:val="00B27D96"/>
    <w:rsid w:val="00B3013D"/>
    <w:rsid w:val="00B3042E"/>
    <w:rsid w:val="00B3061F"/>
    <w:rsid w:val="00B30A3C"/>
    <w:rsid w:val="00B30CD9"/>
    <w:rsid w:val="00B31ECB"/>
    <w:rsid w:val="00B321B5"/>
    <w:rsid w:val="00B3269E"/>
    <w:rsid w:val="00B32836"/>
    <w:rsid w:val="00B32991"/>
    <w:rsid w:val="00B3315F"/>
    <w:rsid w:val="00B33AD0"/>
    <w:rsid w:val="00B33C1F"/>
    <w:rsid w:val="00B3427C"/>
    <w:rsid w:val="00B3463F"/>
    <w:rsid w:val="00B351C7"/>
    <w:rsid w:val="00B35611"/>
    <w:rsid w:val="00B36367"/>
    <w:rsid w:val="00B367B2"/>
    <w:rsid w:val="00B36810"/>
    <w:rsid w:val="00B36E85"/>
    <w:rsid w:val="00B37305"/>
    <w:rsid w:val="00B374C8"/>
    <w:rsid w:val="00B37549"/>
    <w:rsid w:val="00B375E5"/>
    <w:rsid w:val="00B376B9"/>
    <w:rsid w:val="00B37803"/>
    <w:rsid w:val="00B37EB5"/>
    <w:rsid w:val="00B40DE8"/>
    <w:rsid w:val="00B40EEE"/>
    <w:rsid w:val="00B41083"/>
    <w:rsid w:val="00B41186"/>
    <w:rsid w:val="00B413CF"/>
    <w:rsid w:val="00B41626"/>
    <w:rsid w:val="00B41C71"/>
    <w:rsid w:val="00B41E95"/>
    <w:rsid w:val="00B426D0"/>
    <w:rsid w:val="00B428A6"/>
    <w:rsid w:val="00B42A14"/>
    <w:rsid w:val="00B42B01"/>
    <w:rsid w:val="00B42C2C"/>
    <w:rsid w:val="00B42D78"/>
    <w:rsid w:val="00B42DC7"/>
    <w:rsid w:val="00B4350E"/>
    <w:rsid w:val="00B4369E"/>
    <w:rsid w:val="00B4474D"/>
    <w:rsid w:val="00B44855"/>
    <w:rsid w:val="00B44F7B"/>
    <w:rsid w:val="00B45282"/>
    <w:rsid w:val="00B454F5"/>
    <w:rsid w:val="00B45609"/>
    <w:rsid w:val="00B45E16"/>
    <w:rsid w:val="00B46109"/>
    <w:rsid w:val="00B46157"/>
    <w:rsid w:val="00B46C01"/>
    <w:rsid w:val="00B46ED1"/>
    <w:rsid w:val="00B47006"/>
    <w:rsid w:val="00B47BB9"/>
    <w:rsid w:val="00B47BBC"/>
    <w:rsid w:val="00B47EF1"/>
    <w:rsid w:val="00B500DC"/>
    <w:rsid w:val="00B501B7"/>
    <w:rsid w:val="00B509A0"/>
    <w:rsid w:val="00B510FC"/>
    <w:rsid w:val="00B51415"/>
    <w:rsid w:val="00B51663"/>
    <w:rsid w:val="00B5220B"/>
    <w:rsid w:val="00B524E0"/>
    <w:rsid w:val="00B5296B"/>
    <w:rsid w:val="00B52A9B"/>
    <w:rsid w:val="00B52B67"/>
    <w:rsid w:val="00B539FC"/>
    <w:rsid w:val="00B53A18"/>
    <w:rsid w:val="00B547ED"/>
    <w:rsid w:val="00B54FE3"/>
    <w:rsid w:val="00B5597D"/>
    <w:rsid w:val="00B55BB6"/>
    <w:rsid w:val="00B55ECC"/>
    <w:rsid w:val="00B56162"/>
    <w:rsid w:val="00B5631B"/>
    <w:rsid w:val="00B56467"/>
    <w:rsid w:val="00B56734"/>
    <w:rsid w:val="00B56D6E"/>
    <w:rsid w:val="00B56EA3"/>
    <w:rsid w:val="00B56F5E"/>
    <w:rsid w:val="00B57239"/>
    <w:rsid w:val="00B57290"/>
    <w:rsid w:val="00B578B1"/>
    <w:rsid w:val="00B607DC"/>
    <w:rsid w:val="00B60806"/>
    <w:rsid w:val="00B60FF4"/>
    <w:rsid w:val="00B610C6"/>
    <w:rsid w:val="00B612A3"/>
    <w:rsid w:val="00B615E6"/>
    <w:rsid w:val="00B61AA1"/>
    <w:rsid w:val="00B62822"/>
    <w:rsid w:val="00B62D4C"/>
    <w:rsid w:val="00B62F0C"/>
    <w:rsid w:val="00B62F12"/>
    <w:rsid w:val="00B633EA"/>
    <w:rsid w:val="00B6387F"/>
    <w:rsid w:val="00B63A70"/>
    <w:rsid w:val="00B64076"/>
    <w:rsid w:val="00B64B16"/>
    <w:rsid w:val="00B64BE3"/>
    <w:rsid w:val="00B64E53"/>
    <w:rsid w:val="00B6606F"/>
    <w:rsid w:val="00B66858"/>
    <w:rsid w:val="00B66EC2"/>
    <w:rsid w:val="00B67209"/>
    <w:rsid w:val="00B67670"/>
    <w:rsid w:val="00B67C45"/>
    <w:rsid w:val="00B7059A"/>
    <w:rsid w:val="00B70DE6"/>
    <w:rsid w:val="00B7144B"/>
    <w:rsid w:val="00B71B26"/>
    <w:rsid w:val="00B71C94"/>
    <w:rsid w:val="00B7207B"/>
    <w:rsid w:val="00B7272B"/>
    <w:rsid w:val="00B727F4"/>
    <w:rsid w:val="00B72992"/>
    <w:rsid w:val="00B72DD9"/>
    <w:rsid w:val="00B72F17"/>
    <w:rsid w:val="00B731B5"/>
    <w:rsid w:val="00B73924"/>
    <w:rsid w:val="00B7421A"/>
    <w:rsid w:val="00B743F2"/>
    <w:rsid w:val="00B747C7"/>
    <w:rsid w:val="00B74CB5"/>
    <w:rsid w:val="00B74DA7"/>
    <w:rsid w:val="00B74DDE"/>
    <w:rsid w:val="00B756C6"/>
    <w:rsid w:val="00B75E15"/>
    <w:rsid w:val="00B75EFB"/>
    <w:rsid w:val="00B76027"/>
    <w:rsid w:val="00B76B6C"/>
    <w:rsid w:val="00B76EA0"/>
    <w:rsid w:val="00B77205"/>
    <w:rsid w:val="00B77501"/>
    <w:rsid w:val="00B80A6B"/>
    <w:rsid w:val="00B80DD4"/>
    <w:rsid w:val="00B80E4A"/>
    <w:rsid w:val="00B82115"/>
    <w:rsid w:val="00B823C5"/>
    <w:rsid w:val="00B82656"/>
    <w:rsid w:val="00B82941"/>
    <w:rsid w:val="00B82B5E"/>
    <w:rsid w:val="00B82BCF"/>
    <w:rsid w:val="00B82EF7"/>
    <w:rsid w:val="00B8322A"/>
    <w:rsid w:val="00B8350D"/>
    <w:rsid w:val="00B8478F"/>
    <w:rsid w:val="00B84CBA"/>
    <w:rsid w:val="00B84D81"/>
    <w:rsid w:val="00B85A1C"/>
    <w:rsid w:val="00B86969"/>
    <w:rsid w:val="00B86EC9"/>
    <w:rsid w:val="00B86EF4"/>
    <w:rsid w:val="00B87685"/>
    <w:rsid w:val="00B90346"/>
    <w:rsid w:val="00B903BE"/>
    <w:rsid w:val="00B90461"/>
    <w:rsid w:val="00B90CA4"/>
    <w:rsid w:val="00B910BA"/>
    <w:rsid w:val="00B91238"/>
    <w:rsid w:val="00B9186B"/>
    <w:rsid w:val="00B9190E"/>
    <w:rsid w:val="00B91E17"/>
    <w:rsid w:val="00B91E2D"/>
    <w:rsid w:val="00B92058"/>
    <w:rsid w:val="00B92172"/>
    <w:rsid w:val="00B924EC"/>
    <w:rsid w:val="00B92F09"/>
    <w:rsid w:val="00B9322B"/>
    <w:rsid w:val="00B9331D"/>
    <w:rsid w:val="00B935BB"/>
    <w:rsid w:val="00B944D5"/>
    <w:rsid w:val="00B94866"/>
    <w:rsid w:val="00B94D1A"/>
    <w:rsid w:val="00B9568A"/>
    <w:rsid w:val="00B97009"/>
    <w:rsid w:val="00B974C8"/>
    <w:rsid w:val="00B974DB"/>
    <w:rsid w:val="00B97776"/>
    <w:rsid w:val="00B97861"/>
    <w:rsid w:val="00BA0264"/>
    <w:rsid w:val="00BA0378"/>
    <w:rsid w:val="00BA07C6"/>
    <w:rsid w:val="00BA0995"/>
    <w:rsid w:val="00BA0C0F"/>
    <w:rsid w:val="00BA1445"/>
    <w:rsid w:val="00BA1A6C"/>
    <w:rsid w:val="00BA1E47"/>
    <w:rsid w:val="00BA1E6E"/>
    <w:rsid w:val="00BA241F"/>
    <w:rsid w:val="00BA257F"/>
    <w:rsid w:val="00BA2711"/>
    <w:rsid w:val="00BA2C83"/>
    <w:rsid w:val="00BA3BB4"/>
    <w:rsid w:val="00BA4586"/>
    <w:rsid w:val="00BA48C9"/>
    <w:rsid w:val="00BA4E1F"/>
    <w:rsid w:val="00BA51ED"/>
    <w:rsid w:val="00BA542B"/>
    <w:rsid w:val="00BA56A8"/>
    <w:rsid w:val="00BA5714"/>
    <w:rsid w:val="00BA59DD"/>
    <w:rsid w:val="00BA6417"/>
    <w:rsid w:val="00BA6FA9"/>
    <w:rsid w:val="00BA6FBB"/>
    <w:rsid w:val="00BA74BF"/>
    <w:rsid w:val="00BA775D"/>
    <w:rsid w:val="00BA7D0F"/>
    <w:rsid w:val="00BA7E30"/>
    <w:rsid w:val="00BB0399"/>
    <w:rsid w:val="00BB0EBF"/>
    <w:rsid w:val="00BB1DC7"/>
    <w:rsid w:val="00BB1E0D"/>
    <w:rsid w:val="00BB21C2"/>
    <w:rsid w:val="00BB274C"/>
    <w:rsid w:val="00BB3121"/>
    <w:rsid w:val="00BB344D"/>
    <w:rsid w:val="00BB35BD"/>
    <w:rsid w:val="00BB40BA"/>
    <w:rsid w:val="00BB4666"/>
    <w:rsid w:val="00BB467B"/>
    <w:rsid w:val="00BB4708"/>
    <w:rsid w:val="00BB4B22"/>
    <w:rsid w:val="00BB4B74"/>
    <w:rsid w:val="00BB584E"/>
    <w:rsid w:val="00BB5A56"/>
    <w:rsid w:val="00BB5AF2"/>
    <w:rsid w:val="00BB60ED"/>
    <w:rsid w:val="00BB6155"/>
    <w:rsid w:val="00BB6EAA"/>
    <w:rsid w:val="00BB7058"/>
    <w:rsid w:val="00BB70F7"/>
    <w:rsid w:val="00BB7450"/>
    <w:rsid w:val="00BB7596"/>
    <w:rsid w:val="00BB7AE1"/>
    <w:rsid w:val="00BC01E5"/>
    <w:rsid w:val="00BC02F1"/>
    <w:rsid w:val="00BC0726"/>
    <w:rsid w:val="00BC07CF"/>
    <w:rsid w:val="00BC09E2"/>
    <w:rsid w:val="00BC16F6"/>
    <w:rsid w:val="00BC174D"/>
    <w:rsid w:val="00BC1E55"/>
    <w:rsid w:val="00BC2130"/>
    <w:rsid w:val="00BC217B"/>
    <w:rsid w:val="00BC290C"/>
    <w:rsid w:val="00BC2F70"/>
    <w:rsid w:val="00BC31E3"/>
    <w:rsid w:val="00BC4065"/>
    <w:rsid w:val="00BC433C"/>
    <w:rsid w:val="00BC4858"/>
    <w:rsid w:val="00BC48CF"/>
    <w:rsid w:val="00BC4FA1"/>
    <w:rsid w:val="00BC5382"/>
    <w:rsid w:val="00BC6986"/>
    <w:rsid w:val="00BC6BB2"/>
    <w:rsid w:val="00BC6E32"/>
    <w:rsid w:val="00BC6F03"/>
    <w:rsid w:val="00BC6F60"/>
    <w:rsid w:val="00BC6F90"/>
    <w:rsid w:val="00BC6F98"/>
    <w:rsid w:val="00BC75AC"/>
    <w:rsid w:val="00BC7722"/>
    <w:rsid w:val="00BC77F5"/>
    <w:rsid w:val="00BD04D6"/>
    <w:rsid w:val="00BD08AB"/>
    <w:rsid w:val="00BD09D0"/>
    <w:rsid w:val="00BD107B"/>
    <w:rsid w:val="00BD171D"/>
    <w:rsid w:val="00BD175F"/>
    <w:rsid w:val="00BD1B6B"/>
    <w:rsid w:val="00BD2186"/>
    <w:rsid w:val="00BD2B07"/>
    <w:rsid w:val="00BD2B52"/>
    <w:rsid w:val="00BD2FF6"/>
    <w:rsid w:val="00BD316C"/>
    <w:rsid w:val="00BD338C"/>
    <w:rsid w:val="00BD3A78"/>
    <w:rsid w:val="00BD3E58"/>
    <w:rsid w:val="00BD3FAF"/>
    <w:rsid w:val="00BD4146"/>
    <w:rsid w:val="00BD4930"/>
    <w:rsid w:val="00BD494B"/>
    <w:rsid w:val="00BD4E28"/>
    <w:rsid w:val="00BD5135"/>
    <w:rsid w:val="00BD5176"/>
    <w:rsid w:val="00BD5A5B"/>
    <w:rsid w:val="00BD5DFC"/>
    <w:rsid w:val="00BD5E97"/>
    <w:rsid w:val="00BD60C0"/>
    <w:rsid w:val="00BD6243"/>
    <w:rsid w:val="00BD66BE"/>
    <w:rsid w:val="00BD679A"/>
    <w:rsid w:val="00BD6A31"/>
    <w:rsid w:val="00BD6BE6"/>
    <w:rsid w:val="00BD70C8"/>
    <w:rsid w:val="00BD7668"/>
    <w:rsid w:val="00BE00CD"/>
    <w:rsid w:val="00BE0172"/>
    <w:rsid w:val="00BE02FB"/>
    <w:rsid w:val="00BE045E"/>
    <w:rsid w:val="00BE09E5"/>
    <w:rsid w:val="00BE0A80"/>
    <w:rsid w:val="00BE18CF"/>
    <w:rsid w:val="00BE1C50"/>
    <w:rsid w:val="00BE218C"/>
    <w:rsid w:val="00BE26A5"/>
    <w:rsid w:val="00BE2CE1"/>
    <w:rsid w:val="00BE2EC9"/>
    <w:rsid w:val="00BE2EF9"/>
    <w:rsid w:val="00BE3337"/>
    <w:rsid w:val="00BE33CA"/>
    <w:rsid w:val="00BE3BD3"/>
    <w:rsid w:val="00BE3BE9"/>
    <w:rsid w:val="00BE3F11"/>
    <w:rsid w:val="00BE4411"/>
    <w:rsid w:val="00BE4F89"/>
    <w:rsid w:val="00BE5788"/>
    <w:rsid w:val="00BE57D0"/>
    <w:rsid w:val="00BE6E2C"/>
    <w:rsid w:val="00BE71A3"/>
    <w:rsid w:val="00BE731D"/>
    <w:rsid w:val="00BE75F2"/>
    <w:rsid w:val="00BF050B"/>
    <w:rsid w:val="00BF0995"/>
    <w:rsid w:val="00BF0A81"/>
    <w:rsid w:val="00BF0D61"/>
    <w:rsid w:val="00BF144A"/>
    <w:rsid w:val="00BF1725"/>
    <w:rsid w:val="00BF17BF"/>
    <w:rsid w:val="00BF1EB8"/>
    <w:rsid w:val="00BF1F98"/>
    <w:rsid w:val="00BF29E9"/>
    <w:rsid w:val="00BF2EC1"/>
    <w:rsid w:val="00BF30DC"/>
    <w:rsid w:val="00BF36F2"/>
    <w:rsid w:val="00BF3B3B"/>
    <w:rsid w:val="00BF3DAA"/>
    <w:rsid w:val="00BF4514"/>
    <w:rsid w:val="00BF4787"/>
    <w:rsid w:val="00BF4929"/>
    <w:rsid w:val="00BF553F"/>
    <w:rsid w:val="00BF5BEA"/>
    <w:rsid w:val="00BF62DB"/>
    <w:rsid w:val="00BF633C"/>
    <w:rsid w:val="00BF64C0"/>
    <w:rsid w:val="00BF7A60"/>
    <w:rsid w:val="00C00A98"/>
    <w:rsid w:val="00C01120"/>
    <w:rsid w:val="00C018BF"/>
    <w:rsid w:val="00C018F7"/>
    <w:rsid w:val="00C0192E"/>
    <w:rsid w:val="00C01CC6"/>
    <w:rsid w:val="00C01F8C"/>
    <w:rsid w:val="00C032C9"/>
    <w:rsid w:val="00C03852"/>
    <w:rsid w:val="00C03BE7"/>
    <w:rsid w:val="00C04AF8"/>
    <w:rsid w:val="00C04AFB"/>
    <w:rsid w:val="00C04BB9"/>
    <w:rsid w:val="00C052DF"/>
    <w:rsid w:val="00C05585"/>
    <w:rsid w:val="00C05E28"/>
    <w:rsid w:val="00C06075"/>
    <w:rsid w:val="00C06080"/>
    <w:rsid w:val="00C06271"/>
    <w:rsid w:val="00C063A4"/>
    <w:rsid w:val="00C069B4"/>
    <w:rsid w:val="00C07E1A"/>
    <w:rsid w:val="00C10449"/>
    <w:rsid w:val="00C10533"/>
    <w:rsid w:val="00C108FE"/>
    <w:rsid w:val="00C10C29"/>
    <w:rsid w:val="00C10E92"/>
    <w:rsid w:val="00C11326"/>
    <w:rsid w:val="00C1142A"/>
    <w:rsid w:val="00C116DE"/>
    <w:rsid w:val="00C11782"/>
    <w:rsid w:val="00C128F6"/>
    <w:rsid w:val="00C12E06"/>
    <w:rsid w:val="00C1308D"/>
    <w:rsid w:val="00C13A50"/>
    <w:rsid w:val="00C13B32"/>
    <w:rsid w:val="00C13CD6"/>
    <w:rsid w:val="00C13F0E"/>
    <w:rsid w:val="00C141C7"/>
    <w:rsid w:val="00C143E6"/>
    <w:rsid w:val="00C14543"/>
    <w:rsid w:val="00C14691"/>
    <w:rsid w:val="00C147C3"/>
    <w:rsid w:val="00C14BC5"/>
    <w:rsid w:val="00C14DC7"/>
    <w:rsid w:val="00C150D4"/>
    <w:rsid w:val="00C15122"/>
    <w:rsid w:val="00C15813"/>
    <w:rsid w:val="00C16366"/>
    <w:rsid w:val="00C165FE"/>
    <w:rsid w:val="00C16C26"/>
    <w:rsid w:val="00C16F8B"/>
    <w:rsid w:val="00C1725B"/>
    <w:rsid w:val="00C17285"/>
    <w:rsid w:val="00C17344"/>
    <w:rsid w:val="00C1744B"/>
    <w:rsid w:val="00C175C9"/>
    <w:rsid w:val="00C20571"/>
    <w:rsid w:val="00C20602"/>
    <w:rsid w:val="00C208CE"/>
    <w:rsid w:val="00C20BC0"/>
    <w:rsid w:val="00C20D95"/>
    <w:rsid w:val="00C21170"/>
    <w:rsid w:val="00C21707"/>
    <w:rsid w:val="00C21CA3"/>
    <w:rsid w:val="00C2251A"/>
    <w:rsid w:val="00C22ABF"/>
    <w:rsid w:val="00C22BF3"/>
    <w:rsid w:val="00C2307F"/>
    <w:rsid w:val="00C23479"/>
    <w:rsid w:val="00C23772"/>
    <w:rsid w:val="00C23A4C"/>
    <w:rsid w:val="00C2406B"/>
    <w:rsid w:val="00C24C48"/>
    <w:rsid w:val="00C25D46"/>
    <w:rsid w:val="00C266AA"/>
    <w:rsid w:val="00C26EBE"/>
    <w:rsid w:val="00C27D59"/>
    <w:rsid w:val="00C3052A"/>
    <w:rsid w:val="00C30A90"/>
    <w:rsid w:val="00C31050"/>
    <w:rsid w:val="00C31361"/>
    <w:rsid w:val="00C31B95"/>
    <w:rsid w:val="00C32386"/>
    <w:rsid w:val="00C328FB"/>
    <w:rsid w:val="00C32A3B"/>
    <w:rsid w:val="00C32BD8"/>
    <w:rsid w:val="00C32F9C"/>
    <w:rsid w:val="00C33F71"/>
    <w:rsid w:val="00C3529D"/>
    <w:rsid w:val="00C354DE"/>
    <w:rsid w:val="00C35746"/>
    <w:rsid w:val="00C35832"/>
    <w:rsid w:val="00C35A2B"/>
    <w:rsid w:val="00C368FE"/>
    <w:rsid w:val="00C37995"/>
    <w:rsid w:val="00C37FFE"/>
    <w:rsid w:val="00C4036F"/>
    <w:rsid w:val="00C404FC"/>
    <w:rsid w:val="00C40547"/>
    <w:rsid w:val="00C40D17"/>
    <w:rsid w:val="00C410C6"/>
    <w:rsid w:val="00C410FB"/>
    <w:rsid w:val="00C41950"/>
    <w:rsid w:val="00C41DD8"/>
    <w:rsid w:val="00C41E60"/>
    <w:rsid w:val="00C41F5A"/>
    <w:rsid w:val="00C4242C"/>
    <w:rsid w:val="00C42737"/>
    <w:rsid w:val="00C427E9"/>
    <w:rsid w:val="00C437B9"/>
    <w:rsid w:val="00C43EB8"/>
    <w:rsid w:val="00C44A9B"/>
    <w:rsid w:val="00C4503F"/>
    <w:rsid w:val="00C45307"/>
    <w:rsid w:val="00C45BD1"/>
    <w:rsid w:val="00C45C3C"/>
    <w:rsid w:val="00C45D46"/>
    <w:rsid w:val="00C45E79"/>
    <w:rsid w:val="00C45EB0"/>
    <w:rsid w:val="00C45FD2"/>
    <w:rsid w:val="00C4671E"/>
    <w:rsid w:val="00C4694E"/>
    <w:rsid w:val="00C46E90"/>
    <w:rsid w:val="00C46F21"/>
    <w:rsid w:val="00C4723B"/>
    <w:rsid w:val="00C475F8"/>
    <w:rsid w:val="00C4797B"/>
    <w:rsid w:val="00C47EAE"/>
    <w:rsid w:val="00C51499"/>
    <w:rsid w:val="00C51C2A"/>
    <w:rsid w:val="00C522D5"/>
    <w:rsid w:val="00C5329F"/>
    <w:rsid w:val="00C532CA"/>
    <w:rsid w:val="00C53A1C"/>
    <w:rsid w:val="00C53F85"/>
    <w:rsid w:val="00C542F3"/>
    <w:rsid w:val="00C54570"/>
    <w:rsid w:val="00C5468D"/>
    <w:rsid w:val="00C54B7B"/>
    <w:rsid w:val="00C555F2"/>
    <w:rsid w:val="00C559E5"/>
    <w:rsid w:val="00C568C9"/>
    <w:rsid w:val="00C574D1"/>
    <w:rsid w:val="00C57995"/>
    <w:rsid w:val="00C57D38"/>
    <w:rsid w:val="00C60010"/>
    <w:rsid w:val="00C60102"/>
    <w:rsid w:val="00C6070F"/>
    <w:rsid w:val="00C60940"/>
    <w:rsid w:val="00C60B8F"/>
    <w:rsid w:val="00C60E1B"/>
    <w:rsid w:val="00C61E76"/>
    <w:rsid w:val="00C62F21"/>
    <w:rsid w:val="00C63645"/>
    <w:rsid w:val="00C640FB"/>
    <w:rsid w:val="00C64384"/>
    <w:rsid w:val="00C645B1"/>
    <w:rsid w:val="00C64B70"/>
    <w:rsid w:val="00C65473"/>
    <w:rsid w:val="00C65515"/>
    <w:rsid w:val="00C65E10"/>
    <w:rsid w:val="00C668E6"/>
    <w:rsid w:val="00C67269"/>
    <w:rsid w:val="00C70250"/>
    <w:rsid w:val="00C704A5"/>
    <w:rsid w:val="00C70590"/>
    <w:rsid w:val="00C70948"/>
    <w:rsid w:val="00C70E65"/>
    <w:rsid w:val="00C71BC0"/>
    <w:rsid w:val="00C72557"/>
    <w:rsid w:val="00C72D4B"/>
    <w:rsid w:val="00C73465"/>
    <w:rsid w:val="00C73E14"/>
    <w:rsid w:val="00C74449"/>
    <w:rsid w:val="00C74457"/>
    <w:rsid w:val="00C75179"/>
    <w:rsid w:val="00C754F8"/>
    <w:rsid w:val="00C75EAD"/>
    <w:rsid w:val="00C763D9"/>
    <w:rsid w:val="00C76654"/>
    <w:rsid w:val="00C77195"/>
    <w:rsid w:val="00C7727C"/>
    <w:rsid w:val="00C7727E"/>
    <w:rsid w:val="00C7759C"/>
    <w:rsid w:val="00C778F9"/>
    <w:rsid w:val="00C7790F"/>
    <w:rsid w:val="00C804DB"/>
    <w:rsid w:val="00C80781"/>
    <w:rsid w:val="00C812B2"/>
    <w:rsid w:val="00C8144B"/>
    <w:rsid w:val="00C81C12"/>
    <w:rsid w:val="00C82525"/>
    <w:rsid w:val="00C82632"/>
    <w:rsid w:val="00C82CE4"/>
    <w:rsid w:val="00C82F6B"/>
    <w:rsid w:val="00C834F1"/>
    <w:rsid w:val="00C83748"/>
    <w:rsid w:val="00C83FE0"/>
    <w:rsid w:val="00C843DF"/>
    <w:rsid w:val="00C84CB8"/>
    <w:rsid w:val="00C8516C"/>
    <w:rsid w:val="00C854E7"/>
    <w:rsid w:val="00C86018"/>
    <w:rsid w:val="00C867DE"/>
    <w:rsid w:val="00C8724B"/>
    <w:rsid w:val="00C8754C"/>
    <w:rsid w:val="00C87D2D"/>
    <w:rsid w:val="00C907CA"/>
    <w:rsid w:val="00C909BC"/>
    <w:rsid w:val="00C90DB3"/>
    <w:rsid w:val="00C90E7F"/>
    <w:rsid w:val="00C9135B"/>
    <w:rsid w:val="00C916D3"/>
    <w:rsid w:val="00C91FF3"/>
    <w:rsid w:val="00C920D5"/>
    <w:rsid w:val="00C92290"/>
    <w:rsid w:val="00C9270A"/>
    <w:rsid w:val="00C92C58"/>
    <w:rsid w:val="00C92EF4"/>
    <w:rsid w:val="00C92F1E"/>
    <w:rsid w:val="00C934B3"/>
    <w:rsid w:val="00C93605"/>
    <w:rsid w:val="00C9364B"/>
    <w:rsid w:val="00C93728"/>
    <w:rsid w:val="00C93906"/>
    <w:rsid w:val="00C93BB8"/>
    <w:rsid w:val="00C93E4D"/>
    <w:rsid w:val="00C93FED"/>
    <w:rsid w:val="00C949B1"/>
    <w:rsid w:val="00C94D6F"/>
    <w:rsid w:val="00C9518F"/>
    <w:rsid w:val="00C95255"/>
    <w:rsid w:val="00C95358"/>
    <w:rsid w:val="00C95376"/>
    <w:rsid w:val="00C96439"/>
    <w:rsid w:val="00C9684F"/>
    <w:rsid w:val="00C9716F"/>
    <w:rsid w:val="00C971A9"/>
    <w:rsid w:val="00C97DB8"/>
    <w:rsid w:val="00C97E26"/>
    <w:rsid w:val="00CA0395"/>
    <w:rsid w:val="00CA0D46"/>
    <w:rsid w:val="00CA1FEC"/>
    <w:rsid w:val="00CA2B88"/>
    <w:rsid w:val="00CA31B9"/>
    <w:rsid w:val="00CA3433"/>
    <w:rsid w:val="00CA37CC"/>
    <w:rsid w:val="00CA38A0"/>
    <w:rsid w:val="00CA3AC8"/>
    <w:rsid w:val="00CA43A9"/>
    <w:rsid w:val="00CA4503"/>
    <w:rsid w:val="00CA496F"/>
    <w:rsid w:val="00CA4C40"/>
    <w:rsid w:val="00CA4CEA"/>
    <w:rsid w:val="00CA689A"/>
    <w:rsid w:val="00CA6D20"/>
    <w:rsid w:val="00CA6E55"/>
    <w:rsid w:val="00CA6E74"/>
    <w:rsid w:val="00CA700B"/>
    <w:rsid w:val="00CA7943"/>
    <w:rsid w:val="00CB03F3"/>
    <w:rsid w:val="00CB0839"/>
    <w:rsid w:val="00CB0B3A"/>
    <w:rsid w:val="00CB10BA"/>
    <w:rsid w:val="00CB10FD"/>
    <w:rsid w:val="00CB299B"/>
    <w:rsid w:val="00CB2CBC"/>
    <w:rsid w:val="00CB2DC0"/>
    <w:rsid w:val="00CB3A37"/>
    <w:rsid w:val="00CB3F97"/>
    <w:rsid w:val="00CB469D"/>
    <w:rsid w:val="00CB55B5"/>
    <w:rsid w:val="00CB5B36"/>
    <w:rsid w:val="00CB614E"/>
    <w:rsid w:val="00CB6349"/>
    <w:rsid w:val="00CB6B08"/>
    <w:rsid w:val="00CB6D73"/>
    <w:rsid w:val="00CB7170"/>
    <w:rsid w:val="00CB71A2"/>
    <w:rsid w:val="00CB767F"/>
    <w:rsid w:val="00CB7BBE"/>
    <w:rsid w:val="00CB7CC7"/>
    <w:rsid w:val="00CC0690"/>
    <w:rsid w:val="00CC0727"/>
    <w:rsid w:val="00CC07C7"/>
    <w:rsid w:val="00CC1673"/>
    <w:rsid w:val="00CC1F70"/>
    <w:rsid w:val="00CC311D"/>
    <w:rsid w:val="00CC335B"/>
    <w:rsid w:val="00CC33E5"/>
    <w:rsid w:val="00CC3424"/>
    <w:rsid w:val="00CC34EF"/>
    <w:rsid w:val="00CC37F0"/>
    <w:rsid w:val="00CC44BA"/>
    <w:rsid w:val="00CC4805"/>
    <w:rsid w:val="00CC4EFF"/>
    <w:rsid w:val="00CC53C3"/>
    <w:rsid w:val="00CC606B"/>
    <w:rsid w:val="00CC6226"/>
    <w:rsid w:val="00CC6580"/>
    <w:rsid w:val="00CC6C1F"/>
    <w:rsid w:val="00CC70CF"/>
    <w:rsid w:val="00CC719B"/>
    <w:rsid w:val="00CC71B3"/>
    <w:rsid w:val="00CC7289"/>
    <w:rsid w:val="00CD02B1"/>
    <w:rsid w:val="00CD04CB"/>
    <w:rsid w:val="00CD0585"/>
    <w:rsid w:val="00CD0B92"/>
    <w:rsid w:val="00CD0BAE"/>
    <w:rsid w:val="00CD0E3A"/>
    <w:rsid w:val="00CD1166"/>
    <w:rsid w:val="00CD1204"/>
    <w:rsid w:val="00CD1748"/>
    <w:rsid w:val="00CD2072"/>
    <w:rsid w:val="00CD231E"/>
    <w:rsid w:val="00CD23FF"/>
    <w:rsid w:val="00CD245F"/>
    <w:rsid w:val="00CD2532"/>
    <w:rsid w:val="00CD2631"/>
    <w:rsid w:val="00CD2980"/>
    <w:rsid w:val="00CD2EAA"/>
    <w:rsid w:val="00CD31A4"/>
    <w:rsid w:val="00CD32ED"/>
    <w:rsid w:val="00CD4367"/>
    <w:rsid w:val="00CD4773"/>
    <w:rsid w:val="00CD4BE8"/>
    <w:rsid w:val="00CD4C83"/>
    <w:rsid w:val="00CD4EC1"/>
    <w:rsid w:val="00CD507D"/>
    <w:rsid w:val="00CD52AB"/>
    <w:rsid w:val="00CD67B0"/>
    <w:rsid w:val="00CD6C13"/>
    <w:rsid w:val="00CD70B0"/>
    <w:rsid w:val="00CD7466"/>
    <w:rsid w:val="00CE1043"/>
    <w:rsid w:val="00CE1313"/>
    <w:rsid w:val="00CE1835"/>
    <w:rsid w:val="00CE19B3"/>
    <w:rsid w:val="00CE1BFC"/>
    <w:rsid w:val="00CE225C"/>
    <w:rsid w:val="00CE23F5"/>
    <w:rsid w:val="00CE2D28"/>
    <w:rsid w:val="00CE3213"/>
    <w:rsid w:val="00CE3267"/>
    <w:rsid w:val="00CE3545"/>
    <w:rsid w:val="00CE35F7"/>
    <w:rsid w:val="00CE3713"/>
    <w:rsid w:val="00CE390C"/>
    <w:rsid w:val="00CE3C11"/>
    <w:rsid w:val="00CE3D99"/>
    <w:rsid w:val="00CE3F29"/>
    <w:rsid w:val="00CE4011"/>
    <w:rsid w:val="00CE4A08"/>
    <w:rsid w:val="00CE52A4"/>
    <w:rsid w:val="00CE550B"/>
    <w:rsid w:val="00CE5533"/>
    <w:rsid w:val="00CE57C0"/>
    <w:rsid w:val="00CE57DF"/>
    <w:rsid w:val="00CE5B60"/>
    <w:rsid w:val="00CE5E06"/>
    <w:rsid w:val="00CE6090"/>
    <w:rsid w:val="00CE6458"/>
    <w:rsid w:val="00CE649D"/>
    <w:rsid w:val="00CE6723"/>
    <w:rsid w:val="00CE6FA3"/>
    <w:rsid w:val="00CE721C"/>
    <w:rsid w:val="00CE72AF"/>
    <w:rsid w:val="00CE7575"/>
    <w:rsid w:val="00CE7780"/>
    <w:rsid w:val="00CE7C77"/>
    <w:rsid w:val="00CE7F37"/>
    <w:rsid w:val="00CE7FD0"/>
    <w:rsid w:val="00CF05C3"/>
    <w:rsid w:val="00CF0C00"/>
    <w:rsid w:val="00CF0E59"/>
    <w:rsid w:val="00CF154A"/>
    <w:rsid w:val="00CF174F"/>
    <w:rsid w:val="00CF1FB0"/>
    <w:rsid w:val="00CF2024"/>
    <w:rsid w:val="00CF217F"/>
    <w:rsid w:val="00CF2612"/>
    <w:rsid w:val="00CF268B"/>
    <w:rsid w:val="00CF270A"/>
    <w:rsid w:val="00CF288C"/>
    <w:rsid w:val="00CF2E9A"/>
    <w:rsid w:val="00CF30E9"/>
    <w:rsid w:val="00CF33F2"/>
    <w:rsid w:val="00CF4334"/>
    <w:rsid w:val="00CF49BD"/>
    <w:rsid w:val="00CF5103"/>
    <w:rsid w:val="00CF5673"/>
    <w:rsid w:val="00CF6D63"/>
    <w:rsid w:val="00CF6E0B"/>
    <w:rsid w:val="00CF70C5"/>
    <w:rsid w:val="00CF70E6"/>
    <w:rsid w:val="00CF7810"/>
    <w:rsid w:val="00CF79D7"/>
    <w:rsid w:val="00CF7F3B"/>
    <w:rsid w:val="00D0041B"/>
    <w:rsid w:val="00D00426"/>
    <w:rsid w:val="00D00582"/>
    <w:rsid w:val="00D008D9"/>
    <w:rsid w:val="00D00998"/>
    <w:rsid w:val="00D00A2C"/>
    <w:rsid w:val="00D00C19"/>
    <w:rsid w:val="00D00E5A"/>
    <w:rsid w:val="00D0132E"/>
    <w:rsid w:val="00D01439"/>
    <w:rsid w:val="00D01F05"/>
    <w:rsid w:val="00D01FE2"/>
    <w:rsid w:val="00D02696"/>
    <w:rsid w:val="00D0278D"/>
    <w:rsid w:val="00D02F1B"/>
    <w:rsid w:val="00D03809"/>
    <w:rsid w:val="00D03AFD"/>
    <w:rsid w:val="00D04049"/>
    <w:rsid w:val="00D04733"/>
    <w:rsid w:val="00D04ECF"/>
    <w:rsid w:val="00D058BE"/>
    <w:rsid w:val="00D05944"/>
    <w:rsid w:val="00D05AF6"/>
    <w:rsid w:val="00D05CBC"/>
    <w:rsid w:val="00D06161"/>
    <w:rsid w:val="00D0644B"/>
    <w:rsid w:val="00D06671"/>
    <w:rsid w:val="00D068D4"/>
    <w:rsid w:val="00D07096"/>
    <w:rsid w:val="00D073F7"/>
    <w:rsid w:val="00D074C6"/>
    <w:rsid w:val="00D100EC"/>
    <w:rsid w:val="00D10299"/>
    <w:rsid w:val="00D1029C"/>
    <w:rsid w:val="00D107F7"/>
    <w:rsid w:val="00D10A2C"/>
    <w:rsid w:val="00D10DB8"/>
    <w:rsid w:val="00D12558"/>
    <w:rsid w:val="00D12677"/>
    <w:rsid w:val="00D1300D"/>
    <w:rsid w:val="00D132DE"/>
    <w:rsid w:val="00D13328"/>
    <w:rsid w:val="00D14A26"/>
    <w:rsid w:val="00D150A3"/>
    <w:rsid w:val="00D154CB"/>
    <w:rsid w:val="00D1563E"/>
    <w:rsid w:val="00D15686"/>
    <w:rsid w:val="00D162EE"/>
    <w:rsid w:val="00D1644B"/>
    <w:rsid w:val="00D16510"/>
    <w:rsid w:val="00D16910"/>
    <w:rsid w:val="00D16EF5"/>
    <w:rsid w:val="00D17012"/>
    <w:rsid w:val="00D17682"/>
    <w:rsid w:val="00D17755"/>
    <w:rsid w:val="00D178AF"/>
    <w:rsid w:val="00D17980"/>
    <w:rsid w:val="00D179B4"/>
    <w:rsid w:val="00D20450"/>
    <w:rsid w:val="00D2073D"/>
    <w:rsid w:val="00D2083D"/>
    <w:rsid w:val="00D20ABD"/>
    <w:rsid w:val="00D20CB6"/>
    <w:rsid w:val="00D214E7"/>
    <w:rsid w:val="00D21CD4"/>
    <w:rsid w:val="00D220D9"/>
    <w:rsid w:val="00D22156"/>
    <w:rsid w:val="00D22FC4"/>
    <w:rsid w:val="00D23186"/>
    <w:rsid w:val="00D247FA"/>
    <w:rsid w:val="00D2500C"/>
    <w:rsid w:val="00D25A22"/>
    <w:rsid w:val="00D26021"/>
    <w:rsid w:val="00D260D1"/>
    <w:rsid w:val="00D260F3"/>
    <w:rsid w:val="00D26335"/>
    <w:rsid w:val="00D26594"/>
    <w:rsid w:val="00D2678E"/>
    <w:rsid w:val="00D2689D"/>
    <w:rsid w:val="00D27620"/>
    <w:rsid w:val="00D27C23"/>
    <w:rsid w:val="00D27E8F"/>
    <w:rsid w:val="00D30660"/>
    <w:rsid w:val="00D30E7F"/>
    <w:rsid w:val="00D30FF8"/>
    <w:rsid w:val="00D312EA"/>
    <w:rsid w:val="00D318A6"/>
    <w:rsid w:val="00D31AFE"/>
    <w:rsid w:val="00D31C81"/>
    <w:rsid w:val="00D32A3F"/>
    <w:rsid w:val="00D32CD6"/>
    <w:rsid w:val="00D32D6B"/>
    <w:rsid w:val="00D32E2B"/>
    <w:rsid w:val="00D336FE"/>
    <w:rsid w:val="00D3393A"/>
    <w:rsid w:val="00D33CCF"/>
    <w:rsid w:val="00D34089"/>
    <w:rsid w:val="00D34743"/>
    <w:rsid w:val="00D34914"/>
    <w:rsid w:val="00D34B1A"/>
    <w:rsid w:val="00D34BD4"/>
    <w:rsid w:val="00D34F82"/>
    <w:rsid w:val="00D35551"/>
    <w:rsid w:val="00D35A87"/>
    <w:rsid w:val="00D35B15"/>
    <w:rsid w:val="00D360DB"/>
    <w:rsid w:val="00D3645E"/>
    <w:rsid w:val="00D36E2A"/>
    <w:rsid w:val="00D3714D"/>
    <w:rsid w:val="00D3759D"/>
    <w:rsid w:val="00D37D04"/>
    <w:rsid w:val="00D4027D"/>
    <w:rsid w:val="00D412BA"/>
    <w:rsid w:val="00D41484"/>
    <w:rsid w:val="00D430E2"/>
    <w:rsid w:val="00D4356A"/>
    <w:rsid w:val="00D43926"/>
    <w:rsid w:val="00D4427E"/>
    <w:rsid w:val="00D444C4"/>
    <w:rsid w:val="00D44D50"/>
    <w:rsid w:val="00D45580"/>
    <w:rsid w:val="00D455FF"/>
    <w:rsid w:val="00D45773"/>
    <w:rsid w:val="00D45778"/>
    <w:rsid w:val="00D45D73"/>
    <w:rsid w:val="00D464F8"/>
    <w:rsid w:val="00D465AC"/>
    <w:rsid w:val="00D466A1"/>
    <w:rsid w:val="00D46D37"/>
    <w:rsid w:val="00D46F96"/>
    <w:rsid w:val="00D478DA"/>
    <w:rsid w:val="00D47D4C"/>
    <w:rsid w:val="00D47E83"/>
    <w:rsid w:val="00D501E2"/>
    <w:rsid w:val="00D506B4"/>
    <w:rsid w:val="00D50C4F"/>
    <w:rsid w:val="00D51796"/>
    <w:rsid w:val="00D51AAF"/>
    <w:rsid w:val="00D51CF1"/>
    <w:rsid w:val="00D524D5"/>
    <w:rsid w:val="00D529CA"/>
    <w:rsid w:val="00D53036"/>
    <w:rsid w:val="00D536B8"/>
    <w:rsid w:val="00D5394E"/>
    <w:rsid w:val="00D53E68"/>
    <w:rsid w:val="00D5427C"/>
    <w:rsid w:val="00D549E6"/>
    <w:rsid w:val="00D54B1C"/>
    <w:rsid w:val="00D553EE"/>
    <w:rsid w:val="00D5599F"/>
    <w:rsid w:val="00D55D5F"/>
    <w:rsid w:val="00D56518"/>
    <w:rsid w:val="00D567D7"/>
    <w:rsid w:val="00D56938"/>
    <w:rsid w:val="00D5697C"/>
    <w:rsid w:val="00D5700B"/>
    <w:rsid w:val="00D57404"/>
    <w:rsid w:val="00D5745F"/>
    <w:rsid w:val="00D57519"/>
    <w:rsid w:val="00D57988"/>
    <w:rsid w:val="00D57AB6"/>
    <w:rsid w:val="00D602A9"/>
    <w:rsid w:val="00D60741"/>
    <w:rsid w:val="00D60BF5"/>
    <w:rsid w:val="00D60E35"/>
    <w:rsid w:val="00D60FE7"/>
    <w:rsid w:val="00D6164D"/>
    <w:rsid w:val="00D617E1"/>
    <w:rsid w:val="00D6262B"/>
    <w:rsid w:val="00D62E39"/>
    <w:rsid w:val="00D62E52"/>
    <w:rsid w:val="00D6339D"/>
    <w:rsid w:val="00D63429"/>
    <w:rsid w:val="00D635B2"/>
    <w:rsid w:val="00D6383F"/>
    <w:rsid w:val="00D64D85"/>
    <w:rsid w:val="00D64ECB"/>
    <w:rsid w:val="00D652B9"/>
    <w:rsid w:val="00D65BAB"/>
    <w:rsid w:val="00D65C71"/>
    <w:rsid w:val="00D6646E"/>
    <w:rsid w:val="00D6744F"/>
    <w:rsid w:val="00D67744"/>
    <w:rsid w:val="00D677A2"/>
    <w:rsid w:val="00D677EA"/>
    <w:rsid w:val="00D67CB2"/>
    <w:rsid w:val="00D67ED7"/>
    <w:rsid w:val="00D70558"/>
    <w:rsid w:val="00D70838"/>
    <w:rsid w:val="00D70982"/>
    <w:rsid w:val="00D70D2B"/>
    <w:rsid w:val="00D71168"/>
    <w:rsid w:val="00D7129F"/>
    <w:rsid w:val="00D718E7"/>
    <w:rsid w:val="00D721DA"/>
    <w:rsid w:val="00D7270D"/>
    <w:rsid w:val="00D72A86"/>
    <w:rsid w:val="00D72CB1"/>
    <w:rsid w:val="00D738B9"/>
    <w:rsid w:val="00D73DED"/>
    <w:rsid w:val="00D73F30"/>
    <w:rsid w:val="00D7495B"/>
    <w:rsid w:val="00D74EED"/>
    <w:rsid w:val="00D752CC"/>
    <w:rsid w:val="00D755A2"/>
    <w:rsid w:val="00D7588A"/>
    <w:rsid w:val="00D75B50"/>
    <w:rsid w:val="00D75F26"/>
    <w:rsid w:val="00D76627"/>
    <w:rsid w:val="00D76B19"/>
    <w:rsid w:val="00D77285"/>
    <w:rsid w:val="00D773FC"/>
    <w:rsid w:val="00D77606"/>
    <w:rsid w:val="00D776EF"/>
    <w:rsid w:val="00D77877"/>
    <w:rsid w:val="00D77929"/>
    <w:rsid w:val="00D77B3A"/>
    <w:rsid w:val="00D77E83"/>
    <w:rsid w:val="00D8007A"/>
    <w:rsid w:val="00D800F5"/>
    <w:rsid w:val="00D80AA7"/>
    <w:rsid w:val="00D81259"/>
    <w:rsid w:val="00D814AB"/>
    <w:rsid w:val="00D81827"/>
    <w:rsid w:val="00D81D4D"/>
    <w:rsid w:val="00D826EB"/>
    <w:rsid w:val="00D83A13"/>
    <w:rsid w:val="00D83DE4"/>
    <w:rsid w:val="00D84272"/>
    <w:rsid w:val="00D84405"/>
    <w:rsid w:val="00D851F9"/>
    <w:rsid w:val="00D85935"/>
    <w:rsid w:val="00D86D93"/>
    <w:rsid w:val="00D87250"/>
    <w:rsid w:val="00D87892"/>
    <w:rsid w:val="00D87AD8"/>
    <w:rsid w:val="00D90385"/>
    <w:rsid w:val="00D90807"/>
    <w:rsid w:val="00D908C7"/>
    <w:rsid w:val="00D90B77"/>
    <w:rsid w:val="00D90D69"/>
    <w:rsid w:val="00D912DA"/>
    <w:rsid w:val="00D91ABC"/>
    <w:rsid w:val="00D92187"/>
    <w:rsid w:val="00D92A3E"/>
    <w:rsid w:val="00D92F2F"/>
    <w:rsid w:val="00D934C2"/>
    <w:rsid w:val="00D935E6"/>
    <w:rsid w:val="00D94494"/>
    <w:rsid w:val="00D947CA"/>
    <w:rsid w:val="00D94A60"/>
    <w:rsid w:val="00D9513B"/>
    <w:rsid w:val="00D95396"/>
    <w:rsid w:val="00D9555D"/>
    <w:rsid w:val="00D95820"/>
    <w:rsid w:val="00D95AEB"/>
    <w:rsid w:val="00D96534"/>
    <w:rsid w:val="00D96ADC"/>
    <w:rsid w:val="00D96FF1"/>
    <w:rsid w:val="00D972AC"/>
    <w:rsid w:val="00D97634"/>
    <w:rsid w:val="00D9782F"/>
    <w:rsid w:val="00D97AE0"/>
    <w:rsid w:val="00DA0002"/>
    <w:rsid w:val="00DA0740"/>
    <w:rsid w:val="00DA0A22"/>
    <w:rsid w:val="00DA0D1C"/>
    <w:rsid w:val="00DA11BE"/>
    <w:rsid w:val="00DA13AE"/>
    <w:rsid w:val="00DA15EC"/>
    <w:rsid w:val="00DA1820"/>
    <w:rsid w:val="00DA22A9"/>
    <w:rsid w:val="00DA2716"/>
    <w:rsid w:val="00DA30E3"/>
    <w:rsid w:val="00DA3397"/>
    <w:rsid w:val="00DA35A5"/>
    <w:rsid w:val="00DA368A"/>
    <w:rsid w:val="00DA3824"/>
    <w:rsid w:val="00DA3B68"/>
    <w:rsid w:val="00DA41CB"/>
    <w:rsid w:val="00DA442E"/>
    <w:rsid w:val="00DA44D2"/>
    <w:rsid w:val="00DA46C3"/>
    <w:rsid w:val="00DA53EA"/>
    <w:rsid w:val="00DA560D"/>
    <w:rsid w:val="00DA5C74"/>
    <w:rsid w:val="00DA5E12"/>
    <w:rsid w:val="00DA68ED"/>
    <w:rsid w:val="00DA68F3"/>
    <w:rsid w:val="00DA6DC6"/>
    <w:rsid w:val="00DA70E1"/>
    <w:rsid w:val="00DA7449"/>
    <w:rsid w:val="00DA7542"/>
    <w:rsid w:val="00DA7690"/>
    <w:rsid w:val="00DB0133"/>
    <w:rsid w:val="00DB04A6"/>
    <w:rsid w:val="00DB0560"/>
    <w:rsid w:val="00DB0C34"/>
    <w:rsid w:val="00DB0FE8"/>
    <w:rsid w:val="00DB1F89"/>
    <w:rsid w:val="00DB20FA"/>
    <w:rsid w:val="00DB271E"/>
    <w:rsid w:val="00DB2916"/>
    <w:rsid w:val="00DB2BB8"/>
    <w:rsid w:val="00DB31B6"/>
    <w:rsid w:val="00DB34CA"/>
    <w:rsid w:val="00DB37D8"/>
    <w:rsid w:val="00DB4118"/>
    <w:rsid w:val="00DB620A"/>
    <w:rsid w:val="00DB636C"/>
    <w:rsid w:val="00DB6639"/>
    <w:rsid w:val="00DB6842"/>
    <w:rsid w:val="00DB6CF0"/>
    <w:rsid w:val="00DB75B6"/>
    <w:rsid w:val="00DB7902"/>
    <w:rsid w:val="00DC015E"/>
    <w:rsid w:val="00DC05A2"/>
    <w:rsid w:val="00DC0D6A"/>
    <w:rsid w:val="00DC0F96"/>
    <w:rsid w:val="00DC151C"/>
    <w:rsid w:val="00DC163B"/>
    <w:rsid w:val="00DC1F81"/>
    <w:rsid w:val="00DC21A9"/>
    <w:rsid w:val="00DC2595"/>
    <w:rsid w:val="00DC2EC2"/>
    <w:rsid w:val="00DC3752"/>
    <w:rsid w:val="00DC3AD3"/>
    <w:rsid w:val="00DC3C3A"/>
    <w:rsid w:val="00DC4901"/>
    <w:rsid w:val="00DC50F8"/>
    <w:rsid w:val="00DC51BD"/>
    <w:rsid w:val="00DC57FC"/>
    <w:rsid w:val="00DC5BF2"/>
    <w:rsid w:val="00DC6257"/>
    <w:rsid w:val="00DC6798"/>
    <w:rsid w:val="00DC6DB2"/>
    <w:rsid w:val="00DC706B"/>
    <w:rsid w:val="00DC76A1"/>
    <w:rsid w:val="00DD0312"/>
    <w:rsid w:val="00DD066F"/>
    <w:rsid w:val="00DD078D"/>
    <w:rsid w:val="00DD0E15"/>
    <w:rsid w:val="00DD0F55"/>
    <w:rsid w:val="00DD0FB8"/>
    <w:rsid w:val="00DD16C4"/>
    <w:rsid w:val="00DD1E0C"/>
    <w:rsid w:val="00DD2684"/>
    <w:rsid w:val="00DD30B0"/>
    <w:rsid w:val="00DD34C4"/>
    <w:rsid w:val="00DD3D3C"/>
    <w:rsid w:val="00DD3F8E"/>
    <w:rsid w:val="00DD4372"/>
    <w:rsid w:val="00DD4B51"/>
    <w:rsid w:val="00DD5382"/>
    <w:rsid w:val="00DD551A"/>
    <w:rsid w:val="00DD556C"/>
    <w:rsid w:val="00DD5926"/>
    <w:rsid w:val="00DD5E22"/>
    <w:rsid w:val="00DD62C5"/>
    <w:rsid w:val="00DD7067"/>
    <w:rsid w:val="00DD7305"/>
    <w:rsid w:val="00DD7977"/>
    <w:rsid w:val="00DE09D0"/>
    <w:rsid w:val="00DE09DF"/>
    <w:rsid w:val="00DE0BBD"/>
    <w:rsid w:val="00DE1250"/>
    <w:rsid w:val="00DE1283"/>
    <w:rsid w:val="00DE173C"/>
    <w:rsid w:val="00DE1744"/>
    <w:rsid w:val="00DE1CDF"/>
    <w:rsid w:val="00DE1DB4"/>
    <w:rsid w:val="00DE1E50"/>
    <w:rsid w:val="00DE20C9"/>
    <w:rsid w:val="00DE21C1"/>
    <w:rsid w:val="00DE2467"/>
    <w:rsid w:val="00DE269D"/>
    <w:rsid w:val="00DE27F3"/>
    <w:rsid w:val="00DE2959"/>
    <w:rsid w:val="00DE2DB0"/>
    <w:rsid w:val="00DE2DBE"/>
    <w:rsid w:val="00DE2DCC"/>
    <w:rsid w:val="00DE2E43"/>
    <w:rsid w:val="00DE33FE"/>
    <w:rsid w:val="00DE3B1A"/>
    <w:rsid w:val="00DE419B"/>
    <w:rsid w:val="00DE445B"/>
    <w:rsid w:val="00DE4747"/>
    <w:rsid w:val="00DE480E"/>
    <w:rsid w:val="00DE4A62"/>
    <w:rsid w:val="00DE4F7A"/>
    <w:rsid w:val="00DE522E"/>
    <w:rsid w:val="00DE59FF"/>
    <w:rsid w:val="00DE5EC6"/>
    <w:rsid w:val="00DE60DE"/>
    <w:rsid w:val="00DE6191"/>
    <w:rsid w:val="00DE6199"/>
    <w:rsid w:val="00DE66BF"/>
    <w:rsid w:val="00DF004E"/>
    <w:rsid w:val="00DF035A"/>
    <w:rsid w:val="00DF03F1"/>
    <w:rsid w:val="00DF0A0C"/>
    <w:rsid w:val="00DF0F59"/>
    <w:rsid w:val="00DF113D"/>
    <w:rsid w:val="00DF134E"/>
    <w:rsid w:val="00DF1C22"/>
    <w:rsid w:val="00DF21C7"/>
    <w:rsid w:val="00DF2292"/>
    <w:rsid w:val="00DF2E79"/>
    <w:rsid w:val="00DF2F8D"/>
    <w:rsid w:val="00DF3303"/>
    <w:rsid w:val="00DF3361"/>
    <w:rsid w:val="00DF3AF2"/>
    <w:rsid w:val="00DF3B13"/>
    <w:rsid w:val="00DF3C80"/>
    <w:rsid w:val="00DF3D63"/>
    <w:rsid w:val="00DF4084"/>
    <w:rsid w:val="00DF4725"/>
    <w:rsid w:val="00DF4B66"/>
    <w:rsid w:val="00DF4B8C"/>
    <w:rsid w:val="00DF5B29"/>
    <w:rsid w:val="00DF5E87"/>
    <w:rsid w:val="00DF5FE8"/>
    <w:rsid w:val="00DF63D6"/>
    <w:rsid w:val="00DF6793"/>
    <w:rsid w:val="00DF6A42"/>
    <w:rsid w:val="00DF6D5E"/>
    <w:rsid w:val="00DF775E"/>
    <w:rsid w:val="00DF794D"/>
    <w:rsid w:val="00DF7C81"/>
    <w:rsid w:val="00DF7FB8"/>
    <w:rsid w:val="00E00004"/>
    <w:rsid w:val="00E001C2"/>
    <w:rsid w:val="00E002E2"/>
    <w:rsid w:val="00E00441"/>
    <w:rsid w:val="00E011F2"/>
    <w:rsid w:val="00E019C8"/>
    <w:rsid w:val="00E027BF"/>
    <w:rsid w:val="00E02D46"/>
    <w:rsid w:val="00E02D4B"/>
    <w:rsid w:val="00E02F8B"/>
    <w:rsid w:val="00E0330F"/>
    <w:rsid w:val="00E03A7E"/>
    <w:rsid w:val="00E044DE"/>
    <w:rsid w:val="00E0464E"/>
    <w:rsid w:val="00E04847"/>
    <w:rsid w:val="00E04E70"/>
    <w:rsid w:val="00E04EBC"/>
    <w:rsid w:val="00E04EDF"/>
    <w:rsid w:val="00E04FAC"/>
    <w:rsid w:val="00E050AA"/>
    <w:rsid w:val="00E05689"/>
    <w:rsid w:val="00E056E3"/>
    <w:rsid w:val="00E057F7"/>
    <w:rsid w:val="00E05AB2"/>
    <w:rsid w:val="00E05BF8"/>
    <w:rsid w:val="00E0633C"/>
    <w:rsid w:val="00E06678"/>
    <w:rsid w:val="00E06D2E"/>
    <w:rsid w:val="00E06DD9"/>
    <w:rsid w:val="00E07417"/>
    <w:rsid w:val="00E075D2"/>
    <w:rsid w:val="00E07D8B"/>
    <w:rsid w:val="00E07D8E"/>
    <w:rsid w:val="00E1005B"/>
    <w:rsid w:val="00E104CB"/>
    <w:rsid w:val="00E10546"/>
    <w:rsid w:val="00E106C5"/>
    <w:rsid w:val="00E10E62"/>
    <w:rsid w:val="00E11557"/>
    <w:rsid w:val="00E11720"/>
    <w:rsid w:val="00E11729"/>
    <w:rsid w:val="00E122D3"/>
    <w:rsid w:val="00E126F4"/>
    <w:rsid w:val="00E1351B"/>
    <w:rsid w:val="00E13905"/>
    <w:rsid w:val="00E1399D"/>
    <w:rsid w:val="00E13F66"/>
    <w:rsid w:val="00E14058"/>
    <w:rsid w:val="00E14916"/>
    <w:rsid w:val="00E149AA"/>
    <w:rsid w:val="00E14D55"/>
    <w:rsid w:val="00E14F88"/>
    <w:rsid w:val="00E150A6"/>
    <w:rsid w:val="00E15AA1"/>
    <w:rsid w:val="00E15B53"/>
    <w:rsid w:val="00E15B71"/>
    <w:rsid w:val="00E1665B"/>
    <w:rsid w:val="00E16E0D"/>
    <w:rsid w:val="00E16EBA"/>
    <w:rsid w:val="00E17A75"/>
    <w:rsid w:val="00E17B8B"/>
    <w:rsid w:val="00E17C86"/>
    <w:rsid w:val="00E17D0E"/>
    <w:rsid w:val="00E17FC9"/>
    <w:rsid w:val="00E20908"/>
    <w:rsid w:val="00E21E37"/>
    <w:rsid w:val="00E2297F"/>
    <w:rsid w:val="00E22AC2"/>
    <w:rsid w:val="00E23891"/>
    <w:rsid w:val="00E2394C"/>
    <w:rsid w:val="00E23F1C"/>
    <w:rsid w:val="00E23F68"/>
    <w:rsid w:val="00E245E2"/>
    <w:rsid w:val="00E246C2"/>
    <w:rsid w:val="00E247CD"/>
    <w:rsid w:val="00E24EDA"/>
    <w:rsid w:val="00E253CA"/>
    <w:rsid w:val="00E25721"/>
    <w:rsid w:val="00E25826"/>
    <w:rsid w:val="00E258BF"/>
    <w:rsid w:val="00E25A49"/>
    <w:rsid w:val="00E25E06"/>
    <w:rsid w:val="00E25FB8"/>
    <w:rsid w:val="00E26888"/>
    <w:rsid w:val="00E273DB"/>
    <w:rsid w:val="00E30632"/>
    <w:rsid w:val="00E30A35"/>
    <w:rsid w:val="00E30BE8"/>
    <w:rsid w:val="00E3105F"/>
    <w:rsid w:val="00E3137D"/>
    <w:rsid w:val="00E3153A"/>
    <w:rsid w:val="00E31733"/>
    <w:rsid w:val="00E317F1"/>
    <w:rsid w:val="00E31AE5"/>
    <w:rsid w:val="00E31B3B"/>
    <w:rsid w:val="00E31B7C"/>
    <w:rsid w:val="00E32037"/>
    <w:rsid w:val="00E32125"/>
    <w:rsid w:val="00E32637"/>
    <w:rsid w:val="00E3348D"/>
    <w:rsid w:val="00E3353F"/>
    <w:rsid w:val="00E34542"/>
    <w:rsid w:val="00E345BE"/>
    <w:rsid w:val="00E3472F"/>
    <w:rsid w:val="00E365D6"/>
    <w:rsid w:val="00E368E0"/>
    <w:rsid w:val="00E36FB8"/>
    <w:rsid w:val="00E373E8"/>
    <w:rsid w:val="00E37B14"/>
    <w:rsid w:val="00E40010"/>
    <w:rsid w:val="00E40133"/>
    <w:rsid w:val="00E403EB"/>
    <w:rsid w:val="00E40D08"/>
    <w:rsid w:val="00E40F5A"/>
    <w:rsid w:val="00E413DA"/>
    <w:rsid w:val="00E41594"/>
    <w:rsid w:val="00E42488"/>
    <w:rsid w:val="00E42A3D"/>
    <w:rsid w:val="00E43769"/>
    <w:rsid w:val="00E43803"/>
    <w:rsid w:val="00E43BCE"/>
    <w:rsid w:val="00E43DA8"/>
    <w:rsid w:val="00E44109"/>
    <w:rsid w:val="00E449FB"/>
    <w:rsid w:val="00E44C15"/>
    <w:rsid w:val="00E44E5C"/>
    <w:rsid w:val="00E4542D"/>
    <w:rsid w:val="00E45749"/>
    <w:rsid w:val="00E4579A"/>
    <w:rsid w:val="00E45AC8"/>
    <w:rsid w:val="00E45F3A"/>
    <w:rsid w:val="00E4620D"/>
    <w:rsid w:val="00E469E9"/>
    <w:rsid w:val="00E47AC4"/>
    <w:rsid w:val="00E50314"/>
    <w:rsid w:val="00E50B68"/>
    <w:rsid w:val="00E50CC2"/>
    <w:rsid w:val="00E50CCD"/>
    <w:rsid w:val="00E529AE"/>
    <w:rsid w:val="00E52E4B"/>
    <w:rsid w:val="00E53127"/>
    <w:rsid w:val="00E5331D"/>
    <w:rsid w:val="00E53923"/>
    <w:rsid w:val="00E53D9E"/>
    <w:rsid w:val="00E541C1"/>
    <w:rsid w:val="00E5421D"/>
    <w:rsid w:val="00E54790"/>
    <w:rsid w:val="00E552BD"/>
    <w:rsid w:val="00E5558B"/>
    <w:rsid w:val="00E55E2D"/>
    <w:rsid w:val="00E55F14"/>
    <w:rsid w:val="00E55FAF"/>
    <w:rsid w:val="00E56120"/>
    <w:rsid w:val="00E56830"/>
    <w:rsid w:val="00E56CB7"/>
    <w:rsid w:val="00E56E17"/>
    <w:rsid w:val="00E57A8D"/>
    <w:rsid w:val="00E60145"/>
    <w:rsid w:val="00E606D9"/>
    <w:rsid w:val="00E60B65"/>
    <w:rsid w:val="00E60F6C"/>
    <w:rsid w:val="00E61752"/>
    <w:rsid w:val="00E6188E"/>
    <w:rsid w:val="00E61948"/>
    <w:rsid w:val="00E62D11"/>
    <w:rsid w:val="00E62D9D"/>
    <w:rsid w:val="00E630CF"/>
    <w:rsid w:val="00E63ACF"/>
    <w:rsid w:val="00E63DDA"/>
    <w:rsid w:val="00E64941"/>
    <w:rsid w:val="00E64E87"/>
    <w:rsid w:val="00E64EDE"/>
    <w:rsid w:val="00E64FDF"/>
    <w:rsid w:val="00E651C9"/>
    <w:rsid w:val="00E65D5F"/>
    <w:rsid w:val="00E666F9"/>
    <w:rsid w:val="00E66790"/>
    <w:rsid w:val="00E670BB"/>
    <w:rsid w:val="00E67959"/>
    <w:rsid w:val="00E6796A"/>
    <w:rsid w:val="00E67B44"/>
    <w:rsid w:val="00E67CDD"/>
    <w:rsid w:val="00E67D2C"/>
    <w:rsid w:val="00E67E36"/>
    <w:rsid w:val="00E67E57"/>
    <w:rsid w:val="00E67F1C"/>
    <w:rsid w:val="00E701A3"/>
    <w:rsid w:val="00E70457"/>
    <w:rsid w:val="00E70A38"/>
    <w:rsid w:val="00E70A7F"/>
    <w:rsid w:val="00E70AB8"/>
    <w:rsid w:val="00E70AB9"/>
    <w:rsid w:val="00E71603"/>
    <w:rsid w:val="00E7163C"/>
    <w:rsid w:val="00E72079"/>
    <w:rsid w:val="00E7263C"/>
    <w:rsid w:val="00E73357"/>
    <w:rsid w:val="00E73634"/>
    <w:rsid w:val="00E73EA1"/>
    <w:rsid w:val="00E7450D"/>
    <w:rsid w:val="00E749B2"/>
    <w:rsid w:val="00E74AF9"/>
    <w:rsid w:val="00E74FA7"/>
    <w:rsid w:val="00E751B4"/>
    <w:rsid w:val="00E76676"/>
    <w:rsid w:val="00E767D6"/>
    <w:rsid w:val="00E7714E"/>
    <w:rsid w:val="00E7725A"/>
    <w:rsid w:val="00E77B89"/>
    <w:rsid w:val="00E77D46"/>
    <w:rsid w:val="00E80BAA"/>
    <w:rsid w:val="00E80DB7"/>
    <w:rsid w:val="00E81488"/>
    <w:rsid w:val="00E81914"/>
    <w:rsid w:val="00E81A7B"/>
    <w:rsid w:val="00E833F3"/>
    <w:rsid w:val="00E83412"/>
    <w:rsid w:val="00E8434F"/>
    <w:rsid w:val="00E8447E"/>
    <w:rsid w:val="00E848D0"/>
    <w:rsid w:val="00E84A61"/>
    <w:rsid w:val="00E84B65"/>
    <w:rsid w:val="00E84C52"/>
    <w:rsid w:val="00E84DED"/>
    <w:rsid w:val="00E85D1D"/>
    <w:rsid w:val="00E8646C"/>
    <w:rsid w:val="00E868C4"/>
    <w:rsid w:val="00E86DDE"/>
    <w:rsid w:val="00E87167"/>
    <w:rsid w:val="00E872AD"/>
    <w:rsid w:val="00E874AD"/>
    <w:rsid w:val="00E87F4E"/>
    <w:rsid w:val="00E9012E"/>
    <w:rsid w:val="00E90253"/>
    <w:rsid w:val="00E90428"/>
    <w:rsid w:val="00E90640"/>
    <w:rsid w:val="00E90A34"/>
    <w:rsid w:val="00E90D5C"/>
    <w:rsid w:val="00E910D7"/>
    <w:rsid w:val="00E914AB"/>
    <w:rsid w:val="00E91917"/>
    <w:rsid w:val="00E91BA6"/>
    <w:rsid w:val="00E91C9E"/>
    <w:rsid w:val="00E91E03"/>
    <w:rsid w:val="00E921C9"/>
    <w:rsid w:val="00E92519"/>
    <w:rsid w:val="00E9256C"/>
    <w:rsid w:val="00E927AC"/>
    <w:rsid w:val="00E929FB"/>
    <w:rsid w:val="00E930D7"/>
    <w:rsid w:val="00E93151"/>
    <w:rsid w:val="00E9353A"/>
    <w:rsid w:val="00E93E03"/>
    <w:rsid w:val="00E93ED5"/>
    <w:rsid w:val="00E940CC"/>
    <w:rsid w:val="00E9418D"/>
    <w:rsid w:val="00E94639"/>
    <w:rsid w:val="00E947A2"/>
    <w:rsid w:val="00E94857"/>
    <w:rsid w:val="00E94A1F"/>
    <w:rsid w:val="00E94BB0"/>
    <w:rsid w:val="00E94D3C"/>
    <w:rsid w:val="00E95A2C"/>
    <w:rsid w:val="00E95F9E"/>
    <w:rsid w:val="00E965BB"/>
    <w:rsid w:val="00E96728"/>
    <w:rsid w:val="00E96C19"/>
    <w:rsid w:val="00E96EE1"/>
    <w:rsid w:val="00E96F67"/>
    <w:rsid w:val="00E9783E"/>
    <w:rsid w:val="00E978B1"/>
    <w:rsid w:val="00E97BF9"/>
    <w:rsid w:val="00E97ED2"/>
    <w:rsid w:val="00EA030B"/>
    <w:rsid w:val="00EA0496"/>
    <w:rsid w:val="00EA0525"/>
    <w:rsid w:val="00EA08AB"/>
    <w:rsid w:val="00EA0C2A"/>
    <w:rsid w:val="00EA0D36"/>
    <w:rsid w:val="00EA1158"/>
    <w:rsid w:val="00EA1C1D"/>
    <w:rsid w:val="00EA1E6E"/>
    <w:rsid w:val="00EA228B"/>
    <w:rsid w:val="00EA250F"/>
    <w:rsid w:val="00EA2A44"/>
    <w:rsid w:val="00EA2ACB"/>
    <w:rsid w:val="00EA2BC9"/>
    <w:rsid w:val="00EA3260"/>
    <w:rsid w:val="00EA3505"/>
    <w:rsid w:val="00EA3793"/>
    <w:rsid w:val="00EA3A9F"/>
    <w:rsid w:val="00EA3E60"/>
    <w:rsid w:val="00EA458D"/>
    <w:rsid w:val="00EA4DC5"/>
    <w:rsid w:val="00EA6E52"/>
    <w:rsid w:val="00EA762E"/>
    <w:rsid w:val="00EA793B"/>
    <w:rsid w:val="00EB0E05"/>
    <w:rsid w:val="00EB0E6A"/>
    <w:rsid w:val="00EB10FD"/>
    <w:rsid w:val="00EB14B4"/>
    <w:rsid w:val="00EB1908"/>
    <w:rsid w:val="00EB1F9A"/>
    <w:rsid w:val="00EB23D3"/>
    <w:rsid w:val="00EB2706"/>
    <w:rsid w:val="00EB407B"/>
    <w:rsid w:val="00EB4293"/>
    <w:rsid w:val="00EB5040"/>
    <w:rsid w:val="00EB5220"/>
    <w:rsid w:val="00EB5672"/>
    <w:rsid w:val="00EB5A18"/>
    <w:rsid w:val="00EB5B79"/>
    <w:rsid w:val="00EB5C33"/>
    <w:rsid w:val="00EB6203"/>
    <w:rsid w:val="00EB620B"/>
    <w:rsid w:val="00EB653F"/>
    <w:rsid w:val="00EB6831"/>
    <w:rsid w:val="00EB6DD7"/>
    <w:rsid w:val="00EB7D39"/>
    <w:rsid w:val="00EC0061"/>
    <w:rsid w:val="00EC044E"/>
    <w:rsid w:val="00EC0559"/>
    <w:rsid w:val="00EC05D1"/>
    <w:rsid w:val="00EC0968"/>
    <w:rsid w:val="00EC09A6"/>
    <w:rsid w:val="00EC13F2"/>
    <w:rsid w:val="00EC1601"/>
    <w:rsid w:val="00EC16ED"/>
    <w:rsid w:val="00EC1B34"/>
    <w:rsid w:val="00EC1D58"/>
    <w:rsid w:val="00EC1FA6"/>
    <w:rsid w:val="00EC205F"/>
    <w:rsid w:val="00EC29CD"/>
    <w:rsid w:val="00EC2BBA"/>
    <w:rsid w:val="00EC2FF4"/>
    <w:rsid w:val="00EC31E7"/>
    <w:rsid w:val="00EC3560"/>
    <w:rsid w:val="00EC3FC2"/>
    <w:rsid w:val="00EC48BB"/>
    <w:rsid w:val="00EC4B7A"/>
    <w:rsid w:val="00EC5218"/>
    <w:rsid w:val="00EC5610"/>
    <w:rsid w:val="00EC6A7D"/>
    <w:rsid w:val="00EC6B3E"/>
    <w:rsid w:val="00EC6EAB"/>
    <w:rsid w:val="00EC6EF4"/>
    <w:rsid w:val="00EC739F"/>
    <w:rsid w:val="00EC73CC"/>
    <w:rsid w:val="00EC7C1D"/>
    <w:rsid w:val="00EC7E85"/>
    <w:rsid w:val="00ED03B8"/>
    <w:rsid w:val="00ED072C"/>
    <w:rsid w:val="00ED1083"/>
    <w:rsid w:val="00ED13D6"/>
    <w:rsid w:val="00ED1E8B"/>
    <w:rsid w:val="00ED21E0"/>
    <w:rsid w:val="00ED2F75"/>
    <w:rsid w:val="00ED352C"/>
    <w:rsid w:val="00ED373E"/>
    <w:rsid w:val="00ED3854"/>
    <w:rsid w:val="00ED479E"/>
    <w:rsid w:val="00ED495D"/>
    <w:rsid w:val="00ED4B7A"/>
    <w:rsid w:val="00ED4E41"/>
    <w:rsid w:val="00ED4ECF"/>
    <w:rsid w:val="00ED4FBC"/>
    <w:rsid w:val="00ED56DA"/>
    <w:rsid w:val="00ED6037"/>
    <w:rsid w:val="00ED625C"/>
    <w:rsid w:val="00ED62B8"/>
    <w:rsid w:val="00ED6E7B"/>
    <w:rsid w:val="00ED7606"/>
    <w:rsid w:val="00ED785C"/>
    <w:rsid w:val="00ED7EE0"/>
    <w:rsid w:val="00EE00A7"/>
    <w:rsid w:val="00EE046A"/>
    <w:rsid w:val="00EE0A00"/>
    <w:rsid w:val="00EE0C9B"/>
    <w:rsid w:val="00EE106A"/>
    <w:rsid w:val="00EE10D0"/>
    <w:rsid w:val="00EE12D8"/>
    <w:rsid w:val="00EE14C9"/>
    <w:rsid w:val="00EE19AD"/>
    <w:rsid w:val="00EE1BC6"/>
    <w:rsid w:val="00EE20C5"/>
    <w:rsid w:val="00EE2474"/>
    <w:rsid w:val="00EE2624"/>
    <w:rsid w:val="00EE2761"/>
    <w:rsid w:val="00EE2BCC"/>
    <w:rsid w:val="00EE33CD"/>
    <w:rsid w:val="00EE3544"/>
    <w:rsid w:val="00EE3912"/>
    <w:rsid w:val="00EE3B61"/>
    <w:rsid w:val="00EE3DA4"/>
    <w:rsid w:val="00EE4224"/>
    <w:rsid w:val="00EE42AD"/>
    <w:rsid w:val="00EE441F"/>
    <w:rsid w:val="00EE4551"/>
    <w:rsid w:val="00EE4AC9"/>
    <w:rsid w:val="00EE511A"/>
    <w:rsid w:val="00EE5251"/>
    <w:rsid w:val="00EE5280"/>
    <w:rsid w:val="00EE6E4E"/>
    <w:rsid w:val="00EE7BD0"/>
    <w:rsid w:val="00EF0109"/>
    <w:rsid w:val="00EF0AEE"/>
    <w:rsid w:val="00EF0BFB"/>
    <w:rsid w:val="00EF1011"/>
    <w:rsid w:val="00EF14C4"/>
    <w:rsid w:val="00EF15A1"/>
    <w:rsid w:val="00EF1B51"/>
    <w:rsid w:val="00EF1D08"/>
    <w:rsid w:val="00EF204C"/>
    <w:rsid w:val="00EF209A"/>
    <w:rsid w:val="00EF228E"/>
    <w:rsid w:val="00EF23C5"/>
    <w:rsid w:val="00EF27E9"/>
    <w:rsid w:val="00EF2F00"/>
    <w:rsid w:val="00EF2F5F"/>
    <w:rsid w:val="00EF33B7"/>
    <w:rsid w:val="00EF35A7"/>
    <w:rsid w:val="00EF36A3"/>
    <w:rsid w:val="00EF3941"/>
    <w:rsid w:val="00EF3D2D"/>
    <w:rsid w:val="00EF4405"/>
    <w:rsid w:val="00EF4744"/>
    <w:rsid w:val="00EF4A9F"/>
    <w:rsid w:val="00EF4AD1"/>
    <w:rsid w:val="00EF4D90"/>
    <w:rsid w:val="00EF4F5C"/>
    <w:rsid w:val="00EF5470"/>
    <w:rsid w:val="00EF565C"/>
    <w:rsid w:val="00EF638E"/>
    <w:rsid w:val="00EF6A50"/>
    <w:rsid w:val="00EF6E33"/>
    <w:rsid w:val="00EF70FA"/>
    <w:rsid w:val="00EF74B1"/>
    <w:rsid w:val="00EF784B"/>
    <w:rsid w:val="00EF79C6"/>
    <w:rsid w:val="00EF7AB2"/>
    <w:rsid w:val="00EF7CCE"/>
    <w:rsid w:val="00EF7FBF"/>
    <w:rsid w:val="00F00419"/>
    <w:rsid w:val="00F00CF7"/>
    <w:rsid w:val="00F00DA4"/>
    <w:rsid w:val="00F011F7"/>
    <w:rsid w:val="00F01264"/>
    <w:rsid w:val="00F016CF"/>
    <w:rsid w:val="00F01EAB"/>
    <w:rsid w:val="00F0207F"/>
    <w:rsid w:val="00F0212C"/>
    <w:rsid w:val="00F02F72"/>
    <w:rsid w:val="00F030EE"/>
    <w:rsid w:val="00F037F3"/>
    <w:rsid w:val="00F03BB7"/>
    <w:rsid w:val="00F03C37"/>
    <w:rsid w:val="00F04174"/>
    <w:rsid w:val="00F041CC"/>
    <w:rsid w:val="00F0426D"/>
    <w:rsid w:val="00F043BD"/>
    <w:rsid w:val="00F050B0"/>
    <w:rsid w:val="00F05A38"/>
    <w:rsid w:val="00F05C1B"/>
    <w:rsid w:val="00F0602B"/>
    <w:rsid w:val="00F0619C"/>
    <w:rsid w:val="00F0657D"/>
    <w:rsid w:val="00F0676E"/>
    <w:rsid w:val="00F06DAF"/>
    <w:rsid w:val="00F06F18"/>
    <w:rsid w:val="00F0711A"/>
    <w:rsid w:val="00F07929"/>
    <w:rsid w:val="00F07A72"/>
    <w:rsid w:val="00F10813"/>
    <w:rsid w:val="00F1092A"/>
    <w:rsid w:val="00F10BDC"/>
    <w:rsid w:val="00F11613"/>
    <w:rsid w:val="00F118F4"/>
    <w:rsid w:val="00F11AA6"/>
    <w:rsid w:val="00F11D7C"/>
    <w:rsid w:val="00F12642"/>
    <w:rsid w:val="00F1266A"/>
    <w:rsid w:val="00F128AB"/>
    <w:rsid w:val="00F1319E"/>
    <w:rsid w:val="00F13610"/>
    <w:rsid w:val="00F1367B"/>
    <w:rsid w:val="00F13E3A"/>
    <w:rsid w:val="00F140A3"/>
    <w:rsid w:val="00F14630"/>
    <w:rsid w:val="00F147DB"/>
    <w:rsid w:val="00F15BD6"/>
    <w:rsid w:val="00F15F75"/>
    <w:rsid w:val="00F15F76"/>
    <w:rsid w:val="00F16D2E"/>
    <w:rsid w:val="00F179FB"/>
    <w:rsid w:val="00F17AD5"/>
    <w:rsid w:val="00F17C64"/>
    <w:rsid w:val="00F20311"/>
    <w:rsid w:val="00F20F85"/>
    <w:rsid w:val="00F21262"/>
    <w:rsid w:val="00F21AFC"/>
    <w:rsid w:val="00F22B1B"/>
    <w:rsid w:val="00F22F45"/>
    <w:rsid w:val="00F235C7"/>
    <w:rsid w:val="00F239B4"/>
    <w:rsid w:val="00F23FAC"/>
    <w:rsid w:val="00F24682"/>
    <w:rsid w:val="00F24767"/>
    <w:rsid w:val="00F24C79"/>
    <w:rsid w:val="00F25215"/>
    <w:rsid w:val="00F256A3"/>
    <w:rsid w:val="00F2585A"/>
    <w:rsid w:val="00F25C56"/>
    <w:rsid w:val="00F265D6"/>
    <w:rsid w:val="00F2671C"/>
    <w:rsid w:val="00F26F90"/>
    <w:rsid w:val="00F27425"/>
    <w:rsid w:val="00F277A2"/>
    <w:rsid w:val="00F277D3"/>
    <w:rsid w:val="00F27C8B"/>
    <w:rsid w:val="00F27D42"/>
    <w:rsid w:val="00F3015C"/>
    <w:rsid w:val="00F30434"/>
    <w:rsid w:val="00F308C3"/>
    <w:rsid w:val="00F31199"/>
    <w:rsid w:val="00F317E8"/>
    <w:rsid w:val="00F3214F"/>
    <w:rsid w:val="00F3251C"/>
    <w:rsid w:val="00F326E4"/>
    <w:rsid w:val="00F32819"/>
    <w:rsid w:val="00F32C22"/>
    <w:rsid w:val="00F33184"/>
    <w:rsid w:val="00F334EC"/>
    <w:rsid w:val="00F33B09"/>
    <w:rsid w:val="00F33C01"/>
    <w:rsid w:val="00F3401F"/>
    <w:rsid w:val="00F3413E"/>
    <w:rsid w:val="00F34A05"/>
    <w:rsid w:val="00F34A42"/>
    <w:rsid w:val="00F34CD9"/>
    <w:rsid w:val="00F34E9A"/>
    <w:rsid w:val="00F3507D"/>
    <w:rsid w:val="00F35899"/>
    <w:rsid w:val="00F358FD"/>
    <w:rsid w:val="00F35E79"/>
    <w:rsid w:val="00F3605D"/>
    <w:rsid w:val="00F363EC"/>
    <w:rsid w:val="00F3651C"/>
    <w:rsid w:val="00F36544"/>
    <w:rsid w:val="00F365F3"/>
    <w:rsid w:val="00F3778E"/>
    <w:rsid w:val="00F37A2C"/>
    <w:rsid w:val="00F37C83"/>
    <w:rsid w:val="00F37CA5"/>
    <w:rsid w:val="00F40AC1"/>
    <w:rsid w:val="00F41A63"/>
    <w:rsid w:val="00F420FD"/>
    <w:rsid w:val="00F42214"/>
    <w:rsid w:val="00F4231A"/>
    <w:rsid w:val="00F42746"/>
    <w:rsid w:val="00F4313C"/>
    <w:rsid w:val="00F43C6D"/>
    <w:rsid w:val="00F44094"/>
    <w:rsid w:val="00F45BC7"/>
    <w:rsid w:val="00F45C44"/>
    <w:rsid w:val="00F461DC"/>
    <w:rsid w:val="00F46C37"/>
    <w:rsid w:val="00F47A33"/>
    <w:rsid w:val="00F47DC8"/>
    <w:rsid w:val="00F47E5D"/>
    <w:rsid w:val="00F507DF"/>
    <w:rsid w:val="00F50D86"/>
    <w:rsid w:val="00F5168C"/>
    <w:rsid w:val="00F51A35"/>
    <w:rsid w:val="00F523B1"/>
    <w:rsid w:val="00F52B53"/>
    <w:rsid w:val="00F52D9D"/>
    <w:rsid w:val="00F52F7E"/>
    <w:rsid w:val="00F52FA7"/>
    <w:rsid w:val="00F538B3"/>
    <w:rsid w:val="00F541DD"/>
    <w:rsid w:val="00F54461"/>
    <w:rsid w:val="00F54640"/>
    <w:rsid w:val="00F54678"/>
    <w:rsid w:val="00F54769"/>
    <w:rsid w:val="00F54C96"/>
    <w:rsid w:val="00F54D4F"/>
    <w:rsid w:val="00F5504E"/>
    <w:rsid w:val="00F55071"/>
    <w:rsid w:val="00F5540E"/>
    <w:rsid w:val="00F55655"/>
    <w:rsid w:val="00F55958"/>
    <w:rsid w:val="00F55A2B"/>
    <w:rsid w:val="00F55F1D"/>
    <w:rsid w:val="00F56061"/>
    <w:rsid w:val="00F562C0"/>
    <w:rsid w:val="00F5661B"/>
    <w:rsid w:val="00F568EC"/>
    <w:rsid w:val="00F56C11"/>
    <w:rsid w:val="00F56C2A"/>
    <w:rsid w:val="00F570CC"/>
    <w:rsid w:val="00F570FA"/>
    <w:rsid w:val="00F57182"/>
    <w:rsid w:val="00F5752B"/>
    <w:rsid w:val="00F57779"/>
    <w:rsid w:val="00F57E9A"/>
    <w:rsid w:val="00F57F95"/>
    <w:rsid w:val="00F60792"/>
    <w:rsid w:val="00F60A58"/>
    <w:rsid w:val="00F61B1D"/>
    <w:rsid w:val="00F6249B"/>
    <w:rsid w:val="00F62AF1"/>
    <w:rsid w:val="00F63165"/>
    <w:rsid w:val="00F635A5"/>
    <w:rsid w:val="00F637B2"/>
    <w:rsid w:val="00F637E1"/>
    <w:rsid w:val="00F63807"/>
    <w:rsid w:val="00F63EC6"/>
    <w:rsid w:val="00F64361"/>
    <w:rsid w:val="00F644E1"/>
    <w:rsid w:val="00F645A9"/>
    <w:rsid w:val="00F64B38"/>
    <w:rsid w:val="00F65850"/>
    <w:rsid w:val="00F65C75"/>
    <w:rsid w:val="00F667EA"/>
    <w:rsid w:val="00F6688F"/>
    <w:rsid w:val="00F6760F"/>
    <w:rsid w:val="00F702F2"/>
    <w:rsid w:val="00F7084D"/>
    <w:rsid w:val="00F70AF7"/>
    <w:rsid w:val="00F70C2E"/>
    <w:rsid w:val="00F70D02"/>
    <w:rsid w:val="00F71250"/>
    <w:rsid w:val="00F7164C"/>
    <w:rsid w:val="00F71EAB"/>
    <w:rsid w:val="00F723DE"/>
    <w:rsid w:val="00F726E1"/>
    <w:rsid w:val="00F72828"/>
    <w:rsid w:val="00F72A4F"/>
    <w:rsid w:val="00F72AC4"/>
    <w:rsid w:val="00F72B12"/>
    <w:rsid w:val="00F72D10"/>
    <w:rsid w:val="00F73AE8"/>
    <w:rsid w:val="00F73C53"/>
    <w:rsid w:val="00F74F8E"/>
    <w:rsid w:val="00F75B54"/>
    <w:rsid w:val="00F75DB6"/>
    <w:rsid w:val="00F7612B"/>
    <w:rsid w:val="00F76209"/>
    <w:rsid w:val="00F7641C"/>
    <w:rsid w:val="00F76770"/>
    <w:rsid w:val="00F768EB"/>
    <w:rsid w:val="00F76A60"/>
    <w:rsid w:val="00F7752A"/>
    <w:rsid w:val="00F77A19"/>
    <w:rsid w:val="00F77D45"/>
    <w:rsid w:val="00F802C4"/>
    <w:rsid w:val="00F80AE8"/>
    <w:rsid w:val="00F81028"/>
    <w:rsid w:val="00F813B8"/>
    <w:rsid w:val="00F81CC8"/>
    <w:rsid w:val="00F81D8B"/>
    <w:rsid w:val="00F81F53"/>
    <w:rsid w:val="00F823F0"/>
    <w:rsid w:val="00F82925"/>
    <w:rsid w:val="00F82C48"/>
    <w:rsid w:val="00F83937"/>
    <w:rsid w:val="00F83B6F"/>
    <w:rsid w:val="00F83BFA"/>
    <w:rsid w:val="00F83ECA"/>
    <w:rsid w:val="00F83EEA"/>
    <w:rsid w:val="00F84272"/>
    <w:rsid w:val="00F84971"/>
    <w:rsid w:val="00F84979"/>
    <w:rsid w:val="00F84EFA"/>
    <w:rsid w:val="00F8618F"/>
    <w:rsid w:val="00F86239"/>
    <w:rsid w:val="00F874F4"/>
    <w:rsid w:val="00F876F0"/>
    <w:rsid w:val="00F8779D"/>
    <w:rsid w:val="00F87999"/>
    <w:rsid w:val="00F900FF"/>
    <w:rsid w:val="00F90BAF"/>
    <w:rsid w:val="00F90D6A"/>
    <w:rsid w:val="00F91039"/>
    <w:rsid w:val="00F91993"/>
    <w:rsid w:val="00F91B86"/>
    <w:rsid w:val="00F91ED4"/>
    <w:rsid w:val="00F91EDB"/>
    <w:rsid w:val="00F92102"/>
    <w:rsid w:val="00F92958"/>
    <w:rsid w:val="00F92D4C"/>
    <w:rsid w:val="00F92E5B"/>
    <w:rsid w:val="00F930D4"/>
    <w:rsid w:val="00F9421C"/>
    <w:rsid w:val="00F9438E"/>
    <w:rsid w:val="00F947DB"/>
    <w:rsid w:val="00F949D9"/>
    <w:rsid w:val="00F9652F"/>
    <w:rsid w:val="00F968BE"/>
    <w:rsid w:val="00F96A3E"/>
    <w:rsid w:val="00F96A41"/>
    <w:rsid w:val="00F96FB9"/>
    <w:rsid w:val="00F970DF"/>
    <w:rsid w:val="00F9712D"/>
    <w:rsid w:val="00F9749B"/>
    <w:rsid w:val="00F97918"/>
    <w:rsid w:val="00FA0B15"/>
    <w:rsid w:val="00FA1E38"/>
    <w:rsid w:val="00FA1F14"/>
    <w:rsid w:val="00FA2355"/>
    <w:rsid w:val="00FA28E1"/>
    <w:rsid w:val="00FA2AEC"/>
    <w:rsid w:val="00FA3257"/>
    <w:rsid w:val="00FA3644"/>
    <w:rsid w:val="00FA36D1"/>
    <w:rsid w:val="00FA3823"/>
    <w:rsid w:val="00FA39BF"/>
    <w:rsid w:val="00FA4476"/>
    <w:rsid w:val="00FA4A6E"/>
    <w:rsid w:val="00FA4BEC"/>
    <w:rsid w:val="00FA4F4B"/>
    <w:rsid w:val="00FA5601"/>
    <w:rsid w:val="00FA5F93"/>
    <w:rsid w:val="00FA6137"/>
    <w:rsid w:val="00FA634F"/>
    <w:rsid w:val="00FA642E"/>
    <w:rsid w:val="00FA6AD2"/>
    <w:rsid w:val="00FA729A"/>
    <w:rsid w:val="00FA78C0"/>
    <w:rsid w:val="00FA7F17"/>
    <w:rsid w:val="00FB05F7"/>
    <w:rsid w:val="00FB0D10"/>
    <w:rsid w:val="00FB1396"/>
    <w:rsid w:val="00FB1871"/>
    <w:rsid w:val="00FB1D49"/>
    <w:rsid w:val="00FB22E8"/>
    <w:rsid w:val="00FB2427"/>
    <w:rsid w:val="00FB3288"/>
    <w:rsid w:val="00FB32A7"/>
    <w:rsid w:val="00FB336E"/>
    <w:rsid w:val="00FB3884"/>
    <w:rsid w:val="00FB3A30"/>
    <w:rsid w:val="00FB5F4A"/>
    <w:rsid w:val="00FB67D3"/>
    <w:rsid w:val="00FB6C7F"/>
    <w:rsid w:val="00FB7865"/>
    <w:rsid w:val="00FC0214"/>
    <w:rsid w:val="00FC05DE"/>
    <w:rsid w:val="00FC083C"/>
    <w:rsid w:val="00FC0987"/>
    <w:rsid w:val="00FC0BB2"/>
    <w:rsid w:val="00FC0D95"/>
    <w:rsid w:val="00FC0F01"/>
    <w:rsid w:val="00FC100F"/>
    <w:rsid w:val="00FC11CE"/>
    <w:rsid w:val="00FC182C"/>
    <w:rsid w:val="00FC1B94"/>
    <w:rsid w:val="00FC1D4D"/>
    <w:rsid w:val="00FC27EA"/>
    <w:rsid w:val="00FC28A0"/>
    <w:rsid w:val="00FC2A4B"/>
    <w:rsid w:val="00FC2A88"/>
    <w:rsid w:val="00FC2D16"/>
    <w:rsid w:val="00FC3190"/>
    <w:rsid w:val="00FC31B2"/>
    <w:rsid w:val="00FC4423"/>
    <w:rsid w:val="00FC4565"/>
    <w:rsid w:val="00FC45D7"/>
    <w:rsid w:val="00FC48FC"/>
    <w:rsid w:val="00FC4FA4"/>
    <w:rsid w:val="00FC56C5"/>
    <w:rsid w:val="00FC6132"/>
    <w:rsid w:val="00FC63B3"/>
    <w:rsid w:val="00FC6B02"/>
    <w:rsid w:val="00FC6CB5"/>
    <w:rsid w:val="00FC6D1B"/>
    <w:rsid w:val="00FC76BB"/>
    <w:rsid w:val="00FC7A1C"/>
    <w:rsid w:val="00FD0280"/>
    <w:rsid w:val="00FD0AA5"/>
    <w:rsid w:val="00FD0AF7"/>
    <w:rsid w:val="00FD0E9B"/>
    <w:rsid w:val="00FD1665"/>
    <w:rsid w:val="00FD1B00"/>
    <w:rsid w:val="00FD2BB3"/>
    <w:rsid w:val="00FD2D50"/>
    <w:rsid w:val="00FD34A6"/>
    <w:rsid w:val="00FD34AE"/>
    <w:rsid w:val="00FD3642"/>
    <w:rsid w:val="00FD36BA"/>
    <w:rsid w:val="00FD3897"/>
    <w:rsid w:val="00FD396E"/>
    <w:rsid w:val="00FD4994"/>
    <w:rsid w:val="00FD5B90"/>
    <w:rsid w:val="00FD5BBC"/>
    <w:rsid w:val="00FD6283"/>
    <w:rsid w:val="00FD6C60"/>
    <w:rsid w:val="00FD6DF2"/>
    <w:rsid w:val="00FD71B0"/>
    <w:rsid w:val="00FD7634"/>
    <w:rsid w:val="00FD76E5"/>
    <w:rsid w:val="00FD79E5"/>
    <w:rsid w:val="00FE0ADD"/>
    <w:rsid w:val="00FE13DE"/>
    <w:rsid w:val="00FE1E49"/>
    <w:rsid w:val="00FE2C9D"/>
    <w:rsid w:val="00FE3126"/>
    <w:rsid w:val="00FE364D"/>
    <w:rsid w:val="00FE3AB3"/>
    <w:rsid w:val="00FE3D9B"/>
    <w:rsid w:val="00FE400C"/>
    <w:rsid w:val="00FE4B0D"/>
    <w:rsid w:val="00FE4C94"/>
    <w:rsid w:val="00FE4D93"/>
    <w:rsid w:val="00FE576B"/>
    <w:rsid w:val="00FE6852"/>
    <w:rsid w:val="00FE6C38"/>
    <w:rsid w:val="00FE7D96"/>
    <w:rsid w:val="00FF07CD"/>
    <w:rsid w:val="00FF0C2B"/>
    <w:rsid w:val="00FF1688"/>
    <w:rsid w:val="00FF19DA"/>
    <w:rsid w:val="00FF2014"/>
    <w:rsid w:val="00FF3AA6"/>
    <w:rsid w:val="00FF3FD9"/>
    <w:rsid w:val="00FF4234"/>
    <w:rsid w:val="00FF4652"/>
    <w:rsid w:val="00FF4667"/>
    <w:rsid w:val="00FF4672"/>
    <w:rsid w:val="00FF4B32"/>
    <w:rsid w:val="00FF4DC3"/>
    <w:rsid w:val="00FF4F78"/>
    <w:rsid w:val="00FF5021"/>
    <w:rsid w:val="00FF5D85"/>
    <w:rsid w:val="00FF6882"/>
    <w:rsid w:val="00FF69BA"/>
    <w:rsid w:val="00FF71DE"/>
    <w:rsid w:val="00FF7487"/>
    <w:rsid w:val="00FF7BFC"/>
    <w:rsid w:val="00FF7C9B"/>
    <w:rsid w:val="00FF7E49"/>
    <w:rsid w:val="00FF7FF7"/>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strokecolor="#974706">
      <v:stroke endarrow="open" endarrowwidth="narrow" endarrowlength="short" color="#974706" weight="2pt"/>
      <v:shadow on="t" opacity="24903f" origin=",.5" offset="0,.55556mm"/>
    </o:shapedefaults>
    <o:shapelayout v:ext="edit">
      <o:idmap v:ext="edit" data="1"/>
    </o:shapelayout>
  </w:shapeDefaults>
  <w:decimalSymbol w:val="."/>
  <w:listSeparator w:val=","/>
  <w14:docId w14:val="30B296D6"/>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qFormat="1"/>
    <w:lsdException w:name="heading 9" w:qFormat="1"/>
    <w:lsdException w:name="index 1"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uiPriority="67"/>
    <w:lsdException w:name="No Spacing" w:uiPriority="1" w:qFormat="1"/>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uiPriority="99"/>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34"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41"/>
    <w:lsdException w:name="Colorful Grid Accent 6" w:uiPriority="42"/>
    <w:lsdException w:name="Subtle Emphasis" w:uiPriority="43" w:qFormat="1"/>
    <w:lsdException w:name="Intense Emphasis" w:uiPriority="44" w:qFormat="1"/>
    <w:lsdException w:name="Subtle Reference" w:uiPriority="45" w:qFormat="1"/>
    <w:lsdException w:name="Intense Reference" w:uiPriority="40" w:qFormat="1"/>
    <w:lsdException w:name="Book Title" w:uiPriority="46" w:qFormat="1"/>
    <w:lsdException w:name="Bibliography" w:semiHidden="1" w:uiPriority="4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Smart Link" w:semiHidden="1" w:uiPriority="99" w:unhideWhenUsed="1"/>
  </w:latentStyles>
  <w:style w:type="paragraph" w:default="1" w:styleId="Normal">
    <w:name w:val="Normal"/>
    <w:qFormat/>
    <w:rsid w:val="00727D8D"/>
    <w:rPr>
      <w:rFonts w:ascii="Arial" w:hAnsi="Arial"/>
      <w:szCs w:val="24"/>
      <w:lang w:val="en-US" w:eastAsia="en-US"/>
    </w:rPr>
  </w:style>
  <w:style w:type="paragraph" w:styleId="Heading1">
    <w:name w:val="heading 1"/>
    <w:basedOn w:val="Normal"/>
    <w:next w:val="Normal"/>
    <w:link w:val="Heading1Char"/>
    <w:qFormat/>
    <w:rsid w:val="00E874AD"/>
    <w:pPr>
      <w:keepNext/>
      <w:pageBreakBefore/>
      <w:numPr>
        <w:numId w:val="1"/>
      </w:numPr>
      <w:spacing w:before="240" w:after="60"/>
      <w:outlineLvl w:val="0"/>
    </w:pPr>
    <w:rPr>
      <w:b/>
      <w:bCs/>
      <w:kern w:val="32"/>
      <w:sz w:val="32"/>
      <w:szCs w:val="32"/>
      <w:lang w:val="x-none" w:eastAsia="x-none"/>
    </w:rPr>
  </w:style>
  <w:style w:type="paragraph" w:styleId="Heading2">
    <w:name w:val="heading 2"/>
    <w:basedOn w:val="Normal"/>
    <w:next w:val="Normal"/>
    <w:qFormat/>
    <w:rsid w:val="00DA368A"/>
    <w:pPr>
      <w:keepNext/>
      <w:numPr>
        <w:ilvl w:val="1"/>
        <w:numId w:val="1"/>
      </w:numPr>
      <w:spacing w:before="240" w:after="60"/>
      <w:outlineLvl w:val="1"/>
    </w:pPr>
    <w:rPr>
      <w:rFonts w:cs="Arial"/>
      <w:b/>
      <w:bCs/>
      <w:iCs/>
      <w:sz w:val="28"/>
      <w:szCs w:val="28"/>
    </w:rPr>
  </w:style>
  <w:style w:type="paragraph" w:styleId="Heading3">
    <w:name w:val="heading 3"/>
    <w:basedOn w:val="Normal"/>
    <w:next w:val="Normal"/>
    <w:qFormat/>
    <w:rsid w:val="00745341"/>
    <w:pPr>
      <w:keepNext/>
      <w:numPr>
        <w:ilvl w:val="2"/>
        <w:numId w:val="1"/>
      </w:numPr>
      <w:spacing w:before="240" w:after="60"/>
      <w:ind w:left="426"/>
      <w:outlineLvl w:val="2"/>
    </w:pPr>
    <w:rPr>
      <w:rFonts w:cs="Arial"/>
      <w:b/>
      <w:bCs/>
      <w:sz w:val="26"/>
      <w:szCs w:val="26"/>
    </w:rPr>
  </w:style>
  <w:style w:type="paragraph" w:styleId="Heading4">
    <w:name w:val="heading 4"/>
    <w:basedOn w:val="Normal"/>
    <w:next w:val="Normal"/>
    <w:link w:val="Heading4Char"/>
    <w:qFormat/>
    <w:rsid w:val="00DA368A"/>
    <w:pPr>
      <w:keepNext/>
      <w:numPr>
        <w:ilvl w:val="3"/>
        <w:numId w:val="1"/>
      </w:numPr>
      <w:spacing w:before="240" w:after="60"/>
      <w:outlineLvl w:val="3"/>
    </w:pPr>
    <w:rPr>
      <w:b/>
      <w:bCs/>
      <w:sz w:val="24"/>
      <w:szCs w:val="28"/>
      <w:lang w:val="x-none" w:eastAsia="x-none"/>
    </w:rPr>
  </w:style>
  <w:style w:type="paragraph" w:styleId="Heading5">
    <w:name w:val="heading 5"/>
    <w:basedOn w:val="Normal"/>
    <w:next w:val="Normal"/>
    <w:qFormat/>
    <w:rsid w:val="008E3CC8"/>
    <w:pPr>
      <w:keepNext/>
      <w:numPr>
        <w:ilvl w:val="4"/>
        <w:numId w:val="1"/>
      </w:numPr>
      <w:spacing w:before="240" w:after="60"/>
      <w:outlineLvl w:val="4"/>
    </w:pPr>
    <w:rPr>
      <w:bCs/>
      <w:i/>
      <w:iCs/>
      <w:sz w:val="22"/>
    </w:rPr>
  </w:style>
  <w:style w:type="paragraph" w:styleId="Heading6">
    <w:name w:val="heading 6"/>
    <w:basedOn w:val="Normal"/>
    <w:next w:val="Normal"/>
    <w:qFormat/>
    <w:rsid w:val="00A54B45"/>
    <w:pPr>
      <w:keepNext/>
      <w:numPr>
        <w:ilvl w:val="5"/>
        <w:numId w:val="1"/>
      </w:numPr>
      <w:spacing w:before="240" w:after="60"/>
      <w:outlineLvl w:val="5"/>
    </w:pPr>
    <w:rPr>
      <w:rFonts w:ascii="Times New Roman" w:hAnsi="Times New Roman"/>
      <w:b/>
      <w:bCs/>
      <w:sz w:val="22"/>
      <w:szCs w:val="22"/>
    </w:rPr>
  </w:style>
  <w:style w:type="paragraph" w:styleId="Heading7">
    <w:name w:val="heading 7"/>
    <w:basedOn w:val="Normal"/>
    <w:next w:val="Normal"/>
    <w:qFormat/>
    <w:rsid w:val="00DA368A"/>
    <w:pPr>
      <w:numPr>
        <w:ilvl w:val="6"/>
        <w:numId w:val="1"/>
      </w:numPr>
      <w:spacing w:before="240" w:after="60"/>
      <w:outlineLvl w:val="6"/>
    </w:pPr>
    <w:rPr>
      <w:rFonts w:ascii="Times New Roman" w:hAnsi="Times New Roman"/>
      <w:sz w:val="24"/>
    </w:rPr>
  </w:style>
  <w:style w:type="paragraph" w:styleId="Heading8">
    <w:name w:val="heading 8"/>
    <w:basedOn w:val="Normal"/>
    <w:next w:val="Normal"/>
    <w:qFormat/>
    <w:rsid w:val="00DA368A"/>
    <w:pPr>
      <w:numPr>
        <w:ilvl w:val="7"/>
        <w:numId w:val="1"/>
      </w:numPr>
      <w:spacing w:before="240" w:after="60"/>
      <w:outlineLvl w:val="7"/>
    </w:pPr>
    <w:rPr>
      <w:rFonts w:ascii="Times New Roman" w:hAnsi="Times New Roman"/>
      <w:i/>
      <w:iCs/>
      <w:sz w:val="24"/>
    </w:rPr>
  </w:style>
  <w:style w:type="paragraph" w:styleId="Heading9">
    <w:name w:val="heading 9"/>
    <w:basedOn w:val="Normal"/>
    <w:next w:val="Normal"/>
    <w:qFormat/>
    <w:rsid w:val="00DA368A"/>
    <w:pPr>
      <w:numPr>
        <w:ilvl w:val="8"/>
        <w:numId w:val="1"/>
      </w:numPr>
      <w:spacing w:before="240" w:after="60"/>
      <w:outlineLvl w:val="8"/>
    </w:pPr>
    <w:rPr>
      <w:rFonts w:cs="Arial"/>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de">
    <w:name w:val="Code"/>
    <w:basedOn w:val="Normal"/>
    <w:link w:val="CodeChar"/>
    <w:qFormat/>
    <w:rsid w:val="007C14C2"/>
    <w:pPr>
      <w:pBdr>
        <w:top w:val="single" w:sz="4" w:space="1" w:color="auto"/>
        <w:left w:val="single" w:sz="4" w:space="4" w:color="auto"/>
        <w:bottom w:val="single" w:sz="4" w:space="1" w:color="auto"/>
        <w:right w:val="single" w:sz="4" w:space="4" w:color="auto"/>
      </w:pBdr>
    </w:pPr>
    <w:rPr>
      <w:rFonts w:ascii="Courier New" w:hAnsi="Courier New"/>
      <w:sz w:val="18"/>
      <w:lang w:val="x-none" w:eastAsia="x-none"/>
    </w:rPr>
  </w:style>
  <w:style w:type="paragraph" w:styleId="Header">
    <w:name w:val="header"/>
    <w:basedOn w:val="Normal"/>
    <w:rsid w:val="00FD71B0"/>
    <w:pPr>
      <w:tabs>
        <w:tab w:val="center" w:pos="4320"/>
        <w:tab w:val="right" w:pos="8640"/>
      </w:tabs>
    </w:pPr>
  </w:style>
  <w:style w:type="paragraph" w:styleId="Footer">
    <w:name w:val="footer"/>
    <w:basedOn w:val="Normal"/>
    <w:rsid w:val="00FD71B0"/>
    <w:pPr>
      <w:tabs>
        <w:tab w:val="center" w:pos="4320"/>
        <w:tab w:val="right" w:pos="8640"/>
      </w:tabs>
    </w:pPr>
  </w:style>
  <w:style w:type="paragraph" w:styleId="TOC1">
    <w:name w:val="toc 1"/>
    <w:basedOn w:val="Normal"/>
    <w:next w:val="Normal"/>
    <w:autoRedefine/>
    <w:uiPriority w:val="39"/>
    <w:rsid w:val="000B7324"/>
    <w:pPr>
      <w:tabs>
        <w:tab w:val="right" w:leader="dot" w:pos="9360"/>
      </w:tabs>
      <w:spacing w:before="120"/>
    </w:pPr>
    <w:rPr>
      <w:b/>
    </w:rPr>
  </w:style>
  <w:style w:type="character" w:styleId="Hyperlink">
    <w:name w:val="Hyperlink"/>
    <w:uiPriority w:val="99"/>
    <w:rsid w:val="00FD71B0"/>
    <w:rPr>
      <w:color w:val="0000FF"/>
      <w:u w:val="single"/>
    </w:rPr>
  </w:style>
  <w:style w:type="paragraph" w:customStyle="1" w:styleId="DocTitle">
    <w:name w:val="DocTitle"/>
    <w:basedOn w:val="Normal"/>
    <w:rsid w:val="00DA368A"/>
    <w:pPr>
      <w:jc w:val="center"/>
    </w:pPr>
    <w:rPr>
      <w:sz w:val="32"/>
      <w:szCs w:val="20"/>
    </w:rPr>
  </w:style>
  <w:style w:type="table" w:styleId="TableGrid">
    <w:name w:val="Table Grid"/>
    <w:basedOn w:val="TableNormal"/>
    <w:uiPriority w:val="39"/>
    <w:rsid w:val="00DA368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rsid w:val="00C4503F"/>
    <w:pPr>
      <w:tabs>
        <w:tab w:val="right" w:leader="dot" w:pos="9360"/>
      </w:tabs>
      <w:ind w:left="200"/>
    </w:pPr>
  </w:style>
  <w:style w:type="character" w:styleId="CommentReference">
    <w:name w:val="annotation reference"/>
    <w:semiHidden/>
    <w:rsid w:val="00DE59FF"/>
    <w:rPr>
      <w:sz w:val="16"/>
      <w:szCs w:val="16"/>
    </w:rPr>
  </w:style>
  <w:style w:type="paragraph" w:styleId="CommentText">
    <w:name w:val="annotation text"/>
    <w:basedOn w:val="Normal"/>
    <w:semiHidden/>
    <w:rsid w:val="00DE59FF"/>
    <w:rPr>
      <w:szCs w:val="20"/>
    </w:rPr>
  </w:style>
  <w:style w:type="paragraph" w:styleId="CommentSubject">
    <w:name w:val="annotation subject"/>
    <w:basedOn w:val="CommentText"/>
    <w:next w:val="CommentText"/>
    <w:semiHidden/>
    <w:rsid w:val="00DE59FF"/>
    <w:rPr>
      <w:b/>
      <w:bCs/>
    </w:rPr>
  </w:style>
  <w:style w:type="paragraph" w:styleId="BalloonText">
    <w:name w:val="Balloon Text"/>
    <w:basedOn w:val="Normal"/>
    <w:semiHidden/>
    <w:rsid w:val="00DE59FF"/>
    <w:rPr>
      <w:rFonts w:ascii="Tahoma" w:hAnsi="Tahoma" w:cs="Tahoma"/>
      <w:sz w:val="16"/>
      <w:szCs w:val="16"/>
    </w:rPr>
  </w:style>
  <w:style w:type="paragraph" w:styleId="TOC3">
    <w:name w:val="toc 3"/>
    <w:basedOn w:val="Normal"/>
    <w:next w:val="Normal"/>
    <w:autoRedefine/>
    <w:uiPriority w:val="39"/>
    <w:rsid w:val="00C4503F"/>
    <w:pPr>
      <w:tabs>
        <w:tab w:val="right" w:leader="dot" w:pos="9360"/>
      </w:tabs>
      <w:ind w:left="400"/>
    </w:pPr>
  </w:style>
  <w:style w:type="character" w:styleId="FollowedHyperlink">
    <w:name w:val="FollowedHyperlink"/>
    <w:rsid w:val="00B261A4"/>
    <w:rPr>
      <w:color w:val="800080"/>
      <w:u w:val="single"/>
    </w:rPr>
  </w:style>
  <w:style w:type="numbering" w:customStyle="1" w:styleId="InlineBulleted">
    <w:name w:val="InlineBulleted"/>
    <w:basedOn w:val="NoList"/>
    <w:rsid w:val="00063033"/>
    <w:pPr>
      <w:numPr>
        <w:numId w:val="2"/>
      </w:numPr>
    </w:pPr>
  </w:style>
  <w:style w:type="character" w:customStyle="1" w:styleId="CodeChar">
    <w:name w:val="Code Char"/>
    <w:link w:val="Code"/>
    <w:rsid w:val="007C14C2"/>
    <w:rPr>
      <w:rFonts w:ascii="Courier New" w:hAnsi="Courier New"/>
      <w:sz w:val="18"/>
      <w:szCs w:val="24"/>
      <w:lang w:val="x-none" w:eastAsia="x-none"/>
    </w:rPr>
  </w:style>
  <w:style w:type="paragraph" w:customStyle="1" w:styleId="ColorfulList-Accent11">
    <w:name w:val="Colorful List - Accent 11"/>
    <w:basedOn w:val="Normal"/>
    <w:uiPriority w:val="34"/>
    <w:qFormat/>
    <w:rsid w:val="007358EC"/>
    <w:pPr>
      <w:ind w:left="720"/>
    </w:pPr>
  </w:style>
  <w:style w:type="character" w:customStyle="1" w:styleId="Heading4Char">
    <w:name w:val="Heading 4 Char"/>
    <w:link w:val="Heading4"/>
    <w:rsid w:val="00D6164D"/>
    <w:rPr>
      <w:rFonts w:ascii="Arial" w:hAnsi="Arial"/>
      <w:b/>
      <w:bCs/>
      <w:sz w:val="24"/>
      <w:szCs w:val="28"/>
      <w:lang w:val="x-none" w:eastAsia="x-none"/>
    </w:rPr>
  </w:style>
  <w:style w:type="paragraph" w:customStyle="1" w:styleId="Default">
    <w:name w:val="Default"/>
    <w:rsid w:val="0048464C"/>
    <w:pPr>
      <w:autoSpaceDE w:val="0"/>
      <w:autoSpaceDN w:val="0"/>
      <w:adjustRightInd w:val="0"/>
    </w:pPr>
    <w:rPr>
      <w:rFonts w:ascii="Arial" w:hAnsi="Arial" w:cs="Arial"/>
      <w:color w:val="000000"/>
      <w:sz w:val="24"/>
      <w:szCs w:val="24"/>
      <w:lang w:val="en-US" w:eastAsia="en-US"/>
    </w:rPr>
  </w:style>
  <w:style w:type="paragraph" w:customStyle="1" w:styleId="Appendix1">
    <w:name w:val="Appendix 1"/>
    <w:basedOn w:val="Heading1"/>
    <w:link w:val="Appendix1Char"/>
    <w:qFormat/>
    <w:rsid w:val="000305D1"/>
    <w:pPr>
      <w:numPr>
        <w:numId w:val="3"/>
      </w:numPr>
      <w:spacing w:after="240"/>
      <w:ind w:left="2160" w:hanging="2160"/>
    </w:pPr>
  </w:style>
  <w:style w:type="paragraph" w:styleId="EndnoteText">
    <w:name w:val="endnote text"/>
    <w:basedOn w:val="Normal"/>
    <w:link w:val="EndnoteTextChar"/>
    <w:rsid w:val="0046023A"/>
    <w:rPr>
      <w:szCs w:val="20"/>
      <w:lang w:val="x-none" w:eastAsia="x-none"/>
    </w:rPr>
  </w:style>
  <w:style w:type="character" w:customStyle="1" w:styleId="Heading1Char">
    <w:name w:val="Heading 1 Char"/>
    <w:link w:val="Heading1"/>
    <w:rsid w:val="00E874AD"/>
    <w:rPr>
      <w:rFonts w:ascii="Arial" w:hAnsi="Arial"/>
      <w:b/>
      <w:bCs/>
      <w:kern w:val="32"/>
      <w:sz w:val="32"/>
      <w:szCs w:val="32"/>
      <w:lang w:val="x-none" w:eastAsia="x-none"/>
    </w:rPr>
  </w:style>
  <w:style w:type="character" w:customStyle="1" w:styleId="Appendix1Char">
    <w:name w:val="Appendix 1 Char"/>
    <w:link w:val="Appendix1"/>
    <w:rsid w:val="000305D1"/>
    <w:rPr>
      <w:rFonts w:ascii="Arial" w:hAnsi="Arial"/>
      <w:b/>
      <w:bCs/>
      <w:kern w:val="32"/>
      <w:sz w:val="32"/>
      <w:szCs w:val="32"/>
      <w:lang w:val="x-none" w:eastAsia="x-none"/>
    </w:rPr>
  </w:style>
  <w:style w:type="character" w:customStyle="1" w:styleId="EndnoteTextChar">
    <w:name w:val="Endnote Text Char"/>
    <w:link w:val="EndnoteText"/>
    <w:rsid w:val="0046023A"/>
    <w:rPr>
      <w:rFonts w:ascii="Arial" w:hAnsi="Arial"/>
    </w:rPr>
  </w:style>
  <w:style w:type="character" w:styleId="EndnoteReference">
    <w:name w:val="endnote reference"/>
    <w:rsid w:val="0046023A"/>
    <w:rPr>
      <w:vertAlign w:val="superscript"/>
    </w:rPr>
  </w:style>
  <w:style w:type="paragraph" w:styleId="FootnoteText">
    <w:name w:val="footnote text"/>
    <w:basedOn w:val="Normal"/>
    <w:link w:val="FootnoteTextChar"/>
    <w:rsid w:val="0046023A"/>
    <w:rPr>
      <w:szCs w:val="20"/>
      <w:lang w:val="x-none" w:eastAsia="x-none"/>
    </w:rPr>
  </w:style>
  <w:style w:type="character" w:customStyle="1" w:styleId="FootnoteTextChar">
    <w:name w:val="Footnote Text Char"/>
    <w:link w:val="FootnoteText"/>
    <w:rsid w:val="0046023A"/>
    <w:rPr>
      <w:rFonts w:ascii="Arial" w:hAnsi="Arial"/>
    </w:rPr>
  </w:style>
  <w:style w:type="character" w:styleId="FootnoteReference">
    <w:name w:val="footnote reference"/>
    <w:rsid w:val="0046023A"/>
    <w:rPr>
      <w:vertAlign w:val="superscript"/>
    </w:rPr>
  </w:style>
  <w:style w:type="paragraph" w:styleId="TOC4">
    <w:name w:val="toc 4"/>
    <w:basedOn w:val="Normal"/>
    <w:next w:val="Normal"/>
    <w:autoRedefine/>
    <w:uiPriority w:val="39"/>
    <w:rsid w:val="00C4503F"/>
    <w:pPr>
      <w:tabs>
        <w:tab w:val="right" w:leader="dot" w:pos="9360"/>
      </w:tabs>
      <w:ind w:left="600"/>
    </w:pPr>
    <w:rPr>
      <w:bCs/>
      <w:noProof/>
    </w:rPr>
  </w:style>
  <w:style w:type="paragraph" w:styleId="TOC5">
    <w:name w:val="toc 5"/>
    <w:basedOn w:val="Normal"/>
    <w:next w:val="Normal"/>
    <w:autoRedefine/>
    <w:uiPriority w:val="39"/>
    <w:rsid w:val="00C4503F"/>
    <w:pPr>
      <w:tabs>
        <w:tab w:val="right" w:leader="dot" w:pos="9360"/>
      </w:tabs>
      <w:ind w:left="800"/>
    </w:pPr>
  </w:style>
  <w:style w:type="paragraph" w:styleId="TOC6">
    <w:name w:val="toc 6"/>
    <w:basedOn w:val="Normal"/>
    <w:next w:val="Normal"/>
    <w:autoRedefine/>
    <w:uiPriority w:val="39"/>
    <w:unhideWhenUsed/>
    <w:rsid w:val="003E3C8A"/>
    <w:pPr>
      <w:spacing w:after="100" w:line="276" w:lineRule="auto"/>
      <w:ind w:left="1100"/>
    </w:pPr>
    <w:rPr>
      <w:rFonts w:ascii="Calibri" w:hAnsi="Calibri"/>
      <w:sz w:val="22"/>
      <w:szCs w:val="22"/>
    </w:rPr>
  </w:style>
  <w:style w:type="paragraph" w:styleId="TOC7">
    <w:name w:val="toc 7"/>
    <w:basedOn w:val="Normal"/>
    <w:next w:val="Normal"/>
    <w:autoRedefine/>
    <w:uiPriority w:val="39"/>
    <w:unhideWhenUsed/>
    <w:rsid w:val="003E3C8A"/>
    <w:pPr>
      <w:spacing w:after="100" w:line="276" w:lineRule="auto"/>
      <w:ind w:left="1320"/>
    </w:pPr>
    <w:rPr>
      <w:rFonts w:ascii="Calibri" w:hAnsi="Calibri"/>
      <w:sz w:val="22"/>
      <w:szCs w:val="22"/>
    </w:rPr>
  </w:style>
  <w:style w:type="paragraph" w:styleId="TOC8">
    <w:name w:val="toc 8"/>
    <w:basedOn w:val="Normal"/>
    <w:next w:val="Normal"/>
    <w:autoRedefine/>
    <w:uiPriority w:val="39"/>
    <w:unhideWhenUsed/>
    <w:rsid w:val="003E3C8A"/>
    <w:pPr>
      <w:spacing w:after="100" w:line="276" w:lineRule="auto"/>
      <w:ind w:left="1540"/>
    </w:pPr>
    <w:rPr>
      <w:rFonts w:ascii="Calibri" w:hAnsi="Calibri"/>
      <w:sz w:val="22"/>
      <w:szCs w:val="22"/>
    </w:rPr>
  </w:style>
  <w:style w:type="paragraph" w:styleId="TOC9">
    <w:name w:val="toc 9"/>
    <w:basedOn w:val="Normal"/>
    <w:next w:val="Normal"/>
    <w:autoRedefine/>
    <w:uiPriority w:val="39"/>
    <w:unhideWhenUsed/>
    <w:rsid w:val="003E3C8A"/>
    <w:pPr>
      <w:spacing w:after="100" w:line="276" w:lineRule="auto"/>
      <w:ind w:left="1760"/>
    </w:pPr>
    <w:rPr>
      <w:rFonts w:ascii="Calibri" w:hAnsi="Calibri"/>
      <w:sz w:val="22"/>
      <w:szCs w:val="22"/>
    </w:rPr>
  </w:style>
  <w:style w:type="paragraph" w:customStyle="1" w:styleId="ColorfulGrid-Accent11">
    <w:name w:val="Colorful Grid - Accent 11"/>
    <w:basedOn w:val="Normal"/>
    <w:next w:val="Normal"/>
    <w:link w:val="ColorfulGrid-Accent1Char"/>
    <w:uiPriority w:val="29"/>
    <w:qFormat/>
    <w:rsid w:val="003D738E"/>
    <w:rPr>
      <w:i/>
      <w:iCs/>
      <w:color w:val="000000"/>
      <w:lang w:val="x-none" w:eastAsia="x-none"/>
    </w:rPr>
  </w:style>
  <w:style w:type="character" w:customStyle="1" w:styleId="ColorfulGrid-Accent1Char">
    <w:name w:val="Colorful Grid - Accent 1 Char"/>
    <w:link w:val="ColorfulGrid-Accent11"/>
    <w:uiPriority w:val="29"/>
    <w:rsid w:val="003D738E"/>
    <w:rPr>
      <w:rFonts w:ascii="Arial" w:hAnsi="Arial"/>
      <w:i/>
      <w:iCs/>
      <w:color w:val="000000"/>
      <w:szCs w:val="24"/>
    </w:rPr>
  </w:style>
  <w:style w:type="paragraph" w:customStyle="1" w:styleId="western">
    <w:name w:val="western"/>
    <w:basedOn w:val="Normal"/>
    <w:rsid w:val="00155D33"/>
    <w:pPr>
      <w:spacing w:before="100" w:beforeAutospacing="1" w:after="115"/>
    </w:pPr>
    <w:rPr>
      <w:rFonts w:cs="Arial"/>
      <w:sz w:val="24"/>
    </w:rPr>
  </w:style>
  <w:style w:type="character" w:styleId="Strong">
    <w:name w:val="Strong"/>
    <w:qFormat/>
    <w:rsid w:val="00767C61"/>
    <w:rPr>
      <w:b/>
      <w:bCs/>
    </w:rPr>
  </w:style>
  <w:style w:type="paragraph" w:customStyle="1" w:styleId="Note">
    <w:name w:val="Note"/>
    <w:basedOn w:val="Normal"/>
    <w:link w:val="NoteChar"/>
    <w:qFormat/>
    <w:rsid w:val="007C14C2"/>
    <w:pPr>
      <w:pBdr>
        <w:left w:val="single" w:sz="48" w:space="4" w:color="7F7F7F"/>
      </w:pBdr>
      <w:ind w:left="284"/>
    </w:pPr>
    <w:rPr>
      <w:lang w:val="x-none" w:eastAsia="x-none"/>
    </w:rPr>
  </w:style>
  <w:style w:type="character" w:customStyle="1" w:styleId="NoteChar">
    <w:name w:val="Note Char"/>
    <w:link w:val="Note"/>
    <w:rsid w:val="007C14C2"/>
    <w:rPr>
      <w:rFonts w:ascii="Arial" w:hAnsi="Arial" w:cs="Arial"/>
      <w:szCs w:val="24"/>
    </w:rPr>
  </w:style>
  <w:style w:type="paragraph" w:customStyle="1" w:styleId="GridTable31">
    <w:name w:val="Grid Table 31"/>
    <w:basedOn w:val="Heading1"/>
    <w:next w:val="Normal"/>
    <w:uiPriority w:val="39"/>
    <w:semiHidden/>
    <w:unhideWhenUsed/>
    <w:qFormat/>
    <w:rsid w:val="00B3269E"/>
    <w:pPr>
      <w:keepLines/>
      <w:pageBreakBefore w:val="0"/>
      <w:numPr>
        <w:numId w:val="0"/>
      </w:numPr>
      <w:spacing w:before="480" w:after="0" w:line="276" w:lineRule="auto"/>
      <w:outlineLvl w:val="9"/>
    </w:pPr>
    <w:rPr>
      <w:rFonts w:ascii="Cambria" w:hAnsi="Cambria"/>
      <w:color w:val="365F91"/>
      <w:kern w:val="0"/>
      <w:sz w:val="28"/>
      <w:szCs w:val="28"/>
      <w:lang w:val="en-US" w:eastAsia="en-US"/>
    </w:rPr>
  </w:style>
  <w:style w:type="paragraph" w:customStyle="1" w:styleId="Scriptstart">
    <w:name w:val="Script_start"/>
    <w:basedOn w:val="Normal"/>
    <w:link w:val="ScriptstartChar"/>
    <w:qFormat/>
    <w:rsid w:val="0042144B"/>
    <w:pPr>
      <w:keepNext/>
      <w:keepLines/>
      <w:pBdr>
        <w:top w:val="thinThickThinSmallGap" w:sz="12" w:space="5" w:color="00B050"/>
        <w:left w:val="thinThickThinSmallGap" w:sz="12" w:space="5" w:color="00B050"/>
        <w:bottom w:val="thinThickThinSmallGap" w:sz="12" w:space="5" w:color="00B050"/>
        <w:right w:val="thinThickThinSmallGap" w:sz="12" w:space="5" w:color="00B050"/>
      </w:pBdr>
      <w:shd w:val="clear" w:color="auto" w:fill="66FF33"/>
      <w:spacing w:line="276" w:lineRule="auto"/>
      <w:ind w:left="284" w:right="301"/>
    </w:pPr>
    <w:rPr>
      <w:szCs w:val="20"/>
      <w:lang w:val="x-none" w:eastAsia="x-none"/>
    </w:rPr>
  </w:style>
  <w:style w:type="paragraph" w:customStyle="1" w:styleId="Scriptend">
    <w:name w:val="Script_end"/>
    <w:basedOn w:val="Scriptstart"/>
    <w:link w:val="ScriptendChar"/>
    <w:qFormat/>
    <w:rsid w:val="0042144B"/>
    <w:pPr>
      <w:pBdr>
        <w:top w:val="thinThickThinSmallGap" w:sz="12" w:space="5" w:color="FF0000"/>
        <w:left w:val="thinThickThinSmallGap" w:sz="12" w:space="5" w:color="FF0000"/>
        <w:bottom w:val="thinThickThinSmallGap" w:sz="12" w:space="5" w:color="FF0000"/>
        <w:right w:val="thinThickThinSmallGap" w:sz="12" w:space="5" w:color="FF0000"/>
      </w:pBdr>
      <w:shd w:val="clear" w:color="auto" w:fill="FF9999"/>
    </w:pPr>
    <w:rPr>
      <w:b/>
      <w:sz w:val="24"/>
      <w:szCs w:val="24"/>
    </w:rPr>
  </w:style>
  <w:style w:type="character" w:customStyle="1" w:styleId="ScriptstartChar">
    <w:name w:val="Script_start Char"/>
    <w:link w:val="Scriptstart"/>
    <w:rsid w:val="0042144B"/>
    <w:rPr>
      <w:rFonts w:ascii="Arial" w:hAnsi="Arial"/>
      <w:shd w:val="clear" w:color="auto" w:fill="66FF33"/>
    </w:rPr>
  </w:style>
  <w:style w:type="paragraph" w:customStyle="1" w:styleId="Scriptstarttitle">
    <w:name w:val="Script_start_title"/>
    <w:basedOn w:val="Scriptstart"/>
    <w:link w:val="ScriptstarttitleChar"/>
    <w:rsid w:val="0042144B"/>
    <w:rPr>
      <w:b/>
      <w:sz w:val="24"/>
      <w:szCs w:val="24"/>
    </w:rPr>
  </w:style>
  <w:style w:type="character" w:customStyle="1" w:styleId="ScriptendChar">
    <w:name w:val="Script_end Char"/>
    <w:link w:val="Scriptend"/>
    <w:rsid w:val="0042144B"/>
    <w:rPr>
      <w:rFonts w:ascii="Arial" w:hAnsi="Arial"/>
      <w:b/>
      <w:sz w:val="24"/>
      <w:szCs w:val="24"/>
      <w:shd w:val="clear" w:color="auto" w:fill="FF9999"/>
    </w:rPr>
  </w:style>
  <w:style w:type="paragraph" w:customStyle="1" w:styleId="Scriptstartcourier">
    <w:name w:val="Script_start_courier"/>
    <w:basedOn w:val="Scriptstart"/>
    <w:link w:val="ScriptstartcourierChar"/>
    <w:rsid w:val="0042144B"/>
    <w:pPr>
      <w:tabs>
        <w:tab w:val="left" w:pos="6885"/>
      </w:tabs>
    </w:pPr>
    <w:rPr>
      <w:rFonts w:ascii="Courier New" w:hAnsi="Courier New"/>
      <w:b/>
    </w:rPr>
  </w:style>
  <w:style w:type="character" w:customStyle="1" w:styleId="ScriptstarttitleChar">
    <w:name w:val="Script_start_title Char"/>
    <w:link w:val="Scriptstarttitle"/>
    <w:rsid w:val="0042144B"/>
    <w:rPr>
      <w:rFonts w:ascii="Arial" w:hAnsi="Arial"/>
      <w:b/>
      <w:sz w:val="24"/>
      <w:szCs w:val="24"/>
      <w:shd w:val="clear" w:color="auto" w:fill="66FF33"/>
    </w:rPr>
  </w:style>
  <w:style w:type="paragraph" w:customStyle="1" w:styleId="Scriptstartbold">
    <w:name w:val="Script_start_bold"/>
    <w:basedOn w:val="Scriptstart"/>
    <w:link w:val="ScriptstartboldChar"/>
    <w:rsid w:val="0042144B"/>
    <w:rPr>
      <w:b/>
    </w:rPr>
  </w:style>
  <w:style w:type="character" w:customStyle="1" w:styleId="ScriptstartcourierChar">
    <w:name w:val="Script_start_courier Char"/>
    <w:link w:val="Scriptstartcourier"/>
    <w:rsid w:val="0042144B"/>
    <w:rPr>
      <w:rFonts w:ascii="Courier New" w:hAnsi="Courier New" w:cs="Courier New"/>
      <w:b/>
      <w:shd w:val="clear" w:color="auto" w:fill="66FF33"/>
    </w:rPr>
  </w:style>
  <w:style w:type="paragraph" w:styleId="NormalWeb">
    <w:name w:val="Normal (Web)"/>
    <w:basedOn w:val="Normal"/>
    <w:uiPriority w:val="99"/>
    <w:unhideWhenUsed/>
    <w:rsid w:val="00621FBD"/>
    <w:pPr>
      <w:spacing w:before="100" w:beforeAutospacing="1" w:after="100" w:afterAutospacing="1"/>
    </w:pPr>
    <w:rPr>
      <w:rFonts w:ascii="Times New Roman" w:hAnsi="Times New Roman"/>
      <w:sz w:val="24"/>
    </w:rPr>
  </w:style>
  <w:style w:type="character" w:customStyle="1" w:styleId="ScriptstartboldChar">
    <w:name w:val="Script_start_bold Char"/>
    <w:link w:val="Scriptstartbold"/>
    <w:rsid w:val="0042144B"/>
    <w:rPr>
      <w:rFonts w:ascii="Arial" w:hAnsi="Arial"/>
      <w:b/>
      <w:shd w:val="clear" w:color="auto" w:fill="66FF33"/>
    </w:rPr>
  </w:style>
  <w:style w:type="paragraph" w:customStyle="1" w:styleId="ColorfulList-Accent12">
    <w:name w:val="Colorful List - Accent 12"/>
    <w:basedOn w:val="Normal"/>
    <w:uiPriority w:val="72"/>
    <w:rsid w:val="0022589F"/>
    <w:pPr>
      <w:ind w:left="720"/>
      <w:contextualSpacing/>
    </w:pPr>
  </w:style>
  <w:style w:type="paragraph" w:customStyle="1" w:styleId="ColorfulShading-Accent11">
    <w:name w:val="Colorful Shading - Accent 11"/>
    <w:hidden/>
    <w:uiPriority w:val="71"/>
    <w:semiHidden/>
    <w:rsid w:val="009B145F"/>
    <w:rPr>
      <w:rFonts w:ascii="Arial" w:hAnsi="Arial"/>
      <w:szCs w:val="24"/>
      <w:lang w:val="en-US" w:eastAsia="en-US"/>
    </w:rPr>
  </w:style>
  <w:style w:type="character" w:customStyle="1" w:styleId="q">
    <w:name w:val="q"/>
    <w:basedOn w:val="DefaultParagraphFont"/>
    <w:rsid w:val="009C5315"/>
  </w:style>
  <w:style w:type="paragraph" w:customStyle="1" w:styleId="TOC">
    <w:name w:val="TOC"/>
    <w:basedOn w:val="Heading1"/>
    <w:link w:val="TOCChar"/>
    <w:qFormat/>
    <w:rsid w:val="000B0F03"/>
    <w:pPr>
      <w:pageBreakBefore w:val="0"/>
      <w:numPr>
        <w:numId w:val="0"/>
      </w:numPr>
      <w:spacing w:after="120"/>
    </w:pPr>
  </w:style>
  <w:style w:type="character" w:customStyle="1" w:styleId="TOCChar">
    <w:name w:val="TOC Char"/>
    <w:link w:val="TOC"/>
    <w:rsid w:val="000B0F03"/>
    <w:rPr>
      <w:rFonts w:ascii="Arial" w:hAnsi="Arial"/>
      <w:b/>
      <w:bCs/>
      <w:kern w:val="32"/>
      <w:sz w:val="32"/>
      <w:szCs w:val="32"/>
      <w:lang w:val="x-none" w:eastAsia="x-none"/>
    </w:rPr>
  </w:style>
  <w:style w:type="paragraph" w:styleId="BodyText">
    <w:name w:val="Body Text"/>
    <w:basedOn w:val="Normal"/>
    <w:link w:val="BodyTextChar"/>
    <w:rsid w:val="00C20BC0"/>
    <w:pPr>
      <w:widowControl w:val="0"/>
      <w:suppressAutoHyphens/>
      <w:spacing w:after="120"/>
    </w:pPr>
    <w:rPr>
      <w:rFonts w:ascii="Times New Roman" w:eastAsia="SimSun" w:hAnsi="Times New Roman" w:cs="Mangal"/>
      <w:kern w:val="1"/>
      <w:sz w:val="24"/>
      <w:lang w:val="x-none" w:eastAsia="hi-IN" w:bidi="hi-IN"/>
    </w:rPr>
  </w:style>
  <w:style w:type="character" w:customStyle="1" w:styleId="BodyTextChar">
    <w:name w:val="Body Text Char"/>
    <w:link w:val="BodyText"/>
    <w:rsid w:val="00C20BC0"/>
    <w:rPr>
      <w:rFonts w:eastAsia="SimSun" w:cs="Mangal"/>
      <w:kern w:val="1"/>
      <w:sz w:val="24"/>
      <w:szCs w:val="24"/>
      <w:lang w:eastAsia="hi-IN" w:bidi="hi-IN"/>
    </w:rPr>
  </w:style>
  <w:style w:type="paragraph" w:customStyle="1" w:styleId="TableContents">
    <w:name w:val="Table Contents"/>
    <w:basedOn w:val="Normal"/>
    <w:rsid w:val="00AB0931"/>
    <w:pPr>
      <w:widowControl w:val="0"/>
      <w:suppressLineNumbers/>
      <w:suppressAutoHyphens/>
    </w:pPr>
    <w:rPr>
      <w:rFonts w:ascii="Times New Roman" w:eastAsia="SimSun" w:hAnsi="Times New Roman" w:cs="Mangal"/>
      <w:kern w:val="1"/>
      <w:sz w:val="24"/>
      <w:lang w:eastAsia="hi-IN" w:bidi="hi-IN"/>
    </w:rPr>
  </w:style>
  <w:style w:type="paragraph" w:customStyle="1" w:styleId="TableHeading">
    <w:name w:val="Table Heading"/>
    <w:basedOn w:val="TableContents"/>
    <w:rsid w:val="00AB0931"/>
    <w:pPr>
      <w:jc w:val="center"/>
    </w:pPr>
    <w:rPr>
      <w:b/>
      <w:bCs/>
    </w:rPr>
  </w:style>
  <w:style w:type="table" w:customStyle="1" w:styleId="GridTable4-Accent51">
    <w:name w:val="Grid Table 4 - Accent 51"/>
    <w:basedOn w:val="TableNormal"/>
    <w:uiPriority w:val="49"/>
    <w:rsid w:val="0048667F"/>
    <w:tblPr>
      <w:tblStyleRowBandSize w:val="1"/>
      <w:tblStyleColBandSize w:val="1"/>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bCs/>
      </w:rPr>
      <w:tblPr/>
      <w:tcPr>
        <w:tcBorders>
          <w:top w:val="double" w:sz="4" w:space="0" w:color="4472C4"/>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table" w:customStyle="1" w:styleId="GridTable6Colorful-Accent61">
    <w:name w:val="Grid Table 6 Colorful - Accent 61"/>
    <w:basedOn w:val="TableNormal"/>
    <w:uiPriority w:val="49"/>
    <w:rsid w:val="00727D8D"/>
    <w:tblPr>
      <w:tblStyleRowBandSize w:val="1"/>
      <w:tblStyleColBandSize w:val="1"/>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bCs/>
      </w:rPr>
      <w:tblPr/>
      <w:tcPr>
        <w:tcBorders>
          <w:top w:val="double" w:sz="4" w:space="0" w:color="4472C4"/>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paragraph" w:styleId="Revision">
    <w:name w:val="Revision"/>
    <w:hidden/>
    <w:uiPriority w:val="71"/>
    <w:semiHidden/>
    <w:rsid w:val="00727D8D"/>
    <w:rPr>
      <w:rFonts w:ascii="Arial" w:hAnsi="Arial"/>
      <w:szCs w:val="24"/>
      <w:lang w:val="en-US" w:eastAsia="en-US"/>
    </w:rPr>
  </w:style>
  <w:style w:type="paragraph" w:styleId="ListParagraph">
    <w:name w:val="List Paragraph"/>
    <w:basedOn w:val="Normal"/>
    <w:uiPriority w:val="34"/>
    <w:qFormat/>
    <w:rsid w:val="00D068D4"/>
    <w:pPr>
      <w:ind w:left="720"/>
      <w:contextualSpacing/>
    </w:pPr>
  </w:style>
  <w:style w:type="table" w:customStyle="1" w:styleId="GridTable5Dark-Accent51">
    <w:name w:val="Grid Table 5 Dark - Accent 51"/>
    <w:basedOn w:val="TableNormal"/>
    <w:uiPriority w:val="50"/>
    <w:rsid w:val="0027232A"/>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paragraph" w:styleId="Caption">
    <w:name w:val="caption"/>
    <w:basedOn w:val="Normal"/>
    <w:next w:val="Normal"/>
    <w:semiHidden/>
    <w:unhideWhenUsed/>
    <w:qFormat/>
    <w:rsid w:val="00145E2A"/>
    <w:pPr>
      <w:spacing w:after="200"/>
    </w:pPr>
    <w:rPr>
      <w:b/>
      <w:bCs/>
      <w:color w:val="5B9BD5" w:themeColor="accent1"/>
      <w:sz w:val="18"/>
      <w:szCs w:val="18"/>
    </w:rPr>
  </w:style>
  <w:style w:type="character" w:customStyle="1" w:styleId="apple-converted-space">
    <w:name w:val="apple-converted-space"/>
    <w:basedOn w:val="DefaultParagraphFont"/>
    <w:rsid w:val="00967ABB"/>
  </w:style>
  <w:style w:type="paragraph" w:styleId="NoSpacing">
    <w:name w:val="No Spacing"/>
    <w:uiPriority w:val="1"/>
    <w:qFormat/>
    <w:rsid w:val="00D45773"/>
    <w:rPr>
      <w:rFonts w:asciiTheme="minorHAnsi" w:eastAsiaTheme="minorEastAsia" w:hAnsiTheme="minorHAnsi" w:cstheme="minorBidi"/>
      <w:sz w:val="22"/>
      <w:szCs w:val="22"/>
      <w:lang w:val="en-AU" w:eastAsia="en-AU"/>
    </w:rPr>
  </w:style>
  <w:style w:type="paragraph" w:customStyle="1" w:styleId="p1">
    <w:name w:val="p1"/>
    <w:basedOn w:val="Normal"/>
    <w:rsid w:val="00716E3F"/>
    <w:pPr>
      <w:shd w:val="clear" w:color="auto" w:fill="FFFFFF"/>
    </w:pPr>
    <w:rPr>
      <w:rFonts w:ascii="Menlo" w:hAnsi="Menlo" w:cs="Menlo"/>
      <w:color w:val="000000"/>
      <w:sz w:val="17"/>
      <w:szCs w:val="17"/>
      <w:lang w:val="en-GB" w:eastAsia="en-GB"/>
    </w:rPr>
  </w:style>
  <w:style w:type="paragraph" w:customStyle="1" w:styleId="p2">
    <w:name w:val="p2"/>
    <w:basedOn w:val="Normal"/>
    <w:rsid w:val="00716E3F"/>
    <w:pPr>
      <w:shd w:val="clear" w:color="auto" w:fill="FFFFFF"/>
    </w:pPr>
    <w:rPr>
      <w:rFonts w:ascii="Menlo" w:hAnsi="Menlo" w:cs="Menlo"/>
      <w:color w:val="FF3B1E"/>
      <w:sz w:val="17"/>
      <w:szCs w:val="17"/>
      <w:lang w:val="en-GB" w:eastAsia="en-GB"/>
    </w:rPr>
  </w:style>
  <w:style w:type="character" w:customStyle="1" w:styleId="s1">
    <w:name w:val="s1"/>
    <w:basedOn w:val="DefaultParagraphFont"/>
    <w:rsid w:val="00716E3F"/>
  </w:style>
  <w:style w:type="paragraph" w:customStyle="1" w:styleId="p3">
    <w:name w:val="p3"/>
    <w:basedOn w:val="Normal"/>
    <w:rsid w:val="00716E3F"/>
    <w:pPr>
      <w:shd w:val="clear" w:color="auto" w:fill="FFFFFF"/>
    </w:pPr>
    <w:rPr>
      <w:rFonts w:ascii="Menlo" w:hAnsi="Menlo" w:cs="Menlo"/>
      <w:color w:val="000000"/>
      <w:sz w:val="17"/>
      <w:szCs w:val="17"/>
      <w:lang w:val="en-GB" w:eastAsia="en-GB"/>
    </w:rPr>
  </w:style>
  <w:style w:type="character" w:customStyle="1" w:styleId="s2">
    <w:name w:val="s2"/>
    <w:basedOn w:val="DefaultParagraphFont"/>
    <w:rsid w:val="00716E3F"/>
    <w:rPr>
      <w:color w:val="000000"/>
    </w:rPr>
  </w:style>
  <w:style w:type="character" w:styleId="SubtleEmphasis">
    <w:name w:val="Subtle Emphasis"/>
    <w:basedOn w:val="DefaultParagraphFont"/>
    <w:uiPriority w:val="43"/>
    <w:qFormat/>
    <w:rsid w:val="00287703"/>
    <w:rPr>
      <w:i/>
      <w:iCs/>
      <w:color w:val="404040" w:themeColor="text1" w:themeTint="BF"/>
    </w:rPr>
  </w:style>
  <w:style w:type="table" w:styleId="TableGridLight">
    <w:name w:val="Grid Table Light"/>
    <w:basedOn w:val="TableNormal"/>
    <w:uiPriority w:val="40"/>
    <w:rsid w:val="00051358"/>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5Dark">
    <w:name w:val="Grid Table 5 Dark"/>
    <w:basedOn w:val="TableNormal"/>
    <w:uiPriority w:val="50"/>
    <w:rsid w:val="000D5CA2"/>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5Dark-Accent1">
    <w:name w:val="Grid Table 5 Dark Accent 1"/>
    <w:basedOn w:val="TableNormal"/>
    <w:uiPriority w:val="50"/>
    <w:rsid w:val="000D5CA2"/>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styleId="GridTable5Dark-Accent3">
    <w:name w:val="Grid Table 5 Dark Accent 3"/>
    <w:basedOn w:val="TableNormal"/>
    <w:uiPriority w:val="50"/>
    <w:rsid w:val="000D5CA2"/>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GridTable5Dark-Accent5">
    <w:name w:val="Grid Table 5 Dark Accent 5"/>
    <w:basedOn w:val="TableNormal"/>
    <w:uiPriority w:val="50"/>
    <w:rsid w:val="000D5CA2"/>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table" w:styleId="ListTable3-Accent3">
    <w:name w:val="List Table 3 Accent 3"/>
    <w:basedOn w:val="TableNormal"/>
    <w:uiPriority w:val="48"/>
    <w:rsid w:val="002D1834"/>
    <w:rPr>
      <w:rFonts w:asciiTheme="minorHAnsi" w:eastAsiaTheme="minorEastAsia" w:hAnsiTheme="minorHAnsi" w:cstheme="minorBidi"/>
      <w:sz w:val="22"/>
      <w:szCs w:val="22"/>
      <w:lang w:val="en-AU" w:eastAsia="en-AU"/>
    </w:r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styleId="ListTable3-Accent5">
    <w:name w:val="List Table 3 Accent 5"/>
    <w:basedOn w:val="TableNormal"/>
    <w:uiPriority w:val="48"/>
    <w:rsid w:val="002D1834"/>
    <w:tblPr>
      <w:tblStyleRowBandSize w:val="1"/>
      <w:tblStyleColBandSize w:val="1"/>
      <w:tblBorders>
        <w:top w:val="single" w:sz="4" w:space="0" w:color="4472C4" w:themeColor="accent5"/>
        <w:left w:val="single" w:sz="4" w:space="0" w:color="4472C4" w:themeColor="accent5"/>
        <w:bottom w:val="single" w:sz="4" w:space="0" w:color="4472C4" w:themeColor="accent5"/>
        <w:right w:val="single" w:sz="4" w:space="0" w:color="4472C4" w:themeColor="accent5"/>
      </w:tblBorders>
    </w:tblPr>
    <w:tblStylePr w:type="firstRow">
      <w:rPr>
        <w:b/>
        <w:bCs/>
        <w:color w:val="FFFFFF" w:themeColor="background1"/>
      </w:rPr>
      <w:tblPr/>
      <w:tcPr>
        <w:shd w:val="clear" w:color="auto" w:fill="4472C4" w:themeFill="accent5"/>
      </w:tcPr>
    </w:tblStylePr>
    <w:tblStylePr w:type="lastRow">
      <w:rPr>
        <w:b/>
        <w:bCs/>
      </w:rPr>
      <w:tblPr/>
      <w:tcPr>
        <w:tcBorders>
          <w:top w:val="double" w:sz="4" w:space="0" w:color="4472C4"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5"/>
          <w:right w:val="single" w:sz="4" w:space="0" w:color="4472C4" w:themeColor="accent5"/>
        </w:tcBorders>
      </w:tcPr>
    </w:tblStylePr>
    <w:tblStylePr w:type="band1Horz">
      <w:tblPr/>
      <w:tcPr>
        <w:tcBorders>
          <w:top w:val="single" w:sz="4" w:space="0" w:color="4472C4" w:themeColor="accent5"/>
          <w:bottom w:val="single" w:sz="4" w:space="0" w:color="4472C4"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5"/>
          <w:left w:val="nil"/>
        </w:tcBorders>
      </w:tcPr>
    </w:tblStylePr>
    <w:tblStylePr w:type="swCell">
      <w:tblPr/>
      <w:tcPr>
        <w:tcBorders>
          <w:top w:val="double" w:sz="4" w:space="0" w:color="4472C4" w:themeColor="accent5"/>
          <w:right w:val="nil"/>
        </w:tcBorders>
      </w:tcPr>
    </w:tblStylePr>
  </w:style>
  <w:style w:type="table" w:styleId="GridTable4-Accent5">
    <w:name w:val="Grid Table 4 Accent 5"/>
    <w:basedOn w:val="TableNormal"/>
    <w:uiPriority w:val="49"/>
    <w:rsid w:val="00412E5F"/>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GridTable1Light-Accent3">
    <w:name w:val="Grid Table 1 Light Accent 3"/>
    <w:basedOn w:val="TableNormal"/>
    <w:uiPriority w:val="46"/>
    <w:rsid w:val="00DE0BBD"/>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character" w:styleId="UnresolvedMention">
    <w:name w:val="Unresolved Mention"/>
    <w:basedOn w:val="DefaultParagraphFont"/>
    <w:rsid w:val="00CD0BAE"/>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625193">
      <w:bodyDiv w:val="1"/>
      <w:marLeft w:val="0"/>
      <w:marRight w:val="0"/>
      <w:marTop w:val="0"/>
      <w:marBottom w:val="0"/>
      <w:divBdr>
        <w:top w:val="none" w:sz="0" w:space="0" w:color="auto"/>
        <w:left w:val="none" w:sz="0" w:space="0" w:color="auto"/>
        <w:bottom w:val="none" w:sz="0" w:space="0" w:color="auto"/>
        <w:right w:val="none" w:sz="0" w:space="0" w:color="auto"/>
      </w:divBdr>
    </w:div>
    <w:div w:id="26371620">
      <w:bodyDiv w:val="1"/>
      <w:marLeft w:val="0"/>
      <w:marRight w:val="0"/>
      <w:marTop w:val="0"/>
      <w:marBottom w:val="0"/>
      <w:divBdr>
        <w:top w:val="none" w:sz="0" w:space="0" w:color="auto"/>
        <w:left w:val="none" w:sz="0" w:space="0" w:color="auto"/>
        <w:bottom w:val="none" w:sz="0" w:space="0" w:color="auto"/>
        <w:right w:val="none" w:sz="0" w:space="0" w:color="auto"/>
      </w:divBdr>
    </w:div>
    <w:div w:id="171260869">
      <w:bodyDiv w:val="1"/>
      <w:marLeft w:val="0"/>
      <w:marRight w:val="0"/>
      <w:marTop w:val="0"/>
      <w:marBottom w:val="0"/>
      <w:divBdr>
        <w:top w:val="none" w:sz="0" w:space="0" w:color="auto"/>
        <w:left w:val="none" w:sz="0" w:space="0" w:color="auto"/>
        <w:bottom w:val="none" w:sz="0" w:space="0" w:color="auto"/>
        <w:right w:val="none" w:sz="0" w:space="0" w:color="auto"/>
      </w:divBdr>
    </w:div>
    <w:div w:id="285552324">
      <w:bodyDiv w:val="1"/>
      <w:marLeft w:val="0"/>
      <w:marRight w:val="0"/>
      <w:marTop w:val="0"/>
      <w:marBottom w:val="0"/>
      <w:divBdr>
        <w:top w:val="none" w:sz="0" w:space="0" w:color="auto"/>
        <w:left w:val="none" w:sz="0" w:space="0" w:color="auto"/>
        <w:bottom w:val="none" w:sz="0" w:space="0" w:color="auto"/>
        <w:right w:val="none" w:sz="0" w:space="0" w:color="auto"/>
      </w:divBdr>
    </w:div>
    <w:div w:id="336808008">
      <w:bodyDiv w:val="1"/>
      <w:marLeft w:val="0"/>
      <w:marRight w:val="0"/>
      <w:marTop w:val="0"/>
      <w:marBottom w:val="0"/>
      <w:divBdr>
        <w:top w:val="none" w:sz="0" w:space="0" w:color="auto"/>
        <w:left w:val="none" w:sz="0" w:space="0" w:color="auto"/>
        <w:bottom w:val="none" w:sz="0" w:space="0" w:color="auto"/>
        <w:right w:val="none" w:sz="0" w:space="0" w:color="auto"/>
      </w:divBdr>
    </w:div>
    <w:div w:id="459230544">
      <w:bodyDiv w:val="1"/>
      <w:marLeft w:val="0"/>
      <w:marRight w:val="0"/>
      <w:marTop w:val="0"/>
      <w:marBottom w:val="0"/>
      <w:divBdr>
        <w:top w:val="none" w:sz="0" w:space="0" w:color="auto"/>
        <w:left w:val="none" w:sz="0" w:space="0" w:color="auto"/>
        <w:bottom w:val="none" w:sz="0" w:space="0" w:color="auto"/>
        <w:right w:val="none" w:sz="0" w:space="0" w:color="auto"/>
      </w:divBdr>
      <w:divsChild>
        <w:div w:id="888952832">
          <w:marLeft w:val="0"/>
          <w:marRight w:val="0"/>
          <w:marTop w:val="0"/>
          <w:marBottom w:val="0"/>
          <w:divBdr>
            <w:top w:val="none" w:sz="0" w:space="0" w:color="auto"/>
            <w:left w:val="none" w:sz="0" w:space="0" w:color="auto"/>
            <w:bottom w:val="none" w:sz="0" w:space="0" w:color="auto"/>
            <w:right w:val="none" w:sz="0" w:space="0" w:color="auto"/>
          </w:divBdr>
        </w:div>
      </w:divsChild>
    </w:div>
    <w:div w:id="544216200">
      <w:bodyDiv w:val="1"/>
      <w:marLeft w:val="0"/>
      <w:marRight w:val="0"/>
      <w:marTop w:val="0"/>
      <w:marBottom w:val="0"/>
      <w:divBdr>
        <w:top w:val="none" w:sz="0" w:space="0" w:color="auto"/>
        <w:left w:val="none" w:sz="0" w:space="0" w:color="auto"/>
        <w:bottom w:val="none" w:sz="0" w:space="0" w:color="auto"/>
        <w:right w:val="none" w:sz="0" w:space="0" w:color="auto"/>
      </w:divBdr>
    </w:div>
    <w:div w:id="647057324">
      <w:bodyDiv w:val="1"/>
      <w:marLeft w:val="0"/>
      <w:marRight w:val="0"/>
      <w:marTop w:val="0"/>
      <w:marBottom w:val="0"/>
      <w:divBdr>
        <w:top w:val="none" w:sz="0" w:space="0" w:color="auto"/>
        <w:left w:val="none" w:sz="0" w:space="0" w:color="auto"/>
        <w:bottom w:val="none" w:sz="0" w:space="0" w:color="auto"/>
        <w:right w:val="none" w:sz="0" w:space="0" w:color="auto"/>
      </w:divBdr>
    </w:div>
    <w:div w:id="701636664">
      <w:bodyDiv w:val="1"/>
      <w:marLeft w:val="0"/>
      <w:marRight w:val="0"/>
      <w:marTop w:val="0"/>
      <w:marBottom w:val="0"/>
      <w:divBdr>
        <w:top w:val="none" w:sz="0" w:space="0" w:color="auto"/>
        <w:left w:val="none" w:sz="0" w:space="0" w:color="auto"/>
        <w:bottom w:val="none" w:sz="0" w:space="0" w:color="auto"/>
        <w:right w:val="none" w:sz="0" w:space="0" w:color="auto"/>
      </w:divBdr>
    </w:div>
    <w:div w:id="738485175">
      <w:bodyDiv w:val="1"/>
      <w:marLeft w:val="0"/>
      <w:marRight w:val="0"/>
      <w:marTop w:val="0"/>
      <w:marBottom w:val="0"/>
      <w:divBdr>
        <w:top w:val="none" w:sz="0" w:space="0" w:color="auto"/>
        <w:left w:val="none" w:sz="0" w:space="0" w:color="auto"/>
        <w:bottom w:val="none" w:sz="0" w:space="0" w:color="auto"/>
        <w:right w:val="none" w:sz="0" w:space="0" w:color="auto"/>
      </w:divBdr>
    </w:div>
    <w:div w:id="807288388">
      <w:bodyDiv w:val="1"/>
      <w:marLeft w:val="0"/>
      <w:marRight w:val="0"/>
      <w:marTop w:val="0"/>
      <w:marBottom w:val="0"/>
      <w:divBdr>
        <w:top w:val="none" w:sz="0" w:space="0" w:color="auto"/>
        <w:left w:val="none" w:sz="0" w:space="0" w:color="auto"/>
        <w:bottom w:val="none" w:sz="0" w:space="0" w:color="auto"/>
        <w:right w:val="none" w:sz="0" w:space="0" w:color="auto"/>
      </w:divBdr>
    </w:div>
    <w:div w:id="837964903">
      <w:bodyDiv w:val="1"/>
      <w:marLeft w:val="0"/>
      <w:marRight w:val="0"/>
      <w:marTop w:val="0"/>
      <w:marBottom w:val="0"/>
      <w:divBdr>
        <w:top w:val="none" w:sz="0" w:space="0" w:color="auto"/>
        <w:left w:val="none" w:sz="0" w:space="0" w:color="auto"/>
        <w:bottom w:val="none" w:sz="0" w:space="0" w:color="auto"/>
        <w:right w:val="none" w:sz="0" w:space="0" w:color="auto"/>
      </w:divBdr>
    </w:div>
    <w:div w:id="896359867">
      <w:bodyDiv w:val="1"/>
      <w:marLeft w:val="0"/>
      <w:marRight w:val="0"/>
      <w:marTop w:val="0"/>
      <w:marBottom w:val="0"/>
      <w:divBdr>
        <w:top w:val="none" w:sz="0" w:space="0" w:color="auto"/>
        <w:left w:val="none" w:sz="0" w:space="0" w:color="auto"/>
        <w:bottom w:val="none" w:sz="0" w:space="0" w:color="auto"/>
        <w:right w:val="none" w:sz="0" w:space="0" w:color="auto"/>
      </w:divBdr>
      <w:divsChild>
        <w:div w:id="2107380995">
          <w:marLeft w:val="0"/>
          <w:marRight w:val="0"/>
          <w:marTop w:val="0"/>
          <w:marBottom w:val="0"/>
          <w:divBdr>
            <w:top w:val="none" w:sz="0" w:space="0" w:color="auto"/>
            <w:left w:val="none" w:sz="0" w:space="0" w:color="auto"/>
            <w:bottom w:val="none" w:sz="0" w:space="0" w:color="auto"/>
            <w:right w:val="none" w:sz="0" w:space="0" w:color="auto"/>
          </w:divBdr>
        </w:div>
        <w:div w:id="642270894">
          <w:marLeft w:val="0"/>
          <w:marRight w:val="0"/>
          <w:marTop w:val="0"/>
          <w:marBottom w:val="0"/>
          <w:divBdr>
            <w:top w:val="none" w:sz="0" w:space="0" w:color="auto"/>
            <w:left w:val="none" w:sz="0" w:space="0" w:color="auto"/>
            <w:bottom w:val="none" w:sz="0" w:space="0" w:color="auto"/>
            <w:right w:val="none" w:sz="0" w:space="0" w:color="auto"/>
          </w:divBdr>
        </w:div>
        <w:div w:id="502551639">
          <w:marLeft w:val="0"/>
          <w:marRight w:val="0"/>
          <w:marTop w:val="0"/>
          <w:marBottom w:val="0"/>
          <w:divBdr>
            <w:top w:val="none" w:sz="0" w:space="0" w:color="auto"/>
            <w:left w:val="none" w:sz="0" w:space="0" w:color="auto"/>
            <w:bottom w:val="none" w:sz="0" w:space="0" w:color="auto"/>
            <w:right w:val="none" w:sz="0" w:space="0" w:color="auto"/>
          </w:divBdr>
        </w:div>
      </w:divsChild>
    </w:div>
    <w:div w:id="1009671669">
      <w:bodyDiv w:val="1"/>
      <w:marLeft w:val="0"/>
      <w:marRight w:val="0"/>
      <w:marTop w:val="0"/>
      <w:marBottom w:val="0"/>
      <w:divBdr>
        <w:top w:val="none" w:sz="0" w:space="0" w:color="auto"/>
        <w:left w:val="none" w:sz="0" w:space="0" w:color="auto"/>
        <w:bottom w:val="none" w:sz="0" w:space="0" w:color="auto"/>
        <w:right w:val="none" w:sz="0" w:space="0" w:color="auto"/>
      </w:divBdr>
      <w:divsChild>
        <w:div w:id="1660956710">
          <w:marLeft w:val="331"/>
          <w:marRight w:val="0"/>
          <w:marTop w:val="288"/>
          <w:marBottom w:val="0"/>
          <w:divBdr>
            <w:top w:val="none" w:sz="0" w:space="0" w:color="auto"/>
            <w:left w:val="none" w:sz="0" w:space="0" w:color="auto"/>
            <w:bottom w:val="none" w:sz="0" w:space="0" w:color="auto"/>
            <w:right w:val="none" w:sz="0" w:space="0" w:color="auto"/>
          </w:divBdr>
        </w:div>
      </w:divsChild>
    </w:div>
    <w:div w:id="1032850248">
      <w:bodyDiv w:val="1"/>
      <w:marLeft w:val="0"/>
      <w:marRight w:val="0"/>
      <w:marTop w:val="0"/>
      <w:marBottom w:val="0"/>
      <w:divBdr>
        <w:top w:val="none" w:sz="0" w:space="0" w:color="auto"/>
        <w:left w:val="none" w:sz="0" w:space="0" w:color="auto"/>
        <w:bottom w:val="none" w:sz="0" w:space="0" w:color="auto"/>
        <w:right w:val="none" w:sz="0" w:space="0" w:color="auto"/>
      </w:divBdr>
    </w:div>
    <w:div w:id="1074860462">
      <w:bodyDiv w:val="1"/>
      <w:marLeft w:val="0"/>
      <w:marRight w:val="0"/>
      <w:marTop w:val="0"/>
      <w:marBottom w:val="0"/>
      <w:divBdr>
        <w:top w:val="none" w:sz="0" w:space="0" w:color="auto"/>
        <w:left w:val="none" w:sz="0" w:space="0" w:color="auto"/>
        <w:bottom w:val="none" w:sz="0" w:space="0" w:color="auto"/>
        <w:right w:val="none" w:sz="0" w:space="0" w:color="auto"/>
      </w:divBdr>
    </w:div>
    <w:div w:id="1130587452">
      <w:bodyDiv w:val="1"/>
      <w:marLeft w:val="0"/>
      <w:marRight w:val="0"/>
      <w:marTop w:val="0"/>
      <w:marBottom w:val="0"/>
      <w:divBdr>
        <w:top w:val="none" w:sz="0" w:space="0" w:color="auto"/>
        <w:left w:val="none" w:sz="0" w:space="0" w:color="auto"/>
        <w:bottom w:val="none" w:sz="0" w:space="0" w:color="auto"/>
        <w:right w:val="none" w:sz="0" w:space="0" w:color="auto"/>
      </w:divBdr>
    </w:div>
    <w:div w:id="1191651862">
      <w:bodyDiv w:val="1"/>
      <w:marLeft w:val="0"/>
      <w:marRight w:val="0"/>
      <w:marTop w:val="0"/>
      <w:marBottom w:val="0"/>
      <w:divBdr>
        <w:top w:val="none" w:sz="0" w:space="0" w:color="auto"/>
        <w:left w:val="none" w:sz="0" w:space="0" w:color="auto"/>
        <w:bottom w:val="none" w:sz="0" w:space="0" w:color="auto"/>
        <w:right w:val="none" w:sz="0" w:space="0" w:color="auto"/>
      </w:divBdr>
    </w:div>
    <w:div w:id="1307397526">
      <w:bodyDiv w:val="1"/>
      <w:marLeft w:val="0"/>
      <w:marRight w:val="0"/>
      <w:marTop w:val="0"/>
      <w:marBottom w:val="0"/>
      <w:divBdr>
        <w:top w:val="none" w:sz="0" w:space="0" w:color="auto"/>
        <w:left w:val="none" w:sz="0" w:space="0" w:color="auto"/>
        <w:bottom w:val="none" w:sz="0" w:space="0" w:color="auto"/>
        <w:right w:val="none" w:sz="0" w:space="0" w:color="auto"/>
      </w:divBdr>
    </w:div>
    <w:div w:id="1400058438">
      <w:bodyDiv w:val="1"/>
      <w:marLeft w:val="0"/>
      <w:marRight w:val="0"/>
      <w:marTop w:val="0"/>
      <w:marBottom w:val="0"/>
      <w:divBdr>
        <w:top w:val="none" w:sz="0" w:space="0" w:color="auto"/>
        <w:left w:val="none" w:sz="0" w:space="0" w:color="auto"/>
        <w:bottom w:val="none" w:sz="0" w:space="0" w:color="auto"/>
        <w:right w:val="none" w:sz="0" w:space="0" w:color="auto"/>
      </w:divBdr>
    </w:div>
    <w:div w:id="1494950700">
      <w:bodyDiv w:val="1"/>
      <w:marLeft w:val="0"/>
      <w:marRight w:val="0"/>
      <w:marTop w:val="0"/>
      <w:marBottom w:val="0"/>
      <w:divBdr>
        <w:top w:val="none" w:sz="0" w:space="0" w:color="auto"/>
        <w:left w:val="none" w:sz="0" w:space="0" w:color="auto"/>
        <w:bottom w:val="none" w:sz="0" w:space="0" w:color="auto"/>
        <w:right w:val="none" w:sz="0" w:space="0" w:color="auto"/>
      </w:divBdr>
      <w:divsChild>
        <w:div w:id="1738745753">
          <w:marLeft w:val="0"/>
          <w:marRight w:val="0"/>
          <w:marTop w:val="0"/>
          <w:marBottom w:val="0"/>
          <w:divBdr>
            <w:top w:val="none" w:sz="0" w:space="0" w:color="auto"/>
            <w:left w:val="none" w:sz="0" w:space="0" w:color="auto"/>
            <w:bottom w:val="none" w:sz="0" w:space="0" w:color="auto"/>
            <w:right w:val="none" w:sz="0" w:space="0" w:color="auto"/>
          </w:divBdr>
        </w:div>
        <w:div w:id="447748878">
          <w:marLeft w:val="0"/>
          <w:marRight w:val="0"/>
          <w:marTop w:val="0"/>
          <w:marBottom w:val="0"/>
          <w:divBdr>
            <w:top w:val="none" w:sz="0" w:space="0" w:color="auto"/>
            <w:left w:val="none" w:sz="0" w:space="0" w:color="auto"/>
            <w:bottom w:val="none" w:sz="0" w:space="0" w:color="auto"/>
            <w:right w:val="none" w:sz="0" w:space="0" w:color="auto"/>
          </w:divBdr>
        </w:div>
        <w:div w:id="1875996105">
          <w:marLeft w:val="0"/>
          <w:marRight w:val="0"/>
          <w:marTop w:val="0"/>
          <w:marBottom w:val="0"/>
          <w:divBdr>
            <w:top w:val="none" w:sz="0" w:space="0" w:color="auto"/>
            <w:left w:val="none" w:sz="0" w:space="0" w:color="auto"/>
            <w:bottom w:val="none" w:sz="0" w:space="0" w:color="auto"/>
            <w:right w:val="none" w:sz="0" w:space="0" w:color="auto"/>
          </w:divBdr>
        </w:div>
        <w:div w:id="1924338749">
          <w:marLeft w:val="0"/>
          <w:marRight w:val="0"/>
          <w:marTop w:val="0"/>
          <w:marBottom w:val="0"/>
          <w:divBdr>
            <w:top w:val="none" w:sz="0" w:space="0" w:color="auto"/>
            <w:left w:val="none" w:sz="0" w:space="0" w:color="auto"/>
            <w:bottom w:val="none" w:sz="0" w:space="0" w:color="auto"/>
            <w:right w:val="none" w:sz="0" w:space="0" w:color="auto"/>
          </w:divBdr>
        </w:div>
        <w:div w:id="1893996485">
          <w:marLeft w:val="0"/>
          <w:marRight w:val="0"/>
          <w:marTop w:val="0"/>
          <w:marBottom w:val="0"/>
          <w:divBdr>
            <w:top w:val="none" w:sz="0" w:space="0" w:color="auto"/>
            <w:left w:val="none" w:sz="0" w:space="0" w:color="auto"/>
            <w:bottom w:val="none" w:sz="0" w:space="0" w:color="auto"/>
            <w:right w:val="none" w:sz="0" w:space="0" w:color="auto"/>
          </w:divBdr>
        </w:div>
        <w:div w:id="2077820964">
          <w:marLeft w:val="0"/>
          <w:marRight w:val="0"/>
          <w:marTop w:val="0"/>
          <w:marBottom w:val="0"/>
          <w:divBdr>
            <w:top w:val="none" w:sz="0" w:space="0" w:color="auto"/>
            <w:left w:val="none" w:sz="0" w:space="0" w:color="auto"/>
            <w:bottom w:val="none" w:sz="0" w:space="0" w:color="auto"/>
            <w:right w:val="none" w:sz="0" w:space="0" w:color="auto"/>
          </w:divBdr>
        </w:div>
        <w:div w:id="1555853611">
          <w:marLeft w:val="0"/>
          <w:marRight w:val="0"/>
          <w:marTop w:val="0"/>
          <w:marBottom w:val="0"/>
          <w:divBdr>
            <w:top w:val="none" w:sz="0" w:space="0" w:color="auto"/>
            <w:left w:val="none" w:sz="0" w:space="0" w:color="auto"/>
            <w:bottom w:val="none" w:sz="0" w:space="0" w:color="auto"/>
            <w:right w:val="none" w:sz="0" w:space="0" w:color="auto"/>
          </w:divBdr>
        </w:div>
        <w:div w:id="790975280">
          <w:marLeft w:val="0"/>
          <w:marRight w:val="0"/>
          <w:marTop w:val="0"/>
          <w:marBottom w:val="0"/>
          <w:divBdr>
            <w:top w:val="none" w:sz="0" w:space="0" w:color="auto"/>
            <w:left w:val="none" w:sz="0" w:space="0" w:color="auto"/>
            <w:bottom w:val="none" w:sz="0" w:space="0" w:color="auto"/>
            <w:right w:val="none" w:sz="0" w:space="0" w:color="auto"/>
          </w:divBdr>
        </w:div>
        <w:div w:id="54474827">
          <w:marLeft w:val="0"/>
          <w:marRight w:val="0"/>
          <w:marTop w:val="0"/>
          <w:marBottom w:val="0"/>
          <w:divBdr>
            <w:top w:val="none" w:sz="0" w:space="0" w:color="auto"/>
            <w:left w:val="none" w:sz="0" w:space="0" w:color="auto"/>
            <w:bottom w:val="none" w:sz="0" w:space="0" w:color="auto"/>
            <w:right w:val="none" w:sz="0" w:space="0" w:color="auto"/>
          </w:divBdr>
        </w:div>
        <w:div w:id="721443346">
          <w:marLeft w:val="0"/>
          <w:marRight w:val="0"/>
          <w:marTop w:val="0"/>
          <w:marBottom w:val="0"/>
          <w:divBdr>
            <w:top w:val="none" w:sz="0" w:space="0" w:color="auto"/>
            <w:left w:val="none" w:sz="0" w:space="0" w:color="auto"/>
            <w:bottom w:val="none" w:sz="0" w:space="0" w:color="auto"/>
            <w:right w:val="none" w:sz="0" w:space="0" w:color="auto"/>
          </w:divBdr>
        </w:div>
        <w:div w:id="209846914">
          <w:marLeft w:val="0"/>
          <w:marRight w:val="0"/>
          <w:marTop w:val="0"/>
          <w:marBottom w:val="0"/>
          <w:divBdr>
            <w:top w:val="none" w:sz="0" w:space="0" w:color="auto"/>
            <w:left w:val="none" w:sz="0" w:space="0" w:color="auto"/>
            <w:bottom w:val="none" w:sz="0" w:space="0" w:color="auto"/>
            <w:right w:val="none" w:sz="0" w:space="0" w:color="auto"/>
          </w:divBdr>
        </w:div>
        <w:div w:id="1035426121">
          <w:marLeft w:val="0"/>
          <w:marRight w:val="0"/>
          <w:marTop w:val="0"/>
          <w:marBottom w:val="0"/>
          <w:divBdr>
            <w:top w:val="none" w:sz="0" w:space="0" w:color="auto"/>
            <w:left w:val="none" w:sz="0" w:space="0" w:color="auto"/>
            <w:bottom w:val="none" w:sz="0" w:space="0" w:color="auto"/>
            <w:right w:val="none" w:sz="0" w:space="0" w:color="auto"/>
          </w:divBdr>
        </w:div>
        <w:div w:id="1593781009">
          <w:marLeft w:val="0"/>
          <w:marRight w:val="0"/>
          <w:marTop w:val="0"/>
          <w:marBottom w:val="0"/>
          <w:divBdr>
            <w:top w:val="none" w:sz="0" w:space="0" w:color="auto"/>
            <w:left w:val="none" w:sz="0" w:space="0" w:color="auto"/>
            <w:bottom w:val="none" w:sz="0" w:space="0" w:color="auto"/>
            <w:right w:val="none" w:sz="0" w:space="0" w:color="auto"/>
          </w:divBdr>
        </w:div>
        <w:div w:id="857935616">
          <w:marLeft w:val="0"/>
          <w:marRight w:val="0"/>
          <w:marTop w:val="0"/>
          <w:marBottom w:val="0"/>
          <w:divBdr>
            <w:top w:val="none" w:sz="0" w:space="0" w:color="auto"/>
            <w:left w:val="none" w:sz="0" w:space="0" w:color="auto"/>
            <w:bottom w:val="none" w:sz="0" w:space="0" w:color="auto"/>
            <w:right w:val="none" w:sz="0" w:space="0" w:color="auto"/>
          </w:divBdr>
        </w:div>
        <w:div w:id="137188467">
          <w:marLeft w:val="0"/>
          <w:marRight w:val="0"/>
          <w:marTop w:val="0"/>
          <w:marBottom w:val="0"/>
          <w:divBdr>
            <w:top w:val="none" w:sz="0" w:space="0" w:color="auto"/>
            <w:left w:val="none" w:sz="0" w:space="0" w:color="auto"/>
            <w:bottom w:val="none" w:sz="0" w:space="0" w:color="auto"/>
            <w:right w:val="none" w:sz="0" w:space="0" w:color="auto"/>
          </w:divBdr>
        </w:div>
        <w:div w:id="1380713674">
          <w:marLeft w:val="0"/>
          <w:marRight w:val="0"/>
          <w:marTop w:val="0"/>
          <w:marBottom w:val="0"/>
          <w:divBdr>
            <w:top w:val="none" w:sz="0" w:space="0" w:color="auto"/>
            <w:left w:val="none" w:sz="0" w:space="0" w:color="auto"/>
            <w:bottom w:val="none" w:sz="0" w:space="0" w:color="auto"/>
            <w:right w:val="none" w:sz="0" w:space="0" w:color="auto"/>
          </w:divBdr>
        </w:div>
        <w:div w:id="1002388419">
          <w:marLeft w:val="0"/>
          <w:marRight w:val="0"/>
          <w:marTop w:val="0"/>
          <w:marBottom w:val="0"/>
          <w:divBdr>
            <w:top w:val="none" w:sz="0" w:space="0" w:color="auto"/>
            <w:left w:val="none" w:sz="0" w:space="0" w:color="auto"/>
            <w:bottom w:val="none" w:sz="0" w:space="0" w:color="auto"/>
            <w:right w:val="none" w:sz="0" w:space="0" w:color="auto"/>
          </w:divBdr>
        </w:div>
        <w:div w:id="931594311">
          <w:marLeft w:val="0"/>
          <w:marRight w:val="0"/>
          <w:marTop w:val="0"/>
          <w:marBottom w:val="0"/>
          <w:divBdr>
            <w:top w:val="none" w:sz="0" w:space="0" w:color="auto"/>
            <w:left w:val="none" w:sz="0" w:space="0" w:color="auto"/>
            <w:bottom w:val="none" w:sz="0" w:space="0" w:color="auto"/>
            <w:right w:val="none" w:sz="0" w:space="0" w:color="auto"/>
          </w:divBdr>
        </w:div>
        <w:div w:id="916211510">
          <w:marLeft w:val="0"/>
          <w:marRight w:val="0"/>
          <w:marTop w:val="0"/>
          <w:marBottom w:val="0"/>
          <w:divBdr>
            <w:top w:val="none" w:sz="0" w:space="0" w:color="auto"/>
            <w:left w:val="none" w:sz="0" w:space="0" w:color="auto"/>
            <w:bottom w:val="none" w:sz="0" w:space="0" w:color="auto"/>
            <w:right w:val="none" w:sz="0" w:space="0" w:color="auto"/>
          </w:divBdr>
        </w:div>
        <w:div w:id="18435124">
          <w:marLeft w:val="0"/>
          <w:marRight w:val="0"/>
          <w:marTop w:val="0"/>
          <w:marBottom w:val="0"/>
          <w:divBdr>
            <w:top w:val="none" w:sz="0" w:space="0" w:color="auto"/>
            <w:left w:val="none" w:sz="0" w:space="0" w:color="auto"/>
            <w:bottom w:val="none" w:sz="0" w:space="0" w:color="auto"/>
            <w:right w:val="none" w:sz="0" w:space="0" w:color="auto"/>
          </w:divBdr>
        </w:div>
        <w:div w:id="107238526">
          <w:marLeft w:val="0"/>
          <w:marRight w:val="0"/>
          <w:marTop w:val="0"/>
          <w:marBottom w:val="0"/>
          <w:divBdr>
            <w:top w:val="none" w:sz="0" w:space="0" w:color="auto"/>
            <w:left w:val="none" w:sz="0" w:space="0" w:color="auto"/>
            <w:bottom w:val="none" w:sz="0" w:space="0" w:color="auto"/>
            <w:right w:val="none" w:sz="0" w:space="0" w:color="auto"/>
          </w:divBdr>
        </w:div>
        <w:div w:id="1964313136">
          <w:marLeft w:val="0"/>
          <w:marRight w:val="0"/>
          <w:marTop w:val="0"/>
          <w:marBottom w:val="0"/>
          <w:divBdr>
            <w:top w:val="none" w:sz="0" w:space="0" w:color="auto"/>
            <w:left w:val="none" w:sz="0" w:space="0" w:color="auto"/>
            <w:bottom w:val="none" w:sz="0" w:space="0" w:color="auto"/>
            <w:right w:val="none" w:sz="0" w:space="0" w:color="auto"/>
          </w:divBdr>
        </w:div>
      </w:divsChild>
    </w:div>
    <w:div w:id="1541241645">
      <w:bodyDiv w:val="1"/>
      <w:marLeft w:val="0"/>
      <w:marRight w:val="0"/>
      <w:marTop w:val="0"/>
      <w:marBottom w:val="0"/>
      <w:divBdr>
        <w:top w:val="none" w:sz="0" w:space="0" w:color="auto"/>
        <w:left w:val="none" w:sz="0" w:space="0" w:color="auto"/>
        <w:bottom w:val="none" w:sz="0" w:space="0" w:color="auto"/>
        <w:right w:val="none" w:sz="0" w:space="0" w:color="auto"/>
      </w:divBdr>
    </w:div>
    <w:div w:id="1572889081">
      <w:bodyDiv w:val="1"/>
      <w:marLeft w:val="0"/>
      <w:marRight w:val="0"/>
      <w:marTop w:val="0"/>
      <w:marBottom w:val="0"/>
      <w:divBdr>
        <w:top w:val="none" w:sz="0" w:space="0" w:color="auto"/>
        <w:left w:val="none" w:sz="0" w:space="0" w:color="auto"/>
        <w:bottom w:val="none" w:sz="0" w:space="0" w:color="auto"/>
        <w:right w:val="none" w:sz="0" w:space="0" w:color="auto"/>
      </w:divBdr>
    </w:div>
    <w:div w:id="1693989871">
      <w:bodyDiv w:val="1"/>
      <w:marLeft w:val="0"/>
      <w:marRight w:val="0"/>
      <w:marTop w:val="0"/>
      <w:marBottom w:val="0"/>
      <w:divBdr>
        <w:top w:val="none" w:sz="0" w:space="0" w:color="auto"/>
        <w:left w:val="none" w:sz="0" w:space="0" w:color="auto"/>
        <w:bottom w:val="none" w:sz="0" w:space="0" w:color="auto"/>
        <w:right w:val="none" w:sz="0" w:space="0" w:color="auto"/>
      </w:divBdr>
      <w:divsChild>
        <w:div w:id="1138114167">
          <w:marLeft w:val="0"/>
          <w:marRight w:val="0"/>
          <w:marTop w:val="0"/>
          <w:marBottom w:val="0"/>
          <w:divBdr>
            <w:top w:val="none" w:sz="0" w:space="0" w:color="auto"/>
            <w:left w:val="none" w:sz="0" w:space="0" w:color="auto"/>
            <w:bottom w:val="none" w:sz="0" w:space="0" w:color="auto"/>
            <w:right w:val="none" w:sz="0" w:space="0" w:color="auto"/>
          </w:divBdr>
        </w:div>
      </w:divsChild>
    </w:div>
    <w:div w:id="1694454293">
      <w:bodyDiv w:val="1"/>
      <w:marLeft w:val="0"/>
      <w:marRight w:val="0"/>
      <w:marTop w:val="0"/>
      <w:marBottom w:val="0"/>
      <w:divBdr>
        <w:top w:val="none" w:sz="0" w:space="0" w:color="auto"/>
        <w:left w:val="none" w:sz="0" w:space="0" w:color="auto"/>
        <w:bottom w:val="none" w:sz="0" w:space="0" w:color="auto"/>
        <w:right w:val="none" w:sz="0" w:space="0" w:color="auto"/>
      </w:divBdr>
    </w:div>
    <w:div w:id="1698771258">
      <w:bodyDiv w:val="1"/>
      <w:marLeft w:val="0"/>
      <w:marRight w:val="0"/>
      <w:marTop w:val="0"/>
      <w:marBottom w:val="0"/>
      <w:divBdr>
        <w:top w:val="none" w:sz="0" w:space="0" w:color="auto"/>
        <w:left w:val="none" w:sz="0" w:space="0" w:color="auto"/>
        <w:bottom w:val="none" w:sz="0" w:space="0" w:color="auto"/>
        <w:right w:val="none" w:sz="0" w:space="0" w:color="auto"/>
      </w:divBdr>
    </w:div>
    <w:div w:id="1839031479">
      <w:bodyDiv w:val="1"/>
      <w:marLeft w:val="0"/>
      <w:marRight w:val="0"/>
      <w:marTop w:val="0"/>
      <w:marBottom w:val="0"/>
      <w:divBdr>
        <w:top w:val="none" w:sz="0" w:space="0" w:color="auto"/>
        <w:left w:val="none" w:sz="0" w:space="0" w:color="auto"/>
        <w:bottom w:val="none" w:sz="0" w:space="0" w:color="auto"/>
        <w:right w:val="none" w:sz="0" w:space="0" w:color="auto"/>
      </w:divBdr>
    </w:div>
    <w:div w:id="2010866192">
      <w:bodyDiv w:val="1"/>
      <w:marLeft w:val="0"/>
      <w:marRight w:val="0"/>
      <w:marTop w:val="0"/>
      <w:marBottom w:val="0"/>
      <w:divBdr>
        <w:top w:val="none" w:sz="0" w:space="0" w:color="auto"/>
        <w:left w:val="none" w:sz="0" w:space="0" w:color="auto"/>
        <w:bottom w:val="none" w:sz="0" w:space="0" w:color="auto"/>
        <w:right w:val="none" w:sz="0" w:space="0" w:color="auto"/>
      </w:divBdr>
    </w:div>
    <w:div w:id="207377237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105.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101.png"/><Relationship Id="rId16" Type="http://schemas.openxmlformats.org/officeDocument/2006/relationships/image" Target="media/image7.png"/><Relationship Id="rId107" Type="http://schemas.openxmlformats.org/officeDocument/2006/relationships/image" Target="media/image96.png"/><Relationship Id="rId11" Type="http://schemas.openxmlformats.org/officeDocument/2006/relationships/image" Target="media/image2.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fontTable" Target="fontTable.xml"/><Relationship Id="rId5" Type="http://schemas.openxmlformats.org/officeDocument/2006/relationships/settings" Target="setting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hyperlink" Target="mailto:Shirley.Chang@acme.com" TargetMode="External"/><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2.png"/><Relationship Id="rId118" Type="http://schemas.openxmlformats.org/officeDocument/2006/relationships/hyperlink" Target="file:///D:\ISAM\templates\white%20paper\www.ibm.com\legal\copytrade.shtml" TargetMode="External"/><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8.png"/><Relationship Id="rId103" Type="http://schemas.openxmlformats.org/officeDocument/2006/relationships/image" Target="media/image92.png"/><Relationship Id="rId108" Type="http://schemas.openxmlformats.org/officeDocument/2006/relationships/image" Target="media/image97.png"/><Relationship Id="rId124" Type="http://schemas.openxmlformats.org/officeDocument/2006/relationships/theme" Target="theme/theme1.xml"/><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8.png"/><Relationship Id="rId114" Type="http://schemas.openxmlformats.org/officeDocument/2006/relationships/image" Target="media/image103.png"/><Relationship Id="rId119" Type="http://schemas.openxmlformats.org/officeDocument/2006/relationships/image" Target="media/image106.png"/><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70.png"/><Relationship Id="rId86" Type="http://schemas.openxmlformats.org/officeDocument/2006/relationships/image" Target="media/image75.png"/><Relationship Id="rId4" Type="http://schemas.openxmlformats.org/officeDocument/2006/relationships/styles" Target="styles.xml"/><Relationship Id="rId9" Type="http://schemas.openxmlformats.org/officeDocument/2006/relationships/hyperlink" Target="mailto:davidedw@au1.ibm.com)"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9.png"/><Relationship Id="rId109" Type="http://schemas.openxmlformats.org/officeDocument/2006/relationships/image" Target="media/image98.png"/><Relationship Id="rId34" Type="http://schemas.openxmlformats.org/officeDocument/2006/relationships/image" Target="media/image24.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header" Target="header1.xml"/><Relationship Id="rId7" Type="http://schemas.openxmlformats.org/officeDocument/2006/relationships/footnotes" Target="foot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footer" Target="footer1.xml"/><Relationship Id="rId3" Type="http://schemas.openxmlformats.org/officeDocument/2006/relationships/numbering" Target="numbering.xml"/><Relationship Id="rId25" Type="http://schemas.openxmlformats.org/officeDocument/2006/relationships/image" Target="media/image15.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hyperlink" Target="https://192.168.42.61:9443" TargetMode="External"/><Relationship Id="rId20" Type="http://schemas.openxmlformats.org/officeDocument/2006/relationships/hyperlink" Target="http://win2016.iamlab.ibm.com:45580" TargetMode="External"/><Relationship Id="rId41" Type="http://schemas.openxmlformats.org/officeDocument/2006/relationships/image" Target="media/image31.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png"/><Relationship Id="rId15" Type="http://schemas.openxmlformats.org/officeDocument/2006/relationships/image" Target="media/image6.png"/><Relationship Id="rId36" Type="http://schemas.openxmlformats.org/officeDocument/2006/relationships/image" Target="media/image26.png"/><Relationship Id="rId57" Type="http://schemas.openxmlformats.org/officeDocument/2006/relationships/image" Target="media/image46.png"/><Relationship Id="rId106" Type="http://schemas.openxmlformats.org/officeDocument/2006/relationships/image" Target="media/image95.png"/><Relationship Id="rId10" Type="http://schemas.openxmlformats.org/officeDocument/2006/relationships/image" Target="media/image1.png"/><Relationship Id="rId31" Type="http://schemas.openxmlformats.org/officeDocument/2006/relationships/image" Target="media/image21.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header" Target="header2.xml"/></Relationships>
</file>

<file path=word/_rels/header1.xml.rels><?xml version="1.0" encoding="UTF-8" standalone="yes"?>
<Relationships xmlns="http://schemas.openxmlformats.org/package/2006/relationships"><Relationship Id="rId1" Type="http://schemas.openxmlformats.org/officeDocument/2006/relationships/image" Target="media/image107.png"/></Relationships>
</file>

<file path=word/_rels/header2.xml.rels><?xml version="1.0" encoding="UTF-8" standalone="yes"?>
<Relationships xmlns="http://schemas.openxmlformats.org/package/2006/relationships"><Relationship Id="rId1" Type="http://schemas.openxmlformats.org/officeDocument/2006/relationships/image" Target="media/image108.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IBM_ADMIN\AppData\Roaming\Microsoft\Templates\SGD_IBM.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7B3426D-33A5-A44E-A6DF-6AB250152B3E}">
  <ds:schemaRefs>
    <ds:schemaRef ds:uri="http://schemas.openxmlformats.org/officeDocument/2006/bibliography"/>
  </ds:schemaRefs>
</ds:datastoreItem>
</file>

<file path=customXml/itemProps2.xml><?xml version="1.0" encoding="utf-8"?>
<ds:datastoreItem xmlns:ds="http://schemas.openxmlformats.org/officeDocument/2006/customXml" ds:itemID="{D433B1F7-0348-0E4B-90FF-65358569E4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C:\Users\IBM_ADMIN\AppData\Roaming\Microsoft\Templates\SGD_IBM.dot</Template>
  <TotalTime>267</TotalTime>
  <Pages>74</Pages>
  <Words>16866</Words>
  <Characters>96137</Characters>
  <Application>Microsoft Office Word</Application>
  <DocSecurity>0</DocSecurity>
  <Lines>801</Lines>
  <Paragraphs>225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112778</CharactersWithSpaces>
  <SharedDoc>false</SharedDoc>
  <HLinks>
    <vt:vector size="666" baseType="variant">
      <vt:variant>
        <vt:i4>1179732</vt:i4>
      </vt:variant>
      <vt:variant>
        <vt:i4>708</vt:i4>
      </vt:variant>
      <vt:variant>
        <vt:i4>0</vt:i4>
      </vt:variant>
      <vt:variant>
        <vt:i4>5</vt:i4>
      </vt:variant>
      <vt:variant>
        <vt:lpwstr>D:\ISAM\templates\white paper\www.ibm.com\legal\copytrade.shtml</vt:lpwstr>
      </vt:variant>
      <vt:variant>
        <vt:lpwstr/>
      </vt:variant>
      <vt:variant>
        <vt:i4>3211389</vt:i4>
      </vt:variant>
      <vt:variant>
        <vt:i4>702</vt:i4>
      </vt:variant>
      <vt:variant>
        <vt:i4>0</vt:i4>
      </vt:variant>
      <vt:variant>
        <vt:i4>5</vt:i4>
      </vt:variant>
      <vt:variant>
        <vt:lpwstr>https://www.mmfa.ibm.com/app/mobile-demo/diag/</vt:lpwstr>
      </vt:variant>
      <vt:variant>
        <vt:lpwstr/>
      </vt:variant>
      <vt:variant>
        <vt:i4>1703980</vt:i4>
      </vt:variant>
      <vt:variant>
        <vt:i4>699</vt:i4>
      </vt:variant>
      <vt:variant>
        <vt:i4>0</vt:i4>
      </vt:variant>
      <vt:variant>
        <vt:i4>5</vt:i4>
      </vt:variant>
      <vt:variant>
        <vt:lpwstr>https://www.mmfa.ibm.com/mga/sps/authsvc?PolicyId=urn:ibm:security:authentication:asf:mmfa_initiate_simple_login&amp;username=testuser</vt:lpwstr>
      </vt:variant>
      <vt:variant>
        <vt:lpwstr/>
      </vt:variant>
      <vt:variant>
        <vt:i4>1769564</vt:i4>
      </vt:variant>
      <vt:variant>
        <vt:i4>693</vt:i4>
      </vt:variant>
      <vt:variant>
        <vt:i4>0</vt:i4>
      </vt:variant>
      <vt:variant>
        <vt:i4>5</vt:i4>
      </vt:variant>
      <vt:variant>
        <vt:lpwstr>https://www.mmfa.ibm.com/app/mobile-demo/</vt:lpwstr>
      </vt:variant>
      <vt:variant>
        <vt:lpwstr/>
      </vt:variant>
      <vt:variant>
        <vt:i4>1769564</vt:i4>
      </vt:variant>
      <vt:variant>
        <vt:i4>690</vt:i4>
      </vt:variant>
      <vt:variant>
        <vt:i4>0</vt:i4>
      </vt:variant>
      <vt:variant>
        <vt:i4>5</vt:i4>
      </vt:variant>
      <vt:variant>
        <vt:lpwstr>https://www.mmfa.ibm.com/app/mobile-demo</vt:lpwstr>
      </vt:variant>
      <vt:variant>
        <vt:lpwstr/>
      </vt:variant>
      <vt:variant>
        <vt:i4>2228297</vt:i4>
      </vt:variant>
      <vt:variant>
        <vt:i4>687</vt:i4>
      </vt:variant>
      <vt:variant>
        <vt:i4>0</vt:i4>
      </vt:variant>
      <vt:variant>
        <vt:i4>5</vt:i4>
      </vt:variant>
      <vt:variant>
        <vt:lpwstr>https://www.mmfa.ibm.com/mga/sps/mga/user/mgmt/html/device/device_selection.html</vt:lpwstr>
      </vt:variant>
      <vt:variant>
        <vt:lpwstr/>
      </vt:variant>
      <vt:variant>
        <vt:i4>7602239</vt:i4>
      </vt:variant>
      <vt:variant>
        <vt:i4>681</vt:i4>
      </vt:variant>
      <vt:variant>
        <vt:i4>0</vt:i4>
      </vt:variant>
      <vt:variant>
        <vt:i4>5</vt:i4>
      </vt:variant>
      <vt:variant>
        <vt:lpwstr>https://www.mmfa.ibm.com/mga/sps/mmfa/user/mgmt/html/mmfa/qr_code.html?client_id=AuthenticatorClient</vt:lpwstr>
      </vt:variant>
      <vt:variant>
        <vt:lpwstr/>
      </vt:variant>
      <vt:variant>
        <vt:i4>458835</vt:i4>
      </vt:variant>
      <vt:variant>
        <vt:i4>672</vt:i4>
      </vt:variant>
      <vt:variant>
        <vt:i4>0</vt:i4>
      </vt:variant>
      <vt:variant>
        <vt:i4>5</vt:i4>
      </vt:variant>
      <vt:variant>
        <vt:lpwstr>https://www.mmfa.ibm.com/mga/sps/oauth/oauth20/authorize?client_id=AuthenticatorClient&amp;response_type=code&amp;scope=mmfaAuthn</vt:lpwstr>
      </vt:variant>
      <vt:variant>
        <vt:lpwstr/>
      </vt:variant>
      <vt:variant>
        <vt:i4>2228297</vt:i4>
      </vt:variant>
      <vt:variant>
        <vt:i4>669</vt:i4>
      </vt:variant>
      <vt:variant>
        <vt:i4>0</vt:i4>
      </vt:variant>
      <vt:variant>
        <vt:i4>5</vt:i4>
      </vt:variant>
      <vt:variant>
        <vt:lpwstr>https://www.mmfa.ibm.com/mga/sps/mga/user/mgmt/html/device/device_selection.html</vt:lpwstr>
      </vt:variant>
      <vt:variant>
        <vt:lpwstr/>
      </vt:variant>
      <vt:variant>
        <vt:i4>7602228</vt:i4>
      </vt:variant>
      <vt:variant>
        <vt:i4>666</vt:i4>
      </vt:variant>
      <vt:variant>
        <vt:i4>0</vt:i4>
      </vt:variant>
      <vt:variant>
        <vt:i4>5</vt:i4>
      </vt:variant>
      <vt:variant>
        <vt:lpwstr>https://www.mmfa.ibm.com/scim/demo.html</vt:lpwstr>
      </vt:variant>
      <vt:variant>
        <vt:lpwstr/>
      </vt:variant>
      <vt:variant>
        <vt:i4>2490464</vt:i4>
      </vt:variant>
      <vt:variant>
        <vt:i4>636</vt:i4>
      </vt:variant>
      <vt:variant>
        <vt:i4>0</vt:i4>
      </vt:variant>
      <vt:variant>
        <vt:i4>5</vt:i4>
      </vt:variant>
      <vt:variant>
        <vt:lpwstr>https://isam.mmfa.ibm.com/</vt:lpwstr>
      </vt:variant>
      <vt:variant>
        <vt:lpwstr/>
      </vt:variant>
      <vt:variant>
        <vt:i4>458850</vt:i4>
      </vt:variant>
      <vt:variant>
        <vt:i4>618</vt:i4>
      </vt:variant>
      <vt:variant>
        <vt:i4>0</vt:i4>
      </vt:variant>
      <vt:variant>
        <vt:i4>5</vt:i4>
      </vt:variant>
      <vt:variant>
        <vt:lpwstr>http://www.ibm.com/support/knowledgecenter/SSPREK_9.0.2/com.ibm.isam.doc/admin/concept/con_silent_config.html</vt:lpwstr>
      </vt:variant>
      <vt:variant>
        <vt:lpwstr/>
      </vt:variant>
      <vt:variant>
        <vt:i4>327766</vt:i4>
      </vt:variant>
      <vt:variant>
        <vt:i4>594</vt:i4>
      </vt:variant>
      <vt:variant>
        <vt:i4>0</vt:i4>
      </vt:variant>
      <vt:variant>
        <vt:i4>5</vt:i4>
      </vt:variant>
      <vt:variant>
        <vt:lpwstr>https://itunes.apple.com/app/ibm-verify/id1162190392</vt:lpwstr>
      </vt:variant>
      <vt:variant>
        <vt:lpwstr/>
      </vt:variant>
      <vt:variant>
        <vt:i4>1376304</vt:i4>
      </vt:variant>
      <vt:variant>
        <vt:i4>584</vt:i4>
      </vt:variant>
      <vt:variant>
        <vt:i4>0</vt:i4>
      </vt:variant>
      <vt:variant>
        <vt:i4>5</vt:i4>
      </vt:variant>
      <vt:variant>
        <vt:lpwstr/>
      </vt:variant>
      <vt:variant>
        <vt:lpwstr>_Toc468386415</vt:lpwstr>
      </vt:variant>
      <vt:variant>
        <vt:i4>1376304</vt:i4>
      </vt:variant>
      <vt:variant>
        <vt:i4>578</vt:i4>
      </vt:variant>
      <vt:variant>
        <vt:i4>0</vt:i4>
      </vt:variant>
      <vt:variant>
        <vt:i4>5</vt:i4>
      </vt:variant>
      <vt:variant>
        <vt:lpwstr/>
      </vt:variant>
      <vt:variant>
        <vt:lpwstr>_Toc468386414</vt:lpwstr>
      </vt:variant>
      <vt:variant>
        <vt:i4>1376304</vt:i4>
      </vt:variant>
      <vt:variant>
        <vt:i4>572</vt:i4>
      </vt:variant>
      <vt:variant>
        <vt:i4>0</vt:i4>
      </vt:variant>
      <vt:variant>
        <vt:i4>5</vt:i4>
      </vt:variant>
      <vt:variant>
        <vt:lpwstr/>
      </vt:variant>
      <vt:variant>
        <vt:lpwstr>_Toc468386413</vt:lpwstr>
      </vt:variant>
      <vt:variant>
        <vt:i4>1376304</vt:i4>
      </vt:variant>
      <vt:variant>
        <vt:i4>566</vt:i4>
      </vt:variant>
      <vt:variant>
        <vt:i4>0</vt:i4>
      </vt:variant>
      <vt:variant>
        <vt:i4>5</vt:i4>
      </vt:variant>
      <vt:variant>
        <vt:lpwstr/>
      </vt:variant>
      <vt:variant>
        <vt:lpwstr>_Toc468386412</vt:lpwstr>
      </vt:variant>
      <vt:variant>
        <vt:i4>1376304</vt:i4>
      </vt:variant>
      <vt:variant>
        <vt:i4>560</vt:i4>
      </vt:variant>
      <vt:variant>
        <vt:i4>0</vt:i4>
      </vt:variant>
      <vt:variant>
        <vt:i4>5</vt:i4>
      </vt:variant>
      <vt:variant>
        <vt:lpwstr/>
      </vt:variant>
      <vt:variant>
        <vt:lpwstr>_Toc468386411</vt:lpwstr>
      </vt:variant>
      <vt:variant>
        <vt:i4>1376304</vt:i4>
      </vt:variant>
      <vt:variant>
        <vt:i4>554</vt:i4>
      </vt:variant>
      <vt:variant>
        <vt:i4>0</vt:i4>
      </vt:variant>
      <vt:variant>
        <vt:i4>5</vt:i4>
      </vt:variant>
      <vt:variant>
        <vt:lpwstr/>
      </vt:variant>
      <vt:variant>
        <vt:lpwstr>_Toc468386410</vt:lpwstr>
      </vt:variant>
      <vt:variant>
        <vt:i4>1310768</vt:i4>
      </vt:variant>
      <vt:variant>
        <vt:i4>548</vt:i4>
      </vt:variant>
      <vt:variant>
        <vt:i4>0</vt:i4>
      </vt:variant>
      <vt:variant>
        <vt:i4>5</vt:i4>
      </vt:variant>
      <vt:variant>
        <vt:lpwstr/>
      </vt:variant>
      <vt:variant>
        <vt:lpwstr>_Toc468386409</vt:lpwstr>
      </vt:variant>
      <vt:variant>
        <vt:i4>1310768</vt:i4>
      </vt:variant>
      <vt:variant>
        <vt:i4>542</vt:i4>
      </vt:variant>
      <vt:variant>
        <vt:i4>0</vt:i4>
      </vt:variant>
      <vt:variant>
        <vt:i4>5</vt:i4>
      </vt:variant>
      <vt:variant>
        <vt:lpwstr/>
      </vt:variant>
      <vt:variant>
        <vt:lpwstr>_Toc468386408</vt:lpwstr>
      </vt:variant>
      <vt:variant>
        <vt:i4>1310768</vt:i4>
      </vt:variant>
      <vt:variant>
        <vt:i4>536</vt:i4>
      </vt:variant>
      <vt:variant>
        <vt:i4>0</vt:i4>
      </vt:variant>
      <vt:variant>
        <vt:i4>5</vt:i4>
      </vt:variant>
      <vt:variant>
        <vt:lpwstr/>
      </vt:variant>
      <vt:variant>
        <vt:lpwstr>_Toc468386407</vt:lpwstr>
      </vt:variant>
      <vt:variant>
        <vt:i4>1310768</vt:i4>
      </vt:variant>
      <vt:variant>
        <vt:i4>530</vt:i4>
      </vt:variant>
      <vt:variant>
        <vt:i4>0</vt:i4>
      </vt:variant>
      <vt:variant>
        <vt:i4>5</vt:i4>
      </vt:variant>
      <vt:variant>
        <vt:lpwstr/>
      </vt:variant>
      <vt:variant>
        <vt:lpwstr>_Toc468386406</vt:lpwstr>
      </vt:variant>
      <vt:variant>
        <vt:i4>1310768</vt:i4>
      </vt:variant>
      <vt:variant>
        <vt:i4>524</vt:i4>
      </vt:variant>
      <vt:variant>
        <vt:i4>0</vt:i4>
      </vt:variant>
      <vt:variant>
        <vt:i4>5</vt:i4>
      </vt:variant>
      <vt:variant>
        <vt:lpwstr/>
      </vt:variant>
      <vt:variant>
        <vt:lpwstr>_Toc468386405</vt:lpwstr>
      </vt:variant>
      <vt:variant>
        <vt:i4>1310768</vt:i4>
      </vt:variant>
      <vt:variant>
        <vt:i4>518</vt:i4>
      </vt:variant>
      <vt:variant>
        <vt:i4>0</vt:i4>
      </vt:variant>
      <vt:variant>
        <vt:i4>5</vt:i4>
      </vt:variant>
      <vt:variant>
        <vt:lpwstr/>
      </vt:variant>
      <vt:variant>
        <vt:lpwstr>_Toc468386404</vt:lpwstr>
      </vt:variant>
      <vt:variant>
        <vt:i4>1310768</vt:i4>
      </vt:variant>
      <vt:variant>
        <vt:i4>512</vt:i4>
      </vt:variant>
      <vt:variant>
        <vt:i4>0</vt:i4>
      </vt:variant>
      <vt:variant>
        <vt:i4>5</vt:i4>
      </vt:variant>
      <vt:variant>
        <vt:lpwstr/>
      </vt:variant>
      <vt:variant>
        <vt:lpwstr>_Toc468386403</vt:lpwstr>
      </vt:variant>
      <vt:variant>
        <vt:i4>1310768</vt:i4>
      </vt:variant>
      <vt:variant>
        <vt:i4>506</vt:i4>
      </vt:variant>
      <vt:variant>
        <vt:i4>0</vt:i4>
      </vt:variant>
      <vt:variant>
        <vt:i4>5</vt:i4>
      </vt:variant>
      <vt:variant>
        <vt:lpwstr/>
      </vt:variant>
      <vt:variant>
        <vt:lpwstr>_Toc468386402</vt:lpwstr>
      </vt:variant>
      <vt:variant>
        <vt:i4>1310768</vt:i4>
      </vt:variant>
      <vt:variant>
        <vt:i4>500</vt:i4>
      </vt:variant>
      <vt:variant>
        <vt:i4>0</vt:i4>
      </vt:variant>
      <vt:variant>
        <vt:i4>5</vt:i4>
      </vt:variant>
      <vt:variant>
        <vt:lpwstr/>
      </vt:variant>
      <vt:variant>
        <vt:lpwstr>_Toc468386401</vt:lpwstr>
      </vt:variant>
      <vt:variant>
        <vt:i4>1310768</vt:i4>
      </vt:variant>
      <vt:variant>
        <vt:i4>494</vt:i4>
      </vt:variant>
      <vt:variant>
        <vt:i4>0</vt:i4>
      </vt:variant>
      <vt:variant>
        <vt:i4>5</vt:i4>
      </vt:variant>
      <vt:variant>
        <vt:lpwstr/>
      </vt:variant>
      <vt:variant>
        <vt:lpwstr>_Toc468386400</vt:lpwstr>
      </vt:variant>
      <vt:variant>
        <vt:i4>1900599</vt:i4>
      </vt:variant>
      <vt:variant>
        <vt:i4>488</vt:i4>
      </vt:variant>
      <vt:variant>
        <vt:i4>0</vt:i4>
      </vt:variant>
      <vt:variant>
        <vt:i4>5</vt:i4>
      </vt:variant>
      <vt:variant>
        <vt:lpwstr/>
      </vt:variant>
      <vt:variant>
        <vt:lpwstr>_Toc468386399</vt:lpwstr>
      </vt:variant>
      <vt:variant>
        <vt:i4>1900599</vt:i4>
      </vt:variant>
      <vt:variant>
        <vt:i4>482</vt:i4>
      </vt:variant>
      <vt:variant>
        <vt:i4>0</vt:i4>
      </vt:variant>
      <vt:variant>
        <vt:i4>5</vt:i4>
      </vt:variant>
      <vt:variant>
        <vt:lpwstr/>
      </vt:variant>
      <vt:variant>
        <vt:lpwstr>_Toc468386398</vt:lpwstr>
      </vt:variant>
      <vt:variant>
        <vt:i4>1900599</vt:i4>
      </vt:variant>
      <vt:variant>
        <vt:i4>476</vt:i4>
      </vt:variant>
      <vt:variant>
        <vt:i4>0</vt:i4>
      </vt:variant>
      <vt:variant>
        <vt:i4>5</vt:i4>
      </vt:variant>
      <vt:variant>
        <vt:lpwstr/>
      </vt:variant>
      <vt:variant>
        <vt:lpwstr>_Toc468386397</vt:lpwstr>
      </vt:variant>
      <vt:variant>
        <vt:i4>1900599</vt:i4>
      </vt:variant>
      <vt:variant>
        <vt:i4>470</vt:i4>
      </vt:variant>
      <vt:variant>
        <vt:i4>0</vt:i4>
      </vt:variant>
      <vt:variant>
        <vt:i4>5</vt:i4>
      </vt:variant>
      <vt:variant>
        <vt:lpwstr/>
      </vt:variant>
      <vt:variant>
        <vt:lpwstr>_Toc468386396</vt:lpwstr>
      </vt:variant>
      <vt:variant>
        <vt:i4>1900599</vt:i4>
      </vt:variant>
      <vt:variant>
        <vt:i4>464</vt:i4>
      </vt:variant>
      <vt:variant>
        <vt:i4>0</vt:i4>
      </vt:variant>
      <vt:variant>
        <vt:i4>5</vt:i4>
      </vt:variant>
      <vt:variant>
        <vt:lpwstr/>
      </vt:variant>
      <vt:variant>
        <vt:lpwstr>_Toc468386395</vt:lpwstr>
      </vt:variant>
      <vt:variant>
        <vt:i4>1900599</vt:i4>
      </vt:variant>
      <vt:variant>
        <vt:i4>458</vt:i4>
      </vt:variant>
      <vt:variant>
        <vt:i4>0</vt:i4>
      </vt:variant>
      <vt:variant>
        <vt:i4>5</vt:i4>
      </vt:variant>
      <vt:variant>
        <vt:lpwstr/>
      </vt:variant>
      <vt:variant>
        <vt:lpwstr>_Toc468386394</vt:lpwstr>
      </vt:variant>
      <vt:variant>
        <vt:i4>1900599</vt:i4>
      </vt:variant>
      <vt:variant>
        <vt:i4>452</vt:i4>
      </vt:variant>
      <vt:variant>
        <vt:i4>0</vt:i4>
      </vt:variant>
      <vt:variant>
        <vt:i4>5</vt:i4>
      </vt:variant>
      <vt:variant>
        <vt:lpwstr/>
      </vt:variant>
      <vt:variant>
        <vt:lpwstr>_Toc468386393</vt:lpwstr>
      </vt:variant>
      <vt:variant>
        <vt:i4>1900599</vt:i4>
      </vt:variant>
      <vt:variant>
        <vt:i4>446</vt:i4>
      </vt:variant>
      <vt:variant>
        <vt:i4>0</vt:i4>
      </vt:variant>
      <vt:variant>
        <vt:i4>5</vt:i4>
      </vt:variant>
      <vt:variant>
        <vt:lpwstr/>
      </vt:variant>
      <vt:variant>
        <vt:lpwstr>_Toc468386392</vt:lpwstr>
      </vt:variant>
      <vt:variant>
        <vt:i4>1900599</vt:i4>
      </vt:variant>
      <vt:variant>
        <vt:i4>440</vt:i4>
      </vt:variant>
      <vt:variant>
        <vt:i4>0</vt:i4>
      </vt:variant>
      <vt:variant>
        <vt:i4>5</vt:i4>
      </vt:variant>
      <vt:variant>
        <vt:lpwstr/>
      </vt:variant>
      <vt:variant>
        <vt:lpwstr>_Toc468386391</vt:lpwstr>
      </vt:variant>
      <vt:variant>
        <vt:i4>1900599</vt:i4>
      </vt:variant>
      <vt:variant>
        <vt:i4>434</vt:i4>
      </vt:variant>
      <vt:variant>
        <vt:i4>0</vt:i4>
      </vt:variant>
      <vt:variant>
        <vt:i4>5</vt:i4>
      </vt:variant>
      <vt:variant>
        <vt:lpwstr/>
      </vt:variant>
      <vt:variant>
        <vt:lpwstr>_Toc468386390</vt:lpwstr>
      </vt:variant>
      <vt:variant>
        <vt:i4>1835063</vt:i4>
      </vt:variant>
      <vt:variant>
        <vt:i4>428</vt:i4>
      </vt:variant>
      <vt:variant>
        <vt:i4>0</vt:i4>
      </vt:variant>
      <vt:variant>
        <vt:i4>5</vt:i4>
      </vt:variant>
      <vt:variant>
        <vt:lpwstr/>
      </vt:variant>
      <vt:variant>
        <vt:lpwstr>_Toc468386389</vt:lpwstr>
      </vt:variant>
      <vt:variant>
        <vt:i4>1835063</vt:i4>
      </vt:variant>
      <vt:variant>
        <vt:i4>422</vt:i4>
      </vt:variant>
      <vt:variant>
        <vt:i4>0</vt:i4>
      </vt:variant>
      <vt:variant>
        <vt:i4>5</vt:i4>
      </vt:variant>
      <vt:variant>
        <vt:lpwstr/>
      </vt:variant>
      <vt:variant>
        <vt:lpwstr>_Toc468386388</vt:lpwstr>
      </vt:variant>
      <vt:variant>
        <vt:i4>1835063</vt:i4>
      </vt:variant>
      <vt:variant>
        <vt:i4>416</vt:i4>
      </vt:variant>
      <vt:variant>
        <vt:i4>0</vt:i4>
      </vt:variant>
      <vt:variant>
        <vt:i4>5</vt:i4>
      </vt:variant>
      <vt:variant>
        <vt:lpwstr/>
      </vt:variant>
      <vt:variant>
        <vt:lpwstr>_Toc468386387</vt:lpwstr>
      </vt:variant>
      <vt:variant>
        <vt:i4>1835063</vt:i4>
      </vt:variant>
      <vt:variant>
        <vt:i4>410</vt:i4>
      </vt:variant>
      <vt:variant>
        <vt:i4>0</vt:i4>
      </vt:variant>
      <vt:variant>
        <vt:i4>5</vt:i4>
      </vt:variant>
      <vt:variant>
        <vt:lpwstr/>
      </vt:variant>
      <vt:variant>
        <vt:lpwstr>_Toc468386386</vt:lpwstr>
      </vt:variant>
      <vt:variant>
        <vt:i4>1835063</vt:i4>
      </vt:variant>
      <vt:variant>
        <vt:i4>404</vt:i4>
      </vt:variant>
      <vt:variant>
        <vt:i4>0</vt:i4>
      </vt:variant>
      <vt:variant>
        <vt:i4>5</vt:i4>
      </vt:variant>
      <vt:variant>
        <vt:lpwstr/>
      </vt:variant>
      <vt:variant>
        <vt:lpwstr>_Toc468386385</vt:lpwstr>
      </vt:variant>
      <vt:variant>
        <vt:i4>1835063</vt:i4>
      </vt:variant>
      <vt:variant>
        <vt:i4>398</vt:i4>
      </vt:variant>
      <vt:variant>
        <vt:i4>0</vt:i4>
      </vt:variant>
      <vt:variant>
        <vt:i4>5</vt:i4>
      </vt:variant>
      <vt:variant>
        <vt:lpwstr/>
      </vt:variant>
      <vt:variant>
        <vt:lpwstr>_Toc468386384</vt:lpwstr>
      </vt:variant>
      <vt:variant>
        <vt:i4>1835063</vt:i4>
      </vt:variant>
      <vt:variant>
        <vt:i4>392</vt:i4>
      </vt:variant>
      <vt:variant>
        <vt:i4>0</vt:i4>
      </vt:variant>
      <vt:variant>
        <vt:i4>5</vt:i4>
      </vt:variant>
      <vt:variant>
        <vt:lpwstr/>
      </vt:variant>
      <vt:variant>
        <vt:lpwstr>_Toc468386383</vt:lpwstr>
      </vt:variant>
      <vt:variant>
        <vt:i4>1835063</vt:i4>
      </vt:variant>
      <vt:variant>
        <vt:i4>386</vt:i4>
      </vt:variant>
      <vt:variant>
        <vt:i4>0</vt:i4>
      </vt:variant>
      <vt:variant>
        <vt:i4>5</vt:i4>
      </vt:variant>
      <vt:variant>
        <vt:lpwstr/>
      </vt:variant>
      <vt:variant>
        <vt:lpwstr>_Toc468386382</vt:lpwstr>
      </vt:variant>
      <vt:variant>
        <vt:i4>1835063</vt:i4>
      </vt:variant>
      <vt:variant>
        <vt:i4>380</vt:i4>
      </vt:variant>
      <vt:variant>
        <vt:i4>0</vt:i4>
      </vt:variant>
      <vt:variant>
        <vt:i4>5</vt:i4>
      </vt:variant>
      <vt:variant>
        <vt:lpwstr/>
      </vt:variant>
      <vt:variant>
        <vt:lpwstr>_Toc468386381</vt:lpwstr>
      </vt:variant>
      <vt:variant>
        <vt:i4>1835063</vt:i4>
      </vt:variant>
      <vt:variant>
        <vt:i4>374</vt:i4>
      </vt:variant>
      <vt:variant>
        <vt:i4>0</vt:i4>
      </vt:variant>
      <vt:variant>
        <vt:i4>5</vt:i4>
      </vt:variant>
      <vt:variant>
        <vt:lpwstr/>
      </vt:variant>
      <vt:variant>
        <vt:lpwstr>_Toc468386380</vt:lpwstr>
      </vt:variant>
      <vt:variant>
        <vt:i4>1245239</vt:i4>
      </vt:variant>
      <vt:variant>
        <vt:i4>368</vt:i4>
      </vt:variant>
      <vt:variant>
        <vt:i4>0</vt:i4>
      </vt:variant>
      <vt:variant>
        <vt:i4>5</vt:i4>
      </vt:variant>
      <vt:variant>
        <vt:lpwstr/>
      </vt:variant>
      <vt:variant>
        <vt:lpwstr>_Toc468386379</vt:lpwstr>
      </vt:variant>
      <vt:variant>
        <vt:i4>1245239</vt:i4>
      </vt:variant>
      <vt:variant>
        <vt:i4>362</vt:i4>
      </vt:variant>
      <vt:variant>
        <vt:i4>0</vt:i4>
      </vt:variant>
      <vt:variant>
        <vt:i4>5</vt:i4>
      </vt:variant>
      <vt:variant>
        <vt:lpwstr/>
      </vt:variant>
      <vt:variant>
        <vt:lpwstr>_Toc468386378</vt:lpwstr>
      </vt:variant>
      <vt:variant>
        <vt:i4>1245239</vt:i4>
      </vt:variant>
      <vt:variant>
        <vt:i4>356</vt:i4>
      </vt:variant>
      <vt:variant>
        <vt:i4>0</vt:i4>
      </vt:variant>
      <vt:variant>
        <vt:i4>5</vt:i4>
      </vt:variant>
      <vt:variant>
        <vt:lpwstr/>
      </vt:variant>
      <vt:variant>
        <vt:lpwstr>_Toc468386377</vt:lpwstr>
      </vt:variant>
      <vt:variant>
        <vt:i4>1245239</vt:i4>
      </vt:variant>
      <vt:variant>
        <vt:i4>350</vt:i4>
      </vt:variant>
      <vt:variant>
        <vt:i4>0</vt:i4>
      </vt:variant>
      <vt:variant>
        <vt:i4>5</vt:i4>
      </vt:variant>
      <vt:variant>
        <vt:lpwstr/>
      </vt:variant>
      <vt:variant>
        <vt:lpwstr>_Toc468386376</vt:lpwstr>
      </vt:variant>
      <vt:variant>
        <vt:i4>1245239</vt:i4>
      </vt:variant>
      <vt:variant>
        <vt:i4>344</vt:i4>
      </vt:variant>
      <vt:variant>
        <vt:i4>0</vt:i4>
      </vt:variant>
      <vt:variant>
        <vt:i4>5</vt:i4>
      </vt:variant>
      <vt:variant>
        <vt:lpwstr/>
      </vt:variant>
      <vt:variant>
        <vt:lpwstr>_Toc468386375</vt:lpwstr>
      </vt:variant>
      <vt:variant>
        <vt:i4>1245239</vt:i4>
      </vt:variant>
      <vt:variant>
        <vt:i4>338</vt:i4>
      </vt:variant>
      <vt:variant>
        <vt:i4>0</vt:i4>
      </vt:variant>
      <vt:variant>
        <vt:i4>5</vt:i4>
      </vt:variant>
      <vt:variant>
        <vt:lpwstr/>
      </vt:variant>
      <vt:variant>
        <vt:lpwstr>_Toc468386374</vt:lpwstr>
      </vt:variant>
      <vt:variant>
        <vt:i4>1245239</vt:i4>
      </vt:variant>
      <vt:variant>
        <vt:i4>332</vt:i4>
      </vt:variant>
      <vt:variant>
        <vt:i4>0</vt:i4>
      </vt:variant>
      <vt:variant>
        <vt:i4>5</vt:i4>
      </vt:variant>
      <vt:variant>
        <vt:lpwstr/>
      </vt:variant>
      <vt:variant>
        <vt:lpwstr>_Toc468386373</vt:lpwstr>
      </vt:variant>
      <vt:variant>
        <vt:i4>1245239</vt:i4>
      </vt:variant>
      <vt:variant>
        <vt:i4>326</vt:i4>
      </vt:variant>
      <vt:variant>
        <vt:i4>0</vt:i4>
      </vt:variant>
      <vt:variant>
        <vt:i4>5</vt:i4>
      </vt:variant>
      <vt:variant>
        <vt:lpwstr/>
      </vt:variant>
      <vt:variant>
        <vt:lpwstr>_Toc468386372</vt:lpwstr>
      </vt:variant>
      <vt:variant>
        <vt:i4>1245239</vt:i4>
      </vt:variant>
      <vt:variant>
        <vt:i4>320</vt:i4>
      </vt:variant>
      <vt:variant>
        <vt:i4>0</vt:i4>
      </vt:variant>
      <vt:variant>
        <vt:i4>5</vt:i4>
      </vt:variant>
      <vt:variant>
        <vt:lpwstr/>
      </vt:variant>
      <vt:variant>
        <vt:lpwstr>_Toc468386371</vt:lpwstr>
      </vt:variant>
      <vt:variant>
        <vt:i4>1245239</vt:i4>
      </vt:variant>
      <vt:variant>
        <vt:i4>314</vt:i4>
      </vt:variant>
      <vt:variant>
        <vt:i4>0</vt:i4>
      </vt:variant>
      <vt:variant>
        <vt:i4>5</vt:i4>
      </vt:variant>
      <vt:variant>
        <vt:lpwstr/>
      </vt:variant>
      <vt:variant>
        <vt:lpwstr>_Toc468386370</vt:lpwstr>
      </vt:variant>
      <vt:variant>
        <vt:i4>1179703</vt:i4>
      </vt:variant>
      <vt:variant>
        <vt:i4>308</vt:i4>
      </vt:variant>
      <vt:variant>
        <vt:i4>0</vt:i4>
      </vt:variant>
      <vt:variant>
        <vt:i4>5</vt:i4>
      </vt:variant>
      <vt:variant>
        <vt:lpwstr/>
      </vt:variant>
      <vt:variant>
        <vt:lpwstr>_Toc468386369</vt:lpwstr>
      </vt:variant>
      <vt:variant>
        <vt:i4>1179703</vt:i4>
      </vt:variant>
      <vt:variant>
        <vt:i4>302</vt:i4>
      </vt:variant>
      <vt:variant>
        <vt:i4>0</vt:i4>
      </vt:variant>
      <vt:variant>
        <vt:i4>5</vt:i4>
      </vt:variant>
      <vt:variant>
        <vt:lpwstr/>
      </vt:variant>
      <vt:variant>
        <vt:lpwstr>_Toc468386368</vt:lpwstr>
      </vt:variant>
      <vt:variant>
        <vt:i4>1179703</vt:i4>
      </vt:variant>
      <vt:variant>
        <vt:i4>296</vt:i4>
      </vt:variant>
      <vt:variant>
        <vt:i4>0</vt:i4>
      </vt:variant>
      <vt:variant>
        <vt:i4>5</vt:i4>
      </vt:variant>
      <vt:variant>
        <vt:lpwstr/>
      </vt:variant>
      <vt:variant>
        <vt:lpwstr>_Toc468386367</vt:lpwstr>
      </vt:variant>
      <vt:variant>
        <vt:i4>1179703</vt:i4>
      </vt:variant>
      <vt:variant>
        <vt:i4>290</vt:i4>
      </vt:variant>
      <vt:variant>
        <vt:i4>0</vt:i4>
      </vt:variant>
      <vt:variant>
        <vt:i4>5</vt:i4>
      </vt:variant>
      <vt:variant>
        <vt:lpwstr/>
      </vt:variant>
      <vt:variant>
        <vt:lpwstr>_Toc468386366</vt:lpwstr>
      </vt:variant>
      <vt:variant>
        <vt:i4>1179703</vt:i4>
      </vt:variant>
      <vt:variant>
        <vt:i4>284</vt:i4>
      </vt:variant>
      <vt:variant>
        <vt:i4>0</vt:i4>
      </vt:variant>
      <vt:variant>
        <vt:i4>5</vt:i4>
      </vt:variant>
      <vt:variant>
        <vt:lpwstr/>
      </vt:variant>
      <vt:variant>
        <vt:lpwstr>_Toc468386365</vt:lpwstr>
      </vt:variant>
      <vt:variant>
        <vt:i4>1179703</vt:i4>
      </vt:variant>
      <vt:variant>
        <vt:i4>278</vt:i4>
      </vt:variant>
      <vt:variant>
        <vt:i4>0</vt:i4>
      </vt:variant>
      <vt:variant>
        <vt:i4>5</vt:i4>
      </vt:variant>
      <vt:variant>
        <vt:lpwstr/>
      </vt:variant>
      <vt:variant>
        <vt:lpwstr>_Toc468386364</vt:lpwstr>
      </vt:variant>
      <vt:variant>
        <vt:i4>1179703</vt:i4>
      </vt:variant>
      <vt:variant>
        <vt:i4>272</vt:i4>
      </vt:variant>
      <vt:variant>
        <vt:i4>0</vt:i4>
      </vt:variant>
      <vt:variant>
        <vt:i4>5</vt:i4>
      </vt:variant>
      <vt:variant>
        <vt:lpwstr/>
      </vt:variant>
      <vt:variant>
        <vt:lpwstr>_Toc468386363</vt:lpwstr>
      </vt:variant>
      <vt:variant>
        <vt:i4>1179703</vt:i4>
      </vt:variant>
      <vt:variant>
        <vt:i4>266</vt:i4>
      </vt:variant>
      <vt:variant>
        <vt:i4>0</vt:i4>
      </vt:variant>
      <vt:variant>
        <vt:i4>5</vt:i4>
      </vt:variant>
      <vt:variant>
        <vt:lpwstr/>
      </vt:variant>
      <vt:variant>
        <vt:lpwstr>_Toc468386362</vt:lpwstr>
      </vt:variant>
      <vt:variant>
        <vt:i4>1179703</vt:i4>
      </vt:variant>
      <vt:variant>
        <vt:i4>260</vt:i4>
      </vt:variant>
      <vt:variant>
        <vt:i4>0</vt:i4>
      </vt:variant>
      <vt:variant>
        <vt:i4>5</vt:i4>
      </vt:variant>
      <vt:variant>
        <vt:lpwstr/>
      </vt:variant>
      <vt:variant>
        <vt:lpwstr>_Toc468386361</vt:lpwstr>
      </vt:variant>
      <vt:variant>
        <vt:i4>1179703</vt:i4>
      </vt:variant>
      <vt:variant>
        <vt:i4>254</vt:i4>
      </vt:variant>
      <vt:variant>
        <vt:i4>0</vt:i4>
      </vt:variant>
      <vt:variant>
        <vt:i4>5</vt:i4>
      </vt:variant>
      <vt:variant>
        <vt:lpwstr/>
      </vt:variant>
      <vt:variant>
        <vt:lpwstr>_Toc468386360</vt:lpwstr>
      </vt:variant>
      <vt:variant>
        <vt:i4>1114167</vt:i4>
      </vt:variant>
      <vt:variant>
        <vt:i4>248</vt:i4>
      </vt:variant>
      <vt:variant>
        <vt:i4>0</vt:i4>
      </vt:variant>
      <vt:variant>
        <vt:i4>5</vt:i4>
      </vt:variant>
      <vt:variant>
        <vt:lpwstr/>
      </vt:variant>
      <vt:variant>
        <vt:lpwstr>_Toc468386359</vt:lpwstr>
      </vt:variant>
      <vt:variant>
        <vt:i4>1114167</vt:i4>
      </vt:variant>
      <vt:variant>
        <vt:i4>242</vt:i4>
      </vt:variant>
      <vt:variant>
        <vt:i4>0</vt:i4>
      </vt:variant>
      <vt:variant>
        <vt:i4>5</vt:i4>
      </vt:variant>
      <vt:variant>
        <vt:lpwstr/>
      </vt:variant>
      <vt:variant>
        <vt:lpwstr>_Toc468386358</vt:lpwstr>
      </vt:variant>
      <vt:variant>
        <vt:i4>1114167</vt:i4>
      </vt:variant>
      <vt:variant>
        <vt:i4>236</vt:i4>
      </vt:variant>
      <vt:variant>
        <vt:i4>0</vt:i4>
      </vt:variant>
      <vt:variant>
        <vt:i4>5</vt:i4>
      </vt:variant>
      <vt:variant>
        <vt:lpwstr/>
      </vt:variant>
      <vt:variant>
        <vt:lpwstr>_Toc468386357</vt:lpwstr>
      </vt:variant>
      <vt:variant>
        <vt:i4>1114167</vt:i4>
      </vt:variant>
      <vt:variant>
        <vt:i4>230</vt:i4>
      </vt:variant>
      <vt:variant>
        <vt:i4>0</vt:i4>
      </vt:variant>
      <vt:variant>
        <vt:i4>5</vt:i4>
      </vt:variant>
      <vt:variant>
        <vt:lpwstr/>
      </vt:variant>
      <vt:variant>
        <vt:lpwstr>_Toc468386356</vt:lpwstr>
      </vt:variant>
      <vt:variant>
        <vt:i4>1114167</vt:i4>
      </vt:variant>
      <vt:variant>
        <vt:i4>224</vt:i4>
      </vt:variant>
      <vt:variant>
        <vt:i4>0</vt:i4>
      </vt:variant>
      <vt:variant>
        <vt:i4>5</vt:i4>
      </vt:variant>
      <vt:variant>
        <vt:lpwstr/>
      </vt:variant>
      <vt:variant>
        <vt:lpwstr>_Toc468386355</vt:lpwstr>
      </vt:variant>
      <vt:variant>
        <vt:i4>1114167</vt:i4>
      </vt:variant>
      <vt:variant>
        <vt:i4>218</vt:i4>
      </vt:variant>
      <vt:variant>
        <vt:i4>0</vt:i4>
      </vt:variant>
      <vt:variant>
        <vt:i4>5</vt:i4>
      </vt:variant>
      <vt:variant>
        <vt:lpwstr/>
      </vt:variant>
      <vt:variant>
        <vt:lpwstr>_Toc468386354</vt:lpwstr>
      </vt:variant>
      <vt:variant>
        <vt:i4>1114167</vt:i4>
      </vt:variant>
      <vt:variant>
        <vt:i4>212</vt:i4>
      </vt:variant>
      <vt:variant>
        <vt:i4>0</vt:i4>
      </vt:variant>
      <vt:variant>
        <vt:i4>5</vt:i4>
      </vt:variant>
      <vt:variant>
        <vt:lpwstr/>
      </vt:variant>
      <vt:variant>
        <vt:lpwstr>_Toc468386353</vt:lpwstr>
      </vt:variant>
      <vt:variant>
        <vt:i4>1114167</vt:i4>
      </vt:variant>
      <vt:variant>
        <vt:i4>206</vt:i4>
      </vt:variant>
      <vt:variant>
        <vt:i4>0</vt:i4>
      </vt:variant>
      <vt:variant>
        <vt:i4>5</vt:i4>
      </vt:variant>
      <vt:variant>
        <vt:lpwstr/>
      </vt:variant>
      <vt:variant>
        <vt:lpwstr>_Toc468386352</vt:lpwstr>
      </vt:variant>
      <vt:variant>
        <vt:i4>1114167</vt:i4>
      </vt:variant>
      <vt:variant>
        <vt:i4>200</vt:i4>
      </vt:variant>
      <vt:variant>
        <vt:i4>0</vt:i4>
      </vt:variant>
      <vt:variant>
        <vt:i4>5</vt:i4>
      </vt:variant>
      <vt:variant>
        <vt:lpwstr/>
      </vt:variant>
      <vt:variant>
        <vt:lpwstr>_Toc468386351</vt:lpwstr>
      </vt:variant>
      <vt:variant>
        <vt:i4>1114167</vt:i4>
      </vt:variant>
      <vt:variant>
        <vt:i4>194</vt:i4>
      </vt:variant>
      <vt:variant>
        <vt:i4>0</vt:i4>
      </vt:variant>
      <vt:variant>
        <vt:i4>5</vt:i4>
      </vt:variant>
      <vt:variant>
        <vt:lpwstr/>
      </vt:variant>
      <vt:variant>
        <vt:lpwstr>_Toc468386350</vt:lpwstr>
      </vt:variant>
      <vt:variant>
        <vt:i4>1048631</vt:i4>
      </vt:variant>
      <vt:variant>
        <vt:i4>188</vt:i4>
      </vt:variant>
      <vt:variant>
        <vt:i4>0</vt:i4>
      </vt:variant>
      <vt:variant>
        <vt:i4>5</vt:i4>
      </vt:variant>
      <vt:variant>
        <vt:lpwstr/>
      </vt:variant>
      <vt:variant>
        <vt:lpwstr>_Toc468386349</vt:lpwstr>
      </vt:variant>
      <vt:variant>
        <vt:i4>1048631</vt:i4>
      </vt:variant>
      <vt:variant>
        <vt:i4>182</vt:i4>
      </vt:variant>
      <vt:variant>
        <vt:i4>0</vt:i4>
      </vt:variant>
      <vt:variant>
        <vt:i4>5</vt:i4>
      </vt:variant>
      <vt:variant>
        <vt:lpwstr/>
      </vt:variant>
      <vt:variant>
        <vt:lpwstr>_Toc468386348</vt:lpwstr>
      </vt:variant>
      <vt:variant>
        <vt:i4>1048631</vt:i4>
      </vt:variant>
      <vt:variant>
        <vt:i4>176</vt:i4>
      </vt:variant>
      <vt:variant>
        <vt:i4>0</vt:i4>
      </vt:variant>
      <vt:variant>
        <vt:i4>5</vt:i4>
      </vt:variant>
      <vt:variant>
        <vt:lpwstr/>
      </vt:variant>
      <vt:variant>
        <vt:lpwstr>_Toc468386347</vt:lpwstr>
      </vt:variant>
      <vt:variant>
        <vt:i4>1048631</vt:i4>
      </vt:variant>
      <vt:variant>
        <vt:i4>170</vt:i4>
      </vt:variant>
      <vt:variant>
        <vt:i4>0</vt:i4>
      </vt:variant>
      <vt:variant>
        <vt:i4>5</vt:i4>
      </vt:variant>
      <vt:variant>
        <vt:lpwstr/>
      </vt:variant>
      <vt:variant>
        <vt:lpwstr>_Toc468386346</vt:lpwstr>
      </vt:variant>
      <vt:variant>
        <vt:i4>1048631</vt:i4>
      </vt:variant>
      <vt:variant>
        <vt:i4>164</vt:i4>
      </vt:variant>
      <vt:variant>
        <vt:i4>0</vt:i4>
      </vt:variant>
      <vt:variant>
        <vt:i4>5</vt:i4>
      </vt:variant>
      <vt:variant>
        <vt:lpwstr/>
      </vt:variant>
      <vt:variant>
        <vt:lpwstr>_Toc468386345</vt:lpwstr>
      </vt:variant>
      <vt:variant>
        <vt:i4>1048631</vt:i4>
      </vt:variant>
      <vt:variant>
        <vt:i4>158</vt:i4>
      </vt:variant>
      <vt:variant>
        <vt:i4>0</vt:i4>
      </vt:variant>
      <vt:variant>
        <vt:i4>5</vt:i4>
      </vt:variant>
      <vt:variant>
        <vt:lpwstr/>
      </vt:variant>
      <vt:variant>
        <vt:lpwstr>_Toc468386344</vt:lpwstr>
      </vt:variant>
      <vt:variant>
        <vt:i4>1048631</vt:i4>
      </vt:variant>
      <vt:variant>
        <vt:i4>152</vt:i4>
      </vt:variant>
      <vt:variant>
        <vt:i4>0</vt:i4>
      </vt:variant>
      <vt:variant>
        <vt:i4>5</vt:i4>
      </vt:variant>
      <vt:variant>
        <vt:lpwstr/>
      </vt:variant>
      <vt:variant>
        <vt:lpwstr>_Toc468386343</vt:lpwstr>
      </vt:variant>
      <vt:variant>
        <vt:i4>1048631</vt:i4>
      </vt:variant>
      <vt:variant>
        <vt:i4>146</vt:i4>
      </vt:variant>
      <vt:variant>
        <vt:i4>0</vt:i4>
      </vt:variant>
      <vt:variant>
        <vt:i4>5</vt:i4>
      </vt:variant>
      <vt:variant>
        <vt:lpwstr/>
      </vt:variant>
      <vt:variant>
        <vt:lpwstr>_Toc468386342</vt:lpwstr>
      </vt:variant>
      <vt:variant>
        <vt:i4>1048631</vt:i4>
      </vt:variant>
      <vt:variant>
        <vt:i4>140</vt:i4>
      </vt:variant>
      <vt:variant>
        <vt:i4>0</vt:i4>
      </vt:variant>
      <vt:variant>
        <vt:i4>5</vt:i4>
      </vt:variant>
      <vt:variant>
        <vt:lpwstr/>
      </vt:variant>
      <vt:variant>
        <vt:lpwstr>_Toc468386341</vt:lpwstr>
      </vt:variant>
      <vt:variant>
        <vt:i4>1048631</vt:i4>
      </vt:variant>
      <vt:variant>
        <vt:i4>134</vt:i4>
      </vt:variant>
      <vt:variant>
        <vt:i4>0</vt:i4>
      </vt:variant>
      <vt:variant>
        <vt:i4>5</vt:i4>
      </vt:variant>
      <vt:variant>
        <vt:lpwstr/>
      </vt:variant>
      <vt:variant>
        <vt:lpwstr>_Toc468386340</vt:lpwstr>
      </vt:variant>
      <vt:variant>
        <vt:i4>1507383</vt:i4>
      </vt:variant>
      <vt:variant>
        <vt:i4>128</vt:i4>
      </vt:variant>
      <vt:variant>
        <vt:i4>0</vt:i4>
      </vt:variant>
      <vt:variant>
        <vt:i4>5</vt:i4>
      </vt:variant>
      <vt:variant>
        <vt:lpwstr/>
      </vt:variant>
      <vt:variant>
        <vt:lpwstr>_Toc468386339</vt:lpwstr>
      </vt:variant>
      <vt:variant>
        <vt:i4>1507383</vt:i4>
      </vt:variant>
      <vt:variant>
        <vt:i4>122</vt:i4>
      </vt:variant>
      <vt:variant>
        <vt:i4>0</vt:i4>
      </vt:variant>
      <vt:variant>
        <vt:i4>5</vt:i4>
      </vt:variant>
      <vt:variant>
        <vt:lpwstr/>
      </vt:variant>
      <vt:variant>
        <vt:lpwstr>_Toc468386338</vt:lpwstr>
      </vt:variant>
      <vt:variant>
        <vt:i4>1507383</vt:i4>
      </vt:variant>
      <vt:variant>
        <vt:i4>116</vt:i4>
      </vt:variant>
      <vt:variant>
        <vt:i4>0</vt:i4>
      </vt:variant>
      <vt:variant>
        <vt:i4>5</vt:i4>
      </vt:variant>
      <vt:variant>
        <vt:lpwstr/>
      </vt:variant>
      <vt:variant>
        <vt:lpwstr>_Toc468386337</vt:lpwstr>
      </vt:variant>
      <vt:variant>
        <vt:i4>1507383</vt:i4>
      </vt:variant>
      <vt:variant>
        <vt:i4>110</vt:i4>
      </vt:variant>
      <vt:variant>
        <vt:i4>0</vt:i4>
      </vt:variant>
      <vt:variant>
        <vt:i4>5</vt:i4>
      </vt:variant>
      <vt:variant>
        <vt:lpwstr/>
      </vt:variant>
      <vt:variant>
        <vt:lpwstr>_Toc468386336</vt:lpwstr>
      </vt:variant>
      <vt:variant>
        <vt:i4>1507383</vt:i4>
      </vt:variant>
      <vt:variant>
        <vt:i4>104</vt:i4>
      </vt:variant>
      <vt:variant>
        <vt:i4>0</vt:i4>
      </vt:variant>
      <vt:variant>
        <vt:i4>5</vt:i4>
      </vt:variant>
      <vt:variant>
        <vt:lpwstr/>
      </vt:variant>
      <vt:variant>
        <vt:lpwstr>_Toc468386335</vt:lpwstr>
      </vt:variant>
      <vt:variant>
        <vt:i4>1507383</vt:i4>
      </vt:variant>
      <vt:variant>
        <vt:i4>98</vt:i4>
      </vt:variant>
      <vt:variant>
        <vt:i4>0</vt:i4>
      </vt:variant>
      <vt:variant>
        <vt:i4>5</vt:i4>
      </vt:variant>
      <vt:variant>
        <vt:lpwstr/>
      </vt:variant>
      <vt:variant>
        <vt:lpwstr>_Toc468386334</vt:lpwstr>
      </vt:variant>
      <vt:variant>
        <vt:i4>1507383</vt:i4>
      </vt:variant>
      <vt:variant>
        <vt:i4>92</vt:i4>
      </vt:variant>
      <vt:variant>
        <vt:i4>0</vt:i4>
      </vt:variant>
      <vt:variant>
        <vt:i4>5</vt:i4>
      </vt:variant>
      <vt:variant>
        <vt:lpwstr/>
      </vt:variant>
      <vt:variant>
        <vt:lpwstr>_Toc468386333</vt:lpwstr>
      </vt:variant>
      <vt:variant>
        <vt:i4>1507383</vt:i4>
      </vt:variant>
      <vt:variant>
        <vt:i4>86</vt:i4>
      </vt:variant>
      <vt:variant>
        <vt:i4>0</vt:i4>
      </vt:variant>
      <vt:variant>
        <vt:i4>5</vt:i4>
      </vt:variant>
      <vt:variant>
        <vt:lpwstr/>
      </vt:variant>
      <vt:variant>
        <vt:lpwstr>_Toc468386332</vt:lpwstr>
      </vt:variant>
      <vt:variant>
        <vt:i4>1507383</vt:i4>
      </vt:variant>
      <vt:variant>
        <vt:i4>80</vt:i4>
      </vt:variant>
      <vt:variant>
        <vt:i4>0</vt:i4>
      </vt:variant>
      <vt:variant>
        <vt:i4>5</vt:i4>
      </vt:variant>
      <vt:variant>
        <vt:lpwstr/>
      </vt:variant>
      <vt:variant>
        <vt:lpwstr>_Toc468386331</vt:lpwstr>
      </vt:variant>
      <vt:variant>
        <vt:i4>1507383</vt:i4>
      </vt:variant>
      <vt:variant>
        <vt:i4>74</vt:i4>
      </vt:variant>
      <vt:variant>
        <vt:i4>0</vt:i4>
      </vt:variant>
      <vt:variant>
        <vt:i4>5</vt:i4>
      </vt:variant>
      <vt:variant>
        <vt:lpwstr/>
      </vt:variant>
      <vt:variant>
        <vt:lpwstr>_Toc468386330</vt:lpwstr>
      </vt:variant>
      <vt:variant>
        <vt:i4>1441847</vt:i4>
      </vt:variant>
      <vt:variant>
        <vt:i4>68</vt:i4>
      </vt:variant>
      <vt:variant>
        <vt:i4>0</vt:i4>
      </vt:variant>
      <vt:variant>
        <vt:i4>5</vt:i4>
      </vt:variant>
      <vt:variant>
        <vt:lpwstr/>
      </vt:variant>
      <vt:variant>
        <vt:lpwstr>_Toc468386329</vt:lpwstr>
      </vt:variant>
      <vt:variant>
        <vt:i4>1441847</vt:i4>
      </vt:variant>
      <vt:variant>
        <vt:i4>62</vt:i4>
      </vt:variant>
      <vt:variant>
        <vt:i4>0</vt:i4>
      </vt:variant>
      <vt:variant>
        <vt:i4>5</vt:i4>
      </vt:variant>
      <vt:variant>
        <vt:lpwstr/>
      </vt:variant>
      <vt:variant>
        <vt:lpwstr>_Toc468386328</vt:lpwstr>
      </vt:variant>
      <vt:variant>
        <vt:i4>1441847</vt:i4>
      </vt:variant>
      <vt:variant>
        <vt:i4>56</vt:i4>
      </vt:variant>
      <vt:variant>
        <vt:i4>0</vt:i4>
      </vt:variant>
      <vt:variant>
        <vt:i4>5</vt:i4>
      </vt:variant>
      <vt:variant>
        <vt:lpwstr/>
      </vt:variant>
      <vt:variant>
        <vt:lpwstr>_Toc468386327</vt:lpwstr>
      </vt:variant>
      <vt:variant>
        <vt:i4>1441847</vt:i4>
      </vt:variant>
      <vt:variant>
        <vt:i4>50</vt:i4>
      </vt:variant>
      <vt:variant>
        <vt:i4>0</vt:i4>
      </vt:variant>
      <vt:variant>
        <vt:i4>5</vt:i4>
      </vt:variant>
      <vt:variant>
        <vt:lpwstr/>
      </vt:variant>
      <vt:variant>
        <vt:lpwstr>_Toc468386326</vt:lpwstr>
      </vt:variant>
      <vt:variant>
        <vt:i4>1441847</vt:i4>
      </vt:variant>
      <vt:variant>
        <vt:i4>44</vt:i4>
      </vt:variant>
      <vt:variant>
        <vt:i4>0</vt:i4>
      </vt:variant>
      <vt:variant>
        <vt:i4>5</vt:i4>
      </vt:variant>
      <vt:variant>
        <vt:lpwstr/>
      </vt:variant>
      <vt:variant>
        <vt:lpwstr>_Toc468386325</vt:lpwstr>
      </vt:variant>
      <vt:variant>
        <vt:i4>1441847</vt:i4>
      </vt:variant>
      <vt:variant>
        <vt:i4>38</vt:i4>
      </vt:variant>
      <vt:variant>
        <vt:i4>0</vt:i4>
      </vt:variant>
      <vt:variant>
        <vt:i4>5</vt:i4>
      </vt:variant>
      <vt:variant>
        <vt:lpwstr/>
      </vt:variant>
      <vt:variant>
        <vt:lpwstr>_Toc468386324</vt:lpwstr>
      </vt:variant>
      <vt:variant>
        <vt:i4>1441847</vt:i4>
      </vt:variant>
      <vt:variant>
        <vt:i4>32</vt:i4>
      </vt:variant>
      <vt:variant>
        <vt:i4>0</vt:i4>
      </vt:variant>
      <vt:variant>
        <vt:i4>5</vt:i4>
      </vt:variant>
      <vt:variant>
        <vt:lpwstr/>
      </vt:variant>
      <vt:variant>
        <vt:lpwstr>_Toc468386323</vt:lpwstr>
      </vt:variant>
      <vt:variant>
        <vt:i4>1441847</vt:i4>
      </vt:variant>
      <vt:variant>
        <vt:i4>26</vt:i4>
      </vt:variant>
      <vt:variant>
        <vt:i4>0</vt:i4>
      </vt:variant>
      <vt:variant>
        <vt:i4>5</vt:i4>
      </vt:variant>
      <vt:variant>
        <vt:lpwstr/>
      </vt:variant>
      <vt:variant>
        <vt:lpwstr>_Toc468386322</vt:lpwstr>
      </vt:variant>
      <vt:variant>
        <vt:i4>1441847</vt:i4>
      </vt:variant>
      <vt:variant>
        <vt:i4>20</vt:i4>
      </vt:variant>
      <vt:variant>
        <vt:i4>0</vt:i4>
      </vt:variant>
      <vt:variant>
        <vt:i4>5</vt:i4>
      </vt:variant>
      <vt:variant>
        <vt:lpwstr/>
      </vt:variant>
      <vt:variant>
        <vt:lpwstr>_Toc468386321</vt:lpwstr>
      </vt:variant>
      <vt:variant>
        <vt:i4>1441847</vt:i4>
      </vt:variant>
      <vt:variant>
        <vt:i4>14</vt:i4>
      </vt:variant>
      <vt:variant>
        <vt:i4>0</vt:i4>
      </vt:variant>
      <vt:variant>
        <vt:i4>5</vt:i4>
      </vt:variant>
      <vt:variant>
        <vt:lpwstr/>
      </vt:variant>
      <vt:variant>
        <vt:lpwstr>_Toc468386320</vt:lpwstr>
      </vt:variant>
      <vt:variant>
        <vt:i4>1376311</vt:i4>
      </vt:variant>
      <vt:variant>
        <vt:i4>8</vt:i4>
      </vt:variant>
      <vt:variant>
        <vt:i4>0</vt:i4>
      </vt:variant>
      <vt:variant>
        <vt:i4>5</vt:i4>
      </vt:variant>
      <vt:variant>
        <vt:lpwstr/>
      </vt:variant>
      <vt:variant>
        <vt:lpwstr>_Toc468386319</vt:lpwstr>
      </vt:variant>
      <vt:variant>
        <vt:i4>1376311</vt:i4>
      </vt:variant>
      <vt:variant>
        <vt:i4>2</vt:i4>
      </vt:variant>
      <vt:variant>
        <vt:i4>0</vt:i4>
      </vt:variant>
      <vt:variant>
        <vt:i4>5</vt:i4>
      </vt:variant>
      <vt:variant>
        <vt:lpwstr/>
      </vt:variant>
      <vt:variant>
        <vt:lpwstr>_Toc468386318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IBM</dc:creator>
  <cp:keywords/>
  <cp:lastModifiedBy>David Edwards</cp:lastModifiedBy>
  <cp:revision>31</cp:revision>
  <cp:lastPrinted>2017-05-15T04:15:00Z</cp:lastPrinted>
  <dcterms:created xsi:type="dcterms:W3CDTF">2019-03-20T00:14:00Z</dcterms:created>
  <dcterms:modified xsi:type="dcterms:W3CDTF">2019-03-22T05:27:00Z</dcterms:modified>
</cp:coreProperties>
</file>